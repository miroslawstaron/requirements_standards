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3167FF" w14:paraId="6420D5CF" w14:textId="77777777" w:rsidTr="005E4BB2">
        <w:tc>
          <w:tcPr>
            <w:tcW w:w="10423" w:type="dxa"/>
            <w:gridSpan w:val="2"/>
            <w:shd w:val="clear" w:color="auto" w:fill="auto"/>
          </w:tcPr>
          <w:p w14:paraId="3FDEDF14" w14:textId="40D0DE14" w:rsidR="004F0988" w:rsidRPr="003167FF" w:rsidRDefault="004F0988" w:rsidP="00133525">
            <w:pPr>
              <w:pStyle w:val="ZA"/>
              <w:framePr w:w="0" w:hRule="auto" w:wrap="auto" w:vAnchor="margin" w:hAnchor="text" w:yAlign="inline"/>
            </w:pPr>
            <w:bookmarkStart w:id="0" w:name="page1"/>
            <w:r w:rsidRPr="003167FF">
              <w:rPr>
                <w:sz w:val="64"/>
              </w:rPr>
              <w:t xml:space="preserve">3GPP </w:t>
            </w:r>
            <w:bookmarkStart w:id="1" w:name="specType1"/>
            <w:r w:rsidRPr="003167FF">
              <w:rPr>
                <w:sz w:val="64"/>
              </w:rPr>
              <w:t>TS</w:t>
            </w:r>
            <w:bookmarkEnd w:id="1"/>
            <w:r w:rsidRPr="003167FF">
              <w:rPr>
                <w:sz w:val="64"/>
              </w:rPr>
              <w:t xml:space="preserve"> </w:t>
            </w:r>
            <w:bookmarkStart w:id="2" w:name="specNumber"/>
            <w:r w:rsidR="00312C76" w:rsidRPr="003167FF">
              <w:rPr>
                <w:sz w:val="64"/>
              </w:rPr>
              <w:t>23</w:t>
            </w:r>
            <w:r w:rsidRPr="003167FF">
              <w:rPr>
                <w:sz w:val="64"/>
              </w:rPr>
              <w:t>.</w:t>
            </w:r>
            <w:r w:rsidR="00312C76" w:rsidRPr="003167FF">
              <w:rPr>
                <w:sz w:val="64"/>
              </w:rPr>
              <w:t>434</w:t>
            </w:r>
            <w:bookmarkEnd w:id="2"/>
            <w:r w:rsidRPr="003167FF">
              <w:rPr>
                <w:sz w:val="64"/>
              </w:rPr>
              <w:t xml:space="preserve"> </w:t>
            </w:r>
            <w:r w:rsidRPr="003167FF">
              <w:t>V</w:t>
            </w:r>
            <w:bookmarkStart w:id="3" w:name="specVersion"/>
            <w:r w:rsidR="00312C76" w:rsidRPr="003167FF">
              <w:t>1</w:t>
            </w:r>
            <w:r w:rsidR="00DA4D88">
              <w:t>9</w:t>
            </w:r>
            <w:r w:rsidRPr="003167FF">
              <w:t>.</w:t>
            </w:r>
            <w:r w:rsidR="006B5D8B">
              <w:t>1</w:t>
            </w:r>
            <w:r w:rsidRPr="003167FF">
              <w:t>.</w:t>
            </w:r>
            <w:bookmarkEnd w:id="3"/>
            <w:r w:rsidR="008623BA" w:rsidRPr="003167FF">
              <w:t>0</w:t>
            </w:r>
            <w:r w:rsidRPr="003167FF">
              <w:t xml:space="preserve"> </w:t>
            </w:r>
            <w:r w:rsidRPr="003167FF">
              <w:rPr>
                <w:sz w:val="32"/>
              </w:rPr>
              <w:t>(</w:t>
            </w:r>
            <w:bookmarkStart w:id="4" w:name="issueDate"/>
            <w:r w:rsidR="00312C76" w:rsidRPr="003167FF">
              <w:rPr>
                <w:sz w:val="32"/>
              </w:rPr>
              <w:t>202</w:t>
            </w:r>
            <w:r w:rsidR="006B5D8B">
              <w:rPr>
                <w:sz w:val="32"/>
              </w:rPr>
              <w:t>4</w:t>
            </w:r>
            <w:r w:rsidRPr="003167FF">
              <w:rPr>
                <w:sz w:val="32"/>
              </w:rPr>
              <w:t>-</w:t>
            </w:r>
            <w:r w:rsidR="006B5D8B">
              <w:rPr>
                <w:sz w:val="32"/>
              </w:rPr>
              <w:t>03</w:t>
            </w:r>
            <w:bookmarkEnd w:id="4"/>
            <w:r w:rsidRPr="003167FF">
              <w:rPr>
                <w:sz w:val="32"/>
              </w:rPr>
              <w:t>)</w:t>
            </w:r>
          </w:p>
        </w:tc>
      </w:tr>
      <w:tr w:rsidR="004F0988" w:rsidRPr="003167FF" w14:paraId="0FFD4F19" w14:textId="77777777" w:rsidTr="00C972A8">
        <w:trPr>
          <w:trHeight w:hRule="exact" w:val="703"/>
        </w:trPr>
        <w:tc>
          <w:tcPr>
            <w:tcW w:w="10423" w:type="dxa"/>
            <w:gridSpan w:val="2"/>
            <w:shd w:val="clear" w:color="auto" w:fill="auto"/>
          </w:tcPr>
          <w:p w14:paraId="5AB75458" w14:textId="0024E5BB" w:rsidR="004F0988" w:rsidRPr="003167FF" w:rsidRDefault="004F0988" w:rsidP="00133525">
            <w:pPr>
              <w:pStyle w:val="ZB"/>
              <w:framePr w:w="0" w:hRule="auto" w:wrap="auto" w:vAnchor="margin" w:hAnchor="text" w:yAlign="inline"/>
            </w:pPr>
            <w:r w:rsidRPr="003167FF">
              <w:t xml:space="preserve">Technical </w:t>
            </w:r>
            <w:bookmarkStart w:id="5" w:name="spectype2"/>
            <w:r w:rsidRPr="003167FF">
              <w:t>Specification</w:t>
            </w:r>
            <w:bookmarkEnd w:id="5"/>
          </w:p>
          <w:p w14:paraId="462B8E42" w14:textId="3B88B73F" w:rsidR="00BA4B8D" w:rsidRPr="003167FF" w:rsidRDefault="00BA4B8D" w:rsidP="00BA4B8D">
            <w:pPr>
              <w:pStyle w:val="Guidance"/>
            </w:pPr>
          </w:p>
        </w:tc>
      </w:tr>
      <w:tr w:rsidR="004F0988" w:rsidRPr="003167FF" w14:paraId="717C4EBE" w14:textId="77777777" w:rsidTr="005E4BB2">
        <w:trPr>
          <w:trHeight w:hRule="exact" w:val="3686"/>
        </w:trPr>
        <w:tc>
          <w:tcPr>
            <w:tcW w:w="10423" w:type="dxa"/>
            <w:gridSpan w:val="2"/>
            <w:shd w:val="clear" w:color="auto" w:fill="auto"/>
          </w:tcPr>
          <w:p w14:paraId="03D032C0" w14:textId="77777777" w:rsidR="004F0988" w:rsidRPr="003167FF" w:rsidRDefault="004F0988" w:rsidP="00133525">
            <w:pPr>
              <w:pStyle w:val="ZT"/>
              <w:framePr w:wrap="auto" w:hAnchor="text" w:yAlign="inline"/>
            </w:pPr>
            <w:r w:rsidRPr="003167FF">
              <w:t>3rd Generation Partnership Project;</w:t>
            </w:r>
          </w:p>
          <w:p w14:paraId="653799DC" w14:textId="26F41C6B" w:rsidR="004F0988" w:rsidRPr="003167FF" w:rsidRDefault="00312C76" w:rsidP="00133525">
            <w:pPr>
              <w:pStyle w:val="ZT"/>
              <w:framePr w:wrap="auto" w:hAnchor="text" w:yAlign="inline"/>
            </w:pPr>
            <w:r w:rsidRPr="003167FF">
              <w:t>Technical Specification Group Services and System Aspects</w:t>
            </w:r>
            <w:bookmarkStart w:id="6" w:name="specTitle"/>
            <w:r w:rsidR="004F0988" w:rsidRPr="003167FF">
              <w:t>;</w:t>
            </w:r>
          </w:p>
          <w:bookmarkEnd w:id="6"/>
          <w:p w14:paraId="1D2A8F5E" w14:textId="32467481" w:rsidR="004F0988" w:rsidRPr="003167FF" w:rsidRDefault="00312C76" w:rsidP="00133525">
            <w:pPr>
              <w:pStyle w:val="ZT"/>
              <w:framePr w:wrap="auto" w:hAnchor="text" w:yAlign="inline"/>
            </w:pPr>
            <w:r w:rsidRPr="003167FF">
              <w:t>Service Enabler Architecture Layer for Verticals (SEAL)</w:t>
            </w:r>
            <w:r w:rsidR="004B768B" w:rsidRPr="003167FF">
              <w:t>;</w:t>
            </w:r>
          </w:p>
          <w:p w14:paraId="5685F0FD" w14:textId="04394D76" w:rsidR="00312C76" w:rsidRPr="003167FF" w:rsidRDefault="00312C76" w:rsidP="00133525">
            <w:pPr>
              <w:pStyle w:val="ZT"/>
              <w:framePr w:wrap="auto" w:hAnchor="text" w:yAlign="inline"/>
            </w:pPr>
            <w:r w:rsidRPr="003167FF">
              <w:t>Functional architecture and information flows;</w:t>
            </w:r>
          </w:p>
          <w:p w14:paraId="04CAC1E0" w14:textId="7033C416" w:rsidR="004F0988" w:rsidRPr="003167FF" w:rsidRDefault="004F0988" w:rsidP="00133525">
            <w:pPr>
              <w:pStyle w:val="ZT"/>
              <w:framePr w:wrap="auto" w:hAnchor="text" w:yAlign="inline"/>
              <w:rPr>
                <w:rStyle w:val="ZGSM"/>
              </w:rPr>
            </w:pPr>
            <w:r w:rsidRPr="003167FF">
              <w:t>(</w:t>
            </w:r>
            <w:r w:rsidRPr="0044183E">
              <w:rPr>
                <w:rStyle w:val="ZGSM"/>
              </w:rPr>
              <w:t xml:space="preserve">Release </w:t>
            </w:r>
            <w:bookmarkStart w:id="7" w:name="specRelease"/>
            <w:r w:rsidRPr="0044183E">
              <w:rPr>
                <w:rStyle w:val="ZGSM"/>
              </w:rPr>
              <w:t>1</w:t>
            </w:r>
            <w:r w:rsidR="00DA4D88" w:rsidRPr="0044183E">
              <w:rPr>
                <w:rStyle w:val="ZGSM"/>
              </w:rPr>
              <w:t>9</w:t>
            </w:r>
            <w:bookmarkEnd w:id="7"/>
            <w:r w:rsidRPr="003167FF">
              <w:t>)</w:t>
            </w:r>
          </w:p>
        </w:tc>
      </w:tr>
      <w:tr w:rsidR="00BF128E" w:rsidRPr="003167FF" w14:paraId="303DD8FF" w14:textId="77777777" w:rsidTr="005E4BB2">
        <w:tc>
          <w:tcPr>
            <w:tcW w:w="10423" w:type="dxa"/>
            <w:gridSpan w:val="2"/>
            <w:shd w:val="clear" w:color="auto" w:fill="auto"/>
          </w:tcPr>
          <w:p w14:paraId="48E5BAD8" w14:textId="77777777" w:rsidR="00BF128E" w:rsidRPr="003167FF" w:rsidRDefault="00BF128E" w:rsidP="00133525">
            <w:pPr>
              <w:pStyle w:val="ZU"/>
              <w:framePr w:w="0" w:wrap="auto" w:vAnchor="margin" w:hAnchor="text" w:yAlign="inline"/>
              <w:tabs>
                <w:tab w:val="right" w:pos="10206"/>
              </w:tabs>
              <w:jc w:val="left"/>
              <w:rPr>
                <w:color w:val="0000FF"/>
              </w:rPr>
            </w:pPr>
            <w:r w:rsidRPr="003167FF">
              <w:rPr>
                <w:color w:val="0000FF"/>
              </w:rPr>
              <w:tab/>
            </w:r>
          </w:p>
        </w:tc>
      </w:tr>
      <w:tr w:rsidR="00D82E6F" w:rsidRPr="003167FF" w14:paraId="135703F2" w14:textId="77777777" w:rsidTr="005E4BB2">
        <w:trPr>
          <w:trHeight w:hRule="exact" w:val="1531"/>
        </w:trPr>
        <w:tc>
          <w:tcPr>
            <w:tcW w:w="4883" w:type="dxa"/>
            <w:shd w:val="clear" w:color="auto" w:fill="auto"/>
          </w:tcPr>
          <w:p w14:paraId="4743C82D" w14:textId="25DD6BC1" w:rsidR="00D82E6F" w:rsidRPr="003167FF" w:rsidRDefault="00AD0DA7" w:rsidP="00D82E6F">
            <w:pPr>
              <w:rPr>
                <w:i/>
              </w:rPr>
            </w:pPr>
            <w:r w:rsidRPr="003167FF">
              <w:rPr>
                <w:i/>
                <w:noProof/>
              </w:rPr>
              <w:drawing>
                <wp:inline distT="0" distB="0" distL="0" distR="0" wp14:anchorId="6E429F5D" wp14:editId="4ABF3EEA">
                  <wp:extent cx="1288415" cy="80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803275"/>
                          </a:xfrm>
                          <a:prstGeom prst="rect">
                            <a:avLst/>
                          </a:prstGeom>
                          <a:noFill/>
                          <a:ln>
                            <a:noFill/>
                          </a:ln>
                        </pic:spPr>
                      </pic:pic>
                    </a:graphicData>
                  </a:graphic>
                </wp:inline>
              </w:drawing>
            </w:r>
          </w:p>
        </w:tc>
        <w:tc>
          <w:tcPr>
            <w:tcW w:w="5540" w:type="dxa"/>
            <w:shd w:val="clear" w:color="auto" w:fill="auto"/>
          </w:tcPr>
          <w:p w14:paraId="0E63523F" w14:textId="3BB64349" w:rsidR="00D82E6F" w:rsidRPr="003167FF" w:rsidRDefault="00AD0DA7" w:rsidP="00D82E6F">
            <w:pPr>
              <w:jc w:val="right"/>
            </w:pPr>
            <w:r w:rsidRPr="003167FF">
              <w:rPr>
                <w:noProof/>
              </w:rPr>
              <w:drawing>
                <wp:inline distT="0" distB="0" distL="0" distR="0" wp14:anchorId="6B8977E6" wp14:editId="5EC16115">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rsidRPr="003167FF" w14:paraId="48DEBCEB" w14:textId="77777777" w:rsidTr="005E4BB2">
        <w:trPr>
          <w:trHeight w:hRule="exact" w:val="5783"/>
        </w:trPr>
        <w:tc>
          <w:tcPr>
            <w:tcW w:w="10423" w:type="dxa"/>
            <w:gridSpan w:val="2"/>
            <w:shd w:val="clear" w:color="auto" w:fill="auto"/>
          </w:tcPr>
          <w:p w14:paraId="56990EEF" w14:textId="1ABA2CED" w:rsidR="00D82E6F" w:rsidRPr="003167FF" w:rsidRDefault="00D82E6F" w:rsidP="00312C76"/>
        </w:tc>
      </w:tr>
      <w:tr w:rsidR="00D82E6F" w:rsidRPr="003167FF" w14:paraId="4C89EF09" w14:textId="77777777" w:rsidTr="005E4BB2">
        <w:trPr>
          <w:cantSplit/>
          <w:trHeight w:hRule="exact" w:val="964"/>
        </w:trPr>
        <w:tc>
          <w:tcPr>
            <w:tcW w:w="10423" w:type="dxa"/>
            <w:gridSpan w:val="2"/>
            <w:shd w:val="clear" w:color="auto" w:fill="auto"/>
          </w:tcPr>
          <w:p w14:paraId="240251E6" w14:textId="7D5BBC50" w:rsidR="00D82E6F" w:rsidRPr="003167FF" w:rsidRDefault="00D82E6F" w:rsidP="00D82E6F">
            <w:pPr>
              <w:rPr>
                <w:sz w:val="16"/>
              </w:rPr>
            </w:pPr>
            <w:bookmarkStart w:id="8" w:name="warningNotice"/>
            <w:r w:rsidRPr="003167FF">
              <w:rPr>
                <w:sz w:val="16"/>
              </w:rPr>
              <w:t>The present document has been developed within the 3rd Generation Partnership Project (3GPP</w:t>
            </w:r>
            <w:r w:rsidRPr="003167FF">
              <w:rPr>
                <w:sz w:val="16"/>
                <w:vertAlign w:val="superscript"/>
              </w:rPr>
              <w:t xml:space="preserve"> TM</w:t>
            </w:r>
            <w:r w:rsidRPr="003167FF">
              <w:rPr>
                <w:sz w:val="16"/>
              </w:rPr>
              <w:t>) and may be further elaborated for the purposes of 3GPP.</w:t>
            </w:r>
            <w:r w:rsidRPr="003167FF">
              <w:rPr>
                <w:sz w:val="16"/>
              </w:rPr>
              <w:br/>
              <w:t>The present document has not been subject to any approval process by the 3GPP</w:t>
            </w:r>
            <w:r w:rsidRPr="003167FF">
              <w:rPr>
                <w:sz w:val="16"/>
                <w:vertAlign w:val="superscript"/>
              </w:rPr>
              <w:t xml:space="preserve"> </w:t>
            </w:r>
            <w:r w:rsidRPr="003167FF">
              <w:rPr>
                <w:sz w:val="16"/>
              </w:rPr>
              <w:t>Organizational Partners and shall not be implemented.</w:t>
            </w:r>
            <w:r w:rsidRPr="003167FF">
              <w:rPr>
                <w:sz w:val="16"/>
              </w:rPr>
              <w:br/>
              <w:t>This Specification is provided for future development work within 3GPP</w:t>
            </w:r>
            <w:r w:rsidRPr="003167FF">
              <w:rPr>
                <w:sz w:val="16"/>
                <w:vertAlign w:val="superscript"/>
              </w:rPr>
              <w:t xml:space="preserve"> </w:t>
            </w:r>
            <w:r w:rsidRPr="003167FF">
              <w:rPr>
                <w:sz w:val="16"/>
              </w:rPr>
              <w:t>only. The Organizational Partners accept no liability for any use of this Specification.</w:t>
            </w:r>
            <w:r w:rsidRPr="003167FF">
              <w:rPr>
                <w:sz w:val="16"/>
              </w:rPr>
              <w:br/>
              <w:t>Specifications and Reports for implementation of the 3GPP</w:t>
            </w:r>
            <w:r w:rsidRPr="003167FF">
              <w:rPr>
                <w:sz w:val="16"/>
                <w:vertAlign w:val="superscript"/>
              </w:rPr>
              <w:t xml:space="preserve"> TM</w:t>
            </w:r>
            <w:r w:rsidRPr="003167FF">
              <w:rPr>
                <w:sz w:val="16"/>
              </w:rPr>
              <w:t xml:space="preserve"> system should be obtained via the 3GPP Organizational Partners' Publications Offices.</w:t>
            </w:r>
            <w:bookmarkEnd w:id="8"/>
          </w:p>
          <w:p w14:paraId="080CA5D2" w14:textId="77777777" w:rsidR="00D82E6F" w:rsidRPr="003167FF" w:rsidRDefault="00D82E6F" w:rsidP="00D82E6F">
            <w:pPr>
              <w:pStyle w:val="ZV"/>
              <w:framePr w:w="0" w:wrap="auto" w:vAnchor="margin" w:hAnchor="text" w:yAlign="inline"/>
            </w:pPr>
          </w:p>
          <w:p w14:paraId="684224C8" w14:textId="77777777" w:rsidR="00D82E6F" w:rsidRPr="003167FF" w:rsidRDefault="00D82E6F" w:rsidP="00D82E6F">
            <w:pPr>
              <w:rPr>
                <w:sz w:val="16"/>
              </w:rPr>
            </w:pPr>
          </w:p>
        </w:tc>
      </w:tr>
      <w:bookmarkEnd w:id="0"/>
    </w:tbl>
    <w:p w14:paraId="62A41910" w14:textId="77777777" w:rsidR="00080512" w:rsidRPr="003167FF" w:rsidRDefault="00080512">
      <w:pPr>
        <w:sectPr w:rsidR="00080512" w:rsidRPr="003167FF" w:rsidSect="00936C13">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3167FF" w14:paraId="779AAB31" w14:textId="77777777" w:rsidTr="00133525">
        <w:trPr>
          <w:trHeight w:hRule="exact" w:val="5670"/>
        </w:trPr>
        <w:tc>
          <w:tcPr>
            <w:tcW w:w="10423" w:type="dxa"/>
            <w:shd w:val="clear" w:color="auto" w:fill="auto"/>
          </w:tcPr>
          <w:p w14:paraId="4C627120" w14:textId="77777777" w:rsidR="00E16509" w:rsidRPr="003167FF" w:rsidRDefault="00E16509" w:rsidP="00E16509">
            <w:pPr>
              <w:pStyle w:val="Guidance"/>
            </w:pPr>
            <w:bookmarkStart w:id="9" w:name="page2"/>
          </w:p>
        </w:tc>
      </w:tr>
      <w:tr w:rsidR="00E16509" w:rsidRPr="003167FF" w14:paraId="7A3B3A7F" w14:textId="77777777" w:rsidTr="00C074DD">
        <w:trPr>
          <w:trHeight w:hRule="exact" w:val="5387"/>
        </w:trPr>
        <w:tc>
          <w:tcPr>
            <w:tcW w:w="10423" w:type="dxa"/>
            <w:shd w:val="clear" w:color="auto" w:fill="auto"/>
          </w:tcPr>
          <w:p w14:paraId="03A67D73" w14:textId="77777777" w:rsidR="00E16509" w:rsidRPr="003167FF" w:rsidRDefault="00E16509" w:rsidP="00133525">
            <w:pPr>
              <w:pStyle w:val="FP"/>
              <w:spacing w:after="240"/>
              <w:ind w:left="2835" w:right="2835"/>
              <w:jc w:val="center"/>
              <w:rPr>
                <w:rFonts w:ascii="Arial" w:hAnsi="Arial"/>
                <w:b/>
                <w:i/>
              </w:rPr>
            </w:pPr>
            <w:bookmarkStart w:id="10" w:name="coords3gpp"/>
            <w:r w:rsidRPr="003167FF">
              <w:rPr>
                <w:rFonts w:ascii="Arial" w:hAnsi="Arial"/>
                <w:b/>
                <w:i/>
              </w:rPr>
              <w:t>3GPP</w:t>
            </w:r>
          </w:p>
          <w:p w14:paraId="252767FD" w14:textId="77777777" w:rsidR="00E16509" w:rsidRPr="003167FF" w:rsidRDefault="00E16509" w:rsidP="00133525">
            <w:pPr>
              <w:pStyle w:val="FP"/>
              <w:pBdr>
                <w:bottom w:val="single" w:sz="6" w:space="1" w:color="auto"/>
              </w:pBdr>
              <w:ind w:left="2835" w:right="2835"/>
              <w:jc w:val="center"/>
            </w:pPr>
            <w:r w:rsidRPr="003167FF">
              <w:t>Postal address</w:t>
            </w:r>
          </w:p>
          <w:p w14:paraId="73CD2C20" w14:textId="77777777" w:rsidR="00E16509" w:rsidRPr="003167FF" w:rsidRDefault="00E16509" w:rsidP="00133525">
            <w:pPr>
              <w:pStyle w:val="FP"/>
              <w:ind w:left="2835" w:right="2835"/>
              <w:jc w:val="center"/>
              <w:rPr>
                <w:rFonts w:ascii="Arial" w:hAnsi="Arial"/>
                <w:sz w:val="18"/>
              </w:rPr>
            </w:pPr>
          </w:p>
          <w:p w14:paraId="2122B1F3" w14:textId="77777777" w:rsidR="00E16509" w:rsidRPr="003167FF" w:rsidRDefault="00E16509" w:rsidP="00133525">
            <w:pPr>
              <w:pStyle w:val="FP"/>
              <w:pBdr>
                <w:bottom w:val="single" w:sz="6" w:space="1" w:color="auto"/>
              </w:pBdr>
              <w:spacing w:before="240"/>
              <w:ind w:left="2835" w:right="2835"/>
              <w:jc w:val="center"/>
            </w:pPr>
            <w:r w:rsidRPr="003167FF">
              <w:t>3GPP support office address</w:t>
            </w:r>
          </w:p>
          <w:p w14:paraId="4B118786"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650 Route des Lucioles - Sophia Antipolis</w:t>
            </w:r>
          </w:p>
          <w:p w14:paraId="7A890E1F"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Valbonne - FRANCE</w:t>
            </w:r>
          </w:p>
          <w:p w14:paraId="76EFB16C" w14:textId="77777777" w:rsidR="00E16509" w:rsidRPr="003167FF" w:rsidRDefault="00E16509" w:rsidP="00133525">
            <w:pPr>
              <w:pStyle w:val="FP"/>
              <w:spacing w:after="20"/>
              <w:ind w:left="2835" w:right="2835"/>
              <w:jc w:val="center"/>
              <w:rPr>
                <w:rFonts w:ascii="Arial" w:hAnsi="Arial"/>
                <w:sz w:val="18"/>
              </w:rPr>
            </w:pPr>
            <w:r w:rsidRPr="003167FF">
              <w:rPr>
                <w:rFonts w:ascii="Arial" w:hAnsi="Arial"/>
                <w:sz w:val="18"/>
              </w:rPr>
              <w:t>Tel.: +33 4 92 94 42 00 Fax: +33 4 93 65 47 16</w:t>
            </w:r>
          </w:p>
          <w:p w14:paraId="6476674E" w14:textId="77777777" w:rsidR="00E16509" w:rsidRPr="003167FF" w:rsidRDefault="00E16509" w:rsidP="00133525">
            <w:pPr>
              <w:pStyle w:val="FP"/>
              <w:pBdr>
                <w:bottom w:val="single" w:sz="6" w:space="1" w:color="auto"/>
              </w:pBdr>
              <w:spacing w:before="240"/>
              <w:ind w:left="2835" w:right="2835"/>
              <w:jc w:val="center"/>
            </w:pPr>
            <w:r w:rsidRPr="003167FF">
              <w:t>Internet</w:t>
            </w:r>
          </w:p>
          <w:p w14:paraId="2D660AE8" w14:textId="77777777" w:rsidR="00E16509" w:rsidRPr="003167FF" w:rsidRDefault="00E16509" w:rsidP="00133525">
            <w:pPr>
              <w:pStyle w:val="FP"/>
              <w:ind w:left="2835" w:right="2835"/>
              <w:jc w:val="center"/>
              <w:rPr>
                <w:rFonts w:ascii="Arial" w:hAnsi="Arial"/>
                <w:sz w:val="18"/>
              </w:rPr>
            </w:pPr>
            <w:r w:rsidRPr="003167FF">
              <w:rPr>
                <w:rFonts w:ascii="Arial" w:hAnsi="Arial"/>
                <w:sz w:val="18"/>
              </w:rPr>
              <w:t>http://www.3gpp.org</w:t>
            </w:r>
            <w:bookmarkEnd w:id="10"/>
          </w:p>
          <w:p w14:paraId="3EBD2B84" w14:textId="77777777" w:rsidR="00E16509" w:rsidRPr="003167FF" w:rsidRDefault="00E16509" w:rsidP="00133525"/>
        </w:tc>
      </w:tr>
      <w:tr w:rsidR="00E16509" w:rsidRPr="003167FF" w14:paraId="1D69F471" w14:textId="77777777" w:rsidTr="00C074DD">
        <w:tc>
          <w:tcPr>
            <w:tcW w:w="10423" w:type="dxa"/>
            <w:shd w:val="clear" w:color="auto" w:fill="auto"/>
            <w:vAlign w:val="bottom"/>
          </w:tcPr>
          <w:p w14:paraId="4D400848" w14:textId="77777777" w:rsidR="00E16509" w:rsidRPr="003167FF" w:rsidRDefault="00E16509" w:rsidP="00133525">
            <w:pPr>
              <w:pStyle w:val="FP"/>
              <w:pBdr>
                <w:bottom w:val="single" w:sz="6" w:space="1" w:color="auto"/>
              </w:pBdr>
              <w:spacing w:after="240"/>
              <w:jc w:val="center"/>
              <w:rPr>
                <w:rFonts w:ascii="Arial" w:hAnsi="Arial"/>
                <w:b/>
                <w:i/>
                <w:noProof/>
              </w:rPr>
            </w:pPr>
            <w:bookmarkStart w:id="11" w:name="copyrightNotification"/>
            <w:r w:rsidRPr="003167FF">
              <w:rPr>
                <w:rFonts w:ascii="Arial" w:hAnsi="Arial"/>
                <w:b/>
                <w:i/>
                <w:noProof/>
              </w:rPr>
              <w:t>Copyright Notification</w:t>
            </w:r>
          </w:p>
          <w:p w14:paraId="2C8A8C99" w14:textId="77777777" w:rsidR="00E16509" w:rsidRPr="003167FF" w:rsidRDefault="00E16509" w:rsidP="00133525">
            <w:pPr>
              <w:pStyle w:val="FP"/>
              <w:jc w:val="center"/>
              <w:rPr>
                <w:noProof/>
              </w:rPr>
            </w:pPr>
            <w:r w:rsidRPr="003167FF">
              <w:rPr>
                <w:noProof/>
              </w:rPr>
              <w:t>No part may be reproduced except as authorized by written permission.</w:t>
            </w:r>
            <w:r w:rsidRPr="003167FF">
              <w:rPr>
                <w:noProof/>
              </w:rPr>
              <w:br/>
              <w:t>The copyright and the foregoing restriction extend to reproduction in all media.</w:t>
            </w:r>
          </w:p>
          <w:p w14:paraId="5A408646" w14:textId="77777777" w:rsidR="00E16509" w:rsidRPr="003167FF" w:rsidRDefault="00E16509" w:rsidP="00133525">
            <w:pPr>
              <w:pStyle w:val="FP"/>
              <w:jc w:val="center"/>
              <w:rPr>
                <w:noProof/>
              </w:rPr>
            </w:pPr>
          </w:p>
          <w:p w14:paraId="786C0A36" w14:textId="05C8DACA" w:rsidR="00E16509" w:rsidRPr="003167FF" w:rsidRDefault="00E16509" w:rsidP="00133525">
            <w:pPr>
              <w:pStyle w:val="FP"/>
              <w:jc w:val="center"/>
              <w:rPr>
                <w:noProof/>
                <w:sz w:val="18"/>
              </w:rPr>
            </w:pPr>
            <w:r w:rsidRPr="003167FF">
              <w:rPr>
                <w:noProof/>
                <w:sz w:val="18"/>
              </w:rPr>
              <w:t xml:space="preserve">© </w:t>
            </w:r>
            <w:bookmarkStart w:id="12" w:name="copyrightDate"/>
            <w:r w:rsidR="00312C76" w:rsidRPr="003167FF">
              <w:rPr>
                <w:noProof/>
                <w:sz w:val="18"/>
              </w:rPr>
              <w:t>202</w:t>
            </w:r>
            <w:bookmarkEnd w:id="12"/>
            <w:r w:rsidR="006B5D8B">
              <w:rPr>
                <w:noProof/>
                <w:sz w:val="18"/>
              </w:rPr>
              <w:t>4</w:t>
            </w:r>
            <w:r w:rsidRPr="003167FF">
              <w:rPr>
                <w:noProof/>
                <w:sz w:val="18"/>
              </w:rPr>
              <w:t>, 3GPP Organizational Partners (ARIB, ATIS, CCSA, ETSI, TSDSI, TTA, TTC).</w:t>
            </w:r>
            <w:bookmarkStart w:id="13" w:name="copyrightaddon"/>
            <w:bookmarkEnd w:id="13"/>
          </w:p>
          <w:p w14:paraId="63D0B133" w14:textId="77777777" w:rsidR="00E16509" w:rsidRPr="003167FF" w:rsidRDefault="00E16509" w:rsidP="00133525">
            <w:pPr>
              <w:pStyle w:val="FP"/>
              <w:jc w:val="center"/>
              <w:rPr>
                <w:noProof/>
                <w:sz w:val="18"/>
              </w:rPr>
            </w:pPr>
            <w:r w:rsidRPr="003167FF">
              <w:rPr>
                <w:noProof/>
                <w:sz w:val="18"/>
              </w:rPr>
              <w:t>All rights reserved.</w:t>
            </w:r>
          </w:p>
          <w:p w14:paraId="582AEDD5" w14:textId="77777777" w:rsidR="00E16509" w:rsidRPr="003167FF" w:rsidRDefault="00E16509" w:rsidP="00E16509">
            <w:pPr>
              <w:pStyle w:val="FP"/>
              <w:rPr>
                <w:noProof/>
                <w:sz w:val="18"/>
              </w:rPr>
            </w:pPr>
          </w:p>
          <w:p w14:paraId="01F2EB56" w14:textId="77777777" w:rsidR="00E16509" w:rsidRPr="003167FF" w:rsidRDefault="00E16509" w:rsidP="00E16509">
            <w:pPr>
              <w:pStyle w:val="FP"/>
              <w:rPr>
                <w:noProof/>
                <w:sz w:val="18"/>
              </w:rPr>
            </w:pPr>
            <w:r w:rsidRPr="003167FF">
              <w:rPr>
                <w:noProof/>
                <w:sz w:val="18"/>
              </w:rPr>
              <w:t>UMTS™ is a Trade Mark of ETSI registered for the benefit of its members</w:t>
            </w:r>
          </w:p>
          <w:p w14:paraId="5F3AE562" w14:textId="77777777" w:rsidR="00E16509" w:rsidRPr="003167FF" w:rsidRDefault="00E16509" w:rsidP="00E16509">
            <w:pPr>
              <w:pStyle w:val="FP"/>
              <w:rPr>
                <w:noProof/>
                <w:sz w:val="18"/>
              </w:rPr>
            </w:pPr>
            <w:r w:rsidRPr="003167FF">
              <w:rPr>
                <w:noProof/>
                <w:sz w:val="18"/>
              </w:rPr>
              <w:t>3GPP™ is a Trade Mark of ETSI registered for the benefit of its Members and of the 3GPP Organizational Partners</w:t>
            </w:r>
            <w:r w:rsidRPr="003167FF">
              <w:rPr>
                <w:noProof/>
                <w:sz w:val="18"/>
              </w:rPr>
              <w:br/>
              <w:t>LTE™ is a Trade Mark of ETSI registered for the benefit of its Members and of the 3GPP Organizational Partners</w:t>
            </w:r>
          </w:p>
          <w:p w14:paraId="717EC1B5" w14:textId="77777777" w:rsidR="00E16509" w:rsidRPr="003167FF" w:rsidRDefault="00E16509" w:rsidP="00E16509">
            <w:pPr>
              <w:pStyle w:val="FP"/>
              <w:rPr>
                <w:noProof/>
                <w:sz w:val="18"/>
              </w:rPr>
            </w:pPr>
            <w:r w:rsidRPr="003167FF">
              <w:rPr>
                <w:noProof/>
                <w:sz w:val="18"/>
              </w:rPr>
              <w:t>GSM® and the GSM logo are registered and owned by the GSM Association</w:t>
            </w:r>
            <w:bookmarkEnd w:id="11"/>
          </w:p>
          <w:p w14:paraId="26DA3D2F" w14:textId="77777777" w:rsidR="00E16509" w:rsidRPr="003167FF" w:rsidRDefault="00E16509" w:rsidP="00133525"/>
        </w:tc>
      </w:tr>
      <w:bookmarkEnd w:id="9"/>
    </w:tbl>
    <w:p w14:paraId="1800EFCE" w14:textId="77777777" w:rsidR="00312C76" w:rsidRPr="003167FF" w:rsidRDefault="00080512" w:rsidP="00312C76">
      <w:pPr>
        <w:pStyle w:val="TT"/>
      </w:pPr>
      <w:r w:rsidRPr="003167FF">
        <w:br w:type="page"/>
      </w:r>
      <w:bookmarkStart w:id="14" w:name="tableOfContents"/>
      <w:bookmarkEnd w:id="14"/>
      <w:r w:rsidR="00312C76" w:rsidRPr="003167FF">
        <w:lastRenderedPageBreak/>
        <w:t>Contents</w:t>
      </w:r>
    </w:p>
    <w:p w14:paraId="173E3E93" w14:textId="4675C889" w:rsidR="00453EED" w:rsidRDefault="00312C76">
      <w:pPr>
        <w:pStyle w:val="TOC1"/>
        <w:rPr>
          <w:rFonts w:asciiTheme="minorHAnsi" w:eastAsiaTheme="minorEastAsia" w:hAnsiTheme="minorHAnsi" w:cstheme="minorBidi"/>
          <w:noProof/>
          <w:kern w:val="2"/>
          <w:szCs w:val="22"/>
          <w:lang w:eastAsia="en-GB"/>
          <w14:ligatures w14:val="standardContextual"/>
        </w:rPr>
      </w:pPr>
      <w:r w:rsidRPr="003167FF">
        <w:fldChar w:fldCharType="begin"/>
      </w:r>
      <w:r w:rsidRPr="003167FF">
        <w:instrText xml:space="preserve"> TOC \o "1-9" </w:instrText>
      </w:r>
      <w:r w:rsidRPr="003167FF">
        <w:fldChar w:fldCharType="separate"/>
      </w:r>
      <w:r w:rsidR="00453EED">
        <w:rPr>
          <w:noProof/>
        </w:rPr>
        <w:t>Foreword</w:t>
      </w:r>
      <w:r w:rsidR="00453EED">
        <w:rPr>
          <w:noProof/>
        </w:rPr>
        <w:tab/>
      </w:r>
      <w:r w:rsidR="00453EED">
        <w:rPr>
          <w:noProof/>
        </w:rPr>
        <w:fldChar w:fldCharType="begin"/>
      </w:r>
      <w:r w:rsidR="00453EED">
        <w:rPr>
          <w:noProof/>
        </w:rPr>
        <w:instrText xml:space="preserve"> PAGEREF _Toc162885637 \h </w:instrText>
      </w:r>
      <w:r w:rsidR="00453EED">
        <w:rPr>
          <w:noProof/>
        </w:rPr>
      </w:r>
      <w:r w:rsidR="00453EED">
        <w:rPr>
          <w:noProof/>
        </w:rPr>
        <w:fldChar w:fldCharType="separate"/>
      </w:r>
      <w:r w:rsidR="00453EED">
        <w:rPr>
          <w:noProof/>
        </w:rPr>
        <w:t>18</w:t>
      </w:r>
      <w:r w:rsidR="00453EED">
        <w:rPr>
          <w:noProof/>
        </w:rPr>
        <w:fldChar w:fldCharType="end"/>
      </w:r>
    </w:p>
    <w:p w14:paraId="49F3405A" w14:textId="52329124"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Introduction</w:t>
      </w:r>
      <w:r>
        <w:rPr>
          <w:noProof/>
        </w:rPr>
        <w:tab/>
      </w:r>
      <w:r>
        <w:rPr>
          <w:noProof/>
        </w:rPr>
        <w:fldChar w:fldCharType="begin"/>
      </w:r>
      <w:r>
        <w:rPr>
          <w:noProof/>
        </w:rPr>
        <w:instrText xml:space="preserve"> PAGEREF _Toc162885638 \h </w:instrText>
      </w:r>
      <w:r>
        <w:rPr>
          <w:noProof/>
        </w:rPr>
      </w:r>
      <w:r>
        <w:rPr>
          <w:noProof/>
        </w:rPr>
        <w:fldChar w:fldCharType="separate"/>
      </w:r>
      <w:r>
        <w:rPr>
          <w:noProof/>
        </w:rPr>
        <w:t>18</w:t>
      </w:r>
      <w:r>
        <w:rPr>
          <w:noProof/>
        </w:rPr>
        <w:fldChar w:fldCharType="end"/>
      </w:r>
    </w:p>
    <w:p w14:paraId="13F8AA52" w14:textId="1957AA54"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_Toc162885639 \h </w:instrText>
      </w:r>
      <w:r>
        <w:rPr>
          <w:noProof/>
        </w:rPr>
      </w:r>
      <w:r>
        <w:rPr>
          <w:noProof/>
        </w:rPr>
        <w:fldChar w:fldCharType="separate"/>
      </w:r>
      <w:r>
        <w:rPr>
          <w:noProof/>
        </w:rPr>
        <w:t>19</w:t>
      </w:r>
      <w:r>
        <w:rPr>
          <w:noProof/>
        </w:rPr>
        <w:fldChar w:fldCharType="end"/>
      </w:r>
    </w:p>
    <w:p w14:paraId="45AAB54D" w14:textId="3522FE65"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_Toc162885640 \h </w:instrText>
      </w:r>
      <w:r>
        <w:rPr>
          <w:noProof/>
        </w:rPr>
      </w:r>
      <w:r>
        <w:rPr>
          <w:noProof/>
        </w:rPr>
        <w:fldChar w:fldCharType="separate"/>
      </w:r>
      <w:r>
        <w:rPr>
          <w:noProof/>
        </w:rPr>
        <w:t>19</w:t>
      </w:r>
      <w:r>
        <w:rPr>
          <w:noProof/>
        </w:rPr>
        <w:fldChar w:fldCharType="end"/>
      </w:r>
    </w:p>
    <w:p w14:paraId="40FA1693" w14:textId="74AC41FD"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symbols and abbreviations</w:t>
      </w:r>
      <w:r>
        <w:rPr>
          <w:noProof/>
        </w:rPr>
        <w:tab/>
      </w:r>
      <w:r>
        <w:rPr>
          <w:noProof/>
        </w:rPr>
        <w:fldChar w:fldCharType="begin"/>
      </w:r>
      <w:r>
        <w:rPr>
          <w:noProof/>
        </w:rPr>
        <w:instrText xml:space="preserve"> PAGEREF _Toc162885641 \h </w:instrText>
      </w:r>
      <w:r>
        <w:rPr>
          <w:noProof/>
        </w:rPr>
      </w:r>
      <w:r>
        <w:rPr>
          <w:noProof/>
        </w:rPr>
        <w:fldChar w:fldCharType="separate"/>
      </w:r>
      <w:r>
        <w:rPr>
          <w:noProof/>
        </w:rPr>
        <w:t>21</w:t>
      </w:r>
      <w:r>
        <w:rPr>
          <w:noProof/>
        </w:rPr>
        <w:fldChar w:fldCharType="end"/>
      </w:r>
    </w:p>
    <w:p w14:paraId="5540E9CE" w14:textId="2AAC900E"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Definitions</w:t>
      </w:r>
      <w:r>
        <w:rPr>
          <w:noProof/>
        </w:rPr>
        <w:tab/>
      </w:r>
      <w:r>
        <w:rPr>
          <w:noProof/>
        </w:rPr>
        <w:fldChar w:fldCharType="begin"/>
      </w:r>
      <w:r>
        <w:rPr>
          <w:noProof/>
        </w:rPr>
        <w:instrText xml:space="preserve"> PAGEREF _Toc162885642 \h </w:instrText>
      </w:r>
      <w:r>
        <w:rPr>
          <w:noProof/>
        </w:rPr>
      </w:r>
      <w:r>
        <w:rPr>
          <w:noProof/>
        </w:rPr>
        <w:fldChar w:fldCharType="separate"/>
      </w:r>
      <w:r>
        <w:rPr>
          <w:noProof/>
        </w:rPr>
        <w:t>21</w:t>
      </w:r>
      <w:r>
        <w:rPr>
          <w:noProof/>
        </w:rPr>
        <w:fldChar w:fldCharType="end"/>
      </w:r>
    </w:p>
    <w:p w14:paraId="36566CF6" w14:textId="57A8144C"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_Toc162885643 \h </w:instrText>
      </w:r>
      <w:r>
        <w:rPr>
          <w:noProof/>
        </w:rPr>
      </w:r>
      <w:r>
        <w:rPr>
          <w:noProof/>
        </w:rPr>
        <w:fldChar w:fldCharType="separate"/>
      </w:r>
      <w:r>
        <w:rPr>
          <w:noProof/>
        </w:rPr>
        <w:t>22</w:t>
      </w:r>
      <w:r>
        <w:rPr>
          <w:noProof/>
        </w:rPr>
        <w:fldChar w:fldCharType="end"/>
      </w:r>
    </w:p>
    <w:p w14:paraId="2C9EED23" w14:textId="65A437BB"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_Toc162885644 \h </w:instrText>
      </w:r>
      <w:r>
        <w:rPr>
          <w:noProof/>
        </w:rPr>
      </w:r>
      <w:r>
        <w:rPr>
          <w:noProof/>
        </w:rPr>
        <w:fldChar w:fldCharType="separate"/>
      </w:r>
      <w:r>
        <w:rPr>
          <w:noProof/>
        </w:rPr>
        <w:t>22</w:t>
      </w:r>
      <w:r>
        <w:rPr>
          <w:noProof/>
        </w:rPr>
        <w:fldChar w:fldCharType="end"/>
      </w:r>
    </w:p>
    <w:p w14:paraId="67FC3466" w14:textId="75EB061B"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_Toc162885645 \h </w:instrText>
      </w:r>
      <w:r>
        <w:rPr>
          <w:noProof/>
        </w:rPr>
      </w:r>
      <w:r>
        <w:rPr>
          <w:noProof/>
        </w:rPr>
        <w:fldChar w:fldCharType="separate"/>
      </w:r>
      <w:r>
        <w:rPr>
          <w:noProof/>
        </w:rPr>
        <w:t>22</w:t>
      </w:r>
      <w:r>
        <w:rPr>
          <w:noProof/>
        </w:rPr>
        <w:fldChar w:fldCharType="end"/>
      </w:r>
    </w:p>
    <w:p w14:paraId="51732158" w14:textId="23BF1FE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4.1.1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_Toc162885646 \h </w:instrText>
      </w:r>
      <w:r>
        <w:rPr>
          <w:noProof/>
        </w:rPr>
      </w:r>
      <w:r>
        <w:rPr>
          <w:noProof/>
        </w:rPr>
        <w:fldChar w:fldCharType="separate"/>
      </w:r>
      <w:r>
        <w:rPr>
          <w:noProof/>
        </w:rPr>
        <w:t>22</w:t>
      </w:r>
      <w:r>
        <w:rPr>
          <w:noProof/>
        </w:rPr>
        <w:fldChar w:fldCharType="end"/>
      </w:r>
    </w:p>
    <w:p w14:paraId="48D30336" w14:textId="25FE531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4.1.2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_Toc162885647 \h </w:instrText>
      </w:r>
      <w:r>
        <w:rPr>
          <w:noProof/>
        </w:rPr>
      </w:r>
      <w:r>
        <w:rPr>
          <w:noProof/>
        </w:rPr>
        <w:fldChar w:fldCharType="separate"/>
      </w:r>
      <w:r>
        <w:rPr>
          <w:noProof/>
        </w:rPr>
        <w:t>23</w:t>
      </w:r>
      <w:r>
        <w:rPr>
          <w:noProof/>
        </w:rPr>
        <w:fldChar w:fldCharType="end"/>
      </w:r>
    </w:p>
    <w:p w14:paraId="622F0B14" w14:textId="66BF14FD"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Deployment models</w:t>
      </w:r>
      <w:r>
        <w:rPr>
          <w:noProof/>
        </w:rPr>
        <w:tab/>
      </w:r>
      <w:r>
        <w:rPr>
          <w:noProof/>
        </w:rPr>
        <w:fldChar w:fldCharType="begin"/>
      </w:r>
      <w:r>
        <w:rPr>
          <w:noProof/>
        </w:rPr>
        <w:instrText xml:space="preserve"> PAGEREF _Toc162885648 \h </w:instrText>
      </w:r>
      <w:r>
        <w:rPr>
          <w:noProof/>
        </w:rPr>
      </w:r>
      <w:r>
        <w:rPr>
          <w:noProof/>
        </w:rPr>
        <w:fldChar w:fldCharType="separate"/>
      </w:r>
      <w:r>
        <w:rPr>
          <w:noProof/>
        </w:rPr>
        <w:t>23</w:t>
      </w:r>
      <w:r>
        <w:rPr>
          <w:noProof/>
        </w:rPr>
        <w:fldChar w:fldCharType="end"/>
      </w:r>
    </w:p>
    <w:p w14:paraId="41C8DDA6" w14:textId="343BE98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4.2.1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_Toc162885649 \h </w:instrText>
      </w:r>
      <w:r>
        <w:rPr>
          <w:noProof/>
        </w:rPr>
      </w:r>
      <w:r>
        <w:rPr>
          <w:noProof/>
        </w:rPr>
        <w:fldChar w:fldCharType="separate"/>
      </w:r>
      <w:r>
        <w:rPr>
          <w:noProof/>
        </w:rPr>
        <w:t>23</w:t>
      </w:r>
      <w:r>
        <w:rPr>
          <w:noProof/>
        </w:rPr>
        <w:fldChar w:fldCharType="end"/>
      </w:r>
    </w:p>
    <w:p w14:paraId="51EC0BE9" w14:textId="22B766A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4.2.2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_Toc162885650 \h </w:instrText>
      </w:r>
      <w:r>
        <w:rPr>
          <w:noProof/>
        </w:rPr>
      </w:r>
      <w:r>
        <w:rPr>
          <w:noProof/>
        </w:rPr>
        <w:fldChar w:fldCharType="separate"/>
      </w:r>
      <w:r>
        <w:rPr>
          <w:noProof/>
        </w:rPr>
        <w:t>23</w:t>
      </w:r>
      <w:r>
        <w:rPr>
          <w:noProof/>
        </w:rPr>
        <w:fldChar w:fldCharType="end"/>
      </w:r>
    </w:p>
    <w:p w14:paraId="6791C4FB" w14:textId="72CC786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Location management</w:t>
      </w:r>
      <w:r>
        <w:rPr>
          <w:noProof/>
        </w:rPr>
        <w:tab/>
      </w:r>
      <w:r>
        <w:rPr>
          <w:noProof/>
        </w:rPr>
        <w:fldChar w:fldCharType="begin"/>
      </w:r>
      <w:r>
        <w:rPr>
          <w:noProof/>
        </w:rPr>
        <w:instrText xml:space="preserve"> PAGEREF _Toc162885651 \h </w:instrText>
      </w:r>
      <w:r>
        <w:rPr>
          <w:noProof/>
        </w:rPr>
      </w:r>
      <w:r>
        <w:rPr>
          <w:noProof/>
        </w:rPr>
        <w:fldChar w:fldCharType="separate"/>
      </w:r>
      <w:r>
        <w:rPr>
          <w:noProof/>
        </w:rPr>
        <w:t>23</w:t>
      </w:r>
      <w:r>
        <w:rPr>
          <w:noProof/>
        </w:rPr>
        <w:fldChar w:fldCharType="end"/>
      </w:r>
    </w:p>
    <w:p w14:paraId="5E3EBB21" w14:textId="726AB1C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4.3.1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_Toc162885652 \h </w:instrText>
      </w:r>
      <w:r>
        <w:rPr>
          <w:noProof/>
        </w:rPr>
      </w:r>
      <w:r>
        <w:rPr>
          <w:noProof/>
        </w:rPr>
        <w:fldChar w:fldCharType="separate"/>
      </w:r>
      <w:r>
        <w:rPr>
          <w:noProof/>
        </w:rPr>
        <w:t>23</w:t>
      </w:r>
      <w:r>
        <w:rPr>
          <w:noProof/>
        </w:rPr>
        <w:fldChar w:fldCharType="end"/>
      </w:r>
    </w:p>
    <w:p w14:paraId="279DDB0C" w14:textId="6813567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4.3.2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_Toc162885653 \h </w:instrText>
      </w:r>
      <w:r>
        <w:rPr>
          <w:noProof/>
        </w:rPr>
      </w:r>
      <w:r>
        <w:rPr>
          <w:noProof/>
        </w:rPr>
        <w:fldChar w:fldCharType="separate"/>
      </w:r>
      <w:r>
        <w:rPr>
          <w:noProof/>
        </w:rPr>
        <w:t>23</w:t>
      </w:r>
      <w:r>
        <w:rPr>
          <w:noProof/>
        </w:rPr>
        <w:fldChar w:fldCharType="end"/>
      </w:r>
    </w:p>
    <w:p w14:paraId="6DE93113" w14:textId="052AEE80"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Group management</w:t>
      </w:r>
      <w:r>
        <w:rPr>
          <w:noProof/>
        </w:rPr>
        <w:tab/>
      </w:r>
      <w:r>
        <w:rPr>
          <w:noProof/>
        </w:rPr>
        <w:fldChar w:fldCharType="begin"/>
      </w:r>
      <w:r>
        <w:rPr>
          <w:noProof/>
        </w:rPr>
        <w:instrText xml:space="preserve"> PAGEREF _Toc162885654 \h </w:instrText>
      </w:r>
      <w:r>
        <w:rPr>
          <w:noProof/>
        </w:rPr>
      </w:r>
      <w:r>
        <w:rPr>
          <w:noProof/>
        </w:rPr>
        <w:fldChar w:fldCharType="separate"/>
      </w:r>
      <w:r>
        <w:rPr>
          <w:noProof/>
        </w:rPr>
        <w:t>24</w:t>
      </w:r>
      <w:r>
        <w:rPr>
          <w:noProof/>
        </w:rPr>
        <w:fldChar w:fldCharType="end"/>
      </w:r>
    </w:p>
    <w:p w14:paraId="260C9E50" w14:textId="5D71D2C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4.4.1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_Toc162885655 \h </w:instrText>
      </w:r>
      <w:r>
        <w:rPr>
          <w:noProof/>
        </w:rPr>
      </w:r>
      <w:r>
        <w:rPr>
          <w:noProof/>
        </w:rPr>
        <w:fldChar w:fldCharType="separate"/>
      </w:r>
      <w:r>
        <w:rPr>
          <w:noProof/>
        </w:rPr>
        <w:t>24</w:t>
      </w:r>
      <w:r>
        <w:rPr>
          <w:noProof/>
        </w:rPr>
        <w:fldChar w:fldCharType="end"/>
      </w:r>
    </w:p>
    <w:p w14:paraId="4D223901" w14:textId="20FC7DA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4.4.2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_Toc162885656 \h </w:instrText>
      </w:r>
      <w:r>
        <w:rPr>
          <w:noProof/>
        </w:rPr>
      </w:r>
      <w:r>
        <w:rPr>
          <w:noProof/>
        </w:rPr>
        <w:fldChar w:fldCharType="separate"/>
      </w:r>
      <w:r>
        <w:rPr>
          <w:noProof/>
        </w:rPr>
        <w:t>24</w:t>
      </w:r>
      <w:r>
        <w:rPr>
          <w:noProof/>
        </w:rPr>
        <w:fldChar w:fldCharType="end"/>
      </w:r>
    </w:p>
    <w:p w14:paraId="34F1C251" w14:textId="6A979B6C"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Configuration management</w:t>
      </w:r>
      <w:r>
        <w:rPr>
          <w:noProof/>
        </w:rPr>
        <w:tab/>
      </w:r>
      <w:r>
        <w:rPr>
          <w:noProof/>
        </w:rPr>
        <w:fldChar w:fldCharType="begin"/>
      </w:r>
      <w:r>
        <w:rPr>
          <w:noProof/>
        </w:rPr>
        <w:instrText xml:space="preserve"> PAGEREF _Toc162885657 \h </w:instrText>
      </w:r>
      <w:r>
        <w:rPr>
          <w:noProof/>
        </w:rPr>
      </w:r>
      <w:r>
        <w:rPr>
          <w:noProof/>
        </w:rPr>
        <w:fldChar w:fldCharType="separate"/>
      </w:r>
      <w:r>
        <w:rPr>
          <w:noProof/>
        </w:rPr>
        <w:t>24</w:t>
      </w:r>
      <w:r>
        <w:rPr>
          <w:noProof/>
        </w:rPr>
        <w:fldChar w:fldCharType="end"/>
      </w:r>
    </w:p>
    <w:p w14:paraId="39B866EE" w14:textId="5C92008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4.5.1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_Toc162885658 \h </w:instrText>
      </w:r>
      <w:r>
        <w:rPr>
          <w:noProof/>
        </w:rPr>
      </w:r>
      <w:r>
        <w:rPr>
          <w:noProof/>
        </w:rPr>
        <w:fldChar w:fldCharType="separate"/>
      </w:r>
      <w:r>
        <w:rPr>
          <w:noProof/>
        </w:rPr>
        <w:t>24</w:t>
      </w:r>
      <w:r>
        <w:rPr>
          <w:noProof/>
        </w:rPr>
        <w:fldChar w:fldCharType="end"/>
      </w:r>
    </w:p>
    <w:p w14:paraId="72519991" w14:textId="456E2C2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4.5.2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_Toc162885659 \h </w:instrText>
      </w:r>
      <w:r>
        <w:rPr>
          <w:noProof/>
        </w:rPr>
      </w:r>
      <w:r>
        <w:rPr>
          <w:noProof/>
        </w:rPr>
        <w:fldChar w:fldCharType="separate"/>
      </w:r>
      <w:r>
        <w:rPr>
          <w:noProof/>
        </w:rPr>
        <w:t>24</w:t>
      </w:r>
      <w:r>
        <w:rPr>
          <w:noProof/>
        </w:rPr>
        <w:fldChar w:fldCharType="end"/>
      </w:r>
    </w:p>
    <w:p w14:paraId="3F7D391A" w14:textId="1C4373A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Key management</w:t>
      </w:r>
      <w:r>
        <w:rPr>
          <w:noProof/>
        </w:rPr>
        <w:tab/>
      </w:r>
      <w:r>
        <w:rPr>
          <w:noProof/>
        </w:rPr>
        <w:fldChar w:fldCharType="begin"/>
      </w:r>
      <w:r>
        <w:rPr>
          <w:noProof/>
        </w:rPr>
        <w:instrText xml:space="preserve"> PAGEREF _Toc162885660 \h </w:instrText>
      </w:r>
      <w:r>
        <w:rPr>
          <w:noProof/>
        </w:rPr>
      </w:r>
      <w:r>
        <w:rPr>
          <w:noProof/>
        </w:rPr>
        <w:fldChar w:fldCharType="separate"/>
      </w:r>
      <w:r>
        <w:rPr>
          <w:noProof/>
        </w:rPr>
        <w:t>24</w:t>
      </w:r>
      <w:r>
        <w:rPr>
          <w:noProof/>
        </w:rPr>
        <w:fldChar w:fldCharType="end"/>
      </w:r>
    </w:p>
    <w:p w14:paraId="420463CD" w14:textId="5684890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4.6.1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_Toc162885661 \h </w:instrText>
      </w:r>
      <w:r>
        <w:rPr>
          <w:noProof/>
        </w:rPr>
      </w:r>
      <w:r>
        <w:rPr>
          <w:noProof/>
        </w:rPr>
        <w:fldChar w:fldCharType="separate"/>
      </w:r>
      <w:r>
        <w:rPr>
          <w:noProof/>
        </w:rPr>
        <w:t>24</w:t>
      </w:r>
      <w:r>
        <w:rPr>
          <w:noProof/>
        </w:rPr>
        <w:fldChar w:fldCharType="end"/>
      </w:r>
    </w:p>
    <w:p w14:paraId="3D7582A5" w14:textId="51CE03E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4.6.2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_Toc162885662 \h </w:instrText>
      </w:r>
      <w:r>
        <w:rPr>
          <w:noProof/>
        </w:rPr>
      </w:r>
      <w:r>
        <w:rPr>
          <w:noProof/>
        </w:rPr>
        <w:fldChar w:fldCharType="separate"/>
      </w:r>
      <w:r>
        <w:rPr>
          <w:noProof/>
        </w:rPr>
        <w:t>24</w:t>
      </w:r>
      <w:r>
        <w:rPr>
          <w:noProof/>
        </w:rPr>
        <w:fldChar w:fldCharType="end"/>
      </w:r>
    </w:p>
    <w:p w14:paraId="6021BF3E" w14:textId="4D2ED916"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4.7</w:t>
      </w:r>
      <w:r>
        <w:rPr>
          <w:rFonts w:asciiTheme="minorHAnsi" w:eastAsiaTheme="minorEastAsia" w:hAnsiTheme="minorHAnsi" w:cstheme="minorBidi"/>
          <w:noProof/>
          <w:kern w:val="2"/>
          <w:sz w:val="22"/>
          <w:szCs w:val="22"/>
          <w:lang w:eastAsia="en-GB"/>
          <w14:ligatures w14:val="standardContextual"/>
        </w:rPr>
        <w:tab/>
      </w:r>
      <w:r>
        <w:rPr>
          <w:noProof/>
        </w:rPr>
        <w:t>Identity management</w:t>
      </w:r>
      <w:r>
        <w:rPr>
          <w:noProof/>
        </w:rPr>
        <w:tab/>
      </w:r>
      <w:r>
        <w:rPr>
          <w:noProof/>
        </w:rPr>
        <w:fldChar w:fldCharType="begin"/>
      </w:r>
      <w:r>
        <w:rPr>
          <w:noProof/>
        </w:rPr>
        <w:instrText xml:space="preserve"> PAGEREF _Toc162885663 \h </w:instrText>
      </w:r>
      <w:r>
        <w:rPr>
          <w:noProof/>
        </w:rPr>
      </w:r>
      <w:r>
        <w:rPr>
          <w:noProof/>
        </w:rPr>
        <w:fldChar w:fldCharType="separate"/>
      </w:r>
      <w:r>
        <w:rPr>
          <w:noProof/>
        </w:rPr>
        <w:t>24</w:t>
      </w:r>
      <w:r>
        <w:rPr>
          <w:noProof/>
        </w:rPr>
        <w:fldChar w:fldCharType="end"/>
      </w:r>
    </w:p>
    <w:p w14:paraId="09B29C6C" w14:textId="7C1BCD0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4.7.1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_Toc162885664 \h </w:instrText>
      </w:r>
      <w:r>
        <w:rPr>
          <w:noProof/>
        </w:rPr>
      </w:r>
      <w:r>
        <w:rPr>
          <w:noProof/>
        </w:rPr>
        <w:fldChar w:fldCharType="separate"/>
      </w:r>
      <w:r>
        <w:rPr>
          <w:noProof/>
        </w:rPr>
        <w:t>24</w:t>
      </w:r>
      <w:r>
        <w:rPr>
          <w:noProof/>
        </w:rPr>
        <w:fldChar w:fldCharType="end"/>
      </w:r>
    </w:p>
    <w:p w14:paraId="2427881E" w14:textId="5CC9ED59"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4.7.2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_Toc162885665 \h </w:instrText>
      </w:r>
      <w:r>
        <w:rPr>
          <w:noProof/>
        </w:rPr>
      </w:r>
      <w:r>
        <w:rPr>
          <w:noProof/>
        </w:rPr>
        <w:fldChar w:fldCharType="separate"/>
      </w:r>
      <w:r>
        <w:rPr>
          <w:noProof/>
        </w:rPr>
        <w:t>24</w:t>
      </w:r>
      <w:r>
        <w:rPr>
          <w:noProof/>
        </w:rPr>
        <w:fldChar w:fldCharType="end"/>
      </w:r>
    </w:p>
    <w:p w14:paraId="1B9DB92C" w14:textId="294CEC0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4.8</w:t>
      </w:r>
      <w:r>
        <w:rPr>
          <w:rFonts w:asciiTheme="minorHAnsi" w:eastAsiaTheme="minorEastAsia" w:hAnsiTheme="minorHAnsi" w:cstheme="minorBidi"/>
          <w:noProof/>
          <w:kern w:val="2"/>
          <w:sz w:val="22"/>
          <w:szCs w:val="22"/>
          <w:lang w:eastAsia="en-GB"/>
          <w14:ligatures w14:val="standardContextual"/>
        </w:rPr>
        <w:tab/>
      </w:r>
      <w:r>
        <w:rPr>
          <w:noProof/>
        </w:rPr>
        <w:t>Network resource management</w:t>
      </w:r>
      <w:r>
        <w:rPr>
          <w:noProof/>
        </w:rPr>
        <w:tab/>
      </w:r>
      <w:r>
        <w:rPr>
          <w:noProof/>
        </w:rPr>
        <w:fldChar w:fldCharType="begin"/>
      </w:r>
      <w:r>
        <w:rPr>
          <w:noProof/>
        </w:rPr>
        <w:instrText xml:space="preserve"> PAGEREF _Toc162885666 \h </w:instrText>
      </w:r>
      <w:r>
        <w:rPr>
          <w:noProof/>
        </w:rPr>
      </w:r>
      <w:r>
        <w:rPr>
          <w:noProof/>
        </w:rPr>
        <w:fldChar w:fldCharType="separate"/>
      </w:r>
      <w:r>
        <w:rPr>
          <w:noProof/>
        </w:rPr>
        <w:t>25</w:t>
      </w:r>
      <w:r>
        <w:rPr>
          <w:noProof/>
        </w:rPr>
        <w:fldChar w:fldCharType="end"/>
      </w:r>
    </w:p>
    <w:p w14:paraId="0CD59166" w14:textId="11685F0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4.8.1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_Toc162885667 \h </w:instrText>
      </w:r>
      <w:r>
        <w:rPr>
          <w:noProof/>
        </w:rPr>
      </w:r>
      <w:r>
        <w:rPr>
          <w:noProof/>
        </w:rPr>
        <w:fldChar w:fldCharType="separate"/>
      </w:r>
      <w:r>
        <w:rPr>
          <w:noProof/>
        </w:rPr>
        <w:t>25</w:t>
      </w:r>
      <w:r>
        <w:rPr>
          <w:noProof/>
        </w:rPr>
        <w:fldChar w:fldCharType="end"/>
      </w:r>
    </w:p>
    <w:p w14:paraId="7837A34F" w14:textId="4FBB712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4.8.2</w:t>
      </w:r>
      <w:r>
        <w:rPr>
          <w:rFonts w:asciiTheme="minorHAnsi" w:eastAsiaTheme="minorEastAsia" w:hAnsiTheme="minorHAnsi" w:cstheme="minorBidi"/>
          <w:noProof/>
          <w:kern w:val="2"/>
          <w:sz w:val="22"/>
          <w:szCs w:val="22"/>
          <w:lang w:eastAsia="en-GB"/>
          <w14:ligatures w14:val="standardContextual"/>
        </w:rPr>
        <w:tab/>
      </w:r>
      <w:r>
        <w:rPr>
          <w:noProof/>
        </w:rPr>
        <w:t>Requirements</w:t>
      </w:r>
      <w:r>
        <w:rPr>
          <w:noProof/>
        </w:rPr>
        <w:tab/>
      </w:r>
      <w:r>
        <w:rPr>
          <w:noProof/>
        </w:rPr>
        <w:fldChar w:fldCharType="begin"/>
      </w:r>
      <w:r>
        <w:rPr>
          <w:noProof/>
        </w:rPr>
        <w:instrText xml:space="preserve"> PAGEREF _Toc162885668 \h </w:instrText>
      </w:r>
      <w:r>
        <w:rPr>
          <w:noProof/>
        </w:rPr>
      </w:r>
      <w:r>
        <w:rPr>
          <w:noProof/>
        </w:rPr>
        <w:fldChar w:fldCharType="separate"/>
      </w:r>
      <w:r>
        <w:rPr>
          <w:noProof/>
        </w:rPr>
        <w:t>25</w:t>
      </w:r>
      <w:r>
        <w:rPr>
          <w:noProof/>
        </w:rPr>
        <w:fldChar w:fldCharType="end"/>
      </w:r>
    </w:p>
    <w:p w14:paraId="098102D1" w14:textId="6E1D16D6"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5</w:t>
      </w:r>
      <w:r>
        <w:rPr>
          <w:rFonts w:asciiTheme="minorHAnsi" w:eastAsiaTheme="minorEastAsia" w:hAnsiTheme="minorHAnsi" w:cstheme="minorBidi"/>
          <w:noProof/>
          <w:kern w:val="2"/>
          <w:szCs w:val="22"/>
          <w:lang w:eastAsia="en-GB"/>
          <w14:ligatures w14:val="standardContextual"/>
        </w:rPr>
        <w:tab/>
      </w:r>
      <w:r>
        <w:rPr>
          <w:noProof/>
        </w:rPr>
        <w:t>Involved business relationships</w:t>
      </w:r>
      <w:r>
        <w:rPr>
          <w:noProof/>
        </w:rPr>
        <w:tab/>
      </w:r>
      <w:r>
        <w:rPr>
          <w:noProof/>
        </w:rPr>
        <w:fldChar w:fldCharType="begin"/>
      </w:r>
      <w:r>
        <w:rPr>
          <w:noProof/>
        </w:rPr>
        <w:instrText xml:space="preserve"> PAGEREF _Toc162885669 \h </w:instrText>
      </w:r>
      <w:r>
        <w:rPr>
          <w:noProof/>
        </w:rPr>
      </w:r>
      <w:r>
        <w:rPr>
          <w:noProof/>
        </w:rPr>
        <w:fldChar w:fldCharType="separate"/>
      </w:r>
      <w:r>
        <w:rPr>
          <w:noProof/>
        </w:rPr>
        <w:t>25</w:t>
      </w:r>
      <w:r>
        <w:rPr>
          <w:noProof/>
        </w:rPr>
        <w:fldChar w:fldCharType="end"/>
      </w:r>
    </w:p>
    <w:p w14:paraId="3555BBCE" w14:textId="03FCEAF5"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6</w:t>
      </w:r>
      <w:r>
        <w:rPr>
          <w:rFonts w:asciiTheme="minorHAnsi" w:eastAsiaTheme="minorEastAsia" w:hAnsiTheme="minorHAnsi" w:cstheme="minorBidi"/>
          <w:noProof/>
          <w:kern w:val="2"/>
          <w:szCs w:val="22"/>
          <w:lang w:eastAsia="en-GB"/>
          <w14:ligatures w14:val="standardContextual"/>
        </w:rPr>
        <w:tab/>
      </w:r>
      <w:r>
        <w:rPr>
          <w:noProof/>
        </w:rPr>
        <w:t>Generic functional model for SEAL services</w:t>
      </w:r>
      <w:r>
        <w:rPr>
          <w:noProof/>
        </w:rPr>
        <w:tab/>
      </w:r>
      <w:r>
        <w:rPr>
          <w:noProof/>
        </w:rPr>
        <w:fldChar w:fldCharType="begin"/>
      </w:r>
      <w:r>
        <w:rPr>
          <w:noProof/>
        </w:rPr>
        <w:instrText xml:space="preserve"> PAGEREF _Toc162885670 \h </w:instrText>
      </w:r>
      <w:r>
        <w:rPr>
          <w:noProof/>
        </w:rPr>
      </w:r>
      <w:r>
        <w:rPr>
          <w:noProof/>
        </w:rPr>
        <w:fldChar w:fldCharType="separate"/>
      </w:r>
      <w:r>
        <w:rPr>
          <w:noProof/>
        </w:rPr>
        <w:t>27</w:t>
      </w:r>
      <w:r>
        <w:rPr>
          <w:noProof/>
        </w:rPr>
        <w:fldChar w:fldCharType="end"/>
      </w:r>
    </w:p>
    <w:p w14:paraId="3512AA4C" w14:textId="6507CB30"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_Toc162885671 \h </w:instrText>
      </w:r>
      <w:r>
        <w:rPr>
          <w:noProof/>
        </w:rPr>
      </w:r>
      <w:r>
        <w:rPr>
          <w:noProof/>
        </w:rPr>
        <w:fldChar w:fldCharType="separate"/>
      </w:r>
      <w:r>
        <w:rPr>
          <w:noProof/>
        </w:rPr>
        <w:t>27</w:t>
      </w:r>
      <w:r>
        <w:rPr>
          <w:noProof/>
        </w:rPr>
        <w:fldChar w:fldCharType="end"/>
      </w:r>
    </w:p>
    <w:p w14:paraId="281C04FF" w14:textId="474D1798"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6.2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_Toc162885672 \h </w:instrText>
      </w:r>
      <w:r>
        <w:rPr>
          <w:noProof/>
        </w:rPr>
      </w:r>
      <w:r>
        <w:rPr>
          <w:noProof/>
        </w:rPr>
        <w:fldChar w:fldCharType="separate"/>
      </w:r>
      <w:r>
        <w:rPr>
          <w:noProof/>
        </w:rPr>
        <w:t>27</w:t>
      </w:r>
      <w:r>
        <w:rPr>
          <w:noProof/>
        </w:rPr>
        <w:fldChar w:fldCharType="end"/>
      </w:r>
    </w:p>
    <w:p w14:paraId="55F866E1" w14:textId="226341F0"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6.3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_Toc162885673 \h </w:instrText>
      </w:r>
      <w:r>
        <w:rPr>
          <w:noProof/>
        </w:rPr>
      </w:r>
      <w:r>
        <w:rPr>
          <w:noProof/>
        </w:rPr>
        <w:fldChar w:fldCharType="separate"/>
      </w:r>
      <w:r>
        <w:rPr>
          <w:noProof/>
        </w:rPr>
        <w:t>30</w:t>
      </w:r>
      <w:r>
        <w:rPr>
          <w:noProof/>
        </w:rPr>
        <w:fldChar w:fldCharType="end"/>
      </w:r>
    </w:p>
    <w:p w14:paraId="358FA114" w14:textId="11853897"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6.4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_Toc162885674 \h </w:instrText>
      </w:r>
      <w:r>
        <w:rPr>
          <w:noProof/>
        </w:rPr>
      </w:r>
      <w:r>
        <w:rPr>
          <w:noProof/>
        </w:rPr>
        <w:fldChar w:fldCharType="separate"/>
      </w:r>
      <w:r>
        <w:rPr>
          <w:noProof/>
        </w:rPr>
        <w:t>31</w:t>
      </w:r>
      <w:r>
        <w:rPr>
          <w:noProof/>
        </w:rPr>
        <w:fldChar w:fldCharType="end"/>
      </w:r>
    </w:p>
    <w:p w14:paraId="62233FD9" w14:textId="3097F9B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6.4.1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_Toc162885675 \h </w:instrText>
      </w:r>
      <w:r>
        <w:rPr>
          <w:noProof/>
        </w:rPr>
      </w:r>
      <w:r>
        <w:rPr>
          <w:noProof/>
        </w:rPr>
        <w:fldChar w:fldCharType="separate"/>
      </w:r>
      <w:r>
        <w:rPr>
          <w:noProof/>
        </w:rPr>
        <w:t>31</w:t>
      </w:r>
      <w:r>
        <w:rPr>
          <w:noProof/>
        </w:rPr>
        <w:fldChar w:fldCharType="end"/>
      </w:r>
    </w:p>
    <w:p w14:paraId="7D5561E3" w14:textId="71588EE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6.4.2</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_Toc162885676 \h </w:instrText>
      </w:r>
      <w:r>
        <w:rPr>
          <w:noProof/>
        </w:rPr>
      </w:r>
      <w:r>
        <w:rPr>
          <w:noProof/>
        </w:rPr>
        <w:fldChar w:fldCharType="separate"/>
      </w:r>
      <w:r>
        <w:rPr>
          <w:noProof/>
        </w:rPr>
        <w:t>31</w:t>
      </w:r>
      <w:r>
        <w:rPr>
          <w:noProof/>
        </w:rPr>
        <w:fldChar w:fldCharType="end"/>
      </w:r>
    </w:p>
    <w:p w14:paraId="4F993D8C" w14:textId="0EBB061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_Toc162885677 \h </w:instrText>
      </w:r>
      <w:r>
        <w:rPr>
          <w:noProof/>
        </w:rPr>
      </w:r>
      <w:r>
        <w:rPr>
          <w:noProof/>
        </w:rPr>
        <w:fldChar w:fldCharType="separate"/>
      </w:r>
      <w:r>
        <w:rPr>
          <w:noProof/>
        </w:rPr>
        <w:t>31</w:t>
      </w:r>
      <w:r>
        <w:rPr>
          <w:noProof/>
        </w:rPr>
        <w:fldChar w:fldCharType="end"/>
      </w:r>
    </w:p>
    <w:p w14:paraId="44DAF5E8" w14:textId="40422E0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6.4.2.2</w:t>
      </w:r>
      <w:r>
        <w:rPr>
          <w:rFonts w:asciiTheme="minorHAnsi" w:eastAsiaTheme="minorEastAsia" w:hAnsiTheme="minorHAnsi" w:cstheme="minorBidi"/>
          <w:noProof/>
          <w:kern w:val="2"/>
          <w:sz w:val="22"/>
          <w:szCs w:val="22"/>
          <w:lang w:eastAsia="en-GB"/>
          <w14:ligatures w14:val="standardContextual"/>
        </w:rPr>
        <w:tab/>
      </w:r>
      <w:r>
        <w:rPr>
          <w:noProof/>
        </w:rPr>
        <w:t>VAL client</w:t>
      </w:r>
      <w:r>
        <w:rPr>
          <w:noProof/>
        </w:rPr>
        <w:tab/>
      </w:r>
      <w:r>
        <w:rPr>
          <w:noProof/>
        </w:rPr>
        <w:fldChar w:fldCharType="begin"/>
      </w:r>
      <w:r>
        <w:rPr>
          <w:noProof/>
        </w:rPr>
        <w:instrText xml:space="preserve"> PAGEREF _Toc162885678 \h </w:instrText>
      </w:r>
      <w:r>
        <w:rPr>
          <w:noProof/>
        </w:rPr>
      </w:r>
      <w:r>
        <w:rPr>
          <w:noProof/>
        </w:rPr>
        <w:fldChar w:fldCharType="separate"/>
      </w:r>
      <w:r>
        <w:rPr>
          <w:noProof/>
        </w:rPr>
        <w:t>31</w:t>
      </w:r>
      <w:r>
        <w:rPr>
          <w:noProof/>
        </w:rPr>
        <w:fldChar w:fldCharType="end"/>
      </w:r>
    </w:p>
    <w:p w14:paraId="1F189B27" w14:textId="24F8323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6.4.2.3</w:t>
      </w:r>
      <w:r>
        <w:rPr>
          <w:rFonts w:asciiTheme="minorHAnsi" w:eastAsiaTheme="minorEastAsia" w:hAnsiTheme="minorHAnsi" w:cstheme="minorBidi"/>
          <w:noProof/>
          <w:kern w:val="2"/>
          <w:sz w:val="22"/>
          <w:szCs w:val="22"/>
          <w:lang w:eastAsia="en-GB"/>
          <w14:ligatures w14:val="standardContextual"/>
        </w:rPr>
        <w:tab/>
      </w:r>
      <w:r>
        <w:rPr>
          <w:noProof/>
        </w:rPr>
        <w:t>VAL server</w:t>
      </w:r>
      <w:r>
        <w:rPr>
          <w:noProof/>
        </w:rPr>
        <w:tab/>
      </w:r>
      <w:r>
        <w:rPr>
          <w:noProof/>
        </w:rPr>
        <w:fldChar w:fldCharType="begin"/>
      </w:r>
      <w:r>
        <w:rPr>
          <w:noProof/>
        </w:rPr>
        <w:instrText xml:space="preserve"> PAGEREF _Toc162885679 \h </w:instrText>
      </w:r>
      <w:r>
        <w:rPr>
          <w:noProof/>
        </w:rPr>
      </w:r>
      <w:r>
        <w:rPr>
          <w:noProof/>
        </w:rPr>
        <w:fldChar w:fldCharType="separate"/>
      </w:r>
      <w:r>
        <w:rPr>
          <w:noProof/>
        </w:rPr>
        <w:t>31</w:t>
      </w:r>
      <w:r>
        <w:rPr>
          <w:noProof/>
        </w:rPr>
        <w:fldChar w:fldCharType="end"/>
      </w:r>
    </w:p>
    <w:p w14:paraId="0E04E0CB" w14:textId="05C0CB7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6.4.2.4</w:t>
      </w:r>
      <w:r>
        <w:rPr>
          <w:rFonts w:asciiTheme="minorHAnsi" w:eastAsiaTheme="minorEastAsia" w:hAnsiTheme="minorHAnsi" w:cstheme="minorBidi"/>
          <w:noProof/>
          <w:kern w:val="2"/>
          <w:sz w:val="22"/>
          <w:szCs w:val="22"/>
          <w:lang w:eastAsia="en-GB"/>
          <w14:ligatures w14:val="standardContextual"/>
        </w:rPr>
        <w:tab/>
      </w:r>
      <w:r>
        <w:rPr>
          <w:noProof/>
        </w:rPr>
        <w:t>SEAL client</w:t>
      </w:r>
      <w:r>
        <w:rPr>
          <w:noProof/>
        </w:rPr>
        <w:tab/>
      </w:r>
      <w:r>
        <w:rPr>
          <w:noProof/>
        </w:rPr>
        <w:fldChar w:fldCharType="begin"/>
      </w:r>
      <w:r>
        <w:rPr>
          <w:noProof/>
        </w:rPr>
        <w:instrText xml:space="preserve"> PAGEREF _Toc162885680 \h </w:instrText>
      </w:r>
      <w:r>
        <w:rPr>
          <w:noProof/>
        </w:rPr>
      </w:r>
      <w:r>
        <w:rPr>
          <w:noProof/>
        </w:rPr>
        <w:fldChar w:fldCharType="separate"/>
      </w:r>
      <w:r>
        <w:rPr>
          <w:noProof/>
        </w:rPr>
        <w:t>31</w:t>
      </w:r>
      <w:r>
        <w:rPr>
          <w:noProof/>
        </w:rPr>
        <w:fldChar w:fldCharType="end"/>
      </w:r>
    </w:p>
    <w:p w14:paraId="6C307302" w14:textId="2773D3C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6.4.2.5</w:t>
      </w:r>
      <w:r>
        <w:rPr>
          <w:rFonts w:asciiTheme="minorHAnsi" w:eastAsiaTheme="minorEastAsia" w:hAnsiTheme="minorHAnsi" w:cstheme="minorBidi"/>
          <w:noProof/>
          <w:kern w:val="2"/>
          <w:sz w:val="22"/>
          <w:szCs w:val="22"/>
          <w:lang w:eastAsia="en-GB"/>
          <w14:ligatures w14:val="standardContextual"/>
        </w:rPr>
        <w:tab/>
      </w:r>
      <w:r>
        <w:rPr>
          <w:noProof/>
        </w:rPr>
        <w:t>SEAL server</w:t>
      </w:r>
      <w:r>
        <w:rPr>
          <w:noProof/>
        </w:rPr>
        <w:tab/>
      </w:r>
      <w:r>
        <w:rPr>
          <w:noProof/>
        </w:rPr>
        <w:fldChar w:fldCharType="begin"/>
      </w:r>
      <w:r>
        <w:rPr>
          <w:noProof/>
        </w:rPr>
        <w:instrText xml:space="preserve"> PAGEREF _Toc162885681 \h </w:instrText>
      </w:r>
      <w:r>
        <w:rPr>
          <w:noProof/>
        </w:rPr>
      </w:r>
      <w:r>
        <w:rPr>
          <w:noProof/>
        </w:rPr>
        <w:fldChar w:fldCharType="separate"/>
      </w:r>
      <w:r>
        <w:rPr>
          <w:noProof/>
        </w:rPr>
        <w:t>31</w:t>
      </w:r>
      <w:r>
        <w:rPr>
          <w:noProof/>
        </w:rPr>
        <w:fldChar w:fldCharType="end"/>
      </w:r>
    </w:p>
    <w:p w14:paraId="19B8F476" w14:textId="480BBC0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6.4.2.6</w:t>
      </w:r>
      <w:r>
        <w:rPr>
          <w:rFonts w:asciiTheme="minorHAnsi" w:eastAsiaTheme="minorEastAsia" w:hAnsiTheme="minorHAnsi" w:cstheme="minorBidi"/>
          <w:noProof/>
          <w:kern w:val="2"/>
          <w:sz w:val="22"/>
          <w:szCs w:val="22"/>
          <w:lang w:eastAsia="en-GB"/>
          <w14:ligatures w14:val="standardContextual"/>
        </w:rPr>
        <w:tab/>
      </w:r>
      <w:r>
        <w:rPr>
          <w:noProof/>
        </w:rPr>
        <w:t>VAL user database</w:t>
      </w:r>
      <w:r>
        <w:rPr>
          <w:noProof/>
        </w:rPr>
        <w:tab/>
      </w:r>
      <w:r>
        <w:rPr>
          <w:noProof/>
        </w:rPr>
        <w:fldChar w:fldCharType="begin"/>
      </w:r>
      <w:r>
        <w:rPr>
          <w:noProof/>
        </w:rPr>
        <w:instrText xml:space="preserve"> PAGEREF _Toc162885682 \h </w:instrText>
      </w:r>
      <w:r>
        <w:rPr>
          <w:noProof/>
        </w:rPr>
      </w:r>
      <w:r>
        <w:rPr>
          <w:noProof/>
        </w:rPr>
        <w:fldChar w:fldCharType="separate"/>
      </w:r>
      <w:r>
        <w:rPr>
          <w:noProof/>
        </w:rPr>
        <w:t>32</w:t>
      </w:r>
      <w:r>
        <w:rPr>
          <w:noProof/>
        </w:rPr>
        <w:fldChar w:fldCharType="end"/>
      </w:r>
    </w:p>
    <w:p w14:paraId="67871986" w14:textId="01E59D6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6.4.3</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_Toc162885683 \h </w:instrText>
      </w:r>
      <w:r>
        <w:rPr>
          <w:noProof/>
        </w:rPr>
      </w:r>
      <w:r>
        <w:rPr>
          <w:noProof/>
        </w:rPr>
        <w:fldChar w:fldCharType="separate"/>
      </w:r>
      <w:r>
        <w:rPr>
          <w:noProof/>
        </w:rPr>
        <w:t>32</w:t>
      </w:r>
      <w:r>
        <w:rPr>
          <w:noProof/>
        </w:rPr>
        <w:fldChar w:fldCharType="end"/>
      </w:r>
    </w:p>
    <w:p w14:paraId="44EB0E88" w14:textId="48DA5E8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6.4.3.1</w:t>
      </w:r>
      <w:r>
        <w:rPr>
          <w:rFonts w:asciiTheme="minorHAnsi" w:eastAsiaTheme="minorEastAsia" w:hAnsiTheme="minorHAnsi" w:cstheme="minorBidi"/>
          <w:noProof/>
          <w:kern w:val="2"/>
          <w:sz w:val="22"/>
          <w:szCs w:val="22"/>
          <w:lang w:eastAsia="en-GB"/>
          <w14:ligatures w14:val="standardContextual"/>
        </w:rPr>
        <w:tab/>
      </w:r>
      <w:r>
        <w:rPr>
          <w:noProof/>
        </w:rPr>
        <w:t>SIP entities</w:t>
      </w:r>
      <w:r>
        <w:rPr>
          <w:noProof/>
        </w:rPr>
        <w:tab/>
      </w:r>
      <w:r>
        <w:rPr>
          <w:noProof/>
        </w:rPr>
        <w:fldChar w:fldCharType="begin"/>
      </w:r>
      <w:r>
        <w:rPr>
          <w:noProof/>
        </w:rPr>
        <w:instrText xml:space="preserve"> PAGEREF _Toc162885684 \h </w:instrText>
      </w:r>
      <w:r>
        <w:rPr>
          <w:noProof/>
        </w:rPr>
      </w:r>
      <w:r>
        <w:rPr>
          <w:noProof/>
        </w:rPr>
        <w:fldChar w:fldCharType="separate"/>
      </w:r>
      <w:r>
        <w:rPr>
          <w:noProof/>
        </w:rPr>
        <w:t>32</w:t>
      </w:r>
      <w:r>
        <w:rPr>
          <w:noProof/>
        </w:rPr>
        <w:fldChar w:fldCharType="end"/>
      </w:r>
    </w:p>
    <w:p w14:paraId="089963FB" w14:textId="020B6ECC"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6.4.3.1.1</w:t>
      </w:r>
      <w:r>
        <w:rPr>
          <w:rFonts w:asciiTheme="minorHAnsi" w:eastAsiaTheme="minorEastAsia" w:hAnsiTheme="minorHAnsi" w:cstheme="minorBidi"/>
          <w:noProof/>
          <w:kern w:val="2"/>
          <w:sz w:val="22"/>
          <w:szCs w:val="22"/>
          <w:lang w:eastAsia="en-GB"/>
          <w14:ligatures w14:val="standardContextual"/>
        </w:rPr>
        <w:tab/>
      </w:r>
      <w:r>
        <w:rPr>
          <w:noProof/>
        </w:rPr>
        <w:t>Signalling user agent</w:t>
      </w:r>
      <w:r>
        <w:rPr>
          <w:noProof/>
        </w:rPr>
        <w:tab/>
      </w:r>
      <w:r>
        <w:rPr>
          <w:noProof/>
        </w:rPr>
        <w:fldChar w:fldCharType="begin"/>
      </w:r>
      <w:r>
        <w:rPr>
          <w:noProof/>
        </w:rPr>
        <w:instrText xml:space="preserve"> PAGEREF _Toc162885685 \h </w:instrText>
      </w:r>
      <w:r>
        <w:rPr>
          <w:noProof/>
        </w:rPr>
      </w:r>
      <w:r>
        <w:rPr>
          <w:noProof/>
        </w:rPr>
        <w:fldChar w:fldCharType="separate"/>
      </w:r>
      <w:r>
        <w:rPr>
          <w:noProof/>
        </w:rPr>
        <w:t>32</w:t>
      </w:r>
      <w:r>
        <w:rPr>
          <w:noProof/>
        </w:rPr>
        <w:fldChar w:fldCharType="end"/>
      </w:r>
    </w:p>
    <w:p w14:paraId="7F9D4F39" w14:textId="490655D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6.4.3.1.2</w:t>
      </w:r>
      <w:r>
        <w:rPr>
          <w:rFonts w:asciiTheme="minorHAnsi" w:eastAsiaTheme="minorEastAsia" w:hAnsiTheme="minorHAnsi" w:cstheme="minorBidi"/>
          <w:noProof/>
          <w:kern w:val="2"/>
          <w:sz w:val="22"/>
          <w:szCs w:val="22"/>
          <w:lang w:eastAsia="en-GB"/>
          <w14:ligatures w14:val="standardContextual"/>
        </w:rPr>
        <w:tab/>
      </w:r>
      <w:r>
        <w:rPr>
          <w:noProof/>
        </w:rPr>
        <w:t>SIP AS</w:t>
      </w:r>
      <w:r>
        <w:rPr>
          <w:noProof/>
        </w:rPr>
        <w:tab/>
      </w:r>
      <w:r>
        <w:rPr>
          <w:noProof/>
        </w:rPr>
        <w:fldChar w:fldCharType="begin"/>
      </w:r>
      <w:r>
        <w:rPr>
          <w:noProof/>
        </w:rPr>
        <w:instrText xml:space="preserve"> PAGEREF _Toc162885686 \h </w:instrText>
      </w:r>
      <w:r>
        <w:rPr>
          <w:noProof/>
        </w:rPr>
      </w:r>
      <w:r>
        <w:rPr>
          <w:noProof/>
        </w:rPr>
        <w:fldChar w:fldCharType="separate"/>
      </w:r>
      <w:r>
        <w:rPr>
          <w:noProof/>
        </w:rPr>
        <w:t>32</w:t>
      </w:r>
      <w:r>
        <w:rPr>
          <w:noProof/>
        </w:rPr>
        <w:fldChar w:fldCharType="end"/>
      </w:r>
    </w:p>
    <w:p w14:paraId="50F54301" w14:textId="2F4B93A0"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6.4.3.1.3</w:t>
      </w:r>
      <w:r>
        <w:rPr>
          <w:rFonts w:asciiTheme="minorHAnsi" w:eastAsiaTheme="minorEastAsia" w:hAnsiTheme="minorHAnsi" w:cstheme="minorBidi"/>
          <w:noProof/>
          <w:kern w:val="2"/>
          <w:sz w:val="22"/>
          <w:szCs w:val="22"/>
          <w:lang w:eastAsia="en-GB"/>
          <w14:ligatures w14:val="standardContextual"/>
        </w:rPr>
        <w:tab/>
      </w:r>
      <w:r>
        <w:rPr>
          <w:noProof/>
        </w:rPr>
        <w:t>SIP core</w:t>
      </w:r>
      <w:r>
        <w:rPr>
          <w:noProof/>
        </w:rPr>
        <w:tab/>
      </w:r>
      <w:r>
        <w:rPr>
          <w:noProof/>
        </w:rPr>
        <w:fldChar w:fldCharType="begin"/>
      </w:r>
      <w:r>
        <w:rPr>
          <w:noProof/>
        </w:rPr>
        <w:instrText xml:space="preserve"> PAGEREF _Toc162885687 \h </w:instrText>
      </w:r>
      <w:r>
        <w:rPr>
          <w:noProof/>
        </w:rPr>
      </w:r>
      <w:r>
        <w:rPr>
          <w:noProof/>
        </w:rPr>
        <w:fldChar w:fldCharType="separate"/>
      </w:r>
      <w:r>
        <w:rPr>
          <w:noProof/>
        </w:rPr>
        <w:t>32</w:t>
      </w:r>
      <w:r>
        <w:rPr>
          <w:noProof/>
        </w:rPr>
        <w:fldChar w:fldCharType="end"/>
      </w:r>
    </w:p>
    <w:p w14:paraId="6C185C98" w14:textId="5524B61F"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6.4.3.1.3.1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_Toc162885688 \h </w:instrText>
      </w:r>
      <w:r>
        <w:rPr>
          <w:noProof/>
        </w:rPr>
      </w:r>
      <w:r>
        <w:rPr>
          <w:noProof/>
        </w:rPr>
        <w:fldChar w:fldCharType="separate"/>
      </w:r>
      <w:r>
        <w:rPr>
          <w:noProof/>
        </w:rPr>
        <w:t>32</w:t>
      </w:r>
      <w:r>
        <w:rPr>
          <w:noProof/>
        </w:rPr>
        <w:fldChar w:fldCharType="end"/>
      </w:r>
    </w:p>
    <w:p w14:paraId="7DA52E3F" w14:textId="0BCD953E"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6.4.3.1.3.2</w:t>
      </w:r>
      <w:r>
        <w:rPr>
          <w:rFonts w:asciiTheme="minorHAnsi" w:eastAsiaTheme="minorEastAsia" w:hAnsiTheme="minorHAnsi" w:cstheme="minorBidi"/>
          <w:noProof/>
          <w:kern w:val="2"/>
          <w:sz w:val="22"/>
          <w:szCs w:val="22"/>
          <w:lang w:eastAsia="en-GB"/>
          <w14:ligatures w14:val="standardContextual"/>
        </w:rPr>
        <w:tab/>
      </w:r>
      <w:r>
        <w:rPr>
          <w:noProof/>
        </w:rPr>
        <w:t>Local inbound / outbound proxy</w:t>
      </w:r>
      <w:r>
        <w:rPr>
          <w:noProof/>
        </w:rPr>
        <w:tab/>
      </w:r>
      <w:r>
        <w:rPr>
          <w:noProof/>
        </w:rPr>
        <w:fldChar w:fldCharType="begin"/>
      </w:r>
      <w:r>
        <w:rPr>
          <w:noProof/>
        </w:rPr>
        <w:instrText xml:space="preserve"> PAGEREF _Toc162885689 \h </w:instrText>
      </w:r>
      <w:r>
        <w:rPr>
          <w:noProof/>
        </w:rPr>
      </w:r>
      <w:r>
        <w:rPr>
          <w:noProof/>
        </w:rPr>
        <w:fldChar w:fldCharType="separate"/>
      </w:r>
      <w:r>
        <w:rPr>
          <w:noProof/>
        </w:rPr>
        <w:t>32</w:t>
      </w:r>
      <w:r>
        <w:rPr>
          <w:noProof/>
        </w:rPr>
        <w:fldChar w:fldCharType="end"/>
      </w:r>
    </w:p>
    <w:p w14:paraId="44EC30FB" w14:textId="1492421D"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6.4.3.1.3.3</w:t>
      </w:r>
      <w:r>
        <w:rPr>
          <w:rFonts w:asciiTheme="minorHAnsi" w:eastAsiaTheme="minorEastAsia" w:hAnsiTheme="minorHAnsi" w:cstheme="minorBidi"/>
          <w:noProof/>
          <w:kern w:val="2"/>
          <w:sz w:val="22"/>
          <w:szCs w:val="22"/>
          <w:lang w:eastAsia="en-GB"/>
          <w14:ligatures w14:val="standardContextual"/>
        </w:rPr>
        <w:tab/>
      </w:r>
      <w:r>
        <w:rPr>
          <w:noProof/>
        </w:rPr>
        <w:t>Registrar finder</w:t>
      </w:r>
      <w:r>
        <w:rPr>
          <w:noProof/>
        </w:rPr>
        <w:tab/>
      </w:r>
      <w:r>
        <w:rPr>
          <w:noProof/>
        </w:rPr>
        <w:fldChar w:fldCharType="begin"/>
      </w:r>
      <w:r>
        <w:rPr>
          <w:noProof/>
        </w:rPr>
        <w:instrText xml:space="preserve"> PAGEREF _Toc162885690 \h </w:instrText>
      </w:r>
      <w:r>
        <w:rPr>
          <w:noProof/>
        </w:rPr>
      </w:r>
      <w:r>
        <w:rPr>
          <w:noProof/>
        </w:rPr>
        <w:fldChar w:fldCharType="separate"/>
      </w:r>
      <w:r>
        <w:rPr>
          <w:noProof/>
        </w:rPr>
        <w:t>33</w:t>
      </w:r>
      <w:r>
        <w:rPr>
          <w:noProof/>
        </w:rPr>
        <w:fldChar w:fldCharType="end"/>
      </w:r>
    </w:p>
    <w:p w14:paraId="341FDE08" w14:textId="68C0365C"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6.4.3.1.3.4</w:t>
      </w:r>
      <w:r>
        <w:rPr>
          <w:rFonts w:asciiTheme="minorHAnsi" w:eastAsiaTheme="minorEastAsia" w:hAnsiTheme="minorHAnsi" w:cstheme="minorBidi"/>
          <w:noProof/>
          <w:kern w:val="2"/>
          <w:sz w:val="22"/>
          <w:szCs w:val="22"/>
          <w:lang w:eastAsia="en-GB"/>
          <w14:ligatures w14:val="standardContextual"/>
        </w:rPr>
        <w:tab/>
      </w:r>
      <w:r>
        <w:rPr>
          <w:noProof/>
        </w:rPr>
        <w:t>Registrar / application service selection</w:t>
      </w:r>
      <w:r>
        <w:rPr>
          <w:noProof/>
        </w:rPr>
        <w:tab/>
      </w:r>
      <w:r>
        <w:rPr>
          <w:noProof/>
        </w:rPr>
        <w:fldChar w:fldCharType="begin"/>
      </w:r>
      <w:r>
        <w:rPr>
          <w:noProof/>
        </w:rPr>
        <w:instrText xml:space="preserve"> PAGEREF _Toc162885691 \h </w:instrText>
      </w:r>
      <w:r>
        <w:rPr>
          <w:noProof/>
        </w:rPr>
      </w:r>
      <w:r>
        <w:rPr>
          <w:noProof/>
        </w:rPr>
        <w:fldChar w:fldCharType="separate"/>
      </w:r>
      <w:r>
        <w:rPr>
          <w:noProof/>
        </w:rPr>
        <w:t>33</w:t>
      </w:r>
      <w:r>
        <w:rPr>
          <w:noProof/>
        </w:rPr>
        <w:fldChar w:fldCharType="end"/>
      </w:r>
    </w:p>
    <w:p w14:paraId="4595B25F" w14:textId="0FCCFF1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6.4.3.1.4</w:t>
      </w:r>
      <w:r>
        <w:rPr>
          <w:rFonts w:asciiTheme="minorHAnsi" w:eastAsiaTheme="minorEastAsia" w:hAnsiTheme="minorHAnsi" w:cstheme="minorBidi"/>
          <w:noProof/>
          <w:kern w:val="2"/>
          <w:sz w:val="22"/>
          <w:szCs w:val="22"/>
          <w:lang w:eastAsia="en-GB"/>
          <w14:ligatures w14:val="standardContextual"/>
        </w:rPr>
        <w:tab/>
      </w:r>
      <w:r>
        <w:rPr>
          <w:noProof/>
        </w:rPr>
        <w:t>Diameter proxy</w:t>
      </w:r>
      <w:r>
        <w:rPr>
          <w:noProof/>
        </w:rPr>
        <w:tab/>
      </w:r>
      <w:r>
        <w:rPr>
          <w:noProof/>
        </w:rPr>
        <w:fldChar w:fldCharType="begin"/>
      </w:r>
      <w:r>
        <w:rPr>
          <w:noProof/>
        </w:rPr>
        <w:instrText xml:space="preserve"> PAGEREF _Toc162885692 \h </w:instrText>
      </w:r>
      <w:r>
        <w:rPr>
          <w:noProof/>
        </w:rPr>
      </w:r>
      <w:r>
        <w:rPr>
          <w:noProof/>
        </w:rPr>
        <w:fldChar w:fldCharType="separate"/>
      </w:r>
      <w:r>
        <w:rPr>
          <w:noProof/>
        </w:rPr>
        <w:t>33</w:t>
      </w:r>
      <w:r>
        <w:rPr>
          <w:noProof/>
        </w:rPr>
        <w:fldChar w:fldCharType="end"/>
      </w:r>
    </w:p>
    <w:p w14:paraId="1AE8BBB5" w14:textId="211E9BE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6.4.3.2</w:t>
      </w:r>
      <w:r>
        <w:rPr>
          <w:rFonts w:asciiTheme="minorHAnsi" w:eastAsiaTheme="minorEastAsia" w:hAnsiTheme="minorHAnsi" w:cstheme="minorBidi"/>
          <w:noProof/>
          <w:kern w:val="2"/>
          <w:sz w:val="22"/>
          <w:szCs w:val="22"/>
          <w:lang w:eastAsia="en-GB"/>
          <w14:ligatures w14:val="standardContextual"/>
        </w:rPr>
        <w:tab/>
      </w:r>
      <w:r>
        <w:rPr>
          <w:noProof/>
        </w:rPr>
        <w:t>SIP database</w:t>
      </w:r>
      <w:r>
        <w:rPr>
          <w:noProof/>
        </w:rPr>
        <w:tab/>
      </w:r>
      <w:r>
        <w:rPr>
          <w:noProof/>
        </w:rPr>
        <w:fldChar w:fldCharType="begin"/>
      </w:r>
      <w:r>
        <w:rPr>
          <w:noProof/>
        </w:rPr>
        <w:instrText xml:space="preserve"> PAGEREF _Toc162885693 \h </w:instrText>
      </w:r>
      <w:r>
        <w:rPr>
          <w:noProof/>
        </w:rPr>
      </w:r>
      <w:r>
        <w:rPr>
          <w:noProof/>
        </w:rPr>
        <w:fldChar w:fldCharType="separate"/>
      </w:r>
      <w:r>
        <w:rPr>
          <w:noProof/>
        </w:rPr>
        <w:t>34</w:t>
      </w:r>
      <w:r>
        <w:rPr>
          <w:noProof/>
        </w:rPr>
        <w:fldChar w:fldCharType="end"/>
      </w:r>
    </w:p>
    <w:p w14:paraId="6D75D662" w14:textId="1B98423E"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ja-JP"/>
        </w:rPr>
        <w:t>6.4.3.2.1</w:t>
      </w:r>
      <w:r>
        <w:rPr>
          <w:rFonts w:asciiTheme="minorHAnsi" w:eastAsiaTheme="minorEastAsia" w:hAnsiTheme="minorHAnsi" w:cstheme="minorBidi"/>
          <w:noProof/>
          <w:kern w:val="2"/>
          <w:sz w:val="22"/>
          <w:szCs w:val="22"/>
          <w:lang w:eastAsia="en-GB"/>
          <w14:ligatures w14:val="standardContextual"/>
        </w:rPr>
        <w:tab/>
      </w:r>
      <w:r>
        <w:rPr>
          <w:noProof/>
          <w:lang w:eastAsia="ja-JP"/>
        </w:rPr>
        <w:t>General</w:t>
      </w:r>
      <w:r>
        <w:rPr>
          <w:noProof/>
        </w:rPr>
        <w:tab/>
      </w:r>
      <w:r>
        <w:rPr>
          <w:noProof/>
        </w:rPr>
        <w:fldChar w:fldCharType="begin"/>
      </w:r>
      <w:r>
        <w:rPr>
          <w:noProof/>
        </w:rPr>
        <w:instrText xml:space="preserve"> PAGEREF _Toc162885694 \h </w:instrText>
      </w:r>
      <w:r>
        <w:rPr>
          <w:noProof/>
        </w:rPr>
      </w:r>
      <w:r>
        <w:rPr>
          <w:noProof/>
        </w:rPr>
        <w:fldChar w:fldCharType="separate"/>
      </w:r>
      <w:r>
        <w:rPr>
          <w:noProof/>
        </w:rPr>
        <w:t>34</w:t>
      </w:r>
      <w:r>
        <w:rPr>
          <w:noProof/>
        </w:rPr>
        <w:fldChar w:fldCharType="end"/>
      </w:r>
    </w:p>
    <w:p w14:paraId="5CAE6051" w14:textId="480E11A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ja-JP"/>
        </w:rPr>
        <w:t>6.4.3.2.2</w:t>
      </w:r>
      <w:r>
        <w:rPr>
          <w:rFonts w:asciiTheme="minorHAnsi" w:eastAsiaTheme="minorEastAsia" w:hAnsiTheme="minorHAnsi" w:cstheme="minorBidi"/>
          <w:noProof/>
          <w:kern w:val="2"/>
          <w:sz w:val="22"/>
          <w:szCs w:val="22"/>
          <w:lang w:eastAsia="en-GB"/>
          <w14:ligatures w14:val="standardContextual"/>
        </w:rPr>
        <w:tab/>
      </w:r>
      <w:r>
        <w:rPr>
          <w:noProof/>
          <w:lang w:eastAsia="ja-JP"/>
        </w:rPr>
        <w:t>SIP database logical functions</w:t>
      </w:r>
      <w:r>
        <w:rPr>
          <w:noProof/>
        </w:rPr>
        <w:tab/>
      </w:r>
      <w:r>
        <w:rPr>
          <w:noProof/>
        </w:rPr>
        <w:fldChar w:fldCharType="begin"/>
      </w:r>
      <w:r>
        <w:rPr>
          <w:noProof/>
        </w:rPr>
        <w:instrText xml:space="preserve"> PAGEREF _Toc162885695 \h </w:instrText>
      </w:r>
      <w:r>
        <w:rPr>
          <w:noProof/>
        </w:rPr>
      </w:r>
      <w:r>
        <w:rPr>
          <w:noProof/>
        </w:rPr>
        <w:fldChar w:fldCharType="separate"/>
      </w:r>
      <w:r>
        <w:rPr>
          <w:noProof/>
        </w:rPr>
        <w:t>34</w:t>
      </w:r>
      <w:r>
        <w:rPr>
          <w:noProof/>
        </w:rPr>
        <w:fldChar w:fldCharType="end"/>
      </w:r>
    </w:p>
    <w:p w14:paraId="28B1E0DD" w14:textId="7B2B0D1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6.4.3.3</w:t>
      </w:r>
      <w:r>
        <w:rPr>
          <w:rFonts w:asciiTheme="minorHAnsi" w:eastAsiaTheme="minorEastAsia" w:hAnsiTheme="minorHAnsi" w:cstheme="minorBidi"/>
          <w:noProof/>
          <w:kern w:val="2"/>
          <w:sz w:val="22"/>
          <w:szCs w:val="22"/>
          <w:lang w:eastAsia="en-GB"/>
          <w14:ligatures w14:val="standardContextual"/>
        </w:rPr>
        <w:tab/>
      </w:r>
      <w:r>
        <w:rPr>
          <w:noProof/>
        </w:rPr>
        <w:t>HTTP entities</w:t>
      </w:r>
      <w:r>
        <w:rPr>
          <w:noProof/>
        </w:rPr>
        <w:tab/>
      </w:r>
      <w:r>
        <w:rPr>
          <w:noProof/>
        </w:rPr>
        <w:fldChar w:fldCharType="begin"/>
      </w:r>
      <w:r>
        <w:rPr>
          <w:noProof/>
        </w:rPr>
        <w:instrText xml:space="preserve"> PAGEREF _Toc162885696 \h </w:instrText>
      </w:r>
      <w:r>
        <w:rPr>
          <w:noProof/>
        </w:rPr>
      </w:r>
      <w:r>
        <w:rPr>
          <w:noProof/>
        </w:rPr>
        <w:fldChar w:fldCharType="separate"/>
      </w:r>
      <w:r>
        <w:rPr>
          <w:noProof/>
        </w:rPr>
        <w:t>35</w:t>
      </w:r>
      <w:r>
        <w:rPr>
          <w:noProof/>
        </w:rPr>
        <w:fldChar w:fldCharType="end"/>
      </w:r>
    </w:p>
    <w:p w14:paraId="4B0C452B" w14:textId="364FF0F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6.4.3.3.1</w:t>
      </w:r>
      <w:r>
        <w:rPr>
          <w:rFonts w:asciiTheme="minorHAnsi" w:eastAsiaTheme="minorEastAsia" w:hAnsiTheme="minorHAnsi" w:cstheme="minorBidi"/>
          <w:noProof/>
          <w:kern w:val="2"/>
          <w:sz w:val="22"/>
          <w:szCs w:val="22"/>
          <w:lang w:eastAsia="en-GB"/>
          <w14:ligatures w14:val="standardContextual"/>
        </w:rPr>
        <w:tab/>
      </w:r>
      <w:r>
        <w:rPr>
          <w:noProof/>
        </w:rPr>
        <w:t>HTTP client</w:t>
      </w:r>
      <w:r>
        <w:rPr>
          <w:noProof/>
        </w:rPr>
        <w:tab/>
      </w:r>
      <w:r>
        <w:rPr>
          <w:noProof/>
        </w:rPr>
        <w:fldChar w:fldCharType="begin"/>
      </w:r>
      <w:r>
        <w:rPr>
          <w:noProof/>
        </w:rPr>
        <w:instrText xml:space="preserve"> PAGEREF _Toc162885697 \h </w:instrText>
      </w:r>
      <w:r>
        <w:rPr>
          <w:noProof/>
        </w:rPr>
      </w:r>
      <w:r>
        <w:rPr>
          <w:noProof/>
        </w:rPr>
        <w:fldChar w:fldCharType="separate"/>
      </w:r>
      <w:r>
        <w:rPr>
          <w:noProof/>
        </w:rPr>
        <w:t>35</w:t>
      </w:r>
      <w:r>
        <w:rPr>
          <w:noProof/>
        </w:rPr>
        <w:fldChar w:fldCharType="end"/>
      </w:r>
    </w:p>
    <w:p w14:paraId="30C65604" w14:textId="34F40E9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6.4.3.3.2</w:t>
      </w:r>
      <w:r>
        <w:rPr>
          <w:rFonts w:asciiTheme="minorHAnsi" w:eastAsiaTheme="minorEastAsia" w:hAnsiTheme="minorHAnsi" w:cstheme="minorBidi"/>
          <w:noProof/>
          <w:kern w:val="2"/>
          <w:sz w:val="22"/>
          <w:szCs w:val="22"/>
          <w:lang w:eastAsia="en-GB"/>
          <w14:ligatures w14:val="standardContextual"/>
        </w:rPr>
        <w:tab/>
      </w:r>
      <w:r>
        <w:rPr>
          <w:noProof/>
        </w:rPr>
        <w:t>HTTP proxy</w:t>
      </w:r>
      <w:r>
        <w:rPr>
          <w:noProof/>
        </w:rPr>
        <w:tab/>
      </w:r>
      <w:r>
        <w:rPr>
          <w:noProof/>
        </w:rPr>
        <w:fldChar w:fldCharType="begin"/>
      </w:r>
      <w:r>
        <w:rPr>
          <w:noProof/>
        </w:rPr>
        <w:instrText xml:space="preserve"> PAGEREF _Toc162885698 \h </w:instrText>
      </w:r>
      <w:r>
        <w:rPr>
          <w:noProof/>
        </w:rPr>
      </w:r>
      <w:r>
        <w:rPr>
          <w:noProof/>
        </w:rPr>
        <w:fldChar w:fldCharType="separate"/>
      </w:r>
      <w:r>
        <w:rPr>
          <w:noProof/>
        </w:rPr>
        <w:t>35</w:t>
      </w:r>
      <w:r>
        <w:rPr>
          <w:noProof/>
        </w:rPr>
        <w:fldChar w:fldCharType="end"/>
      </w:r>
    </w:p>
    <w:p w14:paraId="43DEB7A9" w14:textId="42629DA8"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6.4.3.3.3</w:t>
      </w:r>
      <w:r>
        <w:rPr>
          <w:rFonts w:asciiTheme="minorHAnsi" w:eastAsiaTheme="minorEastAsia" w:hAnsiTheme="minorHAnsi" w:cstheme="minorBidi"/>
          <w:noProof/>
          <w:kern w:val="2"/>
          <w:sz w:val="22"/>
          <w:szCs w:val="22"/>
          <w:lang w:eastAsia="en-GB"/>
          <w14:ligatures w14:val="standardContextual"/>
        </w:rPr>
        <w:tab/>
      </w:r>
      <w:r>
        <w:rPr>
          <w:noProof/>
        </w:rPr>
        <w:t>HTTP server</w:t>
      </w:r>
      <w:r>
        <w:rPr>
          <w:noProof/>
        </w:rPr>
        <w:tab/>
      </w:r>
      <w:r>
        <w:rPr>
          <w:noProof/>
        </w:rPr>
        <w:fldChar w:fldCharType="begin"/>
      </w:r>
      <w:r>
        <w:rPr>
          <w:noProof/>
        </w:rPr>
        <w:instrText xml:space="preserve"> PAGEREF _Toc162885699 \h </w:instrText>
      </w:r>
      <w:r>
        <w:rPr>
          <w:noProof/>
        </w:rPr>
      </w:r>
      <w:r>
        <w:rPr>
          <w:noProof/>
        </w:rPr>
        <w:fldChar w:fldCharType="separate"/>
      </w:r>
      <w:r>
        <w:rPr>
          <w:noProof/>
        </w:rPr>
        <w:t>35</w:t>
      </w:r>
      <w:r>
        <w:rPr>
          <w:noProof/>
        </w:rPr>
        <w:fldChar w:fldCharType="end"/>
      </w:r>
    </w:p>
    <w:p w14:paraId="5238B0ED" w14:textId="1850F07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w:t>
      </w:r>
      <w:r>
        <w:rPr>
          <w:rFonts w:asciiTheme="minorHAnsi" w:eastAsiaTheme="minorEastAsia" w:hAnsiTheme="minorHAnsi" w:cstheme="minorBidi"/>
          <w:noProof/>
          <w:kern w:val="2"/>
          <w:sz w:val="22"/>
          <w:szCs w:val="22"/>
          <w:lang w:eastAsia="en-GB"/>
          <w14:ligatures w14:val="standardContextual"/>
        </w:rPr>
        <w:tab/>
      </w:r>
      <w:r>
        <w:rPr>
          <w:noProof/>
        </w:rPr>
        <w:t>LWP entities</w:t>
      </w:r>
      <w:r>
        <w:rPr>
          <w:noProof/>
        </w:rPr>
        <w:tab/>
      </w:r>
      <w:r>
        <w:rPr>
          <w:noProof/>
        </w:rPr>
        <w:fldChar w:fldCharType="begin"/>
      </w:r>
      <w:r>
        <w:rPr>
          <w:noProof/>
        </w:rPr>
        <w:instrText xml:space="preserve"> PAGEREF _Toc162885700 \h </w:instrText>
      </w:r>
      <w:r>
        <w:rPr>
          <w:noProof/>
        </w:rPr>
      </w:r>
      <w:r>
        <w:rPr>
          <w:noProof/>
        </w:rPr>
        <w:fldChar w:fldCharType="separate"/>
      </w:r>
      <w:r>
        <w:rPr>
          <w:noProof/>
        </w:rPr>
        <w:t>35</w:t>
      </w:r>
      <w:r>
        <w:rPr>
          <w:noProof/>
        </w:rPr>
        <w:fldChar w:fldCharType="end"/>
      </w:r>
    </w:p>
    <w:p w14:paraId="63E84877" w14:textId="3D06538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.3.4.1</w:t>
      </w:r>
      <w:r>
        <w:rPr>
          <w:rFonts w:asciiTheme="minorHAnsi" w:eastAsiaTheme="minorEastAsia" w:hAnsiTheme="minorHAnsi" w:cstheme="minorBidi"/>
          <w:noProof/>
          <w:kern w:val="2"/>
          <w:sz w:val="22"/>
          <w:szCs w:val="22"/>
          <w:lang w:eastAsia="en-GB"/>
          <w14:ligatures w14:val="standardContextual"/>
        </w:rPr>
        <w:tab/>
      </w:r>
      <w:r>
        <w:rPr>
          <w:noProof/>
        </w:rPr>
        <w:t>LWP client</w:t>
      </w:r>
      <w:r>
        <w:rPr>
          <w:noProof/>
        </w:rPr>
        <w:tab/>
      </w:r>
      <w:r>
        <w:rPr>
          <w:noProof/>
        </w:rPr>
        <w:fldChar w:fldCharType="begin"/>
      </w:r>
      <w:r>
        <w:rPr>
          <w:noProof/>
        </w:rPr>
        <w:instrText xml:space="preserve"> PAGEREF _Toc162885701 \h </w:instrText>
      </w:r>
      <w:r>
        <w:rPr>
          <w:noProof/>
        </w:rPr>
      </w:r>
      <w:r>
        <w:rPr>
          <w:noProof/>
        </w:rPr>
        <w:fldChar w:fldCharType="separate"/>
      </w:r>
      <w:r>
        <w:rPr>
          <w:noProof/>
        </w:rPr>
        <w:t>35</w:t>
      </w:r>
      <w:r>
        <w:rPr>
          <w:noProof/>
        </w:rPr>
        <w:fldChar w:fldCharType="end"/>
      </w:r>
    </w:p>
    <w:p w14:paraId="6130EB4C" w14:textId="521D0B48"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.3.4.2</w:t>
      </w:r>
      <w:r>
        <w:rPr>
          <w:rFonts w:asciiTheme="minorHAnsi" w:eastAsiaTheme="minorEastAsia" w:hAnsiTheme="minorHAnsi" w:cstheme="minorBidi"/>
          <w:noProof/>
          <w:kern w:val="2"/>
          <w:sz w:val="22"/>
          <w:szCs w:val="22"/>
          <w:lang w:eastAsia="en-GB"/>
          <w14:ligatures w14:val="standardContextual"/>
        </w:rPr>
        <w:tab/>
      </w:r>
      <w:r>
        <w:rPr>
          <w:noProof/>
        </w:rPr>
        <w:t>LWP proxy</w:t>
      </w:r>
      <w:r>
        <w:rPr>
          <w:noProof/>
        </w:rPr>
        <w:tab/>
      </w:r>
      <w:r>
        <w:rPr>
          <w:noProof/>
        </w:rPr>
        <w:fldChar w:fldCharType="begin"/>
      </w:r>
      <w:r>
        <w:rPr>
          <w:noProof/>
        </w:rPr>
        <w:instrText xml:space="preserve"> PAGEREF _Toc162885702 \h </w:instrText>
      </w:r>
      <w:r>
        <w:rPr>
          <w:noProof/>
        </w:rPr>
      </w:r>
      <w:r>
        <w:rPr>
          <w:noProof/>
        </w:rPr>
        <w:fldChar w:fldCharType="separate"/>
      </w:r>
      <w:r>
        <w:rPr>
          <w:noProof/>
        </w:rPr>
        <w:t>35</w:t>
      </w:r>
      <w:r>
        <w:rPr>
          <w:noProof/>
        </w:rPr>
        <w:fldChar w:fldCharType="end"/>
      </w:r>
    </w:p>
    <w:p w14:paraId="2CBFBC4B" w14:textId="35FBFD47"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.3.4.3</w:t>
      </w:r>
      <w:r>
        <w:rPr>
          <w:rFonts w:asciiTheme="minorHAnsi" w:eastAsiaTheme="minorEastAsia" w:hAnsiTheme="minorHAnsi" w:cstheme="minorBidi"/>
          <w:noProof/>
          <w:kern w:val="2"/>
          <w:sz w:val="22"/>
          <w:szCs w:val="22"/>
          <w:lang w:eastAsia="en-GB"/>
          <w14:ligatures w14:val="standardContextual"/>
        </w:rPr>
        <w:tab/>
      </w:r>
      <w:r>
        <w:rPr>
          <w:noProof/>
        </w:rPr>
        <w:t>LWP server</w:t>
      </w:r>
      <w:r>
        <w:rPr>
          <w:noProof/>
        </w:rPr>
        <w:tab/>
      </w:r>
      <w:r>
        <w:rPr>
          <w:noProof/>
        </w:rPr>
        <w:fldChar w:fldCharType="begin"/>
      </w:r>
      <w:r>
        <w:rPr>
          <w:noProof/>
        </w:rPr>
        <w:instrText xml:space="preserve"> PAGEREF _Toc162885703 \h </w:instrText>
      </w:r>
      <w:r>
        <w:rPr>
          <w:noProof/>
        </w:rPr>
      </w:r>
      <w:r>
        <w:rPr>
          <w:noProof/>
        </w:rPr>
        <w:fldChar w:fldCharType="separate"/>
      </w:r>
      <w:r>
        <w:rPr>
          <w:noProof/>
        </w:rPr>
        <w:t>36</w:t>
      </w:r>
      <w:r>
        <w:rPr>
          <w:noProof/>
        </w:rPr>
        <w:fldChar w:fldCharType="end"/>
      </w:r>
    </w:p>
    <w:p w14:paraId="52A7627C" w14:textId="4B599EF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4</w:t>
      </w:r>
      <w:r>
        <w:rPr>
          <w:noProof/>
        </w:rPr>
        <w:t>.3.5</w:t>
      </w:r>
      <w:r>
        <w:rPr>
          <w:rFonts w:asciiTheme="minorHAnsi" w:eastAsiaTheme="minorEastAsia" w:hAnsiTheme="minorHAnsi" w:cstheme="minorBidi"/>
          <w:noProof/>
          <w:kern w:val="2"/>
          <w:sz w:val="22"/>
          <w:szCs w:val="22"/>
          <w:lang w:eastAsia="en-GB"/>
          <w14:ligatures w14:val="standardContextual"/>
        </w:rPr>
        <w:tab/>
      </w:r>
      <w:r>
        <w:rPr>
          <w:noProof/>
        </w:rPr>
        <w:t>LWP usage</w:t>
      </w:r>
      <w:r>
        <w:rPr>
          <w:noProof/>
        </w:rPr>
        <w:tab/>
      </w:r>
      <w:r>
        <w:rPr>
          <w:noProof/>
        </w:rPr>
        <w:fldChar w:fldCharType="begin"/>
      </w:r>
      <w:r>
        <w:rPr>
          <w:noProof/>
        </w:rPr>
        <w:instrText xml:space="preserve"> PAGEREF _Toc162885704 \h </w:instrText>
      </w:r>
      <w:r>
        <w:rPr>
          <w:noProof/>
        </w:rPr>
      </w:r>
      <w:r>
        <w:rPr>
          <w:noProof/>
        </w:rPr>
        <w:fldChar w:fldCharType="separate"/>
      </w:r>
      <w:r>
        <w:rPr>
          <w:noProof/>
        </w:rPr>
        <w:t>36</w:t>
      </w:r>
      <w:r>
        <w:rPr>
          <w:noProof/>
        </w:rPr>
        <w:fldChar w:fldCharType="end"/>
      </w:r>
    </w:p>
    <w:p w14:paraId="7A7A15B2" w14:textId="0E9CEDE7"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6.5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_Toc162885705 \h </w:instrText>
      </w:r>
      <w:r>
        <w:rPr>
          <w:noProof/>
        </w:rPr>
      </w:r>
      <w:r>
        <w:rPr>
          <w:noProof/>
        </w:rPr>
        <w:fldChar w:fldCharType="separate"/>
      </w:r>
      <w:r>
        <w:rPr>
          <w:noProof/>
        </w:rPr>
        <w:t>36</w:t>
      </w:r>
      <w:r>
        <w:rPr>
          <w:noProof/>
        </w:rPr>
        <w:fldChar w:fldCharType="end"/>
      </w:r>
    </w:p>
    <w:p w14:paraId="389F4806" w14:textId="5DFC592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6.5.1</w:t>
      </w:r>
      <w:r>
        <w:rPr>
          <w:rFonts w:asciiTheme="minorHAnsi" w:eastAsiaTheme="minorEastAsia" w:hAnsiTheme="minorHAnsi" w:cstheme="minorBidi"/>
          <w:noProof/>
          <w:kern w:val="2"/>
          <w:sz w:val="22"/>
          <w:szCs w:val="22"/>
          <w:lang w:eastAsia="en-GB"/>
          <w14:ligatures w14:val="standardContextual"/>
        </w:rPr>
        <w:tab/>
      </w:r>
      <w:r>
        <w:rPr>
          <w:noProof/>
        </w:rPr>
        <w:t>General reference point principle</w:t>
      </w:r>
      <w:r>
        <w:rPr>
          <w:noProof/>
        </w:rPr>
        <w:tab/>
      </w:r>
      <w:r>
        <w:rPr>
          <w:noProof/>
        </w:rPr>
        <w:fldChar w:fldCharType="begin"/>
      </w:r>
      <w:r>
        <w:rPr>
          <w:noProof/>
        </w:rPr>
        <w:instrText xml:space="preserve"> PAGEREF _Toc162885706 \h </w:instrText>
      </w:r>
      <w:r>
        <w:rPr>
          <w:noProof/>
        </w:rPr>
      </w:r>
      <w:r>
        <w:rPr>
          <w:noProof/>
        </w:rPr>
        <w:fldChar w:fldCharType="separate"/>
      </w:r>
      <w:r>
        <w:rPr>
          <w:noProof/>
        </w:rPr>
        <w:t>36</w:t>
      </w:r>
      <w:r>
        <w:rPr>
          <w:noProof/>
        </w:rPr>
        <w:fldChar w:fldCharType="end"/>
      </w:r>
    </w:p>
    <w:p w14:paraId="519AD97B" w14:textId="0F93746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6.5.2</w:t>
      </w:r>
      <w:r>
        <w:rPr>
          <w:rFonts w:asciiTheme="minorHAnsi" w:eastAsiaTheme="minorEastAsia" w:hAnsiTheme="minorHAnsi" w:cstheme="minorBidi"/>
          <w:noProof/>
          <w:kern w:val="2"/>
          <w:sz w:val="22"/>
          <w:szCs w:val="22"/>
          <w:lang w:eastAsia="en-GB"/>
          <w14:ligatures w14:val="standardContextual"/>
        </w:rPr>
        <w:tab/>
      </w:r>
      <w:r>
        <w:rPr>
          <w:noProof/>
        </w:rPr>
        <w:t>Application plane</w:t>
      </w:r>
      <w:r>
        <w:rPr>
          <w:noProof/>
        </w:rPr>
        <w:tab/>
      </w:r>
      <w:r>
        <w:rPr>
          <w:noProof/>
        </w:rPr>
        <w:fldChar w:fldCharType="begin"/>
      </w:r>
      <w:r>
        <w:rPr>
          <w:noProof/>
        </w:rPr>
        <w:instrText xml:space="preserve"> PAGEREF _Toc162885707 \h </w:instrText>
      </w:r>
      <w:r>
        <w:rPr>
          <w:noProof/>
        </w:rPr>
      </w:r>
      <w:r>
        <w:rPr>
          <w:noProof/>
        </w:rPr>
        <w:fldChar w:fldCharType="separate"/>
      </w:r>
      <w:r>
        <w:rPr>
          <w:noProof/>
        </w:rPr>
        <w:t>36</w:t>
      </w:r>
      <w:r>
        <w:rPr>
          <w:noProof/>
        </w:rPr>
        <w:fldChar w:fldCharType="end"/>
      </w:r>
    </w:p>
    <w:p w14:paraId="3C963294" w14:textId="23572AF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_Toc162885708 \h </w:instrText>
      </w:r>
      <w:r>
        <w:rPr>
          <w:noProof/>
        </w:rPr>
      </w:r>
      <w:r>
        <w:rPr>
          <w:noProof/>
        </w:rPr>
        <w:fldChar w:fldCharType="separate"/>
      </w:r>
      <w:r>
        <w:rPr>
          <w:noProof/>
        </w:rPr>
        <w:t>36</w:t>
      </w:r>
      <w:r>
        <w:rPr>
          <w:noProof/>
        </w:rPr>
        <w:fldChar w:fldCharType="end"/>
      </w:r>
    </w:p>
    <w:p w14:paraId="691F2B02" w14:textId="6F21440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6.5.2.2</w:t>
      </w:r>
      <w:r>
        <w:rPr>
          <w:rFonts w:asciiTheme="minorHAnsi" w:eastAsiaTheme="minorEastAsia" w:hAnsiTheme="minorHAnsi" w:cstheme="minorBidi"/>
          <w:noProof/>
          <w:kern w:val="2"/>
          <w:sz w:val="22"/>
          <w:szCs w:val="22"/>
          <w:lang w:eastAsia="en-GB"/>
          <w14:ligatures w14:val="standardContextual"/>
        </w:rPr>
        <w:tab/>
      </w:r>
      <w:r>
        <w:rPr>
          <w:noProof/>
        </w:rPr>
        <w:t>VAL-UU</w:t>
      </w:r>
      <w:r>
        <w:rPr>
          <w:noProof/>
        </w:rPr>
        <w:tab/>
      </w:r>
      <w:r>
        <w:rPr>
          <w:noProof/>
        </w:rPr>
        <w:fldChar w:fldCharType="begin"/>
      </w:r>
      <w:r>
        <w:rPr>
          <w:noProof/>
        </w:rPr>
        <w:instrText xml:space="preserve"> PAGEREF _Toc162885709 \h </w:instrText>
      </w:r>
      <w:r>
        <w:rPr>
          <w:noProof/>
        </w:rPr>
      </w:r>
      <w:r>
        <w:rPr>
          <w:noProof/>
        </w:rPr>
        <w:fldChar w:fldCharType="separate"/>
      </w:r>
      <w:r>
        <w:rPr>
          <w:noProof/>
        </w:rPr>
        <w:t>36</w:t>
      </w:r>
      <w:r>
        <w:rPr>
          <w:noProof/>
        </w:rPr>
        <w:fldChar w:fldCharType="end"/>
      </w:r>
    </w:p>
    <w:p w14:paraId="6BC1E45C" w14:textId="59704A6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6.5.2.3</w:t>
      </w:r>
      <w:r>
        <w:rPr>
          <w:rFonts w:asciiTheme="minorHAnsi" w:eastAsiaTheme="minorEastAsia" w:hAnsiTheme="minorHAnsi" w:cstheme="minorBidi"/>
          <w:noProof/>
          <w:kern w:val="2"/>
          <w:sz w:val="22"/>
          <w:szCs w:val="22"/>
          <w:lang w:eastAsia="en-GB"/>
          <w14:ligatures w14:val="standardContextual"/>
        </w:rPr>
        <w:tab/>
      </w:r>
      <w:r>
        <w:rPr>
          <w:noProof/>
        </w:rPr>
        <w:t>VAL-PC5</w:t>
      </w:r>
      <w:r>
        <w:rPr>
          <w:noProof/>
        </w:rPr>
        <w:tab/>
      </w:r>
      <w:r>
        <w:rPr>
          <w:noProof/>
        </w:rPr>
        <w:fldChar w:fldCharType="begin"/>
      </w:r>
      <w:r>
        <w:rPr>
          <w:noProof/>
        </w:rPr>
        <w:instrText xml:space="preserve"> PAGEREF _Toc162885710 \h </w:instrText>
      </w:r>
      <w:r>
        <w:rPr>
          <w:noProof/>
        </w:rPr>
      </w:r>
      <w:r>
        <w:rPr>
          <w:noProof/>
        </w:rPr>
        <w:fldChar w:fldCharType="separate"/>
      </w:r>
      <w:r>
        <w:rPr>
          <w:noProof/>
        </w:rPr>
        <w:t>37</w:t>
      </w:r>
      <w:r>
        <w:rPr>
          <w:noProof/>
        </w:rPr>
        <w:fldChar w:fldCharType="end"/>
      </w:r>
    </w:p>
    <w:p w14:paraId="08628833" w14:textId="30DEFD0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6.5.2.4</w:t>
      </w:r>
      <w:r>
        <w:rPr>
          <w:rFonts w:asciiTheme="minorHAnsi" w:eastAsiaTheme="minorEastAsia" w:hAnsiTheme="minorHAnsi" w:cstheme="minorBidi"/>
          <w:noProof/>
          <w:kern w:val="2"/>
          <w:sz w:val="22"/>
          <w:szCs w:val="22"/>
          <w:lang w:eastAsia="en-GB"/>
          <w14:ligatures w14:val="standardContextual"/>
        </w:rPr>
        <w:tab/>
      </w:r>
      <w:r>
        <w:rPr>
          <w:noProof/>
        </w:rPr>
        <w:t>SEAL-UU</w:t>
      </w:r>
      <w:r>
        <w:rPr>
          <w:noProof/>
        </w:rPr>
        <w:tab/>
      </w:r>
      <w:r>
        <w:rPr>
          <w:noProof/>
        </w:rPr>
        <w:fldChar w:fldCharType="begin"/>
      </w:r>
      <w:r>
        <w:rPr>
          <w:noProof/>
        </w:rPr>
        <w:instrText xml:space="preserve"> PAGEREF _Toc162885711 \h </w:instrText>
      </w:r>
      <w:r>
        <w:rPr>
          <w:noProof/>
        </w:rPr>
      </w:r>
      <w:r>
        <w:rPr>
          <w:noProof/>
        </w:rPr>
        <w:fldChar w:fldCharType="separate"/>
      </w:r>
      <w:r>
        <w:rPr>
          <w:noProof/>
        </w:rPr>
        <w:t>37</w:t>
      </w:r>
      <w:r>
        <w:rPr>
          <w:noProof/>
        </w:rPr>
        <w:fldChar w:fldCharType="end"/>
      </w:r>
    </w:p>
    <w:p w14:paraId="470FB9DC" w14:textId="7DEBF29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6.5.2.5</w:t>
      </w:r>
      <w:r>
        <w:rPr>
          <w:rFonts w:asciiTheme="minorHAnsi" w:eastAsiaTheme="minorEastAsia" w:hAnsiTheme="minorHAnsi" w:cstheme="minorBidi"/>
          <w:noProof/>
          <w:kern w:val="2"/>
          <w:sz w:val="22"/>
          <w:szCs w:val="22"/>
          <w:lang w:eastAsia="en-GB"/>
          <w14:ligatures w14:val="standardContextual"/>
        </w:rPr>
        <w:tab/>
      </w:r>
      <w:r>
        <w:rPr>
          <w:noProof/>
        </w:rPr>
        <w:t>SEAL-PC5</w:t>
      </w:r>
      <w:r>
        <w:rPr>
          <w:noProof/>
        </w:rPr>
        <w:tab/>
      </w:r>
      <w:r>
        <w:rPr>
          <w:noProof/>
        </w:rPr>
        <w:fldChar w:fldCharType="begin"/>
      </w:r>
      <w:r>
        <w:rPr>
          <w:noProof/>
        </w:rPr>
        <w:instrText xml:space="preserve"> PAGEREF _Toc162885712 \h </w:instrText>
      </w:r>
      <w:r>
        <w:rPr>
          <w:noProof/>
        </w:rPr>
      </w:r>
      <w:r>
        <w:rPr>
          <w:noProof/>
        </w:rPr>
        <w:fldChar w:fldCharType="separate"/>
      </w:r>
      <w:r>
        <w:rPr>
          <w:noProof/>
        </w:rPr>
        <w:t>37</w:t>
      </w:r>
      <w:r>
        <w:rPr>
          <w:noProof/>
        </w:rPr>
        <w:fldChar w:fldCharType="end"/>
      </w:r>
    </w:p>
    <w:p w14:paraId="415A02A4" w14:textId="67A6C83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6.5.2.6</w:t>
      </w:r>
      <w:r>
        <w:rPr>
          <w:rFonts w:asciiTheme="minorHAnsi" w:eastAsiaTheme="minorEastAsia" w:hAnsiTheme="minorHAnsi" w:cstheme="minorBidi"/>
          <w:noProof/>
          <w:kern w:val="2"/>
          <w:sz w:val="22"/>
          <w:szCs w:val="22"/>
          <w:lang w:eastAsia="en-GB"/>
          <w14:ligatures w14:val="standardContextual"/>
        </w:rPr>
        <w:tab/>
      </w:r>
      <w:r>
        <w:rPr>
          <w:noProof/>
        </w:rPr>
        <w:t>SEAL-C</w:t>
      </w:r>
      <w:r>
        <w:rPr>
          <w:noProof/>
        </w:rPr>
        <w:tab/>
      </w:r>
      <w:r>
        <w:rPr>
          <w:noProof/>
        </w:rPr>
        <w:fldChar w:fldCharType="begin"/>
      </w:r>
      <w:r>
        <w:rPr>
          <w:noProof/>
        </w:rPr>
        <w:instrText xml:space="preserve"> PAGEREF _Toc162885713 \h </w:instrText>
      </w:r>
      <w:r>
        <w:rPr>
          <w:noProof/>
        </w:rPr>
      </w:r>
      <w:r>
        <w:rPr>
          <w:noProof/>
        </w:rPr>
        <w:fldChar w:fldCharType="separate"/>
      </w:r>
      <w:r>
        <w:rPr>
          <w:noProof/>
        </w:rPr>
        <w:t>37</w:t>
      </w:r>
      <w:r>
        <w:rPr>
          <w:noProof/>
        </w:rPr>
        <w:fldChar w:fldCharType="end"/>
      </w:r>
    </w:p>
    <w:p w14:paraId="35241FA0" w14:textId="1810073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6.5.2.7</w:t>
      </w:r>
      <w:r>
        <w:rPr>
          <w:rFonts w:asciiTheme="minorHAnsi" w:eastAsiaTheme="minorEastAsia" w:hAnsiTheme="minorHAnsi" w:cstheme="minorBidi"/>
          <w:noProof/>
          <w:kern w:val="2"/>
          <w:sz w:val="22"/>
          <w:szCs w:val="22"/>
          <w:lang w:eastAsia="en-GB"/>
          <w14:ligatures w14:val="standardContextual"/>
        </w:rPr>
        <w:tab/>
      </w:r>
      <w:r>
        <w:rPr>
          <w:noProof/>
        </w:rPr>
        <w:t>SEAL-S</w:t>
      </w:r>
      <w:r>
        <w:rPr>
          <w:noProof/>
        </w:rPr>
        <w:tab/>
      </w:r>
      <w:r>
        <w:rPr>
          <w:noProof/>
        </w:rPr>
        <w:fldChar w:fldCharType="begin"/>
      </w:r>
      <w:r>
        <w:rPr>
          <w:noProof/>
        </w:rPr>
        <w:instrText xml:space="preserve"> PAGEREF _Toc162885714 \h </w:instrText>
      </w:r>
      <w:r>
        <w:rPr>
          <w:noProof/>
        </w:rPr>
      </w:r>
      <w:r>
        <w:rPr>
          <w:noProof/>
        </w:rPr>
        <w:fldChar w:fldCharType="separate"/>
      </w:r>
      <w:r>
        <w:rPr>
          <w:noProof/>
        </w:rPr>
        <w:t>37</w:t>
      </w:r>
      <w:r>
        <w:rPr>
          <w:noProof/>
        </w:rPr>
        <w:fldChar w:fldCharType="end"/>
      </w:r>
    </w:p>
    <w:p w14:paraId="45DE12FE" w14:textId="343FCFD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6.5.2.8</w:t>
      </w:r>
      <w:r>
        <w:rPr>
          <w:rFonts w:asciiTheme="minorHAnsi" w:eastAsiaTheme="minorEastAsia" w:hAnsiTheme="minorHAnsi" w:cstheme="minorBidi"/>
          <w:noProof/>
          <w:kern w:val="2"/>
          <w:sz w:val="22"/>
          <w:szCs w:val="22"/>
          <w:lang w:eastAsia="en-GB"/>
          <w14:ligatures w14:val="standardContextual"/>
        </w:rPr>
        <w:tab/>
      </w:r>
      <w:r>
        <w:rPr>
          <w:noProof/>
        </w:rPr>
        <w:t>SEAL-E</w:t>
      </w:r>
      <w:r>
        <w:rPr>
          <w:noProof/>
        </w:rPr>
        <w:tab/>
      </w:r>
      <w:r>
        <w:rPr>
          <w:noProof/>
        </w:rPr>
        <w:fldChar w:fldCharType="begin"/>
      </w:r>
      <w:r>
        <w:rPr>
          <w:noProof/>
        </w:rPr>
        <w:instrText xml:space="preserve"> PAGEREF _Toc162885715 \h </w:instrText>
      </w:r>
      <w:r>
        <w:rPr>
          <w:noProof/>
        </w:rPr>
      </w:r>
      <w:r>
        <w:rPr>
          <w:noProof/>
        </w:rPr>
        <w:fldChar w:fldCharType="separate"/>
      </w:r>
      <w:r>
        <w:rPr>
          <w:noProof/>
        </w:rPr>
        <w:t>37</w:t>
      </w:r>
      <w:r>
        <w:rPr>
          <w:noProof/>
        </w:rPr>
        <w:fldChar w:fldCharType="end"/>
      </w:r>
    </w:p>
    <w:p w14:paraId="738B7A41" w14:textId="367C1D4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6.5.2.9</w:t>
      </w:r>
      <w:r>
        <w:rPr>
          <w:rFonts w:asciiTheme="minorHAnsi" w:eastAsiaTheme="minorEastAsia" w:hAnsiTheme="minorHAnsi" w:cstheme="minorBidi"/>
          <w:noProof/>
          <w:kern w:val="2"/>
          <w:sz w:val="22"/>
          <w:szCs w:val="22"/>
          <w:lang w:eastAsia="en-GB"/>
          <w14:ligatures w14:val="standardContextual"/>
        </w:rPr>
        <w:tab/>
      </w:r>
      <w:r>
        <w:rPr>
          <w:noProof/>
        </w:rPr>
        <w:t>SEAL-X</w:t>
      </w:r>
      <w:r>
        <w:rPr>
          <w:noProof/>
        </w:rPr>
        <w:tab/>
      </w:r>
      <w:r>
        <w:rPr>
          <w:noProof/>
        </w:rPr>
        <w:fldChar w:fldCharType="begin"/>
      </w:r>
      <w:r>
        <w:rPr>
          <w:noProof/>
        </w:rPr>
        <w:instrText xml:space="preserve"> PAGEREF _Toc162885716 \h </w:instrText>
      </w:r>
      <w:r>
        <w:rPr>
          <w:noProof/>
        </w:rPr>
      </w:r>
      <w:r>
        <w:rPr>
          <w:noProof/>
        </w:rPr>
        <w:fldChar w:fldCharType="separate"/>
      </w:r>
      <w:r>
        <w:rPr>
          <w:noProof/>
        </w:rPr>
        <w:t>37</w:t>
      </w:r>
      <w:r>
        <w:rPr>
          <w:noProof/>
        </w:rPr>
        <w:fldChar w:fldCharType="end"/>
      </w:r>
    </w:p>
    <w:p w14:paraId="48DE039A" w14:textId="7E68ADF2"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6.5.2.9.1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_Toc162885717 \h </w:instrText>
      </w:r>
      <w:r>
        <w:rPr>
          <w:noProof/>
        </w:rPr>
      </w:r>
      <w:r>
        <w:rPr>
          <w:noProof/>
        </w:rPr>
        <w:fldChar w:fldCharType="separate"/>
      </w:r>
      <w:r>
        <w:rPr>
          <w:noProof/>
        </w:rPr>
        <w:t>37</w:t>
      </w:r>
      <w:r>
        <w:rPr>
          <w:noProof/>
        </w:rPr>
        <w:fldChar w:fldCharType="end"/>
      </w:r>
    </w:p>
    <w:p w14:paraId="083D0BAE" w14:textId="29F2431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6.5.2.9.2</w:t>
      </w:r>
      <w:r>
        <w:rPr>
          <w:rFonts w:asciiTheme="minorHAnsi" w:eastAsiaTheme="minorEastAsia" w:hAnsiTheme="minorHAnsi" w:cstheme="minorBidi"/>
          <w:noProof/>
          <w:kern w:val="2"/>
          <w:sz w:val="22"/>
          <w:szCs w:val="22"/>
          <w:lang w:eastAsia="en-GB"/>
          <w14:ligatures w14:val="standardContextual"/>
        </w:rPr>
        <w:tab/>
      </w:r>
      <w:r>
        <w:rPr>
          <w:noProof/>
        </w:rPr>
        <w:t>Reference point SEAL-X1 (between the key management server and the group management server)</w:t>
      </w:r>
      <w:r>
        <w:rPr>
          <w:noProof/>
        </w:rPr>
        <w:tab/>
      </w:r>
      <w:r>
        <w:rPr>
          <w:noProof/>
        </w:rPr>
        <w:fldChar w:fldCharType="begin"/>
      </w:r>
      <w:r>
        <w:rPr>
          <w:noProof/>
        </w:rPr>
        <w:instrText xml:space="preserve"> PAGEREF _Toc162885718 \h </w:instrText>
      </w:r>
      <w:r>
        <w:rPr>
          <w:noProof/>
        </w:rPr>
      </w:r>
      <w:r>
        <w:rPr>
          <w:noProof/>
        </w:rPr>
        <w:fldChar w:fldCharType="separate"/>
      </w:r>
      <w:r>
        <w:rPr>
          <w:noProof/>
        </w:rPr>
        <w:t>37</w:t>
      </w:r>
      <w:r>
        <w:rPr>
          <w:noProof/>
        </w:rPr>
        <w:fldChar w:fldCharType="end"/>
      </w:r>
    </w:p>
    <w:p w14:paraId="28F5D8CC" w14:textId="7F984EF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6.5.2.9.</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SEAL-X2 (between the group management server and the </w:t>
      </w:r>
      <w:r>
        <w:rPr>
          <w:noProof/>
          <w:lang w:eastAsia="zh-CN"/>
        </w:rPr>
        <w:t>location management server</w:t>
      </w:r>
      <w:r>
        <w:rPr>
          <w:noProof/>
        </w:rPr>
        <w:t>)</w:t>
      </w:r>
      <w:r>
        <w:rPr>
          <w:noProof/>
        </w:rPr>
        <w:tab/>
      </w:r>
      <w:r>
        <w:rPr>
          <w:noProof/>
        </w:rPr>
        <w:fldChar w:fldCharType="begin"/>
      </w:r>
      <w:r>
        <w:rPr>
          <w:noProof/>
        </w:rPr>
        <w:instrText xml:space="preserve"> PAGEREF _Toc162885719 \h </w:instrText>
      </w:r>
      <w:r>
        <w:rPr>
          <w:noProof/>
        </w:rPr>
      </w:r>
      <w:r>
        <w:rPr>
          <w:noProof/>
        </w:rPr>
        <w:fldChar w:fldCharType="separate"/>
      </w:r>
      <w:r>
        <w:rPr>
          <w:noProof/>
        </w:rPr>
        <w:t>38</w:t>
      </w:r>
      <w:r>
        <w:rPr>
          <w:noProof/>
        </w:rPr>
        <w:fldChar w:fldCharType="end"/>
      </w:r>
    </w:p>
    <w:p w14:paraId="7A8AC1A1" w14:textId="748BDCC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6.5.2.9.4</w:t>
      </w:r>
      <w:r>
        <w:rPr>
          <w:rFonts w:asciiTheme="minorHAnsi" w:eastAsiaTheme="minorEastAsia" w:hAnsiTheme="minorHAnsi" w:cstheme="minorBidi"/>
          <w:noProof/>
          <w:kern w:val="2"/>
          <w:sz w:val="22"/>
          <w:szCs w:val="22"/>
          <w:lang w:eastAsia="en-GB"/>
          <w14:ligatures w14:val="standardContextual"/>
        </w:rPr>
        <w:tab/>
      </w:r>
      <w:r>
        <w:rPr>
          <w:noProof/>
        </w:rPr>
        <w:t xml:space="preserve">Reference point SEAL-X3 (between the group management server and the </w:t>
      </w:r>
      <w:r>
        <w:rPr>
          <w:noProof/>
          <w:lang w:eastAsia="zh-CN"/>
        </w:rPr>
        <w:t>configuration management server</w:t>
      </w:r>
      <w:r>
        <w:rPr>
          <w:noProof/>
        </w:rPr>
        <w:t>)</w:t>
      </w:r>
      <w:r>
        <w:rPr>
          <w:noProof/>
        </w:rPr>
        <w:tab/>
      </w:r>
      <w:r>
        <w:rPr>
          <w:noProof/>
        </w:rPr>
        <w:fldChar w:fldCharType="begin"/>
      </w:r>
      <w:r>
        <w:rPr>
          <w:noProof/>
        </w:rPr>
        <w:instrText xml:space="preserve"> PAGEREF _Toc162885720 \h </w:instrText>
      </w:r>
      <w:r>
        <w:rPr>
          <w:noProof/>
        </w:rPr>
      </w:r>
      <w:r>
        <w:rPr>
          <w:noProof/>
        </w:rPr>
        <w:fldChar w:fldCharType="separate"/>
      </w:r>
      <w:r>
        <w:rPr>
          <w:noProof/>
        </w:rPr>
        <w:t>38</w:t>
      </w:r>
      <w:r>
        <w:rPr>
          <w:noProof/>
        </w:rPr>
        <w:fldChar w:fldCharType="end"/>
      </w:r>
    </w:p>
    <w:p w14:paraId="38332E2E" w14:textId="36E1BE3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6.5.2.10</w:t>
      </w:r>
      <w:r>
        <w:rPr>
          <w:rFonts w:asciiTheme="minorHAnsi" w:eastAsiaTheme="minorEastAsia" w:hAnsiTheme="minorHAnsi" w:cstheme="minorBidi"/>
          <w:noProof/>
          <w:kern w:val="2"/>
          <w:sz w:val="22"/>
          <w:szCs w:val="22"/>
          <w:lang w:eastAsia="en-GB"/>
          <w14:ligatures w14:val="standardContextual"/>
        </w:rPr>
        <w:tab/>
      </w:r>
      <w:r>
        <w:rPr>
          <w:noProof/>
        </w:rPr>
        <w:t>Reference point VAL-UDB (between the VAL user database and the SEAL server)</w:t>
      </w:r>
      <w:r>
        <w:rPr>
          <w:noProof/>
        </w:rPr>
        <w:tab/>
      </w:r>
      <w:r>
        <w:rPr>
          <w:noProof/>
        </w:rPr>
        <w:fldChar w:fldCharType="begin"/>
      </w:r>
      <w:r>
        <w:rPr>
          <w:noProof/>
        </w:rPr>
        <w:instrText xml:space="preserve"> PAGEREF _Toc162885721 \h </w:instrText>
      </w:r>
      <w:r>
        <w:rPr>
          <w:noProof/>
        </w:rPr>
      </w:r>
      <w:r>
        <w:rPr>
          <w:noProof/>
        </w:rPr>
        <w:fldChar w:fldCharType="separate"/>
      </w:r>
      <w:r>
        <w:rPr>
          <w:noProof/>
        </w:rPr>
        <w:t>38</w:t>
      </w:r>
      <w:r>
        <w:rPr>
          <w:noProof/>
        </w:rPr>
        <w:fldChar w:fldCharType="end"/>
      </w:r>
    </w:p>
    <w:p w14:paraId="1E7F7BBF" w14:textId="3C160A9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6.5.3</w:t>
      </w:r>
      <w:r>
        <w:rPr>
          <w:rFonts w:asciiTheme="minorHAnsi" w:eastAsiaTheme="minorEastAsia" w:hAnsiTheme="minorHAnsi" w:cstheme="minorBidi"/>
          <w:noProof/>
          <w:kern w:val="2"/>
          <w:sz w:val="22"/>
          <w:szCs w:val="22"/>
          <w:lang w:eastAsia="en-GB"/>
          <w14:ligatures w14:val="standardContextual"/>
        </w:rPr>
        <w:tab/>
      </w:r>
      <w:r>
        <w:rPr>
          <w:noProof/>
        </w:rPr>
        <w:t>Signalling control plane</w:t>
      </w:r>
      <w:r>
        <w:rPr>
          <w:noProof/>
        </w:rPr>
        <w:tab/>
      </w:r>
      <w:r>
        <w:rPr>
          <w:noProof/>
        </w:rPr>
        <w:fldChar w:fldCharType="begin"/>
      </w:r>
      <w:r>
        <w:rPr>
          <w:noProof/>
        </w:rPr>
        <w:instrText xml:space="preserve"> PAGEREF _Toc162885722 \h </w:instrText>
      </w:r>
      <w:r>
        <w:rPr>
          <w:noProof/>
        </w:rPr>
      </w:r>
      <w:r>
        <w:rPr>
          <w:noProof/>
        </w:rPr>
        <w:fldChar w:fldCharType="separate"/>
      </w:r>
      <w:r>
        <w:rPr>
          <w:noProof/>
        </w:rPr>
        <w:t>38</w:t>
      </w:r>
      <w:r>
        <w:rPr>
          <w:noProof/>
        </w:rPr>
        <w:fldChar w:fldCharType="end"/>
      </w:r>
    </w:p>
    <w:p w14:paraId="1BBB0A7B" w14:textId="4735154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_Toc162885723 \h </w:instrText>
      </w:r>
      <w:r>
        <w:rPr>
          <w:noProof/>
        </w:rPr>
      </w:r>
      <w:r>
        <w:rPr>
          <w:noProof/>
        </w:rPr>
        <w:fldChar w:fldCharType="separate"/>
      </w:r>
      <w:r>
        <w:rPr>
          <w:noProof/>
        </w:rPr>
        <w:t>38</w:t>
      </w:r>
      <w:r>
        <w:rPr>
          <w:noProof/>
        </w:rPr>
        <w:fldChar w:fldCharType="end"/>
      </w:r>
    </w:p>
    <w:p w14:paraId="718DDE15" w14:textId="3D285F9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6.5.3.2</w:t>
      </w:r>
      <w:r>
        <w:rPr>
          <w:rFonts w:asciiTheme="minorHAnsi" w:eastAsiaTheme="minorEastAsia" w:hAnsiTheme="minorHAnsi" w:cstheme="minorBidi"/>
          <w:noProof/>
          <w:kern w:val="2"/>
          <w:sz w:val="22"/>
          <w:szCs w:val="22"/>
          <w:lang w:eastAsia="en-GB"/>
          <w14:ligatures w14:val="standardContextual"/>
        </w:rPr>
        <w:tab/>
      </w:r>
      <w:r>
        <w:rPr>
          <w:noProof/>
        </w:rPr>
        <w:t>Reference point SIP-1(between the signalling user agent and the SIP core)</w:t>
      </w:r>
      <w:r>
        <w:rPr>
          <w:noProof/>
        </w:rPr>
        <w:tab/>
      </w:r>
      <w:r>
        <w:rPr>
          <w:noProof/>
        </w:rPr>
        <w:fldChar w:fldCharType="begin"/>
      </w:r>
      <w:r>
        <w:rPr>
          <w:noProof/>
        </w:rPr>
        <w:instrText xml:space="preserve"> PAGEREF _Toc162885724 \h </w:instrText>
      </w:r>
      <w:r>
        <w:rPr>
          <w:noProof/>
        </w:rPr>
      </w:r>
      <w:r>
        <w:rPr>
          <w:noProof/>
        </w:rPr>
        <w:fldChar w:fldCharType="separate"/>
      </w:r>
      <w:r>
        <w:rPr>
          <w:noProof/>
        </w:rPr>
        <w:t>38</w:t>
      </w:r>
      <w:r>
        <w:rPr>
          <w:noProof/>
        </w:rPr>
        <w:fldChar w:fldCharType="end"/>
      </w:r>
    </w:p>
    <w:p w14:paraId="6A8DBDD1" w14:textId="6294DCB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6.5.3.3</w:t>
      </w:r>
      <w:r>
        <w:rPr>
          <w:rFonts w:asciiTheme="minorHAnsi" w:eastAsiaTheme="minorEastAsia" w:hAnsiTheme="minorHAnsi" w:cstheme="minorBidi"/>
          <w:noProof/>
          <w:kern w:val="2"/>
          <w:sz w:val="22"/>
          <w:szCs w:val="22"/>
          <w:lang w:eastAsia="en-GB"/>
          <w14:ligatures w14:val="standardContextual"/>
        </w:rPr>
        <w:tab/>
      </w:r>
      <w:r>
        <w:rPr>
          <w:noProof/>
        </w:rPr>
        <w:t>Reference point SIP-2 (between the SIP core and the SIP AS)</w:t>
      </w:r>
      <w:r>
        <w:rPr>
          <w:noProof/>
        </w:rPr>
        <w:tab/>
      </w:r>
      <w:r>
        <w:rPr>
          <w:noProof/>
        </w:rPr>
        <w:fldChar w:fldCharType="begin"/>
      </w:r>
      <w:r>
        <w:rPr>
          <w:noProof/>
        </w:rPr>
        <w:instrText xml:space="preserve"> PAGEREF _Toc162885725 \h </w:instrText>
      </w:r>
      <w:r>
        <w:rPr>
          <w:noProof/>
        </w:rPr>
      </w:r>
      <w:r>
        <w:rPr>
          <w:noProof/>
        </w:rPr>
        <w:fldChar w:fldCharType="separate"/>
      </w:r>
      <w:r>
        <w:rPr>
          <w:noProof/>
        </w:rPr>
        <w:t>39</w:t>
      </w:r>
      <w:r>
        <w:rPr>
          <w:noProof/>
        </w:rPr>
        <w:fldChar w:fldCharType="end"/>
      </w:r>
    </w:p>
    <w:p w14:paraId="5AB7F43C" w14:textId="28D19D2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6.5.3.4</w:t>
      </w:r>
      <w:r>
        <w:rPr>
          <w:rFonts w:asciiTheme="minorHAnsi" w:eastAsiaTheme="minorEastAsia" w:hAnsiTheme="minorHAnsi" w:cstheme="minorBidi"/>
          <w:noProof/>
          <w:kern w:val="2"/>
          <w:sz w:val="22"/>
          <w:szCs w:val="22"/>
          <w:lang w:eastAsia="en-GB"/>
          <w14:ligatures w14:val="standardContextual"/>
        </w:rPr>
        <w:tab/>
      </w:r>
      <w:r>
        <w:rPr>
          <w:noProof/>
        </w:rPr>
        <w:t>Reference point SIP-3 (between the SIP core and SIP core)</w:t>
      </w:r>
      <w:r>
        <w:rPr>
          <w:noProof/>
        </w:rPr>
        <w:tab/>
      </w:r>
      <w:r>
        <w:rPr>
          <w:noProof/>
        </w:rPr>
        <w:fldChar w:fldCharType="begin"/>
      </w:r>
      <w:r>
        <w:rPr>
          <w:noProof/>
        </w:rPr>
        <w:instrText xml:space="preserve"> PAGEREF _Toc162885726 \h </w:instrText>
      </w:r>
      <w:r>
        <w:rPr>
          <w:noProof/>
        </w:rPr>
      </w:r>
      <w:r>
        <w:rPr>
          <w:noProof/>
        </w:rPr>
        <w:fldChar w:fldCharType="separate"/>
      </w:r>
      <w:r>
        <w:rPr>
          <w:noProof/>
        </w:rPr>
        <w:t>39</w:t>
      </w:r>
      <w:r>
        <w:rPr>
          <w:noProof/>
        </w:rPr>
        <w:fldChar w:fldCharType="end"/>
      </w:r>
    </w:p>
    <w:p w14:paraId="5E217E8E" w14:textId="70638A2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6.5.3.5</w:t>
      </w:r>
      <w:r>
        <w:rPr>
          <w:rFonts w:asciiTheme="minorHAnsi" w:eastAsiaTheme="minorEastAsia" w:hAnsiTheme="minorHAnsi" w:cstheme="minorBidi"/>
          <w:noProof/>
          <w:kern w:val="2"/>
          <w:sz w:val="22"/>
          <w:szCs w:val="22"/>
          <w:lang w:eastAsia="en-GB"/>
          <w14:ligatures w14:val="standardContextual"/>
        </w:rPr>
        <w:tab/>
      </w:r>
      <w:r>
        <w:rPr>
          <w:noProof/>
        </w:rPr>
        <w:t>Reference point HTTP-1 (between the HTTP client and the HTTP proxy)</w:t>
      </w:r>
      <w:r>
        <w:rPr>
          <w:noProof/>
        </w:rPr>
        <w:tab/>
      </w:r>
      <w:r>
        <w:rPr>
          <w:noProof/>
        </w:rPr>
        <w:fldChar w:fldCharType="begin"/>
      </w:r>
      <w:r>
        <w:rPr>
          <w:noProof/>
        </w:rPr>
        <w:instrText xml:space="preserve"> PAGEREF _Toc162885727 \h </w:instrText>
      </w:r>
      <w:r>
        <w:rPr>
          <w:noProof/>
        </w:rPr>
      </w:r>
      <w:r>
        <w:rPr>
          <w:noProof/>
        </w:rPr>
        <w:fldChar w:fldCharType="separate"/>
      </w:r>
      <w:r>
        <w:rPr>
          <w:noProof/>
        </w:rPr>
        <w:t>39</w:t>
      </w:r>
      <w:r>
        <w:rPr>
          <w:noProof/>
        </w:rPr>
        <w:fldChar w:fldCharType="end"/>
      </w:r>
    </w:p>
    <w:p w14:paraId="460108D8" w14:textId="0122E0A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6.5.3.6</w:t>
      </w:r>
      <w:r>
        <w:rPr>
          <w:rFonts w:asciiTheme="minorHAnsi" w:eastAsiaTheme="minorEastAsia" w:hAnsiTheme="minorHAnsi" w:cstheme="minorBidi"/>
          <w:noProof/>
          <w:kern w:val="2"/>
          <w:sz w:val="22"/>
          <w:szCs w:val="22"/>
          <w:lang w:eastAsia="en-GB"/>
          <w14:ligatures w14:val="standardContextual"/>
        </w:rPr>
        <w:tab/>
      </w:r>
      <w:r>
        <w:rPr>
          <w:noProof/>
        </w:rPr>
        <w:t>Reference point HTTP-2 (between the HTTP proxy and the HTTP server)</w:t>
      </w:r>
      <w:r>
        <w:rPr>
          <w:noProof/>
        </w:rPr>
        <w:tab/>
      </w:r>
      <w:r>
        <w:rPr>
          <w:noProof/>
        </w:rPr>
        <w:fldChar w:fldCharType="begin"/>
      </w:r>
      <w:r>
        <w:rPr>
          <w:noProof/>
        </w:rPr>
        <w:instrText xml:space="preserve"> PAGEREF _Toc162885728 \h </w:instrText>
      </w:r>
      <w:r>
        <w:rPr>
          <w:noProof/>
        </w:rPr>
      </w:r>
      <w:r>
        <w:rPr>
          <w:noProof/>
        </w:rPr>
        <w:fldChar w:fldCharType="separate"/>
      </w:r>
      <w:r>
        <w:rPr>
          <w:noProof/>
        </w:rPr>
        <w:t>39</w:t>
      </w:r>
      <w:r>
        <w:rPr>
          <w:noProof/>
        </w:rPr>
        <w:fldChar w:fldCharType="end"/>
      </w:r>
    </w:p>
    <w:p w14:paraId="30BD1897" w14:textId="3E283A3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6.5.3.7</w:t>
      </w:r>
      <w:r>
        <w:rPr>
          <w:rFonts w:asciiTheme="minorHAnsi" w:eastAsiaTheme="minorEastAsia" w:hAnsiTheme="minorHAnsi" w:cstheme="minorBidi"/>
          <w:noProof/>
          <w:kern w:val="2"/>
          <w:sz w:val="22"/>
          <w:szCs w:val="22"/>
          <w:lang w:eastAsia="en-GB"/>
          <w14:ligatures w14:val="standardContextual"/>
        </w:rPr>
        <w:tab/>
      </w:r>
      <w:r>
        <w:rPr>
          <w:noProof/>
        </w:rPr>
        <w:t>Reference point HTTP-3 (between the HTTP proxy and HTTP proxy)</w:t>
      </w:r>
      <w:r>
        <w:rPr>
          <w:noProof/>
        </w:rPr>
        <w:tab/>
      </w:r>
      <w:r>
        <w:rPr>
          <w:noProof/>
        </w:rPr>
        <w:fldChar w:fldCharType="begin"/>
      </w:r>
      <w:r>
        <w:rPr>
          <w:noProof/>
        </w:rPr>
        <w:instrText xml:space="preserve"> PAGEREF _Toc162885729 \h </w:instrText>
      </w:r>
      <w:r>
        <w:rPr>
          <w:noProof/>
        </w:rPr>
      </w:r>
      <w:r>
        <w:rPr>
          <w:noProof/>
        </w:rPr>
        <w:fldChar w:fldCharType="separate"/>
      </w:r>
      <w:r>
        <w:rPr>
          <w:noProof/>
        </w:rPr>
        <w:t>39</w:t>
      </w:r>
      <w:r>
        <w:rPr>
          <w:noProof/>
        </w:rPr>
        <w:fldChar w:fldCharType="end"/>
      </w:r>
    </w:p>
    <w:p w14:paraId="616535B1" w14:textId="645FACE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6.5.3.8</w:t>
      </w:r>
      <w:r>
        <w:rPr>
          <w:rFonts w:asciiTheme="minorHAnsi" w:eastAsiaTheme="minorEastAsia" w:hAnsiTheme="minorHAnsi" w:cstheme="minorBidi"/>
          <w:noProof/>
          <w:kern w:val="2"/>
          <w:sz w:val="22"/>
          <w:szCs w:val="22"/>
          <w:lang w:eastAsia="en-GB"/>
          <w14:ligatures w14:val="standardContextual"/>
        </w:rPr>
        <w:tab/>
      </w:r>
      <w:r>
        <w:rPr>
          <w:noProof/>
        </w:rPr>
        <w:t>Reference point AAA-1 (between the SIP database and the SIP core)</w:t>
      </w:r>
      <w:r>
        <w:rPr>
          <w:noProof/>
        </w:rPr>
        <w:tab/>
      </w:r>
      <w:r>
        <w:rPr>
          <w:noProof/>
        </w:rPr>
        <w:fldChar w:fldCharType="begin"/>
      </w:r>
      <w:r>
        <w:rPr>
          <w:noProof/>
        </w:rPr>
        <w:instrText xml:space="preserve"> PAGEREF _Toc162885730 \h </w:instrText>
      </w:r>
      <w:r>
        <w:rPr>
          <w:noProof/>
        </w:rPr>
      </w:r>
      <w:r>
        <w:rPr>
          <w:noProof/>
        </w:rPr>
        <w:fldChar w:fldCharType="separate"/>
      </w:r>
      <w:r>
        <w:rPr>
          <w:noProof/>
        </w:rPr>
        <w:t>39</w:t>
      </w:r>
      <w:r>
        <w:rPr>
          <w:noProof/>
        </w:rPr>
        <w:fldChar w:fldCharType="end"/>
      </w:r>
    </w:p>
    <w:p w14:paraId="02C9A32B" w14:textId="3759653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6.5.3.9</w:t>
      </w:r>
      <w:r>
        <w:rPr>
          <w:rFonts w:asciiTheme="minorHAnsi" w:eastAsiaTheme="minorEastAsia" w:hAnsiTheme="minorHAnsi" w:cstheme="minorBidi"/>
          <w:noProof/>
          <w:kern w:val="2"/>
          <w:sz w:val="22"/>
          <w:szCs w:val="22"/>
          <w:lang w:eastAsia="en-GB"/>
          <w14:ligatures w14:val="standardContextual"/>
        </w:rPr>
        <w:tab/>
      </w:r>
      <w:r>
        <w:rPr>
          <w:noProof/>
        </w:rPr>
        <w:t>Reference point AAA-2 (between the SIP core and Diameter proxy)</w:t>
      </w:r>
      <w:r>
        <w:rPr>
          <w:noProof/>
        </w:rPr>
        <w:tab/>
      </w:r>
      <w:r>
        <w:rPr>
          <w:noProof/>
        </w:rPr>
        <w:fldChar w:fldCharType="begin"/>
      </w:r>
      <w:r>
        <w:rPr>
          <w:noProof/>
        </w:rPr>
        <w:instrText xml:space="preserve"> PAGEREF _Toc162885731 \h </w:instrText>
      </w:r>
      <w:r>
        <w:rPr>
          <w:noProof/>
        </w:rPr>
      </w:r>
      <w:r>
        <w:rPr>
          <w:noProof/>
        </w:rPr>
        <w:fldChar w:fldCharType="separate"/>
      </w:r>
      <w:r>
        <w:rPr>
          <w:noProof/>
        </w:rPr>
        <w:t>40</w:t>
      </w:r>
      <w:r>
        <w:rPr>
          <w:noProof/>
        </w:rPr>
        <w:fldChar w:fldCharType="end"/>
      </w:r>
    </w:p>
    <w:p w14:paraId="0C855043" w14:textId="00DB056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.3.10</w:t>
      </w:r>
      <w:r>
        <w:rPr>
          <w:rFonts w:asciiTheme="minorHAnsi" w:eastAsiaTheme="minorEastAsia" w:hAnsiTheme="minorHAnsi" w:cstheme="minorBidi"/>
          <w:noProof/>
          <w:kern w:val="2"/>
          <w:sz w:val="22"/>
          <w:szCs w:val="22"/>
          <w:lang w:eastAsia="en-GB"/>
          <w14:ligatures w14:val="standardContextual"/>
        </w:rPr>
        <w:tab/>
      </w:r>
      <w:r>
        <w:rPr>
          <w:noProof/>
        </w:rPr>
        <w:t>Reference point LWP-1 (between the LWP client and the LWP proxy)</w:t>
      </w:r>
      <w:r>
        <w:rPr>
          <w:noProof/>
        </w:rPr>
        <w:tab/>
      </w:r>
      <w:r>
        <w:rPr>
          <w:noProof/>
        </w:rPr>
        <w:fldChar w:fldCharType="begin"/>
      </w:r>
      <w:r>
        <w:rPr>
          <w:noProof/>
        </w:rPr>
        <w:instrText xml:space="preserve"> PAGEREF _Toc162885732 \h </w:instrText>
      </w:r>
      <w:r>
        <w:rPr>
          <w:noProof/>
        </w:rPr>
      </w:r>
      <w:r>
        <w:rPr>
          <w:noProof/>
        </w:rPr>
        <w:fldChar w:fldCharType="separate"/>
      </w:r>
      <w:r>
        <w:rPr>
          <w:noProof/>
        </w:rPr>
        <w:t>40</w:t>
      </w:r>
      <w:r>
        <w:rPr>
          <w:noProof/>
        </w:rPr>
        <w:fldChar w:fldCharType="end"/>
      </w:r>
    </w:p>
    <w:p w14:paraId="7164D130" w14:textId="565D73D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.3.11</w:t>
      </w:r>
      <w:r>
        <w:rPr>
          <w:rFonts w:asciiTheme="minorHAnsi" w:eastAsiaTheme="minorEastAsia" w:hAnsiTheme="minorHAnsi" w:cstheme="minorBidi"/>
          <w:noProof/>
          <w:kern w:val="2"/>
          <w:sz w:val="22"/>
          <w:szCs w:val="22"/>
          <w:lang w:eastAsia="en-GB"/>
          <w14:ligatures w14:val="standardContextual"/>
        </w:rPr>
        <w:tab/>
      </w:r>
      <w:r>
        <w:rPr>
          <w:noProof/>
        </w:rPr>
        <w:t>Reference point LWP-2 (between the LWP proxy and the LWP server)</w:t>
      </w:r>
      <w:r>
        <w:rPr>
          <w:noProof/>
        </w:rPr>
        <w:tab/>
      </w:r>
      <w:r>
        <w:rPr>
          <w:noProof/>
        </w:rPr>
        <w:fldChar w:fldCharType="begin"/>
      </w:r>
      <w:r>
        <w:rPr>
          <w:noProof/>
        </w:rPr>
        <w:instrText xml:space="preserve"> PAGEREF _Toc162885733 \h </w:instrText>
      </w:r>
      <w:r>
        <w:rPr>
          <w:noProof/>
        </w:rPr>
      </w:r>
      <w:r>
        <w:rPr>
          <w:noProof/>
        </w:rPr>
        <w:fldChar w:fldCharType="separate"/>
      </w:r>
      <w:r>
        <w:rPr>
          <w:noProof/>
        </w:rPr>
        <w:t>40</w:t>
      </w:r>
      <w:r>
        <w:rPr>
          <w:noProof/>
        </w:rPr>
        <w:fldChar w:fldCharType="end"/>
      </w:r>
    </w:p>
    <w:p w14:paraId="43BA0DC6" w14:textId="342ACEF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.3.12</w:t>
      </w:r>
      <w:r>
        <w:rPr>
          <w:rFonts w:asciiTheme="minorHAnsi" w:eastAsiaTheme="minorEastAsia" w:hAnsiTheme="minorHAnsi" w:cstheme="minorBidi"/>
          <w:noProof/>
          <w:kern w:val="2"/>
          <w:sz w:val="22"/>
          <w:szCs w:val="22"/>
          <w:lang w:eastAsia="en-GB"/>
          <w14:ligatures w14:val="standardContextual"/>
        </w:rPr>
        <w:tab/>
      </w:r>
      <w:r>
        <w:rPr>
          <w:noProof/>
        </w:rPr>
        <w:t>Reference point LWP-3 (between the LWP proxy and LWP proxy)</w:t>
      </w:r>
      <w:r>
        <w:rPr>
          <w:noProof/>
        </w:rPr>
        <w:tab/>
      </w:r>
      <w:r>
        <w:rPr>
          <w:noProof/>
        </w:rPr>
        <w:fldChar w:fldCharType="begin"/>
      </w:r>
      <w:r>
        <w:rPr>
          <w:noProof/>
        </w:rPr>
        <w:instrText xml:space="preserve"> PAGEREF _Toc162885734 \h </w:instrText>
      </w:r>
      <w:r>
        <w:rPr>
          <w:noProof/>
        </w:rPr>
      </w:r>
      <w:r>
        <w:rPr>
          <w:noProof/>
        </w:rPr>
        <w:fldChar w:fldCharType="separate"/>
      </w:r>
      <w:r>
        <w:rPr>
          <w:noProof/>
        </w:rPr>
        <w:t>40</w:t>
      </w:r>
      <w:r>
        <w:rPr>
          <w:noProof/>
        </w:rPr>
        <w:fldChar w:fldCharType="end"/>
      </w:r>
    </w:p>
    <w:p w14:paraId="53AF2C7C" w14:textId="019379B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.3.13</w:t>
      </w:r>
      <w:r>
        <w:rPr>
          <w:rFonts w:asciiTheme="minorHAnsi" w:eastAsiaTheme="minorEastAsia" w:hAnsiTheme="minorHAnsi" w:cstheme="minorBidi"/>
          <w:noProof/>
          <w:kern w:val="2"/>
          <w:sz w:val="22"/>
          <w:szCs w:val="22"/>
          <w:lang w:eastAsia="en-GB"/>
          <w14:ligatures w14:val="standardContextual"/>
        </w:rPr>
        <w:tab/>
      </w:r>
      <w:r>
        <w:rPr>
          <w:noProof/>
        </w:rPr>
        <w:t>Reference point LWP-HTTP-2 (between the LWP proxy and the HTTP server)</w:t>
      </w:r>
      <w:r>
        <w:rPr>
          <w:noProof/>
        </w:rPr>
        <w:tab/>
      </w:r>
      <w:r>
        <w:rPr>
          <w:noProof/>
        </w:rPr>
        <w:fldChar w:fldCharType="begin"/>
      </w:r>
      <w:r>
        <w:rPr>
          <w:noProof/>
        </w:rPr>
        <w:instrText xml:space="preserve"> PAGEREF _Toc162885735 \h </w:instrText>
      </w:r>
      <w:r>
        <w:rPr>
          <w:noProof/>
        </w:rPr>
      </w:r>
      <w:r>
        <w:rPr>
          <w:noProof/>
        </w:rPr>
        <w:fldChar w:fldCharType="separate"/>
      </w:r>
      <w:r>
        <w:rPr>
          <w:noProof/>
        </w:rPr>
        <w:t>40</w:t>
      </w:r>
      <w:r>
        <w:rPr>
          <w:noProof/>
        </w:rPr>
        <w:fldChar w:fldCharType="end"/>
      </w:r>
    </w:p>
    <w:p w14:paraId="024A7CCC" w14:textId="5EBC6A9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6.</w:t>
      </w:r>
      <w:r>
        <w:rPr>
          <w:noProof/>
          <w:lang w:eastAsia="zh-CN"/>
        </w:rPr>
        <w:t>5</w:t>
      </w:r>
      <w:r>
        <w:rPr>
          <w:noProof/>
        </w:rPr>
        <w:t>.3.14</w:t>
      </w:r>
      <w:r>
        <w:rPr>
          <w:rFonts w:asciiTheme="minorHAnsi" w:eastAsiaTheme="minorEastAsia" w:hAnsiTheme="minorHAnsi" w:cstheme="minorBidi"/>
          <w:noProof/>
          <w:kern w:val="2"/>
          <w:sz w:val="22"/>
          <w:szCs w:val="22"/>
          <w:lang w:eastAsia="en-GB"/>
          <w14:ligatures w14:val="standardContextual"/>
        </w:rPr>
        <w:tab/>
      </w:r>
      <w:r>
        <w:rPr>
          <w:noProof/>
        </w:rPr>
        <w:t>Reference point LWP-HTTP-3 (between the LWP proxy and the HTTP proxy)</w:t>
      </w:r>
      <w:r>
        <w:rPr>
          <w:noProof/>
        </w:rPr>
        <w:tab/>
      </w:r>
      <w:r>
        <w:rPr>
          <w:noProof/>
        </w:rPr>
        <w:fldChar w:fldCharType="begin"/>
      </w:r>
      <w:r>
        <w:rPr>
          <w:noProof/>
        </w:rPr>
        <w:instrText xml:space="preserve"> PAGEREF _Toc162885736 \h </w:instrText>
      </w:r>
      <w:r>
        <w:rPr>
          <w:noProof/>
        </w:rPr>
      </w:r>
      <w:r>
        <w:rPr>
          <w:noProof/>
        </w:rPr>
        <w:fldChar w:fldCharType="separate"/>
      </w:r>
      <w:r>
        <w:rPr>
          <w:noProof/>
        </w:rPr>
        <w:t>40</w:t>
      </w:r>
      <w:r>
        <w:rPr>
          <w:noProof/>
        </w:rPr>
        <w:fldChar w:fldCharType="end"/>
      </w:r>
    </w:p>
    <w:p w14:paraId="7EA25939" w14:textId="6FDC2AB9"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7</w:t>
      </w:r>
      <w:r>
        <w:rPr>
          <w:rFonts w:asciiTheme="minorHAnsi" w:eastAsiaTheme="minorEastAsia" w:hAnsiTheme="minorHAnsi" w:cstheme="minorBidi"/>
          <w:noProof/>
          <w:kern w:val="2"/>
          <w:szCs w:val="22"/>
          <w:lang w:eastAsia="en-GB"/>
          <w14:ligatures w14:val="standardContextual"/>
        </w:rPr>
        <w:tab/>
      </w:r>
      <w:r>
        <w:rPr>
          <w:noProof/>
        </w:rPr>
        <w:t>Identities</w:t>
      </w:r>
      <w:r>
        <w:rPr>
          <w:noProof/>
        </w:rPr>
        <w:tab/>
      </w:r>
      <w:r>
        <w:rPr>
          <w:noProof/>
        </w:rPr>
        <w:fldChar w:fldCharType="begin"/>
      </w:r>
      <w:r>
        <w:rPr>
          <w:noProof/>
        </w:rPr>
        <w:instrText xml:space="preserve"> PAGEREF _Toc162885737 \h </w:instrText>
      </w:r>
      <w:r>
        <w:rPr>
          <w:noProof/>
        </w:rPr>
      </w:r>
      <w:r>
        <w:rPr>
          <w:noProof/>
        </w:rPr>
        <w:fldChar w:fldCharType="separate"/>
      </w:r>
      <w:r>
        <w:rPr>
          <w:noProof/>
        </w:rPr>
        <w:t>40</w:t>
      </w:r>
      <w:r>
        <w:rPr>
          <w:noProof/>
        </w:rPr>
        <w:fldChar w:fldCharType="end"/>
      </w:r>
    </w:p>
    <w:p w14:paraId="3545EBFA" w14:textId="48FB464C"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7.1</w:t>
      </w:r>
      <w:r>
        <w:rPr>
          <w:rFonts w:asciiTheme="minorHAnsi" w:eastAsiaTheme="minorEastAsia" w:hAnsiTheme="minorHAnsi" w:cstheme="minorBidi"/>
          <w:noProof/>
          <w:kern w:val="2"/>
          <w:sz w:val="22"/>
          <w:szCs w:val="22"/>
          <w:lang w:eastAsia="en-GB"/>
          <w14:ligatures w14:val="standardContextual"/>
        </w:rPr>
        <w:tab/>
      </w:r>
      <w:r>
        <w:rPr>
          <w:noProof/>
        </w:rPr>
        <w:t>User identity (User ID)</w:t>
      </w:r>
      <w:r>
        <w:rPr>
          <w:noProof/>
        </w:rPr>
        <w:tab/>
      </w:r>
      <w:r>
        <w:rPr>
          <w:noProof/>
        </w:rPr>
        <w:fldChar w:fldCharType="begin"/>
      </w:r>
      <w:r>
        <w:rPr>
          <w:noProof/>
        </w:rPr>
        <w:instrText xml:space="preserve"> PAGEREF _Toc162885738 \h </w:instrText>
      </w:r>
      <w:r>
        <w:rPr>
          <w:noProof/>
        </w:rPr>
      </w:r>
      <w:r>
        <w:rPr>
          <w:noProof/>
        </w:rPr>
        <w:fldChar w:fldCharType="separate"/>
      </w:r>
      <w:r>
        <w:rPr>
          <w:noProof/>
        </w:rPr>
        <w:t>40</w:t>
      </w:r>
      <w:r>
        <w:rPr>
          <w:noProof/>
        </w:rPr>
        <w:fldChar w:fldCharType="end"/>
      </w:r>
    </w:p>
    <w:p w14:paraId="567AA192" w14:textId="630DC7EA"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7.2</w:t>
      </w:r>
      <w:r>
        <w:rPr>
          <w:rFonts w:asciiTheme="minorHAnsi" w:eastAsiaTheme="minorEastAsia" w:hAnsiTheme="minorHAnsi" w:cstheme="minorBidi"/>
          <w:noProof/>
          <w:kern w:val="2"/>
          <w:sz w:val="22"/>
          <w:szCs w:val="22"/>
          <w:lang w:eastAsia="en-GB"/>
          <w14:ligatures w14:val="standardContextual"/>
        </w:rPr>
        <w:tab/>
      </w:r>
      <w:r>
        <w:rPr>
          <w:noProof/>
        </w:rPr>
        <w:t>VAL user identity (VAL user ID)</w:t>
      </w:r>
      <w:r>
        <w:rPr>
          <w:noProof/>
        </w:rPr>
        <w:tab/>
      </w:r>
      <w:r>
        <w:rPr>
          <w:noProof/>
        </w:rPr>
        <w:fldChar w:fldCharType="begin"/>
      </w:r>
      <w:r>
        <w:rPr>
          <w:noProof/>
        </w:rPr>
        <w:instrText xml:space="preserve"> PAGEREF _Toc162885739 \h </w:instrText>
      </w:r>
      <w:r>
        <w:rPr>
          <w:noProof/>
        </w:rPr>
      </w:r>
      <w:r>
        <w:rPr>
          <w:noProof/>
        </w:rPr>
        <w:fldChar w:fldCharType="separate"/>
      </w:r>
      <w:r>
        <w:rPr>
          <w:noProof/>
        </w:rPr>
        <w:t>40</w:t>
      </w:r>
      <w:r>
        <w:rPr>
          <w:noProof/>
        </w:rPr>
        <w:fldChar w:fldCharType="end"/>
      </w:r>
    </w:p>
    <w:p w14:paraId="39955061" w14:textId="5490F567"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7.3</w:t>
      </w:r>
      <w:r>
        <w:rPr>
          <w:rFonts w:asciiTheme="minorHAnsi" w:eastAsiaTheme="minorEastAsia" w:hAnsiTheme="minorHAnsi" w:cstheme="minorBidi"/>
          <w:noProof/>
          <w:kern w:val="2"/>
          <w:sz w:val="22"/>
          <w:szCs w:val="22"/>
          <w:lang w:eastAsia="en-GB"/>
          <w14:ligatures w14:val="standardContextual"/>
        </w:rPr>
        <w:tab/>
      </w:r>
      <w:r>
        <w:rPr>
          <w:noProof/>
        </w:rPr>
        <w:t>VAL UE identity (VAL UE ID)</w:t>
      </w:r>
      <w:r>
        <w:rPr>
          <w:noProof/>
        </w:rPr>
        <w:tab/>
      </w:r>
      <w:r>
        <w:rPr>
          <w:noProof/>
        </w:rPr>
        <w:fldChar w:fldCharType="begin"/>
      </w:r>
      <w:r>
        <w:rPr>
          <w:noProof/>
        </w:rPr>
        <w:instrText xml:space="preserve"> PAGEREF _Toc162885740 \h </w:instrText>
      </w:r>
      <w:r>
        <w:rPr>
          <w:noProof/>
        </w:rPr>
      </w:r>
      <w:r>
        <w:rPr>
          <w:noProof/>
        </w:rPr>
        <w:fldChar w:fldCharType="separate"/>
      </w:r>
      <w:r>
        <w:rPr>
          <w:noProof/>
        </w:rPr>
        <w:t>41</w:t>
      </w:r>
      <w:r>
        <w:rPr>
          <w:noProof/>
        </w:rPr>
        <w:fldChar w:fldCharType="end"/>
      </w:r>
    </w:p>
    <w:p w14:paraId="30397A1F" w14:textId="67C3845B"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7.4</w:t>
      </w:r>
      <w:r>
        <w:rPr>
          <w:rFonts w:asciiTheme="minorHAnsi" w:eastAsiaTheme="minorEastAsia" w:hAnsiTheme="minorHAnsi" w:cstheme="minorBidi"/>
          <w:noProof/>
          <w:kern w:val="2"/>
          <w:sz w:val="22"/>
          <w:szCs w:val="22"/>
          <w:lang w:eastAsia="en-GB"/>
          <w14:ligatures w14:val="standardContextual"/>
        </w:rPr>
        <w:tab/>
      </w:r>
      <w:r>
        <w:rPr>
          <w:noProof/>
        </w:rPr>
        <w:t>VAL service identity (VAL service ID)</w:t>
      </w:r>
      <w:r>
        <w:rPr>
          <w:noProof/>
        </w:rPr>
        <w:tab/>
      </w:r>
      <w:r>
        <w:rPr>
          <w:noProof/>
        </w:rPr>
        <w:fldChar w:fldCharType="begin"/>
      </w:r>
      <w:r>
        <w:rPr>
          <w:noProof/>
        </w:rPr>
        <w:instrText xml:space="preserve"> PAGEREF _Toc162885741 \h </w:instrText>
      </w:r>
      <w:r>
        <w:rPr>
          <w:noProof/>
        </w:rPr>
      </w:r>
      <w:r>
        <w:rPr>
          <w:noProof/>
        </w:rPr>
        <w:fldChar w:fldCharType="separate"/>
      </w:r>
      <w:r>
        <w:rPr>
          <w:noProof/>
        </w:rPr>
        <w:t>41</w:t>
      </w:r>
      <w:r>
        <w:rPr>
          <w:noProof/>
        </w:rPr>
        <w:fldChar w:fldCharType="end"/>
      </w:r>
    </w:p>
    <w:p w14:paraId="280ECBC8" w14:textId="35B8C8B5"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7.5</w:t>
      </w:r>
      <w:r>
        <w:rPr>
          <w:rFonts w:asciiTheme="minorHAnsi" w:eastAsiaTheme="minorEastAsia" w:hAnsiTheme="minorHAnsi" w:cstheme="minorBidi"/>
          <w:noProof/>
          <w:kern w:val="2"/>
          <w:sz w:val="22"/>
          <w:szCs w:val="22"/>
          <w:lang w:eastAsia="en-GB"/>
          <w14:ligatures w14:val="standardContextual"/>
        </w:rPr>
        <w:tab/>
      </w:r>
      <w:r>
        <w:rPr>
          <w:noProof/>
        </w:rPr>
        <w:t>VAL group identity (VAL group ID)</w:t>
      </w:r>
      <w:r>
        <w:rPr>
          <w:noProof/>
        </w:rPr>
        <w:tab/>
      </w:r>
      <w:r>
        <w:rPr>
          <w:noProof/>
        </w:rPr>
        <w:fldChar w:fldCharType="begin"/>
      </w:r>
      <w:r>
        <w:rPr>
          <w:noProof/>
        </w:rPr>
        <w:instrText xml:space="preserve"> PAGEREF _Toc162885742 \h </w:instrText>
      </w:r>
      <w:r>
        <w:rPr>
          <w:noProof/>
        </w:rPr>
      </w:r>
      <w:r>
        <w:rPr>
          <w:noProof/>
        </w:rPr>
        <w:fldChar w:fldCharType="separate"/>
      </w:r>
      <w:r>
        <w:rPr>
          <w:noProof/>
        </w:rPr>
        <w:t>41</w:t>
      </w:r>
      <w:r>
        <w:rPr>
          <w:noProof/>
        </w:rPr>
        <w:fldChar w:fldCharType="end"/>
      </w:r>
    </w:p>
    <w:p w14:paraId="5AAC8D4C" w14:textId="25551E55"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7.6</w:t>
      </w:r>
      <w:r>
        <w:rPr>
          <w:rFonts w:asciiTheme="minorHAnsi" w:eastAsiaTheme="minorEastAsia" w:hAnsiTheme="minorHAnsi" w:cstheme="minorBidi"/>
          <w:noProof/>
          <w:kern w:val="2"/>
          <w:sz w:val="22"/>
          <w:szCs w:val="22"/>
          <w:lang w:eastAsia="en-GB"/>
          <w14:ligatures w14:val="standardContextual"/>
        </w:rPr>
        <w:tab/>
      </w:r>
      <w:r>
        <w:rPr>
          <w:noProof/>
        </w:rPr>
        <w:t>VAL system identity (VAL system ID)</w:t>
      </w:r>
      <w:r>
        <w:rPr>
          <w:noProof/>
        </w:rPr>
        <w:tab/>
      </w:r>
      <w:r>
        <w:rPr>
          <w:noProof/>
        </w:rPr>
        <w:fldChar w:fldCharType="begin"/>
      </w:r>
      <w:r>
        <w:rPr>
          <w:noProof/>
        </w:rPr>
        <w:instrText xml:space="preserve"> PAGEREF _Toc162885743 \h </w:instrText>
      </w:r>
      <w:r>
        <w:rPr>
          <w:noProof/>
        </w:rPr>
      </w:r>
      <w:r>
        <w:rPr>
          <w:noProof/>
        </w:rPr>
        <w:fldChar w:fldCharType="separate"/>
      </w:r>
      <w:r>
        <w:rPr>
          <w:noProof/>
        </w:rPr>
        <w:t>41</w:t>
      </w:r>
      <w:r>
        <w:rPr>
          <w:noProof/>
        </w:rPr>
        <w:fldChar w:fldCharType="end"/>
      </w:r>
    </w:p>
    <w:p w14:paraId="28B58E0D" w14:textId="0D52E9E8"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7.7</w:t>
      </w:r>
      <w:r>
        <w:rPr>
          <w:rFonts w:asciiTheme="minorHAnsi" w:eastAsiaTheme="minorEastAsia" w:hAnsiTheme="minorHAnsi" w:cstheme="minorBidi"/>
          <w:noProof/>
          <w:kern w:val="2"/>
          <w:sz w:val="22"/>
          <w:szCs w:val="22"/>
          <w:lang w:eastAsia="en-GB"/>
          <w14:ligatures w14:val="standardContextual"/>
        </w:rPr>
        <w:tab/>
      </w:r>
      <w:r>
        <w:rPr>
          <w:noProof/>
        </w:rPr>
        <w:t>VAL Stream ID</w:t>
      </w:r>
      <w:r>
        <w:rPr>
          <w:noProof/>
        </w:rPr>
        <w:tab/>
      </w:r>
      <w:r>
        <w:rPr>
          <w:noProof/>
        </w:rPr>
        <w:fldChar w:fldCharType="begin"/>
      </w:r>
      <w:r>
        <w:rPr>
          <w:noProof/>
        </w:rPr>
        <w:instrText xml:space="preserve"> PAGEREF _Toc162885744 \h </w:instrText>
      </w:r>
      <w:r>
        <w:rPr>
          <w:noProof/>
        </w:rPr>
      </w:r>
      <w:r>
        <w:rPr>
          <w:noProof/>
        </w:rPr>
        <w:fldChar w:fldCharType="separate"/>
      </w:r>
      <w:r>
        <w:rPr>
          <w:noProof/>
        </w:rPr>
        <w:t>41</w:t>
      </w:r>
      <w:r>
        <w:rPr>
          <w:noProof/>
        </w:rPr>
        <w:fldChar w:fldCharType="end"/>
      </w:r>
    </w:p>
    <w:p w14:paraId="581762B6" w14:textId="2C272109"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8</w:t>
      </w:r>
      <w:r>
        <w:rPr>
          <w:rFonts w:asciiTheme="minorHAnsi" w:eastAsiaTheme="minorEastAsia" w:hAnsiTheme="minorHAnsi" w:cstheme="minorBidi"/>
          <w:noProof/>
          <w:kern w:val="2"/>
          <w:szCs w:val="22"/>
          <w:lang w:eastAsia="en-GB"/>
          <w14:ligatures w14:val="standardContextual"/>
        </w:rPr>
        <w:tab/>
      </w:r>
      <w:r>
        <w:rPr>
          <w:noProof/>
        </w:rPr>
        <w:t>Application of functional model to deployments</w:t>
      </w:r>
      <w:r>
        <w:rPr>
          <w:noProof/>
        </w:rPr>
        <w:tab/>
      </w:r>
      <w:r>
        <w:rPr>
          <w:noProof/>
        </w:rPr>
        <w:fldChar w:fldCharType="begin"/>
      </w:r>
      <w:r>
        <w:rPr>
          <w:noProof/>
        </w:rPr>
        <w:instrText xml:space="preserve"> PAGEREF _Toc162885745 \h </w:instrText>
      </w:r>
      <w:r>
        <w:rPr>
          <w:noProof/>
        </w:rPr>
      </w:r>
      <w:r>
        <w:rPr>
          <w:noProof/>
        </w:rPr>
        <w:fldChar w:fldCharType="separate"/>
      </w:r>
      <w:r>
        <w:rPr>
          <w:noProof/>
        </w:rPr>
        <w:t>41</w:t>
      </w:r>
      <w:r>
        <w:rPr>
          <w:noProof/>
        </w:rPr>
        <w:fldChar w:fldCharType="end"/>
      </w:r>
    </w:p>
    <w:p w14:paraId="1432BFBB" w14:textId="4F91871A"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sidRPr="006A7670">
        <w:rPr>
          <w:rFonts w:eastAsia="SimSun"/>
          <w:noProof/>
          <w:lang w:eastAsia="zh-CN"/>
        </w:rPr>
        <w:t>8.1</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General</w:t>
      </w:r>
      <w:r>
        <w:rPr>
          <w:noProof/>
        </w:rPr>
        <w:tab/>
      </w:r>
      <w:r>
        <w:rPr>
          <w:noProof/>
        </w:rPr>
        <w:fldChar w:fldCharType="begin"/>
      </w:r>
      <w:r>
        <w:rPr>
          <w:noProof/>
        </w:rPr>
        <w:instrText xml:space="preserve"> PAGEREF _Toc162885746 \h </w:instrText>
      </w:r>
      <w:r>
        <w:rPr>
          <w:noProof/>
        </w:rPr>
      </w:r>
      <w:r>
        <w:rPr>
          <w:noProof/>
        </w:rPr>
        <w:fldChar w:fldCharType="separate"/>
      </w:r>
      <w:r>
        <w:rPr>
          <w:noProof/>
        </w:rPr>
        <w:t>41</w:t>
      </w:r>
      <w:r>
        <w:rPr>
          <w:noProof/>
        </w:rPr>
        <w:fldChar w:fldCharType="end"/>
      </w:r>
    </w:p>
    <w:p w14:paraId="79F213B7" w14:textId="25DA10D5"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sidRPr="006A7670">
        <w:rPr>
          <w:rFonts w:eastAsia="SimSun"/>
          <w:noProof/>
          <w:lang w:eastAsia="zh-CN"/>
        </w:rPr>
        <w:t>8.2</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Deployment of SEAL server(s)</w:t>
      </w:r>
      <w:r>
        <w:rPr>
          <w:noProof/>
        </w:rPr>
        <w:tab/>
      </w:r>
      <w:r>
        <w:rPr>
          <w:noProof/>
        </w:rPr>
        <w:fldChar w:fldCharType="begin"/>
      </w:r>
      <w:r>
        <w:rPr>
          <w:noProof/>
        </w:rPr>
        <w:instrText xml:space="preserve"> PAGEREF _Toc162885747 \h </w:instrText>
      </w:r>
      <w:r>
        <w:rPr>
          <w:noProof/>
        </w:rPr>
      </w:r>
      <w:r>
        <w:rPr>
          <w:noProof/>
        </w:rPr>
        <w:fldChar w:fldCharType="separate"/>
      </w:r>
      <w:r>
        <w:rPr>
          <w:noProof/>
        </w:rPr>
        <w:t>41</w:t>
      </w:r>
      <w:r>
        <w:rPr>
          <w:noProof/>
        </w:rPr>
        <w:fldChar w:fldCharType="end"/>
      </w:r>
    </w:p>
    <w:p w14:paraId="56EB48D1" w14:textId="2CDCEAF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8.2.1</w:t>
      </w:r>
      <w:r>
        <w:rPr>
          <w:rFonts w:asciiTheme="minorHAnsi" w:eastAsiaTheme="minorEastAsia" w:hAnsiTheme="minorHAnsi" w:cstheme="minorBidi"/>
          <w:noProof/>
          <w:kern w:val="2"/>
          <w:sz w:val="22"/>
          <w:szCs w:val="22"/>
          <w:lang w:eastAsia="en-GB"/>
          <w14:ligatures w14:val="standardContextual"/>
        </w:rPr>
        <w:tab/>
      </w:r>
      <w:r>
        <w:rPr>
          <w:noProof/>
        </w:rPr>
        <w:t>SEAL server(s) deployment in PLMN operator domain</w:t>
      </w:r>
      <w:r>
        <w:rPr>
          <w:noProof/>
        </w:rPr>
        <w:tab/>
      </w:r>
      <w:r>
        <w:rPr>
          <w:noProof/>
        </w:rPr>
        <w:fldChar w:fldCharType="begin"/>
      </w:r>
      <w:r>
        <w:rPr>
          <w:noProof/>
        </w:rPr>
        <w:instrText xml:space="preserve"> PAGEREF _Toc162885748 \h </w:instrText>
      </w:r>
      <w:r>
        <w:rPr>
          <w:noProof/>
        </w:rPr>
      </w:r>
      <w:r>
        <w:rPr>
          <w:noProof/>
        </w:rPr>
        <w:fldChar w:fldCharType="separate"/>
      </w:r>
      <w:r>
        <w:rPr>
          <w:noProof/>
        </w:rPr>
        <w:t>41</w:t>
      </w:r>
      <w:r>
        <w:rPr>
          <w:noProof/>
        </w:rPr>
        <w:fldChar w:fldCharType="end"/>
      </w:r>
    </w:p>
    <w:p w14:paraId="1B556527" w14:textId="4E1F1D5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8.2.2</w:t>
      </w:r>
      <w:r>
        <w:rPr>
          <w:rFonts w:asciiTheme="minorHAnsi" w:eastAsiaTheme="minorEastAsia" w:hAnsiTheme="minorHAnsi" w:cstheme="minorBidi"/>
          <w:noProof/>
          <w:kern w:val="2"/>
          <w:sz w:val="22"/>
          <w:szCs w:val="22"/>
          <w:lang w:eastAsia="en-GB"/>
          <w14:ligatures w14:val="standardContextual"/>
        </w:rPr>
        <w:tab/>
      </w:r>
      <w:r>
        <w:rPr>
          <w:noProof/>
        </w:rPr>
        <w:t>SEAL server(s) deployment in VAL service provider domain</w:t>
      </w:r>
      <w:r>
        <w:rPr>
          <w:noProof/>
        </w:rPr>
        <w:tab/>
      </w:r>
      <w:r>
        <w:rPr>
          <w:noProof/>
        </w:rPr>
        <w:fldChar w:fldCharType="begin"/>
      </w:r>
      <w:r>
        <w:rPr>
          <w:noProof/>
        </w:rPr>
        <w:instrText xml:space="preserve"> PAGEREF _Toc162885749 \h </w:instrText>
      </w:r>
      <w:r>
        <w:rPr>
          <w:noProof/>
        </w:rPr>
      </w:r>
      <w:r>
        <w:rPr>
          <w:noProof/>
        </w:rPr>
        <w:fldChar w:fldCharType="separate"/>
      </w:r>
      <w:r>
        <w:rPr>
          <w:noProof/>
        </w:rPr>
        <w:t>43</w:t>
      </w:r>
      <w:r>
        <w:rPr>
          <w:noProof/>
        </w:rPr>
        <w:fldChar w:fldCharType="end"/>
      </w:r>
    </w:p>
    <w:p w14:paraId="361639DF" w14:textId="6595672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8.2.3</w:t>
      </w:r>
      <w:r>
        <w:rPr>
          <w:rFonts w:asciiTheme="minorHAnsi" w:eastAsiaTheme="minorEastAsia" w:hAnsiTheme="minorHAnsi" w:cstheme="minorBidi"/>
          <w:noProof/>
          <w:kern w:val="2"/>
          <w:sz w:val="22"/>
          <w:szCs w:val="22"/>
          <w:lang w:eastAsia="en-GB"/>
          <w14:ligatures w14:val="standardContextual"/>
        </w:rPr>
        <w:tab/>
      </w:r>
      <w:r>
        <w:rPr>
          <w:noProof/>
        </w:rPr>
        <w:t>SEAL server(s) deployment outside of VAL service provider domain and PLMN operator domain</w:t>
      </w:r>
      <w:r>
        <w:rPr>
          <w:noProof/>
        </w:rPr>
        <w:tab/>
      </w:r>
      <w:r>
        <w:rPr>
          <w:noProof/>
        </w:rPr>
        <w:fldChar w:fldCharType="begin"/>
      </w:r>
      <w:r>
        <w:rPr>
          <w:noProof/>
        </w:rPr>
        <w:instrText xml:space="preserve"> PAGEREF _Toc162885750 \h </w:instrText>
      </w:r>
      <w:r>
        <w:rPr>
          <w:noProof/>
        </w:rPr>
      </w:r>
      <w:r>
        <w:rPr>
          <w:noProof/>
        </w:rPr>
        <w:fldChar w:fldCharType="separate"/>
      </w:r>
      <w:r>
        <w:rPr>
          <w:noProof/>
        </w:rPr>
        <w:t>45</w:t>
      </w:r>
      <w:r>
        <w:rPr>
          <w:noProof/>
        </w:rPr>
        <w:fldChar w:fldCharType="end"/>
      </w:r>
    </w:p>
    <w:p w14:paraId="0DB6FC67" w14:textId="48837D79"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9</w:t>
      </w:r>
      <w:r>
        <w:rPr>
          <w:rFonts w:asciiTheme="minorHAnsi" w:eastAsiaTheme="minorEastAsia" w:hAnsiTheme="minorHAnsi" w:cstheme="minorBidi"/>
          <w:noProof/>
          <w:kern w:val="2"/>
          <w:szCs w:val="22"/>
          <w:lang w:eastAsia="en-GB"/>
          <w14:ligatures w14:val="standardContextual"/>
        </w:rPr>
        <w:tab/>
      </w:r>
      <w:r>
        <w:rPr>
          <w:noProof/>
        </w:rPr>
        <w:t>Location management</w:t>
      </w:r>
      <w:r>
        <w:rPr>
          <w:noProof/>
        </w:rPr>
        <w:tab/>
      </w:r>
      <w:r>
        <w:rPr>
          <w:noProof/>
        </w:rPr>
        <w:fldChar w:fldCharType="begin"/>
      </w:r>
      <w:r>
        <w:rPr>
          <w:noProof/>
        </w:rPr>
        <w:instrText xml:space="preserve"> PAGEREF _Toc162885751 \h </w:instrText>
      </w:r>
      <w:r>
        <w:rPr>
          <w:noProof/>
        </w:rPr>
      </w:r>
      <w:r>
        <w:rPr>
          <w:noProof/>
        </w:rPr>
        <w:fldChar w:fldCharType="separate"/>
      </w:r>
      <w:r>
        <w:rPr>
          <w:noProof/>
        </w:rPr>
        <w:t>46</w:t>
      </w:r>
      <w:r>
        <w:rPr>
          <w:noProof/>
        </w:rPr>
        <w:fldChar w:fldCharType="end"/>
      </w:r>
    </w:p>
    <w:p w14:paraId="3FFDAD78" w14:textId="1B21C864"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_Toc162885752 \h </w:instrText>
      </w:r>
      <w:r>
        <w:rPr>
          <w:noProof/>
        </w:rPr>
      </w:r>
      <w:r>
        <w:rPr>
          <w:noProof/>
        </w:rPr>
        <w:fldChar w:fldCharType="separate"/>
      </w:r>
      <w:r>
        <w:rPr>
          <w:noProof/>
        </w:rPr>
        <w:t>46</w:t>
      </w:r>
      <w:r>
        <w:rPr>
          <w:noProof/>
        </w:rPr>
        <w:fldChar w:fldCharType="end"/>
      </w:r>
    </w:p>
    <w:p w14:paraId="01F4BB53" w14:textId="3869A761"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9.2</w:t>
      </w:r>
      <w:r>
        <w:rPr>
          <w:rFonts w:asciiTheme="minorHAnsi" w:eastAsiaTheme="minorEastAsia" w:hAnsiTheme="minorHAnsi" w:cstheme="minorBidi"/>
          <w:noProof/>
          <w:kern w:val="2"/>
          <w:sz w:val="22"/>
          <w:szCs w:val="22"/>
          <w:lang w:eastAsia="en-GB"/>
          <w14:ligatures w14:val="standardContextual"/>
        </w:rPr>
        <w:tab/>
      </w:r>
      <w:r>
        <w:rPr>
          <w:noProof/>
        </w:rPr>
        <w:t>Functional model for location management</w:t>
      </w:r>
      <w:r>
        <w:rPr>
          <w:noProof/>
        </w:rPr>
        <w:tab/>
      </w:r>
      <w:r>
        <w:rPr>
          <w:noProof/>
        </w:rPr>
        <w:fldChar w:fldCharType="begin"/>
      </w:r>
      <w:r>
        <w:rPr>
          <w:noProof/>
        </w:rPr>
        <w:instrText xml:space="preserve"> PAGEREF _Toc162885753 \h </w:instrText>
      </w:r>
      <w:r>
        <w:rPr>
          <w:noProof/>
        </w:rPr>
      </w:r>
      <w:r>
        <w:rPr>
          <w:noProof/>
        </w:rPr>
        <w:fldChar w:fldCharType="separate"/>
      </w:r>
      <w:r>
        <w:rPr>
          <w:noProof/>
        </w:rPr>
        <w:t>46</w:t>
      </w:r>
      <w:r>
        <w:rPr>
          <w:noProof/>
        </w:rPr>
        <w:fldChar w:fldCharType="end"/>
      </w:r>
    </w:p>
    <w:p w14:paraId="24C313C1" w14:textId="0DCCFBB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_Toc162885754 \h </w:instrText>
      </w:r>
      <w:r>
        <w:rPr>
          <w:noProof/>
        </w:rPr>
      </w:r>
      <w:r>
        <w:rPr>
          <w:noProof/>
        </w:rPr>
        <w:fldChar w:fldCharType="separate"/>
      </w:r>
      <w:r>
        <w:rPr>
          <w:noProof/>
        </w:rPr>
        <w:t>46</w:t>
      </w:r>
      <w:r>
        <w:rPr>
          <w:noProof/>
        </w:rPr>
        <w:fldChar w:fldCharType="end"/>
      </w:r>
    </w:p>
    <w:p w14:paraId="6AD99A38" w14:textId="1D2AF0E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_Toc162885755 \h </w:instrText>
      </w:r>
      <w:r>
        <w:rPr>
          <w:noProof/>
        </w:rPr>
      </w:r>
      <w:r>
        <w:rPr>
          <w:noProof/>
        </w:rPr>
        <w:fldChar w:fldCharType="separate"/>
      </w:r>
      <w:r>
        <w:rPr>
          <w:noProof/>
        </w:rPr>
        <w:t>46</w:t>
      </w:r>
      <w:r>
        <w:rPr>
          <w:noProof/>
        </w:rPr>
        <w:fldChar w:fldCharType="end"/>
      </w:r>
    </w:p>
    <w:p w14:paraId="38FE55A6" w14:textId="000E686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_Toc162885756 \h </w:instrText>
      </w:r>
      <w:r>
        <w:rPr>
          <w:noProof/>
        </w:rPr>
      </w:r>
      <w:r>
        <w:rPr>
          <w:noProof/>
        </w:rPr>
        <w:fldChar w:fldCharType="separate"/>
      </w:r>
      <w:r>
        <w:rPr>
          <w:noProof/>
        </w:rPr>
        <w:t>48</w:t>
      </w:r>
      <w:r>
        <w:rPr>
          <w:noProof/>
        </w:rPr>
        <w:fldChar w:fldCharType="end"/>
      </w:r>
    </w:p>
    <w:p w14:paraId="10288C29" w14:textId="0D5BCF5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_Toc162885757 \h </w:instrText>
      </w:r>
      <w:r>
        <w:rPr>
          <w:noProof/>
        </w:rPr>
      </w:r>
      <w:r>
        <w:rPr>
          <w:noProof/>
        </w:rPr>
        <w:fldChar w:fldCharType="separate"/>
      </w:r>
      <w:r>
        <w:rPr>
          <w:noProof/>
        </w:rPr>
        <w:t>48</w:t>
      </w:r>
      <w:r>
        <w:rPr>
          <w:noProof/>
        </w:rPr>
        <w:fldChar w:fldCharType="end"/>
      </w:r>
    </w:p>
    <w:p w14:paraId="7E95C5FA" w14:textId="0A61B8C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_Toc162885758 \h </w:instrText>
      </w:r>
      <w:r>
        <w:rPr>
          <w:noProof/>
        </w:rPr>
      </w:r>
      <w:r>
        <w:rPr>
          <w:noProof/>
        </w:rPr>
        <w:fldChar w:fldCharType="separate"/>
      </w:r>
      <w:r>
        <w:rPr>
          <w:noProof/>
        </w:rPr>
        <w:t>48</w:t>
      </w:r>
      <w:r>
        <w:rPr>
          <w:noProof/>
        </w:rPr>
        <w:fldChar w:fldCharType="end"/>
      </w:r>
    </w:p>
    <w:p w14:paraId="52D8F3CB" w14:textId="66D3ABE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9.2.4.2</w:t>
      </w:r>
      <w:r>
        <w:rPr>
          <w:rFonts w:asciiTheme="minorHAnsi" w:eastAsiaTheme="minorEastAsia" w:hAnsiTheme="minorHAnsi" w:cstheme="minorBidi"/>
          <w:noProof/>
          <w:kern w:val="2"/>
          <w:sz w:val="22"/>
          <w:szCs w:val="22"/>
          <w:lang w:eastAsia="en-GB"/>
          <w14:ligatures w14:val="standardContextual"/>
        </w:rPr>
        <w:tab/>
      </w:r>
      <w:r>
        <w:rPr>
          <w:noProof/>
        </w:rPr>
        <w:t>Location management client</w:t>
      </w:r>
      <w:r>
        <w:rPr>
          <w:noProof/>
        </w:rPr>
        <w:tab/>
      </w:r>
      <w:r>
        <w:rPr>
          <w:noProof/>
        </w:rPr>
        <w:fldChar w:fldCharType="begin"/>
      </w:r>
      <w:r>
        <w:rPr>
          <w:noProof/>
        </w:rPr>
        <w:instrText xml:space="preserve"> PAGEREF _Toc162885759 \h </w:instrText>
      </w:r>
      <w:r>
        <w:rPr>
          <w:noProof/>
        </w:rPr>
      </w:r>
      <w:r>
        <w:rPr>
          <w:noProof/>
        </w:rPr>
        <w:fldChar w:fldCharType="separate"/>
      </w:r>
      <w:r>
        <w:rPr>
          <w:noProof/>
        </w:rPr>
        <w:t>48</w:t>
      </w:r>
      <w:r>
        <w:rPr>
          <w:noProof/>
        </w:rPr>
        <w:fldChar w:fldCharType="end"/>
      </w:r>
    </w:p>
    <w:p w14:paraId="680D82D8" w14:textId="759B807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9.2.4.3</w:t>
      </w:r>
      <w:r>
        <w:rPr>
          <w:rFonts w:asciiTheme="minorHAnsi" w:eastAsiaTheme="minorEastAsia" w:hAnsiTheme="minorHAnsi" w:cstheme="minorBidi"/>
          <w:noProof/>
          <w:kern w:val="2"/>
          <w:sz w:val="22"/>
          <w:szCs w:val="22"/>
          <w:lang w:eastAsia="en-GB"/>
          <w14:ligatures w14:val="standardContextual"/>
        </w:rPr>
        <w:tab/>
      </w:r>
      <w:r>
        <w:rPr>
          <w:noProof/>
        </w:rPr>
        <w:t>Location management server</w:t>
      </w:r>
      <w:r>
        <w:rPr>
          <w:noProof/>
        </w:rPr>
        <w:tab/>
      </w:r>
      <w:r>
        <w:rPr>
          <w:noProof/>
        </w:rPr>
        <w:fldChar w:fldCharType="begin"/>
      </w:r>
      <w:r>
        <w:rPr>
          <w:noProof/>
        </w:rPr>
        <w:instrText xml:space="preserve"> PAGEREF _Toc162885760 \h </w:instrText>
      </w:r>
      <w:r>
        <w:rPr>
          <w:noProof/>
        </w:rPr>
      </w:r>
      <w:r>
        <w:rPr>
          <w:noProof/>
        </w:rPr>
        <w:fldChar w:fldCharType="separate"/>
      </w:r>
      <w:r>
        <w:rPr>
          <w:noProof/>
        </w:rPr>
        <w:t>48</w:t>
      </w:r>
      <w:r>
        <w:rPr>
          <w:noProof/>
        </w:rPr>
        <w:fldChar w:fldCharType="end"/>
      </w:r>
    </w:p>
    <w:p w14:paraId="696178F9" w14:textId="02D48E6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_Toc162885761 \h </w:instrText>
      </w:r>
      <w:r>
        <w:rPr>
          <w:noProof/>
        </w:rPr>
      </w:r>
      <w:r>
        <w:rPr>
          <w:noProof/>
        </w:rPr>
        <w:fldChar w:fldCharType="separate"/>
      </w:r>
      <w:r>
        <w:rPr>
          <w:noProof/>
        </w:rPr>
        <w:t>48</w:t>
      </w:r>
      <w:r>
        <w:rPr>
          <w:noProof/>
        </w:rPr>
        <w:fldChar w:fldCharType="end"/>
      </w:r>
    </w:p>
    <w:p w14:paraId="5B6AE6DC" w14:textId="3BB7C8F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_Toc162885762 \h </w:instrText>
      </w:r>
      <w:r>
        <w:rPr>
          <w:noProof/>
        </w:rPr>
      </w:r>
      <w:r>
        <w:rPr>
          <w:noProof/>
        </w:rPr>
        <w:fldChar w:fldCharType="separate"/>
      </w:r>
      <w:r>
        <w:rPr>
          <w:noProof/>
        </w:rPr>
        <w:t>48</w:t>
      </w:r>
      <w:r>
        <w:rPr>
          <w:noProof/>
        </w:rPr>
        <w:fldChar w:fldCharType="end"/>
      </w:r>
    </w:p>
    <w:p w14:paraId="2F27702C" w14:textId="506B8E1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9.2.5.2</w:t>
      </w:r>
      <w:r>
        <w:rPr>
          <w:rFonts w:asciiTheme="minorHAnsi" w:eastAsiaTheme="minorEastAsia" w:hAnsiTheme="minorHAnsi" w:cstheme="minorBidi"/>
          <w:noProof/>
          <w:kern w:val="2"/>
          <w:sz w:val="22"/>
          <w:szCs w:val="22"/>
          <w:lang w:eastAsia="en-GB"/>
          <w14:ligatures w14:val="standardContextual"/>
        </w:rPr>
        <w:tab/>
      </w:r>
      <w:r>
        <w:rPr>
          <w:noProof/>
        </w:rPr>
        <w:t>LM-UU</w:t>
      </w:r>
      <w:r>
        <w:rPr>
          <w:noProof/>
        </w:rPr>
        <w:tab/>
      </w:r>
      <w:r>
        <w:rPr>
          <w:noProof/>
        </w:rPr>
        <w:fldChar w:fldCharType="begin"/>
      </w:r>
      <w:r>
        <w:rPr>
          <w:noProof/>
        </w:rPr>
        <w:instrText xml:space="preserve"> PAGEREF _Toc162885763 \h </w:instrText>
      </w:r>
      <w:r>
        <w:rPr>
          <w:noProof/>
        </w:rPr>
      </w:r>
      <w:r>
        <w:rPr>
          <w:noProof/>
        </w:rPr>
        <w:fldChar w:fldCharType="separate"/>
      </w:r>
      <w:r>
        <w:rPr>
          <w:noProof/>
        </w:rPr>
        <w:t>49</w:t>
      </w:r>
      <w:r>
        <w:rPr>
          <w:noProof/>
        </w:rPr>
        <w:fldChar w:fldCharType="end"/>
      </w:r>
    </w:p>
    <w:p w14:paraId="17071131" w14:textId="406AC03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9.2.5.3</w:t>
      </w:r>
      <w:r>
        <w:rPr>
          <w:rFonts w:asciiTheme="minorHAnsi" w:eastAsiaTheme="minorEastAsia" w:hAnsiTheme="minorHAnsi" w:cstheme="minorBidi"/>
          <w:noProof/>
          <w:kern w:val="2"/>
          <w:sz w:val="22"/>
          <w:szCs w:val="22"/>
          <w:lang w:eastAsia="en-GB"/>
          <w14:ligatures w14:val="standardContextual"/>
        </w:rPr>
        <w:tab/>
      </w:r>
      <w:r>
        <w:rPr>
          <w:noProof/>
        </w:rPr>
        <w:t>LM-PC5</w:t>
      </w:r>
      <w:r>
        <w:rPr>
          <w:noProof/>
        </w:rPr>
        <w:tab/>
      </w:r>
      <w:r>
        <w:rPr>
          <w:noProof/>
        </w:rPr>
        <w:fldChar w:fldCharType="begin"/>
      </w:r>
      <w:r>
        <w:rPr>
          <w:noProof/>
        </w:rPr>
        <w:instrText xml:space="preserve"> PAGEREF _Toc162885764 \h </w:instrText>
      </w:r>
      <w:r>
        <w:rPr>
          <w:noProof/>
        </w:rPr>
      </w:r>
      <w:r>
        <w:rPr>
          <w:noProof/>
        </w:rPr>
        <w:fldChar w:fldCharType="separate"/>
      </w:r>
      <w:r>
        <w:rPr>
          <w:noProof/>
        </w:rPr>
        <w:t>49</w:t>
      </w:r>
      <w:r>
        <w:rPr>
          <w:noProof/>
        </w:rPr>
        <w:fldChar w:fldCharType="end"/>
      </w:r>
    </w:p>
    <w:p w14:paraId="052B4A0A" w14:textId="4C7D166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9.2.5.4</w:t>
      </w:r>
      <w:r>
        <w:rPr>
          <w:rFonts w:asciiTheme="minorHAnsi" w:eastAsiaTheme="minorEastAsia" w:hAnsiTheme="minorHAnsi" w:cstheme="minorBidi"/>
          <w:noProof/>
          <w:kern w:val="2"/>
          <w:sz w:val="22"/>
          <w:szCs w:val="22"/>
          <w:lang w:eastAsia="en-GB"/>
          <w14:ligatures w14:val="standardContextual"/>
        </w:rPr>
        <w:tab/>
      </w:r>
      <w:r>
        <w:rPr>
          <w:noProof/>
        </w:rPr>
        <w:t>LM-C</w:t>
      </w:r>
      <w:r>
        <w:rPr>
          <w:noProof/>
        </w:rPr>
        <w:tab/>
      </w:r>
      <w:r>
        <w:rPr>
          <w:noProof/>
        </w:rPr>
        <w:fldChar w:fldCharType="begin"/>
      </w:r>
      <w:r>
        <w:rPr>
          <w:noProof/>
        </w:rPr>
        <w:instrText xml:space="preserve"> PAGEREF _Toc162885765 \h </w:instrText>
      </w:r>
      <w:r>
        <w:rPr>
          <w:noProof/>
        </w:rPr>
      </w:r>
      <w:r>
        <w:rPr>
          <w:noProof/>
        </w:rPr>
        <w:fldChar w:fldCharType="separate"/>
      </w:r>
      <w:r>
        <w:rPr>
          <w:noProof/>
        </w:rPr>
        <w:t>49</w:t>
      </w:r>
      <w:r>
        <w:rPr>
          <w:noProof/>
        </w:rPr>
        <w:fldChar w:fldCharType="end"/>
      </w:r>
    </w:p>
    <w:p w14:paraId="68C40ED0" w14:textId="6A93AF0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9.2.5.5</w:t>
      </w:r>
      <w:r>
        <w:rPr>
          <w:rFonts w:asciiTheme="minorHAnsi" w:eastAsiaTheme="minorEastAsia" w:hAnsiTheme="minorHAnsi" w:cstheme="minorBidi"/>
          <w:noProof/>
          <w:kern w:val="2"/>
          <w:sz w:val="22"/>
          <w:szCs w:val="22"/>
          <w:lang w:eastAsia="en-GB"/>
          <w14:ligatures w14:val="standardContextual"/>
        </w:rPr>
        <w:tab/>
      </w:r>
      <w:r>
        <w:rPr>
          <w:noProof/>
        </w:rPr>
        <w:t>LM-S</w:t>
      </w:r>
      <w:r>
        <w:rPr>
          <w:noProof/>
        </w:rPr>
        <w:tab/>
      </w:r>
      <w:r>
        <w:rPr>
          <w:noProof/>
        </w:rPr>
        <w:fldChar w:fldCharType="begin"/>
      </w:r>
      <w:r>
        <w:rPr>
          <w:noProof/>
        </w:rPr>
        <w:instrText xml:space="preserve"> PAGEREF _Toc162885766 \h </w:instrText>
      </w:r>
      <w:r>
        <w:rPr>
          <w:noProof/>
        </w:rPr>
      </w:r>
      <w:r>
        <w:rPr>
          <w:noProof/>
        </w:rPr>
        <w:fldChar w:fldCharType="separate"/>
      </w:r>
      <w:r>
        <w:rPr>
          <w:noProof/>
        </w:rPr>
        <w:t>49</w:t>
      </w:r>
      <w:r>
        <w:rPr>
          <w:noProof/>
        </w:rPr>
        <w:fldChar w:fldCharType="end"/>
      </w:r>
    </w:p>
    <w:p w14:paraId="44792FB5" w14:textId="686F29D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9.2.5.6</w:t>
      </w:r>
      <w:r>
        <w:rPr>
          <w:rFonts w:asciiTheme="minorHAnsi" w:eastAsiaTheme="minorEastAsia" w:hAnsiTheme="minorHAnsi" w:cstheme="minorBidi"/>
          <w:noProof/>
          <w:kern w:val="2"/>
          <w:sz w:val="22"/>
          <w:szCs w:val="22"/>
          <w:lang w:eastAsia="en-GB"/>
          <w14:ligatures w14:val="standardContextual"/>
        </w:rPr>
        <w:tab/>
      </w:r>
      <w:r>
        <w:rPr>
          <w:noProof/>
        </w:rPr>
        <w:t>LM-E</w:t>
      </w:r>
      <w:r>
        <w:rPr>
          <w:noProof/>
        </w:rPr>
        <w:tab/>
      </w:r>
      <w:r>
        <w:rPr>
          <w:noProof/>
        </w:rPr>
        <w:fldChar w:fldCharType="begin"/>
      </w:r>
      <w:r>
        <w:rPr>
          <w:noProof/>
        </w:rPr>
        <w:instrText xml:space="preserve"> PAGEREF _Toc162885767 \h </w:instrText>
      </w:r>
      <w:r>
        <w:rPr>
          <w:noProof/>
        </w:rPr>
      </w:r>
      <w:r>
        <w:rPr>
          <w:noProof/>
        </w:rPr>
        <w:fldChar w:fldCharType="separate"/>
      </w:r>
      <w:r>
        <w:rPr>
          <w:noProof/>
        </w:rPr>
        <w:t>49</w:t>
      </w:r>
      <w:r>
        <w:rPr>
          <w:noProof/>
        </w:rPr>
        <w:fldChar w:fldCharType="end"/>
      </w:r>
    </w:p>
    <w:p w14:paraId="78280D0A" w14:textId="77F07EA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9.2.5.7</w:t>
      </w:r>
      <w:r>
        <w:rPr>
          <w:rFonts w:asciiTheme="minorHAnsi" w:eastAsiaTheme="minorEastAsia" w:hAnsiTheme="minorHAnsi" w:cstheme="minorBidi"/>
          <w:noProof/>
          <w:kern w:val="2"/>
          <w:sz w:val="22"/>
          <w:szCs w:val="22"/>
          <w:lang w:eastAsia="en-GB"/>
          <w14:ligatures w14:val="standardContextual"/>
        </w:rPr>
        <w:tab/>
      </w:r>
      <w:r>
        <w:rPr>
          <w:noProof/>
        </w:rPr>
        <w:t>T8</w:t>
      </w:r>
      <w:r>
        <w:rPr>
          <w:noProof/>
        </w:rPr>
        <w:tab/>
      </w:r>
      <w:r>
        <w:rPr>
          <w:noProof/>
        </w:rPr>
        <w:fldChar w:fldCharType="begin"/>
      </w:r>
      <w:r>
        <w:rPr>
          <w:noProof/>
        </w:rPr>
        <w:instrText xml:space="preserve"> PAGEREF _Toc162885768 \h </w:instrText>
      </w:r>
      <w:r>
        <w:rPr>
          <w:noProof/>
        </w:rPr>
      </w:r>
      <w:r>
        <w:rPr>
          <w:noProof/>
        </w:rPr>
        <w:fldChar w:fldCharType="separate"/>
      </w:r>
      <w:r>
        <w:rPr>
          <w:noProof/>
        </w:rPr>
        <w:t>49</w:t>
      </w:r>
      <w:r>
        <w:rPr>
          <w:noProof/>
        </w:rPr>
        <w:fldChar w:fldCharType="end"/>
      </w:r>
    </w:p>
    <w:p w14:paraId="3389341E" w14:textId="76A9B03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9.2.5.</w:t>
      </w:r>
      <w:r w:rsidRPr="006A7670">
        <w:rPr>
          <w:rFonts w:eastAsia="SimSun"/>
          <w:noProof/>
          <w:lang w:eastAsia="zh-CN"/>
        </w:rPr>
        <w:t>8</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Le</w:t>
      </w:r>
      <w:r>
        <w:rPr>
          <w:noProof/>
        </w:rPr>
        <w:tab/>
      </w:r>
      <w:r>
        <w:rPr>
          <w:noProof/>
        </w:rPr>
        <w:fldChar w:fldCharType="begin"/>
      </w:r>
      <w:r>
        <w:rPr>
          <w:noProof/>
        </w:rPr>
        <w:instrText xml:space="preserve"> PAGEREF _Toc162885769 \h </w:instrText>
      </w:r>
      <w:r>
        <w:rPr>
          <w:noProof/>
        </w:rPr>
      </w:r>
      <w:r>
        <w:rPr>
          <w:noProof/>
        </w:rPr>
        <w:fldChar w:fldCharType="separate"/>
      </w:r>
      <w:r>
        <w:rPr>
          <w:noProof/>
        </w:rPr>
        <w:t>49</w:t>
      </w:r>
      <w:r>
        <w:rPr>
          <w:noProof/>
        </w:rPr>
        <w:fldChar w:fldCharType="end"/>
      </w:r>
    </w:p>
    <w:p w14:paraId="31A12390" w14:textId="3AB3495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9.2.5.</w:t>
      </w:r>
      <w:r w:rsidRPr="006A7670">
        <w:rPr>
          <w:rFonts w:eastAsia="SimSun"/>
          <w:noProof/>
          <w:lang w:eastAsia="zh-CN"/>
        </w:rPr>
        <w:t>9</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LM-3P</w:t>
      </w:r>
      <w:r>
        <w:rPr>
          <w:noProof/>
        </w:rPr>
        <w:tab/>
      </w:r>
      <w:r>
        <w:rPr>
          <w:noProof/>
        </w:rPr>
        <w:fldChar w:fldCharType="begin"/>
      </w:r>
      <w:r>
        <w:rPr>
          <w:noProof/>
        </w:rPr>
        <w:instrText xml:space="preserve"> PAGEREF _Toc162885770 \h </w:instrText>
      </w:r>
      <w:r>
        <w:rPr>
          <w:noProof/>
        </w:rPr>
      </w:r>
      <w:r>
        <w:rPr>
          <w:noProof/>
        </w:rPr>
        <w:fldChar w:fldCharType="separate"/>
      </w:r>
      <w:r>
        <w:rPr>
          <w:noProof/>
        </w:rPr>
        <w:t>49</w:t>
      </w:r>
      <w:r>
        <w:rPr>
          <w:noProof/>
        </w:rPr>
        <w:fldChar w:fldCharType="end"/>
      </w:r>
    </w:p>
    <w:p w14:paraId="0DDE1BCA" w14:textId="58A4D4D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9.2.5.10</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N33</w:t>
      </w:r>
      <w:r>
        <w:rPr>
          <w:noProof/>
        </w:rPr>
        <w:tab/>
      </w:r>
      <w:r>
        <w:rPr>
          <w:noProof/>
        </w:rPr>
        <w:fldChar w:fldCharType="begin"/>
      </w:r>
      <w:r>
        <w:rPr>
          <w:noProof/>
        </w:rPr>
        <w:instrText xml:space="preserve"> PAGEREF _Toc162885771 \h </w:instrText>
      </w:r>
      <w:r>
        <w:rPr>
          <w:noProof/>
        </w:rPr>
      </w:r>
      <w:r>
        <w:rPr>
          <w:noProof/>
        </w:rPr>
        <w:fldChar w:fldCharType="separate"/>
      </w:r>
      <w:r>
        <w:rPr>
          <w:noProof/>
        </w:rPr>
        <w:t>49</w:t>
      </w:r>
      <w:r>
        <w:rPr>
          <w:noProof/>
        </w:rPr>
        <w:fldChar w:fldCharType="end"/>
      </w:r>
    </w:p>
    <w:p w14:paraId="1CDCCB02" w14:textId="7778FBBD"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9.3</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Location management (on-network)</w:t>
      </w:r>
      <w:r>
        <w:rPr>
          <w:noProof/>
        </w:rPr>
        <w:tab/>
      </w:r>
      <w:r>
        <w:rPr>
          <w:noProof/>
        </w:rPr>
        <w:fldChar w:fldCharType="begin"/>
      </w:r>
      <w:r>
        <w:rPr>
          <w:noProof/>
        </w:rPr>
        <w:instrText xml:space="preserve"> PAGEREF _Toc162885772 \h </w:instrText>
      </w:r>
      <w:r>
        <w:rPr>
          <w:noProof/>
        </w:rPr>
      </w:r>
      <w:r>
        <w:rPr>
          <w:noProof/>
        </w:rPr>
        <w:fldChar w:fldCharType="separate"/>
      </w:r>
      <w:r>
        <w:rPr>
          <w:noProof/>
        </w:rPr>
        <w:t>50</w:t>
      </w:r>
      <w:r>
        <w:rPr>
          <w:noProof/>
        </w:rPr>
        <w:fldChar w:fldCharType="end"/>
      </w:r>
    </w:p>
    <w:p w14:paraId="5D64CF29" w14:textId="665B601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_Toc162885773 \h </w:instrText>
      </w:r>
      <w:r>
        <w:rPr>
          <w:noProof/>
        </w:rPr>
      </w:r>
      <w:r>
        <w:rPr>
          <w:noProof/>
        </w:rPr>
        <w:fldChar w:fldCharType="separate"/>
      </w:r>
      <w:r>
        <w:rPr>
          <w:noProof/>
        </w:rPr>
        <w:t>50</w:t>
      </w:r>
      <w:r>
        <w:rPr>
          <w:noProof/>
        </w:rPr>
        <w:fldChar w:fldCharType="end"/>
      </w:r>
    </w:p>
    <w:p w14:paraId="7F6C4403" w14:textId="316E91E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location information</w:t>
      </w:r>
      <w:r>
        <w:rPr>
          <w:noProof/>
        </w:rPr>
        <w:tab/>
      </w:r>
      <w:r>
        <w:rPr>
          <w:noProof/>
        </w:rPr>
        <w:fldChar w:fldCharType="begin"/>
      </w:r>
      <w:r>
        <w:rPr>
          <w:noProof/>
        </w:rPr>
        <w:instrText xml:space="preserve"> PAGEREF _Toc162885774 \h </w:instrText>
      </w:r>
      <w:r>
        <w:rPr>
          <w:noProof/>
        </w:rPr>
      </w:r>
      <w:r>
        <w:rPr>
          <w:noProof/>
        </w:rPr>
        <w:fldChar w:fldCharType="separate"/>
      </w:r>
      <w:r>
        <w:rPr>
          <w:noProof/>
        </w:rPr>
        <w:t>50</w:t>
      </w:r>
      <w:r>
        <w:rPr>
          <w:noProof/>
        </w:rPr>
        <w:fldChar w:fldCharType="end"/>
      </w:r>
    </w:p>
    <w:p w14:paraId="777A2B69" w14:textId="546CCE0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.2.0</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request</w:t>
      </w:r>
      <w:r>
        <w:rPr>
          <w:noProof/>
        </w:rPr>
        <w:tab/>
      </w:r>
      <w:r>
        <w:rPr>
          <w:noProof/>
        </w:rPr>
        <w:fldChar w:fldCharType="begin"/>
      </w:r>
      <w:r>
        <w:rPr>
          <w:noProof/>
        </w:rPr>
        <w:instrText xml:space="preserve"> PAGEREF _Toc162885775 \h </w:instrText>
      </w:r>
      <w:r>
        <w:rPr>
          <w:noProof/>
        </w:rPr>
      </w:r>
      <w:r>
        <w:rPr>
          <w:noProof/>
        </w:rPr>
        <w:fldChar w:fldCharType="separate"/>
      </w:r>
      <w:r>
        <w:rPr>
          <w:noProof/>
        </w:rPr>
        <w:t>50</w:t>
      </w:r>
      <w:r>
        <w:rPr>
          <w:noProof/>
        </w:rPr>
        <w:fldChar w:fldCharType="end"/>
      </w:r>
    </w:p>
    <w:p w14:paraId="24E052F5" w14:textId="24EBB8D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response</w:t>
      </w:r>
      <w:r>
        <w:rPr>
          <w:noProof/>
        </w:rPr>
        <w:tab/>
      </w:r>
      <w:r>
        <w:rPr>
          <w:noProof/>
        </w:rPr>
        <w:fldChar w:fldCharType="begin"/>
      </w:r>
      <w:r>
        <w:rPr>
          <w:noProof/>
        </w:rPr>
        <w:instrText xml:space="preserve"> PAGEREF _Toc162885776 \h </w:instrText>
      </w:r>
      <w:r>
        <w:rPr>
          <w:noProof/>
        </w:rPr>
      </w:r>
      <w:r>
        <w:rPr>
          <w:noProof/>
        </w:rPr>
        <w:fldChar w:fldCharType="separate"/>
      </w:r>
      <w:r>
        <w:rPr>
          <w:noProof/>
        </w:rPr>
        <w:t>50</w:t>
      </w:r>
      <w:r>
        <w:rPr>
          <w:noProof/>
        </w:rPr>
        <w:fldChar w:fldCharType="end"/>
      </w:r>
    </w:p>
    <w:p w14:paraId="4CDB4590" w14:textId="285360D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w:t>
      </w:r>
      <w:r>
        <w:rPr>
          <w:rFonts w:asciiTheme="minorHAnsi" w:eastAsiaTheme="minorEastAsia" w:hAnsiTheme="minorHAnsi" w:cstheme="minorBidi"/>
          <w:noProof/>
          <w:kern w:val="2"/>
          <w:sz w:val="22"/>
          <w:szCs w:val="22"/>
          <w:lang w:eastAsia="en-GB"/>
          <w14:ligatures w14:val="standardContextual"/>
        </w:rPr>
        <w:tab/>
      </w:r>
      <w:r>
        <w:rPr>
          <w:noProof/>
        </w:rPr>
        <w:t>Location information report</w:t>
      </w:r>
      <w:r>
        <w:rPr>
          <w:noProof/>
        </w:rPr>
        <w:tab/>
      </w:r>
      <w:r>
        <w:rPr>
          <w:noProof/>
        </w:rPr>
        <w:fldChar w:fldCharType="begin"/>
      </w:r>
      <w:r>
        <w:rPr>
          <w:noProof/>
        </w:rPr>
        <w:instrText xml:space="preserve"> PAGEREF _Toc162885777 \h </w:instrText>
      </w:r>
      <w:r>
        <w:rPr>
          <w:noProof/>
        </w:rPr>
      </w:r>
      <w:r>
        <w:rPr>
          <w:noProof/>
        </w:rPr>
        <w:fldChar w:fldCharType="separate"/>
      </w:r>
      <w:r>
        <w:rPr>
          <w:noProof/>
        </w:rPr>
        <w:t>51</w:t>
      </w:r>
      <w:r>
        <w:rPr>
          <w:noProof/>
        </w:rPr>
        <w:fldChar w:fldCharType="end"/>
      </w:r>
    </w:p>
    <w:p w14:paraId="130886DF" w14:textId="5A79ECF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.2.3</w:t>
      </w:r>
      <w:r>
        <w:rPr>
          <w:rFonts w:asciiTheme="minorHAnsi" w:eastAsiaTheme="minorEastAsia" w:hAnsiTheme="minorHAnsi" w:cstheme="minorBidi"/>
          <w:noProof/>
          <w:kern w:val="2"/>
          <w:sz w:val="22"/>
          <w:szCs w:val="22"/>
          <w:lang w:eastAsia="en-GB"/>
          <w14:ligatures w14:val="standardContextual"/>
        </w:rPr>
        <w:tab/>
      </w:r>
      <w:r>
        <w:rPr>
          <w:noProof/>
        </w:rPr>
        <w:t>Location information request</w:t>
      </w:r>
      <w:r>
        <w:rPr>
          <w:noProof/>
        </w:rPr>
        <w:tab/>
      </w:r>
      <w:r>
        <w:rPr>
          <w:noProof/>
        </w:rPr>
        <w:fldChar w:fldCharType="begin"/>
      </w:r>
      <w:r>
        <w:rPr>
          <w:noProof/>
        </w:rPr>
        <w:instrText xml:space="preserve"> PAGEREF _Toc162885778 \h </w:instrText>
      </w:r>
      <w:r>
        <w:rPr>
          <w:noProof/>
        </w:rPr>
      </w:r>
      <w:r>
        <w:rPr>
          <w:noProof/>
        </w:rPr>
        <w:fldChar w:fldCharType="separate"/>
      </w:r>
      <w:r>
        <w:rPr>
          <w:noProof/>
        </w:rPr>
        <w:t>51</w:t>
      </w:r>
      <w:r>
        <w:rPr>
          <w:noProof/>
        </w:rPr>
        <w:fldChar w:fldCharType="end"/>
      </w:r>
    </w:p>
    <w:p w14:paraId="492ADF85" w14:textId="15D57FF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.2.4</w:t>
      </w:r>
      <w:r>
        <w:rPr>
          <w:rFonts w:asciiTheme="minorHAnsi" w:eastAsiaTheme="minorEastAsia" w:hAnsiTheme="minorHAnsi" w:cstheme="minorBidi"/>
          <w:noProof/>
          <w:kern w:val="2"/>
          <w:sz w:val="22"/>
          <w:szCs w:val="22"/>
          <w:lang w:eastAsia="en-GB"/>
          <w14:ligatures w14:val="standardContextual"/>
        </w:rPr>
        <w:tab/>
      </w:r>
      <w:r>
        <w:rPr>
          <w:noProof/>
        </w:rPr>
        <w:t>Location reporting trigger</w:t>
      </w:r>
      <w:r>
        <w:rPr>
          <w:noProof/>
        </w:rPr>
        <w:tab/>
      </w:r>
      <w:r>
        <w:rPr>
          <w:noProof/>
        </w:rPr>
        <w:fldChar w:fldCharType="begin"/>
      </w:r>
      <w:r>
        <w:rPr>
          <w:noProof/>
        </w:rPr>
        <w:instrText xml:space="preserve"> PAGEREF _Toc162885779 \h </w:instrText>
      </w:r>
      <w:r>
        <w:rPr>
          <w:noProof/>
        </w:rPr>
      </w:r>
      <w:r>
        <w:rPr>
          <w:noProof/>
        </w:rPr>
        <w:fldChar w:fldCharType="separate"/>
      </w:r>
      <w:r>
        <w:rPr>
          <w:noProof/>
        </w:rPr>
        <w:t>51</w:t>
      </w:r>
      <w:r>
        <w:rPr>
          <w:noProof/>
        </w:rPr>
        <w:fldChar w:fldCharType="end"/>
      </w:r>
    </w:p>
    <w:p w14:paraId="0CCDC83D" w14:textId="00C81A4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.2.5</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request</w:t>
      </w:r>
      <w:r>
        <w:rPr>
          <w:noProof/>
        </w:rPr>
        <w:tab/>
      </w:r>
      <w:r>
        <w:rPr>
          <w:noProof/>
        </w:rPr>
        <w:fldChar w:fldCharType="begin"/>
      </w:r>
      <w:r>
        <w:rPr>
          <w:noProof/>
        </w:rPr>
        <w:instrText xml:space="preserve"> PAGEREF _Toc162885780 \h </w:instrText>
      </w:r>
      <w:r>
        <w:rPr>
          <w:noProof/>
        </w:rPr>
      </w:r>
      <w:r>
        <w:rPr>
          <w:noProof/>
        </w:rPr>
        <w:fldChar w:fldCharType="separate"/>
      </w:r>
      <w:r>
        <w:rPr>
          <w:noProof/>
        </w:rPr>
        <w:t>52</w:t>
      </w:r>
      <w:r>
        <w:rPr>
          <w:noProof/>
        </w:rPr>
        <w:fldChar w:fldCharType="end"/>
      </w:r>
    </w:p>
    <w:p w14:paraId="4D87743F" w14:textId="1AFD26C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.2.6</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response</w:t>
      </w:r>
      <w:r>
        <w:rPr>
          <w:noProof/>
        </w:rPr>
        <w:tab/>
      </w:r>
      <w:r>
        <w:rPr>
          <w:noProof/>
        </w:rPr>
        <w:fldChar w:fldCharType="begin"/>
      </w:r>
      <w:r>
        <w:rPr>
          <w:noProof/>
        </w:rPr>
        <w:instrText xml:space="preserve"> PAGEREF _Toc162885781 \h </w:instrText>
      </w:r>
      <w:r>
        <w:rPr>
          <w:noProof/>
        </w:rPr>
      </w:r>
      <w:r>
        <w:rPr>
          <w:noProof/>
        </w:rPr>
        <w:fldChar w:fldCharType="separate"/>
      </w:r>
      <w:r>
        <w:rPr>
          <w:noProof/>
        </w:rPr>
        <w:t>53</w:t>
      </w:r>
      <w:r>
        <w:rPr>
          <w:noProof/>
        </w:rPr>
        <w:fldChar w:fldCharType="end"/>
      </w:r>
    </w:p>
    <w:p w14:paraId="6083758B" w14:textId="18B7CB4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.2.7</w:t>
      </w:r>
      <w:r>
        <w:rPr>
          <w:rFonts w:asciiTheme="minorHAnsi" w:eastAsiaTheme="minorEastAsia" w:hAnsiTheme="minorHAnsi" w:cstheme="minorBidi"/>
          <w:noProof/>
          <w:kern w:val="2"/>
          <w:sz w:val="22"/>
          <w:szCs w:val="22"/>
          <w:lang w:eastAsia="en-GB"/>
          <w14:ligatures w14:val="standardContextual"/>
        </w:rPr>
        <w:tab/>
      </w:r>
      <w:r>
        <w:rPr>
          <w:noProof/>
        </w:rPr>
        <w:t>Location information notification</w:t>
      </w:r>
      <w:r>
        <w:rPr>
          <w:noProof/>
        </w:rPr>
        <w:tab/>
      </w:r>
      <w:r>
        <w:rPr>
          <w:noProof/>
        </w:rPr>
        <w:fldChar w:fldCharType="begin"/>
      </w:r>
      <w:r>
        <w:rPr>
          <w:noProof/>
        </w:rPr>
        <w:instrText xml:space="preserve"> PAGEREF _Toc162885782 \h </w:instrText>
      </w:r>
      <w:r>
        <w:rPr>
          <w:noProof/>
        </w:rPr>
      </w:r>
      <w:r>
        <w:rPr>
          <w:noProof/>
        </w:rPr>
        <w:fldChar w:fldCharType="separate"/>
      </w:r>
      <w:r>
        <w:rPr>
          <w:noProof/>
        </w:rPr>
        <w:t>53</w:t>
      </w:r>
      <w:r>
        <w:rPr>
          <w:noProof/>
        </w:rPr>
        <w:fldChar w:fldCharType="end"/>
      </w:r>
    </w:p>
    <w:p w14:paraId="2E413B7A" w14:textId="410C13C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9.3.2.7a</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update procedure</w:t>
      </w:r>
      <w:r>
        <w:rPr>
          <w:noProof/>
        </w:rPr>
        <w:tab/>
      </w:r>
      <w:r>
        <w:rPr>
          <w:noProof/>
        </w:rPr>
        <w:fldChar w:fldCharType="begin"/>
      </w:r>
      <w:r>
        <w:rPr>
          <w:noProof/>
        </w:rPr>
        <w:instrText xml:space="preserve"> PAGEREF _Toc162885783 \h </w:instrText>
      </w:r>
      <w:r>
        <w:rPr>
          <w:noProof/>
        </w:rPr>
      </w:r>
      <w:r>
        <w:rPr>
          <w:noProof/>
        </w:rPr>
        <w:fldChar w:fldCharType="separate"/>
      </w:r>
      <w:r>
        <w:rPr>
          <w:noProof/>
        </w:rPr>
        <w:t>54</w:t>
      </w:r>
      <w:r>
        <w:rPr>
          <w:noProof/>
        </w:rPr>
        <w:fldChar w:fldCharType="end"/>
      </w:r>
    </w:p>
    <w:p w14:paraId="179372F7" w14:textId="4CC7DF7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.2.8</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cancel request</w:t>
      </w:r>
      <w:r>
        <w:rPr>
          <w:noProof/>
        </w:rPr>
        <w:tab/>
      </w:r>
      <w:r>
        <w:rPr>
          <w:noProof/>
        </w:rPr>
        <w:fldChar w:fldCharType="begin"/>
      </w:r>
      <w:r>
        <w:rPr>
          <w:noProof/>
        </w:rPr>
        <w:instrText xml:space="preserve"> PAGEREF _Toc162885784 \h </w:instrText>
      </w:r>
      <w:r>
        <w:rPr>
          <w:noProof/>
        </w:rPr>
      </w:r>
      <w:r>
        <w:rPr>
          <w:noProof/>
        </w:rPr>
        <w:fldChar w:fldCharType="separate"/>
      </w:r>
      <w:r>
        <w:rPr>
          <w:noProof/>
        </w:rPr>
        <w:t>54</w:t>
      </w:r>
      <w:r>
        <w:rPr>
          <w:noProof/>
        </w:rPr>
        <w:fldChar w:fldCharType="end"/>
      </w:r>
    </w:p>
    <w:p w14:paraId="0EAE37B0" w14:textId="28EBE02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9.3.2.9</w:t>
      </w:r>
      <w:r>
        <w:rPr>
          <w:rFonts w:asciiTheme="minorHAnsi" w:eastAsiaTheme="minorEastAsia" w:hAnsiTheme="minorHAnsi" w:cstheme="minorBidi"/>
          <w:noProof/>
          <w:kern w:val="2"/>
          <w:sz w:val="22"/>
          <w:szCs w:val="22"/>
          <w:lang w:eastAsia="en-GB"/>
          <w14:ligatures w14:val="standardContextual"/>
        </w:rPr>
        <w:tab/>
      </w:r>
      <w:r>
        <w:rPr>
          <w:noProof/>
        </w:rPr>
        <w:t>Get UE(s) information request</w:t>
      </w:r>
      <w:r>
        <w:rPr>
          <w:noProof/>
        </w:rPr>
        <w:tab/>
      </w:r>
      <w:r>
        <w:rPr>
          <w:noProof/>
        </w:rPr>
        <w:fldChar w:fldCharType="begin"/>
      </w:r>
      <w:r>
        <w:rPr>
          <w:noProof/>
        </w:rPr>
        <w:instrText xml:space="preserve"> PAGEREF _Toc162885785 \h </w:instrText>
      </w:r>
      <w:r>
        <w:rPr>
          <w:noProof/>
        </w:rPr>
      </w:r>
      <w:r>
        <w:rPr>
          <w:noProof/>
        </w:rPr>
        <w:fldChar w:fldCharType="separate"/>
      </w:r>
      <w:r>
        <w:rPr>
          <w:noProof/>
        </w:rPr>
        <w:t>54</w:t>
      </w:r>
      <w:r>
        <w:rPr>
          <w:noProof/>
        </w:rPr>
        <w:fldChar w:fldCharType="end"/>
      </w:r>
    </w:p>
    <w:p w14:paraId="4C9B1921" w14:textId="512AA36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9.3.2.10</w:t>
      </w:r>
      <w:r>
        <w:rPr>
          <w:rFonts w:asciiTheme="minorHAnsi" w:eastAsiaTheme="minorEastAsia" w:hAnsiTheme="minorHAnsi" w:cstheme="minorBidi"/>
          <w:noProof/>
          <w:kern w:val="2"/>
          <w:sz w:val="22"/>
          <w:szCs w:val="22"/>
          <w:lang w:eastAsia="en-GB"/>
          <w14:ligatures w14:val="standardContextual"/>
        </w:rPr>
        <w:tab/>
      </w:r>
      <w:r>
        <w:rPr>
          <w:noProof/>
        </w:rPr>
        <w:t>Get UE(s) information response</w:t>
      </w:r>
      <w:r>
        <w:rPr>
          <w:noProof/>
        </w:rPr>
        <w:tab/>
      </w:r>
      <w:r>
        <w:rPr>
          <w:noProof/>
        </w:rPr>
        <w:fldChar w:fldCharType="begin"/>
      </w:r>
      <w:r>
        <w:rPr>
          <w:noProof/>
        </w:rPr>
        <w:instrText xml:space="preserve"> PAGEREF _Toc162885786 \h </w:instrText>
      </w:r>
      <w:r>
        <w:rPr>
          <w:noProof/>
        </w:rPr>
      </w:r>
      <w:r>
        <w:rPr>
          <w:noProof/>
        </w:rPr>
        <w:fldChar w:fldCharType="separate"/>
      </w:r>
      <w:r>
        <w:rPr>
          <w:noProof/>
        </w:rPr>
        <w:t>55</w:t>
      </w:r>
      <w:r>
        <w:rPr>
          <w:noProof/>
        </w:rPr>
        <w:fldChar w:fldCharType="end"/>
      </w:r>
    </w:p>
    <w:p w14:paraId="751FD7AF" w14:textId="7496F19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9.3.2.11</w:t>
      </w:r>
      <w:r>
        <w:rPr>
          <w:rFonts w:asciiTheme="minorHAnsi" w:eastAsiaTheme="minorEastAsia" w:hAnsiTheme="minorHAnsi" w:cstheme="minorBidi"/>
          <w:noProof/>
          <w:kern w:val="2"/>
          <w:sz w:val="22"/>
          <w:szCs w:val="22"/>
          <w:lang w:eastAsia="en-GB"/>
          <w14:ligatures w14:val="standardContextual"/>
        </w:rPr>
        <w:tab/>
      </w:r>
      <w:r>
        <w:rPr>
          <w:noProof/>
        </w:rPr>
        <w:t>Monitor Location Subscription Request</w:t>
      </w:r>
      <w:r>
        <w:rPr>
          <w:noProof/>
        </w:rPr>
        <w:tab/>
      </w:r>
      <w:r>
        <w:rPr>
          <w:noProof/>
        </w:rPr>
        <w:fldChar w:fldCharType="begin"/>
      </w:r>
      <w:r>
        <w:rPr>
          <w:noProof/>
        </w:rPr>
        <w:instrText xml:space="preserve"> PAGEREF _Toc162885787 \h </w:instrText>
      </w:r>
      <w:r>
        <w:rPr>
          <w:noProof/>
        </w:rPr>
      </w:r>
      <w:r>
        <w:rPr>
          <w:noProof/>
        </w:rPr>
        <w:fldChar w:fldCharType="separate"/>
      </w:r>
      <w:r>
        <w:rPr>
          <w:noProof/>
        </w:rPr>
        <w:t>55</w:t>
      </w:r>
      <w:r>
        <w:rPr>
          <w:noProof/>
        </w:rPr>
        <w:fldChar w:fldCharType="end"/>
      </w:r>
    </w:p>
    <w:p w14:paraId="61A24677" w14:textId="640C7DD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9.3.2.12</w:t>
      </w:r>
      <w:r>
        <w:rPr>
          <w:rFonts w:asciiTheme="minorHAnsi" w:eastAsiaTheme="minorEastAsia" w:hAnsiTheme="minorHAnsi" w:cstheme="minorBidi"/>
          <w:noProof/>
          <w:kern w:val="2"/>
          <w:sz w:val="22"/>
          <w:szCs w:val="22"/>
          <w:lang w:eastAsia="en-GB"/>
          <w14:ligatures w14:val="standardContextual"/>
        </w:rPr>
        <w:tab/>
      </w:r>
      <w:r>
        <w:rPr>
          <w:noProof/>
        </w:rPr>
        <w:t>Monitor Location Subscription Response</w:t>
      </w:r>
      <w:r>
        <w:rPr>
          <w:noProof/>
        </w:rPr>
        <w:tab/>
      </w:r>
      <w:r>
        <w:rPr>
          <w:noProof/>
        </w:rPr>
        <w:fldChar w:fldCharType="begin"/>
      </w:r>
      <w:r>
        <w:rPr>
          <w:noProof/>
        </w:rPr>
        <w:instrText xml:space="preserve"> PAGEREF _Toc162885788 \h </w:instrText>
      </w:r>
      <w:r>
        <w:rPr>
          <w:noProof/>
        </w:rPr>
      </w:r>
      <w:r>
        <w:rPr>
          <w:noProof/>
        </w:rPr>
        <w:fldChar w:fldCharType="separate"/>
      </w:r>
      <w:r>
        <w:rPr>
          <w:noProof/>
        </w:rPr>
        <w:t>55</w:t>
      </w:r>
      <w:r>
        <w:rPr>
          <w:noProof/>
        </w:rPr>
        <w:fldChar w:fldCharType="end"/>
      </w:r>
    </w:p>
    <w:p w14:paraId="297620AB" w14:textId="2BF1C67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9.3.2.12a</w:t>
      </w:r>
      <w:r>
        <w:rPr>
          <w:rFonts w:asciiTheme="minorHAnsi" w:eastAsiaTheme="minorEastAsia" w:hAnsiTheme="minorHAnsi" w:cstheme="minorBidi"/>
          <w:noProof/>
          <w:kern w:val="2"/>
          <w:sz w:val="22"/>
          <w:szCs w:val="22"/>
          <w:lang w:eastAsia="en-GB"/>
          <w14:ligatures w14:val="standardContextual"/>
        </w:rPr>
        <w:tab/>
      </w:r>
      <w:r>
        <w:rPr>
          <w:noProof/>
        </w:rPr>
        <w:t>Monitor location subscription update procedure</w:t>
      </w:r>
      <w:r>
        <w:rPr>
          <w:noProof/>
        </w:rPr>
        <w:tab/>
      </w:r>
      <w:r>
        <w:rPr>
          <w:noProof/>
        </w:rPr>
        <w:fldChar w:fldCharType="begin"/>
      </w:r>
      <w:r>
        <w:rPr>
          <w:noProof/>
        </w:rPr>
        <w:instrText xml:space="preserve"> PAGEREF _Toc162885789 \h </w:instrText>
      </w:r>
      <w:r>
        <w:rPr>
          <w:noProof/>
        </w:rPr>
      </w:r>
      <w:r>
        <w:rPr>
          <w:noProof/>
        </w:rPr>
        <w:fldChar w:fldCharType="separate"/>
      </w:r>
      <w:r>
        <w:rPr>
          <w:noProof/>
        </w:rPr>
        <w:t>56</w:t>
      </w:r>
      <w:r>
        <w:rPr>
          <w:noProof/>
        </w:rPr>
        <w:fldChar w:fldCharType="end"/>
      </w:r>
    </w:p>
    <w:p w14:paraId="33D00701" w14:textId="3B370B3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9.3.2.13</w:t>
      </w:r>
      <w:r>
        <w:rPr>
          <w:rFonts w:asciiTheme="minorHAnsi" w:eastAsiaTheme="minorEastAsia" w:hAnsiTheme="minorHAnsi" w:cstheme="minorBidi"/>
          <w:noProof/>
          <w:kern w:val="2"/>
          <w:sz w:val="22"/>
          <w:szCs w:val="22"/>
          <w:lang w:eastAsia="en-GB"/>
          <w14:ligatures w14:val="standardContextual"/>
        </w:rPr>
        <w:tab/>
      </w:r>
      <w:r>
        <w:rPr>
          <w:noProof/>
        </w:rPr>
        <w:t>Notify Location Monitoring Event</w:t>
      </w:r>
      <w:r>
        <w:rPr>
          <w:noProof/>
        </w:rPr>
        <w:tab/>
      </w:r>
      <w:r>
        <w:rPr>
          <w:noProof/>
        </w:rPr>
        <w:fldChar w:fldCharType="begin"/>
      </w:r>
      <w:r>
        <w:rPr>
          <w:noProof/>
        </w:rPr>
        <w:instrText xml:space="preserve"> PAGEREF _Toc162885790 \h </w:instrText>
      </w:r>
      <w:r>
        <w:rPr>
          <w:noProof/>
        </w:rPr>
      </w:r>
      <w:r>
        <w:rPr>
          <w:noProof/>
        </w:rPr>
        <w:fldChar w:fldCharType="separate"/>
      </w:r>
      <w:r>
        <w:rPr>
          <w:noProof/>
        </w:rPr>
        <w:t>56</w:t>
      </w:r>
      <w:r>
        <w:rPr>
          <w:noProof/>
        </w:rPr>
        <w:fldChar w:fldCharType="end"/>
      </w:r>
    </w:p>
    <w:p w14:paraId="4EA984C2" w14:textId="10CB92C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.2.14</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w:t>
      </w:r>
      <w:r>
        <w:rPr>
          <w:noProof/>
        </w:rPr>
        <w:t>request</w:t>
      </w:r>
      <w:r>
        <w:rPr>
          <w:noProof/>
        </w:rPr>
        <w:tab/>
      </w:r>
      <w:r>
        <w:rPr>
          <w:noProof/>
        </w:rPr>
        <w:fldChar w:fldCharType="begin"/>
      </w:r>
      <w:r>
        <w:rPr>
          <w:noProof/>
        </w:rPr>
        <w:instrText xml:space="preserve"> PAGEREF _Toc162885791 \h </w:instrText>
      </w:r>
      <w:r>
        <w:rPr>
          <w:noProof/>
        </w:rPr>
      </w:r>
      <w:r>
        <w:rPr>
          <w:noProof/>
        </w:rPr>
        <w:fldChar w:fldCharType="separate"/>
      </w:r>
      <w:r>
        <w:rPr>
          <w:noProof/>
        </w:rPr>
        <w:t>57</w:t>
      </w:r>
      <w:r>
        <w:rPr>
          <w:noProof/>
        </w:rPr>
        <w:fldChar w:fldCharType="end"/>
      </w:r>
    </w:p>
    <w:p w14:paraId="5856E6AF" w14:textId="2E056B3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.2.15</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w:t>
      </w:r>
      <w:r>
        <w:rPr>
          <w:noProof/>
        </w:rPr>
        <w:t>response</w:t>
      </w:r>
      <w:r>
        <w:rPr>
          <w:noProof/>
        </w:rPr>
        <w:tab/>
      </w:r>
      <w:r>
        <w:rPr>
          <w:noProof/>
        </w:rPr>
        <w:fldChar w:fldCharType="begin"/>
      </w:r>
      <w:r>
        <w:rPr>
          <w:noProof/>
        </w:rPr>
        <w:instrText xml:space="preserve"> PAGEREF _Toc162885792 \h </w:instrText>
      </w:r>
      <w:r>
        <w:rPr>
          <w:noProof/>
        </w:rPr>
      </w:r>
      <w:r>
        <w:rPr>
          <w:noProof/>
        </w:rPr>
        <w:fldChar w:fldCharType="separate"/>
      </w:r>
      <w:r>
        <w:rPr>
          <w:noProof/>
        </w:rPr>
        <w:t>57</w:t>
      </w:r>
      <w:r>
        <w:rPr>
          <w:noProof/>
        </w:rPr>
        <w:fldChar w:fldCharType="end"/>
      </w:r>
    </w:p>
    <w:p w14:paraId="18DCAA1C" w14:textId="59B3CDE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.2.16</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notification</w:t>
      </w:r>
      <w:r>
        <w:rPr>
          <w:noProof/>
        </w:rPr>
        <w:tab/>
      </w:r>
      <w:r>
        <w:rPr>
          <w:noProof/>
        </w:rPr>
        <w:fldChar w:fldCharType="begin"/>
      </w:r>
      <w:r>
        <w:rPr>
          <w:noProof/>
        </w:rPr>
        <w:instrText xml:space="preserve"> PAGEREF _Toc162885793 \h </w:instrText>
      </w:r>
      <w:r>
        <w:rPr>
          <w:noProof/>
        </w:rPr>
      </w:r>
      <w:r>
        <w:rPr>
          <w:noProof/>
        </w:rPr>
        <w:fldChar w:fldCharType="separate"/>
      </w:r>
      <w:r>
        <w:rPr>
          <w:noProof/>
        </w:rPr>
        <w:t>58</w:t>
      </w:r>
      <w:r>
        <w:rPr>
          <w:noProof/>
        </w:rPr>
        <w:fldChar w:fldCharType="end"/>
      </w:r>
    </w:p>
    <w:p w14:paraId="6476A22D" w14:textId="3D92C69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.2.17</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modify </w:t>
      </w:r>
      <w:r>
        <w:rPr>
          <w:noProof/>
        </w:rPr>
        <w:t>request</w:t>
      </w:r>
      <w:r>
        <w:rPr>
          <w:noProof/>
        </w:rPr>
        <w:tab/>
      </w:r>
      <w:r>
        <w:rPr>
          <w:noProof/>
        </w:rPr>
        <w:fldChar w:fldCharType="begin"/>
      </w:r>
      <w:r>
        <w:rPr>
          <w:noProof/>
        </w:rPr>
        <w:instrText xml:space="preserve"> PAGEREF _Toc162885794 \h </w:instrText>
      </w:r>
      <w:r>
        <w:rPr>
          <w:noProof/>
        </w:rPr>
      </w:r>
      <w:r>
        <w:rPr>
          <w:noProof/>
        </w:rPr>
        <w:fldChar w:fldCharType="separate"/>
      </w:r>
      <w:r>
        <w:rPr>
          <w:noProof/>
        </w:rPr>
        <w:t>58</w:t>
      </w:r>
      <w:r>
        <w:rPr>
          <w:noProof/>
        </w:rPr>
        <w:fldChar w:fldCharType="end"/>
      </w:r>
    </w:p>
    <w:p w14:paraId="3638866B" w14:textId="7492FB0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.2.18</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subscription modify </w:t>
      </w:r>
      <w:r>
        <w:rPr>
          <w:noProof/>
        </w:rPr>
        <w:t>response</w:t>
      </w:r>
      <w:r>
        <w:rPr>
          <w:noProof/>
        </w:rPr>
        <w:tab/>
      </w:r>
      <w:r>
        <w:rPr>
          <w:noProof/>
        </w:rPr>
        <w:fldChar w:fldCharType="begin"/>
      </w:r>
      <w:r>
        <w:rPr>
          <w:noProof/>
        </w:rPr>
        <w:instrText xml:space="preserve"> PAGEREF _Toc162885795 \h </w:instrText>
      </w:r>
      <w:r>
        <w:rPr>
          <w:noProof/>
        </w:rPr>
      </w:r>
      <w:r>
        <w:rPr>
          <w:noProof/>
        </w:rPr>
        <w:fldChar w:fldCharType="separate"/>
      </w:r>
      <w:r>
        <w:rPr>
          <w:noProof/>
        </w:rPr>
        <w:t>58</w:t>
      </w:r>
      <w:r>
        <w:rPr>
          <w:noProof/>
        </w:rPr>
        <w:fldChar w:fldCharType="end"/>
      </w:r>
    </w:p>
    <w:p w14:paraId="31898A31" w14:textId="486C3E1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.2.19</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request</w:t>
      </w:r>
      <w:r>
        <w:rPr>
          <w:noProof/>
        </w:rPr>
        <w:tab/>
      </w:r>
      <w:r>
        <w:rPr>
          <w:noProof/>
        </w:rPr>
        <w:fldChar w:fldCharType="begin"/>
      </w:r>
      <w:r>
        <w:rPr>
          <w:noProof/>
        </w:rPr>
        <w:instrText xml:space="preserve"> PAGEREF _Toc162885796 \h </w:instrText>
      </w:r>
      <w:r>
        <w:rPr>
          <w:noProof/>
        </w:rPr>
      </w:r>
      <w:r>
        <w:rPr>
          <w:noProof/>
        </w:rPr>
        <w:fldChar w:fldCharType="separate"/>
      </w:r>
      <w:r>
        <w:rPr>
          <w:noProof/>
        </w:rPr>
        <w:t>58</w:t>
      </w:r>
      <w:r>
        <w:rPr>
          <w:noProof/>
        </w:rPr>
        <w:fldChar w:fldCharType="end"/>
      </w:r>
    </w:p>
    <w:p w14:paraId="0487530B" w14:textId="0C6A155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.2.20</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response</w:t>
      </w:r>
      <w:r>
        <w:rPr>
          <w:noProof/>
        </w:rPr>
        <w:tab/>
      </w:r>
      <w:r>
        <w:rPr>
          <w:noProof/>
        </w:rPr>
        <w:fldChar w:fldCharType="begin"/>
      </w:r>
      <w:r>
        <w:rPr>
          <w:noProof/>
        </w:rPr>
        <w:instrText xml:space="preserve"> PAGEREF _Toc162885797 \h </w:instrText>
      </w:r>
      <w:r>
        <w:rPr>
          <w:noProof/>
        </w:rPr>
      </w:r>
      <w:r>
        <w:rPr>
          <w:noProof/>
        </w:rPr>
        <w:fldChar w:fldCharType="separate"/>
      </w:r>
      <w:r>
        <w:rPr>
          <w:noProof/>
        </w:rPr>
        <w:t>59</w:t>
      </w:r>
      <w:r>
        <w:rPr>
          <w:noProof/>
        </w:rPr>
        <w:fldChar w:fldCharType="end"/>
      </w:r>
    </w:p>
    <w:p w14:paraId="56898D49" w14:textId="1C5A384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.2.21</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configuration request</w:t>
      </w:r>
      <w:r>
        <w:rPr>
          <w:noProof/>
        </w:rPr>
        <w:tab/>
      </w:r>
      <w:r>
        <w:rPr>
          <w:noProof/>
        </w:rPr>
        <w:fldChar w:fldCharType="begin"/>
      </w:r>
      <w:r>
        <w:rPr>
          <w:noProof/>
        </w:rPr>
        <w:instrText xml:space="preserve"> PAGEREF _Toc162885798 \h </w:instrText>
      </w:r>
      <w:r>
        <w:rPr>
          <w:noProof/>
        </w:rPr>
      </w:r>
      <w:r>
        <w:rPr>
          <w:noProof/>
        </w:rPr>
        <w:fldChar w:fldCharType="separate"/>
      </w:r>
      <w:r>
        <w:rPr>
          <w:noProof/>
        </w:rPr>
        <w:t>59</w:t>
      </w:r>
      <w:r>
        <w:rPr>
          <w:noProof/>
        </w:rPr>
        <w:fldChar w:fldCharType="end"/>
      </w:r>
    </w:p>
    <w:p w14:paraId="75FDFD83" w14:textId="4B48D17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.2.22</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configuration response</w:t>
      </w:r>
      <w:r>
        <w:rPr>
          <w:noProof/>
        </w:rPr>
        <w:tab/>
      </w:r>
      <w:r>
        <w:rPr>
          <w:noProof/>
        </w:rPr>
        <w:fldChar w:fldCharType="begin"/>
      </w:r>
      <w:r>
        <w:rPr>
          <w:noProof/>
        </w:rPr>
        <w:instrText xml:space="preserve"> PAGEREF _Toc162885799 \h </w:instrText>
      </w:r>
      <w:r>
        <w:rPr>
          <w:noProof/>
        </w:rPr>
      </w:r>
      <w:r>
        <w:rPr>
          <w:noProof/>
        </w:rPr>
        <w:fldChar w:fldCharType="separate"/>
      </w:r>
      <w:r>
        <w:rPr>
          <w:noProof/>
        </w:rPr>
        <w:t>59</w:t>
      </w:r>
      <w:r>
        <w:rPr>
          <w:noProof/>
        </w:rPr>
        <w:fldChar w:fldCharType="end"/>
      </w:r>
    </w:p>
    <w:p w14:paraId="2BF37C2F" w14:textId="06A384D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.2.23</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w:t>
      </w:r>
      <w:r>
        <w:rPr>
          <w:noProof/>
        </w:rPr>
        <w:t xml:space="preserve"> request</w:t>
      </w:r>
      <w:r>
        <w:rPr>
          <w:noProof/>
        </w:rPr>
        <w:tab/>
      </w:r>
      <w:r>
        <w:rPr>
          <w:noProof/>
        </w:rPr>
        <w:fldChar w:fldCharType="begin"/>
      </w:r>
      <w:r>
        <w:rPr>
          <w:noProof/>
        </w:rPr>
        <w:instrText xml:space="preserve"> PAGEREF _Toc162885800 \h </w:instrText>
      </w:r>
      <w:r>
        <w:rPr>
          <w:noProof/>
        </w:rPr>
      </w:r>
      <w:r>
        <w:rPr>
          <w:noProof/>
        </w:rPr>
        <w:fldChar w:fldCharType="separate"/>
      </w:r>
      <w:r>
        <w:rPr>
          <w:noProof/>
        </w:rPr>
        <w:t>59</w:t>
      </w:r>
      <w:r>
        <w:rPr>
          <w:noProof/>
        </w:rPr>
        <w:fldChar w:fldCharType="end"/>
      </w:r>
    </w:p>
    <w:p w14:paraId="36EFD8A3" w14:textId="624E2F8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24</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w:t>
      </w:r>
      <w:r>
        <w:rPr>
          <w:noProof/>
        </w:rPr>
        <w:t xml:space="preserve"> re</w:t>
      </w:r>
      <w:r>
        <w:rPr>
          <w:noProof/>
          <w:lang w:eastAsia="zh-CN"/>
        </w:rPr>
        <w:t>sponse</w:t>
      </w:r>
      <w:r>
        <w:rPr>
          <w:noProof/>
        </w:rPr>
        <w:tab/>
      </w:r>
      <w:r>
        <w:rPr>
          <w:noProof/>
        </w:rPr>
        <w:fldChar w:fldCharType="begin"/>
      </w:r>
      <w:r>
        <w:rPr>
          <w:noProof/>
        </w:rPr>
        <w:instrText xml:space="preserve"> PAGEREF _Toc162885801 \h </w:instrText>
      </w:r>
      <w:r>
        <w:rPr>
          <w:noProof/>
        </w:rPr>
      </w:r>
      <w:r>
        <w:rPr>
          <w:noProof/>
        </w:rPr>
        <w:fldChar w:fldCharType="separate"/>
      </w:r>
      <w:r>
        <w:rPr>
          <w:noProof/>
        </w:rPr>
        <w:t>60</w:t>
      </w:r>
      <w:r>
        <w:rPr>
          <w:noProof/>
        </w:rPr>
        <w:fldChar w:fldCharType="end"/>
      </w:r>
    </w:p>
    <w:p w14:paraId="2A56BC95" w14:textId="7382E13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.2.25</w:t>
      </w:r>
      <w:r>
        <w:rPr>
          <w:rFonts w:asciiTheme="minorHAnsi" w:eastAsiaTheme="minorEastAsia" w:hAnsiTheme="minorHAnsi" w:cstheme="minorBidi"/>
          <w:noProof/>
          <w:kern w:val="2"/>
          <w:sz w:val="22"/>
          <w:szCs w:val="22"/>
          <w:lang w:eastAsia="en-GB"/>
          <w14:ligatures w14:val="standardContextual"/>
        </w:rPr>
        <w:tab/>
      </w:r>
      <w:r>
        <w:rPr>
          <w:noProof/>
        </w:rPr>
        <w:t>Location reporting configuration cancel re</w:t>
      </w:r>
      <w:r>
        <w:rPr>
          <w:noProof/>
          <w:lang w:eastAsia="zh-CN"/>
        </w:rPr>
        <w:t>sponse</w:t>
      </w:r>
      <w:r>
        <w:rPr>
          <w:noProof/>
        </w:rPr>
        <w:tab/>
      </w:r>
      <w:r>
        <w:rPr>
          <w:noProof/>
        </w:rPr>
        <w:fldChar w:fldCharType="begin"/>
      </w:r>
      <w:r>
        <w:rPr>
          <w:noProof/>
        </w:rPr>
        <w:instrText xml:space="preserve"> PAGEREF _Toc162885802 \h </w:instrText>
      </w:r>
      <w:r>
        <w:rPr>
          <w:noProof/>
        </w:rPr>
      </w:r>
      <w:r>
        <w:rPr>
          <w:noProof/>
        </w:rPr>
        <w:fldChar w:fldCharType="separate"/>
      </w:r>
      <w:r>
        <w:rPr>
          <w:noProof/>
        </w:rPr>
        <w:t>60</w:t>
      </w:r>
      <w:r>
        <w:rPr>
          <w:noProof/>
        </w:rPr>
        <w:fldChar w:fldCharType="end"/>
      </w:r>
    </w:p>
    <w:p w14:paraId="5C8D7206" w14:textId="3180DB0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9.3.2.26</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obtain request</w:t>
      </w:r>
      <w:r>
        <w:rPr>
          <w:noProof/>
        </w:rPr>
        <w:tab/>
      </w:r>
      <w:r>
        <w:rPr>
          <w:noProof/>
        </w:rPr>
        <w:fldChar w:fldCharType="begin"/>
      </w:r>
      <w:r>
        <w:rPr>
          <w:noProof/>
        </w:rPr>
        <w:instrText xml:space="preserve"> PAGEREF _Toc162885803 \h </w:instrText>
      </w:r>
      <w:r>
        <w:rPr>
          <w:noProof/>
        </w:rPr>
      </w:r>
      <w:r>
        <w:rPr>
          <w:noProof/>
        </w:rPr>
        <w:fldChar w:fldCharType="separate"/>
      </w:r>
      <w:r>
        <w:rPr>
          <w:noProof/>
        </w:rPr>
        <w:t>60</w:t>
      </w:r>
      <w:r>
        <w:rPr>
          <w:noProof/>
        </w:rPr>
        <w:fldChar w:fldCharType="end"/>
      </w:r>
    </w:p>
    <w:p w14:paraId="395C3E7A" w14:textId="73D3448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9.3.2.27</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obtain response</w:t>
      </w:r>
      <w:r>
        <w:rPr>
          <w:noProof/>
        </w:rPr>
        <w:tab/>
      </w:r>
      <w:r>
        <w:rPr>
          <w:noProof/>
        </w:rPr>
        <w:fldChar w:fldCharType="begin"/>
      </w:r>
      <w:r>
        <w:rPr>
          <w:noProof/>
        </w:rPr>
        <w:instrText xml:space="preserve"> PAGEREF _Toc162885804 \h </w:instrText>
      </w:r>
      <w:r>
        <w:rPr>
          <w:noProof/>
        </w:rPr>
      </w:r>
      <w:r>
        <w:rPr>
          <w:noProof/>
        </w:rPr>
        <w:fldChar w:fldCharType="separate"/>
      </w:r>
      <w:r>
        <w:rPr>
          <w:noProof/>
        </w:rPr>
        <w:t>60</w:t>
      </w:r>
      <w:r>
        <w:rPr>
          <w:noProof/>
        </w:rPr>
        <w:fldChar w:fldCharType="end"/>
      </w:r>
    </w:p>
    <w:p w14:paraId="22D5902F" w14:textId="458DF5A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9.3.2.28</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update request</w:t>
      </w:r>
      <w:r>
        <w:rPr>
          <w:noProof/>
        </w:rPr>
        <w:tab/>
      </w:r>
      <w:r>
        <w:rPr>
          <w:noProof/>
        </w:rPr>
        <w:fldChar w:fldCharType="begin"/>
      </w:r>
      <w:r>
        <w:rPr>
          <w:noProof/>
        </w:rPr>
        <w:instrText xml:space="preserve"> PAGEREF _Toc162885805 \h </w:instrText>
      </w:r>
      <w:r>
        <w:rPr>
          <w:noProof/>
        </w:rPr>
      </w:r>
      <w:r>
        <w:rPr>
          <w:noProof/>
        </w:rPr>
        <w:fldChar w:fldCharType="separate"/>
      </w:r>
      <w:r>
        <w:rPr>
          <w:noProof/>
        </w:rPr>
        <w:t>61</w:t>
      </w:r>
      <w:r>
        <w:rPr>
          <w:noProof/>
        </w:rPr>
        <w:fldChar w:fldCharType="end"/>
      </w:r>
    </w:p>
    <w:p w14:paraId="760927F3" w14:textId="1785CEB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9.3.2.29</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update response</w:t>
      </w:r>
      <w:r>
        <w:rPr>
          <w:noProof/>
        </w:rPr>
        <w:tab/>
      </w:r>
      <w:r>
        <w:rPr>
          <w:noProof/>
        </w:rPr>
        <w:fldChar w:fldCharType="begin"/>
      </w:r>
      <w:r>
        <w:rPr>
          <w:noProof/>
        </w:rPr>
        <w:instrText xml:space="preserve"> PAGEREF _Toc162885806 \h </w:instrText>
      </w:r>
      <w:r>
        <w:rPr>
          <w:noProof/>
        </w:rPr>
      </w:r>
      <w:r>
        <w:rPr>
          <w:noProof/>
        </w:rPr>
        <w:fldChar w:fldCharType="separate"/>
      </w:r>
      <w:r>
        <w:rPr>
          <w:noProof/>
        </w:rPr>
        <w:t>61</w:t>
      </w:r>
      <w:r>
        <w:rPr>
          <w:noProof/>
        </w:rPr>
        <w:fldChar w:fldCharType="end"/>
      </w:r>
    </w:p>
    <w:p w14:paraId="584E7D0D" w14:textId="711609A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9.3.2.30</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delete request</w:t>
      </w:r>
      <w:r>
        <w:rPr>
          <w:noProof/>
        </w:rPr>
        <w:tab/>
      </w:r>
      <w:r>
        <w:rPr>
          <w:noProof/>
        </w:rPr>
        <w:fldChar w:fldCharType="begin"/>
      </w:r>
      <w:r>
        <w:rPr>
          <w:noProof/>
        </w:rPr>
        <w:instrText xml:space="preserve"> PAGEREF _Toc162885807 \h </w:instrText>
      </w:r>
      <w:r>
        <w:rPr>
          <w:noProof/>
        </w:rPr>
      </w:r>
      <w:r>
        <w:rPr>
          <w:noProof/>
        </w:rPr>
        <w:fldChar w:fldCharType="separate"/>
      </w:r>
      <w:r>
        <w:rPr>
          <w:noProof/>
        </w:rPr>
        <w:t>61</w:t>
      </w:r>
      <w:r>
        <w:rPr>
          <w:noProof/>
        </w:rPr>
        <w:fldChar w:fldCharType="end"/>
      </w:r>
    </w:p>
    <w:p w14:paraId="56204B97" w14:textId="46A444A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9.3.2.31</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service area delete response</w:t>
      </w:r>
      <w:r>
        <w:rPr>
          <w:noProof/>
        </w:rPr>
        <w:tab/>
      </w:r>
      <w:r>
        <w:rPr>
          <w:noProof/>
        </w:rPr>
        <w:fldChar w:fldCharType="begin"/>
      </w:r>
      <w:r>
        <w:rPr>
          <w:noProof/>
        </w:rPr>
        <w:instrText xml:space="preserve"> PAGEREF _Toc162885808 \h </w:instrText>
      </w:r>
      <w:r>
        <w:rPr>
          <w:noProof/>
        </w:rPr>
      </w:r>
      <w:r>
        <w:rPr>
          <w:noProof/>
        </w:rPr>
        <w:fldChar w:fldCharType="separate"/>
      </w:r>
      <w:r>
        <w:rPr>
          <w:noProof/>
        </w:rPr>
        <w:t>61</w:t>
      </w:r>
      <w:r>
        <w:rPr>
          <w:noProof/>
        </w:rPr>
        <w:fldChar w:fldCharType="end"/>
      </w:r>
    </w:p>
    <w:p w14:paraId="3000C0F7" w14:textId="404479A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32</w:t>
      </w:r>
      <w:r>
        <w:rPr>
          <w:rFonts w:asciiTheme="minorHAnsi" w:eastAsiaTheme="minorEastAsia" w:hAnsiTheme="minorHAnsi" w:cstheme="minorBidi"/>
          <w:noProof/>
          <w:kern w:val="2"/>
          <w:sz w:val="22"/>
          <w:szCs w:val="22"/>
          <w:lang w:eastAsia="en-GB"/>
          <w14:ligatures w14:val="standardContextual"/>
        </w:rPr>
        <w:tab/>
      </w:r>
      <w:r>
        <w:rPr>
          <w:noProof/>
        </w:rPr>
        <w:t xml:space="preserve">Location information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_Toc162885809 \h </w:instrText>
      </w:r>
      <w:r>
        <w:rPr>
          <w:noProof/>
        </w:rPr>
      </w:r>
      <w:r>
        <w:rPr>
          <w:noProof/>
        </w:rPr>
        <w:fldChar w:fldCharType="separate"/>
      </w:r>
      <w:r>
        <w:rPr>
          <w:noProof/>
        </w:rPr>
        <w:t>62</w:t>
      </w:r>
      <w:r>
        <w:rPr>
          <w:noProof/>
        </w:rPr>
        <w:fldChar w:fldCharType="end"/>
      </w:r>
    </w:p>
    <w:p w14:paraId="27F786CB" w14:textId="7CBDBF8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rPr>
        <w:t xml:space="preserve">Location information </w:t>
      </w:r>
      <w:r>
        <w:rPr>
          <w:noProof/>
          <w:lang w:eastAsia="zh-CN"/>
        </w:rPr>
        <w:t>unsubscribe</w:t>
      </w:r>
      <w:r>
        <w:rPr>
          <w:noProof/>
        </w:rPr>
        <w:t xml:space="preserve"> response</w:t>
      </w:r>
      <w:r>
        <w:rPr>
          <w:noProof/>
        </w:rPr>
        <w:tab/>
      </w:r>
      <w:r>
        <w:rPr>
          <w:noProof/>
        </w:rPr>
        <w:fldChar w:fldCharType="begin"/>
      </w:r>
      <w:r>
        <w:rPr>
          <w:noProof/>
        </w:rPr>
        <w:instrText xml:space="preserve"> PAGEREF _Toc162885810 \h </w:instrText>
      </w:r>
      <w:r>
        <w:rPr>
          <w:noProof/>
        </w:rPr>
      </w:r>
      <w:r>
        <w:rPr>
          <w:noProof/>
        </w:rPr>
        <w:fldChar w:fldCharType="separate"/>
      </w:r>
      <w:r>
        <w:rPr>
          <w:noProof/>
        </w:rPr>
        <w:t>62</w:t>
      </w:r>
      <w:r>
        <w:rPr>
          <w:noProof/>
        </w:rPr>
        <w:fldChar w:fldCharType="end"/>
      </w:r>
    </w:p>
    <w:p w14:paraId="5DFAE306" w14:textId="7D456EB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equest</w:t>
      </w:r>
      <w:r>
        <w:rPr>
          <w:noProof/>
        </w:rPr>
        <w:tab/>
      </w:r>
      <w:r>
        <w:rPr>
          <w:noProof/>
        </w:rPr>
        <w:fldChar w:fldCharType="begin"/>
      </w:r>
      <w:r>
        <w:rPr>
          <w:noProof/>
        </w:rPr>
        <w:instrText xml:space="preserve"> PAGEREF _Toc162885811 \h </w:instrText>
      </w:r>
      <w:r>
        <w:rPr>
          <w:noProof/>
        </w:rPr>
      </w:r>
      <w:r>
        <w:rPr>
          <w:noProof/>
        </w:rPr>
        <w:fldChar w:fldCharType="separate"/>
      </w:r>
      <w:r>
        <w:rPr>
          <w:noProof/>
        </w:rPr>
        <w:t>62</w:t>
      </w:r>
      <w:r>
        <w:rPr>
          <w:noProof/>
        </w:rPr>
        <w:fldChar w:fldCharType="end"/>
      </w:r>
    </w:p>
    <w:p w14:paraId="7CE44FBE" w14:textId="067AC6F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w:t>
      </w:r>
      <w:r>
        <w:rPr>
          <w:noProof/>
          <w:lang w:eastAsia="zh-CN"/>
        </w:rPr>
        <w:t>35</w:t>
      </w:r>
      <w:r>
        <w:rPr>
          <w:rFonts w:asciiTheme="minorHAnsi" w:eastAsiaTheme="minorEastAsia" w:hAnsiTheme="minorHAnsi" w:cstheme="minorBidi"/>
          <w:noProof/>
          <w:kern w:val="2"/>
          <w:sz w:val="22"/>
          <w:szCs w:val="22"/>
          <w:lang w:eastAsia="en-GB"/>
          <w14:ligatures w14:val="standardContextual"/>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esponse</w:t>
      </w:r>
      <w:r>
        <w:rPr>
          <w:noProof/>
        </w:rPr>
        <w:tab/>
      </w:r>
      <w:r>
        <w:rPr>
          <w:noProof/>
        </w:rPr>
        <w:fldChar w:fldCharType="begin"/>
      </w:r>
      <w:r>
        <w:rPr>
          <w:noProof/>
        </w:rPr>
        <w:instrText xml:space="preserve"> PAGEREF _Toc162885812 \h </w:instrText>
      </w:r>
      <w:r>
        <w:rPr>
          <w:noProof/>
        </w:rPr>
      </w:r>
      <w:r>
        <w:rPr>
          <w:noProof/>
        </w:rPr>
        <w:fldChar w:fldCharType="separate"/>
      </w:r>
      <w:r>
        <w:rPr>
          <w:noProof/>
        </w:rPr>
        <w:t>62</w:t>
      </w:r>
      <w:r>
        <w:rPr>
          <w:noProof/>
        </w:rPr>
        <w:fldChar w:fldCharType="end"/>
      </w:r>
    </w:p>
    <w:p w14:paraId="5DD421CF" w14:textId="1ED031D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.2.36</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 update</w:t>
      </w:r>
      <w:r>
        <w:rPr>
          <w:noProof/>
        </w:rPr>
        <w:t xml:space="preserve"> request</w:t>
      </w:r>
      <w:r>
        <w:rPr>
          <w:noProof/>
        </w:rPr>
        <w:tab/>
      </w:r>
      <w:r>
        <w:rPr>
          <w:noProof/>
        </w:rPr>
        <w:fldChar w:fldCharType="begin"/>
      </w:r>
      <w:r>
        <w:rPr>
          <w:noProof/>
        </w:rPr>
        <w:instrText xml:space="preserve"> PAGEREF _Toc162885813 \h </w:instrText>
      </w:r>
      <w:r>
        <w:rPr>
          <w:noProof/>
        </w:rPr>
      </w:r>
      <w:r>
        <w:rPr>
          <w:noProof/>
        </w:rPr>
        <w:fldChar w:fldCharType="separate"/>
      </w:r>
      <w:r>
        <w:rPr>
          <w:noProof/>
        </w:rPr>
        <w:t>62</w:t>
      </w:r>
      <w:r>
        <w:rPr>
          <w:noProof/>
        </w:rPr>
        <w:fldChar w:fldCharType="end"/>
      </w:r>
    </w:p>
    <w:p w14:paraId="2E21F0B8" w14:textId="4239B7E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37</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registration update</w:t>
      </w:r>
      <w:r>
        <w:rPr>
          <w:noProof/>
        </w:rPr>
        <w:t xml:space="preserve"> re</w:t>
      </w:r>
      <w:r>
        <w:rPr>
          <w:noProof/>
          <w:lang w:eastAsia="zh-CN"/>
        </w:rPr>
        <w:t>sponse</w:t>
      </w:r>
      <w:r>
        <w:rPr>
          <w:noProof/>
        </w:rPr>
        <w:tab/>
      </w:r>
      <w:r>
        <w:rPr>
          <w:noProof/>
        </w:rPr>
        <w:fldChar w:fldCharType="begin"/>
      </w:r>
      <w:r>
        <w:rPr>
          <w:noProof/>
        </w:rPr>
        <w:instrText xml:space="preserve"> PAGEREF _Toc162885814 \h </w:instrText>
      </w:r>
      <w:r>
        <w:rPr>
          <w:noProof/>
        </w:rPr>
      </w:r>
      <w:r>
        <w:rPr>
          <w:noProof/>
        </w:rPr>
        <w:fldChar w:fldCharType="separate"/>
      </w:r>
      <w:r>
        <w:rPr>
          <w:noProof/>
        </w:rPr>
        <w:t>63</w:t>
      </w:r>
      <w:r>
        <w:rPr>
          <w:noProof/>
        </w:rPr>
        <w:fldChar w:fldCharType="end"/>
      </w:r>
    </w:p>
    <w:p w14:paraId="671C999C" w14:textId="760F71F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38</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deregistration</w:t>
      </w:r>
      <w:r>
        <w:rPr>
          <w:noProof/>
        </w:rPr>
        <w:t xml:space="preserve"> request</w:t>
      </w:r>
      <w:r>
        <w:rPr>
          <w:noProof/>
        </w:rPr>
        <w:tab/>
      </w:r>
      <w:r>
        <w:rPr>
          <w:noProof/>
        </w:rPr>
        <w:fldChar w:fldCharType="begin"/>
      </w:r>
      <w:r>
        <w:rPr>
          <w:noProof/>
        </w:rPr>
        <w:instrText xml:space="preserve"> PAGEREF _Toc162885815 \h </w:instrText>
      </w:r>
      <w:r>
        <w:rPr>
          <w:noProof/>
        </w:rPr>
      </w:r>
      <w:r>
        <w:rPr>
          <w:noProof/>
        </w:rPr>
        <w:fldChar w:fldCharType="separate"/>
      </w:r>
      <w:r>
        <w:rPr>
          <w:noProof/>
        </w:rPr>
        <w:t>63</w:t>
      </w:r>
      <w:r>
        <w:rPr>
          <w:noProof/>
        </w:rPr>
        <w:fldChar w:fldCharType="end"/>
      </w:r>
    </w:p>
    <w:p w14:paraId="4F3DDC8C" w14:textId="0509EFA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39</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service deregistration</w:t>
      </w:r>
      <w:r>
        <w:rPr>
          <w:noProof/>
        </w:rPr>
        <w:t xml:space="preserve"> re</w:t>
      </w:r>
      <w:r>
        <w:rPr>
          <w:noProof/>
          <w:lang w:eastAsia="zh-CN"/>
        </w:rPr>
        <w:t>sponse</w:t>
      </w:r>
      <w:r>
        <w:rPr>
          <w:noProof/>
        </w:rPr>
        <w:tab/>
      </w:r>
      <w:r>
        <w:rPr>
          <w:noProof/>
        </w:rPr>
        <w:fldChar w:fldCharType="begin"/>
      </w:r>
      <w:r>
        <w:rPr>
          <w:noProof/>
        </w:rPr>
        <w:instrText xml:space="preserve"> PAGEREF _Toc162885816 \h </w:instrText>
      </w:r>
      <w:r>
        <w:rPr>
          <w:noProof/>
        </w:rPr>
      </w:r>
      <w:r>
        <w:rPr>
          <w:noProof/>
        </w:rPr>
        <w:fldChar w:fldCharType="separate"/>
      </w:r>
      <w:r>
        <w:rPr>
          <w:noProof/>
        </w:rPr>
        <w:t>63</w:t>
      </w:r>
      <w:r>
        <w:rPr>
          <w:noProof/>
        </w:rPr>
        <w:fldChar w:fldCharType="end"/>
      </w:r>
    </w:p>
    <w:p w14:paraId="1342CFC3" w14:textId="4C0373C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.2.40</w:t>
      </w:r>
      <w:r>
        <w:rPr>
          <w:rFonts w:asciiTheme="minorHAnsi" w:eastAsiaTheme="minorEastAsia" w:hAnsiTheme="minorHAnsi" w:cstheme="minorBidi"/>
          <w:noProof/>
          <w:kern w:val="2"/>
          <w:sz w:val="22"/>
          <w:szCs w:val="22"/>
          <w:lang w:eastAsia="en-GB"/>
          <w14:ligatures w14:val="standardContextual"/>
        </w:rPr>
        <w:tab/>
      </w:r>
      <w:r>
        <w:rPr>
          <w:noProof/>
        </w:rPr>
        <w:t xml:space="preserve">Location reporting configuration </w:t>
      </w:r>
      <w:r>
        <w:rPr>
          <w:noProof/>
          <w:lang w:eastAsia="zh-CN"/>
        </w:rPr>
        <w:t>update request</w:t>
      </w:r>
      <w:r>
        <w:rPr>
          <w:noProof/>
        </w:rPr>
        <w:tab/>
      </w:r>
      <w:r>
        <w:rPr>
          <w:noProof/>
        </w:rPr>
        <w:fldChar w:fldCharType="begin"/>
      </w:r>
      <w:r>
        <w:rPr>
          <w:noProof/>
        </w:rPr>
        <w:instrText xml:space="preserve"> PAGEREF _Toc162885817 \h </w:instrText>
      </w:r>
      <w:r>
        <w:rPr>
          <w:noProof/>
        </w:rPr>
      </w:r>
      <w:r>
        <w:rPr>
          <w:noProof/>
        </w:rPr>
        <w:fldChar w:fldCharType="separate"/>
      </w:r>
      <w:r>
        <w:rPr>
          <w:noProof/>
        </w:rPr>
        <w:t>63</w:t>
      </w:r>
      <w:r>
        <w:rPr>
          <w:noProof/>
        </w:rPr>
        <w:fldChar w:fldCharType="end"/>
      </w:r>
    </w:p>
    <w:p w14:paraId="05292AB5" w14:textId="4557F35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41</w:t>
      </w:r>
      <w:r>
        <w:rPr>
          <w:rFonts w:asciiTheme="minorHAnsi" w:eastAsiaTheme="minorEastAsia" w:hAnsiTheme="minorHAnsi" w:cstheme="minorBidi"/>
          <w:noProof/>
          <w:kern w:val="2"/>
          <w:sz w:val="22"/>
          <w:szCs w:val="22"/>
          <w:lang w:eastAsia="en-GB"/>
          <w14:ligatures w14:val="standardContextual"/>
        </w:rPr>
        <w:tab/>
      </w:r>
      <w:r>
        <w:rPr>
          <w:noProof/>
        </w:rPr>
        <w:t xml:space="preserve">Location reporting configuration </w:t>
      </w:r>
      <w:r>
        <w:rPr>
          <w:noProof/>
          <w:lang w:eastAsia="zh-CN"/>
        </w:rPr>
        <w:t>update response</w:t>
      </w:r>
      <w:r>
        <w:rPr>
          <w:noProof/>
        </w:rPr>
        <w:tab/>
      </w:r>
      <w:r>
        <w:rPr>
          <w:noProof/>
        </w:rPr>
        <w:fldChar w:fldCharType="begin"/>
      </w:r>
      <w:r>
        <w:rPr>
          <w:noProof/>
        </w:rPr>
        <w:instrText xml:space="preserve"> PAGEREF _Toc162885818 \h </w:instrText>
      </w:r>
      <w:r>
        <w:rPr>
          <w:noProof/>
        </w:rPr>
      </w:r>
      <w:r>
        <w:rPr>
          <w:noProof/>
        </w:rPr>
        <w:fldChar w:fldCharType="separate"/>
      </w:r>
      <w:r>
        <w:rPr>
          <w:noProof/>
        </w:rPr>
        <w:t>64</w:t>
      </w:r>
      <w:r>
        <w:rPr>
          <w:noProof/>
        </w:rPr>
        <w:fldChar w:fldCharType="end"/>
      </w:r>
    </w:p>
    <w:p w14:paraId="17582471" w14:textId="2A8C7A4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9.3.2.42</w:t>
      </w:r>
      <w:r>
        <w:rPr>
          <w:rFonts w:asciiTheme="minorHAnsi" w:eastAsiaTheme="minorEastAsia" w:hAnsiTheme="minorHAnsi" w:cstheme="minorBidi"/>
          <w:noProof/>
          <w:kern w:val="2"/>
          <w:sz w:val="22"/>
          <w:szCs w:val="22"/>
          <w:lang w:eastAsia="en-GB"/>
          <w14:ligatures w14:val="standardContextual"/>
        </w:rPr>
        <w:tab/>
      </w:r>
      <w:r w:rsidRPr="006A7670">
        <w:rPr>
          <w:noProof/>
          <w:lang w:val="nl-NL" w:eastAsia="zh-CN"/>
        </w:rPr>
        <w:t>VAL service area subscription request</w:t>
      </w:r>
      <w:r>
        <w:rPr>
          <w:noProof/>
        </w:rPr>
        <w:tab/>
      </w:r>
      <w:r>
        <w:rPr>
          <w:noProof/>
        </w:rPr>
        <w:fldChar w:fldCharType="begin"/>
      </w:r>
      <w:r>
        <w:rPr>
          <w:noProof/>
        </w:rPr>
        <w:instrText xml:space="preserve"> PAGEREF _Toc162885819 \h </w:instrText>
      </w:r>
      <w:r>
        <w:rPr>
          <w:noProof/>
        </w:rPr>
      </w:r>
      <w:r>
        <w:rPr>
          <w:noProof/>
        </w:rPr>
        <w:fldChar w:fldCharType="separate"/>
      </w:r>
      <w:r>
        <w:rPr>
          <w:noProof/>
        </w:rPr>
        <w:t>64</w:t>
      </w:r>
      <w:r>
        <w:rPr>
          <w:noProof/>
        </w:rPr>
        <w:fldChar w:fldCharType="end"/>
      </w:r>
    </w:p>
    <w:p w14:paraId="2B7ACFDB" w14:textId="07FA41A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9.3.2.43</w:t>
      </w:r>
      <w:r>
        <w:rPr>
          <w:rFonts w:asciiTheme="minorHAnsi" w:eastAsiaTheme="minorEastAsia" w:hAnsiTheme="minorHAnsi" w:cstheme="minorBidi"/>
          <w:noProof/>
          <w:kern w:val="2"/>
          <w:sz w:val="22"/>
          <w:szCs w:val="22"/>
          <w:lang w:eastAsia="en-GB"/>
          <w14:ligatures w14:val="standardContextual"/>
        </w:rPr>
        <w:tab/>
      </w:r>
      <w:r w:rsidRPr="006A7670">
        <w:rPr>
          <w:noProof/>
          <w:lang w:val="nl-NL" w:eastAsia="zh-CN"/>
        </w:rPr>
        <w:t>VAL service area subscription response</w:t>
      </w:r>
      <w:r>
        <w:rPr>
          <w:noProof/>
        </w:rPr>
        <w:tab/>
      </w:r>
      <w:r>
        <w:rPr>
          <w:noProof/>
        </w:rPr>
        <w:fldChar w:fldCharType="begin"/>
      </w:r>
      <w:r>
        <w:rPr>
          <w:noProof/>
        </w:rPr>
        <w:instrText xml:space="preserve"> PAGEREF _Toc162885820 \h </w:instrText>
      </w:r>
      <w:r>
        <w:rPr>
          <w:noProof/>
        </w:rPr>
      </w:r>
      <w:r>
        <w:rPr>
          <w:noProof/>
        </w:rPr>
        <w:fldChar w:fldCharType="separate"/>
      </w:r>
      <w:r>
        <w:rPr>
          <w:noProof/>
        </w:rPr>
        <w:t>65</w:t>
      </w:r>
      <w:r>
        <w:rPr>
          <w:noProof/>
        </w:rPr>
        <w:fldChar w:fldCharType="end"/>
      </w:r>
    </w:p>
    <w:p w14:paraId="2184BF01" w14:textId="3BBB339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9.3.2.44</w:t>
      </w:r>
      <w:r>
        <w:rPr>
          <w:rFonts w:asciiTheme="minorHAnsi" w:eastAsiaTheme="minorEastAsia" w:hAnsiTheme="minorHAnsi" w:cstheme="minorBidi"/>
          <w:noProof/>
          <w:kern w:val="2"/>
          <w:sz w:val="22"/>
          <w:szCs w:val="22"/>
          <w:lang w:eastAsia="en-GB"/>
          <w14:ligatures w14:val="standardContextual"/>
        </w:rPr>
        <w:tab/>
      </w:r>
      <w:r w:rsidRPr="006A7670">
        <w:rPr>
          <w:noProof/>
          <w:lang w:val="nl-NL" w:eastAsia="zh-CN"/>
        </w:rPr>
        <w:t>VAL service area notification</w:t>
      </w:r>
      <w:r>
        <w:rPr>
          <w:noProof/>
        </w:rPr>
        <w:tab/>
      </w:r>
      <w:r>
        <w:rPr>
          <w:noProof/>
        </w:rPr>
        <w:fldChar w:fldCharType="begin"/>
      </w:r>
      <w:r>
        <w:rPr>
          <w:noProof/>
        </w:rPr>
        <w:instrText xml:space="preserve"> PAGEREF _Toc162885821 \h </w:instrText>
      </w:r>
      <w:r>
        <w:rPr>
          <w:noProof/>
        </w:rPr>
      </w:r>
      <w:r>
        <w:rPr>
          <w:noProof/>
        </w:rPr>
        <w:fldChar w:fldCharType="separate"/>
      </w:r>
      <w:r>
        <w:rPr>
          <w:noProof/>
        </w:rPr>
        <w:t>65</w:t>
      </w:r>
      <w:r>
        <w:rPr>
          <w:noProof/>
        </w:rPr>
        <w:fldChar w:fldCharType="end"/>
      </w:r>
    </w:p>
    <w:p w14:paraId="7CA056E9" w14:textId="433FCE8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w:t>
      </w:r>
      <w:r>
        <w:rPr>
          <w:noProof/>
          <w:lang w:eastAsia="zh-CN"/>
        </w:rPr>
        <w:t>45</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_Toc162885822 \h </w:instrText>
      </w:r>
      <w:r>
        <w:rPr>
          <w:noProof/>
        </w:rPr>
      </w:r>
      <w:r>
        <w:rPr>
          <w:noProof/>
        </w:rPr>
        <w:fldChar w:fldCharType="separate"/>
      </w:r>
      <w:r>
        <w:rPr>
          <w:noProof/>
        </w:rPr>
        <w:t>65</w:t>
      </w:r>
      <w:r>
        <w:rPr>
          <w:noProof/>
        </w:rPr>
        <w:fldChar w:fldCharType="end"/>
      </w:r>
    </w:p>
    <w:p w14:paraId="2E3328C6" w14:textId="5E185C5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.2.46</w:t>
      </w:r>
      <w:r>
        <w:rPr>
          <w:rFonts w:asciiTheme="minorHAnsi" w:eastAsiaTheme="minorEastAsia" w:hAnsiTheme="minorHAnsi" w:cstheme="minorBidi"/>
          <w:noProof/>
          <w:kern w:val="2"/>
          <w:sz w:val="22"/>
          <w:szCs w:val="22"/>
          <w:lang w:eastAsia="en-GB"/>
          <w14:ligatures w14:val="standardContextual"/>
        </w:rPr>
        <w:tab/>
      </w:r>
      <w:r>
        <w:rPr>
          <w:noProof/>
        </w:rPr>
        <w:t xml:space="preserve">VAL service area </w:t>
      </w:r>
      <w:r>
        <w:rPr>
          <w:noProof/>
          <w:lang w:eastAsia="zh-CN"/>
        </w:rPr>
        <w:t>unsubscribe</w:t>
      </w:r>
      <w:r>
        <w:rPr>
          <w:noProof/>
        </w:rPr>
        <w:t xml:space="preserve"> response</w:t>
      </w:r>
      <w:r>
        <w:rPr>
          <w:noProof/>
        </w:rPr>
        <w:tab/>
      </w:r>
      <w:r>
        <w:rPr>
          <w:noProof/>
        </w:rPr>
        <w:fldChar w:fldCharType="begin"/>
      </w:r>
      <w:r>
        <w:rPr>
          <w:noProof/>
        </w:rPr>
        <w:instrText xml:space="preserve"> PAGEREF _Toc162885823 \h </w:instrText>
      </w:r>
      <w:r>
        <w:rPr>
          <w:noProof/>
        </w:rPr>
      </w:r>
      <w:r>
        <w:rPr>
          <w:noProof/>
        </w:rPr>
        <w:fldChar w:fldCharType="separate"/>
      </w:r>
      <w:r>
        <w:rPr>
          <w:noProof/>
        </w:rPr>
        <w:t>65</w:t>
      </w:r>
      <w:r>
        <w:rPr>
          <w:noProof/>
        </w:rPr>
        <w:fldChar w:fldCharType="end"/>
      </w:r>
    </w:p>
    <w:p w14:paraId="7BAFFEC8" w14:textId="4996608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9.3.3</w:t>
      </w:r>
      <w:r>
        <w:rPr>
          <w:rFonts w:asciiTheme="minorHAnsi" w:eastAsiaTheme="minorEastAsia" w:hAnsiTheme="minorHAnsi" w:cstheme="minorBidi"/>
          <w:noProof/>
          <w:kern w:val="2"/>
          <w:sz w:val="22"/>
          <w:szCs w:val="22"/>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_Toc162885824 \h </w:instrText>
      </w:r>
      <w:r>
        <w:rPr>
          <w:noProof/>
        </w:rPr>
      </w:r>
      <w:r>
        <w:rPr>
          <w:noProof/>
        </w:rPr>
        <w:fldChar w:fldCharType="separate"/>
      </w:r>
      <w:r>
        <w:rPr>
          <w:noProof/>
        </w:rPr>
        <w:t>65</w:t>
      </w:r>
      <w:r>
        <w:rPr>
          <w:noProof/>
        </w:rPr>
        <w:fldChar w:fldCharType="end"/>
      </w:r>
    </w:p>
    <w:p w14:paraId="29CE2A1B" w14:textId="7CD9350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_Toc162885825 \h </w:instrText>
      </w:r>
      <w:r>
        <w:rPr>
          <w:noProof/>
        </w:rPr>
      </w:r>
      <w:r>
        <w:rPr>
          <w:noProof/>
        </w:rPr>
        <w:fldChar w:fldCharType="separate"/>
      </w:r>
      <w:r>
        <w:rPr>
          <w:noProof/>
        </w:rPr>
        <w:t>65</w:t>
      </w:r>
      <w:r>
        <w:rPr>
          <w:noProof/>
        </w:rPr>
        <w:fldChar w:fldCharType="end"/>
      </w:r>
    </w:p>
    <w:p w14:paraId="65321391" w14:textId="7D97F8F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9.3.3.2</w:t>
      </w:r>
      <w:r>
        <w:rPr>
          <w:rFonts w:asciiTheme="minorHAnsi" w:eastAsiaTheme="minorEastAsia" w:hAnsiTheme="minorHAnsi" w:cstheme="minorBidi"/>
          <w:noProof/>
          <w:kern w:val="2"/>
          <w:sz w:val="22"/>
          <w:szCs w:val="22"/>
          <w:lang w:eastAsia="en-GB"/>
          <w14:ligatures w14:val="standardContextual"/>
        </w:rPr>
        <w:tab/>
      </w:r>
      <w:r>
        <w:rPr>
          <w:noProof/>
        </w:rPr>
        <w:t>Fetching location reporting configuration</w:t>
      </w:r>
      <w:r>
        <w:rPr>
          <w:noProof/>
        </w:rPr>
        <w:tab/>
      </w:r>
      <w:r>
        <w:rPr>
          <w:noProof/>
        </w:rPr>
        <w:fldChar w:fldCharType="begin"/>
      </w:r>
      <w:r>
        <w:rPr>
          <w:noProof/>
        </w:rPr>
        <w:instrText xml:space="preserve"> PAGEREF _Toc162885826 \h </w:instrText>
      </w:r>
      <w:r>
        <w:rPr>
          <w:noProof/>
        </w:rPr>
      </w:r>
      <w:r>
        <w:rPr>
          <w:noProof/>
        </w:rPr>
        <w:fldChar w:fldCharType="separate"/>
      </w:r>
      <w:r>
        <w:rPr>
          <w:noProof/>
        </w:rPr>
        <w:t>66</w:t>
      </w:r>
      <w:r>
        <w:rPr>
          <w:noProof/>
        </w:rPr>
        <w:fldChar w:fldCharType="end"/>
      </w:r>
    </w:p>
    <w:p w14:paraId="4D257FA3" w14:textId="1EA1D09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9.3.3.3</w:t>
      </w:r>
      <w:r>
        <w:rPr>
          <w:rFonts w:asciiTheme="minorHAnsi" w:eastAsiaTheme="minorEastAsia" w:hAnsiTheme="minorHAnsi" w:cstheme="minorBidi"/>
          <w:noProof/>
          <w:kern w:val="2"/>
          <w:sz w:val="22"/>
          <w:szCs w:val="22"/>
          <w:lang w:eastAsia="en-GB"/>
          <w14:ligatures w14:val="standardContextual"/>
        </w:rPr>
        <w:tab/>
      </w:r>
      <w:r>
        <w:rPr>
          <w:noProof/>
        </w:rPr>
        <w:t>Location reporting</w:t>
      </w:r>
      <w:r>
        <w:rPr>
          <w:noProof/>
        </w:rPr>
        <w:tab/>
      </w:r>
      <w:r>
        <w:rPr>
          <w:noProof/>
        </w:rPr>
        <w:fldChar w:fldCharType="begin"/>
      </w:r>
      <w:r>
        <w:rPr>
          <w:noProof/>
        </w:rPr>
        <w:instrText xml:space="preserve"> PAGEREF _Toc162885827 \h </w:instrText>
      </w:r>
      <w:r>
        <w:rPr>
          <w:noProof/>
        </w:rPr>
      </w:r>
      <w:r>
        <w:rPr>
          <w:noProof/>
        </w:rPr>
        <w:fldChar w:fldCharType="separate"/>
      </w:r>
      <w:r>
        <w:rPr>
          <w:noProof/>
        </w:rPr>
        <w:t>66</w:t>
      </w:r>
      <w:r>
        <w:rPr>
          <w:noProof/>
        </w:rPr>
        <w:fldChar w:fldCharType="end"/>
      </w:r>
    </w:p>
    <w:p w14:paraId="329E6183" w14:textId="7D70824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lang w:eastAsia="zh-CN"/>
        </w:rPr>
        <w:t>Update L</w:t>
      </w:r>
      <w:r>
        <w:rPr>
          <w:noProof/>
        </w:rPr>
        <w:t>ocation reporting configuration</w:t>
      </w:r>
      <w:r>
        <w:rPr>
          <w:noProof/>
        </w:rPr>
        <w:tab/>
      </w:r>
      <w:r>
        <w:rPr>
          <w:noProof/>
        </w:rPr>
        <w:fldChar w:fldCharType="begin"/>
      </w:r>
      <w:r>
        <w:rPr>
          <w:noProof/>
        </w:rPr>
        <w:instrText xml:space="preserve"> PAGEREF _Toc162885828 \h </w:instrText>
      </w:r>
      <w:r>
        <w:rPr>
          <w:noProof/>
        </w:rPr>
      </w:r>
      <w:r>
        <w:rPr>
          <w:noProof/>
        </w:rPr>
        <w:fldChar w:fldCharType="separate"/>
      </w:r>
      <w:r>
        <w:rPr>
          <w:noProof/>
        </w:rPr>
        <w:t>67</w:t>
      </w:r>
      <w:r>
        <w:rPr>
          <w:noProof/>
        </w:rPr>
        <w:fldChar w:fldCharType="end"/>
      </w:r>
    </w:p>
    <w:p w14:paraId="010FBB81" w14:textId="56E00CF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9.3.4</w:t>
      </w:r>
      <w:r>
        <w:rPr>
          <w:rFonts w:asciiTheme="minorHAnsi" w:eastAsiaTheme="minorEastAsia" w:hAnsiTheme="minorHAnsi" w:cstheme="minorBidi"/>
          <w:noProof/>
          <w:kern w:val="2"/>
          <w:sz w:val="22"/>
          <w:szCs w:val="22"/>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_Toc162885829 \h </w:instrText>
      </w:r>
      <w:r>
        <w:rPr>
          <w:noProof/>
        </w:rPr>
      </w:r>
      <w:r>
        <w:rPr>
          <w:noProof/>
        </w:rPr>
        <w:fldChar w:fldCharType="separate"/>
      </w:r>
      <w:r>
        <w:rPr>
          <w:noProof/>
        </w:rPr>
        <w:t>68</w:t>
      </w:r>
      <w:r>
        <w:rPr>
          <w:noProof/>
        </w:rPr>
        <w:fldChar w:fldCharType="end"/>
      </w:r>
    </w:p>
    <w:p w14:paraId="53990054" w14:textId="0D2EBBE6"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9.3.5</w:t>
      </w:r>
      <w:r>
        <w:rPr>
          <w:rFonts w:asciiTheme="minorHAnsi" w:eastAsiaTheme="minorEastAsia" w:hAnsiTheme="minorHAnsi" w:cstheme="minorBidi"/>
          <w:noProof/>
          <w:kern w:val="2"/>
          <w:sz w:val="22"/>
          <w:szCs w:val="22"/>
          <w:lang w:eastAsia="en-GB"/>
          <w14:ligatures w14:val="standardContextual"/>
        </w:rPr>
        <w:tab/>
      </w:r>
      <w:r>
        <w:rPr>
          <w:noProof/>
        </w:rPr>
        <w:t>Client-triggered or VAL server-triggered location reporting procedure</w:t>
      </w:r>
      <w:r>
        <w:rPr>
          <w:noProof/>
        </w:rPr>
        <w:tab/>
      </w:r>
      <w:r>
        <w:rPr>
          <w:noProof/>
        </w:rPr>
        <w:fldChar w:fldCharType="begin"/>
      </w:r>
      <w:r>
        <w:rPr>
          <w:noProof/>
        </w:rPr>
        <w:instrText xml:space="preserve"> PAGEREF _Toc162885830 \h </w:instrText>
      </w:r>
      <w:r>
        <w:rPr>
          <w:noProof/>
        </w:rPr>
      </w:r>
      <w:r>
        <w:rPr>
          <w:noProof/>
        </w:rPr>
        <w:fldChar w:fldCharType="separate"/>
      </w:r>
      <w:r>
        <w:rPr>
          <w:noProof/>
        </w:rPr>
        <w:t>68</w:t>
      </w:r>
      <w:r>
        <w:rPr>
          <w:noProof/>
        </w:rPr>
        <w:fldChar w:fldCharType="end"/>
      </w:r>
    </w:p>
    <w:p w14:paraId="2FAE86C3" w14:textId="400A277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ko-KR"/>
        </w:rPr>
        <w:t>9.3.6</w:t>
      </w:r>
      <w:r>
        <w:rPr>
          <w:rFonts w:asciiTheme="minorHAnsi" w:eastAsiaTheme="minorEastAsia" w:hAnsiTheme="minorHAnsi" w:cstheme="minorBidi"/>
          <w:noProof/>
          <w:kern w:val="2"/>
          <w:sz w:val="22"/>
          <w:szCs w:val="22"/>
          <w:lang w:eastAsia="en-GB"/>
          <w14:ligatures w14:val="standardContextual"/>
        </w:rPr>
        <w:tab/>
      </w:r>
      <w:r>
        <w:rPr>
          <w:noProof/>
          <w:lang w:eastAsia="ko-KR"/>
        </w:rPr>
        <w:t>Location reporting triggers configuration cancel</w:t>
      </w:r>
      <w:r>
        <w:rPr>
          <w:noProof/>
        </w:rPr>
        <w:tab/>
      </w:r>
      <w:r>
        <w:rPr>
          <w:noProof/>
        </w:rPr>
        <w:fldChar w:fldCharType="begin"/>
      </w:r>
      <w:r>
        <w:rPr>
          <w:noProof/>
        </w:rPr>
        <w:instrText xml:space="preserve"> PAGEREF _Toc162885831 \h </w:instrText>
      </w:r>
      <w:r>
        <w:rPr>
          <w:noProof/>
        </w:rPr>
      </w:r>
      <w:r>
        <w:rPr>
          <w:noProof/>
        </w:rPr>
        <w:fldChar w:fldCharType="separate"/>
      </w:r>
      <w:r>
        <w:rPr>
          <w:noProof/>
        </w:rPr>
        <w:t>69</w:t>
      </w:r>
      <w:r>
        <w:rPr>
          <w:noProof/>
        </w:rPr>
        <w:fldChar w:fldCharType="end"/>
      </w:r>
    </w:p>
    <w:p w14:paraId="5574A986" w14:textId="1E4EE56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9.3.7</w:t>
      </w:r>
      <w:r>
        <w:rPr>
          <w:rFonts w:asciiTheme="minorHAnsi" w:eastAsiaTheme="minorEastAsia" w:hAnsiTheme="minorHAnsi" w:cstheme="minorBidi"/>
          <w:noProof/>
          <w:kern w:val="2"/>
          <w:sz w:val="22"/>
          <w:szCs w:val="22"/>
          <w:lang w:eastAsia="en-GB"/>
          <w14:ligatures w14:val="standardContextual"/>
        </w:rPr>
        <w:tab/>
      </w:r>
      <w:r>
        <w:rPr>
          <w:noProof/>
        </w:rPr>
        <w:t>Location information subscription procedure</w:t>
      </w:r>
      <w:r>
        <w:rPr>
          <w:noProof/>
        </w:rPr>
        <w:tab/>
      </w:r>
      <w:r>
        <w:rPr>
          <w:noProof/>
        </w:rPr>
        <w:fldChar w:fldCharType="begin"/>
      </w:r>
      <w:r>
        <w:rPr>
          <w:noProof/>
        </w:rPr>
        <w:instrText xml:space="preserve"> PAGEREF _Toc162885832 \h </w:instrText>
      </w:r>
      <w:r>
        <w:rPr>
          <w:noProof/>
        </w:rPr>
      </w:r>
      <w:r>
        <w:rPr>
          <w:noProof/>
        </w:rPr>
        <w:fldChar w:fldCharType="separate"/>
      </w:r>
      <w:r>
        <w:rPr>
          <w:noProof/>
        </w:rPr>
        <w:t>70</w:t>
      </w:r>
      <w:r>
        <w:rPr>
          <w:noProof/>
        </w:rPr>
        <w:fldChar w:fldCharType="end"/>
      </w:r>
    </w:p>
    <w:p w14:paraId="77986CD7" w14:textId="6778EFD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9.3.8</w:t>
      </w:r>
      <w:r>
        <w:rPr>
          <w:rFonts w:asciiTheme="minorHAnsi" w:eastAsiaTheme="minorEastAsia" w:hAnsiTheme="minorHAnsi" w:cstheme="minorBidi"/>
          <w:noProof/>
          <w:kern w:val="2"/>
          <w:sz w:val="22"/>
          <w:szCs w:val="22"/>
          <w:lang w:eastAsia="en-GB"/>
          <w14:ligatures w14:val="standardContextual"/>
        </w:rPr>
        <w:tab/>
      </w:r>
      <w:r>
        <w:rPr>
          <w:noProof/>
        </w:rPr>
        <w:t>Event-trigger location information notification procedure</w:t>
      </w:r>
      <w:r>
        <w:rPr>
          <w:noProof/>
        </w:rPr>
        <w:tab/>
      </w:r>
      <w:r>
        <w:rPr>
          <w:noProof/>
        </w:rPr>
        <w:fldChar w:fldCharType="begin"/>
      </w:r>
      <w:r>
        <w:rPr>
          <w:noProof/>
        </w:rPr>
        <w:instrText xml:space="preserve"> PAGEREF _Toc162885833 \h </w:instrText>
      </w:r>
      <w:r>
        <w:rPr>
          <w:noProof/>
        </w:rPr>
      </w:r>
      <w:r>
        <w:rPr>
          <w:noProof/>
        </w:rPr>
        <w:fldChar w:fldCharType="separate"/>
      </w:r>
      <w:r>
        <w:rPr>
          <w:noProof/>
        </w:rPr>
        <w:t>71</w:t>
      </w:r>
      <w:r>
        <w:rPr>
          <w:noProof/>
        </w:rPr>
        <w:fldChar w:fldCharType="end"/>
      </w:r>
    </w:p>
    <w:p w14:paraId="2D947B47" w14:textId="20EF6B7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9.3.9</w:t>
      </w:r>
      <w:r>
        <w:rPr>
          <w:rFonts w:asciiTheme="minorHAnsi" w:eastAsiaTheme="minorEastAsia" w:hAnsiTheme="minorHAnsi" w:cstheme="minorBidi"/>
          <w:noProof/>
          <w:kern w:val="2"/>
          <w:sz w:val="22"/>
          <w:szCs w:val="22"/>
          <w:lang w:eastAsia="en-GB"/>
          <w14:ligatures w14:val="standardContextual"/>
        </w:rPr>
        <w:tab/>
      </w:r>
      <w:r>
        <w:rPr>
          <w:noProof/>
        </w:rPr>
        <w:t>On-demand usage of location information procedure</w:t>
      </w:r>
      <w:r>
        <w:rPr>
          <w:noProof/>
        </w:rPr>
        <w:tab/>
      </w:r>
      <w:r>
        <w:rPr>
          <w:noProof/>
        </w:rPr>
        <w:fldChar w:fldCharType="begin"/>
      </w:r>
      <w:r>
        <w:rPr>
          <w:noProof/>
        </w:rPr>
        <w:instrText xml:space="preserve"> PAGEREF _Toc162885834 \h </w:instrText>
      </w:r>
      <w:r>
        <w:rPr>
          <w:noProof/>
        </w:rPr>
      </w:r>
      <w:r>
        <w:rPr>
          <w:noProof/>
        </w:rPr>
        <w:fldChar w:fldCharType="separate"/>
      </w:r>
      <w:r>
        <w:rPr>
          <w:noProof/>
        </w:rPr>
        <w:t>72</w:t>
      </w:r>
      <w:r>
        <w:rPr>
          <w:noProof/>
        </w:rPr>
        <w:fldChar w:fldCharType="end"/>
      </w:r>
    </w:p>
    <w:p w14:paraId="344A2058" w14:textId="34205B3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9.3.10</w:t>
      </w:r>
      <w:r>
        <w:rPr>
          <w:rFonts w:asciiTheme="minorHAnsi" w:eastAsiaTheme="minorEastAsia" w:hAnsiTheme="minorHAnsi" w:cstheme="minorBidi"/>
          <w:noProof/>
          <w:kern w:val="2"/>
          <w:sz w:val="22"/>
          <w:szCs w:val="22"/>
          <w:lang w:eastAsia="en-GB"/>
          <w14:ligatures w14:val="standardContextual"/>
        </w:rPr>
        <w:tab/>
      </w:r>
      <w:r>
        <w:rPr>
          <w:noProof/>
        </w:rPr>
        <w:t>Obtaining UE(s) information at a location</w:t>
      </w:r>
      <w:r>
        <w:rPr>
          <w:noProof/>
        </w:rPr>
        <w:tab/>
      </w:r>
      <w:r>
        <w:rPr>
          <w:noProof/>
        </w:rPr>
        <w:fldChar w:fldCharType="begin"/>
      </w:r>
      <w:r>
        <w:rPr>
          <w:noProof/>
        </w:rPr>
        <w:instrText xml:space="preserve"> PAGEREF _Toc162885835 \h </w:instrText>
      </w:r>
      <w:r>
        <w:rPr>
          <w:noProof/>
        </w:rPr>
      </w:r>
      <w:r>
        <w:rPr>
          <w:noProof/>
        </w:rPr>
        <w:fldChar w:fldCharType="separate"/>
      </w:r>
      <w:r>
        <w:rPr>
          <w:noProof/>
        </w:rPr>
        <w:t>73</w:t>
      </w:r>
      <w:r>
        <w:rPr>
          <w:noProof/>
        </w:rPr>
        <w:fldChar w:fldCharType="end"/>
      </w:r>
    </w:p>
    <w:p w14:paraId="1AC7A9BC" w14:textId="48CF45C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9.3.11</w:t>
      </w:r>
      <w:r>
        <w:rPr>
          <w:rFonts w:asciiTheme="minorHAnsi" w:eastAsiaTheme="minorEastAsia" w:hAnsiTheme="minorHAnsi" w:cstheme="minorBidi"/>
          <w:noProof/>
          <w:kern w:val="2"/>
          <w:sz w:val="22"/>
          <w:szCs w:val="22"/>
          <w:lang w:eastAsia="en-GB"/>
          <w14:ligatures w14:val="standardContextual"/>
        </w:rPr>
        <w:tab/>
      </w:r>
      <w:r>
        <w:rPr>
          <w:noProof/>
        </w:rPr>
        <w:t>Monitoring Location Deviation</w:t>
      </w:r>
      <w:r>
        <w:rPr>
          <w:noProof/>
        </w:rPr>
        <w:tab/>
      </w:r>
      <w:r>
        <w:rPr>
          <w:noProof/>
        </w:rPr>
        <w:fldChar w:fldCharType="begin"/>
      </w:r>
      <w:r>
        <w:rPr>
          <w:noProof/>
        </w:rPr>
        <w:instrText xml:space="preserve"> PAGEREF _Toc162885836 \h </w:instrText>
      </w:r>
      <w:r>
        <w:rPr>
          <w:noProof/>
        </w:rPr>
      </w:r>
      <w:r>
        <w:rPr>
          <w:noProof/>
        </w:rPr>
        <w:fldChar w:fldCharType="separate"/>
      </w:r>
      <w:r>
        <w:rPr>
          <w:noProof/>
        </w:rPr>
        <w:t>73</w:t>
      </w:r>
      <w:r>
        <w:rPr>
          <w:noProof/>
        </w:rPr>
        <w:fldChar w:fldCharType="end"/>
      </w:r>
    </w:p>
    <w:p w14:paraId="78C75BFF" w14:textId="4393260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_Toc162885837 \h </w:instrText>
      </w:r>
      <w:r>
        <w:rPr>
          <w:noProof/>
        </w:rPr>
      </w:r>
      <w:r>
        <w:rPr>
          <w:noProof/>
        </w:rPr>
        <w:fldChar w:fldCharType="separate"/>
      </w:r>
      <w:r>
        <w:rPr>
          <w:noProof/>
        </w:rPr>
        <w:t>73</w:t>
      </w:r>
      <w:r>
        <w:rPr>
          <w:noProof/>
        </w:rPr>
        <w:fldChar w:fldCharType="end"/>
      </w:r>
    </w:p>
    <w:p w14:paraId="13214983" w14:textId="6DB3A0C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9.3.11.2</w:t>
      </w:r>
      <w:r>
        <w:rPr>
          <w:rFonts w:asciiTheme="minorHAnsi" w:eastAsiaTheme="minorEastAsia" w:hAnsiTheme="minorHAnsi" w:cstheme="minorBidi"/>
          <w:noProof/>
          <w:kern w:val="2"/>
          <w:sz w:val="22"/>
          <w:szCs w:val="22"/>
          <w:lang w:eastAsia="en-GB"/>
          <w14:ligatures w14:val="standardContextual"/>
        </w:rPr>
        <w:tab/>
      </w:r>
      <w:r>
        <w:rPr>
          <w:noProof/>
        </w:rPr>
        <w:t>Monitoring Location Deviation procedure</w:t>
      </w:r>
      <w:r>
        <w:rPr>
          <w:noProof/>
        </w:rPr>
        <w:tab/>
      </w:r>
      <w:r>
        <w:rPr>
          <w:noProof/>
        </w:rPr>
        <w:fldChar w:fldCharType="begin"/>
      </w:r>
      <w:r>
        <w:rPr>
          <w:noProof/>
        </w:rPr>
        <w:instrText xml:space="preserve"> PAGEREF _Toc162885838 \h </w:instrText>
      </w:r>
      <w:r>
        <w:rPr>
          <w:noProof/>
        </w:rPr>
      </w:r>
      <w:r>
        <w:rPr>
          <w:noProof/>
        </w:rPr>
        <w:fldChar w:fldCharType="separate"/>
      </w:r>
      <w:r>
        <w:rPr>
          <w:noProof/>
        </w:rPr>
        <w:t>73</w:t>
      </w:r>
      <w:r>
        <w:rPr>
          <w:noProof/>
        </w:rPr>
        <w:fldChar w:fldCharType="end"/>
      </w:r>
    </w:p>
    <w:p w14:paraId="7F0DF470" w14:textId="54A6646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9.3.12</w:t>
      </w:r>
      <w:r>
        <w:rPr>
          <w:rFonts w:asciiTheme="minorHAnsi" w:eastAsiaTheme="minorEastAsia" w:hAnsiTheme="minorHAnsi" w:cstheme="minorBidi"/>
          <w:noProof/>
          <w:kern w:val="2"/>
          <w:sz w:val="22"/>
          <w:szCs w:val="22"/>
          <w:lang w:eastAsia="en-GB"/>
          <w14:ligatures w14:val="standardContextual"/>
        </w:rPr>
        <w:tab/>
      </w:r>
      <w:r>
        <w:rPr>
          <w:noProof/>
        </w:rPr>
        <w:t>Location area monitoring information procedure</w:t>
      </w:r>
      <w:r>
        <w:rPr>
          <w:noProof/>
        </w:rPr>
        <w:tab/>
      </w:r>
      <w:r>
        <w:rPr>
          <w:noProof/>
        </w:rPr>
        <w:fldChar w:fldCharType="begin"/>
      </w:r>
      <w:r>
        <w:rPr>
          <w:noProof/>
        </w:rPr>
        <w:instrText xml:space="preserve"> PAGEREF _Toc162885839 \h </w:instrText>
      </w:r>
      <w:r>
        <w:rPr>
          <w:noProof/>
        </w:rPr>
      </w:r>
      <w:r>
        <w:rPr>
          <w:noProof/>
        </w:rPr>
        <w:fldChar w:fldCharType="separate"/>
      </w:r>
      <w:r>
        <w:rPr>
          <w:noProof/>
        </w:rPr>
        <w:t>75</w:t>
      </w:r>
      <w:r>
        <w:rPr>
          <w:noProof/>
        </w:rPr>
        <w:fldChar w:fldCharType="end"/>
      </w:r>
    </w:p>
    <w:p w14:paraId="55676253" w14:textId="04E61E9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9.3.12.1</w:t>
      </w:r>
      <w:r>
        <w:rPr>
          <w:rFonts w:asciiTheme="minorHAnsi" w:eastAsiaTheme="minorEastAsia" w:hAnsiTheme="minorHAnsi" w:cstheme="minorBidi"/>
          <w:noProof/>
          <w:kern w:val="2"/>
          <w:sz w:val="22"/>
          <w:szCs w:val="22"/>
          <w:lang w:eastAsia="en-GB"/>
          <w14:ligatures w14:val="standardContextual"/>
        </w:rPr>
        <w:tab/>
      </w:r>
      <w:r>
        <w:rPr>
          <w:noProof/>
        </w:rPr>
        <w:t>Location area monitoring subscribe procedure</w:t>
      </w:r>
      <w:r>
        <w:rPr>
          <w:noProof/>
        </w:rPr>
        <w:tab/>
      </w:r>
      <w:r>
        <w:rPr>
          <w:noProof/>
        </w:rPr>
        <w:fldChar w:fldCharType="begin"/>
      </w:r>
      <w:r>
        <w:rPr>
          <w:noProof/>
        </w:rPr>
        <w:instrText xml:space="preserve"> PAGEREF _Toc162885840 \h </w:instrText>
      </w:r>
      <w:r>
        <w:rPr>
          <w:noProof/>
        </w:rPr>
      </w:r>
      <w:r>
        <w:rPr>
          <w:noProof/>
        </w:rPr>
        <w:fldChar w:fldCharType="separate"/>
      </w:r>
      <w:r>
        <w:rPr>
          <w:noProof/>
        </w:rPr>
        <w:t>75</w:t>
      </w:r>
      <w:r>
        <w:rPr>
          <w:noProof/>
        </w:rPr>
        <w:fldChar w:fldCharType="end"/>
      </w:r>
    </w:p>
    <w:p w14:paraId="7A33EAE2" w14:textId="0A6877E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9.3.12.2</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subscribe modify procedure</w:t>
      </w:r>
      <w:r>
        <w:rPr>
          <w:noProof/>
        </w:rPr>
        <w:tab/>
      </w:r>
      <w:r>
        <w:rPr>
          <w:noProof/>
        </w:rPr>
        <w:fldChar w:fldCharType="begin"/>
      </w:r>
      <w:r>
        <w:rPr>
          <w:noProof/>
        </w:rPr>
        <w:instrText xml:space="preserve"> PAGEREF _Toc162885841 \h </w:instrText>
      </w:r>
      <w:r>
        <w:rPr>
          <w:noProof/>
        </w:rPr>
      </w:r>
      <w:r>
        <w:rPr>
          <w:noProof/>
        </w:rPr>
        <w:fldChar w:fldCharType="separate"/>
      </w:r>
      <w:r>
        <w:rPr>
          <w:noProof/>
        </w:rPr>
        <w:t>76</w:t>
      </w:r>
      <w:r>
        <w:rPr>
          <w:noProof/>
        </w:rPr>
        <w:fldChar w:fldCharType="end"/>
      </w:r>
    </w:p>
    <w:p w14:paraId="34C6CD0C" w14:textId="28F4662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9.3.12.3</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unsubscribe procedure</w:t>
      </w:r>
      <w:r>
        <w:rPr>
          <w:noProof/>
        </w:rPr>
        <w:tab/>
      </w:r>
      <w:r>
        <w:rPr>
          <w:noProof/>
        </w:rPr>
        <w:fldChar w:fldCharType="begin"/>
      </w:r>
      <w:r>
        <w:rPr>
          <w:noProof/>
        </w:rPr>
        <w:instrText xml:space="preserve"> PAGEREF _Toc162885842 \h </w:instrText>
      </w:r>
      <w:r>
        <w:rPr>
          <w:noProof/>
        </w:rPr>
      </w:r>
      <w:r>
        <w:rPr>
          <w:noProof/>
        </w:rPr>
        <w:fldChar w:fldCharType="separate"/>
      </w:r>
      <w:r>
        <w:rPr>
          <w:noProof/>
        </w:rPr>
        <w:t>76</w:t>
      </w:r>
      <w:r>
        <w:rPr>
          <w:noProof/>
        </w:rPr>
        <w:fldChar w:fldCharType="end"/>
      </w:r>
    </w:p>
    <w:p w14:paraId="49B52365" w14:textId="6A151B6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9.3.12.4</w:t>
      </w:r>
      <w:r>
        <w:rPr>
          <w:rFonts w:asciiTheme="minorHAnsi" w:eastAsiaTheme="minorEastAsia" w:hAnsiTheme="minorHAnsi" w:cstheme="minorBidi"/>
          <w:noProof/>
          <w:kern w:val="2"/>
          <w:sz w:val="22"/>
          <w:szCs w:val="22"/>
          <w:lang w:eastAsia="en-GB"/>
          <w14:ligatures w14:val="standardContextual"/>
        </w:rPr>
        <w:tab/>
      </w:r>
      <w:r>
        <w:rPr>
          <w:noProof/>
        </w:rPr>
        <w:t xml:space="preserve">Location area </w:t>
      </w:r>
      <w:r>
        <w:rPr>
          <w:noProof/>
          <w:lang w:eastAsia="zh-CN"/>
        </w:rPr>
        <w:t xml:space="preserve">monitoring </w:t>
      </w:r>
      <w:r>
        <w:rPr>
          <w:noProof/>
        </w:rPr>
        <w:t>notification procedure</w:t>
      </w:r>
      <w:r>
        <w:rPr>
          <w:noProof/>
        </w:rPr>
        <w:tab/>
      </w:r>
      <w:r>
        <w:rPr>
          <w:noProof/>
        </w:rPr>
        <w:fldChar w:fldCharType="begin"/>
      </w:r>
      <w:r>
        <w:rPr>
          <w:noProof/>
        </w:rPr>
        <w:instrText xml:space="preserve"> PAGEREF _Toc162885843 \h </w:instrText>
      </w:r>
      <w:r>
        <w:rPr>
          <w:noProof/>
        </w:rPr>
      </w:r>
      <w:r>
        <w:rPr>
          <w:noProof/>
        </w:rPr>
        <w:fldChar w:fldCharType="separate"/>
      </w:r>
      <w:r>
        <w:rPr>
          <w:noProof/>
        </w:rPr>
        <w:t>77</w:t>
      </w:r>
      <w:r>
        <w:rPr>
          <w:noProof/>
        </w:rPr>
        <w:fldChar w:fldCharType="end"/>
      </w:r>
    </w:p>
    <w:p w14:paraId="451BB1F5" w14:textId="11A68CC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9.3.13</w:t>
      </w:r>
      <w:r>
        <w:rPr>
          <w:rFonts w:asciiTheme="minorHAnsi" w:eastAsiaTheme="minorEastAsia" w:hAnsiTheme="minorHAnsi" w:cstheme="minorBidi"/>
          <w:noProof/>
          <w:kern w:val="2"/>
          <w:sz w:val="22"/>
          <w:szCs w:val="22"/>
          <w:lang w:eastAsia="en-GB"/>
          <w14:ligatures w14:val="standardContextual"/>
        </w:rPr>
        <w:tab/>
      </w:r>
      <w:r>
        <w:rPr>
          <w:noProof/>
        </w:rPr>
        <w:t>VAL Service Area configuration</w:t>
      </w:r>
      <w:r>
        <w:rPr>
          <w:noProof/>
        </w:rPr>
        <w:tab/>
      </w:r>
      <w:r>
        <w:rPr>
          <w:noProof/>
        </w:rPr>
        <w:fldChar w:fldCharType="begin"/>
      </w:r>
      <w:r>
        <w:rPr>
          <w:noProof/>
        </w:rPr>
        <w:instrText xml:space="preserve"> PAGEREF _Toc162885844 \h </w:instrText>
      </w:r>
      <w:r>
        <w:rPr>
          <w:noProof/>
        </w:rPr>
      </w:r>
      <w:r>
        <w:rPr>
          <w:noProof/>
        </w:rPr>
        <w:fldChar w:fldCharType="separate"/>
      </w:r>
      <w:r>
        <w:rPr>
          <w:noProof/>
        </w:rPr>
        <w:t>77</w:t>
      </w:r>
      <w:r>
        <w:rPr>
          <w:noProof/>
        </w:rPr>
        <w:fldChar w:fldCharType="end"/>
      </w:r>
    </w:p>
    <w:p w14:paraId="5286DCCB" w14:textId="35EA668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_Toc162885845 \h </w:instrText>
      </w:r>
      <w:r>
        <w:rPr>
          <w:noProof/>
        </w:rPr>
      </w:r>
      <w:r>
        <w:rPr>
          <w:noProof/>
        </w:rPr>
        <w:fldChar w:fldCharType="separate"/>
      </w:r>
      <w:r>
        <w:rPr>
          <w:noProof/>
        </w:rPr>
        <w:t>77</w:t>
      </w:r>
      <w:r>
        <w:rPr>
          <w:noProof/>
        </w:rPr>
        <w:fldChar w:fldCharType="end"/>
      </w:r>
    </w:p>
    <w:p w14:paraId="1AD13AF4" w14:textId="7C4076E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9.3.13.2</w:t>
      </w:r>
      <w:r>
        <w:rPr>
          <w:rFonts w:asciiTheme="minorHAnsi" w:eastAsiaTheme="minorEastAsia" w:hAnsiTheme="minorHAnsi" w:cstheme="minorBidi"/>
          <w:noProof/>
          <w:kern w:val="2"/>
          <w:sz w:val="22"/>
          <w:szCs w:val="22"/>
          <w:lang w:eastAsia="en-GB"/>
          <w14:ligatures w14:val="standardContextual"/>
        </w:rPr>
        <w:tab/>
      </w:r>
      <w:r>
        <w:rPr>
          <w:noProof/>
        </w:rPr>
        <w:t>Configure VAL service area identifier procedure</w:t>
      </w:r>
      <w:r>
        <w:rPr>
          <w:noProof/>
        </w:rPr>
        <w:tab/>
      </w:r>
      <w:r>
        <w:rPr>
          <w:noProof/>
        </w:rPr>
        <w:fldChar w:fldCharType="begin"/>
      </w:r>
      <w:r>
        <w:rPr>
          <w:noProof/>
        </w:rPr>
        <w:instrText xml:space="preserve"> PAGEREF _Toc162885846 \h </w:instrText>
      </w:r>
      <w:r>
        <w:rPr>
          <w:noProof/>
        </w:rPr>
      </w:r>
      <w:r>
        <w:rPr>
          <w:noProof/>
        </w:rPr>
        <w:fldChar w:fldCharType="separate"/>
      </w:r>
      <w:r>
        <w:rPr>
          <w:noProof/>
        </w:rPr>
        <w:t>77</w:t>
      </w:r>
      <w:r>
        <w:rPr>
          <w:noProof/>
        </w:rPr>
        <w:fldChar w:fldCharType="end"/>
      </w:r>
    </w:p>
    <w:p w14:paraId="67CF68FF" w14:textId="090D553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9.3.13.3</w:t>
      </w:r>
      <w:r>
        <w:rPr>
          <w:rFonts w:asciiTheme="minorHAnsi" w:eastAsiaTheme="minorEastAsia" w:hAnsiTheme="minorHAnsi" w:cstheme="minorBidi"/>
          <w:noProof/>
          <w:kern w:val="2"/>
          <w:sz w:val="22"/>
          <w:szCs w:val="22"/>
          <w:lang w:eastAsia="en-GB"/>
          <w14:ligatures w14:val="standardContextual"/>
        </w:rPr>
        <w:tab/>
      </w:r>
      <w:r>
        <w:rPr>
          <w:noProof/>
        </w:rPr>
        <w:t>Obtain VAL service area identifier procedure</w:t>
      </w:r>
      <w:r>
        <w:rPr>
          <w:noProof/>
        </w:rPr>
        <w:tab/>
      </w:r>
      <w:r>
        <w:rPr>
          <w:noProof/>
        </w:rPr>
        <w:fldChar w:fldCharType="begin"/>
      </w:r>
      <w:r>
        <w:rPr>
          <w:noProof/>
        </w:rPr>
        <w:instrText xml:space="preserve"> PAGEREF _Toc162885847 \h </w:instrText>
      </w:r>
      <w:r>
        <w:rPr>
          <w:noProof/>
        </w:rPr>
      </w:r>
      <w:r>
        <w:rPr>
          <w:noProof/>
        </w:rPr>
        <w:fldChar w:fldCharType="separate"/>
      </w:r>
      <w:r>
        <w:rPr>
          <w:noProof/>
        </w:rPr>
        <w:t>78</w:t>
      </w:r>
      <w:r>
        <w:rPr>
          <w:noProof/>
        </w:rPr>
        <w:fldChar w:fldCharType="end"/>
      </w:r>
    </w:p>
    <w:p w14:paraId="1AFBEDFC" w14:textId="057E1C2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9.3.13.4</w:t>
      </w:r>
      <w:r>
        <w:rPr>
          <w:rFonts w:asciiTheme="minorHAnsi" w:eastAsiaTheme="minorEastAsia" w:hAnsiTheme="minorHAnsi" w:cstheme="minorBidi"/>
          <w:noProof/>
          <w:kern w:val="2"/>
          <w:sz w:val="22"/>
          <w:szCs w:val="22"/>
          <w:lang w:eastAsia="en-GB"/>
          <w14:ligatures w14:val="standardContextual"/>
        </w:rPr>
        <w:tab/>
      </w:r>
      <w:r>
        <w:rPr>
          <w:noProof/>
        </w:rPr>
        <w:t>Update VAL service area identifier procedure</w:t>
      </w:r>
      <w:r>
        <w:rPr>
          <w:noProof/>
        </w:rPr>
        <w:tab/>
      </w:r>
      <w:r>
        <w:rPr>
          <w:noProof/>
        </w:rPr>
        <w:fldChar w:fldCharType="begin"/>
      </w:r>
      <w:r>
        <w:rPr>
          <w:noProof/>
        </w:rPr>
        <w:instrText xml:space="preserve"> PAGEREF _Toc162885848 \h </w:instrText>
      </w:r>
      <w:r>
        <w:rPr>
          <w:noProof/>
        </w:rPr>
      </w:r>
      <w:r>
        <w:rPr>
          <w:noProof/>
        </w:rPr>
        <w:fldChar w:fldCharType="separate"/>
      </w:r>
      <w:r>
        <w:rPr>
          <w:noProof/>
        </w:rPr>
        <w:t>78</w:t>
      </w:r>
      <w:r>
        <w:rPr>
          <w:noProof/>
        </w:rPr>
        <w:fldChar w:fldCharType="end"/>
      </w:r>
    </w:p>
    <w:p w14:paraId="4DE58CE0" w14:textId="0FEC5C1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9.3.13.5</w:t>
      </w:r>
      <w:r>
        <w:rPr>
          <w:rFonts w:asciiTheme="minorHAnsi" w:eastAsiaTheme="minorEastAsia" w:hAnsiTheme="minorHAnsi" w:cstheme="minorBidi"/>
          <w:noProof/>
          <w:kern w:val="2"/>
          <w:sz w:val="22"/>
          <w:szCs w:val="22"/>
          <w:lang w:eastAsia="en-GB"/>
          <w14:ligatures w14:val="standardContextual"/>
        </w:rPr>
        <w:tab/>
      </w:r>
      <w:r>
        <w:rPr>
          <w:noProof/>
        </w:rPr>
        <w:t>Delete VAL service area identifier procedure</w:t>
      </w:r>
      <w:r>
        <w:rPr>
          <w:noProof/>
        </w:rPr>
        <w:tab/>
      </w:r>
      <w:r>
        <w:rPr>
          <w:noProof/>
        </w:rPr>
        <w:fldChar w:fldCharType="begin"/>
      </w:r>
      <w:r>
        <w:rPr>
          <w:noProof/>
        </w:rPr>
        <w:instrText xml:space="preserve"> PAGEREF _Toc162885849 \h </w:instrText>
      </w:r>
      <w:r>
        <w:rPr>
          <w:noProof/>
        </w:rPr>
      </w:r>
      <w:r>
        <w:rPr>
          <w:noProof/>
        </w:rPr>
        <w:fldChar w:fldCharType="separate"/>
      </w:r>
      <w:r>
        <w:rPr>
          <w:noProof/>
        </w:rPr>
        <w:t>79</w:t>
      </w:r>
      <w:r>
        <w:rPr>
          <w:noProof/>
        </w:rPr>
        <w:fldChar w:fldCharType="end"/>
      </w:r>
    </w:p>
    <w:p w14:paraId="7A5A4D48" w14:textId="116B0D3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9.3.13.6</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subscribe procedure</w:t>
      </w:r>
      <w:r>
        <w:rPr>
          <w:noProof/>
        </w:rPr>
        <w:tab/>
      </w:r>
      <w:r>
        <w:rPr>
          <w:noProof/>
        </w:rPr>
        <w:fldChar w:fldCharType="begin"/>
      </w:r>
      <w:r>
        <w:rPr>
          <w:noProof/>
        </w:rPr>
        <w:instrText xml:space="preserve"> PAGEREF _Toc162885850 \h </w:instrText>
      </w:r>
      <w:r>
        <w:rPr>
          <w:noProof/>
        </w:rPr>
      </w:r>
      <w:r>
        <w:rPr>
          <w:noProof/>
        </w:rPr>
        <w:fldChar w:fldCharType="separate"/>
      </w:r>
      <w:r>
        <w:rPr>
          <w:noProof/>
        </w:rPr>
        <w:t>80</w:t>
      </w:r>
      <w:r>
        <w:rPr>
          <w:noProof/>
        </w:rPr>
        <w:fldChar w:fldCharType="end"/>
      </w:r>
    </w:p>
    <w:p w14:paraId="7553B02D" w14:textId="067AE36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9.3.13.7</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notify procedure</w:t>
      </w:r>
      <w:r>
        <w:rPr>
          <w:noProof/>
        </w:rPr>
        <w:tab/>
      </w:r>
      <w:r>
        <w:rPr>
          <w:noProof/>
        </w:rPr>
        <w:fldChar w:fldCharType="begin"/>
      </w:r>
      <w:r>
        <w:rPr>
          <w:noProof/>
        </w:rPr>
        <w:instrText xml:space="preserve"> PAGEREF _Toc162885851 \h </w:instrText>
      </w:r>
      <w:r>
        <w:rPr>
          <w:noProof/>
        </w:rPr>
      </w:r>
      <w:r>
        <w:rPr>
          <w:noProof/>
        </w:rPr>
        <w:fldChar w:fldCharType="separate"/>
      </w:r>
      <w:r>
        <w:rPr>
          <w:noProof/>
        </w:rPr>
        <w:t>80</w:t>
      </w:r>
      <w:r>
        <w:rPr>
          <w:noProof/>
        </w:rPr>
        <w:fldChar w:fldCharType="end"/>
      </w:r>
    </w:p>
    <w:p w14:paraId="269A9347" w14:textId="03BEEB0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9.3.13.8</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unsubscribe procedure</w:t>
      </w:r>
      <w:r>
        <w:rPr>
          <w:noProof/>
        </w:rPr>
        <w:tab/>
      </w:r>
      <w:r>
        <w:rPr>
          <w:noProof/>
        </w:rPr>
        <w:fldChar w:fldCharType="begin"/>
      </w:r>
      <w:r>
        <w:rPr>
          <w:noProof/>
        </w:rPr>
        <w:instrText xml:space="preserve"> PAGEREF _Toc162885852 \h </w:instrText>
      </w:r>
      <w:r>
        <w:rPr>
          <w:noProof/>
        </w:rPr>
      </w:r>
      <w:r>
        <w:rPr>
          <w:noProof/>
        </w:rPr>
        <w:fldChar w:fldCharType="separate"/>
      </w:r>
      <w:r>
        <w:rPr>
          <w:noProof/>
        </w:rPr>
        <w:t>81</w:t>
      </w:r>
      <w:r>
        <w:rPr>
          <w:noProof/>
        </w:rPr>
        <w:fldChar w:fldCharType="end"/>
      </w:r>
    </w:p>
    <w:p w14:paraId="1310D80C" w14:textId="0475EE2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9.3.13.9</w:t>
      </w:r>
      <w:r>
        <w:rPr>
          <w:rFonts w:asciiTheme="minorHAnsi" w:eastAsiaTheme="minorEastAsia" w:hAnsiTheme="minorHAnsi" w:cstheme="minorBidi"/>
          <w:noProof/>
          <w:kern w:val="2"/>
          <w:sz w:val="22"/>
          <w:szCs w:val="22"/>
          <w:lang w:eastAsia="en-GB"/>
          <w14:ligatures w14:val="standardContextual"/>
        </w:rPr>
        <w:tab/>
      </w:r>
      <w:r>
        <w:rPr>
          <w:noProof/>
        </w:rPr>
        <w:t>VAL service area identifier subscription update procedure</w:t>
      </w:r>
      <w:r>
        <w:rPr>
          <w:noProof/>
        </w:rPr>
        <w:tab/>
      </w:r>
      <w:r>
        <w:rPr>
          <w:noProof/>
        </w:rPr>
        <w:fldChar w:fldCharType="begin"/>
      </w:r>
      <w:r>
        <w:rPr>
          <w:noProof/>
        </w:rPr>
        <w:instrText xml:space="preserve"> PAGEREF _Toc162885853 \h </w:instrText>
      </w:r>
      <w:r>
        <w:rPr>
          <w:noProof/>
        </w:rPr>
      </w:r>
      <w:r>
        <w:rPr>
          <w:noProof/>
        </w:rPr>
        <w:fldChar w:fldCharType="separate"/>
      </w:r>
      <w:r>
        <w:rPr>
          <w:noProof/>
        </w:rPr>
        <w:t>81</w:t>
      </w:r>
      <w:r>
        <w:rPr>
          <w:noProof/>
        </w:rPr>
        <w:fldChar w:fldCharType="end"/>
      </w:r>
    </w:p>
    <w:p w14:paraId="083D0241" w14:textId="31FC6D6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9.3.14</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profiling for supporting location service enablement</w:t>
      </w:r>
      <w:r>
        <w:rPr>
          <w:noProof/>
        </w:rPr>
        <w:tab/>
      </w:r>
      <w:r>
        <w:rPr>
          <w:noProof/>
        </w:rPr>
        <w:fldChar w:fldCharType="begin"/>
      </w:r>
      <w:r>
        <w:rPr>
          <w:noProof/>
        </w:rPr>
        <w:instrText xml:space="preserve"> PAGEREF _Toc162885854 \h </w:instrText>
      </w:r>
      <w:r>
        <w:rPr>
          <w:noProof/>
        </w:rPr>
      </w:r>
      <w:r>
        <w:rPr>
          <w:noProof/>
        </w:rPr>
        <w:fldChar w:fldCharType="separate"/>
      </w:r>
      <w:r>
        <w:rPr>
          <w:noProof/>
        </w:rPr>
        <w:t>82</w:t>
      </w:r>
      <w:r>
        <w:rPr>
          <w:noProof/>
        </w:rPr>
        <w:fldChar w:fldCharType="end"/>
      </w:r>
    </w:p>
    <w:p w14:paraId="278C2C71" w14:textId="3277B8F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3</w:t>
      </w:r>
      <w:r>
        <w:rPr>
          <w:noProof/>
        </w:rPr>
        <w:t>.14</w:t>
      </w:r>
      <w:r>
        <w:rPr>
          <w:noProof/>
          <w:lang w:eastAsia="zh-CN"/>
        </w:rPr>
        <w:t>.</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Location profiling</w:t>
      </w:r>
      <w:r>
        <w:rPr>
          <w:noProof/>
        </w:rPr>
        <w:tab/>
      </w:r>
      <w:r>
        <w:rPr>
          <w:noProof/>
        </w:rPr>
        <w:fldChar w:fldCharType="begin"/>
      </w:r>
      <w:r>
        <w:rPr>
          <w:noProof/>
        </w:rPr>
        <w:instrText xml:space="preserve"> PAGEREF _Toc162885855 \h </w:instrText>
      </w:r>
      <w:r>
        <w:rPr>
          <w:noProof/>
        </w:rPr>
      </w:r>
      <w:r>
        <w:rPr>
          <w:noProof/>
        </w:rPr>
        <w:fldChar w:fldCharType="separate"/>
      </w:r>
      <w:r>
        <w:rPr>
          <w:noProof/>
        </w:rPr>
        <w:t>82</w:t>
      </w:r>
      <w:r>
        <w:rPr>
          <w:noProof/>
        </w:rPr>
        <w:fldChar w:fldCharType="end"/>
      </w:r>
    </w:p>
    <w:p w14:paraId="4791A0B3" w14:textId="21A65E6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3</w:t>
      </w:r>
      <w:r>
        <w:rPr>
          <w:noProof/>
        </w:rPr>
        <w:t>.14</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 of Location profiling for location service</w:t>
      </w:r>
      <w:r>
        <w:rPr>
          <w:noProof/>
        </w:rPr>
        <w:tab/>
      </w:r>
      <w:r>
        <w:rPr>
          <w:noProof/>
        </w:rPr>
        <w:fldChar w:fldCharType="begin"/>
      </w:r>
      <w:r>
        <w:rPr>
          <w:noProof/>
        </w:rPr>
        <w:instrText xml:space="preserve"> PAGEREF _Toc162885856 \h </w:instrText>
      </w:r>
      <w:r>
        <w:rPr>
          <w:noProof/>
        </w:rPr>
      </w:r>
      <w:r>
        <w:rPr>
          <w:noProof/>
        </w:rPr>
        <w:fldChar w:fldCharType="separate"/>
      </w:r>
      <w:r>
        <w:rPr>
          <w:noProof/>
        </w:rPr>
        <w:t>82</w:t>
      </w:r>
      <w:r>
        <w:rPr>
          <w:noProof/>
        </w:rPr>
        <w:fldChar w:fldCharType="end"/>
      </w:r>
    </w:p>
    <w:p w14:paraId="38CECEF7" w14:textId="34EF140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.15</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service registration procedure</w:t>
      </w:r>
      <w:r>
        <w:rPr>
          <w:noProof/>
        </w:rPr>
        <w:tab/>
      </w:r>
      <w:r>
        <w:rPr>
          <w:noProof/>
        </w:rPr>
        <w:fldChar w:fldCharType="begin"/>
      </w:r>
      <w:r>
        <w:rPr>
          <w:noProof/>
        </w:rPr>
        <w:instrText xml:space="preserve"> PAGEREF _Toc162885857 \h </w:instrText>
      </w:r>
      <w:r>
        <w:rPr>
          <w:noProof/>
        </w:rPr>
      </w:r>
      <w:r>
        <w:rPr>
          <w:noProof/>
        </w:rPr>
        <w:fldChar w:fldCharType="separate"/>
      </w:r>
      <w:r>
        <w:rPr>
          <w:noProof/>
        </w:rPr>
        <w:t>83</w:t>
      </w:r>
      <w:r>
        <w:rPr>
          <w:noProof/>
        </w:rPr>
        <w:fldChar w:fldCharType="end"/>
      </w:r>
    </w:p>
    <w:p w14:paraId="70E6AEB2" w14:textId="4B018ED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9.3.16</w:t>
      </w:r>
      <w:r>
        <w:rPr>
          <w:rFonts w:asciiTheme="minorHAnsi" w:eastAsiaTheme="minorEastAsia" w:hAnsiTheme="minorHAnsi" w:cstheme="minorBidi"/>
          <w:noProof/>
          <w:kern w:val="2"/>
          <w:sz w:val="22"/>
          <w:szCs w:val="22"/>
          <w:lang w:eastAsia="en-GB"/>
          <w14:ligatures w14:val="standardContextual"/>
        </w:rPr>
        <w:tab/>
      </w:r>
      <w:r>
        <w:rPr>
          <w:noProof/>
        </w:rPr>
        <w:t xml:space="preserve">Location </w:t>
      </w:r>
      <w:r>
        <w:rPr>
          <w:noProof/>
          <w:lang w:eastAsia="zh-CN"/>
        </w:rPr>
        <w:t xml:space="preserve">information </w:t>
      </w:r>
      <w:r>
        <w:rPr>
          <w:noProof/>
        </w:rPr>
        <w:t>unsubscribe procedure</w:t>
      </w:r>
      <w:r>
        <w:rPr>
          <w:noProof/>
        </w:rPr>
        <w:tab/>
      </w:r>
      <w:r>
        <w:rPr>
          <w:noProof/>
        </w:rPr>
        <w:fldChar w:fldCharType="begin"/>
      </w:r>
      <w:r>
        <w:rPr>
          <w:noProof/>
        </w:rPr>
        <w:instrText xml:space="preserve"> PAGEREF _Toc162885858 \h </w:instrText>
      </w:r>
      <w:r>
        <w:rPr>
          <w:noProof/>
        </w:rPr>
      </w:r>
      <w:r>
        <w:rPr>
          <w:noProof/>
        </w:rPr>
        <w:fldChar w:fldCharType="separate"/>
      </w:r>
      <w:r>
        <w:rPr>
          <w:noProof/>
        </w:rPr>
        <w:t>83</w:t>
      </w:r>
      <w:r>
        <w:rPr>
          <w:noProof/>
        </w:rPr>
        <w:fldChar w:fldCharType="end"/>
      </w:r>
    </w:p>
    <w:p w14:paraId="5CC8E21E" w14:textId="6E8FF31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9.3.</w:t>
      </w:r>
      <w:r>
        <w:rPr>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Monitor location </w:t>
      </w:r>
      <w:r>
        <w:rPr>
          <w:noProof/>
        </w:rPr>
        <w:t>unsubscribe procedure</w:t>
      </w:r>
      <w:r>
        <w:rPr>
          <w:noProof/>
        </w:rPr>
        <w:tab/>
      </w:r>
      <w:r>
        <w:rPr>
          <w:noProof/>
        </w:rPr>
        <w:fldChar w:fldCharType="begin"/>
      </w:r>
      <w:r>
        <w:rPr>
          <w:noProof/>
        </w:rPr>
        <w:instrText xml:space="preserve"> PAGEREF _Toc162885859 \h </w:instrText>
      </w:r>
      <w:r>
        <w:rPr>
          <w:noProof/>
        </w:rPr>
      </w:r>
      <w:r>
        <w:rPr>
          <w:noProof/>
        </w:rPr>
        <w:fldChar w:fldCharType="separate"/>
      </w:r>
      <w:r>
        <w:rPr>
          <w:noProof/>
        </w:rPr>
        <w:t>84</w:t>
      </w:r>
      <w:r>
        <w:rPr>
          <w:noProof/>
        </w:rPr>
        <w:fldChar w:fldCharType="end"/>
      </w:r>
    </w:p>
    <w:p w14:paraId="219771B1" w14:textId="3F48344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w:t>
      </w:r>
      <w:r>
        <w:rPr>
          <w:noProof/>
          <w:lang w:eastAsia="zh-CN"/>
        </w:rPr>
        <w:t>18</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service registration update procedure</w:t>
      </w:r>
      <w:r>
        <w:rPr>
          <w:noProof/>
        </w:rPr>
        <w:tab/>
      </w:r>
      <w:r>
        <w:rPr>
          <w:noProof/>
        </w:rPr>
        <w:fldChar w:fldCharType="begin"/>
      </w:r>
      <w:r>
        <w:rPr>
          <w:noProof/>
        </w:rPr>
        <w:instrText xml:space="preserve"> PAGEREF _Toc162885860 \h </w:instrText>
      </w:r>
      <w:r>
        <w:rPr>
          <w:noProof/>
        </w:rPr>
      </w:r>
      <w:r>
        <w:rPr>
          <w:noProof/>
        </w:rPr>
        <w:fldChar w:fldCharType="separate"/>
      </w:r>
      <w:r>
        <w:rPr>
          <w:noProof/>
        </w:rPr>
        <w:t>84</w:t>
      </w:r>
      <w:r>
        <w:rPr>
          <w:noProof/>
        </w:rPr>
        <w:fldChar w:fldCharType="end"/>
      </w:r>
    </w:p>
    <w:p w14:paraId="49F15024" w14:textId="31D4BAC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9.3</w:t>
      </w:r>
      <w:r>
        <w:rPr>
          <w:noProof/>
        </w:rPr>
        <w:t>.19</w:t>
      </w:r>
      <w:r>
        <w:rPr>
          <w:rFonts w:asciiTheme="minorHAnsi" w:eastAsiaTheme="minorEastAsia" w:hAnsiTheme="minorHAnsi" w:cstheme="minorBidi"/>
          <w:noProof/>
          <w:kern w:val="2"/>
          <w:sz w:val="22"/>
          <w:szCs w:val="22"/>
          <w:lang w:eastAsia="en-GB"/>
          <w14:ligatures w14:val="standardContextual"/>
        </w:rPr>
        <w:tab/>
      </w:r>
      <w:r>
        <w:rPr>
          <w:noProof/>
          <w:lang w:eastAsia="zh-CN"/>
        </w:rPr>
        <w:t>Location service deregistration procedure</w:t>
      </w:r>
      <w:r>
        <w:rPr>
          <w:noProof/>
        </w:rPr>
        <w:tab/>
      </w:r>
      <w:r>
        <w:rPr>
          <w:noProof/>
        </w:rPr>
        <w:fldChar w:fldCharType="begin"/>
      </w:r>
      <w:r>
        <w:rPr>
          <w:noProof/>
        </w:rPr>
        <w:instrText xml:space="preserve"> PAGEREF _Toc162885861 \h </w:instrText>
      </w:r>
      <w:r>
        <w:rPr>
          <w:noProof/>
        </w:rPr>
      </w:r>
      <w:r>
        <w:rPr>
          <w:noProof/>
        </w:rPr>
        <w:fldChar w:fldCharType="separate"/>
      </w:r>
      <w:r>
        <w:rPr>
          <w:noProof/>
        </w:rPr>
        <w:t>85</w:t>
      </w:r>
      <w:r>
        <w:rPr>
          <w:noProof/>
        </w:rPr>
        <w:fldChar w:fldCharType="end"/>
      </w:r>
    </w:p>
    <w:p w14:paraId="499C61CC" w14:textId="6F1545E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9.4</w:t>
      </w:r>
      <w:r>
        <w:rPr>
          <w:rFonts w:asciiTheme="minorHAnsi" w:eastAsiaTheme="minorEastAsia" w:hAnsiTheme="minorHAnsi" w:cstheme="minorBidi"/>
          <w:noProof/>
          <w:kern w:val="2"/>
          <w:sz w:val="22"/>
          <w:szCs w:val="22"/>
          <w:lang w:eastAsia="en-GB"/>
          <w14:ligatures w14:val="standardContextual"/>
        </w:rPr>
        <w:tab/>
      </w:r>
      <w:r>
        <w:rPr>
          <w:noProof/>
        </w:rPr>
        <w:t>SEAL APIs for location management</w:t>
      </w:r>
      <w:r>
        <w:rPr>
          <w:noProof/>
        </w:rPr>
        <w:tab/>
      </w:r>
      <w:r>
        <w:rPr>
          <w:noProof/>
        </w:rPr>
        <w:fldChar w:fldCharType="begin"/>
      </w:r>
      <w:r>
        <w:rPr>
          <w:noProof/>
        </w:rPr>
        <w:instrText xml:space="preserve"> PAGEREF _Toc162885862 \h </w:instrText>
      </w:r>
      <w:r>
        <w:rPr>
          <w:noProof/>
        </w:rPr>
      </w:r>
      <w:r>
        <w:rPr>
          <w:noProof/>
        </w:rPr>
        <w:fldChar w:fldCharType="separate"/>
      </w:r>
      <w:r>
        <w:rPr>
          <w:noProof/>
        </w:rPr>
        <w:t>86</w:t>
      </w:r>
      <w:r>
        <w:rPr>
          <w:noProof/>
        </w:rPr>
        <w:fldChar w:fldCharType="end"/>
      </w:r>
    </w:p>
    <w:p w14:paraId="0F60BE75" w14:textId="363210D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_Toc162885863 \h </w:instrText>
      </w:r>
      <w:r>
        <w:rPr>
          <w:noProof/>
        </w:rPr>
      </w:r>
      <w:r>
        <w:rPr>
          <w:noProof/>
        </w:rPr>
        <w:fldChar w:fldCharType="separate"/>
      </w:r>
      <w:r>
        <w:rPr>
          <w:noProof/>
        </w:rPr>
        <w:t>86</w:t>
      </w:r>
      <w:r>
        <w:rPr>
          <w:noProof/>
        </w:rPr>
        <w:fldChar w:fldCharType="end"/>
      </w:r>
    </w:p>
    <w:p w14:paraId="0D773ED6" w14:textId="6909C1C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9.4.2</w:t>
      </w:r>
      <w:r>
        <w:rPr>
          <w:rFonts w:asciiTheme="minorHAnsi" w:eastAsiaTheme="minorEastAsia" w:hAnsiTheme="minorHAnsi" w:cstheme="minorBidi"/>
          <w:noProof/>
          <w:kern w:val="2"/>
          <w:sz w:val="22"/>
          <w:szCs w:val="22"/>
          <w:lang w:eastAsia="en-GB"/>
          <w14:ligatures w14:val="standardContextual"/>
        </w:rPr>
        <w:tab/>
      </w:r>
      <w:r>
        <w:rPr>
          <w:noProof/>
        </w:rPr>
        <w:t>SS_LocationReporting API</w:t>
      </w:r>
      <w:r>
        <w:rPr>
          <w:noProof/>
        </w:rPr>
        <w:tab/>
      </w:r>
      <w:r>
        <w:rPr>
          <w:noProof/>
        </w:rPr>
        <w:fldChar w:fldCharType="begin"/>
      </w:r>
      <w:r>
        <w:rPr>
          <w:noProof/>
        </w:rPr>
        <w:instrText xml:space="preserve"> PAGEREF _Toc162885864 \h </w:instrText>
      </w:r>
      <w:r>
        <w:rPr>
          <w:noProof/>
        </w:rPr>
      </w:r>
      <w:r>
        <w:rPr>
          <w:noProof/>
        </w:rPr>
        <w:fldChar w:fldCharType="separate"/>
      </w:r>
      <w:r>
        <w:rPr>
          <w:noProof/>
        </w:rPr>
        <w:t>86</w:t>
      </w:r>
      <w:r>
        <w:rPr>
          <w:noProof/>
        </w:rPr>
        <w:fldChar w:fldCharType="end"/>
      </w:r>
    </w:p>
    <w:p w14:paraId="32B2514A" w14:textId="600CEB7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_Toc162885865 \h </w:instrText>
      </w:r>
      <w:r>
        <w:rPr>
          <w:noProof/>
        </w:rPr>
      </w:r>
      <w:r>
        <w:rPr>
          <w:noProof/>
        </w:rPr>
        <w:fldChar w:fldCharType="separate"/>
      </w:r>
      <w:r>
        <w:rPr>
          <w:noProof/>
        </w:rPr>
        <w:t>86</w:t>
      </w:r>
      <w:r>
        <w:rPr>
          <w:noProof/>
        </w:rPr>
        <w:fldChar w:fldCharType="end"/>
      </w:r>
    </w:p>
    <w:p w14:paraId="7DE54A89" w14:textId="569F9B1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9.4.2.2</w:t>
      </w:r>
      <w:r>
        <w:rPr>
          <w:rFonts w:asciiTheme="minorHAnsi" w:eastAsiaTheme="minorEastAsia" w:hAnsiTheme="minorHAnsi" w:cstheme="minorBidi"/>
          <w:noProof/>
          <w:kern w:val="2"/>
          <w:sz w:val="22"/>
          <w:szCs w:val="22"/>
          <w:lang w:eastAsia="en-GB"/>
          <w14:ligatures w14:val="standardContextual"/>
        </w:rPr>
        <w:tab/>
      </w:r>
      <w:r>
        <w:rPr>
          <w:noProof/>
        </w:rPr>
        <w:t>Create_Trigger_Location_Reporting operation</w:t>
      </w:r>
      <w:r>
        <w:rPr>
          <w:noProof/>
        </w:rPr>
        <w:tab/>
      </w:r>
      <w:r>
        <w:rPr>
          <w:noProof/>
        </w:rPr>
        <w:fldChar w:fldCharType="begin"/>
      </w:r>
      <w:r>
        <w:rPr>
          <w:noProof/>
        </w:rPr>
        <w:instrText xml:space="preserve"> PAGEREF _Toc162885866 \h </w:instrText>
      </w:r>
      <w:r>
        <w:rPr>
          <w:noProof/>
        </w:rPr>
      </w:r>
      <w:r>
        <w:rPr>
          <w:noProof/>
        </w:rPr>
        <w:fldChar w:fldCharType="separate"/>
      </w:r>
      <w:r>
        <w:rPr>
          <w:noProof/>
        </w:rPr>
        <w:t>86</w:t>
      </w:r>
      <w:r>
        <w:rPr>
          <w:noProof/>
        </w:rPr>
        <w:fldChar w:fldCharType="end"/>
      </w:r>
    </w:p>
    <w:p w14:paraId="606974FC" w14:textId="26E2D7B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9.4.2.3</w:t>
      </w:r>
      <w:r>
        <w:rPr>
          <w:rFonts w:asciiTheme="minorHAnsi" w:eastAsiaTheme="minorEastAsia" w:hAnsiTheme="minorHAnsi" w:cstheme="minorBidi"/>
          <w:noProof/>
          <w:kern w:val="2"/>
          <w:sz w:val="22"/>
          <w:szCs w:val="22"/>
          <w:lang w:eastAsia="en-GB"/>
          <w14:ligatures w14:val="standardContextual"/>
        </w:rPr>
        <w:tab/>
      </w:r>
      <w:r>
        <w:rPr>
          <w:noProof/>
        </w:rPr>
        <w:t>Update_Trigger_Location_Reporting operation</w:t>
      </w:r>
      <w:r>
        <w:rPr>
          <w:noProof/>
        </w:rPr>
        <w:tab/>
      </w:r>
      <w:r>
        <w:rPr>
          <w:noProof/>
        </w:rPr>
        <w:fldChar w:fldCharType="begin"/>
      </w:r>
      <w:r>
        <w:rPr>
          <w:noProof/>
        </w:rPr>
        <w:instrText xml:space="preserve"> PAGEREF _Toc162885867 \h </w:instrText>
      </w:r>
      <w:r>
        <w:rPr>
          <w:noProof/>
        </w:rPr>
      </w:r>
      <w:r>
        <w:rPr>
          <w:noProof/>
        </w:rPr>
        <w:fldChar w:fldCharType="separate"/>
      </w:r>
      <w:r>
        <w:rPr>
          <w:noProof/>
        </w:rPr>
        <w:t>87</w:t>
      </w:r>
      <w:r>
        <w:rPr>
          <w:noProof/>
        </w:rPr>
        <w:fldChar w:fldCharType="end"/>
      </w:r>
    </w:p>
    <w:p w14:paraId="48B9D445" w14:textId="1DAB058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9.4.2.4</w:t>
      </w:r>
      <w:r>
        <w:rPr>
          <w:rFonts w:asciiTheme="minorHAnsi" w:eastAsiaTheme="minorEastAsia" w:hAnsiTheme="minorHAnsi" w:cstheme="minorBidi"/>
          <w:noProof/>
          <w:kern w:val="2"/>
          <w:sz w:val="22"/>
          <w:szCs w:val="22"/>
          <w:lang w:eastAsia="en-GB"/>
          <w14:ligatures w14:val="standardContextual"/>
        </w:rPr>
        <w:tab/>
      </w:r>
      <w:r>
        <w:rPr>
          <w:noProof/>
        </w:rPr>
        <w:t>Cancel_Trigger_Location_Reporting operation</w:t>
      </w:r>
      <w:r>
        <w:rPr>
          <w:noProof/>
        </w:rPr>
        <w:tab/>
      </w:r>
      <w:r>
        <w:rPr>
          <w:noProof/>
        </w:rPr>
        <w:fldChar w:fldCharType="begin"/>
      </w:r>
      <w:r>
        <w:rPr>
          <w:noProof/>
        </w:rPr>
        <w:instrText xml:space="preserve"> PAGEREF _Toc162885868 \h </w:instrText>
      </w:r>
      <w:r>
        <w:rPr>
          <w:noProof/>
        </w:rPr>
      </w:r>
      <w:r>
        <w:rPr>
          <w:noProof/>
        </w:rPr>
        <w:fldChar w:fldCharType="separate"/>
      </w:r>
      <w:r>
        <w:rPr>
          <w:noProof/>
        </w:rPr>
        <w:t>87</w:t>
      </w:r>
      <w:r>
        <w:rPr>
          <w:noProof/>
        </w:rPr>
        <w:fldChar w:fldCharType="end"/>
      </w:r>
    </w:p>
    <w:p w14:paraId="1C11240D" w14:textId="67C63AE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9.4.2.5</w:t>
      </w:r>
      <w:r>
        <w:rPr>
          <w:rFonts w:asciiTheme="minorHAnsi" w:eastAsiaTheme="minorEastAsia" w:hAnsiTheme="minorHAnsi" w:cstheme="minorBidi"/>
          <w:noProof/>
          <w:kern w:val="2"/>
          <w:sz w:val="22"/>
          <w:szCs w:val="22"/>
          <w:lang w:eastAsia="en-GB"/>
          <w14:ligatures w14:val="standardContextual"/>
        </w:rPr>
        <w:tab/>
      </w:r>
      <w:r>
        <w:rPr>
          <w:noProof/>
        </w:rPr>
        <w:t>Notify_Trigger_Location_Reporting operation</w:t>
      </w:r>
      <w:r>
        <w:rPr>
          <w:noProof/>
        </w:rPr>
        <w:tab/>
      </w:r>
      <w:r>
        <w:rPr>
          <w:noProof/>
        </w:rPr>
        <w:fldChar w:fldCharType="begin"/>
      </w:r>
      <w:r>
        <w:rPr>
          <w:noProof/>
        </w:rPr>
        <w:instrText xml:space="preserve"> PAGEREF _Toc162885869 \h </w:instrText>
      </w:r>
      <w:r>
        <w:rPr>
          <w:noProof/>
        </w:rPr>
      </w:r>
      <w:r>
        <w:rPr>
          <w:noProof/>
        </w:rPr>
        <w:fldChar w:fldCharType="separate"/>
      </w:r>
      <w:r>
        <w:rPr>
          <w:noProof/>
        </w:rPr>
        <w:t>87</w:t>
      </w:r>
      <w:r>
        <w:rPr>
          <w:noProof/>
        </w:rPr>
        <w:fldChar w:fldCharType="end"/>
      </w:r>
    </w:p>
    <w:p w14:paraId="58A0B70D" w14:textId="2747777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9.4.3</w:t>
      </w:r>
      <w:r>
        <w:rPr>
          <w:rFonts w:asciiTheme="minorHAnsi" w:eastAsiaTheme="minorEastAsia" w:hAnsiTheme="minorHAnsi" w:cstheme="minorBidi"/>
          <w:noProof/>
          <w:kern w:val="2"/>
          <w:sz w:val="22"/>
          <w:szCs w:val="22"/>
          <w:lang w:eastAsia="en-GB"/>
          <w14:ligatures w14:val="standardContextual"/>
        </w:rPr>
        <w:tab/>
      </w:r>
      <w:r>
        <w:rPr>
          <w:noProof/>
        </w:rPr>
        <w:t>SS_LocationInfoEvent API</w:t>
      </w:r>
      <w:r>
        <w:rPr>
          <w:noProof/>
        </w:rPr>
        <w:tab/>
      </w:r>
      <w:r>
        <w:rPr>
          <w:noProof/>
        </w:rPr>
        <w:fldChar w:fldCharType="begin"/>
      </w:r>
      <w:r>
        <w:rPr>
          <w:noProof/>
        </w:rPr>
        <w:instrText xml:space="preserve"> PAGEREF _Toc162885870 \h </w:instrText>
      </w:r>
      <w:r>
        <w:rPr>
          <w:noProof/>
        </w:rPr>
      </w:r>
      <w:r>
        <w:rPr>
          <w:noProof/>
        </w:rPr>
        <w:fldChar w:fldCharType="separate"/>
      </w:r>
      <w:r>
        <w:rPr>
          <w:noProof/>
        </w:rPr>
        <w:t>87</w:t>
      </w:r>
      <w:r>
        <w:rPr>
          <w:noProof/>
        </w:rPr>
        <w:fldChar w:fldCharType="end"/>
      </w:r>
    </w:p>
    <w:p w14:paraId="289B4DA2" w14:textId="2E9FBE9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_Toc162885871 \h </w:instrText>
      </w:r>
      <w:r>
        <w:rPr>
          <w:noProof/>
        </w:rPr>
      </w:r>
      <w:r>
        <w:rPr>
          <w:noProof/>
        </w:rPr>
        <w:fldChar w:fldCharType="separate"/>
      </w:r>
      <w:r>
        <w:rPr>
          <w:noProof/>
        </w:rPr>
        <w:t>87</w:t>
      </w:r>
      <w:r>
        <w:rPr>
          <w:noProof/>
        </w:rPr>
        <w:fldChar w:fldCharType="end"/>
      </w:r>
    </w:p>
    <w:p w14:paraId="68FE0682" w14:textId="4D848AF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9.4.3.2</w:t>
      </w:r>
      <w:r>
        <w:rPr>
          <w:rFonts w:asciiTheme="minorHAnsi" w:eastAsiaTheme="minorEastAsia" w:hAnsiTheme="minorHAnsi" w:cstheme="minorBidi"/>
          <w:noProof/>
          <w:kern w:val="2"/>
          <w:sz w:val="22"/>
          <w:szCs w:val="22"/>
          <w:lang w:eastAsia="en-GB"/>
          <w14:ligatures w14:val="standardContextual"/>
        </w:rPr>
        <w:tab/>
      </w:r>
      <w:r>
        <w:rPr>
          <w:noProof/>
        </w:rPr>
        <w:t>Subscribe_Location_Info operation</w:t>
      </w:r>
      <w:r>
        <w:rPr>
          <w:noProof/>
        </w:rPr>
        <w:tab/>
      </w:r>
      <w:r>
        <w:rPr>
          <w:noProof/>
        </w:rPr>
        <w:fldChar w:fldCharType="begin"/>
      </w:r>
      <w:r>
        <w:rPr>
          <w:noProof/>
        </w:rPr>
        <w:instrText xml:space="preserve"> PAGEREF _Toc162885872 \h </w:instrText>
      </w:r>
      <w:r>
        <w:rPr>
          <w:noProof/>
        </w:rPr>
      </w:r>
      <w:r>
        <w:rPr>
          <w:noProof/>
        </w:rPr>
        <w:fldChar w:fldCharType="separate"/>
      </w:r>
      <w:r>
        <w:rPr>
          <w:noProof/>
        </w:rPr>
        <w:t>87</w:t>
      </w:r>
      <w:r>
        <w:rPr>
          <w:noProof/>
        </w:rPr>
        <w:fldChar w:fldCharType="end"/>
      </w:r>
    </w:p>
    <w:p w14:paraId="744C8E14" w14:textId="3B7A056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9.4.3.3</w:t>
      </w:r>
      <w:r>
        <w:rPr>
          <w:rFonts w:asciiTheme="minorHAnsi" w:eastAsiaTheme="minorEastAsia" w:hAnsiTheme="minorHAnsi" w:cstheme="minorBidi"/>
          <w:noProof/>
          <w:kern w:val="2"/>
          <w:sz w:val="22"/>
          <w:szCs w:val="22"/>
          <w:lang w:eastAsia="en-GB"/>
          <w14:ligatures w14:val="standardContextual"/>
        </w:rPr>
        <w:tab/>
      </w:r>
      <w:r>
        <w:rPr>
          <w:noProof/>
        </w:rPr>
        <w:t>Notify_Location_Info operation</w:t>
      </w:r>
      <w:r>
        <w:rPr>
          <w:noProof/>
        </w:rPr>
        <w:tab/>
      </w:r>
      <w:r>
        <w:rPr>
          <w:noProof/>
        </w:rPr>
        <w:fldChar w:fldCharType="begin"/>
      </w:r>
      <w:r>
        <w:rPr>
          <w:noProof/>
        </w:rPr>
        <w:instrText xml:space="preserve"> PAGEREF _Toc162885873 \h </w:instrText>
      </w:r>
      <w:r>
        <w:rPr>
          <w:noProof/>
        </w:rPr>
      </w:r>
      <w:r>
        <w:rPr>
          <w:noProof/>
        </w:rPr>
        <w:fldChar w:fldCharType="separate"/>
      </w:r>
      <w:r>
        <w:rPr>
          <w:noProof/>
        </w:rPr>
        <w:t>88</w:t>
      </w:r>
      <w:r>
        <w:rPr>
          <w:noProof/>
        </w:rPr>
        <w:fldChar w:fldCharType="end"/>
      </w:r>
    </w:p>
    <w:p w14:paraId="37F381D6" w14:textId="48EB970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9.4.3.</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Uns</w:t>
      </w:r>
      <w:r>
        <w:rPr>
          <w:noProof/>
        </w:rPr>
        <w:t>ubscribe_Location_Info operation</w:t>
      </w:r>
      <w:r>
        <w:rPr>
          <w:noProof/>
        </w:rPr>
        <w:tab/>
      </w:r>
      <w:r>
        <w:rPr>
          <w:noProof/>
        </w:rPr>
        <w:fldChar w:fldCharType="begin"/>
      </w:r>
      <w:r>
        <w:rPr>
          <w:noProof/>
        </w:rPr>
        <w:instrText xml:space="preserve"> PAGEREF _Toc162885874 \h </w:instrText>
      </w:r>
      <w:r>
        <w:rPr>
          <w:noProof/>
        </w:rPr>
      </w:r>
      <w:r>
        <w:rPr>
          <w:noProof/>
        </w:rPr>
        <w:fldChar w:fldCharType="separate"/>
      </w:r>
      <w:r>
        <w:rPr>
          <w:noProof/>
        </w:rPr>
        <w:t>88</w:t>
      </w:r>
      <w:r>
        <w:rPr>
          <w:noProof/>
        </w:rPr>
        <w:fldChar w:fldCharType="end"/>
      </w:r>
    </w:p>
    <w:p w14:paraId="13C8D03A" w14:textId="46FF937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9.4.3.5</w:t>
      </w:r>
      <w:r>
        <w:rPr>
          <w:rFonts w:asciiTheme="minorHAnsi" w:eastAsiaTheme="minorEastAsia" w:hAnsiTheme="minorHAnsi" w:cstheme="minorBidi"/>
          <w:noProof/>
          <w:kern w:val="2"/>
          <w:sz w:val="22"/>
          <w:szCs w:val="22"/>
          <w:lang w:eastAsia="en-GB"/>
          <w14:ligatures w14:val="standardContextual"/>
        </w:rPr>
        <w:tab/>
      </w:r>
      <w:r>
        <w:rPr>
          <w:noProof/>
        </w:rPr>
        <w:t>Update_Location_Info_Subscription</w:t>
      </w:r>
      <w:r>
        <w:rPr>
          <w:noProof/>
        </w:rPr>
        <w:tab/>
      </w:r>
      <w:r>
        <w:rPr>
          <w:noProof/>
        </w:rPr>
        <w:fldChar w:fldCharType="begin"/>
      </w:r>
      <w:r>
        <w:rPr>
          <w:noProof/>
        </w:rPr>
        <w:instrText xml:space="preserve"> PAGEREF _Toc162885875 \h </w:instrText>
      </w:r>
      <w:r>
        <w:rPr>
          <w:noProof/>
        </w:rPr>
      </w:r>
      <w:r>
        <w:rPr>
          <w:noProof/>
        </w:rPr>
        <w:fldChar w:fldCharType="separate"/>
      </w:r>
      <w:r>
        <w:rPr>
          <w:noProof/>
        </w:rPr>
        <w:t>88</w:t>
      </w:r>
      <w:r>
        <w:rPr>
          <w:noProof/>
        </w:rPr>
        <w:fldChar w:fldCharType="end"/>
      </w:r>
    </w:p>
    <w:p w14:paraId="19E9009D" w14:textId="0E8A57C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9.4.4</w:t>
      </w:r>
      <w:r>
        <w:rPr>
          <w:rFonts w:asciiTheme="minorHAnsi" w:eastAsiaTheme="minorEastAsia" w:hAnsiTheme="minorHAnsi" w:cstheme="minorBidi"/>
          <w:noProof/>
          <w:kern w:val="2"/>
          <w:sz w:val="22"/>
          <w:szCs w:val="22"/>
          <w:lang w:eastAsia="en-GB"/>
          <w14:ligatures w14:val="standardContextual"/>
        </w:rPr>
        <w:tab/>
      </w:r>
      <w:r>
        <w:rPr>
          <w:noProof/>
        </w:rPr>
        <w:t>SS_LocationInfoRetrieval API</w:t>
      </w:r>
      <w:r>
        <w:rPr>
          <w:noProof/>
        </w:rPr>
        <w:tab/>
      </w:r>
      <w:r>
        <w:rPr>
          <w:noProof/>
        </w:rPr>
        <w:fldChar w:fldCharType="begin"/>
      </w:r>
      <w:r>
        <w:rPr>
          <w:noProof/>
        </w:rPr>
        <w:instrText xml:space="preserve"> PAGEREF _Toc162885876 \h </w:instrText>
      </w:r>
      <w:r>
        <w:rPr>
          <w:noProof/>
        </w:rPr>
      </w:r>
      <w:r>
        <w:rPr>
          <w:noProof/>
        </w:rPr>
        <w:fldChar w:fldCharType="separate"/>
      </w:r>
      <w:r>
        <w:rPr>
          <w:noProof/>
        </w:rPr>
        <w:t>88</w:t>
      </w:r>
      <w:r>
        <w:rPr>
          <w:noProof/>
        </w:rPr>
        <w:fldChar w:fldCharType="end"/>
      </w:r>
    </w:p>
    <w:p w14:paraId="1AC93BB6" w14:textId="2944FB2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_Toc162885877 \h </w:instrText>
      </w:r>
      <w:r>
        <w:rPr>
          <w:noProof/>
        </w:rPr>
      </w:r>
      <w:r>
        <w:rPr>
          <w:noProof/>
        </w:rPr>
        <w:fldChar w:fldCharType="separate"/>
      </w:r>
      <w:r>
        <w:rPr>
          <w:noProof/>
        </w:rPr>
        <w:t>88</w:t>
      </w:r>
      <w:r>
        <w:rPr>
          <w:noProof/>
        </w:rPr>
        <w:fldChar w:fldCharType="end"/>
      </w:r>
    </w:p>
    <w:p w14:paraId="35048332" w14:textId="414F50C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9.4.4.2</w:t>
      </w:r>
      <w:r>
        <w:rPr>
          <w:rFonts w:asciiTheme="minorHAnsi" w:eastAsiaTheme="minorEastAsia" w:hAnsiTheme="minorHAnsi" w:cstheme="minorBidi"/>
          <w:noProof/>
          <w:kern w:val="2"/>
          <w:sz w:val="22"/>
          <w:szCs w:val="22"/>
          <w:lang w:eastAsia="en-GB"/>
          <w14:ligatures w14:val="standardContextual"/>
        </w:rPr>
        <w:tab/>
      </w:r>
      <w:r>
        <w:rPr>
          <w:noProof/>
        </w:rPr>
        <w:t>Obtain_Location_Info operation</w:t>
      </w:r>
      <w:r>
        <w:rPr>
          <w:noProof/>
        </w:rPr>
        <w:tab/>
      </w:r>
      <w:r>
        <w:rPr>
          <w:noProof/>
        </w:rPr>
        <w:fldChar w:fldCharType="begin"/>
      </w:r>
      <w:r>
        <w:rPr>
          <w:noProof/>
        </w:rPr>
        <w:instrText xml:space="preserve"> PAGEREF _Toc162885878 \h </w:instrText>
      </w:r>
      <w:r>
        <w:rPr>
          <w:noProof/>
        </w:rPr>
      </w:r>
      <w:r>
        <w:rPr>
          <w:noProof/>
        </w:rPr>
        <w:fldChar w:fldCharType="separate"/>
      </w:r>
      <w:r>
        <w:rPr>
          <w:noProof/>
        </w:rPr>
        <w:t>88</w:t>
      </w:r>
      <w:r>
        <w:rPr>
          <w:noProof/>
        </w:rPr>
        <w:fldChar w:fldCharType="end"/>
      </w:r>
    </w:p>
    <w:p w14:paraId="0929D2FC" w14:textId="64FE54E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9.4.5</w:t>
      </w:r>
      <w:r>
        <w:rPr>
          <w:rFonts w:asciiTheme="minorHAnsi" w:eastAsiaTheme="minorEastAsia" w:hAnsiTheme="minorHAnsi" w:cstheme="minorBidi"/>
          <w:noProof/>
          <w:kern w:val="2"/>
          <w:sz w:val="22"/>
          <w:szCs w:val="22"/>
          <w:lang w:eastAsia="en-GB"/>
          <w14:ligatures w14:val="standardContextual"/>
        </w:rPr>
        <w:tab/>
      </w:r>
      <w:r>
        <w:rPr>
          <w:noProof/>
        </w:rPr>
        <w:t>SS_LocationAreaInfoRetrieval API</w:t>
      </w:r>
      <w:r>
        <w:rPr>
          <w:noProof/>
        </w:rPr>
        <w:tab/>
      </w:r>
      <w:r>
        <w:rPr>
          <w:noProof/>
        </w:rPr>
        <w:fldChar w:fldCharType="begin"/>
      </w:r>
      <w:r>
        <w:rPr>
          <w:noProof/>
        </w:rPr>
        <w:instrText xml:space="preserve"> PAGEREF _Toc162885879 \h </w:instrText>
      </w:r>
      <w:r>
        <w:rPr>
          <w:noProof/>
        </w:rPr>
      </w:r>
      <w:r>
        <w:rPr>
          <w:noProof/>
        </w:rPr>
        <w:fldChar w:fldCharType="separate"/>
      </w:r>
      <w:r>
        <w:rPr>
          <w:noProof/>
        </w:rPr>
        <w:t>89</w:t>
      </w:r>
      <w:r>
        <w:rPr>
          <w:noProof/>
        </w:rPr>
        <w:fldChar w:fldCharType="end"/>
      </w:r>
    </w:p>
    <w:p w14:paraId="248FBB68" w14:textId="235A425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_Toc162885880 \h </w:instrText>
      </w:r>
      <w:r>
        <w:rPr>
          <w:noProof/>
        </w:rPr>
      </w:r>
      <w:r>
        <w:rPr>
          <w:noProof/>
        </w:rPr>
        <w:fldChar w:fldCharType="separate"/>
      </w:r>
      <w:r>
        <w:rPr>
          <w:noProof/>
        </w:rPr>
        <w:t>89</w:t>
      </w:r>
      <w:r>
        <w:rPr>
          <w:noProof/>
        </w:rPr>
        <w:fldChar w:fldCharType="end"/>
      </w:r>
    </w:p>
    <w:p w14:paraId="39153E8D" w14:textId="4C82C11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9.4.5.2</w:t>
      </w:r>
      <w:r>
        <w:rPr>
          <w:rFonts w:asciiTheme="minorHAnsi" w:eastAsiaTheme="minorEastAsia" w:hAnsiTheme="minorHAnsi" w:cstheme="minorBidi"/>
          <w:noProof/>
          <w:kern w:val="2"/>
          <w:sz w:val="22"/>
          <w:szCs w:val="22"/>
          <w:lang w:eastAsia="en-GB"/>
          <w14:ligatures w14:val="standardContextual"/>
        </w:rPr>
        <w:tab/>
      </w:r>
      <w:r>
        <w:rPr>
          <w:noProof/>
        </w:rPr>
        <w:t>Obtain_UEs_Info operation</w:t>
      </w:r>
      <w:r>
        <w:rPr>
          <w:noProof/>
        </w:rPr>
        <w:tab/>
      </w:r>
      <w:r>
        <w:rPr>
          <w:noProof/>
        </w:rPr>
        <w:fldChar w:fldCharType="begin"/>
      </w:r>
      <w:r>
        <w:rPr>
          <w:noProof/>
        </w:rPr>
        <w:instrText xml:space="preserve"> PAGEREF _Toc162885881 \h </w:instrText>
      </w:r>
      <w:r>
        <w:rPr>
          <w:noProof/>
        </w:rPr>
      </w:r>
      <w:r>
        <w:rPr>
          <w:noProof/>
        </w:rPr>
        <w:fldChar w:fldCharType="separate"/>
      </w:r>
      <w:r>
        <w:rPr>
          <w:noProof/>
        </w:rPr>
        <w:t>89</w:t>
      </w:r>
      <w:r>
        <w:rPr>
          <w:noProof/>
        </w:rPr>
        <w:fldChar w:fldCharType="end"/>
      </w:r>
    </w:p>
    <w:p w14:paraId="7F0D82C8" w14:textId="7A68A47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9.4.6</w:t>
      </w:r>
      <w:r>
        <w:rPr>
          <w:rFonts w:asciiTheme="minorHAnsi" w:eastAsiaTheme="minorEastAsia" w:hAnsiTheme="minorHAnsi" w:cstheme="minorBidi"/>
          <w:noProof/>
          <w:kern w:val="2"/>
          <w:sz w:val="22"/>
          <w:szCs w:val="22"/>
          <w:lang w:eastAsia="en-GB"/>
          <w14:ligatures w14:val="standardContextual"/>
        </w:rPr>
        <w:tab/>
      </w:r>
      <w:r>
        <w:rPr>
          <w:noProof/>
          <w:lang w:eastAsia="zh-CN"/>
        </w:rPr>
        <w:t>SS_LocationMonitoring API</w:t>
      </w:r>
      <w:r>
        <w:rPr>
          <w:noProof/>
        </w:rPr>
        <w:tab/>
      </w:r>
      <w:r>
        <w:rPr>
          <w:noProof/>
        </w:rPr>
        <w:fldChar w:fldCharType="begin"/>
      </w:r>
      <w:r>
        <w:rPr>
          <w:noProof/>
        </w:rPr>
        <w:instrText xml:space="preserve"> PAGEREF _Toc162885882 \h </w:instrText>
      </w:r>
      <w:r>
        <w:rPr>
          <w:noProof/>
        </w:rPr>
      </w:r>
      <w:r>
        <w:rPr>
          <w:noProof/>
        </w:rPr>
        <w:fldChar w:fldCharType="separate"/>
      </w:r>
      <w:r>
        <w:rPr>
          <w:noProof/>
        </w:rPr>
        <w:t>89</w:t>
      </w:r>
      <w:r>
        <w:rPr>
          <w:noProof/>
        </w:rPr>
        <w:fldChar w:fldCharType="end"/>
      </w:r>
    </w:p>
    <w:p w14:paraId="445F3183" w14:textId="1FE9A51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_Toc162885883 \h </w:instrText>
      </w:r>
      <w:r>
        <w:rPr>
          <w:noProof/>
        </w:rPr>
      </w:r>
      <w:r>
        <w:rPr>
          <w:noProof/>
        </w:rPr>
        <w:fldChar w:fldCharType="separate"/>
      </w:r>
      <w:r>
        <w:rPr>
          <w:noProof/>
        </w:rPr>
        <w:t>89</w:t>
      </w:r>
      <w:r>
        <w:rPr>
          <w:noProof/>
        </w:rPr>
        <w:fldChar w:fldCharType="end"/>
      </w:r>
    </w:p>
    <w:p w14:paraId="12FB3600" w14:textId="5457CFC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Subscribe_Location_Monitoring operation</w:t>
      </w:r>
      <w:r>
        <w:rPr>
          <w:noProof/>
        </w:rPr>
        <w:tab/>
      </w:r>
      <w:r>
        <w:rPr>
          <w:noProof/>
        </w:rPr>
        <w:fldChar w:fldCharType="begin"/>
      </w:r>
      <w:r>
        <w:rPr>
          <w:noProof/>
        </w:rPr>
        <w:instrText xml:space="preserve"> PAGEREF _Toc162885884 \h </w:instrText>
      </w:r>
      <w:r>
        <w:rPr>
          <w:noProof/>
        </w:rPr>
      </w:r>
      <w:r>
        <w:rPr>
          <w:noProof/>
        </w:rPr>
        <w:fldChar w:fldCharType="separate"/>
      </w:r>
      <w:r>
        <w:rPr>
          <w:noProof/>
        </w:rPr>
        <w:t>89</w:t>
      </w:r>
      <w:r>
        <w:rPr>
          <w:noProof/>
        </w:rPr>
        <w:fldChar w:fldCharType="end"/>
      </w:r>
    </w:p>
    <w:p w14:paraId="4A535572" w14:textId="5E46125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9.4.6.3</w:t>
      </w:r>
      <w:r>
        <w:rPr>
          <w:rFonts w:asciiTheme="minorHAnsi" w:eastAsiaTheme="minorEastAsia" w:hAnsiTheme="minorHAnsi" w:cstheme="minorBidi"/>
          <w:noProof/>
          <w:kern w:val="2"/>
          <w:sz w:val="22"/>
          <w:szCs w:val="22"/>
          <w:lang w:eastAsia="en-GB"/>
          <w14:ligatures w14:val="standardContextual"/>
        </w:rPr>
        <w:tab/>
      </w:r>
      <w:r>
        <w:rPr>
          <w:noProof/>
          <w:lang w:eastAsia="zh-CN"/>
        </w:rPr>
        <w:t>Notify_Location_Monitoring_Events operation</w:t>
      </w:r>
      <w:r>
        <w:rPr>
          <w:noProof/>
        </w:rPr>
        <w:tab/>
      </w:r>
      <w:r>
        <w:rPr>
          <w:noProof/>
        </w:rPr>
        <w:fldChar w:fldCharType="begin"/>
      </w:r>
      <w:r>
        <w:rPr>
          <w:noProof/>
        </w:rPr>
        <w:instrText xml:space="preserve"> PAGEREF _Toc162885885 \h </w:instrText>
      </w:r>
      <w:r>
        <w:rPr>
          <w:noProof/>
        </w:rPr>
      </w:r>
      <w:r>
        <w:rPr>
          <w:noProof/>
        </w:rPr>
        <w:fldChar w:fldCharType="separate"/>
      </w:r>
      <w:r>
        <w:rPr>
          <w:noProof/>
        </w:rPr>
        <w:t>89</w:t>
      </w:r>
      <w:r>
        <w:rPr>
          <w:noProof/>
        </w:rPr>
        <w:fldChar w:fldCharType="end"/>
      </w:r>
    </w:p>
    <w:p w14:paraId="7A01E022" w14:textId="7C78221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9.4.</w:t>
      </w:r>
      <w:r>
        <w:rPr>
          <w:noProof/>
          <w:lang w:eastAsia="zh-CN"/>
        </w:rPr>
        <w:t>6</w:t>
      </w:r>
      <w:r>
        <w:rPr>
          <w:noProof/>
        </w:rPr>
        <w:t>.</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Uns</w:t>
      </w:r>
      <w:r>
        <w:rPr>
          <w:noProof/>
        </w:rPr>
        <w:t>ubscribe_Location_ Monitoring operation</w:t>
      </w:r>
      <w:r>
        <w:rPr>
          <w:noProof/>
        </w:rPr>
        <w:tab/>
      </w:r>
      <w:r>
        <w:rPr>
          <w:noProof/>
        </w:rPr>
        <w:fldChar w:fldCharType="begin"/>
      </w:r>
      <w:r>
        <w:rPr>
          <w:noProof/>
        </w:rPr>
        <w:instrText xml:space="preserve"> PAGEREF _Toc162885886 \h </w:instrText>
      </w:r>
      <w:r>
        <w:rPr>
          <w:noProof/>
        </w:rPr>
      </w:r>
      <w:r>
        <w:rPr>
          <w:noProof/>
        </w:rPr>
        <w:fldChar w:fldCharType="separate"/>
      </w:r>
      <w:r>
        <w:rPr>
          <w:noProof/>
        </w:rPr>
        <w:t>90</w:t>
      </w:r>
      <w:r>
        <w:rPr>
          <w:noProof/>
        </w:rPr>
        <w:fldChar w:fldCharType="end"/>
      </w:r>
    </w:p>
    <w:p w14:paraId="350083DE" w14:textId="37645DE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9.4.6.5</w:t>
      </w:r>
      <w:r>
        <w:rPr>
          <w:rFonts w:asciiTheme="minorHAnsi" w:eastAsiaTheme="minorEastAsia" w:hAnsiTheme="minorHAnsi" w:cstheme="minorBidi"/>
          <w:noProof/>
          <w:kern w:val="2"/>
          <w:sz w:val="22"/>
          <w:szCs w:val="22"/>
          <w:lang w:eastAsia="en-GB"/>
          <w14:ligatures w14:val="standardContextual"/>
        </w:rPr>
        <w:tab/>
      </w:r>
      <w:r>
        <w:rPr>
          <w:noProof/>
        </w:rPr>
        <w:t>Update_Location_Monitoring_Subscription</w:t>
      </w:r>
      <w:r>
        <w:rPr>
          <w:noProof/>
        </w:rPr>
        <w:tab/>
      </w:r>
      <w:r>
        <w:rPr>
          <w:noProof/>
        </w:rPr>
        <w:fldChar w:fldCharType="begin"/>
      </w:r>
      <w:r>
        <w:rPr>
          <w:noProof/>
        </w:rPr>
        <w:instrText xml:space="preserve"> PAGEREF _Toc162885887 \h </w:instrText>
      </w:r>
      <w:r>
        <w:rPr>
          <w:noProof/>
        </w:rPr>
      </w:r>
      <w:r>
        <w:rPr>
          <w:noProof/>
        </w:rPr>
        <w:fldChar w:fldCharType="separate"/>
      </w:r>
      <w:r>
        <w:rPr>
          <w:noProof/>
        </w:rPr>
        <w:t>90</w:t>
      </w:r>
      <w:r>
        <w:rPr>
          <w:noProof/>
        </w:rPr>
        <w:fldChar w:fldCharType="end"/>
      </w:r>
    </w:p>
    <w:p w14:paraId="6FCFBDE0" w14:textId="04E7CB0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9.4.7</w:t>
      </w:r>
      <w:r>
        <w:rPr>
          <w:rFonts w:asciiTheme="minorHAnsi" w:eastAsiaTheme="minorEastAsia" w:hAnsiTheme="minorHAnsi" w:cstheme="minorBidi"/>
          <w:noProof/>
          <w:kern w:val="2"/>
          <w:sz w:val="22"/>
          <w:szCs w:val="22"/>
          <w:lang w:eastAsia="en-GB"/>
          <w14:ligatures w14:val="standardContextual"/>
        </w:rPr>
        <w:tab/>
      </w:r>
      <w:r>
        <w:rPr>
          <w:noProof/>
          <w:lang w:eastAsia="zh-CN"/>
        </w:rPr>
        <w:t>SS_LocationAreaMonitoring API</w:t>
      </w:r>
      <w:r>
        <w:rPr>
          <w:noProof/>
        </w:rPr>
        <w:tab/>
      </w:r>
      <w:r>
        <w:rPr>
          <w:noProof/>
        </w:rPr>
        <w:fldChar w:fldCharType="begin"/>
      </w:r>
      <w:r>
        <w:rPr>
          <w:noProof/>
        </w:rPr>
        <w:instrText xml:space="preserve"> PAGEREF _Toc162885888 \h </w:instrText>
      </w:r>
      <w:r>
        <w:rPr>
          <w:noProof/>
        </w:rPr>
      </w:r>
      <w:r>
        <w:rPr>
          <w:noProof/>
        </w:rPr>
        <w:fldChar w:fldCharType="separate"/>
      </w:r>
      <w:r>
        <w:rPr>
          <w:noProof/>
        </w:rPr>
        <w:t>90</w:t>
      </w:r>
      <w:r>
        <w:rPr>
          <w:noProof/>
        </w:rPr>
        <w:fldChar w:fldCharType="end"/>
      </w:r>
    </w:p>
    <w:p w14:paraId="0FB43F9A" w14:textId="47D756B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_Toc162885889 \h </w:instrText>
      </w:r>
      <w:r>
        <w:rPr>
          <w:noProof/>
        </w:rPr>
      </w:r>
      <w:r>
        <w:rPr>
          <w:noProof/>
        </w:rPr>
        <w:fldChar w:fldCharType="separate"/>
      </w:r>
      <w:r>
        <w:rPr>
          <w:noProof/>
        </w:rPr>
        <w:t>90</w:t>
      </w:r>
      <w:r>
        <w:rPr>
          <w:noProof/>
        </w:rPr>
        <w:fldChar w:fldCharType="end"/>
      </w:r>
    </w:p>
    <w:p w14:paraId="10F8A8ED" w14:textId="74B8C37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Subscribe_Location_Area_Monitoring</w:t>
      </w:r>
      <w:r>
        <w:rPr>
          <w:noProof/>
        </w:rPr>
        <w:tab/>
      </w:r>
      <w:r>
        <w:rPr>
          <w:noProof/>
        </w:rPr>
        <w:fldChar w:fldCharType="begin"/>
      </w:r>
      <w:r>
        <w:rPr>
          <w:noProof/>
        </w:rPr>
        <w:instrText xml:space="preserve"> PAGEREF _Toc162885890 \h </w:instrText>
      </w:r>
      <w:r>
        <w:rPr>
          <w:noProof/>
        </w:rPr>
      </w:r>
      <w:r>
        <w:rPr>
          <w:noProof/>
        </w:rPr>
        <w:fldChar w:fldCharType="separate"/>
      </w:r>
      <w:r>
        <w:rPr>
          <w:noProof/>
        </w:rPr>
        <w:t>90</w:t>
      </w:r>
      <w:r>
        <w:rPr>
          <w:noProof/>
        </w:rPr>
        <w:fldChar w:fldCharType="end"/>
      </w:r>
    </w:p>
    <w:p w14:paraId="2E75457E" w14:textId="3635C93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9.4.7.3</w:t>
      </w:r>
      <w:r>
        <w:rPr>
          <w:rFonts w:asciiTheme="minorHAnsi" w:eastAsiaTheme="minorEastAsia" w:hAnsiTheme="minorHAnsi" w:cstheme="minorBidi"/>
          <w:noProof/>
          <w:kern w:val="2"/>
          <w:sz w:val="22"/>
          <w:szCs w:val="22"/>
          <w:lang w:eastAsia="en-GB"/>
          <w14:ligatures w14:val="standardContextual"/>
        </w:rPr>
        <w:tab/>
      </w:r>
      <w:r>
        <w:rPr>
          <w:noProof/>
          <w:lang w:eastAsia="zh-CN"/>
        </w:rPr>
        <w:t>Notify_Location_Area_Monitoring_Events</w:t>
      </w:r>
      <w:r>
        <w:rPr>
          <w:noProof/>
        </w:rPr>
        <w:tab/>
      </w:r>
      <w:r>
        <w:rPr>
          <w:noProof/>
        </w:rPr>
        <w:fldChar w:fldCharType="begin"/>
      </w:r>
      <w:r>
        <w:rPr>
          <w:noProof/>
        </w:rPr>
        <w:instrText xml:space="preserve"> PAGEREF _Toc162885891 \h </w:instrText>
      </w:r>
      <w:r>
        <w:rPr>
          <w:noProof/>
        </w:rPr>
      </w:r>
      <w:r>
        <w:rPr>
          <w:noProof/>
        </w:rPr>
        <w:fldChar w:fldCharType="separate"/>
      </w:r>
      <w:r>
        <w:rPr>
          <w:noProof/>
        </w:rPr>
        <w:t>90</w:t>
      </w:r>
      <w:r>
        <w:rPr>
          <w:noProof/>
        </w:rPr>
        <w:fldChar w:fldCharType="end"/>
      </w:r>
    </w:p>
    <w:p w14:paraId="63F7D1DB" w14:textId="4C3440D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9.4.7.4</w:t>
      </w:r>
      <w:r>
        <w:rPr>
          <w:rFonts w:asciiTheme="minorHAnsi" w:eastAsiaTheme="minorEastAsia" w:hAnsiTheme="minorHAnsi" w:cstheme="minorBidi"/>
          <w:noProof/>
          <w:kern w:val="2"/>
          <w:sz w:val="22"/>
          <w:szCs w:val="22"/>
          <w:lang w:eastAsia="en-GB"/>
          <w14:ligatures w14:val="standardContextual"/>
        </w:rPr>
        <w:tab/>
      </w:r>
      <w:r>
        <w:rPr>
          <w:noProof/>
        </w:rPr>
        <w:t>Update_</w:t>
      </w:r>
      <w:r>
        <w:rPr>
          <w:noProof/>
          <w:lang w:eastAsia="zh-CN"/>
        </w:rPr>
        <w:t>Location_Area_Monitoring_Subscribe</w:t>
      </w:r>
      <w:r>
        <w:rPr>
          <w:noProof/>
        </w:rPr>
        <w:tab/>
      </w:r>
      <w:r>
        <w:rPr>
          <w:noProof/>
        </w:rPr>
        <w:fldChar w:fldCharType="begin"/>
      </w:r>
      <w:r>
        <w:rPr>
          <w:noProof/>
        </w:rPr>
        <w:instrText xml:space="preserve"> PAGEREF _Toc162885892 \h </w:instrText>
      </w:r>
      <w:r>
        <w:rPr>
          <w:noProof/>
        </w:rPr>
      </w:r>
      <w:r>
        <w:rPr>
          <w:noProof/>
        </w:rPr>
        <w:fldChar w:fldCharType="separate"/>
      </w:r>
      <w:r>
        <w:rPr>
          <w:noProof/>
        </w:rPr>
        <w:t>91</w:t>
      </w:r>
      <w:r>
        <w:rPr>
          <w:noProof/>
        </w:rPr>
        <w:fldChar w:fldCharType="end"/>
      </w:r>
    </w:p>
    <w:p w14:paraId="353AABA8" w14:textId="3C9D575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9.4.7.5</w:t>
      </w:r>
      <w:r>
        <w:rPr>
          <w:rFonts w:asciiTheme="minorHAnsi" w:eastAsiaTheme="minorEastAsia" w:hAnsiTheme="minorHAnsi" w:cstheme="minorBidi"/>
          <w:noProof/>
          <w:kern w:val="2"/>
          <w:sz w:val="22"/>
          <w:szCs w:val="22"/>
          <w:lang w:eastAsia="en-GB"/>
          <w14:ligatures w14:val="standardContextual"/>
        </w:rPr>
        <w:tab/>
      </w:r>
      <w:r>
        <w:rPr>
          <w:noProof/>
        </w:rPr>
        <w:t>Unsubscribe_</w:t>
      </w:r>
      <w:r>
        <w:rPr>
          <w:noProof/>
          <w:lang w:eastAsia="zh-CN"/>
        </w:rPr>
        <w:t>Location_Area_Monitoring</w:t>
      </w:r>
      <w:r>
        <w:rPr>
          <w:noProof/>
        </w:rPr>
        <w:tab/>
      </w:r>
      <w:r>
        <w:rPr>
          <w:noProof/>
        </w:rPr>
        <w:fldChar w:fldCharType="begin"/>
      </w:r>
      <w:r>
        <w:rPr>
          <w:noProof/>
        </w:rPr>
        <w:instrText xml:space="preserve"> PAGEREF _Toc162885893 \h </w:instrText>
      </w:r>
      <w:r>
        <w:rPr>
          <w:noProof/>
        </w:rPr>
      </w:r>
      <w:r>
        <w:rPr>
          <w:noProof/>
        </w:rPr>
        <w:fldChar w:fldCharType="separate"/>
      </w:r>
      <w:r>
        <w:rPr>
          <w:noProof/>
        </w:rPr>
        <w:t>91</w:t>
      </w:r>
      <w:r>
        <w:rPr>
          <w:noProof/>
        </w:rPr>
        <w:fldChar w:fldCharType="end"/>
      </w:r>
    </w:p>
    <w:p w14:paraId="26D8117E" w14:textId="07A01FF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9.4.8</w:t>
      </w:r>
      <w:r>
        <w:rPr>
          <w:rFonts w:asciiTheme="minorHAnsi" w:eastAsiaTheme="minorEastAsia" w:hAnsiTheme="minorHAnsi" w:cstheme="minorBidi"/>
          <w:noProof/>
          <w:kern w:val="2"/>
          <w:sz w:val="22"/>
          <w:szCs w:val="22"/>
          <w:lang w:eastAsia="en-GB"/>
          <w14:ligatures w14:val="standardContextual"/>
        </w:rPr>
        <w:tab/>
      </w:r>
      <w:r>
        <w:rPr>
          <w:noProof/>
          <w:lang w:eastAsia="zh-CN"/>
        </w:rPr>
        <w:t>SS_VALServiceAreaConfiguration API</w:t>
      </w:r>
      <w:r>
        <w:rPr>
          <w:noProof/>
        </w:rPr>
        <w:tab/>
      </w:r>
      <w:r>
        <w:rPr>
          <w:noProof/>
        </w:rPr>
        <w:fldChar w:fldCharType="begin"/>
      </w:r>
      <w:r>
        <w:rPr>
          <w:noProof/>
        </w:rPr>
        <w:instrText xml:space="preserve"> PAGEREF _Toc162885894 \h </w:instrText>
      </w:r>
      <w:r>
        <w:rPr>
          <w:noProof/>
        </w:rPr>
      </w:r>
      <w:r>
        <w:rPr>
          <w:noProof/>
        </w:rPr>
        <w:fldChar w:fldCharType="separate"/>
      </w:r>
      <w:r>
        <w:rPr>
          <w:noProof/>
        </w:rPr>
        <w:t>91</w:t>
      </w:r>
      <w:r>
        <w:rPr>
          <w:noProof/>
        </w:rPr>
        <w:fldChar w:fldCharType="end"/>
      </w:r>
    </w:p>
    <w:p w14:paraId="4A23D0DC" w14:textId="27FB7FF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_Toc162885895 \h </w:instrText>
      </w:r>
      <w:r>
        <w:rPr>
          <w:noProof/>
        </w:rPr>
      </w:r>
      <w:r>
        <w:rPr>
          <w:noProof/>
        </w:rPr>
        <w:fldChar w:fldCharType="separate"/>
      </w:r>
      <w:r>
        <w:rPr>
          <w:noProof/>
        </w:rPr>
        <w:t>91</w:t>
      </w:r>
      <w:r>
        <w:rPr>
          <w:noProof/>
        </w:rPr>
        <w:fldChar w:fldCharType="end"/>
      </w:r>
    </w:p>
    <w:p w14:paraId="5B1069B4" w14:textId="77BB957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9.4.8.2</w:t>
      </w:r>
      <w:r>
        <w:rPr>
          <w:rFonts w:asciiTheme="minorHAnsi" w:eastAsiaTheme="minorEastAsia" w:hAnsiTheme="minorHAnsi" w:cstheme="minorBidi"/>
          <w:noProof/>
          <w:kern w:val="2"/>
          <w:sz w:val="22"/>
          <w:szCs w:val="22"/>
          <w:lang w:eastAsia="en-GB"/>
          <w14:ligatures w14:val="standardContextual"/>
        </w:rPr>
        <w:tab/>
      </w:r>
      <w:r>
        <w:rPr>
          <w:noProof/>
          <w:lang w:eastAsia="zh-CN"/>
        </w:rPr>
        <w:t>Configure_VAL_Service_Area</w:t>
      </w:r>
      <w:r>
        <w:rPr>
          <w:noProof/>
        </w:rPr>
        <w:tab/>
      </w:r>
      <w:r>
        <w:rPr>
          <w:noProof/>
        </w:rPr>
        <w:fldChar w:fldCharType="begin"/>
      </w:r>
      <w:r>
        <w:rPr>
          <w:noProof/>
        </w:rPr>
        <w:instrText xml:space="preserve"> PAGEREF _Toc162885896 \h </w:instrText>
      </w:r>
      <w:r>
        <w:rPr>
          <w:noProof/>
        </w:rPr>
      </w:r>
      <w:r>
        <w:rPr>
          <w:noProof/>
        </w:rPr>
        <w:fldChar w:fldCharType="separate"/>
      </w:r>
      <w:r>
        <w:rPr>
          <w:noProof/>
        </w:rPr>
        <w:t>91</w:t>
      </w:r>
      <w:r>
        <w:rPr>
          <w:noProof/>
        </w:rPr>
        <w:fldChar w:fldCharType="end"/>
      </w:r>
    </w:p>
    <w:p w14:paraId="1FB3F9CE" w14:textId="111E8A0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9.4.8.3</w:t>
      </w:r>
      <w:r>
        <w:rPr>
          <w:rFonts w:asciiTheme="minorHAnsi" w:eastAsiaTheme="minorEastAsia" w:hAnsiTheme="minorHAnsi" w:cstheme="minorBidi"/>
          <w:noProof/>
          <w:kern w:val="2"/>
          <w:sz w:val="22"/>
          <w:szCs w:val="22"/>
          <w:lang w:eastAsia="en-GB"/>
          <w14:ligatures w14:val="standardContextual"/>
        </w:rPr>
        <w:tab/>
      </w:r>
      <w:r>
        <w:rPr>
          <w:noProof/>
        </w:rPr>
        <w:t>Obtain_VAL_Service_Area</w:t>
      </w:r>
      <w:r>
        <w:rPr>
          <w:noProof/>
        </w:rPr>
        <w:tab/>
      </w:r>
      <w:r>
        <w:rPr>
          <w:noProof/>
        </w:rPr>
        <w:fldChar w:fldCharType="begin"/>
      </w:r>
      <w:r>
        <w:rPr>
          <w:noProof/>
        </w:rPr>
        <w:instrText xml:space="preserve"> PAGEREF _Toc162885897 \h </w:instrText>
      </w:r>
      <w:r>
        <w:rPr>
          <w:noProof/>
        </w:rPr>
      </w:r>
      <w:r>
        <w:rPr>
          <w:noProof/>
        </w:rPr>
        <w:fldChar w:fldCharType="separate"/>
      </w:r>
      <w:r>
        <w:rPr>
          <w:noProof/>
        </w:rPr>
        <w:t>91</w:t>
      </w:r>
      <w:r>
        <w:rPr>
          <w:noProof/>
        </w:rPr>
        <w:fldChar w:fldCharType="end"/>
      </w:r>
    </w:p>
    <w:p w14:paraId="56831E63" w14:textId="1313FFC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9.4.8.4</w:t>
      </w:r>
      <w:r>
        <w:rPr>
          <w:rFonts w:asciiTheme="minorHAnsi" w:eastAsiaTheme="minorEastAsia" w:hAnsiTheme="minorHAnsi" w:cstheme="minorBidi"/>
          <w:noProof/>
          <w:kern w:val="2"/>
          <w:sz w:val="22"/>
          <w:szCs w:val="22"/>
          <w:lang w:eastAsia="en-GB"/>
          <w14:ligatures w14:val="standardContextual"/>
        </w:rPr>
        <w:tab/>
      </w:r>
      <w:r>
        <w:rPr>
          <w:noProof/>
        </w:rPr>
        <w:t>Update_VAL_Service_Area</w:t>
      </w:r>
      <w:r>
        <w:rPr>
          <w:noProof/>
        </w:rPr>
        <w:tab/>
      </w:r>
      <w:r>
        <w:rPr>
          <w:noProof/>
        </w:rPr>
        <w:fldChar w:fldCharType="begin"/>
      </w:r>
      <w:r>
        <w:rPr>
          <w:noProof/>
        </w:rPr>
        <w:instrText xml:space="preserve"> PAGEREF _Toc162885898 \h </w:instrText>
      </w:r>
      <w:r>
        <w:rPr>
          <w:noProof/>
        </w:rPr>
      </w:r>
      <w:r>
        <w:rPr>
          <w:noProof/>
        </w:rPr>
        <w:fldChar w:fldCharType="separate"/>
      </w:r>
      <w:r>
        <w:rPr>
          <w:noProof/>
        </w:rPr>
        <w:t>92</w:t>
      </w:r>
      <w:r>
        <w:rPr>
          <w:noProof/>
        </w:rPr>
        <w:fldChar w:fldCharType="end"/>
      </w:r>
    </w:p>
    <w:p w14:paraId="7F31B1E6" w14:textId="4F6437D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9.4.8.5</w:t>
      </w:r>
      <w:r>
        <w:rPr>
          <w:rFonts w:asciiTheme="minorHAnsi" w:eastAsiaTheme="minorEastAsia" w:hAnsiTheme="minorHAnsi" w:cstheme="minorBidi"/>
          <w:noProof/>
          <w:kern w:val="2"/>
          <w:sz w:val="22"/>
          <w:szCs w:val="22"/>
          <w:lang w:eastAsia="en-GB"/>
          <w14:ligatures w14:val="standardContextual"/>
        </w:rPr>
        <w:tab/>
      </w:r>
      <w:r>
        <w:rPr>
          <w:noProof/>
        </w:rPr>
        <w:t>Delete_VAL_Service_Area</w:t>
      </w:r>
      <w:r>
        <w:rPr>
          <w:noProof/>
        </w:rPr>
        <w:tab/>
      </w:r>
      <w:r>
        <w:rPr>
          <w:noProof/>
        </w:rPr>
        <w:fldChar w:fldCharType="begin"/>
      </w:r>
      <w:r>
        <w:rPr>
          <w:noProof/>
        </w:rPr>
        <w:instrText xml:space="preserve"> PAGEREF _Toc162885899 \h </w:instrText>
      </w:r>
      <w:r>
        <w:rPr>
          <w:noProof/>
        </w:rPr>
      </w:r>
      <w:r>
        <w:rPr>
          <w:noProof/>
        </w:rPr>
        <w:fldChar w:fldCharType="separate"/>
      </w:r>
      <w:r>
        <w:rPr>
          <w:noProof/>
        </w:rPr>
        <w:t>92</w:t>
      </w:r>
      <w:r>
        <w:rPr>
          <w:noProof/>
        </w:rPr>
        <w:fldChar w:fldCharType="end"/>
      </w:r>
    </w:p>
    <w:p w14:paraId="3082C103" w14:textId="380350F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9.4.8.6</w:t>
      </w:r>
      <w:r>
        <w:rPr>
          <w:rFonts w:asciiTheme="minorHAnsi" w:eastAsiaTheme="minorEastAsia" w:hAnsiTheme="minorHAnsi" w:cstheme="minorBidi"/>
          <w:noProof/>
          <w:kern w:val="2"/>
          <w:sz w:val="22"/>
          <w:szCs w:val="22"/>
          <w:lang w:eastAsia="en-GB"/>
          <w14:ligatures w14:val="standardContextual"/>
        </w:rPr>
        <w:tab/>
      </w:r>
      <w:r>
        <w:rPr>
          <w:noProof/>
        </w:rPr>
        <w:t>Subscribe_VAL_Service_Area_Change_Event</w:t>
      </w:r>
      <w:r>
        <w:rPr>
          <w:noProof/>
        </w:rPr>
        <w:tab/>
      </w:r>
      <w:r>
        <w:rPr>
          <w:noProof/>
        </w:rPr>
        <w:fldChar w:fldCharType="begin"/>
      </w:r>
      <w:r>
        <w:rPr>
          <w:noProof/>
        </w:rPr>
        <w:instrText xml:space="preserve"> PAGEREF _Toc162885900 \h </w:instrText>
      </w:r>
      <w:r>
        <w:rPr>
          <w:noProof/>
        </w:rPr>
      </w:r>
      <w:r>
        <w:rPr>
          <w:noProof/>
        </w:rPr>
        <w:fldChar w:fldCharType="separate"/>
      </w:r>
      <w:r>
        <w:rPr>
          <w:noProof/>
        </w:rPr>
        <w:t>92</w:t>
      </w:r>
      <w:r>
        <w:rPr>
          <w:noProof/>
        </w:rPr>
        <w:fldChar w:fldCharType="end"/>
      </w:r>
    </w:p>
    <w:p w14:paraId="23335EB1" w14:textId="4DBFB45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9.4.8.7</w:t>
      </w:r>
      <w:r>
        <w:rPr>
          <w:rFonts w:asciiTheme="minorHAnsi" w:eastAsiaTheme="minorEastAsia" w:hAnsiTheme="minorHAnsi" w:cstheme="minorBidi"/>
          <w:noProof/>
          <w:kern w:val="2"/>
          <w:sz w:val="22"/>
          <w:szCs w:val="22"/>
          <w:lang w:eastAsia="en-GB"/>
          <w14:ligatures w14:val="standardContextual"/>
        </w:rPr>
        <w:tab/>
      </w:r>
      <w:r>
        <w:rPr>
          <w:noProof/>
        </w:rPr>
        <w:t>Notify_VAL_Service_Area_Change_Event</w:t>
      </w:r>
      <w:r>
        <w:rPr>
          <w:noProof/>
        </w:rPr>
        <w:tab/>
      </w:r>
      <w:r>
        <w:rPr>
          <w:noProof/>
        </w:rPr>
        <w:fldChar w:fldCharType="begin"/>
      </w:r>
      <w:r>
        <w:rPr>
          <w:noProof/>
        </w:rPr>
        <w:instrText xml:space="preserve"> PAGEREF _Toc162885901 \h </w:instrText>
      </w:r>
      <w:r>
        <w:rPr>
          <w:noProof/>
        </w:rPr>
      </w:r>
      <w:r>
        <w:rPr>
          <w:noProof/>
        </w:rPr>
        <w:fldChar w:fldCharType="separate"/>
      </w:r>
      <w:r>
        <w:rPr>
          <w:noProof/>
        </w:rPr>
        <w:t>92</w:t>
      </w:r>
      <w:r>
        <w:rPr>
          <w:noProof/>
        </w:rPr>
        <w:fldChar w:fldCharType="end"/>
      </w:r>
    </w:p>
    <w:p w14:paraId="04C47489" w14:textId="7D12162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9.4.8.8</w:t>
      </w:r>
      <w:r>
        <w:rPr>
          <w:rFonts w:asciiTheme="minorHAnsi" w:eastAsiaTheme="minorEastAsia" w:hAnsiTheme="minorHAnsi" w:cstheme="minorBidi"/>
          <w:noProof/>
          <w:kern w:val="2"/>
          <w:sz w:val="22"/>
          <w:szCs w:val="22"/>
          <w:lang w:eastAsia="en-GB"/>
          <w14:ligatures w14:val="standardContextual"/>
        </w:rPr>
        <w:tab/>
      </w:r>
      <w:r>
        <w:rPr>
          <w:noProof/>
        </w:rPr>
        <w:t>Unsubscribe_VAL_Service_Area_Change_Event</w:t>
      </w:r>
      <w:r>
        <w:rPr>
          <w:noProof/>
        </w:rPr>
        <w:tab/>
      </w:r>
      <w:r>
        <w:rPr>
          <w:noProof/>
        </w:rPr>
        <w:fldChar w:fldCharType="begin"/>
      </w:r>
      <w:r>
        <w:rPr>
          <w:noProof/>
        </w:rPr>
        <w:instrText xml:space="preserve"> PAGEREF _Toc162885902 \h </w:instrText>
      </w:r>
      <w:r>
        <w:rPr>
          <w:noProof/>
        </w:rPr>
      </w:r>
      <w:r>
        <w:rPr>
          <w:noProof/>
        </w:rPr>
        <w:fldChar w:fldCharType="separate"/>
      </w:r>
      <w:r>
        <w:rPr>
          <w:noProof/>
        </w:rPr>
        <w:t>92</w:t>
      </w:r>
      <w:r>
        <w:rPr>
          <w:noProof/>
        </w:rPr>
        <w:fldChar w:fldCharType="end"/>
      </w:r>
    </w:p>
    <w:p w14:paraId="7FB76323" w14:textId="32C054E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9.4.8.9</w:t>
      </w:r>
      <w:r>
        <w:rPr>
          <w:rFonts w:asciiTheme="minorHAnsi" w:eastAsiaTheme="minorEastAsia" w:hAnsiTheme="minorHAnsi" w:cstheme="minorBidi"/>
          <w:noProof/>
          <w:kern w:val="2"/>
          <w:sz w:val="22"/>
          <w:szCs w:val="22"/>
          <w:lang w:eastAsia="en-GB"/>
          <w14:ligatures w14:val="standardContextual"/>
        </w:rPr>
        <w:tab/>
      </w:r>
      <w:r>
        <w:rPr>
          <w:noProof/>
        </w:rPr>
        <w:t>Update_Subscription_VAL_Service_Area_Change_Event</w:t>
      </w:r>
      <w:r>
        <w:rPr>
          <w:noProof/>
        </w:rPr>
        <w:tab/>
      </w:r>
      <w:r>
        <w:rPr>
          <w:noProof/>
        </w:rPr>
        <w:fldChar w:fldCharType="begin"/>
      </w:r>
      <w:r>
        <w:rPr>
          <w:noProof/>
        </w:rPr>
        <w:instrText xml:space="preserve"> PAGEREF _Toc162885903 \h </w:instrText>
      </w:r>
      <w:r>
        <w:rPr>
          <w:noProof/>
        </w:rPr>
      </w:r>
      <w:r>
        <w:rPr>
          <w:noProof/>
        </w:rPr>
        <w:fldChar w:fldCharType="separate"/>
      </w:r>
      <w:r>
        <w:rPr>
          <w:noProof/>
        </w:rPr>
        <w:t>93</w:t>
      </w:r>
      <w:r>
        <w:rPr>
          <w:noProof/>
        </w:rPr>
        <w:fldChar w:fldCharType="end"/>
      </w:r>
    </w:p>
    <w:p w14:paraId="39633ED6" w14:textId="220A9466"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9.5</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Location management (Off-network)</w:t>
      </w:r>
      <w:r>
        <w:rPr>
          <w:noProof/>
        </w:rPr>
        <w:tab/>
      </w:r>
      <w:r>
        <w:rPr>
          <w:noProof/>
        </w:rPr>
        <w:fldChar w:fldCharType="begin"/>
      </w:r>
      <w:r>
        <w:rPr>
          <w:noProof/>
        </w:rPr>
        <w:instrText xml:space="preserve"> PAGEREF _Toc162885904 \h </w:instrText>
      </w:r>
      <w:r>
        <w:rPr>
          <w:noProof/>
        </w:rPr>
      </w:r>
      <w:r>
        <w:rPr>
          <w:noProof/>
        </w:rPr>
        <w:fldChar w:fldCharType="separate"/>
      </w:r>
      <w:r>
        <w:rPr>
          <w:noProof/>
        </w:rPr>
        <w:t>93</w:t>
      </w:r>
      <w:r>
        <w:rPr>
          <w:noProof/>
        </w:rPr>
        <w:fldChar w:fldCharType="end"/>
      </w:r>
    </w:p>
    <w:p w14:paraId="2F6E5ACE" w14:textId="1396951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_Toc162885905 \h </w:instrText>
      </w:r>
      <w:r>
        <w:rPr>
          <w:noProof/>
        </w:rPr>
      </w:r>
      <w:r>
        <w:rPr>
          <w:noProof/>
        </w:rPr>
        <w:fldChar w:fldCharType="separate"/>
      </w:r>
      <w:r>
        <w:rPr>
          <w:noProof/>
        </w:rPr>
        <w:t>93</w:t>
      </w:r>
      <w:r>
        <w:rPr>
          <w:noProof/>
        </w:rPr>
        <w:fldChar w:fldCharType="end"/>
      </w:r>
    </w:p>
    <w:p w14:paraId="379E5A1E" w14:textId="6BA4093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Information flows for off network location management</w:t>
      </w:r>
      <w:r>
        <w:rPr>
          <w:noProof/>
        </w:rPr>
        <w:tab/>
      </w:r>
      <w:r>
        <w:rPr>
          <w:noProof/>
        </w:rPr>
        <w:fldChar w:fldCharType="begin"/>
      </w:r>
      <w:r>
        <w:rPr>
          <w:noProof/>
        </w:rPr>
        <w:instrText xml:space="preserve"> PAGEREF _Toc162885906 \h </w:instrText>
      </w:r>
      <w:r>
        <w:rPr>
          <w:noProof/>
        </w:rPr>
      </w:r>
      <w:r>
        <w:rPr>
          <w:noProof/>
        </w:rPr>
        <w:fldChar w:fldCharType="separate"/>
      </w:r>
      <w:r>
        <w:rPr>
          <w:noProof/>
        </w:rPr>
        <w:t>93</w:t>
      </w:r>
      <w:r>
        <w:rPr>
          <w:noProof/>
        </w:rPr>
        <w:fldChar w:fldCharType="end"/>
      </w:r>
    </w:p>
    <w:p w14:paraId="50F3FD1A" w14:textId="6CAAA0F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9.5.2.1</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configuration</w:t>
      </w:r>
      <w:r>
        <w:rPr>
          <w:noProof/>
        </w:rPr>
        <w:tab/>
      </w:r>
      <w:r>
        <w:rPr>
          <w:noProof/>
        </w:rPr>
        <w:fldChar w:fldCharType="begin"/>
      </w:r>
      <w:r>
        <w:rPr>
          <w:noProof/>
        </w:rPr>
        <w:instrText xml:space="preserve"> PAGEREF _Toc162885907 \h </w:instrText>
      </w:r>
      <w:r>
        <w:rPr>
          <w:noProof/>
        </w:rPr>
      </w:r>
      <w:r>
        <w:rPr>
          <w:noProof/>
        </w:rPr>
        <w:fldChar w:fldCharType="separate"/>
      </w:r>
      <w:r>
        <w:rPr>
          <w:noProof/>
        </w:rPr>
        <w:t>93</w:t>
      </w:r>
      <w:r>
        <w:rPr>
          <w:noProof/>
        </w:rPr>
        <w:fldChar w:fldCharType="end"/>
      </w:r>
    </w:p>
    <w:p w14:paraId="3B419DDF" w14:textId="7A7BB79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9.5.2.2</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configuration response</w:t>
      </w:r>
      <w:r>
        <w:rPr>
          <w:noProof/>
        </w:rPr>
        <w:tab/>
      </w:r>
      <w:r>
        <w:rPr>
          <w:noProof/>
        </w:rPr>
        <w:fldChar w:fldCharType="begin"/>
      </w:r>
      <w:r>
        <w:rPr>
          <w:noProof/>
        </w:rPr>
        <w:instrText xml:space="preserve"> PAGEREF _Toc162885908 \h </w:instrText>
      </w:r>
      <w:r>
        <w:rPr>
          <w:noProof/>
        </w:rPr>
      </w:r>
      <w:r>
        <w:rPr>
          <w:noProof/>
        </w:rPr>
        <w:fldChar w:fldCharType="separate"/>
      </w:r>
      <w:r>
        <w:rPr>
          <w:noProof/>
        </w:rPr>
        <w:t>94</w:t>
      </w:r>
      <w:r>
        <w:rPr>
          <w:noProof/>
        </w:rPr>
        <w:fldChar w:fldCharType="end"/>
      </w:r>
    </w:p>
    <w:p w14:paraId="5F523C2B" w14:textId="3ED500E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9.5.2.3</w:t>
      </w:r>
      <w:r>
        <w:rPr>
          <w:rFonts w:asciiTheme="minorHAnsi" w:eastAsiaTheme="minorEastAsia" w:hAnsiTheme="minorHAnsi" w:cstheme="minorBidi"/>
          <w:noProof/>
          <w:kern w:val="2"/>
          <w:sz w:val="22"/>
          <w:szCs w:val="22"/>
          <w:lang w:eastAsia="en-GB"/>
          <w14:ligatures w14:val="standardContextual"/>
        </w:rPr>
        <w:tab/>
      </w:r>
      <w:r>
        <w:rPr>
          <w:noProof/>
        </w:rPr>
        <w:t>Off-network location management ack</w:t>
      </w:r>
      <w:r>
        <w:rPr>
          <w:noProof/>
        </w:rPr>
        <w:tab/>
      </w:r>
      <w:r>
        <w:rPr>
          <w:noProof/>
        </w:rPr>
        <w:fldChar w:fldCharType="begin"/>
      </w:r>
      <w:r>
        <w:rPr>
          <w:noProof/>
        </w:rPr>
        <w:instrText xml:space="preserve"> PAGEREF _Toc162885909 \h </w:instrText>
      </w:r>
      <w:r>
        <w:rPr>
          <w:noProof/>
        </w:rPr>
      </w:r>
      <w:r>
        <w:rPr>
          <w:noProof/>
        </w:rPr>
        <w:fldChar w:fldCharType="separate"/>
      </w:r>
      <w:r>
        <w:rPr>
          <w:noProof/>
        </w:rPr>
        <w:t>94</w:t>
      </w:r>
      <w:r>
        <w:rPr>
          <w:noProof/>
        </w:rPr>
        <w:fldChar w:fldCharType="end"/>
      </w:r>
    </w:p>
    <w:p w14:paraId="70DB1463" w14:textId="50CAD7F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9.5.2.4</w:t>
      </w:r>
      <w:r>
        <w:rPr>
          <w:rFonts w:asciiTheme="minorHAnsi" w:eastAsiaTheme="minorEastAsia" w:hAnsiTheme="minorHAnsi" w:cstheme="minorBidi"/>
          <w:noProof/>
          <w:kern w:val="2"/>
          <w:sz w:val="22"/>
          <w:szCs w:val="22"/>
          <w:lang w:eastAsia="en-GB"/>
          <w14:ligatures w14:val="standardContextual"/>
        </w:rPr>
        <w:tab/>
      </w:r>
      <w:r>
        <w:rPr>
          <w:noProof/>
        </w:rPr>
        <w:t>Off-network location report</w:t>
      </w:r>
      <w:r>
        <w:rPr>
          <w:noProof/>
        </w:rPr>
        <w:tab/>
      </w:r>
      <w:r>
        <w:rPr>
          <w:noProof/>
        </w:rPr>
        <w:fldChar w:fldCharType="begin"/>
      </w:r>
      <w:r>
        <w:rPr>
          <w:noProof/>
        </w:rPr>
        <w:instrText xml:space="preserve"> PAGEREF _Toc162885910 \h </w:instrText>
      </w:r>
      <w:r>
        <w:rPr>
          <w:noProof/>
        </w:rPr>
      </w:r>
      <w:r>
        <w:rPr>
          <w:noProof/>
        </w:rPr>
        <w:fldChar w:fldCharType="separate"/>
      </w:r>
      <w:r>
        <w:rPr>
          <w:noProof/>
        </w:rPr>
        <w:t>94</w:t>
      </w:r>
      <w:r>
        <w:rPr>
          <w:noProof/>
        </w:rPr>
        <w:fldChar w:fldCharType="end"/>
      </w:r>
    </w:p>
    <w:p w14:paraId="1FAA00D8" w14:textId="7CFC0CD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9.5.2.5</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cancel</w:t>
      </w:r>
      <w:r>
        <w:rPr>
          <w:noProof/>
        </w:rPr>
        <w:tab/>
      </w:r>
      <w:r>
        <w:rPr>
          <w:noProof/>
        </w:rPr>
        <w:fldChar w:fldCharType="begin"/>
      </w:r>
      <w:r>
        <w:rPr>
          <w:noProof/>
        </w:rPr>
        <w:instrText xml:space="preserve"> PAGEREF _Toc162885911 \h </w:instrText>
      </w:r>
      <w:r>
        <w:rPr>
          <w:noProof/>
        </w:rPr>
      </w:r>
      <w:r>
        <w:rPr>
          <w:noProof/>
        </w:rPr>
        <w:fldChar w:fldCharType="separate"/>
      </w:r>
      <w:r>
        <w:rPr>
          <w:noProof/>
        </w:rPr>
        <w:t>94</w:t>
      </w:r>
      <w:r>
        <w:rPr>
          <w:noProof/>
        </w:rPr>
        <w:fldChar w:fldCharType="end"/>
      </w:r>
    </w:p>
    <w:p w14:paraId="57EF2114" w14:textId="215A3D9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9.5.2.6</w:t>
      </w:r>
      <w:r>
        <w:rPr>
          <w:rFonts w:asciiTheme="minorHAnsi" w:eastAsiaTheme="minorEastAsia" w:hAnsiTheme="minorHAnsi" w:cstheme="minorBidi"/>
          <w:noProof/>
          <w:kern w:val="2"/>
          <w:sz w:val="22"/>
          <w:szCs w:val="22"/>
          <w:lang w:eastAsia="en-GB"/>
          <w14:ligatures w14:val="standardContextual"/>
        </w:rPr>
        <w:tab/>
      </w:r>
      <w:r>
        <w:rPr>
          <w:noProof/>
        </w:rPr>
        <w:t>Off-network location reporting trigger cancel response</w:t>
      </w:r>
      <w:r>
        <w:rPr>
          <w:noProof/>
        </w:rPr>
        <w:tab/>
      </w:r>
      <w:r>
        <w:rPr>
          <w:noProof/>
        </w:rPr>
        <w:fldChar w:fldCharType="begin"/>
      </w:r>
      <w:r>
        <w:rPr>
          <w:noProof/>
        </w:rPr>
        <w:instrText xml:space="preserve"> PAGEREF _Toc162885912 \h </w:instrText>
      </w:r>
      <w:r>
        <w:rPr>
          <w:noProof/>
        </w:rPr>
      </w:r>
      <w:r>
        <w:rPr>
          <w:noProof/>
        </w:rPr>
        <w:fldChar w:fldCharType="separate"/>
      </w:r>
      <w:r>
        <w:rPr>
          <w:noProof/>
        </w:rPr>
        <w:t>94</w:t>
      </w:r>
      <w:r>
        <w:rPr>
          <w:noProof/>
        </w:rPr>
        <w:fldChar w:fldCharType="end"/>
      </w:r>
    </w:p>
    <w:p w14:paraId="0BD4E877" w14:textId="201153D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9.5.2.7</w:t>
      </w:r>
      <w:r>
        <w:rPr>
          <w:rFonts w:asciiTheme="minorHAnsi" w:eastAsiaTheme="minorEastAsia" w:hAnsiTheme="minorHAnsi" w:cstheme="minorBidi"/>
          <w:noProof/>
          <w:kern w:val="2"/>
          <w:sz w:val="22"/>
          <w:szCs w:val="22"/>
          <w:lang w:eastAsia="en-GB"/>
          <w14:ligatures w14:val="standardContextual"/>
        </w:rPr>
        <w:tab/>
      </w:r>
      <w:r>
        <w:rPr>
          <w:noProof/>
        </w:rPr>
        <w:t>Off-network location request</w:t>
      </w:r>
      <w:r>
        <w:rPr>
          <w:noProof/>
        </w:rPr>
        <w:tab/>
      </w:r>
      <w:r>
        <w:rPr>
          <w:noProof/>
        </w:rPr>
        <w:fldChar w:fldCharType="begin"/>
      </w:r>
      <w:r>
        <w:rPr>
          <w:noProof/>
        </w:rPr>
        <w:instrText xml:space="preserve"> PAGEREF _Toc162885913 \h </w:instrText>
      </w:r>
      <w:r>
        <w:rPr>
          <w:noProof/>
        </w:rPr>
      </w:r>
      <w:r>
        <w:rPr>
          <w:noProof/>
        </w:rPr>
        <w:fldChar w:fldCharType="separate"/>
      </w:r>
      <w:r>
        <w:rPr>
          <w:noProof/>
        </w:rPr>
        <w:t>95</w:t>
      </w:r>
      <w:r>
        <w:rPr>
          <w:noProof/>
        </w:rPr>
        <w:fldChar w:fldCharType="end"/>
      </w:r>
    </w:p>
    <w:p w14:paraId="01E6DBCD" w14:textId="2089973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9.5.2.8</w:t>
      </w:r>
      <w:r>
        <w:rPr>
          <w:rFonts w:asciiTheme="minorHAnsi" w:eastAsiaTheme="minorEastAsia" w:hAnsiTheme="minorHAnsi" w:cstheme="minorBidi"/>
          <w:noProof/>
          <w:kern w:val="2"/>
          <w:sz w:val="22"/>
          <w:szCs w:val="22"/>
          <w:lang w:eastAsia="en-GB"/>
          <w14:ligatures w14:val="standardContextual"/>
        </w:rPr>
        <w:tab/>
      </w:r>
      <w:r>
        <w:rPr>
          <w:noProof/>
        </w:rPr>
        <w:t>Off-network location response</w:t>
      </w:r>
      <w:r>
        <w:rPr>
          <w:noProof/>
        </w:rPr>
        <w:tab/>
      </w:r>
      <w:r>
        <w:rPr>
          <w:noProof/>
        </w:rPr>
        <w:fldChar w:fldCharType="begin"/>
      </w:r>
      <w:r>
        <w:rPr>
          <w:noProof/>
        </w:rPr>
        <w:instrText xml:space="preserve"> PAGEREF _Toc162885914 \h </w:instrText>
      </w:r>
      <w:r>
        <w:rPr>
          <w:noProof/>
        </w:rPr>
      </w:r>
      <w:r>
        <w:rPr>
          <w:noProof/>
        </w:rPr>
        <w:fldChar w:fldCharType="separate"/>
      </w:r>
      <w:r>
        <w:rPr>
          <w:noProof/>
        </w:rPr>
        <w:t>95</w:t>
      </w:r>
      <w:r>
        <w:rPr>
          <w:noProof/>
        </w:rPr>
        <w:fldChar w:fldCharType="end"/>
      </w:r>
    </w:p>
    <w:p w14:paraId="108AEE4A" w14:textId="2D0DABA6"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Event-triggered location reporting procedure</w:t>
      </w:r>
      <w:r>
        <w:rPr>
          <w:noProof/>
        </w:rPr>
        <w:tab/>
      </w:r>
      <w:r>
        <w:rPr>
          <w:noProof/>
        </w:rPr>
        <w:fldChar w:fldCharType="begin"/>
      </w:r>
      <w:r>
        <w:rPr>
          <w:noProof/>
        </w:rPr>
        <w:instrText xml:space="preserve"> PAGEREF _Toc162885915 \h </w:instrText>
      </w:r>
      <w:r>
        <w:rPr>
          <w:noProof/>
        </w:rPr>
      </w:r>
      <w:r>
        <w:rPr>
          <w:noProof/>
        </w:rPr>
        <w:fldChar w:fldCharType="separate"/>
      </w:r>
      <w:r>
        <w:rPr>
          <w:noProof/>
        </w:rPr>
        <w:t>95</w:t>
      </w:r>
      <w:r>
        <w:rPr>
          <w:noProof/>
        </w:rPr>
        <w:fldChar w:fldCharType="end"/>
      </w:r>
    </w:p>
    <w:p w14:paraId="3CE443CF" w14:textId="11F504B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9.5.3.1</w:t>
      </w:r>
      <w:r>
        <w:rPr>
          <w:rFonts w:asciiTheme="minorHAnsi" w:eastAsiaTheme="minorEastAsia" w:hAnsiTheme="minorHAnsi" w:cstheme="minorBidi"/>
          <w:noProof/>
          <w:kern w:val="2"/>
          <w:sz w:val="22"/>
          <w:szCs w:val="22"/>
          <w:lang w:eastAsia="en-GB"/>
          <w14:ligatures w14:val="standardContextual"/>
        </w:rPr>
        <w:tab/>
      </w:r>
      <w:r>
        <w:rPr>
          <w:noProof/>
        </w:rPr>
        <w:t>Location reporting trigger configuration</w:t>
      </w:r>
      <w:r>
        <w:rPr>
          <w:noProof/>
        </w:rPr>
        <w:tab/>
      </w:r>
      <w:r>
        <w:rPr>
          <w:noProof/>
        </w:rPr>
        <w:fldChar w:fldCharType="begin"/>
      </w:r>
      <w:r>
        <w:rPr>
          <w:noProof/>
        </w:rPr>
        <w:instrText xml:space="preserve"> PAGEREF _Toc162885916 \h </w:instrText>
      </w:r>
      <w:r>
        <w:rPr>
          <w:noProof/>
        </w:rPr>
      </w:r>
      <w:r>
        <w:rPr>
          <w:noProof/>
        </w:rPr>
        <w:fldChar w:fldCharType="separate"/>
      </w:r>
      <w:r>
        <w:rPr>
          <w:noProof/>
        </w:rPr>
        <w:t>95</w:t>
      </w:r>
      <w:r>
        <w:rPr>
          <w:noProof/>
        </w:rPr>
        <w:fldChar w:fldCharType="end"/>
      </w:r>
    </w:p>
    <w:p w14:paraId="1C0A2C26" w14:textId="4BC29E6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9.5.3.2</w:t>
      </w:r>
      <w:r>
        <w:rPr>
          <w:rFonts w:asciiTheme="minorHAnsi" w:eastAsiaTheme="minorEastAsia" w:hAnsiTheme="minorHAnsi" w:cstheme="minorBidi"/>
          <w:noProof/>
          <w:kern w:val="2"/>
          <w:sz w:val="22"/>
          <w:szCs w:val="22"/>
          <w:lang w:eastAsia="en-GB"/>
          <w14:ligatures w14:val="standardContextual"/>
        </w:rPr>
        <w:tab/>
      </w:r>
      <w:r>
        <w:rPr>
          <w:noProof/>
        </w:rPr>
        <w:t>Location reporting</w:t>
      </w:r>
      <w:r>
        <w:rPr>
          <w:noProof/>
        </w:rPr>
        <w:tab/>
      </w:r>
      <w:r>
        <w:rPr>
          <w:noProof/>
        </w:rPr>
        <w:fldChar w:fldCharType="begin"/>
      </w:r>
      <w:r>
        <w:rPr>
          <w:noProof/>
        </w:rPr>
        <w:instrText xml:space="preserve"> PAGEREF _Toc162885917 \h </w:instrText>
      </w:r>
      <w:r>
        <w:rPr>
          <w:noProof/>
        </w:rPr>
      </w:r>
      <w:r>
        <w:rPr>
          <w:noProof/>
        </w:rPr>
        <w:fldChar w:fldCharType="separate"/>
      </w:r>
      <w:r>
        <w:rPr>
          <w:noProof/>
        </w:rPr>
        <w:t>96</w:t>
      </w:r>
      <w:r>
        <w:rPr>
          <w:noProof/>
        </w:rPr>
        <w:fldChar w:fldCharType="end"/>
      </w:r>
    </w:p>
    <w:p w14:paraId="4D4C8060" w14:textId="17F4E67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9.5.3.3</w:t>
      </w:r>
      <w:r>
        <w:rPr>
          <w:rFonts w:asciiTheme="minorHAnsi" w:eastAsiaTheme="minorEastAsia" w:hAnsiTheme="minorHAnsi" w:cstheme="minorBidi"/>
          <w:noProof/>
          <w:kern w:val="2"/>
          <w:sz w:val="22"/>
          <w:szCs w:val="22"/>
          <w:lang w:eastAsia="en-GB"/>
          <w14:ligatures w14:val="standardContextual"/>
        </w:rPr>
        <w:tab/>
      </w:r>
      <w:r>
        <w:rPr>
          <w:noProof/>
        </w:rPr>
        <w:t>Location reporting trigger cancel</w:t>
      </w:r>
      <w:r>
        <w:rPr>
          <w:noProof/>
        </w:rPr>
        <w:tab/>
      </w:r>
      <w:r>
        <w:rPr>
          <w:noProof/>
        </w:rPr>
        <w:fldChar w:fldCharType="begin"/>
      </w:r>
      <w:r>
        <w:rPr>
          <w:noProof/>
        </w:rPr>
        <w:instrText xml:space="preserve"> PAGEREF _Toc162885918 \h </w:instrText>
      </w:r>
      <w:r>
        <w:rPr>
          <w:noProof/>
        </w:rPr>
      </w:r>
      <w:r>
        <w:rPr>
          <w:noProof/>
        </w:rPr>
        <w:fldChar w:fldCharType="separate"/>
      </w:r>
      <w:r>
        <w:rPr>
          <w:noProof/>
        </w:rPr>
        <w:t>96</w:t>
      </w:r>
      <w:r>
        <w:rPr>
          <w:noProof/>
        </w:rPr>
        <w:fldChar w:fldCharType="end"/>
      </w:r>
    </w:p>
    <w:p w14:paraId="0AE5C329" w14:textId="4147BC0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On-demand location reporting procedure</w:t>
      </w:r>
      <w:r>
        <w:rPr>
          <w:noProof/>
        </w:rPr>
        <w:tab/>
      </w:r>
      <w:r>
        <w:rPr>
          <w:noProof/>
        </w:rPr>
        <w:fldChar w:fldCharType="begin"/>
      </w:r>
      <w:r>
        <w:rPr>
          <w:noProof/>
        </w:rPr>
        <w:instrText xml:space="preserve"> PAGEREF _Toc162885919 \h </w:instrText>
      </w:r>
      <w:r>
        <w:rPr>
          <w:noProof/>
        </w:rPr>
      </w:r>
      <w:r>
        <w:rPr>
          <w:noProof/>
        </w:rPr>
        <w:fldChar w:fldCharType="separate"/>
      </w:r>
      <w:r>
        <w:rPr>
          <w:noProof/>
        </w:rPr>
        <w:t>97</w:t>
      </w:r>
      <w:r>
        <w:rPr>
          <w:noProof/>
        </w:rPr>
        <w:fldChar w:fldCharType="end"/>
      </w:r>
    </w:p>
    <w:p w14:paraId="2B7CBF08" w14:textId="147D2AC5"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10</w:t>
      </w:r>
      <w:r>
        <w:rPr>
          <w:rFonts w:asciiTheme="minorHAnsi" w:eastAsiaTheme="minorEastAsia" w:hAnsiTheme="minorHAnsi" w:cstheme="minorBidi"/>
          <w:noProof/>
          <w:kern w:val="2"/>
          <w:szCs w:val="22"/>
          <w:lang w:eastAsia="en-GB"/>
          <w14:ligatures w14:val="standardContextual"/>
        </w:rPr>
        <w:tab/>
      </w:r>
      <w:r>
        <w:rPr>
          <w:noProof/>
        </w:rPr>
        <w:t>Group management</w:t>
      </w:r>
      <w:r>
        <w:rPr>
          <w:noProof/>
        </w:rPr>
        <w:tab/>
      </w:r>
      <w:r>
        <w:rPr>
          <w:noProof/>
        </w:rPr>
        <w:fldChar w:fldCharType="begin"/>
      </w:r>
      <w:r>
        <w:rPr>
          <w:noProof/>
        </w:rPr>
        <w:instrText xml:space="preserve"> PAGEREF _Toc162885920 \h </w:instrText>
      </w:r>
      <w:r>
        <w:rPr>
          <w:noProof/>
        </w:rPr>
      </w:r>
      <w:r>
        <w:rPr>
          <w:noProof/>
        </w:rPr>
        <w:fldChar w:fldCharType="separate"/>
      </w:r>
      <w:r>
        <w:rPr>
          <w:noProof/>
        </w:rPr>
        <w:t>98</w:t>
      </w:r>
      <w:r>
        <w:rPr>
          <w:noProof/>
        </w:rPr>
        <w:fldChar w:fldCharType="end"/>
      </w:r>
    </w:p>
    <w:p w14:paraId="6BB96627" w14:textId="1A339312"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_Toc162885921 \h </w:instrText>
      </w:r>
      <w:r>
        <w:rPr>
          <w:noProof/>
        </w:rPr>
      </w:r>
      <w:r>
        <w:rPr>
          <w:noProof/>
        </w:rPr>
        <w:fldChar w:fldCharType="separate"/>
      </w:r>
      <w:r>
        <w:rPr>
          <w:noProof/>
        </w:rPr>
        <w:t>98</w:t>
      </w:r>
      <w:r>
        <w:rPr>
          <w:noProof/>
        </w:rPr>
        <w:fldChar w:fldCharType="end"/>
      </w:r>
    </w:p>
    <w:p w14:paraId="4290D49D" w14:textId="2FFE45B8"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10.2</w:t>
      </w:r>
      <w:r>
        <w:rPr>
          <w:rFonts w:asciiTheme="minorHAnsi" w:eastAsiaTheme="minorEastAsia" w:hAnsiTheme="minorHAnsi" w:cstheme="minorBidi"/>
          <w:noProof/>
          <w:kern w:val="2"/>
          <w:sz w:val="22"/>
          <w:szCs w:val="22"/>
          <w:lang w:eastAsia="en-GB"/>
          <w14:ligatures w14:val="standardContextual"/>
        </w:rPr>
        <w:tab/>
      </w:r>
      <w:r>
        <w:rPr>
          <w:noProof/>
        </w:rPr>
        <w:t>Functional model for group management</w:t>
      </w:r>
      <w:r>
        <w:rPr>
          <w:noProof/>
        </w:rPr>
        <w:tab/>
      </w:r>
      <w:r>
        <w:rPr>
          <w:noProof/>
        </w:rPr>
        <w:fldChar w:fldCharType="begin"/>
      </w:r>
      <w:r>
        <w:rPr>
          <w:noProof/>
        </w:rPr>
        <w:instrText xml:space="preserve"> PAGEREF _Toc162885922 \h </w:instrText>
      </w:r>
      <w:r>
        <w:rPr>
          <w:noProof/>
        </w:rPr>
      </w:r>
      <w:r>
        <w:rPr>
          <w:noProof/>
        </w:rPr>
        <w:fldChar w:fldCharType="separate"/>
      </w:r>
      <w:r>
        <w:rPr>
          <w:noProof/>
        </w:rPr>
        <w:t>98</w:t>
      </w:r>
      <w:r>
        <w:rPr>
          <w:noProof/>
        </w:rPr>
        <w:fldChar w:fldCharType="end"/>
      </w:r>
    </w:p>
    <w:p w14:paraId="49395AFC" w14:textId="67E930A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_Toc162885923 \h </w:instrText>
      </w:r>
      <w:r>
        <w:rPr>
          <w:noProof/>
        </w:rPr>
      </w:r>
      <w:r>
        <w:rPr>
          <w:noProof/>
        </w:rPr>
        <w:fldChar w:fldCharType="separate"/>
      </w:r>
      <w:r>
        <w:rPr>
          <w:noProof/>
        </w:rPr>
        <w:t>98</w:t>
      </w:r>
      <w:r>
        <w:rPr>
          <w:noProof/>
        </w:rPr>
        <w:fldChar w:fldCharType="end"/>
      </w:r>
    </w:p>
    <w:p w14:paraId="3864481E" w14:textId="0F5B8BE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_Toc162885924 \h </w:instrText>
      </w:r>
      <w:r>
        <w:rPr>
          <w:noProof/>
        </w:rPr>
      </w:r>
      <w:r>
        <w:rPr>
          <w:noProof/>
        </w:rPr>
        <w:fldChar w:fldCharType="separate"/>
      </w:r>
      <w:r>
        <w:rPr>
          <w:noProof/>
        </w:rPr>
        <w:t>98</w:t>
      </w:r>
      <w:r>
        <w:rPr>
          <w:noProof/>
        </w:rPr>
        <w:fldChar w:fldCharType="end"/>
      </w:r>
    </w:p>
    <w:p w14:paraId="7A2F872E" w14:textId="7E354A9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_Toc162885925 \h </w:instrText>
      </w:r>
      <w:r>
        <w:rPr>
          <w:noProof/>
        </w:rPr>
      </w:r>
      <w:r>
        <w:rPr>
          <w:noProof/>
        </w:rPr>
        <w:fldChar w:fldCharType="separate"/>
      </w:r>
      <w:r>
        <w:rPr>
          <w:noProof/>
        </w:rPr>
        <w:t>100</w:t>
      </w:r>
      <w:r>
        <w:rPr>
          <w:noProof/>
        </w:rPr>
        <w:fldChar w:fldCharType="end"/>
      </w:r>
    </w:p>
    <w:p w14:paraId="0C61D937" w14:textId="0D2E54C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_Toc162885926 \h </w:instrText>
      </w:r>
      <w:r>
        <w:rPr>
          <w:noProof/>
        </w:rPr>
      </w:r>
      <w:r>
        <w:rPr>
          <w:noProof/>
        </w:rPr>
        <w:fldChar w:fldCharType="separate"/>
      </w:r>
      <w:r>
        <w:rPr>
          <w:noProof/>
        </w:rPr>
        <w:t>100</w:t>
      </w:r>
      <w:r>
        <w:rPr>
          <w:noProof/>
        </w:rPr>
        <w:fldChar w:fldCharType="end"/>
      </w:r>
    </w:p>
    <w:p w14:paraId="20D6BCDE" w14:textId="5244745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_Toc162885927 \h </w:instrText>
      </w:r>
      <w:r>
        <w:rPr>
          <w:noProof/>
        </w:rPr>
      </w:r>
      <w:r>
        <w:rPr>
          <w:noProof/>
        </w:rPr>
        <w:fldChar w:fldCharType="separate"/>
      </w:r>
      <w:r>
        <w:rPr>
          <w:noProof/>
        </w:rPr>
        <w:t>100</w:t>
      </w:r>
      <w:r>
        <w:rPr>
          <w:noProof/>
        </w:rPr>
        <w:fldChar w:fldCharType="end"/>
      </w:r>
    </w:p>
    <w:p w14:paraId="691858BA" w14:textId="5537C27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10.2.4.2</w:t>
      </w:r>
      <w:r>
        <w:rPr>
          <w:rFonts w:asciiTheme="minorHAnsi" w:eastAsiaTheme="minorEastAsia" w:hAnsiTheme="minorHAnsi" w:cstheme="minorBidi"/>
          <w:noProof/>
          <w:kern w:val="2"/>
          <w:sz w:val="22"/>
          <w:szCs w:val="22"/>
          <w:lang w:eastAsia="en-GB"/>
          <w14:ligatures w14:val="standardContextual"/>
        </w:rPr>
        <w:tab/>
      </w:r>
      <w:r>
        <w:rPr>
          <w:noProof/>
        </w:rPr>
        <w:t>Group management client</w:t>
      </w:r>
      <w:r>
        <w:rPr>
          <w:noProof/>
        </w:rPr>
        <w:tab/>
      </w:r>
      <w:r>
        <w:rPr>
          <w:noProof/>
        </w:rPr>
        <w:fldChar w:fldCharType="begin"/>
      </w:r>
      <w:r>
        <w:rPr>
          <w:noProof/>
        </w:rPr>
        <w:instrText xml:space="preserve"> PAGEREF _Toc162885928 \h </w:instrText>
      </w:r>
      <w:r>
        <w:rPr>
          <w:noProof/>
        </w:rPr>
      </w:r>
      <w:r>
        <w:rPr>
          <w:noProof/>
        </w:rPr>
        <w:fldChar w:fldCharType="separate"/>
      </w:r>
      <w:r>
        <w:rPr>
          <w:noProof/>
        </w:rPr>
        <w:t>100</w:t>
      </w:r>
      <w:r>
        <w:rPr>
          <w:noProof/>
        </w:rPr>
        <w:fldChar w:fldCharType="end"/>
      </w:r>
    </w:p>
    <w:p w14:paraId="6610CDBB" w14:textId="3B637A2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10.2.4.3</w:t>
      </w:r>
      <w:r>
        <w:rPr>
          <w:rFonts w:asciiTheme="minorHAnsi" w:eastAsiaTheme="minorEastAsia" w:hAnsiTheme="minorHAnsi" w:cstheme="minorBidi"/>
          <w:noProof/>
          <w:kern w:val="2"/>
          <w:sz w:val="22"/>
          <w:szCs w:val="22"/>
          <w:lang w:eastAsia="en-GB"/>
          <w14:ligatures w14:val="standardContextual"/>
        </w:rPr>
        <w:tab/>
      </w:r>
      <w:r>
        <w:rPr>
          <w:noProof/>
        </w:rPr>
        <w:t>Group management server</w:t>
      </w:r>
      <w:r>
        <w:rPr>
          <w:noProof/>
        </w:rPr>
        <w:tab/>
      </w:r>
      <w:r>
        <w:rPr>
          <w:noProof/>
        </w:rPr>
        <w:fldChar w:fldCharType="begin"/>
      </w:r>
      <w:r>
        <w:rPr>
          <w:noProof/>
        </w:rPr>
        <w:instrText xml:space="preserve"> PAGEREF _Toc162885929 \h </w:instrText>
      </w:r>
      <w:r>
        <w:rPr>
          <w:noProof/>
        </w:rPr>
      </w:r>
      <w:r>
        <w:rPr>
          <w:noProof/>
        </w:rPr>
        <w:fldChar w:fldCharType="separate"/>
      </w:r>
      <w:r>
        <w:rPr>
          <w:noProof/>
        </w:rPr>
        <w:t>101</w:t>
      </w:r>
      <w:r>
        <w:rPr>
          <w:noProof/>
        </w:rPr>
        <w:fldChar w:fldCharType="end"/>
      </w:r>
    </w:p>
    <w:p w14:paraId="2DB169EF" w14:textId="56325C4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_Toc162885930 \h </w:instrText>
      </w:r>
      <w:r>
        <w:rPr>
          <w:noProof/>
        </w:rPr>
      </w:r>
      <w:r>
        <w:rPr>
          <w:noProof/>
        </w:rPr>
        <w:fldChar w:fldCharType="separate"/>
      </w:r>
      <w:r>
        <w:rPr>
          <w:noProof/>
        </w:rPr>
        <w:t>101</w:t>
      </w:r>
      <w:r>
        <w:rPr>
          <w:noProof/>
        </w:rPr>
        <w:fldChar w:fldCharType="end"/>
      </w:r>
    </w:p>
    <w:p w14:paraId="0A39B7FD" w14:textId="0156306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_Toc162885931 \h </w:instrText>
      </w:r>
      <w:r>
        <w:rPr>
          <w:noProof/>
        </w:rPr>
      </w:r>
      <w:r>
        <w:rPr>
          <w:noProof/>
        </w:rPr>
        <w:fldChar w:fldCharType="separate"/>
      </w:r>
      <w:r>
        <w:rPr>
          <w:noProof/>
        </w:rPr>
        <w:t>101</w:t>
      </w:r>
      <w:r>
        <w:rPr>
          <w:noProof/>
        </w:rPr>
        <w:fldChar w:fldCharType="end"/>
      </w:r>
    </w:p>
    <w:p w14:paraId="6354274B" w14:textId="2C7BE14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10.2.5.2</w:t>
      </w:r>
      <w:r>
        <w:rPr>
          <w:rFonts w:asciiTheme="minorHAnsi" w:eastAsiaTheme="minorEastAsia" w:hAnsiTheme="minorHAnsi" w:cstheme="minorBidi"/>
          <w:noProof/>
          <w:kern w:val="2"/>
          <w:sz w:val="22"/>
          <w:szCs w:val="22"/>
          <w:lang w:eastAsia="en-GB"/>
          <w14:ligatures w14:val="standardContextual"/>
        </w:rPr>
        <w:tab/>
      </w:r>
      <w:r>
        <w:rPr>
          <w:noProof/>
        </w:rPr>
        <w:t>GM-UU</w:t>
      </w:r>
      <w:r>
        <w:rPr>
          <w:noProof/>
        </w:rPr>
        <w:tab/>
      </w:r>
      <w:r>
        <w:rPr>
          <w:noProof/>
        </w:rPr>
        <w:fldChar w:fldCharType="begin"/>
      </w:r>
      <w:r>
        <w:rPr>
          <w:noProof/>
        </w:rPr>
        <w:instrText xml:space="preserve"> PAGEREF _Toc162885932 \h </w:instrText>
      </w:r>
      <w:r>
        <w:rPr>
          <w:noProof/>
        </w:rPr>
      </w:r>
      <w:r>
        <w:rPr>
          <w:noProof/>
        </w:rPr>
        <w:fldChar w:fldCharType="separate"/>
      </w:r>
      <w:r>
        <w:rPr>
          <w:noProof/>
        </w:rPr>
        <w:t>101</w:t>
      </w:r>
      <w:r>
        <w:rPr>
          <w:noProof/>
        </w:rPr>
        <w:fldChar w:fldCharType="end"/>
      </w:r>
    </w:p>
    <w:p w14:paraId="2E7465E7" w14:textId="6435A3E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10.2.5.3</w:t>
      </w:r>
      <w:r>
        <w:rPr>
          <w:rFonts w:asciiTheme="minorHAnsi" w:eastAsiaTheme="minorEastAsia" w:hAnsiTheme="minorHAnsi" w:cstheme="minorBidi"/>
          <w:noProof/>
          <w:kern w:val="2"/>
          <w:sz w:val="22"/>
          <w:szCs w:val="22"/>
          <w:lang w:eastAsia="en-GB"/>
          <w14:ligatures w14:val="standardContextual"/>
        </w:rPr>
        <w:tab/>
      </w:r>
      <w:r>
        <w:rPr>
          <w:noProof/>
        </w:rPr>
        <w:t>GM-PC5</w:t>
      </w:r>
      <w:r>
        <w:rPr>
          <w:noProof/>
        </w:rPr>
        <w:tab/>
      </w:r>
      <w:r>
        <w:rPr>
          <w:noProof/>
        </w:rPr>
        <w:fldChar w:fldCharType="begin"/>
      </w:r>
      <w:r>
        <w:rPr>
          <w:noProof/>
        </w:rPr>
        <w:instrText xml:space="preserve"> PAGEREF _Toc162885933 \h </w:instrText>
      </w:r>
      <w:r>
        <w:rPr>
          <w:noProof/>
        </w:rPr>
      </w:r>
      <w:r>
        <w:rPr>
          <w:noProof/>
        </w:rPr>
        <w:fldChar w:fldCharType="separate"/>
      </w:r>
      <w:r>
        <w:rPr>
          <w:noProof/>
        </w:rPr>
        <w:t>101</w:t>
      </w:r>
      <w:r>
        <w:rPr>
          <w:noProof/>
        </w:rPr>
        <w:fldChar w:fldCharType="end"/>
      </w:r>
    </w:p>
    <w:p w14:paraId="427619D9" w14:textId="7B37BAF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10.2.5.4</w:t>
      </w:r>
      <w:r>
        <w:rPr>
          <w:rFonts w:asciiTheme="minorHAnsi" w:eastAsiaTheme="minorEastAsia" w:hAnsiTheme="minorHAnsi" w:cstheme="minorBidi"/>
          <w:noProof/>
          <w:kern w:val="2"/>
          <w:sz w:val="22"/>
          <w:szCs w:val="22"/>
          <w:lang w:eastAsia="en-GB"/>
          <w14:ligatures w14:val="standardContextual"/>
        </w:rPr>
        <w:tab/>
      </w:r>
      <w:r>
        <w:rPr>
          <w:noProof/>
        </w:rPr>
        <w:t>GM-C</w:t>
      </w:r>
      <w:r>
        <w:rPr>
          <w:noProof/>
        </w:rPr>
        <w:tab/>
      </w:r>
      <w:r>
        <w:rPr>
          <w:noProof/>
        </w:rPr>
        <w:fldChar w:fldCharType="begin"/>
      </w:r>
      <w:r>
        <w:rPr>
          <w:noProof/>
        </w:rPr>
        <w:instrText xml:space="preserve"> PAGEREF _Toc162885934 \h </w:instrText>
      </w:r>
      <w:r>
        <w:rPr>
          <w:noProof/>
        </w:rPr>
      </w:r>
      <w:r>
        <w:rPr>
          <w:noProof/>
        </w:rPr>
        <w:fldChar w:fldCharType="separate"/>
      </w:r>
      <w:r>
        <w:rPr>
          <w:noProof/>
        </w:rPr>
        <w:t>101</w:t>
      </w:r>
      <w:r>
        <w:rPr>
          <w:noProof/>
        </w:rPr>
        <w:fldChar w:fldCharType="end"/>
      </w:r>
    </w:p>
    <w:p w14:paraId="47CA65E2" w14:textId="595D4F8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10.2.5.5</w:t>
      </w:r>
      <w:r>
        <w:rPr>
          <w:rFonts w:asciiTheme="minorHAnsi" w:eastAsiaTheme="minorEastAsia" w:hAnsiTheme="minorHAnsi" w:cstheme="minorBidi"/>
          <w:noProof/>
          <w:kern w:val="2"/>
          <w:sz w:val="22"/>
          <w:szCs w:val="22"/>
          <w:lang w:eastAsia="en-GB"/>
          <w14:ligatures w14:val="standardContextual"/>
        </w:rPr>
        <w:tab/>
      </w:r>
      <w:r>
        <w:rPr>
          <w:noProof/>
        </w:rPr>
        <w:t>GM-S</w:t>
      </w:r>
      <w:r>
        <w:rPr>
          <w:noProof/>
        </w:rPr>
        <w:tab/>
      </w:r>
      <w:r>
        <w:rPr>
          <w:noProof/>
        </w:rPr>
        <w:fldChar w:fldCharType="begin"/>
      </w:r>
      <w:r>
        <w:rPr>
          <w:noProof/>
        </w:rPr>
        <w:instrText xml:space="preserve"> PAGEREF _Toc162885935 \h </w:instrText>
      </w:r>
      <w:r>
        <w:rPr>
          <w:noProof/>
        </w:rPr>
      </w:r>
      <w:r>
        <w:rPr>
          <w:noProof/>
        </w:rPr>
        <w:fldChar w:fldCharType="separate"/>
      </w:r>
      <w:r>
        <w:rPr>
          <w:noProof/>
        </w:rPr>
        <w:t>101</w:t>
      </w:r>
      <w:r>
        <w:rPr>
          <w:noProof/>
        </w:rPr>
        <w:fldChar w:fldCharType="end"/>
      </w:r>
    </w:p>
    <w:p w14:paraId="3AB376F4" w14:textId="15DDBEF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10.2.5.6</w:t>
      </w:r>
      <w:r>
        <w:rPr>
          <w:rFonts w:asciiTheme="minorHAnsi" w:eastAsiaTheme="minorEastAsia" w:hAnsiTheme="minorHAnsi" w:cstheme="minorBidi"/>
          <w:noProof/>
          <w:kern w:val="2"/>
          <w:sz w:val="22"/>
          <w:szCs w:val="22"/>
          <w:lang w:eastAsia="en-GB"/>
          <w14:ligatures w14:val="standardContextual"/>
        </w:rPr>
        <w:tab/>
      </w:r>
      <w:r>
        <w:rPr>
          <w:noProof/>
        </w:rPr>
        <w:t>GM-E</w:t>
      </w:r>
      <w:r>
        <w:rPr>
          <w:noProof/>
        </w:rPr>
        <w:tab/>
      </w:r>
      <w:r>
        <w:rPr>
          <w:noProof/>
        </w:rPr>
        <w:fldChar w:fldCharType="begin"/>
      </w:r>
      <w:r>
        <w:rPr>
          <w:noProof/>
        </w:rPr>
        <w:instrText xml:space="preserve"> PAGEREF _Toc162885936 \h </w:instrText>
      </w:r>
      <w:r>
        <w:rPr>
          <w:noProof/>
        </w:rPr>
      </w:r>
      <w:r>
        <w:rPr>
          <w:noProof/>
        </w:rPr>
        <w:fldChar w:fldCharType="separate"/>
      </w:r>
      <w:r>
        <w:rPr>
          <w:noProof/>
        </w:rPr>
        <w:t>102</w:t>
      </w:r>
      <w:r>
        <w:rPr>
          <w:noProof/>
        </w:rPr>
        <w:fldChar w:fldCharType="end"/>
      </w:r>
    </w:p>
    <w:p w14:paraId="11E73F0B" w14:textId="48D4C4D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10.2.5.7</w:t>
      </w:r>
      <w:r>
        <w:rPr>
          <w:rFonts w:asciiTheme="minorHAnsi" w:eastAsiaTheme="minorEastAsia" w:hAnsiTheme="minorHAnsi" w:cstheme="minorBidi"/>
          <w:noProof/>
          <w:kern w:val="2"/>
          <w:sz w:val="22"/>
          <w:szCs w:val="22"/>
          <w:lang w:eastAsia="en-GB"/>
          <w14:ligatures w14:val="standardContextual"/>
        </w:rPr>
        <w:tab/>
      </w:r>
      <w:r>
        <w:rPr>
          <w:noProof/>
        </w:rPr>
        <w:t>N33</w:t>
      </w:r>
      <w:r>
        <w:rPr>
          <w:noProof/>
        </w:rPr>
        <w:tab/>
      </w:r>
      <w:r>
        <w:rPr>
          <w:noProof/>
        </w:rPr>
        <w:fldChar w:fldCharType="begin"/>
      </w:r>
      <w:r>
        <w:rPr>
          <w:noProof/>
        </w:rPr>
        <w:instrText xml:space="preserve"> PAGEREF _Toc162885937 \h </w:instrText>
      </w:r>
      <w:r>
        <w:rPr>
          <w:noProof/>
        </w:rPr>
      </w:r>
      <w:r>
        <w:rPr>
          <w:noProof/>
        </w:rPr>
        <w:fldChar w:fldCharType="separate"/>
      </w:r>
      <w:r>
        <w:rPr>
          <w:noProof/>
        </w:rPr>
        <w:t>102</w:t>
      </w:r>
      <w:r>
        <w:rPr>
          <w:noProof/>
        </w:rPr>
        <w:fldChar w:fldCharType="end"/>
      </w:r>
    </w:p>
    <w:p w14:paraId="6F6A38A6" w14:textId="3FA47808"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10.3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group management</w:t>
      </w:r>
      <w:r>
        <w:rPr>
          <w:noProof/>
        </w:rPr>
        <w:tab/>
      </w:r>
      <w:r>
        <w:rPr>
          <w:noProof/>
        </w:rPr>
        <w:fldChar w:fldCharType="begin"/>
      </w:r>
      <w:r>
        <w:rPr>
          <w:noProof/>
        </w:rPr>
        <w:instrText xml:space="preserve"> PAGEREF _Toc162885938 \h </w:instrText>
      </w:r>
      <w:r>
        <w:rPr>
          <w:noProof/>
        </w:rPr>
      </w:r>
      <w:r>
        <w:rPr>
          <w:noProof/>
        </w:rPr>
        <w:fldChar w:fldCharType="separate"/>
      </w:r>
      <w:r>
        <w:rPr>
          <w:noProof/>
        </w:rPr>
        <w:t>102</w:t>
      </w:r>
      <w:r>
        <w:rPr>
          <w:noProof/>
        </w:rPr>
        <w:fldChar w:fldCharType="end"/>
      </w:r>
    </w:p>
    <w:p w14:paraId="590C2639" w14:textId="21770B9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_Toc162885939 \h </w:instrText>
      </w:r>
      <w:r>
        <w:rPr>
          <w:noProof/>
        </w:rPr>
      </w:r>
      <w:r>
        <w:rPr>
          <w:noProof/>
        </w:rPr>
        <w:fldChar w:fldCharType="separate"/>
      </w:r>
      <w:r>
        <w:rPr>
          <w:noProof/>
        </w:rPr>
        <w:t>102</w:t>
      </w:r>
      <w:r>
        <w:rPr>
          <w:noProof/>
        </w:rPr>
        <w:fldChar w:fldCharType="end"/>
      </w:r>
    </w:p>
    <w:p w14:paraId="42234487" w14:textId="1BAFEF5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10.3.2</w:t>
      </w:r>
      <w:r>
        <w:rPr>
          <w:rFonts w:asciiTheme="minorHAnsi" w:eastAsiaTheme="minorEastAsia" w:hAnsiTheme="minorHAnsi" w:cstheme="minorBidi"/>
          <w:noProof/>
          <w:kern w:val="2"/>
          <w:sz w:val="22"/>
          <w:szCs w:val="22"/>
          <w:lang w:eastAsia="en-GB"/>
          <w14:ligatures w14:val="standardContextual"/>
        </w:rPr>
        <w:tab/>
      </w:r>
      <w:r>
        <w:rPr>
          <w:noProof/>
        </w:rPr>
        <w:t>Information flows for group management</w:t>
      </w:r>
      <w:r>
        <w:rPr>
          <w:noProof/>
        </w:rPr>
        <w:tab/>
      </w:r>
      <w:r>
        <w:rPr>
          <w:noProof/>
        </w:rPr>
        <w:fldChar w:fldCharType="begin"/>
      </w:r>
      <w:r>
        <w:rPr>
          <w:noProof/>
        </w:rPr>
        <w:instrText xml:space="preserve"> PAGEREF _Toc162885940 \h </w:instrText>
      </w:r>
      <w:r>
        <w:rPr>
          <w:noProof/>
        </w:rPr>
      </w:r>
      <w:r>
        <w:rPr>
          <w:noProof/>
        </w:rPr>
        <w:fldChar w:fldCharType="separate"/>
      </w:r>
      <w:r>
        <w:rPr>
          <w:noProof/>
        </w:rPr>
        <w:t>102</w:t>
      </w:r>
      <w:r>
        <w:rPr>
          <w:noProof/>
        </w:rPr>
        <w:fldChar w:fldCharType="end"/>
      </w:r>
    </w:p>
    <w:p w14:paraId="5E08D77E" w14:textId="7EC9A35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w:t>
      </w:r>
      <w:r>
        <w:rPr>
          <w:rFonts w:asciiTheme="minorHAnsi" w:eastAsiaTheme="minorEastAsia" w:hAnsiTheme="minorHAnsi" w:cstheme="minorBidi"/>
          <w:noProof/>
          <w:kern w:val="2"/>
          <w:sz w:val="22"/>
          <w:szCs w:val="22"/>
          <w:lang w:eastAsia="en-GB"/>
          <w14:ligatures w14:val="standardContextual"/>
        </w:rPr>
        <w:tab/>
      </w:r>
      <w:r>
        <w:rPr>
          <w:noProof/>
        </w:rPr>
        <w:t>Group creation request</w:t>
      </w:r>
      <w:r>
        <w:rPr>
          <w:noProof/>
        </w:rPr>
        <w:tab/>
      </w:r>
      <w:r>
        <w:rPr>
          <w:noProof/>
        </w:rPr>
        <w:fldChar w:fldCharType="begin"/>
      </w:r>
      <w:r>
        <w:rPr>
          <w:noProof/>
        </w:rPr>
        <w:instrText xml:space="preserve"> PAGEREF _Toc162885941 \h </w:instrText>
      </w:r>
      <w:r>
        <w:rPr>
          <w:noProof/>
        </w:rPr>
      </w:r>
      <w:r>
        <w:rPr>
          <w:noProof/>
        </w:rPr>
        <w:fldChar w:fldCharType="separate"/>
      </w:r>
      <w:r>
        <w:rPr>
          <w:noProof/>
        </w:rPr>
        <w:t>102</w:t>
      </w:r>
      <w:r>
        <w:rPr>
          <w:noProof/>
        </w:rPr>
        <w:fldChar w:fldCharType="end"/>
      </w:r>
    </w:p>
    <w:p w14:paraId="143FDE8F" w14:textId="33D289A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w:t>
      </w:r>
      <w:r>
        <w:rPr>
          <w:rFonts w:asciiTheme="minorHAnsi" w:eastAsiaTheme="minorEastAsia" w:hAnsiTheme="minorHAnsi" w:cstheme="minorBidi"/>
          <w:noProof/>
          <w:kern w:val="2"/>
          <w:sz w:val="22"/>
          <w:szCs w:val="22"/>
          <w:lang w:eastAsia="en-GB"/>
          <w14:ligatures w14:val="standardContextual"/>
        </w:rPr>
        <w:tab/>
      </w:r>
      <w:r>
        <w:rPr>
          <w:noProof/>
        </w:rPr>
        <w:t>Group creation response</w:t>
      </w:r>
      <w:r>
        <w:rPr>
          <w:noProof/>
        </w:rPr>
        <w:tab/>
      </w:r>
      <w:r>
        <w:rPr>
          <w:noProof/>
        </w:rPr>
        <w:fldChar w:fldCharType="begin"/>
      </w:r>
      <w:r>
        <w:rPr>
          <w:noProof/>
        </w:rPr>
        <w:instrText xml:space="preserve"> PAGEREF _Toc162885942 \h </w:instrText>
      </w:r>
      <w:r>
        <w:rPr>
          <w:noProof/>
        </w:rPr>
      </w:r>
      <w:r>
        <w:rPr>
          <w:noProof/>
        </w:rPr>
        <w:fldChar w:fldCharType="separate"/>
      </w:r>
      <w:r>
        <w:rPr>
          <w:noProof/>
        </w:rPr>
        <w:t>102</w:t>
      </w:r>
      <w:r>
        <w:rPr>
          <w:noProof/>
        </w:rPr>
        <w:fldChar w:fldCharType="end"/>
      </w:r>
    </w:p>
    <w:p w14:paraId="7149C8FF" w14:textId="6DB825D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w:t>
      </w:r>
      <w:r>
        <w:rPr>
          <w:rFonts w:asciiTheme="minorHAnsi" w:eastAsiaTheme="minorEastAsia" w:hAnsiTheme="minorHAnsi" w:cstheme="minorBidi"/>
          <w:noProof/>
          <w:kern w:val="2"/>
          <w:sz w:val="22"/>
          <w:szCs w:val="22"/>
          <w:lang w:eastAsia="en-GB"/>
          <w14:ligatures w14:val="standardContextual"/>
        </w:rPr>
        <w:tab/>
      </w:r>
      <w:r>
        <w:rPr>
          <w:noProof/>
        </w:rPr>
        <w:t>Group creation notification</w:t>
      </w:r>
      <w:r>
        <w:rPr>
          <w:noProof/>
        </w:rPr>
        <w:tab/>
      </w:r>
      <w:r>
        <w:rPr>
          <w:noProof/>
        </w:rPr>
        <w:fldChar w:fldCharType="begin"/>
      </w:r>
      <w:r>
        <w:rPr>
          <w:noProof/>
        </w:rPr>
        <w:instrText xml:space="preserve"> PAGEREF _Toc162885943 \h </w:instrText>
      </w:r>
      <w:r>
        <w:rPr>
          <w:noProof/>
        </w:rPr>
      </w:r>
      <w:r>
        <w:rPr>
          <w:noProof/>
        </w:rPr>
        <w:fldChar w:fldCharType="separate"/>
      </w:r>
      <w:r>
        <w:rPr>
          <w:noProof/>
        </w:rPr>
        <w:t>103</w:t>
      </w:r>
      <w:r>
        <w:rPr>
          <w:noProof/>
        </w:rPr>
        <w:fldChar w:fldCharType="end"/>
      </w:r>
    </w:p>
    <w:p w14:paraId="36B0CF8E" w14:textId="475CA71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Group information query request</w:t>
      </w:r>
      <w:r>
        <w:rPr>
          <w:noProof/>
        </w:rPr>
        <w:tab/>
      </w:r>
      <w:r>
        <w:rPr>
          <w:noProof/>
        </w:rPr>
        <w:fldChar w:fldCharType="begin"/>
      </w:r>
      <w:r>
        <w:rPr>
          <w:noProof/>
        </w:rPr>
        <w:instrText xml:space="preserve"> PAGEREF _Toc162885944 \h </w:instrText>
      </w:r>
      <w:r>
        <w:rPr>
          <w:noProof/>
        </w:rPr>
      </w:r>
      <w:r>
        <w:rPr>
          <w:noProof/>
        </w:rPr>
        <w:fldChar w:fldCharType="separate"/>
      </w:r>
      <w:r>
        <w:rPr>
          <w:noProof/>
        </w:rPr>
        <w:t>103</w:t>
      </w:r>
      <w:r>
        <w:rPr>
          <w:noProof/>
        </w:rPr>
        <w:fldChar w:fldCharType="end"/>
      </w:r>
    </w:p>
    <w:p w14:paraId="38174A3C" w14:textId="7905013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w:t>
      </w:r>
      <w:r>
        <w:rPr>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Group information query response</w:t>
      </w:r>
      <w:r>
        <w:rPr>
          <w:noProof/>
        </w:rPr>
        <w:tab/>
      </w:r>
      <w:r>
        <w:rPr>
          <w:noProof/>
        </w:rPr>
        <w:fldChar w:fldCharType="begin"/>
      </w:r>
      <w:r>
        <w:rPr>
          <w:noProof/>
        </w:rPr>
        <w:instrText xml:space="preserve"> PAGEREF _Toc162885945 \h </w:instrText>
      </w:r>
      <w:r>
        <w:rPr>
          <w:noProof/>
        </w:rPr>
      </w:r>
      <w:r>
        <w:rPr>
          <w:noProof/>
        </w:rPr>
        <w:fldChar w:fldCharType="separate"/>
      </w:r>
      <w:r>
        <w:rPr>
          <w:noProof/>
        </w:rPr>
        <w:t>103</w:t>
      </w:r>
      <w:r>
        <w:rPr>
          <w:noProof/>
        </w:rPr>
        <w:fldChar w:fldCharType="end"/>
      </w:r>
    </w:p>
    <w:p w14:paraId="7087BCDB" w14:textId="17D5D8E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10.3.2.6</w:t>
      </w:r>
      <w:r>
        <w:rPr>
          <w:rFonts w:asciiTheme="minorHAnsi" w:eastAsiaTheme="minorEastAsia" w:hAnsiTheme="minorHAnsi" w:cstheme="minorBidi"/>
          <w:noProof/>
          <w:kern w:val="2"/>
          <w:sz w:val="22"/>
          <w:szCs w:val="22"/>
          <w:lang w:eastAsia="en-GB"/>
          <w14:ligatures w14:val="standardContextual"/>
        </w:rPr>
        <w:tab/>
      </w:r>
      <w:r>
        <w:rPr>
          <w:noProof/>
          <w:lang w:eastAsia="zh-CN"/>
        </w:rPr>
        <w:t>Group membership update request</w:t>
      </w:r>
      <w:r>
        <w:rPr>
          <w:noProof/>
        </w:rPr>
        <w:tab/>
      </w:r>
      <w:r>
        <w:rPr>
          <w:noProof/>
        </w:rPr>
        <w:fldChar w:fldCharType="begin"/>
      </w:r>
      <w:r>
        <w:rPr>
          <w:noProof/>
        </w:rPr>
        <w:instrText xml:space="preserve"> PAGEREF _Toc162885946 \h </w:instrText>
      </w:r>
      <w:r>
        <w:rPr>
          <w:noProof/>
        </w:rPr>
      </w:r>
      <w:r>
        <w:rPr>
          <w:noProof/>
        </w:rPr>
        <w:fldChar w:fldCharType="separate"/>
      </w:r>
      <w:r>
        <w:rPr>
          <w:noProof/>
        </w:rPr>
        <w:t>104</w:t>
      </w:r>
      <w:r>
        <w:rPr>
          <w:noProof/>
        </w:rPr>
        <w:fldChar w:fldCharType="end"/>
      </w:r>
    </w:p>
    <w:p w14:paraId="22650E54" w14:textId="370B06D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w:t>
      </w:r>
      <w:r>
        <w:rPr>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G</w:t>
      </w:r>
      <w:r>
        <w:rPr>
          <w:noProof/>
          <w:lang w:eastAsia="zh-CN"/>
        </w:rPr>
        <w:t>roup membership update response</w:t>
      </w:r>
      <w:r>
        <w:rPr>
          <w:noProof/>
        </w:rPr>
        <w:tab/>
      </w:r>
      <w:r>
        <w:rPr>
          <w:noProof/>
        </w:rPr>
        <w:fldChar w:fldCharType="begin"/>
      </w:r>
      <w:r>
        <w:rPr>
          <w:noProof/>
        </w:rPr>
        <w:instrText xml:space="preserve"> PAGEREF _Toc162885947 \h </w:instrText>
      </w:r>
      <w:r>
        <w:rPr>
          <w:noProof/>
        </w:rPr>
      </w:r>
      <w:r>
        <w:rPr>
          <w:noProof/>
        </w:rPr>
        <w:fldChar w:fldCharType="separate"/>
      </w:r>
      <w:r>
        <w:rPr>
          <w:noProof/>
        </w:rPr>
        <w:t>104</w:t>
      </w:r>
      <w:r>
        <w:rPr>
          <w:noProof/>
        </w:rPr>
        <w:fldChar w:fldCharType="end"/>
      </w:r>
    </w:p>
    <w:p w14:paraId="19E36E3B" w14:textId="775D670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10.3.2.8</w:t>
      </w:r>
      <w:r>
        <w:rPr>
          <w:rFonts w:asciiTheme="minorHAnsi" w:eastAsiaTheme="minorEastAsia" w:hAnsiTheme="minorHAnsi" w:cstheme="minorBidi"/>
          <w:noProof/>
          <w:kern w:val="2"/>
          <w:sz w:val="22"/>
          <w:szCs w:val="22"/>
          <w:lang w:eastAsia="en-GB"/>
          <w14:ligatures w14:val="standardContextual"/>
        </w:rPr>
        <w:tab/>
      </w:r>
      <w:r>
        <w:rPr>
          <w:noProof/>
        </w:rPr>
        <w:t>Group membership notification</w:t>
      </w:r>
      <w:r>
        <w:rPr>
          <w:noProof/>
        </w:rPr>
        <w:tab/>
      </w:r>
      <w:r>
        <w:rPr>
          <w:noProof/>
        </w:rPr>
        <w:fldChar w:fldCharType="begin"/>
      </w:r>
      <w:r>
        <w:rPr>
          <w:noProof/>
        </w:rPr>
        <w:instrText xml:space="preserve"> PAGEREF _Toc162885948 \h </w:instrText>
      </w:r>
      <w:r>
        <w:rPr>
          <w:noProof/>
        </w:rPr>
      </w:r>
      <w:r>
        <w:rPr>
          <w:noProof/>
        </w:rPr>
        <w:fldChar w:fldCharType="separate"/>
      </w:r>
      <w:r>
        <w:rPr>
          <w:noProof/>
        </w:rPr>
        <w:t>104</w:t>
      </w:r>
      <w:r>
        <w:rPr>
          <w:noProof/>
        </w:rPr>
        <w:fldChar w:fldCharType="end"/>
      </w:r>
    </w:p>
    <w:p w14:paraId="45088C60" w14:textId="2CADAF7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10.3.2.9</w:t>
      </w:r>
      <w:r>
        <w:rPr>
          <w:rFonts w:asciiTheme="minorHAnsi" w:eastAsiaTheme="minorEastAsia" w:hAnsiTheme="minorHAnsi" w:cstheme="minorBidi"/>
          <w:noProof/>
          <w:kern w:val="2"/>
          <w:sz w:val="22"/>
          <w:szCs w:val="22"/>
          <w:lang w:eastAsia="en-GB"/>
          <w14:ligatures w14:val="standardContextual"/>
        </w:rPr>
        <w:tab/>
      </w:r>
      <w:r>
        <w:rPr>
          <w:noProof/>
        </w:rPr>
        <w:t>Group deletion request</w:t>
      </w:r>
      <w:r>
        <w:rPr>
          <w:noProof/>
        </w:rPr>
        <w:tab/>
      </w:r>
      <w:r>
        <w:rPr>
          <w:noProof/>
        </w:rPr>
        <w:fldChar w:fldCharType="begin"/>
      </w:r>
      <w:r>
        <w:rPr>
          <w:noProof/>
        </w:rPr>
        <w:instrText xml:space="preserve"> PAGEREF _Toc162885949 \h </w:instrText>
      </w:r>
      <w:r>
        <w:rPr>
          <w:noProof/>
        </w:rPr>
      </w:r>
      <w:r>
        <w:rPr>
          <w:noProof/>
        </w:rPr>
        <w:fldChar w:fldCharType="separate"/>
      </w:r>
      <w:r>
        <w:rPr>
          <w:noProof/>
        </w:rPr>
        <w:t>105</w:t>
      </w:r>
      <w:r>
        <w:rPr>
          <w:noProof/>
        </w:rPr>
        <w:fldChar w:fldCharType="end"/>
      </w:r>
    </w:p>
    <w:p w14:paraId="73FE0887" w14:textId="1F33BEB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10.3.2.10</w:t>
      </w:r>
      <w:r>
        <w:rPr>
          <w:rFonts w:asciiTheme="minorHAnsi" w:eastAsiaTheme="minorEastAsia" w:hAnsiTheme="minorHAnsi" w:cstheme="minorBidi"/>
          <w:noProof/>
          <w:kern w:val="2"/>
          <w:sz w:val="22"/>
          <w:szCs w:val="22"/>
          <w:lang w:eastAsia="en-GB"/>
          <w14:ligatures w14:val="standardContextual"/>
        </w:rPr>
        <w:tab/>
      </w:r>
      <w:r>
        <w:rPr>
          <w:noProof/>
        </w:rPr>
        <w:t>Group deletion response</w:t>
      </w:r>
      <w:r>
        <w:rPr>
          <w:noProof/>
        </w:rPr>
        <w:tab/>
      </w:r>
      <w:r>
        <w:rPr>
          <w:noProof/>
        </w:rPr>
        <w:fldChar w:fldCharType="begin"/>
      </w:r>
      <w:r>
        <w:rPr>
          <w:noProof/>
        </w:rPr>
        <w:instrText xml:space="preserve"> PAGEREF _Toc162885950 \h </w:instrText>
      </w:r>
      <w:r>
        <w:rPr>
          <w:noProof/>
        </w:rPr>
      </w:r>
      <w:r>
        <w:rPr>
          <w:noProof/>
        </w:rPr>
        <w:fldChar w:fldCharType="separate"/>
      </w:r>
      <w:r>
        <w:rPr>
          <w:noProof/>
        </w:rPr>
        <w:t>105</w:t>
      </w:r>
      <w:r>
        <w:rPr>
          <w:noProof/>
        </w:rPr>
        <w:fldChar w:fldCharType="end"/>
      </w:r>
    </w:p>
    <w:p w14:paraId="739A1215" w14:textId="6BC2658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10.3.2.11</w:t>
      </w:r>
      <w:r>
        <w:rPr>
          <w:rFonts w:asciiTheme="minorHAnsi" w:eastAsiaTheme="minorEastAsia" w:hAnsiTheme="minorHAnsi" w:cstheme="minorBidi"/>
          <w:noProof/>
          <w:kern w:val="2"/>
          <w:sz w:val="22"/>
          <w:szCs w:val="22"/>
          <w:lang w:eastAsia="en-GB"/>
          <w14:ligatures w14:val="standardContextual"/>
        </w:rPr>
        <w:tab/>
      </w:r>
      <w:r>
        <w:rPr>
          <w:noProof/>
        </w:rPr>
        <w:t>Group deletion notification</w:t>
      </w:r>
      <w:r>
        <w:rPr>
          <w:noProof/>
        </w:rPr>
        <w:tab/>
      </w:r>
      <w:r>
        <w:rPr>
          <w:noProof/>
        </w:rPr>
        <w:fldChar w:fldCharType="begin"/>
      </w:r>
      <w:r>
        <w:rPr>
          <w:noProof/>
        </w:rPr>
        <w:instrText xml:space="preserve"> PAGEREF _Toc162885951 \h </w:instrText>
      </w:r>
      <w:r>
        <w:rPr>
          <w:noProof/>
        </w:rPr>
      </w:r>
      <w:r>
        <w:rPr>
          <w:noProof/>
        </w:rPr>
        <w:fldChar w:fldCharType="separate"/>
      </w:r>
      <w:r>
        <w:rPr>
          <w:noProof/>
        </w:rPr>
        <w:t>105</w:t>
      </w:r>
      <w:r>
        <w:rPr>
          <w:noProof/>
        </w:rPr>
        <w:fldChar w:fldCharType="end"/>
      </w:r>
    </w:p>
    <w:p w14:paraId="78B4B752" w14:textId="640DEB0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10.3.2.12</w:t>
      </w:r>
      <w:r>
        <w:rPr>
          <w:rFonts w:asciiTheme="minorHAnsi" w:eastAsiaTheme="minorEastAsia" w:hAnsiTheme="minorHAnsi" w:cstheme="minorBidi"/>
          <w:noProof/>
          <w:kern w:val="2"/>
          <w:sz w:val="22"/>
          <w:szCs w:val="22"/>
          <w:lang w:eastAsia="en-GB"/>
          <w14:ligatures w14:val="standardContextual"/>
        </w:rPr>
        <w:tab/>
      </w:r>
      <w:r>
        <w:rPr>
          <w:noProof/>
        </w:rPr>
        <w:t>Group information request</w:t>
      </w:r>
      <w:r>
        <w:rPr>
          <w:noProof/>
        </w:rPr>
        <w:tab/>
      </w:r>
      <w:r>
        <w:rPr>
          <w:noProof/>
        </w:rPr>
        <w:fldChar w:fldCharType="begin"/>
      </w:r>
      <w:r>
        <w:rPr>
          <w:noProof/>
        </w:rPr>
        <w:instrText xml:space="preserve"> PAGEREF _Toc162885952 \h </w:instrText>
      </w:r>
      <w:r>
        <w:rPr>
          <w:noProof/>
        </w:rPr>
      </w:r>
      <w:r>
        <w:rPr>
          <w:noProof/>
        </w:rPr>
        <w:fldChar w:fldCharType="separate"/>
      </w:r>
      <w:r>
        <w:rPr>
          <w:noProof/>
        </w:rPr>
        <w:t>106</w:t>
      </w:r>
      <w:r>
        <w:rPr>
          <w:noProof/>
        </w:rPr>
        <w:fldChar w:fldCharType="end"/>
      </w:r>
    </w:p>
    <w:p w14:paraId="47E9C331" w14:textId="799830B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10.3.2.13</w:t>
      </w:r>
      <w:r>
        <w:rPr>
          <w:rFonts w:asciiTheme="minorHAnsi" w:eastAsiaTheme="minorEastAsia" w:hAnsiTheme="minorHAnsi" w:cstheme="minorBidi"/>
          <w:noProof/>
          <w:kern w:val="2"/>
          <w:sz w:val="22"/>
          <w:szCs w:val="22"/>
          <w:lang w:eastAsia="en-GB"/>
          <w14:ligatures w14:val="standardContextual"/>
        </w:rPr>
        <w:tab/>
      </w:r>
      <w:r>
        <w:rPr>
          <w:noProof/>
        </w:rPr>
        <w:t>Group information response</w:t>
      </w:r>
      <w:r>
        <w:rPr>
          <w:noProof/>
        </w:rPr>
        <w:tab/>
      </w:r>
      <w:r>
        <w:rPr>
          <w:noProof/>
        </w:rPr>
        <w:fldChar w:fldCharType="begin"/>
      </w:r>
      <w:r>
        <w:rPr>
          <w:noProof/>
        </w:rPr>
        <w:instrText xml:space="preserve"> PAGEREF _Toc162885953 \h </w:instrText>
      </w:r>
      <w:r>
        <w:rPr>
          <w:noProof/>
        </w:rPr>
      </w:r>
      <w:r>
        <w:rPr>
          <w:noProof/>
        </w:rPr>
        <w:fldChar w:fldCharType="separate"/>
      </w:r>
      <w:r>
        <w:rPr>
          <w:noProof/>
        </w:rPr>
        <w:t>106</w:t>
      </w:r>
      <w:r>
        <w:rPr>
          <w:noProof/>
        </w:rPr>
        <w:fldChar w:fldCharType="end"/>
      </w:r>
    </w:p>
    <w:p w14:paraId="6DF2191F" w14:textId="5B44482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10.3.2.14</w:t>
      </w:r>
      <w:r>
        <w:rPr>
          <w:rFonts w:asciiTheme="minorHAnsi" w:eastAsiaTheme="minorEastAsia" w:hAnsiTheme="minorHAnsi" w:cstheme="minorBidi"/>
          <w:noProof/>
          <w:kern w:val="2"/>
          <w:sz w:val="22"/>
          <w:szCs w:val="22"/>
          <w:lang w:eastAsia="en-GB"/>
          <w14:ligatures w14:val="standardContextual"/>
        </w:rPr>
        <w:tab/>
      </w:r>
      <w:r>
        <w:rPr>
          <w:noProof/>
        </w:rPr>
        <w:t>Group information subscribe request</w:t>
      </w:r>
      <w:r>
        <w:rPr>
          <w:noProof/>
        </w:rPr>
        <w:tab/>
      </w:r>
      <w:r>
        <w:rPr>
          <w:noProof/>
        </w:rPr>
        <w:fldChar w:fldCharType="begin"/>
      </w:r>
      <w:r>
        <w:rPr>
          <w:noProof/>
        </w:rPr>
        <w:instrText xml:space="preserve"> PAGEREF _Toc162885954 \h </w:instrText>
      </w:r>
      <w:r>
        <w:rPr>
          <w:noProof/>
        </w:rPr>
      </w:r>
      <w:r>
        <w:rPr>
          <w:noProof/>
        </w:rPr>
        <w:fldChar w:fldCharType="separate"/>
      </w:r>
      <w:r>
        <w:rPr>
          <w:noProof/>
        </w:rPr>
        <w:t>106</w:t>
      </w:r>
      <w:r>
        <w:rPr>
          <w:noProof/>
        </w:rPr>
        <w:fldChar w:fldCharType="end"/>
      </w:r>
    </w:p>
    <w:p w14:paraId="7BBAB0CC" w14:textId="5422751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10.3.2.15</w:t>
      </w:r>
      <w:r>
        <w:rPr>
          <w:rFonts w:asciiTheme="minorHAnsi" w:eastAsiaTheme="minorEastAsia" w:hAnsiTheme="minorHAnsi" w:cstheme="minorBidi"/>
          <w:noProof/>
          <w:kern w:val="2"/>
          <w:sz w:val="22"/>
          <w:szCs w:val="22"/>
          <w:lang w:eastAsia="en-GB"/>
          <w14:ligatures w14:val="standardContextual"/>
        </w:rPr>
        <w:tab/>
      </w:r>
      <w:r>
        <w:rPr>
          <w:noProof/>
        </w:rPr>
        <w:t>Group information subscribe response</w:t>
      </w:r>
      <w:r>
        <w:rPr>
          <w:noProof/>
        </w:rPr>
        <w:tab/>
      </w:r>
      <w:r>
        <w:rPr>
          <w:noProof/>
        </w:rPr>
        <w:fldChar w:fldCharType="begin"/>
      </w:r>
      <w:r>
        <w:rPr>
          <w:noProof/>
        </w:rPr>
        <w:instrText xml:space="preserve"> PAGEREF _Toc162885955 \h </w:instrText>
      </w:r>
      <w:r>
        <w:rPr>
          <w:noProof/>
        </w:rPr>
      </w:r>
      <w:r>
        <w:rPr>
          <w:noProof/>
        </w:rPr>
        <w:fldChar w:fldCharType="separate"/>
      </w:r>
      <w:r>
        <w:rPr>
          <w:noProof/>
        </w:rPr>
        <w:t>106</w:t>
      </w:r>
      <w:r>
        <w:rPr>
          <w:noProof/>
        </w:rPr>
        <w:fldChar w:fldCharType="end"/>
      </w:r>
    </w:p>
    <w:p w14:paraId="441D69BC" w14:textId="494A1AD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10.3.2.16</w:t>
      </w:r>
      <w:r>
        <w:rPr>
          <w:rFonts w:asciiTheme="minorHAnsi" w:eastAsiaTheme="minorEastAsia" w:hAnsiTheme="minorHAnsi" w:cstheme="minorBidi"/>
          <w:noProof/>
          <w:kern w:val="2"/>
          <w:sz w:val="22"/>
          <w:szCs w:val="22"/>
          <w:lang w:eastAsia="en-GB"/>
          <w14:ligatures w14:val="standardContextual"/>
        </w:rPr>
        <w:tab/>
      </w:r>
      <w:r>
        <w:rPr>
          <w:noProof/>
        </w:rPr>
        <w:t>Group information notify request</w:t>
      </w:r>
      <w:r>
        <w:rPr>
          <w:noProof/>
        </w:rPr>
        <w:tab/>
      </w:r>
      <w:r>
        <w:rPr>
          <w:noProof/>
        </w:rPr>
        <w:fldChar w:fldCharType="begin"/>
      </w:r>
      <w:r>
        <w:rPr>
          <w:noProof/>
        </w:rPr>
        <w:instrText xml:space="preserve"> PAGEREF _Toc162885956 \h </w:instrText>
      </w:r>
      <w:r>
        <w:rPr>
          <w:noProof/>
        </w:rPr>
      </w:r>
      <w:r>
        <w:rPr>
          <w:noProof/>
        </w:rPr>
        <w:fldChar w:fldCharType="separate"/>
      </w:r>
      <w:r>
        <w:rPr>
          <w:noProof/>
        </w:rPr>
        <w:t>107</w:t>
      </w:r>
      <w:r>
        <w:rPr>
          <w:noProof/>
        </w:rPr>
        <w:fldChar w:fldCharType="end"/>
      </w:r>
    </w:p>
    <w:p w14:paraId="376E333B" w14:textId="0897D0C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10.3.2.17</w:t>
      </w:r>
      <w:r>
        <w:rPr>
          <w:rFonts w:asciiTheme="minorHAnsi" w:eastAsiaTheme="minorEastAsia" w:hAnsiTheme="minorHAnsi" w:cstheme="minorBidi"/>
          <w:noProof/>
          <w:kern w:val="2"/>
          <w:sz w:val="22"/>
          <w:szCs w:val="22"/>
          <w:lang w:eastAsia="en-GB"/>
          <w14:ligatures w14:val="standardContextual"/>
        </w:rPr>
        <w:tab/>
      </w:r>
      <w:r>
        <w:rPr>
          <w:noProof/>
        </w:rPr>
        <w:t>Group information notify response</w:t>
      </w:r>
      <w:r>
        <w:rPr>
          <w:noProof/>
        </w:rPr>
        <w:tab/>
      </w:r>
      <w:r>
        <w:rPr>
          <w:noProof/>
        </w:rPr>
        <w:fldChar w:fldCharType="begin"/>
      </w:r>
      <w:r>
        <w:rPr>
          <w:noProof/>
        </w:rPr>
        <w:instrText xml:space="preserve"> PAGEREF _Toc162885957 \h </w:instrText>
      </w:r>
      <w:r>
        <w:rPr>
          <w:noProof/>
        </w:rPr>
      </w:r>
      <w:r>
        <w:rPr>
          <w:noProof/>
        </w:rPr>
        <w:fldChar w:fldCharType="separate"/>
      </w:r>
      <w:r>
        <w:rPr>
          <w:noProof/>
        </w:rPr>
        <w:t>107</w:t>
      </w:r>
      <w:r>
        <w:rPr>
          <w:noProof/>
        </w:rPr>
        <w:fldChar w:fldCharType="end"/>
      </w:r>
    </w:p>
    <w:p w14:paraId="19B0216C" w14:textId="2503DD6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10.3.2.18</w:t>
      </w:r>
      <w:r>
        <w:rPr>
          <w:rFonts w:asciiTheme="minorHAnsi" w:eastAsiaTheme="minorEastAsia" w:hAnsiTheme="minorHAnsi" w:cstheme="minorBidi"/>
          <w:noProof/>
          <w:kern w:val="2"/>
          <w:sz w:val="22"/>
          <w:szCs w:val="22"/>
          <w:lang w:eastAsia="en-GB"/>
          <w14:ligatures w14:val="standardContextual"/>
        </w:rPr>
        <w:tab/>
      </w:r>
      <w:r>
        <w:rPr>
          <w:noProof/>
          <w:lang w:eastAsia="zh-CN"/>
        </w:rPr>
        <w:t>Store group configuration request</w:t>
      </w:r>
      <w:r>
        <w:rPr>
          <w:noProof/>
        </w:rPr>
        <w:tab/>
      </w:r>
      <w:r>
        <w:rPr>
          <w:noProof/>
        </w:rPr>
        <w:fldChar w:fldCharType="begin"/>
      </w:r>
      <w:r>
        <w:rPr>
          <w:noProof/>
        </w:rPr>
        <w:instrText xml:space="preserve"> PAGEREF _Toc162885958 \h </w:instrText>
      </w:r>
      <w:r>
        <w:rPr>
          <w:noProof/>
        </w:rPr>
      </w:r>
      <w:r>
        <w:rPr>
          <w:noProof/>
        </w:rPr>
        <w:fldChar w:fldCharType="separate"/>
      </w:r>
      <w:r>
        <w:rPr>
          <w:noProof/>
        </w:rPr>
        <w:t>107</w:t>
      </w:r>
      <w:r>
        <w:rPr>
          <w:noProof/>
        </w:rPr>
        <w:fldChar w:fldCharType="end"/>
      </w:r>
    </w:p>
    <w:p w14:paraId="14FEEE8D" w14:textId="00F0374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10.3.2.19</w:t>
      </w:r>
      <w:r>
        <w:rPr>
          <w:rFonts w:asciiTheme="minorHAnsi" w:eastAsiaTheme="minorEastAsia" w:hAnsiTheme="minorHAnsi" w:cstheme="minorBidi"/>
          <w:noProof/>
          <w:kern w:val="2"/>
          <w:sz w:val="22"/>
          <w:szCs w:val="22"/>
          <w:lang w:eastAsia="en-GB"/>
          <w14:ligatures w14:val="standardContextual"/>
        </w:rPr>
        <w:tab/>
      </w:r>
      <w:r>
        <w:rPr>
          <w:noProof/>
          <w:lang w:eastAsia="zh-CN"/>
        </w:rPr>
        <w:t>Store group configuration response</w:t>
      </w:r>
      <w:r>
        <w:rPr>
          <w:noProof/>
        </w:rPr>
        <w:tab/>
      </w:r>
      <w:r>
        <w:rPr>
          <w:noProof/>
        </w:rPr>
        <w:fldChar w:fldCharType="begin"/>
      </w:r>
      <w:r>
        <w:rPr>
          <w:noProof/>
        </w:rPr>
        <w:instrText xml:space="preserve"> PAGEREF _Toc162885959 \h </w:instrText>
      </w:r>
      <w:r>
        <w:rPr>
          <w:noProof/>
        </w:rPr>
      </w:r>
      <w:r>
        <w:rPr>
          <w:noProof/>
        </w:rPr>
        <w:fldChar w:fldCharType="separate"/>
      </w:r>
      <w:r>
        <w:rPr>
          <w:noProof/>
        </w:rPr>
        <w:t>107</w:t>
      </w:r>
      <w:r>
        <w:rPr>
          <w:noProof/>
        </w:rPr>
        <w:fldChar w:fldCharType="end"/>
      </w:r>
    </w:p>
    <w:p w14:paraId="13124130" w14:textId="2613AA0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10.3.2.20</w:t>
      </w:r>
      <w:r>
        <w:rPr>
          <w:rFonts w:asciiTheme="minorHAnsi" w:eastAsiaTheme="minorEastAsia" w:hAnsiTheme="minorHAnsi" w:cstheme="minorBidi"/>
          <w:noProof/>
          <w:kern w:val="2"/>
          <w:sz w:val="22"/>
          <w:szCs w:val="22"/>
          <w:lang w:eastAsia="en-GB"/>
          <w14:ligatures w14:val="standardContextual"/>
        </w:rPr>
        <w:tab/>
      </w:r>
      <w:r>
        <w:rPr>
          <w:noProof/>
        </w:rPr>
        <w:t xml:space="preserve">Get </w:t>
      </w:r>
      <w:r>
        <w:rPr>
          <w:noProof/>
          <w:lang w:eastAsia="zh-CN"/>
        </w:rPr>
        <w:t>group configuration request</w:t>
      </w:r>
      <w:r>
        <w:rPr>
          <w:noProof/>
        </w:rPr>
        <w:tab/>
      </w:r>
      <w:r>
        <w:rPr>
          <w:noProof/>
        </w:rPr>
        <w:fldChar w:fldCharType="begin"/>
      </w:r>
      <w:r>
        <w:rPr>
          <w:noProof/>
        </w:rPr>
        <w:instrText xml:space="preserve"> PAGEREF _Toc162885960 \h </w:instrText>
      </w:r>
      <w:r>
        <w:rPr>
          <w:noProof/>
        </w:rPr>
      </w:r>
      <w:r>
        <w:rPr>
          <w:noProof/>
        </w:rPr>
        <w:fldChar w:fldCharType="separate"/>
      </w:r>
      <w:r>
        <w:rPr>
          <w:noProof/>
        </w:rPr>
        <w:t>107</w:t>
      </w:r>
      <w:r>
        <w:rPr>
          <w:noProof/>
        </w:rPr>
        <w:fldChar w:fldCharType="end"/>
      </w:r>
    </w:p>
    <w:p w14:paraId="3E5B7720" w14:textId="180FCC2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10.3.2.21</w:t>
      </w:r>
      <w:r>
        <w:rPr>
          <w:rFonts w:asciiTheme="minorHAnsi" w:eastAsiaTheme="minorEastAsia" w:hAnsiTheme="minorHAnsi" w:cstheme="minorBidi"/>
          <w:noProof/>
          <w:kern w:val="2"/>
          <w:sz w:val="22"/>
          <w:szCs w:val="22"/>
          <w:lang w:eastAsia="en-GB"/>
          <w14:ligatures w14:val="standardContextual"/>
        </w:rPr>
        <w:tab/>
      </w:r>
      <w:r>
        <w:rPr>
          <w:noProof/>
          <w:lang w:eastAsia="zh-CN"/>
        </w:rPr>
        <w:t>Get group configuration response</w:t>
      </w:r>
      <w:r>
        <w:rPr>
          <w:noProof/>
        </w:rPr>
        <w:tab/>
      </w:r>
      <w:r>
        <w:rPr>
          <w:noProof/>
        </w:rPr>
        <w:fldChar w:fldCharType="begin"/>
      </w:r>
      <w:r>
        <w:rPr>
          <w:noProof/>
        </w:rPr>
        <w:instrText xml:space="preserve"> PAGEREF _Toc162885961 \h </w:instrText>
      </w:r>
      <w:r>
        <w:rPr>
          <w:noProof/>
        </w:rPr>
      </w:r>
      <w:r>
        <w:rPr>
          <w:noProof/>
        </w:rPr>
        <w:fldChar w:fldCharType="separate"/>
      </w:r>
      <w:r>
        <w:rPr>
          <w:noProof/>
        </w:rPr>
        <w:t>108</w:t>
      </w:r>
      <w:r>
        <w:rPr>
          <w:noProof/>
        </w:rPr>
        <w:fldChar w:fldCharType="end"/>
      </w:r>
    </w:p>
    <w:p w14:paraId="55F5D24D" w14:textId="06AEB2A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10.3.2.22</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 group configuration request</w:t>
      </w:r>
      <w:r>
        <w:rPr>
          <w:noProof/>
        </w:rPr>
        <w:tab/>
      </w:r>
      <w:r>
        <w:rPr>
          <w:noProof/>
        </w:rPr>
        <w:fldChar w:fldCharType="begin"/>
      </w:r>
      <w:r>
        <w:rPr>
          <w:noProof/>
        </w:rPr>
        <w:instrText xml:space="preserve"> PAGEREF _Toc162885962 \h </w:instrText>
      </w:r>
      <w:r>
        <w:rPr>
          <w:noProof/>
        </w:rPr>
      </w:r>
      <w:r>
        <w:rPr>
          <w:noProof/>
        </w:rPr>
        <w:fldChar w:fldCharType="separate"/>
      </w:r>
      <w:r>
        <w:rPr>
          <w:noProof/>
        </w:rPr>
        <w:t>108</w:t>
      </w:r>
      <w:r>
        <w:rPr>
          <w:noProof/>
        </w:rPr>
        <w:fldChar w:fldCharType="end"/>
      </w:r>
    </w:p>
    <w:p w14:paraId="5291BF58" w14:textId="2CC3D2D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10.3.2.23</w:t>
      </w:r>
      <w:r>
        <w:rPr>
          <w:rFonts w:asciiTheme="minorHAnsi" w:eastAsiaTheme="minorEastAsia" w:hAnsiTheme="minorHAnsi" w:cstheme="minorBidi"/>
          <w:noProof/>
          <w:kern w:val="2"/>
          <w:sz w:val="22"/>
          <w:szCs w:val="22"/>
          <w:lang w:eastAsia="en-GB"/>
          <w14:ligatures w14:val="standardContextual"/>
        </w:rPr>
        <w:tab/>
      </w:r>
      <w:r>
        <w:rPr>
          <w:noProof/>
          <w:lang w:eastAsia="zh-CN"/>
        </w:rPr>
        <w:t>Subscribe group configuration response</w:t>
      </w:r>
      <w:r>
        <w:rPr>
          <w:noProof/>
        </w:rPr>
        <w:tab/>
      </w:r>
      <w:r>
        <w:rPr>
          <w:noProof/>
        </w:rPr>
        <w:fldChar w:fldCharType="begin"/>
      </w:r>
      <w:r>
        <w:rPr>
          <w:noProof/>
        </w:rPr>
        <w:instrText xml:space="preserve"> PAGEREF _Toc162885963 \h </w:instrText>
      </w:r>
      <w:r>
        <w:rPr>
          <w:noProof/>
        </w:rPr>
      </w:r>
      <w:r>
        <w:rPr>
          <w:noProof/>
        </w:rPr>
        <w:fldChar w:fldCharType="separate"/>
      </w:r>
      <w:r>
        <w:rPr>
          <w:noProof/>
        </w:rPr>
        <w:t>108</w:t>
      </w:r>
      <w:r>
        <w:rPr>
          <w:noProof/>
        </w:rPr>
        <w:fldChar w:fldCharType="end"/>
      </w:r>
    </w:p>
    <w:p w14:paraId="3C6677F9" w14:textId="6327BD4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10.3.2.24</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configuration request</w:t>
      </w:r>
      <w:r>
        <w:rPr>
          <w:noProof/>
        </w:rPr>
        <w:tab/>
      </w:r>
      <w:r>
        <w:rPr>
          <w:noProof/>
        </w:rPr>
        <w:fldChar w:fldCharType="begin"/>
      </w:r>
      <w:r>
        <w:rPr>
          <w:noProof/>
        </w:rPr>
        <w:instrText xml:space="preserve"> PAGEREF _Toc162885964 \h </w:instrText>
      </w:r>
      <w:r>
        <w:rPr>
          <w:noProof/>
        </w:rPr>
      </w:r>
      <w:r>
        <w:rPr>
          <w:noProof/>
        </w:rPr>
        <w:fldChar w:fldCharType="separate"/>
      </w:r>
      <w:r>
        <w:rPr>
          <w:noProof/>
        </w:rPr>
        <w:t>109</w:t>
      </w:r>
      <w:r>
        <w:rPr>
          <w:noProof/>
        </w:rPr>
        <w:fldChar w:fldCharType="end"/>
      </w:r>
    </w:p>
    <w:p w14:paraId="42155F9A" w14:textId="4E801DC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10.3.2.25</w:t>
      </w:r>
      <w:r>
        <w:rPr>
          <w:rFonts w:asciiTheme="minorHAnsi" w:eastAsiaTheme="minorEastAsia" w:hAnsiTheme="minorHAnsi" w:cstheme="minorBidi"/>
          <w:noProof/>
          <w:kern w:val="2"/>
          <w:sz w:val="22"/>
          <w:szCs w:val="22"/>
          <w:lang w:eastAsia="en-GB"/>
          <w14:ligatures w14:val="standardContextual"/>
        </w:rPr>
        <w:tab/>
      </w:r>
      <w:r>
        <w:rPr>
          <w:noProof/>
          <w:lang w:eastAsia="zh-CN"/>
        </w:rPr>
        <w:t>Notify group configuration response</w:t>
      </w:r>
      <w:r>
        <w:rPr>
          <w:noProof/>
        </w:rPr>
        <w:tab/>
      </w:r>
      <w:r>
        <w:rPr>
          <w:noProof/>
        </w:rPr>
        <w:fldChar w:fldCharType="begin"/>
      </w:r>
      <w:r>
        <w:rPr>
          <w:noProof/>
        </w:rPr>
        <w:instrText xml:space="preserve"> PAGEREF _Toc162885965 \h </w:instrText>
      </w:r>
      <w:r>
        <w:rPr>
          <w:noProof/>
        </w:rPr>
      </w:r>
      <w:r>
        <w:rPr>
          <w:noProof/>
        </w:rPr>
        <w:fldChar w:fldCharType="separate"/>
      </w:r>
      <w:r>
        <w:rPr>
          <w:noProof/>
        </w:rPr>
        <w:t>109</w:t>
      </w:r>
      <w:r>
        <w:rPr>
          <w:noProof/>
        </w:rPr>
        <w:fldChar w:fldCharType="end"/>
      </w:r>
    </w:p>
    <w:p w14:paraId="4901701C" w14:textId="06745FC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10.3.2.26</w:t>
      </w:r>
      <w:r>
        <w:rPr>
          <w:rFonts w:asciiTheme="minorHAnsi" w:eastAsiaTheme="minorEastAsia" w:hAnsiTheme="minorHAnsi" w:cstheme="minorBidi"/>
          <w:noProof/>
          <w:kern w:val="2"/>
          <w:sz w:val="22"/>
          <w:szCs w:val="22"/>
          <w:lang w:eastAsia="en-GB"/>
          <w14:ligatures w14:val="standardContextual"/>
        </w:rPr>
        <w:tab/>
      </w:r>
      <w:r>
        <w:rPr>
          <w:noProof/>
        </w:rPr>
        <w:t>Configure VAL group request</w:t>
      </w:r>
      <w:r>
        <w:rPr>
          <w:noProof/>
        </w:rPr>
        <w:tab/>
      </w:r>
      <w:r>
        <w:rPr>
          <w:noProof/>
        </w:rPr>
        <w:fldChar w:fldCharType="begin"/>
      </w:r>
      <w:r>
        <w:rPr>
          <w:noProof/>
        </w:rPr>
        <w:instrText xml:space="preserve"> PAGEREF _Toc162885966 \h </w:instrText>
      </w:r>
      <w:r>
        <w:rPr>
          <w:noProof/>
        </w:rPr>
      </w:r>
      <w:r>
        <w:rPr>
          <w:noProof/>
        </w:rPr>
        <w:fldChar w:fldCharType="separate"/>
      </w:r>
      <w:r>
        <w:rPr>
          <w:noProof/>
        </w:rPr>
        <w:t>109</w:t>
      </w:r>
      <w:r>
        <w:rPr>
          <w:noProof/>
        </w:rPr>
        <w:fldChar w:fldCharType="end"/>
      </w:r>
    </w:p>
    <w:p w14:paraId="5736C1DB" w14:textId="62FE09C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10.3.2.27</w:t>
      </w:r>
      <w:r>
        <w:rPr>
          <w:rFonts w:asciiTheme="minorHAnsi" w:eastAsiaTheme="minorEastAsia" w:hAnsiTheme="minorHAnsi" w:cstheme="minorBidi"/>
          <w:noProof/>
          <w:kern w:val="2"/>
          <w:sz w:val="22"/>
          <w:szCs w:val="22"/>
          <w:lang w:eastAsia="en-GB"/>
          <w14:ligatures w14:val="standardContextual"/>
        </w:rPr>
        <w:tab/>
      </w:r>
      <w:r>
        <w:rPr>
          <w:noProof/>
        </w:rPr>
        <w:t>Configure VAL group response</w:t>
      </w:r>
      <w:r>
        <w:rPr>
          <w:noProof/>
        </w:rPr>
        <w:tab/>
      </w:r>
      <w:r>
        <w:rPr>
          <w:noProof/>
        </w:rPr>
        <w:fldChar w:fldCharType="begin"/>
      </w:r>
      <w:r>
        <w:rPr>
          <w:noProof/>
        </w:rPr>
        <w:instrText xml:space="preserve"> PAGEREF _Toc162885967 \h </w:instrText>
      </w:r>
      <w:r>
        <w:rPr>
          <w:noProof/>
        </w:rPr>
      </w:r>
      <w:r>
        <w:rPr>
          <w:noProof/>
        </w:rPr>
        <w:fldChar w:fldCharType="separate"/>
      </w:r>
      <w:r>
        <w:rPr>
          <w:noProof/>
        </w:rPr>
        <w:t>109</w:t>
      </w:r>
      <w:r>
        <w:rPr>
          <w:noProof/>
        </w:rPr>
        <w:fldChar w:fldCharType="end"/>
      </w:r>
    </w:p>
    <w:p w14:paraId="6AB7C6AC" w14:textId="2D5A5B2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10.3.2.28</w:t>
      </w:r>
      <w:r>
        <w:rPr>
          <w:rFonts w:asciiTheme="minorHAnsi" w:eastAsiaTheme="minorEastAsia" w:hAnsiTheme="minorHAnsi" w:cstheme="minorBidi"/>
          <w:noProof/>
          <w:kern w:val="2"/>
          <w:sz w:val="22"/>
          <w:szCs w:val="22"/>
          <w:lang w:eastAsia="en-GB"/>
          <w14:ligatures w14:val="standardContextual"/>
        </w:rPr>
        <w:tab/>
      </w:r>
      <w:r>
        <w:rPr>
          <w:noProof/>
        </w:rPr>
        <w:t>Group announcement</w:t>
      </w:r>
      <w:r>
        <w:rPr>
          <w:noProof/>
        </w:rPr>
        <w:tab/>
      </w:r>
      <w:r>
        <w:rPr>
          <w:noProof/>
        </w:rPr>
        <w:fldChar w:fldCharType="begin"/>
      </w:r>
      <w:r>
        <w:rPr>
          <w:noProof/>
        </w:rPr>
        <w:instrText xml:space="preserve"> PAGEREF _Toc162885968 \h </w:instrText>
      </w:r>
      <w:r>
        <w:rPr>
          <w:noProof/>
        </w:rPr>
      </w:r>
      <w:r>
        <w:rPr>
          <w:noProof/>
        </w:rPr>
        <w:fldChar w:fldCharType="separate"/>
      </w:r>
      <w:r>
        <w:rPr>
          <w:noProof/>
        </w:rPr>
        <w:t>110</w:t>
      </w:r>
      <w:r>
        <w:rPr>
          <w:noProof/>
        </w:rPr>
        <w:fldChar w:fldCharType="end"/>
      </w:r>
    </w:p>
    <w:p w14:paraId="274DA5B4" w14:textId="67B28F4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10.3.2.29</w:t>
      </w:r>
      <w:r>
        <w:rPr>
          <w:rFonts w:asciiTheme="minorHAnsi" w:eastAsiaTheme="minorEastAsia" w:hAnsiTheme="minorHAnsi" w:cstheme="minorBidi"/>
          <w:noProof/>
          <w:kern w:val="2"/>
          <w:sz w:val="22"/>
          <w:szCs w:val="22"/>
          <w:lang w:eastAsia="en-GB"/>
          <w14:ligatures w14:val="standardContextual"/>
        </w:rPr>
        <w:tab/>
      </w:r>
      <w:r>
        <w:rPr>
          <w:noProof/>
        </w:rPr>
        <w:t>Group registration request</w:t>
      </w:r>
      <w:r>
        <w:rPr>
          <w:noProof/>
        </w:rPr>
        <w:tab/>
      </w:r>
      <w:r>
        <w:rPr>
          <w:noProof/>
        </w:rPr>
        <w:fldChar w:fldCharType="begin"/>
      </w:r>
      <w:r>
        <w:rPr>
          <w:noProof/>
        </w:rPr>
        <w:instrText xml:space="preserve"> PAGEREF _Toc162885969 \h </w:instrText>
      </w:r>
      <w:r>
        <w:rPr>
          <w:noProof/>
        </w:rPr>
      </w:r>
      <w:r>
        <w:rPr>
          <w:noProof/>
        </w:rPr>
        <w:fldChar w:fldCharType="separate"/>
      </w:r>
      <w:r>
        <w:rPr>
          <w:noProof/>
        </w:rPr>
        <w:t>110</w:t>
      </w:r>
      <w:r>
        <w:rPr>
          <w:noProof/>
        </w:rPr>
        <w:fldChar w:fldCharType="end"/>
      </w:r>
    </w:p>
    <w:p w14:paraId="68DAAF79" w14:textId="0609C62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10.3.2.30</w:t>
      </w:r>
      <w:r>
        <w:rPr>
          <w:rFonts w:asciiTheme="minorHAnsi" w:eastAsiaTheme="minorEastAsia" w:hAnsiTheme="minorHAnsi" w:cstheme="minorBidi"/>
          <w:noProof/>
          <w:kern w:val="2"/>
          <w:sz w:val="22"/>
          <w:szCs w:val="22"/>
          <w:lang w:eastAsia="en-GB"/>
          <w14:ligatures w14:val="standardContextual"/>
        </w:rPr>
        <w:tab/>
      </w:r>
      <w:r>
        <w:rPr>
          <w:noProof/>
        </w:rPr>
        <w:t>Group registration response</w:t>
      </w:r>
      <w:r>
        <w:rPr>
          <w:noProof/>
        </w:rPr>
        <w:tab/>
      </w:r>
      <w:r>
        <w:rPr>
          <w:noProof/>
        </w:rPr>
        <w:fldChar w:fldCharType="begin"/>
      </w:r>
      <w:r>
        <w:rPr>
          <w:noProof/>
        </w:rPr>
        <w:instrText xml:space="preserve"> PAGEREF _Toc162885970 \h </w:instrText>
      </w:r>
      <w:r>
        <w:rPr>
          <w:noProof/>
        </w:rPr>
      </w:r>
      <w:r>
        <w:rPr>
          <w:noProof/>
        </w:rPr>
        <w:fldChar w:fldCharType="separate"/>
      </w:r>
      <w:r>
        <w:rPr>
          <w:noProof/>
        </w:rPr>
        <w:t>111</w:t>
      </w:r>
      <w:r>
        <w:rPr>
          <w:noProof/>
        </w:rPr>
        <w:fldChar w:fldCharType="end"/>
      </w:r>
    </w:p>
    <w:p w14:paraId="288AA0EE" w14:textId="0562746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10.3.2.31</w:t>
      </w:r>
      <w:r>
        <w:rPr>
          <w:rFonts w:asciiTheme="minorHAnsi" w:eastAsiaTheme="minorEastAsia" w:hAnsiTheme="minorHAnsi" w:cstheme="minorBidi"/>
          <w:noProof/>
          <w:kern w:val="2"/>
          <w:sz w:val="22"/>
          <w:szCs w:val="22"/>
          <w:lang w:eastAsia="en-GB"/>
          <w14:ligatures w14:val="standardContextual"/>
        </w:rPr>
        <w:tab/>
      </w:r>
      <w:r>
        <w:rPr>
          <w:noProof/>
        </w:rPr>
        <w:t>Identity list notification</w:t>
      </w:r>
      <w:r>
        <w:rPr>
          <w:noProof/>
        </w:rPr>
        <w:tab/>
      </w:r>
      <w:r>
        <w:rPr>
          <w:noProof/>
        </w:rPr>
        <w:fldChar w:fldCharType="begin"/>
      </w:r>
      <w:r>
        <w:rPr>
          <w:noProof/>
        </w:rPr>
        <w:instrText xml:space="preserve"> PAGEREF _Toc162885971 \h </w:instrText>
      </w:r>
      <w:r>
        <w:rPr>
          <w:noProof/>
        </w:rPr>
      </w:r>
      <w:r>
        <w:rPr>
          <w:noProof/>
        </w:rPr>
        <w:fldChar w:fldCharType="separate"/>
      </w:r>
      <w:r>
        <w:rPr>
          <w:noProof/>
        </w:rPr>
        <w:t>111</w:t>
      </w:r>
      <w:r>
        <w:rPr>
          <w:noProof/>
        </w:rPr>
        <w:fldChar w:fldCharType="end"/>
      </w:r>
    </w:p>
    <w:p w14:paraId="694C9A7B" w14:textId="1A1905A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10.3.2.32</w:t>
      </w:r>
      <w:r>
        <w:rPr>
          <w:rFonts w:asciiTheme="minorHAnsi" w:eastAsiaTheme="minorEastAsia" w:hAnsiTheme="minorHAnsi" w:cstheme="minorBidi"/>
          <w:noProof/>
          <w:kern w:val="2"/>
          <w:sz w:val="22"/>
          <w:szCs w:val="22"/>
          <w:lang w:eastAsia="en-GB"/>
          <w14:ligatures w14:val="standardContextual"/>
        </w:rPr>
        <w:tab/>
      </w:r>
      <w:r>
        <w:rPr>
          <w:noProof/>
        </w:rPr>
        <w:t>Group de-registration request</w:t>
      </w:r>
      <w:r>
        <w:rPr>
          <w:noProof/>
        </w:rPr>
        <w:tab/>
      </w:r>
      <w:r>
        <w:rPr>
          <w:noProof/>
        </w:rPr>
        <w:fldChar w:fldCharType="begin"/>
      </w:r>
      <w:r>
        <w:rPr>
          <w:noProof/>
        </w:rPr>
        <w:instrText xml:space="preserve"> PAGEREF _Toc162885972 \h </w:instrText>
      </w:r>
      <w:r>
        <w:rPr>
          <w:noProof/>
        </w:rPr>
      </w:r>
      <w:r>
        <w:rPr>
          <w:noProof/>
        </w:rPr>
        <w:fldChar w:fldCharType="separate"/>
      </w:r>
      <w:r>
        <w:rPr>
          <w:noProof/>
        </w:rPr>
        <w:t>112</w:t>
      </w:r>
      <w:r>
        <w:rPr>
          <w:noProof/>
        </w:rPr>
        <w:fldChar w:fldCharType="end"/>
      </w:r>
    </w:p>
    <w:p w14:paraId="3ACF6096" w14:textId="6B664EE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10.3.2.33</w:t>
      </w:r>
      <w:r>
        <w:rPr>
          <w:rFonts w:asciiTheme="minorHAnsi" w:eastAsiaTheme="minorEastAsia" w:hAnsiTheme="minorHAnsi" w:cstheme="minorBidi"/>
          <w:noProof/>
          <w:kern w:val="2"/>
          <w:sz w:val="22"/>
          <w:szCs w:val="22"/>
          <w:lang w:eastAsia="en-GB"/>
          <w14:ligatures w14:val="standardContextual"/>
        </w:rPr>
        <w:tab/>
      </w:r>
      <w:r>
        <w:rPr>
          <w:noProof/>
        </w:rPr>
        <w:t>Group de-registration response</w:t>
      </w:r>
      <w:r>
        <w:rPr>
          <w:noProof/>
        </w:rPr>
        <w:tab/>
      </w:r>
      <w:r>
        <w:rPr>
          <w:noProof/>
        </w:rPr>
        <w:fldChar w:fldCharType="begin"/>
      </w:r>
      <w:r>
        <w:rPr>
          <w:noProof/>
        </w:rPr>
        <w:instrText xml:space="preserve"> PAGEREF _Toc162885973 \h </w:instrText>
      </w:r>
      <w:r>
        <w:rPr>
          <w:noProof/>
        </w:rPr>
      </w:r>
      <w:r>
        <w:rPr>
          <w:noProof/>
        </w:rPr>
        <w:fldChar w:fldCharType="separate"/>
      </w:r>
      <w:r>
        <w:rPr>
          <w:noProof/>
        </w:rPr>
        <w:t>112</w:t>
      </w:r>
      <w:r>
        <w:rPr>
          <w:noProof/>
        </w:rPr>
        <w:fldChar w:fldCharType="end"/>
      </w:r>
    </w:p>
    <w:p w14:paraId="40B936A7" w14:textId="48C3DC3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10.3.2.34</w:t>
      </w:r>
      <w:r>
        <w:rPr>
          <w:rFonts w:asciiTheme="minorHAnsi" w:eastAsiaTheme="minorEastAsia" w:hAnsiTheme="minorHAnsi" w:cstheme="minorBidi"/>
          <w:noProof/>
          <w:kern w:val="2"/>
          <w:sz w:val="22"/>
          <w:szCs w:val="22"/>
          <w:lang w:eastAsia="en-GB"/>
          <w14:ligatures w14:val="standardContextual"/>
        </w:rPr>
        <w:tab/>
      </w:r>
      <w:r>
        <w:rPr>
          <w:noProof/>
        </w:rPr>
        <w:t>Location-based group creation request</w:t>
      </w:r>
      <w:r>
        <w:rPr>
          <w:noProof/>
        </w:rPr>
        <w:tab/>
      </w:r>
      <w:r>
        <w:rPr>
          <w:noProof/>
        </w:rPr>
        <w:fldChar w:fldCharType="begin"/>
      </w:r>
      <w:r>
        <w:rPr>
          <w:noProof/>
        </w:rPr>
        <w:instrText xml:space="preserve"> PAGEREF _Toc162885974 \h </w:instrText>
      </w:r>
      <w:r>
        <w:rPr>
          <w:noProof/>
        </w:rPr>
      </w:r>
      <w:r>
        <w:rPr>
          <w:noProof/>
        </w:rPr>
        <w:fldChar w:fldCharType="separate"/>
      </w:r>
      <w:r>
        <w:rPr>
          <w:noProof/>
        </w:rPr>
        <w:t>112</w:t>
      </w:r>
      <w:r>
        <w:rPr>
          <w:noProof/>
        </w:rPr>
        <w:fldChar w:fldCharType="end"/>
      </w:r>
    </w:p>
    <w:p w14:paraId="1C728E8B" w14:textId="0AA54A3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10.3.2.35</w:t>
      </w:r>
      <w:r>
        <w:rPr>
          <w:rFonts w:asciiTheme="minorHAnsi" w:eastAsiaTheme="minorEastAsia" w:hAnsiTheme="minorHAnsi" w:cstheme="minorBidi"/>
          <w:noProof/>
          <w:kern w:val="2"/>
          <w:sz w:val="22"/>
          <w:szCs w:val="22"/>
          <w:lang w:eastAsia="en-GB"/>
          <w14:ligatures w14:val="standardContextual"/>
        </w:rPr>
        <w:tab/>
      </w:r>
      <w:r>
        <w:rPr>
          <w:noProof/>
        </w:rPr>
        <w:t>Location-based group creation response</w:t>
      </w:r>
      <w:r>
        <w:rPr>
          <w:noProof/>
        </w:rPr>
        <w:tab/>
      </w:r>
      <w:r>
        <w:rPr>
          <w:noProof/>
        </w:rPr>
        <w:fldChar w:fldCharType="begin"/>
      </w:r>
      <w:r>
        <w:rPr>
          <w:noProof/>
        </w:rPr>
        <w:instrText xml:space="preserve"> PAGEREF _Toc162885975 \h </w:instrText>
      </w:r>
      <w:r>
        <w:rPr>
          <w:noProof/>
        </w:rPr>
      </w:r>
      <w:r>
        <w:rPr>
          <w:noProof/>
        </w:rPr>
        <w:fldChar w:fldCharType="separate"/>
      </w:r>
      <w:r>
        <w:rPr>
          <w:noProof/>
        </w:rPr>
        <w:t>112</w:t>
      </w:r>
      <w:r>
        <w:rPr>
          <w:noProof/>
        </w:rPr>
        <w:fldChar w:fldCharType="end"/>
      </w:r>
    </w:p>
    <w:p w14:paraId="71D33738" w14:textId="3838F98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10.3.2.36</w:t>
      </w:r>
      <w:r>
        <w:rPr>
          <w:rFonts w:asciiTheme="minorHAnsi" w:eastAsiaTheme="minorEastAsia" w:hAnsiTheme="minorHAnsi" w:cstheme="minorBidi"/>
          <w:noProof/>
          <w:kern w:val="2"/>
          <w:sz w:val="22"/>
          <w:szCs w:val="22"/>
          <w:lang w:eastAsia="en-GB"/>
          <w14:ligatures w14:val="standardContextual"/>
        </w:rPr>
        <w:tab/>
      </w:r>
      <w:r>
        <w:rPr>
          <w:noProof/>
        </w:rPr>
        <w:t>Group list fetch request</w:t>
      </w:r>
      <w:r>
        <w:rPr>
          <w:noProof/>
        </w:rPr>
        <w:tab/>
      </w:r>
      <w:r>
        <w:rPr>
          <w:noProof/>
        </w:rPr>
        <w:fldChar w:fldCharType="begin"/>
      </w:r>
      <w:r>
        <w:rPr>
          <w:noProof/>
        </w:rPr>
        <w:instrText xml:space="preserve"> PAGEREF _Toc162885976 \h </w:instrText>
      </w:r>
      <w:r>
        <w:rPr>
          <w:noProof/>
        </w:rPr>
      </w:r>
      <w:r>
        <w:rPr>
          <w:noProof/>
        </w:rPr>
        <w:fldChar w:fldCharType="separate"/>
      </w:r>
      <w:r>
        <w:rPr>
          <w:noProof/>
        </w:rPr>
        <w:t>113</w:t>
      </w:r>
      <w:r>
        <w:rPr>
          <w:noProof/>
        </w:rPr>
        <w:fldChar w:fldCharType="end"/>
      </w:r>
    </w:p>
    <w:p w14:paraId="4EFA5F8C" w14:textId="05FEAFB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10.3.2.37</w:t>
      </w:r>
      <w:r>
        <w:rPr>
          <w:rFonts w:asciiTheme="minorHAnsi" w:eastAsiaTheme="minorEastAsia" w:hAnsiTheme="minorHAnsi" w:cstheme="minorBidi"/>
          <w:noProof/>
          <w:kern w:val="2"/>
          <w:sz w:val="22"/>
          <w:szCs w:val="22"/>
          <w:lang w:eastAsia="en-GB"/>
          <w14:ligatures w14:val="standardContextual"/>
        </w:rPr>
        <w:tab/>
      </w:r>
      <w:r>
        <w:rPr>
          <w:noProof/>
        </w:rPr>
        <w:t>Group list fetch response</w:t>
      </w:r>
      <w:r>
        <w:rPr>
          <w:noProof/>
        </w:rPr>
        <w:tab/>
      </w:r>
      <w:r>
        <w:rPr>
          <w:noProof/>
        </w:rPr>
        <w:fldChar w:fldCharType="begin"/>
      </w:r>
      <w:r>
        <w:rPr>
          <w:noProof/>
        </w:rPr>
        <w:instrText xml:space="preserve"> PAGEREF _Toc162885977 \h </w:instrText>
      </w:r>
      <w:r>
        <w:rPr>
          <w:noProof/>
        </w:rPr>
      </w:r>
      <w:r>
        <w:rPr>
          <w:noProof/>
        </w:rPr>
        <w:fldChar w:fldCharType="separate"/>
      </w:r>
      <w:r>
        <w:rPr>
          <w:noProof/>
        </w:rPr>
        <w:t>113</w:t>
      </w:r>
      <w:r>
        <w:rPr>
          <w:noProof/>
        </w:rPr>
        <w:fldChar w:fldCharType="end"/>
      </w:r>
    </w:p>
    <w:p w14:paraId="76304F9A" w14:textId="0941834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10.3.2.38</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 formation request</w:t>
      </w:r>
      <w:r>
        <w:rPr>
          <w:noProof/>
        </w:rPr>
        <w:tab/>
      </w:r>
      <w:r>
        <w:rPr>
          <w:noProof/>
        </w:rPr>
        <w:fldChar w:fldCharType="begin"/>
      </w:r>
      <w:r>
        <w:rPr>
          <w:noProof/>
        </w:rPr>
        <w:instrText xml:space="preserve"> PAGEREF _Toc162885978 \h </w:instrText>
      </w:r>
      <w:r>
        <w:rPr>
          <w:noProof/>
        </w:rPr>
      </w:r>
      <w:r>
        <w:rPr>
          <w:noProof/>
        </w:rPr>
        <w:fldChar w:fldCharType="separate"/>
      </w:r>
      <w:r>
        <w:rPr>
          <w:noProof/>
        </w:rPr>
        <w:t>113</w:t>
      </w:r>
      <w:r>
        <w:rPr>
          <w:noProof/>
        </w:rPr>
        <w:fldChar w:fldCharType="end"/>
      </w:r>
    </w:p>
    <w:p w14:paraId="366ACDAB" w14:textId="02A86B5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10.3.2.39</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 formation response</w:t>
      </w:r>
      <w:r>
        <w:rPr>
          <w:noProof/>
        </w:rPr>
        <w:tab/>
      </w:r>
      <w:r>
        <w:rPr>
          <w:noProof/>
        </w:rPr>
        <w:fldChar w:fldCharType="begin"/>
      </w:r>
      <w:r>
        <w:rPr>
          <w:noProof/>
        </w:rPr>
        <w:instrText xml:space="preserve"> PAGEREF _Toc162885979 \h </w:instrText>
      </w:r>
      <w:r>
        <w:rPr>
          <w:noProof/>
        </w:rPr>
      </w:r>
      <w:r>
        <w:rPr>
          <w:noProof/>
        </w:rPr>
        <w:fldChar w:fldCharType="separate"/>
      </w:r>
      <w:r>
        <w:rPr>
          <w:noProof/>
        </w:rPr>
        <w:t>113</w:t>
      </w:r>
      <w:r>
        <w:rPr>
          <w:noProof/>
        </w:rPr>
        <w:fldChar w:fldCharType="end"/>
      </w:r>
    </w:p>
    <w:p w14:paraId="3A60E360" w14:textId="190A0B4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10.3.2.40</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 formation notify</w:t>
      </w:r>
      <w:r>
        <w:rPr>
          <w:noProof/>
        </w:rPr>
        <w:tab/>
      </w:r>
      <w:r>
        <w:rPr>
          <w:noProof/>
        </w:rPr>
        <w:fldChar w:fldCharType="begin"/>
      </w:r>
      <w:r>
        <w:rPr>
          <w:noProof/>
        </w:rPr>
        <w:instrText xml:space="preserve"> PAGEREF _Toc162885980 \h </w:instrText>
      </w:r>
      <w:r>
        <w:rPr>
          <w:noProof/>
        </w:rPr>
      </w:r>
      <w:r>
        <w:rPr>
          <w:noProof/>
        </w:rPr>
        <w:fldChar w:fldCharType="separate"/>
      </w:r>
      <w:r>
        <w:rPr>
          <w:noProof/>
        </w:rPr>
        <w:t>114</w:t>
      </w:r>
      <w:r>
        <w:rPr>
          <w:noProof/>
        </w:rPr>
        <w:fldChar w:fldCharType="end"/>
      </w:r>
    </w:p>
    <w:p w14:paraId="31FFB3F1" w14:textId="2306DC2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10.3.2.41</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 formation notification</w:t>
      </w:r>
      <w:r>
        <w:rPr>
          <w:noProof/>
        </w:rPr>
        <w:tab/>
      </w:r>
      <w:r>
        <w:rPr>
          <w:noProof/>
        </w:rPr>
        <w:fldChar w:fldCharType="begin"/>
      </w:r>
      <w:r>
        <w:rPr>
          <w:noProof/>
        </w:rPr>
        <w:instrText xml:space="preserve"> PAGEREF _Toc162885981 \h </w:instrText>
      </w:r>
      <w:r>
        <w:rPr>
          <w:noProof/>
        </w:rPr>
      </w:r>
      <w:r>
        <w:rPr>
          <w:noProof/>
        </w:rPr>
        <w:fldChar w:fldCharType="separate"/>
      </w:r>
      <w:r>
        <w:rPr>
          <w:noProof/>
        </w:rPr>
        <w:t>114</w:t>
      </w:r>
      <w:r>
        <w:rPr>
          <w:noProof/>
        </w:rPr>
        <w:fldChar w:fldCharType="end"/>
      </w:r>
    </w:p>
    <w:p w14:paraId="39A6E4C4" w14:textId="3C23D37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10.3.2.42</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 formation notification response</w:t>
      </w:r>
      <w:r>
        <w:rPr>
          <w:noProof/>
        </w:rPr>
        <w:tab/>
      </w:r>
      <w:r>
        <w:rPr>
          <w:noProof/>
        </w:rPr>
        <w:fldChar w:fldCharType="begin"/>
      </w:r>
      <w:r>
        <w:rPr>
          <w:noProof/>
        </w:rPr>
        <w:instrText xml:space="preserve"> PAGEREF _Toc162885982 \h </w:instrText>
      </w:r>
      <w:r>
        <w:rPr>
          <w:noProof/>
        </w:rPr>
      </w:r>
      <w:r>
        <w:rPr>
          <w:noProof/>
        </w:rPr>
        <w:fldChar w:fldCharType="separate"/>
      </w:r>
      <w:r>
        <w:rPr>
          <w:noProof/>
        </w:rPr>
        <w:t>114</w:t>
      </w:r>
      <w:r>
        <w:rPr>
          <w:noProof/>
        </w:rPr>
        <w:fldChar w:fldCharType="end"/>
      </w:r>
    </w:p>
    <w:p w14:paraId="52A3003B" w14:textId="4DFFB6D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10.3.2.43</w:t>
      </w:r>
      <w:r>
        <w:rPr>
          <w:rFonts w:asciiTheme="minorHAnsi" w:eastAsiaTheme="minorEastAsia" w:hAnsiTheme="minorHAnsi" w:cstheme="minorBidi"/>
          <w:noProof/>
          <w:kern w:val="2"/>
          <w:sz w:val="22"/>
          <w:szCs w:val="22"/>
          <w:lang w:eastAsia="en-GB"/>
          <w14:ligatures w14:val="standardContextual"/>
        </w:rPr>
        <w:tab/>
      </w:r>
      <w:r>
        <w:rPr>
          <w:noProof/>
          <w:lang w:eastAsia="zh-CN"/>
        </w:rPr>
        <w:t>Unsubscribe group configuration request</w:t>
      </w:r>
      <w:r>
        <w:rPr>
          <w:noProof/>
        </w:rPr>
        <w:tab/>
      </w:r>
      <w:r>
        <w:rPr>
          <w:noProof/>
        </w:rPr>
        <w:fldChar w:fldCharType="begin"/>
      </w:r>
      <w:r>
        <w:rPr>
          <w:noProof/>
        </w:rPr>
        <w:instrText xml:space="preserve"> PAGEREF _Toc162885983 \h </w:instrText>
      </w:r>
      <w:r>
        <w:rPr>
          <w:noProof/>
        </w:rPr>
      </w:r>
      <w:r>
        <w:rPr>
          <w:noProof/>
        </w:rPr>
        <w:fldChar w:fldCharType="separate"/>
      </w:r>
      <w:r>
        <w:rPr>
          <w:noProof/>
        </w:rPr>
        <w:t>114</w:t>
      </w:r>
      <w:r>
        <w:rPr>
          <w:noProof/>
        </w:rPr>
        <w:fldChar w:fldCharType="end"/>
      </w:r>
    </w:p>
    <w:p w14:paraId="524CA6C8" w14:textId="0BD7919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10.3.2.44</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Unsubscribe group configuration </w:t>
      </w:r>
      <w:r>
        <w:rPr>
          <w:noProof/>
        </w:rPr>
        <w:t>response</w:t>
      </w:r>
      <w:r>
        <w:rPr>
          <w:noProof/>
        </w:rPr>
        <w:tab/>
      </w:r>
      <w:r>
        <w:rPr>
          <w:noProof/>
        </w:rPr>
        <w:fldChar w:fldCharType="begin"/>
      </w:r>
      <w:r>
        <w:rPr>
          <w:noProof/>
        </w:rPr>
        <w:instrText xml:space="preserve"> PAGEREF _Toc162885984 \h </w:instrText>
      </w:r>
      <w:r>
        <w:rPr>
          <w:noProof/>
        </w:rPr>
      </w:r>
      <w:r>
        <w:rPr>
          <w:noProof/>
        </w:rPr>
        <w:fldChar w:fldCharType="separate"/>
      </w:r>
      <w:r>
        <w:rPr>
          <w:noProof/>
        </w:rPr>
        <w:t>114</w:t>
      </w:r>
      <w:r>
        <w:rPr>
          <w:noProof/>
        </w:rPr>
        <w:fldChar w:fldCharType="end"/>
      </w:r>
    </w:p>
    <w:p w14:paraId="61A72E35" w14:textId="1436884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10.3.2.45</w:t>
      </w:r>
      <w:r>
        <w:rPr>
          <w:rFonts w:asciiTheme="minorHAnsi" w:eastAsiaTheme="minorEastAsia" w:hAnsiTheme="minorHAnsi" w:cstheme="minorBidi"/>
          <w:noProof/>
          <w:kern w:val="2"/>
          <w:sz w:val="22"/>
          <w:szCs w:val="22"/>
          <w:lang w:eastAsia="en-GB"/>
          <w14:ligatures w14:val="standardContextual"/>
        </w:rPr>
        <w:tab/>
      </w:r>
      <w:r>
        <w:rPr>
          <w:noProof/>
          <w:lang w:eastAsia="zh-CN"/>
        </w:rPr>
        <w:t>Group configuration subscription update request</w:t>
      </w:r>
      <w:r>
        <w:rPr>
          <w:noProof/>
        </w:rPr>
        <w:tab/>
      </w:r>
      <w:r>
        <w:rPr>
          <w:noProof/>
        </w:rPr>
        <w:fldChar w:fldCharType="begin"/>
      </w:r>
      <w:r>
        <w:rPr>
          <w:noProof/>
        </w:rPr>
        <w:instrText xml:space="preserve"> PAGEREF _Toc162885985 \h </w:instrText>
      </w:r>
      <w:r>
        <w:rPr>
          <w:noProof/>
        </w:rPr>
      </w:r>
      <w:r>
        <w:rPr>
          <w:noProof/>
        </w:rPr>
        <w:fldChar w:fldCharType="separate"/>
      </w:r>
      <w:r>
        <w:rPr>
          <w:noProof/>
        </w:rPr>
        <w:t>115</w:t>
      </w:r>
      <w:r>
        <w:rPr>
          <w:noProof/>
        </w:rPr>
        <w:fldChar w:fldCharType="end"/>
      </w:r>
    </w:p>
    <w:p w14:paraId="65A48224" w14:textId="10E7EF7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10.3.2.46</w:t>
      </w:r>
      <w:r>
        <w:rPr>
          <w:rFonts w:asciiTheme="minorHAnsi" w:eastAsiaTheme="minorEastAsia" w:hAnsiTheme="minorHAnsi" w:cstheme="minorBidi"/>
          <w:noProof/>
          <w:kern w:val="2"/>
          <w:sz w:val="22"/>
          <w:szCs w:val="22"/>
          <w:lang w:eastAsia="en-GB"/>
          <w14:ligatures w14:val="standardContextual"/>
        </w:rPr>
        <w:tab/>
      </w:r>
      <w:r>
        <w:rPr>
          <w:noProof/>
          <w:lang w:eastAsia="zh-CN"/>
        </w:rPr>
        <w:t>Group configuration subscription update response</w:t>
      </w:r>
      <w:r>
        <w:rPr>
          <w:noProof/>
        </w:rPr>
        <w:tab/>
      </w:r>
      <w:r>
        <w:rPr>
          <w:noProof/>
        </w:rPr>
        <w:fldChar w:fldCharType="begin"/>
      </w:r>
      <w:r>
        <w:rPr>
          <w:noProof/>
        </w:rPr>
        <w:instrText xml:space="preserve"> PAGEREF _Toc162885986 \h </w:instrText>
      </w:r>
      <w:r>
        <w:rPr>
          <w:noProof/>
        </w:rPr>
      </w:r>
      <w:r>
        <w:rPr>
          <w:noProof/>
        </w:rPr>
        <w:fldChar w:fldCharType="separate"/>
      </w:r>
      <w:r>
        <w:rPr>
          <w:noProof/>
        </w:rPr>
        <w:t>115</w:t>
      </w:r>
      <w:r>
        <w:rPr>
          <w:noProof/>
        </w:rPr>
        <w:fldChar w:fldCharType="end"/>
      </w:r>
    </w:p>
    <w:p w14:paraId="73218594" w14:textId="16E07FF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10.3.3</w:t>
      </w:r>
      <w:r>
        <w:rPr>
          <w:rFonts w:asciiTheme="minorHAnsi" w:eastAsiaTheme="minorEastAsia" w:hAnsiTheme="minorHAnsi" w:cstheme="minorBidi"/>
          <w:noProof/>
          <w:kern w:val="2"/>
          <w:sz w:val="22"/>
          <w:szCs w:val="22"/>
          <w:lang w:eastAsia="en-GB"/>
          <w14:ligatures w14:val="standardContextual"/>
        </w:rPr>
        <w:tab/>
      </w:r>
      <w:r>
        <w:rPr>
          <w:noProof/>
        </w:rPr>
        <w:t>Group creation</w:t>
      </w:r>
      <w:r>
        <w:rPr>
          <w:noProof/>
        </w:rPr>
        <w:tab/>
      </w:r>
      <w:r>
        <w:rPr>
          <w:noProof/>
        </w:rPr>
        <w:fldChar w:fldCharType="begin"/>
      </w:r>
      <w:r>
        <w:rPr>
          <w:noProof/>
        </w:rPr>
        <w:instrText xml:space="preserve"> PAGEREF _Toc162885987 \h </w:instrText>
      </w:r>
      <w:r>
        <w:rPr>
          <w:noProof/>
        </w:rPr>
      </w:r>
      <w:r>
        <w:rPr>
          <w:noProof/>
        </w:rPr>
        <w:fldChar w:fldCharType="separate"/>
      </w:r>
      <w:r>
        <w:rPr>
          <w:noProof/>
        </w:rPr>
        <w:t>115</w:t>
      </w:r>
      <w:r>
        <w:rPr>
          <w:noProof/>
        </w:rPr>
        <w:fldChar w:fldCharType="end"/>
      </w:r>
    </w:p>
    <w:p w14:paraId="680E6B2F" w14:textId="5BD6310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10.3.4</w:t>
      </w:r>
      <w:r>
        <w:rPr>
          <w:rFonts w:asciiTheme="minorHAnsi" w:eastAsiaTheme="minorEastAsia" w:hAnsiTheme="minorHAnsi" w:cstheme="minorBidi"/>
          <w:noProof/>
          <w:kern w:val="2"/>
          <w:sz w:val="22"/>
          <w:szCs w:val="22"/>
          <w:lang w:eastAsia="en-GB"/>
          <w14:ligatures w14:val="standardContextual"/>
        </w:rPr>
        <w:tab/>
      </w:r>
      <w:r>
        <w:rPr>
          <w:noProof/>
        </w:rPr>
        <w:t>Group information query</w:t>
      </w:r>
      <w:r>
        <w:rPr>
          <w:noProof/>
        </w:rPr>
        <w:tab/>
      </w:r>
      <w:r>
        <w:rPr>
          <w:noProof/>
        </w:rPr>
        <w:fldChar w:fldCharType="begin"/>
      </w:r>
      <w:r>
        <w:rPr>
          <w:noProof/>
        </w:rPr>
        <w:instrText xml:space="preserve"> PAGEREF _Toc162885988 \h </w:instrText>
      </w:r>
      <w:r>
        <w:rPr>
          <w:noProof/>
        </w:rPr>
      </w:r>
      <w:r>
        <w:rPr>
          <w:noProof/>
        </w:rPr>
        <w:fldChar w:fldCharType="separate"/>
      </w:r>
      <w:r>
        <w:rPr>
          <w:noProof/>
        </w:rPr>
        <w:t>116</w:t>
      </w:r>
      <w:r>
        <w:rPr>
          <w:noProof/>
        </w:rPr>
        <w:fldChar w:fldCharType="end"/>
      </w:r>
    </w:p>
    <w:p w14:paraId="0C32E3FC" w14:textId="5A089F1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_Toc162885989 \h </w:instrText>
      </w:r>
      <w:r>
        <w:rPr>
          <w:noProof/>
        </w:rPr>
      </w:r>
      <w:r>
        <w:rPr>
          <w:noProof/>
        </w:rPr>
        <w:fldChar w:fldCharType="separate"/>
      </w:r>
      <w:r>
        <w:rPr>
          <w:noProof/>
        </w:rPr>
        <w:t>116</w:t>
      </w:r>
      <w:r>
        <w:rPr>
          <w:noProof/>
        </w:rPr>
        <w:fldChar w:fldCharType="end"/>
      </w:r>
    </w:p>
    <w:p w14:paraId="17610255" w14:textId="0A60C1D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_Toc162885990 \h </w:instrText>
      </w:r>
      <w:r>
        <w:rPr>
          <w:noProof/>
        </w:rPr>
      </w:r>
      <w:r>
        <w:rPr>
          <w:noProof/>
        </w:rPr>
        <w:fldChar w:fldCharType="separate"/>
      </w:r>
      <w:r>
        <w:rPr>
          <w:noProof/>
        </w:rPr>
        <w:t>116</w:t>
      </w:r>
      <w:r>
        <w:rPr>
          <w:noProof/>
        </w:rPr>
        <w:fldChar w:fldCharType="end"/>
      </w:r>
    </w:p>
    <w:p w14:paraId="7FA32ACD" w14:textId="7BBBFDF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10.3.5</w:t>
      </w:r>
      <w:r>
        <w:rPr>
          <w:rFonts w:asciiTheme="minorHAnsi" w:eastAsiaTheme="minorEastAsia" w:hAnsiTheme="minorHAnsi" w:cstheme="minorBidi"/>
          <w:noProof/>
          <w:kern w:val="2"/>
          <w:sz w:val="22"/>
          <w:szCs w:val="22"/>
          <w:lang w:eastAsia="en-GB"/>
          <w14:ligatures w14:val="standardContextual"/>
        </w:rPr>
        <w:tab/>
      </w:r>
      <w:r>
        <w:rPr>
          <w:noProof/>
        </w:rPr>
        <w:t xml:space="preserve">Group </w:t>
      </w:r>
      <w:r>
        <w:rPr>
          <w:noProof/>
          <w:lang w:eastAsia="zh-CN"/>
        </w:rPr>
        <w:t>membership</w:t>
      </w:r>
      <w:r>
        <w:rPr>
          <w:noProof/>
        </w:rPr>
        <w:tab/>
      </w:r>
      <w:r>
        <w:rPr>
          <w:noProof/>
        </w:rPr>
        <w:fldChar w:fldCharType="begin"/>
      </w:r>
      <w:r>
        <w:rPr>
          <w:noProof/>
        </w:rPr>
        <w:instrText xml:space="preserve"> PAGEREF _Toc162885991 \h </w:instrText>
      </w:r>
      <w:r>
        <w:rPr>
          <w:noProof/>
        </w:rPr>
      </w:r>
      <w:r>
        <w:rPr>
          <w:noProof/>
        </w:rPr>
        <w:fldChar w:fldCharType="separate"/>
      </w:r>
      <w:r>
        <w:rPr>
          <w:noProof/>
        </w:rPr>
        <w:t>117</w:t>
      </w:r>
      <w:r>
        <w:rPr>
          <w:noProof/>
        </w:rPr>
        <w:fldChar w:fldCharType="end"/>
      </w:r>
    </w:p>
    <w:p w14:paraId="31ADF5F5" w14:textId="21E7D1C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10.3.5.0</w:t>
      </w:r>
      <w:r>
        <w:rPr>
          <w:rFonts w:asciiTheme="minorHAnsi" w:eastAsiaTheme="minorEastAsia" w:hAnsiTheme="minorHAnsi" w:cstheme="minorBidi"/>
          <w:noProof/>
          <w:kern w:val="2"/>
          <w:sz w:val="22"/>
          <w:szCs w:val="22"/>
          <w:lang w:eastAsia="en-GB"/>
          <w14:ligatures w14:val="standardContextual"/>
        </w:rPr>
        <w:tab/>
      </w:r>
      <w:r>
        <w:rPr>
          <w:noProof/>
        </w:rPr>
        <w:t>Group membership subscription</w:t>
      </w:r>
      <w:r>
        <w:rPr>
          <w:noProof/>
        </w:rPr>
        <w:tab/>
      </w:r>
      <w:r>
        <w:rPr>
          <w:noProof/>
        </w:rPr>
        <w:fldChar w:fldCharType="begin"/>
      </w:r>
      <w:r>
        <w:rPr>
          <w:noProof/>
        </w:rPr>
        <w:instrText xml:space="preserve"> PAGEREF _Toc162885992 \h </w:instrText>
      </w:r>
      <w:r>
        <w:rPr>
          <w:noProof/>
        </w:rPr>
      </w:r>
      <w:r>
        <w:rPr>
          <w:noProof/>
        </w:rPr>
        <w:fldChar w:fldCharType="separate"/>
      </w:r>
      <w:r>
        <w:rPr>
          <w:noProof/>
        </w:rPr>
        <w:t>117</w:t>
      </w:r>
      <w:r>
        <w:rPr>
          <w:noProof/>
        </w:rPr>
        <w:fldChar w:fldCharType="end"/>
      </w:r>
    </w:p>
    <w:p w14:paraId="79C178AA" w14:textId="14F9997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w:t>
      </w:r>
      <w:r>
        <w:rPr>
          <w:noProof/>
          <w:lang w:eastAsia="zh-CN"/>
        </w:rPr>
        <w:t>3.5</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Group membership notification</w:t>
      </w:r>
      <w:r>
        <w:rPr>
          <w:noProof/>
        </w:rPr>
        <w:tab/>
      </w:r>
      <w:r>
        <w:rPr>
          <w:noProof/>
        </w:rPr>
        <w:fldChar w:fldCharType="begin"/>
      </w:r>
      <w:r>
        <w:rPr>
          <w:noProof/>
        </w:rPr>
        <w:instrText xml:space="preserve"> PAGEREF _Toc162885993 \h </w:instrText>
      </w:r>
      <w:r>
        <w:rPr>
          <w:noProof/>
        </w:rPr>
      </w:r>
      <w:r>
        <w:rPr>
          <w:noProof/>
        </w:rPr>
        <w:fldChar w:fldCharType="separate"/>
      </w:r>
      <w:r>
        <w:rPr>
          <w:noProof/>
        </w:rPr>
        <w:t>117</w:t>
      </w:r>
      <w:r>
        <w:rPr>
          <w:noProof/>
        </w:rPr>
        <w:fldChar w:fldCharType="end"/>
      </w:r>
    </w:p>
    <w:p w14:paraId="0E3F0899" w14:textId="4D13368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10.3.5.2</w:t>
      </w:r>
      <w:r>
        <w:rPr>
          <w:rFonts w:asciiTheme="minorHAnsi" w:eastAsiaTheme="minorEastAsia" w:hAnsiTheme="minorHAnsi" w:cstheme="minorBidi"/>
          <w:noProof/>
          <w:kern w:val="2"/>
          <w:sz w:val="22"/>
          <w:szCs w:val="22"/>
          <w:lang w:eastAsia="en-GB"/>
          <w14:ligatures w14:val="standardContextual"/>
        </w:rPr>
        <w:tab/>
      </w:r>
      <w:r>
        <w:rPr>
          <w:noProof/>
        </w:rPr>
        <w:t>Group membership update</w:t>
      </w:r>
      <w:r>
        <w:rPr>
          <w:noProof/>
          <w:lang w:eastAsia="zh-CN"/>
        </w:rPr>
        <w:t xml:space="preserve"> by authorized user/UE/VAL server</w:t>
      </w:r>
      <w:r>
        <w:rPr>
          <w:noProof/>
        </w:rPr>
        <w:tab/>
      </w:r>
      <w:r>
        <w:rPr>
          <w:noProof/>
        </w:rPr>
        <w:fldChar w:fldCharType="begin"/>
      </w:r>
      <w:r>
        <w:rPr>
          <w:noProof/>
        </w:rPr>
        <w:instrText xml:space="preserve"> PAGEREF _Toc162885994 \h </w:instrText>
      </w:r>
      <w:r>
        <w:rPr>
          <w:noProof/>
        </w:rPr>
      </w:r>
      <w:r>
        <w:rPr>
          <w:noProof/>
        </w:rPr>
        <w:fldChar w:fldCharType="separate"/>
      </w:r>
      <w:r>
        <w:rPr>
          <w:noProof/>
        </w:rPr>
        <w:t>118</w:t>
      </w:r>
      <w:r>
        <w:rPr>
          <w:noProof/>
        </w:rPr>
        <w:fldChar w:fldCharType="end"/>
      </w:r>
    </w:p>
    <w:p w14:paraId="23398C5B" w14:textId="0932F94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10.3.6</w:t>
      </w:r>
      <w:r>
        <w:rPr>
          <w:rFonts w:asciiTheme="minorHAnsi" w:eastAsiaTheme="minorEastAsia" w:hAnsiTheme="minorHAnsi" w:cstheme="minorBidi"/>
          <w:noProof/>
          <w:kern w:val="2"/>
          <w:sz w:val="22"/>
          <w:szCs w:val="22"/>
          <w:lang w:eastAsia="en-GB"/>
          <w14:ligatures w14:val="standardContextual"/>
        </w:rPr>
        <w:tab/>
      </w:r>
      <w:r>
        <w:rPr>
          <w:noProof/>
        </w:rPr>
        <w:t>Group configuration management</w:t>
      </w:r>
      <w:r>
        <w:rPr>
          <w:noProof/>
        </w:rPr>
        <w:tab/>
      </w:r>
      <w:r>
        <w:rPr>
          <w:noProof/>
        </w:rPr>
        <w:fldChar w:fldCharType="begin"/>
      </w:r>
      <w:r>
        <w:rPr>
          <w:noProof/>
        </w:rPr>
        <w:instrText xml:space="preserve"> PAGEREF _Toc162885995 \h </w:instrText>
      </w:r>
      <w:r>
        <w:rPr>
          <w:noProof/>
        </w:rPr>
      </w:r>
      <w:r>
        <w:rPr>
          <w:noProof/>
        </w:rPr>
        <w:fldChar w:fldCharType="separate"/>
      </w:r>
      <w:r>
        <w:rPr>
          <w:noProof/>
        </w:rPr>
        <w:t>119</w:t>
      </w:r>
      <w:r>
        <w:rPr>
          <w:noProof/>
        </w:rPr>
        <w:fldChar w:fldCharType="end"/>
      </w:r>
    </w:p>
    <w:p w14:paraId="71CA506E" w14:textId="19CF966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10.3.6.1</w:t>
      </w:r>
      <w:r>
        <w:rPr>
          <w:rFonts w:asciiTheme="minorHAnsi" w:eastAsiaTheme="minorEastAsia" w:hAnsiTheme="minorHAnsi" w:cstheme="minorBidi"/>
          <w:noProof/>
          <w:kern w:val="2"/>
          <w:sz w:val="22"/>
          <w:szCs w:val="22"/>
          <w:lang w:eastAsia="en-GB"/>
          <w14:ligatures w14:val="standardContextual"/>
        </w:rPr>
        <w:tab/>
      </w:r>
      <w:r>
        <w:rPr>
          <w:noProof/>
        </w:rPr>
        <w:t>Store group configurations at the group management server</w:t>
      </w:r>
      <w:r>
        <w:rPr>
          <w:noProof/>
        </w:rPr>
        <w:tab/>
      </w:r>
      <w:r>
        <w:rPr>
          <w:noProof/>
        </w:rPr>
        <w:fldChar w:fldCharType="begin"/>
      </w:r>
      <w:r>
        <w:rPr>
          <w:noProof/>
        </w:rPr>
        <w:instrText xml:space="preserve"> PAGEREF _Toc162885996 \h </w:instrText>
      </w:r>
      <w:r>
        <w:rPr>
          <w:noProof/>
        </w:rPr>
      </w:r>
      <w:r>
        <w:rPr>
          <w:noProof/>
        </w:rPr>
        <w:fldChar w:fldCharType="separate"/>
      </w:r>
      <w:r>
        <w:rPr>
          <w:noProof/>
        </w:rPr>
        <w:t>119</w:t>
      </w:r>
      <w:r>
        <w:rPr>
          <w:noProof/>
        </w:rPr>
        <w:fldChar w:fldCharType="end"/>
      </w:r>
    </w:p>
    <w:p w14:paraId="797C6FD6" w14:textId="417FDD3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10.3.6.2</w:t>
      </w:r>
      <w:r>
        <w:rPr>
          <w:rFonts w:asciiTheme="minorHAnsi" w:eastAsiaTheme="minorEastAsia" w:hAnsiTheme="minorHAnsi" w:cstheme="minorBidi"/>
          <w:noProof/>
          <w:kern w:val="2"/>
          <w:sz w:val="22"/>
          <w:szCs w:val="22"/>
          <w:lang w:eastAsia="en-GB"/>
          <w14:ligatures w14:val="standardContextual"/>
        </w:rPr>
        <w:tab/>
      </w:r>
      <w:r>
        <w:rPr>
          <w:noProof/>
        </w:rPr>
        <w:t>Retrieve group configurations</w:t>
      </w:r>
      <w:r>
        <w:rPr>
          <w:noProof/>
        </w:rPr>
        <w:tab/>
      </w:r>
      <w:r>
        <w:rPr>
          <w:noProof/>
        </w:rPr>
        <w:fldChar w:fldCharType="begin"/>
      </w:r>
      <w:r>
        <w:rPr>
          <w:noProof/>
        </w:rPr>
        <w:instrText xml:space="preserve"> PAGEREF _Toc162885997 \h </w:instrText>
      </w:r>
      <w:r>
        <w:rPr>
          <w:noProof/>
        </w:rPr>
      </w:r>
      <w:r>
        <w:rPr>
          <w:noProof/>
        </w:rPr>
        <w:fldChar w:fldCharType="separate"/>
      </w:r>
      <w:r>
        <w:rPr>
          <w:noProof/>
        </w:rPr>
        <w:t>120</w:t>
      </w:r>
      <w:r>
        <w:rPr>
          <w:noProof/>
        </w:rPr>
        <w:fldChar w:fldCharType="end"/>
      </w:r>
    </w:p>
    <w:p w14:paraId="35DB69E4" w14:textId="3591E80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10.3.6.3</w:t>
      </w:r>
      <w:r>
        <w:rPr>
          <w:rFonts w:asciiTheme="minorHAnsi" w:eastAsiaTheme="minorEastAsia" w:hAnsiTheme="minorHAnsi" w:cstheme="minorBidi"/>
          <w:noProof/>
          <w:kern w:val="2"/>
          <w:sz w:val="22"/>
          <w:szCs w:val="22"/>
          <w:lang w:eastAsia="en-GB"/>
          <w14:ligatures w14:val="standardContextual"/>
        </w:rPr>
        <w:tab/>
      </w:r>
      <w:r>
        <w:rPr>
          <w:noProof/>
        </w:rPr>
        <w:t>Subscription and notification for group configuration data</w:t>
      </w:r>
      <w:r>
        <w:rPr>
          <w:noProof/>
        </w:rPr>
        <w:tab/>
      </w:r>
      <w:r>
        <w:rPr>
          <w:noProof/>
        </w:rPr>
        <w:fldChar w:fldCharType="begin"/>
      </w:r>
      <w:r>
        <w:rPr>
          <w:noProof/>
        </w:rPr>
        <w:instrText xml:space="preserve"> PAGEREF _Toc162885998 \h </w:instrText>
      </w:r>
      <w:r>
        <w:rPr>
          <w:noProof/>
        </w:rPr>
      </w:r>
      <w:r>
        <w:rPr>
          <w:noProof/>
        </w:rPr>
        <w:fldChar w:fldCharType="separate"/>
      </w:r>
      <w:r>
        <w:rPr>
          <w:noProof/>
        </w:rPr>
        <w:t>121</w:t>
      </w:r>
      <w:r>
        <w:rPr>
          <w:noProof/>
        </w:rPr>
        <w:fldChar w:fldCharType="end"/>
      </w:r>
    </w:p>
    <w:p w14:paraId="3D7A2120" w14:textId="2B7489F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10.3.6.4</w:t>
      </w:r>
      <w:r>
        <w:rPr>
          <w:rFonts w:asciiTheme="minorHAnsi" w:eastAsiaTheme="minorEastAsia" w:hAnsiTheme="minorHAnsi" w:cstheme="minorBidi"/>
          <w:noProof/>
          <w:kern w:val="2"/>
          <w:sz w:val="22"/>
          <w:szCs w:val="22"/>
          <w:lang w:eastAsia="en-GB"/>
          <w14:ligatures w14:val="standardContextual"/>
        </w:rPr>
        <w:tab/>
      </w:r>
      <w:r>
        <w:rPr>
          <w:noProof/>
        </w:rPr>
        <w:t>Structure of group configuration data</w:t>
      </w:r>
      <w:r>
        <w:rPr>
          <w:noProof/>
        </w:rPr>
        <w:tab/>
      </w:r>
      <w:r>
        <w:rPr>
          <w:noProof/>
        </w:rPr>
        <w:fldChar w:fldCharType="begin"/>
      </w:r>
      <w:r>
        <w:rPr>
          <w:noProof/>
        </w:rPr>
        <w:instrText xml:space="preserve"> PAGEREF _Toc162885999 \h </w:instrText>
      </w:r>
      <w:r>
        <w:rPr>
          <w:noProof/>
        </w:rPr>
      </w:r>
      <w:r>
        <w:rPr>
          <w:noProof/>
        </w:rPr>
        <w:fldChar w:fldCharType="separate"/>
      </w:r>
      <w:r>
        <w:rPr>
          <w:noProof/>
        </w:rPr>
        <w:t>123</w:t>
      </w:r>
      <w:r>
        <w:rPr>
          <w:noProof/>
        </w:rPr>
        <w:fldChar w:fldCharType="end"/>
      </w:r>
    </w:p>
    <w:p w14:paraId="1155A58A" w14:textId="54856ED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10.3.7</w:t>
      </w:r>
      <w:r>
        <w:rPr>
          <w:rFonts w:asciiTheme="minorHAnsi" w:eastAsiaTheme="minorEastAsia" w:hAnsiTheme="minorHAnsi" w:cstheme="minorBidi"/>
          <w:noProof/>
          <w:kern w:val="2"/>
          <w:sz w:val="22"/>
          <w:szCs w:val="22"/>
          <w:lang w:eastAsia="en-GB"/>
          <w14:ligatures w14:val="standardContextual"/>
        </w:rPr>
        <w:tab/>
      </w:r>
      <w:r>
        <w:rPr>
          <w:noProof/>
        </w:rPr>
        <w:t>Location-based group creation</w:t>
      </w:r>
      <w:r>
        <w:rPr>
          <w:noProof/>
        </w:rPr>
        <w:tab/>
      </w:r>
      <w:r>
        <w:rPr>
          <w:noProof/>
        </w:rPr>
        <w:fldChar w:fldCharType="begin"/>
      </w:r>
      <w:r>
        <w:rPr>
          <w:noProof/>
        </w:rPr>
        <w:instrText xml:space="preserve"> PAGEREF _Toc162886000 \h </w:instrText>
      </w:r>
      <w:r>
        <w:rPr>
          <w:noProof/>
        </w:rPr>
      </w:r>
      <w:r>
        <w:rPr>
          <w:noProof/>
        </w:rPr>
        <w:fldChar w:fldCharType="separate"/>
      </w:r>
      <w:r>
        <w:rPr>
          <w:noProof/>
        </w:rPr>
        <w:t>123</w:t>
      </w:r>
      <w:r>
        <w:rPr>
          <w:noProof/>
        </w:rPr>
        <w:fldChar w:fldCharType="end"/>
      </w:r>
    </w:p>
    <w:p w14:paraId="1DBC5B9A" w14:textId="333318B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10.3.8</w:t>
      </w:r>
      <w:r>
        <w:rPr>
          <w:rFonts w:asciiTheme="minorHAnsi" w:eastAsiaTheme="minorEastAsia" w:hAnsiTheme="minorHAnsi" w:cstheme="minorBidi"/>
          <w:noProof/>
          <w:kern w:val="2"/>
          <w:sz w:val="22"/>
          <w:szCs w:val="22"/>
          <w:lang w:eastAsia="en-GB"/>
          <w14:ligatures w14:val="standardContextual"/>
        </w:rPr>
        <w:tab/>
      </w:r>
      <w:r>
        <w:rPr>
          <w:noProof/>
        </w:rPr>
        <w:t>Group announcement and join</w:t>
      </w:r>
      <w:r>
        <w:rPr>
          <w:noProof/>
        </w:rPr>
        <w:tab/>
      </w:r>
      <w:r>
        <w:rPr>
          <w:noProof/>
        </w:rPr>
        <w:fldChar w:fldCharType="begin"/>
      </w:r>
      <w:r>
        <w:rPr>
          <w:noProof/>
        </w:rPr>
        <w:instrText xml:space="preserve"> PAGEREF _Toc162886001 \h </w:instrText>
      </w:r>
      <w:r>
        <w:rPr>
          <w:noProof/>
        </w:rPr>
      </w:r>
      <w:r>
        <w:rPr>
          <w:noProof/>
        </w:rPr>
        <w:fldChar w:fldCharType="separate"/>
      </w:r>
      <w:r>
        <w:rPr>
          <w:noProof/>
        </w:rPr>
        <w:t>124</w:t>
      </w:r>
      <w:r>
        <w:rPr>
          <w:noProof/>
        </w:rPr>
        <w:fldChar w:fldCharType="end"/>
      </w:r>
    </w:p>
    <w:p w14:paraId="5E12ECD3" w14:textId="2415B82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_Toc162886002 \h </w:instrText>
      </w:r>
      <w:r>
        <w:rPr>
          <w:noProof/>
        </w:rPr>
      </w:r>
      <w:r>
        <w:rPr>
          <w:noProof/>
        </w:rPr>
        <w:fldChar w:fldCharType="separate"/>
      </w:r>
      <w:r>
        <w:rPr>
          <w:noProof/>
        </w:rPr>
        <w:t>124</w:t>
      </w:r>
      <w:r>
        <w:rPr>
          <w:noProof/>
        </w:rPr>
        <w:fldChar w:fldCharType="end"/>
      </w:r>
    </w:p>
    <w:p w14:paraId="1714383E" w14:textId="4575FBE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_Toc162886003 \h </w:instrText>
      </w:r>
      <w:r>
        <w:rPr>
          <w:noProof/>
        </w:rPr>
      </w:r>
      <w:r>
        <w:rPr>
          <w:noProof/>
        </w:rPr>
        <w:fldChar w:fldCharType="separate"/>
      </w:r>
      <w:r>
        <w:rPr>
          <w:noProof/>
        </w:rPr>
        <w:t>124</w:t>
      </w:r>
      <w:r>
        <w:rPr>
          <w:noProof/>
        </w:rPr>
        <w:fldChar w:fldCharType="end"/>
      </w:r>
    </w:p>
    <w:p w14:paraId="7DBE50FA" w14:textId="4C6037E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10.3.9</w:t>
      </w:r>
      <w:r>
        <w:rPr>
          <w:rFonts w:asciiTheme="minorHAnsi" w:eastAsiaTheme="minorEastAsia" w:hAnsiTheme="minorHAnsi" w:cstheme="minorBidi"/>
          <w:noProof/>
          <w:kern w:val="2"/>
          <w:sz w:val="22"/>
          <w:szCs w:val="22"/>
          <w:lang w:eastAsia="en-GB"/>
          <w14:ligatures w14:val="standardContextual"/>
        </w:rPr>
        <w:tab/>
      </w:r>
      <w:r>
        <w:rPr>
          <w:noProof/>
        </w:rPr>
        <w:t>Group member leave</w:t>
      </w:r>
      <w:r>
        <w:rPr>
          <w:noProof/>
        </w:rPr>
        <w:tab/>
      </w:r>
      <w:r>
        <w:rPr>
          <w:noProof/>
        </w:rPr>
        <w:fldChar w:fldCharType="begin"/>
      </w:r>
      <w:r>
        <w:rPr>
          <w:noProof/>
        </w:rPr>
        <w:instrText xml:space="preserve"> PAGEREF _Toc162886004 \h </w:instrText>
      </w:r>
      <w:r>
        <w:rPr>
          <w:noProof/>
        </w:rPr>
      </w:r>
      <w:r>
        <w:rPr>
          <w:noProof/>
        </w:rPr>
        <w:fldChar w:fldCharType="separate"/>
      </w:r>
      <w:r>
        <w:rPr>
          <w:noProof/>
        </w:rPr>
        <w:t>125</w:t>
      </w:r>
      <w:r>
        <w:rPr>
          <w:noProof/>
        </w:rPr>
        <w:fldChar w:fldCharType="end"/>
      </w:r>
    </w:p>
    <w:p w14:paraId="09357857" w14:textId="452CE9D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_Toc162886005 \h </w:instrText>
      </w:r>
      <w:r>
        <w:rPr>
          <w:noProof/>
        </w:rPr>
      </w:r>
      <w:r>
        <w:rPr>
          <w:noProof/>
        </w:rPr>
        <w:fldChar w:fldCharType="separate"/>
      </w:r>
      <w:r>
        <w:rPr>
          <w:noProof/>
        </w:rPr>
        <w:t>125</w:t>
      </w:r>
      <w:r>
        <w:rPr>
          <w:noProof/>
        </w:rPr>
        <w:fldChar w:fldCharType="end"/>
      </w:r>
    </w:p>
    <w:p w14:paraId="63565C46" w14:textId="759B750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10.3.9.2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_Toc162886006 \h </w:instrText>
      </w:r>
      <w:r>
        <w:rPr>
          <w:noProof/>
        </w:rPr>
      </w:r>
      <w:r>
        <w:rPr>
          <w:noProof/>
        </w:rPr>
        <w:fldChar w:fldCharType="separate"/>
      </w:r>
      <w:r>
        <w:rPr>
          <w:noProof/>
        </w:rPr>
        <w:t>125</w:t>
      </w:r>
      <w:r>
        <w:rPr>
          <w:noProof/>
        </w:rPr>
        <w:fldChar w:fldCharType="end"/>
      </w:r>
    </w:p>
    <w:p w14:paraId="031ECBE4" w14:textId="7D7C111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10.3.10</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groups</w:t>
      </w:r>
      <w:r>
        <w:rPr>
          <w:noProof/>
        </w:rPr>
        <w:tab/>
      </w:r>
      <w:r>
        <w:rPr>
          <w:noProof/>
        </w:rPr>
        <w:fldChar w:fldCharType="begin"/>
      </w:r>
      <w:r>
        <w:rPr>
          <w:noProof/>
        </w:rPr>
        <w:instrText xml:space="preserve"> PAGEREF _Toc162886007 \h </w:instrText>
      </w:r>
      <w:r>
        <w:rPr>
          <w:noProof/>
        </w:rPr>
      </w:r>
      <w:r>
        <w:rPr>
          <w:noProof/>
        </w:rPr>
        <w:fldChar w:fldCharType="separate"/>
      </w:r>
      <w:r>
        <w:rPr>
          <w:noProof/>
        </w:rPr>
        <w:t>126</w:t>
      </w:r>
      <w:r>
        <w:rPr>
          <w:noProof/>
        </w:rPr>
        <w:fldChar w:fldCharType="end"/>
      </w:r>
    </w:p>
    <w:p w14:paraId="4F8090DD" w14:textId="6A38E4D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10.3.10.1</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Temporary group formation within a VAL system</w:t>
      </w:r>
      <w:r>
        <w:rPr>
          <w:noProof/>
        </w:rPr>
        <w:tab/>
      </w:r>
      <w:r>
        <w:rPr>
          <w:noProof/>
        </w:rPr>
        <w:fldChar w:fldCharType="begin"/>
      </w:r>
      <w:r>
        <w:rPr>
          <w:noProof/>
        </w:rPr>
        <w:instrText xml:space="preserve"> PAGEREF _Toc162886008 \h </w:instrText>
      </w:r>
      <w:r>
        <w:rPr>
          <w:noProof/>
        </w:rPr>
      </w:r>
      <w:r>
        <w:rPr>
          <w:noProof/>
        </w:rPr>
        <w:fldChar w:fldCharType="separate"/>
      </w:r>
      <w:r>
        <w:rPr>
          <w:noProof/>
        </w:rPr>
        <w:t>126</w:t>
      </w:r>
      <w:r>
        <w:rPr>
          <w:noProof/>
        </w:rPr>
        <w:fldChar w:fldCharType="end"/>
      </w:r>
    </w:p>
    <w:p w14:paraId="1242607B" w14:textId="5BE7B199"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10.3.11</w:t>
      </w:r>
      <w:r>
        <w:rPr>
          <w:rFonts w:asciiTheme="minorHAnsi" w:eastAsiaTheme="minorEastAsia" w:hAnsiTheme="minorHAnsi" w:cstheme="minorBidi"/>
          <w:noProof/>
          <w:kern w:val="2"/>
          <w:sz w:val="22"/>
          <w:szCs w:val="22"/>
          <w:lang w:eastAsia="en-GB"/>
          <w14:ligatures w14:val="standardContextual"/>
        </w:rPr>
        <w:tab/>
      </w:r>
      <w:r>
        <w:rPr>
          <w:noProof/>
          <w:lang w:eastAsia="zh-CN"/>
        </w:rPr>
        <w:t>Group List Fetch</w:t>
      </w:r>
      <w:r>
        <w:rPr>
          <w:noProof/>
        </w:rPr>
        <w:tab/>
      </w:r>
      <w:r>
        <w:rPr>
          <w:noProof/>
        </w:rPr>
        <w:fldChar w:fldCharType="begin"/>
      </w:r>
      <w:r>
        <w:rPr>
          <w:noProof/>
        </w:rPr>
        <w:instrText xml:space="preserve"> PAGEREF _Toc162886009 \h </w:instrText>
      </w:r>
      <w:r>
        <w:rPr>
          <w:noProof/>
        </w:rPr>
      </w:r>
      <w:r>
        <w:rPr>
          <w:noProof/>
        </w:rPr>
        <w:fldChar w:fldCharType="separate"/>
      </w:r>
      <w:r>
        <w:rPr>
          <w:noProof/>
        </w:rPr>
        <w:t>128</w:t>
      </w:r>
      <w:r>
        <w:rPr>
          <w:noProof/>
        </w:rPr>
        <w:fldChar w:fldCharType="end"/>
      </w:r>
    </w:p>
    <w:p w14:paraId="177C1246" w14:textId="32F8AB3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10.3.12</w:t>
      </w:r>
      <w:r>
        <w:rPr>
          <w:rFonts w:asciiTheme="minorHAnsi" w:eastAsiaTheme="minorEastAsia" w:hAnsiTheme="minorHAnsi" w:cstheme="minorBidi"/>
          <w:noProof/>
          <w:kern w:val="2"/>
          <w:sz w:val="22"/>
          <w:szCs w:val="22"/>
          <w:lang w:eastAsia="en-GB"/>
          <w14:ligatures w14:val="standardContextual"/>
        </w:rPr>
        <w:tab/>
      </w:r>
      <w:r>
        <w:rPr>
          <w:noProof/>
        </w:rPr>
        <w:t>Location-based group update</w:t>
      </w:r>
      <w:r>
        <w:rPr>
          <w:noProof/>
        </w:rPr>
        <w:tab/>
      </w:r>
      <w:r>
        <w:rPr>
          <w:noProof/>
        </w:rPr>
        <w:fldChar w:fldCharType="begin"/>
      </w:r>
      <w:r>
        <w:rPr>
          <w:noProof/>
        </w:rPr>
        <w:instrText xml:space="preserve"> PAGEREF _Toc162886010 \h </w:instrText>
      </w:r>
      <w:r>
        <w:rPr>
          <w:noProof/>
        </w:rPr>
      </w:r>
      <w:r>
        <w:rPr>
          <w:noProof/>
        </w:rPr>
        <w:fldChar w:fldCharType="separate"/>
      </w:r>
      <w:r>
        <w:rPr>
          <w:noProof/>
        </w:rPr>
        <w:t>128</w:t>
      </w:r>
      <w:r>
        <w:rPr>
          <w:noProof/>
        </w:rPr>
        <w:fldChar w:fldCharType="end"/>
      </w:r>
    </w:p>
    <w:p w14:paraId="0DD5B4C4" w14:textId="4C7A0C7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10.3.13</w:t>
      </w:r>
      <w:r>
        <w:rPr>
          <w:rFonts w:asciiTheme="minorHAnsi" w:eastAsiaTheme="minorEastAsia" w:hAnsiTheme="minorHAnsi" w:cstheme="minorBidi"/>
          <w:noProof/>
          <w:kern w:val="2"/>
          <w:sz w:val="22"/>
          <w:szCs w:val="22"/>
          <w:lang w:eastAsia="en-GB"/>
          <w14:ligatures w14:val="standardContextual"/>
        </w:rPr>
        <w:tab/>
      </w:r>
      <w:r>
        <w:rPr>
          <w:noProof/>
        </w:rPr>
        <w:t>Group deletion</w:t>
      </w:r>
      <w:r>
        <w:rPr>
          <w:noProof/>
        </w:rPr>
        <w:tab/>
      </w:r>
      <w:r>
        <w:rPr>
          <w:noProof/>
        </w:rPr>
        <w:fldChar w:fldCharType="begin"/>
      </w:r>
      <w:r>
        <w:rPr>
          <w:noProof/>
        </w:rPr>
        <w:instrText xml:space="preserve"> PAGEREF _Toc162886011 \h </w:instrText>
      </w:r>
      <w:r>
        <w:rPr>
          <w:noProof/>
        </w:rPr>
      </w:r>
      <w:r>
        <w:rPr>
          <w:noProof/>
        </w:rPr>
        <w:fldChar w:fldCharType="separate"/>
      </w:r>
      <w:r>
        <w:rPr>
          <w:noProof/>
        </w:rPr>
        <w:t>129</w:t>
      </w:r>
      <w:r>
        <w:rPr>
          <w:noProof/>
        </w:rPr>
        <w:fldChar w:fldCharType="end"/>
      </w:r>
    </w:p>
    <w:p w14:paraId="5A84728E" w14:textId="306F988B"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10.4</w:t>
      </w:r>
      <w:r>
        <w:rPr>
          <w:rFonts w:asciiTheme="minorHAnsi" w:eastAsiaTheme="minorEastAsia" w:hAnsiTheme="minorHAnsi" w:cstheme="minorBidi"/>
          <w:noProof/>
          <w:kern w:val="2"/>
          <w:sz w:val="22"/>
          <w:szCs w:val="22"/>
          <w:lang w:eastAsia="en-GB"/>
          <w14:ligatures w14:val="standardContextual"/>
        </w:rPr>
        <w:tab/>
      </w:r>
      <w:r>
        <w:rPr>
          <w:noProof/>
        </w:rPr>
        <w:t>SEAL APIs for group management</w:t>
      </w:r>
      <w:r>
        <w:rPr>
          <w:noProof/>
        </w:rPr>
        <w:tab/>
      </w:r>
      <w:r>
        <w:rPr>
          <w:noProof/>
        </w:rPr>
        <w:fldChar w:fldCharType="begin"/>
      </w:r>
      <w:r>
        <w:rPr>
          <w:noProof/>
        </w:rPr>
        <w:instrText xml:space="preserve"> PAGEREF _Toc162886012 \h </w:instrText>
      </w:r>
      <w:r>
        <w:rPr>
          <w:noProof/>
        </w:rPr>
      </w:r>
      <w:r>
        <w:rPr>
          <w:noProof/>
        </w:rPr>
        <w:fldChar w:fldCharType="separate"/>
      </w:r>
      <w:r>
        <w:rPr>
          <w:noProof/>
        </w:rPr>
        <w:t>130</w:t>
      </w:r>
      <w:r>
        <w:rPr>
          <w:noProof/>
        </w:rPr>
        <w:fldChar w:fldCharType="end"/>
      </w:r>
    </w:p>
    <w:p w14:paraId="262BA9FF" w14:textId="774A7A8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_Toc162886013 \h </w:instrText>
      </w:r>
      <w:r>
        <w:rPr>
          <w:noProof/>
        </w:rPr>
      </w:r>
      <w:r>
        <w:rPr>
          <w:noProof/>
        </w:rPr>
        <w:fldChar w:fldCharType="separate"/>
      </w:r>
      <w:r>
        <w:rPr>
          <w:noProof/>
        </w:rPr>
        <w:t>130</w:t>
      </w:r>
      <w:r>
        <w:rPr>
          <w:noProof/>
        </w:rPr>
        <w:fldChar w:fldCharType="end"/>
      </w:r>
    </w:p>
    <w:p w14:paraId="74257180" w14:textId="6A26783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10.4.2</w:t>
      </w:r>
      <w:r>
        <w:rPr>
          <w:rFonts w:asciiTheme="minorHAnsi" w:eastAsiaTheme="minorEastAsia" w:hAnsiTheme="minorHAnsi" w:cstheme="minorBidi"/>
          <w:noProof/>
          <w:kern w:val="2"/>
          <w:sz w:val="22"/>
          <w:szCs w:val="22"/>
          <w:lang w:eastAsia="en-GB"/>
          <w14:ligatures w14:val="standardContextual"/>
        </w:rPr>
        <w:tab/>
      </w:r>
      <w:r>
        <w:rPr>
          <w:noProof/>
        </w:rPr>
        <w:t>SS_GroupManagement API</w:t>
      </w:r>
      <w:r>
        <w:rPr>
          <w:noProof/>
        </w:rPr>
        <w:tab/>
      </w:r>
      <w:r>
        <w:rPr>
          <w:noProof/>
        </w:rPr>
        <w:fldChar w:fldCharType="begin"/>
      </w:r>
      <w:r>
        <w:rPr>
          <w:noProof/>
        </w:rPr>
        <w:instrText xml:space="preserve"> PAGEREF _Toc162886014 \h </w:instrText>
      </w:r>
      <w:r>
        <w:rPr>
          <w:noProof/>
        </w:rPr>
      </w:r>
      <w:r>
        <w:rPr>
          <w:noProof/>
        </w:rPr>
        <w:fldChar w:fldCharType="separate"/>
      </w:r>
      <w:r>
        <w:rPr>
          <w:noProof/>
        </w:rPr>
        <w:t>130</w:t>
      </w:r>
      <w:r>
        <w:rPr>
          <w:noProof/>
        </w:rPr>
        <w:fldChar w:fldCharType="end"/>
      </w:r>
    </w:p>
    <w:p w14:paraId="5B8041D8" w14:textId="61AFF6C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_Toc162886015 \h </w:instrText>
      </w:r>
      <w:r>
        <w:rPr>
          <w:noProof/>
        </w:rPr>
      </w:r>
      <w:r>
        <w:rPr>
          <w:noProof/>
        </w:rPr>
        <w:fldChar w:fldCharType="separate"/>
      </w:r>
      <w:r>
        <w:rPr>
          <w:noProof/>
        </w:rPr>
        <w:t>130</w:t>
      </w:r>
      <w:r>
        <w:rPr>
          <w:noProof/>
        </w:rPr>
        <w:fldChar w:fldCharType="end"/>
      </w:r>
    </w:p>
    <w:p w14:paraId="626AEF88" w14:textId="168019B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10.4.2.2</w:t>
      </w:r>
      <w:r>
        <w:rPr>
          <w:rFonts w:asciiTheme="minorHAnsi" w:eastAsiaTheme="minorEastAsia" w:hAnsiTheme="minorHAnsi" w:cstheme="minorBidi"/>
          <w:noProof/>
          <w:kern w:val="2"/>
          <w:sz w:val="22"/>
          <w:szCs w:val="22"/>
          <w:lang w:eastAsia="en-GB"/>
          <w14:ligatures w14:val="standardContextual"/>
        </w:rPr>
        <w:tab/>
      </w:r>
      <w:r>
        <w:rPr>
          <w:noProof/>
        </w:rPr>
        <w:t>Query_Group_Info operation</w:t>
      </w:r>
      <w:r>
        <w:rPr>
          <w:noProof/>
        </w:rPr>
        <w:tab/>
      </w:r>
      <w:r>
        <w:rPr>
          <w:noProof/>
        </w:rPr>
        <w:fldChar w:fldCharType="begin"/>
      </w:r>
      <w:r>
        <w:rPr>
          <w:noProof/>
        </w:rPr>
        <w:instrText xml:space="preserve"> PAGEREF _Toc162886016 \h </w:instrText>
      </w:r>
      <w:r>
        <w:rPr>
          <w:noProof/>
        </w:rPr>
      </w:r>
      <w:r>
        <w:rPr>
          <w:noProof/>
        </w:rPr>
        <w:fldChar w:fldCharType="separate"/>
      </w:r>
      <w:r>
        <w:rPr>
          <w:noProof/>
        </w:rPr>
        <w:t>130</w:t>
      </w:r>
      <w:r>
        <w:rPr>
          <w:noProof/>
        </w:rPr>
        <w:fldChar w:fldCharType="end"/>
      </w:r>
    </w:p>
    <w:p w14:paraId="3B741C1C" w14:textId="1FBE3C9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10.4.2.3</w:t>
      </w:r>
      <w:r>
        <w:rPr>
          <w:rFonts w:asciiTheme="minorHAnsi" w:eastAsiaTheme="minorEastAsia" w:hAnsiTheme="minorHAnsi" w:cstheme="minorBidi"/>
          <w:noProof/>
          <w:kern w:val="2"/>
          <w:sz w:val="22"/>
          <w:szCs w:val="22"/>
          <w:lang w:eastAsia="en-GB"/>
          <w14:ligatures w14:val="standardContextual"/>
        </w:rPr>
        <w:tab/>
      </w:r>
      <w:r>
        <w:rPr>
          <w:noProof/>
        </w:rPr>
        <w:t>Update_Group_Info operation</w:t>
      </w:r>
      <w:r>
        <w:rPr>
          <w:noProof/>
        </w:rPr>
        <w:tab/>
      </w:r>
      <w:r>
        <w:rPr>
          <w:noProof/>
        </w:rPr>
        <w:fldChar w:fldCharType="begin"/>
      </w:r>
      <w:r>
        <w:rPr>
          <w:noProof/>
        </w:rPr>
        <w:instrText xml:space="preserve"> PAGEREF _Toc162886017 \h </w:instrText>
      </w:r>
      <w:r>
        <w:rPr>
          <w:noProof/>
        </w:rPr>
      </w:r>
      <w:r>
        <w:rPr>
          <w:noProof/>
        </w:rPr>
        <w:fldChar w:fldCharType="separate"/>
      </w:r>
      <w:r>
        <w:rPr>
          <w:noProof/>
        </w:rPr>
        <w:t>130</w:t>
      </w:r>
      <w:r>
        <w:rPr>
          <w:noProof/>
        </w:rPr>
        <w:fldChar w:fldCharType="end"/>
      </w:r>
    </w:p>
    <w:p w14:paraId="706720A1" w14:textId="3517A26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10.4.2.4</w:t>
      </w:r>
      <w:r>
        <w:rPr>
          <w:rFonts w:asciiTheme="minorHAnsi" w:eastAsiaTheme="minorEastAsia" w:hAnsiTheme="minorHAnsi" w:cstheme="minorBidi"/>
          <w:noProof/>
          <w:kern w:val="2"/>
          <w:sz w:val="22"/>
          <w:szCs w:val="22"/>
          <w:lang w:eastAsia="en-GB"/>
          <w14:ligatures w14:val="standardContextual"/>
        </w:rPr>
        <w:tab/>
      </w:r>
      <w:r>
        <w:rPr>
          <w:noProof/>
        </w:rPr>
        <w:t>Create_LocationBasedGroup_Info operation</w:t>
      </w:r>
      <w:r>
        <w:rPr>
          <w:noProof/>
        </w:rPr>
        <w:tab/>
      </w:r>
      <w:r>
        <w:rPr>
          <w:noProof/>
        </w:rPr>
        <w:fldChar w:fldCharType="begin"/>
      </w:r>
      <w:r>
        <w:rPr>
          <w:noProof/>
        </w:rPr>
        <w:instrText xml:space="preserve"> PAGEREF _Toc162886018 \h </w:instrText>
      </w:r>
      <w:r>
        <w:rPr>
          <w:noProof/>
        </w:rPr>
      </w:r>
      <w:r>
        <w:rPr>
          <w:noProof/>
        </w:rPr>
        <w:fldChar w:fldCharType="separate"/>
      </w:r>
      <w:r>
        <w:rPr>
          <w:noProof/>
        </w:rPr>
        <w:t>131</w:t>
      </w:r>
      <w:r>
        <w:rPr>
          <w:noProof/>
        </w:rPr>
        <w:fldChar w:fldCharType="end"/>
      </w:r>
    </w:p>
    <w:p w14:paraId="3F5BC51D" w14:textId="3EC0C16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10.4.2.5</w:t>
      </w:r>
      <w:r>
        <w:rPr>
          <w:rFonts w:asciiTheme="minorHAnsi" w:eastAsiaTheme="minorEastAsia" w:hAnsiTheme="minorHAnsi" w:cstheme="minorBidi"/>
          <w:noProof/>
          <w:kern w:val="2"/>
          <w:sz w:val="22"/>
          <w:szCs w:val="22"/>
          <w:lang w:eastAsia="en-GB"/>
          <w14:ligatures w14:val="standardContextual"/>
        </w:rPr>
        <w:tab/>
      </w:r>
      <w:r>
        <w:rPr>
          <w:noProof/>
        </w:rPr>
        <w:t>Create_Group operation</w:t>
      </w:r>
      <w:r>
        <w:rPr>
          <w:noProof/>
        </w:rPr>
        <w:tab/>
      </w:r>
      <w:r>
        <w:rPr>
          <w:noProof/>
        </w:rPr>
        <w:fldChar w:fldCharType="begin"/>
      </w:r>
      <w:r>
        <w:rPr>
          <w:noProof/>
        </w:rPr>
        <w:instrText xml:space="preserve"> PAGEREF _Toc162886019 \h </w:instrText>
      </w:r>
      <w:r>
        <w:rPr>
          <w:noProof/>
        </w:rPr>
      </w:r>
      <w:r>
        <w:rPr>
          <w:noProof/>
        </w:rPr>
        <w:fldChar w:fldCharType="separate"/>
      </w:r>
      <w:r>
        <w:rPr>
          <w:noProof/>
        </w:rPr>
        <w:t>131</w:t>
      </w:r>
      <w:r>
        <w:rPr>
          <w:noProof/>
        </w:rPr>
        <w:fldChar w:fldCharType="end"/>
      </w:r>
    </w:p>
    <w:p w14:paraId="3EA5B07E" w14:textId="6043A61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10.4.3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_Toc162886020 \h </w:instrText>
      </w:r>
      <w:r>
        <w:rPr>
          <w:noProof/>
        </w:rPr>
      </w:r>
      <w:r>
        <w:rPr>
          <w:noProof/>
        </w:rPr>
        <w:fldChar w:fldCharType="separate"/>
      </w:r>
      <w:r>
        <w:rPr>
          <w:noProof/>
        </w:rPr>
        <w:t>131</w:t>
      </w:r>
      <w:r>
        <w:rPr>
          <w:noProof/>
        </w:rPr>
        <w:fldChar w:fldCharType="end"/>
      </w:r>
    </w:p>
    <w:p w14:paraId="7570AC22" w14:textId="5C09AE7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10.4.3.1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_Toc162886021 \h </w:instrText>
      </w:r>
      <w:r>
        <w:rPr>
          <w:noProof/>
        </w:rPr>
      </w:r>
      <w:r>
        <w:rPr>
          <w:noProof/>
        </w:rPr>
        <w:fldChar w:fldCharType="separate"/>
      </w:r>
      <w:r>
        <w:rPr>
          <w:noProof/>
        </w:rPr>
        <w:t>131</w:t>
      </w:r>
      <w:r>
        <w:rPr>
          <w:noProof/>
        </w:rPr>
        <w:fldChar w:fldCharType="end"/>
      </w:r>
    </w:p>
    <w:p w14:paraId="7E8896CC" w14:textId="23DF4C7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10.4.3.2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_Toc162886022 \h </w:instrText>
      </w:r>
      <w:r>
        <w:rPr>
          <w:noProof/>
        </w:rPr>
      </w:r>
      <w:r>
        <w:rPr>
          <w:noProof/>
        </w:rPr>
        <w:fldChar w:fldCharType="separate"/>
      </w:r>
      <w:r>
        <w:rPr>
          <w:noProof/>
        </w:rPr>
        <w:t>131</w:t>
      </w:r>
      <w:r>
        <w:rPr>
          <w:noProof/>
        </w:rPr>
        <w:fldChar w:fldCharType="end"/>
      </w:r>
    </w:p>
    <w:p w14:paraId="590E1974" w14:textId="1EE166E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10.4.4</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_Toc162886023 \h </w:instrText>
      </w:r>
      <w:r>
        <w:rPr>
          <w:noProof/>
        </w:rPr>
      </w:r>
      <w:r>
        <w:rPr>
          <w:noProof/>
        </w:rPr>
        <w:fldChar w:fldCharType="separate"/>
      </w:r>
      <w:r>
        <w:rPr>
          <w:noProof/>
        </w:rPr>
        <w:t>131</w:t>
      </w:r>
      <w:r>
        <w:rPr>
          <w:noProof/>
        </w:rPr>
        <w:fldChar w:fldCharType="end"/>
      </w:r>
    </w:p>
    <w:p w14:paraId="0CF34F09" w14:textId="7DBD410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10.4.4.1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_Toc162886024 \h </w:instrText>
      </w:r>
      <w:r>
        <w:rPr>
          <w:noProof/>
        </w:rPr>
      </w:r>
      <w:r>
        <w:rPr>
          <w:noProof/>
        </w:rPr>
        <w:fldChar w:fldCharType="separate"/>
      </w:r>
      <w:r>
        <w:rPr>
          <w:noProof/>
        </w:rPr>
        <w:t>131</w:t>
      </w:r>
      <w:r>
        <w:rPr>
          <w:noProof/>
        </w:rPr>
        <w:fldChar w:fldCharType="end"/>
      </w:r>
    </w:p>
    <w:p w14:paraId="6D2BC237" w14:textId="6A17529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10.4.4.2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_Toc162886025 \h </w:instrText>
      </w:r>
      <w:r>
        <w:rPr>
          <w:noProof/>
        </w:rPr>
      </w:r>
      <w:r>
        <w:rPr>
          <w:noProof/>
        </w:rPr>
        <w:fldChar w:fldCharType="separate"/>
      </w:r>
      <w:r>
        <w:rPr>
          <w:noProof/>
        </w:rPr>
        <w:t>131</w:t>
      </w:r>
      <w:r>
        <w:rPr>
          <w:noProof/>
        </w:rPr>
        <w:fldChar w:fldCharType="end"/>
      </w:r>
    </w:p>
    <w:p w14:paraId="42C6AFCA" w14:textId="41FC53D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10.4.5</w:t>
      </w:r>
      <w:r>
        <w:rPr>
          <w:rFonts w:asciiTheme="minorHAnsi" w:eastAsiaTheme="minorEastAsia" w:hAnsiTheme="minorHAnsi" w:cstheme="minorBidi"/>
          <w:noProof/>
          <w:kern w:val="2"/>
          <w:sz w:val="22"/>
          <w:szCs w:val="22"/>
          <w:lang w:eastAsia="en-GB"/>
          <w14:ligatures w14:val="standardContextual"/>
        </w:rPr>
        <w:tab/>
      </w:r>
      <w:r>
        <w:rPr>
          <w:noProof/>
        </w:rPr>
        <w:t>SS_Group_Management_Event API</w:t>
      </w:r>
      <w:r>
        <w:rPr>
          <w:noProof/>
        </w:rPr>
        <w:tab/>
      </w:r>
      <w:r>
        <w:rPr>
          <w:noProof/>
        </w:rPr>
        <w:fldChar w:fldCharType="begin"/>
      </w:r>
      <w:r>
        <w:rPr>
          <w:noProof/>
        </w:rPr>
        <w:instrText xml:space="preserve"> PAGEREF _Toc162886026 \h </w:instrText>
      </w:r>
      <w:r>
        <w:rPr>
          <w:noProof/>
        </w:rPr>
      </w:r>
      <w:r>
        <w:rPr>
          <w:noProof/>
        </w:rPr>
        <w:fldChar w:fldCharType="separate"/>
      </w:r>
      <w:r>
        <w:rPr>
          <w:noProof/>
        </w:rPr>
        <w:t>131</w:t>
      </w:r>
      <w:r>
        <w:rPr>
          <w:noProof/>
        </w:rPr>
        <w:fldChar w:fldCharType="end"/>
      </w:r>
    </w:p>
    <w:p w14:paraId="5B52C34E" w14:textId="06A4336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_Toc162886027 \h </w:instrText>
      </w:r>
      <w:r>
        <w:rPr>
          <w:noProof/>
        </w:rPr>
      </w:r>
      <w:r>
        <w:rPr>
          <w:noProof/>
        </w:rPr>
        <w:fldChar w:fldCharType="separate"/>
      </w:r>
      <w:r>
        <w:rPr>
          <w:noProof/>
        </w:rPr>
        <w:t>131</w:t>
      </w:r>
      <w:r>
        <w:rPr>
          <w:noProof/>
        </w:rPr>
        <w:fldChar w:fldCharType="end"/>
      </w:r>
    </w:p>
    <w:p w14:paraId="111B68E5" w14:textId="295D26C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10.4.5.2</w:t>
      </w:r>
      <w:r>
        <w:rPr>
          <w:rFonts w:asciiTheme="minorHAnsi" w:eastAsiaTheme="minorEastAsia" w:hAnsiTheme="minorHAnsi" w:cstheme="minorBidi"/>
          <w:noProof/>
          <w:kern w:val="2"/>
          <w:sz w:val="22"/>
          <w:szCs w:val="22"/>
          <w:lang w:eastAsia="en-GB"/>
          <w14:ligatures w14:val="standardContextual"/>
        </w:rPr>
        <w:tab/>
      </w:r>
      <w:r>
        <w:rPr>
          <w:noProof/>
        </w:rPr>
        <w:t>Subscribe_ Group_Info_Modification operation</w:t>
      </w:r>
      <w:r>
        <w:rPr>
          <w:noProof/>
        </w:rPr>
        <w:tab/>
      </w:r>
      <w:r>
        <w:rPr>
          <w:noProof/>
        </w:rPr>
        <w:fldChar w:fldCharType="begin"/>
      </w:r>
      <w:r>
        <w:rPr>
          <w:noProof/>
        </w:rPr>
        <w:instrText xml:space="preserve"> PAGEREF _Toc162886028 \h </w:instrText>
      </w:r>
      <w:r>
        <w:rPr>
          <w:noProof/>
        </w:rPr>
      </w:r>
      <w:r>
        <w:rPr>
          <w:noProof/>
        </w:rPr>
        <w:fldChar w:fldCharType="separate"/>
      </w:r>
      <w:r>
        <w:rPr>
          <w:noProof/>
        </w:rPr>
        <w:t>131</w:t>
      </w:r>
      <w:r>
        <w:rPr>
          <w:noProof/>
        </w:rPr>
        <w:fldChar w:fldCharType="end"/>
      </w:r>
    </w:p>
    <w:p w14:paraId="6393DFB2" w14:textId="2B9072C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10.4.5.3</w:t>
      </w:r>
      <w:r>
        <w:rPr>
          <w:rFonts w:asciiTheme="minorHAnsi" w:eastAsiaTheme="minorEastAsia" w:hAnsiTheme="minorHAnsi" w:cstheme="minorBidi"/>
          <w:noProof/>
          <w:kern w:val="2"/>
          <w:sz w:val="22"/>
          <w:szCs w:val="22"/>
          <w:lang w:eastAsia="en-GB"/>
          <w14:ligatures w14:val="standardContextual"/>
        </w:rPr>
        <w:tab/>
      </w:r>
      <w:r>
        <w:rPr>
          <w:noProof/>
        </w:rPr>
        <w:t>Notify_Group_Info_Modification operation</w:t>
      </w:r>
      <w:r>
        <w:rPr>
          <w:noProof/>
        </w:rPr>
        <w:tab/>
      </w:r>
      <w:r>
        <w:rPr>
          <w:noProof/>
        </w:rPr>
        <w:fldChar w:fldCharType="begin"/>
      </w:r>
      <w:r>
        <w:rPr>
          <w:noProof/>
        </w:rPr>
        <w:instrText xml:space="preserve"> PAGEREF _Toc162886029 \h </w:instrText>
      </w:r>
      <w:r>
        <w:rPr>
          <w:noProof/>
        </w:rPr>
      </w:r>
      <w:r>
        <w:rPr>
          <w:noProof/>
        </w:rPr>
        <w:fldChar w:fldCharType="separate"/>
      </w:r>
      <w:r>
        <w:rPr>
          <w:noProof/>
        </w:rPr>
        <w:t>132</w:t>
      </w:r>
      <w:r>
        <w:rPr>
          <w:noProof/>
        </w:rPr>
        <w:fldChar w:fldCharType="end"/>
      </w:r>
    </w:p>
    <w:p w14:paraId="3AF9ACF2" w14:textId="735AC74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10.4.5.4</w:t>
      </w:r>
      <w:r>
        <w:rPr>
          <w:rFonts w:asciiTheme="minorHAnsi" w:eastAsiaTheme="minorEastAsia" w:hAnsiTheme="minorHAnsi" w:cstheme="minorBidi"/>
          <w:noProof/>
          <w:kern w:val="2"/>
          <w:sz w:val="22"/>
          <w:szCs w:val="22"/>
          <w:lang w:eastAsia="en-GB"/>
          <w14:ligatures w14:val="standardContextual"/>
        </w:rPr>
        <w:tab/>
      </w:r>
      <w:r>
        <w:rPr>
          <w:noProof/>
        </w:rPr>
        <w:t>Notify_Group_Creation operation</w:t>
      </w:r>
      <w:r>
        <w:rPr>
          <w:noProof/>
        </w:rPr>
        <w:tab/>
      </w:r>
      <w:r>
        <w:rPr>
          <w:noProof/>
        </w:rPr>
        <w:fldChar w:fldCharType="begin"/>
      </w:r>
      <w:r>
        <w:rPr>
          <w:noProof/>
        </w:rPr>
        <w:instrText xml:space="preserve"> PAGEREF _Toc162886030 \h </w:instrText>
      </w:r>
      <w:r>
        <w:rPr>
          <w:noProof/>
        </w:rPr>
      </w:r>
      <w:r>
        <w:rPr>
          <w:noProof/>
        </w:rPr>
        <w:fldChar w:fldCharType="separate"/>
      </w:r>
      <w:r>
        <w:rPr>
          <w:noProof/>
        </w:rPr>
        <w:t>132</w:t>
      </w:r>
      <w:r>
        <w:rPr>
          <w:noProof/>
        </w:rPr>
        <w:fldChar w:fldCharType="end"/>
      </w:r>
    </w:p>
    <w:p w14:paraId="176C8E5E" w14:textId="7880275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10.4.5.5</w:t>
      </w:r>
      <w:r>
        <w:rPr>
          <w:rFonts w:asciiTheme="minorHAnsi" w:eastAsiaTheme="minorEastAsia" w:hAnsiTheme="minorHAnsi" w:cstheme="minorBidi"/>
          <w:noProof/>
          <w:kern w:val="2"/>
          <w:sz w:val="22"/>
          <w:szCs w:val="22"/>
          <w:lang w:eastAsia="en-GB"/>
          <w14:ligatures w14:val="standardContextual"/>
        </w:rPr>
        <w:tab/>
      </w:r>
      <w:r>
        <w:rPr>
          <w:noProof/>
        </w:rPr>
        <w:t>Notify_TempGroupFormation operation</w:t>
      </w:r>
      <w:r>
        <w:rPr>
          <w:noProof/>
        </w:rPr>
        <w:tab/>
      </w:r>
      <w:r>
        <w:rPr>
          <w:noProof/>
        </w:rPr>
        <w:fldChar w:fldCharType="begin"/>
      </w:r>
      <w:r>
        <w:rPr>
          <w:noProof/>
        </w:rPr>
        <w:instrText xml:space="preserve"> PAGEREF _Toc162886031 \h </w:instrText>
      </w:r>
      <w:r>
        <w:rPr>
          <w:noProof/>
        </w:rPr>
      </w:r>
      <w:r>
        <w:rPr>
          <w:noProof/>
        </w:rPr>
        <w:fldChar w:fldCharType="separate"/>
      </w:r>
      <w:r>
        <w:rPr>
          <w:noProof/>
        </w:rPr>
        <w:t>132</w:t>
      </w:r>
      <w:r>
        <w:rPr>
          <w:noProof/>
        </w:rPr>
        <w:fldChar w:fldCharType="end"/>
      </w:r>
    </w:p>
    <w:p w14:paraId="3A9E6671" w14:textId="5F3B0F9C"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11</w:t>
      </w:r>
      <w:r>
        <w:rPr>
          <w:rFonts w:asciiTheme="minorHAnsi" w:eastAsiaTheme="minorEastAsia" w:hAnsiTheme="minorHAnsi" w:cstheme="minorBidi"/>
          <w:noProof/>
          <w:kern w:val="2"/>
          <w:szCs w:val="22"/>
          <w:lang w:eastAsia="en-GB"/>
          <w14:ligatures w14:val="standardContextual"/>
        </w:rPr>
        <w:tab/>
      </w:r>
      <w:r>
        <w:rPr>
          <w:noProof/>
        </w:rPr>
        <w:t>Configuration management</w:t>
      </w:r>
      <w:r>
        <w:rPr>
          <w:noProof/>
        </w:rPr>
        <w:tab/>
      </w:r>
      <w:r>
        <w:rPr>
          <w:noProof/>
        </w:rPr>
        <w:fldChar w:fldCharType="begin"/>
      </w:r>
      <w:r>
        <w:rPr>
          <w:noProof/>
        </w:rPr>
        <w:instrText xml:space="preserve"> PAGEREF _Toc162886032 \h </w:instrText>
      </w:r>
      <w:r>
        <w:rPr>
          <w:noProof/>
        </w:rPr>
      </w:r>
      <w:r>
        <w:rPr>
          <w:noProof/>
        </w:rPr>
        <w:fldChar w:fldCharType="separate"/>
      </w:r>
      <w:r>
        <w:rPr>
          <w:noProof/>
        </w:rPr>
        <w:t>132</w:t>
      </w:r>
      <w:r>
        <w:rPr>
          <w:noProof/>
        </w:rPr>
        <w:fldChar w:fldCharType="end"/>
      </w:r>
    </w:p>
    <w:p w14:paraId="69CCE307" w14:textId="3E412987"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_Toc162886033 \h </w:instrText>
      </w:r>
      <w:r>
        <w:rPr>
          <w:noProof/>
        </w:rPr>
      </w:r>
      <w:r>
        <w:rPr>
          <w:noProof/>
        </w:rPr>
        <w:fldChar w:fldCharType="separate"/>
      </w:r>
      <w:r>
        <w:rPr>
          <w:noProof/>
        </w:rPr>
        <w:t>132</w:t>
      </w:r>
      <w:r>
        <w:rPr>
          <w:noProof/>
        </w:rPr>
        <w:fldChar w:fldCharType="end"/>
      </w:r>
    </w:p>
    <w:p w14:paraId="742E658C" w14:textId="4D54170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11.2</w:t>
      </w:r>
      <w:r>
        <w:rPr>
          <w:rFonts w:asciiTheme="minorHAnsi" w:eastAsiaTheme="minorEastAsia" w:hAnsiTheme="minorHAnsi" w:cstheme="minorBidi"/>
          <w:noProof/>
          <w:kern w:val="2"/>
          <w:sz w:val="22"/>
          <w:szCs w:val="22"/>
          <w:lang w:eastAsia="en-GB"/>
          <w14:ligatures w14:val="standardContextual"/>
        </w:rPr>
        <w:tab/>
      </w:r>
      <w:r>
        <w:rPr>
          <w:noProof/>
        </w:rPr>
        <w:t>Functional model for configuration management</w:t>
      </w:r>
      <w:r>
        <w:rPr>
          <w:noProof/>
        </w:rPr>
        <w:tab/>
      </w:r>
      <w:r>
        <w:rPr>
          <w:noProof/>
        </w:rPr>
        <w:fldChar w:fldCharType="begin"/>
      </w:r>
      <w:r>
        <w:rPr>
          <w:noProof/>
        </w:rPr>
        <w:instrText xml:space="preserve"> PAGEREF _Toc162886034 \h </w:instrText>
      </w:r>
      <w:r>
        <w:rPr>
          <w:noProof/>
        </w:rPr>
      </w:r>
      <w:r>
        <w:rPr>
          <w:noProof/>
        </w:rPr>
        <w:fldChar w:fldCharType="separate"/>
      </w:r>
      <w:r>
        <w:rPr>
          <w:noProof/>
        </w:rPr>
        <w:t>133</w:t>
      </w:r>
      <w:r>
        <w:rPr>
          <w:noProof/>
        </w:rPr>
        <w:fldChar w:fldCharType="end"/>
      </w:r>
    </w:p>
    <w:p w14:paraId="32FA9C2E" w14:textId="2E3A969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_Toc162886035 \h </w:instrText>
      </w:r>
      <w:r>
        <w:rPr>
          <w:noProof/>
        </w:rPr>
      </w:r>
      <w:r>
        <w:rPr>
          <w:noProof/>
        </w:rPr>
        <w:fldChar w:fldCharType="separate"/>
      </w:r>
      <w:r>
        <w:rPr>
          <w:noProof/>
        </w:rPr>
        <w:t>133</w:t>
      </w:r>
      <w:r>
        <w:rPr>
          <w:noProof/>
        </w:rPr>
        <w:fldChar w:fldCharType="end"/>
      </w:r>
    </w:p>
    <w:p w14:paraId="53464EFA" w14:textId="06E4B57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_Toc162886036 \h </w:instrText>
      </w:r>
      <w:r>
        <w:rPr>
          <w:noProof/>
        </w:rPr>
      </w:r>
      <w:r>
        <w:rPr>
          <w:noProof/>
        </w:rPr>
        <w:fldChar w:fldCharType="separate"/>
      </w:r>
      <w:r>
        <w:rPr>
          <w:noProof/>
        </w:rPr>
        <w:t>133</w:t>
      </w:r>
      <w:r>
        <w:rPr>
          <w:noProof/>
        </w:rPr>
        <w:fldChar w:fldCharType="end"/>
      </w:r>
    </w:p>
    <w:p w14:paraId="4B50A47C" w14:textId="754D168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_Toc162886037 \h </w:instrText>
      </w:r>
      <w:r>
        <w:rPr>
          <w:noProof/>
        </w:rPr>
      </w:r>
      <w:r>
        <w:rPr>
          <w:noProof/>
        </w:rPr>
        <w:fldChar w:fldCharType="separate"/>
      </w:r>
      <w:r>
        <w:rPr>
          <w:noProof/>
        </w:rPr>
        <w:t>133</w:t>
      </w:r>
      <w:r>
        <w:rPr>
          <w:noProof/>
        </w:rPr>
        <w:fldChar w:fldCharType="end"/>
      </w:r>
    </w:p>
    <w:p w14:paraId="6FC316D0" w14:textId="091FFD0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_Toc162886038 \h </w:instrText>
      </w:r>
      <w:r>
        <w:rPr>
          <w:noProof/>
        </w:rPr>
      </w:r>
      <w:r>
        <w:rPr>
          <w:noProof/>
        </w:rPr>
        <w:fldChar w:fldCharType="separate"/>
      </w:r>
      <w:r>
        <w:rPr>
          <w:noProof/>
        </w:rPr>
        <w:t>134</w:t>
      </w:r>
      <w:r>
        <w:rPr>
          <w:noProof/>
        </w:rPr>
        <w:fldChar w:fldCharType="end"/>
      </w:r>
    </w:p>
    <w:p w14:paraId="2A4F2DBD" w14:textId="7DF8239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_Toc162886039 \h </w:instrText>
      </w:r>
      <w:r>
        <w:rPr>
          <w:noProof/>
        </w:rPr>
      </w:r>
      <w:r>
        <w:rPr>
          <w:noProof/>
        </w:rPr>
        <w:fldChar w:fldCharType="separate"/>
      </w:r>
      <w:r>
        <w:rPr>
          <w:noProof/>
        </w:rPr>
        <w:t>134</w:t>
      </w:r>
      <w:r>
        <w:rPr>
          <w:noProof/>
        </w:rPr>
        <w:fldChar w:fldCharType="end"/>
      </w:r>
    </w:p>
    <w:p w14:paraId="3A9A6F05" w14:textId="2DD6024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11.2.4.2</w:t>
      </w:r>
      <w:r>
        <w:rPr>
          <w:rFonts w:asciiTheme="minorHAnsi" w:eastAsiaTheme="minorEastAsia" w:hAnsiTheme="minorHAnsi" w:cstheme="minorBidi"/>
          <w:noProof/>
          <w:kern w:val="2"/>
          <w:sz w:val="22"/>
          <w:szCs w:val="22"/>
          <w:lang w:eastAsia="en-GB"/>
          <w14:ligatures w14:val="standardContextual"/>
        </w:rPr>
        <w:tab/>
      </w:r>
      <w:r>
        <w:rPr>
          <w:noProof/>
        </w:rPr>
        <w:t>Configuration management client</w:t>
      </w:r>
      <w:r>
        <w:rPr>
          <w:noProof/>
        </w:rPr>
        <w:tab/>
      </w:r>
      <w:r>
        <w:rPr>
          <w:noProof/>
        </w:rPr>
        <w:fldChar w:fldCharType="begin"/>
      </w:r>
      <w:r>
        <w:rPr>
          <w:noProof/>
        </w:rPr>
        <w:instrText xml:space="preserve"> PAGEREF _Toc162886040 \h </w:instrText>
      </w:r>
      <w:r>
        <w:rPr>
          <w:noProof/>
        </w:rPr>
      </w:r>
      <w:r>
        <w:rPr>
          <w:noProof/>
        </w:rPr>
        <w:fldChar w:fldCharType="separate"/>
      </w:r>
      <w:r>
        <w:rPr>
          <w:noProof/>
        </w:rPr>
        <w:t>134</w:t>
      </w:r>
      <w:r>
        <w:rPr>
          <w:noProof/>
        </w:rPr>
        <w:fldChar w:fldCharType="end"/>
      </w:r>
    </w:p>
    <w:p w14:paraId="51A1F7F8" w14:textId="08EFD5F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11.2.4.3</w:t>
      </w:r>
      <w:r>
        <w:rPr>
          <w:rFonts w:asciiTheme="minorHAnsi" w:eastAsiaTheme="minorEastAsia" w:hAnsiTheme="minorHAnsi" w:cstheme="minorBidi"/>
          <w:noProof/>
          <w:kern w:val="2"/>
          <w:sz w:val="22"/>
          <w:szCs w:val="22"/>
          <w:lang w:eastAsia="en-GB"/>
          <w14:ligatures w14:val="standardContextual"/>
        </w:rPr>
        <w:tab/>
      </w:r>
      <w:r>
        <w:rPr>
          <w:noProof/>
        </w:rPr>
        <w:t>Configuration management server</w:t>
      </w:r>
      <w:r>
        <w:rPr>
          <w:noProof/>
        </w:rPr>
        <w:tab/>
      </w:r>
      <w:r>
        <w:rPr>
          <w:noProof/>
        </w:rPr>
        <w:fldChar w:fldCharType="begin"/>
      </w:r>
      <w:r>
        <w:rPr>
          <w:noProof/>
        </w:rPr>
        <w:instrText xml:space="preserve"> PAGEREF _Toc162886041 \h </w:instrText>
      </w:r>
      <w:r>
        <w:rPr>
          <w:noProof/>
        </w:rPr>
      </w:r>
      <w:r>
        <w:rPr>
          <w:noProof/>
        </w:rPr>
        <w:fldChar w:fldCharType="separate"/>
      </w:r>
      <w:r>
        <w:rPr>
          <w:noProof/>
        </w:rPr>
        <w:t>134</w:t>
      </w:r>
      <w:r>
        <w:rPr>
          <w:noProof/>
        </w:rPr>
        <w:fldChar w:fldCharType="end"/>
      </w:r>
    </w:p>
    <w:p w14:paraId="4DB2C72D" w14:textId="6806F7F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_Toc162886042 \h </w:instrText>
      </w:r>
      <w:r>
        <w:rPr>
          <w:noProof/>
        </w:rPr>
      </w:r>
      <w:r>
        <w:rPr>
          <w:noProof/>
        </w:rPr>
        <w:fldChar w:fldCharType="separate"/>
      </w:r>
      <w:r>
        <w:rPr>
          <w:noProof/>
        </w:rPr>
        <w:t>134</w:t>
      </w:r>
      <w:r>
        <w:rPr>
          <w:noProof/>
        </w:rPr>
        <w:fldChar w:fldCharType="end"/>
      </w:r>
    </w:p>
    <w:p w14:paraId="5E8FDA45" w14:textId="33F18DB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_Toc162886043 \h </w:instrText>
      </w:r>
      <w:r>
        <w:rPr>
          <w:noProof/>
        </w:rPr>
      </w:r>
      <w:r>
        <w:rPr>
          <w:noProof/>
        </w:rPr>
        <w:fldChar w:fldCharType="separate"/>
      </w:r>
      <w:r>
        <w:rPr>
          <w:noProof/>
        </w:rPr>
        <w:t>134</w:t>
      </w:r>
      <w:r>
        <w:rPr>
          <w:noProof/>
        </w:rPr>
        <w:fldChar w:fldCharType="end"/>
      </w:r>
    </w:p>
    <w:p w14:paraId="4FB56980" w14:textId="50944DD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11.2.5.2</w:t>
      </w:r>
      <w:r>
        <w:rPr>
          <w:rFonts w:asciiTheme="minorHAnsi" w:eastAsiaTheme="minorEastAsia" w:hAnsiTheme="minorHAnsi" w:cstheme="minorBidi"/>
          <w:noProof/>
          <w:kern w:val="2"/>
          <w:sz w:val="22"/>
          <w:szCs w:val="22"/>
          <w:lang w:eastAsia="en-GB"/>
          <w14:ligatures w14:val="standardContextual"/>
        </w:rPr>
        <w:tab/>
      </w:r>
      <w:r>
        <w:rPr>
          <w:noProof/>
        </w:rPr>
        <w:t>CM-UU</w:t>
      </w:r>
      <w:r>
        <w:rPr>
          <w:noProof/>
        </w:rPr>
        <w:tab/>
      </w:r>
      <w:r>
        <w:rPr>
          <w:noProof/>
        </w:rPr>
        <w:fldChar w:fldCharType="begin"/>
      </w:r>
      <w:r>
        <w:rPr>
          <w:noProof/>
        </w:rPr>
        <w:instrText xml:space="preserve"> PAGEREF _Toc162886044 \h </w:instrText>
      </w:r>
      <w:r>
        <w:rPr>
          <w:noProof/>
        </w:rPr>
      </w:r>
      <w:r>
        <w:rPr>
          <w:noProof/>
        </w:rPr>
        <w:fldChar w:fldCharType="separate"/>
      </w:r>
      <w:r>
        <w:rPr>
          <w:noProof/>
        </w:rPr>
        <w:t>135</w:t>
      </w:r>
      <w:r>
        <w:rPr>
          <w:noProof/>
        </w:rPr>
        <w:fldChar w:fldCharType="end"/>
      </w:r>
    </w:p>
    <w:p w14:paraId="7D9D2492" w14:textId="7D1DBB3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11.2.5.3</w:t>
      </w:r>
      <w:r>
        <w:rPr>
          <w:rFonts w:asciiTheme="minorHAnsi" w:eastAsiaTheme="minorEastAsia" w:hAnsiTheme="minorHAnsi" w:cstheme="minorBidi"/>
          <w:noProof/>
          <w:kern w:val="2"/>
          <w:sz w:val="22"/>
          <w:szCs w:val="22"/>
          <w:lang w:eastAsia="en-GB"/>
          <w14:ligatures w14:val="standardContextual"/>
        </w:rPr>
        <w:tab/>
      </w:r>
      <w:r>
        <w:rPr>
          <w:noProof/>
        </w:rPr>
        <w:t>CM-PC5</w:t>
      </w:r>
      <w:r>
        <w:rPr>
          <w:noProof/>
        </w:rPr>
        <w:tab/>
      </w:r>
      <w:r>
        <w:rPr>
          <w:noProof/>
        </w:rPr>
        <w:fldChar w:fldCharType="begin"/>
      </w:r>
      <w:r>
        <w:rPr>
          <w:noProof/>
        </w:rPr>
        <w:instrText xml:space="preserve"> PAGEREF _Toc162886045 \h </w:instrText>
      </w:r>
      <w:r>
        <w:rPr>
          <w:noProof/>
        </w:rPr>
      </w:r>
      <w:r>
        <w:rPr>
          <w:noProof/>
        </w:rPr>
        <w:fldChar w:fldCharType="separate"/>
      </w:r>
      <w:r>
        <w:rPr>
          <w:noProof/>
        </w:rPr>
        <w:t>135</w:t>
      </w:r>
      <w:r>
        <w:rPr>
          <w:noProof/>
        </w:rPr>
        <w:fldChar w:fldCharType="end"/>
      </w:r>
    </w:p>
    <w:p w14:paraId="1090E369" w14:textId="77550AC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11.2.5.4</w:t>
      </w:r>
      <w:r>
        <w:rPr>
          <w:rFonts w:asciiTheme="minorHAnsi" w:eastAsiaTheme="minorEastAsia" w:hAnsiTheme="minorHAnsi" w:cstheme="minorBidi"/>
          <w:noProof/>
          <w:kern w:val="2"/>
          <w:sz w:val="22"/>
          <w:szCs w:val="22"/>
          <w:lang w:eastAsia="en-GB"/>
          <w14:ligatures w14:val="standardContextual"/>
        </w:rPr>
        <w:tab/>
      </w:r>
      <w:r>
        <w:rPr>
          <w:noProof/>
        </w:rPr>
        <w:t>CM-C</w:t>
      </w:r>
      <w:r>
        <w:rPr>
          <w:noProof/>
        </w:rPr>
        <w:tab/>
      </w:r>
      <w:r>
        <w:rPr>
          <w:noProof/>
        </w:rPr>
        <w:fldChar w:fldCharType="begin"/>
      </w:r>
      <w:r>
        <w:rPr>
          <w:noProof/>
        </w:rPr>
        <w:instrText xml:space="preserve"> PAGEREF _Toc162886046 \h </w:instrText>
      </w:r>
      <w:r>
        <w:rPr>
          <w:noProof/>
        </w:rPr>
      </w:r>
      <w:r>
        <w:rPr>
          <w:noProof/>
        </w:rPr>
        <w:fldChar w:fldCharType="separate"/>
      </w:r>
      <w:r>
        <w:rPr>
          <w:noProof/>
        </w:rPr>
        <w:t>135</w:t>
      </w:r>
      <w:r>
        <w:rPr>
          <w:noProof/>
        </w:rPr>
        <w:fldChar w:fldCharType="end"/>
      </w:r>
    </w:p>
    <w:p w14:paraId="2170FC0D" w14:textId="40BC68A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11.2.5.5</w:t>
      </w:r>
      <w:r>
        <w:rPr>
          <w:rFonts w:asciiTheme="minorHAnsi" w:eastAsiaTheme="minorEastAsia" w:hAnsiTheme="minorHAnsi" w:cstheme="minorBidi"/>
          <w:noProof/>
          <w:kern w:val="2"/>
          <w:sz w:val="22"/>
          <w:szCs w:val="22"/>
          <w:lang w:eastAsia="en-GB"/>
          <w14:ligatures w14:val="standardContextual"/>
        </w:rPr>
        <w:tab/>
      </w:r>
      <w:r>
        <w:rPr>
          <w:noProof/>
        </w:rPr>
        <w:t>CM-S</w:t>
      </w:r>
      <w:r>
        <w:rPr>
          <w:noProof/>
        </w:rPr>
        <w:tab/>
      </w:r>
      <w:r>
        <w:rPr>
          <w:noProof/>
        </w:rPr>
        <w:fldChar w:fldCharType="begin"/>
      </w:r>
      <w:r>
        <w:rPr>
          <w:noProof/>
        </w:rPr>
        <w:instrText xml:space="preserve"> PAGEREF _Toc162886047 \h </w:instrText>
      </w:r>
      <w:r>
        <w:rPr>
          <w:noProof/>
        </w:rPr>
      </w:r>
      <w:r>
        <w:rPr>
          <w:noProof/>
        </w:rPr>
        <w:fldChar w:fldCharType="separate"/>
      </w:r>
      <w:r>
        <w:rPr>
          <w:noProof/>
        </w:rPr>
        <w:t>135</w:t>
      </w:r>
      <w:r>
        <w:rPr>
          <w:noProof/>
        </w:rPr>
        <w:fldChar w:fldCharType="end"/>
      </w:r>
    </w:p>
    <w:p w14:paraId="06824E73" w14:textId="6278361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11.2.5.6</w:t>
      </w:r>
      <w:r>
        <w:rPr>
          <w:rFonts w:asciiTheme="minorHAnsi" w:eastAsiaTheme="minorEastAsia" w:hAnsiTheme="minorHAnsi" w:cstheme="minorBidi"/>
          <w:noProof/>
          <w:kern w:val="2"/>
          <w:sz w:val="22"/>
          <w:szCs w:val="22"/>
          <w:lang w:eastAsia="en-GB"/>
          <w14:ligatures w14:val="standardContextual"/>
        </w:rPr>
        <w:tab/>
      </w:r>
      <w:r>
        <w:rPr>
          <w:noProof/>
        </w:rPr>
        <w:t>CM-E</w:t>
      </w:r>
      <w:r>
        <w:rPr>
          <w:noProof/>
        </w:rPr>
        <w:tab/>
      </w:r>
      <w:r>
        <w:rPr>
          <w:noProof/>
        </w:rPr>
        <w:fldChar w:fldCharType="begin"/>
      </w:r>
      <w:r>
        <w:rPr>
          <w:noProof/>
        </w:rPr>
        <w:instrText xml:space="preserve"> PAGEREF _Toc162886048 \h </w:instrText>
      </w:r>
      <w:r>
        <w:rPr>
          <w:noProof/>
        </w:rPr>
      </w:r>
      <w:r>
        <w:rPr>
          <w:noProof/>
        </w:rPr>
        <w:fldChar w:fldCharType="separate"/>
      </w:r>
      <w:r>
        <w:rPr>
          <w:noProof/>
        </w:rPr>
        <w:t>135</w:t>
      </w:r>
      <w:r>
        <w:rPr>
          <w:noProof/>
        </w:rPr>
        <w:fldChar w:fldCharType="end"/>
      </w:r>
    </w:p>
    <w:p w14:paraId="50084F71" w14:textId="39DAB87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11.2.5.7</w:t>
      </w:r>
      <w:r>
        <w:rPr>
          <w:rFonts w:asciiTheme="minorHAnsi" w:eastAsiaTheme="minorEastAsia" w:hAnsiTheme="minorHAnsi" w:cstheme="minorBidi"/>
          <w:noProof/>
          <w:kern w:val="2"/>
          <w:sz w:val="22"/>
          <w:szCs w:val="22"/>
          <w:lang w:eastAsia="en-GB"/>
          <w14:ligatures w14:val="standardContextual"/>
        </w:rPr>
        <w:tab/>
      </w:r>
      <w:r>
        <w:rPr>
          <w:noProof/>
        </w:rPr>
        <w:t>Reference point CM-VAL-UDB (between the configuration management server and the VAL user database)</w:t>
      </w:r>
      <w:r>
        <w:rPr>
          <w:noProof/>
        </w:rPr>
        <w:tab/>
      </w:r>
      <w:r>
        <w:rPr>
          <w:noProof/>
        </w:rPr>
        <w:fldChar w:fldCharType="begin"/>
      </w:r>
      <w:r>
        <w:rPr>
          <w:noProof/>
        </w:rPr>
        <w:instrText xml:space="preserve"> PAGEREF _Toc162886049 \h </w:instrText>
      </w:r>
      <w:r>
        <w:rPr>
          <w:noProof/>
        </w:rPr>
      </w:r>
      <w:r>
        <w:rPr>
          <w:noProof/>
        </w:rPr>
        <w:fldChar w:fldCharType="separate"/>
      </w:r>
      <w:r>
        <w:rPr>
          <w:noProof/>
        </w:rPr>
        <w:t>135</w:t>
      </w:r>
      <w:r>
        <w:rPr>
          <w:noProof/>
        </w:rPr>
        <w:fldChar w:fldCharType="end"/>
      </w:r>
    </w:p>
    <w:p w14:paraId="69DC8EB2" w14:textId="7B996029"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11.3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configuration management</w:t>
      </w:r>
      <w:r>
        <w:rPr>
          <w:noProof/>
        </w:rPr>
        <w:tab/>
      </w:r>
      <w:r>
        <w:rPr>
          <w:noProof/>
        </w:rPr>
        <w:fldChar w:fldCharType="begin"/>
      </w:r>
      <w:r>
        <w:rPr>
          <w:noProof/>
        </w:rPr>
        <w:instrText xml:space="preserve"> PAGEREF _Toc162886050 \h </w:instrText>
      </w:r>
      <w:r>
        <w:rPr>
          <w:noProof/>
        </w:rPr>
      </w:r>
      <w:r>
        <w:rPr>
          <w:noProof/>
        </w:rPr>
        <w:fldChar w:fldCharType="separate"/>
      </w:r>
      <w:r>
        <w:rPr>
          <w:noProof/>
        </w:rPr>
        <w:t>136</w:t>
      </w:r>
      <w:r>
        <w:rPr>
          <w:noProof/>
        </w:rPr>
        <w:fldChar w:fldCharType="end"/>
      </w:r>
    </w:p>
    <w:p w14:paraId="4D5B2B0A" w14:textId="71A2129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_Toc162886051 \h </w:instrText>
      </w:r>
      <w:r>
        <w:rPr>
          <w:noProof/>
        </w:rPr>
      </w:r>
      <w:r>
        <w:rPr>
          <w:noProof/>
        </w:rPr>
        <w:fldChar w:fldCharType="separate"/>
      </w:r>
      <w:r>
        <w:rPr>
          <w:noProof/>
        </w:rPr>
        <w:t>136</w:t>
      </w:r>
      <w:r>
        <w:rPr>
          <w:noProof/>
        </w:rPr>
        <w:fldChar w:fldCharType="end"/>
      </w:r>
    </w:p>
    <w:p w14:paraId="3D8EF972" w14:textId="024B9B6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_Toc162886052 \h </w:instrText>
      </w:r>
      <w:r>
        <w:rPr>
          <w:noProof/>
        </w:rPr>
      </w:r>
      <w:r>
        <w:rPr>
          <w:noProof/>
        </w:rPr>
        <w:fldChar w:fldCharType="separate"/>
      </w:r>
      <w:r>
        <w:rPr>
          <w:noProof/>
        </w:rPr>
        <w:t>136</w:t>
      </w:r>
      <w:r>
        <w:rPr>
          <w:noProof/>
        </w:rPr>
        <w:fldChar w:fldCharType="end"/>
      </w:r>
    </w:p>
    <w:p w14:paraId="310469F3" w14:textId="448F544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11.3.2.1</w:t>
      </w:r>
      <w:r>
        <w:rPr>
          <w:rFonts w:asciiTheme="minorHAnsi" w:eastAsiaTheme="minorEastAsia" w:hAnsiTheme="minorHAnsi" w:cstheme="minorBidi"/>
          <w:noProof/>
          <w:kern w:val="2"/>
          <w:sz w:val="22"/>
          <w:szCs w:val="22"/>
          <w:lang w:eastAsia="en-GB"/>
          <w14:ligatures w14:val="standardContextual"/>
        </w:rPr>
        <w:tab/>
      </w:r>
      <w:r>
        <w:rPr>
          <w:noProof/>
        </w:rPr>
        <w:t>Get VAL UE configuration request</w:t>
      </w:r>
      <w:r>
        <w:rPr>
          <w:noProof/>
        </w:rPr>
        <w:tab/>
      </w:r>
      <w:r>
        <w:rPr>
          <w:noProof/>
        </w:rPr>
        <w:fldChar w:fldCharType="begin"/>
      </w:r>
      <w:r>
        <w:rPr>
          <w:noProof/>
        </w:rPr>
        <w:instrText xml:space="preserve"> PAGEREF _Toc162886053 \h </w:instrText>
      </w:r>
      <w:r>
        <w:rPr>
          <w:noProof/>
        </w:rPr>
      </w:r>
      <w:r>
        <w:rPr>
          <w:noProof/>
        </w:rPr>
        <w:fldChar w:fldCharType="separate"/>
      </w:r>
      <w:r>
        <w:rPr>
          <w:noProof/>
        </w:rPr>
        <w:t>136</w:t>
      </w:r>
      <w:r>
        <w:rPr>
          <w:noProof/>
        </w:rPr>
        <w:fldChar w:fldCharType="end"/>
      </w:r>
    </w:p>
    <w:p w14:paraId="11615976" w14:textId="5DFD5AD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11.3.2.2</w:t>
      </w:r>
      <w:r>
        <w:rPr>
          <w:rFonts w:asciiTheme="minorHAnsi" w:eastAsiaTheme="minorEastAsia" w:hAnsiTheme="minorHAnsi" w:cstheme="minorBidi"/>
          <w:noProof/>
          <w:kern w:val="2"/>
          <w:sz w:val="22"/>
          <w:szCs w:val="22"/>
          <w:lang w:eastAsia="en-GB"/>
          <w14:ligatures w14:val="standardContextual"/>
        </w:rPr>
        <w:tab/>
      </w:r>
      <w:r>
        <w:rPr>
          <w:noProof/>
        </w:rPr>
        <w:t>Get VAL UE configuration response</w:t>
      </w:r>
      <w:r>
        <w:rPr>
          <w:noProof/>
        </w:rPr>
        <w:tab/>
      </w:r>
      <w:r>
        <w:rPr>
          <w:noProof/>
        </w:rPr>
        <w:fldChar w:fldCharType="begin"/>
      </w:r>
      <w:r>
        <w:rPr>
          <w:noProof/>
        </w:rPr>
        <w:instrText xml:space="preserve"> PAGEREF _Toc162886054 \h </w:instrText>
      </w:r>
      <w:r>
        <w:rPr>
          <w:noProof/>
        </w:rPr>
      </w:r>
      <w:r>
        <w:rPr>
          <w:noProof/>
        </w:rPr>
        <w:fldChar w:fldCharType="separate"/>
      </w:r>
      <w:r>
        <w:rPr>
          <w:noProof/>
        </w:rPr>
        <w:t>136</w:t>
      </w:r>
      <w:r>
        <w:rPr>
          <w:noProof/>
        </w:rPr>
        <w:fldChar w:fldCharType="end"/>
      </w:r>
    </w:p>
    <w:p w14:paraId="5EB1B099" w14:textId="3EF1455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11.3.2.3</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user profile request</w:t>
      </w:r>
      <w:r>
        <w:rPr>
          <w:noProof/>
        </w:rPr>
        <w:tab/>
      </w:r>
      <w:r>
        <w:rPr>
          <w:noProof/>
        </w:rPr>
        <w:fldChar w:fldCharType="begin"/>
      </w:r>
      <w:r>
        <w:rPr>
          <w:noProof/>
        </w:rPr>
        <w:instrText xml:space="preserve"> PAGEREF _Toc162886055 \h </w:instrText>
      </w:r>
      <w:r>
        <w:rPr>
          <w:noProof/>
        </w:rPr>
      </w:r>
      <w:r>
        <w:rPr>
          <w:noProof/>
        </w:rPr>
        <w:fldChar w:fldCharType="separate"/>
      </w:r>
      <w:r>
        <w:rPr>
          <w:noProof/>
        </w:rPr>
        <w:t>136</w:t>
      </w:r>
      <w:r>
        <w:rPr>
          <w:noProof/>
        </w:rPr>
        <w:fldChar w:fldCharType="end"/>
      </w:r>
    </w:p>
    <w:p w14:paraId="61D0C847" w14:textId="4EE6EAC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11.3.2.4</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user profile response</w:t>
      </w:r>
      <w:r>
        <w:rPr>
          <w:noProof/>
        </w:rPr>
        <w:tab/>
      </w:r>
      <w:r>
        <w:rPr>
          <w:noProof/>
        </w:rPr>
        <w:fldChar w:fldCharType="begin"/>
      </w:r>
      <w:r>
        <w:rPr>
          <w:noProof/>
        </w:rPr>
        <w:instrText xml:space="preserve"> PAGEREF _Toc162886056 \h </w:instrText>
      </w:r>
      <w:r>
        <w:rPr>
          <w:noProof/>
        </w:rPr>
      </w:r>
      <w:r>
        <w:rPr>
          <w:noProof/>
        </w:rPr>
        <w:fldChar w:fldCharType="separate"/>
      </w:r>
      <w:r>
        <w:rPr>
          <w:noProof/>
        </w:rPr>
        <w:t>137</w:t>
      </w:r>
      <w:r>
        <w:rPr>
          <w:noProof/>
        </w:rPr>
        <w:fldChar w:fldCharType="end"/>
      </w:r>
    </w:p>
    <w:p w14:paraId="21A03ECF" w14:textId="628F19F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11.3.2.5</w:t>
      </w:r>
      <w:r>
        <w:rPr>
          <w:rFonts w:asciiTheme="minorHAnsi" w:eastAsiaTheme="minorEastAsia" w:hAnsiTheme="minorHAnsi" w:cstheme="minorBidi"/>
          <w:noProof/>
          <w:kern w:val="2"/>
          <w:sz w:val="22"/>
          <w:szCs w:val="22"/>
          <w:lang w:eastAsia="en-GB"/>
          <w14:ligatures w14:val="standardContextual"/>
        </w:rPr>
        <w:tab/>
      </w:r>
      <w:r>
        <w:rPr>
          <w:noProof/>
          <w:lang w:eastAsia="zh-CN"/>
        </w:rPr>
        <w:t>Notification for VAL user profile data update</w:t>
      </w:r>
      <w:r>
        <w:rPr>
          <w:noProof/>
        </w:rPr>
        <w:tab/>
      </w:r>
      <w:r>
        <w:rPr>
          <w:noProof/>
        </w:rPr>
        <w:fldChar w:fldCharType="begin"/>
      </w:r>
      <w:r>
        <w:rPr>
          <w:noProof/>
        </w:rPr>
        <w:instrText xml:space="preserve"> PAGEREF _Toc162886057 \h </w:instrText>
      </w:r>
      <w:r>
        <w:rPr>
          <w:noProof/>
        </w:rPr>
      </w:r>
      <w:r>
        <w:rPr>
          <w:noProof/>
        </w:rPr>
        <w:fldChar w:fldCharType="separate"/>
      </w:r>
      <w:r>
        <w:rPr>
          <w:noProof/>
        </w:rPr>
        <w:t>137</w:t>
      </w:r>
      <w:r>
        <w:rPr>
          <w:noProof/>
        </w:rPr>
        <w:fldChar w:fldCharType="end"/>
      </w:r>
    </w:p>
    <w:p w14:paraId="1B965E13" w14:textId="588BEAA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11.3.2.6</w:t>
      </w:r>
      <w:r>
        <w:rPr>
          <w:rFonts w:asciiTheme="minorHAnsi" w:eastAsiaTheme="minorEastAsia" w:hAnsiTheme="minorHAnsi" w:cstheme="minorBidi"/>
          <w:noProof/>
          <w:kern w:val="2"/>
          <w:sz w:val="22"/>
          <w:szCs w:val="22"/>
          <w:lang w:eastAsia="en-GB"/>
          <w14:ligatures w14:val="standardContextual"/>
        </w:rPr>
        <w:tab/>
      </w:r>
      <w:r>
        <w:rPr>
          <w:noProof/>
          <w:lang w:eastAsia="zh-CN"/>
        </w:rPr>
        <w:t>Get updated VAL user profile data request</w:t>
      </w:r>
      <w:r>
        <w:rPr>
          <w:noProof/>
        </w:rPr>
        <w:tab/>
      </w:r>
      <w:r>
        <w:rPr>
          <w:noProof/>
        </w:rPr>
        <w:fldChar w:fldCharType="begin"/>
      </w:r>
      <w:r>
        <w:rPr>
          <w:noProof/>
        </w:rPr>
        <w:instrText xml:space="preserve"> PAGEREF _Toc162886058 \h </w:instrText>
      </w:r>
      <w:r>
        <w:rPr>
          <w:noProof/>
        </w:rPr>
      </w:r>
      <w:r>
        <w:rPr>
          <w:noProof/>
        </w:rPr>
        <w:fldChar w:fldCharType="separate"/>
      </w:r>
      <w:r>
        <w:rPr>
          <w:noProof/>
        </w:rPr>
        <w:t>137</w:t>
      </w:r>
      <w:r>
        <w:rPr>
          <w:noProof/>
        </w:rPr>
        <w:fldChar w:fldCharType="end"/>
      </w:r>
    </w:p>
    <w:p w14:paraId="72A3AE54" w14:textId="040815C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11.3.2.7</w:t>
      </w:r>
      <w:r>
        <w:rPr>
          <w:rFonts w:asciiTheme="minorHAnsi" w:eastAsiaTheme="minorEastAsia" w:hAnsiTheme="minorHAnsi" w:cstheme="minorBidi"/>
          <w:noProof/>
          <w:kern w:val="2"/>
          <w:sz w:val="22"/>
          <w:szCs w:val="22"/>
          <w:lang w:eastAsia="en-GB"/>
          <w14:ligatures w14:val="standardContextual"/>
        </w:rPr>
        <w:tab/>
      </w:r>
      <w:r>
        <w:rPr>
          <w:noProof/>
          <w:lang w:eastAsia="zh-CN"/>
        </w:rPr>
        <w:t>Get updated VAL user profile data response</w:t>
      </w:r>
      <w:r>
        <w:rPr>
          <w:noProof/>
        </w:rPr>
        <w:tab/>
      </w:r>
      <w:r>
        <w:rPr>
          <w:noProof/>
        </w:rPr>
        <w:fldChar w:fldCharType="begin"/>
      </w:r>
      <w:r>
        <w:rPr>
          <w:noProof/>
        </w:rPr>
        <w:instrText xml:space="preserve"> PAGEREF _Toc162886059 \h </w:instrText>
      </w:r>
      <w:r>
        <w:rPr>
          <w:noProof/>
        </w:rPr>
      </w:r>
      <w:r>
        <w:rPr>
          <w:noProof/>
        </w:rPr>
        <w:fldChar w:fldCharType="separate"/>
      </w:r>
      <w:r>
        <w:rPr>
          <w:noProof/>
        </w:rPr>
        <w:t>137</w:t>
      </w:r>
      <w:r>
        <w:rPr>
          <w:noProof/>
        </w:rPr>
        <w:fldChar w:fldCharType="end"/>
      </w:r>
    </w:p>
    <w:p w14:paraId="0C63CBE6" w14:textId="355C82B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11.3.2.8</w:t>
      </w:r>
      <w:r>
        <w:rPr>
          <w:rFonts w:asciiTheme="minorHAnsi" w:eastAsiaTheme="minorEastAsia" w:hAnsiTheme="minorHAnsi" w:cstheme="minorBidi"/>
          <w:noProof/>
          <w:kern w:val="2"/>
          <w:sz w:val="22"/>
          <w:szCs w:val="22"/>
          <w:lang w:eastAsia="en-GB"/>
          <w14:ligatures w14:val="standardContextual"/>
        </w:rPr>
        <w:tab/>
      </w:r>
      <w:r>
        <w:rPr>
          <w:noProof/>
        </w:rPr>
        <w:t>Update VAL user profile data request</w:t>
      </w:r>
      <w:r>
        <w:rPr>
          <w:noProof/>
        </w:rPr>
        <w:tab/>
      </w:r>
      <w:r>
        <w:rPr>
          <w:noProof/>
        </w:rPr>
        <w:fldChar w:fldCharType="begin"/>
      </w:r>
      <w:r>
        <w:rPr>
          <w:noProof/>
        </w:rPr>
        <w:instrText xml:space="preserve"> PAGEREF _Toc162886060 \h </w:instrText>
      </w:r>
      <w:r>
        <w:rPr>
          <w:noProof/>
        </w:rPr>
      </w:r>
      <w:r>
        <w:rPr>
          <w:noProof/>
        </w:rPr>
        <w:fldChar w:fldCharType="separate"/>
      </w:r>
      <w:r>
        <w:rPr>
          <w:noProof/>
        </w:rPr>
        <w:t>137</w:t>
      </w:r>
      <w:r>
        <w:rPr>
          <w:noProof/>
        </w:rPr>
        <w:fldChar w:fldCharType="end"/>
      </w:r>
    </w:p>
    <w:p w14:paraId="6B91E1F0" w14:textId="09602F6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11.3.2.9</w:t>
      </w:r>
      <w:r>
        <w:rPr>
          <w:rFonts w:asciiTheme="minorHAnsi" w:eastAsiaTheme="minorEastAsia" w:hAnsiTheme="minorHAnsi" w:cstheme="minorBidi"/>
          <w:noProof/>
          <w:kern w:val="2"/>
          <w:sz w:val="22"/>
          <w:szCs w:val="22"/>
          <w:lang w:eastAsia="en-GB"/>
          <w14:ligatures w14:val="standardContextual"/>
        </w:rPr>
        <w:tab/>
      </w:r>
      <w:r>
        <w:rPr>
          <w:noProof/>
        </w:rPr>
        <w:t>Update VAL user profile data response</w:t>
      </w:r>
      <w:r>
        <w:rPr>
          <w:noProof/>
        </w:rPr>
        <w:tab/>
      </w:r>
      <w:r>
        <w:rPr>
          <w:noProof/>
        </w:rPr>
        <w:fldChar w:fldCharType="begin"/>
      </w:r>
      <w:r>
        <w:rPr>
          <w:noProof/>
        </w:rPr>
        <w:instrText xml:space="preserve"> PAGEREF _Toc162886061 \h </w:instrText>
      </w:r>
      <w:r>
        <w:rPr>
          <w:noProof/>
        </w:rPr>
      </w:r>
      <w:r>
        <w:rPr>
          <w:noProof/>
        </w:rPr>
        <w:fldChar w:fldCharType="separate"/>
      </w:r>
      <w:r>
        <w:rPr>
          <w:noProof/>
        </w:rPr>
        <w:t>138</w:t>
      </w:r>
      <w:r>
        <w:rPr>
          <w:noProof/>
        </w:rPr>
        <w:fldChar w:fldCharType="end"/>
      </w:r>
    </w:p>
    <w:p w14:paraId="5695948B" w14:textId="127C6A6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11.3</w:t>
      </w:r>
      <w:r>
        <w:rPr>
          <w:noProof/>
        </w:rPr>
        <w:t>.2.10</w:t>
      </w:r>
      <w:r>
        <w:rPr>
          <w:rFonts w:asciiTheme="minorHAnsi" w:eastAsiaTheme="minorEastAsia" w:hAnsiTheme="minorHAnsi" w:cstheme="minorBidi"/>
          <w:noProof/>
          <w:kern w:val="2"/>
          <w:sz w:val="22"/>
          <w:szCs w:val="22"/>
          <w:lang w:eastAsia="en-GB"/>
          <w14:ligatures w14:val="standardContextual"/>
        </w:rPr>
        <w:tab/>
      </w:r>
      <w:r>
        <w:rPr>
          <w:noProof/>
        </w:rPr>
        <w:t>Updated user profile subscription request</w:t>
      </w:r>
      <w:r>
        <w:rPr>
          <w:noProof/>
        </w:rPr>
        <w:tab/>
      </w:r>
      <w:r>
        <w:rPr>
          <w:noProof/>
        </w:rPr>
        <w:fldChar w:fldCharType="begin"/>
      </w:r>
      <w:r>
        <w:rPr>
          <w:noProof/>
        </w:rPr>
        <w:instrText xml:space="preserve"> PAGEREF _Toc162886062 \h </w:instrText>
      </w:r>
      <w:r>
        <w:rPr>
          <w:noProof/>
        </w:rPr>
      </w:r>
      <w:r>
        <w:rPr>
          <w:noProof/>
        </w:rPr>
        <w:fldChar w:fldCharType="separate"/>
      </w:r>
      <w:r>
        <w:rPr>
          <w:noProof/>
        </w:rPr>
        <w:t>138</w:t>
      </w:r>
      <w:r>
        <w:rPr>
          <w:noProof/>
        </w:rPr>
        <w:fldChar w:fldCharType="end"/>
      </w:r>
    </w:p>
    <w:p w14:paraId="4370891D" w14:textId="3D497A6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11.3</w:t>
      </w:r>
      <w:r>
        <w:rPr>
          <w:noProof/>
        </w:rPr>
        <w:t>.2.11</w:t>
      </w:r>
      <w:r>
        <w:rPr>
          <w:rFonts w:asciiTheme="minorHAnsi" w:eastAsiaTheme="minorEastAsia" w:hAnsiTheme="minorHAnsi" w:cstheme="minorBidi"/>
          <w:noProof/>
          <w:kern w:val="2"/>
          <w:sz w:val="22"/>
          <w:szCs w:val="22"/>
          <w:lang w:eastAsia="en-GB"/>
          <w14:ligatures w14:val="standardContextual"/>
        </w:rPr>
        <w:tab/>
      </w:r>
      <w:r>
        <w:rPr>
          <w:noProof/>
        </w:rPr>
        <w:t>Updated user profile subscription response</w:t>
      </w:r>
      <w:r>
        <w:rPr>
          <w:noProof/>
        </w:rPr>
        <w:tab/>
      </w:r>
      <w:r>
        <w:rPr>
          <w:noProof/>
        </w:rPr>
        <w:fldChar w:fldCharType="begin"/>
      </w:r>
      <w:r>
        <w:rPr>
          <w:noProof/>
        </w:rPr>
        <w:instrText xml:space="preserve"> PAGEREF _Toc162886063 \h </w:instrText>
      </w:r>
      <w:r>
        <w:rPr>
          <w:noProof/>
        </w:rPr>
      </w:r>
      <w:r>
        <w:rPr>
          <w:noProof/>
        </w:rPr>
        <w:fldChar w:fldCharType="separate"/>
      </w:r>
      <w:r>
        <w:rPr>
          <w:noProof/>
        </w:rPr>
        <w:t>138</w:t>
      </w:r>
      <w:r>
        <w:rPr>
          <w:noProof/>
        </w:rPr>
        <w:fldChar w:fldCharType="end"/>
      </w:r>
    </w:p>
    <w:p w14:paraId="4F48F799" w14:textId="5519E2D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.2.</w:t>
      </w:r>
      <w:r>
        <w:rPr>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rPr>
        <w:t>Updated user profile notification</w:t>
      </w:r>
      <w:r>
        <w:rPr>
          <w:noProof/>
        </w:rPr>
        <w:tab/>
      </w:r>
      <w:r>
        <w:rPr>
          <w:noProof/>
        </w:rPr>
        <w:fldChar w:fldCharType="begin"/>
      </w:r>
      <w:r>
        <w:rPr>
          <w:noProof/>
        </w:rPr>
        <w:instrText xml:space="preserve"> PAGEREF _Toc162886064 \h </w:instrText>
      </w:r>
      <w:r>
        <w:rPr>
          <w:noProof/>
        </w:rPr>
      </w:r>
      <w:r>
        <w:rPr>
          <w:noProof/>
        </w:rPr>
        <w:fldChar w:fldCharType="separate"/>
      </w:r>
      <w:r>
        <w:rPr>
          <w:noProof/>
        </w:rPr>
        <w:t>138</w:t>
      </w:r>
      <w:r>
        <w:rPr>
          <w:noProof/>
        </w:rPr>
        <w:fldChar w:fldCharType="end"/>
      </w:r>
    </w:p>
    <w:p w14:paraId="3D4F8F29" w14:textId="0804BC0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11.3.2.13</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service request</w:t>
      </w:r>
      <w:r>
        <w:rPr>
          <w:noProof/>
        </w:rPr>
        <w:tab/>
      </w:r>
      <w:r>
        <w:rPr>
          <w:noProof/>
        </w:rPr>
        <w:fldChar w:fldCharType="begin"/>
      </w:r>
      <w:r>
        <w:rPr>
          <w:noProof/>
        </w:rPr>
        <w:instrText xml:space="preserve"> PAGEREF _Toc162886065 \h </w:instrText>
      </w:r>
      <w:r>
        <w:rPr>
          <w:noProof/>
        </w:rPr>
      </w:r>
      <w:r>
        <w:rPr>
          <w:noProof/>
        </w:rPr>
        <w:fldChar w:fldCharType="separate"/>
      </w:r>
      <w:r>
        <w:rPr>
          <w:noProof/>
        </w:rPr>
        <w:t>139</w:t>
      </w:r>
      <w:r>
        <w:rPr>
          <w:noProof/>
        </w:rPr>
        <w:fldChar w:fldCharType="end"/>
      </w:r>
    </w:p>
    <w:p w14:paraId="3033E4EC" w14:textId="4B93A62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11.3.2.14</w:t>
      </w:r>
      <w:r>
        <w:rPr>
          <w:rFonts w:asciiTheme="minorHAnsi" w:eastAsiaTheme="minorEastAsia" w:hAnsiTheme="minorHAnsi" w:cstheme="minorBidi"/>
          <w:noProof/>
          <w:kern w:val="2"/>
          <w:sz w:val="22"/>
          <w:szCs w:val="22"/>
          <w:lang w:eastAsia="en-GB"/>
          <w14:ligatures w14:val="standardContextual"/>
        </w:rPr>
        <w:tab/>
      </w:r>
      <w:r>
        <w:rPr>
          <w:noProof/>
          <w:lang w:eastAsia="zh-CN"/>
        </w:rPr>
        <w:t>Get VAL service response</w:t>
      </w:r>
      <w:r>
        <w:rPr>
          <w:noProof/>
        </w:rPr>
        <w:tab/>
      </w:r>
      <w:r>
        <w:rPr>
          <w:noProof/>
        </w:rPr>
        <w:fldChar w:fldCharType="begin"/>
      </w:r>
      <w:r>
        <w:rPr>
          <w:noProof/>
        </w:rPr>
        <w:instrText xml:space="preserve"> PAGEREF _Toc162886066 \h </w:instrText>
      </w:r>
      <w:r>
        <w:rPr>
          <w:noProof/>
        </w:rPr>
      </w:r>
      <w:r>
        <w:rPr>
          <w:noProof/>
        </w:rPr>
        <w:fldChar w:fldCharType="separate"/>
      </w:r>
      <w:r>
        <w:rPr>
          <w:noProof/>
        </w:rPr>
        <w:t>139</w:t>
      </w:r>
      <w:r>
        <w:rPr>
          <w:noProof/>
        </w:rPr>
        <w:fldChar w:fldCharType="end"/>
      </w:r>
    </w:p>
    <w:p w14:paraId="51E20115" w14:textId="33E8B50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3.3</w:t>
      </w:r>
      <w:r>
        <w:rPr>
          <w:rFonts w:asciiTheme="minorHAnsi" w:eastAsiaTheme="minorEastAsia" w:hAnsiTheme="minorHAnsi" w:cstheme="minorBidi"/>
          <w:noProof/>
          <w:kern w:val="2"/>
          <w:sz w:val="22"/>
          <w:szCs w:val="22"/>
          <w:lang w:eastAsia="en-GB"/>
          <w14:ligatures w14:val="standardContextual"/>
        </w:rPr>
        <w:tab/>
      </w:r>
      <w:r>
        <w:rPr>
          <w:noProof/>
          <w:lang w:eastAsia="zh-CN"/>
        </w:rPr>
        <w:t>VAL UE</w:t>
      </w:r>
      <w:r>
        <w:rPr>
          <w:noProof/>
        </w:rPr>
        <w:t xml:space="preserve"> configuration data</w:t>
      </w:r>
      <w:r>
        <w:rPr>
          <w:noProof/>
        </w:rPr>
        <w:tab/>
      </w:r>
      <w:r>
        <w:rPr>
          <w:noProof/>
        </w:rPr>
        <w:fldChar w:fldCharType="begin"/>
      </w:r>
      <w:r>
        <w:rPr>
          <w:noProof/>
        </w:rPr>
        <w:instrText xml:space="preserve"> PAGEREF _Toc162886067 \h </w:instrText>
      </w:r>
      <w:r>
        <w:rPr>
          <w:noProof/>
        </w:rPr>
      </w:r>
      <w:r>
        <w:rPr>
          <w:noProof/>
        </w:rPr>
        <w:fldChar w:fldCharType="separate"/>
      </w:r>
      <w:r>
        <w:rPr>
          <w:noProof/>
        </w:rPr>
        <w:t>139</w:t>
      </w:r>
      <w:r>
        <w:rPr>
          <w:noProof/>
        </w:rPr>
        <w:fldChar w:fldCharType="end"/>
      </w:r>
    </w:p>
    <w:p w14:paraId="66506A2E" w14:textId="16FE5B5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_Toc162886068 \h </w:instrText>
      </w:r>
      <w:r>
        <w:rPr>
          <w:noProof/>
        </w:rPr>
      </w:r>
      <w:r>
        <w:rPr>
          <w:noProof/>
        </w:rPr>
        <w:fldChar w:fldCharType="separate"/>
      </w:r>
      <w:r>
        <w:rPr>
          <w:noProof/>
        </w:rPr>
        <w:t>139</w:t>
      </w:r>
      <w:r>
        <w:rPr>
          <w:noProof/>
        </w:rPr>
        <w:fldChar w:fldCharType="end"/>
      </w:r>
    </w:p>
    <w:p w14:paraId="3606419A" w14:textId="2BA8566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_Toc162886069 \h </w:instrText>
      </w:r>
      <w:r>
        <w:rPr>
          <w:noProof/>
        </w:rPr>
      </w:r>
      <w:r>
        <w:rPr>
          <w:noProof/>
        </w:rPr>
        <w:fldChar w:fldCharType="separate"/>
      </w:r>
      <w:r>
        <w:rPr>
          <w:noProof/>
        </w:rPr>
        <w:t>139</w:t>
      </w:r>
      <w:r>
        <w:rPr>
          <w:noProof/>
        </w:rPr>
        <w:fldChar w:fldCharType="end"/>
      </w:r>
    </w:p>
    <w:p w14:paraId="290F7116" w14:textId="6455912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Structure of VAL UE configuration data</w:t>
      </w:r>
      <w:r>
        <w:rPr>
          <w:noProof/>
        </w:rPr>
        <w:tab/>
      </w:r>
      <w:r>
        <w:rPr>
          <w:noProof/>
        </w:rPr>
        <w:fldChar w:fldCharType="begin"/>
      </w:r>
      <w:r>
        <w:rPr>
          <w:noProof/>
        </w:rPr>
        <w:instrText xml:space="preserve"> PAGEREF _Toc162886070 \h </w:instrText>
      </w:r>
      <w:r>
        <w:rPr>
          <w:noProof/>
        </w:rPr>
      </w:r>
      <w:r>
        <w:rPr>
          <w:noProof/>
        </w:rPr>
        <w:fldChar w:fldCharType="separate"/>
      </w:r>
      <w:r>
        <w:rPr>
          <w:noProof/>
        </w:rPr>
        <w:t>140</w:t>
      </w:r>
      <w:r>
        <w:rPr>
          <w:noProof/>
        </w:rPr>
        <w:fldChar w:fldCharType="end"/>
      </w:r>
    </w:p>
    <w:p w14:paraId="50721F0D" w14:textId="6F30AE9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3.4</w:t>
      </w:r>
      <w:r>
        <w:rPr>
          <w:rFonts w:asciiTheme="minorHAnsi" w:eastAsiaTheme="minorEastAsia" w:hAnsiTheme="minorHAnsi" w:cstheme="minorBidi"/>
          <w:noProof/>
          <w:kern w:val="2"/>
          <w:sz w:val="22"/>
          <w:szCs w:val="22"/>
          <w:lang w:eastAsia="en-GB"/>
          <w14:ligatures w14:val="standardContextual"/>
        </w:rPr>
        <w:tab/>
      </w:r>
      <w:r>
        <w:rPr>
          <w:noProof/>
        </w:rPr>
        <w:t>VAL user profile data</w:t>
      </w:r>
      <w:r>
        <w:rPr>
          <w:noProof/>
        </w:rPr>
        <w:tab/>
      </w:r>
      <w:r>
        <w:rPr>
          <w:noProof/>
        </w:rPr>
        <w:fldChar w:fldCharType="begin"/>
      </w:r>
      <w:r>
        <w:rPr>
          <w:noProof/>
        </w:rPr>
        <w:instrText xml:space="preserve"> PAGEREF _Toc162886071 \h </w:instrText>
      </w:r>
      <w:r>
        <w:rPr>
          <w:noProof/>
        </w:rPr>
      </w:r>
      <w:r>
        <w:rPr>
          <w:noProof/>
        </w:rPr>
        <w:fldChar w:fldCharType="separate"/>
      </w:r>
      <w:r>
        <w:rPr>
          <w:noProof/>
        </w:rPr>
        <w:t>140</w:t>
      </w:r>
      <w:r>
        <w:rPr>
          <w:noProof/>
        </w:rPr>
        <w:fldChar w:fldCharType="end"/>
      </w:r>
    </w:p>
    <w:p w14:paraId="451E0931" w14:textId="6837396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_Toc162886072 \h </w:instrText>
      </w:r>
      <w:r>
        <w:rPr>
          <w:noProof/>
        </w:rPr>
      </w:r>
      <w:r>
        <w:rPr>
          <w:noProof/>
        </w:rPr>
        <w:fldChar w:fldCharType="separate"/>
      </w:r>
      <w:r>
        <w:rPr>
          <w:noProof/>
        </w:rPr>
        <w:t>140</w:t>
      </w:r>
      <w:r>
        <w:rPr>
          <w:noProof/>
        </w:rPr>
        <w:fldChar w:fldCharType="end"/>
      </w:r>
    </w:p>
    <w:p w14:paraId="2C5383FB" w14:textId="38381DC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11.3.4.2</w:t>
      </w:r>
      <w:r>
        <w:rPr>
          <w:rFonts w:asciiTheme="minorHAnsi" w:eastAsiaTheme="minorEastAsia" w:hAnsiTheme="minorHAnsi" w:cstheme="minorBidi"/>
          <w:noProof/>
          <w:kern w:val="2"/>
          <w:sz w:val="22"/>
          <w:szCs w:val="22"/>
          <w:lang w:eastAsia="en-GB"/>
          <w14:ligatures w14:val="standardContextual"/>
        </w:rPr>
        <w:tab/>
      </w:r>
      <w:r>
        <w:rPr>
          <w:noProof/>
        </w:rPr>
        <w:t xml:space="preserve">Obtaining the </w:t>
      </w:r>
      <w:r>
        <w:rPr>
          <w:noProof/>
          <w:lang w:eastAsia="zh-CN"/>
        </w:rPr>
        <w:t>VAL user</w:t>
      </w:r>
      <w:r>
        <w:rPr>
          <w:noProof/>
        </w:rPr>
        <w:t xml:space="preserve"> profile</w:t>
      </w:r>
      <w:r>
        <w:rPr>
          <w:noProof/>
          <w:lang w:eastAsia="zh-CN"/>
        </w:rPr>
        <w:t>(s) from the network</w:t>
      </w:r>
      <w:r>
        <w:rPr>
          <w:noProof/>
        </w:rPr>
        <w:tab/>
      </w:r>
      <w:r>
        <w:rPr>
          <w:noProof/>
        </w:rPr>
        <w:fldChar w:fldCharType="begin"/>
      </w:r>
      <w:r>
        <w:rPr>
          <w:noProof/>
        </w:rPr>
        <w:instrText xml:space="preserve"> PAGEREF _Toc162886073 \h </w:instrText>
      </w:r>
      <w:r>
        <w:rPr>
          <w:noProof/>
        </w:rPr>
      </w:r>
      <w:r>
        <w:rPr>
          <w:noProof/>
        </w:rPr>
        <w:fldChar w:fldCharType="separate"/>
      </w:r>
      <w:r>
        <w:rPr>
          <w:noProof/>
        </w:rPr>
        <w:t>140</w:t>
      </w:r>
      <w:r>
        <w:rPr>
          <w:noProof/>
        </w:rPr>
        <w:fldChar w:fldCharType="end"/>
      </w:r>
    </w:p>
    <w:p w14:paraId="1AFAEC3C" w14:textId="3B5D22C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11.3.4.2</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Obtaining the VAL user profile(s) in primary VAL system</w:t>
      </w:r>
      <w:r>
        <w:rPr>
          <w:noProof/>
        </w:rPr>
        <w:tab/>
      </w:r>
      <w:r>
        <w:rPr>
          <w:noProof/>
        </w:rPr>
        <w:fldChar w:fldCharType="begin"/>
      </w:r>
      <w:r>
        <w:rPr>
          <w:noProof/>
        </w:rPr>
        <w:instrText xml:space="preserve"> PAGEREF _Toc162886074 \h </w:instrText>
      </w:r>
      <w:r>
        <w:rPr>
          <w:noProof/>
        </w:rPr>
      </w:r>
      <w:r>
        <w:rPr>
          <w:noProof/>
        </w:rPr>
        <w:fldChar w:fldCharType="separate"/>
      </w:r>
      <w:r>
        <w:rPr>
          <w:noProof/>
        </w:rPr>
        <w:t>140</w:t>
      </w:r>
      <w:r>
        <w:rPr>
          <w:noProof/>
        </w:rPr>
        <w:fldChar w:fldCharType="end"/>
      </w:r>
    </w:p>
    <w:p w14:paraId="2745682E" w14:textId="57FCA717"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11.3.4.2.2</w:t>
      </w:r>
      <w:r>
        <w:rPr>
          <w:rFonts w:asciiTheme="minorHAnsi" w:eastAsiaTheme="minorEastAsia" w:hAnsiTheme="minorHAnsi" w:cstheme="minorBidi"/>
          <w:noProof/>
          <w:kern w:val="2"/>
          <w:sz w:val="22"/>
          <w:szCs w:val="22"/>
          <w:lang w:eastAsia="en-GB"/>
          <w14:ligatures w14:val="standardContextual"/>
        </w:rPr>
        <w:tab/>
      </w:r>
      <w:r>
        <w:rPr>
          <w:noProof/>
        </w:rPr>
        <w:t>VAL user receiving VAL service from a partner VAL system</w:t>
      </w:r>
      <w:r>
        <w:rPr>
          <w:noProof/>
        </w:rPr>
        <w:tab/>
      </w:r>
      <w:r>
        <w:rPr>
          <w:noProof/>
        </w:rPr>
        <w:fldChar w:fldCharType="begin"/>
      </w:r>
      <w:r>
        <w:rPr>
          <w:noProof/>
        </w:rPr>
        <w:instrText xml:space="preserve"> PAGEREF _Toc162886075 \h </w:instrText>
      </w:r>
      <w:r>
        <w:rPr>
          <w:noProof/>
        </w:rPr>
      </w:r>
      <w:r>
        <w:rPr>
          <w:noProof/>
        </w:rPr>
        <w:fldChar w:fldCharType="separate"/>
      </w:r>
      <w:r>
        <w:rPr>
          <w:noProof/>
        </w:rPr>
        <w:t>141</w:t>
      </w:r>
      <w:r>
        <w:rPr>
          <w:noProof/>
        </w:rPr>
        <w:fldChar w:fldCharType="end"/>
      </w:r>
    </w:p>
    <w:p w14:paraId="2CBA70E6" w14:textId="6585153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11.3.4.3</w:t>
      </w:r>
      <w:r>
        <w:rPr>
          <w:rFonts w:asciiTheme="minorHAnsi" w:eastAsiaTheme="minorEastAsia" w:hAnsiTheme="minorHAnsi" w:cstheme="minorBidi"/>
          <w:noProof/>
          <w:kern w:val="2"/>
          <w:sz w:val="22"/>
          <w:szCs w:val="22"/>
          <w:lang w:eastAsia="en-GB"/>
          <w14:ligatures w14:val="standardContextual"/>
        </w:rPr>
        <w:tab/>
      </w:r>
      <w:r>
        <w:rPr>
          <w:noProof/>
        </w:rPr>
        <w:t xml:space="preserve">VAL user </w:t>
      </w:r>
      <w:r>
        <w:rPr>
          <w:noProof/>
          <w:lang w:eastAsia="zh-CN"/>
        </w:rPr>
        <w:t>receives updated</w:t>
      </w:r>
      <w:r>
        <w:rPr>
          <w:noProof/>
        </w:rPr>
        <w:t xml:space="preserve"> </w:t>
      </w:r>
      <w:r>
        <w:rPr>
          <w:noProof/>
          <w:lang w:eastAsia="zh-CN"/>
        </w:rPr>
        <w:t>VAL user</w:t>
      </w:r>
      <w:r>
        <w:rPr>
          <w:noProof/>
        </w:rPr>
        <w:t xml:space="preserve"> profile</w:t>
      </w:r>
      <w:r>
        <w:rPr>
          <w:noProof/>
          <w:lang w:eastAsia="zh-CN"/>
        </w:rPr>
        <w:t xml:space="preserve"> data from the network</w:t>
      </w:r>
      <w:r>
        <w:rPr>
          <w:noProof/>
        </w:rPr>
        <w:tab/>
      </w:r>
      <w:r>
        <w:rPr>
          <w:noProof/>
        </w:rPr>
        <w:fldChar w:fldCharType="begin"/>
      </w:r>
      <w:r>
        <w:rPr>
          <w:noProof/>
        </w:rPr>
        <w:instrText xml:space="preserve"> PAGEREF _Toc162886076 \h </w:instrText>
      </w:r>
      <w:r>
        <w:rPr>
          <w:noProof/>
        </w:rPr>
      </w:r>
      <w:r>
        <w:rPr>
          <w:noProof/>
        </w:rPr>
        <w:fldChar w:fldCharType="separate"/>
      </w:r>
      <w:r>
        <w:rPr>
          <w:noProof/>
        </w:rPr>
        <w:t>142</w:t>
      </w:r>
      <w:r>
        <w:rPr>
          <w:noProof/>
        </w:rPr>
        <w:fldChar w:fldCharType="end"/>
      </w:r>
    </w:p>
    <w:p w14:paraId="0789E646" w14:textId="6C7AB76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11.3.4.4</w:t>
      </w:r>
      <w:r>
        <w:rPr>
          <w:rFonts w:asciiTheme="minorHAnsi" w:eastAsiaTheme="minorEastAsia" w:hAnsiTheme="minorHAnsi" w:cstheme="minorBidi"/>
          <w:noProof/>
          <w:kern w:val="2"/>
          <w:sz w:val="22"/>
          <w:szCs w:val="22"/>
          <w:lang w:eastAsia="en-GB"/>
          <w14:ligatures w14:val="standardContextual"/>
        </w:rPr>
        <w:tab/>
      </w:r>
      <w:r>
        <w:rPr>
          <w:noProof/>
        </w:rPr>
        <w:t>VAL user up</w:t>
      </w:r>
      <w:r>
        <w:rPr>
          <w:noProof/>
          <w:lang w:eastAsia="zh-CN"/>
        </w:rPr>
        <w:t>date</w:t>
      </w:r>
      <w:r>
        <w:rPr>
          <w:noProof/>
        </w:rPr>
        <w:t xml:space="preserve">s </w:t>
      </w:r>
      <w:r>
        <w:rPr>
          <w:noProof/>
          <w:lang w:eastAsia="zh-CN"/>
        </w:rPr>
        <w:t>VAL user</w:t>
      </w:r>
      <w:r>
        <w:rPr>
          <w:noProof/>
        </w:rPr>
        <w:t xml:space="preserve"> profile data</w:t>
      </w:r>
      <w:r>
        <w:rPr>
          <w:noProof/>
          <w:lang w:eastAsia="zh-CN"/>
        </w:rPr>
        <w:t xml:space="preserve"> to the network</w:t>
      </w:r>
      <w:r>
        <w:rPr>
          <w:noProof/>
        </w:rPr>
        <w:tab/>
      </w:r>
      <w:r>
        <w:rPr>
          <w:noProof/>
        </w:rPr>
        <w:fldChar w:fldCharType="begin"/>
      </w:r>
      <w:r>
        <w:rPr>
          <w:noProof/>
        </w:rPr>
        <w:instrText xml:space="preserve"> PAGEREF _Toc162886077 \h </w:instrText>
      </w:r>
      <w:r>
        <w:rPr>
          <w:noProof/>
        </w:rPr>
      </w:r>
      <w:r>
        <w:rPr>
          <w:noProof/>
        </w:rPr>
        <w:fldChar w:fldCharType="separate"/>
      </w:r>
      <w:r>
        <w:rPr>
          <w:noProof/>
        </w:rPr>
        <w:t>143</w:t>
      </w:r>
      <w:r>
        <w:rPr>
          <w:noProof/>
        </w:rPr>
        <w:fldChar w:fldCharType="end"/>
      </w:r>
    </w:p>
    <w:p w14:paraId="5053C02E" w14:textId="3B926B3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11.3.4.5</w:t>
      </w:r>
      <w:r>
        <w:rPr>
          <w:rFonts w:asciiTheme="minorHAnsi" w:eastAsiaTheme="minorEastAsia" w:hAnsiTheme="minorHAnsi" w:cstheme="minorBidi"/>
          <w:noProof/>
          <w:kern w:val="2"/>
          <w:sz w:val="22"/>
          <w:szCs w:val="22"/>
          <w:lang w:eastAsia="en-GB"/>
          <w14:ligatures w14:val="standardContextual"/>
        </w:rPr>
        <w:tab/>
      </w:r>
      <w:r>
        <w:rPr>
          <w:noProof/>
        </w:rPr>
        <w:t>Updated user profile subscription procedure</w:t>
      </w:r>
      <w:r>
        <w:rPr>
          <w:noProof/>
        </w:rPr>
        <w:tab/>
      </w:r>
      <w:r>
        <w:rPr>
          <w:noProof/>
        </w:rPr>
        <w:fldChar w:fldCharType="begin"/>
      </w:r>
      <w:r>
        <w:rPr>
          <w:noProof/>
        </w:rPr>
        <w:instrText xml:space="preserve"> PAGEREF _Toc162886078 \h </w:instrText>
      </w:r>
      <w:r>
        <w:rPr>
          <w:noProof/>
        </w:rPr>
      </w:r>
      <w:r>
        <w:rPr>
          <w:noProof/>
        </w:rPr>
        <w:fldChar w:fldCharType="separate"/>
      </w:r>
      <w:r>
        <w:rPr>
          <w:noProof/>
        </w:rPr>
        <w:t>144</w:t>
      </w:r>
      <w:r>
        <w:rPr>
          <w:noProof/>
        </w:rPr>
        <w:fldChar w:fldCharType="end"/>
      </w:r>
    </w:p>
    <w:p w14:paraId="380079C1" w14:textId="789D3AD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3.5</w:t>
      </w:r>
      <w:r>
        <w:rPr>
          <w:rFonts w:asciiTheme="minorHAnsi" w:eastAsiaTheme="minorEastAsia" w:hAnsiTheme="minorHAnsi" w:cstheme="minorBidi"/>
          <w:noProof/>
          <w:kern w:val="2"/>
          <w:sz w:val="22"/>
          <w:szCs w:val="22"/>
          <w:lang w:eastAsia="en-GB"/>
          <w14:ligatures w14:val="standardContextual"/>
        </w:rPr>
        <w:tab/>
      </w:r>
      <w:r>
        <w:rPr>
          <w:noProof/>
          <w:lang w:eastAsia="zh-CN"/>
        </w:rPr>
        <w:t>VAL</w:t>
      </w:r>
      <w:r>
        <w:rPr>
          <w:noProof/>
        </w:rPr>
        <w:t xml:space="preserve"> service data</w:t>
      </w:r>
      <w:r>
        <w:rPr>
          <w:noProof/>
        </w:rPr>
        <w:tab/>
      </w:r>
      <w:r>
        <w:rPr>
          <w:noProof/>
        </w:rPr>
        <w:fldChar w:fldCharType="begin"/>
      </w:r>
      <w:r>
        <w:rPr>
          <w:noProof/>
        </w:rPr>
        <w:instrText xml:space="preserve"> PAGEREF _Toc162886079 \h </w:instrText>
      </w:r>
      <w:r>
        <w:rPr>
          <w:noProof/>
        </w:rPr>
      </w:r>
      <w:r>
        <w:rPr>
          <w:noProof/>
        </w:rPr>
        <w:fldChar w:fldCharType="separate"/>
      </w:r>
      <w:r>
        <w:rPr>
          <w:noProof/>
        </w:rPr>
        <w:t>144</w:t>
      </w:r>
      <w:r>
        <w:rPr>
          <w:noProof/>
        </w:rPr>
        <w:fldChar w:fldCharType="end"/>
      </w:r>
    </w:p>
    <w:p w14:paraId="054BC12D" w14:textId="7343A8D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11.3.5.1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_Toc162886080 \h </w:instrText>
      </w:r>
      <w:r>
        <w:rPr>
          <w:noProof/>
        </w:rPr>
      </w:r>
      <w:r>
        <w:rPr>
          <w:noProof/>
        </w:rPr>
        <w:fldChar w:fldCharType="separate"/>
      </w:r>
      <w:r>
        <w:rPr>
          <w:noProof/>
        </w:rPr>
        <w:t>144</w:t>
      </w:r>
      <w:r>
        <w:rPr>
          <w:noProof/>
        </w:rPr>
        <w:fldChar w:fldCharType="end"/>
      </w:r>
    </w:p>
    <w:p w14:paraId="463E8994" w14:textId="4D549DE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w:t>
      </w:r>
      <w:r>
        <w:rPr>
          <w:noProof/>
          <w:lang w:eastAsia="zh-CN"/>
        </w:rPr>
        <w:t>3</w:t>
      </w:r>
      <w:r>
        <w:rPr>
          <w:noProof/>
        </w:rPr>
        <w:t>.5.2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_Toc162886081 \h </w:instrText>
      </w:r>
      <w:r>
        <w:rPr>
          <w:noProof/>
        </w:rPr>
      </w:r>
      <w:r>
        <w:rPr>
          <w:noProof/>
        </w:rPr>
        <w:fldChar w:fldCharType="separate"/>
      </w:r>
      <w:r>
        <w:rPr>
          <w:noProof/>
        </w:rPr>
        <w:t>145</w:t>
      </w:r>
      <w:r>
        <w:rPr>
          <w:noProof/>
        </w:rPr>
        <w:fldChar w:fldCharType="end"/>
      </w:r>
    </w:p>
    <w:p w14:paraId="6830CF60" w14:textId="2354DB2A"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11.4</w:t>
      </w:r>
      <w:r>
        <w:rPr>
          <w:rFonts w:asciiTheme="minorHAnsi" w:eastAsiaTheme="minorEastAsia" w:hAnsiTheme="minorHAnsi" w:cstheme="minorBidi"/>
          <w:noProof/>
          <w:kern w:val="2"/>
          <w:sz w:val="22"/>
          <w:szCs w:val="22"/>
          <w:lang w:eastAsia="en-GB"/>
          <w14:ligatures w14:val="standardContextual"/>
        </w:rPr>
        <w:tab/>
      </w:r>
      <w:r>
        <w:rPr>
          <w:noProof/>
        </w:rPr>
        <w:t>SEAL APIs for configuration management</w:t>
      </w:r>
      <w:r>
        <w:rPr>
          <w:noProof/>
        </w:rPr>
        <w:tab/>
      </w:r>
      <w:r>
        <w:rPr>
          <w:noProof/>
        </w:rPr>
        <w:fldChar w:fldCharType="begin"/>
      </w:r>
      <w:r>
        <w:rPr>
          <w:noProof/>
        </w:rPr>
        <w:instrText xml:space="preserve"> PAGEREF _Toc162886082 \h </w:instrText>
      </w:r>
      <w:r>
        <w:rPr>
          <w:noProof/>
        </w:rPr>
      </w:r>
      <w:r>
        <w:rPr>
          <w:noProof/>
        </w:rPr>
        <w:fldChar w:fldCharType="separate"/>
      </w:r>
      <w:r>
        <w:rPr>
          <w:noProof/>
        </w:rPr>
        <w:t>145</w:t>
      </w:r>
      <w:r>
        <w:rPr>
          <w:noProof/>
        </w:rPr>
        <w:fldChar w:fldCharType="end"/>
      </w:r>
    </w:p>
    <w:p w14:paraId="33908332" w14:textId="19B3F8C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_Toc162886083 \h </w:instrText>
      </w:r>
      <w:r>
        <w:rPr>
          <w:noProof/>
        </w:rPr>
      </w:r>
      <w:r>
        <w:rPr>
          <w:noProof/>
        </w:rPr>
        <w:fldChar w:fldCharType="separate"/>
      </w:r>
      <w:r>
        <w:rPr>
          <w:noProof/>
        </w:rPr>
        <w:t>145</w:t>
      </w:r>
      <w:r>
        <w:rPr>
          <w:noProof/>
        </w:rPr>
        <w:fldChar w:fldCharType="end"/>
      </w:r>
    </w:p>
    <w:p w14:paraId="4A05EF87" w14:textId="7F01C4B6"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11.4.2</w:t>
      </w:r>
      <w:r>
        <w:rPr>
          <w:rFonts w:asciiTheme="minorHAnsi" w:eastAsiaTheme="minorEastAsia" w:hAnsiTheme="minorHAnsi" w:cstheme="minorBidi"/>
          <w:noProof/>
          <w:kern w:val="2"/>
          <w:sz w:val="22"/>
          <w:szCs w:val="22"/>
          <w:lang w:eastAsia="en-GB"/>
          <w14:ligatures w14:val="standardContextual"/>
        </w:rPr>
        <w:tab/>
      </w:r>
      <w:r>
        <w:rPr>
          <w:noProof/>
        </w:rPr>
        <w:t>SS_UserProfileRetrieval API</w:t>
      </w:r>
      <w:r>
        <w:rPr>
          <w:noProof/>
        </w:rPr>
        <w:tab/>
      </w:r>
      <w:r>
        <w:rPr>
          <w:noProof/>
        </w:rPr>
        <w:fldChar w:fldCharType="begin"/>
      </w:r>
      <w:r>
        <w:rPr>
          <w:noProof/>
        </w:rPr>
        <w:instrText xml:space="preserve"> PAGEREF _Toc162886084 \h </w:instrText>
      </w:r>
      <w:r>
        <w:rPr>
          <w:noProof/>
        </w:rPr>
      </w:r>
      <w:r>
        <w:rPr>
          <w:noProof/>
        </w:rPr>
        <w:fldChar w:fldCharType="separate"/>
      </w:r>
      <w:r>
        <w:rPr>
          <w:noProof/>
        </w:rPr>
        <w:t>145</w:t>
      </w:r>
      <w:r>
        <w:rPr>
          <w:noProof/>
        </w:rPr>
        <w:fldChar w:fldCharType="end"/>
      </w:r>
    </w:p>
    <w:p w14:paraId="60C2EA21" w14:textId="7BD6B85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_Toc162886085 \h </w:instrText>
      </w:r>
      <w:r>
        <w:rPr>
          <w:noProof/>
        </w:rPr>
      </w:r>
      <w:r>
        <w:rPr>
          <w:noProof/>
        </w:rPr>
        <w:fldChar w:fldCharType="separate"/>
      </w:r>
      <w:r>
        <w:rPr>
          <w:noProof/>
        </w:rPr>
        <w:t>145</w:t>
      </w:r>
      <w:r>
        <w:rPr>
          <w:noProof/>
        </w:rPr>
        <w:fldChar w:fldCharType="end"/>
      </w:r>
    </w:p>
    <w:p w14:paraId="309CD6E5" w14:textId="674E5FB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11.4.2.2</w:t>
      </w:r>
      <w:r>
        <w:rPr>
          <w:rFonts w:asciiTheme="minorHAnsi" w:eastAsiaTheme="minorEastAsia" w:hAnsiTheme="minorHAnsi" w:cstheme="minorBidi"/>
          <w:noProof/>
          <w:kern w:val="2"/>
          <w:sz w:val="22"/>
          <w:szCs w:val="22"/>
          <w:lang w:eastAsia="en-GB"/>
          <w14:ligatures w14:val="standardContextual"/>
        </w:rPr>
        <w:tab/>
      </w:r>
      <w:r>
        <w:rPr>
          <w:noProof/>
        </w:rPr>
        <w:t>Obtain_User_Profile operation</w:t>
      </w:r>
      <w:r>
        <w:rPr>
          <w:noProof/>
        </w:rPr>
        <w:tab/>
      </w:r>
      <w:r>
        <w:rPr>
          <w:noProof/>
        </w:rPr>
        <w:fldChar w:fldCharType="begin"/>
      </w:r>
      <w:r>
        <w:rPr>
          <w:noProof/>
        </w:rPr>
        <w:instrText xml:space="preserve"> PAGEREF _Toc162886086 \h </w:instrText>
      </w:r>
      <w:r>
        <w:rPr>
          <w:noProof/>
        </w:rPr>
      </w:r>
      <w:r>
        <w:rPr>
          <w:noProof/>
        </w:rPr>
        <w:fldChar w:fldCharType="separate"/>
      </w:r>
      <w:r>
        <w:rPr>
          <w:noProof/>
        </w:rPr>
        <w:t>145</w:t>
      </w:r>
      <w:r>
        <w:rPr>
          <w:noProof/>
        </w:rPr>
        <w:fldChar w:fldCharType="end"/>
      </w:r>
    </w:p>
    <w:p w14:paraId="0BECE00B" w14:textId="3FD2FFF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11.4.3</w:t>
      </w:r>
      <w:r>
        <w:rPr>
          <w:rFonts w:asciiTheme="minorHAnsi" w:eastAsiaTheme="minorEastAsia" w:hAnsiTheme="minorHAnsi" w:cstheme="minorBidi"/>
          <w:noProof/>
          <w:kern w:val="2"/>
          <w:sz w:val="22"/>
          <w:szCs w:val="22"/>
          <w:lang w:eastAsia="en-GB"/>
          <w14:ligatures w14:val="standardContextual"/>
        </w:rPr>
        <w:tab/>
      </w:r>
      <w:r>
        <w:rPr>
          <w:noProof/>
        </w:rPr>
        <w:t>SS_UserProfileEvent API</w:t>
      </w:r>
      <w:r>
        <w:rPr>
          <w:noProof/>
        </w:rPr>
        <w:tab/>
      </w:r>
      <w:r>
        <w:rPr>
          <w:noProof/>
        </w:rPr>
        <w:fldChar w:fldCharType="begin"/>
      </w:r>
      <w:r>
        <w:rPr>
          <w:noProof/>
        </w:rPr>
        <w:instrText xml:space="preserve"> PAGEREF _Toc162886087 \h </w:instrText>
      </w:r>
      <w:r>
        <w:rPr>
          <w:noProof/>
        </w:rPr>
      </w:r>
      <w:r>
        <w:rPr>
          <w:noProof/>
        </w:rPr>
        <w:fldChar w:fldCharType="separate"/>
      </w:r>
      <w:r>
        <w:rPr>
          <w:noProof/>
        </w:rPr>
        <w:t>146</w:t>
      </w:r>
      <w:r>
        <w:rPr>
          <w:noProof/>
        </w:rPr>
        <w:fldChar w:fldCharType="end"/>
      </w:r>
    </w:p>
    <w:p w14:paraId="195BB91A" w14:textId="08DC5B8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_Toc162886088 \h </w:instrText>
      </w:r>
      <w:r>
        <w:rPr>
          <w:noProof/>
        </w:rPr>
      </w:r>
      <w:r>
        <w:rPr>
          <w:noProof/>
        </w:rPr>
        <w:fldChar w:fldCharType="separate"/>
      </w:r>
      <w:r>
        <w:rPr>
          <w:noProof/>
        </w:rPr>
        <w:t>146</w:t>
      </w:r>
      <w:r>
        <w:rPr>
          <w:noProof/>
        </w:rPr>
        <w:fldChar w:fldCharType="end"/>
      </w:r>
    </w:p>
    <w:p w14:paraId="6ED8C946" w14:textId="175E680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11.4.3.2</w:t>
      </w:r>
      <w:r>
        <w:rPr>
          <w:rFonts w:asciiTheme="minorHAnsi" w:eastAsiaTheme="minorEastAsia" w:hAnsiTheme="minorHAnsi" w:cstheme="minorBidi"/>
          <w:noProof/>
          <w:kern w:val="2"/>
          <w:sz w:val="22"/>
          <w:szCs w:val="22"/>
          <w:lang w:eastAsia="en-GB"/>
          <w14:ligatures w14:val="standardContextual"/>
        </w:rPr>
        <w:tab/>
      </w:r>
      <w:r>
        <w:rPr>
          <w:noProof/>
        </w:rPr>
        <w:t>Subscribe_User_Profile_Update operation</w:t>
      </w:r>
      <w:r>
        <w:rPr>
          <w:noProof/>
        </w:rPr>
        <w:tab/>
      </w:r>
      <w:r>
        <w:rPr>
          <w:noProof/>
        </w:rPr>
        <w:fldChar w:fldCharType="begin"/>
      </w:r>
      <w:r>
        <w:rPr>
          <w:noProof/>
        </w:rPr>
        <w:instrText xml:space="preserve"> PAGEREF _Toc162886089 \h </w:instrText>
      </w:r>
      <w:r>
        <w:rPr>
          <w:noProof/>
        </w:rPr>
      </w:r>
      <w:r>
        <w:rPr>
          <w:noProof/>
        </w:rPr>
        <w:fldChar w:fldCharType="separate"/>
      </w:r>
      <w:r>
        <w:rPr>
          <w:noProof/>
        </w:rPr>
        <w:t>146</w:t>
      </w:r>
      <w:r>
        <w:rPr>
          <w:noProof/>
        </w:rPr>
        <w:fldChar w:fldCharType="end"/>
      </w:r>
    </w:p>
    <w:p w14:paraId="0DAE706E" w14:textId="598E679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11.4.3.3</w:t>
      </w:r>
      <w:r>
        <w:rPr>
          <w:rFonts w:asciiTheme="minorHAnsi" w:eastAsiaTheme="minorEastAsia" w:hAnsiTheme="minorHAnsi" w:cstheme="minorBidi"/>
          <w:noProof/>
          <w:kern w:val="2"/>
          <w:sz w:val="22"/>
          <w:szCs w:val="22"/>
          <w:lang w:eastAsia="en-GB"/>
          <w14:ligatures w14:val="standardContextual"/>
        </w:rPr>
        <w:tab/>
      </w:r>
      <w:r>
        <w:rPr>
          <w:noProof/>
        </w:rPr>
        <w:t>Notify_User_Profile_Update operation</w:t>
      </w:r>
      <w:r>
        <w:rPr>
          <w:noProof/>
        </w:rPr>
        <w:tab/>
      </w:r>
      <w:r>
        <w:rPr>
          <w:noProof/>
        </w:rPr>
        <w:fldChar w:fldCharType="begin"/>
      </w:r>
      <w:r>
        <w:rPr>
          <w:noProof/>
        </w:rPr>
        <w:instrText xml:space="preserve"> PAGEREF _Toc162886090 \h </w:instrText>
      </w:r>
      <w:r>
        <w:rPr>
          <w:noProof/>
        </w:rPr>
      </w:r>
      <w:r>
        <w:rPr>
          <w:noProof/>
        </w:rPr>
        <w:fldChar w:fldCharType="separate"/>
      </w:r>
      <w:r>
        <w:rPr>
          <w:noProof/>
        </w:rPr>
        <w:t>146</w:t>
      </w:r>
      <w:r>
        <w:rPr>
          <w:noProof/>
        </w:rPr>
        <w:fldChar w:fldCharType="end"/>
      </w:r>
    </w:p>
    <w:p w14:paraId="781BD1F2" w14:textId="771C225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11.4.4</w:t>
      </w:r>
      <w:r>
        <w:rPr>
          <w:rFonts w:asciiTheme="minorHAnsi" w:eastAsiaTheme="minorEastAsia" w:hAnsiTheme="minorHAnsi" w:cstheme="minorBidi"/>
          <w:noProof/>
          <w:kern w:val="2"/>
          <w:sz w:val="22"/>
          <w:szCs w:val="22"/>
          <w:lang w:eastAsia="en-GB"/>
          <w14:ligatures w14:val="standardContextual"/>
        </w:rPr>
        <w:tab/>
      </w:r>
      <w:r>
        <w:rPr>
          <w:noProof/>
        </w:rPr>
        <w:t>SS_VALServiceData API</w:t>
      </w:r>
      <w:r>
        <w:rPr>
          <w:noProof/>
        </w:rPr>
        <w:tab/>
      </w:r>
      <w:r>
        <w:rPr>
          <w:noProof/>
        </w:rPr>
        <w:fldChar w:fldCharType="begin"/>
      </w:r>
      <w:r>
        <w:rPr>
          <w:noProof/>
        </w:rPr>
        <w:instrText xml:space="preserve"> PAGEREF _Toc162886091 \h </w:instrText>
      </w:r>
      <w:r>
        <w:rPr>
          <w:noProof/>
        </w:rPr>
      </w:r>
      <w:r>
        <w:rPr>
          <w:noProof/>
        </w:rPr>
        <w:fldChar w:fldCharType="separate"/>
      </w:r>
      <w:r>
        <w:rPr>
          <w:noProof/>
        </w:rPr>
        <w:t>146</w:t>
      </w:r>
      <w:r>
        <w:rPr>
          <w:noProof/>
        </w:rPr>
        <w:fldChar w:fldCharType="end"/>
      </w:r>
    </w:p>
    <w:p w14:paraId="5E5234A3" w14:textId="06538CB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_Toc162886092 \h </w:instrText>
      </w:r>
      <w:r>
        <w:rPr>
          <w:noProof/>
        </w:rPr>
      </w:r>
      <w:r>
        <w:rPr>
          <w:noProof/>
        </w:rPr>
        <w:fldChar w:fldCharType="separate"/>
      </w:r>
      <w:r>
        <w:rPr>
          <w:noProof/>
        </w:rPr>
        <w:t>146</w:t>
      </w:r>
      <w:r>
        <w:rPr>
          <w:noProof/>
        </w:rPr>
        <w:fldChar w:fldCharType="end"/>
      </w:r>
    </w:p>
    <w:p w14:paraId="12BA37A5" w14:textId="141C8A2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11.4.4.2</w:t>
      </w:r>
      <w:r>
        <w:rPr>
          <w:rFonts w:asciiTheme="minorHAnsi" w:eastAsiaTheme="minorEastAsia" w:hAnsiTheme="minorHAnsi" w:cstheme="minorBidi"/>
          <w:noProof/>
          <w:kern w:val="2"/>
          <w:sz w:val="22"/>
          <w:szCs w:val="22"/>
          <w:lang w:eastAsia="en-GB"/>
          <w14:ligatures w14:val="standardContextual"/>
        </w:rPr>
        <w:tab/>
      </w:r>
      <w:r>
        <w:rPr>
          <w:noProof/>
        </w:rPr>
        <w:t>Obtain_VAL_Service_Data operation</w:t>
      </w:r>
      <w:r>
        <w:rPr>
          <w:noProof/>
        </w:rPr>
        <w:tab/>
      </w:r>
      <w:r>
        <w:rPr>
          <w:noProof/>
        </w:rPr>
        <w:fldChar w:fldCharType="begin"/>
      </w:r>
      <w:r>
        <w:rPr>
          <w:noProof/>
        </w:rPr>
        <w:instrText xml:space="preserve"> PAGEREF _Toc162886093 \h </w:instrText>
      </w:r>
      <w:r>
        <w:rPr>
          <w:noProof/>
        </w:rPr>
      </w:r>
      <w:r>
        <w:rPr>
          <w:noProof/>
        </w:rPr>
        <w:fldChar w:fldCharType="separate"/>
      </w:r>
      <w:r>
        <w:rPr>
          <w:noProof/>
        </w:rPr>
        <w:t>146</w:t>
      </w:r>
      <w:r>
        <w:rPr>
          <w:noProof/>
        </w:rPr>
        <w:fldChar w:fldCharType="end"/>
      </w:r>
    </w:p>
    <w:p w14:paraId="0CF57409" w14:textId="54E53C8A"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12</w:t>
      </w:r>
      <w:r>
        <w:rPr>
          <w:rFonts w:asciiTheme="minorHAnsi" w:eastAsiaTheme="minorEastAsia" w:hAnsiTheme="minorHAnsi" w:cstheme="minorBidi"/>
          <w:noProof/>
          <w:kern w:val="2"/>
          <w:szCs w:val="22"/>
          <w:lang w:eastAsia="en-GB"/>
          <w14:ligatures w14:val="standardContextual"/>
        </w:rPr>
        <w:tab/>
      </w:r>
      <w:r>
        <w:rPr>
          <w:noProof/>
        </w:rPr>
        <w:t>Identity management</w:t>
      </w:r>
      <w:r>
        <w:rPr>
          <w:noProof/>
        </w:rPr>
        <w:tab/>
      </w:r>
      <w:r>
        <w:rPr>
          <w:noProof/>
        </w:rPr>
        <w:fldChar w:fldCharType="begin"/>
      </w:r>
      <w:r>
        <w:rPr>
          <w:noProof/>
        </w:rPr>
        <w:instrText xml:space="preserve"> PAGEREF _Toc162886094 \h </w:instrText>
      </w:r>
      <w:r>
        <w:rPr>
          <w:noProof/>
        </w:rPr>
      </w:r>
      <w:r>
        <w:rPr>
          <w:noProof/>
        </w:rPr>
        <w:fldChar w:fldCharType="separate"/>
      </w:r>
      <w:r>
        <w:rPr>
          <w:noProof/>
        </w:rPr>
        <w:t>147</w:t>
      </w:r>
      <w:r>
        <w:rPr>
          <w:noProof/>
        </w:rPr>
        <w:fldChar w:fldCharType="end"/>
      </w:r>
    </w:p>
    <w:p w14:paraId="3F712E7F" w14:textId="1EDF1407"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_Toc162886095 \h </w:instrText>
      </w:r>
      <w:r>
        <w:rPr>
          <w:noProof/>
        </w:rPr>
      </w:r>
      <w:r>
        <w:rPr>
          <w:noProof/>
        </w:rPr>
        <w:fldChar w:fldCharType="separate"/>
      </w:r>
      <w:r>
        <w:rPr>
          <w:noProof/>
        </w:rPr>
        <w:t>147</w:t>
      </w:r>
      <w:r>
        <w:rPr>
          <w:noProof/>
        </w:rPr>
        <w:fldChar w:fldCharType="end"/>
      </w:r>
    </w:p>
    <w:p w14:paraId="7411A4EF" w14:textId="7072D1F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12.2</w:t>
      </w:r>
      <w:r>
        <w:rPr>
          <w:rFonts w:asciiTheme="minorHAnsi" w:eastAsiaTheme="minorEastAsia" w:hAnsiTheme="minorHAnsi" w:cstheme="minorBidi"/>
          <w:noProof/>
          <w:kern w:val="2"/>
          <w:sz w:val="22"/>
          <w:szCs w:val="22"/>
          <w:lang w:eastAsia="en-GB"/>
          <w14:ligatures w14:val="standardContextual"/>
        </w:rPr>
        <w:tab/>
      </w:r>
      <w:r>
        <w:rPr>
          <w:noProof/>
        </w:rPr>
        <w:t>Functional model for identity management</w:t>
      </w:r>
      <w:r>
        <w:rPr>
          <w:noProof/>
        </w:rPr>
        <w:tab/>
      </w:r>
      <w:r>
        <w:rPr>
          <w:noProof/>
        </w:rPr>
        <w:fldChar w:fldCharType="begin"/>
      </w:r>
      <w:r>
        <w:rPr>
          <w:noProof/>
        </w:rPr>
        <w:instrText xml:space="preserve"> PAGEREF _Toc162886096 \h </w:instrText>
      </w:r>
      <w:r>
        <w:rPr>
          <w:noProof/>
        </w:rPr>
      </w:r>
      <w:r>
        <w:rPr>
          <w:noProof/>
        </w:rPr>
        <w:fldChar w:fldCharType="separate"/>
      </w:r>
      <w:r>
        <w:rPr>
          <w:noProof/>
        </w:rPr>
        <w:t>147</w:t>
      </w:r>
      <w:r>
        <w:rPr>
          <w:noProof/>
        </w:rPr>
        <w:fldChar w:fldCharType="end"/>
      </w:r>
    </w:p>
    <w:p w14:paraId="63F16D1E" w14:textId="46D3C31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_Toc162886097 \h </w:instrText>
      </w:r>
      <w:r>
        <w:rPr>
          <w:noProof/>
        </w:rPr>
      </w:r>
      <w:r>
        <w:rPr>
          <w:noProof/>
        </w:rPr>
        <w:fldChar w:fldCharType="separate"/>
      </w:r>
      <w:r>
        <w:rPr>
          <w:noProof/>
        </w:rPr>
        <w:t>147</w:t>
      </w:r>
      <w:r>
        <w:rPr>
          <w:noProof/>
        </w:rPr>
        <w:fldChar w:fldCharType="end"/>
      </w:r>
    </w:p>
    <w:p w14:paraId="3FF40153" w14:textId="3C9B607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_Toc162886098 \h </w:instrText>
      </w:r>
      <w:r>
        <w:rPr>
          <w:noProof/>
        </w:rPr>
      </w:r>
      <w:r>
        <w:rPr>
          <w:noProof/>
        </w:rPr>
        <w:fldChar w:fldCharType="separate"/>
      </w:r>
      <w:r>
        <w:rPr>
          <w:noProof/>
        </w:rPr>
        <w:t>147</w:t>
      </w:r>
      <w:r>
        <w:rPr>
          <w:noProof/>
        </w:rPr>
        <w:fldChar w:fldCharType="end"/>
      </w:r>
    </w:p>
    <w:p w14:paraId="0EE3966F" w14:textId="14BE6C3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_Toc162886099 \h </w:instrText>
      </w:r>
      <w:r>
        <w:rPr>
          <w:noProof/>
        </w:rPr>
      </w:r>
      <w:r>
        <w:rPr>
          <w:noProof/>
        </w:rPr>
        <w:fldChar w:fldCharType="separate"/>
      </w:r>
      <w:r>
        <w:rPr>
          <w:noProof/>
        </w:rPr>
        <w:t>147</w:t>
      </w:r>
      <w:r>
        <w:rPr>
          <w:noProof/>
        </w:rPr>
        <w:fldChar w:fldCharType="end"/>
      </w:r>
    </w:p>
    <w:p w14:paraId="4C0EEC87" w14:textId="470AA20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_Toc162886100 \h </w:instrText>
      </w:r>
      <w:r>
        <w:rPr>
          <w:noProof/>
        </w:rPr>
      </w:r>
      <w:r>
        <w:rPr>
          <w:noProof/>
        </w:rPr>
        <w:fldChar w:fldCharType="separate"/>
      </w:r>
      <w:r>
        <w:rPr>
          <w:noProof/>
        </w:rPr>
        <w:t>148</w:t>
      </w:r>
      <w:r>
        <w:rPr>
          <w:noProof/>
        </w:rPr>
        <w:fldChar w:fldCharType="end"/>
      </w:r>
    </w:p>
    <w:p w14:paraId="7394C677" w14:textId="42B5372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_Toc162886101 \h </w:instrText>
      </w:r>
      <w:r>
        <w:rPr>
          <w:noProof/>
        </w:rPr>
      </w:r>
      <w:r>
        <w:rPr>
          <w:noProof/>
        </w:rPr>
        <w:fldChar w:fldCharType="separate"/>
      </w:r>
      <w:r>
        <w:rPr>
          <w:noProof/>
        </w:rPr>
        <w:t>148</w:t>
      </w:r>
      <w:r>
        <w:rPr>
          <w:noProof/>
        </w:rPr>
        <w:fldChar w:fldCharType="end"/>
      </w:r>
    </w:p>
    <w:p w14:paraId="2D8EB1C0" w14:textId="0B7CE8B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12.2.4.2</w:t>
      </w:r>
      <w:r>
        <w:rPr>
          <w:rFonts w:asciiTheme="minorHAnsi" w:eastAsiaTheme="minorEastAsia" w:hAnsiTheme="minorHAnsi" w:cstheme="minorBidi"/>
          <w:noProof/>
          <w:kern w:val="2"/>
          <w:sz w:val="22"/>
          <w:szCs w:val="22"/>
          <w:lang w:eastAsia="en-GB"/>
          <w14:ligatures w14:val="standardContextual"/>
        </w:rPr>
        <w:tab/>
      </w:r>
      <w:r>
        <w:rPr>
          <w:noProof/>
        </w:rPr>
        <w:t>Identity management client</w:t>
      </w:r>
      <w:r>
        <w:rPr>
          <w:noProof/>
        </w:rPr>
        <w:tab/>
      </w:r>
      <w:r>
        <w:rPr>
          <w:noProof/>
        </w:rPr>
        <w:fldChar w:fldCharType="begin"/>
      </w:r>
      <w:r>
        <w:rPr>
          <w:noProof/>
        </w:rPr>
        <w:instrText xml:space="preserve"> PAGEREF _Toc162886102 \h </w:instrText>
      </w:r>
      <w:r>
        <w:rPr>
          <w:noProof/>
        </w:rPr>
      </w:r>
      <w:r>
        <w:rPr>
          <w:noProof/>
        </w:rPr>
        <w:fldChar w:fldCharType="separate"/>
      </w:r>
      <w:r>
        <w:rPr>
          <w:noProof/>
        </w:rPr>
        <w:t>148</w:t>
      </w:r>
      <w:r>
        <w:rPr>
          <w:noProof/>
        </w:rPr>
        <w:fldChar w:fldCharType="end"/>
      </w:r>
    </w:p>
    <w:p w14:paraId="5645E997" w14:textId="546CE8D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12.2.4.3</w:t>
      </w:r>
      <w:r>
        <w:rPr>
          <w:rFonts w:asciiTheme="minorHAnsi" w:eastAsiaTheme="minorEastAsia" w:hAnsiTheme="minorHAnsi" w:cstheme="minorBidi"/>
          <w:noProof/>
          <w:kern w:val="2"/>
          <w:sz w:val="22"/>
          <w:szCs w:val="22"/>
          <w:lang w:eastAsia="en-GB"/>
          <w14:ligatures w14:val="standardContextual"/>
        </w:rPr>
        <w:tab/>
      </w:r>
      <w:r>
        <w:rPr>
          <w:noProof/>
        </w:rPr>
        <w:t>Identity management server</w:t>
      </w:r>
      <w:r>
        <w:rPr>
          <w:noProof/>
        </w:rPr>
        <w:tab/>
      </w:r>
      <w:r>
        <w:rPr>
          <w:noProof/>
        </w:rPr>
        <w:fldChar w:fldCharType="begin"/>
      </w:r>
      <w:r>
        <w:rPr>
          <w:noProof/>
        </w:rPr>
        <w:instrText xml:space="preserve"> PAGEREF _Toc162886103 \h </w:instrText>
      </w:r>
      <w:r>
        <w:rPr>
          <w:noProof/>
        </w:rPr>
      </w:r>
      <w:r>
        <w:rPr>
          <w:noProof/>
        </w:rPr>
        <w:fldChar w:fldCharType="separate"/>
      </w:r>
      <w:r>
        <w:rPr>
          <w:noProof/>
        </w:rPr>
        <w:t>148</w:t>
      </w:r>
      <w:r>
        <w:rPr>
          <w:noProof/>
        </w:rPr>
        <w:fldChar w:fldCharType="end"/>
      </w:r>
    </w:p>
    <w:p w14:paraId="531F33B3" w14:textId="1F46B3B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_Toc162886104 \h </w:instrText>
      </w:r>
      <w:r>
        <w:rPr>
          <w:noProof/>
        </w:rPr>
      </w:r>
      <w:r>
        <w:rPr>
          <w:noProof/>
        </w:rPr>
        <w:fldChar w:fldCharType="separate"/>
      </w:r>
      <w:r>
        <w:rPr>
          <w:noProof/>
        </w:rPr>
        <w:t>148</w:t>
      </w:r>
      <w:r>
        <w:rPr>
          <w:noProof/>
        </w:rPr>
        <w:fldChar w:fldCharType="end"/>
      </w:r>
    </w:p>
    <w:p w14:paraId="6F0F3ECE" w14:textId="79878BB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_Toc162886105 \h </w:instrText>
      </w:r>
      <w:r>
        <w:rPr>
          <w:noProof/>
        </w:rPr>
      </w:r>
      <w:r>
        <w:rPr>
          <w:noProof/>
        </w:rPr>
        <w:fldChar w:fldCharType="separate"/>
      </w:r>
      <w:r>
        <w:rPr>
          <w:noProof/>
        </w:rPr>
        <w:t>148</w:t>
      </w:r>
      <w:r>
        <w:rPr>
          <w:noProof/>
        </w:rPr>
        <w:fldChar w:fldCharType="end"/>
      </w:r>
    </w:p>
    <w:p w14:paraId="36E94A71" w14:textId="2951EB9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12.2.5.2</w:t>
      </w:r>
      <w:r>
        <w:rPr>
          <w:rFonts w:asciiTheme="minorHAnsi" w:eastAsiaTheme="minorEastAsia" w:hAnsiTheme="minorHAnsi" w:cstheme="minorBidi"/>
          <w:noProof/>
          <w:kern w:val="2"/>
          <w:sz w:val="22"/>
          <w:szCs w:val="22"/>
          <w:lang w:eastAsia="en-GB"/>
          <w14:ligatures w14:val="standardContextual"/>
        </w:rPr>
        <w:tab/>
      </w:r>
      <w:r>
        <w:rPr>
          <w:noProof/>
        </w:rPr>
        <w:t>IM-UU</w:t>
      </w:r>
      <w:r>
        <w:rPr>
          <w:noProof/>
        </w:rPr>
        <w:tab/>
      </w:r>
      <w:r>
        <w:rPr>
          <w:noProof/>
        </w:rPr>
        <w:fldChar w:fldCharType="begin"/>
      </w:r>
      <w:r>
        <w:rPr>
          <w:noProof/>
        </w:rPr>
        <w:instrText xml:space="preserve"> PAGEREF _Toc162886106 \h </w:instrText>
      </w:r>
      <w:r>
        <w:rPr>
          <w:noProof/>
        </w:rPr>
      </w:r>
      <w:r>
        <w:rPr>
          <w:noProof/>
        </w:rPr>
        <w:fldChar w:fldCharType="separate"/>
      </w:r>
      <w:r>
        <w:rPr>
          <w:noProof/>
        </w:rPr>
        <w:t>148</w:t>
      </w:r>
      <w:r>
        <w:rPr>
          <w:noProof/>
        </w:rPr>
        <w:fldChar w:fldCharType="end"/>
      </w:r>
    </w:p>
    <w:p w14:paraId="2ED99037" w14:textId="143A02C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12.2.5.3</w:t>
      </w:r>
      <w:r>
        <w:rPr>
          <w:rFonts w:asciiTheme="minorHAnsi" w:eastAsiaTheme="minorEastAsia" w:hAnsiTheme="minorHAnsi" w:cstheme="minorBidi"/>
          <w:noProof/>
          <w:kern w:val="2"/>
          <w:sz w:val="22"/>
          <w:szCs w:val="22"/>
          <w:lang w:eastAsia="en-GB"/>
          <w14:ligatures w14:val="standardContextual"/>
        </w:rPr>
        <w:tab/>
      </w:r>
      <w:r>
        <w:rPr>
          <w:noProof/>
        </w:rPr>
        <w:t>IM-PC5</w:t>
      </w:r>
      <w:r>
        <w:rPr>
          <w:noProof/>
        </w:rPr>
        <w:tab/>
      </w:r>
      <w:r>
        <w:rPr>
          <w:noProof/>
        </w:rPr>
        <w:fldChar w:fldCharType="begin"/>
      </w:r>
      <w:r>
        <w:rPr>
          <w:noProof/>
        </w:rPr>
        <w:instrText xml:space="preserve"> PAGEREF _Toc162886107 \h </w:instrText>
      </w:r>
      <w:r>
        <w:rPr>
          <w:noProof/>
        </w:rPr>
      </w:r>
      <w:r>
        <w:rPr>
          <w:noProof/>
        </w:rPr>
        <w:fldChar w:fldCharType="separate"/>
      </w:r>
      <w:r>
        <w:rPr>
          <w:noProof/>
        </w:rPr>
        <w:t>148</w:t>
      </w:r>
      <w:r>
        <w:rPr>
          <w:noProof/>
        </w:rPr>
        <w:fldChar w:fldCharType="end"/>
      </w:r>
    </w:p>
    <w:p w14:paraId="6B7E6C8A" w14:textId="3D96AEE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12.2.5.4</w:t>
      </w:r>
      <w:r>
        <w:rPr>
          <w:rFonts w:asciiTheme="minorHAnsi" w:eastAsiaTheme="minorEastAsia" w:hAnsiTheme="minorHAnsi" w:cstheme="minorBidi"/>
          <w:noProof/>
          <w:kern w:val="2"/>
          <w:sz w:val="22"/>
          <w:szCs w:val="22"/>
          <w:lang w:eastAsia="en-GB"/>
          <w14:ligatures w14:val="standardContextual"/>
        </w:rPr>
        <w:tab/>
      </w:r>
      <w:r>
        <w:rPr>
          <w:noProof/>
        </w:rPr>
        <w:t>IM-C</w:t>
      </w:r>
      <w:r>
        <w:rPr>
          <w:noProof/>
        </w:rPr>
        <w:tab/>
      </w:r>
      <w:r>
        <w:rPr>
          <w:noProof/>
        </w:rPr>
        <w:fldChar w:fldCharType="begin"/>
      </w:r>
      <w:r>
        <w:rPr>
          <w:noProof/>
        </w:rPr>
        <w:instrText xml:space="preserve"> PAGEREF _Toc162886108 \h </w:instrText>
      </w:r>
      <w:r>
        <w:rPr>
          <w:noProof/>
        </w:rPr>
      </w:r>
      <w:r>
        <w:rPr>
          <w:noProof/>
        </w:rPr>
        <w:fldChar w:fldCharType="separate"/>
      </w:r>
      <w:r>
        <w:rPr>
          <w:noProof/>
        </w:rPr>
        <w:t>149</w:t>
      </w:r>
      <w:r>
        <w:rPr>
          <w:noProof/>
        </w:rPr>
        <w:fldChar w:fldCharType="end"/>
      </w:r>
    </w:p>
    <w:p w14:paraId="6C16CCD0" w14:textId="5ED6C40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12.2.5.5</w:t>
      </w:r>
      <w:r>
        <w:rPr>
          <w:rFonts w:asciiTheme="minorHAnsi" w:eastAsiaTheme="minorEastAsia" w:hAnsiTheme="minorHAnsi" w:cstheme="minorBidi"/>
          <w:noProof/>
          <w:kern w:val="2"/>
          <w:sz w:val="22"/>
          <w:szCs w:val="22"/>
          <w:lang w:eastAsia="en-GB"/>
          <w14:ligatures w14:val="standardContextual"/>
        </w:rPr>
        <w:tab/>
      </w:r>
      <w:r>
        <w:rPr>
          <w:noProof/>
        </w:rPr>
        <w:t>IM-S</w:t>
      </w:r>
      <w:r>
        <w:rPr>
          <w:noProof/>
        </w:rPr>
        <w:tab/>
      </w:r>
      <w:r>
        <w:rPr>
          <w:noProof/>
        </w:rPr>
        <w:fldChar w:fldCharType="begin"/>
      </w:r>
      <w:r>
        <w:rPr>
          <w:noProof/>
        </w:rPr>
        <w:instrText xml:space="preserve"> PAGEREF _Toc162886109 \h </w:instrText>
      </w:r>
      <w:r>
        <w:rPr>
          <w:noProof/>
        </w:rPr>
      </w:r>
      <w:r>
        <w:rPr>
          <w:noProof/>
        </w:rPr>
        <w:fldChar w:fldCharType="separate"/>
      </w:r>
      <w:r>
        <w:rPr>
          <w:noProof/>
        </w:rPr>
        <w:t>149</w:t>
      </w:r>
      <w:r>
        <w:rPr>
          <w:noProof/>
        </w:rPr>
        <w:fldChar w:fldCharType="end"/>
      </w:r>
    </w:p>
    <w:p w14:paraId="41BC29F2" w14:textId="5BC4E78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12.2.5.6</w:t>
      </w:r>
      <w:r>
        <w:rPr>
          <w:rFonts w:asciiTheme="minorHAnsi" w:eastAsiaTheme="minorEastAsia" w:hAnsiTheme="minorHAnsi" w:cstheme="minorBidi"/>
          <w:noProof/>
          <w:kern w:val="2"/>
          <w:sz w:val="22"/>
          <w:szCs w:val="22"/>
          <w:lang w:eastAsia="en-GB"/>
          <w14:ligatures w14:val="standardContextual"/>
        </w:rPr>
        <w:tab/>
      </w:r>
      <w:r>
        <w:rPr>
          <w:noProof/>
        </w:rPr>
        <w:t>IM-E</w:t>
      </w:r>
      <w:r>
        <w:rPr>
          <w:noProof/>
        </w:rPr>
        <w:tab/>
      </w:r>
      <w:r>
        <w:rPr>
          <w:noProof/>
        </w:rPr>
        <w:fldChar w:fldCharType="begin"/>
      </w:r>
      <w:r>
        <w:rPr>
          <w:noProof/>
        </w:rPr>
        <w:instrText xml:space="preserve"> PAGEREF _Toc162886110 \h </w:instrText>
      </w:r>
      <w:r>
        <w:rPr>
          <w:noProof/>
        </w:rPr>
      </w:r>
      <w:r>
        <w:rPr>
          <w:noProof/>
        </w:rPr>
        <w:fldChar w:fldCharType="separate"/>
      </w:r>
      <w:r>
        <w:rPr>
          <w:noProof/>
        </w:rPr>
        <w:t>149</w:t>
      </w:r>
      <w:r>
        <w:rPr>
          <w:noProof/>
        </w:rPr>
        <w:fldChar w:fldCharType="end"/>
      </w:r>
    </w:p>
    <w:p w14:paraId="6AA1EF6B" w14:textId="6E7F2AB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12.3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identity management</w:t>
      </w:r>
      <w:r>
        <w:rPr>
          <w:noProof/>
        </w:rPr>
        <w:tab/>
      </w:r>
      <w:r>
        <w:rPr>
          <w:noProof/>
        </w:rPr>
        <w:fldChar w:fldCharType="begin"/>
      </w:r>
      <w:r>
        <w:rPr>
          <w:noProof/>
        </w:rPr>
        <w:instrText xml:space="preserve"> PAGEREF _Toc162886111 \h </w:instrText>
      </w:r>
      <w:r>
        <w:rPr>
          <w:noProof/>
        </w:rPr>
      </w:r>
      <w:r>
        <w:rPr>
          <w:noProof/>
        </w:rPr>
        <w:fldChar w:fldCharType="separate"/>
      </w:r>
      <w:r>
        <w:rPr>
          <w:noProof/>
        </w:rPr>
        <w:t>149</w:t>
      </w:r>
      <w:r>
        <w:rPr>
          <w:noProof/>
        </w:rPr>
        <w:fldChar w:fldCharType="end"/>
      </w:r>
    </w:p>
    <w:p w14:paraId="616AD926" w14:textId="5D41A27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_Toc162886112 \h </w:instrText>
      </w:r>
      <w:r>
        <w:rPr>
          <w:noProof/>
        </w:rPr>
      </w:r>
      <w:r>
        <w:rPr>
          <w:noProof/>
        </w:rPr>
        <w:fldChar w:fldCharType="separate"/>
      </w:r>
      <w:r>
        <w:rPr>
          <w:noProof/>
        </w:rPr>
        <w:t>149</w:t>
      </w:r>
      <w:r>
        <w:rPr>
          <w:noProof/>
        </w:rPr>
        <w:fldChar w:fldCharType="end"/>
      </w:r>
    </w:p>
    <w:p w14:paraId="5B197B9E" w14:textId="21331A4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_Toc162886113 \h </w:instrText>
      </w:r>
      <w:r>
        <w:rPr>
          <w:noProof/>
        </w:rPr>
      </w:r>
      <w:r>
        <w:rPr>
          <w:noProof/>
        </w:rPr>
        <w:fldChar w:fldCharType="separate"/>
      </w:r>
      <w:r>
        <w:rPr>
          <w:noProof/>
        </w:rPr>
        <w:t>149</w:t>
      </w:r>
      <w:r>
        <w:rPr>
          <w:noProof/>
        </w:rPr>
        <w:fldChar w:fldCharType="end"/>
      </w:r>
    </w:p>
    <w:p w14:paraId="7BA83D0D" w14:textId="6957BCF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12.3.2.1</w:t>
      </w:r>
      <w:r>
        <w:rPr>
          <w:rFonts w:asciiTheme="minorHAnsi" w:eastAsiaTheme="minorEastAsia" w:hAnsiTheme="minorHAnsi" w:cstheme="minorBidi"/>
          <w:noProof/>
          <w:kern w:val="2"/>
          <w:sz w:val="22"/>
          <w:szCs w:val="22"/>
          <w:lang w:eastAsia="en-GB"/>
          <w14:ligatures w14:val="standardContextual"/>
        </w:rPr>
        <w:tab/>
      </w:r>
      <w:r>
        <w:rPr>
          <w:noProof/>
        </w:rPr>
        <w:t>VAL server provisioning request</w:t>
      </w:r>
      <w:r>
        <w:rPr>
          <w:noProof/>
        </w:rPr>
        <w:tab/>
      </w:r>
      <w:r>
        <w:rPr>
          <w:noProof/>
        </w:rPr>
        <w:fldChar w:fldCharType="begin"/>
      </w:r>
      <w:r>
        <w:rPr>
          <w:noProof/>
        </w:rPr>
        <w:instrText xml:space="preserve"> PAGEREF _Toc162886114 \h </w:instrText>
      </w:r>
      <w:r>
        <w:rPr>
          <w:noProof/>
        </w:rPr>
      </w:r>
      <w:r>
        <w:rPr>
          <w:noProof/>
        </w:rPr>
        <w:fldChar w:fldCharType="separate"/>
      </w:r>
      <w:r>
        <w:rPr>
          <w:noProof/>
        </w:rPr>
        <w:t>149</w:t>
      </w:r>
      <w:r>
        <w:rPr>
          <w:noProof/>
        </w:rPr>
        <w:fldChar w:fldCharType="end"/>
      </w:r>
    </w:p>
    <w:p w14:paraId="003B2811" w14:textId="3639041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12.3.2.2</w:t>
      </w:r>
      <w:r>
        <w:rPr>
          <w:rFonts w:asciiTheme="minorHAnsi" w:eastAsiaTheme="minorEastAsia" w:hAnsiTheme="minorHAnsi" w:cstheme="minorBidi"/>
          <w:noProof/>
          <w:kern w:val="2"/>
          <w:sz w:val="22"/>
          <w:szCs w:val="22"/>
          <w:lang w:eastAsia="en-GB"/>
          <w14:ligatures w14:val="standardContextual"/>
        </w:rPr>
        <w:tab/>
      </w:r>
      <w:r>
        <w:rPr>
          <w:noProof/>
        </w:rPr>
        <w:t>VAL server provisioning response</w:t>
      </w:r>
      <w:r>
        <w:rPr>
          <w:noProof/>
        </w:rPr>
        <w:tab/>
      </w:r>
      <w:r>
        <w:rPr>
          <w:noProof/>
        </w:rPr>
        <w:fldChar w:fldCharType="begin"/>
      </w:r>
      <w:r>
        <w:rPr>
          <w:noProof/>
        </w:rPr>
        <w:instrText xml:space="preserve"> PAGEREF _Toc162886115 \h </w:instrText>
      </w:r>
      <w:r>
        <w:rPr>
          <w:noProof/>
        </w:rPr>
      </w:r>
      <w:r>
        <w:rPr>
          <w:noProof/>
        </w:rPr>
        <w:fldChar w:fldCharType="separate"/>
      </w:r>
      <w:r>
        <w:rPr>
          <w:noProof/>
        </w:rPr>
        <w:t>149</w:t>
      </w:r>
      <w:r>
        <w:rPr>
          <w:noProof/>
        </w:rPr>
        <w:fldChar w:fldCharType="end"/>
      </w:r>
    </w:p>
    <w:p w14:paraId="787CCFE4" w14:textId="1698093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12.3.2.3</w:t>
      </w:r>
      <w:r>
        <w:rPr>
          <w:rFonts w:asciiTheme="minorHAnsi" w:eastAsiaTheme="minorEastAsia" w:hAnsiTheme="minorHAnsi" w:cstheme="minorBidi"/>
          <w:noProof/>
          <w:kern w:val="2"/>
          <w:sz w:val="22"/>
          <w:szCs w:val="22"/>
          <w:lang w:eastAsia="en-GB"/>
          <w14:ligatures w14:val="standardContextual"/>
        </w:rPr>
        <w:tab/>
      </w:r>
      <w:r>
        <w:rPr>
          <w:noProof/>
        </w:rPr>
        <w:t>Update VAL server provisioning request</w:t>
      </w:r>
      <w:r>
        <w:rPr>
          <w:noProof/>
        </w:rPr>
        <w:tab/>
      </w:r>
      <w:r>
        <w:rPr>
          <w:noProof/>
        </w:rPr>
        <w:fldChar w:fldCharType="begin"/>
      </w:r>
      <w:r>
        <w:rPr>
          <w:noProof/>
        </w:rPr>
        <w:instrText xml:space="preserve"> PAGEREF _Toc162886116 \h </w:instrText>
      </w:r>
      <w:r>
        <w:rPr>
          <w:noProof/>
        </w:rPr>
      </w:r>
      <w:r>
        <w:rPr>
          <w:noProof/>
        </w:rPr>
        <w:fldChar w:fldCharType="separate"/>
      </w:r>
      <w:r>
        <w:rPr>
          <w:noProof/>
        </w:rPr>
        <w:t>149</w:t>
      </w:r>
      <w:r>
        <w:rPr>
          <w:noProof/>
        </w:rPr>
        <w:fldChar w:fldCharType="end"/>
      </w:r>
    </w:p>
    <w:p w14:paraId="6740551D" w14:textId="1AC6262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12.3.2.4</w:t>
      </w:r>
      <w:r>
        <w:rPr>
          <w:rFonts w:asciiTheme="minorHAnsi" w:eastAsiaTheme="minorEastAsia" w:hAnsiTheme="minorHAnsi" w:cstheme="minorBidi"/>
          <w:noProof/>
          <w:kern w:val="2"/>
          <w:sz w:val="22"/>
          <w:szCs w:val="22"/>
          <w:lang w:eastAsia="en-GB"/>
          <w14:ligatures w14:val="standardContextual"/>
        </w:rPr>
        <w:tab/>
      </w:r>
      <w:r>
        <w:rPr>
          <w:noProof/>
        </w:rPr>
        <w:t>Update VAL server provisioning response</w:t>
      </w:r>
      <w:r>
        <w:rPr>
          <w:noProof/>
        </w:rPr>
        <w:tab/>
      </w:r>
      <w:r>
        <w:rPr>
          <w:noProof/>
        </w:rPr>
        <w:fldChar w:fldCharType="begin"/>
      </w:r>
      <w:r>
        <w:rPr>
          <w:noProof/>
        </w:rPr>
        <w:instrText xml:space="preserve"> PAGEREF _Toc162886117 \h </w:instrText>
      </w:r>
      <w:r>
        <w:rPr>
          <w:noProof/>
        </w:rPr>
      </w:r>
      <w:r>
        <w:rPr>
          <w:noProof/>
        </w:rPr>
        <w:fldChar w:fldCharType="separate"/>
      </w:r>
      <w:r>
        <w:rPr>
          <w:noProof/>
        </w:rPr>
        <w:t>150</w:t>
      </w:r>
      <w:r>
        <w:rPr>
          <w:noProof/>
        </w:rPr>
        <w:fldChar w:fldCharType="end"/>
      </w:r>
    </w:p>
    <w:p w14:paraId="2A0E285B" w14:textId="10DA4DB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12.3.2.5</w:t>
      </w:r>
      <w:r>
        <w:rPr>
          <w:rFonts w:asciiTheme="minorHAnsi" w:eastAsiaTheme="minorEastAsia" w:hAnsiTheme="minorHAnsi" w:cstheme="minorBidi"/>
          <w:noProof/>
          <w:kern w:val="2"/>
          <w:sz w:val="22"/>
          <w:szCs w:val="22"/>
          <w:lang w:eastAsia="en-GB"/>
          <w14:ligatures w14:val="standardContextual"/>
        </w:rPr>
        <w:tab/>
      </w:r>
      <w:r>
        <w:rPr>
          <w:noProof/>
        </w:rPr>
        <w:t>Get VAL server provisioning request</w:t>
      </w:r>
      <w:r>
        <w:rPr>
          <w:noProof/>
        </w:rPr>
        <w:tab/>
      </w:r>
      <w:r>
        <w:rPr>
          <w:noProof/>
        </w:rPr>
        <w:fldChar w:fldCharType="begin"/>
      </w:r>
      <w:r>
        <w:rPr>
          <w:noProof/>
        </w:rPr>
        <w:instrText xml:space="preserve"> PAGEREF _Toc162886118 \h </w:instrText>
      </w:r>
      <w:r>
        <w:rPr>
          <w:noProof/>
        </w:rPr>
      </w:r>
      <w:r>
        <w:rPr>
          <w:noProof/>
        </w:rPr>
        <w:fldChar w:fldCharType="separate"/>
      </w:r>
      <w:r>
        <w:rPr>
          <w:noProof/>
        </w:rPr>
        <w:t>150</w:t>
      </w:r>
      <w:r>
        <w:rPr>
          <w:noProof/>
        </w:rPr>
        <w:fldChar w:fldCharType="end"/>
      </w:r>
    </w:p>
    <w:p w14:paraId="7C2EF755" w14:textId="62FD4CC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12.3.2.6</w:t>
      </w:r>
      <w:r>
        <w:rPr>
          <w:rFonts w:asciiTheme="minorHAnsi" w:eastAsiaTheme="minorEastAsia" w:hAnsiTheme="minorHAnsi" w:cstheme="minorBidi"/>
          <w:noProof/>
          <w:kern w:val="2"/>
          <w:sz w:val="22"/>
          <w:szCs w:val="22"/>
          <w:lang w:eastAsia="en-GB"/>
          <w14:ligatures w14:val="standardContextual"/>
        </w:rPr>
        <w:tab/>
      </w:r>
      <w:r>
        <w:rPr>
          <w:noProof/>
        </w:rPr>
        <w:t>Get VAL server provisioning response</w:t>
      </w:r>
      <w:r>
        <w:rPr>
          <w:noProof/>
        </w:rPr>
        <w:tab/>
      </w:r>
      <w:r>
        <w:rPr>
          <w:noProof/>
        </w:rPr>
        <w:fldChar w:fldCharType="begin"/>
      </w:r>
      <w:r>
        <w:rPr>
          <w:noProof/>
        </w:rPr>
        <w:instrText xml:space="preserve"> PAGEREF _Toc162886119 \h </w:instrText>
      </w:r>
      <w:r>
        <w:rPr>
          <w:noProof/>
        </w:rPr>
      </w:r>
      <w:r>
        <w:rPr>
          <w:noProof/>
        </w:rPr>
        <w:fldChar w:fldCharType="separate"/>
      </w:r>
      <w:r>
        <w:rPr>
          <w:noProof/>
        </w:rPr>
        <w:t>150</w:t>
      </w:r>
      <w:r>
        <w:rPr>
          <w:noProof/>
        </w:rPr>
        <w:fldChar w:fldCharType="end"/>
      </w:r>
    </w:p>
    <w:p w14:paraId="30D374A3" w14:textId="3CEABD8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12.3.2.7</w:t>
      </w:r>
      <w:r>
        <w:rPr>
          <w:rFonts w:asciiTheme="minorHAnsi" w:eastAsiaTheme="minorEastAsia" w:hAnsiTheme="minorHAnsi" w:cstheme="minorBidi"/>
          <w:noProof/>
          <w:kern w:val="2"/>
          <w:sz w:val="22"/>
          <w:szCs w:val="22"/>
          <w:lang w:eastAsia="en-GB"/>
          <w14:ligatures w14:val="standardContextual"/>
        </w:rPr>
        <w:tab/>
      </w:r>
      <w:r>
        <w:rPr>
          <w:noProof/>
        </w:rPr>
        <w:t>Delete VAL server provisioning request</w:t>
      </w:r>
      <w:r>
        <w:rPr>
          <w:noProof/>
        </w:rPr>
        <w:tab/>
      </w:r>
      <w:r>
        <w:rPr>
          <w:noProof/>
        </w:rPr>
        <w:fldChar w:fldCharType="begin"/>
      </w:r>
      <w:r>
        <w:rPr>
          <w:noProof/>
        </w:rPr>
        <w:instrText xml:space="preserve"> PAGEREF _Toc162886120 \h </w:instrText>
      </w:r>
      <w:r>
        <w:rPr>
          <w:noProof/>
        </w:rPr>
      </w:r>
      <w:r>
        <w:rPr>
          <w:noProof/>
        </w:rPr>
        <w:fldChar w:fldCharType="separate"/>
      </w:r>
      <w:r>
        <w:rPr>
          <w:noProof/>
        </w:rPr>
        <w:t>150</w:t>
      </w:r>
      <w:r>
        <w:rPr>
          <w:noProof/>
        </w:rPr>
        <w:fldChar w:fldCharType="end"/>
      </w:r>
    </w:p>
    <w:p w14:paraId="3B2E5553" w14:textId="4524DCA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12.3.2.8</w:t>
      </w:r>
      <w:r>
        <w:rPr>
          <w:rFonts w:asciiTheme="minorHAnsi" w:eastAsiaTheme="minorEastAsia" w:hAnsiTheme="minorHAnsi" w:cstheme="minorBidi"/>
          <w:noProof/>
          <w:kern w:val="2"/>
          <w:sz w:val="22"/>
          <w:szCs w:val="22"/>
          <w:lang w:eastAsia="en-GB"/>
          <w14:ligatures w14:val="standardContextual"/>
        </w:rPr>
        <w:tab/>
      </w:r>
      <w:r>
        <w:rPr>
          <w:noProof/>
        </w:rPr>
        <w:t>Delete VAL server provisioning response</w:t>
      </w:r>
      <w:r>
        <w:rPr>
          <w:noProof/>
        </w:rPr>
        <w:tab/>
      </w:r>
      <w:r>
        <w:rPr>
          <w:noProof/>
        </w:rPr>
        <w:fldChar w:fldCharType="begin"/>
      </w:r>
      <w:r>
        <w:rPr>
          <w:noProof/>
        </w:rPr>
        <w:instrText xml:space="preserve"> PAGEREF _Toc162886121 \h </w:instrText>
      </w:r>
      <w:r>
        <w:rPr>
          <w:noProof/>
        </w:rPr>
      </w:r>
      <w:r>
        <w:rPr>
          <w:noProof/>
        </w:rPr>
        <w:fldChar w:fldCharType="separate"/>
      </w:r>
      <w:r>
        <w:rPr>
          <w:noProof/>
        </w:rPr>
        <w:t>151</w:t>
      </w:r>
      <w:r>
        <w:rPr>
          <w:noProof/>
        </w:rPr>
        <w:fldChar w:fldCharType="end"/>
      </w:r>
    </w:p>
    <w:p w14:paraId="7B8C2F42" w14:textId="501330B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12.3.3</w:t>
      </w:r>
      <w:r>
        <w:rPr>
          <w:rFonts w:asciiTheme="minorHAnsi" w:eastAsiaTheme="minorEastAsia" w:hAnsiTheme="minorHAnsi" w:cstheme="minorBidi"/>
          <w:noProof/>
          <w:kern w:val="2"/>
          <w:sz w:val="22"/>
          <w:szCs w:val="22"/>
          <w:lang w:eastAsia="en-GB"/>
          <w14:ligatures w14:val="standardContextual"/>
        </w:rPr>
        <w:tab/>
      </w:r>
      <w:r>
        <w:rPr>
          <w:noProof/>
        </w:rPr>
        <w:t>General user authentication and authorization for VAL services</w:t>
      </w:r>
      <w:r>
        <w:rPr>
          <w:noProof/>
        </w:rPr>
        <w:tab/>
      </w:r>
      <w:r>
        <w:rPr>
          <w:noProof/>
        </w:rPr>
        <w:fldChar w:fldCharType="begin"/>
      </w:r>
      <w:r>
        <w:rPr>
          <w:noProof/>
        </w:rPr>
        <w:instrText xml:space="preserve"> PAGEREF _Toc162886122 \h </w:instrText>
      </w:r>
      <w:r>
        <w:rPr>
          <w:noProof/>
        </w:rPr>
      </w:r>
      <w:r>
        <w:rPr>
          <w:noProof/>
        </w:rPr>
        <w:fldChar w:fldCharType="separate"/>
      </w:r>
      <w:r>
        <w:rPr>
          <w:noProof/>
        </w:rPr>
        <w:t>151</w:t>
      </w:r>
      <w:r>
        <w:rPr>
          <w:noProof/>
        </w:rPr>
        <w:fldChar w:fldCharType="end"/>
      </w:r>
    </w:p>
    <w:p w14:paraId="4BFDFC93" w14:textId="74F30E9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_Toc162886123 \h </w:instrText>
      </w:r>
      <w:r>
        <w:rPr>
          <w:noProof/>
        </w:rPr>
      </w:r>
      <w:r>
        <w:rPr>
          <w:noProof/>
        </w:rPr>
        <w:fldChar w:fldCharType="separate"/>
      </w:r>
      <w:r>
        <w:rPr>
          <w:noProof/>
        </w:rPr>
        <w:t>151</w:t>
      </w:r>
      <w:r>
        <w:rPr>
          <w:noProof/>
        </w:rPr>
        <w:fldChar w:fldCharType="end"/>
      </w:r>
    </w:p>
    <w:p w14:paraId="69CF6825" w14:textId="739FA42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12.3.3.2</w:t>
      </w:r>
      <w:r>
        <w:rPr>
          <w:rFonts w:asciiTheme="minorHAnsi" w:eastAsiaTheme="minorEastAsia" w:hAnsiTheme="minorHAnsi" w:cstheme="minorBidi"/>
          <w:noProof/>
          <w:kern w:val="2"/>
          <w:sz w:val="22"/>
          <w:szCs w:val="22"/>
          <w:lang w:eastAsia="en-GB"/>
          <w14:ligatures w14:val="standardContextual"/>
        </w:rPr>
        <w:tab/>
      </w:r>
      <w:r>
        <w:rPr>
          <w:noProof/>
        </w:rPr>
        <w:t>Primary VAL system</w:t>
      </w:r>
      <w:r>
        <w:rPr>
          <w:noProof/>
        </w:rPr>
        <w:tab/>
      </w:r>
      <w:r>
        <w:rPr>
          <w:noProof/>
        </w:rPr>
        <w:fldChar w:fldCharType="begin"/>
      </w:r>
      <w:r>
        <w:rPr>
          <w:noProof/>
        </w:rPr>
        <w:instrText xml:space="preserve"> PAGEREF _Toc162886124 \h </w:instrText>
      </w:r>
      <w:r>
        <w:rPr>
          <w:noProof/>
        </w:rPr>
      </w:r>
      <w:r>
        <w:rPr>
          <w:noProof/>
        </w:rPr>
        <w:fldChar w:fldCharType="separate"/>
      </w:r>
      <w:r>
        <w:rPr>
          <w:noProof/>
        </w:rPr>
        <w:t>151</w:t>
      </w:r>
      <w:r>
        <w:rPr>
          <w:noProof/>
        </w:rPr>
        <w:fldChar w:fldCharType="end"/>
      </w:r>
    </w:p>
    <w:p w14:paraId="54DB3DFD" w14:textId="5E15248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12.3.3.3</w:t>
      </w:r>
      <w:r>
        <w:rPr>
          <w:rFonts w:asciiTheme="minorHAnsi" w:eastAsiaTheme="minorEastAsia" w:hAnsiTheme="minorHAnsi" w:cstheme="minorBidi"/>
          <w:noProof/>
          <w:kern w:val="2"/>
          <w:sz w:val="22"/>
          <w:szCs w:val="22"/>
          <w:lang w:eastAsia="en-GB"/>
          <w14:ligatures w14:val="standardContextual"/>
        </w:rPr>
        <w:tab/>
      </w:r>
      <w:r>
        <w:rPr>
          <w:noProof/>
        </w:rPr>
        <w:t>Interconnection partner VAL system</w:t>
      </w:r>
      <w:r>
        <w:rPr>
          <w:noProof/>
        </w:rPr>
        <w:tab/>
      </w:r>
      <w:r>
        <w:rPr>
          <w:noProof/>
        </w:rPr>
        <w:fldChar w:fldCharType="begin"/>
      </w:r>
      <w:r>
        <w:rPr>
          <w:noProof/>
        </w:rPr>
        <w:instrText xml:space="preserve"> PAGEREF _Toc162886125 \h </w:instrText>
      </w:r>
      <w:r>
        <w:rPr>
          <w:noProof/>
        </w:rPr>
      </w:r>
      <w:r>
        <w:rPr>
          <w:noProof/>
        </w:rPr>
        <w:fldChar w:fldCharType="separate"/>
      </w:r>
      <w:r>
        <w:rPr>
          <w:noProof/>
        </w:rPr>
        <w:t>152</w:t>
      </w:r>
      <w:r>
        <w:rPr>
          <w:noProof/>
        </w:rPr>
        <w:fldChar w:fldCharType="end"/>
      </w:r>
    </w:p>
    <w:p w14:paraId="79E5F7FC" w14:textId="4B29530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12.3.4</w:t>
      </w:r>
      <w:r>
        <w:rPr>
          <w:rFonts w:asciiTheme="minorHAnsi" w:eastAsiaTheme="minorEastAsia" w:hAnsiTheme="minorHAnsi" w:cstheme="minorBidi"/>
          <w:noProof/>
          <w:kern w:val="2"/>
          <w:sz w:val="22"/>
          <w:szCs w:val="22"/>
          <w:lang w:eastAsia="en-GB"/>
          <w14:ligatures w14:val="standardContextual"/>
        </w:rPr>
        <w:tab/>
      </w:r>
      <w:r>
        <w:rPr>
          <w:noProof/>
        </w:rPr>
        <w:t>VAL server provisioning for identity management service</w:t>
      </w:r>
      <w:r>
        <w:rPr>
          <w:noProof/>
        </w:rPr>
        <w:tab/>
      </w:r>
      <w:r>
        <w:rPr>
          <w:noProof/>
        </w:rPr>
        <w:fldChar w:fldCharType="begin"/>
      </w:r>
      <w:r>
        <w:rPr>
          <w:noProof/>
        </w:rPr>
        <w:instrText xml:space="preserve"> PAGEREF _Toc162886126 \h </w:instrText>
      </w:r>
      <w:r>
        <w:rPr>
          <w:noProof/>
        </w:rPr>
      </w:r>
      <w:r>
        <w:rPr>
          <w:noProof/>
        </w:rPr>
        <w:fldChar w:fldCharType="separate"/>
      </w:r>
      <w:r>
        <w:rPr>
          <w:noProof/>
        </w:rPr>
        <w:t>152</w:t>
      </w:r>
      <w:r>
        <w:rPr>
          <w:noProof/>
        </w:rPr>
        <w:fldChar w:fldCharType="end"/>
      </w:r>
    </w:p>
    <w:p w14:paraId="06678007" w14:textId="59A9406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_Toc162886127 \h </w:instrText>
      </w:r>
      <w:r>
        <w:rPr>
          <w:noProof/>
        </w:rPr>
      </w:r>
      <w:r>
        <w:rPr>
          <w:noProof/>
        </w:rPr>
        <w:fldChar w:fldCharType="separate"/>
      </w:r>
      <w:r>
        <w:rPr>
          <w:noProof/>
        </w:rPr>
        <w:t>152</w:t>
      </w:r>
      <w:r>
        <w:rPr>
          <w:noProof/>
        </w:rPr>
        <w:fldChar w:fldCharType="end"/>
      </w:r>
    </w:p>
    <w:p w14:paraId="4BA73B39" w14:textId="7F239C9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_Toc162886128 \h </w:instrText>
      </w:r>
      <w:r>
        <w:rPr>
          <w:noProof/>
        </w:rPr>
      </w:r>
      <w:r>
        <w:rPr>
          <w:noProof/>
        </w:rPr>
        <w:fldChar w:fldCharType="separate"/>
      </w:r>
      <w:r>
        <w:rPr>
          <w:noProof/>
        </w:rPr>
        <w:t>152</w:t>
      </w:r>
      <w:r>
        <w:rPr>
          <w:noProof/>
        </w:rPr>
        <w:fldChar w:fldCharType="end"/>
      </w:r>
    </w:p>
    <w:p w14:paraId="6997D9C3" w14:textId="69AF28A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12.3.4.3</w:t>
      </w:r>
      <w:r>
        <w:rPr>
          <w:rFonts w:asciiTheme="minorHAnsi" w:eastAsiaTheme="minorEastAsia" w:hAnsiTheme="minorHAnsi" w:cstheme="minorBidi"/>
          <w:noProof/>
          <w:kern w:val="2"/>
          <w:sz w:val="22"/>
          <w:szCs w:val="22"/>
          <w:lang w:eastAsia="en-GB"/>
          <w14:ligatures w14:val="standardContextual"/>
        </w:rPr>
        <w:tab/>
      </w:r>
      <w:r>
        <w:rPr>
          <w:noProof/>
        </w:rPr>
        <w:t>Update VAL server provisioning procedure</w:t>
      </w:r>
      <w:r>
        <w:rPr>
          <w:noProof/>
        </w:rPr>
        <w:tab/>
      </w:r>
      <w:r>
        <w:rPr>
          <w:noProof/>
        </w:rPr>
        <w:fldChar w:fldCharType="begin"/>
      </w:r>
      <w:r>
        <w:rPr>
          <w:noProof/>
        </w:rPr>
        <w:instrText xml:space="preserve"> PAGEREF _Toc162886129 \h </w:instrText>
      </w:r>
      <w:r>
        <w:rPr>
          <w:noProof/>
        </w:rPr>
      </w:r>
      <w:r>
        <w:rPr>
          <w:noProof/>
        </w:rPr>
        <w:fldChar w:fldCharType="separate"/>
      </w:r>
      <w:r>
        <w:rPr>
          <w:noProof/>
        </w:rPr>
        <w:t>153</w:t>
      </w:r>
      <w:r>
        <w:rPr>
          <w:noProof/>
        </w:rPr>
        <w:fldChar w:fldCharType="end"/>
      </w:r>
    </w:p>
    <w:p w14:paraId="018A08CD" w14:textId="4A7A3F8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12.3.4.4</w:t>
      </w:r>
      <w:r>
        <w:rPr>
          <w:rFonts w:asciiTheme="minorHAnsi" w:eastAsiaTheme="minorEastAsia" w:hAnsiTheme="minorHAnsi" w:cstheme="minorBidi"/>
          <w:noProof/>
          <w:kern w:val="2"/>
          <w:sz w:val="22"/>
          <w:szCs w:val="22"/>
          <w:lang w:eastAsia="en-GB"/>
          <w14:ligatures w14:val="standardContextual"/>
        </w:rPr>
        <w:tab/>
      </w:r>
      <w:r>
        <w:rPr>
          <w:noProof/>
        </w:rPr>
        <w:t>Get VAL server provisioning procedure</w:t>
      </w:r>
      <w:r>
        <w:rPr>
          <w:noProof/>
        </w:rPr>
        <w:tab/>
      </w:r>
      <w:r>
        <w:rPr>
          <w:noProof/>
        </w:rPr>
        <w:fldChar w:fldCharType="begin"/>
      </w:r>
      <w:r>
        <w:rPr>
          <w:noProof/>
        </w:rPr>
        <w:instrText xml:space="preserve"> PAGEREF _Toc162886130 \h </w:instrText>
      </w:r>
      <w:r>
        <w:rPr>
          <w:noProof/>
        </w:rPr>
      </w:r>
      <w:r>
        <w:rPr>
          <w:noProof/>
        </w:rPr>
        <w:fldChar w:fldCharType="separate"/>
      </w:r>
      <w:r>
        <w:rPr>
          <w:noProof/>
        </w:rPr>
        <w:t>153</w:t>
      </w:r>
      <w:r>
        <w:rPr>
          <w:noProof/>
        </w:rPr>
        <w:fldChar w:fldCharType="end"/>
      </w:r>
    </w:p>
    <w:p w14:paraId="278056B9" w14:textId="393D97F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12.3.4.5</w:t>
      </w:r>
      <w:r>
        <w:rPr>
          <w:rFonts w:asciiTheme="minorHAnsi" w:eastAsiaTheme="minorEastAsia" w:hAnsiTheme="minorHAnsi" w:cstheme="minorBidi"/>
          <w:noProof/>
          <w:kern w:val="2"/>
          <w:sz w:val="22"/>
          <w:szCs w:val="22"/>
          <w:lang w:eastAsia="en-GB"/>
          <w14:ligatures w14:val="standardContextual"/>
        </w:rPr>
        <w:tab/>
      </w:r>
      <w:r>
        <w:rPr>
          <w:noProof/>
        </w:rPr>
        <w:t>Delete VAL server provisioning procedure</w:t>
      </w:r>
      <w:r>
        <w:rPr>
          <w:noProof/>
        </w:rPr>
        <w:tab/>
      </w:r>
      <w:r>
        <w:rPr>
          <w:noProof/>
        </w:rPr>
        <w:fldChar w:fldCharType="begin"/>
      </w:r>
      <w:r>
        <w:rPr>
          <w:noProof/>
        </w:rPr>
        <w:instrText xml:space="preserve"> PAGEREF _Toc162886131 \h </w:instrText>
      </w:r>
      <w:r>
        <w:rPr>
          <w:noProof/>
        </w:rPr>
      </w:r>
      <w:r>
        <w:rPr>
          <w:noProof/>
        </w:rPr>
        <w:fldChar w:fldCharType="separate"/>
      </w:r>
      <w:r>
        <w:rPr>
          <w:noProof/>
        </w:rPr>
        <w:t>154</w:t>
      </w:r>
      <w:r>
        <w:rPr>
          <w:noProof/>
        </w:rPr>
        <w:fldChar w:fldCharType="end"/>
      </w:r>
    </w:p>
    <w:p w14:paraId="018BBE2B" w14:textId="42536F4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12.4</w:t>
      </w:r>
      <w:r>
        <w:rPr>
          <w:rFonts w:asciiTheme="minorHAnsi" w:eastAsiaTheme="minorEastAsia" w:hAnsiTheme="minorHAnsi" w:cstheme="minorBidi"/>
          <w:noProof/>
          <w:kern w:val="2"/>
          <w:sz w:val="22"/>
          <w:szCs w:val="22"/>
          <w:lang w:eastAsia="en-GB"/>
          <w14:ligatures w14:val="standardContextual"/>
        </w:rPr>
        <w:tab/>
      </w:r>
      <w:r>
        <w:rPr>
          <w:noProof/>
        </w:rPr>
        <w:t>SEAL APIs for identity management</w:t>
      </w:r>
      <w:r>
        <w:rPr>
          <w:noProof/>
        </w:rPr>
        <w:tab/>
      </w:r>
      <w:r>
        <w:rPr>
          <w:noProof/>
        </w:rPr>
        <w:fldChar w:fldCharType="begin"/>
      </w:r>
      <w:r>
        <w:rPr>
          <w:noProof/>
        </w:rPr>
        <w:instrText xml:space="preserve"> PAGEREF _Toc162886132 \h </w:instrText>
      </w:r>
      <w:r>
        <w:rPr>
          <w:noProof/>
        </w:rPr>
      </w:r>
      <w:r>
        <w:rPr>
          <w:noProof/>
        </w:rPr>
        <w:fldChar w:fldCharType="separate"/>
      </w:r>
      <w:r>
        <w:rPr>
          <w:noProof/>
        </w:rPr>
        <w:t>154</w:t>
      </w:r>
      <w:r>
        <w:rPr>
          <w:noProof/>
        </w:rPr>
        <w:fldChar w:fldCharType="end"/>
      </w:r>
    </w:p>
    <w:p w14:paraId="690B371F" w14:textId="7F8A559E"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_Toc162886133 \h </w:instrText>
      </w:r>
      <w:r>
        <w:rPr>
          <w:noProof/>
        </w:rPr>
      </w:r>
      <w:r>
        <w:rPr>
          <w:noProof/>
        </w:rPr>
        <w:fldChar w:fldCharType="separate"/>
      </w:r>
      <w:r>
        <w:rPr>
          <w:noProof/>
        </w:rPr>
        <w:t>154</w:t>
      </w:r>
      <w:r>
        <w:rPr>
          <w:noProof/>
        </w:rPr>
        <w:fldChar w:fldCharType="end"/>
      </w:r>
    </w:p>
    <w:p w14:paraId="6E4E8AFF" w14:textId="7AC0CDA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12.4.2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_Toc162886134 \h </w:instrText>
      </w:r>
      <w:r>
        <w:rPr>
          <w:noProof/>
        </w:rPr>
      </w:r>
      <w:r>
        <w:rPr>
          <w:noProof/>
        </w:rPr>
        <w:fldChar w:fldCharType="separate"/>
      </w:r>
      <w:r>
        <w:rPr>
          <w:noProof/>
        </w:rPr>
        <w:t>155</w:t>
      </w:r>
      <w:r>
        <w:rPr>
          <w:noProof/>
        </w:rPr>
        <w:fldChar w:fldCharType="end"/>
      </w:r>
    </w:p>
    <w:p w14:paraId="56374774" w14:textId="1A45A82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12.4.2.1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_Toc162886135 \h </w:instrText>
      </w:r>
      <w:r>
        <w:rPr>
          <w:noProof/>
        </w:rPr>
      </w:r>
      <w:r>
        <w:rPr>
          <w:noProof/>
        </w:rPr>
        <w:fldChar w:fldCharType="separate"/>
      </w:r>
      <w:r>
        <w:rPr>
          <w:noProof/>
        </w:rPr>
        <w:t>155</w:t>
      </w:r>
      <w:r>
        <w:rPr>
          <w:noProof/>
        </w:rPr>
        <w:fldChar w:fldCharType="end"/>
      </w:r>
    </w:p>
    <w:p w14:paraId="21BD1FDC" w14:textId="373C712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_Toc162886136 \h </w:instrText>
      </w:r>
      <w:r>
        <w:rPr>
          <w:noProof/>
        </w:rPr>
      </w:r>
      <w:r>
        <w:rPr>
          <w:noProof/>
        </w:rPr>
        <w:fldChar w:fldCharType="separate"/>
      </w:r>
      <w:r>
        <w:rPr>
          <w:noProof/>
        </w:rPr>
        <w:t>155</w:t>
      </w:r>
      <w:r>
        <w:rPr>
          <w:noProof/>
        </w:rPr>
        <w:fldChar w:fldCharType="end"/>
      </w:r>
    </w:p>
    <w:p w14:paraId="6F7BF1EB" w14:textId="50481359"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12.4.3</w:t>
      </w:r>
      <w:r>
        <w:rPr>
          <w:rFonts w:asciiTheme="minorHAnsi" w:eastAsiaTheme="minorEastAsia" w:hAnsiTheme="minorHAnsi" w:cstheme="minorBidi"/>
          <w:noProof/>
          <w:kern w:val="2"/>
          <w:sz w:val="22"/>
          <w:szCs w:val="22"/>
          <w:lang w:eastAsia="en-GB"/>
          <w14:ligatures w14:val="standardContextual"/>
        </w:rPr>
        <w:tab/>
      </w:r>
      <w:r>
        <w:rPr>
          <w:noProof/>
        </w:rPr>
        <w:t>SS_IdmParameterProvisioning API</w:t>
      </w:r>
      <w:r>
        <w:rPr>
          <w:noProof/>
        </w:rPr>
        <w:tab/>
      </w:r>
      <w:r>
        <w:rPr>
          <w:noProof/>
        </w:rPr>
        <w:fldChar w:fldCharType="begin"/>
      </w:r>
      <w:r>
        <w:rPr>
          <w:noProof/>
        </w:rPr>
        <w:instrText xml:space="preserve"> PAGEREF _Toc162886137 \h </w:instrText>
      </w:r>
      <w:r>
        <w:rPr>
          <w:noProof/>
        </w:rPr>
      </w:r>
      <w:r>
        <w:rPr>
          <w:noProof/>
        </w:rPr>
        <w:fldChar w:fldCharType="separate"/>
      </w:r>
      <w:r>
        <w:rPr>
          <w:noProof/>
        </w:rPr>
        <w:t>155</w:t>
      </w:r>
      <w:r>
        <w:rPr>
          <w:noProof/>
        </w:rPr>
        <w:fldChar w:fldCharType="end"/>
      </w:r>
    </w:p>
    <w:p w14:paraId="00FCAAA7" w14:textId="7088692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_Toc162886138 \h </w:instrText>
      </w:r>
      <w:r>
        <w:rPr>
          <w:noProof/>
        </w:rPr>
      </w:r>
      <w:r>
        <w:rPr>
          <w:noProof/>
        </w:rPr>
        <w:fldChar w:fldCharType="separate"/>
      </w:r>
      <w:r>
        <w:rPr>
          <w:noProof/>
        </w:rPr>
        <w:t>155</w:t>
      </w:r>
      <w:r>
        <w:rPr>
          <w:noProof/>
        </w:rPr>
        <w:fldChar w:fldCharType="end"/>
      </w:r>
    </w:p>
    <w:p w14:paraId="782B79E5" w14:textId="6E036A7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12.4.3.2</w:t>
      </w:r>
      <w:r>
        <w:rPr>
          <w:rFonts w:asciiTheme="minorHAnsi" w:eastAsiaTheme="minorEastAsia" w:hAnsiTheme="minorHAnsi" w:cstheme="minorBidi"/>
          <w:noProof/>
          <w:kern w:val="2"/>
          <w:sz w:val="22"/>
          <w:szCs w:val="22"/>
          <w:lang w:eastAsia="en-GB"/>
          <w14:ligatures w14:val="standardContextual"/>
        </w:rPr>
        <w:tab/>
      </w:r>
      <w:r>
        <w:rPr>
          <w:noProof/>
        </w:rPr>
        <w:t>Provide_Configuration operation</w:t>
      </w:r>
      <w:r>
        <w:rPr>
          <w:noProof/>
        </w:rPr>
        <w:tab/>
      </w:r>
      <w:r>
        <w:rPr>
          <w:noProof/>
        </w:rPr>
        <w:fldChar w:fldCharType="begin"/>
      </w:r>
      <w:r>
        <w:rPr>
          <w:noProof/>
        </w:rPr>
        <w:instrText xml:space="preserve"> PAGEREF _Toc162886139 \h </w:instrText>
      </w:r>
      <w:r>
        <w:rPr>
          <w:noProof/>
        </w:rPr>
      </w:r>
      <w:r>
        <w:rPr>
          <w:noProof/>
        </w:rPr>
        <w:fldChar w:fldCharType="separate"/>
      </w:r>
      <w:r>
        <w:rPr>
          <w:noProof/>
        </w:rPr>
        <w:t>155</w:t>
      </w:r>
      <w:r>
        <w:rPr>
          <w:noProof/>
        </w:rPr>
        <w:fldChar w:fldCharType="end"/>
      </w:r>
    </w:p>
    <w:p w14:paraId="36F02CFF" w14:textId="5F227DE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12.4.3.3</w:t>
      </w:r>
      <w:r>
        <w:rPr>
          <w:rFonts w:asciiTheme="minorHAnsi" w:eastAsiaTheme="minorEastAsia" w:hAnsiTheme="minorHAnsi" w:cstheme="minorBidi"/>
          <w:noProof/>
          <w:kern w:val="2"/>
          <w:sz w:val="22"/>
          <w:szCs w:val="22"/>
          <w:lang w:eastAsia="en-GB"/>
          <w14:ligatures w14:val="standardContextual"/>
        </w:rPr>
        <w:tab/>
      </w:r>
      <w:r>
        <w:rPr>
          <w:noProof/>
        </w:rPr>
        <w:t>Update_Configuration operation</w:t>
      </w:r>
      <w:r>
        <w:rPr>
          <w:noProof/>
        </w:rPr>
        <w:tab/>
      </w:r>
      <w:r>
        <w:rPr>
          <w:noProof/>
        </w:rPr>
        <w:fldChar w:fldCharType="begin"/>
      </w:r>
      <w:r>
        <w:rPr>
          <w:noProof/>
        </w:rPr>
        <w:instrText xml:space="preserve"> PAGEREF _Toc162886140 \h </w:instrText>
      </w:r>
      <w:r>
        <w:rPr>
          <w:noProof/>
        </w:rPr>
      </w:r>
      <w:r>
        <w:rPr>
          <w:noProof/>
        </w:rPr>
        <w:fldChar w:fldCharType="separate"/>
      </w:r>
      <w:r>
        <w:rPr>
          <w:noProof/>
        </w:rPr>
        <w:t>155</w:t>
      </w:r>
      <w:r>
        <w:rPr>
          <w:noProof/>
        </w:rPr>
        <w:fldChar w:fldCharType="end"/>
      </w:r>
    </w:p>
    <w:p w14:paraId="36FAF9BF" w14:textId="0298F1A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12.4.3.4</w:t>
      </w:r>
      <w:r>
        <w:rPr>
          <w:rFonts w:asciiTheme="minorHAnsi" w:eastAsiaTheme="minorEastAsia" w:hAnsiTheme="minorHAnsi" w:cstheme="minorBidi"/>
          <w:noProof/>
          <w:kern w:val="2"/>
          <w:sz w:val="22"/>
          <w:szCs w:val="22"/>
          <w:lang w:eastAsia="en-GB"/>
          <w14:ligatures w14:val="standardContextual"/>
        </w:rPr>
        <w:tab/>
      </w:r>
      <w:r>
        <w:rPr>
          <w:noProof/>
        </w:rPr>
        <w:t>Get_Configuration operation</w:t>
      </w:r>
      <w:r>
        <w:rPr>
          <w:noProof/>
        </w:rPr>
        <w:tab/>
      </w:r>
      <w:r>
        <w:rPr>
          <w:noProof/>
        </w:rPr>
        <w:fldChar w:fldCharType="begin"/>
      </w:r>
      <w:r>
        <w:rPr>
          <w:noProof/>
        </w:rPr>
        <w:instrText xml:space="preserve"> PAGEREF _Toc162886141 \h </w:instrText>
      </w:r>
      <w:r>
        <w:rPr>
          <w:noProof/>
        </w:rPr>
      </w:r>
      <w:r>
        <w:rPr>
          <w:noProof/>
        </w:rPr>
        <w:fldChar w:fldCharType="separate"/>
      </w:r>
      <w:r>
        <w:rPr>
          <w:noProof/>
        </w:rPr>
        <w:t>155</w:t>
      </w:r>
      <w:r>
        <w:rPr>
          <w:noProof/>
        </w:rPr>
        <w:fldChar w:fldCharType="end"/>
      </w:r>
    </w:p>
    <w:p w14:paraId="554BD653" w14:textId="31024F9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12.4.3.5</w:t>
      </w:r>
      <w:r>
        <w:rPr>
          <w:rFonts w:asciiTheme="minorHAnsi" w:eastAsiaTheme="minorEastAsia" w:hAnsiTheme="minorHAnsi" w:cstheme="minorBidi"/>
          <w:noProof/>
          <w:kern w:val="2"/>
          <w:sz w:val="22"/>
          <w:szCs w:val="22"/>
          <w:lang w:eastAsia="en-GB"/>
          <w14:ligatures w14:val="standardContextual"/>
        </w:rPr>
        <w:tab/>
      </w:r>
      <w:r>
        <w:rPr>
          <w:noProof/>
        </w:rPr>
        <w:t>Delete_Configuration operation</w:t>
      </w:r>
      <w:r>
        <w:rPr>
          <w:noProof/>
        </w:rPr>
        <w:tab/>
      </w:r>
      <w:r>
        <w:rPr>
          <w:noProof/>
        </w:rPr>
        <w:fldChar w:fldCharType="begin"/>
      </w:r>
      <w:r>
        <w:rPr>
          <w:noProof/>
        </w:rPr>
        <w:instrText xml:space="preserve"> PAGEREF _Toc162886142 \h </w:instrText>
      </w:r>
      <w:r>
        <w:rPr>
          <w:noProof/>
        </w:rPr>
      </w:r>
      <w:r>
        <w:rPr>
          <w:noProof/>
        </w:rPr>
        <w:fldChar w:fldCharType="separate"/>
      </w:r>
      <w:r>
        <w:rPr>
          <w:noProof/>
        </w:rPr>
        <w:t>155</w:t>
      </w:r>
      <w:r>
        <w:rPr>
          <w:noProof/>
        </w:rPr>
        <w:fldChar w:fldCharType="end"/>
      </w:r>
    </w:p>
    <w:p w14:paraId="596A01FF" w14:textId="0BAF7F57"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13</w:t>
      </w:r>
      <w:r>
        <w:rPr>
          <w:rFonts w:asciiTheme="minorHAnsi" w:eastAsiaTheme="minorEastAsia" w:hAnsiTheme="minorHAnsi" w:cstheme="minorBidi"/>
          <w:noProof/>
          <w:kern w:val="2"/>
          <w:szCs w:val="22"/>
          <w:lang w:eastAsia="en-GB"/>
          <w14:ligatures w14:val="standardContextual"/>
        </w:rPr>
        <w:tab/>
      </w:r>
      <w:r>
        <w:rPr>
          <w:noProof/>
        </w:rPr>
        <w:t>Key management</w:t>
      </w:r>
      <w:r>
        <w:rPr>
          <w:noProof/>
        </w:rPr>
        <w:tab/>
      </w:r>
      <w:r>
        <w:rPr>
          <w:noProof/>
        </w:rPr>
        <w:fldChar w:fldCharType="begin"/>
      </w:r>
      <w:r>
        <w:rPr>
          <w:noProof/>
        </w:rPr>
        <w:instrText xml:space="preserve"> PAGEREF _Toc162886143 \h </w:instrText>
      </w:r>
      <w:r>
        <w:rPr>
          <w:noProof/>
        </w:rPr>
      </w:r>
      <w:r>
        <w:rPr>
          <w:noProof/>
        </w:rPr>
        <w:fldChar w:fldCharType="separate"/>
      </w:r>
      <w:r>
        <w:rPr>
          <w:noProof/>
        </w:rPr>
        <w:t>156</w:t>
      </w:r>
      <w:r>
        <w:rPr>
          <w:noProof/>
        </w:rPr>
        <w:fldChar w:fldCharType="end"/>
      </w:r>
    </w:p>
    <w:p w14:paraId="52DB774A" w14:textId="6A74E70D"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_Toc162886144 \h </w:instrText>
      </w:r>
      <w:r>
        <w:rPr>
          <w:noProof/>
        </w:rPr>
      </w:r>
      <w:r>
        <w:rPr>
          <w:noProof/>
        </w:rPr>
        <w:fldChar w:fldCharType="separate"/>
      </w:r>
      <w:r>
        <w:rPr>
          <w:noProof/>
        </w:rPr>
        <w:t>156</w:t>
      </w:r>
      <w:r>
        <w:rPr>
          <w:noProof/>
        </w:rPr>
        <w:fldChar w:fldCharType="end"/>
      </w:r>
    </w:p>
    <w:p w14:paraId="487C420D" w14:textId="02916B5A"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13.2</w:t>
      </w:r>
      <w:r>
        <w:rPr>
          <w:rFonts w:asciiTheme="minorHAnsi" w:eastAsiaTheme="minorEastAsia" w:hAnsiTheme="minorHAnsi" w:cstheme="minorBidi"/>
          <w:noProof/>
          <w:kern w:val="2"/>
          <w:sz w:val="22"/>
          <w:szCs w:val="22"/>
          <w:lang w:eastAsia="en-GB"/>
          <w14:ligatures w14:val="standardContextual"/>
        </w:rPr>
        <w:tab/>
      </w:r>
      <w:r>
        <w:rPr>
          <w:noProof/>
        </w:rPr>
        <w:t>Functional model for key management</w:t>
      </w:r>
      <w:r>
        <w:rPr>
          <w:noProof/>
        </w:rPr>
        <w:tab/>
      </w:r>
      <w:r>
        <w:rPr>
          <w:noProof/>
        </w:rPr>
        <w:fldChar w:fldCharType="begin"/>
      </w:r>
      <w:r>
        <w:rPr>
          <w:noProof/>
        </w:rPr>
        <w:instrText xml:space="preserve"> PAGEREF _Toc162886145 \h </w:instrText>
      </w:r>
      <w:r>
        <w:rPr>
          <w:noProof/>
        </w:rPr>
      </w:r>
      <w:r>
        <w:rPr>
          <w:noProof/>
        </w:rPr>
        <w:fldChar w:fldCharType="separate"/>
      </w:r>
      <w:r>
        <w:rPr>
          <w:noProof/>
        </w:rPr>
        <w:t>156</w:t>
      </w:r>
      <w:r>
        <w:rPr>
          <w:noProof/>
        </w:rPr>
        <w:fldChar w:fldCharType="end"/>
      </w:r>
    </w:p>
    <w:p w14:paraId="61FEC357" w14:textId="67F82C5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_Toc162886146 \h </w:instrText>
      </w:r>
      <w:r>
        <w:rPr>
          <w:noProof/>
        </w:rPr>
      </w:r>
      <w:r>
        <w:rPr>
          <w:noProof/>
        </w:rPr>
        <w:fldChar w:fldCharType="separate"/>
      </w:r>
      <w:r>
        <w:rPr>
          <w:noProof/>
        </w:rPr>
        <w:t>156</w:t>
      </w:r>
      <w:r>
        <w:rPr>
          <w:noProof/>
        </w:rPr>
        <w:fldChar w:fldCharType="end"/>
      </w:r>
    </w:p>
    <w:p w14:paraId="0598B98D" w14:textId="60891C0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_Toc162886147 \h </w:instrText>
      </w:r>
      <w:r>
        <w:rPr>
          <w:noProof/>
        </w:rPr>
      </w:r>
      <w:r>
        <w:rPr>
          <w:noProof/>
        </w:rPr>
        <w:fldChar w:fldCharType="separate"/>
      </w:r>
      <w:r>
        <w:rPr>
          <w:noProof/>
        </w:rPr>
        <w:t>156</w:t>
      </w:r>
      <w:r>
        <w:rPr>
          <w:noProof/>
        </w:rPr>
        <w:fldChar w:fldCharType="end"/>
      </w:r>
    </w:p>
    <w:p w14:paraId="4F12FAA3" w14:textId="12C74263"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_Toc162886148 \h </w:instrText>
      </w:r>
      <w:r>
        <w:rPr>
          <w:noProof/>
        </w:rPr>
      </w:r>
      <w:r>
        <w:rPr>
          <w:noProof/>
        </w:rPr>
        <w:fldChar w:fldCharType="separate"/>
      </w:r>
      <w:r>
        <w:rPr>
          <w:noProof/>
        </w:rPr>
        <w:t>156</w:t>
      </w:r>
      <w:r>
        <w:rPr>
          <w:noProof/>
        </w:rPr>
        <w:fldChar w:fldCharType="end"/>
      </w:r>
    </w:p>
    <w:p w14:paraId="262623B2" w14:textId="06F6AEB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_Toc162886149 \h </w:instrText>
      </w:r>
      <w:r>
        <w:rPr>
          <w:noProof/>
        </w:rPr>
      </w:r>
      <w:r>
        <w:rPr>
          <w:noProof/>
        </w:rPr>
        <w:fldChar w:fldCharType="separate"/>
      </w:r>
      <w:r>
        <w:rPr>
          <w:noProof/>
        </w:rPr>
        <w:t>157</w:t>
      </w:r>
      <w:r>
        <w:rPr>
          <w:noProof/>
        </w:rPr>
        <w:fldChar w:fldCharType="end"/>
      </w:r>
    </w:p>
    <w:p w14:paraId="20342D65" w14:textId="57404A3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_Toc162886150 \h </w:instrText>
      </w:r>
      <w:r>
        <w:rPr>
          <w:noProof/>
        </w:rPr>
      </w:r>
      <w:r>
        <w:rPr>
          <w:noProof/>
        </w:rPr>
        <w:fldChar w:fldCharType="separate"/>
      </w:r>
      <w:r>
        <w:rPr>
          <w:noProof/>
        </w:rPr>
        <w:t>157</w:t>
      </w:r>
      <w:r>
        <w:rPr>
          <w:noProof/>
        </w:rPr>
        <w:fldChar w:fldCharType="end"/>
      </w:r>
    </w:p>
    <w:p w14:paraId="0CBE4B58" w14:textId="5E99EA7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13.2.4.2</w:t>
      </w:r>
      <w:r>
        <w:rPr>
          <w:rFonts w:asciiTheme="minorHAnsi" w:eastAsiaTheme="minorEastAsia" w:hAnsiTheme="minorHAnsi" w:cstheme="minorBidi"/>
          <w:noProof/>
          <w:kern w:val="2"/>
          <w:sz w:val="22"/>
          <w:szCs w:val="22"/>
          <w:lang w:eastAsia="en-GB"/>
          <w14:ligatures w14:val="standardContextual"/>
        </w:rPr>
        <w:tab/>
      </w:r>
      <w:r>
        <w:rPr>
          <w:noProof/>
        </w:rPr>
        <w:t>Key management client</w:t>
      </w:r>
      <w:r>
        <w:rPr>
          <w:noProof/>
        </w:rPr>
        <w:tab/>
      </w:r>
      <w:r>
        <w:rPr>
          <w:noProof/>
        </w:rPr>
        <w:fldChar w:fldCharType="begin"/>
      </w:r>
      <w:r>
        <w:rPr>
          <w:noProof/>
        </w:rPr>
        <w:instrText xml:space="preserve"> PAGEREF _Toc162886151 \h </w:instrText>
      </w:r>
      <w:r>
        <w:rPr>
          <w:noProof/>
        </w:rPr>
      </w:r>
      <w:r>
        <w:rPr>
          <w:noProof/>
        </w:rPr>
        <w:fldChar w:fldCharType="separate"/>
      </w:r>
      <w:r>
        <w:rPr>
          <w:noProof/>
        </w:rPr>
        <w:t>157</w:t>
      </w:r>
      <w:r>
        <w:rPr>
          <w:noProof/>
        </w:rPr>
        <w:fldChar w:fldCharType="end"/>
      </w:r>
    </w:p>
    <w:p w14:paraId="7B5D25AA" w14:textId="2C82D08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13.2.4.3</w:t>
      </w:r>
      <w:r>
        <w:rPr>
          <w:rFonts w:asciiTheme="minorHAnsi" w:eastAsiaTheme="minorEastAsia" w:hAnsiTheme="minorHAnsi" w:cstheme="minorBidi"/>
          <w:noProof/>
          <w:kern w:val="2"/>
          <w:sz w:val="22"/>
          <w:szCs w:val="22"/>
          <w:lang w:eastAsia="en-GB"/>
          <w14:ligatures w14:val="standardContextual"/>
        </w:rPr>
        <w:tab/>
      </w:r>
      <w:r>
        <w:rPr>
          <w:noProof/>
        </w:rPr>
        <w:t>Key management server</w:t>
      </w:r>
      <w:r>
        <w:rPr>
          <w:noProof/>
        </w:rPr>
        <w:tab/>
      </w:r>
      <w:r>
        <w:rPr>
          <w:noProof/>
        </w:rPr>
        <w:fldChar w:fldCharType="begin"/>
      </w:r>
      <w:r>
        <w:rPr>
          <w:noProof/>
        </w:rPr>
        <w:instrText xml:space="preserve"> PAGEREF _Toc162886152 \h </w:instrText>
      </w:r>
      <w:r>
        <w:rPr>
          <w:noProof/>
        </w:rPr>
      </w:r>
      <w:r>
        <w:rPr>
          <w:noProof/>
        </w:rPr>
        <w:fldChar w:fldCharType="separate"/>
      </w:r>
      <w:r>
        <w:rPr>
          <w:noProof/>
        </w:rPr>
        <w:t>157</w:t>
      </w:r>
      <w:r>
        <w:rPr>
          <w:noProof/>
        </w:rPr>
        <w:fldChar w:fldCharType="end"/>
      </w:r>
    </w:p>
    <w:p w14:paraId="3F7ADB86" w14:textId="730B948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_Toc162886153 \h </w:instrText>
      </w:r>
      <w:r>
        <w:rPr>
          <w:noProof/>
        </w:rPr>
      </w:r>
      <w:r>
        <w:rPr>
          <w:noProof/>
        </w:rPr>
        <w:fldChar w:fldCharType="separate"/>
      </w:r>
      <w:r>
        <w:rPr>
          <w:noProof/>
        </w:rPr>
        <w:t>157</w:t>
      </w:r>
      <w:r>
        <w:rPr>
          <w:noProof/>
        </w:rPr>
        <w:fldChar w:fldCharType="end"/>
      </w:r>
    </w:p>
    <w:p w14:paraId="67448BC1" w14:textId="5D86438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_Toc162886154 \h </w:instrText>
      </w:r>
      <w:r>
        <w:rPr>
          <w:noProof/>
        </w:rPr>
      </w:r>
      <w:r>
        <w:rPr>
          <w:noProof/>
        </w:rPr>
        <w:fldChar w:fldCharType="separate"/>
      </w:r>
      <w:r>
        <w:rPr>
          <w:noProof/>
        </w:rPr>
        <w:t>157</w:t>
      </w:r>
      <w:r>
        <w:rPr>
          <w:noProof/>
        </w:rPr>
        <w:fldChar w:fldCharType="end"/>
      </w:r>
    </w:p>
    <w:p w14:paraId="4BB2506A" w14:textId="4ED04EF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13.2.5.2</w:t>
      </w:r>
      <w:r>
        <w:rPr>
          <w:rFonts w:asciiTheme="minorHAnsi" w:eastAsiaTheme="minorEastAsia" w:hAnsiTheme="minorHAnsi" w:cstheme="minorBidi"/>
          <w:noProof/>
          <w:kern w:val="2"/>
          <w:sz w:val="22"/>
          <w:szCs w:val="22"/>
          <w:lang w:eastAsia="en-GB"/>
          <w14:ligatures w14:val="standardContextual"/>
        </w:rPr>
        <w:tab/>
      </w:r>
      <w:r>
        <w:rPr>
          <w:noProof/>
        </w:rPr>
        <w:t>KM-UU</w:t>
      </w:r>
      <w:r>
        <w:rPr>
          <w:noProof/>
        </w:rPr>
        <w:tab/>
      </w:r>
      <w:r>
        <w:rPr>
          <w:noProof/>
        </w:rPr>
        <w:fldChar w:fldCharType="begin"/>
      </w:r>
      <w:r>
        <w:rPr>
          <w:noProof/>
        </w:rPr>
        <w:instrText xml:space="preserve"> PAGEREF _Toc162886155 \h </w:instrText>
      </w:r>
      <w:r>
        <w:rPr>
          <w:noProof/>
        </w:rPr>
      </w:r>
      <w:r>
        <w:rPr>
          <w:noProof/>
        </w:rPr>
        <w:fldChar w:fldCharType="separate"/>
      </w:r>
      <w:r>
        <w:rPr>
          <w:noProof/>
        </w:rPr>
        <w:t>157</w:t>
      </w:r>
      <w:r>
        <w:rPr>
          <w:noProof/>
        </w:rPr>
        <w:fldChar w:fldCharType="end"/>
      </w:r>
    </w:p>
    <w:p w14:paraId="12C3E287" w14:textId="52734E3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13.2.5.3</w:t>
      </w:r>
      <w:r>
        <w:rPr>
          <w:rFonts w:asciiTheme="minorHAnsi" w:eastAsiaTheme="minorEastAsia" w:hAnsiTheme="minorHAnsi" w:cstheme="minorBidi"/>
          <w:noProof/>
          <w:kern w:val="2"/>
          <w:sz w:val="22"/>
          <w:szCs w:val="22"/>
          <w:lang w:eastAsia="en-GB"/>
          <w14:ligatures w14:val="standardContextual"/>
        </w:rPr>
        <w:tab/>
      </w:r>
      <w:r>
        <w:rPr>
          <w:noProof/>
        </w:rPr>
        <w:t>KM-PC5</w:t>
      </w:r>
      <w:r>
        <w:rPr>
          <w:noProof/>
        </w:rPr>
        <w:tab/>
      </w:r>
      <w:r>
        <w:rPr>
          <w:noProof/>
        </w:rPr>
        <w:fldChar w:fldCharType="begin"/>
      </w:r>
      <w:r>
        <w:rPr>
          <w:noProof/>
        </w:rPr>
        <w:instrText xml:space="preserve"> PAGEREF _Toc162886156 \h </w:instrText>
      </w:r>
      <w:r>
        <w:rPr>
          <w:noProof/>
        </w:rPr>
      </w:r>
      <w:r>
        <w:rPr>
          <w:noProof/>
        </w:rPr>
        <w:fldChar w:fldCharType="separate"/>
      </w:r>
      <w:r>
        <w:rPr>
          <w:noProof/>
        </w:rPr>
        <w:t>158</w:t>
      </w:r>
      <w:r>
        <w:rPr>
          <w:noProof/>
        </w:rPr>
        <w:fldChar w:fldCharType="end"/>
      </w:r>
    </w:p>
    <w:p w14:paraId="7FD61DB8" w14:textId="0F4E2CC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13.2.5.4</w:t>
      </w:r>
      <w:r>
        <w:rPr>
          <w:rFonts w:asciiTheme="minorHAnsi" w:eastAsiaTheme="minorEastAsia" w:hAnsiTheme="minorHAnsi" w:cstheme="minorBidi"/>
          <w:noProof/>
          <w:kern w:val="2"/>
          <w:sz w:val="22"/>
          <w:szCs w:val="22"/>
          <w:lang w:eastAsia="en-GB"/>
          <w14:ligatures w14:val="standardContextual"/>
        </w:rPr>
        <w:tab/>
      </w:r>
      <w:r>
        <w:rPr>
          <w:noProof/>
        </w:rPr>
        <w:t>KM-C</w:t>
      </w:r>
      <w:r>
        <w:rPr>
          <w:noProof/>
        </w:rPr>
        <w:tab/>
      </w:r>
      <w:r>
        <w:rPr>
          <w:noProof/>
        </w:rPr>
        <w:fldChar w:fldCharType="begin"/>
      </w:r>
      <w:r>
        <w:rPr>
          <w:noProof/>
        </w:rPr>
        <w:instrText xml:space="preserve"> PAGEREF _Toc162886157 \h </w:instrText>
      </w:r>
      <w:r>
        <w:rPr>
          <w:noProof/>
        </w:rPr>
      </w:r>
      <w:r>
        <w:rPr>
          <w:noProof/>
        </w:rPr>
        <w:fldChar w:fldCharType="separate"/>
      </w:r>
      <w:r>
        <w:rPr>
          <w:noProof/>
        </w:rPr>
        <w:t>158</w:t>
      </w:r>
      <w:r>
        <w:rPr>
          <w:noProof/>
        </w:rPr>
        <w:fldChar w:fldCharType="end"/>
      </w:r>
    </w:p>
    <w:p w14:paraId="543F2363" w14:textId="3E84908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13.2.5.5</w:t>
      </w:r>
      <w:r>
        <w:rPr>
          <w:rFonts w:asciiTheme="minorHAnsi" w:eastAsiaTheme="minorEastAsia" w:hAnsiTheme="minorHAnsi" w:cstheme="minorBidi"/>
          <w:noProof/>
          <w:kern w:val="2"/>
          <w:sz w:val="22"/>
          <w:szCs w:val="22"/>
          <w:lang w:eastAsia="en-GB"/>
          <w14:ligatures w14:val="standardContextual"/>
        </w:rPr>
        <w:tab/>
      </w:r>
      <w:r>
        <w:rPr>
          <w:noProof/>
        </w:rPr>
        <w:t>KM-S</w:t>
      </w:r>
      <w:r>
        <w:rPr>
          <w:noProof/>
        </w:rPr>
        <w:tab/>
      </w:r>
      <w:r>
        <w:rPr>
          <w:noProof/>
        </w:rPr>
        <w:fldChar w:fldCharType="begin"/>
      </w:r>
      <w:r>
        <w:rPr>
          <w:noProof/>
        </w:rPr>
        <w:instrText xml:space="preserve"> PAGEREF _Toc162886158 \h </w:instrText>
      </w:r>
      <w:r>
        <w:rPr>
          <w:noProof/>
        </w:rPr>
      </w:r>
      <w:r>
        <w:rPr>
          <w:noProof/>
        </w:rPr>
        <w:fldChar w:fldCharType="separate"/>
      </w:r>
      <w:r>
        <w:rPr>
          <w:noProof/>
        </w:rPr>
        <w:t>158</w:t>
      </w:r>
      <w:r>
        <w:rPr>
          <w:noProof/>
        </w:rPr>
        <w:fldChar w:fldCharType="end"/>
      </w:r>
    </w:p>
    <w:p w14:paraId="153D7D6F" w14:textId="722BDA7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13.2.5.6</w:t>
      </w:r>
      <w:r>
        <w:rPr>
          <w:rFonts w:asciiTheme="minorHAnsi" w:eastAsiaTheme="minorEastAsia" w:hAnsiTheme="minorHAnsi" w:cstheme="minorBidi"/>
          <w:noProof/>
          <w:kern w:val="2"/>
          <w:sz w:val="22"/>
          <w:szCs w:val="22"/>
          <w:lang w:eastAsia="en-GB"/>
          <w14:ligatures w14:val="standardContextual"/>
        </w:rPr>
        <w:tab/>
      </w:r>
      <w:r>
        <w:rPr>
          <w:noProof/>
        </w:rPr>
        <w:t>KM-E</w:t>
      </w:r>
      <w:r>
        <w:rPr>
          <w:noProof/>
        </w:rPr>
        <w:tab/>
      </w:r>
      <w:r>
        <w:rPr>
          <w:noProof/>
        </w:rPr>
        <w:fldChar w:fldCharType="begin"/>
      </w:r>
      <w:r>
        <w:rPr>
          <w:noProof/>
        </w:rPr>
        <w:instrText xml:space="preserve"> PAGEREF _Toc162886159 \h </w:instrText>
      </w:r>
      <w:r>
        <w:rPr>
          <w:noProof/>
        </w:rPr>
      </w:r>
      <w:r>
        <w:rPr>
          <w:noProof/>
        </w:rPr>
        <w:fldChar w:fldCharType="separate"/>
      </w:r>
      <w:r>
        <w:rPr>
          <w:noProof/>
        </w:rPr>
        <w:t>158</w:t>
      </w:r>
      <w:r>
        <w:rPr>
          <w:noProof/>
        </w:rPr>
        <w:fldChar w:fldCharType="end"/>
      </w:r>
    </w:p>
    <w:p w14:paraId="7301D773" w14:textId="4F34EF3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13.2.5.7</w:t>
      </w:r>
      <w:r>
        <w:rPr>
          <w:rFonts w:asciiTheme="minorHAnsi" w:eastAsiaTheme="minorEastAsia" w:hAnsiTheme="minorHAnsi" w:cstheme="minorBidi"/>
          <w:noProof/>
          <w:kern w:val="2"/>
          <w:sz w:val="22"/>
          <w:szCs w:val="22"/>
          <w:lang w:eastAsia="en-GB"/>
          <w14:ligatures w14:val="standardContextual"/>
        </w:rPr>
        <w:tab/>
      </w:r>
      <w:r>
        <w:rPr>
          <w:noProof/>
        </w:rPr>
        <w:t>SEAL-X1</w:t>
      </w:r>
      <w:r>
        <w:rPr>
          <w:noProof/>
        </w:rPr>
        <w:tab/>
      </w:r>
      <w:r>
        <w:rPr>
          <w:noProof/>
        </w:rPr>
        <w:fldChar w:fldCharType="begin"/>
      </w:r>
      <w:r>
        <w:rPr>
          <w:noProof/>
        </w:rPr>
        <w:instrText xml:space="preserve"> PAGEREF _Toc162886160 \h </w:instrText>
      </w:r>
      <w:r>
        <w:rPr>
          <w:noProof/>
        </w:rPr>
      </w:r>
      <w:r>
        <w:rPr>
          <w:noProof/>
        </w:rPr>
        <w:fldChar w:fldCharType="separate"/>
      </w:r>
      <w:r>
        <w:rPr>
          <w:noProof/>
        </w:rPr>
        <w:t>158</w:t>
      </w:r>
      <w:r>
        <w:rPr>
          <w:noProof/>
        </w:rPr>
        <w:fldChar w:fldCharType="end"/>
      </w:r>
    </w:p>
    <w:p w14:paraId="28B34599" w14:textId="2998F77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13.3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key management</w:t>
      </w:r>
      <w:r>
        <w:rPr>
          <w:noProof/>
        </w:rPr>
        <w:tab/>
      </w:r>
      <w:r>
        <w:rPr>
          <w:noProof/>
        </w:rPr>
        <w:fldChar w:fldCharType="begin"/>
      </w:r>
      <w:r>
        <w:rPr>
          <w:noProof/>
        </w:rPr>
        <w:instrText xml:space="preserve"> PAGEREF _Toc162886161 \h </w:instrText>
      </w:r>
      <w:r>
        <w:rPr>
          <w:noProof/>
        </w:rPr>
      </w:r>
      <w:r>
        <w:rPr>
          <w:noProof/>
        </w:rPr>
        <w:fldChar w:fldCharType="separate"/>
      </w:r>
      <w:r>
        <w:rPr>
          <w:noProof/>
        </w:rPr>
        <w:t>158</w:t>
      </w:r>
      <w:r>
        <w:rPr>
          <w:noProof/>
        </w:rPr>
        <w:fldChar w:fldCharType="end"/>
      </w:r>
    </w:p>
    <w:p w14:paraId="0081CAF0" w14:textId="10DF61E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13.3.1</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_Toc162886162 \h </w:instrText>
      </w:r>
      <w:r>
        <w:rPr>
          <w:noProof/>
        </w:rPr>
      </w:r>
      <w:r>
        <w:rPr>
          <w:noProof/>
        </w:rPr>
        <w:fldChar w:fldCharType="separate"/>
      </w:r>
      <w:r>
        <w:rPr>
          <w:noProof/>
        </w:rPr>
        <w:t>158</w:t>
      </w:r>
      <w:r>
        <w:rPr>
          <w:noProof/>
        </w:rPr>
        <w:fldChar w:fldCharType="end"/>
      </w:r>
    </w:p>
    <w:p w14:paraId="0E531030" w14:textId="546CACB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13.3.1.1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_Toc162886163 \h </w:instrText>
      </w:r>
      <w:r>
        <w:rPr>
          <w:noProof/>
        </w:rPr>
      </w:r>
      <w:r>
        <w:rPr>
          <w:noProof/>
        </w:rPr>
        <w:fldChar w:fldCharType="separate"/>
      </w:r>
      <w:r>
        <w:rPr>
          <w:noProof/>
        </w:rPr>
        <w:t>158</w:t>
      </w:r>
      <w:r>
        <w:rPr>
          <w:noProof/>
        </w:rPr>
        <w:fldChar w:fldCharType="end"/>
      </w:r>
    </w:p>
    <w:p w14:paraId="23A0C15B" w14:textId="363AA30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13.3.1.2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_Toc162886164 \h </w:instrText>
      </w:r>
      <w:r>
        <w:rPr>
          <w:noProof/>
        </w:rPr>
      </w:r>
      <w:r>
        <w:rPr>
          <w:noProof/>
        </w:rPr>
        <w:fldChar w:fldCharType="separate"/>
      </w:r>
      <w:r>
        <w:rPr>
          <w:noProof/>
        </w:rPr>
        <w:t>158</w:t>
      </w:r>
      <w:r>
        <w:rPr>
          <w:noProof/>
        </w:rPr>
        <w:fldChar w:fldCharType="end"/>
      </w:r>
    </w:p>
    <w:p w14:paraId="69267CB6" w14:textId="08AD156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13.3.2</w:t>
      </w:r>
      <w:r>
        <w:rPr>
          <w:rFonts w:asciiTheme="minorHAnsi" w:eastAsiaTheme="minorEastAsia" w:hAnsiTheme="minorHAnsi" w:cstheme="minorBidi"/>
          <w:noProof/>
          <w:kern w:val="2"/>
          <w:sz w:val="22"/>
          <w:szCs w:val="22"/>
          <w:lang w:eastAsia="en-GB"/>
          <w14:ligatures w14:val="standardContextual"/>
        </w:rPr>
        <w:tab/>
      </w:r>
      <w:r>
        <w:rPr>
          <w:noProof/>
        </w:rPr>
        <w:t>VAL server provisioning for key management service</w:t>
      </w:r>
      <w:r>
        <w:rPr>
          <w:noProof/>
        </w:rPr>
        <w:tab/>
      </w:r>
      <w:r>
        <w:rPr>
          <w:noProof/>
        </w:rPr>
        <w:fldChar w:fldCharType="begin"/>
      </w:r>
      <w:r>
        <w:rPr>
          <w:noProof/>
        </w:rPr>
        <w:instrText xml:space="preserve"> PAGEREF _Toc162886165 \h </w:instrText>
      </w:r>
      <w:r>
        <w:rPr>
          <w:noProof/>
        </w:rPr>
      </w:r>
      <w:r>
        <w:rPr>
          <w:noProof/>
        </w:rPr>
        <w:fldChar w:fldCharType="separate"/>
      </w:r>
      <w:r>
        <w:rPr>
          <w:noProof/>
        </w:rPr>
        <w:t>158</w:t>
      </w:r>
      <w:r>
        <w:rPr>
          <w:noProof/>
        </w:rPr>
        <w:fldChar w:fldCharType="end"/>
      </w:r>
    </w:p>
    <w:p w14:paraId="048B409A" w14:textId="41791A7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_Toc162886166 \h </w:instrText>
      </w:r>
      <w:r>
        <w:rPr>
          <w:noProof/>
        </w:rPr>
      </w:r>
      <w:r>
        <w:rPr>
          <w:noProof/>
        </w:rPr>
        <w:fldChar w:fldCharType="separate"/>
      </w:r>
      <w:r>
        <w:rPr>
          <w:noProof/>
        </w:rPr>
        <w:t>158</w:t>
      </w:r>
      <w:r>
        <w:rPr>
          <w:noProof/>
        </w:rPr>
        <w:fldChar w:fldCharType="end"/>
      </w:r>
    </w:p>
    <w:p w14:paraId="6D3A1415" w14:textId="3355F5E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13.3.2.2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_Toc162886167 \h </w:instrText>
      </w:r>
      <w:r>
        <w:rPr>
          <w:noProof/>
        </w:rPr>
      </w:r>
      <w:r>
        <w:rPr>
          <w:noProof/>
        </w:rPr>
        <w:fldChar w:fldCharType="separate"/>
      </w:r>
      <w:r>
        <w:rPr>
          <w:noProof/>
        </w:rPr>
        <w:t>159</w:t>
      </w:r>
      <w:r>
        <w:rPr>
          <w:noProof/>
        </w:rPr>
        <w:fldChar w:fldCharType="end"/>
      </w:r>
    </w:p>
    <w:p w14:paraId="6821560C" w14:textId="2DAF78F9"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13.4</w:t>
      </w:r>
      <w:r>
        <w:rPr>
          <w:rFonts w:asciiTheme="minorHAnsi" w:eastAsiaTheme="minorEastAsia" w:hAnsiTheme="minorHAnsi" w:cstheme="minorBidi"/>
          <w:noProof/>
          <w:kern w:val="2"/>
          <w:sz w:val="22"/>
          <w:szCs w:val="22"/>
          <w:lang w:eastAsia="en-GB"/>
          <w14:ligatures w14:val="standardContextual"/>
        </w:rPr>
        <w:tab/>
      </w:r>
      <w:r>
        <w:rPr>
          <w:noProof/>
        </w:rPr>
        <w:t>SEAL APIs for key management</w:t>
      </w:r>
      <w:r>
        <w:rPr>
          <w:noProof/>
        </w:rPr>
        <w:tab/>
      </w:r>
      <w:r>
        <w:rPr>
          <w:noProof/>
        </w:rPr>
        <w:fldChar w:fldCharType="begin"/>
      </w:r>
      <w:r>
        <w:rPr>
          <w:noProof/>
        </w:rPr>
        <w:instrText xml:space="preserve"> PAGEREF _Toc162886168 \h </w:instrText>
      </w:r>
      <w:r>
        <w:rPr>
          <w:noProof/>
        </w:rPr>
      </w:r>
      <w:r>
        <w:rPr>
          <w:noProof/>
        </w:rPr>
        <w:fldChar w:fldCharType="separate"/>
      </w:r>
      <w:r>
        <w:rPr>
          <w:noProof/>
        </w:rPr>
        <w:t>159</w:t>
      </w:r>
      <w:r>
        <w:rPr>
          <w:noProof/>
        </w:rPr>
        <w:fldChar w:fldCharType="end"/>
      </w:r>
    </w:p>
    <w:p w14:paraId="61EF0444" w14:textId="0D3C4A66"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_Toc162886169 \h </w:instrText>
      </w:r>
      <w:r>
        <w:rPr>
          <w:noProof/>
        </w:rPr>
      </w:r>
      <w:r>
        <w:rPr>
          <w:noProof/>
        </w:rPr>
        <w:fldChar w:fldCharType="separate"/>
      </w:r>
      <w:r>
        <w:rPr>
          <w:noProof/>
        </w:rPr>
        <w:t>159</w:t>
      </w:r>
      <w:r>
        <w:rPr>
          <w:noProof/>
        </w:rPr>
        <w:fldChar w:fldCharType="end"/>
      </w:r>
    </w:p>
    <w:p w14:paraId="298392D9" w14:textId="181A4BE9"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13.4.2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_Toc162886170 \h </w:instrText>
      </w:r>
      <w:r>
        <w:rPr>
          <w:noProof/>
        </w:rPr>
      </w:r>
      <w:r>
        <w:rPr>
          <w:noProof/>
        </w:rPr>
        <w:fldChar w:fldCharType="separate"/>
      </w:r>
      <w:r>
        <w:rPr>
          <w:noProof/>
        </w:rPr>
        <w:t>159</w:t>
      </w:r>
      <w:r>
        <w:rPr>
          <w:noProof/>
        </w:rPr>
        <w:fldChar w:fldCharType="end"/>
      </w:r>
    </w:p>
    <w:p w14:paraId="37A5691F" w14:textId="6F90076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13.4.2.1</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_Toc162886171 \h </w:instrText>
      </w:r>
      <w:r>
        <w:rPr>
          <w:noProof/>
        </w:rPr>
      </w:r>
      <w:r>
        <w:rPr>
          <w:noProof/>
        </w:rPr>
        <w:fldChar w:fldCharType="separate"/>
      </w:r>
      <w:r>
        <w:rPr>
          <w:noProof/>
        </w:rPr>
        <w:t>159</w:t>
      </w:r>
      <w:r>
        <w:rPr>
          <w:noProof/>
        </w:rPr>
        <w:fldChar w:fldCharType="end"/>
      </w:r>
    </w:p>
    <w:p w14:paraId="5FBE9F61" w14:textId="5130B49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13.4.2.2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_Toc162886172 \h </w:instrText>
      </w:r>
      <w:r>
        <w:rPr>
          <w:noProof/>
        </w:rPr>
      </w:r>
      <w:r>
        <w:rPr>
          <w:noProof/>
        </w:rPr>
        <w:fldChar w:fldCharType="separate"/>
      </w:r>
      <w:r>
        <w:rPr>
          <w:noProof/>
        </w:rPr>
        <w:t>159</w:t>
      </w:r>
      <w:r>
        <w:rPr>
          <w:noProof/>
        </w:rPr>
        <w:fldChar w:fldCharType="end"/>
      </w:r>
    </w:p>
    <w:p w14:paraId="2EF53344" w14:textId="2BF6817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13.4.3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_Toc162886173 \h </w:instrText>
      </w:r>
      <w:r>
        <w:rPr>
          <w:noProof/>
        </w:rPr>
      </w:r>
      <w:r>
        <w:rPr>
          <w:noProof/>
        </w:rPr>
        <w:fldChar w:fldCharType="separate"/>
      </w:r>
      <w:r>
        <w:rPr>
          <w:noProof/>
        </w:rPr>
        <w:t>159</w:t>
      </w:r>
      <w:r>
        <w:rPr>
          <w:noProof/>
        </w:rPr>
        <w:fldChar w:fldCharType="end"/>
      </w:r>
    </w:p>
    <w:p w14:paraId="0FBC882E" w14:textId="1AFC3FF6"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14</w:t>
      </w:r>
      <w:r>
        <w:rPr>
          <w:rFonts w:asciiTheme="minorHAnsi" w:eastAsiaTheme="minorEastAsia" w:hAnsiTheme="minorHAnsi" w:cstheme="minorBidi"/>
          <w:noProof/>
          <w:kern w:val="2"/>
          <w:szCs w:val="22"/>
          <w:lang w:eastAsia="en-GB"/>
          <w14:ligatures w14:val="standardContextual"/>
        </w:rPr>
        <w:tab/>
      </w:r>
      <w:r>
        <w:rPr>
          <w:noProof/>
        </w:rPr>
        <w:t>Network resource management</w:t>
      </w:r>
      <w:r>
        <w:rPr>
          <w:noProof/>
        </w:rPr>
        <w:tab/>
      </w:r>
      <w:r>
        <w:rPr>
          <w:noProof/>
        </w:rPr>
        <w:fldChar w:fldCharType="begin"/>
      </w:r>
      <w:r>
        <w:rPr>
          <w:noProof/>
        </w:rPr>
        <w:instrText xml:space="preserve"> PAGEREF _Toc162886174 \h </w:instrText>
      </w:r>
      <w:r>
        <w:rPr>
          <w:noProof/>
        </w:rPr>
      </w:r>
      <w:r>
        <w:rPr>
          <w:noProof/>
        </w:rPr>
        <w:fldChar w:fldCharType="separate"/>
      </w:r>
      <w:r>
        <w:rPr>
          <w:noProof/>
        </w:rPr>
        <w:t>159</w:t>
      </w:r>
      <w:r>
        <w:rPr>
          <w:noProof/>
        </w:rPr>
        <w:fldChar w:fldCharType="end"/>
      </w:r>
    </w:p>
    <w:p w14:paraId="4EC10355" w14:textId="1D594F8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_Toc162886175 \h </w:instrText>
      </w:r>
      <w:r>
        <w:rPr>
          <w:noProof/>
        </w:rPr>
      </w:r>
      <w:r>
        <w:rPr>
          <w:noProof/>
        </w:rPr>
        <w:fldChar w:fldCharType="separate"/>
      </w:r>
      <w:r>
        <w:rPr>
          <w:noProof/>
        </w:rPr>
        <w:t>159</w:t>
      </w:r>
      <w:r>
        <w:rPr>
          <w:noProof/>
        </w:rPr>
        <w:fldChar w:fldCharType="end"/>
      </w:r>
    </w:p>
    <w:p w14:paraId="5DA9BDAD" w14:textId="09B37057"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14.2</w:t>
      </w:r>
      <w:r>
        <w:rPr>
          <w:rFonts w:asciiTheme="minorHAnsi" w:eastAsiaTheme="minorEastAsia" w:hAnsiTheme="minorHAnsi" w:cstheme="minorBidi"/>
          <w:noProof/>
          <w:kern w:val="2"/>
          <w:sz w:val="22"/>
          <w:szCs w:val="22"/>
          <w:lang w:eastAsia="en-GB"/>
          <w14:ligatures w14:val="standardContextual"/>
        </w:rPr>
        <w:tab/>
      </w:r>
      <w:r>
        <w:rPr>
          <w:noProof/>
        </w:rPr>
        <w:t>Functional model for network resource management</w:t>
      </w:r>
      <w:r>
        <w:rPr>
          <w:noProof/>
        </w:rPr>
        <w:tab/>
      </w:r>
      <w:r>
        <w:rPr>
          <w:noProof/>
        </w:rPr>
        <w:fldChar w:fldCharType="begin"/>
      </w:r>
      <w:r>
        <w:rPr>
          <w:noProof/>
        </w:rPr>
        <w:instrText xml:space="preserve"> PAGEREF _Toc162886176 \h </w:instrText>
      </w:r>
      <w:r>
        <w:rPr>
          <w:noProof/>
        </w:rPr>
      </w:r>
      <w:r>
        <w:rPr>
          <w:noProof/>
        </w:rPr>
        <w:fldChar w:fldCharType="separate"/>
      </w:r>
      <w:r>
        <w:rPr>
          <w:noProof/>
        </w:rPr>
        <w:t>159</w:t>
      </w:r>
      <w:r>
        <w:rPr>
          <w:noProof/>
        </w:rPr>
        <w:fldChar w:fldCharType="end"/>
      </w:r>
    </w:p>
    <w:p w14:paraId="53DE81F8" w14:textId="5885D3D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_Toc162886177 \h </w:instrText>
      </w:r>
      <w:r>
        <w:rPr>
          <w:noProof/>
        </w:rPr>
      </w:r>
      <w:r>
        <w:rPr>
          <w:noProof/>
        </w:rPr>
        <w:fldChar w:fldCharType="separate"/>
      </w:r>
      <w:r>
        <w:rPr>
          <w:noProof/>
        </w:rPr>
        <w:t>159</w:t>
      </w:r>
      <w:r>
        <w:rPr>
          <w:noProof/>
        </w:rPr>
        <w:fldChar w:fldCharType="end"/>
      </w:r>
    </w:p>
    <w:p w14:paraId="1A2CE50E" w14:textId="03290C6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description</w:t>
      </w:r>
      <w:r>
        <w:rPr>
          <w:noProof/>
        </w:rPr>
        <w:tab/>
      </w:r>
      <w:r>
        <w:rPr>
          <w:noProof/>
        </w:rPr>
        <w:fldChar w:fldCharType="begin"/>
      </w:r>
      <w:r>
        <w:rPr>
          <w:noProof/>
        </w:rPr>
        <w:instrText xml:space="preserve"> PAGEREF _Toc162886178 \h </w:instrText>
      </w:r>
      <w:r>
        <w:rPr>
          <w:noProof/>
        </w:rPr>
      </w:r>
      <w:r>
        <w:rPr>
          <w:noProof/>
        </w:rPr>
        <w:fldChar w:fldCharType="separate"/>
      </w:r>
      <w:r>
        <w:rPr>
          <w:noProof/>
        </w:rPr>
        <w:t>159</w:t>
      </w:r>
      <w:r>
        <w:rPr>
          <w:noProof/>
        </w:rPr>
        <w:fldChar w:fldCharType="end"/>
      </w:r>
    </w:p>
    <w:p w14:paraId="475C1B62" w14:textId="4017F65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14.2.2.1</w:t>
      </w:r>
      <w:r>
        <w:rPr>
          <w:rFonts w:asciiTheme="minorHAnsi" w:eastAsiaTheme="minorEastAsia" w:hAnsiTheme="minorHAnsi" w:cstheme="minorBidi"/>
          <w:noProof/>
          <w:kern w:val="2"/>
          <w:sz w:val="22"/>
          <w:szCs w:val="22"/>
          <w:lang w:eastAsia="en-GB"/>
          <w14:ligatures w14:val="standardContextual"/>
        </w:rPr>
        <w:tab/>
      </w:r>
      <w:r>
        <w:rPr>
          <w:noProof/>
        </w:rPr>
        <w:t>Generic on-network functional model for network resource management</w:t>
      </w:r>
      <w:r>
        <w:rPr>
          <w:noProof/>
        </w:rPr>
        <w:tab/>
      </w:r>
      <w:r>
        <w:rPr>
          <w:noProof/>
        </w:rPr>
        <w:fldChar w:fldCharType="begin"/>
      </w:r>
      <w:r>
        <w:rPr>
          <w:noProof/>
        </w:rPr>
        <w:instrText xml:space="preserve"> PAGEREF _Toc162886179 \h </w:instrText>
      </w:r>
      <w:r>
        <w:rPr>
          <w:noProof/>
        </w:rPr>
      </w:r>
      <w:r>
        <w:rPr>
          <w:noProof/>
        </w:rPr>
        <w:fldChar w:fldCharType="separate"/>
      </w:r>
      <w:r>
        <w:rPr>
          <w:noProof/>
        </w:rPr>
        <w:t>159</w:t>
      </w:r>
      <w:r>
        <w:rPr>
          <w:noProof/>
        </w:rPr>
        <w:fldChar w:fldCharType="end"/>
      </w:r>
    </w:p>
    <w:p w14:paraId="33935B84" w14:textId="493D65E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14.2.2.2</w:t>
      </w:r>
      <w:r>
        <w:rPr>
          <w:rFonts w:asciiTheme="minorHAnsi" w:eastAsiaTheme="minorEastAsia" w:hAnsiTheme="minorHAnsi" w:cstheme="minorBidi"/>
          <w:noProof/>
          <w:kern w:val="2"/>
          <w:sz w:val="22"/>
          <w:szCs w:val="22"/>
          <w:lang w:eastAsia="en-GB"/>
          <w14:ligatures w14:val="standardContextual"/>
        </w:rPr>
        <w:tab/>
      </w:r>
      <w:r>
        <w:rPr>
          <w:noProof/>
        </w:rPr>
        <w:t>On-network functional model for network resource management for TSN</w:t>
      </w:r>
      <w:r>
        <w:rPr>
          <w:noProof/>
        </w:rPr>
        <w:tab/>
      </w:r>
      <w:r>
        <w:rPr>
          <w:noProof/>
        </w:rPr>
        <w:fldChar w:fldCharType="begin"/>
      </w:r>
      <w:r>
        <w:rPr>
          <w:noProof/>
        </w:rPr>
        <w:instrText xml:space="preserve"> PAGEREF _Toc162886180 \h </w:instrText>
      </w:r>
      <w:r>
        <w:rPr>
          <w:noProof/>
        </w:rPr>
      </w:r>
      <w:r>
        <w:rPr>
          <w:noProof/>
        </w:rPr>
        <w:fldChar w:fldCharType="separate"/>
      </w:r>
      <w:r>
        <w:rPr>
          <w:noProof/>
        </w:rPr>
        <w:t>161</w:t>
      </w:r>
      <w:r>
        <w:rPr>
          <w:noProof/>
        </w:rPr>
        <w:fldChar w:fldCharType="end"/>
      </w:r>
    </w:p>
    <w:p w14:paraId="372A936C" w14:textId="2416F09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14.2.2.3</w:t>
      </w:r>
      <w:r>
        <w:rPr>
          <w:rFonts w:asciiTheme="minorHAnsi" w:eastAsiaTheme="minorEastAsia" w:hAnsiTheme="minorHAnsi" w:cstheme="minorBidi"/>
          <w:noProof/>
          <w:kern w:val="2"/>
          <w:sz w:val="22"/>
          <w:szCs w:val="22"/>
          <w:lang w:eastAsia="en-GB"/>
          <w14:ligatures w14:val="standardContextual"/>
        </w:rPr>
        <w:tab/>
      </w:r>
      <w:r>
        <w:rPr>
          <w:noProof/>
        </w:rPr>
        <w:t>On-network functional model for network resource management for 5G TSC</w:t>
      </w:r>
      <w:r>
        <w:rPr>
          <w:noProof/>
        </w:rPr>
        <w:tab/>
      </w:r>
      <w:r>
        <w:rPr>
          <w:noProof/>
        </w:rPr>
        <w:fldChar w:fldCharType="begin"/>
      </w:r>
      <w:r>
        <w:rPr>
          <w:noProof/>
        </w:rPr>
        <w:instrText xml:space="preserve"> PAGEREF _Toc162886181 \h </w:instrText>
      </w:r>
      <w:r>
        <w:rPr>
          <w:noProof/>
        </w:rPr>
      </w:r>
      <w:r>
        <w:rPr>
          <w:noProof/>
        </w:rPr>
        <w:fldChar w:fldCharType="separate"/>
      </w:r>
      <w:r>
        <w:rPr>
          <w:noProof/>
        </w:rPr>
        <w:t>162</w:t>
      </w:r>
      <w:r>
        <w:rPr>
          <w:noProof/>
        </w:rPr>
        <w:fldChar w:fldCharType="end"/>
      </w:r>
    </w:p>
    <w:p w14:paraId="7766601C" w14:textId="41ABE73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14.2.3</w:t>
      </w:r>
      <w:r>
        <w:rPr>
          <w:rFonts w:asciiTheme="minorHAnsi" w:eastAsiaTheme="minorEastAsia" w:hAnsiTheme="minorHAnsi" w:cstheme="minorBidi"/>
          <w:noProof/>
          <w:kern w:val="2"/>
          <w:sz w:val="22"/>
          <w:szCs w:val="22"/>
          <w:lang w:eastAsia="en-GB"/>
          <w14:ligatures w14:val="standardContextual"/>
        </w:rPr>
        <w:tab/>
      </w:r>
      <w:r>
        <w:rPr>
          <w:noProof/>
        </w:rPr>
        <w:t>Off-network functional model description</w:t>
      </w:r>
      <w:r>
        <w:rPr>
          <w:noProof/>
        </w:rPr>
        <w:tab/>
      </w:r>
      <w:r>
        <w:rPr>
          <w:noProof/>
        </w:rPr>
        <w:fldChar w:fldCharType="begin"/>
      </w:r>
      <w:r>
        <w:rPr>
          <w:noProof/>
        </w:rPr>
        <w:instrText xml:space="preserve"> PAGEREF _Toc162886182 \h </w:instrText>
      </w:r>
      <w:r>
        <w:rPr>
          <w:noProof/>
        </w:rPr>
      </w:r>
      <w:r>
        <w:rPr>
          <w:noProof/>
        </w:rPr>
        <w:fldChar w:fldCharType="separate"/>
      </w:r>
      <w:r>
        <w:rPr>
          <w:noProof/>
        </w:rPr>
        <w:t>163</w:t>
      </w:r>
      <w:r>
        <w:rPr>
          <w:noProof/>
        </w:rPr>
        <w:fldChar w:fldCharType="end"/>
      </w:r>
    </w:p>
    <w:p w14:paraId="2D82161F" w14:textId="6B561D8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14.2.4</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_Toc162886183 \h </w:instrText>
      </w:r>
      <w:r>
        <w:rPr>
          <w:noProof/>
        </w:rPr>
      </w:r>
      <w:r>
        <w:rPr>
          <w:noProof/>
        </w:rPr>
        <w:fldChar w:fldCharType="separate"/>
      </w:r>
      <w:r>
        <w:rPr>
          <w:noProof/>
        </w:rPr>
        <w:t>163</w:t>
      </w:r>
      <w:r>
        <w:rPr>
          <w:noProof/>
        </w:rPr>
        <w:fldChar w:fldCharType="end"/>
      </w:r>
    </w:p>
    <w:p w14:paraId="72977827" w14:textId="03EAC24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_Toc162886184 \h </w:instrText>
      </w:r>
      <w:r>
        <w:rPr>
          <w:noProof/>
        </w:rPr>
      </w:r>
      <w:r>
        <w:rPr>
          <w:noProof/>
        </w:rPr>
        <w:fldChar w:fldCharType="separate"/>
      </w:r>
      <w:r>
        <w:rPr>
          <w:noProof/>
        </w:rPr>
        <w:t>163</w:t>
      </w:r>
      <w:r>
        <w:rPr>
          <w:noProof/>
        </w:rPr>
        <w:fldChar w:fldCharType="end"/>
      </w:r>
    </w:p>
    <w:p w14:paraId="37E968A7" w14:textId="0DE57E7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14.2.4.2</w:t>
      </w:r>
      <w:r>
        <w:rPr>
          <w:rFonts w:asciiTheme="minorHAnsi" w:eastAsiaTheme="minorEastAsia" w:hAnsiTheme="minorHAnsi" w:cstheme="minorBidi"/>
          <w:noProof/>
          <w:kern w:val="2"/>
          <w:sz w:val="22"/>
          <w:szCs w:val="22"/>
          <w:lang w:eastAsia="en-GB"/>
          <w14:ligatures w14:val="standardContextual"/>
        </w:rPr>
        <w:tab/>
      </w:r>
      <w:r>
        <w:rPr>
          <w:noProof/>
        </w:rPr>
        <w:t>Network resource management client</w:t>
      </w:r>
      <w:r>
        <w:rPr>
          <w:noProof/>
        </w:rPr>
        <w:tab/>
      </w:r>
      <w:r>
        <w:rPr>
          <w:noProof/>
        </w:rPr>
        <w:fldChar w:fldCharType="begin"/>
      </w:r>
      <w:r>
        <w:rPr>
          <w:noProof/>
        </w:rPr>
        <w:instrText xml:space="preserve"> PAGEREF _Toc162886185 \h </w:instrText>
      </w:r>
      <w:r>
        <w:rPr>
          <w:noProof/>
        </w:rPr>
      </w:r>
      <w:r>
        <w:rPr>
          <w:noProof/>
        </w:rPr>
        <w:fldChar w:fldCharType="separate"/>
      </w:r>
      <w:r>
        <w:rPr>
          <w:noProof/>
        </w:rPr>
        <w:t>163</w:t>
      </w:r>
      <w:r>
        <w:rPr>
          <w:noProof/>
        </w:rPr>
        <w:fldChar w:fldCharType="end"/>
      </w:r>
    </w:p>
    <w:p w14:paraId="1060AB82" w14:textId="51C6B65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14.2.4.3</w:t>
      </w:r>
      <w:r>
        <w:rPr>
          <w:rFonts w:asciiTheme="minorHAnsi" w:eastAsiaTheme="minorEastAsia" w:hAnsiTheme="minorHAnsi" w:cstheme="minorBidi"/>
          <w:noProof/>
          <w:kern w:val="2"/>
          <w:sz w:val="22"/>
          <w:szCs w:val="22"/>
          <w:lang w:eastAsia="en-GB"/>
          <w14:ligatures w14:val="standardContextual"/>
        </w:rPr>
        <w:tab/>
      </w:r>
      <w:r>
        <w:rPr>
          <w:noProof/>
        </w:rPr>
        <w:t>Network resource management server</w:t>
      </w:r>
      <w:r>
        <w:rPr>
          <w:noProof/>
        </w:rPr>
        <w:tab/>
      </w:r>
      <w:r>
        <w:rPr>
          <w:noProof/>
        </w:rPr>
        <w:fldChar w:fldCharType="begin"/>
      </w:r>
      <w:r>
        <w:rPr>
          <w:noProof/>
        </w:rPr>
        <w:instrText xml:space="preserve"> PAGEREF _Toc162886186 \h </w:instrText>
      </w:r>
      <w:r>
        <w:rPr>
          <w:noProof/>
        </w:rPr>
      </w:r>
      <w:r>
        <w:rPr>
          <w:noProof/>
        </w:rPr>
        <w:fldChar w:fldCharType="separate"/>
      </w:r>
      <w:r>
        <w:rPr>
          <w:noProof/>
        </w:rPr>
        <w:t>164</w:t>
      </w:r>
      <w:r>
        <w:rPr>
          <w:noProof/>
        </w:rPr>
        <w:fldChar w:fldCharType="end"/>
      </w:r>
    </w:p>
    <w:p w14:paraId="67A04FB9" w14:textId="2550DA1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14.2.5</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_Toc162886187 \h </w:instrText>
      </w:r>
      <w:r>
        <w:rPr>
          <w:noProof/>
        </w:rPr>
      </w:r>
      <w:r>
        <w:rPr>
          <w:noProof/>
        </w:rPr>
        <w:fldChar w:fldCharType="separate"/>
      </w:r>
      <w:r>
        <w:rPr>
          <w:noProof/>
        </w:rPr>
        <w:t>164</w:t>
      </w:r>
      <w:r>
        <w:rPr>
          <w:noProof/>
        </w:rPr>
        <w:fldChar w:fldCharType="end"/>
      </w:r>
    </w:p>
    <w:p w14:paraId="0C1F6093" w14:textId="0A956A9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_Toc162886188 \h </w:instrText>
      </w:r>
      <w:r>
        <w:rPr>
          <w:noProof/>
        </w:rPr>
      </w:r>
      <w:r>
        <w:rPr>
          <w:noProof/>
        </w:rPr>
        <w:fldChar w:fldCharType="separate"/>
      </w:r>
      <w:r>
        <w:rPr>
          <w:noProof/>
        </w:rPr>
        <w:t>164</w:t>
      </w:r>
      <w:r>
        <w:rPr>
          <w:noProof/>
        </w:rPr>
        <w:fldChar w:fldCharType="end"/>
      </w:r>
    </w:p>
    <w:p w14:paraId="2AC89E40" w14:textId="2A19B12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14.2.5.2</w:t>
      </w:r>
      <w:r>
        <w:rPr>
          <w:rFonts w:asciiTheme="minorHAnsi" w:eastAsiaTheme="minorEastAsia" w:hAnsiTheme="minorHAnsi" w:cstheme="minorBidi"/>
          <w:noProof/>
          <w:kern w:val="2"/>
          <w:sz w:val="22"/>
          <w:szCs w:val="22"/>
          <w:lang w:eastAsia="en-GB"/>
          <w14:ligatures w14:val="standardContextual"/>
        </w:rPr>
        <w:tab/>
      </w:r>
      <w:r>
        <w:rPr>
          <w:noProof/>
        </w:rPr>
        <w:t>NRM-UU</w:t>
      </w:r>
      <w:r>
        <w:rPr>
          <w:noProof/>
        </w:rPr>
        <w:tab/>
      </w:r>
      <w:r>
        <w:rPr>
          <w:noProof/>
        </w:rPr>
        <w:fldChar w:fldCharType="begin"/>
      </w:r>
      <w:r>
        <w:rPr>
          <w:noProof/>
        </w:rPr>
        <w:instrText xml:space="preserve"> PAGEREF _Toc162886189 \h </w:instrText>
      </w:r>
      <w:r>
        <w:rPr>
          <w:noProof/>
        </w:rPr>
      </w:r>
      <w:r>
        <w:rPr>
          <w:noProof/>
        </w:rPr>
        <w:fldChar w:fldCharType="separate"/>
      </w:r>
      <w:r>
        <w:rPr>
          <w:noProof/>
        </w:rPr>
        <w:t>164</w:t>
      </w:r>
      <w:r>
        <w:rPr>
          <w:noProof/>
        </w:rPr>
        <w:fldChar w:fldCharType="end"/>
      </w:r>
    </w:p>
    <w:p w14:paraId="6D6BD597" w14:textId="17C3CAC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14.2.5.3</w:t>
      </w:r>
      <w:r>
        <w:rPr>
          <w:rFonts w:asciiTheme="minorHAnsi" w:eastAsiaTheme="minorEastAsia" w:hAnsiTheme="minorHAnsi" w:cstheme="minorBidi"/>
          <w:noProof/>
          <w:kern w:val="2"/>
          <w:sz w:val="22"/>
          <w:szCs w:val="22"/>
          <w:lang w:eastAsia="en-GB"/>
          <w14:ligatures w14:val="standardContextual"/>
        </w:rPr>
        <w:tab/>
      </w:r>
      <w:r>
        <w:rPr>
          <w:noProof/>
        </w:rPr>
        <w:t>NRM-PC5</w:t>
      </w:r>
      <w:r>
        <w:rPr>
          <w:noProof/>
        </w:rPr>
        <w:tab/>
      </w:r>
      <w:r>
        <w:rPr>
          <w:noProof/>
        </w:rPr>
        <w:fldChar w:fldCharType="begin"/>
      </w:r>
      <w:r>
        <w:rPr>
          <w:noProof/>
        </w:rPr>
        <w:instrText xml:space="preserve"> PAGEREF _Toc162886190 \h </w:instrText>
      </w:r>
      <w:r>
        <w:rPr>
          <w:noProof/>
        </w:rPr>
      </w:r>
      <w:r>
        <w:rPr>
          <w:noProof/>
        </w:rPr>
        <w:fldChar w:fldCharType="separate"/>
      </w:r>
      <w:r>
        <w:rPr>
          <w:noProof/>
        </w:rPr>
        <w:t>164</w:t>
      </w:r>
      <w:r>
        <w:rPr>
          <w:noProof/>
        </w:rPr>
        <w:fldChar w:fldCharType="end"/>
      </w:r>
    </w:p>
    <w:p w14:paraId="5CEDE19D" w14:textId="0074733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14.2.5.4</w:t>
      </w:r>
      <w:r>
        <w:rPr>
          <w:rFonts w:asciiTheme="minorHAnsi" w:eastAsiaTheme="minorEastAsia" w:hAnsiTheme="minorHAnsi" w:cstheme="minorBidi"/>
          <w:noProof/>
          <w:kern w:val="2"/>
          <w:sz w:val="22"/>
          <w:szCs w:val="22"/>
          <w:lang w:eastAsia="en-GB"/>
          <w14:ligatures w14:val="standardContextual"/>
        </w:rPr>
        <w:tab/>
      </w:r>
      <w:r>
        <w:rPr>
          <w:noProof/>
        </w:rPr>
        <w:t>NRM-C</w:t>
      </w:r>
      <w:r>
        <w:rPr>
          <w:noProof/>
        </w:rPr>
        <w:tab/>
      </w:r>
      <w:r>
        <w:rPr>
          <w:noProof/>
        </w:rPr>
        <w:fldChar w:fldCharType="begin"/>
      </w:r>
      <w:r>
        <w:rPr>
          <w:noProof/>
        </w:rPr>
        <w:instrText xml:space="preserve"> PAGEREF _Toc162886191 \h </w:instrText>
      </w:r>
      <w:r>
        <w:rPr>
          <w:noProof/>
        </w:rPr>
      </w:r>
      <w:r>
        <w:rPr>
          <w:noProof/>
        </w:rPr>
        <w:fldChar w:fldCharType="separate"/>
      </w:r>
      <w:r>
        <w:rPr>
          <w:noProof/>
        </w:rPr>
        <w:t>164</w:t>
      </w:r>
      <w:r>
        <w:rPr>
          <w:noProof/>
        </w:rPr>
        <w:fldChar w:fldCharType="end"/>
      </w:r>
    </w:p>
    <w:p w14:paraId="2CF52345" w14:textId="040331B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14.2.5.5</w:t>
      </w:r>
      <w:r>
        <w:rPr>
          <w:rFonts w:asciiTheme="minorHAnsi" w:eastAsiaTheme="minorEastAsia" w:hAnsiTheme="minorHAnsi" w:cstheme="minorBidi"/>
          <w:noProof/>
          <w:kern w:val="2"/>
          <w:sz w:val="22"/>
          <w:szCs w:val="22"/>
          <w:lang w:eastAsia="en-GB"/>
          <w14:ligatures w14:val="standardContextual"/>
        </w:rPr>
        <w:tab/>
      </w:r>
      <w:r>
        <w:rPr>
          <w:noProof/>
        </w:rPr>
        <w:t>NRM-S</w:t>
      </w:r>
      <w:r>
        <w:rPr>
          <w:noProof/>
        </w:rPr>
        <w:tab/>
      </w:r>
      <w:r>
        <w:rPr>
          <w:noProof/>
        </w:rPr>
        <w:fldChar w:fldCharType="begin"/>
      </w:r>
      <w:r>
        <w:rPr>
          <w:noProof/>
        </w:rPr>
        <w:instrText xml:space="preserve"> PAGEREF _Toc162886192 \h </w:instrText>
      </w:r>
      <w:r>
        <w:rPr>
          <w:noProof/>
        </w:rPr>
      </w:r>
      <w:r>
        <w:rPr>
          <w:noProof/>
        </w:rPr>
        <w:fldChar w:fldCharType="separate"/>
      </w:r>
      <w:r>
        <w:rPr>
          <w:noProof/>
        </w:rPr>
        <w:t>164</w:t>
      </w:r>
      <w:r>
        <w:rPr>
          <w:noProof/>
        </w:rPr>
        <w:fldChar w:fldCharType="end"/>
      </w:r>
    </w:p>
    <w:p w14:paraId="5356E2BC" w14:textId="50EEE97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14.2.5.6</w:t>
      </w:r>
      <w:r>
        <w:rPr>
          <w:rFonts w:asciiTheme="minorHAnsi" w:eastAsiaTheme="minorEastAsia" w:hAnsiTheme="minorHAnsi" w:cstheme="minorBidi"/>
          <w:noProof/>
          <w:kern w:val="2"/>
          <w:sz w:val="22"/>
          <w:szCs w:val="22"/>
          <w:lang w:eastAsia="en-GB"/>
          <w14:ligatures w14:val="standardContextual"/>
        </w:rPr>
        <w:tab/>
      </w:r>
      <w:r>
        <w:rPr>
          <w:noProof/>
        </w:rPr>
        <w:t>NRM-E</w:t>
      </w:r>
      <w:r>
        <w:rPr>
          <w:noProof/>
        </w:rPr>
        <w:tab/>
      </w:r>
      <w:r>
        <w:rPr>
          <w:noProof/>
        </w:rPr>
        <w:fldChar w:fldCharType="begin"/>
      </w:r>
      <w:r>
        <w:rPr>
          <w:noProof/>
        </w:rPr>
        <w:instrText xml:space="preserve"> PAGEREF _Toc162886193 \h </w:instrText>
      </w:r>
      <w:r>
        <w:rPr>
          <w:noProof/>
        </w:rPr>
      </w:r>
      <w:r>
        <w:rPr>
          <w:noProof/>
        </w:rPr>
        <w:fldChar w:fldCharType="separate"/>
      </w:r>
      <w:r>
        <w:rPr>
          <w:noProof/>
        </w:rPr>
        <w:t>164</w:t>
      </w:r>
      <w:r>
        <w:rPr>
          <w:noProof/>
        </w:rPr>
        <w:fldChar w:fldCharType="end"/>
      </w:r>
    </w:p>
    <w:p w14:paraId="474529E0" w14:textId="37261CF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14.2.5.7</w:t>
      </w:r>
      <w:r>
        <w:rPr>
          <w:rFonts w:asciiTheme="minorHAnsi" w:eastAsiaTheme="minorEastAsia" w:hAnsiTheme="minorHAnsi" w:cstheme="minorBidi"/>
          <w:noProof/>
          <w:kern w:val="2"/>
          <w:sz w:val="22"/>
          <w:szCs w:val="22"/>
          <w:lang w:eastAsia="en-GB"/>
          <w14:ligatures w14:val="standardContextual"/>
        </w:rPr>
        <w:tab/>
      </w:r>
      <w:r>
        <w:rPr>
          <w:noProof/>
        </w:rPr>
        <w:t>MB2-C</w:t>
      </w:r>
      <w:r>
        <w:rPr>
          <w:noProof/>
        </w:rPr>
        <w:tab/>
      </w:r>
      <w:r>
        <w:rPr>
          <w:noProof/>
        </w:rPr>
        <w:fldChar w:fldCharType="begin"/>
      </w:r>
      <w:r>
        <w:rPr>
          <w:noProof/>
        </w:rPr>
        <w:instrText xml:space="preserve"> PAGEREF _Toc162886194 \h </w:instrText>
      </w:r>
      <w:r>
        <w:rPr>
          <w:noProof/>
        </w:rPr>
      </w:r>
      <w:r>
        <w:rPr>
          <w:noProof/>
        </w:rPr>
        <w:fldChar w:fldCharType="separate"/>
      </w:r>
      <w:r>
        <w:rPr>
          <w:noProof/>
        </w:rPr>
        <w:t>164</w:t>
      </w:r>
      <w:r>
        <w:rPr>
          <w:noProof/>
        </w:rPr>
        <w:fldChar w:fldCharType="end"/>
      </w:r>
    </w:p>
    <w:p w14:paraId="43645F93" w14:textId="3B70E99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14.2.5.8</w:t>
      </w:r>
      <w:r>
        <w:rPr>
          <w:rFonts w:asciiTheme="minorHAnsi" w:eastAsiaTheme="minorEastAsia" w:hAnsiTheme="minorHAnsi" w:cstheme="minorBidi"/>
          <w:noProof/>
          <w:kern w:val="2"/>
          <w:sz w:val="22"/>
          <w:szCs w:val="22"/>
          <w:lang w:eastAsia="en-GB"/>
          <w14:ligatures w14:val="standardContextual"/>
        </w:rPr>
        <w:tab/>
      </w:r>
      <w:r>
        <w:rPr>
          <w:noProof/>
        </w:rPr>
        <w:t>xMB-C</w:t>
      </w:r>
      <w:r>
        <w:rPr>
          <w:noProof/>
        </w:rPr>
        <w:tab/>
      </w:r>
      <w:r>
        <w:rPr>
          <w:noProof/>
        </w:rPr>
        <w:fldChar w:fldCharType="begin"/>
      </w:r>
      <w:r>
        <w:rPr>
          <w:noProof/>
        </w:rPr>
        <w:instrText xml:space="preserve"> PAGEREF _Toc162886195 \h </w:instrText>
      </w:r>
      <w:r>
        <w:rPr>
          <w:noProof/>
        </w:rPr>
      </w:r>
      <w:r>
        <w:rPr>
          <w:noProof/>
        </w:rPr>
        <w:fldChar w:fldCharType="separate"/>
      </w:r>
      <w:r>
        <w:rPr>
          <w:noProof/>
        </w:rPr>
        <w:t>164</w:t>
      </w:r>
      <w:r>
        <w:rPr>
          <w:noProof/>
        </w:rPr>
        <w:fldChar w:fldCharType="end"/>
      </w:r>
    </w:p>
    <w:p w14:paraId="7CB36523" w14:textId="0B1C806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14.2.5.9</w:t>
      </w:r>
      <w:r>
        <w:rPr>
          <w:rFonts w:asciiTheme="minorHAnsi" w:eastAsiaTheme="minorEastAsia" w:hAnsiTheme="minorHAnsi" w:cstheme="minorBidi"/>
          <w:noProof/>
          <w:kern w:val="2"/>
          <w:sz w:val="22"/>
          <w:szCs w:val="22"/>
          <w:lang w:eastAsia="en-GB"/>
          <w14:ligatures w14:val="standardContextual"/>
        </w:rPr>
        <w:tab/>
      </w:r>
      <w:r>
        <w:rPr>
          <w:noProof/>
        </w:rPr>
        <w:t>Rx</w:t>
      </w:r>
      <w:r>
        <w:rPr>
          <w:noProof/>
        </w:rPr>
        <w:tab/>
      </w:r>
      <w:r>
        <w:rPr>
          <w:noProof/>
        </w:rPr>
        <w:fldChar w:fldCharType="begin"/>
      </w:r>
      <w:r>
        <w:rPr>
          <w:noProof/>
        </w:rPr>
        <w:instrText xml:space="preserve"> PAGEREF _Toc162886196 \h </w:instrText>
      </w:r>
      <w:r>
        <w:rPr>
          <w:noProof/>
        </w:rPr>
      </w:r>
      <w:r>
        <w:rPr>
          <w:noProof/>
        </w:rPr>
        <w:fldChar w:fldCharType="separate"/>
      </w:r>
      <w:r>
        <w:rPr>
          <w:noProof/>
        </w:rPr>
        <w:t>165</w:t>
      </w:r>
      <w:r>
        <w:rPr>
          <w:noProof/>
        </w:rPr>
        <w:fldChar w:fldCharType="end"/>
      </w:r>
    </w:p>
    <w:p w14:paraId="093BEEA6" w14:textId="18CD26E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14.2.5.10</w:t>
      </w:r>
      <w:r>
        <w:rPr>
          <w:rFonts w:asciiTheme="minorHAnsi" w:eastAsiaTheme="minorEastAsia" w:hAnsiTheme="minorHAnsi" w:cstheme="minorBidi"/>
          <w:noProof/>
          <w:kern w:val="2"/>
          <w:sz w:val="22"/>
          <w:szCs w:val="22"/>
          <w:lang w:eastAsia="en-GB"/>
          <w14:ligatures w14:val="standardContextual"/>
        </w:rPr>
        <w:tab/>
      </w:r>
      <w:r>
        <w:rPr>
          <w:noProof/>
        </w:rPr>
        <w:t>N5</w:t>
      </w:r>
      <w:r>
        <w:rPr>
          <w:noProof/>
        </w:rPr>
        <w:tab/>
      </w:r>
      <w:r>
        <w:rPr>
          <w:noProof/>
        </w:rPr>
        <w:fldChar w:fldCharType="begin"/>
      </w:r>
      <w:r>
        <w:rPr>
          <w:noProof/>
        </w:rPr>
        <w:instrText xml:space="preserve"> PAGEREF _Toc162886197 \h </w:instrText>
      </w:r>
      <w:r>
        <w:rPr>
          <w:noProof/>
        </w:rPr>
      </w:r>
      <w:r>
        <w:rPr>
          <w:noProof/>
        </w:rPr>
        <w:fldChar w:fldCharType="separate"/>
      </w:r>
      <w:r>
        <w:rPr>
          <w:noProof/>
        </w:rPr>
        <w:t>165</w:t>
      </w:r>
      <w:r>
        <w:rPr>
          <w:noProof/>
        </w:rPr>
        <w:fldChar w:fldCharType="end"/>
      </w:r>
    </w:p>
    <w:p w14:paraId="5B3EFE64" w14:textId="3D072EC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14.2.5.11</w:t>
      </w:r>
      <w:r>
        <w:rPr>
          <w:rFonts w:asciiTheme="minorHAnsi" w:eastAsiaTheme="minorEastAsia" w:hAnsiTheme="minorHAnsi" w:cstheme="minorBidi"/>
          <w:noProof/>
          <w:kern w:val="2"/>
          <w:sz w:val="22"/>
          <w:szCs w:val="22"/>
          <w:lang w:eastAsia="en-GB"/>
          <w14:ligatures w14:val="standardContextual"/>
        </w:rPr>
        <w:tab/>
      </w:r>
      <w:r>
        <w:rPr>
          <w:noProof/>
        </w:rPr>
        <w:t>N33</w:t>
      </w:r>
      <w:r>
        <w:rPr>
          <w:noProof/>
        </w:rPr>
        <w:tab/>
      </w:r>
      <w:r>
        <w:rPr>
          <w:noProof/>
        </w:rPr>
        <w:fldChar w:fldCharType="begin"/>
      </w:r>
      <w:r>
        <w:rPr>
          <w:noProof/>
        </w:rPr>
        <w:instrText xml:space="preserve"> PAGEREF _Toc162886198 \h </w:instrText>
      </w:r>
      <w:r>
        <w:rPr>
          <w:noProof/>
        </w:rPr>
      </w:r>
      <w:r>
        <w:rPr>
          <w:noProof/>
        </w:rPr>
        <w:fldChar w:fldCharType="separate"/>
      </w:r>
      <w:r>
        <w:rPr>
          <w:noProof/>
        </w:rPr>
        <w:t>165</w:t>
      </w:r>
      <w:r>
        <w:rPr>
          <w:noProof/>
        </w:rPr>
        <w:fldChar w:fldCharType="end"/>
      </w:r>
    </w:p>
    <w:p w14:paraId="1AB222FD" w14:textId="243D5AE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14.2.5.12</w:t>
      </w:r>
      <w:r>
        <w:rPr>
          <w:rFonts w:asciiTheme="minorHAnsi" w:eastAsiaTheme="minorEastAsia" w:hAnsiTheme="minorHAnsi" w:cstheme="minorBidi"/>
          <w:noProof/>
          <w:kern w:val="2"/>
          <w:sz w:val="22"/>
          <w:szCs w:val="22"/>
          <w:lang w:eastAsia="en-GB"/>
          <w14:ligatures w14:val="standardContextual"/>
        </w:rPr>
        <w:tab/>
      </w:r>
      <w:r>
        <w:rPr>
          <w:noProof/>
        </w:rPr>
        <w:t>Nmb13</w:t>
      </w:r>
      <w:r>
        <w:rPr>
          <w:noProof/>
        </w:rPr>
        <w:tab/>
      </w:r>
      <w:r>
        <w:rPr>
          <w:noProof/>
        </w:rPr>
        <w:fldChar w:fldCharType="begin"/>
      </w:r>
      <w:r>
        <w:rPr>
          <w:noProof/>
        </w:rPr>
        <w:instrText xml:space="preserve"> PAGEREF _Toc162886199 \h </w:instrText>
      </w:r>
      <w:r>
        <w:rPr>
          <w:noProof/>
        </w:rPr>
      </w:r>
      <w:r>
        <w:rPr>
          <w:noProof/>
        </w:rPr>
        <w:fldChar w:fldCharType="separate"/>
      </w:r>
      <w:r>
        <w:rPr>
          <w:noProof/>
        </w:rPr>
        <w:t>165</w:t>
      </w:r>
      <w:r>
        <w:rPr>
          <w:noProof/>
        </w:rPr>
        <w:fldChar w:fldCharType="end"/>
      </w:r>
    </w:p>
    <w:p w14:paraId="3EF50386" w14:textId="4BAAF04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14.2.5.13</w:t>
      </w:r>
      <w:r>
        <w:rPr>
          <w:rFonts w:asciiTheme="minorHAnsi" w:eastAsiaTheme="minorEastAsia" w:hAnsiTheme="minorHAnsi" w:cstheme="minorBidi"/>
          <w:noProof/>
          <w:kern w:val="2"/>
          <w:sz w:val="22"/>
          <w:szCs w:val="22"/>
          <w:lang w:eastAsia="en-GB"/>
          <w14:ligatures w14:val="standardContextual"/>
        </w:rPr>
        <w:tab/>
      </w:r>
      <w:r>
        <w:rPr>
          <w:noProof/>
        </w:rPr>
        <w:t>Nmb10</w:t>
      </w:r>
      <w:r>
        <w:rPr>
          <w:noProof/>
        </w:rPr>
        <w:tab/>
      </w:r>
      <w:r>
        <w:rPr>
          <w:noProof/>
        </w:rPr>
        <w:fldChar w:fldCharType="begin"/>
      </w:r>
      <w:r>
        <w:rPr>
          <w:noProof/>
        </w:rPr>
        <w:instrText xml:space="preserve"> PAGEREF _Toc162886200 \h </w:instrText>
      </w:r>
      <w:r>
        <w:rPr>
          <w:noProof/>
        </w:rPr>
      </w:r>
      <w:r>
        <w:rPr>
          <w:noProof/>
        </w:rPr>
        <w:fldChar w:fldCharType="separate"/>
      </w:r>
      <w:r>
        <w:rPr>
          <w:noProof/>
        </w:rPr>
        <w:t>165</w:t>
      </w:r>
      <w:r>
        <w:rPr>
          <w:noProof/>
        </w:rPr>
        <w:fldChar w:fldCharType="end"/>
      </w:r>
    </w:p>
    <w:p w14:paraId="58950DAF" w14:textId="3B8D975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14.2.5.14</w:t>
      </w:r>
      <w:r>
        <w:rPr>
          <w:rFonts w:asciiTheme="minorHAnsi" w:eastAsiaTheme="minorEastAsia" w:hAnsiTheme="minorHAnsi" w:cstheme="minorBidi"/>
          <w:noProof/>
          <w:kern w:val="2"/>
          <w:sz w:val="22"/>
          <w:szCs w:val="22"/>
          <w:lang w:eastAsia="en-GB"/>
          <w14:ligatures w14:val="standardContextual"/>
        </w:rPr>
        <w:tab/>
      </w:r>
      <w:r>
        <w:rPr>
          <w:noProof/>
        </w:rPr>
        <w:t>N6mb</w:t>
      </w:r>
      <w:r>
        <w:rPr>
          <w:noProof/>
        </w:rPr>
        <w:tab/>
      </w:r>
      <w:r>
        <w:rPr>
          <w:noProof/>
        </w:rPr>
        <w:fldChar w:fldCharType="begin"/>
      </w:r>
      <w:r>
        <w:rPr>
          <w:noProof/>
        </w:rPr>
        <w:instrText xml:space="preserve"> PAGEREF _Toc162886201 \h </w:instrText>
      </w:r>
      <w:r>
        <w:rPr>
          <w:noProof/>
        </w:rPr>
      </w:r>
      <w:r>
        <w:rPr>
          <w:noProof/>
        </w:rPr>
        <w:fldChar w:fldCharType="separate"/>
      </w:r>
      <w:r>
        <w:rPr>
          <w:noProof/>
        </w:rPr>
        <w:t>165</w:t>
      </w:r>
      <w:r>
        <w:rPr>
          <w:noProof/>
        </w:rPr>
        <w:fldChar w:fldCharType="end"/>
      </w:r>
    </w:p>
    <w:p w14:paraId="693AE2E4" w14:textId="067A755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14.2.5.15</w:t>
      </w:r>
      <w:r>
        <w:rPr>
          <w:rFonts w:asciiTheme="minorHAnsi" w:eastAsiaTheme="minorEastAsia" w:hAnsiTheme="minorHAnsi" w:cstheme="minorBidi"/>
          <w:noProof/>
          <w:kern w:val="2"/>
          <w:sz w:val="22"/>
          <w:szCs w:val="22"/>
          <w:lang w:eastAsia="en-GB"/>
          <w14:ligatures w14:val="standardContextual"/>
        </w:rPr>
        <w:tab/>
      </w:r>
      <w:r>
        <w:rPr>
          <w:noProof/>
        </w:rPr>
        <w:t>Nmb8</w:t>
      </w:r>
      <w:r>
        <w:rPr>
          <w:noProof/>
        </w:rPr>
        <w:tab/>
      </w:r>
      <w:r>
        <w:rPr>
          <w:noProof/>
        </w:rPr>
        <w:fldChar w:fldCharType="begin"/>
      </w:r>
      <w:r>
        <w:rPr>
          <w:noProof/>
        </w:rPr>
        <w:instrText xml:space="preserve"> PAGEREF _Toc162886202 \h </w:instrText>
      </w:r>
      <w:r>
        <w:rPr>
          <w:noProof/>
        </w:rPr>
      </w:r>
      <w:r>
        <w:rPr>
          <w:noProof/>
        </w:rPr>
        <w:fldChar w:fldCharType="separate"/>
      </w:r>
      <w:r>
        <w:rPr>
          <w:noProof/>
        </w:rPr>
        <w:t>165</w:t>
      </w:r>
      <w:r>
        <w:rPr>
          <w:noProof/>
        </w:rPr>
        <w:fldChar w:fldCharType="end"/>
      </w:r>
    </w:p>
    <w:p w14:paraId="131F2963" w14:textId="0EC6427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14.2.5.16</w:t>
      </w:r>
      <w:r>
        <w:rPr>
          <w:rFonts w:asciiTheme="minorHAnsi" w:eastAsiaTheme="minorEastAsia" w:hAnsiTheme="minorHAnsi" w:cstheme="minorBidi"/>
          <w:noProof/>
          <w:kern w:val="2"/>
          <w:sz w:val="22"/>
          <w:szCs w:val="22"/>
          <w:lang w:eastAsia="en-GB"/>
          <w14:ligatures w14:val="standardContextual"/>
        </w:rPr>
        <w:tab/>
      </w:r>
      <w:r>
        <w:rPr>
          <w:noProof/>
        </w:rPr>
        <w:t>N6</w:t>
      </w:r>
      <w:r>
        <w:rPr>
          <w:noProof/>
        </w:rPr>
        <w:tab/>
      </w:r>
      <w:r>
        <w:rPr>
          <w:noProof/>
        </w:rPr>
        <w:fldChar w:fldCharType="begin"/>
      </w:r>
      <w:r>
        <w:rPr>
          <w:noProof/>
        </w:rPr>
        <w:instrText xml:space="preserve"> PAGEREF _Toc162886203 \h </w:instrText>
      </w:r>
      <w:r>
        <w:rPr>
          <w:noProof/>
        </w:rPr>
      </w:r>
      <w:r>
        <w:rPr>
          <w:noProof/>
        </w:rPr>
        <w:fldChar w:fldCharType="separate"/>
      </w:r>
      <w:r>
        <w:rPr>
          <w:noProof/>
        </w:rPr>
        <w:t>165</w:t>
      </w:r>
      <w:r>
        <w:rPr>
          <w:noProof/>
        </w:rPr>
        <w:fldChar w:fldCharType="end"/>
      </w:r>
    </w:p>
    <w:p w14:paraId="2D83654D" w14:textId="4DE1B73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14.3</w:t>
      </w:r>
      <w:r>
        <w:rPr>
          <w:rFonts w:asciiTheme="minorHAnsi" w:eastAsiaTheme="minorEastAsia" w:hAnsiTheme="minorHAnsi" w:cstheme="minorBidi"/>
          <w:noProof/>
          <w:kern w:val="2"/>
          <w:sz w:val="22"/>
          <w:szCs w:val="22"/>
          <w:lang w:eastAsia="en-GB"/>
          <w14:ligatures w14:val="standardContextual"/>
        </w:rPr>
        <w:tab/>
      </w:r>
      <w:r>
        <w:rPr>
          <w:noProof/>
        </w:rPr>
        <w:t>Procedures and information flows for network resource management</w:t>
      </w:r>
      <w:r>
        <w:rPr>
          <w:noProof/>
        </w:rPr>
        <w:tab/>
      </w:r>
      <w:r>
        <w:rPr>
          <w:noProof/>
        </w:rPr>
        <w:fldChar w:fldCharType="begin"/>
      </w:r>
      <w:r>
        <w:rPr>
          <w:noProof/>
        </w:rPr>
        <w:instrText xml:space="preserve"> PAGEREF _Toc162886204 \h </w:instrText>
      </w:r>
      <w:r>
        <w:rPr>
          <w:noProof/>
        </w:rPr>
      </w:r>
      <w:r>
        <w:rPr>
          <w:noProof/>
        </w:rPr>
        <w:fldChar w:fldCharType="separate"/>
      </w:r>
      <w:r>
        <w:rPr>
          <w:noProof/>
        </w:rPr>
        <w:t>165</w:t>
      </w:r>
      <w:r>
        <w:rPr>
          <w:noProof/>
        </w:rPr>
        <w:fldChar w:fldCharType="end"/>
      </w:r>
    </w:p>
    <w:p w14:paraId="24D20681" w14:textId="18F0DE3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_Toc162886205 \h </w:instrText>
      </w:r>
      <w:r>
        <w:rPr>
          <w:noProof/>
        </w:rPr>
      </w:r>
      <w:r>
        <w:rPr>
          <w:noProof/>
        </w:rPr>
        <w:fldChar w:fldCharType="separate"/>
      </w:r>
      <w:r>
        <w:rPr>
          <w:noProof/>
        </w:rPr>
        <w:t>165</w:t>
      </w:r>
      <w:r>
        <w:rPr>
          <w:noProof/>
        </w:rPr>
        <w:fldChar w:fldCharType="end"/>
      </w:r>
    </w:p>
    <w:p w14:paraId="285039F0" w14:textId="43CC1E28"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14.3.2</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_Toc162886206 \h </w:instrText>
      </w:r>
      <w:r>
        <w:rPr>
          <w:noProof/>
        </w:rPr>
      </w:r>
      <w:r>
        <w:rPr>
          <w:noProof/>
        </w:rPr>
        <w:fldChar w:fldCharType="separate"/>
      </w:r>
      <w:r>
        <w:rPr>
          <w:noProof/>
        </w:rPr>
        <w:t>165</w:t>
      </w:r>
      <w:r>
        <w:rPr>
          <w:noProof/>
        </w:rPr>
        <w:fldChar w:fldCharType="end"/>
      </w:r>
    </w:p>
    <w:p w14:paraId="28CB7312" w14:textId="142F286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w:t>
      </w:r>
      <w:r>
        <w:rPr>
          <w:rFonts w:asciiTheme="minorHAnsi" w:eastAsiaTheme="minorEastAsia" w:hAnsiTheme="minorHAnsi" w:cstheme="minorBidi"/>
          <w:noProof/>
          <w:kern w:val="2"/>
          <w:sz w:val="22"/>
          <w:szCs w:val="22"/>
          <w:lang w:eastAsia="en-GB"/>
          <w14:ligatures w14:val="standardContextual"/>
        </w:rPr>
        <w:tab/>
      </w:r>
      <w:r>
        <w:rPr>
          <w:noProof/>
        </w:rPr>
        <w:t>Network resource adaptation request</w:t>
      </w:r>
      <w:r>
        <w:rPr>
          <w:noProof/>
        </w:rPr>
        <w:tab/>
      </w:r>
      <w:r>
        <w:rPr>
          <w:noProof/>
        </w:rPr>
        <w:fldChar w:fldCharType="begin"/>
      </w:r>
      <w:r>
        <w:rPr>
          <w:noProof/>
        </w:rPr>
        <w:instrText xml:space="preserve"> PAGEREF _Toc162886207 \h </w:instrText>
      </w:r>
      <w:r>
        <w:rPr>
          <w:noProof/>
        </w:rPr>
      </w:r>
      <w:r>
        <w:rPr>
          <w:noProof/>
        </w:rPr>
        <w:fldChar w:fldCharType="separate"/>
      </w:r>
      <w:r>
        <w:rPr>
          <w:noProof/>
        </w:rPr>
        <w:t>165</w:t>
      </w:r>
      <w:r>
        <w:rPr>
          <w:noProof/>
        </w:rPr>
        <w:fldChar w:fldCharType="end"/>
      </w:r>
    </w:p>
    <w:p w14:paraId="200A4CF0" w14:textId="3976767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w:t>
      </w:r>
      <w:r>
        <w:rPr>
          <w:rFonts w:asciiTheme="minorHAnsi" w:eastAsiaTheme="minorEastAsia" w:hAnsiTheme="minorHAnsi" w:cstheme="minorBidi"/>
          <w:noProof/>
          <w:kern w:val="2"/>
          <w:sz w:val="22"/>
          <w:szCs w:val="22"/>
          <w:lang w:eastAsia="en-GB"/>
          <w14:ligatures w14:val="standardContextual"/>
        </w:rPr>
        <w:tab/>
      </w:r>
      <w:r>
        <w:rPr>
          <w:noProof/>
        </w:rPr>
        <w:t>Network resource adaptation response</w:t>
      </w:r>
      <w:r>
        <w:rPr>
          <w:noProof/>
        </w:rPr>
        <w:tab/>
      </w:r>
      <w:r>
        <w:rPr>
          <w:noProof/>
        </w:rPr>
        <w:fldChar w:fldCharType="begin"/>
      </w:r>
      <w:r>
        <w:rPr>
          <w:noProof/>
        </w:rPr>
        <w:instrText xml:space="preserve"> PAGEREF _Toc162886208 \h </w:instrText>
      </w:r>
      <w:r>
        <w:rPr>
          <w:noProof/>
        </w:rPr>
      </w:r>
      <w:r>
        <w:rPr>
          <w:noProof/>
        </w:rPr>
        <w:fldChar w:fldCharType="separate"/>
      </w:r>
      <w:r>
        <w:rPr>
          <w:noProof/>
        </w:rPr>
        <w:t>166</w:t>
      </w:r>
      <w:r>
        <w:rPr>
          <w:noProof/>
        </w:rPr>
        <w:fldChar w:fldCharType="end"/>
      </w:r>
    </w:p>
    <w:p w14:paraId="46364D08" w14:textId="1F1871E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w:t>
      </w:r>
      <w:r>
        <w:rPr>
          <w:rFonts w:asciiTheme="minorHAnsi" w:eastAsiaTheme="minorEastAsia" w:hAnsiTheme="minorHAnsi" w:cstheme="minorBidi"/>
          <w:noProof/>
          <w:kern w:val="2"/>
          <w:sz w:val="22"/>
          <w:szCs w:val="22"/>
          <w:lang w:eastAsia="en-GB"/>
          <w14:ligatures w14:val="standardContextual"/>
        </w:rPr>
        <w:tab/>
      </w:r>
      <w:r>
        <w:rPr>
          <w:noProof/>
        </w:rPr>
        <w:t>MBMS bearer announcement</w:t>
      </w:r>
      <w:r>
        <w:rPr>
          <w:noProof/>
        </w:rPr>
        <w:tab/>
      </w:r>
      <w:r>
        <w:rPr>
          <w:noProof/>
        </w:rPr>
        <w:fldChar w:fldCharType="begin"/>
      </w:r>
      <w:r>
        <w:rPr>
          <w:noProof/>
        </w:rPr>
        <w:instrText xml:space="preserve"> PAGEREF _Toc162886209 \h </w:instrText>
      </w:r>
      <w:r>
        <w:rPr>
          <w:noProof/>
        </w:rPr>
      </w:r>
      <w:r>
        <w:rPr>
          <w:noProof/>
        </w:rPr>
        <w:fldChar w:fldCharType="separate"/>
      </w:r>
      <w:r>
        <w:rPr>
          <w:noProof/>
        </w:rPr>
        <w:t>166</w:t>
      </w:r>
      <w:r>
        <w:rPr>
          <w:noProof/>
        </w:rPr>
        <w:fldChar w:fldCharType="end"/>
      </w:r>
    </w:p>
    <w:p w14:paraId="2C360E70" w14:textId="4B5E160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w:t>
      </w:r>
      <w:r>
        <w:rPr>
          <w:rFonts w:asciiTheme="minorHAnsi" w:eastAsiaTheme="minorEastAsia" w:hAnsiTheme="minorHAnsi" w:cstheme="minorBidi"/>
          <w:noProof/>
          <w:kern w:val="2"/>
          <w:sz w:val="22"/>
          <w:szCs w:val="22"/>
          <w:lang w:eastAsia="en-GB"/>
          <w14:ligatures w14:val="standardContextual"/>
        </w:rPr>
        <w:tab/>
      </w:r>
      <w:r>
        <w:rPr>
          <w:noProof/>
        </w:rPr>
        <w:t>MBMS listening status report</w:t>
      </w:r>
      <w:r>
        <w:rPr>
          <w:noProof/>
        </w:rPr>
        <w:tab/>
      </w:r>
      <w:r>
        <w:rPr>
          <w:noProof/>
        </w:rPr>
        <w:fldChar w:fldCharType="begin"/>
      </w:r>
      <w:r>
        <w:rPr>
          <w:noProof/>
        </w:rPr>
        <w:instrText xml:space="preserve"> PAGEREF _Toc162886210 \h </w:instrText>
      </w:r>
      <w:r>
        <w:rPr>
          <w:noProof/>
        </w:rPr>
      </w:r>
      <w:r>
        <w:rPr>
          <w:noProof/>
        </w:rPr>
        <w:fldChar w:fldCharType="separate"/>
      </w:r>
      <w:r>
        <w:rPr>
          <w:noProof/>
        </w:rPr>
        <w:t>167</w:t>
      </w:r>
      <w:r>
        <w:rPr>
          <w:noProof/>
        </w:rPr>
        <w:fldChar w:fldCharType="end"/>
      </w:r>
    </w:p>
    <w:p w14:paraId="30D4B30F" w14:textId="7D33114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14.3.2.5</w:t>
      </w:r>
      <w:r>
        <w:rPr>
          <w:rFonts w:asciiTheme="minorHAnsi" w:eastAsiaTheme="minorEastAsia" w:hAnsiTheme="minorHAnsi" w:cstheme="minorBidi"/>
          <w:noProof/>
          <w:kern w:val="2"/>
          <w:sz w:val="22"/>
          <w:szCs w:val="22"/>
          <w:lang w:eastAsia="en-GB"/>
          <w14:ligatures w14:val="standardContextual"/>
        </w:rPr>
        <w:tab/>
      </w:r>
      <w:r>
        <w:rPr>
          <w:noProof/>
        </w:rPr>
        <w:t>MBMS suspension reporting instruction</w:t>
      </w:r>
      <w:r>
        <w:rPr>
          <w:noProof/>
        </w:rPr>
        <w:tab/>
      </w:r>
      <w:r>
        <w:rPr>
          <w:noProof/>
        </w:rPr>
        <w:fldChar w:fldCharType="begin"/>
      </w:r>
      <w:r>
        <w:rPr>
          <w:noProof/>
        </w:rPr>
        <w:instrText xml:space="preserve"> PAGEREF _Toc162886211 \h </w:instrText>
      </w:r>
      <w:r>
        <w:rPr>
          <w:noProof/>
        </w:rPr>
      </w:r>
      <w:r>
        <w:rPr>
          <w:noProof/>
        </w:rPr>
        <w:fldChar w:fldCharType="separate"/>
      </w:r>
      <w:r>
        <w:rPr>
          <w:noProof/>
        </w:rPr>
        <w:t>167</w:t>
      </w:r>
      <w:r>
        <w:rPr>
          <w:noProof/>
        </w:rPr>
        <w:fldChar w:fldCharType="end"/>
      </w:r>
    </w:p>
    <w:p w14:paraId="6AE60E27" w14:textId="7CB0892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w:t>
      </w:r>
      <w:r>
        <w:rPr>
          <w:rFonts w:asciiTheme="minorHAnsi" w:eastAsiaTheme="minorEastAsia" w:hAnsiTheme="minorHAnsi" w:cstheme="minorBidi"/>
          <w:noProof/>
          <w:kern w:val="2"/>
          <w:sz w:val="22"/>
          <w:szCs w:val="22"/>
          <w:lang w:eastAsia="en-GB"/>
          <w14:ligatures w14:val="standardContextual"/>
        </w:rPr>
        <w:tab/>
      </w:r>
      <w:r>
        <w:rPr>
          <w:noProof/>
        </w:rPr>
        <w:t>Resource request</w:t>
      </w:r>
      <w:r>
        <w:rPr>
          <w:noProof/>
        </w:rPr>
        <w:tab/>
      </w:r>
      <w:r>
        <w:rPr>
          <w:noProof/>
        </w:rPr>
        <w:fldChar w:fldCharType="begin"/>
      </w:r>
      <w:r>
        <w:rPr>
          <w:noProof/>
        </w:rPr>
        <w:instrText xml:space="preserve"> PAGEREF _Toc162886212 \h </w:instrText>
      </w:r>
      <w:r>
        <w:rPr>
          <w:noProof/>
        </w:rPr>
      </w:r>
      <w:r>
        <w:rPr>
          <w:noProof/>
        </w:rPr>
        <w:fldChar w:fldCharType="separate"/>
      </w:r>
      <w:r>
        <w:rPr>
          <w:noProof/>
        </w:rPr>
        <w:t>168</w:t>
      </w:r>
      <w:r>
        <w:rPr>
          <w:noProof/>
        </w:rPr>
        <w:fldChar w:fldCharType="end"/>
      </w:r>
    </w:p>
    <w:p w14:paraId="16B9E7DB" w14:textId="59DE715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14.3.2.7</w:t>
      </w:r>
      <w:r>
        <w:rPr>
          <w:rFonts w:asciiTheme="minorHAnsi" w:eastAsiaTheme="minorEastAsia" w:hAnsiTheme="minorHAnsi" w:cstheme="minorBidi"/>
          <w:noProof/>
          <w:kern w:val="2"/>
          <w:sz w:val="22"/>
          <w:szCs w:val="22"/>
          <w:lang w:eastAsia="en-GB"/>
          <w14:ligatures w14:val="standardContextual"/>
        </w:rPr>
        <w:tab/>
      </w:r>
      <w:r>
        <w:rPr>
          <w:noProof/>
        </w:rPr>
        <w:t>Resource response</w:t>
      </w:r>
      <w:r>
        <w:rPr>
          <w:noProof/>
        </w:rPr>
        <w:tab/>
      </w:r>
      <w:r>
        <w:rPr>
          <w:noProof/>
        </w:rPr>
        <w:fldChar w:fldCharType="begin"/>
      </w:r>
      <w:r>
        <w:rPr>
          <w:noProof/>
        </w:rPr>
        <w:instrText xml:space="preserve"> PAGEREF _Toc162886213 \h </w:instrText>
      </w:r>
      <w:r>
        <w:rPr>
          <w:noProof/>
        </w:rPr>
      </w:r>
      <w:r>
        <w:rPr>
          <w:noProof/>
        </w:rPr>
        <w:fldChar w:fldCharType="separate"/>
      </w:r>
      <w:r>
        <w:rPr>
          <w:noProof/>
        </w:rPr>
        <w:t>168</w:t>
      </w:r>
      <w:r>
        <w:rPr>
          <w:noProof/>
        </w:rPr>
        <w:fldChar w:fldCharType="end"/>
      </w:r>
    </w:p>
    <w:p w14:paraId="75006F6F" w14:textId="71AC35D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14.3.2.8</w:t>
      </w:r>
      <w:r>
        <w:rPr>
          <w:rFonts w:asciiTheme="minorHAnsi" w:eastAsiaTheme="minorEastAsia" w:hAnsiTheme="minorHAnsi" w:cstheme="minorBidi"/>
          <w:noProof/>
          <w:kern w:val="2"/>
          <w:sz w:val="22"/>
          <w:szCs w:val="22"/>
          <w:lang w:eastAsia="en-GB"/>
          <w14:ligatures w14:val="standardContextual"/>
        </w:rPr>
        <w:tab/>
      </w:r>
      <w:r>
        <w:rPr>
          <w:noProof/>
        </w:rPr>
        <w:t>Resource modification request</w:t>
      </w:r>
      <w:r>
        <w:rPr>
          <w:noProof/>
        </w:rPr>
        <w:tab/>
      </w:r>
      <w:r>
        <w:rPr>
          <w:noProof/>
        </w:rPr>
        <w:fldChar w:fldCharType="begin"/>
      </w:r>
      <w:r>
        <w:rPr>
          <w:noProof/>
        </w:rPr>
        <w:instrText xml:space="preserve"> PAGEREF _Toc162886214 \h </w:instrText>
      </w:r>
      <w:r>
        <w:rPr>
          <w:noProof/>
        </w:rPr>
      </w:r>
      <w:r>
        <w:rPr>
          <w:noProof/>
        </w:rPr>
        <w:fldChar w:fldCharType="separate"/>
      </w:r>
      <w:r>
        <w:rPr>
          <w:noProof/>
        </w:rPr>
        <w:t>168</w:t>
      </w:r>
      <w:r>
        <w:rPr>
          <w:noProof/>
        </w:rPr>
        <w:fldChar w:fldCharType="end"/>
      </w:r>
    </w:p>
    <w:p w14:paraId="2CBFDBFA" w14:textId="169ADD0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14.3.2.9</w:t>
      </w:r>
      <w:r>
        <w:rPr>
          <w:rFonts w:asciiTheme="minorHAnsi" w:eastAsiaTheme="minorEastAsia" w:hAnsiTheme="minorHAnsi" w:cstheme="minorBidi"/>
          <w:noProof/>
          <w:kern w:val="2"/>
          <w:sz w:val="22"/>
          <w:szCs w:val="22"/>
          <w:lang w:eastAsia="en-GB"/>
          <w14:ligatures w14:val="standardContextual"/>
        </w:rPr>
        <w:tab/>
      </w:r>
      <w:r>
        <w:rPr>
          <w:noProof/>
        </w:rPr>
        <w:t>Resource modification response</w:t>
      </w:r>
      <w:r>
        <w:rPr>
          <w:noProof/>
        </w:rPr>
        <w:tab/>
      </w:r>
      <w:r>
        <w:rPr>
          <w:noProof/>
        </w:rPr>
        <w:fldChar w:fldCharType="begin"/>
      </w:r>
      <w:r>
        <w:rPr>
          <w:noProof/>
        </w:rPr>
        <w:instrText xml:space="preserve"> PAGEREF _Toc162886215 \h </w:instrText>
      </w:r>
      <w:r>
        <w:rPr>
          <w:noProof/>
        </w:rPr>
      </w:r>
      <w:r>
        <w:rPr>
          <w:noProof/>
        </w:rPr>
        <w:fldChar w:fldCharType="separate"/>
      </w:r>
      <w:r>
        <w:rPr>
          <w:noProof/>
        </w:rPr>
        <w:t>168</w:t>
      </w:r>
      <w:r>
        <w:rPr>
          <w:noProof/>
        </w:rPr>
        <w:fldChar w:fldCharType="end"/>
      </w:r>
    </w:p>
    <w:p w14:paraId="5766D9F7" w14:textId="578A246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14.3.2.10</w:t>
      </w:r>
      <w:r>
        <w:rPr>
          <w:rFonts w:asciiTheme="minorHAnsi" w:eastAsiaTheme="minorEastAsia" w:hAnsiTheme="minorHAnsi" w:cstheme="minorBidi"/>
          <w:noProof/>
          <w:kern w:val="2"/>
          <w:sz w:val="22"/>
          <w:szCs w:val="22"/>
          <w:lang w:eastAsia="en-GB"/>
          <w14:ligatures w14:val="standardContextual"/>
        </w:rPr>
        <w:tab/>
      </w:r>
      <w:r>
        <w:rPr>
          <w:noProof/>
        </w:rPr>
        <w:t>MBMS bearers request</w:t>
      </w:r>
      <w:r>
        <w:rPr>
          <w:noProof/>
        </w:rPr>
        <w:tab/>
      </w:r>
      <w:r>
        <w:rPr>
          <w:noProof/>
        </w:rPr>
        <w:fldChar w:fldCharType="begin"/>
      </w:r>
      <w:r>
        <w:rPr>
          <w:noProof/>
        </w:rPr>
        <w:instrText xml:space="preserve"> PAGEREF _Toc162886216 \h </w:instrText>
      </w:r>
      <w:r>
        <w:rPr>
          <w:noProof/>
        </w:rPr>
      </w:r>
      <w:r>
        <w:rPr>
          <w:noProof/>
        </w:rPr>
        <w:fldChar w:fldCharType="separate"/>
      </w:r>
      <w:r>
        <w:rPr>
          <w:noProof/>
        </w:rPr>
        <w:t>169</w:t>
      </w:r>
      <w:r>
        <w:rPr>
          <w:noProof/>
        </w:rPr>
        <w:fldChar w:fldCharType="end"/>
      </w:r>
    </w:p>
    <w:p w14:paraId="1FC4B1E6" w14:textId="566D0A3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14.3.2.11</w:t>
      </w:r>
      <w:r>
        <w:rPr>
          <w:rFonts w:asciiTheme="minorHAnsi" w:eastAsiaTheme="minorEastAsia" w:hAnsiTheme="minorHAnsi" w:cstheme="minorBidi"/>
          <w:noProof/>
          <w:kern w:val="2"/>
          <w:sz w:val="22"/>
          <w:szCs w:val="22"/>
          <w:lang w:eastAsia="en-GB"/>
          <w14:ligatures w14:val="standardContextual"/>
        </w:rPr>
        <w:tab/>
      </w:r>
      <w:r>
        <w:rPr>
          <w:noProof/>
        </w:rPr>
        <w:t>MBMS bearers response</w:t>
      </w:r>
      <w:r>
        <w:rPr>
          <w:noProof/>
        </w:rPr>
        <w:tab/>
      </w:r>
      <w:r>
        <w:rPr>
          <w:noProof/>
        </w:rPr>
        <w:fldChar w:fldCharType="begin"/>
      </w:r>
      <w:r>
        <w:rPr>
          <w:noProof/>
        </w:rPr>
        <w:instrText xml:space="preserve"> PAGEREF _Toc162886217 \h </w:instrText>
      </w:r>
      <w:r>
        <w:rPr>
          <w:noProof/>
        </w:rPr>
      </w:r>
      <w:r>
        <w:rPr>
          <w:noProof/>
        </w:rPr>
        <w:fldChar w:fldCharType="separate"/>
      </w:r>
      <w:r>
        <w:rPr>
          <w:noProof/>
        </w:rPr>
        <w:t>169</w:t>
      </w:r>
      <w:r>
        <w:rPr>
          <w:noProof/>
        </w:rPr>
        <w:fldChar w:fldCharType="end"/>
      </w:r>
    </w:p>
    <w:p w14:paraId="57E97DE0" w14:textId="62D0959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14.3.2.12</w:t>
      </w:r>
      <w:r>
        <w:rPr>
          <w:rFonts w:asciiTheme="minorHAnsi" w:eastAsiaTheme="minorEastAsia" w:hAnsiTheme="minorHAnsi" w:cstheme="minorBidi"/>
          <w:noProof/>
          <w:kern w:val="2"/>
          <w:sz w:val="22"/>
          <w:szCs w:val="22"/>
          <w:lang w:eastAsia="en-GB"/>
          <w14:ligatures w14:val="standardContextual"/>
        </w:rPr>
        <w:tab/>
      </w:r>
      <w:r>
        <w:rPr>
          <w:noProof/>
        </w:rPr>
        <w:t>User plane delivery mode</w:t>
      </w:r>
      <w:r>
        <w:rPr>
          <w:noProof/>
        </w:rPr>
        <w:tab/>
      </w:r>
      <w:r>
        <w:rPr>
          <w:noProof/>
        </w:rPr>
        <w:fldChar w:fldCharType="begin"/>
      </w:r>
      <w:r>
        <w:rPr>
          <w:noProof/>
        </w:rPr>
        <w:instrText xml:space="preserve"> PAGEREF _Toc162886218 \h </w:instrText>
      </w:r>
      <w:r>
        <w:rPr>
          <w:noProof/>
        </w:rPr>
      </w:r>
      <w:r>
        <w:rPr>
          <w:noProof/>
        </w:rPr>
        <w:fldChar w:fldCharType="separate"/>
      </w:r>
      <w:r>
        <w:rPr>
          <w:noProof/>
        </w:rPr>
        <w:t>169</w:t>
      </w:r>
      <w:r>
        <w:rPr>
          <w:noProof/>
        </w:rPr>
        <w:fldChar w:fldCharType="end"/>
      </w:r>
    </w:p>
    <w:p w14:paraId="338ED27E" w14:textId="7201EC4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14.3.2.13</w:t>
      </w:r>
      <w:r>
        <w:rPr>
          <w:rFonts w:asciiTheme="minorHAnsi" w:eastAsiaTheme="minorEastAsia" w:hAnsiTheme="minorHAnsi" w:cstheme="minorBidi"/>
          <w:noProof/>
          <w:kern w:val="2"/>
          <w:sz w:val="22"/>
          <w:szCs w:val="22"/>
          <w:lang w:eastAsia="en-GB"/>
          <w14:ligatures w14:val="standardContextual"/>
        </w:rPr>
        <w:tab/>
      </w:r>
      <w:r>
        <w:rPr>
          <w:noProof/>
        </w:rPr>
        <w:t>end-to-end QoS management request</w:t>
      </w:r>
      <w:r>
        <w:rPr>
          <w:noProof/>
        </w:rPr>
        <w:tab/>
      </w:r>
      <w:r>
        <w:rPr>
          <w:noProof/>
        </w:rPr>
        <w:fldChar w:fldCharType="begin"/>
      </w:r>
      <w:r>
        <w:rPr>
          <w:noProof/>
        </w:rPr>
        <w:instrText xml:space="preserve"> PAGEREF _Toc162886219 \h </w:instrText>
      </w:r>
      <w:r>
        <w:rPr>
          <w:noProof/>
        </w:rPr>
      </w:r>
      <w:r>
        <w:rPr>
          <w:noProof/>
        </w:rPr>
        <w:fldChar w:fldCharType="separate"/>
      </w:r>
      <w:r>
        <w:rPr>
          <w:noProof/>
        </w:rPr>
        <w:t>170</w:t>
      </w:r>
      <w:r>
        <w:rPr>
          <w:noProof/>
        </w:rPr>
        <w:fldChar w:fldCharType="end"/>
      </w:r>
    </w:p>
    <w:p w14:paraId="092DF6A1" w14:textId="7ED5EC5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14.3.2.14</w:t>
      </w:r>
      <w:r>
        <w:rPr>
          <w:rFonts w:asciiTheme="minorHAnsi" w:eastAsiaTheme="minorEastAsia" w:hAnsiTheme="minorHAnsi" w:cstheme="minorBidi"/>
          <w:noProof/>
          <w:kern w:val="2"/>
          <w:sz w:val="22"/>
          <w:szCs w:val="22"/>
          <w:lang w:eastAsia="en-GB"/>
          <w14:ligatures w14:val="standardContextual"/>
        </w:rPr>
        <w:tab/>
      </w:r>
      <w:r>
        <w:rPr>
          <w:noProof/>
        </w:rPr>
        <w:t>end-to-end QoS management response</w:t>
      </w:r>
      <w:r>
        <w:rPr>
          <w:noProof/>
        </w:rPr>
        <w:tab/>
      </w:r>
      <w:r>
        <w:rPr>
          <w:noProof/>
        </w:rPr>
        <w:fldChar w:fldCharType="begin"/>
      </w:r>
      <w:r>
        <w:rPr>
          <w:noProof/>
        </w:rPr>
        <w:instrText xml:space="preserve"> PAGEREF _Toc162886220 \h </w:instrText>
      </w:r>
      <w:r>
        <w:rPr>
          <w:noProof/>
        </w:rPr>
      </w:r>
      <w:r>
        <w:rPr>
          <w:noProof/>
        </w:rPr>
        <w:fldChar w:fldCharType="separate"/>
      </w:r>
      <w:r>
        <w:rPr>
          <w:noProof/>
        </w:rPr>
        <w:t>170</w:t>
      </w:r>
      <w:r>
        <w:rPr>
          <w:noProof/>
        </w:rPr>
        <w:fldChar w:fldCharType="end"/>
      </w:r>
    </w:p>
    <w:p w14:paraId="435B4393" w14:textId="6E2DB53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14.3.2.15</w:t>
      </w:r>
      <w:r>
        <w:rPr>
          <w:rFonts w:asciiTheme="minorHAnsi" w:eastAsiaTheme="minorEastAsia" w:hAnsiTheme="minorHAnsi" w:cstheme="minorBidi"/>
          <w:noProof/>
          <w:kern w:val="2"/>
          <w:sz w:val="22"/>
          <w:szCs w:val="22"/>
          <w:lang w:eastAsia="en-GB"/>
          <w14:ligatures w14:val="standardContextual"/>
        </w:rPr>
        <w:tab/>
      </w:r>
      <w:r>
        <w:rPr>
          <w:noProof/>
        </w:rPr>
        <w:t>QoS downgrade indication</w:t>
      </w:r>
      <w:r>
        <w:rPr>
          <w:noProof/>
        </w:rPr>
        <w:tab/>
      </w:r>
      <w:r>
        <w:rPr>
          <w:noProof/>
        </w:rPr>
        <w:fldChar w:fldCharType="begin"/>
      </w:r>
      <w:r>
        <w:rPr>
          <w:noProof/>
        </w:rPr>
        <w:instrText xml:space="preserve"> PAGEREF _Toc162886221 \h </w:instrText>
      </w:r>
      <w:r>
        <w:rPr>
          <w:noProof/>
        </w:rPr>
      </w:r>
      <w:r>
        <w:rPr>
          <w:noProof/>
        </w:rPr>
        <w:fldChar w:fldCharType="separate"/>
      </w:r>
      <w:r>
        <w:rPr>
          <w:noProof/>
        </w:rPr>
        <w:t>171</w:t>
      </w:r>
      <w:r>
        <w:rPr>
          <w:noProof/>
        </w:rPr>
        <w:fldChar w:fldCharType="end"/>
      </w:r>
    </w:p>
    <w:p w14:paraId="1F3C2403" w14:textId="74357C7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14.3.2.16</w:t>
      </w:r>
      <w:r>
        <w:rPr>
          <w:rFonts w:asciiTheme="minorHAnsi" w:eastAsiaTheme="minorEastAsia" w:hAnsiTheme="minorHAnsi" w:cstheme="minorBidi"/>
          <w:noProof/>
          <w:kern w:val="2"/>
          <w:sz w:val="22"/>
          <w:szCs w:val="22"/>
          <w:lang w:eastAsia="en-GB"/>
          <w14:ligatures w14:val="standardContextual"/>
        </w:rPr>
        <w:tab/>
      </w:r>
      <w:r>
        <w:rPr>
          <w:noProof/>
        </w:rPr>
        <w:t>Application QoS change notification</w:t>
      </w:r>
      <w:r>
        <w:rPr>
          <w:noProof/>
        </w:rPr>
        <w:tab/>
      </w:r>
      <w:r>
        <w:rPr>
          <w:noProof/>
        </w:rPr>
        <w:fldChar w:fldCharType="begin"/>
      </w:r>
      <w:r>
        <w:rPr>
          <w:noProof/>
        </w:rPr>
        <w:instrText xml:space="preserve"> PAGEREF _Toc162886222 \h </w:instrText>
      </w:r>
      <w:r>
        <w:rPr>
          <w:noProof/>
        </w:rPr>
      </w:r>
      <w:r>
        <w:rPr>
          <w:noProof/>
        </w:rPr>
        <w:fldChar w:fldCharType="separate"/>
      </w:r>
      <w:r>
        <w:rPr>
          <w:noProof/>
        </w:rPr>
        <w:t>171</w:t>
      </w:r>
      <w:r>
        <w:rPr>
          <w:noProof/>
        </w:rPr>
        <w:fldChar w:fldCharType="end"/>
      </w:r>
    </w:p>
    <w:p w14:paraId="613E571D" w14:textId="0638EEB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14.3.2.17</w:t>
      </w:r>
      <w:r>
        <w:rPr>
          <w:rFonts w:asciiTheme="minorHAnsi" w:eastAsiaTheme="minorEastAsia" w:hAnsiTheme="minorHAnsi" w:cstheme="minorBidi"/>
          <w:noProof/>
          <w:kern w:val="2"/>
          <w:sz w:val="22"/>
          <w:szCs w:val="22"/>
          <w:lang w:eastAsia="en-GB"/>
          <w14:ligatures w14:val="standardContextual"/>
        </w:rPr>
        <w:tab/>
      </w:r>
      <w:r>
        <w:rPr>
          <w:noProof/>
        </w:rPr>
        <w:t>Monitoring Events Subscription Request</w:t>
      </w:r>
      <w:r>
        <w:rPr>
          <w:noProof/>
        </w:rPr>
        <w:tab/>
      </w:r>
      <w:r>
        <w:rPr>
          <w:noProof/>
        </w:rPr>
        <w:fldChar w:fldCharType="begin"/>
      </w:r>
      <w:r>
        <w:rPr>
          <w:noProof/>
        </w:rPr>
        <w:instrText xml:space="preserve"> PAGEREF _Toc162886223 \h </w:instrText>
      </w:r>
      <w:r>
        <w:rPr>
          <w:noProof/>
        </w:rPr>
      </w:r>
      <w:r>
        <w:rPr>
          <w:noProof/>
        </w:rPr>
        <w:fldChar w:fldCharType="separate"/>
      </w:r>
      <w:r>
        <w:rPr>
          <w:noProof/>
        </w:rPr>
        <w:t>171</w:t>
      </w:r>
      <w:r>
        <w:rPr>
          <w:noProof/>
        </w:rPr>
        <w:fldChar w:fldCharType="end"/>
      </w:r>
    </w:p>
    <w:p w14:paraId="2FA0CD13" w14:textId="0968592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14.3.2.18</w:t>
      </w:r>
      <w:r>
        <w:rPr>
          <w:rFonts w:asciiTheme="minorHAnsi" w:eastAsiaTheme="minorEastAsia" w:hAnsiTheme="minorHAnsi" w:cstheme="minorBidi"/>
          <w:noProof/>
          <w:kern w:val="2"/>
          <w:sz w:val="22"/>
          <w:szCs w:val="22"/>
          <w:lang w:eastAsia="en-GB"/>
          <w14:ligatures w14:val="standardContextual"/>
        </w:rPr>
        <w:tab/>
      </w:r>
      <w:r>
        <w:rPr>
          <w:noProof/>
        </w:rPr>
        <w:t>Monitoring Events Subscription Response</w:t>
      </w:r>
      <w:r>
        <w:rPr>
          <w:noProof/>
        </w:rPr>
        <w:tab/>
      </w:r>
      <w:r>
        <w:rPr>
          <w:noProof/>
        </w:rPr>
        <w:fldChar w:fldCharType="begin"/>
      </w:r>
      <w:r>
        <w:rPr>
          <w:noProof/>
        </w:rPr>
        <w:instrText xml:space="preserve"> PAGEREF _Toc162886224 \h </w:instrText>
      </w:r>
      <w:r>
        <w:rPr>
          <w:noProof/>
        </w:rPr>
      </w:r>
      <w:r>
        <w:rPr>
          <w:noProof/>
        </w:rPr>
        <w:fldChar w:fldCharType="separate"/>
      </w:r>
      <w:r>
        <w:rPr>
          <w:noProof/>
        </w:rPr>
        <w:t>171</w:t>
      </w:r>
      <w:r>
        <w:rPr>
          <w:noProof/>
        </w:rPr>
        <w:fldChar w:fldCharType="end"/>
      </w:r>
    </w:p>
    <w:p w14:paraId="46E82E10" w14:textId="1008FF7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14.3.2.19</w:t>
      </w:r>
      <w:r>
        <w:rPr>
          <w:rFonts w:asciiTheme="minorHAnsi" w:eastAsiaTheme="minorEastAsia" w:hAnsiTheme="minorHAnsi" w:cstheme="minorBidi"/>
          <w:noProof/>
          <w:kern w:val="2"/>
          <w:sz w:val="22"/>
          <w:szCs w:val="22"/>
          <w:lang w:eastAsia="en-GB"/>
          <w14:ligatures w14:val="standardContextual"/>
        </w:rPr>
        <w:tab/>
      </w:r>
      <w:r>
        <w:rPr>
          <w:noProof/>
        </w:rPr>
        <w:t>Monitoring Events Notification message</w:t>
      </w:r>
      <w:r>
        <w:rPr>
          <w:noProof/>
        </w:rPr>
        <w:tab/>
      </w:r>
      <w:r>
        <w:rPr>
          <w:noProof/>
        </w:rPr>
        <w:fldChar w:fldCharType="begin"/>
      </w:r>
      <w:r>
        <w:rPr>
          <w:noProof/>
        </w:rPr>
        <w:instrText xml:space="preserve"> PAGEREF _Toc162886225 \h </w:instrText>
      </w:r>
      <w:r>
        <w:rPr>
          <w:noProof/>
        </w:rPr>
      </w:r>
      <w:r>
        <w:rPr>
          <w:noProof/>
        </w:rPr>
        <w:fldChar w:fldCharType="separate"/>
      </w:r>
      <w:r>
        <w:rPr>
          <w:noProof/>
        </w:rPr>
        <w:t>172</w:t>
      </w:r>
      <w:r>
        <w:rPr>
          <w:noProof/>
        </w:rPr>
        <w:fldChar w:fldCharType="end"/>
      </w:r>
    </w:p>
    <w:p w14:paraId="543C05AF" w14:textId="6E6B450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.2.20</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request</w:t>
      </w:r>
      <w:r>
        <w:rPr>
          <w:noProof/>
        </w:rPr>
        <w:tab/>
      </w:r>
      <w:r>
        <w:rPr>
          <w:noProof/>
        </w:rPr>
        <w:fldChar w:fldCharType="begin"/>
      </w:r>
      <w:r>
        <w:rPr>
          <w:noProof/>
        </w:rPr>
        <w:instrText xml:space="preserve"> PAGEREF _Toc162886226 \h </w:instrText>
      </w:r>
      <w:r>
        <w:rPr>
          <w:noProof/>
        </w:rPr>
      </w:r>
      <w:r>
        <w:rPr>
          <w:noProof/>
        </w:rPr>
        <w:fldChar w:fldCharType="separate"/>
      </w:r>
      <w:r>
        <w:rPr>
          <w:noProof/>
        </w:rPr>
        <w:t>172</w:t>
      </w:r>
      <w:r>
        <w:rPr>
          <w:noProof/>
        </w:rPr>
        <w:fldChar w:fldCharType="end"/>
      </w:r>
    </w:p>
    <w:p w14:paraId="1DB2FDAB" w14:textId="4E812BE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.2.21</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response</w:t>
      </w:r>
      <w:r>
        <w:rPr>
          <w:noProof/>
        </w:rPr>
        <w:tab/>
      </w:r>
      <w:r>
        <w:rPr>
          <w:noProof/>
        </w:rPr>
        <w:fldChar w:fldCharType="begin"/>
      </w:r>
      <w:r>
        <w:rPr>
          <w:noProof/>
        </w:rPr>
        <w:instrText xml:space="preserve"> PAGEREF _Toc162886227 \h </w:instrText>
      </w:r>
      <w:r>
        <w:rPr>
          <w:noProof/>
        </w:rPr>
      </w:r>
      <w:r>
        <w:rPr>
          <w:noProof/>
        </w:rPr>
        <w:fldChar w:fldCharType="separate"/>
      </w:r>
      <w:r>
        <w:rPr>
          <w:noProof/>
        </w:rPr>
        <w:t>175</w:t>
      </w:r>
      <w:r>
        <w:rPr>
          <w:noProof/>
        </w:rPr>
        <w:fldChar w:fldCharType="end"/>
      </w:r>
    </w:p>
    <w:p w14:paraId="76BA3C98" w14:textId="38AE39A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w:t>
      </w:r>
      <w:r>
        <w:rPr>
          <w:noProof/>
          <w:lang w:eastAsia="zh-CN"/>
        </w:rPr>
        <w:t>3</w:t>
      </w:r>
      <w:r>
        <w:rPr>
          <w:noProof/>
        </w:rPr>
        <w:t>.2.22</w:t>
      </w:r>
      <w:r>
        <w:rPr>
          <w:rFonts w:asciiTheme="minorHAnsi" w:eastAsiaTheme="minorEastAsia" w:hAnsiTheme="minorHAnsi" w:cstheme="minorBidi"/>
          <w:noProof/>
          <w:kern w:val="2"/>
          <w:sz w:val="22"/>
          <w:szCs w:val="22"/>
          <w:lang w:eastAsia="en-GB"/>
          <w14:ligatures w14:val="standardContextual"/>
        </w:rPr>
        <w:tab/>
      </w:r>
      <w:r>
        <w:rPr>
          <w:noProof/>
        </w:rPr>
        <w:t>Unicast QoS monitoring notification</w:t>
      </w:r>
      <w:r>
        <w:rPr>
          <w:noProof/>
        </w:rPr>
        <w:tab/>
      </w:r>
      <w:r>
        <w:rPr>
          <w:noProof/>
        </w:rPr>
        <w:fldChar w:fldCharType="begin"/>
      </w:r>
      <w:r>
        <w:rPr>
          <w:noProof/>
        </w:rPr>
        <w:instrText xml:space="preserve"> PAGEREF _Toc162886228 \h </w:instrText>
      </w:r>
      <w:r>
        <w:rPr>
          <w:noProof/>
        </w:rPr>
      </w:r>
      <w:r>
        <w:rPr>
          <w:noProof/>
        </w:rPr>
        <w:fldChar w:fldCharType="separate"/>
      </w:r>
      <w:r>
        <w:rPr>
          <w:noProof/>
        </w:rPr>
        <w:t>175</w:t>
      </w:r>
      <w:r>
        <w:rPr>
          <w:noProof/>
        </w:rPr>
        <w:fldChar w:fldCharType="end"/>
      </w:r>
    </w:p>
    <w:p w14:paraId="61B38B41" w14:textId="62C64AB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14.3.2.23</w:t>
      </w:r>
      <w:r>
        <w:rPr>
          <w:rFonts w:asciiTheme="minorHAnsi" w:eastAsiaTheme="minorEastAsia" w:hAnsiTheme="minorHAnsi" w:cstheme="minorBidi"/>
          <w:noProof/>
          <w:kern w:val="2"/>
          <w:sz w:val="22"/>
          <w:szCs w:val="22"/>
          <w:lang w:eastAsia="en-GB"/>
          <w14:ligatures w14:val="standardContextual"/>
        </w:rPr>
        <w:tab/>
      </w:r>
      <w:r>
        <w:rPr>
          <w:noProof/>
        </w:rPr>
        <w:t>TSC stream availability discovery request</w:t>
      </w:r>
      <w:r>
        <w:rPr>
          <w:noProof/>
        </w:rPr>
        <w:tab/>
      </w:r>
      <w:r>
        <w:rPr>
          <w:noProof/>
        </w:rPr>
        <w:fldChar w:fldCharType="begin"/>
      </w:r>
      <w:r>
        <w:rPr>
          <w:noProof/>
        </w:rPr>
        <w:instrText xml:space="preserve"> PAGEREF _Toc162886229 \h </w:instrText>
      </w:r>
      <w:r>
        <w:rPr>
          <w:noProof/>
        </w:rPr>
      </w:r>
      <w:r>
        <w:rPr>
          <w:noProof/>
        </w:rPr>
        <w:fldChar w:fldCharType="separate"/>
      </w:r>
      <w:r>
        <w:rPr>
          <w:noProof/>
        </w:rPr>
        <w:t>175</w:t>
      </w:r>
      <w:r>
        <w:rPr>
          <w:noProof/>
        </w:rPr>
        <w:fldChar w:fldCharType="end"/>
      </w:r>
    </w:p>
    <w:p w14:paraId="3FF21627" w14:textId="6CA73E7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14.3.2.24</w:t>
      </w:r>
      <w:r>
        <w:rPr>
          <w:rFonts w:asciiTheme="minorHAnsi" w:eastAsiaTheme="minorEastAsia" w:hAnsiTheme="minorHAnsi" w:cstheme="minorBidi"/>
          <w:noProof/>
          <w:kern w:val="2"/>
          <w:sz w:val="22"/>
          <w:szCs w:val="22"/>
          <w:lang w:eastAsia="en-GB"/>
          <w14:ligatures w14:val="standardContextual"/>
        </w:rPr>
        <w:tab/>
      </w:r>
      <w:r>
        <w:rPr>
          <w:noProof/>
        </w:rPr>
        <w:t>TSC stream availability discovery response</w:t>
      </w:r>
      <w:r>
        <w:rPr>
          <w:noProof/>
        </w:rPr>
        <w:tab/>
      </w:r>
      <w:r>
        <w:rPr>
          <w:noProof/>
        </w:rPr>
        <w:fldChar w:fldCharType="begin"/>
      </w:r>
      <w:r>
        <w:rPr>
          <w:noProof/>
        </w:rPr>
        <w:instrText xml:space="preserve"> PAGEREF _Toc162886230 \h </w:instrText>
      </w:r>
      <w:r>
        <w:rPr>
          <w:noProof/>
        </w:rPr>
      </w:r>
      <w:r>
        <w:rPr>
          <w:noProof/>
        </w:rPr>
        <w:fldChar w:fldCharType="separate"/>
      </w:r>
      <w:r>
        <w:rPr>
          <w:noProof/>
        </w:rPr>
        <w:t>176</w:t>
      </w:r>
      <w:r>
        <w:rPr>
          <w:noProof/>
        </w:rPr>
        <w:fldChar w:fldCharType="end"/>
      </w:r>
    </w:p>
    <w:p w14:paraId="4548B254" w14:textId="10CDF83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14.3.2.25</w:t>
      </w:r>
      <w:r>
        <w:rPr>
          <w:rFonts w:asciiTheme="minorHAnsi" w:eastAsiaTheme="minorEastAsia" w:hAnsiTheme="minorHAnsi" w:cstheme="minorBidi"/>
          <w:noProof/>
          <w:kern w:val="2"/>
          <w:sz w:val="22"/>
          <w:szCs w:val="22"/>
          <w:lang w:eastAsia="en-GB"/>
          <w14:ligatures w14:val="standardContextual"/>
        </w:rPr>
        <w:tab/>
      </w:r>
      <w:r>
        <w:rPr>
          <w:noProof/>
        </w:rPr>
        <w:t>TSC stream creation request</w:t>
      </w:r>
      <w:r>
        <w:rPr>
          <w:noProof/>
        </w:rPr>
        <w:tab/>
      </w:r>
      <w:r>
        <w:rPr>
          <w:noProof/>
        </w:rPr>
        <w:fldChar w:fldCharType="begin"/>
      </w:r>
      <w:r>
        <w:rPr>
          <w:noProof/>
        </w:rPr>
        <w:instrText xml:space="preserve"> PAGEREF _Toc162886231 \h </w:instrText>
      </w:r>
      <w:r>
        <w:rPr>
          <w:noProof/>
        </w:rPr>
      </w:r>
      <w:r>
        <w:rPr>
          <w:noProof/>
        </w:rPr>
        <w:fldChar w:fldCharType="separate"/>
      </w:r>
      <w:r>
        <w:rPr>
          <w:noProof/>
        </w:rPr>
        <w:t>176</w:t>
      </w:r>
      <w:r>
        <w:rPr>
          <w:noProof/>
        </w:rPr>
        <w:fldChar w:fldCharType="end"/>
      </w:r>
    </w:p>
    <w:p w14:paraId="10EE2A64" w14:textId="25D17DC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14.3.2.26</w:t>
      </w:r>
      <w:r>
        <w:rPr>
          <w:rFonts w:asciiTheme="minorHAnsi" w:eastAsiaTheme="minorEastAsia" w:hAnsiTheme="minorHAnsi" w:cstheme="minorBidi"/>
          <w:noProof/>
          <w:kern w:val="2"/>
          <w:sz w:val="22"/>
          <w:szCs w:val="22"/>
          <w:lang w:eastAsia="en-GB"/>
          <w14:ligatures w14:val="standardContextual"/>
        </w:rPr>
        <w:tab/>
      </w:r>
      <w:r>
        <w:rPr>
          <w:noProof/>
        </w:rPr>
        <w:t>TSC stream creation response</w:t>
      </w:r>
      <w:r>
        <w:rPr>
          <w:noProof/>
        </w:rPr>
        <w:tab/>
      </w:r>
      <w:r>
        <w:rPr>
          <w:noProof/>
        </w:rPr>
        <w:fldChar w:fldCharType="begin"/>
      </w:r>
      <w:r>
        <w:rPr>
          <w:noProof/>
        </w:rPr>
        <w:instrText xml:space="preserve"> PAGEREF _Toc162886232 \h </w:instrText>
      </w:r>
      <w:r>
        <w:rPr>
          <w:noProof/>
        </w:rPr>
      </w:r>
      <w:r>
        <w:rPr>
          <w:noProof/>
        </w:rPr>
        <w:fldChar w:fldCharType="separate"/>
      </w:r>
      <w:r>
        <w:rPr>
          <w:noProof/>
        </w:rPr>
        <w:t>176</w:t>
      </w:r>
      <w:r>
        <w:rPr>
          <w:noProof/>
        </w:rPr>
        <w:fldChar w:fldCharType="end"/>
      </w:r>
    </w:p>
    <w:p w14:paraId="1BDD0B0F" w14:textId="258EC13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14.3.2.27</w:t>
      </w:r>
      <w:r>
        <w:rPr>
          <w:rFonts w:asciiTheme="minorHAnsi" w:eastAsiaTheme="minorEastAsia" w:hAnsiTheme="minorHAnsi" w:cstheme="minorBidi"/>
          <w:noProof/>
          <w:kern w:val="2"/>
          <w:sz w:val="22"/>
          <w:szCs w:val="22"/>
          <w:lang w:eastAsia="en-GB"/>
          <w14:ligatures w14:val="standardContextual"/>
        </w:rPr>
        <w:tab/>
      </w:r>
      <w:r>
        <w:rPr>
          <w:noProof/>
        </w:rPr>
        <w:t>TSC stream deletion request</w:t>
      </w:r>
      <w:r>
        <w:rPr>
          <w:noProof/>
        </w:rPr>
        <w:tab/>
      </w:r>
      <w:r>
        <w:rPr>
          <w:noProof/>
        </w:rPr>
        <w:fldChar w:fldCharType="begin"/>
      </w:r>
      <w:r>
        <w:rPr>
          <w:noProof/>
        </w:rPr>
        <w:instrText xml:space="preserve"> PAGEREF _Toc162886233 \h </w:instrText>
      </w:r>
      <w:r>
        <w:rPr>
          <w:noProof/>
        </w:rPr>
      </w:r>
      <w:r>
        <w:rPr>
          <w:noProof/>
        </w:rPr>
        <w:fldChar w:fldCharType="separate"/>
      </w:r>
      <w:r>
        <w:rPr>
          <w:noProof/>
        </w:rPr>
        <w:t>176</w:t>
      </w:r>
      <w:r>
        <w:rPr>
          <w:noProof/>
        </w:rPr>
        <w:fldChar w:fldCharType="end"/>
      </w:r>
    </w:p>
    <w:p w14:paraId="09FDF1EE" w14:textId="0DDD46B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14.3.2.28</w:t>
      </w:r>
      <w:r>
        <w:rPr>
          <w:rFonts w:asciiTheme="minorHAnsi" w:eastAsiaTheme="minorEastAsia" w:hAnsiTheme="minorHAnsi" w:cstheme="minorBidi"/>
          <w:noProof/>
          <w:kern w:val="2"/>
          <w:sz w:val="22"/>
          <w:szCs w:val="22"/>
          <w:lang w:eastAsia="en-GB"/>
          <w14:ligatures w14:val="standardContextual"/>
        </w:rPr>
        <w:tab/>
      </w:r>
      <w:r>
        <w:rPr>
          <w:noProof/>
        </w:rPr>
        <w:t>TSC stream deletion response</w:t>
      </w:r>
      <w:r>
        <w:rPr>
          <w:noProof/>
        </w:rPr>
        <w:tab/>
      </w:r>
      <w:r>
        <w:rPr>
          <w:noProof/>
        </w:rPr>
        <w:fldChar w:fldCharType="begin"/>
      </w:r>
      <w:r>
        <w:rPr>
          <w:noProof/>
        </w:rPr>
        <w:instrText xml:space="preserve"> PAGEREF _Toc162886234 \h </w:instrText>
      </w:r>
      <w:r>
        <w:rPr>
          <w:noProof/>
        </w:rPr>
      </w:r>
      <w:r>
        <w:rPr>
          <w:noProof/>
        </w:rPr>
        <w:fldChar w:fldCharType="separate"/>
      </w:r>
      <w:r>
        <w:rPr>
          <w:noProof/>
        </w:rPr>
        <w:t>177</w:t>
      </w:r>
      <w:r>
        <w:rPr>
          <w:noProof/>
        </w:rPr>
        <w:fldChar w:fldCharType="end"/>
      </w:r>
    </w:p>
    <w:p w14:paraId="6E36E2C4" w14:textId="7D9F126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14.3.2.29</w:t>
      </w:r>
      <w:r>
        <w:rPr>
          <w:rFonts w:asciiTheme="minorHAnsi" w:eastAsiaTheme="minorEastAsia" w:hAnsiTheme="minorHAnsi" w:cstheme="minorBidi"/>
          <w:noProof/>
          <w:kern w:val="2"/>
          <w:sz w:val="22"/>
          <w:szCs w:val="22"/>
          <w:lang w:eastAsia="en-GB"/>
          <w14:ligatures w14:val="standardContextual"/>
        </w:rPr>
        <w:tab/>
      </w:r>
      <w:r>
        <w:rPr>
          <w:noProof/>
        </w:rPr>
        <w:t>TSN bridge information report</w:t>
      </w:r>
      <w:r>
        <w:rPr>
          <w:noProof/>
        </w:rPr>
        <w:tab/>
      </w:r>
      <w:r>
        <w:rPr>
          <w:noProof/>
        </w:rPr>
        <w:fldChar w:fldCharType="begin"/>
      </w:r>
      <w:r>
        <w:rPr>
          <w:noProof/>
        </w:rPr>
        <w:instrText xml:space="preserve"> PAGEREF _Toc162886235 \h </w:instrText>
      </w:r>
      <w:r>
        <w:rPr>
          <w:noProof/>
        </w:rPr>
      </w:r>
      <w:r>
        <w:rPr>
          <w:noProof/>
        </w:rPr>
        <w:fldChar w:fldCharType="separate"/>
      </w:r>
      <w:r>
        <w:rPr>
          <w:noProof/>
        </w:rPr>
        <w:t>177</w:t>
      </w:r>
      <w:r>
        <w:rPr>
          <w:noProof/>
        </w:rPr>
        <w:fldChar w:fldCharType="end"/>
      </w:r>
    </w:p>
    <w:p w14:paraId="4AA678F5" w14:textId="7FB483D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14.3.2.30</w:t>
      </w:r>
      <w:r>
        <w:rPr>
          <w:rFonts w:asciiTheme="minorHAnsi" w:eastAsiaTheme="minorEastAsia" w:hAnsiTheme="minorHAnsi" w:cstheme="minorBidi"/>
          <w:noProof/>
          <w:kern w:val="2"/>
          <w:sz w:val="22"/>
          <w:szCs w:val="22"/>
          <w:lang w:eastAsia="en-GB"/>
          <w14:ligatures w14:val="standardContextual"/>
        </w:rPr>
        <w:tab/>
      </w:r>
      <w:r>
        <w:rPr>
          <w:noProof/>
        </w:rPr>
        <w:t>TSN bridge information confirmation</w:t>
      </w:r>
      <w:r>
        <w:rPr>
          <w:noProof/>
        </w:rPr>
        <w:tab/>
      </w:r>
      <w:r>
        <w:rPr>
          <w:noProof/>
        </w:rPr>
        <w:fldChar w:fldCharType="begin"/>
      </w:r>
      <w:r>
        <w:rPr>
          <w:noProof/>
        </w:rPr>
        <w:instrText xml:space="preserve"> PAGEREF _Toc162886236 \h </w:instrText>
      </w:r>
      <w:r>
        <w:rPr>
          <w:noProof/>
        </w:rPr>
      </w:r>
      <w:r>
        <w:rPr>
          <w:noProof/>
        </w:rPr>
        <w:fldChar w:fldCharType="separate"/>
      </w:r>
      <w:r>
        <w:rPr>
          <w:noProof/>
        </w:rPr>
        <w:t>177</w:t>
      </w:r>
      <w:r>
        <w:rPr>
          <w:noProof/>
        </w:rPr>
        <w:fldChar w:fldCharType="end"/>
      </w:r>
    </w:p>
    <w:p w14:paraId="6F7B1D4D" w14:textId="2C2C9ED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14.3.2.31</w:t>
      </w:r>
      <w:r>
        <w:rPr>
          <w:rFonts w:asciiTheme="minorHAnsi" w:eastAsiaTheme="minorEastAsia" w:hAnsiTheme="minorHAnsi" w:cstheme="minorBidi"/>
          <w:noProof/>
          <w:kern w:val="2"/>
          <w:sz w:val="22"/>
          <w:szCs w:val="22"/>
          <w:lang w:eastAsia="en-GB"/>
          <w14:ligatures w14:val="standardContextual"/>
        </w:rPr>
        <w:tab/>
      </w:r>
      <w:r>
        <w:rPr>
          <w:noProof/>
        </w:rPr>
        <w:t>TSN bridge configuration request</w:t>
      </w:r>
      <w:r>
        <w:rPr>
          <w:noProof/>
        </w:rPr>
        <w:tab/>
      </w:r>
      <w:r>
        <w:rPr>
          <w:noProof/>
        </w:rPr>
        <w:fldChar w:fldCharType="begin"/>
      </w:r>
      <w:r>
        <w:rPr>
          <w:noProof/>
        </w:rPr>
        <w:instrText xml:space="preserve"> PAGEREF _Toc162886237 \h </w:instrText>
      </w:r>
      <w:r>
        <w:rPr>
          <w:noProof/>
        </w:rPr>
      </w:r>
      <w:r>
        <w:rPr>
          <w:noProof/>
        </w:rPr>
        <w:fldChar w:fldCharType="separate"/>
      </w:r>
      <w:r>
        <w:rPr>
          <w:noProof/>
        </w:rPr>
        <w:t>177</w:t>
      </w:r>
      <w:r>
        <w:rPr>
          <w:noProof/>
        </w:rPr>
        <w:fldChar w:fldCharType="end"/>
      </w:r>
    </w:p>
    <w:p w14:paraId="61200C0E" w14:textId="0AD301B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14.3.2.32</w:t>
      </w:r>
      <w:r>
        <w:rPr>
          <w:rFonts w:asciiTheme="minorHAnsi" w:eastAsiaTheme="minorEastAsia" w:hAnsiTheme="minorHAnsi" w:cstheme="minorBidi"/>
          <w:noProof/>
          <w:kern w:val="2"/>
          <w:sz w:val="22"/>
          <w:szCs w:val="22"/>
          <w:lang w:eastAsia="en-GB"/>
          <w14:ligatures w14:val="standardContextual"/>
        </w:rPr>
        <w:tab/>
      </w:r>
      <w:r>
        <w:rPr>
          <w:noProof/>
        </w:rPr>
        <w:t>TSN bridge configuration response</w:t>
      </w:r>
      <w:r>
        <w:rPr>
          <w:noProof/>
        </w:rPr>
        <w:tab/>
      </w:r>
      <w:r>
        <w:rPr>
          <w:noProof/>
        </w:rPr>
        <w:fldChar w:fldCharType="begin"/>
      </w:r>
      <w:r>
        <w:rPr>
          <w:noProof/>
        </w:rPr>
        <w:instrText xml:space="preserve"> PAGEREF _Toc162886238 \h </w:instrText>
      </w:r>
      <w:r>
        <w:rPr>
          <w:noProof/>
        </w:rPr>
      </w:r>
      <w:r>
        <w:rPr>
          <w:noProof/>
        </w:rPr>
        <w:fldChar w:fldCharType="separate"/>
      </w:r>
      <w:r>
        <w:rPr>
          <w:noProof/>
        </w:rPr>
        <w:t>177</w:t>
      </w:r>
      <w:r>
        <w:rPr>
          <w:noProof/>
        </w:rPr>
        <w:fldChar w:fldCharType="end"/>
      </w:r>
    </w:p>
    <w:p w14:paraId="257B634F" w14:textId="2FEAE1E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.2.33</w:t>
      </w:r>
      <w:r>
        <w:rPr>
          <w:rFonts w:asciiTheme="minorHAnsi" w:eastAsiaTheme="minorEastAsia" w:hAnsiTheme="minorHAnsi" w:cstheme="minorBidi"/>
          <w:noProof/>
          <w:kern w:val="2"/>
          <w:sz w:val="22"/>
          <w:szCs w:val="22"/>
          <w:lang w:eastAsia="en-GB"/>
          <w14:ligatures w14:val="standardContextual"/>
        </w:rPr>
        <w:tab/>
      </w:r>
      <w:r>
        <w:rPr>
          <w:noProof/>
        </w:rPr>
        <w:t>Unicast QoS monitoring data request</w:t>
      </w:r>
      <w:r>
        <w:rPr>
          <w:noProof/>
        </w:rPr>
        <w:tab/>
      </w:r>
      <w:r>
        <w:rPr>
          <w:noProof/>
        </w:rPr>
        <w:fldChar w:fldCharType="begin"/>
      </w:r>
      <w:r>
        <w:rPr>
          <w:noProof/>
        </w:rPr>
        <w:instrText xml:space="preserve"> PAGEREF _Toc162886239 \h </w:instrText>
      </w:r>
      <w:r>
        <w:rPr>
          <w:noProof/>
        </w:rPr>
      </w:r>
      <w:r>
        <w:rPr>
          <w:noProof/>
        </w:rPr>
        <w:fldChar w:fldCharType="separate"/>
      </w:r>
      <w:r>
        <w:rPr>
          <w:noProof/>
        </w:rPr>
        <w:t>177</w:t>
      </w:r>
      <w:r>
        <w:rPr>
          <w:noProof/>
        </w:rPr>
        <w:fldChar w:fldCharType="end"/>
      </w:r>
    </w:p>
    <w:p w14:paraId="099D8899" w14:textId="75BC9C8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.2.34</w:t>
      </w:r>
      <w:r>
        <w:rPr>
          <w:rFonts w:asciiTheme="minorHAnsi" w:eastAsiaTheme="minorEastAsia" w:hAnsiTheme="minorHAnsi" w:cstheme="minorBidi"/>
          <w:noProof/>
          <w:kern w:val="2"/>
          <w:sz w:val="22"/>
          <w:szCs w:val="22"/>
          <w:lang w:eastAsia="en-GB"/>
          <w14:ligatures w14:val="standardContextual"/>
        </w:rPr>
        <w:tab/>
      </w:r>
      <w:r>
        <w:rPr>
          <w:noProof/>
        </w:rPr>
        <w:t>Unicast QoS monitoring data response</w:t>
      </w:r>
      <w:r>
        <w:rPr>
          <w:noProof/>
        </w:rPr>
        <w:tab/>
      </w:r>
      <w:r>
        <w:rPr>
          <w:noProof/>
        </w:rPr>
        <w:fldChar w:fldCharType="begin"/>
      </w:r>
      <w:r>
        <w:rPr>
          <w:noProof/>
        </w:rPr>
        <w:instrText xml:space="preserve"> PAGEREF _Toc162886240 \h </w:instrText>
      </w:r>
      <w:r>
        <w:rPr>
          <w:noProof/>
        </w:rPr>
      </w:r>
      <w:r>
        <w:rPr>
          <w:noProof/>
        </w:rPr>
        <w:fldChar w:fldCharType="separate"/>
      </w:r>
      <w:r>
        <w:rPr>
          <w:noProof/>
        </w:rPr>
        <w:t>178</w:t>
      </w:r>
      <w:r>
        <w:rPr>
          <w:noProof/>
        </w:rPr>
        <w:fldChar w:fldCharType="end"/>
      </w:r>
    </w:p>
    <w:p w14:paraId="7B8E0037" w14:textId="534BE28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14.3.2.35</w:t>
      </w:r>
      <w:r>
        <w:rPr>
          <w:rFonts w:asciiTheme="minorHAnsi" w:eastAsiaTheme="minorEastAsia" w:hAnsiTheme="minorHAnsi" w:cstheme="minorBidi"/>
          <w:noProof/>
          <w:kern w:val="2"/>
          <w:sz w:val="22"/>
          <w:szCs w:val="22"/>
          <w:lang w:eastAsia="en-GB"/>
          <w14:ligatures w14:val="standardContextual"/>
        </w:rPr>
        <w:tab/>
      </w:r>
      <w:r>
        <w:rPr>
          <w:noProof/>
        </w:rPr>
        <w:t>Application connectivity request</w:t>
      </w:r>
      <w:r>
        <w:rPr>
          <w:noProof/>
        </w:rPr>
        <w:tab/>
      </w:r>
      <w:r>
        <w:rPr>
          <w:noProof/>
        </w:rPr>
        <w:fldChar w:fldCharType="begin"/>
      </w:r>
      <w:r>
        <w:rPr>
          <w:noProof/>
        </w:rPr>
        <w:instrText xml:space="preserve"> PAGEREF _Toc162886241 \h </w:instrText>
      </w:r>
      <w:r>
        <w:rPr>
          <w:noProof/>
        </w:rPr>
      </w:r>
      <w:r>
        <w:rPr>
          <w:noProof/>
        </w:rPr>
        <w:fldChar w:fldCharType="separate"/>
      </w:r>
      <w:r>
        <w:rPr>
          <w:noProof/>
        </w:rPr>
        <w:t>179</w:t>
      </w:r>
      <w:r>
        <w:rPr>
          <w:noProof/>
        </w:rPr>
        <w:fldChar w:fldCharType="end"/>
      </w:r>
    </w:p>
    <w:p w14:paraId="11AB2562" w14:textId="24CD74D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14.3.2.36</w:t>
      </w:r>
      <w:r>
        <w:rPr>
          <w:rFonts w:asciiTheme="minorHAnsi" w:eastAsiaTheme="minorEastAsia" w:hAnsiTheme="minorHAnsi" w:cstheme="minorBidi"/>
          <w:noProof/>
          <w:kern w:val="2"/>
          <w:sz w:val="22"/>
          <w:szCs w:val="22"/>
          <w:lang w:eastAsia="en-GB"/>
          <w14:ligatures w14:val="standardContextual"/>
        </w:rPr>
        <w:tab/>
      </w:r>
      <w:r>
        <w:rPr>
          <w:noProof/>
        </w:rPr>
        <w:t>Application connectivity response</w:t>
      </w:r>
      <w:r>
        <w:rPr>
          <w:noProof/>
        </w:rPr>
        <w:tab/>
      </w:r>
      <w:r>
        <w:rPr>
          <w:noProof/>
        </w:rPr>
        <w:fldChar w:fldCharType="begin"/>
      </w:r>
      <w:r>
        <w:rPr>
          <w:noProof/>
        </w:rPr>
        <w:instrText xml:space="preserve"> PAGEREF _Toc162886242 \h </w:instrText>
      </w:r>
      <w:r>
        <w:rPr>
          <w:noProof/>
        </w:rPr>
      </w:r>
      <w:r>
        <w:rPr>
          <w:noProof/>
        </w:rPr>
        <w:fldChar w:fldCharType="separate"/>
      </w:r>
      <w:r>
        <w:rPr>
          <w:noProof/>
        </w:rPr>
        <w:t>179</w:t>
      </w:r>
      <w:r>
        <w:rPr>
          <w:noProof/>
        </w:rPr>
        <w:fldChar w:fldCharType="end"/>
      </w:r>
    </w:p>
    <w:p w14:paraId="6DC5ED8D" w14:textId="7123EF3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14.3.2.37</w:t>
      </w:r>
      <w:r>
        <w:rPr>
          <w:rFonts w:asciiTheme="minorHAnsi" w:eastAsiaTheme="minorEastAsia" w:hAnsiTheme="minorHAnsi" w:cstheme="minorBidi"/>
          <w:noProof/>
          <w:kern w:val="2"/>
          <w:sz w:val="22"/>
          <w:szCs w:val="22"/>
          <w:lang w:eastAsia="en-GB"/>
          <w14:ligatures w14:val="standardContextual"/>
        </w:rPr>
        <w:tab/>
      </w:r>
      <w:r>
        <w:rPr>
          <w:noProof/>
        </w:rPr>
        <w:t>Application connectivity notification</w:t>
      </w:r>
      <w:r>
        <w:rPr>
          <w:noProof/>
        </w:rPr>
        <w:tab/>
      </w:r>
      <w:r>
        <w:rPr>
          <w:noProof/>
        </w:rPr>
        <w:fldChar w:fldCharType="begin"/>
      </w:r>
      <w:r>
        <w:rPr>
          <w:noProof/>
        </w:rPr>
        <w:instrText xml:space="preserve"> PAGEREF _Toc162886243 \h </w:instrText>
      </w:r>
      <w:r>
        <w:rPr>
          <w:noProof/>
        </w:rPr>
      </w:r>
      <w:r>
        <w:rPr>
          <w:noProof/>
        </w:rPr>
        <w:fldChar w:fldCharType="separate"/>
      </w:r>
      <w:r>
        <w:rPr>
          <w:noProof/>
        </w:rPr>
        <w:t>179</w:t>
      </w:r>
      <w:r>
        <w:rPr>
          <w:noProof/>
        </w:rPr>
        <w:fldChar w:fldCharType="end"/>
      </w:r>
    </w:p>
    <w:p w14:paraId="5D3728F7" w14:textId="6CDD220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.2.38</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update request</w:t>
      </w:r>
      <w:r>
        <w:rPr>
          <w:noProof/>
        </w:rPr>
        <w:tab/>
      </w:r>
      <w:r>
        <w:rPr>
          <w:noProof/>
        </w:rPr>
        <w:fldChar w:fldCharType="begin"/>
      </w:r>
      <w:r>
        <w:rPr>
          <w:noProof/>
        </w:rPr>
        <w:instrText xml:space="preserve"> PAGEREF _Toc162886244 \h </w:instrText>
      </w:r>
      <w:r>
        <w:rPr>
          <w:noProof/>
        </w:rPr>
      </w:r>
      <w:r>
        <w:rPr>
          <w:noProof/>
        </w:rPr>
        <w:fldChar w:fldCharType="separate"/>
      </w:r>
      <w:r>
        <w:rPr>
          <w:noProof/>
        </w:rPr>
        <w:t>180</w:t>
      </w:r>
      <w:r>
        <w:rPr>
          <w:noProof/>
        </w:rPr>
        <w:fldChar w:fldCharType="end"/>
      </w:r>
    </w:p>
    <w:p w14:paraId="282B778E" w14:textId="30E7BD5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w:t>
      </w:r>
      <w:r>
        <w:rPr>
          <w:noProof/>
        </w:rPr>
        <w:t>.2.39</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update response</w:t>
      </w:r>
      <w:r>
        <w:rPr>
          <w:noProof/>
        </w:rPr>
        <w:tab/>
      </w:r>
      <w:r>
        <w:rPr>
          <w:noProof/>
        </w:rPr>
        <w:fldChar w:fldCharType="begin"/>
      </w:r>
      <w:r>
        <w:rPr>
          <w:noProof/>
        </w:rPr>
        <w:instrText xml:space="preserve"> PAGEREF _Toc162886245 \h </w:instrText>
      </w:r>
      <w:r>
        <w:rPr>
          <w:noProof/>
        </w:rPr>
      </w:r>
      <w:r>
        <w:rPr>
          <w:noProof/>
        </w:rPr>
        <w:fldChar w:fldCharType="separate"/>
      </w:r>
      <w:r>
        <w:rPr>
          <w:noProof/>
        </w:rPr>
        <w:t>180</w:t>
      </w:r>
      <w:r>
        <w:rPr>
          <w:noProof/>
        </w:rPr>
        <w:fldChar w:fldCharType="end"/>
      </w:r>
    </w:p>
    <w:p w14:paraId="269644AD" w14:textId="0455F9B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14.3.2.40</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request</w:t>
      </w:r>
      <w:r>
        <w:rPr>
          <w:noProof/>
        </w:rPr>
        <w:tab/>
      </w:r>
      <w:r>
        <w:rPr>
          <w:noProof/>
        </w:rPr>
        <w:fldChar w:fldCharType="begin"/>
      </w:r>
      <w:r>
        <w:rPr>
          <w:noProof/>
        </w:rPr>
        <w:instrText xml:space="preserve"> PAGEREF _Toc162886246 \h </w:instrText>
      </w:r>
      <w:r>
        <w:rPr>
          <w:noProof/>
        </w:rPr>
      </w:r>
      <w:r>
        <w:rPr>
          <w:noProof/>
        </w:rPr>
        <w:fldChar w:fldCharType="separate"/>
      </w:r>
      <w:r>
        <w:rPr>
          <w:noProof/>
        </w:rPr>
        <w:t>180</w:t>
      </w:r>
      <w:r>
        <w:rPr>
          <w:noProof/>
        </w:rPr>
        <w:fldChar w:fldCharType="end"/>
      </w:r>
    </w:p>
    <w:p w14:paraId="6DD55C43" w14:textId="787CD7B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14.3.2.41</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response</w:t>
      </w:r>
      <w:r>
        <w:rPr>
          <w:noProof/>
        </w:rPr>
        <w:tab/>
      </w:r>
      <w:r>
        <w:rPr>
          <w:noProof/>
        </w:rPr>
        <w:fldChar w:fldCharType="begin"/>
      </w:r>
      <w:r>
        <w:rPr>
          <w:noProof/>
        </w:rPr>
        <w:instrText xml:space="preserve"> PAGEREF _Toc162886247 \h </w:instrText>
      </w:r>
      <w:r>
        <w:rPr>
          <w:noProof/>
        </w:rPr>
      </w:r>
      <w:r>
        <w:rPr>
          <w:noProof/>
        </w:rPr>
        <w:fldChar w:fldCharType="separate"/>
      </w:r>
      <w:r>
        <w:rPr>
          <w:noProof/>
        </w:rPr>
        <w:t>181</w:t>
      </w:r>
      <w:r>
        <w:rPr>
          <w:noProof/>
        </w:rPr>
        <w:fldChar w:fldCharType="end"/>
      </w:r>
    </w:p>
    <w:p w14:paraId="2D41781E" w14:textId="31958DB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14.3.2.42</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update request</w:t>
      </w:r>
      <w:r>
        <w:rPr>
          <w:noProof/>
        </w:rPr>
        <w:tab/>
      </w:r>
      <w:r>
        <w:rPr>
          <w:noProof/>
        </w:rPr>
        <w:fldChar w:fldCharType="begin"/>
      </w:r>
      <w:r>
        <w:rPr>
          <w:noProof/>
        </w:rPr>
        <w:instrText xml:space="preserve"> PAGEREF _Toc162886248 \h </w:instrText>
      </w:r>
      <w:r>
        <w:rPr>
          <w:noProof/>
        </w:rPr>
      </w:r>
      <w:r>
        <w:rPr>
          <w:noProof/>
        </w:rPr>
        <w:fldChar w:fldCharType="separate"/>
      </w:r>
      <w:r>
        <w:rPr>
          <w:noProof/>
        </w:rPr>
        <w:t>182</w:t>
      </w:r>
      <w:r>
        <w:rPr>
          <w:noProof/>
        </w:rPr>
        <w:fldChar w:fldCharType="end"/>
      </w:r>
    </w:p>
    <w:p w14:paraId="43A9E174" w14:textId="7E3AE57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14.3.2.43</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update response</w:t>
      </w:r>
      <w:r>
        <w:rPr>
          <w:noProof/>
        </w:rPr>
        <w:tab/>
      </w:r>
      <w:r>
        <w:rPr>
          <w:noProof/>
        </w:rPr>
        <w:fldChar w:fldCharType="begin"/>
      </w:r>
      <w:r>
        <w:rPr>
          <w:noProof/>
        </w:rPr>
        <w:instrText xml:space="preserve"> PAGEREF _Toc162886249 \h </w:instrText>
      </w:r>
      <w:r>
        <w:rPr>
          <w:noProof/>
        </w:rPr>
      </w:r>
      <w:r>
        <w:rPr>
          <w:noProof/>
        </w:rPr>
        <w:fldChar w:fldCharType="separate"/>
      </w:r>
      <w:r>
        <w:rPr>
          <w:noProof/>
        </w:rPr>
        <w:t>182</w:t>
      </w:r>
      <w:r>
        <w:rPr>
          <w:noProof/>
        </w:rPr>
        <w:fldChar w:fldCharType="end"/>
      </w:r>
    </w:p>
    <w:p w14:paraId="673AEEB6" w14:textId="18C9A6E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14.3.2.44</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delete request</w:t>
      </w:r>
      <w:r>
        <w:rPr>
          <w:noProof/>
        </w:rPr>
        <w:tab/>
      </w:r>
      <w:r>
        <w:rPr>
          <w:noProof/>
        </w:rPr>
        <w:fldChar w:fldCharType="begin"/>
      </w:r>
      <w:r>
        <w:rPr>
          <w:noProof/>
        </w:rPr>
        <w:instrText xml:space="preserve"> PAGEREF _Toc162886250 \h </w:instrText>
      </w:r>
      <w:r>
        <w:rPr>
          <w:noProof/>
        </w:rPr>
      </w:r>
      <w:r>
        <w:rPr>
          <w:noProof/>
        </w:rPr>
        <w:fldChar w:fldCharType="separate"/>
      </w:r>
      <w:r>
        <w:rPr>
          <w:noProof/>
        </w:rPr>
        <w:t>182</w:t>
      </w:r>
      <w:r>
        <w:rPr>
          <w:noProof/>
        </w:rPr>
        <w:fldChar w:fldCharType="end"/>
      </w:r>
    </w:p>
    <w:p w14:paraId="5AE4B892" w14:textId="272048F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14.3.2.45</w:t>
      </w:r>
      <w:r>
        <w:rPr>
          <w:rFonts w:asciiTheme="minorHAnsi" w:eastAsiaTheme="minorEastAsia" w:hAnsiTheme="minorHAnsi" w:cstheme="minorBidi"/>
          <w:noProof/>
          <w:kern w:val="2"/>
          <w:sz w:val="22"/>
          <w:szCs w:val="22"/>
          <w:lang w:eastAsia="en-GB"/>
          <w14:ligatures w14:val="standardContextual"/>
        </w:rPr>
        <w:tab/>
      </w:r>
      <w:r>
        <w:rPr>
          <w:noProof/>
        </w:rPr>
        <w:t>Multicast/broadcast resource delete response</w:t>
      </w:r>
      <w:r>
        <w:rPr>
          <w:noProof/>
        </w:rPr>
        <w:tab/>
      </w:r>
      <w:r>
        <w:rPr>
          <w:noProof/>
        </w:rPr>
        <w:fldChar w:fldCharType="begin"/>
      </w:r>
      <w:r>
        <w:rPr>
          <w:noProof/>
        </w:rPr>
        <w:instrText xml:space="preserve"> PAGEREF _Toc162886251 \h </w:instrText>
      </w:r>
      <w:r>
        <w:rPr>
          <w:noProof/>
        </w:rPr>
      </w:r>
      <w:r>
        <w:rPr>
          <w:noProof/>
        </w:rPr>
        <w:fldChar w:fldCharType="separate"/>
      </w:r>
      <w:r>
        <w:rPr>
          <w:noProof/>
        </w:rPr>
        <w:t>183</w:t>
      </w:r>
      <w:r>
        <w:rPr>
          <w:noProof/>
        </w:rPr>
        <w:fldChar w:fldCharType="end"/>
      </w:r>
    </w:p>
    <w:p w14:paraId="1389ADEE" w14:textId="020E618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14.3.2.46</w:t>
      </w:r>
      <w:r>
        <w:rPr>
          <w:rFonts w:asciiTheme="minorHAnsi" w:eastAsiaTheme="minorEastAsia" w:hAnsiTheme="minorHAnsi" w:cstheme="minorBidi"/>
          <w:noProof/>
          <w:kern w:val="2"/>
          <w:sz w:val="22"/>
          <w:szCs w:val="22"/>
          <w:lang w:eastAsia="en-GB"/>
          <w14:ligatures w14:val="standardContextual"/>
        </w:rPr>
        <w:tab/>
      </w:r>
      <w:r>
        <w:rPr>
          <w:noProof/>
        </w:rPr>
        <w:t>Multicast resource activate request</w:t>
      </w:r>
      <w:r>
        <w:rPr>
          <w:noProof/>
        </w:rPr>
        <w:tab/>
      </w:r>
      <w:r>
        <w:rPr>
          <w:noProof/>
        </w:rPr>
        <w:fldChar w:fldCharType="begin"/>
      </w:r>
      <w:r>
        <w:rPr>
          <w:noProof/>
        </w:rPr>
        <w:instrText xml:space="preserve"> PAGEREF _Toc162886252 \h </w:instrText>
      </w:r>
      <w:r>
        <w:rPr>
          <w:noProof/>
        </w:rPr>
      </w:r>
      <w:r>
        <w:rPr>
          <w:noProof/>
        </w:rPr>
        <w:fldChar w:fldCharType="separate"/>
      </w:r>
      <w:r>
        <w:rPr>
          <w:noProof/>
        </w:rPr>
        <w:t>183</w:t>
      </w:r>
      <w:r>
        <w:rPr>
          <w:noProof/>
        </w:rPr>
        <w:fldChar w:fldCharType="end"/>
      </w:r>
    </w:p>
    <w:p w14:paraId="23E244BA" w14:textId="07DA3A6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14.3.2.47</w:t>
      </w:r>
      <w:r>
        <w:rPr>
          <w:rFonts w:asciiTheme="minorHAnsi" w:eastAsiaTheme="minorEastAsia" w:hAnsiTheme="minorHAnsi" w:cstheme="minorBidi"/>
          <w:noProof/>
          <w:kern w:val="2"/>
          <w:sz w:val="22"/>
          <w:szCs w:val="22"/>
          <w:lang w:eastAsia="en-GB"/>
          <w14:ligatures w14:val="standardContextual"/>
        </w:rPr>
        <w:tab/>
      </w:r>
      <w:r>
        <w:rPr>
          <w:noProof/>
        </w:rPr>
        <w:t>Multicast resource activate response</w:t>
      </w:r>
      <w:r>
        <w:rPr>
          <w:noProof/>
        </w:rPr>
        <w:tab/>
      </w:r>
      <w:r>
        <w:rPr>
          <w:noProof/>
        </w:rPr>
        <w:fldChar w:fldCharType="begin"/>
      </w:r>
      <w:r>
        <w:rPr>
          <w:noProof/>
        </w:rPr>
        <w:instrText xml:space="preserve"> PAGEREF _Toc162886253 \h </w:instrText>
      </w:r>
      <w:r>
        <w:rPr>
          <w:noProof/>
        </w:rPr>
      </w:r>
      <w:r>
        <w:rPr>
          <w:noProof/>
        </w:rPr>
        <w:fldChar w:fldCharType="separate"/>
      </w:r>
      <w:r>
        <w:rPr>
          <w:noProof/>
        </w:rPr>
        <w:t>183</w:t>
      </w:r>
      <w:r>
        <w:rPr>
          <w:noProof/>
        </w:rPr>
        <w:fldChar w:fldCharType="end"/>
      </w:r>
    </w:p>
    <w:p w14:paraId="3A734F10" w14:textId="1E6D57E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14.3.2.48</w:t>
      </w:r>
      <w:r>
        <w:rPr>
          <w:rFonts w:asciiTheme="minorHAnsi" w:eastAsiaTheme="minorEastAsia" w:hAnsiTheme="minorHAnsi" w:cstheme="minorBidi"/>
          <w:noProof/>
          <w:kern w:val="2"/>
          <w:sz w:val="22"/>
          <w:szCs w:val="22"/>
          <w:lang w:eastAsia="en-GB"/>
          <w14:ligatures w14:val="standardContextual"/>
        </w:rPr>
        <w:tab/>
      </w:r>
      <w:r>
        <w:rPr>
          <w:noProof/>
        </w:rPr>
        <w:t>Multicast resource deactivate request</w:t>
      </w:r>
      <w:r>
        <w:rPr>
          <w:noProof/>
        </w:rPr>
        <w:tab/>
      </w:r>
      <w:r>
        <w:rPr>
          <w:noProof/>
        </w:rPr>
        <w:fldChar w:fldCharType="begin"/>
      </w:r>
      <w:r>
        <w:rPr>
          <w:noProof/>
        </w:rPr>
        <w:instrText xml:space="preserve"> PAGEREF _Toc162886254 \h </w:instrText>
      </w:r>
      <w:r>
        <w:rPr>
          <w:noProof/>
        </w:rPr>
      </w:r>
      <w:r>
        <w:rPr>
          <w:noProof/>
        </w:rPr>
        <w:fldChar w:fldCharType="separate"/>
      </w:r>
      <w:r>
        <w:rPr>
          <w:noProof/>
        </w:rPr>
        <w:t>183</w:t>
      </w:r>
      <w:r>
        <w:rPr>
          <w:noProof/>
        </w:rPr>
        <w:fldChar w:fldCharType="end"/>
      </w:r>
    </w:p>
    <w:p w14:paraId="74ACFB31" w14:textId="118C8E6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14.3.2.49</w:t>
      </w:r>
      <w:r>
        <w:rPr>
          <w:rFonts w:asciiTheme="minorHAnsi" w:eastAsiaTheme="minorEastAsia" w:hAnsiTheme="minorHAnsi" w:cstheme="minorBidi"/>
          <w:noProof/>
          <w:kern w:val="2"/>
          <w:sz w:val="22"/>
          <w:szCs w:val="22"/>
          <w:lang w:eastAsia="en-GB"/>
          <w14:ligatures w14:val="standardContextual"/>
        </w:rPr>
        <w:tab/>
      </w:r>
      <w:r>
        <w:rPr>
          <w:noProof/>
        </w:rPr>
        <w:t>Multicast resource deactivate response</w:t>
      </w:r>
      <w:r>
        <w:rPr>
          <w:noProof/>
        </w:rPr>
        <w:tab/>
      </w:r>
      <w:r>
        <w:rPr>
          <w:noProof/>
        </w:rPr>
        <w:fldChar w:fldCharType="begin"/>
      </w:r>
      <w:r>
        <w:rPr>
          <w:noProof/>
        </w:rPr>
        <w:instrText xml:space="preserve"> PAGEREF _Toc162886255 \h </w:instrText>
      </w:r>
      <w:r>
        <w:rPr>
          <w:noProof/>
        </w:rPr>
      </w:r>
      <w:r>
        <w:rPr>
          <w:noProof/>
        </w:rPr>
        <w:fldChar w:fldCharType="separate"/>
      </w:r>
      <w:r>
        <w:rPr>
          <w:noProof/>
        </w:rPr>
        <w:t>184</w:t>
      </w:r>
      <w:r>
        <w:rPr>
          <w:noProof/>
        </w:rPr>
        <w:fldChar w:fldCharType="end"/>
      </w:r>
    </w:p>
    <w:p w14:paraId="2B2D7399" w14:textId="645042B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14.3.2.50</w:t>
      </w:r>
      <w:r>
        <w:rPr>
          <w:rFonts w:asciiTheme="minorHAnsi" w:eastAsiaTheme="minorEastAsia" w:hAnsiTheme="minorHAnsi" w:cstheme="minorBidi"/>
          <w:noProof/>
          <w:kern w:val="2"/>
          <w:sz w:val="22"/>
          <w:szCs w:val="22"/>
          <w:lang w:eastAsia="en-GB"/>
          <w14:ligatures w14:val="standardContextual"/>
        </w:rPr>
        <w:tab/>
      </w:r>
      <w:r>
        <w:rPr>
          <w:noProof/>
          <w:lang w:eastAsia="zh-CN"/>
        </w:rPr>
        <w:t>MapVALGroupToSessionStream</w:t>
      </w:r>
      <w:r>
        <w:rPr>
          <w:noProof/>
        </w:rPr>
        <w:tab/>
      </w:r>
      <w:r>
        <w:rPr>
          <w:noProof/>
        </w:rPr>
        <w:fldChar w:fldCharType="begin"/>
      </w:r>
      <w:r>
        <w:rPr>
          <w:noProof/>
        </w:rPr>
        <w:instrText xml:space="preserve"> PAGEREF _Toc162886256 \h </w:instrText>
      </w:r>
      <w:r>
        <w:rPr>
          <w:noProof/>
        </w:rPr>
      </w:r>
      <w:r>
        <w:rPr>
          <w:noProof/>
        </w:rPr>
        <w:fldChar w:fldCharType="separate"/>
      </w:r>
      <w:r>
        <w:rPr>
          <w:noProof/>
        </w:rPr>
        <w:t>184</w:t>
      </w:r>
      <w:r>
        <w:rPr>
          <w:noProof/>
        </w:rPr>
        <w:fldChar w:fldCharType="end"/>
      </w:r>
    </w:p>
    <w:p w14:paraId="09B88489" w14:textId="0E7787A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14.3.2.51</w:t>
      </w:r>
      <w:r>
        <w:rPr>
          <w:rFonts w:asciiTheme="minorHAnsi" w:eastAsiaTheme="minorEastAsia" w:hAnsiTheme="minorHAnsi" w:cstheme="minorBidi"/>
          <w:noProof/>
          <w:kern w:val="2"/>
          <w:sz w:val="22"/>
          <w:szCs w:val="22"/>
          <w:lang w:eastAsia="en-GB"/>
          <w14:ligatures w14:val="standardContextual"/>
        </w:rPr>
        <w:tab/>
      </w:r>
      <w:r>
        <w:rPr>
          <w:noProof/>
          <w:lang w:eastAsia="zh-CN"/>
        </w:rPr>
        <w:t>UE session join notification</w:t>
      </w:r>
      <w:r>
        <w:rPr>
          <w:noProof/>
        </w:rPr>
        <w:tab/>
      </w:r>
      <w:r>
        <w:rPr>
          <w:noProof/>
        </w:rPr>
        <w:fldChar w:fldCharType="begin"/>
      </w:r>
      <w:r>
        <w:rPr>
          <w:noProof/>
        </w:rPr>
        <w:instrText xml:space="preserve"> PAGEREF _Toc162886257 \h </w:instrText>
      </w:r>
      <w:r>
        <w:rPr>
          <w:noProof/>
        </w:rPr>
      </w:r>
      <w:r>
        <w:rPr>
          <w:noProof/>
        </w:rPr>
        <w:fldChar w:fldCharType="separate"/>
      </w:r>
      <w:r>
        <w:rPr>
          <w:noProof/>
        </w:rPr>
        <w:t>184</w:t>
      </w:r>
      <w:r>
        <w:rPr>
          <w:noProof/>
        </w:rPr>
        <w:fldChar w:fldCharType="end"/>
      </w:r>
    </w:p>
    <w:p w14:paraId="06C127FB" w14:textId="5F6C8C2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14.3.2.52</w:t>
      </w:r>
      <w:r>
        <w:rPr>
          <w:rFonts w:asciiTheme="minorHAnsi" w:eastAsiaTheme="minorEastAsia" w:hAnsiTheme="minorHAnsi" w:cstheme="minorBidi"/>
          <w:noProof/>
          <w:kern w:val="2"/>
          <w:sz w:val="22"/>
          <w:szCs w:val="22"/>
          <w:lang w:eastAsia="en-GB"/>
          <w14:ligatures w14:val="standardContextual"/>
        </w:rPr>
        <w:tab/>
      </w:r>
      <w:r>
        <w:rPr>
          <w:noProof/>
        </w:rPr>
        <w:t>MBS listening status report</w:t>
      </w:r>
      <w:r>
        <w:rPr>
          <w:noProof/>
        </w:rPr>
        <w:tab/>
      </w:r>
      <w:r>
        <w:rPr>
          <w:noProof/>
        </w:rPr>
        <w:fldChar w:fldCharType="begin"/>
      </w:r>
      <w:r>
        <w:rPr>
          <w:noProof/>
        </w:rPr>
        <w:instrText xml:space="preserve"> PAGEREF _Toc162886258 \h </w:instrText>
      </w:r>
      <w:r>
        <w:rPr>
          <w:noProof/>
        </w:rPr>
      </w:r>
      <w:r>
        <w:rPr>
          <w:noProof/>
        </w:rPr>
        <w:fldChar w:fldCharType="separate"/>
      </w:r>
      <w:r>
        <w:rPr>
          <w:noProof/>
        </w:rPr>
        <w:t>184</w:t>
      </w:r>
      <w:r>
        <w:rPr>
          <w:noProof/>
        </w:rPr>
        <w:fldChar w:fldCharType="end"/>
      </w:r>
    </w:p>
    <w:p w14:paraId="3B27821B" w14:textId="31256E1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 xml:space="preserve">14.3.2.53 </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UE unified traffic pattern and monitoring management subscription request</w:t>
      </w:r>
      <w:r>
        <w:rPr>
          <w:noProof/>
        </w:rPr>
        <w:tab/>
      </w:r>
      <w:r>
        <w:rPr>
          <w:noProof/>
        </w:rPr>
        <w:fldChar w:fldCharType="begin"/>
      </w:r>
      <w:r>
        <w:rPr>
          <w:noProof/>
        </w:rPr>
        <w:instrText xml:space="preserve"> PAGEREF _Toc162886259 \h </w:instrText>
      </w:r>
      <w:r>
        <w:rPr>
          <w:noProof/>
        </w:rPr>
      </w:r>
      <w:r>
        <w:rPr>
          <w:noProof/>
        </w:rPr>
        <w:fldChar w:fldCharType="separate"/>
      </w:r>
      <w:r>
        <w:rPr>
          <w:noProof/>
        </w:rPr>
        <w:t>185</w:t>
      </w:r>
      <w:r>
        <w:rPr>
          <w:noProof/>
        </w:rPr>
        <w:fldChar w:fldCharType="end"/>
      </w:r>
    </w:p>
    <w:p w14:paraId="75B708F1" w14:textId="13095A9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14.3.2.54</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UE unified traffic pattern and monitoring management subscription response</w:t>
      </w:r>
      <w:r>
        <w:rPr>
          <w:noProof/>
        </w:rPr>
        <w:tab/>
      </w:r>
      <w:r>
        <w:rPr>
          <w:noProof/>
        </w:rPr>
        <w:fldChar w:fldCharType="begin"/>
      </w:r>
      <w:r>
        <w:rPr>
          <w:noProof/>
        </w:rPr>
        <w:instrText xml:space="preserve"> PAGEREF _Toc162886260 \h </w:instrText>
      </w:r>
      <w:r>
        <w:rPr>
          <w:noProof/>
        </w:rPr>
      </w:r>
      <w:r>
        <w:rPr>
          <w:noProof/>
        </w:rPr>
        <w:fldChar w:fldCharType="separate"/>
      </w:r>
      <w:r>
        <w:rPr>
          <w:noProof/>
        </w:rPr>
        <w:t>186</w:t>
      </w:r>
      <w:r>
        <w:rPr>
          <w:noProof/>
        </w:rPr>
        <w:fldChar w:fldCharType="end"/>
      </w:r>
    </w:p>
    <w:p w14:paraId="09DEFC2A" w14:textId="52DCDD3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 xml:space="preserve">14.3.2.55 </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UE unified traffic pattern update notification</w:t>
      </w:r>
      <w:r>
        <w:rPr>
          <w:noProof/>
        </w:rPr>
        <w:tab/>
      </w:r>
      <w:r>
        <w:rPr>
          <w:noProof/>
        </w:rPr>
        <w:fldChar w:fldCharType="begin"/>
      </w:r>
      <w:r>
        <w:rPr>
          <w:noProof/>
        </w:rPr>
        <w:instrText xml:space="preserve"> PAGEREF _Toc162886261 \h </w:instrText>
      </w:r>
      <w:r>
        <w:rPr>
          <w:noProof/>
        </w:rPr>
      </w:r>
      <w:r>
        <w:rPr>
          <w:noProof/>
        </w:rPr>
        <w:fldChar w:fldCharType="separate"/>
      </w:r>
      <w:r>
        <w:rPr>
          <w:noProof/>
        </w:rPr>
        <w:t>186</w:t>
      </w:r>
      <w:r>
        <w:rPr>
          <w:noProof/>
        </w:rPr>
        <w:fldChar w:fldCharType="end"/>
      </w:r>
    </w:p>
    <w:p w14:paraId="4A7C9F6A" w14:textId="4D7B803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noProof/>
          <w:lang w:val="en-US"/>
        </w:rPr>
        <w:t>14.3.2.56</w:t>
      </w:r>
      <w:r>
        <w:rPr>
          <w:rFonts w:asciiTheme="minorHAnsi" w:eastAsiaTheme="minorEastAsia" w:hAnsiTheme="minorHAnsi" w:cstheme="minorBidi"/>
          <w:noProof/>
          <w:kern w:val="2"/>
          <w:sz w:val="22"/>
          <w:szCs w:val="22"/>
          <w:lang w:eastAsia="en-GB"/>
          <w14:ligatures w14:val="standardContextual"/>
        </w:rPr>
        <w:tab/>
      </w:r>
      <w:r w:rsidRPr="006A7670">
        <w:rPr>
          <w:noProof/>
          <w:lang w:val="en-US"/>
        </w:rPr>
        <w:t>Get application connectivity context request.</w:t>
      </w:r>
      <w:r>
        <w:rPr>
          <w:noProof/>
        </w:rPr>
        <w:tab/>
      </w:r>
      <w:r>
        <w:rPr>
          <w:noProof/>
        </w:rPr>
        <w:fldChar w:fldCharType="begin"/>
      </w:r>
      <w:r>
        <w:rPr>
          <w:noProof/>
        </w:rPr>
        <w:instrText xml:space="preserve"> PAGEREF _Toc162886262 \h </w:instrText>
      </w:r>
      <w:r>
        <w:rPr>
          <w:noProof/>
        </w:rPr>
      </w:r>
      <w:r>
        <w:rPr>
          <w:noProof/>
        </w:rPr>
        <w:fldChar w:fldCharType="separate"/>
      </w:r>
      <w:r>
        <w:rPr>
          <w:noProof/>
        </w:rPr>
        <w:t>187</w:t>
      </w:r>
      <w:r>
        <w:rPr>
          <w:noProof/>
        </w:rPr>
        <w:fldChar w:fldCharType="end"/>
      </w:r>
    </w:p>
    <w:p w14:paraId="29FC7C47" w14:textId="21B2DAC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noProof/>
          <w:lang w:val="en-US"/>
        </w:rPr>
        <w:t>14.3.2.57</w:t>
      </w:r>
      <w:r>
        <w:rPr>
          <w:rFonts w:asciiTheme="minorHAnsi" w:eastAsiaTheme="minorEastAsia" w:hAnsiTheme="minorHAnsi" w:cstheme="minorBidi"/>
          <w:noProof/>
          <w:kern w:val="2"/>
          <w:sz w:val="22"/>
          <w:szCs w:val="22"/>
          <w:lang w:eastAsia="en-GB"/>
          <w14:ligatures w14:val="standardContextual"/>
        </w:rPr>
        <w:tab/>
      </w:r>
      <w:r w:rsidRPr="006A7670">
        <w:rPr>
          <w:noProof/>
          <w:lang w:val="en-US"/>
        </w:rPr>
        <w:t>Get application connectivity context response.</w:t>
      </w:r>
      <w:r>
        <w:rPr>
          <w:noProof/>
        </w:rPr>
        <w:tab/>
      </w:r>
      <w:r>
        <w:rPr>
          <w:noProof/>
        </w:rPr>
        <w:fldChar w:fldCharType="begin"/>
      </w:r>
      <w:r>
        <w:rPr>
          <w:noProof/>
        </w:rPr>
        <w:instrText xml:space="preserve"> PAGEREF _Toc162886263 \h </w:instrText>
      </w:r>
      <w:r>
        <w:rPr>
          <w:noProof/>
        </w:rPr>
      </w:r>
      <w:r>
        <w:rPr>
          <w:noProof/>
        </w:rPr>
        <w:fldChar w:fldCharType="separate"/>
      </w:r>
      <w:r>
        <w:rPr>
          <w:noProof/>
        </w:rPr>
        <w:t>187</w:t>
      </w:r>
      <w:r>
        <w:rPr>
          <w:noProof/>
        </w:rPr>
        <w:fldChar w:fldCharType="end"/>
      </w:r>
    </w:p>
    <w:p w14:paraId="5638704E" w14:textId="745DBB6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14.3.2.58</w:t>
      </w:r>
      <w:r>
        <w:rPr>
          <w:rFonts w:asciiTheme="minorHAnsi" w:eastAsiaTheme="minorEastAsia" w:hAnsiTheme="minorHAnsi" w:cstheme="minorBidi"/>
          <w:noProof/>
          <w:kern w:val="2"/>
          <w:sz w:val="22"/>
          <w:szCs w:val="22"/>
          <w:lang w:eastAsia="en-GB"/>
          <w14:ligatures w14:val="standardContextual"/>
        </w:rPr>
        <w:tab/>
      </w:r>
      <w:r>
        <w:rPr>
          <w:noProof/>
        </w:rPr>
        <w:t>BDT configuration request</w:t>
      </w:r>
      <w:r>
        <w:rPr>
          <w:noProof/>
        </w:rPr>
        <w:tab/>
      </w:r>
      <w:r>
        <w:rPr>
          <w:noProof/>
        </w:rPr>
        <w:fldChar w:fldCharType="begin"/>
      </w:r>
      <w:r>
        <w:rPr>
          <w:noProof/>
        </w:rPr>
        <w:instrText xml:space="preserve"> PAGEREF _Toc162886264 \h </w:instrText>
      </w:r>
      <w:r>
        <w:rPr>
          <w:noProof/>
        </w:rPr>
      </w:r>
      <w:r>
        <w:rPr>
          <w:noProof/>
        </w:rPr>
        <w:fldChar w:fldCharType="separate"/>
      </w:r>
      <w:r>
        <w:rPr>
          <w:noProof/>
        </w:rPr>
        <w:t>187</w:t>
      </w:r>
      <w:r>
        <w:rPr>
          <w:noProof/>
        </w:rPr>
        <w:fldChar w:fldCharType="end"/>
      </w:r>
    </w:p>
    <w:p w14:paraId="4E39493C" w14:textId="3366C8E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14.3.2.59</w:t>
      </w:r>
      <w:r>
        <w:rPr>
          <w:rFonts w:asciiTheme="minorHAnsi" w:eastAsiaTheme="minorEastAsia" w:hAnsiTheme="minorHAnsi" w:cstheme="minorBidi"/>
          <w:noProof/>
          <w:kern w:val="2"/>
          <w:sz w:val="22"/>
          <w:szCs w:val="22"/>
          <w:lang w:eastAsia="en-GB"/>
          <w14:ligatures w14:val="standardContextual"/>
        </w:rPr>
        <w:tab/>
      </w:r>
      <w:r>
        <w:rPr>
          <w:noProof/>
        </w:rPr>
        <w:t>BDT configuration response</w:t>
      </w:r>
      <w:r>
        <w:rPr>
          <w:noProof/>
        </w:rPr>
        <w:tab/>
      </w:r>
      <w:r>
        <w:rPr>
          <w:noProof/>
        </w:rPr>
        <w:fldChar w:fldCharType="begin"/>
      </w:r>
      <w:r>
        <w:rPr>
          <w:noProof/>
        </w:rPr>
        <w:instrText xml:space="preserve"> PAGEREF _Toc162886265 \h </w:instrText>
      </w:r>
      <w:r>
        <w:rPr>
          <w:noProof/>
        </w:rPr>
      </w:r>
      <w:r>
        <w:rPr>
          <w:noProof/>
        </w:rPr>
        <w:fldChar w:fldCharType="separate"/>
      </w:r>
      <w:r>
        <w:rPr>
          <w:noProof/>
        </w:rPr>
        <w:t>188</w:t>
      </w:r>
      <w:r>
        <w:rPr>
          <w:noProof/>
        </w:rPr>
        <w:fldChar w:fldCharType="end"/>
      </w:r>
    </w:p>
    <w:p w14:paraId="06BB6807" w14:textId="4172D2E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14.3.2.60</w:t>
      </w:r>
      <w:r>
        <w:rPr>
          <w:rFonts w:asciiTheme="minorHAnsi" w:eastAsiaTheme="minorEastAsia" w:hAnsiTheme="minorHAnsi" w:cstheme="minorBidi"/>
          <w:noProof/>
          <w:kern w:val="2"/>
          <w:sz w:val="22"/>
          <w:szCs w:val="22"/>
          <w:lang w:eastAsia="en-GB"/>
          <w14:ligatures w14:val="standardContextual"/>
        </w:rPr>
        <w:tab/>
      </w:r>
      <w:r>
        <w:rPr>
          <w:noProof/>
        </w:rPr>
        <w:t>BDT negotiation notification</w:t>
      </w:r>
      <w:r>
        <w:rPr>
          <w:noProof/>
        </w:rPr>
        <w:tab/>
      </w:r>
      <w:r>
        <w:rPr>
          <w:noProof/>
        </w:rPr>
        <w:fldChar w:fldCharType="begin"/>
      </w:r>
      <w:r>
        <w:rPr>
          <w:noProof/>
        </w:rPr>
        <w:instrText xml:space="preserve"> PAGEREF _Toc162886266 \h </w:instrText>
      </w:r>
      <w:r>
        <w:rPr>
          <w:noProof/>
        </w:rPr>
      </w:r>
      <w:r>
        <w:rPr>
          <w:noProof/>
        </w:rPr>
        <w:fldChar w:fldCharType="separate"/>
      </w:r>
      <w:r>
        <w:rPr>
          <w:noProof/>
        </w:rPr>
        <w:t>188</w:t>
      </w:r>
      <w:r>
        <w:rPr>
          <w:noProof/>
        </w:rPr>
        <w:fldChar w:fldCharType="end"/>
      </w:r>
    </w:p>
    <w:p w14:paraId="5E92973A" w14:textId="3EEF733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14.3.2.61</w:t>
      </w:r>
      <w:r>
        <w:rPr>
          <w:rFonts w:asciiTheme="minorHAnsi" w:eastAsiaTheme="minorEastAsia" w:hAnsiTheme="minorHAnsi" w:cstheme="minorBidi"/>
          <w:noProof/>
          <w:kern w:val="2"/>
          <w:sz w:val="22"/>
          <w:szCs w:val="22"/>
          <w:lang w:eastAsia="en-GB"/>
          <w14:ligatures w14:val="standardContextual"/>
        </w:rPr>
        <w:tab/>
      </w:r>
      <w:r>
        <w:rPr>
          <w:noProof/>
        </w:rPr>
        <w:t>BDT configuration get request</w:t>
      </w:r>
      <w:r>
        <w:rPr>
          <w:noProof/>
        </w:rPr>
        <w:tab/>
      </w:r>
      <w:r>
        <w:rPr>
          <w:noProof/>
        </w:rPr>
        <w:fldChar w:fldCharType="begin"/>
      </w:r>
      <w:r>
        <w:rPr>
          <w:noProof/>
        </w:rPr>
        <w:instrText xml:space="preserve"> PAGEREF _Toc162886267 \h </w:instrText>
      </w:r>
      <w:r>
        <w:rPr>
          <w:noProof/>
        </w:rPr>
      </w:r>
      <w:r>
        <w:rPr>
          <w:noProof/>
        </w:rPr>
        <w:fldChar w:fldCharType="separate"/>
      </w:r>
      <w:r>
        <w:rPr>
          <w:noProof/>
        </w:rPr>
        <w:t>189</w:t>
      </w:r>
      <w:r>
        <w:rPr>
          <w:noProof/>
        </w:rPr>
        <w:fldChar w:fldCharType="end"/>
      </w:r>
    </w:p>
    <w:p w14:paraId="38C07F3C" w14:textId="64E1AB9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14.3.2.62</w:t>
      </w:r>
      <w:r>
        <w:rPr>
          <w:rFonts w:asciiTheme="minorHAnsi" w:eastAsiaTheme="minorEastAsia" w:hAnsiTheme="minorHAnsi" w:cstheme="minorBidi"/>
          <w:noProof/>
          <w:kern w:val="2"/>
          <w:sz w:val="22"/>
          <w:szCs w:val="22"/>
          <w:lang w:eastAsia="en-GB"/>
          <w14:ligatures w14:val="standardContextual"/>
        </w:rPr>
        <w:tab/>
      </w:r>
      <w:r>
        <w:rPr>
          <w:noProof/>
        </w:rPr>
        <w:t>BDT configuration get response</w:t>
      </w:r>
      <w:r>
        <w:rPr>
          <w:noProof/>
        </w:rPr>
        <w:tab/>
      </w:r>
      <w:r>
        <w:rPr>
          <w:noProof/>
        </w:rPr>
        <w:fldChar w:fldCharType="begin"/>
      </w:r>
      <w:r>
        <w:rPr>
          <w:noProof/>
        </w:rPr>
        <w:instrText xml:space="preserve"> PAGEREF _Toc162886268 \h </w:instrText>
      </w:r>
      <w:r>
        <w:rPr>
          <w:noProof/>
        </w:rPr>
      </w:r>
      <w:r>
        <w:rPr>
          <w:noProof/>
        </w:rPr>
        <w:fldChar w:fldCharType="separate"/>
      </w:r>
      <w:r>
        <w:rPr>
          <w:noProof/>
        </w:rPr>
        <w:t>189</w:t>
      </w:r>
      <w:r>
        <w:rPr>
          <w:noProof/>
        </w:rPr>
        <w:fldChar w:fldCharType="end"/>
      </w:r>
    </w:p>
    <w:p w14:paraId="4BDE019B" w14:textId="3831A45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14.3.2.63</w:t>
      </w:r>
      <w:r>
        <w:rPr>
          <w:rFonts w:asciiTheme="minorHAnsi" w:eastAsiaTheme="minorEastAsia" w:hAnsiTheme="minorHAnsi" w:cstheme="minorBidi"/>
          <w:noProof/>
          <w:kern w:val="2"/>
          <w:sz w:val="22"/>
          <w:szCs w:val="22"/>
          <w:lang w:eastAsia="en-GB"/>
          <w14:ligatures w14:val="standardContextual"/>
        </w:rPr>
        <w:tab/>
      </w:r>
      <w:r>
        <w:rPr>
          <w:noProof/>
        </w:rPr>
        <w:t>BDT configuration update request</w:t>
      </w:r>
      <w:r>
        <w:rPr>
          <w:noProof/>
        </w:rPr>
        <w:tab/>
      </w:r>
      <w:r>
        <w:rPr>
          <w:noProof/>
        </w:rPr>
        <w:fldChar w:fldCharType="begin"/>
      </w:r>
      <w:r>
        <w:rPr>
          <w:noProof/>
        </w:rPr>
        <w:instrText xml:space="preserve"> PAGEREF _Toc162886269 \h </w:instrText>
      </w:r>
      <w:r>
        <w:rPr>
          <w:noProof/>
        </w:rPr>
      </w:r>
      <w:r>
        <w:rPr>
          <w:noProof/>
        </w:rPr>
        <w:fldChar w:fldCharType="separate"/>
      </w:r>
      <w:r>
        <w:rPr>
          <w:noProof/>
        </w:rPr>
        <w:t>189</w:t>
      </w:r>
      <w:r>
        <w:rPr>
          <w:noProof/>
        </w:rPr>
        <w:fldChar w:fldCharType="end"/>
      </w:r>
    </w:p>
    <w:p w14:paraId="1EF064DD" w14:textId="39BB5DD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14.3.2.64</w:t>
      </w:r>
      <w:r>
        <w:rPr>
          <w:rFonts w:asciiTheme="minorHAnsi" w:eastAsiaTheme="minorEastAsia" w:hAnsiTheme="minorHAnsi" w:cstheme="minorBidi"/>
          <w:noProof/>
          <w:kern w:val="2"/>
          <w:sz w:val="22"/>
          <w:szCs w:val="22"/>
          <w:lang w:eastAsia="en-GB"/>
          <w14:ligatures w14:val="standardContextual"/>
        </w:rPr>
        <w:tab/>
      </w:r>
      <w:r>
        <w:rPr>
          <w:noProof/>
        </w:rPr>
        <w:t>BDT configuration update response</w:t>
      </w:r>
      <w:r>
        <w:rPr>
          <w:noProof/>
        </w:rPr>
        <w:tab/>
      </w:r>
      <w:r>
        <w:rPr>
          <w:noProof/>
        </w:rPr>
        <w:fldChar w:fldCharType="begin"/>
      </w:r>
      <w:r>
        <w:rPr>
          <w:noProof/>
        </w:rPr>
        <w:instrText xml:space="preserve"> PAGEREF _Toc162886270 \h </w:instrText>
      </w:r>
      <w:r>
        <w:rPr>
          <w:noProof/>
        </w:rPr>
      </w:r>
      <w:r>
        <w:rPr>
          <w:noProof/>
        </w:rPr>
        <w:fldChar w:fldCharType="separate"/>
      </w:r>
      <w:r>
        <w:rPr>
          <w:noProof/>
        </w:rPr>
        <w:t>190</w:t>
      </w:r>
      <w:r>
        <w:rPr>
          <w:noProof/>
        </w:rPr>
        <w:fldChar w:fldCharType="end"/>
      </w:r>
    </w:p>
    <w:p w14:paraId="075A25B1" w14:textId="39A1716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14.3.2.65</w:t>
      </w:r>
      <w:r>
        <w:rPr>
          <w:rFonts w:asciiTheme="minorHAnsi" w:eastAsiaTheme="minorEastAsia" w:hAnsiTheme="minorHAnsi" w:cstheme="minorBidi"/>
          <w:noProof/>
          <w:kern w:val="2"/>
          <w:sz w:val="22"/>
          <w:szCs w:val="22"/>
          <w:lang w:eastAsia="en-GB"/>
          <w14:ligatures w14:val="standardContextual"/>
        </w:rPr>
        <w:tab/>
      </w:r>
      <w:r>
        <w:rPr>
          <w:noProof/>
        </w:rPr>
        <w:t>BDT configuration delete request</w:t>
      </w:r>
      <w:r>
        <w:rPr>
          <w:noProof/>
        </w:rPr>
        <w:tab/>
      </w:r>
      <w:r>
        <w:rPr>
          <w:noProof/>
        </w:rPr>
        <w:fldChar w:fldCharType="begin"/>
      </w:r>
      <w:r>
        <w:rPr>
          <w:noProof/>
        </w:rPr>
        <w:instrText xml:space="preserve"> PAGEREF _Toc162886271 \h </w:instrText>
      </w:r>
      <w:r>
        <w:rPr>
          <w:noProof/>
        </w:rPr>
      </w:r>
      <w:r>
        <w:rPr>
          <w:noProof/>
        </w:rPr>
        <w:fldChar w:fldCharType="separate"/>
      </w:r>
      <w:r>
        <w:rPr>
          <w:noProof/>
        </w:rPr>
        <w:t>190</w:t>
      </w:r>
      <w:r>
        <w:rPr>
          <w:noProof/>
        </w:rPr>
        <w:fldChar w:fldCharType="end"/>
      </w:r>
    </w:p>
    <w:p w14:paraId="28649BA5" w14:textId="0BCFB84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14.3.2.66</w:t>
      </w:r>
      <w:r>
        <w:rPr>
          <w:rFonts w:asciiTheme="minorHAnsi" w:eastAsiaTheme="minorEastAsia" w:hAnsiTheme="minorHAnsi" w:cstheme="minorBidi"/>
          <w:noProof/>
          <w:kern w:val="2"/>
          <w:sz w:val="22"/>
          <w:szCs w:val="22"/>
          <w:lang w:eastAsia="en-GB"/>
          <w14:ligatures w14:val="standardContextual"/>
        </w:rPr>
        <w:tab/>
      </w:r>
      <w:r>
        <w:rPr>
          <w:noProof/>
        </w:rPr>
        <w:t>BDT configuration response</w:t>
      </w:r>
      <w:r>
        <w:rPr>
          <w:noProof/>
        </w:rPr>
        <w:tab/>
      </w:r>
      <w:r>
        <w:rPr>
          <w:noProof/>
        </w:rPr>
        <w:fldChar w:fldCharType="begin"/>
      </w:r>
      <w:r>
        <w:rPr>
          <w:noProof/>
        </w:rPr>
        <w:instrText xml:space="preserve"> PAGEREF _Toc162886272 \h </w:instrText>
      </w:r>
      <w:r>
        <w:rPr>
          <w:noProof/>
        </w:rPr>
      </w:r>
      <w:r>
        <w:rPr>
          <w:noProof/>
        </w:rPr>
        <w:fldChar w:fldCharType="separate"/>
      </w:r>
      <w:r>
        <w:rPr>
          <w:noProof/>
        </w:rPr>
        <w:t>190</w:t>
      </w:r>
      <w:r>
        <w:rPr>
          <w:noProof/>
        </w:rPr>
        <w:fldChar w:fldCharType="end"/>
      </w:r>
    </w:p>
    <w:p w14:paraId="36B3C017" w14:textId="65FFD0B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14.3.2.67</w:t>
      </w:r>
      <w:r>
        <w:rPr>
          <w:rFonts w:asciiTheme="minorHAnsi" w:eastAsiaTheme="minorEastAsia" w:hAnsiTheme="minorHAnsi" w:cstheme="minorBidi"/>
          <w:noProof/>
          <w:kern w:val="2"/>
          <w:sz w:val="22"/>
          <w:szCs w:val="22"/>
          <w:lang w:eastAsia="en-GB"/>
          <w14:ligatures w14:val="standardContextual"/>
        </w:rPr>
        <w:tab/>
      </w:r>
      <w:r>
        <w:rPr>
          <w:noProof/>
        </w:rPr>
        <w:t>Reliable transmission request</w:t>
      </w:r>
      <w:r>
        <w:rPr>
          <w:noProof/>
        </w:rPr>
        <w:tab/>
      </w:r>
      <w:r>
        <w:rPr>
          <w:noProof/>
        </w:rPr>
        <w:fldChar w:fldCharType="begin"/>
      </w:r>
      <w:r>
        <w:rPr>
          <w:noProof/>
        </w:rPr>
        <w:instrText xml:space="preserve"> PAGEREF _Toc162886273 \h </w:instrText>
      </w:r>
      <w:r>
        <w:rPr>
          <w:noProof/>
        </w:rPr>
      </w:r>
      <w:r>
        <w:rPr>
          <w:noProof/>
        </w:rPr>
        <w:fldChar w:fldCharType="separate"/>
      </w:r>
      <w:r>
        <w:rPr>
          <w:noProof/>
        </w:rPr>
        <w:t>190</w:t>
      </w:r>
      <w:r>
        <w:rPr>
          <w:noProof/>
        </w:rPr>
        <w:fldChar w:fldCharType="end"/>
      </w:r>
    </w:p>
    <w:p w14:paraId="28DD0035" w14:textId="0B62BC5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14.3.2.68</w:t>
      </w:r>
      <w:r>
        <w:rPr>
          <w:rFonts w:asciiTheme="minorHAnsi" w:eastAsiaTheme="minorEastAsia" w:hAnsiTheme="minorHAnsi" w:cstheme="minorBidi"/>
          <w:noProof/>
          <w:kern w:val="2"/>
          <w:sz w:val="22"/>
          <w:szCs w:val="22"/>
          <w:lang w:eastAsia="en-GB"/>
          <w14:ligatures w14:val="standardContextual"/>
        </w:rPr>
        <w:tab/>
      </w:r>
      <w:r>
        <w:rPr>
          <w:noProof/>
        </w:rPr>
        <w:t>Reliable transmission response</w:t>
      </w:r>
      <w:r>
        <w:rPr>
          <w:noProof/>
        </w:rPr>
        <w:tab/>
      </w:r>
      <w:r>
        <w:rPr>
          <w:noProof/>
        </w:rPr>
        <w:fldChar w:fldCharType="begin"/>
      </w:r>
      <w:r>
        <w:rPr>
          <w:noProof/>
        </w:rPr>
        <w:instrText xml:space="preserve"> PAGEREF _Toc162886274 \h </w:instrText>
      </w:r>
      <w:r>
        <w:rPr>
          <w:noProof/>
        </w:rPr>
      </w:r>
      <w:r>
        <w:rPr>
          <w:noProof/>
        </w:rPr>
        <w:fldChar w:fldCharType="separate"/>
      </w:r>
      <w:r>
        <w:rPr>
          <w:noProof/>
        </w:rPr>
        <w:t>190</w:t>
      </w:r>
      <w:r>
        <w:rPr>
          <w:noProof/>
        </w:rPr>
        <w:fldChar w:fldCharType="end"/>
      </w:r>
    </w:p>
    <w:p w14:paraId="415DC087" w14:textId="28452E9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14.3.2.69</w:t>
      </w:r>
      <w:r>
        <w:rPr>
          <w:rFonts w:asciiTheme="minorHAnsi" w:eastAsiaTheme="minorEastAsia" w:hAnsiTheme="minorHAnsi" w:cstheme="minorBidi"/>
          <w:noProof/>
          <w:kern w:val="2"/>
          <w:sz w:val="22"/>
          <w:szCs w:val="22"/>
          <w:lang w:eastAsia="en-GB"/>
          <w14:ligatures w14:val="standardContextual"/>
        </w:rPr>
        <w:tab/>
      </w:r>
      <w:r>
        <w:rPr>
          <w:noProof/>
        </w:rPr>
        <w:t>Device triggering request</w:t>
      </w:r>
      <w:r>
        <w:rPr>
          <w:noProof/>
        </w:rPr>
        <w:tab/>
      </w:r>
      <w:r>
        <w:rPr>
          <w:noProof/>
        </w:rPr>
        <w:fldChar w:fldCharType="begin"/>
      </w:r>
      <w:r>
        <w:rPr>
          <w:noProof/>
        </w:rPr>
        <w:instrText xml:space="preserve"> PAGEREF _Toc162886275 \h </w:instrText>
      </w:r>
      <w:r>
        <w:rPr>
          <w:noProof/>
        </w:rPr>
      </w:r>
      <w:r>
        <w:rPr>
          <w:noProof/>
        </w:rPr>
        <w:fldChar w:fldCharType="separate"/>
      </w:r>
      <w:r>
        <w:rPr>
          <w:noProof/>
        </w:rPr>
        <w:t>191</w:t>
      </w:r>
      <w:r>
        <w:rPr>
          <w:noProof/>
        </w:rPr>
        <w:fldChar w:fldCharType="end"/>
      </w:r>
    </w:p>
    <w:p w14:paraId="44AFDBA0" w14:textId="45C3FD6F"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14.3.2.70</w:t>
      </w:r>
      <w:r>
        <w:rPr>
          <w:rFonts w:asciiTheme="minorHAnsi" w:eastAsiaTheme="minorEastAsia" w:hAnsiTheme="minorHAnsi" w:cstheme="minorBidi"/>
          <w:noProof/>
          <w:kern w:val="2"/>
          <w:sz w:val="22"/>
          <w:szCs w:val="22"/>
          <w:lang w:eastAsia="en-GB"/>
          <w14:ligatures w14:val="standardContextual"/>
        </w:rPr>
        <w:tab/>
      </w:r>
      <w:r>
        <w:rPr>
          <w:noProof/>
        </w:rPr>
        <w:t>Device triggering response</w:t>
      </w:r>
      <w:r>
        <w:rPr>
          <w:noProof/>
        </w:rPr>
        <w:tab/>
      </w:r>
      <w:r>
        <w:rPr>
          <w:noProof/>
        </w:rPr>
        <w:fldChar w:fldCharType="begin"/>
      </w:r>
      <w:r>
        <w:rPr>
          <w:noProof/>
        </w:rPr>
        <w:instrText xml:space="preserve"> PAGEREF _Toc162886276 \h </w:instrText>
      </w:r>
      <w:r>
        <w:rPr>
          <w:noProof/>
        </w:rPr>
      </w:r>
      <w:r>
        <w:rPr>
          <w:noProof/>
        </w:rPr>
        <w:fldChar w:fldCharType="separate"/>
      </w:r>
      <w:r>
        <w:rPr>
          <w:noProof/>
        </w:rPr>
        <w:t>191</w:t>
      </w:r>
      <w:r>
        <w:rPr>
          <w:noProof/>
        </w:rPr>
        <w:fldChar w:fldCharType="end"/>
      </w:r>
    </w:p>
    <w:p w14:paraId="29896823" w14:textId="713D954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14.3.3</w:t>
      </w:r>
      <w:r>
        <w:rPr>
          <w:rFonts w:asciiTheme="minorHAnsi" w:eastAsiaTheme="minorEastAsia" w:hAnsiTheme="minorHAnsi" w:cstheme="minorBidi"/>
          <w:noProof/>
          <w:kern w:val="2"/>
          <w:sz w:val="22"/>
          <w:szCs w:val="22"/>
          <w:lang w:eastAsia="en-GB"/>
          <w14:ligatures w14:val="standardContextual"/>
        </w:rPr>
        <w:tab/>
      </w:r>
      <w:r>
        <w:rPr>
          <w:noProof/>
        </w:rPr>
        <w:t>Unicast resource management</w:t>
      </w:r>
      <w:r>
        <w:rPr>
          <w:noProof/>
        </w:rPr>
        <w:tab/>
      </w:r>
      <w:r>
        <w:rPr>
          <w:noProof/>
        </w:rPr>
        <w:fldChar w:fldCharType="begin"/>
      </w:r>
      <w:r>
        <w:rPr>
          <w:noProof/>
        </w:rPr>
        <w:instrText xml:space="preserve"> PAGEREF _Toc162886277 \h </w:instrText>
      </w:r>
      <w:r>
        <w:rPr>
          <w:noProof/>
        </w:rPr>
      </w:r>
      <w:r>
        <w:rPr>
          <w:noProof/>
        </w:rPr>
        <w:fldChar w:fldCharType="separate"/>
      </w:r>
      <w:r>
        <w:rPr>
          <w:noProof/>
        </w:rPr>
        <w:t>191</w:t>
      </w:r>
      <w:r>
        <w:rPr>
          <w:noProof/>
        </w:rPr>
        <w:fldChar w:fldCharType="end"/>
      </w:r>
    </w:p>
    <w:p w14:paraId="176CC67B" w14:textId="7C87E94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_Toc162886278 \h </w:instrText>
      </w:r>
      <w:r>
        <w:rPr>
          <w:noProof/>
        </w:rPr>
      </w:r>
      <w:r>
        <w:rPr>
          <w:noProof/>
        </w:rPr>
        <w:fldChar w:fldCharType="separate"/>
      </w:r>
      <w:r>
        <w:rPr>
          <w:noProof/>
        </w:rPr>
        <w:t>191</w:t>
      </w:r>
      <w:r>
        <w:rPr>
          <w:noProof/>
        </w:rPr>
        <w:fldChar w:fldCharType="end"/>
      </w:r>
    </w:p>
    <w:p w14:paraId="43072643" w14:textId="1418950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14.3.3.2</w:t>
      </w:r>
      <w:r>
        <w:rPr>
          <w:rFonts w:asciiTheme="minorHAnsi" w:eastAsiaTheme="minorEastAsia" w:hAnsiTheme="minorHAnsi" w:cstheme="minorBidi"/>
          <w:noProof/>
          <w:kern w:val="2"/>
          <w:sz w:val="22"/>
          <w:szCs w:val="22"/>
          <w:lang w:eastAsia="en-GB"/>
          <w14:ligatures w14:val="standardContextual"/>
        </w:rPr>
        <w:tab/>
      </w:r>
      <w:r>
        <w:rPr>
          <w:noProof/>
        </w:rPr>
        <w:t>Unicast resource management with SIP core</w:t>
      </w:r>
      <w:r>
        <w:rPr>
          <w:noProof/>
        </w:rPr>
        <w:tab/>
      </w:r>
      <w:r>
        <w:rPr>
          <w:noProof/>
        </w:rPr>
        <w:fldChar w:fldCharType="begin"/>
      </w:r>
      <w:r>
        <w:rPr>
          <w:noProof/>
        </w:rPr>
        <w:instrText xml:space="preserve"> PAGEREF _Toc162886279 \h </w:instrText>
      </w:r>
      <w:r>
        <w:rPr>
          <w:noProof/>
        </w:rPr>
      </w:r>
      <w:r>
        <w:rPr>
          <w:noProof/>
        </w:rPr>
        <w:fldChar w:fldCharType="separate"/>
      </w:r>
      <w:r>
        <w:rPr>
          <w:noProof/>
        </w:rPr>
        <w:t>192</w:t>
      </w:r>
      <w:r>
        <w:rPr>
          <w:noProof/>
        </w:rPr>
        <w:fldChar w:fldCharType="end"/>
      </w:r>
    </w:p>
    <w:p w14:paraId="0453C06B" w14:textId="2AA2F6F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14.3.3.2.1</w:t>
      </w:r>
      <w:r>
        <w:rPr>
          <w:rFonts w:asciiTheme="minorHAnsi" w:eastAsiaTheme="minorEastAsia" w:hAnsiTheme="minorHAnsi" w:cstheme="minorBidi"/>
          <w:noProof/>
          <w:kern w:val="2"/>
          <w:sz w:val="22"/>
          <w:szCs w:val="22"/>
          <w:lang w:eastAsia="en-GB"/>
          <w14:ligatures w14:val="standardContextual"/>
        </w:rPr>
        <w:tab/>
      </w:r>
      <w:r>
        <w:rPr>
          <w:noProof/>
        </w:rPr>
        <w:t>Request for unicast resources at VAL service communication establishment</w:t>
      </w:r>
      <w:r>
        <w:rPr>
          <w:noProof/>
        </w:rPr>
        <w:tab/>
      </w:r>
      <w:r>
        <w:rPr>
          <w:noProof/>
        </w:rPr>
        <w:fldChar w:fldCharType="begin"/>
      </w:r>
      <w:r>
        <w:rPr>
          <w:noProof/>
        </w:rPr>
        <w:instrText xml:space="preserve"> PAGEREF _Toc162886280 \h </w:instrText>
      </w:r>
      <w:r>
        <w:rPr>
          <w:noProof/>
        </w:rPr>
      </w:r>
      <w:r>
        <w:rPr>
          <w:noProof/>
        </w:rPr>
        <w:fldChar w:fldCharType="separate"/>
      </w:r>
      <w:r>
        <w:rPr>
          <w:noProof/>
        </w:rPr>
        <w:t>192</w:t>
      </w:r>
      <w:r>
        <w:rPr>
          <w:noProof/>
        </w:rPr>
        <w:fldChar w:fldCharType="end"/>
      </w:r>
    </w:p>
    <w:p w14:paraId="1C0987D0" w14:textId="167816E8"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_Toc162886281 \h </w:instrText>
      </w:r>
      <w:r>
        <w:rPr>
          <w:noProof/>
        </w:rPr>
      </w:r>
      <w:r>
        <w:rPr>
          <w:noProof/>
        </w:rPr>
        <w:fldChar w:fldCharType="separate"/>
      </w:r>
      <w:r>
        <w:rPr>
          <w:noProof/>
        </w:rPr>
        <w:t>192</w:t>
      </w:r>
      <w:r>
        <w:rPr>
          <w:noProof/>
        </w:rPr>
        <w:fldChar w:fldCharType="end"/>
      </w:r>
    </w:p>
    <w:p w14:paraId="34AC0038" w14:textId="38931A68"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14.3.3.2.1.2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_Toc162886282 \h </w:instrText>
      </w:r>
      <w:r>
        <w:rPr>
          <w:noProof/>
        </w:rPr>
      </w:r>
      <w:r>
        <w:rPr>
          <w:noProof/>
        </w:rPr>
        <w:fldChar w:fldCharType="separate"/>
      </w:r>
      <w:r>
        <w:rPr>
          <w:noProof/>
        </w:rPr>
        <w:t>192</w:t>
      </w:r>
      <w:r>
        <w:rPr>
          <w:noProof/>
        </w:rPr>
        <w:fldChar w:fldCharType="end"/>
      </w:r>
    </w:p>
    <w:p w14:paraId="45912D06" w14:textId="6E03BFAB"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14.3.3.2.2</w:t>
      </w:r>
      <w:r>
        <w:rPr>
          <w:rFonts w:asciiTheme="minorHAnsi" w:eastAsiaTheme="minorEastAsia" w:hAnsiTheme="minorHAnsi" w:cstheme="minorBidi"/>
          <w:noProof/>
          <w:kern w:val="2"/>
          <w:sz w:val="22"/>
          <w:szCs w:val="22"/>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_Toc162886283 \h </w:instrText>
      </w:r>
      <w:r>
        <w:rPr>
          <w:noProof/>
        </w:rPr>
      </w:r>
      <w:r>
        <w:rPr>
          <w:noProof/>
        </w:rPr>
        <w:fldChar w:fldCharType="separate"/>
      </w:r>
      <w:r>
        <w:rPr>
          <w:noProof/>
        </w:rPr>
        <w:t>193</w:t>
      </w:r>
      <w:r>
        <w:rPr>
          <w:noProof/>
        </w:rPr>
        <w:fldChar w:fldCharType="end"/>
      </w:r>
    </w:p>
    <w:p w14:paraId="6D79205C" w14:textId="25C9BC95"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14.3.3.2.2.1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_Toc162886284 \h </w:instrText>
      </w:r>
      <w:r>
        <w:rPr>
          <w:noProof/>
        </w:rPr>
      </w:r>
      <w:r>
        <w:rPr>
          <w:noProof/>
        </w:rPr>
        <w:fldChar w:fldCharType="separate"/>
      </w:r>
      <w:r>
        <w:rPr>
          <w:noProof/>
        </w:rPr>
        <w:t>193</w:t>
      </w:r>
      <w:r>
        <w:rPr>
          <w:noProof/>
        </w:rPr>
        <w:fldChar w:fldCharType="end"/>
      </w:r>
    </w:p>
    <w:p w14:paraId="5ADB59D0" w14:textId="17798B8E"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14.3.3.2.2.2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_Toc162886285 \h </w:instrText>
      </w:r>
      <w:r>
        <w:rPr>
          <w:noProof/>
        </w:rPr>
      </w:r>
      <w:r>
        <w:rPr>
          <w:noProof/>
        </w:rPr>
        <w:fldChar w:fldCharType="separate"/>
      </w:r>
      <w:r>
        <w:rPr>
          <w:noProof/>
        </w:rPr>
        <w:t>193</w:t>
      </w:r>
      <w:r>
        <w:rPr>
          <w:noProof/>
        </w:rPr>
        <w:fldChar w:fldCharType="end"/>
      </w:r>
    </w:p>
    <w:p w14:paraId="2C116C16" w14:textId="6AD01D3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14.3.3.3</w:t>
      </w:r>
      <w:r>
        <w:rPr>
          <w:rFonts w:asciiTheme="minorHAnsi" w:eastAsiaTheme="minorEastAsia" w:hAnsiTheme="minorHAnsi" w:cstheme="minorBidi"/>
          <w:noProof/>
          <w:kern w:val="2"/>
          <w:sz w:val="22"/>
          <w:szCs w:val="22"/>
          <w:lang w:eastAsia="en-GB"/>
          <w14:ligatures w14:val="standardContextual"/>
        </w:rPr>
        <w:tab/>
      </w:r>
      <w:r>
        <w:rPr>
          <w:noProof/>
        </w:rPr>
        <w:t>Unicast resource management without SIP core</w:t>
      </w:r>
      <w:r>
        <w:rPr>
          <w:noProof/>
        </w:rPr>
        <w:tab/>
      </w:r>
      <w:r>
        <w:rPr>
          <w:noProof/>
        </w:rPr>
        <w:fldChar w:fldCharType="begin"/>
      </w:r>
      <w:r>
        <w:rPr>
          <w:noProof/>
        </w:rPr>
        <w:instrText xml:space="preserve"> PAGEREF _Toc162886286 \h </w:instrText>
      </w:r>
      <w:r>
        <w:rPr>
          <w:noProof/>
        </w:rPr>
      </w:r>
      <w:r>
        <w:rPr>
          <w:noProof/>
        </w:rPr>
        <w:fldChar w:fldCharType="separate"/>
      </w:r>
      <w:r>
        <w:rPr>
          <w:noProof/>
        </w:rPr>
        <w:t>194</w:t>
      </w:r>
      <w:r>
        <w:rPr>
          <w:noProof/>
        </w:rPr>
        <w:fldChar w:fldCharType="end"/>
      </w:r>
    </w:p>
    <w:p w14:paraId="336C5492" w14:textId="041B17B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14.3.3.3.1</w:t>
      </w:r>
      <w:r>
        <w:rPr>
          <w:rFonts w:asciiTheme="minorHAnsi" w:eastAsiaTheme="minorEastAsia" w:hAnsiTheme="minorHAnsi" w:cstheme="minorBidi"/>
          <w:noProof/>
          <w:kern w:val="2"/>
          <w:sz w:val="22"/>
          <w:szCs w:val="22"/>
          <w:lang w:eastAsia="en-GB"/>
          <w14:ligatures w14:val="standardContextual"/>
        </w:rPr>
        <w:tab/>
      </w:r>
      <w:r>
        <w:rPr>
          <w:noProof/>
        </w:rPr>
        <w:t>Network resource adaptation</w:t>
      </w:r>
      <w:r>
        <w:rPr>
          <w:noProof/>
        </w:rPr>
        <w:tab/>
      </w:r>
      <w:r>
        <w:rPr>
          <w:noProof/>
        </w:rPr>
        <w:fldChar w:fldCharType="begin"/>
      </w:r>
      <w:r>
        <w:rPr>
          <w:noProof/>
        </w:rPr>
        <w:instrText xml:space="preserve"> PAGEREF _Toc162886287 \h </w:instrText>
      </w:r>
      <w:r>
        <w:rPr>
          <w:noProof/>
        </w:rPr>
      </w:r>
      <w:r>
        <w:rPr>
          <w:noProof/>
        </w:rPr>
        <w:fldChar w:fldCharType="separate"/>
      </w:r>
      <w:r>
        <w:rPr>
          <w:noProof/>
        </w:rPr>
        <w:t>194</w:t>
      </w:r>
      <w:r>
        <w:rPr>
          <w:noProof/>
        </w:rPr>
        <w:fldChar w:fldCharType="end"/>
      </w:r>
    </w:p>
    <w:p w14:paraId="5DF530F1" w14:textId="436DFEF0"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14.3.3.3.1.1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_Toc162886288 \h </w:instrText>
      </w:r>
      <w:r>
        <w:rPr>
          <w:noProof/>
        </w:rPr>
      </w:r>
      <w:r>
        <w:rPr>
          <w:noProof/>
        </w:rPr>
        <w:fldChar w:fldCharType="separate"/>
      </w:r>
      <w:r>
        <w:rPr>
          <w:noProof/>
        </w:rPr>
        <w:t>194</w:t>
      </w:r>
      <w:r>
        <w:rPr>
          <w:noProof/>
        </w:rPr>
        <w:fldChar w:fldCharType="end"/>
      </w:r>
    </w:p>
    <w:p w14:paraId="22636778" w14:textId="5C9C38AD"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14.3.3.3.1.2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_Toc162886289 \h </w:instrText>
      </w:r>
      <w:r>
        <w:rPr>
          <w:noProof/>
        </w:rPr>
      </w:r>
      <w:r>
        <w:rPr>
          <w:noProof/>
        </w:rPr>
        <w:fldChar w:fldCharType="separate"/>
      </w:r>
      <w:r>
        <w:rPr>
          <w:noProof/>
        </w:rPr>
        <w:t>194</w:t>
      </w:r>
      <w:r>
        <w:rPr>
          <w:noProof/>
        </w:rPr>
        <w:fldChar w:fldCharType="end"/>
      </w:r>
    </w:p>
    <w:p w14:paraId="5A8518DF" w14:textId="0B75D51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14.3.3.3.2</w:t>
      </w:r>
      <w:r>
        <w:rPr>
          <w:rFonts w:asciiTheme="minorHAnsi" w:eastAsiaTheme="minorEastAsia" w:hAnsiTheme="minorHAnsi" w:cstheme="minorBidi"/>
          <w:noProof/>
          <w:kern w:val="2"/>
          <w:sz w:val="22"/>
          <w:szCs w:val="22"/>
          <w:lang w:eastAsia="en-GB"/>
          <w14:ligatures w14:val="standardContextual"/>
        </w:rPr>
        <w:tab/>
      </w:r>
      <w:r>
        <w:rPr>
          <w:noProof/>
        </w:rPr>
        <w:t>Request for unicast resources at VAL service communication establishment</w:t>
      </w:r>
      <w:r>
        <w:rPr>
          <w:noProof/>
        </w:rPr>
        <w:tab/>
      </w:r>
      <w:r>
        <w:rPr>
          <w:noProof/>
        </w:rPr>
        <w:fldChar w:fldCharType="begin"/>
      </w:r>
      <w:r>
        <w:rPr>
          <w:noProof/>
        </w:rPr>
        <w:instrText xml:space="preserve"> PAGEREF _Toc162886290 \h </w:instrText>
      </w:r>
      <w:r>
        <w:rPr>
          <w:noProof/>
        </w:rPr>
      </w:r>
      <w:r>
        <w:rPr>
          <w:noProof/>
        </w:rPr>
        <w:fldChar w:fldCharType="separate"/>
      </w:r>
      <w:r>
        <w:rPr>
          <w:noProof/>
        </w:rPr>
        <w:t>195</w:t>
      </w:r>
      <w:r>
        <w:rPr>
          <w:noProof/>
        </w:rPr>
        <w:fldChar w:fldCharType="end"/>
      </w:r>
    </w:p>
    <w:p w14:paraId="3F17F848" w14:textId="73C20DB4"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14.3.3.3.2.1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_Toc162886291 \h </w:instrText>
      </w:r>
      <w:r>
        <w:rPr>
          <w:noProof/>
        </w:rPr>
      </w:r>
      <w:r>
        <w:rPr>
          <w:noProof/>
        </w:rPr>
        <w:fldChar w:fldCharType="separate"/>
      </w:r>
      <w:r>
        <w:rPr>
          <w:noProof/>
        </w:rPr>
        <w:t>195</w:t>
      </w:r>
      <w:r>
        <w:rPr>
          <w:noProof/>
        </w:rPr>
        <w:fldChar w:fldCharType="end"/>
      </w:r>
    </w:p>
    <w:p w14:paraId="159CB0C2" w14:textId="2CC14DDB"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14.3.3.3.2.2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_Toc162886292 \h </w:instrText>
      </w:r>
      <w:r>
        <w:rPr>
          <w:noProof/>
        </w:rPr>
      </w:r>
      <w:r>
        <w:rPr>
          <w:noProof/>
        </w:rPr>
        <w:fldChar w:fldCharType="separate"/>
      </w:r>
      <w:r>
        <w:rPr>
          <w:noProof/>
        </w:rPr>
        <w:t>195</w:t>
      </w:r>
      <w:r>
        <w:rPr>
          <w:noProof/>
        </w:rPr>
        <w:fldChar w:fldCharType="end"/>
      </w:r>
    </w:p>
    <w:p w14:paraId="3735CAB5" w14:textId="5BC5F02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14.3.3.3.3</w:t>
      </w:r>
      <w:r>
        <w:rPr>
          <w:rFonts w:asciiTheme="minorHAnsi" w:eastAsiaTheme="minorEastAsia" w:hAnsiTheme="minorHAnsi" w:cstheme="minorBidi"/>
          <w:noProof/>
          <w:kern w:val="2"/>
          <w:sz w:val="22"/>
          <w:szCs w:val="22"/>
          <w:lang w:eastAsia="en-GB"/>
          <w14:ligatures w14:val="standardContextual"/>
        </w:rPr>
        <w:tab/>
      </w:r>
      <w:r>
        <w:rPr>
          <w:noProof/>
        </w:rPr>
        <w:t>Request for modification of unicast resources</w:t>
      </w:r>
      <w:r>
        <w:rPr>
          <w:noProof/>
        </w:rPr>
        <w:tab/>
      </w:r>
      <w:r>
        <w:rPr>
          <w:noProof/>
        </w:rPr>
        <w:fldChar w:fldCharType="begin"/>
      </w:r>
      <w:r>
        <w:rPr>
          <w:noProof/>
        </w:rPr>
        <w:instrText xml:space="preserve"> PAGEREF _Toc162886293 \h </w:instrText>
      </w:r>
      <w:r>
        <w:rPr>
          <w:noProof/>
        </w:rPr>
      </w:r>
      <w:r>
        <w:rPr>
          <w:noProof/>
        </w:rPr>
        <w:fldChar w:fldCharType="separate"/>
      </w:r>
      <w:r>
        <w:rPr>
          <w:noProof/>
        </w:rPr>
        <w:t>196</w:t>
      </w:r>
      <w:r>
        <w:rPr>
          <w:noProof/>
        </w:rPr>
        <w:fldChar w:fldCharType="end"/>
      </w:r>
    </w:p>
    <w:p w14:paraId="25AE5F7E" w14:textId="78CFFBBA"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14.3.3.3.3.1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_Toc162886294 \h </w:instrText>
      </w:r>
      <w:r>
        <w:rPr>
          <w:noProof/>
        </w:rPr>
      </w:r>
      <w:r>
        <w:rPr>
          <w:noProof/>
        </w:rPr>
        <w:fldChar w:fldCharType="separate"/>
      </w:r>
      <w:r>
        <w:rPr>
          <w:noProof/>
        </w:rPr>
        <w:t>196</w:t>
      </w:r>
      <w:r>
        <w:rPr>
          <w:noProof/>
        </w:rPr>
        <w:fldChar w:fldCharType="end"/>
      </w:r>
    </w:p>
    <w:p w14:paraId="2D92212B" w14:textId="7B96B4E9"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14.3.3.3.3.2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_Toc162886295 \h </w:instrText>
      </w:r>
      <w:r>
        <w:rPr>
          <w:noProof/>
        </w:rPr>
      </w:r>
      <w:r>
        <w:rPr>
          <w:noProof/>
        </w:rPr>
        <w:fldChar w:fldCharType="separate"/>
      </w:r>
      <w:r>
        <w:rPr>
          <w:noProof/>
        </w:rPr>
        <w:t>196</w:t>
      </w:r>
      <w:r>
        <w:rPr>
          <w:noProof/>
        </w:rPr>
        <w:fldChar w:fldCharType="end"/>
      </w:r>
    </w:p>
    <w:p w14:paraId="5A0F3188" w14:textId="41904FF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14.3.3.4</w:t>
      </w:r>
      <w:r>
        <w:rPr>
          <w:rFonts w:asciiTheme="minorHAnsi" w:eastAsiaTheme="minorEastAsia" w:hAnsiTheme="minorHAnsi" w:cstheme="minorBidi"/>
          <w:noProof/>
          <w:kern w:val="2"/>
          <w:sz w:val="22"/>
          <w:szCs w:val="22"/>
          <w:lang w:eastAsia="en-GB"/>
          <w14:ligatures w14:val="standardContextual"/>
        </w:rPr>
        <w:tab/>
      </w:r>
      <w:r>
        <w:rPr>
          <w:noProof/>
        </w:rPr>
        <w:t>Unicast QoS monitoring</w:t>
      </w:r>
      <w:r>
        <w:rPr>
          <w:noProof/>
        </w:rPr>
        <w:tab/>
      </w:r>
      <w:r>
        <w:rPr>
          <w:noProof/>
        </w:rPr>
        <w:fldChar w:fldCharType="begin"/>
      </w:r>
      <w:r>
        <w:rPr>
          <w:noProof/>
        </w:rPr>
        <w:instrText xml:space="preserve"> PAGEREF _Toc162886296 \h </w:instrText>
      </w:r>
      <w:r>
        <w:rPr>
          <w:noProof/>
        </w:rPr>
      </w:r>
      <w:r>
        <w:rPr>
          <w:noProof/>
        </w:rPr>
        <w:fldChar w:fldCharType="separate"/>
      </w:r>
      <w:r>
        <w:rPr>
          <w:noProof/>
        </w:rPr>
        <w:t>197</w:t>
      </w:r>
      <w:r>
        <w:rPr>
          <w:noProof/>
        </w:rPr>
        <w:fldChar w:fldCharType="end"/>
      </w:r>
    </w:p>
    <w:p w14:paraId="13EC101E" w14:textId="0C52A1B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14.3.3.4.1</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procedure</w:t>
      </w:r>
      <w:r>
        <w:rPr>
          <w:noProof/>
        </w:rPr>
        <w:tab/>
      </w:r>
      <w:r>
        <w:rPr>
          <w:noProof/>
        </w:rPr>
        <w:fldChar w:fldCharType="begin"/>
      </w:r>
      <w:r>
        <w:rPr>
          <w:noProof/>
        </w:rPr>
        <w:instrText xml:space="preserve"> PAGEREF _Toc162886297 \h </w:instrText>
      </w:r>
      <w:r>
        <w:rPr>
          <w:noProof/>
        </w:rPr>
      </w:r>
      <w:r>
        <w:rPr>
          <w:noProof/>
        </w:rPr>
        <w:fldChar w:fldCharType="separate"/>
      </w:r>
      <w:r>
        <w:rPr>
          <w:noProof/>
        </w:rPr>
        <w:t>197</w:t>
      </w:r>
      <w:r>
        <w:rPr>
          <w:noProof/>
        </w:rPr>
        <w:fldChar w:fldCharType="end"/>
      </w:r>
    </w:p>
    <w:p w14:paraId="6232FCFA" w14:textId="2BA25604"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_Toc162886298 \h </w:instrText>
      </w:r>
      <w:r>
        <w:rPr>
          <w:noProof/>
        </w:rPr>
      </w:r>
      <w:r>
        <w:rPr>
          <w:noProof/>
        </w:rPr>
        <w:fldChar w:fldCharType="separate"/>
      </w:r>
      <w:r>
        <w:rPr>
          <w:noProof/>
        </w:rPr>
        <w:t>197</w:t>
      </w:r>
      <w:r>
        <w:rPr>
          <w:noProof/>
        </w:rPr>
        <w:fldChar w:fldCharType="end"/>
      </w:r>
    </w:p>
    <w:p w14:paraId="591FF7DB" w14:textId="12C6062B"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14.3.3.4.1.2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_Toc162886299 \h </w:instrText>
      </w:r>
      <w:r>
        <w:rPr>
          <w:noProof/>
        </w:rPr>
      </w:r>
      <w:r>
        <w:rPr>
          <w:noProof/>
        </w:rPr>
        <w:fldChar w:fldCharType="separate"/>
      </w:r>
      <w:r>
        <w:rPr>
          <w:noProof/>
        </w:rPr>
        <w:t>197</w:t>
      </w:r>
      <w:r>
        <w:rPr>
          <w:noProof/>
        </w:rPr>
        <w:fldChar w:fldCharType="end"/>
      </w:r>
    </w:p>
    <w:p w14:paraId="3A74821F" w14:textId="4F656B7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14.3.3.4.2</w:t>
      </w:r>
      <w:r>
        <w:rPr>
          <w:rFonts w:asciiTheme="minorHAnsi" w:eastAsiaTheme="minorEastAsia" w:hAnsiTheme="minorHAnsi" w:cstheme="minorBidi"/>
          <w:noProof/>
          <w:kern w:val="2"/>
          <w:sz w:val="22"/>
          <w:szCs w:val="22"/>
          <w:lang w:eastAsia="en-GB"/>
          <w14:ligatures w14:val="standardContextual"/>
        </w:rPr>
        <w:tab/>
      </w:r>
      <w:r>
        <w:rPr>
          <w:noProof/>
        </w:rPr>
        <w:t>Unicast QoS monitoring notification procedure</w:t>
      </w:r>
      <w:r>
        <w:rPr>
          <w:noProof/>
        </w:rPr>
        <w:tab/>
      </w:r>
      <w:r>
        <w:rPr>
          <w:noProof/>
        </w:rPr>
        <w:fldChar w:fldCharType="begin"/>
      </w:r>
      <w:r>
        <w:rPr>
          <w:noProof/>
        </w:rPr>
        <w:instrText xml:space="preserve"> PAGEREF _Toc162886300 \h </w:instrText>
      </w:r>
      <w:r>
        <w:rPr>
          <w:noProof/>
        </w:rPr>
      </w:r>
      <w:r>
        <w:rPr>
          <w:noProof/>
        </w:rPr>
        <w:fldChar w:fldCharType="separate"/>
      </w:r>
      <w:r>
        <w:rPr>
          <w:noProof/>
        </w:rPr>
        <w:t>198</w:t>
      </w:r>
      <w:r>
        <w:rPr>
          <w:noProof/>
        </w:rPr>
        <w:fldChar w:fldCharType="end"/>
      </w:r>
    </w:p>
    <w:p w14:paraId="22B0B8E1" w14:textId="4032CD0B"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_Toc162886301 \h </w:instrText>
      </w:r>
      <w:r>
        <w:rPr>
          <w:noProof/>
        </w:rPr>
      </w:r>
      <w:r>
        <w:rPr>
          <w:noProof/>
        </w:rPr>
        <w:fldChar w:fldCharType="separate"/>
      </w:r>
      <w:r>
        <w:rPr>
          <w:noProof/>
        </w:rPr>
        <w:t>198</w:t>
      </w:r>
      <w:r>
        <w:rPr>
          <w:noProof/>
        </w:rPr>
        <w:fldChar w:fldCharType="end"/>
      </w:r>
    </w:p>
    <w:p w14:paraId="70B14C81" w14:textId="730B207B"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_Toc162886302 \h </w:instrText>
      </w:r>
      <w:r>
        <w:rPr>
          <w:noProof/>
        </w:rPr>
      </w:r>
      <w:r>
        <w:rPr>
          <w:noProof/>
        </w:rPr>
        <w:fldChar w:fldCharType="separate"/>
      </w:r>
      <w:r>
        <w:rPr>
          <w:noProof/>
        </w:rPr>
        <w:t>198</w:t>
      </w:r>
      <w:r>
        <w:rPr>
          <w:noProof/>
        </w:rPr>
        <w:fldChar w:fldCharType="end"/>
      </w:r>
    </w:p>
    <w:p w14:paraId="5CD0D69D" w14:textId="16739CC7"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14.3.3.4.3</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termination procedure</w:t>
      </w:r>
      <w:r>
        <w:rPr>
          <w:noProof/>
        </w:rPr>
        <w:tab/>
      </w:r>
      <w:r>
        <w:rPr>
          <w:noProof/>
        </w:rPr>
        <w:fldChar w:fldCharType="begin"/>
      </w:r>
      <w:r>
        <w:rPr>
          <w:noProof/>
        </w:rPr>
        <w:instrText xml:space="preserve"> PAGEREF _Toc162886303 \h </w:instrText>
      </w:r>
      <w:r>
        <w:rPr>
          <w:noProof/>
        </w:rPr>
      </w:r>
      <w:r>
        <w:rPr>
          <w:noProof/>
        </w:rPr>
        <w:fldChar w:fldCharType="separate"/>
      </w:r>
      <w:r>
        <w:rPr>
          <w:noProof/>
        </w:rPr>
        <w:t>198</w:t>
      </w:r>
      <w:r>
        <w:rPr>
          <w:noProof/>
        </w:rPr>
        <w:fldChar w:fldCharType="end"/>
      </w:r>
    </w:p>
    <w:p w14:paraId="52C638A6" w14:textId="250EE099"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_Toc162886304 \h </w:instrText>
      </w:r>
      <w:r>
        <w:rPr>
          <w:noProof/>
        </w:rPr>
      </w:r>
      <w:r>
        <w:rPr>
          <w:noProof/>
        </w:rPr>
        <w:fldChar w:fldCharType="separate"/>
      </w:r>
      <w:r>
        <w:rPr>
          <w:noProof/>
        </w:rPr>
        <w:t>198</w:t>
      </w:r>
      <w:r>
        <w:rPr>
          <w:noProof/>
        </w:rPr>
        <w:fldChar w:fldCharType="end"/>
      </w:r>
    </w:p>
    <w:p w14:paraId="19781C90" w14:textId="71EB0AC2"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_Toc162886305 \h </w:instrText>
      </w:r>
      <w:r>
        <w:rPr>
          <w:noProof/>
        </w:rPr>
      </w:r>
      <w:r>
        <w:rPr>
          <w:noProof/>
        </w:rPr>
        <w:fldChar w:fldCharType="separate"/>
      </w:r>
      <w:r>
        <w:rPr>
          <w:noProof/>
        </w:rPr>
        <w:t>198</w:t>
      </w:r>
      <w:r>
        <w:rPr>
          <w:noProof/>
        </w:rPr>
        <w:fldChar w:fldCharType="end"/>
      </w:r>
    </w:p>
    <w:p w14:paraId="2FEC7523" w14:textId="3AE190DB"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14.3.3.4.4</w:t>
      </w:r>
      <w:r>
        <w:rPr>
          <w:rFonts w:asciiTheme="minorHAnsi" w:eastAsiaTheme="minorEastAsia" w:hAnsiTheme="minorHAnsi" w:cstheme="minorBidi"/>
          <w:noProof/>
          <w:kern w:val="2"/>
          <w:sz w:val="22"/>
          <w:szCs w:val="22"/>
          <w:lang w:eastAsia="en-GB"/>
          <w14:ligatures w14:val="standardContextual"/>
        </w:rPr>
        <w:tab/>
      </w:r>
      <w:r>
        <w:rPr>
          <w:noProof/>
        </w:rPr>
        <w:t>Unicast QoS monitoring data retrieval procedure</w:t>
      </w:r>
      <w:r>
        <w:rPr>
          <w:noProof/>
        </w:rPr>
        <w:tab/>
      </w:r>
      <w:r>
        <w:rPr>
          <w:noProof/>
        </w:rPr>
        <w:fldChar w:fldCharType="begin"/>
      </w:r>
      <w:r>
        <w:rPr>
          <w:noProof/>
        </w:rPr>
        <w:instrText xml:space="preserve"> PAGEREF _Toc162886306 \h </w:instrText>
      </w:r>
      <w:r>
        <w:rPr>
          <w:noProof/>
        </w:rPr>
      </w:r>
      <w:r>
        <w:rPr>
          <w:noProof/>
        </w:rPr>
        <w:fldChar w:fldCharType="separate"/>
      </w:r>
      <w:r>
        <w:rPr>
          <w:noProof/>
        </w:rPr>
        <w:t>199</w:t>
      </w:r>
      <w:r>
        <w:rPr>
          <w:noProof/>
        </w:rPr>
        <w:fldChar w:fldCharType="end"/>
      </w:r>
    </w:p>
    <w:p w14:paraId="1D569BBB" w14:textId="5A16086E"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_Toc162886307 \h </w:instrText>
      </w:r>
      <w:r>
        <w:rPr>
          <w:noProof/>
        </w:rPr>
      </w:r>
      <w:r>
        <w:rPr>
          <w:noProof/>
        </w:rPr>
        <w:fldChar w:fldCharType="separate"/>
      </w:r>
      <w:r>
        <w:rPr>
          <w:noProof/>
        </w:rPr>
        <w:t>199</w:t>
      </w:r>
      <w:r>
        <w:rPr>
          <w:noProof/>
        </w:rPr>
        <w:fldChar w:fldCharType="end"/>
      </w:r>
    </w:p>
    <w:p w14:paraId="1EA10A82" w14:textId="2EBBAD04"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_Toc162886308 \h </w:instrText>
      </w:r>
      <w:r>
        <w:rPr>
          <w:noProof/>
        </w:rPr>
      </w:r>
      <w:r>
        <w:rPr>
          <w:noProof/>
        </w:rPr>
        <w:fldChar w:fldCharType="separate"/>
      </w:r>
      <w:r>
        <w:rPr>
          <w:noProof/>
        </w:rPr>
        <w:t>199</w:t>
      </w:r>
      <w:r>
        <w:rPr>
          <w:noProof/>
        </w:rPr>
        <w:fldChar w:fldCharType="end"/>
      </w:r>
    </w:p>
    <w:p w14:paraId="231CF233" w14:textId="79F5C3B8"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14.3.3.4.5</w:t>
      </w:r>
      <w:r>
        <w:rPr>
          <w:rFonts w:asciiTheme="minorHAnsi" w:eastAsiaTheme="minorEastAsia" w:hAnsiTheme="minorHAnsi" w:cstheme="minorBidi"/>
          <w:noProof/>
          <w:kern w:val="2"/>
          <w:sz w:val="22"/>
          <w:szCs w:val="22"/>
          <w:lang w:eastAsia="en-GB"/>
          <w14:ligatures w14:val="standardContextual"/>
        </w:rPr>
        <w:tab/>
      </w:r>
      <w:r>
        <w:rPr>
          <w:noProof/>
        </w:rPr>
        <w:t>Unicast QoS monitoring subscription update procedure</w:t>
      </w:r>
      <w:r>
        <w:rPr>
          <w:noProof/>
        </w:rPr>
        <w:tab/>
      </w:r>
      <w:r>
        <w:rPr>
          <w:noProof/>
        </w:rPr>
        <w:fldChar w:fldCharType="begin"/>
      </w:r>
      <w:r>
        <w:rPr>
          <w:noProof/>
        </w:rPr>
        <w:instrText xml:space="preserve"> PAGEREF _Toc162886309 \h </w:instrText>
      </w:r>
      <w:r>
        <w:rPr>
          <w:noProof/>
        </w:rPr>
      </w:r>
      <w:r>
        <w:rPr>
          <w:noProof/>
        </w:rPr>
        <w:fldChar w:fldCharType="separate"/>
      </w:r>
      <w:r>
        <w:rPr>
          <w:noProof/>
        </w:rPr>
        <w:t>200</w:t>
      </w:r>
      <w:r>
        <w:rPr>
          <w:noProof/>
        </w:rPr>
        <w:fldChar w:fldCharType="end"/>
      </w:r>
    </w:p>
    <w:p w14:paraId="28844141" w14:textId="51804347"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_Toc162886310 \h </w:instrText>
      </w:r>
      <w:r>
        <w:rPr>
          <w:noProof/>
        </w:rPr>
      </w:r>
      <w:r>
        <w:rPr>
          <w:noProof/>
        </w:rPr>
        <w:fldChar w:fldCharType="separate"/>
      </w:r>
      <w:r>
        <w:rPr>
          <w:noProof/>
        </w:rPr>
        <w:t>200</w:t>
      </w:r>
      <w:r>
        <w:rPr>
          <w:noProof/>
        </w:rPr>
        <w:fldChar w:fldCharType="end"/>
      </w:r>
    </w:p>
    <w:p w14:paraId="74C83353" w14:textId="6DAFE938"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14.3.3.4.5.2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_Toc162886311 \h </w:instrText>
      </w:r>
      <w:r>
        <w:rPr>
          <w:noProof/>
        </w:rPr>
      </w:r>
      <w:r>
        <w:rPr>
          <w:noProof/>
        </w:rPr>
        <w:fldChar w:fldCharType="separate"/>
      </w:r>
      <w:r>
        <w:rPr>
          <w:noProof/>
        </w:rPr>
        <w:t>200</w:t>
      </w:r>
      <w:r>
        <w:rPr>
          <w:noProof/>
        </w:rPr>
        <w:fldChar w:fldCharType="end"/>
      </w:r>
    </w:p>
    <w:p w14:paraId="3F65F9C1" w14:textId="5AB7DE44"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14.3.4</w:t>
      </w:r>
      <w:r>
        <w:rPr>
          <w:rFonts w:asciiTheme="minorHAnsi" w:eastAsiaTheme="minorEastAsia" w:hAnsiTheme="minorHAnsi" w:cstheme="minorBidi"/>
          <w:noProof/>
          <w:kern w:val="2"/>
          <w:sz w:val="22"/>
          <w:szCs w:val="22"/>
          <w:lang w:eastAsia="en-GB"/>
          <w14:ligatures w14:val="standardContextual"/>
        </w:rPr>
        <w:tab/>
      </w:r>
      <w:r>
        <w:rPr>
          <w:noProof/>
        </w:rPr>
        <w:t>Multicast resource management for EPS</w:t>
      </w:r>
      <w:r>
        <w:rPr>
          <w:noProof/>
        </w:rPr>
        <w:tab/>
      </w:r>
      <w:r>
        <w:rPr>
          <w:noProof/>
        </w:rPr>
        <w:fldChar w:fldCharType="begin"/>
      </w:r>
      <w:r>
        <w:rPr>
          <w:noProof/>
        </w:rPr>
        <w:instrText xml:space="preserve"> PAGEREF _Toc162886312 \h </w:instrText>
      </w:r>
      <w:r>
        <w:rPr>
          <w:noProof/>
        </w:rPr>
      </w:r>
      <w:r>
        <w:rPr>
          <w:noProof/>
        </w:rPr>
        <w:fldChar w:fldCharType="separate"/>
      </w:r>
      <w:r>
        <w:rPr>
          <w:noProof/>
        </w:rPr>
        <w:t>201</w:t>
      </w:r>
      <w:r>
        <w:rPr>
          <w:noProof/>
        </w:rPr>
        <w:fldChar w:fldCharType="end"/>
      </w:r>
    </w:p>
    <w:p w14:paraId="462B2BAB" w14:textId="5E57217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_Toc162886313 \h </w:instrText>
      </w:r>
      <w:r>
        <w:rPr>
          <w:noProof/>
        </w:rPr>
      </w:r>
      <w:r>
        <w:rPr>
          <w:noProof/>
        </w:rPr>
        <w:fldChar w:fldCharType="separate"/>
      </w:r>
      <w:r>
        <w:rPr>
          <w:noProof/>
        </w:rPr>
        <w:t>201</w:t>
      </w:r>
      <w:r>
        <w:rPr>
          <w:noProof/>
        </w:rPr>
        <w:fldChar w:fldCharType="end"/>
      </w:r>
    </w:p>
    <w:p w14:paraId="01370EB3" w14:textId="35EAD7F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14.3.4.2</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_Toc162886314 \h </w:instrText>
      </w:r>
      <w:r>
        <w:rPr>
          <w:noProof/>
        </w:rPr>
      </w:r>
      <w:r>
        <w:rPr>
          <w:noProof/>
        </w:rPr>
        <w:fldChar w:fldCharType="separate"/>
      </w:r>
      <w:r>
        <w:rPr>
          <w:noProof/>
        </w:rPr>
        <w:t>201</w:t>
      </w:r>
      <w:r>
        <w:rPr>
          <w:noProof/>
        </w:rPr>
        <w:fldChar w:fldCharType="end"/>
      </w:r>
    </w:p>
    <w:p w14:paraId="383B98C2" w14:textId="3E91297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_Toc162886315 \h </w:instrText>
      </w:r>
      <w:r>
        <w:rPr>
          <w:noProof/>
        </w:rPr>
      </w:r>
      <w:r>
        <w:rPr>
          <w:noProof/>
        </w:rPr>
        <w:fldChar w:fldCharType="separate"/>
      </w:r>
      <w:r>
        <w:rPr>
          <w:noProof/>
        </w:rPr>
        <w:t>201</w:t>
      </w:r>
      <w:r>
        <w:rPr>
          <w:noProof/>
        </w:rPr>
        <w:fldChar w:fldCharType="end"/>
      </w:r>
    </w:p>
    <w:p w14:paraId="61601900" w14:textId="22CD45C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14.3.4.2.2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_Toc162886316 \h </w:instrText>
      </w:r>
      <w:r>
        <w:rPr>
          <w:noProof/>
        </w:rPr>
      </w:r>
      <w:r>
        <w:rPr>
          <w:noProof/>
        </w:rPr>
        <w:fldChar w:fldCharType="separate"/>
      </w:r>
      <w:r>
        <w:rPr>
          <w:noProof/>
        </w:rPr>
        <w:t>201</w:t>
      </w:r>
      <w:r>
        <w:rPr>
          <w:noProof/>
        </w:rPr>
        <w:fldChar w:fldCharType="end"/>
      </w:r>
    </w:p>
    <w:p w14:paraId="3EAC0817" w14:textId="2C72C1B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14.3.4.3</w:t>
      </w:r>
      <w:r>
        <w:rPr>
          <w:rFonts w:asciiTheme="minorHAnsi" w:eastAsiaTheme="minorEastAsia" w:hAnsiTheme="minorHAnsi" w:cstheme="minorBidi"/>
          <w:noProof/>
          <w:kern w:val="2"/>
          <w:sz w:val="22"/>
          <w:szCs w:val="22"/>
          <w:lang w:eastAsia="en-GB"/>
          <w14:ligatures w14:val="standardContextual"/>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_Toc162886317 \h </w:instrText>
      </w:r>
      <w:r>
        <w:rPr>
          <w:noProof/>
        </w:rPr>
      </w:r>
      <w:r>
        <w:rPr>
          <w:noProof/>
        </w:rPr>
        <w:fldChar w:fldCharType="separate"/>
      </w:r>
      <w:r>
        <w:rPr>
          <w:noProof/>
        </w:rPr>
        <w:t>203</w:t>
      </w:r>
      <w:r>
        <w:rPr>
          <w:noProof/>
        </w:rPr>
        <w:fldChar w:fldCharType="end"/>
      </w:r>
    </w:p>
    <w:p w14:paraId="68BF3431" w14:textId="1C7874EE"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_Toc162886318 \h </w:instrText>
      </w:r>
      <w:r>
        <w:rPr>
          <w:noProof/>
        </w:rPr>
      </w:r>
      <w:r>
        <w:rPr>
          <w:noProof/>
        </w:rPr>
        <w:fldChar w:fldCharType="separate"/>
      </w:r>
      <w:r>
        <w:rPr>
          <w:noProof/>
        </w:rPr>
        <w:t>203</w:t>
      </w:r>
      <w:r>
        <w:rPr>
          <w:noProof/>
        </w:rPr>
        <w:fldChar w:fldCharType="end"/>
      </w:r>
    </w:p>
    <w:p w14:paraId="0A4233D7" w14:textId="4FAC7B54"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_Toc162886319 \h </w:instrText>
      </w:r>
      <w:r>
        <w:rPr>
          <w:noProof/>
        </w:rPr>
      </w:r>
      <w:r>
        <w:rPr>
          <w:noProof/>
        </w:rPr>
        <w:fldChar w:fldCharType="separate"/>
      </w:r>
      <w:r>
        <w:rPr>
          <w:noProof/>
        </w:rPr>
        <w:t>203</w:t>
      </w:r>
      <w:r>
        <w:rPr>
          <w:noProof/>
        </w:rPr>
        <w:fldChar w:fldCharType="end"/>
      </w:r>
    </w:p>
    <w:p w14:paraId="28CB7222" w14:textId="2967AE2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14.3.4.4</w:t>
      </w:r>
      <w:r>
        <w:rPr>
          <w:rFonts w:asciiTheme="minorHAnsi" w:eastAsiaTheme="minorEastAsia" w:hAnsiTheme="minorHAnsi" w:cstheme="minorBidi"/>
          <w:noProof/>
          <w:kern w:val="2"/>
          <w:sz w:val="22"/>
          <w:szCs w:val="22"/>
          <w:lang w:eastAsia="en-GB"/>
          <w14:ligatures w14:val="standardContextual"/>
        </w:rPr>
        <w:tab/>
      </w:r>
      <w:r>
        <w:rPr>
          <w:noProof/>
        </w:rPr>
        <w:t>MBMS bearer announcement over MBMS bearer</w:t>
      </w:r>
      <w:r>
        <w:rPr>
          <w:noProof/>
        </w:rPr>
        <w:tab/>
      </w:r>
      <w:r>
        <w:rPr>
          <w:noProof/>
        </w:rPr>
        <w:fldChar w:fldCharType="begin"/>
      </w:r>
      <w:r>
        <w:rPr>
          <w:noProof/>
        </w:rPr>
        <w:instrText xml:space="preserve"> PAGEREF _Toc162886320 \h </w:instrText>
      </w:r>
      <w:r>
        <w:rPr>
          <w:noProof/>
        </w:rPr>
      </w:r>
      <w:r>
        <w:rPr>
          <w:noProof/>
        </w:rPr>
        <w:fldChar w:fldCharType="separate"/>
      </w:r>
      <w:r>
        <w:rPr>
          <w:noProof/>
        </w:rPr>
        <w:t>205</w:t>
      </w:r>
      <w:r>
        <w:rPr>
          <w:noProof/>
        </w:rPr>
        <w:fldChar w:fldCharType="end"/>
      </w:r>
    </w:p>
    <w:p w14:paraId="1FE65094" w14:textId="62E9965A"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_Toc162886321 \h </w:instrText>
      </w:r>
      <w:r>
        <w:rPr>
          <w:noProof/>
        </w:rPr>
      </w:r>
      <w:r>
        <w:rPr>
          <w:noProof/>
        </w:rPr>
        <w:fldChar w:fldCharType="separate"/>
      </w:r>
      <w:r>
        <w:rPr>
          <w:noProof/>
        </w:rPr>
        <w:t>205</w:t>
      </w:r>
      <w:r>
        <w:rPr>
          <w:noProof/>
        </w:rPr>
        <w:fldChar w:fldCharType="end"/>
      </w:r>
    </w:p>
    <w:p w14:paraId="61AE0984" w14:textId="7316264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14.3.4.4.2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_Toc162886322 \h </w:instrText>
      </w:r>
      <w:r>
        <w:rPr>
          <w:noProof/>
        </w:rPr>
      </w:r>
      <w:r>
        <w:rPr>
          <w:noProof/>
        </w:rPr>
        <w:fldChar w:fldCharType="separate"/>
      </w:r>
      <w:r>
        <w:rPr>
          <w:noProof/>
        </w:rPr>
        <w:t>205</w:t>
      </w:r>
      <w:r>
        <w:rPr>
          <w:noProof/>
        </w:rPr>
        <w:fldChar w:fldCharType="end"/>
      </w:r>
    </w:p>
    <w:p w14:paraId="6CAFFF4B" w14:textId="220AA40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14.3.4.5</w:t>
      </w:r>
      <w:r>
        <w:rPr>
          <w:rFonts w:asciiTheme="minorHAnsi" w:eastAsiaTheme="minorEastAsia" w:hAnsiTheme="minorHAnsi" w:cstheme="minorBidi"/>
          <w:noProof/>
          <w:kern w:val="2"/>
          <w:sz w:val="22"/>
          <w:szCs w:val="22"/>
          <w:lang w:eastAsia="en-GB"/>
          <w14:ligatures w14:val="standardContextual"/>
        </w:rPr>
        <w:tab/>
      </w:r>
      <w:r>
        <w:rPr>
          <w:noProof/>
        </w:rPr>
        <w:t>MBMS bearer quality detection</w:t>
      </w:r>
      <w:r>
        <w:rPr>
          <w:noProof/>
        </w:rPr>
        <w:tab/>
      </w:r>
      <w:r>
        <w:rPr>
          <w:noProof/>
        </w:rPr>
        <w:fldChar w:fldCharType="begin"/>
      </w:r>
      <w:r>
        <w:rPr>
          <w:noProof/>
        </w:rPr>
        <w:instrText xml:space="preserve"> PAGEREF _Toc162886323 \h </w:instrText>
      </w:r>
      <w:r>
        <w:rPr>
          <w:noProof/>
        </w:rPr>
      </w:r>
      <w:r>
        <w:rPr>
          <w:noProof/>
        </w:rPr>
        <w:fldChar w:fldCharType="separate"/>
      </w:r>
      <w:r>
        <w:rPr>
          <w:noProof/>
        </w:rPr>
        <w:t>207</w:t>
      </w:r>
      <w:r>
        <w:rPr>
          <w:noProof/>
        </w:rPr>
        <w:fldChar w:fldCharType="end"/>
      </w:r>
    </w:p>
    <w:p w14:paraId="36E1C121" w14:textId="34BEF3C0"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_Toc162886324 \h </w:instrText>
      </w:r>
      <w:r>
        <w:rPr>
          <w:noProof/>
        </w:rPr>
      </w:r>
      <w:r>
        <w:rPr>
          <w:noProof/>
        </w:rPr>
        <w:fldChar w:fldCharType="separate"/>
      </w:r>
      <w:r>
        <w:rPr>
          <w:noProof/>
        </w:rPr>
        <w:t>207</w:t>
      </w:r>
      <w:r>
        <w:rPr>
          <w:noProof/>
        </w:rPr>
        <w:fldChar w:fldCharType="end"/>
      </w:r>
    </w:p>
    <w:p w14:paraId="0DBAE396" w14:textId="36705472"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14.3.4.5.2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_Toc162886325 \h </w:instrText>
      </w:r>
      <w:r>
        <w:rPr>
          <w:noProof/>
        </w:rPr>
      </w:r>
      <w:r>
        <w:rPr>
          <w:noProof/>
        </w:rPr>
        <w:fldChar w:fldCharType="separate"/>
      </w:r>
      <w:r>
        <w:rPr>
          <w:noProof/>
        </w:rPr>
        <w:t>207</w:t>
      </w:r>
      <w:r>
        <w:rPr>
          <w:noProof/>
        </w:rPr>
        <w:fldChar w:fldCharType="end"/>
      </w:r>
    </w:p>
    <w:p w14:paraId="55B9A7BD" w14:textId="60D6F2F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14.3.4.6</w:t>
      </w:r>
      <w:r>
        <w:rPr>
          <w:rFonts w:asciiTheme="minorHAnsi" w:eastAsiaTheme="minorEastAsia" w:hAnsiTheme="minorHAnsi" w:cstheme="minorBidi"/>
          <w:noProof/>
          <w:kern w:val="2"/>
          <w:sz w:val="22"/>
          <w:szCs w:val="22"/>
          <w:lang w:eastAsia="en-GB"/>
          <w14:ligatures w14:val="standardContextual"/>
        </w:rPr>
        <w:tab/>
      </w:r>
      <w:r>
        <w:rPr>
          <w:noProof/>
        </w:rPr>
        <w:t>Service continuity in MBMS scenarios</w:t>
      </w:r>
      <w:r>
        <w:rPr>
          <w:noProof/>
        </w:rPr>
        <w:tab/>
      </w:r>
      <w:r>
        <w:rPr>
          <w:noProof/>
        </w:rPr>
        <w:fldChar w:fldCharType="begin"/>
      </w:r>
      <w:r>
        <w:rPr>
          <w:noProof/>
        </w:rPr>
        <w:instrText xml:space="preserve"> PAGEREF _Toc162886326 \h </w:instrText>
      </w:r>
      <w:r>
        <w:rPr>
          <w:noProof/>
        </w:rPr>
      </w:r>
      <w:r>
        <w:rPr>
          <w:noProof/>
        </w:rPr>
        <w:fldChar w:fldCharType="separate"/>
      </w:r>
      <w:r>
        <w:rPr>
          <w:noProof/>
        </w:rPr>
        <w:t>208</w:t>
      </w:r>
      <w:r>
        <w:rPr>
          <w:noProof/>
        </w:rPr>
        <w:fldChar w:fldCharType="end"/>
      </w:r>
    </w:p>
    <w:p w14:paraId="4E64EAFB" w14:textId="7CEDD28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_Toc162886327 \h </w:instrText>
      </w:r>
      <w:r>
        <w:rPr>
          <w:noProof/>
        </w:rPr>
      </w:r>
      <w:r>
        <w:rPr>
          <w:noProof/>
        </w:rPr>
        <w:fldChar w:fldCharType="separate"/>
      </w:r>
      <w:r>
        <w:rPr>
          <w:noProof/>
        </w:rPr>
        <w:t>208</w:t>
      </w:r>
      <w:r>
        <w:rPr>
          <w:noProof/>
        </w:rPr>
        <w:fldChar w:fldCharType="end"/>
      </w:r>
    </w:p>
    <w:p w14:paraId="1097798D" w14:textId="7AD39398"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14.3.4.6.2</w:t>
      </w:r>
      <w:r>
        <w:rPr>
          <w:rFonts w:asciiTheme="minorHAnsi" w:eastAsiaTheme="minorEastAsia" w:hAnsiTheme="minorHAnsi" w:cstheme="minorBidi"/>
          <w:noProof/>
          <w:kern w:val="2"/>
          <w:sz w:val="22"/>
          <w:szCs w:val="22"/>
          <w:lang w:eastAsia="en-GB"/>
          <w14:ligatures w14:val="standardContextual"/>
        </w:rPr>
        <w:tab/>
      </w:r>
      <w:r>
        <w:rPr>
          <w:noProof/>
        </w:rPr>
        <w:t>Service continuity when moving from one MBSFN to another</w:t>
      </w:r>
      <w:r>
        <w:rPr>
          <w:noProof/>
        </w:rPr>
        <w:tab/>
      </w:r>
      <w:r>
        <w:rPr>
          <w:noProof/>
        </w:rPr>
        <w:fldChar w:fldCharType="begin"/>
      </w:r>
      <w:r>
        <w:rPr>
          <w:noProof/>
        </w:rPr>
        <w:instrText xml:space="preserve"> PAGEREF _Toc162886328 \h </w:instrText>
      </w:r>
      <w:r>
        <w:rPr>
          <w:noProof/>
        </w:rPr>
      </w:r>
      <w:r>
        <w:rPr>
          <w:noProof/>
        </w:rPr>
        <w:fldChar w:fldCharType="separate"/>
      </w:r>
      <w:r>
        <w:rPr>
          <w:noProof/>
        </w:rPr>
        <w:t>208</w:t>
      </w:r>
      <w:r>
        <w:rPr>
          <w:noProof/>
        </w:rPr>
        <w:fldChar w:fldCharType="end"/>
      </w:r>
    </w:p>
    <w:p w14:paraId="1E1ECBF3" w14:textId="1027820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14.3.4.7</w:t>
      </w:r>
      <w:r>
        <w:rPr>
          <w:rFonts w:asciiTheme="minorHAnsi" w:eastAsiaTheme="minorEastAsia" w:hAnsiTheme="minorHAnsi" w:cstheme="minorBidi"/>
          <w:noProof/>
          <w:kern w:val="2"/>
          <w:sz w:val="22"/>
          <w:szCs w:val="22"/>
          <w:lang w:eastAsia="en-GB"/>
          <w14:ligatures w14:val="standardContextual"/>
        </w:rPr>
        <w:tab/>
      </w:r>
      <w:r>
        <w:rPr>
          <w:noProof/>
        </w:rPr>
        <w:t>MBMS suspension notification</w:t>
      </w:r>
      <w:r>
        <w:rPr>
          <w:noProof/>
        </w:rPr>
        <w:tab/>
      </w:r>
      <w:r>
        <w:rPr>
          <w:noProof/>
        </w:rPr>
        <w:fldChar w:fldCharType="begin"/>
      </w:r>
      <w:r>
        <w:rPr>
          <w:noProof/>
        </w:rPr>
        <w:instrText xml:space="preserve"> PAGEREF _Toc162886329 \h </w:instrText>
      </w:r>
      <w:r>
        <w:rPr>
          <w:noProof/>
        </w:rPr>
      </w:r>
      <w:r>
        <w:rPr>
          <w:noProof/>
        </w:rPr>
        <w:fldChar w:fldCharType="separate"/>
      </w:r>
      <w:r>
        <w:rPr>
          <w:noProof/>
        </w:rPr>
        <w:t>211</w:t>
      </w:r>
      <w:r>
        <w:rPr>
          <w:noProof/>
        </w:rPr>
        <w:fldChar w:fldCharType="end"/>
      </w:r>
    </w:p>
    <w:p w14:paraId="1E82E5D2" w14:textId="1665D70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_Toc162886330 \h </w:instrText>
      </w:r>
      <w:r>
        <w:rPr>
          <w:noProof/>
        </w:rPr>
      </w:r>
      <w:r>
        <w:rPr>
          <w:noProof/>
        </w:rPr>
        <w:fldChar w:fldCharType="separate"/>
      </w:r>
      <w:r>
        <w:rPr>
          <w:noProof/>
        </w:rPr>
        <w:t>211</w:t>
      </w:r>
      <w:r>
        <w:rPr>
          <w:noProof/>
        </w:rPr>
        <w:fldChar w:fldCharType="end"/>
      </w:r>
    </w:p>
    <w:p w14:paraId="1EB77A24" w14:textId="052F883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14.3.4.7.2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_Toc162886331 \h </w:instrText>
      </w:r>
      <w:r>
        <w:rPr>
          <w:noProof/>
        </w:rPr>
      </w:r>
      <w:r>
        <w:rPr>
          <w:noProof/>
        </w:rPr>
        <w:fldChar w:fldCharType="separate"/>
      </w:r>
      <w:r>
        <w:rPr>
          <w:noProof/>
        </w:rPr>
        <w:t>211</w:t>
      </w:r>
      <w:r>
        <w:rPr>
          <w:noProof/>
        </w:rPr>
        <w:fldChar w:fldCharType="end"/>
      </w:r>
    </w:p>
    <w:p w14:paraId="7FD56A2D" w14:textId="063EC73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14.3.4.8</w:t>
      </w:r>
      <w:r>
        <w:rPr>
          <w:rFonts w:asciiTheme="minorHAnsi" w:eastAsiaTheme="minorEastAsia" w:hAnsiTheme="minorHAnsi" w:cstheme="minorBidi"/>
          <w:noProof/>
          <w:kern w:val="2"/>
          <w:sz w:val="22"/>
          <w:szCs w:val="22"/>
          <w:lang w:eastAsia="en-GB"/>
          <w14:ligatures w14:val="standardContextual"/>
        </w:rPr>
        <w:tab/>
      </w:r>
      <w:r>
        <w:rPr>
          <w:noProof/>
        </w:rPr>
        <w:t>MBMS bearer event notification</w:t>
      </w:r>
      <w:r>
        <w:rPr>
          <w:noProof/>
        </w:rPr>
        <w:tab/>
      </w:r>
      <w:r>
        <w:rPr>
          <w:noProof/>
        </w:rPr>
        <w:fldChar w:fldCharType="begin"/>
      </w:r>
      <w:r>
        <w:rPr>
          <w:noProof/>
        </w:rPr>
        <w:instrText xml:space="preserve"> PAGEREF _Toc162886332 \h </w:instrText>
      </w:r>
      <w:r>
        <w:rPr>
          <w:noProof/>
        </w:rPr>
      </w:r>
      <w:r>
        <w:rPr>
          <w:noProof/>
        </w:rPr>
        <w:fldChar w:fldCharType="separate"/>
      </w:r>
      <w:r>
        <w:rPr>
          <w:noProof/>
        </w:rPr>
        <w:t>212</w:t>
      </w:r>
      <w:r>
        <w:rPr>
          <w:noProof/>
        </w:rPr>
        <w:fldChar w:fldCharType="end"/>
      </w:r>
    </w:p>
    <w:p w14:paraId="39573BE8" w14:textId="2A7C0F3B"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_Toc162886333 \h </w:instrText>
      </w:r>
      <w:r>
        <w:rPr>
          <w:noProof/>
        </w:rPr>
      </w:r>
      <w:r>
        <w:rPr>
          <w:noProof/>
        </w:rPr>
        <w:fldChar w:fldCharType="separate"/>
      </w:r>
      <w:r>
        <w:rPr>
          <w:noProof/>
        </w:rPr>
        <w:t>212</w:t>
      </w:r>
      <w:r>
        <w:rPr>
          <w:noProof/>
        </w:rPr>
        <w:fldChar w:fldCharType="end"/>
      </w:r>
    </w:p>
    <w:p w14:paraId="62A1FAFC" w14:textId="041758FA"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14.3.4.8.2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_Toc162886334 \h </w:instrText>
      </w:r>
      <w:r>
        <w:rPr>
          <w:noProof/>
        </w:rPr>
      </w:r>
      <w:r>
        <w:rPr>
          <w:noProof/>
        </w:rPr>
        <w:fldChar w:fldCharType="separate"/>
      </w:r>
      <w:r>
        <w:rPr>
          <w:noProof/>
        </w:rPr>
        <w:t>212</w:t>
      </w:r>
      <w:r>
        <w:rPr>
          <w:noProof/>
        </w:rPr>
        <w:fldChar w:fldCharType="end"/>
      </w:r>
    </w:p>
    <w:p w14:paraId="7B268F3A" w14:textId="6646F02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14.3.4.9</w:t>
      </w:r>
      <w:r>
        <w:rPr>
          <w:rFonts w:asciiTheme="minorHAnsi" w:eastAsiaTheme="minorEastAsia" w:hAnsiTheme="minorHAnsi" w:cstheme="minorBidi"/>
          <w:noProof/>
          <w:kern w:val="2"/>
          <w:sz w:val="22"/>
          <w:szCs w:val="22"/>
          <w:lang w:eastAsia="en-GB"/>
          <w14:ligatures w14:val="standardContextual"/>
        </w:rPr>
        <w:tab/>
      </w:r>
      <w:r>
        <w:rPr>
          <w:noProof/>
        </w:rPr>
        <w:t>Swit</w:t>
      </w:r>
      <w:r>
        <w:rPr>
          <w:noProof/>
          <w:lang w:eastAsia="zh-CN"/>
        </w:rPr>
        <w:t>c</w:t>
      </w:r>
      <w:r>
        <w:rPr>
          <w:noProof/>
        </w:rPr>
        <w:t>h</w:t>
      </w:r>
      <w:r>
        <w:rPr>
          <w:noProof/>
          <w:lang w:eastAsia="zh-CN"/>
        </w:rPr>
        <w:t>ing</w:t>
      </w:r>
      <w:r>
        <w:rPr>
          <w:noProof/>
        </w:rPr>
        <w:t xml:space="preserve"> between MBMS </w:t>
      </w:r>
      <w:r>
        <w:rPr>
          <w:noProof/>
          <w:lang w:eastAsia="zh-CN"/>
        </w:rPr>
        <w:t>bearer</w:t>
      </w:r>
      <w:r>
        <w:rPr>
          <w:noProof/>
        </w:rPr>
        <w:t xml:space="preserve"> and unicast </w:t>
      </w:r>
      <w:r>
        <w:rPr>
          <w:noProof/>
          <w:lang w:eastAsia="zh-CN"/>
        </w:rPr>
        <w:t>bearer</w:t>
      </w:r>
      <w:r>
        <w:rPr>
          <w:noProof/>
        </w:rPr>
        <w:tab/>
      </w:r>
      <w:r>
        <w:rPr>
          <w:noProof/>
        </w:rPr>
        <w:fldChar w:fldCharType="begin"/>
      </w:r>
      <w:r>
        <w:rPr>
          <w:noProof/>
        </w:rPr>
        <w:instrText xml:space="preserve"> PAGEREF _Toc162886335 \h </w:instrText>
      </w:r>
      <w:r>
        <w:rPr>
          <w:noProof/>
        </w:rPr>
      </w:r>
      <w:r>
        <w:rPr>
          <w:noProof/>
        </w:rPr>
        <w:fldChar w:fldCharType="separate"/>
      </w:r>
      <w:r>
        <w:rPr>
          <w:noProof/>
        </w:rPr>
        <w:t>214</w:t>
      </w:r>
      <w:r>
        <w:rPr>
          <w:noProof/>
        </w:rPr>
        <w:fldChar w:fldCharType="end"/>
      </w:r>
    </w:p>
    <w:p w14:paraId="1151A3AD" w14:textId="2E1DE574"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_Toc162886336 \h </w:instrText>
      </w:r>
      <w:r>
        <w:rPr>
          <w:noProof/>
        </w:rPr>
      </w:r>
      <w:r>
        <w:rPr>
          <w:noProof/>
        </w:rPr>
        <w:fldChar w:fldCharType="separate"/>
      </w:r>
      <w:r>
        <w:rPr>
          <w:noProof/>
        </w:rPr>
        <w:t>214</w:t>
      </w:r>
      <w:r>
        <w:rPr>
          <w:noProof/>
        </w:rPr>
        <w:fldChar w:fldCharType="end"/>
      </w:r>
    </w:p>
    <w:p w14:paraId="0400E437" w14:textId="32A640C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14.3.4.9.2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_Toc162886337 \h </w:instrText>
      </w:r>
      <w:r>
        <w:rPr>
          <w:noProof/>
        </w:rPr>
      </w:r>
      <w:r>
        <w:rPr>
          <w:noProof/>
        </w:rPr>
        <w:fldChar w:fldCharType="separate"/>
      </w:r>
      <w:r>
        <w:rPr>
          <w:noProof/>
        </w:rPr>
        <w:t>214</w:t>
      </w:r>
      <w:r>
        <w:rPr>
          <w:noProof/>
        </w:rPr>
        <w:fldChar w:fldCharType="end"/>
      </w:r>
    </w:p>
    <w:p w14:paraId="313FC695" w14:textId="48E633C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14.3.4A</w:t>
      </w:r>
      <w:r>
        <w:rPr>
          <w:rFonts w:asciiTheme="minorHAnsi" w:eastAsiaTheme="minorEastAsia" w:hAnsiTheme="minorHAnsi" w:cstheme="minorBidi"/>
          <w:noProof/>
          <w:kern w:val="2"/>
          <w:sz w:val="22"/>
          <w:szCs w:val="22"/>
          <w:lang w:eastAsia="en-GB"/>
          <w14:ligatures w14:val="standardContextual"/>
        </w:rPr>
        <w:tab/>
      </w:r>
      <w:r>
        <w:rPr>
          <w:noProof/>
        </w:rPr>
        <w:t>Multicast resource management for 5GS</w:t>
      </w:r>
      <w:r>
        <w:rPr>
          <w:noProof/>
        </w:rPr>
        <w:tab/>
      </w:r>
      <w:r>
        <w:rPr>
          <w:noProof/>
        </w:rPr>
        <w:fldChar w:fldCharType="begin"/>
      </w:r>
      <w:r>
        <w:rPr>
          <w:noProof/>
        </w:rPr>
        <w:instrText xml:space="preserve"> PAGEREF _Toc162886338 \h </w:instrText>
      </w:r>
      <w:r>
        <w:rPr>
          <w:noProof/>
        </w:rPr>
      </w:r>
      <w:r>
        <w:rPr>
          <w:noProof/>
        </w:rPr>
        <w:fldChar w:fldCharType="separate"/>
      </w:r>
      <w:r>
        <w:rPr>
          <w:noProof/>
        </w:rPr>
        <w:t>215</w:t>
      </w:r>
      <w:r>
        <w:rPr>
          <w:noProof/>
        </w:rPr>
        <w:fldChar w:fldCharType="end"/>
      </w:r>
    </w:p>
    <w:p w14:paraId="76B2093C" w14:textId="5A62665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_Toc162886339 \h </w:instrText>
      </w:r>
      <w:r>
        <w:rPr>
          <w:noProof/>
        </w:rPr>
      </w:r>
      <w:r>
        <w:rPr>
          <w:noProof/>
        </w:rPr>
        <w:fldChar w:fldCharType="separate"/>
      </w:r>
      <w:r>
        <w:rPr>
          <w:noProof/>
        </w:rPr>
        <w:t>215</w:t>
      </w:r>
      <w:r>
        <w:rPr>
          <w:noProof/>
        </w:rPr>
        <w:fldChar w:fldCharType="end"/>
      </w:r>
    </w:p>
    <w:p w14:paraId="27192B19" w14:textId="1781C57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14.3.4A.2</w:t>
      </w:r>
      <w:r>
        <w:rPr>
          <w:rFonts w:asciiTheme="minorHAnsi" w:eastAsiaTheme="minorEastAsia" w:hAnsiTheme="minorHAnsi" w:cstheme="minorBidi"/>
          <w:noProof/>
          <w:kern w:val="2"/>
          <w:sz w:val="22"/>
          <w:szCs w:val="22"/>
          <w:lang w:eastAsia="en-GB"/>
          <w14:ligatures w14:val="standardContextual"/>
        </w:rPr>
        <w:tab/>
      </w:r>
      <w:r>
        <w:rPr>
          <w:noProof/>
        </w:rPr>
        <w:t>MBS session creation and MBS session announcement</w:t>
      </w:r>
      <w:r>
        <w:rPr>
          <w:noProof/>
        </w:rPr>
        <w:tab/>
      </w:r>
      <w:r>
        <w:rPr>
          <w:noProof/>
        </w:rPr>
        <w:fldChar w:fldCharType="begin"/>
      </w:r>
      <w:r>
        <w:rPr>
          <w:noProof/>
        </w:rPr>
        <w:instrText xml:space="preserve"> PAGEREF _Toc162886340 \h </w:instrText>
      </w:r>
      <w:r>
        <w:rPr>
          <w:noProof/>
        </w:rPr>
      </w:r>
      <w:r>
        <w:rPr>
          <w:noProof/>
        </w:rPr>
        <w:fldChar w:fldCharType="separate"/>
      </w:r>
      <w:r>
        <w:rPr>
          <w:noProof/>
        </w:rPr>
        <w:t>216</w:t>
      </w:r>
      <w:r>
        <w:rPr>
          <w:noProof/>
        </w:rPr>
        <w:fldChar w:fldCharType="end"/>
      </w:r>
    </w:p>
    <w:p w14:paraId="0B9731EE" w14:textId="032F2C0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_Toc162886341 \h </w:instrText>
      </w:r>
      <w:r>
        <w:rPr>
          <w:noProof/>
        </w:rPr>
      </w:r>
      <w:r>
        <w:rPr>
          <w:noProof/>
        </w:rPr>
        <w:fldChar w:fldCharType="separate"/>
      </w:r>
      <w:r>
        <w:rPr>
          <w:noProof/>
        </w:rPr>
        <w:t>216</w:t>
      </w:r>
      <w:r>
        <w:rPr>
          <w:noProof/>
        </w:rPr>
        <w:fldChar w:fldCharType="end"/>
      </w:r>
    </w:p>
    <w:p w14:paraId="426334C1" w14:textId="70CC1AF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14.3.4A.2.2</w:t>
      </w:r>
      <w:r>
        <w:rPr>
          <w:rFonts w:asciiTheme="minorHAnsi" w:eastAsiaTheme="minorEastAsia" w:hAnsiTheme="minorHAnsi" w:cstheme="minorBidi"/>
          <w:noProof/>
          <w:kern w:val="2"/>
          <w:sz w:val="22"/>
          <w:szCs w:val="22"/>
          <w:lang w:eastAsia="en-GB"/>
          <w14:ligatures w14:val="standardContextual"/>
        </w:rPr>
        <w:tab/>
      </w:r>
      <w:r>
        <w:rPr>
          <w:noProof/>
        </w:rPr>
        <w:t>Procedure for pre-created MBS session and MBS session announcement</w:t>
      </w:r>
      <w:r>
        <w:rPr>
          <w:noProof/>
        </w:rPr>
        <w:tab/>
      </w:r>
      <w:r>
        <w:rPr>
          <w:noProof/>
        </w:rPr>
        <w:fldChar w:fldCharType="begin"/>
      </w:r>
      <w:r>
        <w:rPr>
          <w:noProof/>
        </w:rPr>
        <w:instrText xml:space="preserve"> PAGEREF _Toc162886342 \h </w:instrText>
      </w:r>
      <w:r>
        <w:rPr>
          <w:noProof/>
        </w:rPr>
      </w:r>
      <w:r>
        <w:rPr>
          <w:noProof/>
        </w:rPr>
        <w:fldChar w:fldCharType="separate"/>
      </w:r>
      <w:r>
        <w:rPr>
          <w:noProof/>
        </w:rPr>
        <w:t>216</w:t>
      </w:r>
      <w:r>
        <w:rPr>
          <w:noProof/>
        </w:rPr>
        <w:fldChar w:fldCharType="end"/>
      </w:r>
    </w:p>
    <w:p w14:paraId="72EB99EA" w14:textId="0F0AFCEB"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14.3.4A.2.3</w:t>
      </w:r>
      <w:r>
        <w:rPr>
          <w:rFonts w:asciiTheme="minorHAnsi" w:eastAsiaTheme="minorEastAsia" w:hAnsiTheme="minorHAnsi" w:cstheme="minorBidi"/>
          <w:noProof/>
          <w:kern w:val="2"/>
          <w:sz w:val="22"/>
          <w:szCs w:val="22"/>
          <w:lang w:eastAsia="en-GB"/>
          <w14:ligatures w14:val="standardContextual"/>
        </w:rPr>
        <w:tab/>
      </w:r>
      <w:r>
        <w:rPr>
          <w:noProof/>
        </w:rPr>
        <w:t>Procedure for dynamic MBS sessions</w:t>
      </w:r>
      <w:r>
        <w:rPr>
          <w:noProof/>
        </w:rPr>
        <w:tab/>
      </w:r>
      <w:r>
        <w:rPr>
          <w:noProof/>
        </w:rPr>
        <w:fldChar w:fldCharType="begin"/>
      </w:r>
      <w:r>
        <w:rPr>
          <w:noProof/>
        </w:rPr>
        <w:instrText xml:space="preserve"> PAGEREF _Toc162886343 \h </w:instrText>
      </w:r>
      <w:r>
        <w:rPr>
          <w:noProof/>
        </w:rPr>
      </w:r>
      <w:r>
        <w:rPr>
          <w:noProof/>
        </w:rPr>
        <w:fldChar w:fldCharType="separate"/>
      </w:r>
      <w:r>
        <w:rPr>
          <w:noProof/>
        </w:rPr>
        <w:t>218</w:t>
      </w:r>
      <w:r>
        <w:rPr>
          <w:noProof/>
        </w:rPr>
        <w:fldChar w:fldCharType="end"/>
      </w:r>
    </w:p>
    <w:p w14:paraId="537CA2FD" w14:textId="3B8578B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14.3.4A.3</w:t>
      </w:r>
      <w:r>
        <w:rPr>
          <w:rFonts w:asciiTheme="minorHAnsi" w:eastAsiaTheme="minorEastAsia" w:hAnsiTheme="minorHAnsi" w:cstheme="minorBidi"/>
          <w:noProof/>
          <w:kern w:val="2"/>
          <w:sz w:val="22"/>
          <w:szCs w:val="22"/>
          <w:lang w:eastAsia="en-GB"/>
          <w14:ligatures w14:val="standardContextual"/>
        </w:rPr>
        <w:tab/>
      </w:r>
      <w:r>
        <w:rPr>
          <w:noProof/>
        </w:rPr>
        <w:t>MBS resources update</w:t>
      </w:r>
      <w:r>
        <w:rPr>
          <w:noProof/>
        </w:rPr>
        <w:tab/>
      </w:r>
      <w:r>
        <w:rPr>
          <w:noProof/>
        </w:rPr>
        <w:fldChar w:fldCharType="begin"/>
      </w:r>
      <w:r>
        <w:rPr>
          <w:noProof/>
        </w:rPr>
        <w:instrText xml:space="preserve"> PAGEREF _Toc162886344 \h </w:instrText>
      </w:r>
      <w:r>
        <w:rPr>
          <w:noProof/>
        </w:rPr>
      </w:r>
      <w:r>
        <w:rPr>
          <w:noProof/>
        </w:rPr>
        <w:fldChar w:fldCharType="separate"/>
      </w:r>
      <w:r>
        <w:rPr>
          <w:noProof/>
        </w:rPr>
        <w:t>220</w:t>
      </w:r>
      <w:r>
        <w:rPr>
          <w:noProof/>
        </w:rPr>
        <w:fldChar w:fldCharType="end"/>
      </w:r>
    </w:p>
    <w:p w14:paraId="6F859CD9" w14:textId="6DC5D83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_Toc162886345 \h </w:instrText>
      </w:r>
      <w:r>
        <w:rPr>
          <w:noProof/>
        </w:rPr>
      </w:r>
      <w:r>
        <w:rPr>
          <w:noProof/>
        </w:rPr>
        <w:fldChar w:fldCharType="separate"/>
      </w:r>
      <w:r>
        <w:rPr>
          <w:noProof/>
        </w:rPr>
        <w:t>220</w:t>
      </w:r>
      <w:r>
        <w:rPr>
          <w:noProof/>
        </w:rPr>
        <w:fldChar w:fldCharType="end"/>
      </w:r>
    </w:p>
    <w:p w14:paraId="73DF21F9" w14:textId="03DEFD7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14.3.4A.3.2</w:t>
      </w:r>
      <w:r>
        <w:rPr>
          <w:rFonts w:asciiTheme="minorHAnsi" w:eastAsiaTheme="minorEastAsia" w:hAnsiTheme="minorHAnsi" w:cstheme="minorBidi"/>
          <w:noProof/>
          <w:kern w:val="2"/>
          <w:sz w:val="22"/>
          <w:szCs w:val="22"/>
          <w:lang w:eastAsia="en-GB"/>
          <w14:ligatures w14:val="standardContextual"/>
        </w:rPr>
        <w:tab/>
      </w:r>
      <w:r>
        <w:rPr>
          <w:noProof/>
        </w:rPr>
        <w:t>Procedure for updating MBS resources without dynamic PCC rule</w:t>
      </w:r>
      <w:r>
        <w:rPr>
          <w:noProof/>
        </w:rPr>
        <w:tab/>
      </w:r>
      <w:r>
        <w:rPr>
          <w:noProof/>
        </w:rPr>
        <w:fldChar w:fldCharType="begin"/>
      </w:r>
      <w:r>
        <w:rPr>
          <w:noProof/>
        </w:rPr>
        <w:instrText xml:space="preserve"> PAGEREF _Toc162886346 \h </w:instrText>
      </w:r>
      <w:r>
        <w:rPr>
          <w:noProof/>
        </w:rPr>
      </w:r>
      <w:r>
        <w:rPr>
          <w:noProof/>
        </w:rPr>
        <w:fldChar w:fldCharType="separate"/>
      </w:r>
      <w:r>
        <w:rPr>
          <w:noProof/>
        </w:rPr>
        <w:t>220</w:t>
      </w:r>
      <w:r>
        <w:rPr>
          <w:noProof/>
        </w:rPr>
        <w:fldChar w:fldCharType="end"/>
      </w:r>
    </w:p>
    <w:p w14:paraId="52273216" w14:textId="71BD753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14.3.4A.3.3</w:t>
      </w:r>
      <w:r>
        <w:rPr>
          <w:rFonts w:asciiTheme="minorHAnsi" w:eastAsiaTheme="minorEastAsia" w:hAnsiTheme="minorHAnsi" w:cstheme="minorBidi"/>
          <w:noProof/>
          <w:kern w:val="2"/>
          <w:sz w:val="22"/>
          <w:szCs w:val="22"/>
          <w:lang w:eastAsia="en-GB"/>
          <w14:ligatures w14:val="standardContextual"/>
        </w:rPr>
        <w:tab/>
      </w:r>
      <w:r>
        <w:rPr>
          <w:noProof/>
        </w:rPr>
        <w:t>Procedure for updating MBS resources with dynamic PCC rule</w:t>
      </w:r>
      <w:r>
        <w:rPr>
          <w:noProof/>
        </w:rPr>
        <w:tab/>
      </w:r>
      <w:r>
        <w:rPr>
          <w:noProof/>
        </w:rPr>
        <w:fldChar w:fldCharType="begin"/>
      </w:r>
      <w:r>
        <w:rPr>
          <w:noProof/>
        </w:rPr>
        <w:instrText xml:space="preserve"> PAGEREF _Toc162886347 \h </w:instrText>
      </w:r>
      <w:r>
        <w:rPr>
          <w:noProof/>
        </w:rPr>
      </w:r>
      <w:r>
        <w:rPr>
          <w:noProof/>
        </w:rPr>
        <w:fldChar w:fldCharType="separate"/>
      </w:r>
      <w:r>
        <w:rPr>
          <w:noProof/>
        </w:rPr>
        <w:t>222</w:t>
      </w:r>
      <w:r>
        <w:rPr>
          <w:noProof/>
        </w:rPr>
        <w:fldChar w:fldCharType="end"/>
      </w:r>
    </w:p>
    <w:p w14:paraId="44B94DBC" w14:textId="64DC27E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14.3.4A.4</w:t>
      </w:r>
      <w:r>
        <w:rPr>
          <w:rFonts w:asciiTheme="minorHAnsi" w:eastAsiaTheme="minorEastAsia" w:hAnsiTheme="minorHAnsi" w:cstheme="minorBidi"/>
          <w:noProof/>
          <w:kern w:val="2"/>
          <w:sz w:val="22"/>
          <w:szCs w:val="22"/>
          <w:lang w:eastAsia="en-GB"/>
          <w14:ligatures w14:val="standardContextual"/>
        </w:rPr>
        <w:tab/>
      </w:r>
      <w:r>
        <w:rPr>
          <w:noProof/>
        </w:rPr>
        <w:t>MBS resource deletion</w:t>
      </w:r>
      <w:r>
        <w:rPr>
          <w:noProof/>
        </w:rPr>
        <w:tab/>
      </w:r>
      <w:r>
        <w:rPr>
          <w:noProof/>
        </w:rPr>
        <w:fldChar w:fldCharType="begin"/>
      </w:r>
      <w:r>
        <w:rPr>
          <w:noProof/>
        </w:rPr>
        <w:instrText xml:space="preserve"> PAGEREF _Toc162886348 \h </w:instrText>
      </w:r>
      <w:r>
        <w:rPr>
          <w:noProof/>
        </w:rPr>
      </w:r>
      <w:r>
        <w:rPr>
          <w:noProof/>
        </w:rPr>
        <w:fldChar w:fldCharType="separate"/>
      </w:r>
      <w:r>
        <w:rPr>
          <w:noProof/>
        </w:rPr>
        <w:t>223</w:t>
      </w:r>
      <w:r>
        <w:rPr>
          <w:noProof/>
        </w:rPr>
        <w:fldChar w:fldCharType="end"/>
      </w:r>
    </w:p>
    <w:p w14:paraId="13E7F3AD" w14:textId="37D4E51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14.3.4A.4.1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_Toc162886349 \h </w:instrText>
      </w:r>
      <w:r>
        <w:rPr>
          <w:noProof/>
        </w:rPr>
      </w:r>
      <w:r>
        <w:rPr>
          <w:noProof/>
        </w:rPr>
        <w:fldChar w:fldCharType="separate"/>
      </w:r>
      <w:r>
        <w:rPr>
          <w:noProof/>
        </w:rPr>
        <w:t>223</w:t>
      </w:r>
      <w:r>
        <w:rPr>
          <w:noProof/>
        </w:rPr>
        <w:fldChar w:fldCharType="end"/>
      </w:r>
    </w:p>
    <w:p w14:paraId="447BE72C" w14:textId="3BA2009C"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14.3.4A.4.2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_Toc162886350 \h </w:instrText>
      </w:r>
      <w:r>
        <w:rPr>
          <w:noProof/>
        </w:rPr>
      </w:r>
      <w:r>
        <w:rPr>
          <w:noProof/>
        </w:rPr>
        <w:fldChar w:fldCharType="separate"/>
      </w:r>
      <w:r>
        <w:rPr>
          <w:noProof/>
        </w:rPr>
        <w:t>223</w:t>
      </w:r>
      <w:r>
        <w:rPr>
          <w:noProof/>
        </w:rPr>
        <w:fldChar w:fldCharType="end"/>
      </w:r>
    </w:p>
    <w:p w14:paraId="60606D15" w14:textId="3A242A4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14.3.4A.5</w:t>
      </w:r>
      <w:r>
        <w:rPr>
          <w:rFonts w:asciiTheme="minorHAnsi" w:eastAsiaTheme="minorEastAsia" w:hAnsiTheme="minorHAnsi" w:cstheme="minorBidi"/>
          <w:noProof/>
          <w:kern w:val="2"/>
          <w:sz w:val="22"/>
          <w:szCs w:val="22"/>
          <w:lang w:eastAsia="en-GB"/>
          <w14:ligatures w14:val="standardContextual"/>
        </w:rPr>
        <w:tab/>
      </w:r>
      <w:r>
        <w:rPr>
          <w:noProof/>
        </w:rPr>
        <w:t>Request to activate / de-activate multicast MBS sessions</w:t>
      </w:r>
      <w:r>
        <w:rPr>
          <w:noProof/>
        </w:rPr>
        <w:tab/>
      </w:r>
      <w:r>
        <w:rPr>
          <w:noProof/>
        </w:rPr>
        <w:fldChar w:fldCharType="begin"/>
      </w:r>
      <w:r>
        <w:rPr>
          <w:noProof/>
        </w:rPr>
        <w:instrText xml:space="preserve"> PAGEREF _Toc162886351 \h </w:instrText>
      </w:r>
      <w:r>
        <w:rPr>
          <w:noProof/>
        </w:rPr>
      </w:r>
      <w:r>
        <w:rPr>
          <w:noProof/>
        </w:rPr>
        <w:fldChar w:fldCharType="separate"/>
      </w:r>
      <w:r>
        <w:rPr>
          <w:noProof/>
        </w:rPr>
        <w:t>225</w:t>
      </w:r>
      <w:r>
        <w:rPr>
          <w:noProof/>
        </w:rPr>
        <w:fldChar w:fldCharType="end"/>
      </w:r>
    </w:p>
    <w:p w14:paraId="6E45A042" w14:textId="74398C07"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_Toc162886352 \h </w:instrText>
      </w:r>
      <w:r>
        <w:rPr>
          <w:noProof/>
        </w:rPr>
      </w:r>
      <w:r>
        <w:rPr>
          <w:noProof/>
        </w:rPr>
        <w:fldChar w:fldCharType="separate"/>
      </w:r>
      <w:r>
        <w:rPr>
          <w:noProof/>
        </w:rPr>
        <w:t>225</w:t>
      </w:r>
      <w:r>
        <w:rPr>
          <w:noProof/>
        </w:rPr>
        <w:fldChar w:fldCharType="end"/>
      </w:r>
    </w:p>
    <w:p w14:paraId="0021F7D2" w14:textId="0AE82AB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14.3.4A.5.2</w:t>
      </w:r>
      <w:r>
        <w:rPr>
          <w:rFonts w:asciiTheme="minorHAnsi" w:eastAsiaTheme="minorEastAsia" w:hAnsiTheme="minorHAnsi" w:cstheme="minorBidi"/>
          <w:noProof/>
          <w:kern w:val="2"/>
          <w:sz w:val="22"/>
          <w:szCs w:val="22"/>
          <w:lang w:eastAsia="en-GB"/>
          <w14:ligatures w14:val="standardContextual"/>
        </w:rPr>
        <w:tab/>
      </w:r>
      <w:r>
        <w:rPr>
          <w:noProof/>
        </w:rPr>
        <w:t>Multicast MBS session activation procedure</w:t>
      </w:r>
      <w:r>
        <w:rPr>
          <w:noProof/>
        </w:rPr>
        <w:tab/>
      </w:r>
      <w:r>
        <w:rPr>
          <w:noProof/>
        </w:rPr>
        <w:fldChar w:fldCharType="begin"/>
      </w:r>
      <w:r>
        <w:rPr>
          <w:noProof/>
        </w:rPr>
        <w:instrText xml:space="preserve"> PAGEREF _Toc162886353 \h </w:instrText>
      </w:r>
      <w:r>
        <w:rPr>
          <w:noProof/>
        </w:rPr>
      </w:r>
      <w:r>
        <w:rPr>
          <w:noProof/>
        </w:rPr>
        <w:fldChar w:fldCharType="separate"/>
      </w:r>
      <w:r>
        <w:rPr>
          <w:noProof/>
        </w:rPr>
        <w:t>225</w:t>
      </w:r>
      <w:r>
        <w:rPr>
          <w:noProof/>
        </w:rPr>
        <w:fldChar w:fldCharType="end"/>
      </w:r>
    </w:p>
    <w:p w14:paraId="322CDFDF" w14:textId="2E53E43C"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14.3.4A.5.3</w:t>
      </w:r>
      <w:r>
        <w:rPr>
          <w:rFonts w:asciiTheme="minorHAnsi" w:eastAsiaTheme="minorEastAsia" w:hAnsiTheme="minorHAnsi" w:cstheme="minorBidi"/>
          <w:noProof/>
          <w:kern w:val="2"/>
          <w:sz w:val="22"/>
          <w:szCs w:val="22"/>
          <w:lang w:eastAsia="en-GB"/>
          <w14:ligatures w14:val="standardContextual"/>
        </w:rPr>
        <w:tab/>
      </w:r>
      <w:r>
        <w:rPr>
          <w:noProof/>
        </w:rPr>
        <w:t>Multicast MBS session de-activation procedure</w:t>
      </w:r>
      <w:r>
        <w:rPr>
          <w:noProof/>
        </w:rPr>
        <w:tab/>
      </w:r>
      <w:r>
        <w:rPr>
          <w:noProof/>
        </w:rPr>
        <w:fldChar w:fldCharType="begin"/>
      </w:r>
      <w:r>
        <w:rPr>
          <w:noProof/>
        </w:rPr>
        <w:instrText xml:space="preserve"> PAGEREF _Toc162886354 \h </w:instrText>
      </w:r>
      <w:r>
        <w:rPr>
          <w:noProof/>
        </w:rPr>
      </w:r>
      <w:r>
        <w:rPr>
          <w:noProof/>
        </w:rPr>
        <w:fldChar w:fldCharType="separate"/>
      </w:r>
      <w:r>
        <w:rPr>
          <w:noProof/>
        </w:rPr>
        <w:t>226</w:t>
      </w:r>
      <w:r>
        <w:rPr>
          <w:noProof/>
        </w:rPr>
        <w:fldChar w:fldCharType="end"/>
      </w:r>
    </w:p>
    <w:p w14:paraId="7E954AC5" w14:textId="41F5D20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14.3.4A.6</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VAL service group media transmissions over 5G MBS sessions</w:t>
      </w:r>
      <w:r>
        <w:rPr>
          <w:noProof/>
        </w:rPr>
        <w:tab/>
      </w:r>
      <w:r>
        <w:rPr>
          <w:noProof/>
        </w:rPr>
        <w:fldChar w:fldCharType="begin"/>
      </w:r>
      <w:r>
        <w:rPr>
          <w:noProof/>
        </w:rPr>
        <w:instrText xml:space="preserve"> PAGEREF _Toc162886355 \h </w:instrText>
      </w:r>
      <w:r>
        <w:rPr>
          <w:noProof/>
        </w:rPr>
      </w:r>
      <w:r>
        <w:rPr>
          <w:noProof/>
        </w:rPr>
        <w:fldChar w:fldCharType="separate"/>
      </w:r>
      <w:r>
        <w:rPr>
          <w:noProof/>
        </w:rPr>
        <w:t>227</w:t>
      </w:r>
      <w:r>
        <w:rPr>
          <w:noProof/>
        </w:rPr>
        <w:fldChar w:fldCharType="end"/>
      </w:r>
    </w:p>
    <w:p w14:paraId="40627136" w14:textId="45319E8C"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rFonts w:eastAsia="SimSun"/>
          <w:noProof/>
          <w:lang w:eastAsia="zh-CN"/>
        </w:rPr>
        <w:t>14.3.4A.6.1</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General</w:t>
      </w:r>
      <w:r>
        <w:rPr>
          <w:noProof/>
        </w:rPr>
        <w:tab/>
      </w:r>
      <w:r>
        <w:rPr>
          <w:noProof/>
        </w:rPr>
        <w:fldChar w:fldCharType="begin"/>
      </w:r>
      <w:r>
        <w:rPr>
          <w:noProof/>
        </w:rPr>
        <w:instrText xml:space="preserve"> PAGEREF _Toc162886356 \h </w:instrText>
      </w:r>
      <w:r>
        <w:rPr>
          <w:noProof/>
        </w:rPr>
      </w:r>
      <w:r>
        <w:rPr>
          <w:noProof/>
        </w:rPr>
        <w:fldChar w:fldCharType="separate"/>
      </w:r>
      <w:r>
        <w:rPr>
          <w:noProof/>
        </w:rPr>
        <w:t>227</w:t>
      </w:r>
      <w:r>
        <w:rPr>
          <w:noProof/>
        </w:rPr>
        <w:fldChar w:fldCharType="end"/>
      </w:r>
    </w:p>
    <w:p w14:paraId="1B9DF205" w14:textId="05DB8370"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rFonts w:eastAsia="SimSun"/>
          <w:noProof/>
          <w:lang w:eastAsia="zh-CN"/>
        </w:rPr>
        <w:t>14.3.4A.6.2</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lang w:eastAsia="zh-CN"/>
        </w:rPr>
        <w:t>Procedure</w:t>
      </w:r>
      <w:r>
        <w:rPr>
          <w:noProof/>
        </w:rPr>
        <w:tab/>
      </w:r>
      <w:r>
        <w:rPr>
          <w:noProof/>
        </w:rPr>
        <w:fldChar w:fldCharType="begin"/>
      </w:r>
      <w:r>
        <w:rPr>
          <w:noProof/>
        </w:rPr>
        <w:instrText xml:space="preserve"> PAGEREF _Toc162886357 \h </w:instrText>
      </w:r>
      <w:r>
        <w:rPr>
          <w:noProof/>
        </w:rPr>
      </w:r>
      <w:r>
        <w:rPr>
          <w:noProof/>
        </w:rPr>
        <w:fldChar w:fldCharType="separate"/>
      </w:r>
      <w:r>
        <w:rPr>
          <w:noProof/>
        </w:rPr>
        <w:t>228</w:t>
      </w:r>
      <w:r>
        <w:rPr>
          <w:noProof/>
        </w:rPr>
        <w:fldChar w:fldCharType="end"/>
      </w:r>
    </w:p>
    <w:p w14:paraId="155A75A6" w14:textId="0C5C1AE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14.3.4A.7</w:t>
      </w:r>
      <w:r>
        <w:rPr>
          <w:rFonts w:asciiTheme="minorHAnsi" w:eastAsiaTheme="minorEastAsia" w:hAnsiTheme="minorHAnsi" w:cstheme="minorBidi"/>
          <w:noProof/>
          <w:kern w:val="2"/>
          <w:sz w:val="22"/>
          <w:szCs w:val="22"/>
          <w:lang w:eastAsia="en-GB"/>
          <w14:ligatures w14:val="standardContextual"/>
        </w:rPr>
        <w:tab/>
      </w:r>
      <w:r>
        <w:rPr>
          <w:noProof/>
        </w:rPr>
        <w:t>Aplication level control signalling over 5G MBS sessions</w:t>
      </w:r>
      <w:r>
        <w:rPr>
          <w:noProof/>
        </w:rPr>
        <w:tab/>
      </w:r>
      <w:r>
        <w:rPr>
          <w:noProof/>
        </w:rPr>
        <w:fldChar w:fldCharType="begin"/>
      </w:r>
      <w:r>
        <w:rPr>
          <w:noProof/>
        </w:rPr>
        <w:instrText xml:space="preserve"> PAGEREF _Toc162886358 \h </w:instrText>
      </w:r>
      <w:r>
        <w:rPr>
          <w:noProof/>
        </w:rPr>
      </w:r>
      <w:r>
        <w:rPr>
          <w:noProof/>
        </w:rPr>
        <w:fldChar w:fldCharType="separate"/>
      </w:r>
      <w:r>
        <w:rPr>
          <w:noProof/>
        </w:rPr>
        <w:t>230</w:t>
      </w:r>
      <w:r>
        <w:rPr>
          <w:noProof/>
        </w:rPr>
        <w:fldChar w:fldCharType="end"/>
      </w:r>
    </w:p>
    <w:p w14:paraId="4A600DE3" w14:textId="0D51CB2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14.3.4A.7.1</w:t>
      </w:r>
      <w:r>
        <w:rPr>
          <w:rFonts w:asciiTheme="minorHAnsi" w:eastAsiaTheme="minorEastAsia" w:hAnsiTheme="minorHAnsi" w:cstheme="minorBidi"/>
          <w:noProof/>
          <w:kern w:val="2"/>
          <w:sz w:val="22"/>
          <w:szCs w:val="22"/>
          <w:lang w:eastAsia="en-GB"/>
          <w14:ligatures w14:val="standardContextual"/>
        </w:rPr>
        <w:tab/>
      </w:r>
      <w:r>
        <w:rPr>
          <w:noProof/>
        </w:rPr>
        <w:t>Description</w:t>
      </w:r>
      <w:r>
        <w:rPr>
          <w:noProof/>
        </w:rPr>
        <w:tab/>
      </w:r>
      <w:r>
        <w:rPr>
          <w:noProof/>
        </w:rPr>
        <w:fldChar w:fldCharType="begin"/>
      </w:r>
      <w:r>
        <w:rPr>
          <w:noProof/>
        </w:rPr>
        <w:instrText xml:space="preserve"> PAGEREF _Toc162886359 \h </w:instrText>
      </w:r>
      <w:r>
        <w:rPr>
          <w:noProof/>
        </w:rPr>
      </w:r>
      <w:r>
        <w:rPr>
          <w:noProof/>
        </w:rPr>
        <w:fldChar w:fldCharType="separate"/>
      </w:r>
      <w:r>
        <w:rPr>
          <w:noProof/>
        </w:rPr>
        <w:t>230</w:t>
      </w:r>
      <w:r>
        <w:rPr>
          <w:noProof/>
        </w:rPr>
        <w:fldChar w:fldCharType="end"/>
      </w:r>
    </w:p>
    <w:p w14:paraId="62019A39" w14:textId="37FF8414"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14.3.4A.7.2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_Toc162886360 \h </w:instrText>
      </w:r>
      <w:r>
        <w:rPr>
          <w:noProof/>
        </w:rPr>
      </w:r>
      <w:r>
        <w:rPr>
          <w:noProof/>
        </w:rPr>
        <w:fldChar w:fldCharType="separate"/>
      </w:r>
      <w:r>
        <w:rPr>
          <w:noProof/>
        </w:rPr>
        <w:t>230</w:t>
      </w:r>
      <w:r>
        <w:rPr>
          <w:noProof/>
        </w:rPr>
        <w:fldChar w:fldCharType="end"/>
      </w:r>
    </w:p>
    <w:p w14:paraId="728677F6" w14:textId="51FCA58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14.3.4A.8</w:t>
      </w:r>
      <w:r>
        <w:rPr>
          <w:rFonts w:asciiTheme="minorHAnsi" w:eastAsiaTheme="minorEastAsia" w:hAnsiTheme="minorHAnsi" w:cstheme="minorBidi"/>
          <w:noProof/>
          <w:kern w:val="2"/>
          <w:sz w:val="22"/>
          <w:szCs w:val="22"/>
          <w:lang w:eastAsia="en-GB"/>
          <w14:ligatures w14:val="standardContextual"/>
        </w:rPr>
        <w:tab/>
      </w:r>
      <w:r>
        <w:rPr>
          <w:noProof/>
        </w:rPr>
        <w:t>Service continuity between 5G MBS delivery and unicast delivery</w:t>
      </w:r>
      <w:r>
        <w:rPr>
          <w:noProof/>
        </w:rPr>
        <w:tab/>
      </w:r>
      <w:r>
        <w:rPr>
          <w:noProof/>
        </w:rPr>
        <w:fldChar w:fldCharType="begin"/>
      </w:r>
      <w:r>
        <w:rPr>
          <w:noProof/>
        </w:rPr>
        <w:instrText xml:space="preserve"> PAGEREF _Toc162886361 \h </w:instrText>
      </w:r>
      <w:r>
        <w:rPr>
          <w:noProof/>
        </w:rPr>
      </w:r>
      <w:r>
        <w:rPr>
          <w:noProof/>
        </w:rPr>
        <w:fldChar w:fldCharType="separate"/>
      </w:r>
      <w:r>
        <w:rPr>
          <w:noProof/>
        </w:rPr>
        <w:t>231</w:t>
      </w:r>
      <w:r>
        <w:rPr>
          <w:noProof/>
        </w:rPr>
        <w:fldChar w:fldCharType="end"/>
      </w:r>
    </w:p>
    <w:p w14:paraId="2BB510DA" w14:textId="57E38582"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_Toc162886362 \h </w:instrText>
      </w:r>
      <w:r>
        <w:rPr>
          <w:noProof/>
        </w:rPr>
      </w:r>
      <w:r>
        <w:rPr>
          <w:noProof/>
        </w:rPr>
        <w:fldChar w:fldCharType="separate"/>
      </w:r>
      <w:r>
        <w:rPr>
          <w:noProof/>
        </w:rPr>
        <w:t>231</w:t>
      </w:r>
      <w:r>
        <w:rPr>
          <w:noProof/>
        </w:rPr>
        <w:fldChar w:fldCharType="end"/>
      </w:r>
    </w:p>
    <w:p w14:paraId="5C545808" w14:textId="17152146"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14.3.4A.8.2</w:t>
      </w:r>
      <w:r>
        <w:rPr>
          <w:rFonts w:asciiTheme="minorHAnsi" w:eastAsiaTheme="minorEastAsia" w:hAnsiTheme="minorHAnsi" w:cstheme="minorBidi"/>
          <w:noProof/>
          <w:kern w:val="2"/>
          <w:sz w:val="22"/>
          <w:szCs w:val="22"/>
          <w:lang w:eastAsia="en-GB"/>
          <w14:ligatures w14:val="standardContextual"/>
        </w:rPr>
        <w:tab/>
      </w:r>
      <w:r>
        <w:rPr>
          <w:noProof/>
          <w:lang w:eastAsia="zh-CN"/>
        </w:rPr>
        <w:t>Service continuity for broadcast MBS session</w:t>
      </w:r>
      <w:r>
        <w:rPr>
          <w:noProof/>
        </w:rPr>
        <w:tab/>
      </w:r>
      <w:r>
        <w:rPr>
          <w:noProof/>
        </w:rPr>
        <w:fldChar w:fldCharType="begin"/>
      </w:r>
      <w:r>
        <w:rPr>
          <w:noProof/>
        </w:rPr>
        <w:instrText xml:space="preserve"> PAGEREF _Toc162886363 \h </w:instrText>
      </w:r>
      <w:r>
        <w:rPr>
          <w:noProof/>
        </w:rPr>
      </w:r>
      <w:r>
        <w:rPr>
          <w:noProof/>
        </w:rPr>
        <w:fldChar w:fldCharType="separate"/>
      </w:r>
      <w:r>
        <w:rPr>
          <w:noProof/>
        </w:rPr>
        <w:t>231</w:t>
      </w:r>
      <w:r>
        <w:rPr>
          <w:noProof/>
        </w:rPr>
        <w:fldChar w:fldCharType="end"/>
      </w:r>
    </w:p>
    <w:p w14:paraId="2AC206C5" w14:textId="21F2F73B"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14.3.4A.8.2.1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_Toc162886364 \h </w:instrText>
      </w:r>
      <w:r>
        <w:rPr>
          <w:noProof/>
        </w:rPr>
      </w:r>
      <w:r>
        <w:rPr>
          <w:noProof/>
        </w:rPr>
        <w:fldChar w:fldCharType="separate"/>
      </w:r>
      <w:r>
        <w:rPr>
          <w:noProof/>
        </w:rPr>
        <w:t>231</w:t>
      </w:r>
      <w:r>
        <w:rPr>
          <w:noProof/>
        </w:rPr>
        <w:fldChar w:fldCharType="end"/>
      </w:r>
    </w:p>
    <w:p w14:paraId="708A8190" w14:textId="08253CB9"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14.3.4A.8.2.2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_Toc162886365 \h </w:instrText>
      </w:r>
      <w:r>
        <w:rPr>
          <w:noProof/>
        </w:rPr>
      </w:r>
      <w:r>
        <w:rPr>
          <w:noProof/>
        </w:rPr>
        <w:fldChar w:fldCharType="separate"/>
      </w:r>
      <w:r>
        <w:rPr>
          <w:noProof/>
        </w:rPr>
        <w:t>232</w:t>
      </w:r>
      <w:r>
        <w:rPr>
          <w:noProof/>
        </w:rPr>
        <w:fldChar w:fldCharType="end"/>
      </w:r>
    </w:p>
    <w:p w14:paraId="0C9974E4" w14:textId="00AE61D8" w:rsidR="00453EED" w:rsidRDefault="00453EED">
      <w:pPr>
        <w:pStyle w:val="TOC7"/>
        <w:rPr>
          <w:rFonts w:asciiTheme="minorHAnsi" w:eastAsiaTheme="minorEastAsia" w:hAnsiTheme="minorHAnsi" w:cstheme="minorBidi"/>
          <w:noProof/>
          <w:kern w:val="2"/>
          <w:sz w:val="22"/>
          <w:szCs w:val="22"/>
          <w:lang w:eastAsia="en-GB"/>
          <w14:ligatures w14:val="standardContextual"/>
        </w:rPr>
      </w:pPr>
      <w:r>
        <w:rPr>
          <w:noProof/>
        </w:rPr>
        <w:t>14.3.4A.8.2.2.1</w:t>
      </w:r>
      <w:r>
        <w:rPr>
          <w:rFonts w:asciiTheme="minorHAnsi" w:eastAsiaTheme="minorEastAsia" w:hAnsiTheme="minorHAnsi" w:cstheme="minorBidi"/>
          <w:noProof/>
          <w:kern w:val="2"/>
          <w:sz w:val="22"/>
          <w:szCs w:val="22"/>
          <w:lang w:eastAsia="en-GB"/>
          <w14:ligatures w14:val="standardContextual"/>
        </w:rPr>
        <w:tab/>
      </w:r>
      <w:r>
        <w:rPr>
          <w:noProof/>
        </w:rPr>
        <w:t>Service continuity from broadcast to unicast</w:t>
      </w:r>
      <w:r>
        <w:rPr>
          <w:noProof/>
        </w:rPr>
        <w:tab/>
      </w:r>
      <w:r>
        <w:rPr>
          <w:noProof/>
        </w:rPr>
        <w:fldChar w:fldCharType="begin"/>
      </w:r>
      <w:r>
        <w:rPr>
          <w:noProof/>
        </w:rPr>
        <w:instrText xml:space="preserve"> PAGEREF _Toc162886366 \h </w:instrText>
      </w:r>
      <w:r>
        <w:rPr>
          <w:noProof/>
        </w:rPr>
      </w:r>
      <w:r>
        <w:rPr>
          <w:noProof/>
        </w:rPr>
        <w:fldChar w:fldCharType="separate"/>
      </w:r>
      <w:r>
        <w:rPr>
          <w:noProof/>
        </w:rPr>
        <w:t>232</w:t>
      </w:r>
      <w:r>
        <w:rPr>
          <w:noProof/>
        </w:rPr>
        <w:fldChar w:fldCharType="end"/>
      </w:r>
    </w:p>
    <w:p w14:paraId="762600CD" w14:textId="7317C41E" w:rsidR="00453EED" w:rsidRDefault="00453EED">
      <w:pPr>
        <w:pStyle w:val="TOC7"/>
        <w:rPr>
          <w:rFonts w:asciiTheme="minorHAnsi" w:eastAsiaTheme="minorEastAsia" w:hAnsiTheme="minorHAnsi" w:cstheme="minorBidi"/>
          <w:noProof/>
          <w:kern w:val="2"/>
          <w:sz w:val="22"/>
          <w:szCs w:val="22"/>
          <w:lang w:eastAsia="en-GB"/>
          <w14:ligatures w14:val="standardContextual"/>
        </w:rPr>
      </w:pPr>
      <w:r>
        <w:rPr>
          <w:noProof/>
        </w:rPr>
        <w:t>14.3.4A.8.2.2.2</w:t>
      </w:r>
      <w:r>
        <w:rPr>
          <w:rFonts w:asciiTheme="minorHAnsi" w:eastAsiaTheme="minorEastAsia" w:hAnsiTheme="minorHAnsi" w:cstheme="minorBidi"/>
          <w:noProof/>
          <w:kern w:val="2"/>
          <w:sz w:val="22"/>
          <w:szCs w:val="22"/>
          <w:lang w:eastAsia="en-GB"/>
          <w14:ligatures w14:val="standardContextual"/>
        </w:rPr>
        <w:tab/>
      </w:r>
      <w:r>
        <w:rPr>
          <w:noProof/>
        </w:rPr>
        <w:t>Service continuity from unicast to broadcast</w:t>
      </w:r>
      <w:r>
        <w:rPr>
          <w:noProof/>
        </w:rPr>
        <w:tab/>
      </w:r>
      <w:r>
        <w:rPr>
          <w:noProof/>
        </w:rPr>
        <w:fldChar w:fldCharType="begin"/>
      </w:r>
      <w:r>
        <w:rPr>
          <w:noProof/>
        </w:rPr>
        <w:instrText xml:space="preserve"> PAGEREF _Toc162886367 \h </w:instrText>
      </w:r>
      <w:r>
        <w:rPr>
          <w:noProof/>
        </w:rPr>
      </w:r>
      <w:r>
        <w:rPr>
          <w:noProof/>
        </w:rPr>
        <w:fldChar w:fldCharType="separate"/>
      </w:r>
      <w:r>
        <w:rPr>
          <w:noProof/>
        </w:rPr>
        <w:t>233</w:t>
      </w:r>
      <w:r>
        <w:rPr>
          <w:noProof/>
        </w:rPr>
        <w:fldChar w:fldCharType="end"/>
      </w:r>
    </w:p>
    <w:p w14:paraId="2AF9BE99" w14:textId="331ECB9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14.3.4A.8.3</w:t>
      </w:r>
      <w:r>
        <w:rPr>
          <w:rFonts w:asciiTheme="minorHAnsi" w:eastAsiaTheme="minorEastAsia" w:hAnsiTheme="minorHAnsi" w:cstheme="minorBidi"/>
          <w:noProof/>
          <w:kern w:val="2"/>
          <w:sz w:val="22"/>
          <w:szCs w:val="22"/>
          <w:lang w:eastAsia="en-GB"/>
          <w14:ligatures w14:val="standardContextual"/>
        </w:rPr>
        <w:tab/>
      </w:r>
      <w:r>
        <w:rPr>
          <w:noProof/>
        </w:rPr>
        <w:t>Service continuity for multicast MBS session</w:t>
      </w:r>
      <w:r>
        <w:rPr>
          <w:noProof/>
        </w:rPr>
        <w:tab/>
      </w:r>
      <w:r>
        <w:rPr>
          <w:noProof/>
        </w:rPr>
        <w:fldChar w:fldCharType="begin"/>
      </w:r>
      <w:r>
        <w:rPr>
          <w:noProof/>
        </w:rPr>
        <w:instrText xml:space="preserve"> PAGEREF _Toc162886368 \h </w:instrText>
      </w:r>
      <w:r>
        <w:rPr>
          <w:noProof/>
        </w:rPr>
      </w:r>
      <w:r>
        <w:rPr>
          <w:noProof/>
        </w:rPr>
        <w:fldChar w:fldCharType="separate"/>
      </w:r>
      <w:r>
        <w:rPr>
          <w:noProof/>
        </w:rPr>
        <w:t>235</w:t>
      </w:r>
      <w:r>
        <w:rPr>
          <w:noProof/>
        </w:rPr>
        <w:fldChar w:fldCharType="end"/>
      </w:r>
    </w:p>
    <w:p w14:paraId="4A11AC74" w14:textId="1C7D81C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14.3.4A.9</w:t>
      </w:r>
      <w:r>
        <w:rPr>
          <w:rFonts w:asciiTheme="minorHAnsi" w:eastAsiaTheme="minorEastAsia" w:hAnsiTheme="minorHAnsi" w:cstheme="minorBidi"/>
          <w:noProof/>
          <w:kern w:val="2"/>
          <w:sz w:val="22"/>
          <w:szCs w:val="22"/>
          <w:lang w:eastAsia="en-GB"/>
          <w14:ligatures w14:val="standardContextual"/>
        </w:rPr>
        <w:tab/>
      </w:r>
      <w:r>
        <w:rPr>
          <w:noProof/>
        </w:rPr>
        <w:t>Service continuity between 5G MBS delivery and unicast delivery</w:t>
      </w:r>
      <w:r>
        <w:rPr>
          <w:noProof/>
        </w:rPr>
        <w:tab/>
      </w:r>
      <w:r>
        <w:rPr>
          <w:noProof/>
        </w:rPr>
        <w:fldChar w:fldCharType="begin"/>
      </w:r>
      <w:r>
        <w:rPr>
          <w:noProof/>
        </w:rPr>
        <w:instrText xml:space="preserve"> PAGEREF _Toc162886369 \h </w:instrText>
      </w:r>
      <w:r>
        <w:rPr>
          <w:noProof/>
        </w:rPr>
      </w:r>
      <w:r>
        <w:rPr>
          <w:noProof/>
        </w:rPr>
        <w:fldChar w:fldCharType="separate"/>
      </w:r>
      <w:r>
        <w:rPr>
          <w:noProof/>
        </w:rPr>
        <w:t>235</w:t>
      </w:r>
      <w:r>
        <w:rPr>
          <w:noProof/>
        </w:rPr>
        <w:fldChar w:fldCharType="end"/>
      </w:r>
    </w:p>
    <w:p w14:paraId="2311B2D0" w14:textId="7E8264C2"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_Toc162886370 \h </w:instrText>
      </w:r>
      <w:r>
        <w:rPr>
          <w:noProof/>
        </w:rPr>
      </w:r>
      <w:r>
        <w:rPr>
          <w:noProof/>
        </w:rPr>
        <w:fldChar w:fldCharType="separate"/>
      </w:r>
      <w:r>
        <w:rPr>
          <w:noProof/>
        </w:rPr>
        <w:t>235</w:t>
      </w:r>
      <w:r>
        <w:rPr>
          <w:noProof/>
        </w:rPr>
        <w:fldChar w:fldCharType="end"/>
      </w:r>
    </w:p>
    <w:p w14:paraId="790592C7" w14:textId="36E9972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14.3.4A.9.2</w:t>
      </w:r>
      <w:r>
        <w:rPr>
          <w:rFonts w:asciiTheme="minorHAnsi" w:eastAsiaTheme="minorEastAsia" w:hAnsiTheme="minorHAnsi" w:cstheme="minorBidi"/>
          <w:noProof/>
          <w:kern w:val="2"/>
          <w:sz w:val="22"/>
          <w:szCs w:val="22"/>
          <w:lang w:eastAsia="en-GB"/>
          <w14:ligatures w14:val="standardContextual"/>
        </w:rPr>
        <w:tab/>
      </w:r>
      <w:r>
        <w:rPr>
          <w:noProof/>
          <w:lang w:eastAsia="zh-CN"/>
        </w:rPr>
        <w:t>Service continuity for broadcast MBS session</w:t>
      </w:r>
      <w:r>
        <w:rPr>
          <w:noProof/>
        </w:rPr>
        <w:tab/>
      </w:r>
      <w:r>
        <w:rPr>
          <w:noProof/>
        </w:rPr>
        <w:fldChar w:fldCharType="begin"/>
      </w:r>
      <w:r>
        <w:rPr>
          <w:noProof/>
        </w:rPr>
        <w:instrText xml:space="preserve"> PAGEREF _Toc162886371 \h </w:instrText>
      </w:r>
      <w:r>
        <w:rPr>
          <w:noProof/>
        </w:rPr>
      </w:r>
      <w:r>
        <w:rPr>
          <w:noProof/>
        </w:rPr>
        <w:fldChar w:fldCharType="separate"/>
      </w:r>
      <w:r>
        <w:rPr>
          <w:noProof/>
        </w:rPr>
        <w:t>235</w:t>
      </w:r>
      <w:r>
        <w:rPr>
          <w:noProof/>
        </w:rPr>
        <w:fldChar w:fldCharType="end"/>
      </w:r>
    </w:p>
    <w:p w14:paraId="65DCC57E" w14:textId="6D12540A"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lang w:eastAsia="zh-CN"/>
        </w:rPr>
        <w:t>14.3.4A.9.2.1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_Toc162886372 \h </w:instrText>
      </w:r>
      <w:r>
        <w:rPr>
          <w:noProof/>
        </w:rPr>
      </w:r>
      <w:r>
        <w:rPr>
          <w:noProof/>
        </w:rPr>
        <w:fldChar w:fldCharType="separate"/>
      </w:r>
      <w:r>
        <w:rPr>
          <w:noProof/>
        </w:rPr>
        <w:t>235</w:t>
      </w:r>
      <w:r>
        <w:rPr>
          <w:noProof/>
        </w:rPr>
        <w:fldChar w:fldCharType="end"/>
      </w:r>
    </w:p>
    <w:p w14:paraId="61914D83" w14:textId="02EF1A26" w:rsidR="00453EED" w:rsidRDefault="00453EED">
      <w:pPr>
        <w:pStyle w:val="TOC6"/>
        <w:rPr>
          <w:rFonts w:asciiTheme="minorHAnsi" w:eastAsiaTheme="minorEastAsia" w:hAnsiTheme="minorHAnsi" w:cstheme="minorBidi"/>
          <w:noProof/>
          <w:kern w:val="2"/>
          <w:sz w:val="22"/>
          <w:szCs w:val="22"/>
          <w:lang w:eastAsia="en-GB"/>
          <w14:ligatures w14:val="standardContextual"/>
        </w:rPr>
      </w:pPr>
      <w:r>
        <w:rPr>
          <w:noProof/>
        </w:rPr>
        <w:t>14.3.4A.9.2.2</w:t>
      </w:r>
      <w:r>
        <w:rPr>
          <w:rFonts w:asciiTheme="minorHAnsi" w:eastAsiaTheme="minorEastAsia" w:hAnsiTheme="minorHAnsi" w:cstheme="minorBidi"/>
          <w:noProof/>
          <w:kern w:val="2"/>
          <w:sz w:val="22"/>
          <w:szCs w:val="22"/>
          <w:lang w:eastAsia="en-GB"/>
          <w14:ligatures w14:val="standardContextual"/>
        </w:rPr>
        <w:tab/>
      </w:r>
      <w:r>
        <w:rPr>
          <w:noProof/>
        </w:rPr>
        <w:t>Procedures</w:t>
      </w:r>
      <w:r>
        <w:rPr>
          <w:noProof/>
        </w:rPr>
        <w:tab/>
      </w:r>
      <w:r>
        <w:rPr>
          <w:noProof/>
        </w:rPr>
        <w:fldChar w:fldCharType="begin"/>
      </w:r>
      <w:r>
        <w:rPr>
          <w:noProof/>
        </w:rPr>
        <w:instrText xml:space="preserve"> PAGEREF _Toc162886373 \h </w:instrText>
      </w:r>
      <w:r>
        <w:rPr>
          <w:noProof/>
        </w:rPr>
      </w:r>
      <w:r>
        <w:rPr>
          <w:noProof/>
        </w:rPr>
        <w:fldChar w:fldCharType="separate"/>
      </w:r>
      <w:r>
        <w:rPr>
          <w:noProof/>
        </w:rPr>
        <w:t>235</w:t>
      </w:r>
      <w:r>
        <w:rPr>
          <w:noProof/>
        </w:rPr>
        <w:fldChar w:fldCharType="end"/>
      </w:r>
    </w:p>
    <w:p w14:paraId="1E577328" w14:textId="1D7623C3" w:rsidR="00453EED" w:rsidRDefault="00453EED">
      <w:pPr>
        <w:pStyle w:val="TOC7"/>
        <w:rPr>
          <w:rFonts w:asciiTheme="minorHAnsi" w:eastAsiaTheme="minorEastAsia" w:hAnsiTheme="minorHAnsi" w:cstheme="minorBidi"/>
          <w:noProof/>
          <w:kern w:val="2"/>
          <w:sz w:val="22"/>
          <w:szCs w:val="22"/>
          <w:lang w:eastAsia="en-GB"/>
          <w14:ligatures w14:val="standardContextual"/>
        </w:rPr>
      </w:pPr>
      <w:r>
        <w:rPr>
          <w:noProof/>
        </w:rPr>
        <w:t>14.3.4A.9.2.2.1</w:t>
      </w:r>
      <w:r>
        <w:rPr>
          <w:rFonts w:asciiTheme="minorHAnsi" w:eastAsiaTheme="minorEastAsia" w:hAnsiTheme="minorHAnsi" w:cstheme="minorBidi"/>
          <w:noProof/>
          <w:kern w:val="2"/>
          <w:sz w:val="22"/>
          <w:szCs w:val="22"/>
          <w:lang w:eastAsia="en-GB"/>
          <w14:ligatures w14:val="standardContextual"/>
        </w:rPr>
        <w:tab/>
      </w:r>
      <w:r>
        <w:rPr>
          <w:noProof/>
        </w:rPr>
        <w:t>Service continuity from broadcast to unicast</w:t>
      </w:r>
      <w:r>
        <w:rPr>
          <w:noProof/>
        </w:rPr>
        <w:tab/>
      </w:r>
      <w:r>
        <w:rPr>
          <w:noProof/>
        </w:rPr>
        <w:fldChar w:fldCharType="begin"/>
      </w:r>
      <w:r>
        <w:rPr>
          <w:noProof/>
        </w:rPr>
        <w:instrText xml:space="preserve"> PAGEREF _Toc162886374 \h </w:instrText>
      </w:r>
      <w:r>
        <w:rPr>
          <w:noProof/>
        </w:rPr>
      </w:r>
      <w:r>
        <w:rPr>
          <w:noProof/>
        </w:rPr>
        <w:fldChar w:fldCharType="separate"/>
      </w:r>
      <w:r>
        <w:rPr>
          <w:noProof/>
        </w:rPr>
        <w:t>235</w:t>
      </w:r>
      <w:r>
        <w:rPr>
          <w:noProof/>
        </w:rPr>
        <w:fldChar w:fldCharType="end"/>
      </w:r>
    </w:p>
    <w:p w14:paraId="1BE993D5" w14:textId="6B6D5475" w:rsidR="00453EED" w:rsidRDefault="00453EED">
      <w:pPr>
        <w:pStyle w:val="TOC7"/>
        <w:rPr>
          <w:rFonts w:asciiTheme="minorHAnsi" w:eastAsiaTheme="minorEastAsia" w:hAnsiTheme="minorHAnsi" w:cstheme="minorBidi"/>
          <w:noProof/>
          <w:kern w:val="2"/>
          <w:sz w:val="22"/>
          <w:szCs w:val="22"/>
          <w:lang w:eastAsia="en-GB"/>
          <w14:ligatures w14:val="standardContextual"/>
        </w:rPr>
      </w:pPr>
      <w:r>
        <w:rPr>
          <w:noProof/>
        </w:rPr>
        <w:t>14.3.4A.9.2.2.2</w:t>
      </w:r>
      <w:r>
        <w:rPr>
          <w:rFonts w:asciiTheme="minorHAnsi" w:eastAsiaTheme="minorEastAsia" w:hAnsiTheme="minorHAnsi" w:cstheme="minorBidi"/>
          <w:noProof/>
          <w:kern w:val="2"/>
          <w:sz w:val="22"/>
          <w:szCs w:val="22"/>
          <w:lang w:eastAsia="en-GB"/>
          <w14:ligatures w14:val="standardContextual"/>
        </w:rPr>
        <w:tab/>
      </w:r>
      <w:r>
        <w:rPr>
          <w:noProof/>
        </w:rPr>
        <w:t>Service continuity from unicast to broadcast</w:t>
      </w:r>
      <w:r>
        <w:rPr>
          <w:noProof/>
        </w:rPr>
        <w:tab/>
      </w:r>
      <w:r>
        <w:rPr>
          <w:noProof/>
        </w:rPr>
        <w:fldChar w:fldCharType="begin"/>
      </w:r>
      <w:r>
        <w:rPr>
          <w:noProof/>
        </w:rPr>
        <w:instrText xml:space="preserve"> PAGEREF _Toc162886375 \h </w:instrText>
      </w:r>
      <w:r>
        <w:rPr>
          <w:noProof/>
        </w:rPr>
      </w:r>
      <w:r>
        <w:rPr>
          <w:noProof/>
        </w:rPr>
        <w:fldChar w:fldCharType="separate"/>
      </w:r>
      <w:r>
        <w:rPr>
          <w:noProof/>
        </w:rPr>
        <w:t>237</w:t>
      </w:r>
      <w:r>
        <w:rPr>
          <w:noProof/>
        </w:rPr>
        <w:fldChar w:fldCharType="end"/>
      </w:r>
    </w:p>
    <w:p w14:paraId="6AD92519" w14:textId="16B9E2B8"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14.3.4A.9.3</w:t>
      </w:r>
      <w:r>
        <w:rPr>
          <w:rFonts w:asciiTheme="minorHAnsi" w:eastAsiaTheme="minorEastAsia" w:hAnsiTheme="minorHAnsi" w:cstheme="minorBidi"/>
          <w:noProof/>
          <w:kern w:val="2"/>
          <w:sz w:val="22"/>
          <w:szCs w:val="22"/>
          <w:lang w:eastAsia="en-GB"/>
          <w14:ligatures w14:val="standardContextual"/>
        </w:rPr>
        <w:tab/>
      </w:r>
      <w:r>
        <w:rPr>
          <w:noProof/>
        </w:rPr>
        <w:t>Service continuity for multicast MBS session</w:t>
      </w:r>
      <w:r>
        <w:rPr>
          <w:noProof/>
        </w:rPr>
        <w:tab/>
      </w:r>
      <w:r>
        <w:rPr>
          <w:noProof/>
        </w:rPr>
        <w:fldChar w:fldCharType="begin"/>
      </w:r>
      <w:r>
        <w:rPr>
          <w:noProof/>
        </w:rPr>
        <w:instrText xml:space="preserve"> PAGEREF _Toc162886376 \h </w:instrText>
      </w:r>
      <w:r>
        <w:rPr>
          <w:noProof/>
        </w:rPr>
      </w:r>
      <w:r>
        <w:rPr>
          <w:noProof/>
        </w:rPr>
        <w:fldChar w:fldCharType="separate"/>
      </w:r>
      <w:r>
        <w:rPr>
          <w:noProof/>
        </w:rPr>
        <w:t>238</w:t>
      </w:r>
      <w:r>
        <w:rPr>
          <w:noProof/>
        </w:rPr>
        <w:fldChar w:fldCharType="end"/>
      </w:r>
    </w:p>
    <w:p w14:paraId="27711E4E" w14:textId="6503089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14.3.4A.10</w:t>
      </w:r>
      <w:r>
        <w:rPr>
          <w:rFonts w:asciiTheme="minorHAnsi" w:eastAsiaTheme="minorEastAsia" w:hAnsiTheme="minorHAnsi" w:cstheme="minorBidi"/>
          <w:noProof/>
          <w:kern w:val="2"/>
          <w:sz w:val="22"/>
          <w:szCs w:val="22"/>
          <w:lang w:eastAsia="en-GB"/>
          <w14:ligatures w14:val="standardContextual"/>
        </w:rPr>
        <w:tab/>
      </w:r>
      <w:r>
        <w:rPr>
          <w:noProof/>
        </w:rPr>
        <w:t>VAL service inter-system switching between 5G and LTE</w:t>
      </w:r>
      <w:r>
        <w:rPr>
          <w:noProof/>
        </w:rPr>
        <w:tab/>
      </w:r>
      <w:r>
        <w:rPr>
          <w:noProof/>
        </w:rPr>
        <w:fldChar w:fldCharType="begin"/>
      </w:r>
      <w:r>
        <w:rPr>
          <w:noProof/>
        </w:rPr>
        <w:instrText xml:space="preserve"> PAGEREF _Toc162886377 \h </w:instrText>
      </w:r>
      <w:r>
        <w:rPr>
          <w:noProof/>
        </w:rPr>
      </w:r>
      <w:r>
        <w:rPr>
          <w:noProof/>
        </w:rPr>
        <w:fldChar w:fldCharType="separate"/>
      </w:r>
      <w:r>
        <w:rPr>
          <w:noProof/>
        </w:rPr>
        <w:t>238</w:t>
      </w:r>
      <w:r>
        <w:rPr>
          <w:noProof/>
        </w:rPr>
        <w:fldChar w:fldCharType="end"/>
      </w:r>
    </w:p>
    <w:p w14:paraId="39A4514E" w14:textId="2896466F"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14.3.4A.10.1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_Toc162886378 \h </w:instrText>
      </w:r>
      <w:r>
        <w:rPr>
          <w:noProof/>
        </w:rPr>
      </w:r>
      <w:r>
        <w:rPr>
          <w:noProof/>
        </w:rPr>
        <w:fldChar w:fldCharType="separate"/>
      </w:r>
      <w:r>
        <w:rPr>
          <w:noProof/>
        </w:rPr>
        <w:t>238</w:t>
      </w:r>
      <w:r>
        <w:rPr>
          <w:noProof/>
        </w:rPr>
        <w:fldChar w:fldCharType="end"/>
      </w:r>
    </w:p>
    <w:p w14:paraId="6FCFF54D" w14:textId="28AF9D26"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14.3.4A.10.2</w:t>
      </w:r>
      <w:r>
        <w:rPr>
          <w:rFonts w:asciiTheme="minorHAnsi" w:eastAsiaTheme="minorEastAsia" w:hAnsiTheme="minorHAnsi" w:cstheme="minorBidi"/>
          <w:noProof/>
          <w:kern w:val="2"/>
          <w:sz w:val="22"/>
          <w:szCs w:val="22"/>
          <w:lang w:eastAsia="en-GB"/>
          <w14:ligatures w14:val="standardContextual"/>
        </w:rPr>
        <w:tab/>
      </w:r>
      <w:r>
        <w:rPr>
          <w:noProof/>
        </w:rPr>
        <w:t>Inter-system switching from 5G MBS session to LTE eMBMS bearer</w:t>
      </w:r>
      <w:r>
        <w:rPr>
          <w:noProof/>
        </w:rPr>
        <w:tab/>
      </w:r>
      <w:r>
        <w:rPr>
          <w:noProof/>
        </w:rPr>
        <w:fldChar w:fldCharType="begin"/>
      </w:r>
      <w:r>
        <w:rPr>
          <w:noProof/>
        </w:rPr>
        <w:instrText xml:space="preserve"> PAGEREF _Toc162886379 \h </w:instrText>
      </w:r>
      <w:r>
        <w:rPr>
          <w:noProof/>
        </w:rPr>
      </w:r>
      <w:r>
        <w:rPr>
          <w:noProof/>
        </w:rPr>
        <w:fldChar w:fldCharType="separate"/>
      </w:r>
      <w:r>
        <w:rPr>
          <w:noProof/>
        </w:rPr>
        <w:t>239</w:t>
      </w:r>
      <w:r>
        <w:rPr>
          <w:noProof/>
        </w:rPr>
        <w:fldChar w:fldCharType="end"/>
      </w:r>
    </w:p>
    <w:p w14:paraId="18026E41" w14:textId="1CC01704"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14.3.4A.10.3</w:t>
      </w:r>
      <w:r>
        <w:rPr>
          <w:rFonts w:asciiTheme="minorHAnsi" w:eastAsiaTheme="minorEastAsia" w:hAnsiTheme="minorHAnsi" w:cstheme="minorBidi"/>
          <w:noProof/>
          <w:kern w:val="2"/>
          <w:sz w:val="22"/>
          <w:szCs w:val="22"/>
          <w:lang w:eastAsia="en-GB"/>
          <w14:ligatures w14:val="standardContextual"/>
        </w:rPr>
        <w:tab/>
      </w:r>
      <w:r>
        <w:rPr>
          <w:noProof/>
        </w:rPr>
        <w:t>Inter-system switching from 5G MBS session to LTE unicast bearer</w:t>
      </w:r>
      <w:r>
        <w:rPr>
          <w:noProof/>
        </w:rPr>
        <w:tab/>
      </w:r>
      <w:r>
        <w:rPr>
          <w:noProof/>
        </w:rPr>
        <w:fldChar w:fldCharType="begin"/>
      </w:r>
      <w:r>
        <w:rPr>
          <w:noProof/>
        </w:rPr>
        <w:instrText xml:space="preserve"> PAGEREF _Toc162886380 \h </w:instrText>
      </w:r>
      <w:r>
        <w:rPr>
          <w:noProof/>
        </w:rPr>
      </w:r>
      <w:r>
        <w:rPr>
          <w:noProof/>
        </w:rPr>
        <w:fldChar w:fldCharType="separate"/>
      </w:r>
      <w:r>
        <w:rPr>
          <w:noProof/>
        </w:rPr>
        <w:t>240</w:t>
      </w:r>
      <w:r>
        <w:rPr>
          <w:noProof/>
        </w:rPr>
        <w:fldChar w:fldCharType="end"/>
      </w:r>
    </w:p>
    <w:p w14:paraId="304C8104" w14:textId="6BC2BAFD"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14.3.4A.10.4</w:t>
      </w:r>
      <w:r>
        <w:rPr>
          <w:rFonts w:asciiTheme="minorHAnsi" w:eastAsiaTheme="minorEastAsia" w:hAnsiTheme="minorHAnsi" w:cstheme="minorBidi"/>
          <w:noProof/>
          <w:kern w:val="2"/>
          <w:sz w:val="22"/>
          <w:szCs w:val="22"/>
          <w:lang w:eastAsia="en-GB"/>
          <w14:ligatures w14:val="standardContextual"/>
        </w:rPr>
        <w:tab/>
      </w:r>
      <w:r>
        <w:rPr>
          <w:noProof/>
        </w:rPr>
        <w:t>Inter-system switching from LTE eMBMS to 5G MBS session</w:t>
      </w:r>
      <w:r>
        <w:rPr>
          <w:noProof/>
        </w:rPr>
        <w:tab/>
      </w:r>
      <w:r>
        <w:rPr>
          <w:noProof/>
        </w:rPr>
        <w:fldChar w:fldCharType="begin"/>
      </w:r>
      <w:r>
        <w:rPr>
          <w:noProof/>
        </w:rPr>
        <w:instrText xml:space="preserve"> PAGEREF _Toc162886381 \h </w:instrText>
      </w:r>
      <w:r>
        <w:rPr>
          <w:noProof/>
        </w:rPr>
      </w:r>
      <w:r>
        <w:rPr>
          <w:noProof/>
        </w:rPr>
        <w:fldChar w:fldCharType="separate"/>
      </w:r>
      <w:r>
        <w:rPr>
          <w:noProof/>
        </w:rPr>
        <w:t>242</w:t>
      </w:r>
      <w:r>
        <w:rPr>
          <w:noProof/>
        </w:rPr>
        <w:fldChar w:fldCharType="end"/>
      </w:r>
    </w:p>
    <w:p w14:paraId="01FE4249" w14:textId="2E0EAC9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14.3.5</w:t>
      </w:r>
      <w:r>
        <w:rPr>
          <w:rFonts w:asciiTheme="minorHAnsi" w:eastAsiaTheme="minorEastAsia" w:hAnsiTheme="minorHAnsi" w:cstheme="minorBidi"/>
          <w:noProof/>
          <w:kern w:val="2"/>
          <w:sz w:val="22"/>
          <w:szCs w:val="22"/>
          <w:lang w:eastAsia="en-GB"/>
          <w14:ligatures w14:val="standardContextual"/>
        </w:rPr>
        <w:tab/>
      </w:r>
      <w:r>
        <w:rPr>
          <w:noProof/>
        </w:rPr>
        <w:t>QoS/resource management for network-assisted UE-to-UE/VN group communications</w:t>
      </w:r>
      <w:r>
        <w:rPr>
          <w:noProof/>
        </w:rPr>
        <w:tab/>
      </w:r>
      <w:r>
        <w:rPr>
          <w:noProof/>
        </w:rPr>
        <w:fldChar w:fldCharType="begin"/>
      </w:r>
      <w:r>
        <w:rPr>
          <w:noProof/>
        </w:rPr>
        <w:instrText xml:space="preserve"> PAGEREF _Toc162886382 \h </w:instrText>
      </w:r>
      <w:r>
        <w:rPr>
          <w:noProof/>
        </w:rPr>
      </w:r>
      <w:r>
        <w:rPr>
          <w:noProof/>
        </w:rPr>
        <w:fldChar w:fldCharType="separate"/>
      </w:r>
      <w:r>
        <w:rPr>
          <w:noProof/>
        </w:rPr>
        <w:t>245</w:t>
      </w:r>
      <w:r>
        <w:rPr>
          <w:noProof/>
        </w:rPr>
        <w:fldChar w:fldCharType="end"/>
      </w:r>
    </w:p>
    <w:p w14:paraId="1241971B" w14:textId="6457A82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_Toc162886383 \h </w:instrText>
      </w:r>
      <w:r>
        <w:rPr>
          <w:noProof/>
        </w:rPr>
      </w:r>
      <w:r>
        <w:rPr>
          <w:noProof/>
        </w:rPr>
        <w:fldChar w:fldCharType="separate"/>
      </w:r>
      <w:r>
        <w:rPr>
          <w:noProof/>
        </w:rPr>
        <w:t>245</w:t>
      </w:r>
      <w:r>
        <w:rPr>
          <w:noProof/>
        </w:rPr>
        <w:fldChar w:fldCharType="end"/>
      </w:r>
    </w:p>
    <w:p w14:paraId="794E9D35" w14:textId="60678A8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14.3.5.2</w:t>
      </w:r>
      <w:r>
        <w:rPr>
          <w:rFonts w:asciiTheme="minorHAnsi" w:eastAsiaTheme="minorEastAsia" w:hAnsiTheme="minorHAnsi" w:cstheme="minorBidi"/>
          <w:noProof/>
          <w:kern w:val="2"/>
          <w:sz w:val="22"/>
          <w:szCs w:val="22"/>
          <w:lang w:eastAsia="en-GB"/>
          <w14:ligatures w14:val="standardContextual"/>
        </w:rPr>
        <w:tab/>
      </w:r>
      <w:r>
        <w:rPr>
          <w:noProof/>
          <w:lang w:eastAsia="zh-CN"/>
        </w:rPr>
        <w:t>QoS/resource management capability initiation in network assisted UE-to-UE communications</w:t>
      </w:r>
      <w:r>
        <w:rPr>
          <w:noProof/>
        </w:rPr>
        <w:tab/>
      </w:r>
      <w:r>
        <w:rPr>
          <w:noProof/>
        </w:rPr>
        <w:fldChar w:fldCharType="begin"/>
      </w:r>
      <w:r>
        <w:rPr>
          <w:noProof/>
        </w:rPr>
        <w:instrText xml:space="preserve"> PAGEREF _Toc162886384 \h </w:instrText>
      </w:r>
      <w:r>
        <w:rPr>
          <w:noProof/>
        </w:rPr>
      </w:r>
      <w:r>
        <w:rPr>
          <w:noProof/>
        </w:rPr>
        <w:fldChar w:fldCharType="separate"/>
      </w:r>
      <w:r>
        <w:rPr>
          <w:noProof/>
        </w:rPr>
        <w:t>245</w:t>
      </w:r>
      <w:r>
        <w:rPr>
          <w:noProof/>
        </w:rPr>
        <w:fldChar w:fldCharType="end"/>
      </w:r>
    </w:p>
    <w:p w14:paraId="57F1E626" w14:textId="2A8E7212"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14.3.5.2.1</w:t>
      </w:r>
      <w:r>
        <w:rPr>
          <w:rFonts w:asciiTheme="minorHAnsi" w:eastAsiaTheme="minorEastAsia" w:hAnsiTheme="minorHAnsi" w:cstheme="minorBidi"/>
          <w:noProof/>
          <w:kern w:val="2"/>
          <w:sz w:val="22"/>
          <w:szCs w:val="22"/>
          <w:lang w:eastAsia="en-GB"/>
          <w14:ligatures w14:val="standardContextual"/>
        </w:rPr>
        <w:tab/>
      </w:r>
      <w:r>
        <w:rPr>
          <w:noProof/>
        </w:rPr>
        <w:t>Procedure for a single pair of UEs</w:t>
      </w:r>
      <w:r>
        <w:rPr>
          <w:noProof/>
        </w:rPr>
        <w:tab/>
      </w:r>
      <w:r>
        <w:rPr>
          <w:noProof/>
        </w:rPr>
        <w:fldChar w:fldCharType="begin"/>
      </w:r>
      <w:r>
        <w:rPr>
          <w:noProof/>
        </w:rPr>
        <w:instrText xml:space="preserve"> PAGEREF _Toc162886385 \h </w:instrText>
      </w:r>
      <w:r>
        <w:rPr>
          <w:noProof/>
        </w:rPr>
      </w:r>
      <w:r>
        <w:rPr>
          <w:noProof/>
        </w:rPr>
        <w:fldChar w:fldCharType="separate"/>
      </w:r>
      <w:r>
        <w:rPr>
          <w:noProof/>
        </w:rPr>
        <w:t>245</w:t>
      </w:r>
      <w:r>
        <w:rPr>
          <w:noProof/>
        </w:rPr>
        <w:fldChar w:fldCharType="end"/>
      </w:r>
    </w:p>
    <w:p w14:paraId="76172F38" w14:textId="48D1814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14.3.5.2.2</w:t>
      </w:r>
      <w:r>
        <w:rPr>
          <w:rFonts w:asciiTheme="minorHAnsi" w:eastAsiaTheme="minorEastAsia" w:hAnsiTheme="minorHAnsi" w:cstheme="minorBidi"/>
          <w:noProof/>
          <w:kern w:val="2"/>
          <w:sz w:val="22"/>
          <w:szCs w:val="22"/>
          <w:lang w:eastAsia="en-GB"/>
          <w14:ligatures w14:val="standardContextual"/>
        </w:rPr>
        <w:tab/>
      </w:r>
      <w:r>
        <w:rPr>
          <w:noProof/>
        </w:rPr>
        <w:t>Procedure for a group of UEs</w:t>
      </w:r>
      <w:r>
        <w:rPr>
          <w:noProof/>
        </w:rPr>
        <w:tab/>
      </w:r>
      <w:r>
        <w:rPr>
          <w:noProof/>
        </w:rPr>
        <w:fldChar w:fldCharType="begin"/>
      </w:r>
      <w:r>
        <w:rPr>
          <w:noProof/>
        </w:rPr>
        <w:instrText xml:space="preserve"> PAGEREF _Toc162886386 \h </w:instrText>
      </w:r>
      <w:r>
        <w:rPr>
          <w:noProof/>
        </w:rPr>
      </w:r>
      <w:r>
        <w:rPr>
          <w:noProof/>
        </w:rPr>
        <w:fldChar w:fldCharType="separate"/>
      </w:r>
      <w:r>
        <w:rPr>
          <w:noProof/>
        </w:rPr>
        <w:t>246</w:t>
      </w:r>
      <w:r>
        <w:rPr>
          <w:noProof/>
        </w:rPr>
        <w:fldChar w:fldCharType="end"/>
      </w:r>
    </w:p>
    <w:p w14:paraId="727B7B5D" w14:textId="7A1B1D2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14.3.5.3</w:t>
      </w:r>
      <w:r>
        <w:rPr>
          <w:rFonts w:asciiTheme="minorHAnsi" w:eastAsiaTheme="minorEastAsia" w:hAnsiTheme="minorHAnsi" w:cstheme="minorBidi"/>
          <w:noProof/>
          <w:kern w:val="2"/>
          <w:sz w:val="22"/>
          <w:szCs w:val="22"/>
          <w:lang w:eastAsia="en-GB"/>
          <w14:ligatures w14:val="standardContextual"/>
        </w:rPr>
        <w:tab/>
      </w:r>
      <w:r>
        <w:rPr>
          <w:noProof/>
        </w:rPr>
        <w:t xml:space="preserve">Procedure for coordinated </w:t>
      </w:r>
      <w:r>
        <w:rPr>
          <w:noProof/>
          <w:lang w:eastAsia="zh-CN"/>
        </w:rPr>
        <w:t>QoS provisioning operation in network assisted UE-to-UE communications</w:t>
      </w:r>
      <w:r>
        <w:rPr>
          <w:noProof/>
        </w:rPr>
        <w:tab/>
      </w:r>
      <w:r>
        <w:rPr>
          <w:noProof/>
        </w:rPr>
        <w:fldChar w:fldCharType="begin"/>
      </w:r>
      <w:r>
        <w:rPr>
          <w:noProof/>
        </w:rPr>
        <w:instrText xml:space="preserve"> PAGEREF _Toc162886387 \h </w:instrText>
      </w:r>
      <w:r>
        <w:rPr>
          <w:noProof/>
        </w:rPr>
      </w:r>
      <w:r>
        <w:rPr>
          <w:noProof/>
        </w:rPr>
        <w:fldChar w:fldCharType="separate"/>
      </w:r>
      <w:r>
        <w:rPr>
          <w:noProof/>
        </w:rPr>
        <w:t>247</w:t>
      </w:r>
      <w:r>
        <w:rPr>
          <w:noProof/>
        </w:rPr>
        <w:fldChar w:fldCharType="end"/>
      </w:r>
    </w:p>
    <w:p w14:paraId="0638A117" w14:textId="780E21D9"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14.3.5.3.1</w:t>
      </w:r>
      <w:r>
        <w:rPr>
          <w:rFonts w:asciiTheme="minorHAnsi" w:eastAsiaTheme="minorEastAsia" w:hAnsiTheme="minorHAnsi" w:cstheme="minorBidi"/>
          <w:noProof/>
          <w:kern w:val="2"/>
          <w:sz w:val="22"/>
          <w:szCs w:val="22"/>
          <w:lang w:eastAsia="en-GB"/>
          <w14:ligatures w14:val="standardContextual"/>
        </w:rPr>
        <w:tab/>
      </w:r>
      <w:r>
        <w:rPr>
          <w:noProof/>
        </w:rPr>
        <w:t>Procedure for a single pair of UEs</w:t>
      </w:r>
      <w:r>
        <w:rPr>
          <w:noProof/>
        </w:rPr>
        <w:tab/>
      </w:r>
      <w:r>
        <w:rPr>
          <w:noProof/>
        </w:rPr>
        <w:fldChar w:fldCharType="begin"/>
      </w:r>
      <w:r>
        <w:rPr>
          <w:noProof/>
        </w:rPr>
        <w:instrText xml:space="preserve"> PAGEREF _Toc162886388 \h </w:instrText>
      </w:r>
      <w:r>
        <w:rPr>
          <w:noProof/>
        </w:rPr>
      </w:r>
      <w:r>
        <w:rPr>
          <w:noProof/>
        </w:rPr>
        <w:fldChar w:fldCharType="separate"/>
      </w:r>
      <w:r>
        <w:rPr>
          <w:noProof/>
        </w:rPr>
        <w:t>247</w:t>
      </w:r>
      <w:r>
        <w:rPr>
          <w:noProof/>
        </w:rPr>
        <w:fldChar w:fldCharType="end"/>
      </w:r>
    </w:p>
    <w:p w14:paraId="45889E09" w14:textId="4637F612"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14.3.5.3.2</w:t>
      </w:r>
      <w:r>
        <w:rPr>
          <w:rFonts w:asciiTheme="minorHAnsi" w:eastAsiaTheme="minorEastAsia" w:hAnsiTheme="minorHAnsi" w:cstheme="minorBidi"/>
          <w:noProof/>
          <w:kern w:val="2"/>
          <w:sz w:val="22"/>
          <w:szCs w:val="22"/>
          <w:lang w:eastAsia="en-GB"/>
          <w14:ligatures w14:val="standardContextual"/>
        </w:rPr>
        <w:tab/>
      </w:r>
      <w:r>
        <w:rPr>
          <w:noProof/>
        </w:rPr>
        <w:t>Procedure for a group of UEs</w:t>
      </w:r>
      <w:r>
        <w:rPr>
          <w:noProof/>
        </w:rPr>
        <w:tab/>
      </w:r>
      <w:r>
        <w:rPr>
          <w:noProof/>
        </w:rPr>
        <w:fldChar w:fldCharType="begin"/>
      </w:r>
      <w:r>
        <w:rPr>
          <w:noProof/>
        </w:rPr>
        <w:instrText xml:space="preserve"> PAGEREF _Toc162886389 \h </w:instrText>
      </w:r>
      <w:r>
        <w:rPr>
          <w:noProof/>
        </w:rPr>
      </w:r>
      <w:r>
        <w:rPr>
          <w:noProof/>
        </w:rPr>
        <w:fldChar w:fldCharType="separate"/>
      </w:r>
      <w:r>
        <w:rPr>
          <w:noProof/>
        </w:rPr>
        <w:t>248</w:t>
      </w:r>
      <w:r>
        <w:rPr>
          <w:noProof/>
        </w:rPr>
        <w:fldChar w:fldCharType="end"/>
      </w:r>
    </w:p>
    <w:p w14:paraId="25239F54" w14:textId="5178C2AF"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14.3.6</w:t>
      </w:r>
      <w:r>
        <w:rPr>
          <w:rFonts w:asciiTheme="minorHAnsi" w:eastAsiaTheme="minorEastAsia" w:hAnsiTheme="minorHAnsi" w:cstheme="minorBidi"/>
          <w:noProof/>
          <w:kern w:val="2"/>
          <w:sz w:val="22"/>
          <w:szCs w:val="22"/>
          <w:lang w:eastAsia="en-GB"/>
          <w14:ligatures w14:val="standardContextual"/>
        </w:rPr>
        <w:tab/>
      </w:r>
      <w:r>
        <w:rPr>
          <w:noProof/>
        </w:rPr>
        <w:t>Event Monitoring</w:t>
      </w:r>
      <w:r>
        <w:rPr>
          <w:noProof/>
        </w:rPr>
        <w:tab/>
      </w:r>
      <w:r>
        <w:rPr>
          <w:noProof/>
        </w:rPr>
        <w:fldChar w:fldCharType="begin"/>
      </w:r>
      <w:r>
        <w:rPr>
          <w:noProof/>
        </w:rPr>
        <w:instrText xml:space="preserve"> PAGEREF _Toc162886390 \h </w:instrText>
      </w:r>
      <w:r>
        <w:rPr>
          <w:noProof/>
        </w:rPr>
      </w:r>
      <w:r>
        <w:rPr>
          <w:noProof/>
        </w:rPr>
        <w:fldChar w:fldCharType="separate"/>
      </w:r>
      <w:r>
        <w:rPr>
          <w:noProof/>
        </w:rPr>
        <w:t>249</w:t>
      </w:r>
      <w:r>
        <w:rPr>
          <w:noProof/>
        </w:rPr>
        <w:fldChar w:fldCharType="end"/>
      </w:r>
    </w:p>
    <w:p w14:paraId="62A42E1C" w14:textId="1C96275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_Toc162886391 \h </w:instrText>
      </w:r>
      <w:r>
        <w:rPr>
          <w:noProof/>
        </w:rPr>
      </w:r>
      <w:r>
        <w:rPr>
          <w:noProof/>
        </w:rPr>
        <w:fldChar w:fldCharType="separate"/>
      </w:r>
      <w:r>
        <w:rPr>
          <w:noProof/>
        </w:rPr>
        <w:t>249</w:t>
      </w:r>
      <w:r>
        <w:rPr>
          <w:noProof/>
        </w:rPr>
        <w:fldChar w:fldCharType="end"/>
      </w:r>
    </w:p>
    <w:p w14:paraId="4F89C4C8" w14:textId="72BFBA8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14.3.6.2</w:t>
      </w:r>
      <w:r>
        <w:rPr>
          <w:rFonts w:asciiTheme="minorHAnsi" w:eastAsiaTheme="minorEastAsia" w:hAnsiTheme="minorHAnsi" w:cstheme="minorBidi"/>
          <w:noProof/>
          <w:kern w:val="2"/>
          <w:sz w:val="22"/>
          <w:szCs w:val="22"/>
          <w:lang w:eastAsia="en-GB"/>
          <w14:ligatures w14:val="standardContextual"/>
        </w:rPr>
        <w:tab/>
      </w:r>
      <w:r>
        <w:rPr>
          <w:noProof/>
        </w:rPr>
        <w:t>Monitoring Events Subscription Procedure</w:t>
      </w:r>
      <w:r>
        <w:rPr>
          <w:noProof/>
        </w:rPr>
        <w:tab/>
      </w:r>
      <w:r>
        <w:rPr>
          <w:noProof/>
        </w:rPr>
        <w:fldChar w:fldCharType="begin"/>
      </w:r>
      <w:r>
        <w:rPr>
          <w:noProof/>
        </w:rPr>
        <w:instrText xml:space="preserve"> PAGEREF _Toc162886392 \h </w:instrText>
      </w:r>
      <w:r>
        <w:rPr>
          <w:noProof/>
        </w:rPr>
      </w:r>
      <w:r>
        <w:rPr>
          <w:noProof/>
        </w:rPr>
        <w:fldChar w:fldCharType="separate"/>
      </w:r>
      <w:r>
        <w:rPr>
          <w:noProof/>
        </w:rPr>
        <w:t>249</w:t>
      </w:r>
      <w:r>
        <w:rPr>
          <w:noProof/>
        </w:rPr>
        <w:fldChar w:fldCharType="end"/>
      </w:r>
    </w:p>
    <w:p w14:paraId="734F19F9" w14:textId="5136C5DB"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_Toc162886393 \h </w:instrText>
      </w:r>
      <w:r>
        <w:rPr>
          <w:noProof/>
        </w:rPr>
      </w:r>
      <w:r>
        <w:rPr>
          <w:noProof/>
        </w:rPr>
        <w:fldChar w:fldCharType="separate"/>
      </w:r>
      <w:r>
        <w:rPr>
          <w:noProof/>
        </w:rPr>
        <w:t>249</w:t>
      </w:r>
      <w:r>
        <w:rPr>
          <w:noProof/>
        </w:rPr>
        <w:fldChar w:fldCharType="end"/>
      </w:r>
    </w:p>
    <w:p w14:paraId="3CA4662F" w14:textId="725C77CE"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14.3.6.2.2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_Toc162886394 \h </w:instrText>
      </w:r>
      <w:r>
        <w:rPr>
          <w:noProof/>
        </w:rPr>
      </w:r>
      <w:r>
        <w:rPr>
          <w:noProof/>
        </w:rPr>
        <w:fldChar w:fldCharType="separate"/>
      </w:r>
      <w:r>
        <w:rPr>
          <w:noProof/>
        </w:rPr>
        <w:t>250</w:t>
      </w:r>
      <w:r>
        <w:rPr>
          <w:noProof/>
        </w:rPr>
        <w:fldChar w:fldCharType="end"/>
      </w:r>
    </w:p>
    <w:p w14:paraId="09F0F551" w14:textId="0447B9A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14.3.6.3</w:t>
      </w:r>
      <w:r>
        <w:rPr>
          <w:rFonts w:asciiTheme="minorHAnsi" w:eastAsiaTheme="minorEastAsia" w:hAnsiTheme="minorHAnsi" w:cstheme="minorBidi"/>
          <w:noProof/>
          <w:kern w:val="2"/>
          <w:sz w:val="22"/>
          <w:szCs w:val="22"/>
          <w:lang w:eastAsia="en-GB"/>
          <w14:ligatures w14:val="standardContextual"/>
        </w:rPr>
        <w:tab/>
      </w:r>
      <w:r>
        <w:rPr>
          <w:noProof/>
        </w:rPr>
        <w:t>Monitoring Events Notification Procedure</w:t>
      </w:r>
      <w:r>
        <w:rPr>
          <w:noProof/>
        </w:rPr>
        <w:tab/>
      </w:r>
      <w:r>
        <w:rPr>
          <w:noProof/>
        </w:rPr>
        <w:fldChar w:fldCharType="begin"/>
      </w:r>
      <w:r>
        <w:rPr>
          <w:noProof/>
        </w:rPr>
        <w:instrText xml:space="preserve"> PAGEREF _Toc162886395 \h </w:instrText>
      </w:r>
      <w:r>
        <w:rPr>
          <w:noProof/>
        </w:rPr>
      </w:r>
      <w:r>
        <w:rPr>
          <w:noProof/>
        </w:rPr>
        <w:fldChar w:fldCharType="separate"/>
      </w:r>
      <w:r>
        <w:rPr>
          <w:noProof/>
        </w:rPr>
        <w:t>251</w:t>
      </w:r>
      <w:r>
        <w:rPr>
          <w:noProof/>
        </w:rPr>
        <w:fldChar w:fldCharType="end"/>
      </w:r>
    </w:p>
    <w:p w14:paraId="7BFFC88A" w14:textId="66987A3A"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14.3.6.3.1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_Toc162886396 \h </w:instrText>
      </w:r>
      <w:r>
        <w:rPr>
          <w:noProof/>
        </w:rPr>
      </w:r>
      <w:r>
        <w:rPr>
          <w:noProof/>
        </w:rPr>
        <w:fldChar w:fldCharType="separate"/>
      </w:r>
      <w:r>
        <w:rPr>
          <w:noProof/>
        </w:rPr>
        <w:t>251</w:t>
      </w:r>
      <w:r>
        <w:rPr>
          <w:noProof/>
        </w:rPr>
        <w:fldChar w:fldCharType="end"/>
      </w:r>
    </w:p>
    <w:p w14:paraId="1EBD451B" w14:textId="44D4A31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Pr>
          <w:noProof/>
        </w:rPr>
        <w:t>14.3.6.3.2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_Toc162886397 \h </w:instrText>
      </w:r>
      <w:r>
        <w:rPr>
          <w:noProof/>
        </w:rPr>
      </w:r>
      <w:r>
        <w:rPr>
          <w:noProof/>
        </w:rPr>
        <w:fldChar w:fldCharType="separate"/>
      </w:r>
      <w:r>
        <w:rPr>
          <w:noProof/>
        </w:rPr>
        <w:t>251</w:t>
      </w:r>
      <w:r>
        <w:rPr>
          <w:noProof/>
        </w:rPr>
        <w:fldChar w:fldCharType="end"/>
      </w:r>
    </w:p>
    <w:p w14:paraId="5E10D0BB" w14:textId="6487BFA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14.3.7</w:t>
      </w:r>
      <w:r>
        <w:rPr>
          <w:rFonts w:asciiTheme="minorHAnsi" w:eastAsiaTheme="minorEastAsia" w:hAnsiTheme="minorHAnsi" w:cstheme="minorBidi"/>
          <w:noProof/>
          <w:kern w:val="2"/>
          <w:sz w:val="22"/>
          <w:szCs w:val="22"/>
          <w:lang w:eastAsia="en-GB"/>
          <w14:ligatures w14:val="standardContextual"/>
        </w:rPr>
        <w:tab/>
      </w:r>
      <w:r>
        <w:rPr>
          <w:noProof/>
        </w:rPr>
        <w:t>5G TSC resource management procedures</w:t>
      </w:r>
      <w:r>
        <w:rPr>
          <w:noProof/>
        </w:rPr>
        <w:tab/>
      </w:r>
      <w:r>
        <w:rPr>
          <w:noProof/>
        </w:rPr>
        <w:fldChar w:fldCharType="begin"/>
      </w:r>
      <w:r>
        <w:rPr>
          <w:noProof/>
        </w:rPr>
        <w:instrText xml:space="preserve"> PAGEREF _Toc162886398 \h </w:instrText>
      </w:r>
      <w:r>
        <w:rPr>
          <w:noProof/>
        </w:rPr>
      </w:r>
      <w:r>
        <w:rPr>
          <w:noProof/>
        </w:rPr>
        <w:fldChar w:fldCharType="separate"/>
      </w:r>
      <w:r>
        <w:rPr>
          <w:noProof/>
        </w:rPr>
        <w:t>251</w:t>
      </w:r>
      <w:r>
        <w:rPr>
          <w:noProof/>
        </w:rPr>
        <w:fldChar w:fldCharType="end"/>
      </w:r>
    </w:p>
    <w:p w14:paraId="4624916A" w14:textId="5D20E40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_Toc162886399 \h </w:instrText>
      </w:r>
      <w:r>
        <w:rPr>
          <w:noProof/>
        </w:rPr>
      </w:r>
      <w:r>
        <w:rPr>
          <w:noProof/>
        </w:rPr>
        <w:fldChar w:fldCharType="separate"/>
      </w:r>
      <w:r>
        <w:rPr>
          <w:noProof/>
        </w:rPr>
        <w:t>251</w:t>
      </w:r>
      <w:r>
        <w:rPr>
          <w:noProof/>
        </w:rPr>
        <w:fldChar w:fldCharType="end"/>
      </w:r>
    </w:p>
    <w:p w14:paraId="03EB768A" w14:textId="15FD250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14.3.7.2</w:t>
      </w:r>
      <w:r>
        <w:rPr>
          <w:rFonts w:asciiTheme="minorHAnsi" w:eastAsiaTheme="minorEastAsia" w:hAnsiTheme="minorHAnsi" w:cstheme="minorBidi"/>
          <w:noProof/>
          <w:kern w:val="2"/>
          <w:sz w:val="22"/>
          <w:szCs w:val="22"/>
          <w:lang w:eastAsia="en-GB"/>
          <w14:ligatures w14:val="standardContextual"/>
        </w:rPr>
        <w:tab/>
      </w:r>
      <w:r>
        <w:rPr>
          <w:noProof/>
        </w:rPr>
        <w:t>TSC stream availability discovery procedure</w:t>
      </w:r>
      <w:r>
        <w:rPr>
          <w:noProof/>
        </w:rPr>
        <w:tab/>
      </w:r>
      <w:r>
        <w:rPr>
          <w:noProof/>
        </w:rPr>
        <w:fldChar w:fldCharType="begin"/>
      </w:r>
      <w:r>
        <w:rPr>
          <w:noProof/>
        </w:rPr>
        <w:instrText xml:space="preserve"> PAGEREF _Toc162886400 \h </w:instrText>
      </w:r>
      <w:r>
        <w:rPr>
          <w:noProof/>
        </w:rPr>
      </w:r>
      <w:r>
        <w:rPr>
          <w:noProof/>
        </w:rPr>
        <w:fldChar w:fldCharType="separate"/>
      </w:r>
      <w:r>
        <w:rPr>
          <w:noProof/>
        </w:rPr>
        <w:t>251</w:t>
      </w:r>
      <w:r>
        <w:rPr>
          <w:noProof/>
        </w:rPr>
        <w:fldChar w:fldCharType="end"/>
      </w:r>
    </w:p>
    <w:p w14:paraId="7B2F363D" w14:textId="5D7C428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14.3.7.3</w:t>
      </w:r>
      <w:r>
        <w:rPr>
          <w:rFonts w:asciiTheme="minorHAnsi" w:eastAsiaTheme="minorEastAsia" w:hAnsiTheme="minorHAnsi" w:cstheme="minorBidi"/>
          <w:noProof/>
          <w:kern w:val="2"/>
          <w:sz w:val="22"/>
          <w:szCs w:val="22"/>
          <w:lang w:eastAsia="en-GB"/>
          <w14:ligatures w14:val="standardContextual"/>
        </w:rPr>
        <w:tab/>
      </w:r>
      <w:r>
        <w:rPr>
          <w:noProof/>
        </w:rPr>
        <w:t>TSC stream creation procedure</w:t>
      </w:r>
      <w:r>
        <w:rPr>
          <w:noProof/>
        </w:rPr>
        <w:tab/>
      </w:r>
      <w:r>
        <w:rPr>
          <w:noProof/>
        </w:rPr>
        <w:fldChar w:fldCharType="begin"/>
      </w:r>
      <w:r>
        <w:rPr>
          <w:noProof/>
        </w:rPr>
        <w:instrText xml:space="preserve"> PAGEREF _Toc162886401 \h </w:instrText>
      </w:r>
      <w:r>
        <w:rPr>
          <w:noProof/>
        </w:rPr>
      </w:r>
      <w:r>
        <w:rPr>
          <w:noProof/>
        </w:rPr>
        <w:fldChar w:fldCharType="separate"/>
      </w:r>
      <w:r>
        <w:rPr>
          <w:noProof/>
        </w:rPr>
        <w:t>252</w:t>
      </w:r>
      <w:r>
        <w:rPr>
          <w:noProof/>
        </w:rPr>
        <w:fldChar w:fldCharType="end"/>
      </w:r>
    </w:p>
    <w:p w14:paraId="5D40C582" w14:textId="492EAFA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14.3.7.4</w:t>
      </w:r>
      <w:r>
        <w:rPr>
          <w:rFonts w:asciiTheme="minorHAnsi" w:eastAsiaTheme="minorEastAsia" w:hAnsiTheme="minorHAnsi" w:cstheme="minorBidi"/>
          <w:noProof/>
          <w:kern w:val="2"/>
          <w:sz w:val="22"/>
          <w:szCs w:val="22"/>
          <w:lang w:eastAsia="en-GB"/>
          <w14:ligatures w14:val="standardContextual"/>
        </w:rPr>
        <w:tab/>
      </w:r>
      <w:r>
        <w:rPr>
          <w:noProof/>
        </w:rPr>
        <w:t>TSC stream deletion procedure</w:t>
      </w:r>
      <w:r>
        <w:rPr>
          <w:noProof/>
        </w:rPr>
        <w:tab/>
      </w:r>
      <w:r>
        <w:rPr>
          <w:noProof/>
        </w:rPr>
        <w:fldChar w:fldCharType="begin"/>
      </w:r>
      <w:r>
        <w:rPr>
          <w:noProof/>
        </w:rPr>
        <w:instrText xml:space="preserve"> PAGEREF _Toc162886402 \h </w:instrText>
      </w:r>
      <w:r>
        <w:rPr>
          <w:noProof/>
        </w:rPr>
      </w:r>
      <w:r>
        <w:rPr>
          <w:noProof/>
        </w:rPr>
        <w:fldChar w:fldCharType="separate"/>
      </w:r>
      <w:r>
        <w:rPr>
          <w:noProof/>
        </w:rPr>
        <w:t>253</w:t>
      </w:r>
      <w:r>
        <w:rPr>
          <w:noProof/>
        </w:rPr>
        <w:fldChar w:fldCharType="end"/>
      </w:r>
    </w:p>
    <w:p w14:paraId="18E5F61A" w14:textId="2D622DF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14.3.8</w:t>
      </w:r>
      <w:r>
        <w:rPr>
          <w:rFonts w:asciiTheme="minorHAnsi" w:eastAsiaTheme="minorEastAsia" w:hAnsiTheme="minorHAnsi" w:cstheme="minorBidi"/>
          <w:noProof/>
          <w:kern w:val="2"/>
          <w:sz w:val="22"/>
          <w:szCs w:val="22"/>
          <w:lang w:eastAsia="en-GB"/>
          <w14:ligatures w14:val="standardContextual"/>
        </w:rPr>
        <w:tab/>
      </w:r>
      <w:r>
        <w:rPr>
          <w:noProof/>
        </w:rPr>
        <w:t>TSN resource management procedures</w:t>
      </w:r>
      <w:r>
        <w:rPr>
          <w:noProof/>
        </w:rPr>
        <w:tab/>
      </w:r>
      <w:r>
        <w:rPr>
          <w:noProof/>
        </w:rPr>
        <w:fldChar w:fldCharType="begin"/>
      </w:r>
      <w:r>
        <w:rPr>
          <w:noProof/>
        </w:rPr>
        <w:instrText xml:space="preserve"> PAGEREF _Toc162886403 \h </w:instrText>
      </w:r>
      <w:r>
        <w:rPr>
          <w:noProof/>
        </w:rPr>
      </w:r>
      <w:r>
        <w:rPr>
          <w:noProof/>
        </w:rPr>
        <w:fldChar w:fldCharType="separate"/>
      </w:r>
      <w:r>
        <w:rPr>
          <w:noProof/>
        </w:rPr>
        <w:t>254</w:t>
      </w:r>
      <w:r>
        <w:rPr>
          <w:noProof/>
        </w:rPr>
        <w:fldChar w:fldCharType="end"/>
      </w:r>
    </w:p>
    <w:p w14:paraId="491F102C" w14:textId="6CC4783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_Toc162886404 \h </w:instrText>
      </w:r>
      <w:r>
        <w:rPr>
          <w:noProof/>
        </w:rPr>
      </w:r>
      <w:r>
        <w:rPr>
          <w:noProof/>
        </w:rPr>
        <w:fldChar w:fldCharType="separate"/>
      </w:r>
      <w:r>
        <w:rPr>
          <w:noProof/>
        </w:rPr>
        <w:t>254</w:t>
      </w:r>
      <w:r>
        <w:rPr>
          <w:noProof/>
        </w:rPr>
        <w:fldChar w:fldCharType="end"/>
      </w:r>
    </w:p>
    <w:p w14:paraId="47BC41D3" w14:textId="5C8F88E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14.3.8.2</w:t>
      </w:r>
      <w:r>
        <w:rPr>
          <w:rFonts w:asciiTheme="minorHAnsi" w:eastAsiaTheme="minorEastAsia" w:hAnsiTheme="minorHAnsi" w:cstheme="minorBidi"/>
          <w:noProof/>
          <w:kern w:val="2"/>
          <w:sz w:val="22"/>
          <w:szCs w:val="22"/>
          <w:lang w:eastAsia="en-GB"/>
          <w14:ligatures w14:val="standardContextual"/>
        </w:rPr>
        <w:tab/>
      </w:r>
      <w:r>
        <w:rPr>
          <w:noProof/>
        </w:rPr>
        <w:t>5GS TSN Bridge information reporting</w:t>
      </w:r>
      <w:r>
        <w:rPr>
          <w:noProof/>
        </w:rPr>
        <w:tab/>
      </w:r>
      <w:r>
        <w:rPr>
          <w:noProof/>
        </w:rPr>
        <w:fldChar w:fldCharType="begin"/>
      </w:r>
      <w:r>
        <w:rPr>
          <w:noProof/>
        </w:rPr>
        <w:instrText xml:space="preserve"> PAGEREF _Toc162886405 \h </w:instrText>
      </w:r>
      <w:r>
        <w:rPr>
          <w:noProof/>
        </w:rPr>
      </w:r>
      <w:r>
        <w:rPr>
          <w:noProof/>
        </w:rPr>
        <w:fldChar w:fldCharType="separate"/>
      </w:r>
      <w:r>
        <w:rPr>
          <w:noProof/>
        </w:rPr>
        <w:t>254</w:t>
      </w:r>
      <w:r>
        <w:rPr>
          <w:noProof/>
        </w:rPr>
        <w:fldChar w:fldCharType="end"/>
      </w:r>
    </w:p>
    <w:p w14:paraId="1C360D54" w14:textId="684147E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14.3.8.3</w:t>
      </w:r>
      <w:r>
        <w:rPr>
          <w:rFonts w:asciiTheme="minorHAnsi" w:eastAsiaTheme="minorEastAsia" w:hAnsiTheme="minorHAnsi" w:cstheme="minorBidi"/>
          <w:noProof/>
          <w:kern w:val="2"/>
          <w:sz w:val="22"/>
          <w:szCs w:val="22"/>
          <w:lang w:eastAsia="en-GB"/>
          <w14:ligatures w14:val="standardContextual"/>
        </w:rPr>
        <w:tab/>
      </w:r>
      <w:r>
        <w:rPr>
          <w:noProof/>
        </w:rPr>
        <w:t>5GS TSN Bridge configuration procedure</w:t>
      </w:r>
      <w:r>
        <w:rPr>
          <w:noProof/>
        </w:rPr>
        <w:tab/>
      </w:r>
      <w:r>
        <w:rPr>
          <w:noProof/>
        </w:rPr>
        <w:fldChar w:fldCharType="begin"/>
      </w:r>
      <w:r>
        <w:rPr>
          <w:noProof/>
        </w:rPr>
        <w:instrText xml:space="preserve"> PAGEREF _Toc162886406 \h </w:instrText>
      </w:r>
      <w:r>
        <w:rPr>
          <w:noProof/>
        </w:rPr>
      </w:r>
      <w:r>
        <w:rPr>
          <w:noProof/>
        </w:rPr>
        <w:fldChar w:fldCharType="separate"/>
      </w:r>
      <w:r>
        <w:rPr>
          <w:noProof/>
        </w:rPr>
        <w:t>255</w:t>
      </w:r>
      <w:r>
        <w:rPr>
          <w:noProof/>
        </w:rPr>
        <w:fldChar w:fldCharType="end"/>
      </w:r>
    </w:p>
    <w:p w14:paraId="60AA028A" w14:textId="3D30C4E9"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14.3.9</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Establishing communication with application service requirements</w:t>
      </w:r>
      <w:r>
        <w:rPr>
          <w:noProof/>
        </w:rPr>
        <w:tab/>
      </w:r>
      <w:r>
        <w:rPr>
          <w:noProof/>
        </w:rPr>
        <w:fldChar w:fldCharType="begin"/>
      </w:r>
      <w:r>
        <w:rPr>
          <w:noProof/>
        </w:rPr>
        <w:instrText xml:space="preserve"> PAGEREF _Toc162886407 \h </w:instrText>
      </w:r>
      <w:r>
        <w:rPr>
          <w:noProof/>
        </w:rPr>
      </w:r>
      <w:r>
        <w:rPr>
          <w:noProof/>
        </w:rPr>
        <w:fldChar w:fldCharType="separate"/>
      </w:r>
      <w:r>
        <w:rPr>
          <w:noProof/>
        </w:rPr>
        <w:t>256</w:t>
      </w:r>
      <w:r>
        <w:rPr>
          <w:noProof/>
        </w:rPr>
        <w:fldChar w:fldCharType="end"/>
      </w:r>
    </w:p>
    <w:p w14:paraId="75305CB8" w14:textId="7DD29FB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14.3.9.1</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General</w:t>
      </w:r>
      <w:r>
        <w:rPr>
          <w:noProof/>
        </w:rPr>
        <w:tab/>
      </w:r>
      <w:r>
        <w:rPr>
          <w:noProof/>
        </w:rPr>
        <w:fldChar w:fldCharType="begin"/>
      </w:r>
      <w:r>
        <w:rPr>
          <w:noProof/>
        </w:rPr>
        <w:instrText xml:space="preserve"> PAGEREF _Toc162886408 \h </w:instrText>
      </w:r>
      <w:r>
        <w:rPr>
          <w:noProof/>
        </w:rPr>
      </w:r>
      <w:r>
        <w:rPr>
          <w:noProof/>
        </w:rPr>
        <w:fldChar w:fldCharType="separate"/>
      </w:r>
      <w:r>
        <w:rPr>
          <w:noProof/>
        </w:rPr>
        <w:t>256</w:t>
      </w:r>
      <w:r>
        <w:rPr>
          <w:noProof/>
        </w:rPr>
        <w:fldChar w:fldCharType="end"/>
      </w:r>
    </w:p>
    <w:p w14:paraId="5B61F0F5" w14:textId="07F4D62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14.3.9.2</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Procedures</w:t>
      </w:r>
      <w:r>
        <w:rPr>
          <w:noProof/>
        </w:rPr>
        <w:tab/>
      </w:r>
      <w:r>
        <w:rPr>
          <w:noProof/>
        </w:rPr>
        <w:fldChar w:fldCharType="begin"/>
      </w:r>
      <w:r>
        <w:rPr>
          <w:noProof/>
        </w:rPr>
        <w:instrText xml:space="preserve"> PAGEREF _Toc162886409 \h </w:instrText>
      </w:r>
      <w:r>
        <w:rPr>
          <w:noProof/>
        </w:rPr>
      </w:r>
      <w:r>
        <w:rPr>
          <w:noProof/>
        </w:rPr>
        <w:fldChar w:fldCharType="separate"/>
      </w:r>
      <w:r>
        <w:rPr>
          <w:noProof/>
        </w:rPr>
        <w:t>256</w:t>
      </w:r>
      <w:r>
        <w:rPr>
          <w:noProof/>
        </w:rPr>
        <w:fldChar w:fldCharType="end"/>
      </w:r>
    </w:p>
    <w:p w14:paraId="5765D96B" w14:textId="5760AB03"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rFonts w:eastAsia="SimSun"/>
          <w:noProof/>
        </w:rPr>
        <w:t>14.3.9.2.1</w:t>
      </w:r>
      <w:r>
        <w:rPr>
          <w:rFonts w:asciiTheme="minorHAnsi" w:eastAsiaTheme="minorEastAsia" w:hAnsiTheme="minorHAnsi" w:cstheme="minorBidi"/>
          <w:noProof/>
          <w:kern w:val="2"/>
          <w:sz w:val="22"/>
          <w:szCs w:val="22"/>
          <w:lang w:eastAsia="en-GB"/>
          <w14:ligatures w14:val="standardContextual"/>
        </w:rPr>
        <w:tab/>
      </w:r>
      <w:r w:rsidRPr="006A7670">
        <w:rPr>
          <w:rFonts w:eastAsia="SimSun"/>
          <w:noProof/>
        </w:rPr>
        <w:t>Procedure triggered by correlated source and destination requests</w:t>
      </w:r>
      <w:r>
        <w:rPr>
          <w:noProof/>
        </w:rPr>
        <w:tab/>
      </w:r>
      <w:r>
        <w:rPr>
          <w:noProof/>
        </w:rPr>
        <w:fldChar w:fldCharType="begin"/>
      </w:r>
      <w:r>
        <w:rPr>
          <w:noProof/>
        </w:rPr>
        <w:instrText xml:space="preserve"> PAGEREF _Toc162886410 \h </w:instrText>
      </w:r>
      <w:r>
        <w:rPr>
          <w:noProof/>
        </w:rPr>
      </w:r>
      <w:r>
        <w:rPr>
          <w:noProof/>
        </w:rPr>
        <w:fldChar w:fldCharType="separate"/>
      </w:r>
      <w:r>
        <w:rPr>
          <w:noProof/>
        </w:rPr>
        <w:t>256</w:t>
      </w:r>
      <w:r>
        <w:rPr>
          <w:noProof/>
        </w:rPr>
        <w:fldChar w:fldCharType="end"/>
      </w:r>
    </w:p>
    <w:p w14:paraId="7952C5B8" w14:textId="6D0441EC"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noProof/>
          <w:lang w:val="en-US"/>
        </w:rPr>
        <w:t>14.3.9.2.2</w:t>
      </w:r>
      <w:r>
        <w:rPr>
          <w:rFonts w:asciiTheme="minorHAnsi" w:eastAsiaTheme="minorEastAsia" w:hAnsiTheme="minorHAnsi" w:cstheme="minorBidi"/>
          <w:noProof/>
          <w:kern w:val="2"/>
          <w:sz w:val="22"/>
          <w:szCs w:val="22"/>
          <w:lang w:eastAsia="en-GB"/>
          <w14:ligatures w14:val="standardContextual"/>
        </w:rPr>
        <w:tab/>
      </w:r>
      <w:r w:rsidRPr="006A7670">
        <w:rPr>
          <w:noProof/>
          <w:lang w:val="en-US"/>
        </w:rPr>
        <w:t>Procedure triggered by source request and coordinated with destination</w:t>
      </w:r>
      <w:r>
        <w:rPr>
          <w:noProof/>
        </w:rPr>
        <w:tab/>
      </w:r>
      <w:r>
        <w:rPr>
          <w:noProof/>
        </w:rPr>
        <w:fldChar w:fldCharType="begin"/>
      </w:r>
      <w:r>
        <w:rPr>
          <w:noProof/>
        </w:rPr>
        <w:instrText xml:space="preserve"> PAGEREF _Toc162886411 \h </w:instrText>
      </w:r>
      <w:r>
        <w:rPr>
          <w:noProof/>
        </w:rPr>
      </w:r>
      <w:r>
        <w:rPr>
          <w:noProof/>
        </w:rPr>
        <w:fldChar w:fldCharType="separate"/>
      </w:r>
      <w:r>
        <w:rPr>
          <w:noProof/>
        </w:rPr>
        <w:t>257</w:t>
      </w:r>
      <w:r>
        <w:rPr>
          <w:noProof/>
        </w:rPr>
        <w:fldChar w:fldCharType="end"/>
      </w:r>
    </w:p>
    <w:p w14:paraId="77781A9A" w14:textId="7C0AFDF5"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14.3.10</w:t>
      </w:r>
      <w:r>
        <w:rPr>
          <w:rFonts w:asciiTheme="minorHAnsi" w:eastAsiaTheme="minorEastAsia" w:hAnsiTheme="minorHAnsi" w:cstheme="minorBidi"/>
          <w:noProof/>
          <w:kern w:val="2"/>
          <w:sz w:val="22"/>
          <w:szCs w:val="22"/>
          <w:lang w:eastAsia="en-GB"/>
          <w14:ligatures w14:val="standardContextual"/>
        </w:rPr>
        <w:tab/>
      </w:r>
      <w:r>
        <w:rPr>
          <w:noProof/>
        </w:rPr>
        <w:t>AF influence URSP procedure for reliable transmission</w:t>
      </w:r>
      <w:r>
        <w:rPr>
          <w:noProof/>
        </w:rPr>
        <w:tab/>
      </w:r>
      <w:r>
        <w:rPr>
          <w:noProof/>
        </w:rPr>
        <w:fldChar w:fldCharType="begin"/>
      </w:r>
      <w:r>
        <w:rPr>
          <w:noProof/>
        </w:rPr>
        <w:instrText xml:space="preserve"> PAGEREF _Toc162886412 \h </w:instrText>
      </w:r>
      <w:r>
        <w:rPr>
          <w:noProof/>
        </w:rPr>
      </w:r>
      <w:r>
        <w:rPr>
          <w:noProof/>
        </w:rPr>
        <w:fldChar w:fldCharType="separate"/>
      </w:r>
      <w:r>
        <w:rPr>
          <w:noProof/>
        </w:rPr>
        <w:t>259</w:t>
      </w:r>
      <w:r>
        <w:rPr>
          <w:noProof/>
        </w:rPr>
        <w:fldChar w:fldCharType="end"/>
      </w:r>
    </w:p>
    <w:p w14:paraId="55A18266" w14:textId="3459083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_Toc162886413 \h </w:instrText>
      </w:r>
      <w:r>
        <w:rPr>
          <w:noProof/>
        </w:rPr>
      </w:r>
      <w:r>
        <w:rPr>
          <w:noProof/>
        </w:rPr>
        <w:fldChar w:fldCharType="separate"/>
      </w:r>
      <w:r>
        <w:rPr>
          <w:noProof/>
        </w:rPr>
        <w:t>259</w:t>
      </w:r>
      <w:r>
        <w:rPr>
          <w:noProof/>
        </w:rPr>
        <w:fldChar w:fldCharType="end"/>
      </w:r>
    </w:p>
    <w:p w14:paraId="30147805" w14:textId="4704F23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14.3.10.2</w:t>
      </w:r>
      <w:r>
        <w:rPr>
          <w:rFonts w:asciiTheme="minorHAnsi" w:eastAsiaTheme="minorEastAsia" w:hAnsiTheme="minorHAnsi" w:cstheme="minorBidi"/>
          <w:noProof/>
          <w:kern w:val="2"/>
          <w:sz w:val="22"/>
          <w:szCs w:val="22"/>
          <w:lang w:eastAsia="en-GB"/>
          <w14:ligatures w14:val="standardContextual"/>
        </w:rPr>
        <w:tab/>
      </w:r>
      <w:r>
        <w:rPr>
          <w:noProof/>
        </w:rPr>
        <w:t>AF influence URSP procedure for reliable transmission</w:t>
      </w:r>
      <w:r>
        <w:rPr>
          <w:noProof/>
        </w:rPr>
        <w:tab/>
      </w:r>
      <w:r>
        <w:rPr>
          <w:noProof/>
        </w:rPr>
        <w:fldChar w:fldCharType="begin"/>
      </w:r>
      <w:r>
        <w:rPr>
          <w:noProof/>
        </w:rPr>
        <w:instrText xml:space="preserve"> PAGEREF _Toc162886414 \h </w:instrText>
      </w:r>
      <w:r>
        <w:rPr>
          <w:noProof/>
        </w:rPr>
      </w:r>
      <w:r>
        <w:rPr>
          <w:noProof/>
        </w:rPr>
        <w:fldChar w:fldCharType="separate"/>
      </w:r>
      <w:r>
        <w:rPr>
          <w:noProof/>
        </w:rPr>
        <w:t>259</w:t>
      </w:r>
      <w:r>
        <w:rPr>
          <w:noProof/>
        </w:rPr>
        <w:fldChar w:fldCharType="end"/>
      </w:r>
    </w:p>
    <w:p w14:paraId="1C4D200D" w14:textId="4455263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14.3.11</w:t>
      </w:r>
      <w:r>
        <w:rPr>
          <w:rFonts w:asciiTheme="minorHAnsi" w:eastAsiaTheme="minorEastAsia" w:hAnsiTheme="minorHAnsi" w:cstheme="minorBidi"/>
          <w:noProof/>
          <w:kern w:val="2"/>
          <w:sz w:val="22"/>
          <w:szCs w:val="22"/>
          <w:lang w:eastAsia="en-GB"/>
          <w14:ligatures w14:val="standardContextual"/>
        </w:rPr>
        <w:tab/>
      </w:r>
      <w:r>
        <w:rPr>
          <w:noProof/>
        </w:rPr>
        <w:t>VAL services over 5GS supporting EPS interworking</w:t>
      </w:r>
      <w:r>
        <w:rPr>
          <w:noProof/>
        </w:rPr>
        <w:tab/>
      </w:r>
      <w:r>
        <w:rPr>
          <w:noProof/>
        </w:rPr>
        <w:fldChar w:fldCharType="begin"/>
      </w:r>
      <w:r>
        <w:rPr>
          <w:noProof/>
        </w:rPr>
        <w:instrText xml:space="preserve"> PAGEREF _Toc162886415 \h </w:instrText>
      </w:r>
      <w:r>
        <w:rPr>
          <w:noProof/>
        </w:rPr>
      </w:r>
      <w:r>
        <w:rPr>
          <w:noProof/>
        </w:rPr>
        <w:fldChar w:fldCharType="separate"/>
      </w:r>
      <w:r>
        <w:rPr>
          <w:noProof/>
        </w:rPr>
        <w:t>260</w:t>
      </w:r>
      <w:r>
        <w:rPr>
          <w:noProof/>
        </w:rPr>
        <w:fldChar w:fldCharType="end"/>
      </w:r>
    </w:p>
    <w:p w14:paraId="55D34A18" w14:textId="5B4AAB62"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UE unified traffic pattern and monitoring management</w:t>
      </w:r>
      <w:r>
        <w:rPr>
          <w:noProof/>
        </w:rPr>
        <w:tab/>
      </w:r>
      <w:r>
        <w:rPr>
          <w:noProof/>
        </w:rPr>
        <w:fldChar w:fldCharType="begin"/>
      </w:r>
      <w:r>
        <w:rPr>
          <w:noProof/>
        </w:rPr>
        <w:instrText xml:space="preserve"> PAGEREF _Toc162886416 \h </w:instrText>
      </w:r>
      <w:r>
        <w:rPr>
          <w:noProof/>
        </w:rPr>
      </w:r>
      <w:r>
        <w:rPr>
          <w:noProof/>
        </w:rPr>
        <w:fldChar w:fldCharType="separate"/>
      </w:r>
      <w:r>
        <w:rPr>
          <w:noProof/>
        </w:rPr>
        <w:t>260</w:t>
      </w:r>
      <w:r>
        <w:rPr>
          <w:noProof/>
        </w:rPr>
        <w:fldChar w:fldCharType="end"/>
      </w:r>
    </w:p>
    <w:p w14:paraId="25CE5D7A" w14:textId="76D96B6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14.3.12.1</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General</w:t>
      </w:r>
      <w:r>
        <w:rPr>
          <w:noProof/>
        </w:rPr>
        <w:tab/>
      </w:r>
      <w:r>
        <w:rPr>
          <w:noProof/>
        </w:rPr>
        <w:fldChar w:fldCharType="begin"/>
      </w:r>
      <w:r>
        <w:rPr>
          <w:noProof/>
        </w:rPr>
        <w:instrText xml:space="preserve"> PAGEREF _Toc162886417 \h </w:instrText>
      </w:r>
      <w:r>
        <w:rPr>
          <w:noProof/>
        </w:rPr>
      </w:r>
      <w:r>
        <w:rPr>
          <w:noProof/>
        </w:rPr>
        <w:fldChar w:fldCharType="separate"/>
      </w:r>
      <w:r>
        <w:rPr>
          <w:noProof/>
        </w:rPr>
        <w:t>260</w:t>
      </w:r>
      <w:r>
        <w:rPr>
          <w:noProof/>
        </w:rPr>
        <w:fldChar w:fldCharType="end"/>
      </w:r>
    </w:p>
    <w:p w14:paraId="78E4D43A" w14:textId="35BB534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14.3.12.3</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UE unified traffic pattern update notification procedure</w:t>
      </w:r>
      <w:r>
        <w:rPr>
          <w:noProof/>
        </w:rPr>
        <w:tab/>
      </w:r>
      <w:r>
        <w:rPr>
          <w:noProof/>
        </w:rPr>
        <w:fldChar w:fldCharType="begin"/>
      </w:r>
      <w:r>
        <w:rPr>
          <w:noProof/>
        </w:rPr>
        <w:instrText xml:space="preserve"> PAGEREF _Toc162886418 \h </w:instrText>
      </w:r>
      <w:r>
        <w:rPr>
          <w:noProof/>
        </w:rPr>
      </w:r>
      <w:r>
        <w:rPr>
          <w:noProof/>
        </w:rPr>
        <w:fldChar w:fldCharType="separate"/>
      </w:r>
      <w:r>
        <w:rPr>
          <w:noProof/>
        </w:rPr>
        <w:t>262</w:t>
      </w:r>
      <w:r>
        <w:rPr>
          <w:noProof/>
        </w:rPr>
        <w:fldChar w:fldCharType="end"/>
      </w:r>
    </w:p>
    <w:p w14:paraId="7DAEBD23" w14:textId="237A30A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14.3.12.4</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Management and 5GC exposure procedures</w:t>
      </w:r>
      <w:r>
        <w:rPr>
          <w:noProof/>
        </w:rPr>
        <w:tab/>
      </w:r>
      <w:r>
        <w:rPr>
          <w:noProof/>
        </w:rPr>
        <w:fldChar w:fldCharType="begin"/>
      </w:r>
      <w:r>
        <w:rPr>
          <w:noProof/>
        </w:rPr>
        <w:instrText xml:space="preserve"> PAGEREF _Toc162886419 \h </w:instrText>
      </w:r>
      <w:r>
        <w:rPr>
          <w:noProof/>
        </w:rPr>
      </w:r>
      <w:r>
        <w:rPr>
          <w:noProof/>
        </w:rPr>
        <w:fldChar w:fldCharType="separate"/>
      </w:r>
      <w:r>
        <w:rPr>
          <w:noProof/>
        </w:rPr>
        <w:t>262</w:t>
      </w:r>
      <w:r>
        <w:rPr>
          <w:noProof/>
        </w:rPr>
        <w:fldChar w:fldCharType="end"/>
      </w:r>
    </w:p>
    <w:p w14:paraId="339AE286" w14:textId="47ECD990"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14.3.12.4.1</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General</w:t>
      </w:r>
      <w:r>
        <w:rPr>
          <w:noProof/>
        </w:rPr>
        <w:tab/>
      </w:r>
      <w:r>
        <w:rPr>
          <w:noProof/>
        </w:rPr>
        <w:fldChar w:fldCharType="begin"/>
      </w:r>
      <w:r>
        <w:rPr>
          <w:noProof/>
        </w:rPr>
        <w:instrText xml:space="preserve"> PAGEREF _Toc162886420 \h </w:instrText>
      </w:r>
      <w:r>
        <w:rPr>
          <w:noProof/>
        </w:rPr>
      </w:r>
      <w:r>
        <w:rPr>
          <w:noProof/>
        </w:rPr>
        <w:fldChar w:fldCharType="separate"/>
      </w:r>
      <w:r>
        <w:rPr>
          <w:noProof/>
        </w:rPr>
        <w:t>262</w:t>
      </w:r>
      <w:r>
        <w:rPr>
          <w:noProof/>
        </w:rPr>
        <w:fldChar w:fldCharType="end"/>
      </w:r>
    </w:p>
    <w:p w14:paraId="57F0FD6E" w14:textId="2D8D7331"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14.3.12.4.2</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UE unified traffic pattern management procedure</w:t>
      </w:r>
      <w:r>
        <w:rPr>
          <w:noProof/>
        </w:rPr>
        <w:tab/>
      </w:r>
      <w:r>
        <w:rPr>
          <w:noProof/>
        </w:rPr>
        <w:fldChar w:fldCharType="begin"/>
      </w:r>
      <w:r>
        <w:rPr>
          <w:noProof/>
        </w:rPr>
        <w:instrText xml:space="preserve"> PAGEREF _Toc162886421 \h </w:instrText>
      </w:r>
      <w:r>
        <w:rPr>
          <w:noProof/>
        </w:rPr>
      </w:r>
      <w:r>
        <w:rPr>
          <w:noProof/>
        </w:rPr>
        <w:fldChar w:fldCharType="separate"/>
      </w:r>
      <w:r>
        <w:rPr>
          <w:noProof/>
        </w:rPr>
        <w:t>262</w:t>
      </w:r>
      <w:r>
        <w:rPr>
          <w:noProof/>
        </w:rPr>
        <w:fldChar w:fldCharType="end"/>
      </w:r>
    </w:p>
    <w:p w14:paraId="53373B21" w14:textId="6F911505" w:rsidR="00453EED" w:rsidRDefault="00453EED">
      <w:pPr>
        <w:pStyle w:val="TOC5"/>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14.3.12.4.3</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Network parameter coordination procedure</w:t>
      </w:r>
      <w:r>
        <w:rPr>
          <w:noProof/>
        </w:rPr>
        <w:tab/>
      </w:r>
      <w:r>
        <w:rPr>
          <w:noProof/>
        </w:rPr>
        <w:fldChar w:fldCharType="begin"/>
      </w:r>
      <w:r>
        <w:rPr>
          <w:noProof/>
        </w:rPr>
        <w:instrText xml:space="preserve"> PAGEREF _Toc162886422 \h </w:instrText>
      </w:r>
      <w:r>
        <w:rPr>
          <w:noProof/>
        </w:rPr>
      </w:r>
      <w:r>
        <w:rPr>
          <w:noProof/>
        </w:rPr>
        <w:fldChar w:fldCharType="separate"/>
      </w:r>
      <w:r>
        <w:rPr>
          <w:noProof/>
        </w:rPr>
        <w:t>264</w:t>
      </w:r>
      <w:r>
        <w:rPr>
          <w:noProof/>
        </w:rPr>
        <w:fldChar w:fldCharType="end"/>
      </w:r>
    </w:p>
    <w:p w14:paraId="08E4367C" w14:textId="2946BA5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14.3.13</w:t>
      </w:r>
      <w:r>
        <w:rPr>
          <w:rFonts w:asciiTheme="minorHAnsi" w:eastAsiaTheme="minorEastAsia" w:hAnsiTheme="minorHAnsi" w:cstheme="minorBidi"/>
          <w:noProof/>
          <w:kern w:val="2"/>
          <w:sz w:val="22"/>
          <w:szCs w:val="22"/>
          <w:lang w:eastAsia="en-GB"/>
          <w14:ligatures w14:val="standardContextual"/>
        </w:rPr>
        <w:tab/>
      </w:r>
      <w:r>
        <w:rPr>
          <w:noProof/>
        </w:rPr>
        <w:t>Background Data Transfer configuration</w:t>
      </w:r>
      <w:r>
        <w:rPr>
          <w:noProof/>
        </w:rPr>
        <w:tab/>
      </w:r>
      <w:r>
        <w:rPr>
          <w:noProof/>
        </w:rPr>
        <w:fldChar w:fldCharType="begin"/>
      </w:r>
      <w:r>
        <w:rPr>
          <w:noProof/>
        </w:rPr>
        <w:instrText xml:space="preserve"> PAGEREF _Toc162886423 \h </w:instrText>
      </w:r>
      <w:r>
        <w:rPr>
          <w:noProof/>
        </w:rPr>
      </w:r>
      <w:r>
        <w:rPr>
          <w:noProof/>
        </w:rPr>
        <w:fldChar w:fldCharType="separate"/>
      </w:r>
      <w:r>
        <w:rPr>
          <w:noProof/>
        </w:rPr>
        <w:t>265</w:t>
      </w:r>
      <w:r>
        <w:rPr>
          <w:noProof/>
        </w:rPr>
        <w:fldChar w:fldCharType="end"/>
      </w:r>
    </w:p>
    <w:p w14:paraId="360AF030" w14:textId="7EB826E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14.3.13.1</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General</w:t>
      </w:r>
      <w:r>
        <w:rPr>
          <w:noProof/>
        </w:rPr>
        <w:tab/>
      </w:r>
      <w:r>
        <w:rPr>
          <w:noProof/>
        </w:rPr>
        <w:fldChar w:fldCharType="begin"/>
      </w:r>
      <w:r>
        <w:rPr>
          <w:noProof/>
        </w:rPr>
        <w:instrText xml:space="preserve"> PAGEREF _Toc162886424 \h </w:instrText>
      </w:r>
      <w:r>
        <w:rPr>
          <w:noProof/>
        </w:rPr>
      </w:r>
      <w:r>
        <w:rPr>
          <w:noProof/>
        </w:rPr>
        <w:fldChar w:fldCharType="separate"/>
      </w:r>
      <w:r>
        <w:rPr>
          <w:noProof/>
        </w:rPr>
        <w:t>265</w:t>
      </w:r>
      <w:r>
        <w:rPr>
          <w:noProof/>
        </w:rPr>
        <w:fldChar w:fldCharType="end"/>
      </w:r>
    </w:p>
    <w:p w14:paraId="5CAD43AB" w14:textId="346AA5F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14.3.13.2</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Request and Select Background Data Transfer Policy</w:t>
      </w:r>
      <w:r>
        <w:rPr>
          <w:noProof/>
        </w:rPr>
        <w:tab/>
      </w:r>
      <w:r>
        <w:rPr>
          <w:noProof/>
        </w:rPr>
        <w:fldChar w:fldCharType="begin"/>
      </w:r>
      <w:r>
        <w:rPr>
          <w:noProof/>
        </w:rPr>
        <w:instrText xml:space="preserve"> PAGEREF _Toc162886425 \h </w:instrText>
      </w:r>
      <w:r>
        <w:rPr>
          <w:noProof/>
        </w:rPr>
      </w:r>
      <w:r>
        <w:rPr>
          <w:noProof/>
        </w:rPr>
        <w:fldChar w:fldCharType="separate"/>
      </w:r>
      <w:r>
        <w:rPr>
          <w:noProof/>
        </w:rPr>
        <w:t>265</w:t>
      </w:r>
      <w:r>
        <w:rPr>
          <w:noProof/>
        </w:rPr>
        <w:fldChar w:fldCharType="end"/>
      </w:r>
    </w:p>
    <w:p w14:paraId="7E09D5FA" w14:textId="350E643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14.3.13.3</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Reselect Background Data Transfer Policy</w:t>
      </w:r>
      <w:r>
        <w:rPr>
          <w:noProof/>
        </w:rPr>
        <w:tab/>
      </w:r>
      <w:r>
        <w:rPr>
          <w:noProof/>
        </w:rPr>
        <w:fldChar w:fldCharType="begin"/>
      </w:r>
      <w:r>
        <w:rPr>
          <w:noProof/>
        </w:rPr>
        <w:instrText xml:space="preserve"> PAGEREF _Toc162886426 \h </w:instrText>
      </w:r>
      <w:r>
        <w:rPr>
          <w:noProof/>
        </w:rPr>
      </w:r>
      <w:r>
        <w:rPr>
          <w:noProof/>
        </w:rPr>
        <w:fldChar w:fldCharType="separate"/>
      </w:r>
      <w:r>
        <w:rPr>
          <w:noProof/>
        </w:rPr>
        <w:t>266</w:t>
      </w:r>
      <w:r>
        <w:rPr>
          <w:noProof/>
        </w:rPr>
        <w:fldChar w:fldCharType="end"/>
      </w:r>
    </w:p>
    <w:p w14:paraId="5A62D65F" w14:textId="5E63392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14.3.13.4</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BDT configuration get</w:t>
      </w:r>
      <w:r>
        <w:rPr>
          <w:noProof/>
        </w:rPr>
        <w:tab/>
      </w:r>
      <w:r>
        <w:rPr>
          <w:noProof/>
        </w:rPr>
        <w:fldChar w:fldCharType="begin"/>
      </w:r>
      <w:r>
        <w:rPr>
          <w:noProof/>
        </w:rPr>
        <w:instrText xml:space="preserve"> PAGEREF _Toc162886427 \h </w:instrText>
      </w:r>
      <w:r>
        <w:rPr>
          <w:noProof/>
        </w:rPr>
      </w:r>
      <w:r>
        <w:rPr>
          <w:noProof/>
        </w:rPr>
        <w:fldChar w:fldCharType="separate"/>
      </w:r>
      <w:r>
        <w:rPr>
          <w:noProof/>
        </w:rPr>
        <w:t>267</w:t>
      </w:r>
      <w:r>
        <w:rPr>
          <w:noProof/>
        </w:rPr>
        <w:fldChar w:fldCharType="end"/>
      </w:r>
    </w:p>
    <w:p w14:paraId="1CC6F2C6" w14:textId="0AD63A8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14.3.13.5</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BDT configuration update</w:t>
      </w:r>
      <w:r>
        <w:rPr>
          <w:noProof/>
        </w:rPr>
        <w:tab/>
      </w:r>
      <w:r>
        <w:rPr>
          <w:noProof/>
        </w:rPr>
        <w:fldChar w:fldCharType="begin"/>
      </w:r>
      <w:r>
        <w:rPr>
          <w:noProof/>
        </w:rPr>
        <w:instrText xml:space="preserve"> PAGEREF _Toc162886428 \h </w:instrText>
      </w:r>
      <w:r>
        <w:rPr>
          <w:noProof/>
        </w:rPr>
      </w:r>
      <w:r>
        <w:rPr>
          <w:noProof/>
        </w:rPr>
        <w:fldChar w:fldCharType="separate"/>
      </w:r>
      <w:r>
        <w:rPr>
          <w:noProof/>
        </w:rPr>
        <w:t>267</w:t>
      </w:r>
      <w:r>
        <w:rPr>
          <w:noProof/>
        </w:rPr>
        <w:fldChar w:fldCharType="end"/>
      </w:r>
    </w:p>
    <w:p w14:paraId="175C5DDD" w14:textId="6610086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14.3.13.6</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BDT configuration delete</w:t>
      </w:r>
      <w:r>
        <w:rPr>
          <w:noProof/>
        </w:rPr>
        <w:tab/>
      </w:r>
      <w:r>
        <w:rPr>
          <w:noProof/>
        </w:rPr>
        <w:fldChar w:fldCharType="begin"/>
      </w:r>
      <w:r>
        <w:rPr>
          <w:noProof/>
        </w:rPr>
        <w:instrText xml:space="preserve"> PAGEREF _Toc162886429 \h </w:instrText>
      </w:r>
      <w:r>
        <w:rPr>
          <w:noProof/>
        </w:rPr>
      </w:r>
      <w:r>
        <w:rPr>
          <w:noProof/>
        </w:rPr>
        <w:fldChar w:fldCharType="separate"/>
      </w:r>
      <w:r>
        <w:rPr>
          <w:noProof/>
        </w:rPr>
        <w:t>268</w:t>
      </w:r>
      <w:r>
        <w:rPr>
          <w:noProof/>
        </w:rPr>
        <w:fldChar w:fldCharType="end"/>
      </w:r>
    </w:p>
    <w:p w14:paraId="4D89A926" w14:textId="522E641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14.3.14.1</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General</w:t>
      </w:r>
      <w:r>
        <w:rPr>
          <w:noProof/>
        </w:rPr>
        <w:tab/>
      </w:r>
      <w:r>
        <w:rPr>
          <w:noProof/>
        </w:rPr>
        <w:fldChar w:fldCharType="begin"/>
      </w:r>
      <w:r>
        <w:rPr>
          <w:noProof/>
        </w:rPr>
        <w:instrText xml:space="preserve"> PAGEREF _Toc162886430 \h </w:instrText>
      </w:r>
      <w:r>
        <w:rPr>
          <w:noProof/>
        </w:rPr>
      </w:r>
      <w:r>
        <w:rPr>
          <w:noProof/>
        </w:rPr>
        <w:fldChar w:fldCharType="separate"/>
      </w:r>
      <w:r>
        <w:rPr>
          <w:noProof/>
        </w:rPr>
        <w:t>269</w:t>
      </w:r>
      <w:r>
        <w:rPr>
          <w:noProof/>
        </w:rPr>
        <w:fldChar w:fldCharType="end"/>
      </w:r>
    </w:p>
    <w:p w14:paraId="352AE3AF" w14:textId="0573D57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sidRPr="006A7670">
        <w:rPr>
          <w:rFonts w:eastAsia="Malgun Gothic"/>
          <w:noProof/>
        </w:rPr>
        <w:t>14.3.14.2</w:t>
      </w:r>
      <w:r>
        <w:rPr>
          <w:rFonts w:asciiTheme="minorHAnsi" w:eastAsiaTheme="minorEastAsia" w:hAnsiTheme="minorHAnsi" w:cstheme="minorBidi"/>
          <w:noProof/>
          <w:kern w:val="2"/>
          <w:sz w:val="22"/>
          <w:szCs w:val="22"/>
          <w:lang w:eastAsia="en-GB"/>
          <w14:ligatures w14:val="standardContextual"/>
        </w:rPr>
        <w:tab/>
      </w:r>
      <w:r w:rsidRPr="006A7670">
        <w:rPr>
          <w:rFonts w:eastAsia="Malgun Gothic"/>
          <w:noProof/>
        </w:rPr>
        <w:t>Device Triggering via NRM procedure</w:t>
      </w:r>
      <w:r>
        <w:rPr>
          <w:noProof/>
        </w:rPr>
        <w:tab/>
      </w:r>
      <w:r>
        <w:rPr>
          <w:noProof/>
        </w:rPr>
        <w:fldChar w:fldCharType="begin"/>
      </w:r>
      <w:r>
        <w:rPr>
          <w:noProof/>
        </w:rPr>
        <w:instrText xml:space="preserve"> PAGEREF _Toc162886431 \h </w:instrText>
      </w:r>
      <w:r>
        <w:rPr>
          <w:noProof/>
        </w:rPr>
      </w:r>
      <w:r>
        <w:rPr>
          <w:noProof/>
        </w:rPr>
        <w:fldChar w:fldCharType="separate"/>
      </w:r>
      <w:r>
        <w:rPr>
          <w:noProof/>
        </w:rPr>
        <w:t>269</w:t>
      </w:r>
      <w:r>
        <w:rPr>
          <w:noProof/>
        </w:rPr>
        <w:fldChar w:fldCharType="end"/>
      </w:r>
    </w:p>
    <w:p w14:paraId="496D71FD" w14:textId="574DA4A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14.4</w:t>
      </w:r>
      <w:r>
        <w:rPr>
          <w:rFonts w:asciiTheme="minorHAnsi" w:eastAsiaTheme="minorEastAsia" w:hAnsiTheme="minorHAnsi" w:cstheme="minorBidi"/>
          <w:noProof/>
          <w:kern w:val="2"/>
          <w:sz w:val="22"/>
          <w:szCs w:val="22"/>
          <w:lang w:eastAsia="en-GB"/>
          <w14:ligatures w14:val="standardContextual"/>
        </w:rPr>
        <w:tab/>
      </w:r>
      <w:r>
        <w:rPr>
          <w:noProof/>
        </w:rPr>
        <w:t>SEAL APIs for network resource management</w:t>
      </w:r>
      <w:r>
        <w:rPr>
          <w:noProof/>
        </w:rPr>
        <w:tab/>
      </w:r>
      <w:r>
        <w:rPr>
          <w:noProof/>
        </w:rPr>
        <w:fldChar w:fldCharType="begin"/>
      </w:r>
      <w:r>
        <w:rPr>
          <w:noProof/>
        </w:rPr>
        <w:instrText xml:space="preserve"> PAGEREF _Toc162886432 \h </w:instrText>
      </w:r>
      <w:r>
        <w:rPr>
          <w:noProof/>
        </w:rPr>
      </w:r>
      <w:r>
        <w:rPr>
          <w:noProof/>
        </w:rPr>
        <w:fldChar w:fldCharType="separate"/>
      </w:r>
      <w:r>
        <w:rPr>
          <w:noProof/>
        </w:rPr>
        <w:t>270</w:t>
      </w:r>
      <w:r>
        <w:rPr>
          <w:noProof/>
        </w:rPr>
        <w:fldChar w:fldCharType="end"/>
      </w:r>
    </w:p>
    <w:p w14:paraId="06BAC058" w14:textId="6C454A69"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_Toc162886433 \h </w:instrText>
      </w:r>
      <w:r>
        <w:rPr>
          <w:noProof/>
        </w:rPr>
      </w:r>
      <w:r>
        <w:rPr>
          <w:noProof/>
        </w:rPr>
        <w:fldChar w:fldCharType="separate"/>
      </w:r>
      <w:r>
        <w:rPr>
          <w:noProof/>
        </w:rPr>
        <w:t>270</w:t>
      </w:r>
      <w:r>
        <w:rPr>
          <w:noProof/>
        </w:rPr>
        <w:fldChar w:fldCharType="end"/>
      </w:r>
    </w:p>
    <w:p w14:paraId="4571A3BF" w14:textId="2829F106"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14.4.2</w:t>
      </w:r>
      <w:r>
        <w:rPr>
          <w:rFonts w:asciiTheme="minorHAnsi" w:eastAsiaTheme="minorEastAsia" w:hAnsiTheme="minorHAnsi" w:cstheme="minorBidi"/>
          <w:noProof/>
          <w:kern w:val="2"/>
          <w:sz w:val="22"/>
          <w:szCs w:val="22"/>
          <w:lang w:eastAsia="en-GB"/>
          <w14:ligatures w14:val="standardContextual"/>
        </w:rPr>
        <w:tab/>
      </w:r>
      <w:r>
        <w:rPr>
          <w:noProof/>
        </w:rPr>
        <w:t>SS_NetworkResourceAdaptation API</w:t>
      </w:r>
      <w:r>
        <w:rPr>
          <w:noProof/>
        </w:rPr>
        <w:tab/>
      </w:r>
      <w:r>
        <w:rPr>
          <w:noProof/>
        </w:rPr>
        <w:fldChar w:fldCharType="begin"/>
      </w:r>
      <w:r>
        <w:rPr>
          <w:noProof/>
        </w:rPr>
        <w:instrText xml:space="preserve"> PAGEREF _Toc162886434 \h </w:instrText>
      </w:r>
      <w:r>
        <w:rPr>
          <w:noProof/>
        </w:rPr>
      </w:r>
      <w:r>
        <w:rPr>
          <w:noProof/>
        </w:rPr>
        <w:fldChar w:fldCharType="separate"/>
      </w:r>
      <w:r>
        <w:rPr>
          <w:noProof/>
        </w:rPr>
        <w:t>271</w:t>
      </w:r>
      <w:r>
        <w:rPr>
          <w:noProof/>
        </w:rPr>
        <w:fldChar w:fldCharType="end"/>
      </w:r>
    </w:p>
    <w:p w14:paraId="33A39D92" w14:textId="00CED2F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_Toc162886435 \h </w:instrText>
      </w:r>
      <w:r>
        <w:rPr>
          <w:noProof/>
        </w:rPr>
      </w:r>
      <w:r>
        <w:rPr>
          <w:noProof/>
        </w:rPr>
        <w:fldChar w:fldCharType="separate"/>
      </w:r>
      <w:r>
        <w:rPr>
          <w:noProof/>
        </w:rPr>
        <w:t>271</w:t>
      </w:r>
      <w:r>
        <w:rPr>
          <w:noProof/>
        </w:rPr>
        <w:fldChar w:fldCharType="end"/>
      </w:r>
    </w:p>
    <w:p w14:paraId="26E0B2F2" w14:textId="1FBEB27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14.4.2.2</w:t>
      </w:r>
      <w:r>
        <w:rPr>
          <w:rFonts w:asciiTheme="minorHAnsi" w:eastAsiaTheme="minorEastAsia" w:hAnsiTheme="minorHAnsi" w:cstheme="minorBidi"/>
          <w:noProof/>
          <w:kern w:val="2"/>
          <w:sz w:val="22"/>
          <w:szCs w:val="22"/>
          <w:lang w:eastAsia="en-GB"/>
          <w14:ligatures w14:val="standardContextual"/>
        </w:rPr>
        <w:tab/>
      </w:r>
      <w:r>
        <w:rPr>
          <w:noProof/>
        </w:rPr>
        <w:t>Reserve_Network_Resource operation</w:t>
      </w:r>
      <w:r>
        <w:rPr>
          <w:noProof/>
        </w:rPr>
        <w:tab/>
      </w:r>
      <w:r>
        <w:rPr>
          <w:noProof/>
        </w:rPr>
        <w:fldChar w:fldCharType="begin"/>
      </w:r>
      <w:r>
        <w:rPr>
          <w:noProof/>
        </w:rPr>
        <w:instrText xml:space="preserve"> PAGEREF _Toc162886436 \h </w:instrText>
      </w:r>
      <w:r>
        <w:rPr>
          <w:noProof/>
        </w:rPr>
      </w:r>
      <w:r>
        <w:rPr>
          <w:noProof/>
        </w:rPr>
        <w:fldChar w:fldCharType="separate"/>
      </w:r>
      <w:r>
        <w:rPr>
          <w:noProof/>
        </w:rPr>
        <w:t>271</w:t>
      </w:r>
      <w:r>
        <w:rPr>
          <w:noProof/>
        </w:rPr>
        <w:fldChar w:fldCharType="end"/>
      </w:r>
    </w:p>
    <w:p w14:paraId="153DBDA4" w14:textId="236702E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14.4.2.3</w:t>
      </w:r>
      <w:r>
        <w:rPr>
          <w:rFonts w:asciiTheme="minorHAnsi" w:eastAsiaTheme="minorEastAsia" w:hAnsiTheme="minorHAnsi" w:cstheme="minorBidi"/>
          <w:noProof/>
          <w:kern w:val="2"/>
          <w:sz w:val="22"/>
          <w:szCs w:val="22"/>
          <w:lang w:eastAsia="en-GB"/>
          <w14:ligatures w14:val="standardContextual"/>
        </w:rPr>
        <w:tab/>
      </w:r>
      <w:r>
        <w:rPr>
          <w:noProof/>
        </w:rPr>
        <w:t>Request_Unicast_Resource</w:t>
      </w:r>
      <w:r>
        <w:rPr>
          <w:noProof/>
        </w:rPr>
        <w:tab/>
      </w:r>
      <w:r>
        <w:rPr>
          <w:noProof/>
        </w:rPr>
        <w:fldChar w:fldCharType="begin"/>
      </w:r>
      <w:r>
        <w:rPr>
          <w:noProof/>
        </w:rPr>
        <w:instrText xml:space="preserve"> PAGEREF _Toc162886437 \h </w:instrText>
      </w:r>
      <w:r>
        <w:rPr>
          <w:noProof/>
        </w:rPr>
      </w:r>
      <w:r>
        <w:rPr>
          <w:noProof/>
        </w:rPr>
        <w:fldChar w:fldCharType="separate"/>
      </w:r>
      <w:r>
        <w:rPr>
          <w:noProof/>
        </w:rPr>
        <w:t>272</w:t>
      </w:r>
      <w:r>
        <w:rPr>
          <w:noProof/>
        </w:rPr>
        <w:fldChar w:fldCharType="end"/>
      </w:r>
    </w:p>
    <w:p w14:paraId="7CA0FA3E" w14:textId="7067B24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14.4.2.4</w:t>
      </w:r>
      <w:r>
        <w:rPr>
          <w:rFonts w:asciiTheme="minorHAnsi" w:eastAsiaTheme="minorEastAsia" w:hAnsiTheme="minorHAnsi" w:cstheme="minorBidi"/>
          <w:noProof/>
          <w:kern w:val="2"/>
          <w:sz w:val="22"/>
          <w:szCs w:val="22"/>
          <w:lang w:eastAsia="en-GB"/>
          <w14:ligatures w14:val="standardContextual"/>
        </w:rPr>
        <w:tab/>
      </w:r>
      <w:r>
        <w:rPr>
          <w:noProof/>
        </w:rPr>
        <w:t>Update_Unicast_Resource</w:t>
      </w:r>
      <w:r>
        <w:rPr>
          <w:noProof/>
        </w:rPr>
        <w:tab/>
      </w:r>
      <w:r>
        <w:rPr>
          <w:noProof/>
        </w:rPr>
        <w:fldChar w:fldCharType="begin"/>
      </w:r>
      <w:r>
        <w:rPr>
          <w:noProof/>
        </w:rPr>
        <w:instrText xml:space="preserve"> PAGEREF _Toc162886438 \h </w:instrText>
      </w:r>
      <w:r>
        <w:rPr>
          <w:noProof/>
        </w:rPr>
      </w:r>
      <w:r>
        <w:rPr>
          <w:noProof/>
        </w:rPr>
        <w:fldChar w:fldCharType="separate"/>
      </w:r>
      <w:r>
        <w:rPr>
          <w:noProof/>
        </w:rPr>
        <w:t>272</w:t>
      </w:r>
      <w:r>
        <w:rPr>
          <w:noProof/>
        </w:rPr>
        <w:fldChar w:fldCharType="end"/>
      </w:r>
    </w:p>
    <w:p w14:paraId="46AD092B" w14:textId="0CA3028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14.4.2.5</w:t>
      </w:r>
      <w:r>
        <w:rPr>
          <w:rFonts w:asciiTheme="minorHAnsi" w:eastAsiaTheme="minorEastAsia" w:hAnsiTheme="minorHAnsi" w:cstheme="minorBidi"/>
          <w:noProof/>
          <w:kern w:val="2"/>
          <w:sz w:val="22"/>
          <w:szCs w:val="22"/>
          <w:lang w:eastAsia="en-GB"/>
          <w14:ligatures w14:val="standardContextual"/>
        </w:rPr>
        <w:tab/>
      </w:r>
      <w:r>
        <w:rPr>
          <w:noProof/>
        </w:rPr>
        <w:t>Request_Multicast_Resource</w:t>
      </w:r>
      <w:r>
        <w:rPr>
          <w:noProof/>
        </w:rPr>
        <w:tab/>
      </w:r>
      <w:r>
        <w:rPr>
          <w:noProof/>
        </w:rPr>
        <w:fldChar w:fldCharType="begin"/>
      </w:r>
      <w:r>
        <w:rPr>
          <w:noProof/>
        </w:rPr>
        <w:instrText xml:space="preserve"> PAGEREF _Toc162886439 \h </w:instrText>
      </w:r>
      <w:r>
        <w:rPr>
          <w:noProof/>
        </w:rPr>
      </w:r>
      <w:r>
        <w:rPr>
          <w:noProof/>
        </w:rPr>
        <w:fldChar w:fldCharType="separate"/>
      </w:r>
      <w:r>
        <w:rPr>
          <w:noProof/>
        </w:rPr>
        <w:t>272</w:t>
      </w:r>
      <w:r>
        <w:rPr>
          <w:noProof/>
        </w:rPr>
        <w:fldChar w:fldCharType="end"/>
      </w:r>
    </w:p>
    <w:p w14:paraId="77459F25" w14:textId="28EF5D8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14.4.2.6</w:t>
      </w:r>
      <w:r>
        <w:rPr>
          <w:rFonts w:asciiTheme="minorHAnsi" w:eastAsiaTheme="minorEastAsia" w:hAnsiTheme="minorHAnsi" w:cstheme="minorBidi"/>
          <w:noProof/>
          <w:kern w:val="2"/>
          <w:sz w:val="22"/>
          <w:szCs w:val="22"/>
          <w:lang w:eastAsia="en-GB"/>
          <w14:ligatures w14:val="standardContextual"/>
        </w:rPr>
        <w:tab/>
      </w:r>
      <w:r>
        <w:rPr>
          <w:noProof/>
        </w:rPr>
        <w:t>Notify_UP_Delivery_Mode</w:t>
      </w:r>
      <w:r>
        <w:rPr>
          <w:noProof/>
        </w:rPr>
        <w:tab/>
      </w:r>
      <w:r>
        <w:rPr>
          <w:noProof/>
        </w:rPr>
        <w:fldChar w:fldCharType="begin"/>
      </w:r>
      <w:r>
        <w:rPr>
          <w:noProof/>
        </w:rPr>
        <w:instrText xml:space="preserve"> PAGEREF _Toc162886440 \h </w:instrText>
      </w:r>
      <w:r>
        <w:rPr>
          <w:noProof/>
        </w:rPr>
      </w:r>
      <w:r>
        <w:rPr>
          <w:noProof/>
        </w:rPr>
        <w:fldChar w:fldCharType="separate"/>
      </w:r>
      <w:r>
        <w:rPr>
          <w:noProof/>
        </w:rPr>
        <w:t>272</w:t>
      </w:r>
      <w:r>
        <w:rPr>
          <w:noProof/>
        </w:rPr>
        <w:fldChar w:fldCharType="end"/>
      </w:r>
    </w:p>
    <w:p w14:paraId="44F73731" w14:textId="1862BC8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14.4.2.7</w:t>
      </w:r>
      <w:r>
        <w:rPr>
          <w:rFonts w:asciiTheme="minorHAnsi" w:eastAsiaTheme="minorEastAsia" w:hAnsiTheme="minorHAnsi" w:cstheme="minorBidi"/>
          <w:noProof/>
          <w:kern w:val="2"/>
          <w:sz w:val="22"/>
          <w:szCs w:val="22"/>
          <w:lang w:eastAsia="en-GB"/>
          <w14:ligatures w14:val="standardContextual"/>
        </w:rPr>
        <w:tab/>
      </w:r>
      <w:r>
        <w:rPr>
          <w:noProof/>
        </w:rPr>
        <w:t>TSC_Stream_ Availability_Discovery</w:t>
      </w:r>
      <w:r>
        <w:rPr>
          <w:noProof/>
        </w:rPr>
        <w:tab/>
      </w:r>
      <w:r>
        <w:rPr>
          <w:noProof/>
        </w:rPr>
        <w:fldChar w:fldCharType="begin"/>
      </w:r>
      <w:r>
        <w:rPr>
          <w:noProof/>
        </w:rPr>
        <w:instrText xml:space="preserve"> PAGEREF _Toc162886441 \h </w:instrText>
      </w:r>
      <w:r>
        <w:rPr>
          <w:noProof/>
        </w:rPr>
      </w:r>
      <w:r>
        <w:rPr>
          <w:noProof/>
        </w:rPr>
        <w:fldChar w:fldCharType="separate"/>
      </w:r>
      <w:r>
        <w:rPr>
          <w:noProof/>
        </w:rPr>
        <w:t>272</w:t>
      </w:r>
      <w:r>
        <w:rPr>
          <w:noProof/>
        </w:rPr>
        <w:fldChar w:fldCharType="end"/>
      </w:r>
    </w:p>
    <w:p w14:paraId="5B0D2A3E" w14:textId="7AB32BD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14.4.2.8</w:t>
      </w:r>
      <w:r>
        <w:rPr>
          <w:rFonts w:asciiTheme="minorHAnsi" w:eastAsiaTheme="minorEastAsia" w:hAnsiTheme="minorHAnsi" w:cstheme="minorBidi"/>
          <w:noProof/>
          <w:kern w:val="2"/>
          <w:sz w:val="22"/>
          <w:szCs w:val="22"/>
          <w:lang w:eastAsia="en-GB"/>
          <w14:ligatures w14:val="standardContextual"/>
        </w:rPr>
        <w:tab/>
      </w:r>
      <w:r>
        <w:rPr>
          <w:noProof/>
        </w:rPr>
        <w:t>TSC_Stream_Creation</w:t>
      </w:r>
      <w:r>
        <w:rPr>
          <w:noProof/>
        </w:rPr>
        <w:tab/>
      </w:r>
      <w:r>
        <w:rPr>
          <w:noProof/>
        </w:rPr>
        <w:fldChar w:fldCharType="begin"/>
      </w:r>
      <w:r>
        <w:rPr>
          <w:noProof/>
        </w:rPr>
        <w:instrText xml:space="preserve"> PAGEREF _Toc162886442 \h </w:instrText>
      </w:r>
      <w:r>
        <w:rPr>
          <w:noProof/>
        </w:rPr>
      </w:r>
      <w:r>
        <w:rPr>
          <w:noProof/>
        </w:rPr>
        <w:fldChar w:fldCharType="separate"/>
      </w:r>
      <w:r>
        <w:rPr>
          <w:noProof/>
        </w:rPr>
        <w:t>273</w:t>
      </w:r>
      <w:r>
        <w:rPr>
          <w:noProof/>
        </w:rPr>
        <w:fldChar w:fldCharType="end"/>
      </w:r>
    </w:p>
    <w:p w14:paraId="231A6564" w14:textId="407AA0A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14.4.2.9</w:t>
      </w:r>
      <w:r>
        <w:rPr>
          <w:rFonts w:asciiTheme="minorHAnsi" w:eastAsiaTheme="minorEastAsia" w:hAnsiTheme="minorHAnsi" w:cstheme="minorBidi"/>
          <w:noProof/>
          <w:kern w:val="2"/>
          <w:sz w:val="22"/>
          <w:szCs w:val="22"/>
          <w:lang w:eastAsia="en-GB"/>
          <w14:ligatures w14:val="standardContextual"/>
        </w:rPr>
        <w:tab/>
      </w:r>
      <w:r>
        <w:rPr>
          <w:noProof/>
        </w:rPr>
        <w:t>TSC_Stream_Deletion</w:t>
      </w:r>
      <w:r>
        <w:rPr>
          <w:noProof/>
        </w:rPr>
        <w:tab/>
      </w:r>
      <w:r>
        <w:rPr>
          <w:noProof/>
        </w:rPr>
        <w:fldChar w:fldCharType="begin"/>
      </w:r>
      <w:r>
        <w:rPr>
          <w:noProof/>
        </w:rPr>
        <w:instrText xml:space="preserve"> PAGEREF _Toc162886443 \h </w:instrText>
      </w:r>
      <w:r>
        <w:rPr>
          <w:noProof/>
        </w:rPr>
      </w:r>
      <w:r>
        <w:rPr>
          <w:noProof/>
        </w:rPr>
        <w:fldChar w:fldCharType="separate"/>
      </w:r>
      <w:r>
        <w:rPr>
          <w:noProof/>
        </w:rPr>
        <w:t>273</w:t>
      </w:r>
      <w:r>
        <w:rPr>
          <w:noProof/>
        </w:rPr>
        <w:fldChar w:fldCharType="end"/>
      </w:r>
    </w:p>
    <w:p w14:paraId="46B07123" w14:textId="1D5EAB7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14.4.2.10</w:t>
      </w:r>
      <w:r>
        <w:rPr>
          <w:rFonts w:asciiTheme="minorHAnsi" w:eastAsiaTheme="minorEastAsia" w:hAnsiTheme="minorHAnsi" w:cstheme="minorBidi"/>
          <w:noProof/>
          <w:kern w:val="2"/>
          <w:sz w:val="22"/>
          <w:szCs w:val="22"/>
          <w:lang w:eastAsia="en-GB"/>
          <w14:ligatures w14:val="standardContextual"/>
        </w:rPr>
        <w:tab/>
      </w:r>
      <w:r>
        <w:rPr>
          <w:noProof/>
        </w:rPr>
        <w:t>Request_Multicast</w:t>
      </w:r>
      <w:r>
        <w:rPr>
          <w:noProof/>
          <w:lang w:eastAsia="zh-CN"/>
        </w:rPr>
        <w:t>/Broadcast</w:t>
      </w:r>
      <w:r>
        <w:rPr>
          <w:noProof/>
        </w:rPr>
        <w:t>_Resource</w:t>
      </w:r>
      <w:r>
        <w:rPr>
          <w:noProof/>
        </w:rPr>
        <w:tab/>
      </w:r>
      <w:r>
        <w:rPr>
          <w:noProof/>
        </w:rPr>
        <w:fldChar w:fldCharType="begin"/>
      </w:r>
      <w:r>
        <w:rPr>
          <w:noProof/>
        </w:rPr>
        <w:instrText xml:space="preserve"> PAGEREF _Toc162886444 \h </w:instrText>
      </w:r>
      <w:r>
        <w:rPr>
          <w:noProof/>
        </w:rPr>
      </w:r>
      <w:r>
        <w:rPr>
          <w:noProof/>
        </w:rPr>
        <w:fldChar w:fldCharType="separate"/>
      </w:r>
      <w:r>
        <w:rPr>
          <w:noProof/>
        </w:rPr>
        <w:t>273</w:t>
      </w:r>
      <w:r>
        <w:rPr>
          <w:noProof/>
        </w:rPr>
        <w:fldChar w:fldCharType="end"/>
      </w:r>
    </w:p>
    <w:p w14:paraId="79F13450" w14:textId="51975695"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14.4.2.11</w:t>
      </w:r>
      <w:r>
        <w:rPr>
          <w:rFonts w:asciiTheme="minorHAnsi" w:eastAsiaTheme="minorEastAsia" w:hAnsiTheme="minorHAnsi" w:cstheme="minorBidi"/>
          <w:noProof/>
          <w:kern w:val="2"/>
          <w:sz w:val="22"/>
          <w:szCs w:val="22"/>
          <w:lang w:eastAsia="en-GB"/>
          <w14:ligatures w14:val="standardContextual"/>
        </w:rPr>
        <w:tab/>
      </w:r>
      <w:r>
        <w:rPr>
          <w:noProof/>
        </w:rPr>
        <w:t>Update_Multicast</w:t>
      </w:r>
      <w:r>
        <w:rPr>
          <w:noProof/>
          <w:lang w:eastAsia="zh-CN"/>
        </w:rPr>
        <w:t>/Broadcast</w:t>
      </w:r>
      <w:r>
        <w:rPr>
          <w:noProof/>
        </w:rPr>
        <w:t>_Resource</w:t>
      </w:r>
      <w:r>
        <w:rPr>
          <w:noProof/>
        </w:rPr>
        <w:tab/>
      </w:r>
      <w:r>
        <w:rPr>
          <w:noProof/>
        </w:rPr>
        <w:fldChar w:fldCharType="begin"/>
      </w:r>
      <w:r>
        <w:rPr>
          <w:noProof/>
        </w:rPr>
        <w:instrText xml:space="preserve"> PAGEREF _Toc162886445 \h </w:instrText>
      </w:r>
      <w:r>
        <w:rPr>
          <w:noProof/>
        </w:rPr>
      </w:r>
      <w:r>
        <w:rPr>
          <w:noProof/>
        </w:rPr>
        <w:fldChar w:fldCharType="separate"/>
      </w:r>
      <w:r>
        <w:rPr>
          <w:noProof/>
        </w:rPr>
        <w:t>273</w:t>
      </w:r>
      <w:r>
        <w:rPr>
          <w:noProof/>
        </w:rPr>
        <w:fldChar w:fldCharType="end"/>
      </w:r>
    </w:p>
    <w:p w14:paraId="3570D0C8" w14:textId="1A0396D0"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14.4.2.12</w:t>
      </w:r>
      <w:r>
        <w:rPr>
          <w:rFonts w:asciiTheme="minorHAnsi" w:eastAsiaTheme="minorEastAsia" w:hAnsiTheme="minorHAnsi" w:cstheme="minorBidi"/>
          <w:noProof/>
          <w:kern w:val="2"/>
          <w:sz w:val="22"/>
          <w:szCs w:val="22"/>
          <w:lang w:eastAsia="en-GB"/>
          <w14:ligatures w14:val="standardContextual"/>
        </w:rPr>
        <w:tab/>
      </w:r>
      <w:r>
        <w:rPr>
          <w:noProof/>
        </w:rPr>
        <w:t>Delete_Multicast</w:t>
      </w:r>
      <w:r>
        <w:rPr>
          <w:noProof/>
          <w:lang w:eastAsia="zh-CN"/>
        </w:rPr>
        <w:t>/Broadcast</w:t>
      </w:r>
      <w:r>
        <w:rPr>
          <w:noProof/>
        </w:rPr>
        <w:t>_Resource</w:t>
      </w:r>
      <w:r>
        <w:rPr>
          <w:noProof/>
        </w:rPr>
        <w:tab/>
      </w:r>
      <w:r>
        <w:rPr>
          <w:noProof/>
        </w:rPr>
        <w:fldChar w:fldCharType="begin"/>
      </w:r>
      <w:r>
        <w:rPr>
          <w:noProof/>
        </w:rPr>
        <w:instrText xml:space="preserve"> PAGEREF _Toc162886446 \h </w:instrText>
      </w:r>
      <w:r>
        <w:rPr>
          <w:noProof/>
        </w:rPr>
      </w:r>
      <w:r>
        <w:rPr>
          <w:noProof/>
        </w:rPr>
        <w:fldChar w:fldCharType="separate"/>
      </w:r>
      <w:r>
        <w:rPr>
          <w:noProof/>
        </w:rPr>
        <w:t>273</w:t>
      </w:r>
      <w:r>
        <w:rPr>
          <w:noProof/>
        </w:rPr>
        <w:fldChar w:fldCharType="end"/>
      </w:r>
    </w:p>
    <w:p w14:paraId="44065BE7" w14:textId="141A83C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14.4.2.13</w:t>
      </w:r>
      <w:r>
        <w:rPr>
          <w:rFonts w:asciiTheme="minorHAnsi" w:eastAsiaTheme="minorEastAsia" w:hAnsiTheme="minorHAnsi" w:cstheme="minorBidi"/>
          <w:noProof/>
          <w:kern w:val="2"/>
          <w:sz w:val="22"/>
          <w:szCs w:val="22"/>
          <w:lang w:eastAsia="en-GB"/>
          <w14:ligatures w14:val="standardContextual"/>
        </w:rPr>
        <w:tab/>
      </w:r>
      <w:r>
        <w:rPr>
          <w:noProof/>
        </w:rPr>
        <w:t>Activate_Multicast_Resource</w:t>
      </w:r>
      <w:r>
        <w:rPr>
          <w:noProof/>
        </w:rPr>
        <w:tab/>
      </w:r>
      <w:r>
        <w:rPr>
          <w:noProof/>
        </w:rPr>
        <w:fldChar w:fldCharType="begin"/>
      </w:r>
      <w:r>
        <w:rPr>
          <w:noProof/>
        </w:rPr>
        <w:instrText xml:space="preserve"> PAGEREF _Toc162886447 \h </w:instrText>
      </w:r>
      <w:r>
        <w:rPr>
          <w:noProof/>
        </w:rPr>
      </w:r>
      <w:r>
        <w:rPr>
          <w:noProof/>
        </w:rPr>
        <w:fldChar w:fldCharType="separate"/>
      </w:r>
      <w:r>
        <w:rPr>
          <w:noProof/>
        </w:rPr>
        <w:t>274</w:t>
      </w:r>
      <w:r>
        <w:rPr>
          <w:noProof/>
        </w:rPr>
        <w:fldChar w:fldCharType="end"/>
      </w:r>
    </w:p>
    <w:p w14:paraId="43007F30" w14:textId="64671FC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14.4.2.14</w:t>
      </w:r>
      <w:r>
        <w:rPr>
          <w:rFonts w:asciiTheme="minorHAnsi" w:eastAsiaTheme="minorEastAsia" w:hAnsiTheme="minorHAnsi" w:cstheme="minorBidi"/>
          <w:noProof/>
          <w:kern w:val="2"/>
          <w:sz w:val="22"/>
          <w:szCs w:val="22"/>
          <w:lang w:eastAsia="en-GB"/>
          <w14:ligatures w14:val="standardContextual"/>
        </w:rPr>
        <w:tab/>
      </w:r>
      <w:r>
        <w:rPr>
          <w:noProof/>
        </w:rPr>
        <w:t>Deactivate_Multicast_Resource</w:t>
      </w:r>
      <w:r>
        <w:rPr>
          <w:noProof/>
        </w:rPr>
        <w:tab/>
      </w:r>
      <w:r>
        <w:rPr>
          <w:noProof/>
        </w:rPr>
        <w:fldChar w:fldCharType="begin"/>
      </w:r>
      <w:r>
        <w:rPr>
          <w:noProof/>
        </w:rPr>
        <w:instrText xml:space="preserve"> PAGEREF _Toc162886448 \h </w:instrText>
      </w:r>
      <w:r>
        <w:rPr>
          <w:noProof/>
        </w:rPr>
      </w:r>
      <w:r>
        <w:rPr>
          <w:noProof/>
        </w:rPr>
        <w:fldChar w:fldCharType="separate"/>
      </w:r>
      <w:r>
        <w:rPr>
          <w:noProof/>
        </w:rPr>
        <w:t>274</w:t>
      </w:r>
      <w:r>
        <w:rPr>
          <w:noProof/>
        </w:rPr>
        <w:fldChar w:fldCharType="end"/>
      </w:r>
    </w:p>
    <w:p w14:paraId="051C3F37" w14:textId="044E9D7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14.4.2.15</w:t>
      </w:r>
      <w:r>
        <w:rPr>
          <w:rFonts w:asciiTheme="minorHAnsi" w:eastAsiaTheme="minorEastAsia" w:hAnsiTheme="minorHAnsi" w:cstheme="minorBidi"/>
          <w:noProof/>
          <w:kern w:val="2"/>
          <w:sz w:val="22"/>
          <w:szCs w:val="22"/>
          <w:lang w:eastAsia="en-GB"/>
          <w14:ligatures w14:val="standardContextual"/>
        </w:rPr>
        <w:tab/>
      </w:r>
      <w:r>
        <w:rPr>
          <w:noProof/>
        </w:rPr>
        <w:t>BDT_Configuration_request</w:t>
      </w:r>
      <w:r>
        <w:rPr>
          <w:noProof/>
        </w:rPr>
        <w:tab/>
      </w:r>
      <w:r>
        <w:rPr>
          <w:noProof/>
        </w:rPr>
        <w:fldChar w:fldCharType="begin"/>
      </w:r>
      <w:r>
        <w:rPr>
          <w:noProof/>
        </w:rPr>
        <w:instrText xml:space="preserve"> PAGEREF _Toc162886449 \h </w:instrText>
      </w:r>
      <w:r>
        <w:rPr>
          <w:noProof/>
        </w:rPr>
      </w:r>
      <w:r>
        <w:rPr>
          <w:noProof/>
        </w:rPr>
        <w:fldChar w:fldCharType="separate"/>
      </w:r>
      <w:r>
        <w:rPr>
          <w:noProof/>
        </w:rPr>
        <w:t>274</w:t>
      </w:r>
      <w:r>
        <w:rPr>
          <w:noProof/>
        </w:rPr>
        <w:fldChar w:fldCharType="end"/>
      </w:r>
    </w:p>
    <w:p w14:paraId="27B1CE3D" w14:textId="569E9FC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14.4.2.16</w:t>
      </w:r>
      <w:r>
        <w:rPr>
          <w:rFonts w:asciiTheme="minorHAnsi" w:eastAsiaTheme="minorEastAsia" w:hAnsiTheme="minorHAnsi" w:cstheme="minorBidi"/>
          <w:noProof/>
          <w:kern w:val="2"/>
          <w:sz w:val="22"/>
          <w:szCs w:val="22"/>
          <w:lang w:eastAsia="en-GB"/>
          <w14:ligatures w14:val="standardContextual"/>
        </w:rPr>
        <w:tab/>
      </w:r>
      <w:r>
        <w:rPr>
          <w:noProof/>
        </w:rPr>
        <w:t>BDT_Negotiation_notification</w:t>
      </w:r>
      <w:r>
        <w:rPr>
          <w:noProof/>
        </w:rPr>
        <w:tab/>
      </w:r>
      <w:r>
        <w:rPr>
          <w:noProof/>
        </w:rPr>
        <w:fldChar w:fldCharType="begin"/>
      </w:r>
      <w:r>
        <w:rPr>
          <w:noProof/>
        </w:rPr>
        <w:instrText xml:space="preserve"> PAGEREF _Toc162886450 \h </w:instrText>
      </w:r>
      <w:r>
        <w:rPr>
          <w:noProof/>
        </w:rPr>
      </w:r>
      <w:r>
        <w:rPr>
          <w:noProof/>
        </w:rPr>
        <w:fldChar w:fldCharType="separate"/>
      </w:r>
      <w:r>
        <w:rPr>
          <w:noProof/>
        </w:rPr>
        <w:t>274</w:t>
      </w:r>
      <w:r>
        <w:rPr>
          <w:noProof/>
        </w:rPr>
        <w:fldChar w:fldCharType="end"/>
      </w:r>
    </w:p>
    <w:p w14:paraId="6B41C8E8" w14:textId="399F11E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14.4.2.17</w:t>
      </w:r>
      <w:r>
        <w:rPr>
          <w:rFonts w:asciiTheme="minorHAnsi" w:eastAsiaTheme="minorEastAsia" w:hAnsiTheme="minorHAnsi" w:cstheme="minorBidi"/>
          <w:noProof/>
          <w:kern w:val="2"/>
          <w:sz w:val="22"/>
          <w:szCs w:val="22"/>
          <w:lang w:eastAsia="en-GB"/>
          <w14:ligatures w14:val="standardContextual"/>
        </w:rPr>
        <w:tab/>
      </w:r>
      <w:r>
        <w:rPr>
          <w:noProof/>
        </w:rPr>
        <w:t>Subscribe_Unified_Traffic_Pattern_and_Monitoring_Management operation</w:t>
      </w:r>
      <w:r>
        <w:rPr>
          <w:noProof/>
        </w:rPr>
        <w:tab/>
      </w:r>
      <w:r>
        <w:rPr>
          <w:noProof/>
        </w:rPr>
        <w:fldChar w:fldCharType="begin"/>
      </w:r>
      <w:r>
        <w:rPr>
          <w:noProof/>
        </w:rPr>
        <w:instrText xml:space="preserve"> PAGEREF _Toc162886451 \h </w:instrText>
      </w:r>
      <w:r>
        <w:rPr>
          <w:noProof/>
        </w:rPr>
      </w:r>
      <w:r>
        <w:rPr>
          <w:noProof/>
        </w:rPr>
        <w:fldChar w:fldCharType="separate"/>
      </w:r>
      <w:r>
        <w:rPr>
          <w:noProof/>
        </w:rPr>
        <w:t>274</w:t>
      </w:r>
      <w:r>
        <w:rPr>
          <w:noProof/>
        </w:rPr>
        <w:fldChar w:fldCharType="end"/>
      </w:r>
    </w:p>
    <w:p w14:paraId="55C568D0" w14:textId="723D6C69"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14.4.2.18</w:t>
      </w:r>
      <w:r>
        <w:rPr>
          <w:rFonts w:asciiTheme="minorHAnsi" w:eastAsiaTheme="minorEastAsia" w:hAnsiTheme="minorHAnsi" w:cstheme="minorBidi"/>
          <w:noProof/>
          <w:kern w:val="2"/>
          <w:sz w:val="22"/>
          <w:szCs w:val="22"/>
          <w:lang w:eastAsia="en-GB"/>
          <w14:ligatures w14:val="standardContextual"/>
        </w:rPr>
        <w:tab/>
      </w:r>
      <w:r>
        <w:rPr>
          <w:noProof/>
        </w:rPr>
        <w:t>Notify_Unified_Traffic_Pattern_Update operation</w:t>
      </w:r>
      <w:r>
        <w:rPr>
          <w:noProof/>
        </w:rPr>
        <w:tab/>
      </w:r>
      <w:r>
        <w:rPr>
          <w:noProof/>
        </w:rPr>
        <w:fldChar w:fldCharType="begin"/>
      </w:r>
      <w:r>
        <w:rPr>
          <w:noProof/>
        </w:rPr>
        <w:instrText xml:space="preserve"> PAGEREF _Toc162886452 \h </w:instrText>
      </w:r>
      <w:r>
        <w:rPr>
          <w:noProof/>
        </w:rPr>
      </w:r>
      <w:r>
        <w:rPr>
          <w:noProof/>
        </w:rPr>
        <w:fldChar w:fldCharType="separate"/>
      </w:r>
      <w:r>
        <w:rPr>
          <w:noProof/>
        </w:rPr>
        <w:t>275</w:t>
      </w:r>
      <w:r>
        <w:rPr>
          <w:noProof/>
        </w:rPr>
        <w:fldChar w:fldCharType="end"/>
      </w:r>
    </w:p>
    <w:p w14:paraId="1152C935" w14:textId="3C77509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14.4.2.19</w:t>
      </w:r>
      <w:r>
        <w:rPr>
          <w:rFonts w:asciiTheme="minorHAnsi" w:eastAsiaTheme="minorEastAsia" w:hAnsiTheme="minorHAnsi" w:cstheme="minorBidi"/>
          <w:noProof/>
          <w:kern w:val="2"/>
          <w:sz w:val="22"/>
          <w:szCs w:val="22"/>
          <w:lang w:eastAsia="en-GB"/>
          <w14:ligatures w14:val="standardContextual"/>
        </w:rPr>
        <w:tab/>
      </w:r>
      <w:r>
        <w:rPr>
          <w:noProof/>
        </w:rPr>
        <w:t>BDT_Configuration_Get_request</w:t>
      </w:r>
      <w:r>
        <w:rPr>
          <w:noProof/>
        </w:rPr>
        <w:tab/>
      </w:r>
      <w:r>
        <w:rPr>
          <w:noProof/>
        </w:rPr>
        <w:fldChar w:fldCharType="begin"/>
      </w:r>
      <w:r>
        <w:rPr>
          <w:noProof/>
        </w:rPr>
        <w:instrText xml:space="preserve"> PAGEREF _Toc162886453 \h </w:instrText>
      </w:r>
      <w:r>
        <w:rPr>
          <w:noProof/>
        </w:rPr>
      </w:r>
      <w:r>
        <w:rPr>
          <w:noProof/>
        </w:rPr>
        <w:fldChar w:fldCharType="separate"/>
      </w:r>
      <w:r>
        <w:rPr>
          <w:noProof/>
        </w:rPr>
        <w:t>275</w:t>
      </w:r>
      <w:r>
        <w:rPr>
          <w:noProof/>
        </w:rPr>
        <w:fldChar w:fldCharType="end"/>
      </w:r>
    </w:p>
    <w:p w14:paraId="2FFDC155" w14:textId="4A21BC64"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14.4.2.20</w:t>
      </w:r>
      <w:r>
        <w:rPr>
          <w:rFonts w:asciiTheme="minorHAnsi" w:eastAsiaTheme="minorEastAsia" w:hAnsiTheme="minorHAnsi" w:cstheme="minorBidi"/>
          <w:noProof/>
          <w:kern w:val="2"/>
          <w:sz w:val="22"/>
          <w:szCs w:val="22"/>
          <w:lang w:eastAsia="en-GB"/>
          <w14:ligatures w14:val="standardContextual"/>
        </w:rPr>
        <w:tab/>
      </w:r>
      <w:r>
        <w:rPr>
          <w:noProof/>
        </w:rPr>
        <w:t>BDT_Configuration_Update_request</w:t>
      </w:r>
      <w:r>
        <w:rPr>
          <w:noProof/>
        </w:rPr>
        <w:tab/>
      </w:r>
      <w:r>
        <w:rPr>
          <w:noProof/>
        </w:rPr>
        <w:fldChar w:fldCharType="begin"/>
      </w:r>
      <w:r>
        <w:rPr>
          <w:noProof/>
        </w:rPr>
        <w:instrText xml:space="preserve"> PAGEREF _Toc162886454 \h </w:instrText>
      </w:r>
      <w:r>
        <w:rPr>
          <w:noProof/>
        </w:rPr>
      </w:r>
      <w:r>
        <w:rPr>
          <w:noProof/>
        </w:rPr>
        <w:fldChar w:fldCharType="separate"/>
      </w:r>
      <w:r>
        <w:rPr>
          <w:noProof/>
        </w:rPr>
        <w:t>275</w:t>
      </w:r>
      <w:r>
        <w:rPr>
          <w:noProof/>
        </w:rPr>
        <w:fldChar w:fldCharType="end"/>
      </w:r>
    </w:p>
    <w:p w14:paraId="34EEB3DE" w14:textId="6EC5BB8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14.4.2.21</w:t>
      </w:r>
      <w:r>
        <w:rPr>
          <w:rFonts w:asciiTheme="minorHAnsi" w:eastAsiaTheme="minorEastAsia" w:hAnsiTheme="minorHAnsi" w:cstheme="minorBidi"/>
          <w:noProof/>
          <w:kern w:val="2"/>
          <w:sz w:val="22"/>
          <w:szCs w:val="22"/>
          <w:lang w:eastAsia="en-GB"/>
          <w14:ligatures w14:val="standardContextual"/>
        </w:rPr>
        <w:tab/>
      </w:r>
      <w:r>
        <w:rPr>
          <w:noProof/>
        </w:rPr>
        <w:t>BDT_Configuration_Delete_request</w:t>
      </w:r>
      <w:r>
        <w:rPr>
          <w:noProof/>
        </w:rPr>
        <w:tab/>
      </w:r>
      <w:r>
        <w:rPr>
          <w:noProof/>
        </w:rPr>
        <w:fldChar w:fldCharType="begin"/>
      </w:r>
      <w:r>
        <w:rPr>
          <w:noProof/>
        </w:rPr>
        <w:instrText xml:space="preserve"> PAGEREF _Toc162886455 \h </w:instrText>
      </w:r>
      <w:r>
        <w:rPr>
          <w:noProof/>
        </w:rPr>
      </w:r>
      <w:r>
        <w:rPr>
          <w:noProof/>
        </w:rPr>
        <w:fldChar w:fldCharType="separate"/>
      </w:r>
      <w:r>
        <w:rPr>
          <w:noProof/>
        </w:rPr>
        <w:t>275</w:t>
      </w:r>
      <w:r>
        <w:rPr>
          <w:noProof/>
        </w:rPr>
        <w:fldChar w:fldCharType="end"/>
      </w:r>
    </w:p>
    <w:p w14:paraId="44772B42" w14:textId="1186CBA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14.4.2.22</w:t>
      </w:r>
      <w:r>
        <w:rPr>
          <w:rFonts w:asciiTheme="minorHAnsi" w:eastAsiaTheme="minorEastAsia" w:hAnsiTheme="minorHAnsi" w:cstheme="minorBidi"/>
          <w:noProof/>
          <w:kern w:val="2"/>
          <w:sz w:val="22"/>
          <w:szCs w:val="22"/>
          <w:lang w:eastAsia="en-GB"/>
          <w14:ligatures w14:val="standardContextual"/>
        </w:rPr>
        <w:tab/>
      </w:r>
      <w:r>
        <w:rPr>
          <w:noProof/>
        </w:rPr>
        <w:t>Reliable_Transmission_request</w:t>
      </w:r>
      <w:r>
        <w:rPr>
          <w:noProof/>
        </w:rPr>
        <w:tab/>
      </w:r>
      <w:r>
        <w:rPr>
          <w:noProof/>
        </w:rPr>
        <w:fldChar w:fldCharType="begin"/>
      </w:r>
      <w:r>
        <w:rPr>
          <w:noProof/>
        </w:rPr>
        <w:instrText xml:space="preserve"> PAGEREF _Toc162886456 \h </w:instrText>
      </w:r>
      <w:r>
        <w:rPr>
          <w:noProof/>
        </w:rPr>
      </w:r>
      <w:r>
        <w:rPr>
          <w:noProof/>
        </w:rPr>
        <w:fldChar w:fldCharType="separate"/>
      </w:r>
      <w:r>
        <w:rPr>
          <w:noProof/>
        </w:rPr>
        <w:t>276</w:t>
      </w:r>
      <w:r>
        <w:rPr>
          <w:noProof/>
        </w:rPr>
        <w:fldChar w:fldCharType="end"/>
      </w:r>
    </w:p>
    <w:p w14:paraId="2AC35420" w14:textId="25BAE4B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14.4.2.23</w:t>
      </w:r>
      <w:r>
        <w:rPr>
          <w:rFonts w:asciiTheme="minorHAnsi" w:eastAsiaTheme="minorEastAsia" w:hAnsiTheme="minorHAnsi" w:cstheme="minorBidi"/>
          <w:noProof/>
          <w:kern w:val="2"/>
          <w:sz w:val="22"/>
          <w:szCs w:val="22"/>
          <w:lang w:eastAsia="en-GB"/>
          <w14:ligatures w14:val="standardContextual"/>
        </w:rPr>
        <w:tab/>
      </w:r>
      <w:r>
        <w:rPr>
          <w:noProof/>
        </w:rPr>
        <w:t>Request_Device_Triggering</w:t>
      </w:r>
      <w:r>
        <w:rPr>
          <w:noProof/>
        </w:rPr>
        <w:tab/>
      </w:r>
      <w:r>
        <w:rPr>
          <w:noProof/>
        </w:rPr>
        <w:fldChar w:fldCharType="begin"/>
      </w:r>
      <w:r>
        <w:rPr>
          <w:noProof/>
        </w:rPr>
        <w:instrText xml:space="preserve"> PAGEREF _Toc162886457 \h </w:instrText>
      </w:r>
      <w:r>
        <w:rPr>
          <w:noProof/>
        </w:rPr>
      </w:r>
      <w:r>
        <w:rPr>
          <w:noProof/>
        </w:rPr>
        <w:fldChar w:fldCharType="separate"/>
      </w:r>
      <w:r>
        <w:rPr>
          <w:noProof/>
        </w:rPr>
        <w:t>276</w:t>
      </w:r>
      <w:r>
        <w:rPr>
          <w:noProof/>
        </w:rPr>
        <w:fldChar w:fldCharType="end"/>
      </w:r>
    </w:p>
    <w:p w14:paraId="227F1E9A" w14:textId="26A2FEF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14.4.3</w:t>
      </w:r>
      <w:r>
        <w:rPr>
          <w:rFonts w:asciiTheme="minorHAnsi" w:eastAsiaTheme="minorEastAsia" w:hAnsiTheme="minorHAnsi" w:cstheme="minorBidi"/>
          <w:noProof/>
          <w:kern w:val="2"/>
          <w:sz w:val="22"/>
          <w:szCs w:val="22"/>
          <w:lang w:eastAsia="en-GB"/>
          <w14:ligatures w14:val="standardContextual"/>
        </w:rPr>
        <w:tab/>
      </w:r>
      <w:r>
        <w:rPr>
          <w:noProof/>
        </w:rPr>
        <w:t>SS_EventsMonitoring API</w:t>
      </w:r>
      <w:r>
        <w:rPr>
          <w:noProof/>
        </w:rPr>
        <w:tab/>
      </w:r>
      <w:r>
        <w:rPr>
          <w:noProof/>
        </w:rPr>
        <w:fldChar w:fldCharType="begin"/>
      </w:r>
      <w:r>
        <w:rPr>
          <w:noProof/>
        </w:rPr>
        <w:instrText xml:space="preserve"> PAGEREF _Toc162886458 \h </w:instrText>
      </w:r>
      <w:r>
        <w:rPr>
          <w:noProof/>
        </w:rPr>
      </w:r>
      <w:r>
        <w:rPr>
          <w:noProof/>
        </w:rPr>
        <w:fldChar w:fldCharType="separate"/>
      </w:r>
      <w:r>
        <w:rPr>
          <w:noProof/>
        </w:rPr>
        <w:t>276</w:t>
      </w:r>
      <w:r>
        <w:rPr>
          <w:noProof/>
        </w:rPr>
        <w:fldChar w:fldCharType="end"/>
      </w:r>
    </w:p>
    <w:p w14:paraId="01C5BEA9" w14:textId="50D6D43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14.4.3.1</w:t>
      </w:r>
      <w:r>
        <w:rPr>
          <w:rFonts w:asciiTheme="minorHAnsi" w:eastAsiaTheme="minorEastAsia" w:hAnsiTheme="minorHAnsi" w:cstheme="minorBidi"/>
          <w:noProof/>
          <w:kern w:val="2"/>
          <w:sz w:val="22"/>
          <w:szCs w:val="22"/>
          <w:lang w:eastAsia="en-GB"/>
          <w14:ligatures w14:val="standardContextual"/>
        </w:rPr>
        <w:tab/>
      </w:r>
      <w:r>
        <w:rPr>
          <w:noProof/>
        </w:rPr>
        <w:t>Subscribe_Monitoring_Events</w:t>
      </w:r>
      <w:r>
        <w:rPr>
          <w:noProof/>
        </w:rPr>
        <w:tab/>
      </w:r>
      <w:r>
        <w:rPr>
          <w:noProof/>
        </w:rPr>
        <w:fldChar w:fldCharType="begin"/>
      </w:r>
      <w:r>
        <w:rPr>
          <w:noProof/>
        </w:rPr>
        <w:instrText xml:space="preserve"> PAGEREF _Toc162886459 \h </w:instrText>
      </w:r>
      <w:r>
        <w:rPr>
          <w:noProof/>
        </w:rPr>
      </w:r>
      <w:r>
        <w:rPr>
          <w:noProof/>
        </w:rPr>
        <w:fldChar w:fldCharType="separate"/>
      </w:r>
      <w:r>
        <w:rPr>
          <w:noProof/>
        </w:rPr>
        <w:t>276</w:t>
      </w:r>
      <w:r>
        <w:rPr>
          <w:noProof/>
        </w:rPr>
        <w:fldChar w:fldCharType="end"/>
      </w:r>
    </w:p>
    <w:p w14:paraId="1A2FFC2A" w14:textId="6718B7D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14.4.3.2</w:t>
      </w:r>
      <w:r>
        <w:rPr>
          <w:rFonts w:asciiTheme="minorHAnsi" w:eastAsiaTheme="minorEastAsia" w:hAnsiTheme="minorHAnsi" w:cstheme="minorBidi"/>
          <w:noProof/>
          <w:kern w:val="2"/>
          <w:sz w:val="22"/>
          <w:szCs w:val="22"/>
          <w:lang w:eastAsia="en-GB"/>
          <w14:ligatures w14:val="standardContextual"/>
        </w:rPr>
        <w:tab/>
      </w:r>
      <w:r>
        <w:rPr>
          <w:noProof/>
        </w:rPr>
        <w:t>Notify_Monitoring_Events</w:t>
      </w:r>
      <w:r>
        <w:rPr>
          <w:noProof/>
        </w:rPr>
        <w:tab/>
      </w:r>
      <w:r>
        <w:rPr>
          <w:noProof/>
        </w:rPr>
        <w:fldChar w:fldCharType="begin"/>
      </w:r>
      <w:r>
        <w:rPr>
          <w:noProof/>
        </w:rPr>
        <w:instrText xml:space="preserve"> PAGEREF _Toc162886460 \h </w:instrText>
      </w:r>
      <w:r>
        <w:rPr>
          <w:noProof/>
        </w:rPr>
      </w:r>
      <w:r>
        <w:rPr>
          <w:noProof/>
        </w:rPr>
        <w:fldChar w:fldCharType="separate"/>
      </w:r>
      <w:r>
        <w:rPr>
          <w:noProof/>
        </w:rPr>
        <w:t>276</w:t>
      </w:r>
      <w:r>
        <w:rPr>
          <w:noProof/>
        </w:rPr>
        <w:fldChar w:fldCharType="end"/>
      </w:r>
    </w:p>
    <w:p w14:paraId="3DE99587" w14:textId="721A695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14.4.4</w:t>
      </w:r>
      <w:r>
        <w:rPr>
          <w:rFonts w:asciiTheme="minorHAnsi" w:eastAsiaTheme="minorEastAsia" w:hAnsiTheme="minorHAnsi" w:cstheme="minorBidi"/>
          <w:noProof/>
          <w:kern w:val="2"/>
          <w:sz w:val="22"/>
          <w:szCs w:val="22"/>
          <w:lang w:eastAsia="en-GB"/>
          <w14:ligatures w14:val="standardContextual"/>
        </w:rPr>
        <w:tab/>
      </w:r>
      <w:r>
        <w:rPr>
          <w:noProof/>
        </w:rPr>
        <w:t>SS_NetworkResourceMonitoring API</w:t>
      </w:r>
      <w:r>
        <w:rPr>
          <w:noProof/>
        </w:rPr>
        <w:tab/>
      </w:r>
      <w:r>
        <w:rPr>
          <w:noProof/>
        </w:rPr>
        <w:fldChar w:fldCharType="begin"/>
      </w:r>
      <w:r>
        <w:rPr>
          <w:noProof/>
        </w:rPr>
        <w:instrText xml:space="preserve"> PAGEREF _Toc162886461 \h </w:instrText>
      </w:r>
      <w:r>
        <w:rPr>
          <w:noProof/>
        </w:rPr>
      </w:r>
      <w:r>
        <w:rPr>
          <w:noProof/>
        </w:rPr>
        <w:fldChar w:fldCharType="separate"/>
      </w:r>
      <w:r>
        <w:rPr>
          <w:noProof/>
        </w:rPr>
        <w:t>276</w:t>
      </w:r>
      <w:r>
        <w:rPr>
          <w:noProof/>
        </w:rPr>
        <w:fldChar w:fldCharType="end"/>
      </w:r>
    </w:p>
    <w:p w14:paraId="451A2459" w14:textId="7A3AFCF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_Toc162886462 \h </w:instrText>
      </w:r>
      <w:r>
        <w:rPr>
          <w:noProof/>
        </w:rPr>
      </w:r>
      <w:r>
        <w:rPr>
          <w:noProof/>
        </w:rPr>
        <w:fldChar w:fldCharType="separate"/>
      </w:r>
      <w:r>
        <w:rPr>
          <w:noProof/>
        </w:rPr>
        <w:t>276</w:t>
      </w:r>
      <w:r>
        <w:rPr>
          <w:noProof/>
        </w:rPr>
        <w:fldChar w:fldCharType="end"/>
      </w:r>
    </w:p>
    <w:p w14:paraId="16F14F0A" w14:textId="2A088C5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14.4.4.2</w:t>
      </w:r>
      <w:r>
        <w:rPr>
          <w:rFonts w:asciiTheme="minorHAnsi" w:eastAsiaTheme="minorEastAsia" w:hAnsiTheme="minorHAnsi" w:cstheme="minorBidi"/>
          <w:noProof/>
          <w:kern w:val="2"/>
          <w:sz w:val="22"/>
          <w:szCs w:val="22"/>
          <w:lang w:eastAsia="en-GB"/>
          <w14:ligatures w14:val="standardContextual"/>
        </w:rPr>
        <w:tab/>
      </w:r>
      <w:r>
        <w:rPr>
          <w:noProof/>
        </w:rPr>
        <w:t>Subscribe_Unicast_QoS_Monitoring operation</w:t>
      </w:r>
      <w:r>
        <w:rPr>
          <w:noProof/>
        </w:rPr>
        <w:tab/>
      </w:r>
      <w:r>
        <w:rPr>
          <w:noProof/>
        </w:rPr>
        <w:fldChar w:fldCharType="begin"/>
      </w:r>
      <w:r>
        <w:rPr>
          <w:noProof/>
        </w:rPr>
        <w:instrText xml:space="preserve"> PAGEREF _Toc162886463 \h </w:instrText>
      </w:r>
      <w:r>
        <w:rPr>
          <w:noProof/>
        </w:rPr>
      </w:r>
      <w:r>
        <w:rPr>
          <w:noProof/>
        </w:rPr>
        <w:fldChar w:fldCharType="separate"/>
      </w:r>
      <w:r>
        <w:rPr>
          <w:noProof/>
        </w:rPr>
        <w:t>277</w:t>
      </w:r>
      <w:r>
        <w:rPr>
          <w:noProof/>
        </w:rPr>
        <w:fldChar w:fldCharType="end"/>
      </w:r>
    </w:p>
    <w:p w14:paraId="4271EAE7" w14:textId="119BAD2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14.4.4.3</w:t>
      </w:r>
      <w:r>
        <w:rPr>
          <w:rFonts w:asciiTheme="minorHAnsi" w:eastAsiaTheme="minorEastAsia" w:hAnsiTheme="minorHAnsi" w:cstheme="minorBidi"/>
          <w:noProof/>
          <w:kern w:val="2"/>
          <w:sz w:val="22"/>
          <w:szCs w:val="22"/>
          <w:lang w:eastAsia="en-GB"/>
          <w14:ligatures w14:val="standardContextual"/>
        </w:rPr>
        <w:tab/>
      </w:r>
      <w:r>
        <w:rPr>
          <w:noProof/>
        </w:rPr>
        <w:t>Notify_Unicast_QoS_Monitoring operation</w:t>
      </w:r>
      <w:r>
        <w:rPr>
          <w:noProof/>
        </w:rPr>
        <w:tab/>
      </w:r>
      <w:r>
        <w:rPr>
          <w:noProof/>
        </w:rPr>
        <w:fldChar w:fldCharType="begin"/>
      </w:r>
      <w:r>
        <w:rPr>
          <w:noProof/>
        </w:rPr>
        <w:instrText xml:space="preserve"> PAGEREF _Toc162886464 \h </w:instrText>
      </w:r>
      <w:r>
        <w:rPr>
          <w:noProof/>
        </w:rPr>
      </w:r>
      <w:r>
        <w:rPr>
          <w:noProof/>
        </w:rPr>
        <w:fldChar w:fldCharType="separate"/>
      </w:r>
      <w:r>
        <w:rPr>
          <w:noProof/>
        </w:rPr>
        <w:t>277</w:t>
      </w:r>
      <w:r>
        <w:rPr>
          <w:noProof/>
        </w:rPr>
        <w:fldChar w:fldCharType="end"/>
      </w:r>
    </w:p>
    <w:p w14:paraId="274D8992" w14:textId="11A88D7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14.4.4.4</w:t>
      </w:r>
      <w:r>
        <w:rPr>
          <w:rFonts w:asciiTheme="minorHAnsi" w:eastAsiaTheme="minorEastAsia" w:hAnsiTheme="minorHAnsi" w:cstheme="minorBidi"/>
          <w:noProof/>
          <w:kern w:val="2"/>
          <w:sz w:val="22"/>
          <w:szCs w:val="22"/>
          <w:lang w:eastAsia="en-GB"/>
          <w14:ligatures w14:val="standardContextual"/>
        </w:rPr>
        <w:tab/>
      </w:r>
      <w:r>
        <w:rPr>
          <w:noProof/>
        </w:rPr>
        <w:t>Unsubscribe_Unicast_QoS_Monitoring operation</w:t>
      </w:r>
      <w:r>
        <w:rPr>
          <w:noProof/>
        </w:rPr>
        <w:tab/>
      </w:r>
      <w:r>
        <w:rPr>
          <w:noProof/>
        </w:rPr>
        <w:fldChar w:fldCharType="begin"/>
      </w:r>
      <w:r>
        <w:rPr>
          <w:noProof/>
        </w:rPr>
        <w:instrText xml:space="preserve"> PAGEREF _Toc162886465 \h </w:instrText>
      </w:r>
      <w:r>
        <w:rPr>
          <w:noProof/>
        </w:rPr>
      </w:r>
      <w:r>
        <w:rPr>
          <w:noProof/>
        </w:rPr>
        <w:fldChar w:fldCharType="separate"/>
      </w:r>
      <w:r>
        <w:rPr>
          <w:noProof/>
        </w:rPr>
        <w:t>277</w:t>
      </w:r>
      <w:r>
        <w:rPr>
          <w:noProof/>
        </w:rPr>
        <w:fldChar w:fldCharType="end"/>
      </w:r>
    </w:p>
    <w:p w14:paraId="64A35DDC" w14:textId="0DFEDC2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14.4.4.5</w:t>
      </w:r>
      <w:r>
        <w:rPr>
          <w:rFonts w:asciiTheme="minorHAnsi" w:eastAsiaTheme="minorEastAsia" w:hAnsiTheme="minorHAnsi" w:cstheme="minorBidi"/>
          <w:noProof/>
          <w:kern w:val="2"/>
          <w:sz w:val="22"/>
          <w:szCs w:val="22"/>
          <w:lang w:eastAsia="en-GB"/>
          <w14:ligatures w14:val="standardContextual"/>
        </w:rPr>
        <w:tab/>
      </w:r>
      <w:r>
        <w:rPr>
          <w:noProof/>
        </w:rPr>
        <w:t>Obtain_Unicast_QoS_Monitoring_Data operation</w:t>
      </w:r>
      <w:r>
        <w:rPr>
          <w:noProof/>
        </w:rPr>
        <w:tab/>
      </w:r>
      <w:r>
        <w:rPr>
          <w:noProof/>
        </w:rPr>
        <w:fldChar w:fldCharType="begin"/>
      </w:r>
      <w:r>
        <w:rPr>
          <w:noProof/>
        </w:rPr>
        <w:instrText xml:space="preserve"> PAGEREF _Toc162886466 \h </w:instrText>
      </w:r>
      <w:r>
        <w:rPr>
          <w:noProof/>
        </w:rPr>
      </w:r>
      <w:r>
        <w:rPr>
          <w:noProof/>
        </w:rPr>
        <w:fldChar w:fldCharType="separate"/>
      </w:r>
      <w:r>
        <w:rPr>
          <w:noProof/>
        </w:rPr>
        <w:t>277</w:t>
      </w:r>
      <w:r>
        <w:rPr>
          <w:noProof/>
        </w:rPr>
        <w:fldChar w:fldCharType="end"/>
      </w:r>
    </w:p>
    <w:p w14:paraId="6A54A71F" w14:textId="294AD58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14.4.4.6</w:t>
      </w:r>
      <w:r>
        <w:rPr>
          <w:rFonts w:asciiTheme="minorHAnsi" w:eastAsiaTheme="minorEastAsia" w:hAnsiTheme="minorHAnsi" w:cstheme="minorBidi"/>
          <w:noProof/>
          <w:kern w:val="2"/>
          <w:sz w:val="22"/>
          <w:szCs w:val="22"/>
          <w:lang w:eastAsia="en-GB"/>
          <w14:ligatures w14:val="standardContextual"/>
        </w:rPr>
        <w:tab/>
      </w:r>
      <w:r>
        <w:rPr>
          <w:noProof/>
        </w:rPr>
        <w:t>Update_Unicast_QoS_Monitoring_Subscription operation</w:t>
      </w:r>
      <w:r>
        <w:rPr>
          <w:noProof/>
        </w:rPr>
        <w:tab/>
      </w:r>
      <w:r>
        <w:rPr>
          <w:noProof/>
        </w:rPr>
        <w:fldChar w:fldCharType="begin"/>
      </w:r>
      <w:r>
        <w:rPr>
          <w:noProof/>
        </w:rPr>
        <w:instrText xml:space="preserve"> PAGEREF _Toc162886467 \h </w:instrText>
      </w:r>
      <w:r>
        <w:rPr>
          <w:noProof/>
        </w:rPr>
      </w:r>
      <w:r>
        <w:rPr>
          <w:noProof/>
        </w:rPr>
        <w:fldChar w:fldCharType="separate"/>
      </w:r>
      <w:r>
        <w:rPr>
          <w:noProof/>
        </w:rPr>
        <w:t>277</w:t>
      </w:r>
      <w:r>
        <w:rPr>
          <w:noProof/>
        </w:rPr>
        <w:fldChar w:fldCharType="end"/>
      </w:r>
    </w:p>
    <w:p w14:paraId="4C9C472C" w14:textId="2B339EA6"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15</w:t>
      </w:r>
      <w:r>
        <w:rPr>
          <w:rFonts w:asciiTheme="minorHAnsi" w:eastAsiaTheme="minorEastAsia" w:hAnsiTheme="minorHAnsi" w:cstheme="minorBidi"/>
          <w:noProof/>
          <w:kern w:val="2"/>
          <w:szCs w:val="22"/>
          <w:lang w:eastAsia="en-GB"/>
          <w14:ligatures w14:val="standardContextual"/>
        </w:rPr>
        <w:tab/>
      </w:r>
      <w:r>
        <w:rPr>
          <w:noProof/>
        </w:rPr>
        <w:t>Service-based interface representation of the functional model for SEAL services</w:t>
      </w:r>
      <w:r>
        <w:rPr>
          <w:noProof/>
        </w:rPr>
        <w:tab/>
      </w:r>
      <w:r>
        <w:rPr>
          <w:noProof/>
        </w:rPr>
        <w:fldChar w:fldCharType="begin"/>
      </w:r>
      <w:r>
        <w:rPr>
          <w:noProof/>
        </w:rPr>
        <w:instrText xml:space="preserve"> PAGEREF _Toc162886468 \h </w:instrText>
      </w:r>
      <w:r>
        <w:rPr>
          <w:noProof/>
        </w:rPr>
      </w:r>
      <w:r>
        <w:rPr>
          <w:noProof/>
        </w:rPr>
        <w:fldChar w:fldCharType="separate"/>
      </w:r>
      <w:r>
        <w:rPr>
          <w:noProof/>
        </w:rPr>
        <w:t>279</w:t>
      </w:r>
      <w:r>
        <w:rPr>
          <w:noProof/>
        </w:rPr>
        <w:fldChar w:fldCharType="end"/>
      </w:r>
    </w:p>
    <w:p w14:paraId="226346F1" w14:textId="5FA00D22"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15.1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_Toc162886469 \h </w:instrText>
      </w:r>
      <w:r>
        <w:rPr>
          <w:noProof/>
        </w:rPr>
      </w:r>
      <w:r>
        <w:rPr>
          <w:noProof/>
        </w:rPr>
        <w:fldChar w:fldCharType="separate"/>
      </w:r>
      <w:r>
        <w:rPr>
          <w:noProof/>
        </w:rPr>
        <w:t>279</w:t>
      </w:r>
      <w:r>
        <w:rPr>
          <w:noProof/>
        </w:rPr>
        <w:fldChar w:fldCharType="end"/>
      </w:r>
    </w:p>
    <w:p w14:paraId="55A54ADD" w14:textId="4CABE229"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15.2</w:t>
      </w:r>
      <w:r>
        <w:rPr>
          <w:rFonts w:asciiTheme="minorHAnsi" w:eastAsiaTheme="minorEastAsia" w:hAnsiTheme="minorHAnsi" w:cstheme="minorBidi"/>
          <w:noProof/>
          <w:kern w:val="2"/>
          <w:sz w:val="22"/>
          <w:szCs w:val="22"/>
          <w:lang w:eastAsia="en-GB"/>
          <w14:ligatures w14:val="standardContextual"/>
        </w:rPr>
        <w:tab/>
      </w:r>
      <w:r>
        <w:rPr>
          <w:noProof/>
        </w:rPr>
        <w:t>Functional model representation</w:t>
      </w:r>
      <w:r>
        <w:rPr>
          <w:noProof/>
        </w:rPr>
        <w:tab/>
      </w:r>
      <w:r>
        <w:rPr>
          <w:noProof/>
        </w:rPr>
        <w:fldChar w:fldCharType="begin"/>
      </w:r>
      <w:r>
        <w:rPr>
          <w:noProof/>
        </w:rPr>
        <w:instrText xml:space="preserve"> PAGEREF _Toc162886470 \h </w:instrText>
      </w:r>
      <w:r>
        <w:rPr>
          <w:noProof/>
        </w:rPr>
      </w:r>
      <w:r>
        <w:rPr>
          <w:noProof/>
        </w:rPr>
        <w:fldChar w:fldCharType="separate"/>
      </w:r>
      <w:r>
        <w:rPr>
          <w:noProof/>
        </w:rPr>
        <w:t>279</w:t>
      </w:r>
      <w:r>
        <w:rPr>
          <w:noProof/>
        </w:rPr>
        <w:fldChar w:fldCharType="end"/>
      </w:r>
    </w:p>
    <w:p w14:paraId="4135ECC8" w14:textId="0CE26196"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15.3</w:t>
      </w:r>
      <w:r>
        <w:rPr>
          <w:rFonts w:asciiTheme="minorHAnsi" w:eastAsiaTheme="minorEastAsia" w:hAnsiTheme="minorHAnsi" w:cstheme="minorBidi"/>
          <w:noProof/>
          <w:kern w:val="2"/>
          <w:sz w:val="22"/>
          <w:szCs w:val="22"/>
          <w:lang w:eastAsia="en-GB"/>
          <w14:ligatures w14:val="standardContextual"/>
        </w:rPr>
        <w:tab/>
      </w:r>
      <w:r>
        <w:rPr>
          <w:noProof/>
        </w:rPr>
        <w:t>Service-based interfaces</w:t>
      </w:r>
      <w:r>
        <w:rPr>
          <w:noProof/>
        </w:rPr>
        <w:tab/>
      </w:r>
      <w:r>
        <w:rPr>
          <w:noProof/>
        </w:rPr>
        <w:fldChar w:fldCharType="begin"/>
      </w:r>
      <w:r>
        <w:rPr>
          <w:noProof/>
        </w:rPr>
        <w:instrText xml:space="preserve"> PAGEREF _Toc162886471 \h </w:instrText>
      </w:r>
      <w:r>
        <w:rPr>
          <w:noProof/>
        </w:rPr>
      </w:r>
      <w:r>
        <w:rPr>
          <w:noProof/>
        </w:rPr>
        <w:fldChar w:fldCharType="separate"/>
      </w:r>
      <w:r>
        <w:rPr>
          <w:noProof/>
        </w:rPr>
        <w:t>279</w:t>
      </w:r>
      <w:r>
        <w:rPr>
          <w:noProof/>
        </w:rPr>
        <w:fldChar w:fldCharType="end"/>
      </w:r>
    </w:p>
    <w:p w14:paraId="4CC98F18" w14:textId="32A2E75A"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16</w:t>
      </w:r>
      <w:r>
        <w:rPr>
          <w:rFonts w:asciiTheme="minorHAnsi" w:eastAsiaTheme="minorEastAsia" w:hAnsiTheme="minorHAnsi" w:cstheme="minorBidi"/>
          <w:noProof/>
          <w:kern w:val="2"/>
          <w:szCs w:val="22"/>
          <w:lang w:eastAsia="en-GB"/>
          <w14:ligatures w14:val="standardContextual"/>
        </w:rPr>
        <w:tab/>
      </w:r>
      <w:r>
        <w:rPr>
          <w:noProof/>
        </w:rPr>
        <w:t>Network slice capability enablement</w:t>
      </w:r>
      <w:r>
        <w:rPr>
          <w:noProof/>
        </w:rPr>
        <w:tab/>
      </w:r>
      <w:r>
        <w:rPr>
          <w:noProof/>
        </w:rPr>
        <w:fldChar w:fldCharType="begin"/>
      </w:r>
      <w:r>
        <w:rPr>
          <w:noProof/>
        </w:rPr>
        <w:instrText xml:space="preserve"> PAGEREF _Toc162886472 \h </w:instrText>
      </w:r>
      <w:r>
        <w:rPr>
          <w:noProof/>
        </w:rPr>
      </w:r>
      <w:r>
        <w:rPr>
          <w:noProof/>
        </w:rPr>
        <w:fldChar w:fldCharType="separate"/>
      </w:r>
      <w:r>
        <w:rPr>
          <w:noProof/>
        </w:rPr>
        <w:t>280</w:t>
      </w:r>
      <w:r>
        <w:rPr>
          <w:noProof/>
        </w:rPr>
        <w:fldChar w:fldCharType="end"/>
      </w:r>
    </w:p>
    <w:p w14:paraId="6B836EC6" w14:textId="7F09D624"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16.1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_Toc162886473 \h </w:instrText>
      </w:r>
      <w:r>
        <w:rPr>
          <w:noProof/>
        </w:rPr>
      </w:r>
      <w:r>
        <w:rPr>
          <w:noProof/>
        </w:rPr>
        <w:fldChar w:fldCharType="separate"/>
      </w:r>
      <w:r>
        <w:rPr>
          <w:noProof/>
        </w:rPr>
        <w:t>280</w:t>
      </w:r>
      <w:r>
        <w:rPr>
          <w:noProof/>
        </w:rPr>
        <w:fldChar w:fldCharType="end"/>
      </w:r>
    </w:p>
    <w:p w14:paraId="2C3D80B7" w14:textId="276799B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16.2</w:t>
      </w:r>
      <w:r>
        <w:rPr>
          <w:rFonts w:asciiTheme="minorHAnsi" w:eastAsiaTheme="minorEastAsia" w:hAnsiTheme="minorHAnsi" w:cstheme="minorBidi"/>
          <w:noProof/>
          <w:kern w:val="2"/>
          <w:sz w:val="22"/>
          <w:szCs w:val="22"/>
          <w:lang w:eastAsia="en-GB"/>
          <w14:ligatures w14:val="standardContextual"/>
        </w:rPr>
        <w:tab/>
      </w:r>
      <w:r>
        <w:rPr>
          <w:noProof/>
        </w:rPr>
        <w:t>Functional model</w:t>
      </w:r>
      <w:r>
        <w:rPr>
          <w:noProof/>
        </w:rPr>
        <w:tab/>
      </w:r>
      <w:r>
        <w:rPr>
          <w:noProof/>
        </w:rPr>
        <w:fldChar w:fldCharType="begin"/>
      </w:r>
      <w:r>
        <w:rPr>
          <w:noProof/>
        </w:rPr>
        <w:instrText xml:space="preserve"> PAGEREF _Toc162886474 \h </w:instrText>
      </w:r>
      <w:r>
        <w:rPr>
          <w:noProof/>
        </w:rPr>
      </w:r>
      <w:r>
        <w:rPr>
          <w:noProof/>
        </w:rPr>
        <w:fldChar w:fldCharType="separate"/>
      </w:r>
      <w:r>
        <w:rPr>
          <w:noProof/>
        </w:rPr>
        <w:t>280</w:t>
      </w:r>
      <w:r>
        <w:rPr>
          <w:noProof/>
        </w:rPr>
        <w:fldChar w:fldCharType="end"/>
      </w:r>
    </w:p>
    <w:p w14:paraId="4E7FBDC7" w14:textId="053244B6"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16.2.1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_Toc162886475 \h </w:instrText>
      </w:r>
      <w:r>
        <w:rPr>
          <w:noProof/>
        </w:rPr>
      </w:r>
      <w:r>
        <w:rPr>
          <w:noProof/>
        </w:rPr>
        <w:fldChar w:fldCharType="separate"/>
      </w:r>
      <w:r>
        <w:rPr>
          <w:noProof/>
        </w:rPr>
        <w:t>280</w:t>
      </w:r>
      <w:r>
        <w:rPr>
          <w:noProof/>
        </w:rPr>
        <w:fldChar w:fldCharType="end"/>
      </w:r>
    </w:p>
    <w:p w14:paraId="15A05835" w14:textId="01E17FD1"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16.2.2</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_Toc162886476 \h </w:instrText>
      </w:r>
      <w:r>
        <w:rPr>
          <w:noProof/>
        </w:rPr>
      </w:r>
      <w:r>
        <w:rPr>
          <w:noProof/>
        </w:rPr>
        <w:fldChar w:fldCharType="separate"/>
      </w:r>
      <w:r>
        <w:rPr>
          <w:noProof/>
        </w:rPr>
        <w:t>281</w:t>
      </w:r>
      <w:r>
        <w:rPr>
          <w:noProof/>
        </w:rPr>
        <w:fldChar w:fldCharType="end"/>
      </w:r>
    </w:p>
    <w:p w14:paraId="4364A5B9" w14:textId="7C60231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16.2.3</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_Toc162886477 \h </w:instrText>
      </w:r>
      <w:r>
        <w:rPr>
          <w:noProof/>
        </w:rPr>
      </w:r>
      <w:r>
        <w:rPr>
          <w:noProof/>
        </w:rPr>
        <w:fldChar w:fldCharType="separate"/>
      </w:r>
      <w:r>
        <w:rPr>
          <w:noProof/>
        </w:rPr>
        <w:t>281</w:t>
      </w:r>
      <w:r>
        <w:rPr>
          <w:noProof/>
        </w:rPr>
        <w:fldChar w:fldCharType="end"/>
      </w:r>
    </w:p>
    <w:p w14:paraId="07367417" w14:textId="26431FF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16.2.4</w:t>
      </w:r>
      <w:r>
        <w:rPr>
          <w:rFonts w:asciiTheme="minorHAnsi" w:eastAsiaTheme="minorEastAsia" w:hAnsiTheme="minorHAnsi" w:cstheme="minorBidi"/>
          <w:noProof/>
          <w:kern w:val="2"/>
          <w:sz w:val="22"/>
          <w:szCs w:val="22"/>
          <w:lang w:eastAsia="en-GB"/>
          <w14:ligatures w14:val="standardContextual"/>
        </w:rPr>
        <w:tab/>
      </w:r>
      <w:r>
        <w:rPr>
          <w:noProof/>
        </w:rPr>
        <w:t>Void</w:t>
      </w:r>
      <w:r>
        <w:rPr>
          <w:noProof/>
        </w:rPr>
        <w:tab/>
      </w:r>
      <w:r>
        <w:rPr>
          <w:noProof/>
        </w:rPr>
        <w:fldChar w:fldCharType="begin"/>
      </w:r>
      <w:r>
        <w:rPr>
          <w:noProof/>
        </w:rPr>
        <w:instrText xml:space="preserve"> PAGEREF _Toc162886478 \h </w:instrText>
      </w:r>
      <w:r>
        <w:rPr>
          <w:noProof/>
        </w:rPr>
      </w:r>
      <w:r>
        <w:rPr>
          <w:noProof/>
        </w:rPr>
        <w:fldChar w:fldCharType="separate"/>
      </w:r>
      <w:r>
        <w:rPr>
          <w:noProof/>
        </w:rPr>
        <w:t>281</w:t>
      </w:r>
      <w:r>
        <w:rPr>
          <w:noProof/>
        </w:rPr>
        <w:fldChar w:fldCharType="end"/>
      </w:r>
    </w:p>
    <w:p w14:paraId="4F104D94" w14:textId="03F73745"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16.3</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network slice capability enablement</w:t>
      </w:r>
      <w:r>
        <w:rPr>
          <w:noProof/>
        </w:rPr>
        <w:tab/>
      </w:r>
      <w:r>
        <w:rPr>
          <w:noProof/>
        </w:rPr>
        <w:fldChar w:fldCharType="begin"/>
      </w:r>
      <w:r>
        <w:rPr>
          <w:noProof/>
        </w:rPr>
        <w:instrText xml:space="preserve"> PAGEREF _Toc162886479 \h </w:instrText>
      </w:r>
      <w:r>
        <w:rPr>
          <w:noProof/>
        </w:rPr>
      </w:r>
      <w:r>
        <w:rPr>
          <w:noProof/>
        </w:rPr>
        <w:fldChar w:fldCharType="separate"/>
      </w:r>
      <w:r>
        <w:rPr>
          <w:noProof/>
        </w:rPr>
        <w:t>281</w:t>
      </w:r>
      <w:r>
        <w:rPr>
          <w:noProof/>
        </w:rPr>
        <w:fldChar w:fldCharType="end"/>
      </w:r>
    </w:p>
    <w:p w14:paraId="3F7CFB96" w14:textId="60000861"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16.4</w:t>
      </w:r>
      <w:r>
        <w:rPr>
          <w:rFonts w:asciiTheme="minorHAnsi" w:eastAsiaTheme="minorEastAsia" w:hAnsiTheme="minorHAnsi" w:cstheme="minorBidi"/>
          <w:noProof/>
          <w:kern w:val="2"/>
          <w:sz w:val="22"/>
          <w:szCs w:val="22"/>
          <w:lang w:eastAsia="en-GB"/>
          <w14:ligatures w14:val="standardContextual"/>
        </w:rPr>
        <w:tab/>
      </w:r>
      <w:r>
        <w:rPr>
          <w:noProof/>
        </w:rPr>
        <w:t>SEAL APIs for network slice capability enablement</w:t>
      </w:r>
      <w:r>
        <w:rPr>
          <w:noProof/>
        </w:rPr>
        <w:tab/>
      </w:r>
      <w:r>
        <w:rPr>
          <w:noProof/>
        </w:rPr>
        <w:fldChar w:fldCharType="begin"/>
      </w:r>
      <w:r>
        <w:rPr>
          <w:noProof/>
        </w:rPr>
        <w:instrText xml:space="preserve"> PAGEREF _Toc162886480 \h </w:instrText>
      </w:r>
      <w:r>
        <w:rPr>
          <w:noProof/>
        </w:rPr>
      </w:r>
      <w:r>
        <w:rPr>
          <w:noProof/>
        </w:rPr>
        <w:fldChar w:fldCharType="separate"/>
      </w:r>
      <w:r>
        <w:rPr>
          <w:noProof/>
        </w:rPr>
        <w:t>281</w:t>
      </w:r>
      <w:r>
        <w:rPr>
          <w:noProof/>
        </w:rPr>
        <w:fldChar w:fldCharType="end"/>
      </w:r>
    </w:p>
    <w:p w14:paraId="38CC74A5" w14:textId="22A1427C"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17</w:t>
      </w:r>
      <w:r>
        <w:rPr>
          <w:rFonts w:asciiTheme="minorHAnsi" w:eastAsiaTheme="minorEastAsia" w:hAnsiTheme="minorHAnsi" w:cstheme="minorBidi"/>
          <w:noProof/>
          <w:kern w:val="2"/>
          <w:szCs w:val="22"/>
          <w:lang w:eastAsia="en-GB"/>
          <w14:ligatures w14:val="standardContextual"/>
        </w:rPr>
        <w:tab/>
      </w:r>
      <w:r>
        <w:rPr>
          <w:noProof/>
        </w:rPr>
        <w:t>Notification Management</w:t>
      </w:r>
      <w:r>
        <w:rPr>
          <w:noProof/>
        </w:rPr>
        <w:tab/>
      </w:r>
      <w:r>
        <w:rPr>
          <w:noProof/>
        </w:rPr>
        <w:fldChar w:fldCharType="begin"/>
      </w:r>
      <w:r>
        <w:rPr>
          <w:noProof/>
        </w:rPr>
        <w:instrText xml:space="preserve"> PAGEREF _Toc162886481 \h </w:instrText>
      </w:r>
      <w:r>
        <w:rPr>
          <w:noProof/>
        </w:rPr>
      </w:r>
      <w:r>
        <w:rPr>
          <w:noProof/>
        </w:rPr>
        <w:fldChar w:fldCharType="separate"/>
      </w:r>
      <w:r>
        <w:rPr>
          <w:noProof/>
        </w:rPr>
        <w:t>281</w:t>
      </w:r>
      <w:r>
        <w:rPr>
          <w:noProof/>
        </w:rPr>
        <w:fldChar w:fldCharType="end"/>
      </w:r>
    </w:p>
    <w:p w14:paraId="16A3BEE7" w14:textId="43740B0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17.1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_Toc162886482 \h </w:instrText>
      </w:r>
      <w:r>
        <w:rPr>
          <w:noProof/>
        </w:rPr>
      </w:r>
      <w:r>
        <w:rPr>
          <w:noProof/>
        </w:rPr>
        <w:fldChar w:fldCharType="separate"/>
      </w:r>
      <w:r>
        <w:rPr>
          <w:noProof/>
        </w:rPr>
        <w:t>281</w:t>
      </w:r>
      <w:r>
        <w:rPr>
          <w:noProof/>
        </w:rPr>
        <w:fldChar w:fldCharType="end"/>
      </w:r>
    </w:p>
    <w:p w14:paraId="22DF590B" w14:textId="6E2FA44B"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17.2</w:t>
      </w:r>
      <w:r>
        <w:rPr>
          <w:rFonts w:asciiTheme="minorHAnsi" w:eastAsiaTheme="minorEastAsia" w:hAnsiTheme="minorHAnsi" w:cstheme="minorBidi"/>
          <w:noProof/>
          <w:kern w:val="2"/>
          <w:sz w:val="22"/>
          <w:szCs w:val="22"/>
          <w:lang w:eastAsia="en-GB"/>
          <w14:ligatures w14:val="standardContextual"/>
        </w:rPr>
        <w:tab/>
      </w:r>
      <w:r>
        <w:rPr>
          <w:noProof/>
        </w:rPr>
        <w:t>Functional model</w:t>
      </w:r>
      <w:r>
        <w:rPr>
          <w:noProof/>
        </w:rPr>
        <w:tab/>
      </w:r>
      <w:r>
        <w:rPr>
          <w:noProof/>
        </w:rPr>
        <w:fldChar w:fldCharType="begin"/>
      </w:r>
      <w:r>
        <w:rPr>
          <w:noProof/>
        </w:rPr>
        <w:instrText xml:space="preserve"> PAGEREF _Toc162886483 \h </w:instrText>
      </w:r>
      <w:r>
        <w:rPr>
          <w:noProof/>
        </w:rPr>
      </w:r>
      <w:r>
        <w:rPr>
          <w:noProof/>
        </w:rPr>
        <w:fldChar w:fldCharType="separate"/>
      </w:r>
      <w:r>
        <w:rPr>
          <w:noProof/>
        </w:rPr>
        <w:t>281</w:t>
      </w:r>
      <w:r>
        <w:rPr>
          <w:noProof/>
        </w:rPr>
        <w:fldChar w:fldCharType="end"/>
      </w:r>
    </w:p>
    <w:p w14:paraId="6D67CC84" w14:textId="368A2BE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_Toc162886484 \h </w:instrText>
      </w:r>
      <w:r>
        <w:rPr>
          <w:noProof/>
        </w:rPr>
      </w:r>
      <w:r>
        <w:rPr>
          <w:noProof/>
        </w:rPr>
        <w:fldChar w:fldCharType="separate"/>
      </w:r>
      <w:r>
        <w:rPr>
          <w:noProof/>
        </w:rPr>
        <w:t>281</w:t>
      </w:r>
      <w:r>
        <w:rPr>
          <w:noProof/>
        </w:rPr>
        <w:fldChar w:fldCharType="end"/>
      </w:r>
    </w:p>
    <w:p w14:paraId="421DD5C5" w14:textId="4ECE200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17.2.2</w:t>
      </w:r>
      <w:r>
        <w:rPr>
          <w:rFonts w:asciiTheme="minorHAnsi" w:eastAsiaTheme="minorEastAsia" w:hAnsiTheme="minorHAnsi" w:cstheme="minorBidi"/>
          <w:noProof/>
          <w:kern w:val="2"/>
          <w:sz w:val="22"/>
          <w:szCs w:val="22"/>
          <w:lang w:eastAsia="en-GB"/>
          <w14:ligatures w14:val="standardContextual"/>
        </w:rPr>
        <w:tab/>
      </w:r>
      <w:r>
        <w:rPr>
          <w:noProof/>
        </w:rPr>
        <w:t>Functional model description</w:t>
      </w:r>
      <w:r>
        <w:rPr>
          <w:noProof/>
        </w:rPr>
        <w:tab/>
      </w:r>
      <w:r>
        <w:rPr>
          <w:noProof/>
        </w:rPr>
        <w:fldChar w:fldCharType="begin"/>
      </w:r>
      <w:r>
        <w:rPr>
          <w:noProof/>
        </w:rPr>
        <w:instrText xml:space="preserve"> PAGEREF _Toc162886485 \h </w:instrText>
      </w:r>
      <w:r>
        <w:rPr>
          <w:noProof/>
        </w:rPr>
      </w:r>
      <w:r>
        <w:rPr>
          <w:noProof/>
        </w:rPr>
        <w:fldChar w:fldCharType="separate"/>
      </w:r>
      <w:r>
        <w:rPr>
          <w:noProof/>
        </w:rPr>
        <w:t>281</w:t>
      </w:r>
      <w:r>
        <w:rPr>
          <w:noProof/>
        </w:rPr>
        <w:fldChar w:fldCharType="end"/>
      </w:r>
    </w:p>
    <w:p w14:paraId="0D9EBD1D" w14:textId="22DD8ACD"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17.2.3</w:t>
      </w:r>
      <w:r>
        <w:rPr>
          <w:rFonts w:asciiTheme="minorHAnsi" w:eastAsiaTheme="minorEastAsia" w:hAnsiTheme="minorHAnsi" w:cstheme="minorBidi"/>
          <w:noProof/>
          <w:kern w:val="2"/>
          <w:sz w:val="22"/>
          <w:szCs w:val="22"/>
          <w:lang w:eastAsia="en-GB"/>
          <w14:ligatures w14:val="standardContextual"/>
        </w:rPr>
        <w:tab/>
      </w:r>
      <w:r>
        <w:rPr>
          <w:noProof/>
        </w:rPr>
        <w:t>Functional entities description</w:t>
      </w:r>
      <w:r>
        <w:rPr>
          <w:noProof/>
        </w:rPr>
        <w:tab/>
      </w:r>
      <w:r>
        <w:rPr>
          <w:noProof/>
        </w:rPr>
        <w:fldChar w:fldCharType="begin"/>
      </w:r>
      <w:r>
        <w:rPr>
          <w:noProof/>
        </w:rPr>
        <w:instrText xml:space="preserve"> PAGEREF _Toc162886486 \h </w:instrText>
      </w:r>
      <w:r>
        <w:rPr>
          <w:noProof/>
        </w:rPr>
      </w:r>
      <w:r>
        <w:rPr>
          <w:noProof/>
        </w:rPr>
        <w:fldChar w:fldCharType="separate"/>
      </w:r>
      <w:r>
        <w:rPr>
          <w:noProof/>
        </w:rPr>
        <w:t>282</w:t>
      </w:r>
      <w:r>
        <w:rPr>
          <w:noProof/>
        </w:rPr>
        <w:fldChar w:fldCharType="end"/>
      </w:r>
    </w:p>
    <w:p w14:paraId="1DC9AD25" w14:textId="79107EE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_Toc162886487 \h </w:instrText>
      </w:r>
      <w:r>
        <w:rPr>
          <w:noProof/>
        </w:rPr>
      </w:r>
      <w:r>
        <w:rPr>
          <w:noProof/>
        </w:rPr>
        <w:fldChar w:fldCharType="separate"/>
      </w:r>
      <w:r>
        <w:rPr>
          <w:noProof/>
        </w:rPr>
        <w:t>282</w:t>
      </w:r>
      <w:r>
        <w:rPr>
          <w:noProof/>
        </w:rPr>
        <w:fldChar w:fldCharType="end"/>
      </w:r>
    </w:p>
    <w:p w14:paraId="5D043357" w14:textId="33B6BB7C"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17.2.3.2</w:t>
      </w:r>
      <w:r>
        <w:rPr>
          <w:rFonts w:asciiTheme="minorHAnsi" w:eastAsiaTheme="minorEastAsia" w:hAnsiTheme="minorHAnsi" w:cstheme="minorBidi"/>
          <w:noProof/>
          <w:kern w:val="2"/>
          <w:sz w:val="22"/>
          <w:szCs w:val="22"/>
          <w:lang w:eastAsia="en-GB"/>
          <w14:ligatures w14:val="standardContextual"/>
        </w:rPr>
        <w:tab/>
      </w:r>
      <w:r>
        <w:rPr>
          <w:noProof/>
        </w:rPr>
        <w:t>Notification Management client</w:t>
      </w:r>
      <w:r>
        <w:rPr>
          <w:noProof/>
        </w:rPr>
        <w:tab/>
      </w:r>
      <w:r>
        <w:rPr>
          <w:noProof/>
        </w:rPr>
        <w:fldChar w:fldCharType="begin"/>
      </w:r>
      <w:r>
        <w:rPr>
          <w:noProof/>
        </w:rPr>
        <w:instrText xml:space="preserve"> PAGEREF _Toc162886488 \h </w:instrText>
      </w:r>
      <w:r>
        <w:rPr>
          <w:noProof/>
        </w:rPr>
      </w:r>
      <w:r>
        <w:rPr>
          <w:noProof/>
        </w:rPr>
        <w:fldChar w:fldCharType="separate"/>
      </w:r>
      <w:r>
        <w:rPr>
          <w:noProof/>
        </w:rPr>
        <w:t>282</w:t>
      </w:r>
      <w:r>
        <w:rPr>
          <w:noProof/>
        </w:rPr>
        <w:fldChar w:fldCharType="end"/>
      </w:r>
    </w:p>
    <w:p w14:paraId="053274B7" w14:textId="370DE21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17.2.3.3</w:t>
      </w:r>
      <w:r>
        <w:rPr>
          <w:rFonts w:asciiTheme="minorHAnsi" w:eastAsiaTheme="minorEastAsia" w:hAnsiTheme="minorHAnsi" w:cstheme="minorBidi"/>
          <w:noProof/>
          <w:kern w:val="2"/>
          <w:sz w:val="22"/>
          <w:szCs w:val="22"/>
          <w:lang w:eastAsia="en-GB"/>
          <w14:ligatures w14:val="standardContextual"/>
        </w:rPr>
        <w:tab/>
      </w:r>
      <w:r>
        <w:rPr>
          <w:noProof/>
        </w:rPr>
        <w:t>Notification Management server</w:t>
      </w:r>
      <w:r>
        <w:rPr>
          <w:noProof/>
        </w:rPr>
        <w:tab/>
      </w:r>
      <w:r>
        <w:rPr>
          <w:noProof/>
        </w:rPr>
        <w:fldChar w:fldCharType="begin"/>
      </w:r>
      <w:r>
        <w:rPr>
          <w:noProof/>
        </w:rPr>
        <w:instrText xml:space="preserve"> PAGEREF _Toc162886489 \h </w:instrText>
      </w:r>
      <w:r>
        <w:rPr>
          <w:noProof/>
        </w:rPr>
      </w:r>
      <w:r>
        <w:rPr>
          <w:noProof/>
        </w:rPr>
        <w:fldChar w:fldCharType="separate"/>
      </w:r>
      <w:r>
        <w:rPr>
          <w:noProof/>
        </w:rPr>
        <w:t>282</w:t>
      </w:r>
      <w:r>
        <w:rPr>
          <w:noProof/>
        </w:rPr>
        <w:fldChar w:fldCharType="end"/>
      </w:r>
    </w:p>
    <w:p w14:paraId="7BB4375D" w14:textId="3E5699DB"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17.2.4</w:t>
      </w:r>
      <w:r>
        <w:rPr>
          <w:rFonts w:asciiTheme="minorHAnsi" w:eastAsiaTheme="minorEastAsia" w:hAnsiTheme="minorHAnsi" w:cstheme="minorBidi"/>
          <w:noProof/>
          <w:kern w:val="2"/>
          <w:sz w:val="22"/>
          <w:szCs w:val="22"/>
          <w:lang w:eastAsia="en-GB"/>
          <w14:ligatures w14:val="standardContextual"/>
        </w:rPr>
        <w:tab/>
      </w:r>
      <w:r>
        <w:rPr>
          <w:noProof/>
        </w:rPr>
        <w:t>Reference points description</w:t>
      </w:r>
      <w:r>
        <w:rPr>
          <w:noProof/>
        </w:rPr>
        <w:tab/>
      </w:r>
      <w:r>
        <w:rPr>
          <w:noProof/>
        </w:rPr>
        <w:fldChar w:fldCharType="begin"/>
      </w:r>
      <w:r>
        <w:rPr>
          <w:noProof/>
        </w:rPr>
        <w:instrText xml:space="preserve"> PAGEREF _Toc162886490 \h </w:instrText>
      </w:r>
      <w:r>
        <w:rPr>
          <w:noProof/>
        </w:rPr>
      </w:r>
      <w:r>
        <w:rPr>
          <w:noProof/>
        </w:rPr>
        <w:fldChar w:fldCharType="separate"/>
      </w:r>
      <w:r>
        <w:rPr>
          <w:noProof/>
        </w:rPr>
        <w:t>283</w:t>
      </w:r>
      <w:r>
        <w:rPr>
          <w:noProof/>
        </w:rPr>
        <w:fldChar w:fldCharType="end"/>
      </w:r>
    </w:p>
    <w:p w14:paraId="4BBCF567" w14:textId="753CA2E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_Toc162886491 \h </w:instrText>
      </w:r>
      <w:r>
        <w:rPr>
          <w:noProof/>
        </w:rPr>
      </w:r>
      <w:r>
        <w:rPr>
          <w:noProof/>
        </w:rPr>
        <w:fldChar w:fldCharType="separate"/>
      </w:r>
      <w:r>
        <w:rPr>
          <w:noProof/>
        </w:rPr>
        <w:t>283</w:t>
      </w:r>
      <w:r>
        <w:rPr>
          <w:noProof/>
        </w:rPr>
        <w:fldChar w:fldCharType="end"/>
      </w:r>
    </w:p>
    <w:p w14:paraId="2B1F4BC2" w14:textId="50F72AC1"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17.2.4.2</w:t>
      </w:r>
      <w:r>
        <w:rPr>
          <w:rFonts w:asciiTheme="minorHAnsi" w:eastAsiaTheme="minorEastAsia" w:hAnsiTheme="minorHAnsi" w:cstheme="minorBidi"/>
          <w:noProof/>
          <w:kern w:val="2"/>
          <w:sz w:val="22"/>
          <w:szCs w:val="22"/>
          <w:lang w:eastAsia="en-GB"/>
          <w14:ligatures w14:val="standardContextual"/>
        </w:rPr>
        <w:tab/>
      </w:r>
      <w:r>
        <w:rPr>
          <w:noProof/>
        </w:rPr>
        <w:t>NM-UU</w:t>
      </w:r>
      <w:r>
        <w:rPr>
          <w:noProof/>
        </w:rPr>
        <w:tab/>
      </w:r>
      <w:r>
        <w:rPr>
          <w:noProof/>
        </w:rPr>
        <w:fldChar w:fldCharType="begin"/>
      </w:r>
      <w:r>
        <w:rPr>
          <w:noProof/>
        </w:rPr>
        <w:instrText xml:space="preserve"> PAGEREF _Toc162886492 \h </w:instrText>
      </w:r>
      <w:r>
        <w:rPr>
          <w:noProof/>
        </w:rPr>
      </w:r>
      <w:r>
        <w:rPr>
          <w:noProof/>
        </w:rPr>
        <w:fldChar w:fldCharType="separate"/>
      </w:r>
      <w:r>
        <w:rPr>
          <w:noProof/>
        </w:rPr>
        <w:t>283</w:t>
      </w:r>
      <w:r>
        <w:rPr>
          <w:noProof/>
        </w:rPr>
        <w:fldChar w:fldCharType="end"/>
      </w:r>
    </w:p>
    <w:p w14:paraId="6AAA150F" w14:textId="6302379B"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17.2.4.3</w:t>
      </w:r>
      <w:r>
        <w:rPr>
          <w:rFonts w:asciiTheme="minorHAnsi" w:eastAsiaTheme="minorEastAsia" w:hAnsiTheme="minorHAnsi" w:cstheme="minorBidi"/>
          <w:noProof/>
          <w:kern w:val="2"/>
          <w:sz w:val="22"/>
          <w:szCs w:val="22"/>
          <w:lang w:eastAsia="en-GB"/>
          <w14:ligatures w14:val="standardContextual"/>
        </w:rPr>
        <w:tab/>
      </w:r>
      <w:r>
        <w:rPr>
          <w:noProof/>
        </w:rPr>
        <w:t>NM-C</w:t>
      </w:r>
      <w:r>
        <w:rPr>
          <w:noProof/>
        </w:rPr>
        <w:tab/>
      </w:r>
      <w:r>
        <w:rPr>
          <w:noProof/>
        </w:rPr>
        <w:fldChar w:fldCharType="begin"/>
      </w:r>
      <w:r>
        <w:rPr>
          <w:noProof/>
        </w:rPr>
        <w:instrText xml:space="preserve"> PAGEREF _Toc162886493 \h </w:instrText>
      </w:r>
      <w:r>
        <w:rPr>
          <w:noProof/>
        </w:rPr>
      </w:r>
      <w:r>
        <w:rPr>
          <w:noProof/>
        </w:rPr>
        <w:fldChar w:fldCharType="separate"/>
      </w:r>
      <w:r>
        <w:rPr>
          <w:noProof/>
        </w:rPr>
        <w:t>283</w:t>
      </w:r>
      <w:r>
        <w:rPr>
          <w:noProof/>
        </w:rPr>
        <w:fldChar w:fldCharType="end"/>
      </w:r>
    </w:p>
    <w:p w14:paraId="19F6DA83" w14:textId="7D549372"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17.2.4.4</w:t>
      </w:r>
      <w:r>
        <w:rPr>
          <w:rFonts w:asciiTheme="minorHAnsi" w:eastAsiaTheme="minorEastAsia" w:hAnsiTheme="minorHAnsi" w:cstheme="minorBidi"/>
          <w:noProof/>
          <w:kern w:val="2"/>
          <w:sz w:val="22"/>
          <w:szCs w:val="22"/>
          <w:lang w:eastAsia="en-GB"/>
          <w14:ligatures w14:val="standardContextual"/>
        </w:rPr>
        <w:tab/>
      </w:r>
      <w:r>
        <w:rPr>
          <w:noProof/>
        </w:rPr>
        <w:t>NM-S</w:t>
      </w:r>
      <w:r>
        <w:rPr>
          <w:noProof/>
        </w:rPr>
        <w:tab/>
      </w:r>
      <w:r>
        <w:rPr>
          <w:noProof/>
        </w:rPr>
        <w:fldChar w:fldCharType="begin"/>
      </w:r>
      <w:r>
        <w:rPr>
          <w:noProof/>
        </w:rPr>
        <w:instrText xml:space="preserve"> PAGEREF _Toc162886494 \h </w:instrText>
      </w:r>
      <w:r>
        <w:rPr>
          <w:noProof/>
        </w:rPr>
      </w:r>
      <w:r>
        <w:rPr>
          <w:noProof/>
        </w:rPr>
        <w:fldChar w:fldCharType="separate"/>
      </w:r>
      <w:r>
        <w:rPr>
          <w:noProof/>
        </w:rPr>
        <w:t>283</w:t>
      </w:r>
      <w:r>
        <w:rPr>
          <w:noProof/>
        </w:rPr>
        <w:fldChar w:fldCharType="end"/>
      </w:r>
    </w:p>
    <w:p w14:paraId="2E2982F2" w14:textId="1A02686F"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17.3</w:t>
      </w:r>
      <w:r>
        <w:rPr>
          <w:rFonts w:asciiTheme="minorHAnsi" w:eastAsiaTheme="minorEastAsia" w:hAnsiTheme="minorHAnsi" w:cstheme="minorBidi"/>
          <w:noProof/>
          <w:kern w:val="2"/>
          <w:sz w:val="22"/>
          <w:szCs w:val="22"/>
          <w:lang w:eastAsia="en-GB"/>
          <w14:ligatures w14:val="standardContextual"/>
        </w:rPr>
        <w:tab/>
      </w:r>
      <w:r>
        <w:rPr>
          <w:noProof/>
        </w:rPr>
        <w:t xml:space="preserve">Procedures and information flows for </w:t>
      </w:r>
      <w:r>
        <w:rPr>
          <w:noProof/>
          <w:lang w:eastAsia="zh-CN"/>
        </w:rPr>
        <w:t>notification management</w:t>
      </w:r>
      <w:r>
        <w:rPr>
          <w:noProof/>
        </w:rPr>
        <w:tab/>
      </w:r>
      <w:r>
        <w:rPr>
          <w:noProof/>
        </w:rPr>
        <w:fldChar w:fldCharType="begin"/>
      </w:r>
      <w:r>
        <w:rPr>
          <w:noProof/>
        </w:rPr>
        <w:instrText xml:space="preserve"> PAGEREF _Toc162886495 \h </w:instrText>
      </w:r>
      <w:r>
        <w:rPr>
          <w:noProof/>
        </w:rPr>
      </w:r>
      <w:r>
        <w:rPr>
          <w:noProof/>
        </w:rPr>
        <w:fldChar w:fldCharType="separate"/>
      </w:r>
      <w:r>
        <w:rPr>
          <w:noProof/>
        </w:rPr>
        <w:t>283</w:t>
      </w:r>
      <w:r>
        <w:rPr>
          <w:noProof/>
        </w:rPr>
        <w:fldChar w:fldCharType="end"/>
      </w:r>
    </w:p>
    <w:p w14:paraId="09914FF7" w14:textId="1975EEB7"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17.3.1</w:t>
      </w:r>
      <w:r>
        <w:rPr>
          <w:rFonts w:asciiTheme="minorHAnsi" w:eastAsiaTheme="minorEastAsia" w:hAnsiTheme="minorHAnsi" w:cstheme="minorBidi"/>
          <w:noProof/>
          <w:kern w:val="2"/>
          <w:sz w:val="22"/>
          <w:szCs w:val="22"/>
          <w:lang w:eastAsia="en-GB"/>
          <w14:ligatures w14:val="standardContextual"/>
        </w:rPr>
        <w:tab/>
      </w:r>
      <w:r>
        <w:rPr>
          <w:noProof/>
          <w:lang w:eastAsia="zh-CN"/>
        </w:rPr>
        <w:t>General</w:t>
      </w:r>
      <w:r>
        <w:rPr>
          <w:noProof/>
        </w:rPr>
        <w:tab/>
      </w:r>
      <w:r>
        <w:rPr>
          <w:noProof/>
        </w:rPr>
        <w:fldChar w:fldCharType="begin"/>
      </w:r>
      <w:r>
        <w:rPr>
          <w:noProof/>
        </w:rPr>
        <w:instrText xml:space="preserve"> PAGEREF _Toc162886496 \h </w:instrText>
      </w:r>
      <w:r>
        <w:rPr>
          <w:noProof/>
        </w:rPr>
      </w:r>
      <w:r>
        <w:rPr>
          <w:noProof/>
        </w:rPr>
        <w:fldChar w:fldCharType="separate"/>
      </w:r>
      <w:r>
        <w:rPr>
          <w:noProof/>
        </w:rPr>
        <w:t>283</w:t>
      </w:r>
      <w:r>
        <w:rPr>
          <w:noProof/>
        </w:rPr>
        <w:fldChar w:fldCharType="end"/>
      </w:r>
    </w:p>
    <w:p w14:paraId="26B5663D" w14:textId="57887490"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17.3.2</w:t>
      </w:r>
      <w:r>
        <w:rPr>
          <w:rFonts w:asciiTheme="minorHAnsi" w:eastAsiaTheme="minorEastAsia" w:hAnsiTheme="minorHAnsi" w:cstheme="minorBidi"/>
          <w:noProof/>
          <w:kern w:val="2"/>
          <w:sz w:val="22"/>
          <w:szCs w:val="22"/>
          <w:lang w:eastAsia="en-GB"/>
          <w14:ligatures w14:val="standardContextual"/>
        </w:rPr>
        <w:tab/>
      </w:r>
      <w:r>
        <w:rPr>
          <w:noProof/>
          <w:lang w:eastAsia="zh-CN"/>
        </w:rPr>
        <w:t>Information flows for notification management</w:t>
      </w:r>
      <w:r>
        <w:rPr>
          <w:noProof/>
        </w:rPr>
        <w:tab/>
      </w:r>
      <w:r>
        <w:rPr>
          <w:noProof/>
        </w:rPr>
        <w:fldChar w:fldCharType="begin"/>
      </w:r>
      <w:r>
        <w:rPr>
          <w:noProof/>
        </w:rPr>
        <w:instrText xml:space="preserve"> PAGEREF _Toc162886497 \h </w:instrText>
      </w:r>
      <w:r>
        <w:rPr>
          <w:noProof/>
        </w:rPr>
      </w:r>
      <w:r>
        <w:rPr>
          <w:noProof/>
        </w:rPr>
        <w:fldChar w:fldCharType="separate"/>
      </w:r>
      <w:r>
        <w:rPr>
          <w:noProof/>
        </w:rPr>
        <w:t>283</w:t>
      </w:r>
      <w:r>
        <w:rPr>
          <w:noProof/>
        </w:rPr>
        <w:fldChar w:fldCharType="end"/>
      </w:r>
    </w:p>
    <w:p w14:paraId="181FEBC8" w14:textId="67A0321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17.3.2.1</w:t>
      </w:r>
      <w:r>
        <w:rPr>
          <w:rFonts w:asciiTheme="minorHAnsi" w:eastAsiaTheme="minorEastAsia" w:hAnsiTheme="minorHAnsi" w:cstheme="minorBidi"/>
          <w:noProof/>
          <w:kern w:val="2"/>
          <w:sz w:val="22"/>
          <w:szCs w:val="22"/>
          <w:lang w:eastAsia="en-GB"/>
          <w14:ligatures w14:val="standardContextual"/>
        </w:rPr>
        <w:tab/>
      </w:r>
      <w:r>
        <w:rPr>
          <w:noProof/>
        </w:rPr>
        <w:t>Create notification channel request</w:t>
      </w:r>
      <w:r>
        <w:rPr>
          <w:noProof/>
        </w:rPr>
        <w:tab/>
      </w:r>
      <w:r>
        <w:rPr>
          <w:noProof/>
        </w:rPr>
        <w:fldChar w:fldCharType="begin"/>
      </w:r>
      <w:r>
        <w:rPr>
          <w:noProof/>
        </w:rPr>
        <w:instrText xml:space="preserve"> PAGEREF _Toc162886498 \h </w:instrText>
      </w:r>
      <w:r>
        <w:rPr>
          <w:noProof/>
        </w:rPr>
      </w:r>
      <w:r>
        <w:rPr>
          <w:noProof/>
        </w:rPr>
        <w:fldChar w:fldCharType="separate"/>
      </w:r>
      <w:r>
        <w:rPr>
          <w:noProof/>
        </w:rPr>
        <w:t>283</w:t>
      </w:r>
      <w:r>
        <w:rPr>
          <w:noProof/>
        </w:rPr>
        <w:fldChar w:fldCharType="end"/>
      </w:r>
    </w:p>
    <w:p w14:paraId="1BA52549" w14:textId="71FFA70D"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17.3.2.2</w:t>
      </w:r>
      <w:r>
        <w:rPr>
          <w:rFonts w:asciiTheme="minorHAnsi" w:eastAsiaTheme="minorEastAsia" w:hAnsiTheme="minorHAnsi" w:cstheme="minorBidi"/>
          <w:noProof/>
          <w:kern w:val="2"/>
          <w:sz w:val="22"/>
          <w:szCs w:val="22"/>
          <w:lang w:eastAsia="en-GB"/>
          <w14:ligatures w14:val="standardContextual"/>
        </w:rPr>
        <w:tab/>
      </w:r>
      <w:r>
        <w:rPr>
          <w:noProof/>
        </w:rPr>
        <w:t>Create notification channel response</w:t>
      </w:r>
      <w:r>
        <w:rPr>
          <w:noProof/>
        </w:rPr>
        <w:tab/>
      </w:r>
      <w:r>
        <w:rPr>
          <w:noProof/>
        </w:rPr>
        <w:fldChar w:fldCharType="begin"/>
      </w:r>
      <w:r>
        <w:rPr>
          <w:noProof/>
        </w:rPr>
        <w:instrText xml:space="preserve"> PAGEREF _Toc162886499 \h </w:instrText>
      </w:r>
      <w:r>
        <w:rPr>
          <w:noProof/>
        </w:rPr>
      </w:r>
      <w:r>
        <w:rPr>
          <w:noProof/>
        </w:rPr>
        <w:fldChar w:fldCharType="separate"/>
      </w:r>
      <w:r>
        <w:rPr>
          <w:noProof/>
        </w:rPr>
        <w:t>283</w:t>
      </w:r>
      <w:r>
        <w:rPr>
          <w:noProof/>
        </w:rPr>
        <w:fldChar w:fldCharType="end"/>
      </w:r>
    </w:p>
    <w:p w14:paraId="29941BE4" w14:textId="66B13673"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17.3.2.3</w:t>
      </w:r>
      <w:r>
        <w:rPr>
          <w:rFonts w:asciiTheme="minorHAnsi" w:eastAsiaTheme="minorEastAsia" w:hAnsiTheme="minorHAnsi" w:cstheme="minorBidi"/>
          <w:noProof/>
          <w:kern w:val="2"/>
          <w:sz w:val="22"/>
          <w:szCs w:val="22"/>
          <w:lang w:eastAsia="en-GB"/>
          <w14:ligatures w14:val="standardContextual"/>
        </w:rPr>
        <w:tab/>
      </w:r>
      <w:r>
        <w:rPr>
          <w:noProof/>
        </w:rPr>
        <w:t>Open notification channel</w:t>
      </w:r>
      <w:r>
        <w:rPr>
          <w:noProof/>
        </w:rPr>
        <w:tab/>
      </w:r>
      <w:r>
        <w:rPr>
          <w:noProof/>
        </w:rPr>
        <w:fldChar w:fldCharType="begin"/>
      </w:r>
      <w:r>
        <w:rPr>
          <w:noProof/>
        </w:rPr>
        <w:instrText xml:space="preserve"> PAGEREF _Toc162886500 \h </w:instrText>
      </w:r>
      <w:r>
        <w:rPr>
          <w:noProof/>
        </w:rPr>
      </w:r>
      <w:r>
        <w:rPr>
          <w:noProof/>
        </w:rPr>
        <w:fldChar w:fldCharType="separate"/>
      </w:r>
      <w:r>
        <w:rPr>
          <w:noProof/>
        </w:rPr>
        <w:t>284</w:t>
      </w:r>
      <w:r>
        <w:rPr>
          <w:noProof/>
        </w:rPr>
        <w:fldChar w:fldCharType="end"/>
      </w:r>
    </w:p>
    <w:p w14:paraId="31FEC069" w14:textId="4BBE766E"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17.3.2.4</w:t>
      </w:r>
      <w:r>
        <w:rPr>
          <w:rFonts w:asciiTheme="minorHAnsi" w:eastAsiaTheme="minorEastAsia" w:hAnsiTheme="minorHAnsi" w:cstheme="minorBidi"/>
          <w:noProof/>
          <w:kern w:val="2"/>
          <w:sz w:val="22"/>
          <w:szCs w:val="22"/>
          <w:lang w:eastAsia="en-GB"/>
          <w14:ligatures w14:val="standardContextual"/>
        </w:rPr>
        <w:tab/>
      </w:r>
      <w:r>
        <w:rPr>
          <w:noProof/>
        </w:rPr>
        <w:t>Notification message</w:t>
      </w:r>
      <w:r>
        <w:rPr>
          <w:noProof/>
        </w:rPr>
        <w:tab/>
      </w:r>
      <w:r>
        <w:rPr>
          <w:noProof/>
        </w:rPr>
        <w:fldChar w:fldCharType="begin"/>
      </w:r>
      <w:r>
        <w:rPr>
          <w:noProof/>
        </w:rPr>
        <w:instrText xml:space="preserve"> PAGEREF _Toc162886501 \h </w:instrText>
      </w:r>
      <w:r>
        <w:rPr>
          <w:noProof/>
        </w:rPr>
      </w:r>
      <w:r>
        <w:rPr>
          <w:noProof/>
        </w:rPr>
        <w:fldChar w:fldCharType="separate"/>
      </w:r>
      <w:r>
        <w:rPr>
          <w:noProof/>
        </w:rPr>
        <w:t>284</w:t>
      </w:r>
      <w:r>
        <w:rPr>
          <w:noProof/>
        </w:rPr>
        <w:fldChar w:fldCharType="end"/>
      </w:r>
    </w:p>
    <w:p w14:paraId="15285A08" w14:textId="7D70A348"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17.3.2.5</w:t>
      </w:r>
      <w:r>
        <w:rPr>
          <w:rFonts w:asciiTheme="minorHAnsi" w:eastAsiaTheme="minorEastAsia" w:hAnsiTheme="minorHAnsi" w:cstheme="minorBidi"/>
          <w:noProof/>
          <w:kern w:val="2"/>
          <w:sz w:val="22"/>
          <w:szCs w:val="22"/>
          <w:lang w:eastAsia="en-GB"/>
          <w14:ligatures w14:val="standardContextual"/>
        </w:rPr>
        <w:tab/>
      </w:r>
      <w:r>
        <w:rPr>
          <w:noProof/>
        </w:rPr>
        <w:t>Delete notification channel request</w:t>
      </w:r>
      <w:r>
        <w:rPr>
          <w:noProof/>
        </w:rPr>
        <w:tab/>
      </w:r>
      <w:r>
        <w:rPr>
          <w:noProof/>
        </w:rPr>
        <w:fldChar w:fldCharType="begin"/>
      </w:r>
      <w:r>
        <w:rPr>
          <w:noProof/>
        </w:rPr>
        <w:instrText xml:space="preserve"> PAGEREF _Toc162886502 \h </w:instrText>
      </w:r>
      <w:r>
        <w:rPr>
          <w:noProof/>
        </w:rPr>
      </w:r>
      <w:r>
        <w:rPr>
          <w:noProof/>
        </w:rPr>
        <w:fldChar w:fldCharType="separate"/>
      </w:r>
      <w:r>
        <w:rPr>
          <w:noProof/>
        </w:rPr>
        <w:t>284</w:t>
      </w:r>
      <w:r>
        <w:rPr>
          <w:noProof/>
        </w:rPr>
        <w:fldChar w:fldCharType="end"/>
      </w:r>
    </w:p>
    <w:p w14:paraId="4812AF3C" w14:textId="1AE577FA"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17.3.2.6</w:t>
      </w:r>
      <w:r>
        <w:rPr>
          <w:rFonts w:asciiTheme="minorHAnsi" w:eastAsiaTheme="minorEastAsia" w:hAnsiTheme="minorHAnsi" w:cstheme="minorBidi"/>
          <w:noProof/>
          <w:kern w:val="2"/>
          <w:sz w:val="22"/>
          <w:szCs w:val="22"/>
          <w:lang w:eastAsia="en-GB"/>
          <w14:ligatures w14:val="standardContextual"/>
        </w:rPr>
        <w:tab/>
      </w:r>
      <w:r>
        <w:rPr>
          <w:noProof/>
        </w:rPr>
        <w:t>Delete notification channel response</w:t>
      </w:r>
      <w:r>
        <w:rPr>
          <w:noProof/>
        </w:rPr>
        <w:tab/>
      </w:r>
      <w:r>
        <w:rPr>
          <w:noProof/>
        </w:rPr>
        <w:fldChar w:fldCharType="begin"/>
      </w:r>
      <w:r>
        <w:rPr>
          <w:noProof/>
        </w:rPr>
        <w:instrText xml:space="preserve"> PAGEREF _Toc162886503 \h </w:instrText>
      </w:r>
      <w:r>
        <w:rPr>
          <w:noProof/>
        </w:rPr>
      </w:r>
      <w:r>
        <w:rPr>
          <w:noProof/>
        </w:rPr>
        <w:fldChar w:fldCharType="separate"/>
      </w:r>
      <w:r>
        <w:rPr>
          <w:noProof/>
        </w:rPr>
        <w:t>285</w:t>
      </w:r>
      <w:r>
        <w:rPr>
          <w:noProof/>
        </w:rPr>
        <w:fldChar w:fldCharType="end"/>
      </w:r>
    </w:p>
    <w:p w14:paraId="0FD971D5" w14:textId="18752A86"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17.3.2.7</w:t>
      </w:r>
      <w:r>
        <w:rPr>
          <w:rFonts w:asciiTheme="minorHAnsi" w:eastAsiaTheme="minorEastAsia" w:hAnsiTheme="minorHAnsi" w:cstheme="minorBidi"/>
          <w:noProof/>
          <w:kern w:val="2"/>
          <w:sz w:val="22"/>
          <w:szCs w:val="22"/>
          <w:lang w:eastAsia="en-GB"/>
          <w14:ligatures w14:val="standardContextual"/>
        </w:rPr>
        <w:tab/>
      </w:r>
      <w:r>
        <w:rPr>
          <w:noProof/>
        </w:rPr>
        <w:t>Update notification channel request</w:t>
      </w:r>
      <w:r>
        <w:rPr>
          <w:noProof/>
        </w:rPr>
        <w:tab/>
      </w:r>
      <w:r>
        <w:rPr>
          <w:noProof/>
        </w:rPr>
        <w:fldChar w:fldCharType="begin"/>
      </w:r>
      <w:r>
        <w:rPr>
          <w:noProof/>
        </w:rPr>
        <w:instrText xml:space="preserve"> PAGEREF _Toc162886504 \h </w:instrText>
      </w:r>
      <w:r>
        <w:rPr>
          <w:noProof/>
        </w:rPr>
      </w:r>
      <w:r>
        <w:rPr>
          <w:noProof/>
        </w:rPr>
        <w:fldChar w:fldCharType="separate"/>
      </w:r>
      <w:r>
        <w:rPr>
          <w:noProof/>
        </w:rPr>
        <w:t>285</w:t>
      </w:r>
      <w:r>
        <w:rPr>
          <w:noProof/>
        </w:rPr>
        <w:fldChar w:fldCharType="end"/>
      </w:r>
    </w:p>
    <w:p w14:paraId="23F0B479" w14:textId="071F0617" w:rsidR="00453EED" w:rsidRDefault="00453EED">
      <w:pPr>
        <w:pStyle w:val="TOC4"/>
        <w:rPr>
          <w:rFonts w:asciiTheme="minorHAnsi" w:eastAsiaTheme="minorEastAsia" w:hAnsiTheme="minorHAnsi" w:cstheme="minorBidi"/>
          <w:noProof/>
          <w:kern w:val="2"/>
          <w:sz w:val="22"/>
          <w:szCs w:val="22"/>
          <w:lang w:eastAsia="en-GB"/>
          <w14:ligatures w14:val="standardContextual"/>
        </w:rPr>
      </w:pPr>
      <w:r>
        <w:rPr>
          <w:noProof/>
        </w:rPr>
        <w:t>17.3.2.8</w:t>
      </w:r>
      <w:r>
        <w:rPr>
          <w:rFonts w:asciiTheme="minorHAnsi" w:eastAsiaTheme="minorEastAsia" w:hAnsiTheme="minorHAnsi" w:cstheme="minorBidi"/>
          <w:noProof/>
          <w:kern w:val="2"/>
          <w:sz w:val="22"/>
          <w:szCs w:val="22"/>
          <w:lang w:eastAsia="en-GB"/>
          <w14:ligatures w14:val="standardContextual"/>
        </w:rPr>
        <w:tab/>
      </w:r>
      <w:r>
        <w:rPr>
          <w:noProof/>
        </w:rPr>
        <w:t>Update notification channel response</w:t>
      </w:r>
      <w:r>
        <w:rPr>
          <w:noProof/>
        </w:rPr>
        <w:tab/>
      </w:r>
      <w:r>
        <w:rPr>
          <w:noProof/>
        </w:rPr>
        <w:fldChar w:fldCharType="begin"/>
      </w:r>
      <w:r>
        <w:rPr>
          <w:noProof/>
        </w:rPr>
        <w:instrText xml:space="preserve"> PAGEREF _Toc162886505 \h </w:instrText>
      </w:r>
      <w:r>
        <w:rPr>
          <w:noProof/>
        </w:rPr>
      </w:r>
      <w:r>
        <w:rPr>
          <w:noProof/>
        </w:rPr>
        <w:fldChar w:fldCharType="separate"/>
      </w:r>
      <w:r>
        <w:rPr>
          <w:noProof/>
        </w:rPr>
        <w:t>285</w:t>
      </w:r>
      <w:r>
        <w:rPr>
          <w:noProof/>
        </w:rPr>
        <w:fldChar w:fldCharType="end"/>
      </w:r>
    </w:p>
    <w:p w14:paraId="6448535B" w14:textId="118ACA0C"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17.3.3</w:t>
      </w:r>
      <w:r>
        <w:rPr>
          <w:rFonts w:asciiTheme="minorHAnsi" w:eastAsiaTheme="minorEastAsia" w:hAnsiTheme="minorHAnsi" w:cstheme="minorBidi"/>
          <w:noProof/>
          <w:kern w:val="2"/>
          <w:sz w:val="22"/>
          <w:szCs w:val="22"/>
          <w:lang w:eastAsia="en-GB"/>
          <w14:ligatures w14:val="standardContextual"/>
        </w:rPr>
        <w:tab/>
      </w:r>
      <w:r>
        <w:rPr>
          <w:noProof/>
        </w:rPr>
        <w:t>Procedure for creating notification channel to receive notifications</w:t>
      </w:r>
      <w:r>
        <w:rPr>
          <w:noProof/>
        </w:rPr>
        <w:tab/>
      </w:r>
      <w:r>
        <w:rPr>
          <w:noProof/>
        </w:rPr>
        <w:fldChar w:fldCharType="begin"/>
      </w:r>
      <w:r>
        <w:rPr>
          <w:noProof/>
        </w:rPr>
        <w:instrText xml:space="preserve"> PAGEREF _Toc162886506 \h </w:instrText>
      </w:r>
      <w:r>
        <w:rPr>
          <w:noProof/>
        </w:rPr>
      </w:r>
      <w:r>
        <w:rPr>
          <w:noProof/>
        </w:rPr>
        <w:fldChar w:fldCharType="separate"/>
      </w:r>
      <w:r>
        <w:rPr>
          <w:noProof/>
        </w:rPr>
        <w:t>285</w:t>
      </w:r>
      <w:r>
        <w:rPr>
          <w:noProof/>
        </w:rPr>
        <w:fldChar w:fldCharType="end"/>
      </w:r>
    </w:p>
    <w:p w14:paraId="45B2BC40" w14:textId="3642208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17.3.4</w:t>
      </w:r>
      <w:r>
        <w:rPr>
          <w:rFonts w:asciiTheme="minorHAnsi" w:eastAsiaTheme="minorEastAsia" w:hAnsiTheme="minorHAnsi" w:cstheme="minorBidi"/>
          <w:noProof/>
          <w:kern w:val="2"/>
          <w:sz w:val="22"/>
          <w:szCs w:val="22"/>
          <w:lang w:eastAsia="en-GB"/>
          <w14:ligatures w14:val="standardContextual"/>
        </w:rPr>
        <w:tab/>
      </w:r>
      <w:r>
        <w:rPr>
          <w:noProof/>
        </w:rPr>
        <w:t>Procedure for deleting notification channel</w:t>
      </w:r>
      <w:r>
        <w:rPr>
          <w:noProof/>
        </w:rPr>
        <w:tab/>
      </w:r>
      <w:r>
        <w:rPr>
          <w:noProof/>
        </w:rPr>
        <w:fldChar w:fldCharType="begin"/>
      </w:r>
      <w:r>
        <w:rPr>
          <w:noProof/>
        </w:rPr>
        <w:instrText xml:space="preserve"> PAGEREF _Toc162886507 \h </w:instrText>
      </w:r>
      <w:r>
        <w:rPr>
          <w:noProof/>
        </w:rPr>
      </w:r>
      <w:r>
        <w:rPr>
          <w:noProof/>
        </w:rPr>
        <w:fldChar w:fldCharType="separate"/>
      </w:r>
      <w:r>
        <w:rPr>
          <w:noProof/>
        </w:rPr>
        <w:t>287</w:t>
      </w:r>
      <w:r>
        <w:rPr>
          <w:noProof/>
        </w:rPr>
        <w:fldChar w:fldCharType="end"/>
      </w:r>
    </w:p>
    <w:p w14:paraId="74ECB631" w14:textId="115DFE8A" w:rsidR="00453EED" w:rsidRDefault="00453EED">
      <w:pPr>
        <w:pStyle w:val="TOC3"/>
        <w:rPr>
          <w:rFonts w:asciiTheme="minorHAnsi" w:eastAsiaTheme="minorEastAsia" w:hAnsiTheme="minorHAnsi" w:cstheme="minorBidi"/>
          <w:noProof/>
          <w:kern w:val="2"/>
          <w:sz w:val="22"/>
          <w:szCs w:val="22"/>
          <w:lang w:eastAsia="en-GB"/>
          <w14:ligatures w14:val="standardContextual"/>
        </w:rPr>
      </w:pPr>
      <w:r>
        <w:rPr>
          <w:noProof/>
        </w:rPr>
        <w:t>17.3.5</w:t>
      </w:r>
      <w:r>
        <w:rPr>
          <w:rFonts w:asciiTheme="minorHAnsi" w:eastAsiaTheme="minorEastAsia" w:hAnsiTheme="minorHAnsi" w:cstheme="minorBidi"/>
          <w:noProof/>
          <w:kern w:val="2"/>
          <w:sz w:val="22"/>
          <w:szCs w:val="22"/>
          <w:lang w:eastAsia="en-GB"/>
          <w14:ligatures w14:val="standardContextual"/>
        </w:rPr>
        <w:tab/>
      </w:r>
      <w:r>
        <w:rPr>
          <w:noProof/>
        </w:rPr>
        <w:t>Procedure for updating notification channel</w:t>
      </w:r>
      <w:r>
        <w:rPr>
          <w:noProof/>
        </w:rPr>
        <w:tab/>
      </w:r>
      <w:r>
        <w:rPr>
          <w:noProof/>
        </w:rPr>
        <w:fldChar w:fldCharType="begin"/>
      </w:r>
      <w:r>
        <w:rPr>
          <w:noProof/>
        </w:rPr>
        <w:instrText xml:space="preserve"> PAGEREF _Toc162886508 \h </w:instrText>
      </w:r>
      <w:r>
        <w:rPr>
          <w:noProof/>
        </w:rPr>
      </w:r>
      <w:r>
        <w:rPr>
          <w:noProof/>
        </w:rPr>
        <w:fldChar w:fldCharType="separate"/>
      </w:r>
      <w:r>
        <w:rPr>
          <w:noProof/>
        </w:rPr>
        <w:t>288</w:t>
      </w:r>
      <w:r>
        <w:rPr>
          <w:noProof/>
        </w:rPr>
        <w:fldChar w:fldCharType="end"/>
      </w:r>
    </w:p>
    <w:p w14:paraId="381678ED" w14:textId="59E8581A"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18</w:t>
      </w:r>
      <w:r>
        <w:rPr>
          <w:rFonts w:asciiTheme="minorHAnsi" w:eastAsiaTheme="minorEastAsia" w:hAnsiTheme="minorHAnsi" w:cstheme="minorBidi"/>
          <w:noProof/>
          <w:kern w:val="2"/>
          <w:szCs w:val="22"/>
          <w:lang w:eastAsia="en-GB"/>
          <w14:ligatures w14:val="standardContextual"/>
        </w:rPr>
        <w:tab/>
      </w:r>
      <w:r>
        <w:rPr>
          <w:noProof/>
        </w:rPr>
        <w:t>Data Delivery</w:t>
      </w:r>
      <w:r>
        <w:rPr>
          <w:noProof/>
        </w:rPr>
        <w:tab/>
      </w:r>
      <w:r>
        <w:rPr>
          <w:noProof/>
        </w:rPr>
        <w:fldChar w:fldCharType="begin"/>
      </w:r>
      <w:r>
        <w:rPr>
          <w:noProof/>
        </w:rPr>
        <w:instrText xml:space="preserve"> PAGEREF _Toc162886509 \h </w:instrText>
      </w:r>
      <w:r>
        <w:rPr>
          <w:noProof/>
        </w:rPr>
      </w:r>
      <w:r>
        <w:rPr>
          <w:noProof/>
        </w:rPr>
        <w:fldChar w:fldCharType="separate"/>
      </w:r>
      <w:r>
        <w:rPr>
          <w:noProof/>
        </w:rPr>
        <w:t>289</w:t>
      </w:r>
      <w:r>
        <w:rPr>
          <w:noProof/>
        </w:rPr>
        <w:fldChar w:fldCharType="end"/>
      </w:r>
    </w:p>
    <w:p w14:paraId="5129F124" w14:textId="675EC9D3"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_Toc162886510 \h </w:instrText>
      </w:r>
      <w:r>
        <w:rPr>
          <w:noProof/>
        </w:rPr>
      </w:r>
      <w:r>
        <w:rPr>
          <w:noProof/>
        </w:rPr>
        <w:fldChar w:fldCharType="separate"/>
      </w:r>
      <w:r>
        <w:rPr>
          <w:noProof/>
        </w:rPr>
        <w:t>289</w:t>
      </w:r>
      <w:r>
        <w:rPr>
          <w:noProof/>
        </w:rPr>
        <w:fldChar w:fldCharType="end"/>
      </w:r>
    </w:p>
    <w:p w14:paraId="5114D223" w14:textId="42629BE5"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19</w:t>
      </w:r>
      <w:r>
        <w:rPr>
          <w:rFonts w:asciiTheme="minorHAnsi" w:eastAsiaTheme="minorEastAsia" w:hAnsiTheme="minorHAnsi" w:cstheme="minorBidi"/>
          <w:noProof/>
          <w:kern w:val="2"/>
          <w:szCs w:val="22"/>
          <w:lang w:eastAsia="en-GB"/>
          <w14:ligatures w14:val="standardContextual"/>
        </w:rPr>
        <w:tab/>
      </w:r>
      <w:r>
        <w:rPr>
          <w:noProof/>
        </w:rPr>
        <w:t>Application Data Analytics Enablement</w:t>
      </w:r>
      <w:r>
        <w:rPr>
          <w:noProof/>
        </w:rPr>
        <w:tab/>
      </w:r>
      <w:r>
        <w:rPr>
          <w:noProof/>
        </w:rPr>
        <w:fldChar w:fldCharType="begin"/>
      </w:r>
      <w:r>
        <w:rPr>
          <w:noProof/>
        </w:rPr>
        <w:instrText xml:space="preserve"> PAGEREF _Toc162886511 \h </w:instrText>
      </w:r>
      <w:r>
        <w:rPr>
          <w:noProof/>
        </w:rPr>
      </w:r>
      <w:r>
        <w:rPr>
          <w:noProof/>
        </w:rPr>
        <w:fldChar w:fldCharType="separate"/>
      </w:r>
      <w:r>
        <w:rPr>
          <w:noProof/>
        </w:rPr>
        <w:t>289</w:t>
      </w:r>
      <w:r>
        <w:rPr>
          <w:noProof/>
        </w:rPr>
        <w:fldChar w:fldCharType="end"/>
      </w:r>
    </w:p>
    <w:p w14:paraId="26CE5D50" w14:textId="3A76557E" w:rsidR="00453EED" w:rsidRDefault="00453EED">
      <w:pPr>
        <w:pStyle w:val="TOC2"/>
        <w:rPr>
          <w:rFonts w:asciiTheme="minorHAnsi" w:eastAsiaTheme="minorEastAsia" w:hAnsiTheme="minorHAnsi" w:cstheme="minorBidi"/>
          <w:noProof/>
          <w:kern w:val="2"/>
          <w:sz w:val="22"/>
          <w:szCs w:val="22"/>
          <w:lang w:eastAsia="en-GB"/>
          <w14:ligatures w14:val="standardContextual"/>
        </w:rPr>
      </w:pPr>
      <w:r>
        <w:rPr>
          <w:noProof/>
        </w:rPr>
        <w:t>19.1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_Toc162886512 \h </w:instrText>
      </w:r>
      <w:r>
        <w:rPr>
          <w:noProof/>
        </w:rPr>
      </w:r>
      <w:r>
        <w:rPr>
          <w:noProof/>
        </w:rPr>
        <w:fldChar w:fldCharType="separate"/>
      </w:r>
      <w:r>
        <w:rPr>
          <w:noProof/>
        </w:rPr>
        <w:t>289</w:t>
      </w:r>
      <w:r>
        <w:rPr>
          <w:noProof/>
        </w:rPr>
        <w:fldChar w:fldCharType="end"/>
      </w:r>
    </w:p>
    <w:p w14:paraId="55DE7C4F" w14:textId="795531CF" w:rsidR="00453EED" w:rsidRDefault="00453EED">
      <w:pPr>
        <w:pStyle w:val="TOC9"/>
        <w:rPr>
          <w:rFonts w:asciiTheme="minorHAnsi" w:eastAsiaTheme="minorEastAsia" w:hAnsiTheme="minorHAnsi" w:cstheme="minorBidi"/>
          <w:b w:val="0"/>
          <w:noProof/>
          <w:kern w:val="2"/>
          <w:szCs w:val="22"/>
          <w:lang w:eastAsia="en-GB"/>
          <w14:ligatures w14:val="standardContextual"/>
        </w:rPr>
      </w:pPr>
      <w:r>
        <w:rPr>
          <w:noProof/>
        </w:rPr>
        <w:t xml:space="preserve">Annex A (informative): SEAL integration with </w:t>
      </w:r>
      <w:r w:rsidRPr="006A7670">
        <w:rPr>
          <w:rFonts w:eastAsia="SimSun"/>
          <w:noProof/>
        </w:rPr>
        <w:t>3GPP network exposure systems</w:t>
      </w:r>
      <w:r>
        <w:rPr>
          <w:noProof/>
        </w:rPr>
        <w:tab/>
      </w:r>
      <w:r>
        <w:rPr>
          <w:noProof/>
        </w:rPr>
        <w:fldChar w:fldCharType="begin"/>
      </w:r>
      <w:r>
        <w:rPr>
          <w:noProof/>
        </w:rPr>
        <w:instrText xml:space="preserve"> PAGEREF _Toc162886513 \h </w:instrText>
      </w:r>
      <w:r>
        <w:rPr>
          <w:noProof/>
        </w:rPr>
      </w:r>
      <w:r>
        <w:rPr>
          <w:noProof/>
        </w:rPr>
        <w:fldChar w:fldCharType="separate"/>
      </w:r>
      <w:r>
        <w:rPr>
          <w:noProof/>
        </w:rPr>
        <w:t>289</w:t>
      </w:r>
      <w:r>
        <w:rPr>
          <w:noProof/>
        </w:rPr>
        <w:fldChar w:fldCharType="end"/>
      </w:r>
    </w:p>
    <w:p w14:paraId="5353D005" w14:textId="6C7D2CED" w:rsidR="00453EED" w:rsidRDefault="00453EED">
      <w:pPr>
        <w:pStyle w:val="TOC9"/>
        <w:rPr>
          <w:rFonts w:asciiTheme="minorHAnsi" w:eastAsiaTheme="minorEastAsia" w:hAnsiTheme="minorHAnsi" w:cstheme="minorBidi"/>
          <w:b w:val="0"/>
          <w:noProof/>
          <w:kern w:val="2"/>
          <w:szCs w:val="22"/>
          <w:lang w:eastAsia="en-GB"/>
          <w14:ligatures w14:val="standardContextual"/>
        </w:rPr>
      </w:pPr>
      <w:r>
        <w:rPr>
          <w:noProof/>
        </w:rPr>
        <w:t xml:space="preserve">Annex B (informative): SEAL functional model mapping with </w:t>
      </w:r>
      <w:r>
        <w:rPr>
          <w:noProof/>
          <w:lang w:eastAsia="zh-CN"/>
        </w:rPr>
        <w:t>Common f</w:t>
      </w:r>
      <w:r>
        <w:rPr>
          <w:noProof/>
        </w:rPr>
        <w:t>unctional architecture (CFA)</w:t>
      </w:r>
      <w:r>
        <w:rPr>
          <w:noProof/>
        </w:rPr>
        <w:tab/>
      </w:r>
      <w:r>
        <w:rPr>
          <w:noProof/>
        </w:rPr>
        <w:fldChar w:fldCharType="begin"/>
      </w:r>
      <w:r>
        <w:rPr>
          <w:noProof/>
        </w:rPr>
        <w:instrText xml:space="preserve"> PAGEREF _Toc162886514 \h </w:instrText>
      </w:r>
      <w:r>
        <w:rPr>
          <w:noProof/>
        </w:rPr>
      </w:r>
      <w:r>
        <w:rPr>
          <w:noProof/>
        </w:rPr>
        <w:fldChar w:fldCharType="separate"/>
      </w:r>
      <w:r>
        <w:rPr>
          <w:noProof/>
        </w:rPr>
        <w:t>291</w:t>
      </w:r>
      <w:r>
        <w:rPr>
          <w:noProof/>
        </w:rPr>
        <w:fldChar w:fldCharType="end"/>
      </w:r>
    </w:p>
    <w:p w14:paraId="51602A2E" w14:textId="6DA1B0BB" w:rsidR="00453EED" w:rsidRDefault="00453EED">
      <w:pPr>
        <w:pStyle w:val="TOC9"/>
        <w:rPr>
          <w:rFonts w:asciiTheme="minorHAnsi" w:eastAsiaTheme="minorEastAsia" w:hAnsiTheme="minorHAnsi" w:cstheme="minorBidi"/>
          <w:b w:val="0"/>
          <w:noProof/>
          <w:kern w:val="2"/>
          <w:szCs w:val="22"/>
          <w:lang w:eastAsia="en-GB"/>
          <w14:ligatures w14:val="standardContextual"/>
        </w:rPr>
      </w:pPr>
      <w:r>
        <w:rPr>
          <w:noProof/>
        </w:rPr>
        <w:t>Annex C (normative): Protocol realizations of LWP in the signalling control plane</w:t>
      </w:r>
      <w:r>
        <w:rPr>
          <w:noProof/>
        </w:rPr>
        <w:tab/>
      </w:r>
      <w:r>
        <w:rPr>
          <w:noProof/>
        </w:rPr>
        <w:fldChar w:fldCharType="begin"/>
      </w:r>
      <w:r>
        <w:rPr>
          <w:noProof/>
        </w:rPr>
        <w:instrText xml:space="preserve"> PAGEREF _Toc162886515 \h </w:instrText>
      </w:r>
      <w:r>
        <w:rPr>
          <w:noProof/>
        </w:rPr>
      </w:r>
      <w:r>
        <w:rPr>
          <w:noProof/>
        </w:rPr>
        <w:fldChar w:fldCharType="separate"/>
      </w:r>
      <w:r>
        <w:rPr>
          <w:noProof/>
        </w:rPr>
        <w:t>292</w:t>
      </w:r>
      <w:r>
        <w:rPr>
          <w:noProof/>
        </w:rPr>
        <w:fldChar w:fldCharType="end"/>
      </w:r>
    </w:p>
    <w:p w14:paraId="713F02CC" w14:textId="765B10EC"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C.1</w:t>
      </w:r>
      <w:r>
        <w:rPr>
          <w:rFonts w:asciiTheme="minorHAnsi" w:eastAsiaTheme="minorEastAsia" w:hAnsiTheme="minorHAnsi" w:cstheme="minorBidi"/>
          <w:noProof/>
          <w:kern w:val="2"/>
          <w:szCs w:val="22"/>
          <w:lang w:eastAsia="en-GB"/>
          <w14:ligatures w14:val="standardContextual"/>
        </w:rPr>
        <w:tab/>
      </w:r>
      <w:r>
        <w:rPr>
          <w:noProof/>
        </w:rPr>
        <w:t>General</w:t>
      </w:r>
      <w:r>
        <w:rPr>
          <w:noProof/>
        </w:rPr>
        <w:tab/>
      </w:r>
      <w:r>
        <w:rPr>
          <w:noProof/>
        </w:rPr>
        <w:fldChar w:fldCharType="begin"/>
      </w:r>
      <w:r>
        <w:rPr>
          <w:noProof/>
        </w:rPr>
        <w:instrText xml:space="preserve"> PAGEREF _Toc162886516 \h </w:instrText>
      </w:r>
      <w:r>
        <w:rPr>
          <w:noProof/>
        </w:rPr>
      </w:r>
      <w:r>
        <w:rPr>
          <w:noProof/>
        </w:rPr>
        <w:fldChar w:fldCharType="separate"/>
      </w:r>
      <w:r>
        <w:rPr>
          <w:noProof/>
        </w:rPr>
        <w:t>292</w:t>
      </w:r>
      <w:r>
        <w:rPr>
          <w:noProof/>
        </w:rPr>
        <w:fldChar w:fldCharType="end"/>
      </w:r>
    </w:p>
    <w:p w14:paraId="195B2F04" w14:textId="0F59E2FB" w:rsidR="00453EED" w:rsidRDefault="00453EED">
      <w:pPr>
        <w:pStyle w:val="TOC1"/>
        <w:rPr>
          <w:rFonts w:asciiTheme="minorHAnsi" w:eastAsiaTheme="minorEastAsia" w:hAnsiTheme="minorHAnsi" w:cstheme="minorBidi"/>
          <w:noProof/>
          <w:kern w:val="2"/>
          <w:szCs w:val="22"/>
          <w:lang w:eastAsia="en-GB"/>
          <w14:ligatures w14:val="standardContextual"/>
        </w:rPr>
      </w:pPr>
      <w:r>
        <w:rPr>
          <w:noProof/>
        </w:rPr>
        <w:t>C.2</w:t>
      </w:r>
      <w:r>
        <w:rPr>
          <w:rFonts w:asciiTheme="minorHAnsi" w:eastAsiaTheme="minorEastAsia" w:hAnsiTheme="minorHAnsi" w:cstheme="minorBidi"/>
          <w:noProof/>
          <w:kern w:val="2"/>
          <w:szCs w:val="22"/>
          <w:lang w:eastAsia="en-GB"/>
          <w14:ligatures w14:val="standardContextual"/>
        </w:rPr>
        <w:tab/>
      </w:r>
      <w:r>
        <w:rPr>
          <w:noProof/>
        </w:rPr>
        <w:t>Usage of CoAP as LWP</w:t>
      </w:r>
      <w:r>
        <w:rPr>
          <w:noProof/>
        </w:rPr>
        <w:tab/>
      </w:r>
      <w:r>
        <w:rPr>
          <w:noProof/>
        </w:rPr>
        <w:fldChar w:fldCharType="begin"/>
      </w:r>
      <w:r>
        <w:rPr>
          <w:noProof/>
        </w:rPr>
        <w:instrText xml:space="preserve"> PAGEREF _Toc162886517 \h </w:instrText>
      </w:r>
      <w:r>
        <w:rPr>
          <w:noProof/>
        </w:rPr>
      </w:r>
      <w:r>
        <w:rPr>
          <w:noProof/>
        </w:rPr>
        <w:fldChar w:fldCharType="separate"/>
      </w:r>
      <w:r>
        <w:rPr>
          <w:noProof/>
        </w:rPr>
        <w:t>292</w:t>
      </w:r>
      <w:r>
        <w:rPr>
          <w:noProof/>
        </w:rPr>
        <w:fldChar w:fldCharType="end"/>
      </w:r>
    </w:p>
    <w:p w14:paraId="5A277D4D" w14:textId="398D1C2A" w:rsidR="00453EED" w:rsidRDefault="00453EED">
      <w:pPr>
        <w:pStyle w:val="TOC9"/>
        <w:rPr>
          <w:rFonts w:asciiTheme="minorHAnsi" w:eastAsiaTheme="minorEastAsia" w:hAnsiTheme="minorHAnsi" w:cstheme="minorBidi"/>
          <w:b w:val="0"/>
          <w:noProof/>
          <w:kern w:val="2"/>
          <w:szCs w:val="22"/>
          <w:lang w:eastAsia="en-GB"/>
          <w14:ligatures w14:val="standardContextual"/>
        </w:rPr>
      </w:pPr>
      <w:r w:rsidRPr="006A7670">
        <w:rPr>
          <w:noProof/>
          <w:lang w:val="fr-FR"/>
        </w:rPr>
        <w:t>Annex D (informative): Exemplary location profile attributes</w:t>
      </w:r>
      <w:r>
        <w:rPr>
          <w:noProof/>
        </w:rPr>
        <w:tab/>
      </w:r>
      <w:r>
        <w:rPr>
          <w:noProof/>
        </w:rPr>
        <w:fldChar w:fldCharType="begin"/>
      </w:r>
      <w:r>
        <w:rPr>
          <w:noProof/>
        </w:rPr>
        <w:instrText xml:space="preserve"> PAGEREF _Toc162886518 \h </w:instrText>
      </w:r>
      <w:r>
        <w:rPr>
          <w:noProof/>
        </w:rPr>
      </w:r>
      <w:r>
        <w:rPr>
          <w:noProof/>
        </w:rPr>
        <w:fldChar w:fldCharType="separate"/>
      </w:r>
      <w:r>
        <w:rPr>
          <w:noProof/>
        </w:rPr>
        <w:t>293</w:t>
      </w:r>
      <w:r>
        <w:rPr>
          <w:noProof/>
        </w:rPr>
        <w:fldChar w:fldCharType="end"/>
      </w:r>
    </w:p>
    <w:p w14:paraId="37FECC70" w14:textId="05A36D79" w:rsidR="00453EED" w:rsidRDefault="00453EED">
      <w:pPr>
        <w:pStyle w:val="TOC9"/>
        <w:rPr>
          <w:rFonts w:asciiTheme="minorHAnsi" w:eastAsiaTheme="minorEastAsia" w:hAnsiTheme="minorHAnsi" w:cstheme="minorBidi"/>
          <w:b w:val="0"/>
          <w:noProof/>
          <w:kern w:val="2"/>
          <w:szCs w:val="22"/>
          <w:lang w:eastAsia="en-GB"/>
          <w14:ligatures w14:val="standardContextual"/>
        </w:rPr>
      </w:pPr>
      <w:r>
        <w:rPr>
          <w:noProof/>
        </w:rPr>
        <w:t>Annex E (informative): Change history</w:t>
      </w:r>
      <w:r>
        <w:rPr>
          <w:noProof/>
        </w:rPr>
        <w:tab/>
      </w:r>
      <w:r>
        <w:rPr>
          <w:noProof/>
        </w:rPr>
        <w:fldChar w:fldCharType="begin"/>
      </w:r>
      <w:r>
        <w:rPr>
          <w:noProof/>
        </w:rPr>
        <w:instrText xml:space="preserve"> PAGEREF _Toc162886519 \h </w:instrText>
      </w:r>
      <w:r>
        <w:rPr>
          <w:noProof/>
        </w:rPr>
      </w:r>
      <w:r>
        <w:rPr>
          <w:noProof/>
        </w:rPr>
        <w:fldChar w:fldCharType="separate"/>
      </w:r>
      <w:r>
        <w:rPr>
          <w:noProof/>
        </w:rPr>
        <w:t>294</w:t>
      </w:r>
      <w:r>
        <w:rPr>
          <w:noProof/>
        </w:rPr>
        <w:fldChar w:fldCharType="end"/>
      </w:r>
    </w:p>
    <w:p w14:paraId="00AB5C58" w14:textId="44F5B9E2" w:rsidR="00312C76" w:rsidRPr="003167FF" w:rsidRDefault="00312C76" w:rsidP="00312C76">
      <w:r w:rsidRPr="003167FF">
        <w:rPr>
          <w:noProof/>
          <w:sz w:val="22"/>
        </w:rPr>
        <w:fldChar w:fldCharType="end"/>
      </w:r>
    </w:p>
    <w:p w14:paraId="49025823" w14:textId="77777777" w:rsidR="00312C76" w:rsidRPr="003167FF" w:rsidRDefault="00312C76" w:rsidP="00312C76">
      <w:pPr>
        <w:pStyle w:val="Heading1"/>
      </w:pPr>
      <w:r w:rsidRPr="003167FF">
        <w:br w:type="page"/>
      </w:r>
      <w:bookmarkStart w:id="15" w:name="_Toc162885637"/>
      <w:r w:rsidRPr="003167FF">
        <w:t>Foreword</w:t>
      </w:r>
      <w:bookmarkEnd w:id="15"/>
    </w:p>
    <w:p w14:paraId="79FC0B15" w14:textId="77777777" w:rsidR="00312C76" w:rsidRPr="003167FF" w:rsidRDefault="00312C76" w:rsidP="00312C76">
      <w:r w:rsidRPr="003167FF">
        <w:t>This Technical Specification has been produced by the 3rd Generation Partnership Project (3GPP).</w:t>
      </w:r>
    </w:p>
    <w:p w14:paraId="55421E29" w14:textId="77777777" w:rsidR="00312C76" w:rsidRPr="003167FF" w:rsidRDefault="00312C76" w:rsidP="00312C76">
      <w:r w:rsidRPr="003167F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48BFCB5" w14:textId="77777777" w:rsidR="00312C76" w:rsidRPr="003167FF" w:rsidRDefault="00312C76" w:rsidP="00312C76">
      <w:pPr>
        <w:pStyle w:val="B1"/>
      </w:pPr>
      <w:r w:rsidRPr="003167FF">
        <w:t>Version x.y.z</w:t>
      </w:r>
    </w:p>
    <w:p w14:paraId="696AA895" w14:textId="77777777" w:rsidR="00312C76" w:rsidRPr="003167FF" w:rsidRDefault="00312C76" w:rsidP="00312C76">
      <w:pPr>
        <w:pStyle w:val="B1"/>
      </w:pPr>
      <w:r w:rsidRPr="003167FF">
        <w:t>where:</w:t>
      </w:r>
    </w:p>
    <w:p w14:paraId="3BD24D7F" w14:textId="77777777" w:rsidR="00312C76" w:rsidRPr="003167FF" w:rsidRDefault="00312C76" w:rsidP="00312C76">
      <w:pPr>
        <w:pStyle w:val="B2"/>
      </w:pPr>
      <w:r w:rsidRPr="003167FF">
        <w:t>x</w:t>
      </w:r>
      <w:r w:rsidRPr="003167FF">
        <w:tab/>
        <w:t>the first digit:</w:t>
      </w:r>
    </w:p>
    <w:p w14:paraId="0DF3D429" w14:textId="77777777" w:rsidR="00312C76" w:rsidRPr="003167FF" w:rsidRDefault="00312C76" w:rsidP="00312C76">
      <w:pPr>
        <w:pStyle w:val="B3"/>
      </w:pPr>
      <w:r w:rsidRPr="003167FF">
        <w:t>1</w:t>
      </w:r>
      <w:r w:rsidRPr="003167FF">
        <w:tab/>
        <w:t>presented to TSG for information;</w:t>
      </w:r>
    </w:p>
    <w:p w14:paraId="5E1EE642" w14:textId="77777777" w:rsidR="00312C76" w:rsidRPr="003167FF" w:rsidRDefault="00312C76" w:rsidP="00312C76">
      <w:pPr>
        <w:pStyle w:val="B3"/>
      </w:pPr>
      <w:r w:rsidRPr="003167FF">
        <w:t>2</w:t>
      </w:r>
      <w:r w:rsidRPr="003167FF">
        <w:tab/>
        <w:t>presented to TSG for approval;</w:t>
      </w:r>
    </w:p>
    <w:p w14:paraId="6274691C" w14:textId="77777777" w:rsidR="00312C76" w:rsidRPr="003167FF" w:rsidRDefault="00312C76" w:rsidP="00312C76">
      <w:pPr>
        <w:pStyle w:val="B3"/>
      </w:pPr>
      <w:r w:rsidRPr="003167FF">
        <w:t>3</w:t>
      </w:r>
      <w:r w:rsidRPr="003167FF">
        <w:tab/>
        <w:t>or greater indicates TSG approved document under change control.</w:t>
      </w:r>
    </w:p>
    <w:p w14:paraId="26F15008" w14:textId="77777777" w:rsidR="00312C76" w:rsidRPr="003167FF" w:rsidRDefault="00312C76" w:rsidP="00312C76">
      <w:pPr>
        <w:pStyle w:val="B2"/>
      </w:pPr>
      <w:r w:rsidRPr="003167FF">
        <w:t>y</w:t>
      </w:r>
      <w:r w:rsidRPr="003167FF">
        <w:tab/>
        <w:t>the second digit is incremented for all changes of substance, i.e. technical enhancements, corrections, updates, etc.</w:t>
      </w:r>
    </w:p>
    <w:p w14:paraId="12981C39" w14:textId="77777777" w:rsidR="00312C76" w:rsidRPr="003167FF" w:rsidRDefault="00312C76" w:rsidP="00312C76">
      <w:pPr>
        <w:pStyle w:val="B2"/>
      </w:pPr>
      <w:r w:rsidRPr="003167FF">
        <w:t>z</w:t>
      </w:r>
      <w:r w:rsidRPr="003167FF">
        <w:tab/>
        <w:t>the third digit is incremented when editorial only changes have been incorporated in the document.</w:t>
      </w:r>
    </w:p>
    <w:p w14:paraId="707F7DF6" w14:textId="77777777" w:rsidR="00312C76" w:rsidRPr="003167FF" w:rsidRDefault="00312C76" w:rsidP="00312C76">
      <w:pPr>
        <w:pStyle w:val="Heading1"/>
      </w:pPr>
      <w:bookmarkStart w:id="16" w:name="_Toc162885638"/>
      <w:r w:rsidRPr="003167FF">
        <w:t>Introduction</w:t>
      </w:r>
      <w:bookmarkEnd w:id="16"/>
    </w:p>
    <w:p w14:paraId="66103C9A" w14:textId="77777777" w:rsidR="00312C76" w:rsidRPr="003167FF" w:rsidRDefault="00312C76" w:rsidP="00312C76">
      <w:r w:rsidRPr="003167FF">
        <w:t xml:space="preserve">This document specifies a functional architecture for service enabler architecture layer (SEAL) over 3GPP networks to support vertical applications (e.g. V2X applications). This functional architecture will include common application plane and signalling plane entities. A set of common services (e.g. group management, configuration management, location management) specified in this document can be shared across vertical applications. </w:t>
      </w:r>
    </w:p>
    <w:p w14:paraId="17F1D210" w14:textId="77777777" w:rsidR="00312C76" w:rsidRPr="003167FF" w:rsidRDefault="00312C76" w:rsidP="00312C76">
      <w:r w:rsidRPr="003167FF">
        <w:t>The SEAL functional architecture takes into consideration the common capabilities to support mission critical and other vertical applications.</w:t>
      </w:r>
    </w:p>
    <w:p w14:paraId="33147BCA" w14:textId="77777777" w:rsidR="00312C76" w:rsidRPr="003167FF" w:rsidRDefault="00312C76" w:rsidP="00312C76"/>
    <w:p w14:paraId="33DDD544" w14:textId="77777777" w:rsidR="00312C76" w:rsidRPr="003167FF" w:rsidRDefault="00312C76" w:rsidP="00312C76">
      <w:pPr>
        <w:pStyle w:val="Heading1"/>
      </w:pPr>
      <w:r w:rsidRPr="003167FF">
        <w:br w:type="page"/>
      </w:r>
      <w:bookmarkStart w:id="17" w:name="_Toc162885639"/>
      <w:r w:rsidRPr="003167FF">
        <w:t>1</w:t>
      </w:r>
      <w:r w:rsidRPr="003167FF">
        <w:tab/>
        <w:t>Scope</w:t>
      </w:r>
      <w:bookmarkEnd w:id="17"/>
    </w:p>
    <w:p w14:paraId="604B6638" w14:textId="6939B721" w:rsidR="00312C76" w:rsidRPr="003167FF" w:rsidRDefault="00312C76" w:rsidP="00312C76">
      <w:r w:rsidRPr="003167FF">
        <w:t>The present document specifies the functional architecture for service enabler architecture layer (SEAL) and the procedures, information flows and APIs for each service within SEAL in order to support vertical applications over the 3GPP system. The present document is applicable to vertical applications using E-UTRAN or NR access based on the EP</w:t>
      </w:r>
      <w:r w:rsidR="00BA5595">
        <w:t>S</w:t>
      </w:r>
      <w:r w:rsidRPr="003167FF">
        <w:t xml:space="preserve"> or 5GS architecture defined in 3GPP TS 23.401 [9]</w:t>
      </w:r>
      <w:r w:rsidR="008644B0" w:rsidRPr="003167FF">
        <w:rPr>
          <w:lang w:eastAsia="zh-CN"/>
        </w:rPr>
        <w:t>, 3GPP TS 23.246 [17], 3GPP TS 23.468 [16],</w:t>
      </w:r>
      <w:r w:rsidRPr="003167FF">
        <w:t xml:space="preserve"> 3GPP TS 23.501 [10]</w:t>
      </w:r>
      <w:r w:rsidR="008644B0" w:rsidRPr="003167FF">
        <w:t>, and 3GPP TS 23.247 [39]</w:t>
      </w:r>
      <w:r w:rsidRPr="003167FF">
        <w:t xml:space="preserve">. To ensure efficient use and deployment of vertical applications over 3GPP systems this specification for SEAL services includes the </w:t>
      </w:r>
      <w:r w:rsidRPr="003167FF">
        <w:rPr>
          <w:rFonts w:eastAsia="Calibri"/>
        </w:rPr>
        <w:t>group management, configuration management, location management, identity management, key management</w:t>
      </w:r>
      <w:r w:rsidR="00FE5F7A" w:rsidRPr="003167FF">
        <w:rPr>
          <w:rFonts w:eastAsia="Calibri"/>
        </w:rPr>
        <w:t>,</w:t>
      </w:r>
      <w:r w:rsidRPr="003167FF">
        <w:rPr>
          <w:rFonts w:eastAsia="Calibri"/>
        </w:rPr>
        <w:t xml:space="preserve"> network resource management</w:t>
      </w:r>
      <w:r w:rsidR="00FE5F7A" w:rsidRPr="003167FF">
        <w:rPr>
          <w:rFonts w:eastAsia="Calibri"/>
        </w:rPr>
        <w:t>, notification management, network slice capability enablement, data delivery and application data analytics enablement</w:t>
      </w:r>
      <w:r w:rsidRPr="003167FF">
        <w:t>.</w:t>
      </w:r>
    </w:p>
    <w:p w14:paraId="7D9F3DC5" w14:textId="77777777" w:rsidR="00312C76" w:rsidRPr="003167FF" w:rsidRDefault="00312C76" w:rsidP="00312C76">
      <w:pPr>
        <w:pStyle w:val="Heading1"/>
      </w:pPr>
      <w:bookmarkStart w:id="18" w:name="_Toc162885640"/>
      <w:r w:rsidRPr="003167FF">
        <w:t>2</w:t>
      </w:r>
      <w:r w:rsidRPr="003167FF">
        <w:tab/>
        <w:t>References</w:t>
      </w:r>
      <w:bookmarkEnd w:id="18"/>
    </w:p>
    <w:p w14:paraId="6111AEEB" w14:textId="77777777" w:rsidR="00312C76" w:rsidRPr="003167FF" w:rsidRDefault="00312C76" w:rsidP="00312C76">
      <w:r w:rsidRPr="003167FF">
        <w:t>The following documents contain provisions which, through reference in this text, constitute provisions of the present document.</w:t>
      </w:r>
    </w:p>
    <w:p w14:paraId="7E704D0D" w14:textId="77777777" w:rsidR="00312C76" w:rsidRPr="003167FF" w:rsidRDefault="00312C76" w:rsidP="00312C76">
      <w:pPr>
        <w:pStyle w:val="B1"/>
      </w:pPr>
      <w:r w:rsidRPr="003167FF">
        <w:t>-</w:t>
      </w:r>
      <w:r w:rsidRPr="003167FF">
        <w:tab/>
        <w:t>References are either specific (identified by date of publication, edition number, version number, etc.) or non</w:t>
      </w:r>
      <w:r w:rsidRPr="003167FF">
        <w:noBreakHyphen/>
        <w:t>specific.</w:t>
      </w:r>
    </w:p>
    <w:p w14:paraId="3548EA34" w14:textId="77777777" w:rsidR="00312C76" w:rsidRPr="003167FF" w:rsidRDefault="00312C76" w:rsidP="00312C76">
      <w:pPr>
        <w:pStyle w:val="B1"/>
      </w:pPr>
      <w:r w:rsidRPr="003167FF">
        <w:t>-</w:t>
      </w:r>
      <w:r w:rsidRPr="003167FF">
        <w:tab/>
        <w:t>For a specific reference, subsequent revisions do not apply.</w:t>
      </w:r>
    </w:p>
    <w:p w14:paraId="494D97BE" w14:textId="77777777" w:rsidR="00312C76" w:rsidRPr="003167FF" w:rsidRDefault="00312C76" w:rsidP="00312C76">
      <w:pPr>
        <w:pStyle w:val="B1"/>
      </w:pPr>
      <w:r w:rsidRPr="003167FF">
        <w:t>-</w:t>
      </w:r>
      <w:r w:rsidRPr="003167FF">
        <w:tab/>
        <w:t>For a non-specific reference, the latest version applies. In the case of a reference to a 3GPP document (including a GSM document), a non-specific reference implicitly refers to the latest version of that document</w:t>
      </w:r>
      <w:r w:rsidRPr="003167FF">
        <w:rPr>
          <w:i/>
        </w:rPr>
        <w:t xml:space="preserve"> in the same Release as the present document</w:t>
      </w:r>
      <w:r w:rsidRPr="003167FF">
        <w:t>.</w:t>
      </w:r>
    </w:p>
    <w:p w14:paraId="40C33F79" w14:textId="77777777" w:rsidR="00312C76" w:rsidRPr="003167FF" w:rsidRDefault="00312C76" w:rsidP="00312C76">
      <w:pPr>
        <w:pStyle w:val="EX"/>
      </w:pPr>
      <w:r w:rsidRPr="003167FF">
        <w:t>[1]</w:t>
      </w:r>
      <w:r w:rsidRPr="003167FF">
        <w:tab/>
        <w:t>3GPP TR 21.905: "Vocabulary for 3GPP Specifications".</w:t>
      </w:r>
    </w:p>
    <w:p w14:paraId="1D66CA91" w14:textId="77777777" w:rsidR="00312C76" w:rsidRPr="003167FF" w:rsidRDefault="00312C76" w:rsidP="00312C76">
      <w:pPr>
        <w:pStyle w:val="EX"/>
      </w:pPr>
      <w:r w:rsidRPr="003167FF">
        <w:t>[2]</w:t>
      </w:r>
      <w:r w:rsidRPr="003167FF">
        <w:tab/>
        <w:t>3GPP TS 22.104: "</w:t>
      </w:r>
      <w:bookmarkStart w:id="19" w:name="_Hlk528361980"/>
      <w:r w:rsidRPr="003167FF">
        <w:rPr>
          <w:lang w:eastAsia="ko-KR"/>
        </w:rPr>
        <w:t>Service requirements for cyber-physical control applications in vertical domains</w:t>
      </w:r>
      <w:bookmarkEnd w:id="19"/>
      <w:r w:rsidRPr="003167FF">
        <w:t>".</w:t>
      </w:r>
    </w:p>
    <w:p w14:paraId="0B75ECB4" w14:textId="77777777" w:rsidR="00312C76" w:rsidRPr="003167FF" w:rsidRDefault="00312C76" w:rsidP="00312C76">
      <w:pPr>
        <w:pStyle w:val="EX"/>
        <w:rPr>
          <w:lang w:eastAsia="zh-CN"/>
        </w:rPr>
      </w:pPr>
      <w:r w:rsidRPr="003167FF">
        <w:rPr>
          <w:lang w:eastAsia="zh-CN"/>
        </w:rPr>
        <w:t>[3]</w:t>
      </w:r>
      <w:r w:rsidRPr="003167FF">
        <w:rPr>
          <w:lang w:eastAsia="zh-CN"/>
        </w:rPr>
        <w:tab/>
        <w:t>3GPP TS 23.379: "Functional architecture and information flows to support Mission Critical Push To Talk (MCPTT); Stage 2".</w:t>
      </w:r>
    </w:p>
    <w:p w14:paraId="46066891" w14:textId="77777777" w:rsidR="00312C76" w:rsidRPr="003167FF" w:rsidRDefault="00312C76" w:rsidP="00312C76">
      <w:pPr>
        <w:pStyle w:val="EX"/>
      </w:pPr>
      <w:r w:rsidRPr="003167FF">
        <w:rPr>
          <w:lang w:eastAsia="zh-CN"/>
        </w:rPr>
        <w:t>[4]</w:t>
      </w:r>
      <w:r w:rsidRPr="003167FF">
        <w:rPr>
          <w:lang w:eastAsia="zh-CN"/>
        </w:rPr>
        <w:tab/>
      </w:r>
      <w:r w:rsidRPr="003167FF">
        <w:t>3GPP TS 23.</w:t>
      </w:r>
      <w:r w:rsidRPr="003167FF">
        <w:rPr>
          <w:lang w:eastAsia="zh-CN"/>
        </w:rPr>
        <w:t>280</w:t>
      </w:r>
      <w:r w:rsidRPr="003167FF">
        <w:t>: "Common functional architecture to support mission critical services; Stage 2</w:t>
      </w:r>
      <w:r w:rsidRPr="003167FF">
        <w:rPr>
          <w:lang w:eastAsia="zh-CN"/>
        </w:rPr>
        <w:t>"</w:t>
      </w:r>
      <w:r w:rsidRPr="003167FF">
        <w:t>.</w:t>
      </w:r>
    </w:p>
    <w:p w14:paraId="7EE65ED6" w14:textId="77777777" w:rsidR="00312C76" w:rsidRPr="003167FF" w:rsidRDefault="00312C76" w:rsidP="00312C76">
      <w:pPr>
        <w:pStyle w:val="EX"/>
        <w:rPr>
          <w:lang w:eastAsia="zh-CN"/>
        </w:rPr>
      </w:pPr>
      <w:r w:rsidRPr="003167FF">
        <w:t>[5]</w:t>
      </w:r>
      <w:r w:rsidRPr="003167FF">
        <w:tab/>
      </w:r>
      <w:r w:rsidRPr="003167FF">
        <w:rPr>
          <w:lang w:eastAsia="zh-CN"/>
        </w:rPr>
        <w:t>3GPP TS 23.281: "Functional architecture and information flows to support Mission Critical Video (MCVideo); Stage 2".</w:t>
      </w:r>
    </w:p>
    <w:p w14:paraId="66D1219D" w14:textId="77777777" w:rsidR="00312C76" w:rsidRPr="003167FF" w:rsidRDefault="00312C76" w:rsidP="00312C76">
      <w:pPr>
        <w:pStyle w:val="EX"/>
        <w:rPr>
          <w:lang w:eastAsia="zh-CN"/>
        </w:rPr>
      </w:pPr>
      <w:r w:rsidRPr="003167FF">
        <w:t>[6]</w:t>
      </w:r>
      <w:r w:rsidRPr="003167FF">
        <w:tab/>
      </w:r>
      <w:r w:rsidRPr="003167FF">
        <w:rPr>
          <w:lang w:eastAsia="zh-CN"/>
        </w:rPr>
        <w:t>3GPP TS 23.282: "Functional architecture and information flows to support Mission Critical Data (MCData); Stage 2".</w:t>
      </w:r>
    </w:p>
    <w:p w14:paraId="00037734" w14:textId="77777777" w:rsidR="00312C76" w:rsidRPr="003167FF" w:rsidRDefault="00312C76" w:rsidP="00312C76">
      <w:pPr>
        <w:pStyle w:val="EX"/>
      </w:pPr>
      <w:r w:rsidRPr="003167FF">
        <w:t>[7]</w:t>
      </w:r>
      <w:r w:rsidRPr="003167FF">
        <w:tab/>
        <w:t>3GPP TS 23.286: "Application layer support for V2X services; Functional architecture and information flows".</w:t>
      </w:r>
    </w:p>
    <w:p w14:paraId="2000C056" w14:textId="77777777" w:rsidR="00312C76" w:rsidRPr="003167FF" w:rsidRDefault="00312C76" w:rsidP="00312C76">
      <w:pPr>
        <w:pStyle w:val="EX"/>
      </w:pPr>
      <w:r w:rsidRPr="003167FF">
        <w:t>[8]</w:t>
      </w:r>
      <w:r w:rsidRPr="003167FF">
        <w:tab/>
        <w:t>3GPP TS 23.222: "Functional architecture and information flows to support Common API Framework for 3GPP Northbound APIs; Stage 2".</w:t>
      </w:r>
    </w:p>
    <w:p w14:paraId="57DF70CB" w14:textId="77777777" w:rsidR="00312C76" w:rsidRPr="003167FF" w:rsidRDefault="00312C76" w:rsidP="00312C76">
      <w:pPr>
        <w:pStyle w:val="EX"/>
      </w:pPr>
      <w:r w:rsidRPr="003167FF">
        <w:t>[9]</w:t>
      </w:r>
      <w:r w:rsidRPr="003167FF">
        <w:tab/>
        <w:t>3GPP TS 23.401: "General Packet Radio Service (GPRS) enhancements for Evolved Universal Terrestrial Radio Access Network (E-UTRAN) access".</w:t>
      </w:r>
    </w:p>
    <w:p w14:paraId="31F70356" w14:textId="77777777" w:rsidR="00312C76" w:rsidRPr="003167FF" w:rsidRDefault="00312C76" w:rsidP="00312C76">
      <w:pPr>
        <w:pStyle w:val="EX"/>
      </w:pPr>
      <w:r w:rsidRPr="003167FF">
        <w:t>[10]</w:t>
      </w:r>
      <w:r w:rsidRPr="003167FF">
        <w:tab/>
        <w:t>3GPP TS 23.501: "System Architecture for the 5G System; Stage 2".</w:t>
      </w:r>
    </w:p>
    <w:p w14:paraId="6C47C578" w14:textId="77777777" w:rsidR="00312C76" w:rsidRPr="003167FF" w:rsidRDefault="00312C76" w:rsidP="00312C76">
      <w:pPr>
        <w:pStyle w:val="EX"/>
      </w:pPr>
      <w:r w:rsidRPr="003167FF">
        <w:t>[11]</w:t>
      </w:r>
      <w:r w:rsidRPr="003167FF">
        <w:tab/>
        <w:t>3GPP TS 23.502: "Procedures for the 5G System; Stage 2".</w:t>
      </w:r>
    </w:p>
    <w:p w14:paraId="186F7486" w14:textId="77777777" w:rsidR="00312C76" w:rsidRPr="003167FF" w:rsidRDefault="00312C76" w:rsidP="00312C76">
      <w:pPr>
        <w:pStyle w:val="EX"/>
      </w:pPr>
      <w:r w:rsidRPr="003167FF">
        <w:t>[12]</w:t>
      </w:r>
      <w:r w:rsidRPr="003167FF">
        <w:tab/>
        <w:t>3GPP TS 23.303: "Proximity-based services (ProSe); Stage 2".</w:t>
      </w:r>
    </w:p>
    <w:p w14:paraId="06D5E9C3" w14:textId="77777777" w:rsidR="00312C76" w:rsidRPr="003167FF" w:rsidRDefault="00312C76" w:rsidP="00312C76">
      <w:pPr>
        <w:pStyle w:val="EX"/>
      </w:pPr>
      <w:r w:rsidRPr="003167FF">
        <w:t>[13]</w:t>
      </w:r>
      <w:r w:rsidRPr="003167FF">
        <w:tab/>
        <w:t>3GPP TS 23.682: "Architecture enhancements to facilitate communications with packet data networks and applications".</w:t>
      </w:r>
    </w:p>
    <w:p w14:paraId="57759057" w14:textId="77777777" w:rsidR="00312C76" w:rsidRPr="003167FF" w:rsidRDefault="00312C76" w:rsidP="00312C76">
      <w:pPr>
        <w:pStyle w:val="EX"/>
      </w:pPr>
      <w:r w:rsidRPr="003167FF">
        <w:t>[</w:t>
      </w:r>
      <w:r w:rsidRPr="003167FF">
        <w:rPr>
          <w:lang w:eastAsia="zh-CN"/>
        </w:rPr>
        <w:t>14</w:t>
      </w:r>
      <w:r w:rsidRPr="003167FF">
        <w:t>]</w:t>
      </w:r>
      <w:r w:rsidRPr="003167FF">
        <w:tab/>
        <w:t>3GPP TS 23.002: "Network Architecture".</w:t>
      </w:r>
    </w:p>
    <w:p w14:paraId="542F43C7" w14:textId="77777777" w:rsidR="00312C76" w:rsidRPr="003167FF" w:rsidRDefault="00312C76" w:rsidP="00312C76">
      <w:pPr>
        <w:pStyle w:val="EX"/>
        <w:rPr>
          <w:lang w:eastAsia="zh-CN"/>
        </w:rPr>
      </w:pPr>
      <w:r w:rsidRPr="003167FF">
        <w:rPr>
          <w:rFonts w:eastAsia="Malgun Gothic"/>
        </w:rPr>
        <w:t>[</w:t>
      </w:r>
      <w:r w:rsidRPr="003167FF">
        <w:rPr>
          <w:lang w:eastAsia="zh-CN"/>
        </w:rPr>
        <w:t>15</w:t>
      </w:r>
      <w:r w:rsidRPr="003167FF">
        <w:rPr>
          <w:rFonts w:eastAsia="Malgun Gothic"/>
        </w:rPr>
        <w:t>]</w:t>
      </w:r>
      <w:r w:rsidRPr="003167FF">
        <w:rPr>
          <w:rFonts w:eastAsia="Malgun Gothic"/>
        </w:rPr>
        <w:tab/>
        <w:t xml:space="preserve">3GPP TS 23.228: </w:t>
      </w:r>
      <w:r w:rsidRPr="003167FF">
        <w:t>"IP Multimedia Subsystem (IMS</w:t>
      </w:r>
      <w:r w:rsidRPr="003167FF">
        <w:rPr>
          <w:rFonts w:eastAsia="Malgun Gothic"/>
        </w:rPr>
        <w:t>); Stage 2</w:t>
      </w:r>
      <w:r w:rsidRPr="003167FF">
        <w:t>".</w:t>
      </w:r>
    </w:p>
    <w:p w14:paraId="344811E5" w14:textId="77777777" w:rsidR="00312C76" w:rsidRPr="003167FF" w:rsidRDefault="00312C76" w:rsidP="00312C76">
      <w:pPr>
        <w:pStyle w:val="EX"/>
      </w:pPr>
      <w:r w:rsidRPr="003167FF">
        <w:t>[</w:t>
      </w:r>
      <w:r w:rsidRPr="003167FF">
        <w:rPr>
          <w:lang w:eastAsia="zh-CN"/>
        </w:rPr>
        <w:t>16</w:t>
      </w:r>
      <w:r w:rsidRPr="003167FF">
        <w:t>]</w:t>
      </w:r>
      <w:r w:rsidRPr="003167FF">
        <w:tab/>
        <w:t>3GPP TS 23.468: "Group Communication System Enablers for LTE (GCSE_LTE); Stage 2".</w:t>
      </w:r>
    </w:p>
    <w:p w14:paraId="4BE3478C" w14:textId="77777777" w:rsidR="00312C76" w:rsidRPr="003167FF" w:rsidRDefault="00312C76" w:rsidP="00312C76">
      <w:pPr>
        <w:pStyle w:val="EX"/>
      </w:pPr>
      <w:r w:rsidRPr="003167FF">
        <w:t>[</w:t>
      </w:r>
      <w:r w:rsidRPr="003167FF">
        <w:rPr>
          <w:lang w:eastAsia="zh-CN"/>
        </w:rPr>
        <w:t>17</w:t>
      </w:r>
      <w:r w:rsidRPr="003167FF">
        <w:t>]</w:t>
      </w:r>
      <w:r w:rsidRPr="003167FF">
        <w:tab/>
        <w:t>3GPP TS 23.246: "Multimedia Broadcast/Multicast Service (MBMS); Architecture and functional description".</w:t>
      </w:r>
    </w:p>
    <w:p w14:paraId="693C9907" w14:textId="77777777" w:rsidR="00312C76" w:rsidRPr="003167FF" w:rsidRDefault="00312C76" w:rsidP="00312C76">
      <w:pPr>
        <w:pStyle w:val="EX"/>
      </w:pPr>
      <w:r w:rsidRPr="003167FF">
        <w:t>[18]</w:t>
      </w:r>
      <w:r w:rsidRPr="003167FF">
        <w:tab/>
        <w:t>3GPP TS 23.203: "Policy and charging control architecture".</w:t>
      </w:r>
    </w:p>
    <w:p w14:paraId="54C79335" w14:textId="77777777" w:rsidR="00312C76" w:rsidRPr="003167FF" w:rsidRDefault="00312C76" w:rsidP="00312C76">
      <w:pPr>
        <w:pStyle w:val="EX"/>
      </w:pPr>
      <w:r w:rsidRPr="003167FF">
        <w:t>[19]</w:t>
      </w:r>
      <w:r w:rsidRPr="003167FF">
        <w:tab/>
        <w:t>3GPP TS 23.503: "Policy and Charging Control Framework for the 5G System; Stage 2".</w:t>
      </w:r>
    </w:p>
    <w:p w14:paraId="07674727" w14:textId="77777777" w:rsidR="00312C76" w:rsidRPr="003167FF" w:rsidRDefault="00312C76" w:rsidP="00312C76">
      <w:pPr>
        <w:pStyle w:val="EX"/>
      </w:pPr>
      <w:r w:rsidRPr="003167FF">
        <w:t>[20]</w:t>
      </w:r>
      <w:r w:rsidRPr="003167FF">
        <w:tab/>
        <w:t>3GPP TS 26.348: "Northbound Application Programming Interface (API) for Multimedia Broadcast/Multicast Service (MBMS) at the xMB reference point".</w:t>
      </w:r>
    </w:p>
    <w:p w14:paraId="2021500D" w14:textId="77777777" w:rsidR="00312C76" w:rsidRPr="003167FF" w:rsidRDefault="00312C76" w:rsidP="00312C76">
      <w:pPr>
        <w:pStyle w:val="EX"/>
      </w:pPr>
      <w:r w:rsidRPr="003167FF">
        <w:t>[21]</w:t>
      </w:r>
      <w:r w:rsidRPr="003167FF">
        <w:tab/>
        <w:t>3GPP TS 29.214: "Policy and charging control over Rx reference point".</w:t>
      </w:r>
    </w:p>
    <w:p w14:paraId="3908D4FF" w14:textId="77777777" w:rsidR="00312C76" w:rsidRPr="003167FF" w:rsidRDefault="00312C76" w:rsidP="00312C76">
      <w:pPr>
        <w:pStyle w:val="EX"/>
      </w:pPr>
      <w:r w:rsidRPr="003167FF">
        <w:t>[22]</w:t>
      </w:r>
      <w:r w:rsidRPr="003167FF">
        <w:tab/>
        <w:t>3GPP TS 29.468: "Group Communication System Enablers for LTE (GCSE_LTE); MB2 Reference Point; Stage 3".</w:t>
      </w:r>
    </w:p>
    <w:p w14:paraId="22DFFF0C" w14:textId="77777777" w:rsidR="00312C76" w:rsidRPr="003167FF" w:rsidRDefault="00312C76" w:rsidP="00312C76">
      <w:pPr>
        <w:pStyle w:val="EX"/>
      </w:pPr>
      <w:r w:rsidRPr="003167FF">
        <w:t>[23]</w:t>
      </w:r>
      <w:r w:rsidRPr="003167FF">
        <w:tab/>
        <w:t>3GPP TS 36.300: "Evolved Universal Terrestrial Radio Access (E-UTRA) and Evolved Universal Terrestrial Radio Access Network (E-UTRAN); Overall description; Stage 2".</w:t>
      </w:r>
    </w:p>
    <w:p w14:paraId="064842FC" w14:textId="77777777" w:rsidR="00312C76" w:rsidRPr="003167FF" w:rsidRDefault="00312C76" w:rsidP="00312C76">
      <w:pPr>
        <w:pStyle w:val="EX"/>
      </w:pPr>
      <w:r w:rsidRPr="003167FF">
        <w:t>[24]</w:t>
      </w:r>
      <w:r w:rsidRPr="003167FF">
        <w:tab/>
        <w:t>IETF RFC 6733 (October 2012): "Diameter Base Protocol".</w:t>
      </w:r>
    </w:p>
    <w:p w14:paraId="1D3E65F0" w14:textId="77777777" w:rsidR="00312C76" w:rsidRPr="003167FF" w:rsidRDefault="00312C76" w:rsidP="00312C76">
      <w:pPr>
        <w:pStyle w:val="EX"/>
      </w:pPr>
      <w:r w:rsidRPr="003167FF">
        <w:t>[25]</w:t>
      </w:r>
      <w:r w:rsidRPr="003167FF">
        <w:tab/>
        <w:t>ETSI TS 102 894-2 (V1.2.1): "Intelligent Transport Systems (ITS); Users and applications requirements; Part 2: Applications and facilities layer common data dictionaryMultimedia Broadcast/Multicast Service (MBMS); Protocols and codecs".</w:t>
      </w:r>
    </w:p>
    <w:p w14:paraId="7DD957FD" w14:textId="77777777" w:rsidR="00312C76" w:rsidRPr="003167FF" w:rsidRDefault="00312C76" w:rsidP="00312C76">
      <w:pPr>
        <w:pStyle w:val="EX"/>
      </w:pPr>
      <w:r w:rsidRPr="003167FF">
        <w:t>[26]</w:t>
      </w:r>
      <w:r w:rsidRPr="003167FF">
        <w:tab/>
        <w:t>ETSI TS 102 965 (V1.4.1): "Intelligent Transport Systems (ITS); Application Object Identifier (ITS-AID); Registration".</w:t>
      </w:r>
    </w:p>
    <w:p w14:paraId="161180C5" w14:textId="77777777" w:rsidR="00312C76" w:rsidRPr="003167FF" w:rsidRDefault="00312C76" w:rsidP="00312C76">
      <w:pPr>
        <w:pStyle w:val="EX"/>
      </w:pPr>
      <w:r w:rsidRPr="003167FF">
        <w:t>[27]</w:t>
      </w:r>
      <w:r w:rsidRPr="003167FF">
        <w:tab/>
        <w:t>ISO TS 17419: "Intelligent Transport Systems - Cooperative systems - Classification and management of ITS applications in a global context".</w:t>
      </w:r>
    </w:p>
    <w:p w14:paraId="3885C2C9" w14:textId="77777777" w:rsidR="00312C76" w:rsidRPr="003167FF" w:rsidRDefault="00312C76" w:rsidP="00312C76">
      <w:pPr>
        <w:pStyle w:val="EX"/>
      </w:pPr>
      <w:r w:rsidRPr="003167FF">
        <w:t>[28]</w:t>
      </w:r>
      <w:r w:rsidRPr="003167FF">
        <w:tab/>
        <w:t>3GPP TS 26.346: "Multimedia Broadcast/Multicast Service (MBMS); Protocols and codecs".</w:t>
      </w:r>
    </w:p>
    <w:p w14:paraId="7E8E5BDA" w14:textId="77777777" w:rsidR="00312C76" w:rsidRPr="003167FF" w:rsidRDefault="00312C76" w:rsidP="00312C76">
      <w:pPr>
        <w:pStyle w:val="EX"/>
      </w:pPr>
      <w:r w:rsidRPr="003167FF">
        <w:t>[29]</w:t>
      </w:r>
      <w:r w:rsidRPr="003167FF">
        <w:tab/>
        <w:t>3GPP TS 33.434: "Service Enabler Architecture Layer (SEAL); Security aspects for Verticals".</w:t>
      </w:r>
    </w:p>
    <w:p w14:paraId="3666BB4C" w14:textId="77777777" w:rsidR="00312C76" w:rsidRPr="003167FF" w:rsidRDefault="00312C76" w:rsidP="00312C76">
      <w:pPr>
        <w:pStyle w:val="EX"/>
      </w:pPr>
      <w:r w:rsidRPr="003167FF">
        <w:t>[30]</w:t>
      </w:r>
      <w:r w:rsidRPr="003167FF">
        <w:tab/>
        <w:t>3GPP TS 29.549: "Service Enabler Architecture Layer for Verticals (SEAL); Application Programming Interface (API) specification; Stage3".</w:t>
      </w:r>
    </w:p>
    <w:p w14:paraId="1E2C2B40" w14:textId="77777777" w:rsidR="00312C76" w:rsidRPr="003167FF" w:rsidRDefault="00312C76" w:rsidP="00312C76">
      <w:pPr>
        <w:pStyle w:val="EX"/>
      </w:pPr>
      <w:r w:rsidRPr="003167FF">
        <w:t>[31]</w:t>
      </w:r>
      <w:r w:rsidRPr="003167FF">
        <w:tab/>
        <w:t>3GPP TS 23.285: "Architecture enhancements for V2X services".</w:t>
      </w:r>
    </w:p>
    <w:p w14:paraId="1F840B85" w14:textId="77777777" w:rsidR="00312C76" w:rsidRPr="003167FF" w:rsidRDefault="00312C76" w:rsidP="00312C76">
      <w:pPr>
        <w:pStyle w:val="EX"/>
      </w:pPr>
      <w:r w:rsidRPr="003167FF">
        <w:t>[32]</w:t>
      </w:r>
      <w:r w:rsidRPr="003167FF">
        <w:tab/>
        <w:t>IETF RFC 7252: "The Constrained Application Protocol (CoAP)".</w:t>
      </w:r>
    </w:p>
    <w:p w14:paraId="27BABBEB" w14:textId="77777777" w:rsidR="00312C76" w:rsidRPr="003167FF" w:rsidRDefault="00312C76" w:rsidP="00312C76">
      <w:pPr>
        <w:pStyle w:val="EX"/>
      </w:pPr>
      <w:r w:rsidRPr="003167FF">
        <w:t>[33]</w:t>
      </w:r>
      <w:r w:rsidRPr="003167FF">
        <w:tab/>
        <w:t>IETF RFC 8323: "CoAP (Constrained Application Protocol) over TCP, TLS, and WebSockets".</w:t>
      </w:r>
    </w:p>
    <w:p w14:paraId="41C7EE9A" w14:textId="77777777" w:rsidR="00312C76" w:rsidRPr="003167FF" w:rsidRDefault="00312C76" w:rsidP="00312C76">
      <w:pPr>
        <w:pStyle w:val="EX"/>
      </w:pPr>
      <w:r w:rsidRPr="003167FF">
        <w:t>[34]</w:t>
      </w:r>
      <w:r w:rsidRPr="003167FF">
        <w:tab/>
        <w:t>3GPP TS 23.288: "Architecture enhancements for 5G System (5GS) to support network data analytics services".</w:t>
      </w:r>
    </w:p>
    <w:p w14:paraId="2E1967AF" w14:textId="77777777" w:rsidR="00312C76" w:rsidRPr="003167FF" w:rsidRDefault="00312C76" w:rsidP="00312C76">
      <w:pPr>
        <w:pStyle w:val="EX"/>
      </w:pPr>
      <w:r w:rsidRPr="003167FF">
        <w:t>[35]</w:t>
      </w:r>
      <w:r w:rsidRPr="003167FF">
        <w:tab/>
        <w:t>IEEE Std 802.1Qcc-2018: "Standard for Local and metropolitan area networks - Bridges and Bridged Networks - Amendment: Stream Reservation Protocol (SRP) Enhancements and Performance Improvements".</w:t>
      </w:r>
    </w:p>
    <w:p w14:paraId="1FAB60F8" w14:textId="77777777" w:rsidR="00312C76" w:rsidRPr="003167FF" w:rsidRDefault="00312C76" w:rsidP="00312C76">
      <w:pPr>
        <w:pStyle w:val="EX"/>
      </w:pPr>
      <w:r w:rsidRPr="003167FF">
        <w:t>[36]</w:t>
      </w:r>
      <w:r w:rsidRPr="003167FF">
        <w:tab/>
      </w:r>
      <w:r w:rsidRPr="003167FF">
        <w:rPr>
          <w:rFonts w:eastAsia="Calibri"/>
          <w:color w:val="000000"/>
        </w:rPr>
        <w:t>IEEE 802.1Q-2018</w:t>
      </w:r>
      <w:r w:rsidRPr="003167FF">
        <w:t>: "IEEE Standard for Local and Metropolitan Area Networks—Bridges and Bridged Networks".</w:t>
      </w:r>
    </w:p>
    <w:p w14:paraId="0CB3CD02" w14:textId="77777777" w:rsidR="00312C76" w:rsidRPr="003167FF" w:rsidRDefault="00312C76" w:rsidP="00312C76">
      <w:pPr>
        <w:pStyle w:val="EX"/>
      </w:pPr>
      <w:r w:rsidRPr="003167FF">
        <w:t>[37]</w:t>
      </w:r>
      <w:r w:rsidRPr="003167FF">
        <w:tab/>
        <w:t>IEEE Std 802.1CB-2017: "Frame Replication and Elimination for Reliability".</w:t>
      </w:r>
    </w:p>
    <w:p w14:paraId="68CC8111" w14:textId="069C3318" w:rsidR="00312C76" w:rsidRPr="003167FF" w:rsidRDefault="00312C76" w:rsidP="00312C76">
      <w:pPr>
        <w:pStyle w:val="EX"/>
      </w:pPr>
      <w:r w:rsidRPr="003167FF">
        <w:t>[38]</w:t>
      </w:r>
      <w:r w:rsidRPr="003167FF">
        <w:tab/>
        <w:t>3GPP TS 23.003: "Numbering, Addressing and Identification".</w:t>
      </w:r>
    </w:p>
    <w:p w14:paraId="3160D751" w14:textId="7FCFDACA" w:rsidR="008644B0" w:rsidRPr="003167FF" w:rsidRDefault="008644B0" w:rsidP="008644B0">
      <w:pPr>
        <w:pStyle w:val="EX"/>
      </w:pPr>
      <w:r w:rsidRPr="003167FF">
        <w:t>[39]</w:t>
      </w:r>
      <w:r w:rsidRPr="003167FF">
        <w:tab/>
        <w:t>3GPP TS 23.247: "Architectural enhancements for 5G multicast-broadcast services; Stage 2".</w:t>
      </w:r>
    </w:p>
    <w:p w14:paraId="3569A542" w14:textId="3642EB71" w:rsidR="00FF38E7" w:rsidRPr="003167FF" w:rsidRDefault="00FF38E7" w:rsidP="00FF38E7">
      <w:pPr>
        <w:pStyle w:val="EX"/>
      </w:pPr>
      <w:r w:rsidRPr="003167FF">
        <w:t>[40]</w:t>
      </w:r>
      <w:r w:rsidRPr="003167FF">
        <w:tab/>
      </w:r>
      <w:r w:rsidRPr="003167FF">
        <w:tab/>
        <w:t>3GPP TS 23.435: "Procedures for Network Slice Capability Exposure for Application Layer Enablement Service".</w:t>
      </w:r>
    </w:p>
    <w:p w14:paraId="30F59604" w14:textId="50129A07" w:rsidR="00FF38E7" w:rsidRPr="003167FF" w:rsidRDefault="00FF38E7" w:rsidP="00FF38E7">
      <w:pPr>
        <w:pStyle w:val="EX"/>
      </w:pPr>
      <w:r w:rsidRPr="003167FF">
        <w:t>[41]</w:t>
      </w:r>
      <w:r w:rsidRPr="003167FF">
        <w:tab/>
      </w:r>
      <w:r w:rsidRPr="003167FF">
        <w:tab/>
        <w:t>3GPP TS 28.531: "Management and orchestration; Provisioning".</w:t>
      </w:r>
    </w:p>
    <w:p w14:paraId="5888E467" w14:textId="2FD6E448" w:rsidR="00FF38E7" w:rsidRPr="003167FF" w:rsidRDefault="00FF38E7" w:rsidP="00FF38E7">
      <w:pPr>
        <w:pStyle w:val="EX"/>
        <w:rPr>
          <w:rFonts w:eastAsia="SimSun"/>
          <w:lang w:eastAsia="zh-CN"/>
        </w:rPr>
      </w:pPr>
      <w:r w:rsidRPr="003167FF">
        <w:t>[42]</w:t>
      </w:r>
      <w:r w:rsidRPr="003167FF">
        <w:tab/>
      </w:r>
      <w:r w:rsidRPr="003167FF">
        <w:tab/>
        <w:t>3GPP TS 28.533: "Management and orchestration; Architecture framework".</w:t>
      </w:r>
    </w:p>
    <w:p w14:paraId="16AF322A" w14:textId="5004C37E" w:rsidR="00FF38E7" w:rsidRPr="003167FF" w:rsidRDefault="00FF38E7" w:rsidP="00FF38E7">
      <w:pPr>
        <w:pStyle w:val="EX"/>
        <w:rPr>
          <w:rFonts w:eastAsia="SimSun"/>
          <w:lang w:eastAsia="zh-CN"/>
        </w:rPr>
      </w:pPr>
      <w:r w:rsidRPr="003167FF">
        <w:rPr>
          <w:rFonts w:eastAsia="SimSun"/>
          <w:lang w:eastAsia="zh-CN"/>
        </w:rPr>
        <w:t>[43]</w:t>
      </w:r>
      <w:r w:rsidRPr="003167FF">
        <w:rPr>
          <w:rFonts w:eastAsia="SimSun"/>
          <w:lang w:eastAsia="zh-CN"/>
        </w:rPr>
        <w:tab/>
      </w:r>
      <w:r w:rsidRPr="003167FF">
        <w:tab/>
        <w:t>3GPP TS 28.53</w:t>
      </w:r>
      <w:r w:rsidRPr="003167FF">
        <w:rPr>
          <w:rFonts w:eastAsia="SimSun"/>
          <w:lang w:eastAsia="zh-CN"/>
        </w:rPr>
        <w:t>0</w:t>
      </w:r>
      <w:r w:rsidRPr="003167FF">
        <w:t>: "Management and orchestration; Concepts, use cases and requirements".</w:t>
      </w:r>
    </w:p>
    <w:p w14:paraId="763A2302" w14:textId="4AC1C459" w:rsidR="00BE2259" w:rsidRPr="003167FF" w:rsidRDefault="00BE2259" w:rsidP="00BE2259">
      <w:pPr>
        <w:pStyle w:val="EX"/>
        <w:rPr>
          <w:rFonts w:eastAsia="DengXian"/>
          <w:lang w:eastAsia="zh-CN"/>
        </w:rPr>
      </w:pPr>
      <w:r w:rsidRPr="003167FF">
        <w:t>[44]</w:t>
      </w:r>
      <w:r w:rsidRPr="003167FF">
        <w:tab/>
      </w:r>
      <w:r w:rsidRPr="003167FF">
        <w:rPr>
          <w:rFonts w:eastAsia="DengXian"/>
          <w:lang w:eastAsia="zh-CN"/>
        </w:rPr>
        <w:tab/>
      </w:r>
      <w:r w:rsidRPr="003167FF">
        <w:t>3GPP TS 28.53</w:t>
      </w:r>
      <w:r w:rsidRPr="003167FF">
        <w:rPr>
          <w:lang w:eastAsia="zh-CN"/>
        </w:rPr>
        <w:t>2</w:t>
      </w:r>
      <w:r w:rsidRPr="003167FF">
        <w:t>: "Management and orchestration; Generic management services".</w:t>
      </w:r>
    </w:p>
    <w:p w14:paraId="2F5DEC1A" w14:textId="33129FDD" w:rsidR="00BE2259" w:rsidRPr="003167FF" w:rsidRDefault="00BE2259" w:rsidP="00BE2259">
      <w:pPr>
        <w:pStyle w:val="EX"/>
        <w:rPr>
          <w:rFonts w:eastAsia="DengXian"/>
          <w:lang w:eastAsia="zh-CN"/>
        </w:rPr>
      </w:pPr>
      <w:r w:rsidRPr="003167FF">
        <w:t>[45]</w:t>
      </w:r>
      <w:r w:rsidRPr="003167FF">
        <w:tab/>
      </w:r>
      <w:r w:rsidRPr="003167FF">
        <w:rPr>
          <w:rFonts w:eastAsia="DengXian"/>
          <w:lang w:eastAsia="zh-CN"/>
        </w:rPr>
        <w:tab/>
      </w:r>
      <w:r w:rsidRPr="003167FF">
        <w:t>3GPP TS 28.5</w:t>
      </w:r>
      <w:r w:rsidRPr="003167FF">
        <w:rPr>
          <w:rFonts w:eastAsia="DengXian"/>
          <w:lang w:eastAsia="zh-CN"/>
        </w:rPr>
        <w:t>52:</w:t>
      </w:r>
      <w:r w:rsidRPr="003167FF">
        <w:t xml:space="preserve"> </w:t>
      </w:r>
      <w:r w:rsidRPr="003167FF">
        <w:rPr>
          <w:rFonts w:eastAsia="DengXian"/>
          <w:lang w:eastAsia="zh-CN"/>
        </w:rPr>
        <w:t>"Management and orchestration; 5G performance measurements".</w:t>
      </w:r>
    </w:p>
    <w:p w14:paraId="41377C55" w14:textId="5AB57660" w:rsidR="00BE2259" w:rsidRPr="003167FF" w:rsidRDefault="00BE2259" w:rsidP="00BE2259">
      <w:pPr>
        <w:pStyle w:val="EX"/>
        <w:rPr>
          <w:rFonts w:eastAsia="DengXian"/>
          <w:lang w:eastAsia="zh-CN"/>
        </w:rPr>
      </w:pPr>
      <w:r w:rsidRPr="003167FF">
        <w:t>[46]</w:t>
      </w:r>
      <w:r w:rsidRPr="003167FF">
        <w:tab/>
      </w:r>
      <w:r w:rsidRPr="003167FF">
        <w:rPr>
          <w:rFonts w:eastAsia="DengXian"/>
          <w:lang w:eastAsia="zh-CN"/>
        </w:rPr>
        <w:tab/>
      </w:r>
      <w:r w:rsidRPr="003167FF">
        <w:rPr>
          <w:lang w:eastAsia="zh-CN"/>
        </w:rPr>
        <w:t>3GPP TS 28.554:</w:t>
      </w:r>
      <w:r w:rsidRPr="003167FF">
        <w:rPr>
          <w:rFonts w:cs="Arial"/>
          <w:kern w:val="2"/>
          <w:sz w:val="21"/>
          <w:szCs w:val="21"/>
          <w:lang w:eastAsia="zh-CN"/>
        </w:rPr>
        <w:t xml:space="preserve"> </w:t>
      </w:r>
      <w:r w:rsidRPr="003167FF">
        <w:rPr>
          <w:lang w:eastAsia="zh-CN"/>
        </w:rPr>
        <w:t>"Management and orchestration; 5G end to end Key Performance Indicators (KPI)"</w:t>
      </w:r>
      <w:r w:rsidRPr="003167FF">
        <w:t>.</w:t>
      </w:r>
    </w:p>
    <w:p w14:paraId="546FD2E1" w14:textId="218FC63F" w:rsidR="003356B9" w:rsidRPr="003167FF" w:rsidRDefault="00BE2259" w:rsidP="003356B9">
      <w:pPr>
        <w:pStyle w:val="EX"/>
      </w:pPr>
      <w:r w:rsidRPr="003167FF">
        <w:t>[47]</w:t>
      </w:r>
      <w:r w:rsidRPr="003167FF">
        <w:tab/>
      </w:r>
      <w:r w:rsidRPr="003167FF">
        <w:rPr>
          <w:rFonts w:eastAsia="DengXian"/>
          <w:lang w:eastAsia="zh-CN"/>
        </w:rPr>
        <w:t>3GPP TS 28.104: "Management and orchestration; Management Data Analytics"</w:t>
      </w:r>
      <w:r w:rsidRPr="003167FF">
        <w:t>.</w:t>
      </w:r>
    </w:p>
    <w:p w14:paraId="054ADCEE" w14:textId="70301719" w:rsidR="003356B9" w:rsidRPr="003167FF" w:rsidRDefault="003356B9" w:rsidP="003356B9">
      <w:pPr>
        <w:pStyle w:val="EX"/>
      </w:pPr>
      <w:r w:rsidRPr="003167FF">
        <w:t>[48]</w:t>
      </w:r>
      <w:r w:rsidRPr="003167FF">
        <w:tab/>
        <w:t>3GPP TS 23.433: "Service Enabler Architecture Layer for Verticals (SEAL); Data Delivery enabler for vertical applications".</w:t>
      </w:r>
    </w:p>
    <w:p w14:paraId="7FF315C9" w14:textId="20DB4032" w:rsidR="000F621F" w:rsidRPr="003167FF" w:rsidRDefault="000F621F" w:rsidP="000F621F">
      <w:pPr>
        <w:pStyle w:val="EX"/>
        <w:rPr>
          <w:rFonts w:eastAsia="DengXian"/>
          <w:lang w:eastAsia="zh-CN"/>
        </w:rPr>
      </w:pPr>
      <w:r w:rsidRPr="003167FF">
        <w:t>[49]</w:t>
      </w:r>
      <w:r w:rsidRPr="003167FF">
        <w:tab/>
        <w:t>3GPP TS 23.436: "Procedures for Application Data Analytics Enablement Service".</w:t>
      </w:r>
    </w:p>
    <w:p w14:paraId="6A28BA79" w14:textId="07B1B48A" w:rsidR="000B2103" w:rsidRPr="003167FF" w:rsidRDefault="000B2103" w:rsidP="000B2103">
      <w:pPr>
        <w:pStyle w:val="EX"/>
        <w:rPr>
          <w:lang w:eastAsia="zh-CN"/>
        </w:rPr>
      </w:pPr>
      <w:r w:rsidRPr="003167FF">
        <w:t>[</w:t>
      </w:r>
      <w:r w:rsidRPr="003167FF">
        <w:rPr>
          <w:lang w:eastAsia="zh-CN"/>
        </w:rPr>
        <w:t>50</w:t>
      </w:r>
      <w:r w:rsidRPr="003167FF">
        <w:t>]</w:t>
      </w:r>
      <w:r w:rsidRPr="003167FF">
        <w:tab/>
        <w:t>3GPP TS 23.2</w:t>
      </w:r>
      <w:r w:rsidRPr="003167FF">
        <w:rPr>
          <w:lang w:eastAsia="zh-CN"/>
        </w:rPr>
        <w:t>73</w:t>
      </w:r>
      <w:r w:rsidRPr="003167FF">
        <w:t xml:space="preserve">: "5G System (5GS) Location Services (LCS); Stage 2" </w:t>
      </w:r>
    </w:p>
    <w:p w14:paraId="4787EE02" w14:textId="4FA0EC26" w:rsidR="00213BEF" w:rsidRPr="003167FF" w:rsidRDefault="00213BEF" w:rsidP="00213BEF">
      <w:pPr>
        <w:pStyle w:val="EX"/>
        <w:rPr>
          <w:lang w:eastAsia="zh-CN"/>
        </w:rPr>
      </w:pPr>
      <w:r w:rsidRPr="003167FF">
        <w:t>[</w:t>
      </w:r>
      <w:r w:rsidRPr="003167FF">
        <w:rPr>
          <w:lang w:eastAsia="zh-CN"/>
        </w:rPr>
        <w:t>51</w:t>
      </w:r>
      <w:r w:rsidRPr="003167FF">
        <w:t>]</w:t>
      </w:r>
      <w:r w:rsidRPr="003167FF">
        <w:tab/>
        <w:t xml:space="preserve">3GPP TS 29.572: "5G System; Location Management Services; Stage 3" </w:t>
      </w:r>
    </w:p>
    <w:p w14:paraId="43226A30" w14:textId="25C9B638" w:rsidR="007972BD" w:rsidRDefault="007972BD" w:rsidP="007972BD">
      <w:pPr>
        <w:pStyle w:val="EX"/>
      </w:pPr>
      <w:r w:rsidRPr="003167FF">
        <w:t>[52]</w:t>
      </w:r>
      <w:r w:rsidRPr="003167FF">
        <w:tab/>
        <w:t>3GPP TS 23.256 "Support of Uncrewed Aerial Systems (UAS) connectivity, identification and tracking; Stage 2".</w:t>
      </w:r>
    </w:p>
    <w:p w14:paraId="46605956" w14:textId="443F42F1" w:rsidR="00CC7B7F" w:rsidRDefault="00CC7B7F" w:rsidP="007972BD">
      <w:pPr>
        <w:pStyle w:val="EX"/>
      </w:pPr>
      <w:r w:rsidRPr="001216A7">
        <w:t>[</w:t>
      </w:r>
      <w:r w:rsidR="00B26F19">
        <w:t>53</w:t>
      </w:r>
      <w:r w:rsidRPr="001216A7">
        <w:t>]</w:t>
      </w:r>
      <w:r w:rsidRPr="001216A7">
        <w:tab/>
        <w:t>3GPP</w:t>
      </w:r>
      <w:r>
        <w:t> </w:t>
      </w:r>
      <w:r w:rsidRPr="001216A7">
        <w:t>TS</w:t>
      </w:r>
      <w:r>
        <w:t> </w:t>
      </w:r>
      <w:r w:rsidRPr="001216A7">
        <w:rPr>
          <w:rFonts w:hint="eastAsia"/>
        </w:rPr>
        <w:t>3</w:t>
      </w:r>
      <w:r>
        <w:t>7</w:t>
      </w:r>
      <w:r w:rsidRPr="001216A7">
        <w:t>.</w:t>
      </w:r>
      <w:r w:rsidRPr="001216A7">
        <w:rPr>
          <w:rFonts w:hint="eastAsia"/>
        </w:rPr>
        <w:t>35</w:t>
      </w:r>
      <w:r w:rsidRPr="001216A7">
        <w:t>5: "LTE Positioning Protocol (LPP)".</w:t>
      </w:r>
    </w:p>
    <w:p w14:paraId="49F802C6" w14:textId="486CCA85" w:rsidR="001516B2" w:rsidRDefault="001516B2" w:rsidP="001516B2">
      <w:pPr>
        <w:keepLines/>
        <w:ind w:left="1702" w:hanging="1418"/>
        <w:rPr>
          <w:rFonts w:eastAsia="SimSun"/>
        </w:rPr>
      </w:pPr>
      <w:r w:rsidRPr="00076F5C">
        <w:rPr>
          <w:rFonts w:eastAsia="SimSun"/>
        </w:rPr>
        <w:t>[</w:t>
      </w:r>
      <w:r>
        <w:rPr>
          <w:rFonts w:eastAsia="SimSun"/>
        </w:rPr>
        <w:t>54</w:t>
      </w:r>
      <w:r w:rsidRPr="00076F5C">
        <w:rPr>
          <w:rFonts w:eastAsia="SimSun"/>
        </w:rPr>
        <w:t>]</w:t>
      </w:r>
      <w:r w:rsidRPr="00076F5C">
        <w:rPr>
          <w:rFonts w:eastAsia="SimSun"/>
        </w:rPr>
        <w:tab/>
        <w:t>3GPP T</w:t>
      </w:r>
      <w:r>
        <w:rPr>
          <w:rFonts w:eastAsia="SimSun"/>
        </w:rPr>
        <w:t>S</w:t>
      </w:r>
      <w:r w:rsidRPr="00076F5C">
        <w:rPr>
          <w:rFonts w:eastAsia="SimSun"/>
        </w:rPr>
        <w:t> 2</w:t>
      </w:r>
      <w:r>
        <w:rPr>
          <w:rFonts w:eastAsia="SimSun"/>
        </w:rPr>
        <w:t>9.122</w:t>
      </w:r>
      <w:r w:rsidRPr="00076F5C">
        <w:rPr>
          <w:rFonts w:eastAsia="SimSun"/>
        </w:rPr>
        <w:t>: "</w:t>
      </w:r>
      <w:r w:rsidRPr="009005E3">
        <w:rPr>
          <w:rFonts w:eastAsia="SimSun"/>
        </w:rPr>
        <w:t>T8 reference point for Northbound APIs</w:t>
      </w:r>
      <w:r w:rsidRPr="00076F5C">
        <w:rPr>
          <w:rFonts w:eastAsia="SimSun"/>
        </w:rPr>
        <w:t>".</w:t>
      </w:r>
    </w:p>
    <w:p w14:paraId="10A22C08" w14:textId="4D570E9A" w:rsidR="00DE6C68" w:rsidRPr="00626E7C" w:rsidRDefault="00DE6C68" w:rsidP="00626E7C">
      <w:pPr>
        <w:keepLines/>
        <w:ind w:left="1702" w:hanging="1418"/>
        <w:rPr>
          <w:rFonts w:eastAsia="DengXian"/>
          <w:lang w:val="en-US" w:eastAsia="zh-CN"/>
        </w:rPr>
      </w:pPr>
      <w:r w:rsidRPr="00CA3367">
        <w:rPr>
          <w:lang w:val="en-US"/>
        </w:rPr>
        <w:t>[</w:t>
      </w:r>
      <w:r>
        <w:rPr>
          <w:lang w:val="en-US"/>
        </w:rPr>
        <w:t>55</w:t>
      </w:r>
      <w:r w:rsidRPr="00CA3367">
        <w:rPr>
          <w:lang w:val="en-US"/>
        </w:rPr>
        <w:t>]</w:t>
      </w:r>
      <w:r w:rsidRPr="00CA3367">
        <w:rPr>
          <w:lang w:val="en-US"/>
        </w:rPr>
        <w:tab/>
        <w:t xml:space="preserve">3GPP TS 23.545 </w:t>
      </w:r>
      <w:r w:rsidRPr="00076F5C">
        <w:rPr>
          <w:rFonts w:eastAsia="SimSun"/>
        </w:rPr>
        <w:t>"</w:t>
      </w:r>
      <w:r w:rsidRPr="00CA3367">
        <w:rPr>
          <w:lang w:val="en-US"/>
        </w:rPr>
        <w:t>Application layer support for Factories of the Future (FF)".</w:t>
      </w:r>
    </w:p>
    <w:p w14:paraId="088063FD" w14:textId="0884196E" w:rsidR="00312C76" w:rsidRPr="003167FF" w:rsidRDefault="00312C76" w:rsidP="00312C76">
      <w:pPr>
        <w:pStyle w:val="Heading1"/>
      </w:pPr>
      <w:bookmarkStart w:id="20" w:name="_Toc162885641"/>
      <w:r w:rsidRPr="003167FF">
        <w:t>3</w:t>
      </w:r>
      <w:r w:rsidRPr="003167FF">
        <w:tab/>
        <w:t>Definitions, symbols and abbreviations</w:t>
      </w:r>
      <w:bookmarkEnd w:id="20"/>
    </w:p>
    <w:p w14:paraId="40888939" w14:textId="77777777" w:rsidR="00312C76" w:rsidRPr="003167FF" w:rsidRDefault="00312C76" w:rsidP="00312C76">
      <w:pPr>
        <w:pStyle w:val="Heading2"/>
      </w:pPr>
      <w:bookmarkStart w:id="21" w:name="_Toc162885642"/>
      <w:r w:rsidRPr="003167FF">
        <w:t>3.1</w:t>
      </w:r>
      <w:r w:rsidRPr="003167FF">
        <w:tab/>
        <w:t>Definitions</w:t>
      </w:r>
      <w:bookmarkEnd w:id="21"/>
    </w:p>
    <w:p w14:paraId="51051EE8" w14:textId="77777777" w:rsidR="00312C76" w:rsidRPr="003167FF" w:rsidRDefault="00312C76" w:rsidP="00312C76">
      <w:r w:rsidRPr="003167FF">
        <w:t>For the purposes of the present document, the terms and definitions given in 3GPP TR 21.905 [1] and the following apply. A term defined in the present document takes precedence over the definition of the same term, if any, in 3GPP TR 21.905 [1].</w:t>
      </w:r>
    </w:p>
    <w:p w14:paraId="4C7F83E5" w14:textId="77777777" w:rsidR="00312C76" w:rsidRPr="003167FF" w:rsidRDefault="00312C76" w:rsidP="00312C76">
      <w:pPr>
        <w:rPr>
          <w:lang w:eastAsia="zh-CN"/>
        </w:rPr>
      </w:pPr>
      <w:r w:rsidRPr="003167FF">
        <w:rPr>
          <w:b/>
        </w:rPr>
        <w:t>VAL</w:t>
      </w:r>
      <w:r w:rsidRPr="003167FF">
        <w:rPr>
          <w:b/>
          <w:lang w:eastAsia="zh-CN"/>
        </w:rPr>
        <w:t xml:space="preserve"> u</w:t>
      </w:r>
      <w:r w:rsidRPr="003167FF">
        <w:rPr>
          <w:b/>
        </w:rPr>
        <w:t xml:space="preserve">ser: </w:t>
      </w:r>
      <w:r w:rsidRPr="003167FF">
        <w:t>A</w:t>
      </w:r>
      <w:r w:rsidRPr="003167FF">
        <w:rPr>
          <w:lang w:eastAsia="zh-CN"/>
        </w:rPr>
        <w:t xml:space="preserve">n authorized </w:t>
      </w:r>
      <w:r w:rsidRPr="003167FF">
        <w:t>user, who can use a VAL</w:t>
      </w:r>
      <w:r w:rsidRPr="003167FF">
        <w:rPr>
          <w:lang w:eastAsia="zh-CN"/>
        </w:rPr>
        <w:t xml:space="preserve"> </w:t>
      </w:r>
      <w:r w:rsidRPr="003167FF">
        <w:t xml:space="preserve">UE to participate in </w:t>
      </w:r>
      <w:r w:rsidRPr="003167FF">
        <w:rPr>
          <w:lang w:eastAsia="zh-CN"/>
        </w:rPr>
        <w:t xml:space="preserve">one or more </w:t>
      </w:r>
      <w:r w:rsidRPr="003167FF">
        <w:t xml:space="preserve">VAL </w:t>
      </w:r>
      <w:r w:rsidRPr="003167FF">
        <w:rPr>
          <w:lang w:eastAsia="zh-CN"/>
        </w:rPr>
        <w:t>s</w:t>
      </w:r>
      <w:r w:rsidRPr="003167FF">
        <w:t>ervices</w:t>
      </w:r>
      <w:r w:rsidRPr="003167FF">
        <w:rPr>
          <w:lang w:eastAsia="zh-CN"/>
        </w:rPr>
        <w:t>.</w:t>
      </w:r>
    </w:p>
    <w:p w14:paraId="52F3CB52" w14:textId="77777777" w:rsidR="00312C76" w:rsidRPr="003167FF" w:rsidRDefault="00312C76" w:rsidP="00312C76">
      <w:r w:rsidRPr="003167FF">
        <w:rPr>
          <w:b/>
        </w:rPr>
        <w:t xml:space="preserve">VAL user ID: </w:t>
      </w:r>
      <w:r w:rsidRPr="003167FF">
        <w:t>A generic name for the user ID of a VAL user within a specific VAL service.</w:t>
      </w:r>
    </w:p>
    <w:p w14:paraId="6DCBEE8A" w14:textId="77777777" w:rsidR="00312C76" w:rsidRPr="003167FF" w:rsidRDefault="00312C76" w:rsidP="00312C76">
      <w:r w:rsidRPr="003167FF">
        <w:rPr>
          <w:b/>
        </w:rPr>
        <w:t>VAL</w:t>
      </w:r>
      <w:r w:rsidRPr="003167FF">
        <w:rPr>
          <w:b/>
          <w:lang w:eastAsia="zh-CN"/>
        </w:rPr>
        <w:t xml:space="preserve"> </w:t>
      </w:r>
      <w:r w:rsidRPr="003167FF">
        <w:rPr>
          <w:b/>
        </w:rPr>
        <w:t xml:space="preserve">UE: </w:t>
      </w:r>
      <w:r w:rsidRPr="003167FF">
        <w:t xml:space="preserve">A UE that can be used to participate in </w:t>
      </w:r>
      <w:r w:rsidRPr="003167FF">
        <w:rPr>
          <w:lang w:eastAsia="zh-CN"/>
        </w:rPr>
        <w:t xml:space="preserve">one or more </w:t>
      </w:r>
      <w:r w:rsidRPr="003167FF">
        <w:t xml:space="preserve">VAL </w:t>
      </w:r>
      <w:r w:rsidRPr="003167FF">
        <w:rPr>
          <w:lang w:eastAsia="zh-CN"/>
        </w:rPr>
        <w:t>s</w:t>
      </w:r>
      <w:r w:rsidRPr="003167FF">
        <w:t xml:space="preserve">ervices. </w:t>
      </w:r>
    </w:p>
    <w:p w14:paraId="438B1799" w14:textId="77777777" w:rsidR="00312C76" w:rsidRPr="003167FF" w:rsidRDefault="00312C76" w:rsidP="00312C76">
      <w:pPr>
        <w:rPr>
          <w:b/>
        </w:rPr>
      </w:pPr>
      <w:r w:rsidRPr="003167FF">
        <w:rPr>
          <w:b/>
        </w:rPr>
        <w:t xml:space="preserve">VAL client: </w:t>
      </w:r>
      <w:r w:rsidRPr="003167FF">
        <w:t>An entity that provides the client side functionalities corresponding to the vertical applications.</w:t>
      </w:r>
    </w:p>
    <w:p w14:paraId="4A151EF9" w14:textId="77777777" w:rsidR="00312C76" w:rsidRPr="003167FF" w:rsidRDefault="00312C76" w:rsidP="00312C76">
      <w:pPr>
        <w:rPr>
          <w:b/>
        </w:rPr>
      </w:pPr>
      <w:r w:rsidRPr="003167FF">
        <w:rPr>
          <w:b/>
        </w:rPr>
        <w:t xml:space="preserve">SEAL client: </w:t>
      </w:r>
      <w:r w:rsidRPr="003167FF">
        <w:t>An entity that provides the client side functionalities corresponding to the specific SEAL service.</w:t>
      </w:r>
    </w:p>
    <w:p w14:paraId="275220DB" w14:textId="77777777" w:rsidR="00312C76" w:rsidRPr="003167FF" w:rsidRDefault="00312C76" w:rsidP="00312C76">
      <w:r w:rsidRPr="003167FF">
        <w:rPr>
          <w:b/>
        </w:rPr>
        <w:t>VAL service:</w:t>
      </w:r>
      <w:r w:rsidRPr="003167FF">
        <w:t xml:space="preserve"> A generic name for any service offered by the VAL service provider to their VAL users.</w:t>
      </w:r>
    </w:p>
    <w:p w14:paraId="14C348B4" w14:textId="77777777" w:rsidR="00312C76" w:rsidRPr="003167FF" w:rsidRDefault="00312C76" w:rsidP="00312C76">
      <w:pPr>
        <w:rPr>
          <w:b/>
        </w:rPr>
      </w:pPr>
      <w:r w:rsidRPr="003167FF">
        <w:rPr>
          <w:b/>
        </w:rPr>
        <w:t xml:space="preserve">SEAL service: </w:t>
      </w:r>
      <w:r w:rsidRPr="003167FF">
        <w:t>A generic name for a common service (e.g. group management, configuration management, location management) that can be utilized by multiple vertical applications.</w:t>
      </w:r>
    </w:p>
    <w:p w14:paraId="22C8DE62" w14:textId="77777777" w:rsidR="00312C76" w:rsidRPr="003167FF" w:rsidRDefault="00312C76" w:rsidP="00312C76">
      <w:pPr>
        <w:rPr>
          <w:b/>
        </w:rPr>
      </w:pPr>
      <w:r w:rsidRPr="003167FF">
        <w:rPr>
          <w:b/>
        </w:rPr>
        <w:t xml:space="preserve">SEAL provider: </w:t>
      </w:r>
      <w:r w:rsidRPr="003167FF">
        <w:t>Provider of SEAL service(s).</w:t>
      </w:r>
    </w:p>
    <w:p w14:paraId="0F0829E6" w14:textId="77777777" w:rsidR="00312C76" w:rsidRPr="003167FF" w:rsidRDefault="00312C76" w:rsidP="00312C76">
      <w:r w:rsidRPr="003167FF">
        <w:rPr>
          <w:b/>
        </w:rPr>
        <w:t xml:space="preserve">VAL server: </w:t>
      </w:r>
      <w:r w:rsidRPr="003167FF">
        <w:t>A generic name for the server application function of a specific VAL service.</w:t>
      </w:r>
    </w:p>
    <w:p w14:paraId="473C1D4B" w14:textId="77777777" w:rsidR="00312C76" w:rsidRPr="003167FF" w:rsidRDefault="00312C76" w:rsidP="00312C76">
      <w:pPr>
        <w:rPr>
          <w:b/>
        </w:rPr>
      </w:pPr>
      <w:r w:rsidRPr="003167FF">
        <w:rPr>
          <w:b/>
        </w:rPr>
        <w:t xml:space="preserve">SEAL server: </w:t>
      </w:r>
      <w:r w:rsidRPr="003167FF">
        <w:t>An entity that provides the server side functionalities corresponding to the specific SEAL service.</w:t>
      </w:r>
    </w:p>
    <w:p w14:paraId="683C9DAF" w14:textId="77777777" w:rsidR="00312C76" w:rsidRPr="003167FF" w:rsidRDefault="00312C76" w:rsidP="00312C76">
      <w:pPr>
        <w:rPr>
          <w:b/>
        </w:rPr>
      </w:pPr>
      <w:r w:rsidRPr="003167FF">
        <w:rPr>
          <w:b/>
          <w:lang w:eastAsia="zh-CN"/>
        </w:rPr>
        <w:t>VAL system:</w:t>
      </w:r>
      <w:r w:rsidRPr="003167FF">
        <w:rPr>
          <w:lang w:eastAsia="zh-CN"/>
        </w:rPr>
        <w:t xml:space="preserve"> The collection of applications, services, and enabling capabilities required to support a VAL service.</w:t>
      </w:r>
    </w:p>
    <w:p w14:paraId="787A41CD" w14:textId="77777777" w:rsidR="00312C76" w:rsidRPr="003167FF" w:rsidRDefault="00312C76" w:rsidP="00312C76">
      <w:pPr>
        <w:rPr>
          <w:rFonts w:eastAsia="Malgun Gothic"/>
        </w:rPr>
      </w:pPr>
      <w:r w:rsidRPr="003167FF">
        <w:rPr>
          <w:rFonts w:eastAsia="Malgun Gothic"/>
          <w:b/>
        </w:rPr>
        <w:t>Primary VAL system:</w:t>
      </w:r>
      <w:r w:rsidRPr="003167FF">
        <w:rPr>
          <w:rFonts w:eastAsia="Malgun Gothic"/>
        </w:rPr>
        <w:t xml:space="preserve"> VAL system where the VAL user profiles of a VAL user are defined.</w:t>
      </w:r>
    </w:p>
    <w:p w14:paraId="053B3FA6" w14:textId="77777777" w:rsidR="00312C76" w:rsidRPr="003167FF" w:rsidRDefault="00312C76" w:rsidP="00312C76">
      <w:r w:rsidRPr="003167FF">
        <w:rPr>
          <w:b/>
        </w:rPr>
        <w:t>Partner VAL system:</w:t>
      </w:r>
      <w:r w:rsidRPr="003167FF">
        <w:t xml:space="preserve"> A VAL system that has a business relationship with the primary VAL system such that service can be offered to primary VAL system users.</w:t>
      </w:r>
    </w:p>
    <w:p w14:paraId="4D05859E" w14:textId="77777777" w:rsidR="00312C76" w:rsidRPr="003167FF" w:rsidRDefault="00312C76" w:rsidP="00312C76">
      <w:r w:rsidRPr="003167FF">
        <w:rPr>
          <w:b/>
        </w:rPr>
        <w:t>VAL</w:t>
      </w:r>
      <w:r w:rsidRPr="003167FF">
        <w:rPr>
          <w:b/>
          <w:lang w:eastAsia="zh-CN"/>
        </w:rPr>
        <w:t xml:space="preserve"> g</w:t>
      </w:r>
      <w:r w:rsidRPr="003167FF">
        <w:rPr>
          <w:b/>
        </w:rPr>
        <w:t xml:space="preserve">roup: </w:t>
      </w:r>
      <w:r w:rsidRPr="003167FF">
        <w:t>A defined set of VAL</w:t>
      </w:r>
      <w:r w:rsidRPr="003167FF">
        <w:rPr>
          <w:lang w:eastAsia="zh-CN"/>
        </w:rPr>
        <w:t xml:space="preserve"> UEs</w:t>
      </w:r>
      <w:r w:rsidRPr="003167FF">
        <w:t xml:space="preserve"> or VAL users </w:t>
      </w:r>
      <w:r w:rsidRPr="003167FF">
        <w:rPr>
          <w:lang w:eastAsia="zh-CN"/>
        </w:rPr>
        <w:t>configured for specific purpose in a VAL service</w:t>
      </w:r>
      <w:r w:rsidRPr="003167FF">
        <w:t>.</w:t>
      </w:r>
    </w:p>
    <w:p w14:paraId="67E3CEB8" w14:textId="77777777" w:rsidR="00312C76" w:rsidRPr="003167FF" w:rsidRDefault="00312C76" w:rsidP="00312C76">
      <w:pPr>
        <w:pStyle w:val="NO"/>
      </w:pPr>
      <w:r w:rsidRPr="003167FF">
        <w:t>NOTE:</w:t>
      </w:r>
      <w:r w:rsidRPr="003167FF">
        <w:tab/>
        <w:t>The set could be of either VAL UEs or VAL users depending on the specific VAL service.</w:t>
      </w:r>
    </w:p>
    <w:p w14:paraId="297E5E42" w14:textId="77777777" w:rsidR="00312C76" w:rsidRPr="003167FF" w:rsidRDefault="00312C76" w:rsidP="00312C76">
      <w:pPr>
        <w:rPr>
          <w:b/>
        </w:rPr>
      </w:pPr>
      <w:r w:rsidRPr="003167FF">
        <w:rPr>
          <w:b/>
        </w:rPr>
        <w:t>VAL group home system:</w:t>
      </w:r>
      <w:r w:rsidRPr="003167FF">
        <w:t xml:space="preserve"> The VAL system where the VAL</w:t>
      </w:r>
      <w:r w:rsidRPr="003167FF">
        <w:rPr>
          <w:lang w:eastAsia="zh-CN"/>
        </w:rPr>
        <w:t xml:space="preserve"> </w:t>
      </w:r>
      <w:r w:rsidRPr="003167FF">
        <w:t>group is defined.</w:t>
      </w:r>
    </w:p>
    <w:p w14:paraId="6FF2D5A7" w14:textId="77777777" w:rsidR="00312C76" w:rsidRPr="003167FF" w:rsidRDefault="00312C76" w:rsidP="00312C76">
      <w:pPr>
        <w:rPr>
          <w:b/>
        </w:rPr>
      </w:pPr>
      <w:r w:rsidRPr="003167FF">
        <w:rPr>
          <w:b/>
        </w:rPr>
        <w:t>VAL</w:t>
      </w:r>
      <w:r w:rsidRPr="003167FF">
        <w:rPr>
          <w:b/>
          <w:lang w:eastAsia="zh-CN"/>
        </w:rPr>
        <w:t xml:space="preserve"> g</w:t>
      </w:r>
      <w:r w:rsidRPr="003167FF">
        <w:rPr>
          <w:b/>
        </w:rPr>
        <w:t xml:space="preserve">roup </w:t>
      </w:r>
      <w:r w:rsidRPr="003167FF">
        <w:rPr>
          <w:b/>
          <w:lang w:eastAsia="zh-CN"/>
        </w:rPr>
        <w:t>m</w:t>
      </w:r>
      <w:r w:rsidRPr="003167FF">
        <w:rPr>
          <w:b/>
        </w:rPr>
        <w:t xml:space="preserve">ember: </w:t>
      </w:r>
      <w:r w:rsidRPr="003167FF">
        <w:t>A VAL</w:t>
      </w:r>
      <w:r w:rsidRPr="003167FF">
        <w:rPr>
          <w:lang w:eastAsia="zh-CN"/>
        </w:rPr>
        <w:t xml:space="preserve"> service</w:t>
      </w:r>
      <w:r w:rsidRPr="003167FF">
        <w:t xml:space="preserve"> </w:t>
      </w:r>
      <w:r w:rsidRPr="003167FF">
        <w:rPr>
          <w:lang w:eastAsia="zh-CN"/>
        </w:rPr>
        <w:t>u</w:t>
      </w:r>
      <w:r w:rsidRPr="003167FF">
        <w:t>ser, whose VAL user ID is listed in a particular VAL</w:t>
      </w:r>
      <w:r w:rsidRPr="003167FF">
        <w:rPr>
          <w:lang w:eastAsia="zh-CN"/>
        </w:rPr>
        <w:t xml:space="preserve"> g</w:t>
      </w:r>
      <w:r w:rsidRPr="003167FF">
        <w:t>roup.</w:t>
      </w:r>
    </w:p>
    <w:p w14:paraId="51FB530A" w14:textId="77777777" w:rsidR="00312C76" w:rsidRPr="003167FF" w:rsidRDefault="00312C76" w:rsidP="00312C76">
      <w:r w:rsidRPr="003167FF">
        <w:rPr>
          <w:b/>
        </w:rPr>
        <w:t>VAL stream:</w:t>
      </w:r>
      <w:r w:rsidRPr="003167FF">
        <w:rPr>
          <w:bCs/>
        </w:rPr>
        <w:t xml:space="preserve"> </w:t>
      </w:r>
      <w:r w:rsidRPr="003167FF">
        <w:t xml:space="preserve">A time sensitive communication stream is used to transport a time sensitive data flow, and is defined by a stream specification (which identifies a source and destination of the data flow) and a traffic specification (which defines the characteristics of the data flow). VAL stream is </w:t>
      </w:r>
      <w:r w:rsidRPr="003167FF">
        <w:rPr>
          <w:bCs/>
        </w:rPr>
        <w:t>identified by a VAL stream ID.</w:t>
      </w:r>
    </w:p>
    <w:p w14:paraId="31AD8BB6" w14:textId="77777777" w:rsidR="00312C76" w:rsidRPr="003167FF" w:rsidRDefault="00312C76" w:rsidP="00312C76">
      <w:r w:rsidRPr="003167FF">
        <w:rPr>
          <w:b/>
        </w:rPr>
        <w:t>Vertical:</w:t>
      </w:r>
      <w:r w:rsidRPr="003167FF">
        <w:t xml:space="preserve"> See vertical domain.</w:t>
      </w:r>
    </w:p>
    <w:p w14:paraId="69D5A03A" w14:textId="77777777" w:rsidR="00312C76" w:rsidRPr="003167FF" w:rsidRDefault="00312C76" w:rsidP="00312C76">
      <w:pPr>
        <w:rPr>
          <w:b/>
        </w:rPr>
      </w:pPr>
      <w:r w:rsidRPr="003167FF">
        <w:rPr>
          <w:b/>
        </w:rPr>
        <w:t>Vertical application:</w:t>
      </w:r>
      <w:r w:rsidRPr="003167FF">
        <w:t xml:space="preserve"> An application catering to a specific vertical.</w:t>
      </w:r>
    </w:p>
    <w:p w14:paraId="68462A4D" w14:textId="77777777" w:rsidR="00777F73" w:rsidRPr="003167FF" w:rsidRDefault="00777F73" w:rsidP="00777F73">
      <w:pPr>
        <w:rPr>
          <w:lang w:eastAsia="zh-CN"/>
        </w:rPr>
      </w:pPr>
      <w:r w:rsidRPr="003167FF">
        <w:rPr>
          <w:b/>
          <w:lang w:eastAsia="zh-CN"/>
        </w:rPr>
        <w:t xml:space="preserve">MBS session announcement: </w:t>
      </w:r>
      <w:r w:rsidRPr="003167FF">
        <w:t>Mechanism to provide the necessary information to the NRM client to enable the reception of the VAL service data via the MBS session.</w:t>
      </w:r>
    </w:p>
    <w:p w14:paraId="4370CC7A" w14:textId="77777777" w:rsidR="00312C76" w:rsidRPr="003167FF" w:rsidRDefault="00312C76" w:rsidP="00312C76">
      <w:r w:rsidRPr="003167FF">
        <w:t>For the purposes of the present document, the following terms and definitions given in 3GPP TS 22.104 [2] apply:</w:t>
      </w:r>
    </w:p>
    <w:p w14:paraId="59614461" w14:textId="779FD9A1" w:rsidR="00312C76" w:rsidRPr="003167FF" w:rsidRDefault="00312C76" w:rsidP="00312C76">
      <w:pPr>
        <w:pStyle w:val="EW"/>
        <w:rPr>
          <w:b/>
        </w:rPr>
      </w:pPr>
      <w:r w:rsidRPr="003167FF">
        <w:rPr>
          <w:b/>
        </w:rPr>
        <w:t>Vertical domain</w:t>
      </w:r>
    </w:p>
    <w:p w14:paraId="038911D6" w14:textId="77777777" w:rsidR="00312C76" w:rsidRPr="003167FF" w:rsidRDefault="00312C76" w:rsidP="00312C76">
      <w:pPr>
        <w:rPr>
          <w:b/>
        </w:rPr>
      </w:pPr>
    </w:p>
    <w:p w14:paraId="3C7DF4FE" w14:textId="77777777" w:rsidR="00312C76" w:rsidRPr="003167FF" w:rsidRDefault="00312C76" w:rsidP="00312C76">
      <w:pPr>
        <w:pStyle w:val="EW"/>
      </w:pPr>
    </w:p>
    <w:p w14:paraId="472C7B3B" w14:textId="77777777" w:rsidR="00312C76" w:rsidRPr="003167FF" w:rsidRDefault="00312C76" w:rsidP="00312C76">
      <w:pPr>
        <w:pStyle w:val="Heading2"/>
      </w:pPr>
      <w:bookmarkStart w:id="22" w:name="_Toc162885643"/>
      <w:r w:rsidRPr="003167FF">
        <w:t>3.2</w:t>
      </w:r>
      <w:r w:rsidRPr="003167FF">
        <w:tab/>
        <w:t>Abbreviations</w:t>
      </w:r>
      <w:bookmarkEnd w:id="22"/>
    </w:p>
    <w:p w14:paraId="108060CD" w14:textId="77777777" w:rsidR="00312C76" w:rsidRPr="003167FF" w:rsidRDefault="00312C76" w:rsidP="00312C76">
      <w:pPr>
        <w:keepNext/>
      </w:pPr>
      <w:r w:rsidRPr="003167FF">
        <w:t>For the purposes of the present document, the abbreviations given in 3GPP TR 21.905 [1] and the following apply. An abbreviation defined in the present document takes precedence over the definition of the same abbreviation, if any, in 3GPP TR 21.905 [1].</w:t>
      </w:r>
    </w:p>
    <w:p w14:paraId="280E4E33" w14:textId="77777777" w:rsidR="00312C76" w:rsidRPr="003167FF" w:rsidRDefault="00312C76" w:rsidP="00312C76">
      <w:pPr>
        <w:pStyle w:val="EW"/>
      </w:pPr>
      <w:r w:rsidRPr="003167FF">
        <w:t>5GS</w:t>
      </w:r>
      <w:r w:rsidRPr="003167FF">
        <w:tab/>
        <w:t>5G System</w:t>
      </w:r>
    </w:p>
    <w:p w14:paraId="47DAB712" w14:textId="77777777" w:rsidR="00312C76" w:rsidRPr="003167FF" w:rsidRDefault="00312C76" w:rsidP="00312C76">
      <w:pPr>
        <w:pStyle w:val="EW"/>
      </w:pPr>
      <w:r w:rsidRPr="003167FF">
        <w:t>5GVN</w:t>
      </w:r>
      <w:r w:rsidRPr="003167FF">
        <w:tab/>
        <w:t>5G Virtual Network</w:t>
      </w:r>
    </w:p>
    <w:p w14:paraId="2CADFE63" w14:textId="77777777" w:rsidR="00312C76" w:rsidRPr="003167FF" w:rsidRDefault="00312C76" w:rsidP="00312C76">
      <w:pPr>
        <w:pStyle w:val="EW"/>
      </w:pPr>
      <w:r w:rsidRPr="003167FF">
        <w:t>CAPIF</w:t>
      </w:r>
      <w:r w:rsidRPr="003167FF">
        <w:tab/>
        <w:t>Common API Framework for northbound APIs</w:t>
      </w:r>
    </w:p>
    <w:p w14:paraId="2A04F56E" w14:textId="77777777" w:rsidR="00312C76" w:rsidRPr="003167FF" w:rsidRDefault="00312C76" w:rsidP="00312C76">
      <w:pPr>
        <w:pStyle w:val="EW"/>
      </w:pPr>
      <w:r w:rsidRPr="003167FF">
        <w:t>CNC</w:t>
      </w:r>
      <w:r w:rsidRPr="003167FF">
        <w:tab/>
        <w:t>Centralized Network Configuration</w:t>
      </w:r>
    </w:p>
    <w:p w14:paraId="1B485228" w14:textId="77777777" w:rsidR="00312C76" w:rsidRPr="003167FF" w:rsidRDefault="00312C76" w:rsidP="00312C76">
      <w:pPr>
        <w:pStyle w:val="EW"/>
      </w:pPr>
      <w:r w:rsidRPr="003167FF">
        <w:t>CRUDN</w:t>
      </w:r>
      <w:r w:rsidRPr="003167FF">
        <w:tab/>
        <w:t>Create, Retrieve, Update, Delete and Notify</w:t>
      </w:r>
    </w:p>
    <w:p w14:paraId="4084902A" w14:textId="77777777" w:rsidR="00312C76" w:rsidRPr="003167FF" w:rsidRDefault="00312C76" w:rsidP="00312C76">
      <w:pPr>
        <w:pStyle w:val="EW"/>
      </w:pPr>
      <w:r w:rsidRPr="003167FF">
        <w:t>EPC</w:t>
      </w:r>
      <w:r w:rsidRPr="003167FF">
        <w:tab/>
        <w:t>Evolved Packet Core</w:t>
      </w:r>
    </w:p>
    <w:p w14:paraId="389B679C" w14:textId="77777777" w:rsidR="00312C76" w:rsidRPr="003167FF" w:rsidRDefault="00312C76" w:rsidP="00312C76">
      <w:pPr>
        <w:pStyle w:val="EW"/>
      </w:pPr>
      <w:r w:rsidRPr="003167FF">
        <w:rPr>
          <w:lang w:eastAsia="zh-CN"/>
        </w:rPr>
        <w:t>GPSI</w:t>
      </w:r>
      <w:r w:rsidRPr="003167FF">
        <w:rPr>
          <w:lang w:eastAsia="zh-CN"/>
        </w:rPr>
        <w:tab/>
        <w:t>Generic Public Subscription Identifier</w:t>
      </w:r>
    </w:p>
    <w:p w14:paraId="3CE2A908" w14:textId="77777777" w:rsidR="00312C76" w:rsidRPr="003167FF" w:rsidRDefault="00312C76" w:rsidP="00312C76">
      <w:pPr>
        <w:pStyle w:val="EW"/>
      </w:pPr>
      <w:r w:rsidRPr="003167FF">
        <w:t>LWP</w:t>
      </w:r>
      <w:r w:rsidRPr="003167FF">
        <w:tab/>
        <w:t>Light-weight Protocol</w:t>
      </w:r>
    </w:p>
    <w:p w14:paraId="5E7B7E2F" w14:textId="77777777" w:rsidR="00312C76" w:rsidRPr="003167FF" w:rsidRDefault="00312C76" w:rsidP="00312C76">
      <w:pPr>
        <w:pStyle w:val="EW"/>
      </w:pPr>
      <w:r w:rsidRPr="003167FF">
        <w:t>NEF</w:t>
      </w:r>
      <w:r w:rsidRPr="003167FF">
        <w:tab/>
        <w:t>Network Exposure Function</w:t>
      </w:r>
    </w:p>
    <w:p w14:paraId="42A4A897" w14:textId="77777777" w:rsidR="00312C76" w:rsidRPr="003167FF" w:rsidRDefault="00312C76" w:rsidP="00312C76">
      <w:pPr>
        <w:pStyle w:val="EW"/>
      </w:pPr>
      <w:r w:rsidRPr="003167FF">
        <w:t>NR</w:t>
      </w:r>
      <w:r w:rsidRPr="003167FF">
        <w:tab/>
        <w:t>New Radio</w:t>
      </w:r>
    </w:p>
    <w:p w14:paraId="41E488B0" w14:textId="77777777" w:rsidR="00312C76" w:rsidRPr="003167FF" w:rsidRDefault="00312C76" w:rsidP="00312C76">
      <w:pPr>
        <w:pStyle w:val="EW"/>
      </w:pPr>
      <w:r w:rsidRPr="003167FF">
        <w:t>PCC</w:t>
      </w:r>
      <w:r w:rsidRPr="003167FF">
        <w:tab/>
        <w:t>Policy and Charging Control</w:t>
      </w:r>
    </w:p>
    <w:p w14:paraId="775CADFD" w14:textId="77777777" w:rsidR="00312C76" w:rsidRPr="003167FF" w:rsidRDefault="00312C76" w:rsidP="00312C76">
      <w:pPr>
        <w:pStyle w:val="EW"/>
      </w:pPr>
      <w:r w:rsidRPr="003167FF">
        <w:t>SCEF</w:t>
      </w:r>
      <w:r w:rsidRPr="003167FF">
        <w:tab/>
        <w:t>Service Capability Exposure Function</w:t>
      </w:r>
    </w:p>
    <w:p w14:paraId="398BABE3" w14:textId="77777777" w:rsidR="00312C76" w:rsidRPr="003167FF" w:rsidRDefault="00312C76" w:rsidP="00312C76">
      <w:pPr>
        <w:pStyle w:val="EW"/>
      </w:pPr>
      <w:r w:rsidRPr="003167FF">
        <w:t>SEAL</w:t>
      </w:r>
      <w:r w:rsidRPr="003167FF">
        <w:tab/>
        <w:t>Service Enabler Architecture Layer for Verticals</w:t>
      </w:r>
    </w:p>
    <w:p w14:paraId="1D287274" w14:textId="4C2234F6" w:rsidR="00B26F19" w:rsidRDefault="00B26F19" w:rsidP="00312C76">
      <w:pPr>
        <w:pStyle w:val="EW"/>
      </w:pPr>
      <w:r w:rsidRPr="00F2731B">
        <w:t>SEAL</w:t>
      </w:r>
      <w:r>
        <w:t>-UU</w:t>
      </w:r>
      <w:r w:rsidRPr="00F2731B">
        <w:tab/>
        <w:t>Service Enabler Architecture Layer for Verticals</w:t>
      </w:r>
      <w:r>
        <w:t>, Universal UE-network interface</w:t>
      </w:r>
    </w:p>
    <w:p w14:paraId="3E4DE960" w14:textId="090197C7" w:rsidR="00312C76" w:rsidRPr="003167FF" w:rsidRDefault="00312C76" w:rsidP="00312C76">
      <w:pPr>
        <w:pStyle w:val="EW"/>
      </w:pPr>
      <w:r w:rsidRPr="003167FF">
        <w:t>TSC</w:t>
      </w:r>
      <w:r w:rsidRPr="003167FF">
        <w:tab/>
        <w:t>Time Sensitive Communication</w:t>
      </w:r>
    </w:p>
    <w:p w14:paraId="4DFECD68" w14:textId="77777777" w:rsidR="00312C76" w:rsidRPr="003167FF" w:rsidRDefault="00312C76" w:rsidP="00312C76">
      <w:pPr>
        <w:pStyle w:val="EW"/>
      </w:pPr>
      <w:r w:rsidRPr="003167FF">
        <w:rPr>
          <w:lang w:eastAsia="ja-JP"/>
        </w:rPr>
        <w:t>TSN</w:t>
      </w:r>
      <w:r w:rsidRPr="003167FF">
        <w:rPr>
          <w:lang w:eastAsia="ja-JP"/>
        </w:rPr>
        <w:tab/>
      </w:r>
      <w:r w:rsidRPr="003167FF">
        <w:t>Time Sensitive Networking</w:t>
      </w:r>
    </w:p>
    <w:p w14:paraId="431AFE33" w14:textId="77777777" w:rsidR="00312C76" w:rsidRPr="003167FF" w:rsidRDefault="00312C76" w:rsidP="00312C76">
      <w:pPr>
        <w:pStyle w:val="EW"/>
      </w:pPr>
      <w:r w:rsidRPr="003167FF">
        <w:t>VAL</w:t>
      </w:r>
      <w:r w:rsidRPr="003167FF">
        <w:tab/>
        <w:t>Vertical Application Layer</w:t>
      </w:r>
    </w:p>
    <w:p w14:paraId="0E82F409" w14:textId="77777777" w:rsidR="00506F56" w:rsidRPr="003167FF" w:rsidRDefault="00506F56" w:rsidP="00506F56">
      <w:pPr>
        <w:pStyle w:val="EW"/>
        <w:rPr>
          <w:rFonts w:ascii="SimSun" w:hAnsi="SimSun"/>
        </w:rPr>
      </w:pPr>
      <w:r w:rsidRPr="003167FF">
        <w:t>NOP</w:t>
      </w:r>
      <w:r w:rsidRPr="003167FF">
        <w:tab/>
        <w:t>Network Operator</w:t>
      </w:r>
    </w:p>
    <w:p w14:paraId="50D8B6E4" w14:textId="77777777" w:rsidR="00506F56" w:rsidRPr="003167FF" w:rsidRDefault="00506F56" w:rsidP="00506F56">
      <w:pPr>
        <w:pStyle w:val="EW"/>
      </w:pPr>
      <w:r w:rsidRPr="003167FF">
        <w:t>NSaaS</w:t>
      </w:r>
      <w:r w:rsidRPr="003167FF">
        <w:tab/>
        <w:t>Network Slice as a Service</w:t>
      </w:r>
    </w:p>
    <w:p w14:paraId="7D96C82F" w14:textId="77777777" w:rsidR="00312C76" w:rsidRPr="003167FF" w:rsidRDefault="00312C76" w:rsidP="00312C76">
      <w:pPr>
        <w:pStyle w:val="Heading1"/>
      </w:pPr>
      <w:bookmarkStart w:id="23" w:name="_Toc162885644"/>
      <w:r w:rsidRPr="003167FF">
        <w:t>4</w:t>
      </w:r>
      <w:r w:rsidRPr="003167FF">
        <w:tab/>
        <w:t>Architectural requirements</w:t>
      </w:r>
      <w:bookmarkEnd w:id="23"/>
    </w:p>
    <w:p w14:paraId="1C8AB53A" w14:textId="77777777" w:rsidR="00312C76" w:rsidRPr="003167FF" w:rsidRDefault="00312C76" w:rsidP="00312C76">
      <w:pPr>
        <w:pStyle w:val="Heading2"/>
      </w:pPr>
      <w:bookmarkStart w:id="24" w:name="_Toc162885645"/>
      <w:r w:rsidRPr="003167FF">
        <w:t>4.1</w:t>
      </w:r>
      <w:r w:rsidRPr="003167FF">
        <w:tab/>
        <w:t>General</w:t>
      </w:r>
      <w:bookmarkEnd w:id="24"/>
    </w:p>
    <w:p w14:paraId="1057392E" w14:textId="77777777" w:rsidR="00312C76" w:rsidRPr="003167FF" w:rsidRDefault="00312C76" w:rsidP="00312C76">
      <w:pPr>
        <w:pStyle w:val="Heading3"/>
      </w:pPr>
      <w:bookmarkStart w:id="25" w:name="_Toc162885646"/>
      <w:r w:rsidRPr="003167FF">
        <w:t>4.1.1</w:t>
      </w:r>
      <w:r w:rsidRPr="003167FF">
        <w:tab/>
        <w:t>Description</w:t>
      </w:r>
      <w:bookmarkEnd w:id="25"/>
    </w:p>
    <w:p w14:paraId="7D395BA5" w14:textId="77777777" w:rsidR="00312C76" w:rsidRPr="003167FF" w:rsidRDefault="00312C76" w:rsidP="00312C76">
      <w:pPr>
        <w:rPr>
          <w:noProof/>
        </w:rPr>
      </w:pPr>
      <w:r w:rsidRPr="003167FF">
        <w:rPr>
          <w:noProof/>
        </w:rPr>
        <w:t>This subclause specifies the general requirements for SEAL.</w:t>
      </w:r>
    </w:p>
    <w:p w14:paraId="1C7DC327" w14:textId="77777777" w:rsidR="00312C76" w:rsidRPr="003167FF" w:rsidRDefault="00312C76" w:rsidP="00312C76">
      <w:pPr>
        <w:pStyle w:val="Heading3"/>
      </w:pPr>
      <w:bookmarkStart w:id="26" w:name="_Toc162885647"/>
      <w:r w:rsidRPr="003167FF">
        <w:t>4.1.2</w:t>
      </w:r>
      <w:r w:rsidRPr="003167FF">
        <w:tab/>
        <w:t>Requirements</w:t>
      </w:r>
      <w:bookmarkEnd w:id="26"/>
    </w:p>
    <w:p w14:paraId="1FB46C89" w14:textId="77777777" w:rsidR="00312C76" w:rsidRPr="003167FF" w:rsidRDefault="00312C76" w:rsidP="00312C76">
      <w:pPr>
        <w:rPr>
          <w:lang w:eastAsia="zh-CN"/>
        </w:rPr>
      </w:pPr>
      <w:r w:rsidRPr="003167FF">
        <w:rPr>
          <w:noProof/>
        </w:rPr>
        <w:t xml:space="preserve">[AR-4.1.2-a] </w:t>
      </w:r>
      <w:r w:rsidRPr="003167FF">
        <w:rPr>
          <w:lang w:eastAsia="zh-CN"/>
        </w:rPr>
        <w:t>The SEAL shall support applications from one or more verticals.</w:t>
      </w:r>
    </w:p>
    <w:p w14:paraId="67B4948A" w14:textId="77777777" w:rsidR="00312C76" w:rsidRPr="003167FF" w:rsidRDefault="00312C76" w:rsidP="00312C76">
      <w:pPr>
        <w:rPr>
          <w:lang w:eastAsia="zh-CN"/>
        </w:rPr>
      </w:pPr>
      <w:r w:rsidRPr="003167FF">
        <w:rPr>
          <w:noProof/>
        </w:rPr>
        <w:t xml:space="preserve">[AR-4.1.2-b] </w:t>
      </w:r>
      <w:r w:rsidRPr="003167FF">
        <w:rPr>
          <w:lang w:eastAsia="zh-CN"/>
        </w:rPr>
        <w:t>The SEAL shall support multiple applications from the same vertical.</w:t>
      </w:r>
    </w:p>
    <w:p w14:paraId="15B36AFF" w14:textId="77777777" w:rsidR="00312C76" w:rsidRPr="003167FF" w:rsidRDefault="00312C76" w:rsidP="00312C76">
      <w:pPr>
        <w:rPr>
          <w:noProof/>
        </w:rPr>
      </w:pPr>
      <w:r w:rsidRPr="003167FF">
        <w:rPr>
          <w:noProof/>
        </w:rPr>
        <w:t>[AR-4.1.2-c]</w:t>
      </w:r>
      <w:r w:rsidRPr="003167FF">
        <w:t xml:space="preserve"> The SEAL shall offer SEAL services as APIs to the vertical applications</w:t>
      </w:r>
      <w:r w:rsidRPr="003167FF">
        <w:rPr>
          <w:noProof/>
        </w:rPr>
        <w:t>.</w:t>
      </w:r>
    </w:p>
    <w:p w14:paraId="1F1C6B97" w14:textId="77777777" w:rsidR="00312C76" w:rsidRPr="003167FF" w:rsidRDefault="00312C76" w:rsidP="00312C76">
      <w:pPr>
        <w:rPr>
          <w:noProof/>
        </w:rPr>
      </w:pPr>
      <w:r w:rsidRPr="003167FF">
        <w:rPr>
          <w:noProof/>
        </w:rPr>
        <w:t>[AR-4.1.2-d]</w:t>
      </w:r>
      <w:r w:rsidRPr="003167FF">
        <w:t xml:space="preserve"> The SEAL shall support notification mechanism for SEAL service events</w:t>
      </w:r>
      <w:r w:rsidRPr="003167FF">
        <w:rPr>
          <w:noProof/>
        </w:rPr>
        <w:t>.</w:t>
      </w:r>
    </w:p>
    <w:p w14:paraId="2058471D" w14:textId="77777777" w:rsidR="00312C76" w:rsidRPr="003167FF" w:rsidRDefault="00312C76" w:rsidP="00312C76">
      <w:r w:rsidRPr="003167FF">
        <w:t>[AR-4.1.2-e] The API interactions between the vertical application server(s) and SEAL server(s) shall conform to CAPIF as specified in 3GPP TS 23.222 [8].</w:t>
      </w:r>
    </w:p>
    <w:p w14:paraId="75ACF368" w14:textId="77777777" w:rsidR="00312C76" w:rsidRPr="003167FF" w:rsidRDefault="00312C76" w:rsidP="00312C76">
      <w:r w:rsidRPr="003167FF">
        <w:t>[AR-4.1.2-f] The SEAL server(s) shall provide a service API compliant with CAPIF as specified in 3GPP TS 23.222 [8].</w:t>
      </w:r>
    </w:p>
    <w:p w14:paraId="0702CEC0" w14:textId="77777777" w:rsidR="00312C76" w:rsidRPr="003167FF" w:rsidRDefault="00312C76" w:rsidP="00312C76">
      <w:pPr>
        <w:pStyle w:val="Heading2"/>
      </w:pPr>
      <w:bookmarkStart w:id="27" w:name="_Toc162885648"/>
      <w:bookmarkStart w:id="28" w:name="_Toc534965903"/>
      <w:r w:rsidRPr="003167FF">
        <w:t>4.2</w:t>
      </w:r>
      <w:r w:rsidRPr="003167FF">
        <w:tab/>
        <w:t>Deployment models</w:t>
      </w:r>
      <w:bookmarkEnd w:id="27"/>
    </w:p>
    <w:p w14:paraId="11C259DE" w14:textId="77777777" w:rsidR="00312C76" w:rsidRPr="003167FF" w:rsidRDefault="00312C76" w:rsidP="00312C76">
      <w:pPr>
        <w:pStyle w:val="Heading3"/>
      </w:pPr>
      <w:bookmarkStart w:id="29" w:name="_Toc162885649"/>
      <w:r w:rsidRPr="003167FF">
        <w:t>4.2.1</w:t>
      </w:r>
      <w:r w:rsidRPr="003167FF">
        <w:tab/>
        <w:t>Description</w:t>
      </w:r>
      <w:bookmarkEnd w:id="29"/>
    </w:p>
    <w:p w14:paraId="67FE6360" w14:textId="77777777" w:rsidR="00312C76" w:rsidRPr="003167FF" w:rsidRDefault="00312C76" w:rsidP="00312C76">
      <w:pPr>
        <w:rPr>
          <w:noProof/>
        </w:rPr>
      </w:pPr>
      <w:r w:rsidRPr="003167FF">
        <w:rPr>
          <w:noProof/>
        </w:rPr>
        <w:t>This subclause specifies the requirements for various deployment models.</w:t>
      </w:r>
    </w:p>
    <w:p w14:paraId="25374FE4" w14:textId="77777777" w:rsidR="00312C76" w:rsidRPr="003167FF" w:rsidRDefault="00312C76" w:rsidP="00312C76">
      <w:pPr>
        <w:pStyle w:val="Heading3"/>
      </w:pPr>
      <w:bookmarkStart w:id="30" w:name="_Toc162885650"/>
      <w:r w:rsidRPr="003167FF">
        <w:t>4.2.2</w:t>
      </w:r>
      <w:r w:rsidRPr="003167FF">
        <w:tab/>
        <w:t>Requirements</w:t>
      </w:r>
      <w:bookmarkEnd w:id="30"/>
    </w:p>
    <w:p w14:paraId="56009486" w14:textId="77777777" w:rsidR="00312C76" w:rsidRPr="003167FF" w:rsidRDefault="00312C76" w:rsidP="00312C76">
      <w:pPr>
        <w:rPr>
          <w:noProof/>
        </w:rPr>
      </w:pPr>
      <w:r w:rsidRPr="003167FF">
        <w:rPr>
          <w:noProof/>
        </w:rPr>
        <w:t>[AR-4.2.2-a]</w:t>
      </w:r>
      <w:r w:rsidRPr="003167FF">
        <w:t xml:space="preserve"> The SEAL shall support deployments in which SEAL services are deployed only within PLMN network</w:t>
      </w:r>
      <w:r w:rsidRPr="003167FF">
        <w:rPr>
          <w:noProof/>
        </w:rPr>
        <w:t>.</w:t>
      </w:r>
    </w:p>
    <w:p w14:paraId="6F4EC972" w14:textId="77777777" w:rsidR="00312C76" w:rsidRPr="003167FF" w:rsidRDefault="00312C76" w:rsidP="00312C76">
      <w:pPr>
        <w:rPr>
          <w:noProof/>
        </w:rPr>
      </w:pPr>
      <w:r w:rsidRPr="003167FF">
        <w:rPr>
          <w:noProof/>
        </w:rPr>
        <w:t>[AR-4.2.2-b]</w:t>
      </w:r>
      <w:r w:rsidRPr="003167FF">
        <w:t xml:space="preserve"> The SEAL shall support deployments in which SEAL services are deployed only outside of PLMN network</w:t>
      </w:r>
      <w:r w:rsidRPr="003167FF">
        <w:rPr>
          <w:noProof/>
        </w:rPr>
        <w:t>.</w:t>
      </w:r>
    </w:p>
    <w:p w14:paraId="3C93026A" w14:textId="77777777" w:rsidR="00312C76" w:rsidRPr="003167FF" w:rsidRDefault="00312C76" w:rsidP="00312C76">
      <w:pPr>
        <w:rPr>
          <w:noProof/>
        </w:rPr>
      </w:pPr>
      <w:r w:rsidRPr="003167FF">
        <w:rPr>
          <w:noProof/>
        </w:rPr>
        <w:t>[AR-4.2.2-c]</w:t>
      </w:r>
      <w:r w:rsidRPr="003167FF">
        <w:t xml:space="preserve"> The SEAL shall support deployments in which </w:t>
      </w:r>
      <w:r w:rsidRPr="003167FF">
        <w:rPr>
          <w:noProof/>
        </w:rPr>
        <w:t>SEAL services are deployed both within and outside the PLMN domain at the same time.</w:t>
      </w:r>
    </w:p>
    <w:bookmarkEnd w:id="28"/>
    <w:p w14:paraId="6ED07AD7" w14:textId="77777777" w:rsidR="00312C76" w:rsidRPr="003167FF" w:rsidRDefault="00312C76" w:rsidP="00312C76">
      <w:pPr>
        <w:rPr>
          <w:noProof/>
        </w:rPr>
      </w:pPr>
      <w:r w:rsidRPr="003167FF">
        <w:rPr>
          <w:noProof/>
        </w:rPr>
        <w:t>[AR-4.2.2-d]</w:t>
      </w:r>
      <w:r w:rsidRPr="003167FF">
        <w:t xml:space="preserve"> The SEAL shall support SEAL capabilities for centralized deployment of vertical applications</w:t>
      </w:r>
      <w:r w:rsidRPr="003167FF">
        <w:rPr>
          <w:noProof/>
        </w:rPr>
        <w:t>.</w:t>
      </w:r>
    </w:p>
    <w:p w14:paraId="4F057E3E" w14:textId="77777777" w:rsidR="00312C76" w:rsidRPr="003167FF" w:rsidRDefault="00312C76" w:rsidP="00312C76">
      <w:pPr>
        <w:rPr>
          <w:noProof/>
        </w:rPr>
      </w:pPr>
      <w:r w:rsidRPr="003167FF">
        <w:rPr>
          <w:noProof/>
        </w:rPr>
        <w:t>[AR-4.2.2-e]</w:t>
      </w:r>
      <w:r w:rsidRPr="003167FF">
        <w:t xml:space="preserve"> The SEAL shall support SEAL capabilities for distributed deployment of vertical applications</w:t>
      </w:r>
      <w:r w:rsidRPr="003167FF">
        <w:rPr>
          <w:noProof/>
        </w:rPr>
        <w:t>.</w:t>
      </w:r>
    </w:p>
    <w:p w14:paraId="20C8FF58" w14:textId="77777777" w:rsidR="00312C76" w:rsidRPr="003167FF" w:rsidRDefault="00312C76" w:rsidP="00312C76">
      <w:pPr>
        <w:pStyle w:val="Heading2"/>
      </w:pPr>
      <w:bookmarkStart w:id="31" w:name="_Toc162885651"/>
      <w:r w:rsidRPr="003167FF">
        <w:t>4.3</w:t>
      </w:r>
      <w:r w:rsidRPr="003167FF">
        <w:tab/>
        <w:t>Location management</w:t>
      </w:r>
      <w:bookmarkEnd w:id="31"/>
    </w:p>
    <w:p w14:paraId="59F89F3F" w14:textId="77777777" w:rsidR="00312C76" w:rsidRPr="003167FF" w:rsidRDefault="00312C76" w:rsidP="00312C76">
      <w:pPr>
        <w:pStyle w:val="Heading3"/>
      </w:pPr>
      <w:bookmarkStart w:id="32" w:name="_Toc162885652"/>
      <w:r w:rsidRPr="003167FF">
        <w:t>4.3.1</w:t>
      </w:r>
      <w:r w:rsidRPr="003167FF">
        <w:tab/>
        <w:t>Description</w:t>
      </w:r>
      <w:bookmarkEnd w:id="32"/>
    </w:p>
    <w:p w14:paraId="32020A48" w14:textId="77777777" w:rsidR="00312C76" w:rsidRPr="003167FF" w:rsidRDefault="00312C76" w:rsidP="00312C76">
      <w:pPr>
        <w:rPr>
          <w:noProof/>
        </w:rPr>
      </w:pPr>
      <w:r w:rsidRPr="003167FF">
        <w:rPr>
          <w:noProof/>
        </w:rPr>
        <w:t>This subclause specifies the requirements for location management service.</w:t>
      </w:r>
    </w:p>
    <w:p w14:paraId="13513032" w14:textId="77777777" w:rsidR="00312C76" w:rsidRPr="003167FF" w:rsidRDefault="00312C76" w:rsidP="00312C76">
      <w:pPr>
        <w:pStyle w:val="Heading3"/>
      </w:pPr>
      <w:bookmarkStart w:id="33" w:name="_Toc162885653"/>
      <w:r w:rsidRPr="003167FF">
        <w:t>4.3.2</w:t>
      </w:r>
      <w:r w:rsidRPr="003167FF">
        <w:tab/>
        <w:t>Requirements</w:t>
      </w:r>
      <w:bookmarkEnd w:id="33"/>
    </w:p>
    <w:p w14:paraId="2CB29EF2" w14:textId="77777777" w:rsidR="00312C76" w:rsidRPr="003167FF" w:rsidRDefault="00312C76" w:rsidP="00312C76">
      <w:pPr>
        <w:rPr>
          <w:noProof/>
        </w:rPr>
      </w:pPr>
      <w:r w:rsidRPr="003167FF">
        <w:rPr>
          <w:noProof/>
        </w:rPr>
        <w:t>[AR-4.3.2-a]</w:t>
      </w:r>
      <w:r w:rsidRPr="003167FF">
        <w:t xml:space="preserve"> The SEAL shall enable sharing location data between client and server for vertical applications usage</w:t>
      </w:r>
      <w:r w:rsidRPr="003167FF">
        <w:rPr>
          <w:noProof/>
        </w:rPr>
        <w:t>.</w:t>
      </w:r>
    </w:p>
    <w:p w14:paraId="5B8866E8" w14:textId="77777777" w:rsidR="00312C76" w:rsidRPr="003167FF" w:rsidRDefault="00312C76" w:rsidP="00312C76">
      <w:pPr>
        <w:rPr>
          <w:noProof/>
        </w:rPr>
      </w:pPr>
      <w:r w:rsidRPr="003167FF">
        <w:rPr>
          <w:noProof/>
        </w:rPr>
        <w:t>[AR-4.3.2-b]</w:t>
      </w:r>
      <w:r w:rsidRPr="003167FF">
        <w:t xml:space="preserve"> The SEAL shall support different granularity of location data, as required by the vertical application</w:t>
      </w:r>
      <w:r w:rsidRPr="003167FF">
        <w:rPr>
          <w:noProof/>
        </w:rPr>
        <w:t>.</w:t>
      </w:r>
    </w:p>
    <w:p w14:paraId="1AE0A694" w14:textId="77777777" w:rsidR="00312C76" w:rsidRPr="003167FF" w:rsidRDefault="00312C76" w:rsidP="00312C76">
      <w:pPr>
        <w:rPr>
          <w:noProof/>
        </w:rPr>
      </w:pPr>
      <w:r w:rsidRPr="003167FF">
        <w:rPr>
          <w:noProof/>
        </w:rPr>
        <w:t>[AR-4.3.2-c]</w:t>
      </w:r>
      <w:r w:rsidRPr="003167FF">
        <w:t xml:space="preserve"> The SEAL shall support requests for on-demand location reporting</w:t>
      </w:r>
      <w:r w:rsidRPr="003167FF">
        <w:rPr>
          <w:noProof/>
        </w:rPr>
        <w:t>.</w:t>
      </w:r>
    </w:p>
    <w:p w14:paraId="37633C81" w14:textId="77777777" w:rsidR="00312C76" w:rsidRPr="003167FF" w:rsidRDefault="00312C76" w:rsidP="00312C76">
      <w:pPr>
        <w:rPr>
          <w:noProof/>
        </w:rPr>
      </w:pPr>
      <w:r w:rsidRPr="003167FF">
        <w:rPr>
          <w:noProof/>
        </w:rPr>
        <w:t>[AR-4.3.2-d]</w:t>
      </w:r>
      <w:r w:rsidRPr="003167FF">
        <w:t xml:space="preserve"> The SEAL shall support client location reporting based on triggers</w:t>
      </w:r>
      <w:r w:rsidRPr="003167FF">
        <w:rPr>
          <w:noProof/>
        </w:rPr>
        <w:t>.</w:t>
      </w:r>
    </w:p>
    <w:p w14:paraId="7514F84D" w14:textId="77777777" w:rsidR="00312C76" w:rsidRPr="003167FF" w:rsidRDefault="00312C76" w:rsidP="00312C76">
      <w:pPr>
        <w:rPr>
          <w:noProof/>
        </w:rPr>
      </w:pPr>
      <w:r w:rsidRPr="003167FF">
        <w:rPr>
          <w:noProof/>
        </w:rPr>
        <w:t>[AR-4.3.2-e]</w:t>
      </w:r>
      <w:r w:rsidRPr="003167FF">
        <w:t xml:space="preserve"> The SEAL shall enable vertical applications to receive updates to the location information</w:t>
      </w:r>
      <w:r w:rsidRPr="003167FF">
        <w:rPr>
          <w:noProof/>
        </w:rPr>
        <w:t>.</w:t>
      </w:r>
    </w:p>
    <w:p w14:paraId="4086A134" w14:textId="77777777" w:rsidR="00312C76" w:rsidRPr="003167FF" w:rsidRDefault="00312C76" w:rsidP="00312C76">
      <w:pPr>
        <w:rPr>
          <w:lang w:eastAsia="en-IN"/>
        </w:rPr>
      </w:pPr>
      <w:r w:rsidRPr="003167FF">
        <w:t>[AR-4.3.2-f] The SEAL shall enable sharing the network location information obtained from the 3GPP network systems to the vertical applications.</w:t>
      </w:r>
    </w:p>
    <w:p w14:paraId="07E30BDB" w14:textId="77777777" w:rsidR="00312C76" w:rsidRPr="003167FF" w:rsidRDefault="00312C76" w:rsidP="00312C76">
      <w:pPr>
        <w:rPr>
          <w:lang w:eastAsia="en-IN"/>
        </w:rPr>
      </w:pPr>
      <w:r w:rsidRPr="003167FF">
        <w:t>[AR-4.3.2-g] The SEAL shall provide a mechanism to enable vertical applications to obtain a list of UE(s), and the location information of each UE, in the proximity to a designated/requested location.</w:t>
      </w:r>
    </w:p>
    <w:p w14:paraId="2C4A7A5F" w14:textId="77777777" w:rsidR="00312C76" w:rsidRPr="003167FF" w:rsidRDefault="00312C76" w:rsidP="00312C76">
      <w:pPr>
        <w:pStyle w:val="Heading2"/>
      </w:pPr>
      <w:bookmarkStart w:id="34" w:name="_Toc162885654"/>
      <w:r w:rsidRPr="003167FF">
        <w:t>4.4</w:t>
      </w:r>
      <w:r w:rsidRPr="003167FF">
        <w:tab/>
        <w:t>Group management</w:t>
      </w:r>
      <w:bookmarkEnd w:id="34"/>
    </w:p>
    <w:p w14:paraId="40454FA0" w14:textId="77777777" w:rsidR="00312C76" w:rsidRPr="003167FF" w:rsidRDefault="00312C76" w:rsidP="00312C76">
      <w:pPr>
        <w:pStyle w:val="Heading3"/>
      </w:pPr>
      <w:bookmarkStart w:id="35" w:name="_Toc162885655"/>
      <w:r w:rsidRPr="003167FF">
        <w:t>4.4.1</w:t>
      </w:r>
      <w:r w:rsidRPr="003167FF">
        <w:tab/>
        <w:t>Description</w:t>
      </w:r>
      <w:bookmarkEnd w:id="35"/>
    </w:p>
    <w:p w14:paraId="3E0C810C" w14:textId="77777777" w:rsidR="00312C76" w:rsidRPr="003167FF" w:rsidRDefault="00312C76" w:rsidP="00312C76">
      <w:pPr>
        <w:rPr>
          <w:noProof/>
        </w:rPr>
      </w:pPr>
      <w:r w:rsidRPr="003167FF">
        <w:rPr>
          <w:noProof/>
        </w:rPr>
        <w:t>This subclause specifies the requirements for group management service.</w:t>
      </w:r>
    </w:p>
    <w:p w14:paraId="00BF6DA0" w14:textId="77777777" w:rsidR="00312C76" w:rsidRPr="003167FF" w:rsidRDefault="00312C76" w:rsidP="00312C76">
      <w:pPr>
        <w:pStyle w:val="Heading3"/>
      </w:pPr>
      <w:bookmarkStart w:id="36" w:name="_Toc162885656"/>
      <w:r w:rsidRPr="003167FF">
        <w:t>4.4.2</w:t>
      </w:r>
      <w:r w:rsidRPr="003167FF">
        <w:tab/>
        <w:t>Requirements</w:t>
      </w:r>
      <w:bookmarkEnd w:id="36"/>
    </w:p>
    <w:p w14:paraId="4ADD3272" w14:textId="77777777" w:rsidR="00312C76" w:rsidRPr="003167FF" w:rsidRDefault="00312C76" w:rsidP="00312C76">
      <w:pPr>
        <w:rPr>
          <w:noProof/>
        </w:rPr>
      </w:pPr>
      <w:r w:rsidRPr="003167FF">
        <w:rPr>
          <w:noProof/>
        </w:rPr>
        <w:t>[AR-4.4.2-a]</w:t>
      </w:r>
      <w:r w:rsidRPr="003167FF">
        <w:t xml:space="preserve"> The SEAL shall enable group management operations (e.g. CRUDN) by the authorized users or VAL server</w:t>
      </w:r>
      <w:r w:rsidRPr="003167FF">
        <w:rPr>
          <w:noProof/>
        </w:rPr>
        <w:t>.</w:t>
      </w:r>
    </w:p>
    <w:p w14:paraId="22E51669" w14:textId="77777777" w:rsidR="00312C76" w:rsidRPr="003167FF" w:rsidRDefault="00312C76" w:rsidP="00312C76">
      <w:pPr>
        <w:rPr>
          <w:noProof/>
        </w:rPr>
      </w:pPr>
      <w:r w:rsidRPr="003167FF">
        <w:rPr>
          <w:noProof/>
        </w:rPr>
        <w:t>[AR-4.4.2-b]</w:t>
      </w:r>
      <w:r w:rsidRPr="003167FF">
        <w:t xml:space="preserve"> The SEAL shall enable creation of group to be used by one or more vertical applications within the same VAL system</w:t>
      </w:r>
      <w:r w:rsidRPr="003167FF">
        <w:rPr>
          <w:noProof/>
        </w:rPr>
        <w:t>.</w:t>
      </w:r>
    </w:p>
    <w:p w14:paraId="499974AA" w14:textId="77777777" w:rsidR="00312C76" w:rsidRPr="003167FF" w:rsidRDefault="00312C76" w:rsidP="00312C76">
      <w:pPr>
        <w:rPr>
          <w:noProof/>
        </w:rPr>
      </w:pPr>
      <w:r w:rsidRPr="003167FF">
        <w:rPr>
          <w:noProof/>
        </w:rPr>
        <w:t>[AR-4.4.2-c]</w:t>
      </w:r>
      <w:r w:rsidRPr="003167FF">
        <w:t xml:space="preserve"> The SEAL shall enable two or more groups to be merged (temporarily or permanently) into a single group by the authorized users or VAL server wherein all the group members of the constituent groups are designated as members of the merged group.</w:t>
      </w:r>
    </w:p>
    <w:p w14:paraId="1F1D7247" w14:textId="77777777" w:rsidR="00312C76" w:rsidRPr="003167FF" w:rsidRDefault="00312C76" w:rsidP="00312C76">
      <w:pPr>
        <w:pStyle w:val="Heading2"/>
      </w:pPr>
      <w:bookmarkStart w:id="37" w:name="_Toc162885657"/>
      <w:r w:rsidRPr="003167FF">
        <w:t>4.5</w:t>
      </w:r>
      <w:r w:rsidRPr="003167FF">
        <w:tab/>
        <w:t>Configuration management</w:t>
      </w:r>
      <w:bookmarkEnd w:id="37"/>
    </w:p>
    <w:p w14:paraId="47B5E370" w14:textId="77777777" w:rsidR="00312C76" w:rsidRPr="003167FF" w:rsidRDefault="00312C76" w:rsidP="00312C76">
      <w:pPr>
        <w:pStyle w:val="Heading3"/>
      </w:pPr>
      <w:bookmarkStart w:id="38" w:name="_Toc162885658"/>
      <w:r w:rsidRPr="003167FF">
        <w:t>4.5.1</w:t>
      </w:r>
      <w:r w:rsidRPr="003167FF">
        <w:tab/>
        <w:t>Description</w:t>
      </w:r>
      <w:bookmarkEnd w:id="38"/>
    </w:p>
    <w:p w14:paraId="27E30AC4" w14:textId="77777777" w:rsidR="00312C76" w:rsidRPr="003167FF" w:rsidRDefault="00312C76" w:rsidP="00312C76">
      <w:pPr>
        <w:rPr>
          <w:noProof/>
        </w:rPr>
      </w:pPr>
      <w:r w:rsidRPr="003167FF">
        <w:rPr>
          <w:noProof/>
        </w:rPr>
        <w:t>This subclause specifies the requirements for configuration management service.</w:t>
      </w:r>
    </w:p>
    <w:p w14:paraId="4C20DB31" w14:textId="77777777" w:rsidR="00312C76" w:rsidRPr="003167FF" w:rsidRDefault="00312C76" w:rsidP="00312C76">
      <w:pPr>
        <w:pStyle w:val="Heading3"/>
      </w:pPr>
      <w:bookmarkStart w:id="39" w:name="_Toc162885659"/>
      <w:r w:rsidRPr="003167FF">
        <w:t>4.5.2</w:t>
      </w:r>
      <w:r w:rsidRPr="003167FF">
        <w:tab/>
        <w:t>Requirements</w:t>
      </w:r>
      <w:bookmarkEnd w:id="39"/>
    </w:p>
    <w:p w14:paraId="2385C669" w14:textId="77777777" w:rsidR="00312C76" w:rsidRPr="003167FF" w:rsidRDefault="00312C76" w:rsidP="00312C76">
      <w:pPr>
        <w:rPr>
          <w:noProof/>
        </w:rPr>
      </w:pPr>
      <w:r w:rsidRPr="003167FF">
        <w:rPr>
          <w:noProof/>
        </w:rPr>
        <w:t>[AR-4.5.2-a]</w:t>
      </w:r>
      <w:r w:rsidRPr="003167FF">
        <w:t xml:space="preserve"> The SEAL shall enable configuring service specific configuration data applicable to vertical applications</w:t>
      </w:r>
      <w:r w:rsidRPr="003167FF">
        <w:rPr>
          <w:noProof/>
        </w:rPr>
        <w:t>.</w:t>
      </w:r>
    </w:p>
    <w:p w14:paraId="5E197B4A" w14:textId="77777777" w:rsidR="00312C76" w:rsidRPr="003167FF" w:rsidRDefault="00312C76" w:rsidP="00312C76">
      <w:pPr>
        <w:rPr>
          <w:noProof/>
        </w:rPr>
      </w:pPr>
      <w:r w:rsidRPr="003167FF">
        <w:rPr>
          <w:noProof/>
        </w:rPr>
        <w:t>[AR-4.5.2-b]</w:t>
      </w:r>
      <w:r w:rsidRPr="003167FF">
        <w:t xml:space="preserve"> The SEAL shall support configuring data applicable to different vertical applications</w:t>
      </w:r>
      <w:r w:rsidRPr="003167FF">
        <w:rPr>
          <w:noProof/>
        </w:rPr>
        <w:t>.</w:t>
      </w:r>
    </w:p>
    <w:p w14:paraId="129BBB39" w14:textId="77777777" w:rsidR="00312C76" w:rsidRPr="003167FF" w:rsidRDefault="00312C76" w:rsidP="00312C76">
      <w:pPr>
        <w:pStyle w:val="Heading2"/>
      </w:pPr>
      <w:bookmarkStart w:id="40" w:name="_Toc162885660"/>
      <w:r w:rsidRPr="003167FF">
        <w:t>4.6</w:t>
      </w:r>
      <w:r w:rsidRPr="003167FF">
        <w:tab/>
        <w:t>Key management</w:t>
      </w:r>
      <w:bookmarkEnd w:id="40"/>
    </w:p>
    <w:p w14:paraId="7B6A3E6A" w14:textId="77777777" w:rsidR="00312C76" w:rsidRPr="003167FF" w:rsidRDefault="00312C76" w:rsidP="00312C76">
      <w:pPr>
        <w:pStyle w:val="Heading3"/>
      </w:pPr>
      <w:bookmarkStart w:id="41" w:name="_Toc162885661"/>
      <w:r w:rsidRPr="003167FF">
        <w:t>4.6.1</w:t>
      </w:r>
      <w:r w:rsidRPr="003167FF">
        <w:tab/>
        <w:t>Description</w:t>
      </w:r>
      <w:bookmarkEnd w:id="41"/>
    </w:p>
    <w:p w14:paraId="35E95801" w14:textId="77777777" w:rsidR="00312C76" w:rsidRPr="003167FF" w:rsidRDefault="00312C76" w:rsidP="00312C76">
      <w:pPr>
        <w:rPr>
          <w:noProof/>
        </w:rPr>
      </w:pPr>
      <w:r w:rsidRPr="003167FF">
        <w:rPr>
          <w:noProof/>
        </w:rPr>
        <w:t>This subclause specifies the requirements for key management service.</w:t>
      </w:r>
    </w:p>
    <w:p w14:paraId="53E1DCA1" w14:textId="77777777" w:rsidR="00312C76" w:rsidRPr="003167FF" w:rsidRDefault="00312C76" w:rsidP="00312C76">
      <w:pPr>
        <w:pStyle w:val="Heading3"/>
      </w:pPr>
      <w:bookmarkStart w:id="42" w:name="_Toc162885662"/>
      <w:r w:rsidRPr="003167FF">
        <w:t>4.6.2</w:t>
      </w:r>
      <w:r w:rsidRPr="003167FF">
        <w:tab/>
        <w:t>Requirements</w:t>
      </w:r>
      <w:bookmarkEnd w:id="42"/>
    </w:p>
    <w:p w14:paraId="1AD9E428" w14:textId="77777777" w:rsidR="00312C76" w:rsidRPr="003167FF" w:rsidRDefault="00312C76" w:rsidP="00312C76">
      <w:pPr>
        <w:rPr>
          <w:noProof/>
        </w:rPr>
      </w:pPr>
      <w:r w:rsidRPr="003167FF">
        <w:rPr>
          <w:noProof/>
        </w:rPr>
        <w:t>[AR-4.6.2-a]</w:t>
      </w:r>
      <w:r w:rsidRPr="003167FF">
        <w:t xml:space="preserve"> The SEAL shall support secure distribution of security related information (e.g. encryption keys)</w:t>
      </w:r>
      <w:r w:rsidRPr="003167FF">
        <w:rPr>
          <w:noProof/>
        </w:rPr>
        <w:t>.</w:t>
      </w:r>
    </w:p>
    <w:p w14:paraId="341299F0" w14:textId="77777777" w:rsidR="00312C76" w:rsidRPr="003167FF" w:rsidRDefault="00312C76" w:rsidP="00312C76">
      <w:pPr>
        <w:rPr>
          <w:noProof/>
        </w:rPr>
      </w:pPr>
      <w:r w:rsidRPr="003167FF">
        <w:rPr>
          <w:noProof/>
        </w:rPr>
        <w:t>[AR-4.6.2-b]</w:t>
      </w:r>
      <w:r w:rsidRPr="003167FF">
        <w:t xml:space="preserve"> The SEAL shall support all communications in SEAL ecosystem to be secured</w:t>
      </w:r>
      <w:r w:rsidRPr="003167FF">
        <w:rPr>
          <w:noProof/>
        </w:rPr>
        <w:t>.</w:t>
      </w:r>
    </w:p>
    <w:p w14:paraId="48A869FF" w14:textId="77777777" w:rsidR="00312C76" w:rsidRPr="003167FF" w:rsidRDefault="00312C76" w:rsidP="00312C76">
      <w:pPr>
        <w:pStyle w:val="Heading2"/>
      </w:pPr>
      <w:bookmarkStart w:id="43" w:name="_Toc162885663"/>
      <w:r w:rsidRPr="003167FF">
        <w:t>4.7</w:t>
      </w:r>
      <w:r w:rsidRPr="003167FF">
        <w:tab/>
        <w:t>Identity management</w:t>
      </w:r>
      <w:bookmarkEnd w:id="43"/>
    </w:p>
    <w:p w14:paraId="7FF7455B" w14:textId="77777777" w:rsidR="00312C76" w:rsidRPr="003167FF" w:rsidRDefault="00312C76" w:rsidP="00312C76">
      <w:pPr>
        <w:pStyle w:val="Heading3"/>
      </w:pPr>
      <w:bookmarkStart w:id="44" w:name="_Toc162885664"/>
      <w:r w:rsidRPr="003167FF">
        <w:t>4.7.1</w:t>
      </w:r>
      <w:r w:rsidRPr="003167FF">
        <w:tab/>
        <w:t>Description</w:t>
      </w:r>
      <w:bookmarkEnd w:id="44"/>
    </w:p>
    <w:p w14:paraId="4C2CBF93" w14:textId="77777777" w:rsidR="00312C76" w:rsidRPr="003167FF" w:rsidRDefault="00312C76" w:rsidP="00312C76">
      <w:pPr>
        <w:rPr>
          <w:noProof/>
        </w:rPr>
      </w:pPr>
      <w:r w:rsidRPr="003167FF">
        <w:rPr>
          <w:noProof/>
        </w:rPr>
        <w:t>This subclause specifies the requirements for identity management service.</w:t>
      </w:r>
    </w:p>
    <w:p w14:paraId="6BBE4CA2" w14:textId="77777777" w:rsidR="00312C76" w:rsidRPr="003167FF" w:rsidRDefault="00312C76" w:rsidP="00312C76">
      <w:pPr>
        <w:pStyle w:val="Heading3"/>
      </w:pPr>
      <w:bookmarkStart w:id="45" w:name="_Toc162885665"/>
      <w:r w:rsidRPr="003167FF">
        <w:t>4.7.2</w:t>
      </w:r>
      <w:r w:rsidRPr="003167FF">
        <w:tab/>
        <w:t>Requirements</w:t>
      </w:r>
      <w:bookmarkEnd w:id="45"/>
    </w:p>
    <w:p w14:paraId="7E8EC1B5" w14:textId="77777777" w:rsidR="00312C76" w:rsidRPr="003167FF" w:rsidRDefault="00312C76" w:rsidP="00312C76">
      <w:pPr>
        <w:rPr>
          <w:noProof/>
        </w:rPr>
      </w:pPr>
      <w:r w:rsidRPr="003167FF">
        <w:rPr>
          <w:noProof/>
        </w:rPr>
        <w:t>[AR-4.7.2-a]</w:t>
      </w:r>
      <w:r w:rsidRPr="003167FF">
        <w:t xml:space="preserve"> The SEAL shall enable the access to SEAL services from the vertical application layer entities to be authorized</w:t>
      </w:r>
      <w:r w:rsidRPr="003167FF">
        <w:rPr>
          <w:noProof/>
        </w:rPr>
        <w:t>.</w:t>
      </w:r>
    </w:p>
    <w:p w14:paraId="45AA3B75" w14:textId="77777777" w:rsidR="00312C76" w:rsidRPr="003167FF" w:rsidRDefault="00312C76" w:rsidP="00312C76">
      <w:pPr>
        <w:pStyle w:val="EditorsNote"/>
        <w:rPr>
          <w:noProof/>
        </w:rPr>
      </w:pPr>
      <w:r w:rsidRPr="003167FF">
        <w:rPr>
          <w:noProof/>
        </w:rPr>
        <w:t>Editor's Note: The relationship between identity management service and authorization is FFS.</w:t>
      </w:r>
    </w:p>
    <w:p w14:paraId="2EB7D757" w14:textId="77777777" w:rsidR="00312C76" w:rsidRPr="003167FF" w:rsidRDefault="00312C76" w:rsidP="00312C76">
      <w:pPr>
        <w:pStyle w:val="Heading2"/>
      </w:pPr>
      <w:bookmarkStart w:id="46" w:name="_Toc162885666"/>
      <w:bookmarkStart w:id="47" w:name="_Toc453260067"/>
      <w:bookmarkStart w:id="48" w:name="_Toc453260954"/>
      <w:bookmarkStart w:id="49" w:name="_Toc453279691"/>
      <w:bookmarkStart w:id="50" w:name="_Toc460615915"/>
      <w:bookmarkStart w:id="51" w:name="_Toc460616776"/>
      <w:bookmarkStart w:id="52" w:name="_Toc534374151"/>
      <w:bookmarkStart w:id="53" w:name="_Toc526019524"/>
      <w:bookmarkStart w:id="54" w:name="_Toc478400629"/>
      <w:r w:rsidRPr="003167FF">
        <w:t>4.8</w:t>
      </w:r>
      <w:r w:rsidRPr="003167FF">
        <w:tab/>
        <w:t>Network resource management</w:t>
      </w:r>
      <w:bookmarkEnd w:id="46"/>
    </w:p>
    <w:p w14:paraId="5DCCE44B" w14:textId="77777777" w:rsidR="00312C76" w:rsidRPr="003167FF" w:rsidRDefault="00312C76" w:rsidP="00312C76">
      <w:pPr>
        <w:pStyle w:val="Heading3"/>
      </w:pPr>
      <w:bookmarkStart w:id="55" w:name="_Toc162885667"/>
      <w:r w:rsidRPr="003167FF">
        <w:t>4.8.1</w:t>
      </w:r>
      <w:r w:rsidRPr="003167FF">
        <w:tab/>
        <w:t>Description</w:t>
      </w:r>
      <w:bookmarkEnd w:id="55"/>
    </w:p>
    <w:p w14:paraId="185EFA39" w14:textId="77777777" w:rsidR="00312C76" w:rsidRPr="003167FF" w:rsidRDefault="00312C76" w:rsidP="00312C76">
      <w:pPr>
        <w:rPr>
          <w:noProof/>
        </w:rPr>
      </w:pPr>
      <w:r w:rsidRPr="003167FF">
        <w:rPr>
          <w:noProof/>
        </w:rPr>
        <w:t>This subclause specifies the requirements for network resource management service.</w:t>
      </w:r>
    </w:p>
    <w:p w14:paraId="0EB2228B" w14:textId="77777777" w:rsidR="00312C76" w:rsidRPr="003167FF" w:rsidRDefault="00312C76" w:rsidP="00312C76">
      <w:pPr>
        <w:pStyle w:val="Heading3"/>
      </w:pPr>
      <w:bookmarkStart w:id="56" w:name="_Toc162885668"/>
      <w:r w:rsidRPr="003167FF">
        <w:t>4.8.2</w:t>
      </w:r>
      <w:r w:rsidRPr="003167FF">
        <w:tab/>
        <w:t>Requirements</w:t>
      </w:r>
      <w:bookmarkEnd w:id="56"/>
    </w:p>
    <w:p w14:paraId="62E3ED0F" w14:textId="77777777" w:rsidR="00312C76" w:rsidRPr="003167FF" w:rsidRDefault="00312C76" w:rsidP="00312C76">
      <w:pPr>
        <w:rPr>
          <w:noProof/>
        </w:rPr>
      </w:pPr>
      <w:r w:rsidRPr="003167FF">
        <w:rPr>
          <w:noProof/>
        </w:rPr>
        <w:t>[AR-4.8.2-a]</w:t>
      </w:r>
      <w:r w:rsidRPr="003167FF">
        <w:t xml:space="preserve"> The SEAL shall enable support for unicast bearer establishment and modification to support service KPIs for VAL communications</w:t>
      </w:r>
      <w:r w:rsidRPr="003167FF">
        <w:rPr>
          <w:noProof/>
        </w:rPr>
        <w:t>.</w:t>
      </w:r>
    </w:p>
    <w:p w14:paraId="5D0A4BFD" w14:textId="77777777" w:rsidR="00312C76" w:rsidRPr="003167FF" w:rsidRDefault="00312C76" w:rsidP="00312C76">
      <w:pPr>
        <w:rPr>
          <w:noProof/>
        </w:rPr>
      </w:pPr>
      <w:r w:rsidRPr="003167FF">
        <w:rPr>
          <w:noProof/>
        </w:rPr>
        <w:t>[AR-4.8.2-b]</w:t>
      </w:r>
      <w:r w:rsidRPr="003167FF">
        <w:t xml:space="preserve"> The SEAL shall enable support for multicast bearer establishment and modification to support service KPIs for VAL communications</w:t>
      </w:r>
      <w:r w:rsidRPr="003167FF">
        <w:rPr>
          <w:noProof/>
        </w:rPr>
        <w:t>.</w:t>
      </w:r>
    </w:p>
    <w:p w14:paraId="6F120631" w14:textId="77777777" w:rsidR="00312C76" w:rsidRPr="003167FF" w:rsidRDefault="00312C76" w:rsidP="00312C76">
      <w:pPr>
        <w:rPr>
          <w:noProof/>
        </w:rPr>
      </w:pPr>
      <w:r w:rsidRPr="003167FF">
        <w:rPr>
          <w:noProof/>
        </w:rPr>
        <w:t>[AR-4.8.2-c]</w:t>
      </w:r>
      <w:r w:rsidRPr="003167FF">
        <w:t xml:space="preserve"> The SEAL shall support announcement of multicast bearers to the UEs</w:t>
      </w:r>
      <w:r w:rsidRPr="003167FF">
        <w:rPr>
          <w:noProof/>
        </w:rPr>
        <w:t>.</w:t>
      </w:r>
    </w:p>
    <w:p w14:paraId="21848B7A" w14:textId="77777777" w:rsidR="00312C76" w:rsidRPr="003167FF" w:rsidRDefault="00312C76" w:rsidP="00312C76">
      <w:pPr>
        <w:rPr>
          <w:noProof/>
        </w:rPr>
      </w:pPr>
      <w:r w:rsidRPr="003167FF">
        <w:rPr>
          <w:noProof/>
        </w:rPr>
        <w:t>[AR-4.8.2-d]</w:t>
      </w:r>
      <w:r w:rsidRPr="003167FF">
        <w:t xml:space="preserve"> The SEAL shall support switching of bearers between unicast and multicast</w:t>
      </w:r>
      <w:r w:rsidRPr="003167FF">
        <w:rPr>
          <w:noProof/>
        </w:rPr>
        <w:t>.</w:t>
      </w:r>
    </w:p>
    <w:p w14:paraId="6EDF4A6D" w14:textId="77777777" w:rsidR="0035114F" w:rsidRPr="003167FF" w:rsidRDefault="00312C76" w:rsidP="0035114F">
      <w:pPr>
        <w:rPr>
          <w:noProof/>
        </w:rPr>
      </w:pPr>
      <w:r w:rsidRPr="003167FF">
        <w:rPr>
          <w:noProof/>
        </w:rPr>
        <w:t>[AR-4.8.2-e]</w:t>
      </w:r>
      <w:r w:rsidRPr="003167FF">
        <w:t xml:space="preserve"> The SEAL shall support multicast bearer quality detection</w:t>
      </w:r>
      <w:r w:rsidRPr="003167FF">
        <w:rPr>
          <w:noProof/>
        </w:rPr>
        <w:t>.</w:t>
      </w:r>
    </w:p>
    <w:p w14:paraId="07372419" w14:textId="77777777" w:rsidR="0035114F" w:rsidRPr="003167FF" w:rsidRDefault="0035114F" w:rsidP="0035114F">
      <w:pPr>
        <w:rPr>
          <w:noProof/>
        </w:rPr>
      </w:pPr>
      <w:r w:rsidRPr="003167FF">
        <w:rPr>
          <w:noProof/>
        </w:rPr>
        <w:t>[AR-4.8.2-f]</w:t>
      </w:r>
      <w:r w:rsidRPr="003167FF">
        <w:t xml:space="preserve"> The SEAL shall enable support for unicast </w:t>
      </w:r>
      <w:r w:rsidRPr="003167FF">
        <w:rPr>
          <w:lang w:eastAsia="zh-CN"/>
        </w:rPr>
        <w:t>PDU session</w:t>
      </w:r>
      <w:r w:rsidRPr="003167FF">
        <w:t xml:space="preserve"> establishment and modification to support service KPIs for VAL communications</w:t>
      </w:r>
      <w:r w:rsidRPr="003167FF">
        <w:rPr>
          <w:noProof/>
        </w:rPr>
        <w:t>.</w:t>
      </w:r>
    </w:p>
    <w:p w14:paraId="69708728" w14:textId="77777777" w:rsidR="0035114F" w:rsidRPr="003167FF" w:rsidRDefault="0035114F" w:rsidP="0035114F">
      <w:pPr>
        <w:rPr>
          <w:noProof/>
        </w:rPr>
      </w:pPr>
      <w:r w:rsidRPr="003167FF">
        <w:rPr>
          <w:noProof/>
        </w:rPr>
        <w:t>[AR-4.8.2-g]</w:t>
      </w:r>
      <w:r w:rsidRPr="003167FF">
        <w:t xml:space="preserve"> The SEAL shall enable support for </w:t>
      </w:r>
      <w:r w:rsidRPr="003167FF">
        <w:rPr>
          <w:lang w:eastAsia="zh-CN"/>
        </w:rPr>
        <w:t>MBS session (multicast or broadcast type)</w:t>
      </w:r>
      <w:r w:rsidRPr="003167FF">
        <w:t xml:space="preserve"> establishment and modification to support service KPIs for VAL communications</w:t>
      </w:r>
      <w:r w:rsidRPr="003167FF">
        <w:rPr>
          <w:noProof/>
        </w:rPr>
        <w:t>.</w:t>
      </w:r>
    </w:p>
    <w:p w14:paraId="1CFDEC97" w14:textId="77777777" w:rsidR="0035114F" w:rsidRPr="003167FF" w:rsidRDefault="0035114F" w:rsidP="0035114F">
      <w:pPr>
        <w:rPr>
          <w:noProof/>
        </w:rPr>
      </w:pPr>
      <w:r w:rsidRPr="003167FF">
        <w:rPr>
          <w:noProof/>
        </w:rPr>
        <w:t>[AR-4.8.2-h]</w:t>
      </w:r>
      <w:r w:rsidRPr="003167FF">
        <w:t xml:space="preserve"> The SEAL shall support announcement of MBS session </w:t>
      </w:r>
      <w:r w:rsidRPr="003167FF">
        <w:rPr>
          <w:lang w:eastAsia="zh-CN"/>
        </w:rPr>
        <w:t>(multicast or broadcast type)</w:t>
      </w:r>
      <w:r w:rsidRPr="003167FF">
        <w:t xml:space="preserve"> to the UEs</w:t>
      </w:r>
      <w:r w:rsidRPr="003167FF">
        <w:rPr>
          <w:noProof/>
        </w:rPr>
        <w:t>.</w:t>
      </w:r>
    </w:p>
    <w:p w14:paraId="546A1547" w14:textId="77777777" w:rsidR="0035114F" w:rsidRPr="003167FF" w:rsidRDefault="0035114F" w:rsidP="0035114F">
      <w:pPr>
        <w:rPr>
          <w:noProof/>
        </w:rPr>
      </w:pPr>
      <w:r w:rsidRPr="003167FF">
        <w:rPr>
          <w:noProof/>
        </w:rPr>
        <w:t>[AR-4.8.2-i]</w:t>
      </w:r>
      <w:r w:rsidRPr="003167FF">
        <w:t xml:space="preserve"> The SEAL shall support switching of between unicast PDU session and </w:t>
      </w:r>
      <w:r w:rsidRPr="003167FF">
        <w:rPr>
          <w:lang w:eastAsia="zh-CN"/>
        </w:rPr>
        <w:t>MBS session (multicast or broadcast type)</w:t>
      </w:r>
      <w:r w:rsidRPr="003167FF">
        <w:rPr>
          <w:noProof/>
        </w:rPr>
        <w:t>.</w:t>
      </w:r>
    </w:p>
    <w:p w14:paraId="74E77C97" w14:textId="2D488E14" w:rsidR="00312C76" w:rsidRPr="003167FF" w:rsidRDefault="0035114F" w:rsidP="00312C76">
      <w:pPr>
        <w:rPr>
          <w:noProof/>
        </w:rPr>
      </w:pPr>
      <w:r w:rsidRPr="003167FF">
        <w:rPr>
          <w:noProof/>
        </w:rPr>
        <w:t>[AR-4.8.2-j]</w:t>
      </w:r>
      <w:r w:rsidRPr="003167FF">
        <w:t xml:space="preserve"> The SEAL shall support MBS session </w:t>
      </w:r>
      <w:r w:rsidRPr="003167FF">
        <w:rPr>
          <w:lang w:eastAsia="zh-CN"/>
        </w:rPr>
        <w:t>(multicast or broadcast type)</w:t>
      </w:r>
      <w:r w:rsidRPr="003167FF">
        <w:t xml:space="preserve"> quality detection</w:t>
      </w:r>
      <w:r w:rsidRPr="003167FF">
        <w:rPr>
          <w:noProof/>
        </w:rPr>
        <w:t>.</w:t>
      </w:r>
    </w:p>
    <w:p w14:paraId="6FA3B2AD" w14:textId="77777777" w:rsidR="00312C76" w:rsidRPr="003167FF" w:rsidRDefault="00312C76" w:rsidP="00312C76">
      <w:pPr>
        <w:pStyle w:val="Heading1"/>
      </w:pPr>
      <w:bookmarkStart w:id="57" w:name="_Toc162885669"/>
      <w:r w:rsidRPr="003167FF">
        <w:t>5</w:t>
      </w:r>
      <w:r w:rsidRPr="003167FF">
        <w:tab/>
        <w:t>Involved business relationships</w:t>
      </w:r>
      <w:bookmarkEnd w:id="47"/>
      <w:bookmarkEnd w:id="48"/>
      <w:bookmarkEnd w:id="49"/>
      <w:bookmarkEnd w:id="50"/>
      <w:bookmarkEnd w:id="51"/>
      <w:bookmarkEnd w:id="52"/>
      <w:bookmarkEnd w:id="57"/>
    </w:p>
    <w:p w14:paraId="760A8092" w14:textId="77777777" w:rsidR="00312C76" w:rsidRPr="003167FF" w:rsidRDefault="00312C76" w:rsidP="00312C76">
      <w:r w:rsidRPr="003167FF">
        <w:t xml:space="preserve">Figure 5-1 shows the business relationships that exist and that are needed to support a single </w:t>
      </w:r>
      <w:r w:rsidRPr="003167FF">
        <w:rPr>
          <w:lang w:eastAsia="zh-CN"/>
        </w:rPr>
        <w:t>VAL user</w:t>
      </w:r>
      <w:r w:rsidRPr="003167FF">
        <w:t xml:space="preserve">. </w:t>
      </w:r>
    </w:p>
    <w:p w14:paraId="0BF34645" w14:textId="77777777" w:rsidR="00312C76" w:rsidRPr="003167FF" w:rsidRDefault="00312C76" w:rsidP="00312C76">
      <w:pPr>
        <w:pStyle w:val="TH"/>
      </w:pPr>
    </w:p>
    <w:p w14:paraId="0EDB87D5" w14:textId="77777777" w:rsidR="00312C76" w:rsidRPr="003167FF" w:rsidRDefault="00312C76" w:rsidP="00312C76">
      <w:pPr>
        <w:pStyle w:val="TH"/>
      </w:pPr>
      <w:r w:rsidRPr="003167FF">
        <w:object w:dxaOrig="11082" w:dyaOrig="11388" w14:anchorId="33441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75pt;height:349.5pt" o:ole="">
            <v:imagedata r:id="rId11" o:title=""/>
          </v:shape>
          <o:OLEObject Type="Embed" ProgID="Visio.Drawing.11" ShapeID="_x0000_i1025" DrawAspect="Content" ObjectID="_1778735896" r:id="rId12"/>
        </w:object>
      </w:r>
    </w:p>
    <w:p w14:paraId="16F6A3CA" w14:textId="77777777" w:rsidR="00312C76" w:rsidRPr="003167FF" w:rsidRDefault="00312C76" w:rsidP="00312C76">
      <w:pPr>
        <w:pStyle w:val="TF"/>
        <w:rPr>
          <w:lang w:eastAsia="zh-CN"/>
        </w:rPr>
      </w:pPr>
      <w:r w:rsidRPr="003167FF">
        <w:t xml:space="preserve">Figure 5-1: Business relationships for </w:t>
      </w:r>
      <w:r w:rsidRPr="003167FF">
        <w:rPr>
          <w:lang w:eastAsia="zh-CN"/>
        </w:rPr>
        <w:t>VAL services</w:t>
      </w:r>
    </w:p>
    <w:p w14:paraId="0EF632B6" w14:textId="77777777" w:rsidR="00312C76" w:rsidRPr="003167FF" w:rsidRDefault="00312C76" w:rsidP="00312C76">
      <w:pPr>
        <w:rPr>
          <w:lang w:eastAsia="zh-CN"/>
        </w:rPr>
      </w:pPr>
      <w:r w:rsidRPr="003167FF">
        <w:rPr>
          <w:lang w:eastAsia="zh-CN"/>
        </w:rPr>
        <w:t>The VAL user belongs to a VAL service provider based on a VAL service agreement between the VAL user and the VAL service provider. The VAL service provider can have VAL service agreements with several VAL users.</w:t>
      </w:r>
      <w:r w:rsidRPr="003167FF">
        <w:t xml:space="preserve"> </w:t>
      </w:r>
      <w:r w:rsidRPr="003167FF">
        <w:rPr>
          <w:lang w:eastAsia="zh-CN"/>
        </w:rPr>
        <w:t>The VAL user can have VAL service agreements with several VAL service providers.</w:t>
      </w:r>
    </w:p>
    <w:p w14:paraId="160417AF" w14:textId="77777777" w:rsidR="00312C76" w:rsidRPr="003167FF" w:rsidRDefault="00312C76" w:rsidP="00312C76">
      <w:r w:rsidRPr="003167FF">
        <w:t xml:space="preserve">The </w:t>
      </w:r>
      <w:r w:rsidRPr="003167FF">
        <w:rPr>
          <w:lang w:eastAsia="zh-CN"/>
        </w:rPr>
        <w:t>VAL service</w:t>
      </w:r>
      <w:r w:rsidRPr="003167FF">
        <w:t xml:space="preserve"> provider and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ation.</w:t>
      </w:r>
    </w:p>
    <w:p w14:paraId="360D4474" w14:textId="77777777" w:rsidR="00312C76" w:rsidRPr="003167FF" w:rsidRDefault="00312C76" w:rsidP="00312C76">
      <w:r w:rsidRPr="003167FF">
        <w:t>The VAL service provider can have SEAL provider arrangements with multiple SEAL providers</w:t>
      </w:r>
      <w:r w:rsidRPr="003167FF">
        <w:rPr>
          <w:lang w:eastAsia="zh-CN"/>
        </w:rPr>
        <w:t xml:space="preserve"> and the SEAL provider can have PLMN operator service arrangements with multiple home PLMN operators</w:t>
      </w:r>
      <w:r w:rsidRPr="003167FF">
        <w:t>. The SEAL provider and the VAL service provider or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 xml:space="preserve">ation. </w:t>
      </w:r>
    </w:p>
    <w:p w14:paraId="3607F29A" w14:textId="77777777" w:rsidR="00312C76" w:rsidRPr="003167FF" w:rsidRDefault="00312C76" w:rsidP="00312C76">
      <w:pPr>
        <w:rPr>
          <w:lang w:eastAsia="zh-CN"/>
        </w:rPr>
      </w:pPr>
      <w:r w:rsidRPr="003167FF">
        <w:rPr>
          <w:lang w:eastAsia="zh-CN"/>
        </w:rPr>
        <w:t>The home PLMN operator can have PLMN operator service arrangements with multiple VAL service providers and the VAL service provider can have PLMN operator service arrangements with multiple home PLMN operators. As part of the PLMN operator service arrangement between the VAL service provider and the home PLMN operator, PLMN subscription arrangements can be provided which allows the VAL UEs to register with home PLMN operator network.</w:t>
      </w:r>
    </w:p>
    <w:p w14:paraId="69F2DD54" w14:textId="77777777" w:rsidR="00312C76" w:rsidRPr="003167FF" w:rsidRDefault="00312C76" w:rsidP="00312C76">
      <w:r w:rsidRPr="003167FF">
        <w:t>The home PLMN operator can have PLMN roaming agreements with multiple visited PLMN operators and the visited PLMN operator can have PLMN roaming agreements with multiple home PLMN operators.</w:t>
      </w:r>
    </w:p>
    <w:p w14:paraId="2521C220" w14:textId="77777777" w:rsidR="00312C76" w:rsidRPr="003167FF" w:rsidRDefault="00312C76" w:rsidP="00312C76">
      <w:pPr>
        <w:pStyle w:val="Heading1"/>
      </w:pPr>
      <w:bookmarkStart w:id="58" w:name="_Toc162885670"/>
      <w:r w:rsidRPr="003167FF">
        <w:t>6</w:t>
      </w:r>
      <w:r w:rsidRPr="003167FF">
        <w:tab/>
        <w:t>Generic functional model</w:t>
      </w:r>
      <w:bookmarkEnd w:id="53"/>
      <w:r w:rsidRPr="003167FF">
        <w:t xml:space="preserve"> for SEAL services</w:t>
      </w:r>
      <w:bookmarkEnd w:id="58"/>
    </w:p>
    <w:p w14:paraId="1B20FA9A" w14:textId="77777777" w:rsidR="00312C76" w:rsidRPr="003167FF" w:rsidRDefault="00312C76" w:rsidP="00312C76">
      <w:pPr>
        <w:pStyle w:val="Heading2"/>
      </w:pPr>
      <w:bookmarkStart w:id="59" w:name="_Toc526019525"/>
      <w:bookmarkStart w:id="60" w:name="_Toc162885671"/>
      <w:r w:rsidRPr="003167FF">
        <w:t>6.1</w:t>
      </w:r>
      <w:r w:rsidRPr="003167FF">
        <w:tab/>
        <w:t>General</w:t>
      </w:r>
      <w:bookmarkEnd w:id="59"/>
      <w:bookmarkEnd w:id="60"/>
    </w:p>
    <w:p w14:paraId="5B3AA988" w14:textId="77777777" w:rsidR="00312C76" w:rsidRPr="003167FF" w:rsidRDefault="00312C76" w:rsidP="00312C76">
      <w:bookmarkStart w:id="61" w:name="_Toc526019526"/>
      <w:r w:rsidRPr="003167FF">
        <w:t>The functional model for SEAL is organized into generic SEAL service functional model and specific SEAL service functional models. The generic SEAL service functional model will be used as the reference model for the specific SEAL service functional models.</w:t>
      </w:r>
    </w:p>
    <w:p w14:paraId="74869A19" w14:textId="77777777" w:rsidR="00312C76" w:rsidRPr="003167FF" w:rsidRDefault="00312C76" w:rsidP="00312C76">
      <w:r w:rsidRPr="003167FF">
        <w:t>The following SEAL services are supported towards the vertical application layer:</w:t>
      </w:r>
    </w:p>
    <w:p w14:paraId="6AD2AD29" w14:textId="77777777" w:rsidR="00312C76" w:rsidRPr="003167FF" w:rsidRDefault="00312C76" w:rsidP="00312C76">
      <w:pPr>
        <w:pStyle w:val="B1"/>
      </w:pPr>
      <w:r w:rsidRPr="003167FF">
        <w:t>-</w:t>
      </w:r>
      <w:r w:rsidRPr="003167FF">
        <w:tab/>
        <w:t>Location management;</w:t>
      </w:r>
    </w:p>
    <w:p w14:paraId="2F49F64E" w14:textId="77777777" w:rsidR="00312C76" w:rsidRPr="003167FF" w:rsidRDefault="00312C76" w:rsidP="00312C76">
      <w:pPr>
        <w:pStyle w:val="B1"/>
      </w:pPr>
      <w:r w:rsidRPr="003167FF">
        <w:t>-</w:t>
      </w:r>
      <w:r w:rsidRPr="003167FF">
        <w:tab/>
        <w:t>Group management;</w:t>
      </w:r>
    </w:p>
    <w:p w14:paraId="437AE447" w14:textId="77777777" w:rsidR="00312C76" w:rsidRPr="003167FF" w:rsidRDefault="00312C76" w:rsidP="00312C76">
      <w:pPr>
        <w:pStyle w:val="B1"/>
      </w:pPr>
      <w:r w:rsidRPr="003167FF">
        <w:t>-</w:t>
      </w:r>
      <w:r w:rsidRPr="003167FF">
        <w:tab/>
        <w:t>Configuration management;</w:t>
      </w:r>
    </w:p>
    <w:p w14:paraId="5C945EBE" w14:textId="77777777" w:rsidR="00312C76" w:rsidRPr="003167FF" w:rsidRDefault="00312C76" w:rsidP="00312C76">
      <w:pPr>
        <w:pStyle w:val="B1"/>
      </w:pPr>
      <w:r w:rsidRPr="003167FF">
        <w:t>-</w:t>
      </w:r>
      <w:r w:rsidRPr="003167FF">
        <w:tab/>
        <w:t>Identity management;</w:t>
      </w:r>
    </w:p>
    <w:p w14:paraId="43038EE4" w14:textId="55FFB630" w:rsidR="00312C76" w:rsidRPr="003167FF" w:rsidRDefault="00312C76" w:rsidP="00312C76">
      <w:pPr>
        <w:pStyle w:val="B1"/>
      </w:pPr>
      <w:r w:rsidRPr="003167FF">
        <w:t>-</w:t>
      </w:r>
      <w:r w:rsidRPr="003167FF">
        <w:tab/>
        <w:t>Key management;</w:t>
      </w:r>
    </w:p>
    <w:p w14:paraId="5A7BB5BA" w14:textId="57A19FD9" w:rsidR="003356B9" w:rsidRPr="003167FF" w:rsidRDefault="00312C76" w:rsidP="003356B9">
      <w:pPr>
        <w:pStyle w:val="B1"/>
      </w:pPr>
      <w:r w:rsidRPr="003167FF">
        <w:t>-</w:t>
      </w:r>
      <w:r w:rsidRPr="003167FF">
        <w:tab/>
        <w:t>Network resource management</w:t>
      </w:r>
      <w:r w:rsidR="00FE5F7A" w:rsidRPr="003167FF">
        <w:t>;</w:t>
      </w:r>
    </w:p>
    <w:p w14:paraId="7A8DA1EF" w14:textId="6E7E3945" w:rsidR="00312C76" w:rsidRPr="003167FF" w:rsidRDefault="003356B9" w:rsidP="003356B9">
      <w:pPr>
        <w:pStyle w:val="B1"/>
      </w:pPr>
      <w:r w:rsidRPr="003167FF">
        <w:t>-</w:t>
      </w:r>
      <w:r w:rsidRPr="003167FF">
        <w:tab/>
        <w:t>Data delivery</w:t>
      </w:r>
      <w:r w:rsidR="00FE5F7A" w:rsidRPr="003167FF">
        <w:t>;</w:t>
      </w:r>
    </w:p>
    <w:p w14:paraId="01927237" w14:textId="77777777" w:rsidR="00FE5F7A" w:rsidRPr="003167FF" w:rsidRDefault="00FE5F7A" w:rsidP="00FE5F7A">
      <w:pPr>
        <w:pStyle w:val="B1"/>
      </w:pPr>
      <w:r w:rsidRPr="003167FF">
        <w:t>-</w:t>
      </w:r>
      <w:r w:rsidRPr="003167FF">
        <w:tab/>
        <w:t>Notification management;</w:t>
      </w:r>
    </w:p>
    <w:p w14:paraId="6A34516A" w14:textId="77777777" w:rsidR="00FE5F7A" w:rsidRPr="003167FF" w:rsidRDefault="00FE5F7A" w:rsidP="00FE5F7A">
      <w:pPr>
        <w:pStyle w:val="B1"/>
      </w:pPr>
      <w:r w:rsidRPr="003167FF">
        <w:t>-</w:t>
      </w:r>
      <w:r w:rsidRPr="003167FF">
        <w:tab/>
        <w:t>Network slice capability enablement; and</w:t>
      </w:r>
    </w:p>
    <w:p w14:paraId="74243A81" w14:textId="77777777" w:rsidR="00FE5F7A" w:rsidRPr="003167FF" w:rsidRDefault="00FE5F7A" w:rsidP="00FE5F7A">
      <w:pPr>
        <w:pStyle w:val="B1"/>
      </w:pPr>
      <w:r w:rsidRPr="003167FF">
        <w:t>-</w:t>
      </w:r>
      <w:r w:rsidRPr="003167FF">
        <w:tab/>
        <w:t>Application data analytics enablement.</w:t>
      </w:r>
    </w:p>
    <w:p w14:paraId="268A3740" w14:textId="77777777" w:rsidR="00312C76" w:rsidRPr="003167FF" w:rsidRDefault="00312C76" w:rsidP="00312C76">
      <w:pPr>
        <w:rPr>
          <w:noProof/>
        </w:rPr>
      </w:pPr>
      <w:r w:rsidRPr="003167FF">
        <w:rPr>
          <w:noProof/>
        </w:rPr>
        <w:t>The generic functional model for the SEAL is organized into generic functional entities to describe a functional architecture which addresses the application layer support aspects for vertical applications. The on-network and off-network functional model is specified in this clause.</w:t>
      </w:r>
    </w:p>
    <w:p w14:paraId="1F765B9B" w14:textId="77777777" w:rsidR="00312C76" w:rsidRPr="003167FF" w:rsidRDefault="00312C76" w:rsidP="00312C76">
      <w:pPr>
        <w:pStyle w:val="Heading2"/>
      </w:pPr>
      <w:bookmarkStart w:id="62" w:name="_Toc162885672"/>
      <w:r w:rsidRPr="003167FF">
        <w:t>6.2</w:t>
      </w:r>
      <w:r w:rsidRPr="003167FF">
        <w:tab/>
        <w:t>On-network functional model description</w:t>
      </w:r>
      <w:bookmarkEnd w:id="61"/>
      <w:bookmarkEnd w:id="62"/>
    </w:p>
    <w:p w14:paraId="1AA51C7B" w14:textId="77777777" w:rsidR="00312C76" w:rsidRPr="003167FF" w:rsidRDefault="00312C76" w:rsidP="00312C76">
      <w:bookmarkStart w:id="63" w:name="_Toc526019527"/>
      <w:r w:rsidRPr="003167FF">
        <w:t>Figure 6.2-1 illustrates the generic on-network functional model for SEAL.</w:t>
      </w:r>
    </w:p>
    <w:p w14:paraId="4B4265FC" w14:textId="77777777" w:rsidR="00312C76" w:rsidRPr="003167FF" w:rsidRDefault="00312C76" w:rsidP="00312C76">
      <w:pPr>
        <w:pStyle w:val="TH"/>
      </w:pPr>
      <w:r w:rsidRPr="003167FF">
        <w:object w:dxaOrig="8856" w:dyaOrig="3480" w14:anchorId="5670B90A">
          <v:shape id="_x0000_i1026" type="#_x0000_t75" style="width:442.5pt;height:174.75pt" o:ole="">
            <v:imagedata r:id="rId13" o:title=""/>
          </v:shape>
          <o:OLEObject Type="Embed" ProgID="Visio.Drawing.11" ShapeID="_x0000_i1026" DrawAspect="Content" ObjectID="_1778735897" r:id="rId14"/>
        </w:object>
      </w:r>
    </w:p>
    <w:p w14:paraId="4D4F6371" w14:textId="77777777" w:rsidR="00312C76" w:rsidRPr="003167FF" w:rsidRDefault="00312C76" w:rsidP="00312C76">
      <w:pPr>
        <w:pStyle w:val="TF"/>
      </w:pPr>
      <w:r w:rsidRPr="003167FF">
        <w:t>Figure 6.2-1: Generic on-network functional model</w:t>
      </w:r>
    </w:p>
    <w:p w14:paraId="79A6B94B" w14:textId="77777777" w:rsidR="00312C76" w:rsidRPr="003167FF" w:rsidRDefault="00312C76" w:rsidP="00312C76">
      <w:r w:rsidRPr="003167FF">
        <w:t>In the vertical application layer, the VAL client communicates with the VAL server over VAL-UU reference point. VAL-UU supports both unicast and multicast delivery modes.</w:t>
      </w:r>
    </w:p>
    <w:p w14:paraId="0C1F6AE2" w14:textId="77777777" w:rsidR="00312C76" w:rsidRPr="003167FF" w:rsidRDefault="00312C76" w:rsidP="00312C76">
      <w:pPr>
        <w:pStyle w:val="NO"/>
      </w:pPr>
      <w:r w:rsidRPr="003167FF">
        <w:t>NOTE 1:</w:t>
      </w:r>
      <w:r w:rsidRPr="003167FF">
        <w:tab/>
        <w:t>The VAL-UU reference point is out of scope of the present document.</w:t>
      </w:r>
    </w:p>
    <w:p w14:paraId="2C5424AA" w14:textId="77777777" w:rsidR="00312C76" w:rsidRPr="003167FF" w:rsidRDefault="00312C76" w:rsidP="00312C76">
      <w:r w:rsidRPr="003167FF">
        <w:t xml:space="preserve">The SEAL functional entities on the UE and the server are grouped into SEAL client(s) and SEAL server(s) respectively. The SEAL consists of a common set of services (e.g. group management, location management) and reference points. The SEAL offers its services to the vertical application layer (VAL). </w:t>
      </w:r>
    </w:p>
    <w:p w14:paraId="330F48F4" w14:textId="77777777" w:rsidR="00312C76" w:rsidRPr="003167FF" w:rsidRDefault="00312C76" w:rsidP="00312C76">
      <w:pPr>
        <w:pStyle w:val="NO"/>
      </w:pPr>
      <w:r w:rsidRPr="003167FF">
        <w:t>NOTE 2:</w:t>
      </w:r>
      <w:r w:rsidRPr="003167FF">
        <w:tab/>
        <w:t>The functionalities and reference points of the vertical application layer are out of scope of the present document.</w:t>
      </w:r>
    </w:p>
    <w:p w14:paraId="6C6E7F25" w14:textId="77777777" w:rsidR="00312C76" w:rsidRPr="003167FF" w:rsidRDefault="00312C76" w:rsidP="00312C76">
      <w:pPr>
        <w:pStyle w:val="NO"/>
      </w:pPr>
      <w:r w:rsidRPr="003167FF">
        <w:t>NOTE 3:</w:t>
      </w:r>
      <w:r w:rsidRPr="003167FF">
        <w:tab/>
        <w:t>The vertical application layer may further consist of vertical application enabler layer functionalities (specified by 3GPP) and application specific functionalities, which is out of scope of the present document.</w:t>
      </w:r>
    </w:p>
    <w:p w14:paraId="6610ABB8" w14:textId="77777777" w:rsidR="00312C76" w:rsidRPr="003167FF" w:rsidRDefault="00312C76" w:rsidP="00312C76">
      <w:r w:rsidRPr="003167FF">
        <w:t>The SEAL client(s) communicates with the SEAL server(s) over the SEAL-UU reference points. SEAL-UU supports both unicast and multicast delivery modes. The SEAL client(s) provides the service enabler layer support functions to the VAL client(s) over SEAL-C reference points. The VAL server(s) communicate with the SEAL server(s) over the SEAL-S reference points. The SEAL server(s) may communicate with the underlying 3GPP network systems using the respective 3GPP interfaces specified by the 3GPP network system.</w:t>
      </w:r>
    </w:p>
    <w:p w14:paraId="5EC56E31" w14:textId="77777777" w:rsidR="00BA5595" w:rsidRDefault="00312C76" w:rsidP="00BA5595">
      <w:pPr>
        <w:pStyle w:val="EditorsNote"/>
      </w:pPr>
      <w:r w:rsidRPr="003167FF">
        <w:t>Editor's Note:</w:t>
      </w:r>
      <w:r w:rsidRPr="003167FF">
        <w:tab/>
        <w:t>SEAL-UU support for multicast delivery is FFS.</w:t>
      </w:r>
    </w:p>
    <w:p w14:paraId="2898A6A9" w14:textId="4264A9E8" w:rsidR="00312C76" w:rsidRPr="003167FF" w:rsidRDefault="00BA5595" w:rsidP="00BA5595">
      <w:pPr>
        <w:pStyle w:val="EditorsNote"/>
      </w:pPr>
      <w:r>
        <w:t>NOTE 4:</w:t>
      </w:r>
      <w:r>
        <w:tab/>
        <w:t>Non-3GPP access used by the UE is out of scope of the present document.</w:t>
      </w:r>
    </w:p>
    <w:p w14:paraId="033E5BB1" w14:textId="77777777" w:rsidR="00312C76" w:rsidRPr="003167FF" w:rsidRDefault="00312C76" w:rsidP="00312C76">
      <w:r w:rsidRPr="003167FF">
        <w:t>The specific SEAL client(s) and the SEAL server(s) along with their specific SEAL-UU reference points and the specific network interfaces of 3GPP network system used are described in the respective on-network functional model for each SEAL service.</w:t>
      </w:r>
    </w:p>
    <w:p w14:paraId="0A5054EB" w14:textId="77777777" w:rsidR="00312C76" w:rsidRPr="003167FF" w:rsidRDefault="00312C76" w:rsidP="00312C76">
      <w:r w:rsidRPr="003167FF">
        <w:t>Figure 6.2-2 illustrates the functional model for interconnection between SEAL servers.</w:t>
      </w:r>
    </w:p>
    <w:p w14:paraId="46D67704" w14:textId="77777777" w:rsidR="00312C76" w:rsidRPr="003167FF" w:rsidRDefault="00312C76" w:rsidP="00312C76">
      <w:pPr>
        <w:pStyle w:val="TH"/>
      </w:pPr>
    </w:p>
    <w:p w14:paraId="2CA0B567" w14:textId="77777777" w:rsidR="00312C76" w:rsidRPr="003167FF" w:rsidRDefault="00312C76" w:rsidP="00312C76">
      <w:pPr>
        <w:pStyle w:val="TH"/>
      </w:pPr>
      <w:r w:rsidRPr="003167FF">
        <w:object w:dxaOrig="8885" w:dyaOrig="3008" w14:anchorId="3D77A075">
          <v:shape id="_x0000_i1027" type="#_x0000_t75" style="width:442.15pt;height:148.9pt" o:ole="">
            <v:imagedata r:id="rId15" o:title=""/>
          </v:shape>
          <o:OLEObject Type="Embed" ProgID="Visio.Drawing.11" ShapeID="_x0000_i1027" DrawAspect="Content" ObjectID="_1778735898" r:id="rId16"/>
        </w:object>
      </w:r>
    </w:p>
    <w:p w14:paraId="2C5BFC9F" w14:textId="77777777" w:rsidR="00312C76" w:rsidRPr="003167FF" w:rsidRDefault="00312C76" w:rsidP="00312C76">
      <w:pPr>
        <w:pStyle w:val="TF"/>
      </w:pPr>
      <w:r w:rsidRPr="003167FF">
        <w:t>Figure 6.2-2: Interconnection between SEAL servers</w:t>
      </w:r>
    </w:p>
    <w:p w14:paraId="5FF72F2F" w14:textId="77777777" w:rsidR="00312C76" w:rsidRPr="003167FF" w:rsidRDefault="00312C76" w:rsidP="00312C76">
      <w:r w:rsidRPr="003167FF">
        <w:t>To support distributed SEAL server deployments, the SEAL server interacts with another SEAL server for the same SEAL service over SEAL-E reference point.</w:t>
      </w:r>
    </w:p>
    <w:p w14:paraId="28DA0C98" w14:textId="77777777" w:rsidR="00312C76" w:rsidRPr="003167FF" w:rsidRDefault="00312C76" w:rsidP="00312C76">
      <w:r w:rsidRPr="003167FF">
        <w:t>Figure 6.2-3 illustrates the functional model for inter-service communication between SEAL servers.</w:t>
      </w:r>
    </w:p>
    <w:p w14:paraId="5021F9FC" w14:textId="77777777" w:rsidR="00312C76" w:rsidRPr="003167FF" w:rsidRDefault="00312C76" w:rsidP="00312C76">
      <w:pPr>
        <w:pStyle w:val="TH"/>
      </w:pPr>
      <w:r w:rsidRPr="003167FF">
        <w:object w:dxaOrig="8885" w:dyaOrig="3008" w14:anchorId="31536A98">
          <v:shape id="_x0000_i1028" type="#_x0000_t75" style="width:442.15pt;height:148.9pt" o:ole="">
            <v:imagedata r:id="rId17" o:title=""/>
          </v:shape>
          <o:OLEObject Type="Embed" ProgID="Visio.Drawing.11" ShapeID="_x0000_i1028" DrawAspect="Content" ObjectID="_1778735899" r:id="rId18"/>
        </w:object>
      </w:r>
    </w:p>
    <w:p w14:paraId="42801F6C" w14:textId="77777777" w:rsidR="00312C76" w:rsidRPr="003167FF" w:rsidRDefault="00312C76" w:rsidP="00312C76">
      <w:pPr>
        <w:pStyle w:val="TF"/>
      </w:pPr>
      <w:r w:rsidRPr="003167FF">
        <w:t>Figure 6.2-3: Inter-service communication between SEAL servers</w:t>
      </w:r>
    </w:p>
    <w:p w14:paraId="48425B22" w14:textId="77777777" w:rsidR="00312C76" w:rsidRPr="003167FF" w:rsidRDefault="00312C76" w:rsidP="00312C76">
      <w:r w:rsidRPr="003167FF">
        <w:t>The SEAL server interacts with another SEAL server for inter-service communication over SEAL-X reference point.</w:t>
      </w:r>
    </w:p>
    <w:p w14:paraId="34AF0C95" w14:textId="77777777" w:rsidR="00312C76" w:rsidRPr="003167FF" w:rsidRDefault="00312C76" w:rsidP="00312C76">
      <w:r w:rsidRPr="003167FF">
        <w:t>Figure 6.2-4 illustrates the functional model for communication between SEAL server and VAL user database.</w:t>
      </w:r>
    </w:p>
    <w:p w14:paraId="3A8272D1" w14:textId="77777777" w:rsidR="00312C76" w:rsidRPr="003167FF" w:rsidRDefault="00312C76" w:rsidP="00312C76">
      <w:pPr>
        <w:pStyle w:val="TH"/>
      </w:pPr>
      <w:r w:rsidRPr="003167FF">
        <w:object w:dxaOrig="4301" w:dyaOrig="3518" w14:anchorId="682D04A2">
          <v:shape id="_x0000_i1029" type="#_x0000_t75" style="width:3in;height:174.75pt" o:ole="">
            <v:imagedata r:id="rId19" o:title=""/>
          </v:shape>
          <o:OLEObject Type="Embed" ProgID="Visio.Drawing.11" ShapeID="_x0000_i1029" DrawAspect="Content" ObjectID="_1778735900" r:id="rId20"/>
        </w:object>
      </w:r>
    </w:p>
    <w:p w14:paraId="397B88BA" w14:textId="77777777" w:rsidR="00312C76" w:rsidRPr="003167FF" w:rsidRDefault="00312C76" w:rsidP="00312C76">
      <w:pPr>
        <w:pStyle w:val="TF"/>
      </w:pPr>
      <w:r w:rsidRPr="003167FF">
        <w:t>Figure 6.2-4: Communication between SEAL server and VAL user database</w:t>
      </w:r>
    </w:p>
    <w:p w14:paraId="53392860" w14:textId="77777777" w:rsidR="00312C76" w:rsidRPr="003167FF" w:rsidRDefault="00312C76" w:rsidP="00312C76">
      <w:r w:rsidRPr="003167FF">
        <w:t>The SEAL server interacts with the VAL user database for storing and retrieving user profile over VAL-UDB reference point.</w:t>
      </w:r>
    </w:p>
    <w:p w14:paraId="52CEDECA" w14:textId="77777777" w:rsidR="00312C76" w:rsidRPr="003167FF" w:rsidRDefault="00312C76" w:rsidP="00312C76">
      <w:r w:rsidRPr="003167FF">
        <w:t>Figure 6.2-5 shows the functional model for the signalling control plane.</w:t>
      </w:r>
    </w:p>
    <w:p w14:paraId="6545C525" w14:textId="77777777" w:rsidR="00312C76" w:rsidRPr="003167FF" w:rsidRDefault="00312C76" w:rsidP="00312C76">
      <w:pPr>
        <w:pStyle w:val="TH"/>
      </w:pPr>
      <w:r w:rsidRPr="003167FF">
        <w:rPr>
          <w:noProof/>
        </w:rPr>
        <w:object w:dxaOrig="8211" w:dyaOrig="7261" w14:anchorId="2217BCA1">
          <v:shape id="_x0000_i1030" type="#_x0000_t75" style="width:410.65pt;height:364.9pt" o:ole="">
            <v:imagedata r:id="rId21" o:title=""/>
          </v:shape>
          <o:OLEObject Type="Embed" ProgID="Visio.Drawing.15" ShapeID="_x0000_i1030" DrawAspect="Content" ObjectID="_1778735901" r:id="rId22"/>
        </w:object>
      </w:r>
    </w:p>
    <w:p w14:paraId="40A90D82" w14:textId="77777777" w:rsidR="00312C76" w:rsidRPr="003167FF" w:rsidRDefault="00312C76" w:rsidP="00312C76">
      <w:pPr>
        <w:pStyle w:val="TF"/>
      </w:pPr>
      <w:r w:rsidRPr="003167FF">
        <w:t>Figure 6.2-5: Functional model for signalling control plane</w:t>
      </w:r>
    </w:p>
    <w:p w14:paraId="307811BD" w14:textId="5291EA2F" w:rsidR="00312C76" w:rsidRPr="003167FF" w:rsidRDefault="00312C76" w:rsidP="00312C76">
      <w:pPr>
        <w:pStyle w:val="NO"/>
        <w:rPr>
          <w:noProof/>
        </w:rPr>
      </w:pPr>
      <w:r w:rsidRPr="003167FF">
        <w:rPr>
          <w:noProof/>
        </w:rPr>
        <w:t>NOTE</w:t>
      </w:r>
      <w:r w:rsidR="00BA5595">
        <w:t> 5</w:t>
      </w:r>
      <w:r w:rsidRPr="003167FF">
        <w:rPr>
          <w:noProof/>
        </w:rPr>
        <w:t>:</w:t>
      </w:r>
      <w:r w:rsidRPr="003167FF">
        <w:rPr>
          <w:noProof/>
        </w:rPr>
        <w:tab/>
        <w:t xml:space="preserve">The Light-weight Protocol (LWP) functional entities and reference points are a generic representation of protocol entities and reference points for use in constrained environments. Realizations of LWP by means of a particular transport protocol are defined in the annex of this specification. </w:t>
      </w:r>
      <w:r w:rsidRPr="003167FF">
        <w:t>Realizations of LWP by means of transport protocols is not limited to those defined in the annex of this specification.</w:t>
      </w:r>
    </w:p>
    <w:p w14:paraId="094D4D84" w14:textId="77777777" w:rsidR="00312C76" w:rsidRPr="003167FF" w:rsidRDefault="00312C76" w:rsidP="00312C76">
      <w:pPr>
        <w:pStyle w:val="Heading2"/>
      </w:pPr>
      <w:bookmarkStart w:id="64" w:name="_Toc162885673"/>
      <w:r w:rsidRPr="003167FF">
        <w:t>6.3</w:t>
      </w:r>
      <w:r w:rsidRPr="003167FF">
        <w:tab/>
        <w:t>Off-network functional model description</w:t>
      </w:r>
      <w:bookmarkEnd w:id="64"/>
    </w:p>
    <w:p w14:paraId="75A369DC" w14:textId="77777777" w:rsidR="00312C76" w:rsidRPr="003167FF" w:rsidRDefault="00312C76" w:rsidP="00312C76">
      <w:r w:rsidRPr="003167FF">
        <w:t>Figure 6.3-1 illustrates the generic off-network functional model for SEAL.</w:t>
      </w:r>
    </w:p>
    <w:p w14:paraId="192123DF" w14:textId="77777777" w:rsidR="00312C76" w:rsidRPr="003167FF" w:rsidRDefault="00312C76" w:rsidP="00312C76">
      <w:pPr>
        <w:pStyle w:val="TH"/>
      </w:pPr>
      <w:r w:rsidRPr="003167FF">
        <w:object w:dxaOrig="6684" w:dyaOrig="3492" w14:anchorId="03AC370C">
          <v:shape id="_x0000_i1031" type="#_x0000_t75" style="width:335.65pt;height:174.75pt" o:ole="">
            <v:imagedata r:id="rId23" o:title=""/>
          </v:shape>
          <o:OLEObject Type="Embed" ProgID="Visio.Drawing.11" ShapeID="_x0000_i1031" DrawAspect="Content" ObjectID="_1778735902" r:id="rId24"/>
        </w:object>
      </w:r>
    </w:p>
    <w:p w14:paraId="2769DABC" w14:textId="77777777" w:rsidR="00312C76" w:rsidRPr="003167FF" w:rsidRDefault="00312C76" w:rsidP="00312C76">
      <w:pPr>
        <w:pStyle w:val="TF"/>
      </w:pPr>
      <w:r w:rsidRPr="003167FF">
        <w:t>Figure 6.3-1: Generic off-network functional model</w:t>
      </w:r>
    </w:p>
    <w:p w14:paraId="22F92508" w14:textId="77777777" w:rsidR="00312C76" w:rsidRPr="003167FF" w:rsidRDefault="00312C76" w:rsidP="00312C76">
      <w:r w:rsidRPr="003167FF">
        <w:t>In the vertical application layer, the VAL client of UE1 communicates with VAL client of UE2 over VAL-PC5 reference point. A SEAL client of UE1 interacts with the corresponding SEAL client of UE2 over SEAL-PC5 reference points. The UE1, if connected to the network via Uu reference point, can also act as a UE-to-network relay, to enable UE2 to access the VAL server(s) over the VAL-UU reference point.</w:t>
      </w:r>
    </w:p>
    <w:p w14:paraId="4B0E695D" w14:textId="77777777" w:rsidR="00312C76" w:rsidRPr="003167FF" w:rsidRDefault="00312C76" w:rsidP="00312C76">
      <w:pPr>
        <w:pStyle w:val="NO"/>
      </w:pPr>
      <w:r w:rsidRPr="003167FF">
        <w:t>NOTE:</w:t>
      </w:r>
      <w:r w:rsidRPr="003167FF">
        <w:tab/>
        <w:t>The VAL-PC5 reference point is out of scope of the present document.</w:t>
      </w:r>
    </w:p>
    <w:p w14:paraId="02ECFD3D" w14:textId="77777777" w:rsidR="00312C76" w:rsidRPr="003167FF" w:rsidRDefault="00312C76" w:rsidP="00312C76">
      <w:pPr>
        <w:pStyle w:val="EditorsNote"/>
      </w:pPr>
      <w:r w:rsidRPr="003167FF">
        <w:t>Editor's Note:</w:t>
      </w:r>
      <w:r w:rsidRPr="003167FF">
        <w:tab/>
        <w:t>The functionalities of reference points between the SEAL clients of two UEs over SEAL-PC5 reference point is FFS.</w:t>
      </w:r>
    </w:p>
    <w:p w14:paraId="58BBC894" w14:textId="77777777" w:rsidR="00312C76" w:rsidRPr="003167FF" w:rsidRDefault="00312C76" w:rsidP="00312C76">
      <w:r w:rsidRPr="003167FF">
        <w:t>The specific SEAL client(s) along with their specific SEAL-PC5 reference points are described in the respective off</w:t>
      </w:r>
      <w:r w:rsidRPr="003167FF">
        <w:noBreakHyphen/>
        <w:t>network functional model for each SEAL service.</w:t>
      </w:r>
    </w:p>
    <w:p w14:paraId="370AB12E" w14:textId="77777777" w:rsidR="00312C76" w:rsidRPr="003167FF" w:rsidRDefault="00312C76" w:rsidP="00312C76">
      <w:pPr>
        <w:pStyle w:val="Heading2"/>
      </w:pPr>
      <w:bookmarkStart w:id="65" w:name="_Toc162885674"/>
      <w:r w:rsidRPr="003167FF">
        <w:t>6.4</w:t>
      </w:r>
      <w:r w:rsidRPr="003167FF">
        <w:tab/>
        <w:t>Functional entities description</w:t>
      </w:r>
      <w:bookmarkEnd w:id="63"/>
      <w:bookmarkEnd w:id="65"/>
    </w:p>
    <w:p w14:paraId="303C1345" w14:textId="77777777" w:rsidR="00312C76" w:rsidRPr="003167FF" w:rsidRDefault="00312C76" w:rsidP="00312C76">
      <w:pPr>
        <w:pStyle w:val="Heading3"/>
      </w:pPr>
      <w:bookmarkStart w:id="66" w:name="_Toc521435171"/>
      <w:bookmarkStart w:id="67" w:name="_Toc528832065"/>
      <w:bookmarkStart w:id="68" w:name="_Toc528832255"/>
      <w:bookmarkStart w:id="69" w:name="_Toc531613357"/>
      <w:bookmarkStart w:id="70" w:name="_Toc162885675"/>
      <w:bookmarkStart w:id="71" w:name="_Toc526019528"/>
      <w:r w:rsidRPr="003167FF">
        <w:t>6.4.1</w:t>
      </w:r>
      <w:r w:rsidRPr="003167FF">
        <w:tab/>
        <w:t>General</w:t>
      </w:r>
      <w:bookmarkEnd w:id="66"/>
      <w:bookmarkEnd w:id="67"/>
      <w:bookmarkEnd w:id="68"/>
      <w:bookmarkEnd w:id="69"/>
      <w:bookmarkEnd w:id="70"/>
    </w:p>
    <w:p w14:paraId="0BBC0494" w14:textId="77777777" w:rsidR="00312C76" w:rsidRPr="003167FF" w:rsidRDefault="00312C76" w:rsidP="00312C76">
      <w:r w:rsidRPr="003167FF">
        <w:t>Each subclause is a description of a functional entity corresponding to SEAL and does not imply a physical entity.</w:t>
      </w:r>
    </w:p>
    <w:p w14:paraId="47085252" w14:textId="77777777" w:rsidR="00312C76" w:rsidRPr="003167FF" w:rsidRDefault="00312C76" w:rsidP="00312C76">
      <w:pPr>
        <w:pStyle w:val="Heading3"/>
      </w:pPr>
      <w:bookmarkStart w:id="72" w:name="_Toc424654370"/>
      <w:bookmarkStart w:id="73" w:name="_Toc428364958"/>
      <w:bookmarkStart w:id="74" w:name="_Toc433209558"/>
      <w:bookmarkStart w:id="75" w:name="_Toc453260076"/>
      <w:bookmarkStart w:id="76" w:name="_Toc453260963"/>
      <w:bookmarkStart w:id="77" w:name="_Toc453279700"/>
      <w:bookmarkStart w:id="78" w:name="_Toc459375038"/>
      <w:bookmarkStart w:id="79" w:name="_Toc468105272"/>
      <w:bookmarkStart w:id="80" w:name="_Toc468110367"/>
      <w:bookmarkStart w:id="81" w:name="_Toc533179572"/>
      <w:bookmarkStart w:id="82" w:name="_Toc162885676"/>
      <w:bookmarkStart w:id="83" w:name="_Toc521435173"/>
      <w:bookmarkStart w:id="84" w:name="_Toc528832067"/>
      <w:bookmarkStart w:id="85" w:name="_Toc528832257"/>
      <w:bookmarkStart w:id="86" w:name="_Toc531613359"/>
      <w:r w:rsidRPr="003167FF">
        <w:t>6.4.2</w:t>
      </w:r>
      <w:r w:rsidRPr="003167FF">
        <w:tab/>
        <w:t>Application plane</w:t>
      </w:r>
      <w:bookmarkEnd w:id="72"/>
      <w:bookmarkEnd w:id="73"/>
      <w:bookmarkEnd w:id="74"/>
      <w:bookmarkEnd w:id="75"/>
      <w:bookmarkEnd w:id="76"/>
      <w:bookmarkEnd w:id="77"/>
      <w:bookmarkEnd w:id="78"/>
      <w:bookmarkEnd w:id="79"/>
      <w:bookmarkEnd w:id="80"/>
      <w:bookmarkEnd w:id="81"/>
      <w:bookmarkEnd w:id="82"/>
    </w:p>
    <w:p w14:paraId="254AE23E" w14:textId="77777777" w:rsidR="00312C76" w:rsidRPr="003167FF" w:rsidRDefault="00312C76" w:rsidP="00312C76">
      <w:pPr>
        <w:pStyle w:val="Heading4"/>
      </w:pPr>
      <w:bookmarkStart w:id="87" w:name="_Toc428364959"/>
      <w:bookmarkStart w:id="88" w:name="_Toc433209559"/>
      <w:bookmarkStart w:id="89" w:name="_Toc453260077"/>
      <w:bookmarkStart w:id="90" w:name="_Toc453260964"/>
      <w:bookmarkStart w:id="91" w:name="_Toc453279701"/>
      <w:bookmarkStart w:id="92" w:name="_Toc459375039"/>
      <w:bookmarkStart w:id="93" w:name="_Toc468105273"/>
      <w:bookmarkStart w:id="94" w:name="_Toc468110368"/>
      <w:bookmarkStart w:id="95" w:name="_Toc533179573"/>
      <w:bookmarkStart w:id="96" w:name="_Toc162885677"/>
      <w:r w:rsidRPr="003167FF">
        <w:t>6.4.2.1</w:t>
      </w:r>
      <w:r w:rsidRPr="003167FF">
        <w:tab/>
        <w:t>General</w:t>
      </w:r>
      <w:bookmarkEnd w:id="87"/>
      <w:bookmarkEnd w:id="88"/>
      <w:bookmarkEnd w:id="89"/>
      <w:bookmarkEnd w:id="90"/>
      <w:bookmarkEnd w:id="91"/>
      <w:bookmarkEnd w:id="92"/>
      <w:bookmarkEnd w:id="93"/>
      <w:bookmarkEnd w:id="94"/>
      <w:bookmarkEnd w:id="95"/>
      <w:bookmarkEnd w:id="96"/>
    </w:p>
    <w:p w14:paraId="44D61ED1" w14:textId="77777777" w:rsidR="00312C76" w:rsidRPr="003167FF" w:rsidRDefault="00312C76" w:rsidP="00312C76">
      <w:pPr>
        <w:rPr>
          <w:lang w:eastAsia="zh-CN"/>
        </w:rPr>
      </w:pPr>
      <w:r w:rsidRPr="003167FF">
        <w:t>Entities within the application plane</w:t>
      </w:r>
      <w:r w:rsidRPr="003167FF">
        <w:rPr>
          <w:lang w:eastAsia="zh-CN"/>
        </w:rPr>
        <w:t xml:space="preserve"> of a VAL system </w:t>
      </w:r>
      <w:r w:rsidRPr="003167FF">
        <w:t>provide application control</w:t>
      </w:r>
      <w:r w:rsidRPr="003167FF">
        <w:rPr>
          <w:lang w:eastAsia="zh-CN"/>
        </w:rPr>
        <w:t xml:space="preserve"> and media specific functions to support one or more VAL services.</w:t>
      </w:r>
    </w:p>
    <w:p w14:paraId="65691DE7" w14:textId="77777777" w:rsidR="00312C76" w:rsidRPr="003167FF" w:rsidRDefault="00312C76" w:rsidP="00312C76">
      <w:pPr>
        <w:pStyle w:val="Heading4"/>
      </w:pPr>
      <w:bookmarkStart w:id="97" w:name="_Toc162885678"/>
      <w:r w:rsidRPr="003167FF">
        <w:t>6.4.2.2</w:t>
      </w:r>
      <w:r w:rsidRPr="003167FF">
        <w:tab/>
        <w:t>VAL client</w:t>
      </w:r>
      <w:bookmarkEnd w:id="83"/>
      <w:bookmarkEnd w:id="84"/>
      <w:bookmarkEnd w:id="85"/>
      <w:bookmarkEnd w:id="86"/>
      <w:bookmarkEnd w:id="97"/>
    </w:p>
    <w:p w14:paraId="0CAD08ED" w14:textId="77777777" w:rsidR="00312C76" w:rsidRPr="003167FF" w:rsidRDefault="00312C76" w:rsidP="00312C76">
      <w:r w:rsidRPr="003167FF">
        <w:t>The VAL client provides the client side functionalities corresponding to the vertical applications (e.g. V2X client). The VAL client supports interactions with the SEAL client(s).</w:t>
      </w:r>
    </w:p>
    <w:p w14:paraId="653C360D" w14:textId="77777777" w:rsidR="00312C76" w:rsidRPr="003167FF" w:rsidRDefault="00312C76" w:rsidP="00312C76">
      <w:pPr>
        <w:pStyle w:val="NO"/>
      </w:pPr>
      <w:r w:rsidRPr="003167FF">
        <w:t>NOTE:</w:t>
      </w:r>
      <w:r w:rsidRPr="003167FF">
        <w:tab/>
        <w:t>The details of the VAL client is specific to the vertical and out of scope of the present document.</w:t>
      </w:r>
    </w:p>
    <w:p w14:paraId="51F27547" w14:textId="77777777" w:rsidR="00312C76" w:rsidRPr="003167FF" w:rsidRDefault="00312C76" w:rsidP="00312C76">
      <w:pPr>
        <w:pStyle w:val="Heading4"/>
      </w:pPr>
      <w:bookmarkStart w:id="98" w:name="_Toc521435175"/>
      <w:bookmarkStart w:id="99" w:name="_Toc528832069"/>
      <w:bookmarkStart w:id="100" w:name="_Toc528832259"/>
      <w:bookmarkStart w:id="101" w:name="_Toc531613361"/>
      <w:bookmarkStart w:id="102" w:name="_Toc162885679"/>
      <w:r w:rsidRPr="003167FF">
        <w:t>6.4.2.3</w:t>
      </w:r>
      <w:r w:rsidRPr="003167FF">
        <w:tab/>
        <w:t>VAL server</w:t>
      </w:r>
      <w:bookmarkEnd w:id="98"/>
      <w:bookmarkEnd w:id="99"/>
      <w:bookmarkEnd w:id="100"/>
      <w:bookmarkEnd w:id="101"/>
      <w:bookmarkEnd w:id="102"/>
    </w:p>
    <w:p w14:paraId="5D89F57D" w14:textId="77777777" w:rsidR="00312C76" w:rsidRPr="003167FF" w:rsidRDefault="00312C76" w:rsidP="00312C76">
      <w:r w:rsidRPr="003167FF">
        <w:t>The VAL server provides the server side functionalities corresponding to the vertical applications (e.g. V2X application servers). The VAL server acts as CAPIF's API invoker as specified in 3GPP TS 23.222 [8].</w:t>
      </w:r>
    </w:p>
    <w:p w14:paraId="109BAE4E" w14:textId="77777777" w:rsidR="00312C76" w:rsidRPr="003167FF" w:rsidRDefault="00312C76" w:rsidP="00312C76">
      <w:pPr>
        <w:pStyle w:val="NO"/>
      </w:pPr>
      <w:r w:rsidRPr="003167FF">
        <w:t>NOTE:</w:t>
      </w:r>
      <w:r w:rsidRPr="003167FF">
        <w:tab/>
        <w:t>The details of the VAL server is specific to the vertical and out of scope of the present document.</w:t>
      </w:r>
    </w:p>
    <w:p w14:paraId="3F7A9D69" w14:textId="77777777" w:rsidR="00312C76" w:rsidRPr="003167FF" w:rsidRDefault="00312C76" w:rsidP="00312C76">
      <w:pPr>
        <w:pStyle w:val="Heading4"/>
      </w:pPr>
      <w:bookmarkStart w:id="103" w:name="_Toc162885680"/>
      <w:r w:rsidRPr="003167FF">
        <w:t>6.4.2.4</w:t>
      </w:r>
      <w:r w:rsidRPr="003167FF">
        <w:tab/>
        <w:t>SEAL client</w:t>
      </w:r>
      <w:bookmarkEnd w:id="103"/>
    </w:p>
    <w:p w14:paraId="5DF58C06" w14:textId="77777777" w:rsidR="00312C76" w:rsidRPr="003167FF" w:rsidRDefault="00312C76" w:rsidP="00312C76">
      <w:r w:rsidRPr="003167FF">
        <w:t xml:space="preserve">The SEAL client provides the client side functionalities corresponding to the specific SEAL service. The SEAL client(s) supports interactions with the VAL client(s). The SEAL client also supports interactions with the corresponding SEAL client between the two UEs. </w:t>
      </w:r>
    </w:p>
    <w:p w14:paraId="3009BBF1" w14:textId="77777777" w:rsidR="00312C76" w:rsidRPr="003167FF" w:rsidRDefault="00312C76" w:rsidP="00312C76">
      <w:pPr>
        <w:pStyle w:val="NO"/>
      </w:pPr>
      <w:r w:rsidRPr="003167FF">
        <w:t>NOTE:</w:t>
      </w:r>
      <w:r w:rsidRPr="003167FF">
        <w:tab/>
        <w:t>It is up to each SEAL client to support the appropriate signalling plane entities.</w:t>
      </w:r>
    </w:p>
    <w:p w14:paraId="007BC666" w14:textId="77777777" w:rsidR="00312C76" w:rsidRPr="003167FF" w:rsidRDefault="00312C76" w:rsidP="00312C76">
      <w:pPr>
        <w:pStyle w:val="Heading4"/>
      </w:pPr>
      <w:bookmarkStart w:id="104" w:name="_Toc162885681"/>
      <w:r w:rsidRPr="003167FF">
        <w:t>6.4.2.5</w:t>
      </w:r>
      <w:r w:rsidRPr="003167FF">
        <w:tab/>
        <w:t>SEAL server</w:t>
      </w:r>
      <w:bookmarkEnd w:id="104"/>
    </w:p>
    <w:p w14:paraId="2776F339" w14:textId="77777777" w:rsidR="00312C76" w:rsidRPr="003167FF" w:rsidRDefault="00312C76" w:rsidP="00312C76">
      <w:r w:rsidRPr="003167FF">
        <w:t>The SEAL server provides the server side functionalities corresponding to the specific SEAL service. The SEAL server supports interactions with the VAL server(s). The SEAL server acts as CAPIF's API exposing function as specified in 3GPP TS 23.222 [8]. The SEAL server also supports interactions with the corresponding SEAL server in distributed SEAL deployments.</w:t>
      </w:r>
    </w:p>
    <w:p w14:paraId="195DA615" w14:textId="77777777" w:rsidR="00312C76" w:rsidRPr="003167FF" w:rsidRDefault="00312C76" w:rsidP="00312C76">
      <w:pPr>
        <w:pStyle w:val="NO"/>
      </w:pPr>
      <w:r w:rsidRPr="003167FF">
        <w:t>NOTE:</w:t>
      </w:r>
      <w:r w:rsidRPr="003167FF">
        <w:tab/>
        <w:t>It is up to each SEAL server to support the appropriate signalling plane entities.</w:t>
      </w:r>
    </w:p>
    <w:p w14:paraId="38B92079" w14:textId="77777777" w:rsidR="00312C76" w:rsidRPr="003167FF" w:rsidRDefault="00312C76" w:rsidP="00312C76">
      <w:pPr>
        <w:pStyle w:val="Heading4"/>
      </w:pPr>
      <w:bookmarkStart w:id="105" w:name="_Toc162885682"/>
      <w:r w:rsidRPr="003167FF">
        <w:t>6.4.2.6</w:t>
      </w:r>
      <w:r w:rsidRPr="003167FF">
        <w:tab/>
        <w:t>VAL user database</w:t>
      </w:r>
      <w:bookmarkEnd w:id="105"/>
    </w:p>
    <w:p w14:paraId="311FA3ED" w14:textId="77777777" w:rsidR="00312C76" w:rsidRPr="003167FF" w:rsidRDefault="00312C76" w:rsidP="00312C76">
      <w:r w:rsidRPr="003167FF">
        <w:t xml:space="preserve">This functional entity contains information of the user profile associated with a VAL service that is served by the VAL service provider </w:t>
      </w:r>
      <w:r w:rsidRPr="003167FF">
        <w:rPr>
          <w:rFonts w:eastAsia="Malgun Gothic"/>
          <w:lang w:eastAsia="ko-KR"/>
        </w:rPr>
        <w:t>at the application plane</w:t>
      </w:r>
      <w:r w:rsidRPr="003167FF">
        <w:t>.</w:t>
      </w:r>
    </w:p>
    <w:p w14:paraId="25E094B7" w14:textId="77777777" w:rsidR="00312C76" w:rsidRPr="003167FF" w:rsidRDefault="00312C76" w:rsidP="00312C76">
      <w:r w:rsidRPr="003167FF">
        <w:t>Each VAL service may have a corresponding user database e.g. MCPTT user database as defined in 3GPP TS 23.379 [3], MCVideo user database as defined in 3GPP TS 23.281 [5] and MCData user database as defined in 3GPP TS 23.282 [6].</w:t>
      </w:r>
    </w:p>
    <w:p w14:paraId="33B5ED40" w14:textId="77777777" w:rsidR="00312C76" w:rsidRPr="003167FF" w:rsidRDefault="00312C76" w:rsidP="00312C76">
      <w:pPr>
        <w:pStyle w:val="NO"/>
      </w:pPr>
      <w:r w:rsidRPr="003167FF">
        <w:t>NOTE:</w:t>
      </w:r>
      <w:r w:rsidRPr="003167FF">
        <w:tab/>
        <w:t>It is up to each SEAL server to support the appropriate signalling plane entities.</w:t>
      </w:r>
    </w:p>
    <w:p w14:paraId="655B6FA3" w14:textId="77777777" w:rsidR="00312C76" w:rsidRPr="003167FF" w:rsidRDefault="00312C76" w:rsidP="00312C76">
      <w:pPr>
        <w:pStyle w:val="Heading3"/>
      </w:pPr>
      <w:bookmarkStart w:id="106" w:name="_Toc162885683"/>
      <w:r w:rsidRPr="003167FF">
        <w:t>6.4.3</w:t>
      </w:r>
      <w:r w:rsidRPr="003167FF">
        <w:tab/>
        <w:t>Signalling control plane</w:t>
      </w:r>
      <w:bookmarkEnd w:id="106"/>
    </w:p>
    <w:p w14:paraId="7FD6B3AD" w14:textId="77777777" w:rsidR="00312C76" w:rsidRPr="003167FF" w:rsidRDefault="00312C76" w:rsidP="00312C76">
      <w:pPr>
        <w:pStyle w:val="Heading4"/>
      </w:pPr>
      <w:bookmarkStart w:id="107" w:name="_Toc428364976"/>
      <w:bookmarkStart w:id="108" w:name="_Toc433209576"/>
      <w:bookmarkStart w:id="109" w:name="_Toc453260091"/>
      <w:bookmarkStart w:id="110" w:name="_Toc453260978"/>
      <w:bookmarkStart w:id="111" w:name="_Toc453279715"/>
      <w:bookmarkStart w:id="112" w:name="_Toc459375053"/>
      <w:bookmarkStart w:id="113" w:name="_Toc468105290"/>
      <w:bookmarkStart w:id="114" w:name="_Toc468110385"/>
      <w:bookmarkStart w:id="115" w:name="_Toc533179594"/>
      <w:bookmarkStart w:id="116" w:name="_Toc162885684"/>
      <w:bookmarkStart w:id="117" w:name="_Toc424654382"/>
      <w:r w:rsidRPr="003167FF">
        <w:t>6.4.3.1</w:t>
      </w:r>
      <w:r w:rsidRPr="003167FF">
        <w:tab/>
        <w:t xml:space="preserve">SIP </w:t>
      </w:r>
      <w:bookmarkEnd w:id="107"/>
      <w:r w:rsidRPr="003167FF">
        <w:t>entities</w:t>
      </w:r>
      <w:bookmarkEnd w:id="108"/>
      <w:bookmarkEnd w:id="109"/>
      <w:bookmarkEnd w:id="110"/>
      <w:bookmarkEnd w:id="111"/>
      <w:bookmarkEnd w:id="112"/>
      <w:bookmarkEnd w:id="113"/>
      <w:bookmarkEnd w:id="114"/>
      <w:bookmarkEnd w:id="115"/>
      <w:bookmarkEnd w:id="116"/>
    </w:p>
    <w:p w14:paraId="6AB7F087" w14:textId="77777777" w:rsidR="00312C76" w:rsidRPr="003167FF" w:rsidRDefault="00312C76" w:rsidP="00312C76">
      <w:pPr>
        <w:pStyle w:val="Heading5"/>
      </w:pPr>
      <w:bookmarkStart w:id="118" w:name="_Toc433209577"/>
      <w:bookmarkStart w:id="119" w:name="_Toc453260092"/>
      <w:bookmarkStart w:id="120" w:name="_Toc453260979"/>
      <w:bookmarkStart w:id="121" w:name="_Toc453279716"/>
      <w:bookmarkStart w:id="122" w:name="_Toc459375054"/>
      <w:bookmarkStart w:id="123" w:name="_Toc468105291"/>
      <w:bookmarkStart w:id="124" w:name="_Toc468110386"/>
      <w:bookmarkStart w:id="125" w:name="_Toc533179595"/>
      <w:bookmarkStart w:id="126" w:name="_Toc162885685"/>
      <w:bookmarkStart w:id="127" w:name="_Toc428364977"/>
      <w:r w:rsidRPr="003167FF">
        <w:t>6.4.3.1.1</w:t>
      </w:r>
      <w:r w:rsidRPr="003167FF">
        <w:tab/>
        <w:t>Signalling user agent</w:t>
      </w:r>
      <w:bookmarkEnd w:id="118"/>
      <w:bookmarkEnd w:id="119"/>
      <w:bookmarkEnd w:id="120"/>
      <w:bookmarkEnd w:id="121"/>
      <w:bookmarkEnd w:id="122"/>
      <w:bookmarkEnd w:id="123"/>
      <w:bookmarkEnd w:id="124"/>
      <w:bookmarkEnd w:id="125"/>
      <w:bookmarkEnd w:id="126"/>
    </w:p>
    <w:p w14:paraId="2D934E79" w14:textId="77777777" w:rsidR="00312C76" w:rsidRPr="003167FF" w:rsidRDefault="00312C76" w:rsidP="00312C76">
      <w:r w:rsidRPr="003167FF">
        <w:t>This functional entity acts as the SIP user agent (both client and server) for all SIP transactions.</w:t>
      </w:r>
    </w:p>
    <w:p w14:paraId="07365339" w14:textId="77777777" w:rsidR="00312C76" w:rsidRPr="003167FF" w:rsidRDefault="00312C76" w:rsidP="00312C76">
      <w:pPr>
        <w:pStyle w:val="Heading5"/>
      </w:pPr>
      <w:bookmarkStart w:id="128" w:name="_Toc453260093"/>
      <w:bookmarkStart w:id="129" w:name="_Toc453260980"/>
      <w:bookmarkStart w:id="130" w:name="_Toc453279717"/>
      <w:bookmarkStart w:id="131" w:name="_Toc459375055"/>
      <w:bookmarkStart w:id="132" w:name="_Toc468105292"/>
      <w:bookmarkStart w:id="133" w:name="_Toc468110387"/>
      <w:bookmarkStart w:id="134" w:name="_Toc533179596"/>
      <w:bookmarkStart w:id="135" w:name="_Toc162885686"/>
      <w:bookmarkStart w:id="136" w:name="_Toc433209578"/>
      <w:r w:rsidRPr="003167FF">
        <w:t>6.4.3.1.2</w:t>
      </w:r>
      <w:r w:rsidRPr="003167FF">
        <w:tab/>
        <w:t>SIP AS</w:t>
      </w:r>
      <w:bookmarkEnd w:id="128"/>
      <w:bookmarkEnd w:id="129"/>
      <w:bookmarkEnd w:id="130"/>
      <w:bookmarkEnd w:id="131"/>
      <w:bookmarkEnd w:id="132"/>
      <w:bookmarkEnd w:id="133"/>
      <w:bookmarkEnd w:id="134"/>
      <w:bookmarkEnd w:id="135"/>
    </w:p>
    <w:p w14:paraId="4A236E53" w14:textId="77777777" w:rsidR="00312C76" w:rsidRPr="003167FF" w:rsidRDefault="00312C76" w:rsidP="00312C76">
      <w:r w:rsidRPr="003167FF">
        <w:t xml:space="preserve">The SIP AS functional entity supports the following functions on behalf of the </w:t>
      </w:r>
      <w:r w:rsidRPr="003167FF">
        <w:rPr>
          <w:lang w:eastAsia="zh-CN"/>
        </w:rPr>
        <w:t>VAL</w:t>
      </w:r>
      <w:r w:rsidRPr="003167FF">
        <w:t xml:space="preserve"> service:</w:t>
      </w:r>
    </w:p>
    <w:p w14:paraId="4C4C3DF8" w14:textId="77777777" w:rsidR="00312C76" w:rsidRPr="003167FF" w:rsidRDefault="00312C76" w:rsidP="00312C76">
      <w:pPr>
        <w:pStyle w:val="B1"/>
      </w:pPr>
      <w:r w:rsidRPr="003167FF">
        <w:t>-</w:t>
      </w:r>
      <w:r w:rsidRPr="003167FF">
        <w:tab/>
        <w:t>influencing and impacting the SIP session; and</w:t>
      </w:r>
    </w:p>
    <w:p w14:paraId="23F22870" w14:textId="77777777" w:rsidR="00312C76" w:rsidRPr="003167FF" w:rsidRDefault="00312C76" w:rsidP="00312C76">
      <w:pPr>
        <w:pStyle w:val="B1"/>
        <w:tabs>
          <w:tab w:val="left" w:pos="720"/>
          <w:tab w:val="left" w:pos="1440"/>
          <w:tab w:val="left" w:pos="2160"/>
          <w:tab w:val="left" w:pos="2880"/>
          <w:tab w:val="left" w:pos="4065"/>
        </w:tabs>
      </w:pPr>
      <w:r w:rsidRPr="003167FF">
        <w:t>-</w:t>
      </w:r>
      <w:r w:rsidRPr="003167FF">
        <w:tab/>
        <w:t>supporting event subscription and event notification.</w:t>
      </w:r>
    </w:p>
    <w:p w14:paraId="1C062642" w14:textId="77777777" w:rsidR="00312C76" w:rsidRPr="003167FF" w:rsidRDefault="00312C76" w:rsidP="00312C76">
      <w:pPr>
        <w:pStyle w:val="NO"/>
      </w:pPr>
      <w:r w:rsidRPr="003167FF">
        <w:t>NOTE:</w:t>
      </w:r>
      <w:r w:rsidRPr="003167FF">
        <w:tab/>
        <w:t>In the IM CN subsystem, this is provided by the Application Server as defined in 3GPP TS 23.002 [</w:t>
      </w:r>
      <w:r w:rsidRPr="003167FF">
        <w:rPr>
          <w:lang w:eastAsia="zh-CN"/>
        </w:rPr>
        <w:t>14</w:t>
      </w:r>
      <w:r w:rsidRPr="003167FF">
        <w:t>].</w:t>
      </w:r>
    </w:p>
    <w:p w14:paraId="32F67616" w14:textId="77777777" w:rsidR="00312C76" w:rsidRPr="003167FF" w:rsidRDefault="00312C76" w:rsidP="00312C76">
      <w:pPr>
        <w:pStyle w:val="Heading5"/>
      </w:pPr>
      <w:bookmarkStart w:id="137" w:name="_Toc453260094"/>
      <w:bookmarkStart w:id="138" w:name="_Toc453260981"/>
      <w:bookmarkStart w:id="139" w:name="_Toc453279718"/>
      <w:bookmarkStart w:id="140" w:name="_Toc459375056"/>
      <w:bookmarkStart w:id="141" w:name="_Toc468105293"/>
      <w:bookmarkStart w:id="142" w:name="_Toc468110388"/>
      <w:bookmarkStart w:id="143" w:name="_Toc533179597"/>
      <w:bookmarkStart w:id="144" w:name="_Toc162885687"/>
      <w:r w:rsidRPr="003167FF">
        <w:t>6.4.3.1.3</w:t>
      </w:r>
      <w:r w:rsidRPr="003167FF">
        <w:tab/>
        <w:t>SIP core</w:t>
      </w:r>
      <w:bookmarkEnd w:id="136"/>
      <w:bookmarkEnd w:id="137"/>
      <w:bookmarkEnd w:id="138"/>
      <w:bookmarkEnd w:id="139"/>
      <w:bookmarkEnd w:id="140"/>
      <w:bookmarkEnd w:id="141"/>
      <w:bookmarkEnd w:id="142"/>
      <w:bookmarkEnd w:id="143"/>
      <w:bookmarkEnd w:id="144"/>
    </w:p>
    <w:p w14:paraId="341D081A" w14:textId="77777777" w:rsidR="00312C76" w:rsidRPr="003167FF" w:rsidRDefault="00312C76" w:rsidP="00312C76">
      <w:pPr>
        <w:pStyle w:val="Heading6"/>
      </w:pPr>
      <w:bookmarkStart w:id="145" w:name="_Toc433209579"/>
      <w:bookmarkStart w:id="146" w:name="_Toc453260095"/>
      <w:bookmarkStart w:id="147" w:name="_Toc453260982"/>
      <w:bookmarkStart w:id="148" w:name="_Toc453279719"/>
      <w:bookmarkStart w:id="149" w:name="_Toc459375057"/>
      <w:bookmarkStart w:id="150" w:name="_Toc468105294"/>
      <w:bookmarkStart w:id="151" w:name="_Toc468110389"/>
      <w:bookmarkStart w:id="152" w:name="_Toc533179598"/>
      <w:bookmarkStart w:id="153" w:name="_Toc162885688"/>
      <w:r w:rsidRPr="003167FF">
        <w:t>6.4.3.1.3.1</w:t>
      </w:r>
      <w:r w:rsidRPr="003167FF">
        <w:tab/>
        <w:t>General</w:t>
      </w:r>
      <w:bookmarkEnd w:id="127"/>
      <w:bookmarkEnd w:id="145"/>
      <w:bookmarkEnd w:id="146"/>
      <w:bookmarkEnd w:id="147"/>
      <w:bookmarkEnd w:id="148"/>
      <w:bookmarkEnd w:id="149"/>
      <w:bookmarkEnd w:id="150"/>
      <w:bookmarkEnd w:id="151"/>
      <w:bookmarkEnd w:id="152"/>
      <w:bookmarkEnd w:id="153"/>
    </w:p>
    <w:p w14:paraId="58CCACAE" w14:textId="77777777" w:rsidR="00312C76" w:rsidRPr="003167FF" w:rsidRDefault="00312C76" w:rsidP="00312C76">
      <w:r w:rsidRPr="003167FF">
        <w:t>The SIP core contains a number of sub-entities responsible for registration, service selection and routing in the signalling control plane.</w:t>
      </w:r>
    </w:p>
    <w:p w14:paraId="3F0963E1" w14:textId="77777777" w:rsidR="00312C76" w:rsidRPr="003167FF" w:rsidRDefault="00312C76" w:rsidP="00312C76">
      <w:r w:rsidRPr="003167FF">
        <w:t>The SIP core shall be either:</w:t>
      </w:r>
    </w:p>
    <w:p w14:paraId="66499251" w14:textId="77777777" w:rsidR="00312C76" w:rsidRPr="003167FF" w:rsidRDefault="00312C76" w:rsidP="00312C76">
      <w:pPr>
        <w:pStyle w:val="B1"/>
      </w:pPr>
      <w:r w:rsidRPr="003167FF">
        <w:t>1.</w:t>
      </w:r>
      <w:r w:rsidRPr="003167FF">
        <w:tab/>
        <w:t>compliant with 3GPP TS 23.228 [</w:t>
      </w:r>
      <w:r w:rsidRPr="003167FF">
        <w:rPr>
          <w:lang w:eastAsia="zh-CN"/>
        </w:rPr>
        <w:t>15</w:t>
      </w:r>
      <w:r w:rsidRPr="003167FF">
        <w:t>], i.e. the SIP core is a 3GPP IP multimedia core network subsystem; or</w:t>
      </w:r>
    </w:p>
    <w:p w14:paraId="2F7F16A0" w14:textId="77777777" w:rsidR="00312C76" w:rsidRPr="003167FF" w:rsidRDefault="00312C76" w:rsidP="00312C76">
      <w:pPr>
        <w:pStyle w:val="B1"/>
      </w:pPr>
      <w:r w:rsidRPr="003167FF">
        <w:t>2.</w:t>
      </w:r>
      <w:r w:rsidRPr="003167FF">
        <w:tab/>
        <w:t>a SIP core, which internally need not comply with the architecture of 3GPP TS 23.228 [</w:t>
      </w:r>
      <w:r w:rsidRPr="003167FF">
        <w:rPr>
          <w:lang w:eastAsia="zh-CN"/>
        </w:rPr>
        <w:t>15</w:t>
      </w:r>
      <w:r w:rsidRPr="003167FF">
        <w:t>], but with the reference points that are defined in subclause 6.5.3 (if exposed), compliant to the reference points defined in 3GPP TS 23.002 [</w:t>
      </w:r>
      <w:r w:rsidRPr="003167FF">
        <w:rPr>
          <w:lang w:eastAsia="zh-CN"/>
        </w:rPr>
        <w:t>14</w:t>
      </w:r>
      <w:r w:rsidRPr="003167FF">
        <w:t>].</w:t>
      </w:r>
    </w:p>
    <w:p w14:paraId="3993D2DD" w14:textId="77777777" w:rsidR="00312C76" w:rsidRPr="003167FF" w:rsidRDefault="00312C76" w:rsidP="00312C76">
      <w:pPr>
        <w:tabs>
          <w:tab w:val="left" w:pos="7938"/>
        </w:tabs>
      </w:pPr>
      <w:r w:rsidRPr="003167FF">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sidRPr="003167FF">
        <w:rPr>
          <w:lang w:eastAsia="zh-CN"/>
        </w:rPr>
        <w:t>VAL</w:t>
      </w:r>
      <w:r w:rsidRPr="003167FF">
        <w:t xml:space="preserve"> service provider. In this case, the source of the data may be the </w:t>
      </w:r>
      <w:r w:rsidRPr="003167FF">
        <w:rPr>
          <w:lang w:eastAsia="zh-CN"/>
        </w:rPr>
        <w:t>VAL</w:t>
      </w:r>
      <w:r w:rsidRPr="003167FF">
        <w:t xml:space="preserve"> service provider's SIP database.</w:t>
      </w:r>
    </w:p>
    <w:p w14:paraId="770D40D9" w14:textId="77777777" w:rsidR="00312C76" w:rsidRPr="003167FF" w:rsidRDefault="00312C76" w:rsidP="00312C76">
      <w:pPr>
        <w:pStyle w:val="Heading6"/>
      </w:pPr>
      <w:bookmarkStart w:id="154" w:name="_Toc424654383"/>
      <w:bookmarkStart w:id="155" w:name="_Toc428364979"/>
      <w:bookmarkStart w:id="156" w:name="_Toc433209580"/>
      <w:bookmarkStart w:id="157" w:name="_Toc453260096"/>
      <w:bookmarkStart w:id="158" w:name="_Toc453260983"/>
      <w:bookmarkStart w:id="159" w:name="_Toc453279720"/>
      <w:bookmarkStart w:id="160" w:name="_Toc459375058"/>
      <w:bookmarkStart w:id="161" w:name="_Toc468105295"/>
      <w:bookmarkStart w:id="162" w:name="_Toc468110390"/>
      <w:bookmarkStart w:id="163" w:name="_Toc533179599"/>
      <w:bookmarkStart w:id="164" w:name="_Toc162885689"/>
      <w:bookmarkEnd w:id="117"/>
      <w:r w:rsidRPr="003167FF">
        <w:t>6.4.3.1.3.2</w:t>
      </w:r>
      <w:r w:rsidRPr="003167FF">
        <w:tab/>
        <w:t>Local inbound / outbound proxy</w:t>
      </w:r>
      <w:bookmarkEnd w:id="154"/>
      <w:bookmarkEnd w:id="155"/>
      <w:bookmarkEnd w:id="156"/>
      <w:bookmarkEnd w:id="157"/>
      <w:bookmarkEnd w:id="158"/>
      <w:bookmarkEnd w:id="159"/>
      <w:bookmarkEnd w:id="160"/>
      <w:bookmarkEnd w:id="161"/>
      <w:bookmarkEnd w:id="162"/>
      <w:bookmarkEnd w:id="163"/>
      <w:bookmarkEnd w:id="164"/>
    </w:p>
    <w:p w14:paraId="527DB97F" w14:textId="77777777" w:rsidR="00312C76" w:rsidRPr="003167FF" w:rsidRDefault="00312C76" w:rsidP="00312C76">
      <w:r w:rsidRPr="003167FF">
        <w:t>The local inbound / outbound proxy functional entity acts as both an inbound proxy and an outbound proxy for all SIP transactions. This functional entity can provide the following functions:</w:t>
      </w:r>
    </w:p>
    <w:p w14:paraId="3C420FEF" w14:textId="77777777" w:rsidR="00312C76" w:rsidRPr="003167FF" w:rsidRDefault="00312C76" w:rsidP="00312C76">
      <w:pPr>
        <w:pStyle w:val="B1"/>
      </w:pPr>
      <w:r w:rsidRPr="003167FF">
        <w:t>-</w:t>
      </w:r>
      <w:r w:rsidRPr="003167FF">
        <w:tab/>
        <w:t>NAT traversal;</w:t>
      </w:r>
    </w:p>
    <w:p w14:paraId="4D6A12A6" w14:textId="77777777" w:rsidR="00312C76" w:rsidRPr="003167FF" w:rsidRDefault="00312C76" w:rsidP="00312C76">
      <w:pPr>
        <w:pStyle w:val="B1"/>
      </w:pPr>
      <w:r w:rsidRPr="003167FF">
        <w:t>-</w:t>
      </w:r>
      <w:r w:rsidRPr="003167FF">
        <w:tab/>
        <w:t>Resource control;</w:t>
      </w:r>
    </w:p>
    <w:p w14:paraId="795A4770" w14:textId="77777777" w:rsidR="00312C76" w:rsidRPr="003167FF" w:rsidRDefault="00312C76" w:rsidP="00312C76">
      <w:pPr>
        <w:pStyle w:val="B1"/>
      </w:pPr>
      <w:r w:rsidRPr="003167FF">
        <w:t>-</w:t>
      </w:r>
      <w:r w:rsidRPr="003167FF">
        <w:tab/>
        <w:t>Route/forward requests and responses to the user agents;</w:t>
      </w:r>
    </w:p>
    <w:p w14:paraId="17738B6D" w14:textId="77777777" w:rsidR="00312C76" w:rsidRPr="003167FF" w:rsidRDefault="00312C76" w:rsidP="00312C76">
      <w:pPr>
        <w:pStyle w:val="B1"/>
      </w:pPr>
      <w:r w:rsidRPr="003167FF">
        <w:t>-</w:t>
      </w:r>
      <w:r w:rsidRPr="003167FF">
        <w:tab/>
        <w:t>SIP signalling security; and</w:t>
      </w:r>
    </w:p>
    <w:p w14:paraId="46B89243" w14:textId="77777777" w:rsidR="00312C76" w:rsidRPr="003167FF" w:rsidRDefault="00312C76" w:rsidP="00312C76">
      <w:pPr>
        <w:pStyle w:val="B1"/>
      </w:pPr>
      <w:r w:rsidRPr="003167FF">
        <w:t>-</w:t>
      </w:r>
      <w:r w:rsidRPr="003167FF">
        <w:tab/>
        <w:t>Depending on the PLMN operator policy, discovery and address resolution, including E.164 numbers.</w:t>
      </w:r>
    </w:p>
    <w:p w14:paraId="31D000FD" w14:textId="77777777" w:rsidR="00312C76" w:rsidRPr="003167FF" w:rsidRDefault="00312C76" w:rsidP="00312C76">
      <w:pPr>
        <w:pStyle w:val="NO"/>
      </w:pPr>
      <w:r w:rsidRPr="003167FF">
        <w:t>NOTE:</w:t>
      </w:r>
      <w:r w:rsidRPr="003167FF">
        <w:tab/>
        <w:t>In the IM CN subsystem, this functional entity is provided by the P-CSCF as defined in 3GPP TS 23.228 [</w:t>
      </w:r>
      <w:r w:rsidRPr="003167FF">
        <w:rPr>
          <w:lang w:eastAsia="zh-CN"/>
        </w:rPr>
        <w:t>15</w:t>
      </w:r>
      <w:r w:rsidRPr="003167FF">
        <w:t>].</w:t>
      </w:r>
    </w:p>
    <w:p w14:paraId="13C2ABED" w14:textId="77777777" w:rsidR="00312C76" w:rsidRPr="003167FF" w:rsidRDefault="00312C76" w:rsidP="00312C76">
      <w:pPr>
        <w:pStyle w:val="Heading6"/>
      </w:pPr>
      <w:bookmarkStart w:id="165" w:name="_Toc424654384"/>
      <w:bookmarkStart w:id="166" w:name="_Toc428364980"/>
      <w:bookmarkStart w:id="167" w:name="_Toc433209581"/>
      <w:bookmarkStart w:id="168" w:name="_Toc453260097"/>
      <w:bookmarkStart w:id="169" w:name="_Toc453260984"/>
      <w:bookmarkStart w:id="170" w:name="_Toc453279721"/>
      <w:bookmarkStart w:id="171" w:name="_Toc459375059"/>
      <w:bookmarkStart w:id="172" w:name="_Toc468105296"/>
      <w:bookmarkStart w:id="173" w:name="_Toc468110391"/>
      <w:bookmarkStart w:id="174" w:name="_Toc533179600"/>
      <w:bookmarkStart w:id="175" w:name="_Toc162885690"/>
      <w:r w:rsidRPr="003167FF">
        <w:t>6.4.3.1.3.3</w:t>
      </w:r>
      <w:r w:rsidRPr="003167FF">
        <w:tab/>
        <w:t>Registrar finder</w:t>
      </w:r>
      <w:bookmarkEnd w:id="165"/>
      <w:bookmarkEnd w:id="166"/>
      <w:bookmarkEnd w:id="167"/>
      <w:bookmarkEnd w:id="168"/>
      <w:bookmarkEnd w:id="169"/>
      <w:bookmarkEnd w:id="170"/>
      <w:bookmarkEnd w:id="171"/>
      <w:bookmarkEnd w:id="172"/>
      <w:bookmarkEnd w:id="173"/>
      <w:bookmarkEnd w:id="174"/>
      <w:bookmarkEnd w:id="175"/>
    </w:p>
    <w:p w14:paraId="2E4A578D" w14:textId="77777777" w:rsidR="00312C76" w:rsidRPr="003167FF" w:rsidRDefault="00312C76" w:rsidP="00312C76">
      <w:r w:rsidRPr="003167FF">
        <w:t xml:space="preserve">The registrar finder functional entity is responsible for: </w:t>
      </w:r>
    </w:p>
    <w:p w14:paraId="750D7564" w14:textId="77777777" w:rsidR="00312C76" w:rsidRPr="003167FF" w:rsidRDefault="00312C76" w:rsidP="00312C76">
      <w:pPr>
        <w:pStyle w:val="B1"/>
      </w:pPr>
      <w:r w:rsidRPr="003167FF">
        <w:t>a)</w:t>
      </w:r>
      <w:r w:rsidRPr="003167FF">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sidRPr="003167FF">
        <w:rPr>
          <w:lang w:eastAsia="zh-CN"/>
        </w:rPr>
        <w:t>VAL</w:t>
      </w:r>
      <w:r w:rsidRPr="003167FF">
        <w:t xml:space="preserve"> service provider's SIP database, and optionally using the PLMN operator's internal information e.g. network topology, registrar availability.</w:t>
      </w:r>
    </w:p>
    <w:p w14:paraId="205D6DDF" w14:textId="77777777" w:rsidR="00312C76" w:rsidRPr="003167FF" w:rsidRDefault="00312C76" w:rsidP="00312C76">
      <w:pPr>
        <w:pStyle w:val="B2"/>
      </w:pPr>
      <w:r w:rsidRPr="003167FF">
        <w:t>1)</w:t>
      </w:r>
      <w:r w:rsidRPr="003167FF">
        <w:tab/>
        <w:t xml:space="preserve">Registrar finder and registrar in the </w:t>
      </w:r>
      <w:r w:rsidRPr="003167FF">
        <w:rPr>
          <w:lang w:eastAsia="zh-CN"/>
        </w:rPr>
        <w:t>VAL</w:t>
      </w:r>
      <w:r w:rsidRPr="003167FF">
        <w:t xml:space="preserve"> service provider domain: registrar finder in the </w:t>
      </w:r>
      <w:r w:rsidRPr="003167FF">
        <w:rPr>
          <w:lang w:eastAsia="zh-CN"/>
        </w:rPr>
        <w:t>VAL</w:t>
      </w:r>
      <w:r w:rsidRPr="003167FF">
        <w:t xml:space="preserve"> service provider's domain uses the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3B4CD742" w14:textId="77777777" w:rsidR="00312C76" w:rsidRPr="003167FF" w:rsidRDefault="00312C76" w:rsidP="00312C76">
      <w:pPr>
        <w:pStyle w:val="B2"/>
      </w:pPr>
      <w:r w:rsidRPr="003167FF">
        <w:t>2)</w:t>
      </w:r>
      <w:r w:rsidRPr="003167FF">
        <w:tab/>
        <w:t>Registrar finder and registrar in the PLMN operator domain: registrar finder uses information from PLMN operator's SIP database to identify the serving registrar in the PLMN operator domain.</w:t>
      </w:r>
    </w:p>
    <w:p w14:paraId="0DEAD140" w14:textId="77777777" w:rsidR="00312C76" w:rsidRPr="003167FF" w:rsidRDefault="00312C76" w:rsidP="00312C76">
      <w:pPr>
        <w:pStyle w:val="B2"/>
      </w:pPr>
      <w:r w:rsidRPr="003167FF">
        <w:t>3)</w:t>
      </w:r>
      <w:r w:rsidRPr="003167FF">
        <w:tab/>
        <w:t xml:space="preserve">Registrar finder in PLMN operator domain and registrar in </w:t>
      </w:r>
      <w:r w:rsidRPr="003167FF">
        <w:rPr>
          <w:lang w:eastAsia="zh-CN"/>
        </w:rPr>
        <w:t>VAL</w:t>
      </w:r>
      <w:r w:rsidRPr="003167FF">
        <w:t xml:space="preserve"> service provider domain: registrar finder uses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046A48AA" w14:textId="77777777" w:rsidR="00312C76" w:rsidRPr="003167FF" w:rsidRDefault="00312C76" w:rsidP="00312C76">
      <w:pPr>
        <w:pStyle w:val="NO"/>
      </w:pPr>
      <w:r w:rsidRPr="003167FF">
        <w:t>NOTE 1:</w:t>
      </w:r>
      <w:r w:rsidRPr="003167FF">
        <w:tab/>
        <w:t>The need for the registrar finder is deployment specific e.g. a deployment that has only one registrar does not need the registrar finder and the related SIP database information.</w:t>
      </w:r>
    </w:p>
    <w:p w14:paraId="7C724F03" w14:textId="77777777" w:rsidR="00312C76" w:rsidRPr="003167FF" w:rsidRDefault="00312C76" w:rsidP="00312C76">
      <w:pPr>
        <w:pStyle w:val="B1"/>
      </w:pPr>
      <w:r w:rsidRPr="003167FF">
        <w:t>b)</w:t>
      </w:r>
      <w:r w:rsidRPr="003167FF">
        <w:tab/>
        <w:t>Providing discovery and address resolution, including E.164 numbers.</w:t>
      </w:r>
    </w:p>
    <w:p w14:paraId="484E1B34" w14:textId="77777777" w:rsidR="00312C76" w:rsidRPr="003167FF" w:rsidRDefault="00312C76" w:rsidP="00312C76">
      <w:pPr>
        <w:pStyle w:val="NO"/>
      </w:pPr>
      <w:r w:rsidRPr="003167FF">
        <w:t>NOTE 2:</w:t>
      </w:r>
      <w:r w:rsidRPr="003167FF">
        <w:tab/>
        <w:t>In the IM CN subsystem, this is provided by the I-CSCF as defined in 3GPP TS 23.228 [</w:t>
      </w:r>
      <w:r w:rsidRPr="003167FF">
        <w:rPr>
          <w:lang w:eastAsia="zh-CN"/>
        </w:rPr>
        <w:t>15</w:t>
      </w:r>
      <w:r w:rsidRPr="003167FF">
        <w:t>].</w:t>
      </w:r>
    </w:p>
    <w:p w14:paraId="77767021" w14:textId="77777777" w:rsidR="00312C76" w:rsidRPr="003167FF" w:rsidRDefault="00312C76" w:rsidP="00312C76">
      <w:pPr>
        <w:pStyle w:val="Heading6"/>
      </w:pPr>
      <w:bookmarkStart w:id="176" w:name="_Toc424654385"/>
      <w:bookmarkStart w:id="177" w:name="_Toc428364981"/>
      <w:bookmarkStart w:id="178" w:name="_Toc433209582"/>
      <w:bookmarkStart w:id="179" w:name="_Toc453260098"/>
      <w:bookmarkStart w:id="180" w:name="_Toc453260985"/>
      <w:bookmarkStart w:id="181" w:name="_Toc453279722"/>
      <w:bookmarkStart w:id="182" w:name="_Toc459375060"/>
      <w:bookmarkStart w:id="183" w:name="_Toc468105297"/>
      <w:bookmarkStart w:id="184" w:name="_Toc468110392"/>
      <w:bookmarkStart w:id="185" w:name="_Toc533179601"/>
      <w:bookmarkStart w:id="186" w:name="_Toc162885691"/>
      <w:r w:rsidRPr="003167FF">
        <w:t>6.4.3.1.3.4</w:t>
      </w:r>
      <w:r w:rsidRPr="003167FF">
        <w:tab/>
        <w:t>Registrar / application service selection</w:t>
      </w:r>
      <w:bookmarkEnd w:id="176"/>
      <w:bookmarkEnd w:id="177"/>
      <w:bookmarkEnd w:id="178"/>
      <w:bookmarkEnd w:id="179"/>
      <w:bookmarkEnd w:id="180"/>
      <w:bookmarkEnd w:id="181"/>
      <w:bookmarkEnd w:id="182"/>
      <w:bookmarkEnd w:id="183"/>
      <w:bookmarkEnd w:id="184"/>
      <w:bookmarkEnd w:id="185"/>
      <w:bookmarkEnd w:id="186"/>
    </w:p>
    <w:p w14:paraId="15B8A4D1" w14:textId="77777777" w:rsidR="00312C76" w:rsidRPr="003167FF" w:rsidRDefault="00312C76" w:rsidP="00312C76">
      <w:r w:rsidRPr="003167FF">
        <w:t>The registrar / application service selection functional entity provides the following functions:</w:t>
      </w:r>
    </w:p>
    <w:p w14:paraId="67979F18" w14:textId="77777777" w:rsidR="00312C76" w:rsidRPr="003167FF" w:rsidRDefault="00312C76" w:rsidP="00312C76">
      <w:pPr>
        <w:pStyle w:val="B1"/>
      </w:pPr>
      <w:r w:rsidRPr="003167FF">
        <w:t>-</w:t>
      </w:r>
      <w:r w:rsidRPr="003167FF">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3EBF4C43" w14:textId="77777777" w:rsidR="00312C76" w:rsidRPr="003167FF" w:rsidRDefault="00312C76" w:rsidP="00312C76">
      <w:pPr>
        <w:pStyle w:val="B1"/>
      </w:pPr>
      <w:r w:rsidRPr="003167FF">
        <w:t>-</w:t>
      </w:r>
      <w:r w:rsidRPr="003167FF">
        <w:tab/>
        <w:t xml:space="preserve">Supports authentication for identities provided within SIP signalling. Both the registrar (with integral location server) and authentication functions are supported by access either to the public network's own SIP database or the </w:t>
      </w:r>
      <w:r w:rsidRPr="003167FF">
        <w:rPr>
          <w:lang w:eastAsia="zh-CN"/>
        </w:rPr>
        <w:t>VAL</w:t>
      </w:r>
      <w:r w:rsidRPr="003167FF">
        <w:t xml:space="preserve"> service provider's SIP database.</w:t>
      </w:r>
    </w:p>
    <w:p w14:paraId="4BDD796F" w14:textId="77777777" w:rsidR="00312C76" w:rsidRPr="003167FF" w:rsidRDefault="00312C76" w:rsidP="00312C76">
      <w:pPr>
        <w:pStyle w:val="B1"/>
      </w:pPr>
      <w:r w:rsidRPr="003167FF">
        <w:t>-</w:t>
      </w:r>
      <w:r w:rsidRPr="003167FF">
        <w:tab/>
        <w:t xml:space="preserve">Can provide the application service selection for all SIP transactions, possibly based on application service selection information stored by either the public network's own SIP database or the </w:t>
      </w:r>
      <w:r w:rsidRPr="003167FF">
        <w:rPr>
          <w:lang w:eastAsia="zh-CN"/>
        </w:rPr>
        <w:t>VAL</w:t>
      </w:r>
      <w:r w:rsidRPr="003167FF">
        <w:t xml:space="preserve"> service provider's SIP database.</w:t>
      </w:r>
    </w:p>
    <w:p w14:paraId="0A888207" w14:textId="77777777" w:rsidR="00312C76" w:rsidRPr="003167FF" w:rsidRDefault="00312C76" w:rsidP="00312C76">
      <w:pPr>
        <w:pStyle w:val="B1"/>
      </w:pPr>
      <w:r w:rsidRPr="003167FF">
        <w:t>-</w:t>
      </w:r>
      <w:r w:rsidRPr="003167FF">
        <w:tab/>
        <w:t>Performs SIP signalling security.</w:t>
      </w:r>
    </w:p>
    <w:p w14:paraId="31F0ECD5" w14:textId="77777777" w:rsidR="00312C76" w:rsidRPr="003167FF" w:rsidRDefault="00312C76" w:rsidP="00312C76">
      <w:pPr>
        <w:pStyle w:val="NO"/>
      </w:pPr>
      <w:r w:rsidRPr="003167FF">
        <w:t>NOTE:</w:t>
      </w:r>
      <w:r w:rsidRPr="003167FF">
        <w:tab/>
        <w:t>In the IM CN subsystem, this is provided by the S-CSCF as defined in 3GPP TS 23.228 [</w:t>
      </w:r>
      <w:r w:rsidRPr="003167FF">
        <w:rPr>
          <w:lang w:eastAsia="zh-CN"/>
        </w:rPr>
        <w:t>15</w:t>
      </w:r>
      <w:r w:rsidRPr="003167FF">
        <w:t>].</w:t>
      </w:r>
    </w:p>
    <w:p w14:paraId="02BA7A41" w14:textId="77777777" w:rsidR="00312C76" w:rsidRPr="003167FF" w:rsidRDefault="00312C76" w:rsidP="00312C76">
      <w:pPr>
        <w:pStyle w:val="Heading5"/>
      </w:pPr>
      <w:bookmarkStart w:id="187" w:name="_Toc533179602"/>
      <w:bookmarkStart w:id="188" w:name="_Toc162885692"/>
      <w:bookmarkStart w:id="189" w:name="_Toc428364982"/>
      <w:bookmarkStart w:id="190" w:name="_Toc433209584"/>
      <w:bookmarkStart w:id="191" w:name="_Toc453260099"/>
      <w:bookmarkStart w:id="192" w:name="_Toc453260986"/>
      <w:bookmarkStart w:id="193" w:name="_Toc453279723"/>
      <w:bookmarkStart w:id="194" w:name="_Toc459375061"/>
      <w:bookmarkStart w:id="195" w:name="_Toc468105298"/>
      <w:bookmarkStart w:id="196" w:name="_Toc468110393"/>
      <w:bookmarkStart w:id="197" w:name="_Toc424654386"/>
      <w:r w:rsidRPr="003167FF">
        <w:t>6.4.3.1.4</w:t>
      </w:r>
      <w:r w:rsidRPr="003167FF">
        <w:tab/>
        <w:t>Diameter proxy</w:t>
      </w:r>
      <w:bookmarkEnd w:id="187"/>
      <w:bookmarkEnd w:id="188"/>
    </w:p>
    <w:p w14:paraId="46F0BF0B" w14:textId="77777777" w:rsidR="00312C76" w:rsidRPr="003167FF" w:rsidRDefault="00312C76" w:rsidP="00312C76">
      <w:r w:rsidRPr="003167FF">
        <w:t>This functional entity acts as a proxy agent for Diameter messaging as specified in IETF RFC 6733 [24].</w:t>
      </w:r>
    </w:p>
    <w:p w14:paraId="1CDDE204" w14:textId="77777777" w:rsidR="00312C76" w:rsidRPr="003167FF" w:rsidRDefault="00312C76" w:rsidP="00312C76">
      <w:r w:rsidRPr="003167FF">
        <w:t>The Diameter proxy, when used on the AAA-2 interface, is collocated with the migration management server.</w:t>
      </w:r>
    </w:p>
    <w:p w14:paraId="073475D8" w14:textId="77777777" w:rsidR="00312C76" w:rsidRPr="003167FF" w:rsidRDefault="00312C76" w:rsidP="00312C76">
      <w:r w:rsidRPr="003167FF">
        <w:t>Other instances of the Diameter proxy may also be present in the SIP core / IMS.</w:t>
      </w:r>
    </w:p>
    <w:p w14:paraId="02999067" w14:textId="77777777" w:rsidR="00312C76" w:rsidRPr="003167FF" w:rsidRDefault="00312C76" w:rsidP="00312C76">
      <w:pPr>
        <w:pStyle w:val="NO"/>
      </w:pPr>
      <w:r w:rsidRPr="003167FF">
        <w:t>NOTE:</w:t>
      </w:r>
      <w:r w:rsidRPr="003167FF">
        <w:tab/>
        <w:t>The number of instances of the Diameter proxy is deployment specific.</w:t>
      </w:r>
    </w:p>
    <w:p w14:paraId="584563FB" w14:textId="77777777" w:rsidR="00312C76" w:rsidRPr="003167FF" w:rsidRDefault="00312C76" w:rsidP="00312C76">
      <w:pPr>
        <w:pStyle w:val="Heading4"/>
      </w:pPr>
      <w:bookmarkStart w:id="198" w:name="_Toc533179603"/>
      <w:bookmarkStart w:id="199" w:name="_Toc162885693"/>
      <w:r w:rsidRPr="003167FF">
        <w:t>6.4.3.2</w:t>
      </w:r>
      <w:r w:rsidRPr="003167FF">
        <w:tab/>
        <w:t>SIP database</w:t>
      </w:r>
      <w:bookmarkEnd w:id="189"/>
      <w:bookmarkEnd w:id="190"/>
      <w:bookmarkEnd w:id="191"/>
      <w:bookmarkEnd w:id="192"/>
      <w:bookmarkEnd w:id="193"/>
      <w:bookmarkEnd w:id="194"/>
      <w:bookmarkEnd w:id="195"/>
      <w:bookmarkEnd w:id="196"/>
      <w:bookmarkEnd w:id="198"/>
      <w:bookmarkEnd w:id="199"/>
    </w:p>
    <w:p w14:paraId="79198699" w14:textId="77777777" w:rsidR="00312C76" w:rsidRPr="003167FF" w:rsidRDefault="00312C76" w:rsidP="00312C76">
      <w:pPr>
        <w:pStyle w:val="Heading5"/>
        <w:rPr>
          <w:lang w:eastAsia="ja-JP"/>
        </w:rPr>
      </w:pPr>
      <w:bookmarkStart w:id="200" w:name="_Toc417481509"/>
      <w:bookmarkStart w:id="201" w:name="_Toc417481914"/>
      <w:bookmarkStart w:id="202" w:name="_Toc417482267"/>
      <w:bookmarkStart w:id="203" w:name="_Toc417556227"/>
      <w:bookmarkStart w:id="204" w:name="_Toc426373832"/>
      <w:bookmarkStart w:id="205" w:name="_Toc433209585"/>
      <w:bookmarkStart w:id="206" w:name="_Toc453260100"/>
      <w:bookmarkStart w:id="207" w:name="_Toc453260987"/>
      <w:bookmarkStart w:id="208" w:name="_Toc453279724"/>
      <w:bookmarkStart w:id="209" w:name="_Toc459375062"/>
      <w:bookmarkStart w:id="210" w:name="_Toc468105299"/>
      <w:bookmarkStart w:id="211" w:name="_Toc468110394"/>
      <w:bookmarkStart w:id="212" w:name="_Toc533179604"/>
      <w:bookmarkStart w:id="213" w:name="_Toc162885694"/>
      <w:r w:rsidRPr="003167FF">
        <w:rPr>
          <w:lang w:eastAsia="ja-JP"/>
        </w:rPr>
        <w:t>6.4.3.2.1</w:t>
      </w:r>
      <w:r w:rsidRPr="003167FF">
        <w:rPr>
          <w:lang w:eastAsia="ja-JP"/>
        </w:rPr>
        <w:tab/>
        <w:t>General</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34D9A6F" w14:textId="77777777" w:rsidR="00312C76" w:rsidRPr="003167FF" w:rsidRDefault="00312C76" w:rsidP="00312C76">
      <w:r w:rsidRPr="003167FF">
        <w:t xml:space="preserve">The SIP database contains information concerning the SIP subscriptions and corresponding identity and authentication information required by the SIP core, and such information as application service selection. </w:t>
      </w:r>
    </w:p>
    <w:p w14:paraId="332A8218" w14:textId="77777777" w:rsidR="00312C76" w:rsidRPr="003167FF" w:rsidRDefault="00312C76" w:rsidP="00312C76">
      <w:r w:rsidRPr="003167FF">
        <w:t>In deployment scenarios where the PLMN operator provides the SIP core, this database is provided by</w:t>
      </w:r>
      <w:r w:rsidRPr="003167FF" w:rsidDel="007458A1">
        <w:t xml:space="preserve"> </w:t>
      </w:r>
      <w:r w:rsidRPr="003167FF">
        <w:t>the HSS.</w:t>
      </w:r>
    </w:p>
    <w:p w14:paraId="00CDB088" w14:textId="77777777" w:rsidR="00312C76" w:rsidRPr="003167FF" w:rsidRDefault="00312C76" w:rsidP="00312C76">
      <w:r w:rsidRPr="003167FF">
        <w:t xml:space="preserve">In deployment scenarios where the </w:t>
      </w:r>
      <w:r w:rsidRPr="003167FF">
        <w:rPr>
          <w:lang w:eastAsia="zh-CN"/>
        </w:rPr>
        <w:t>VAL</w:t>
      </w:r>
      <w:r w:rsidRPr="003167FF">
        <w:t xml:space="preserve"> service provider provides the SIP core, the SIP database may be provided by the </w:t>
      </w:r>
      <w:r w:rsidRPr="003167FF">
        <w:rPr>
          <w:lang w:eastAsia="zh-CN"/>
        </w:rPr>
        <w:t>VAL</w:t>
      </w:r>
      <w:r w:rsidRPr="003167FF">
        <w:t xml:space="preserve"> service provider.</w:t>
      </w:r>
    </w:p>
    <w:p w14:paraId="6DFA14C4" w14:textId="77777777" w:rsidR="00312C76" w:rsidRPr="003167FF" w:rsidRDefault="00312C76" w:rsidP="00312C76">
      <w:r w:rsidRPr="003167FF">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2DFB885C" w14:textId="77777777" w:rsidR="00312C76" w:rsidRPr="003167FF" w:rsidRDefault="00312C76" w:rsidP="00312C76">
      <w:pPr>
        <w:pStyle w:val="NO"/>
      </w:pPr>
      <w:r w:rsidRPr="003167FF">
        <w:t>NOTE:</w:t>
      </w:r>
      <w:r w:rsidRPr="003167FF">
        <w:tab/>
        <w:t>The SIP database can be in a different network than the registrar finder since the trust domain for the criteria for registrar selection can be different than the trust domain for the signalling plane user identities.</w:t>
      </w:r>
    </w:p>
    <w:p w14:paraId="25AAF8AE" w14:textId="77777777" w:rsidR="00312C76" w:rsidRPr="003167FF" w:rsidRDefault="00312C76" w:rsidP="00312C76">
      <w:pPr>
        <w:rPr>
          <w:color w:val="000000"/>
          <w:lang w:eastAsia="ja-JP"/>
        </w:rPr>
      </w:pPr>
      <w:bookmarkStart w:id="214" w:name="_Toc428364983"/>
      <w:r w:rsidRPr="003167FF">
        <w:rPr>
          <w:color w:val="000000"/>
          <w:lang w:eastAsia="ja-JP"/>
        </w:rPr>
        <w:t>The SIP database is responsible for storing the following user related information:</w:t>
      </w:r>
    </w:p>
    <w:p w14:paraId="2B12FB16"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 user identities</w:t>
      </w:r>
      <w:r w:rsidRPr="003167FF">
        <w:rPr>
          <w:lang w:eastAsia="ja-JP"/>
        </w:rPr>
        <w:t>: Numbering and addressing information;</w:t>
      </w:r>
    </w:p>
    <w:p w14:paraId="12374699"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w:t>
      </w:r>
      <w:r w:rsidRPr="003167FF">
        <w:rPr>
          <w:lang w:eastAsia="ja-JP"/>
        </w:rPr>
        <w:t xml:space="preserve"> security information: SIP core access control information for authentication and authorization;</w:t>
      </w:r>
    </w:p>
    <w:p w14:paraId="6D9C199F" w14:textId="77777777" w:rsidR="00312C76" w:rsidRPr="003167FF" w:rsidRDefault="00312C76" w:rsidP="00312C76">
      <w:pPr>
        <w:pStyle w:val="B1"/>
        <w:rPr>
          <w:lang w:eastAsia="ja-JP"/>
        </w:rPr>
      </w:pPr>
      <w:r w:rsidRPr="003167FF">
        <w:rPr>
          <w:lang w:eastAsia="ja-JP"/>
        </w:rPr>
        <w:t>-</w:t>
      </w:r>
      <w:r w:rsidRPr="003167FF">
        <w:rPr>
          <w:lang w:eastAsia="ja-JP"/>
        </w:rPr>
        <w:tab/>
      </w:r>
      <w:r w:rsidRPr="003167FF">
        <w:rPr>
          <w:lang w:eastAsia="zh-CN"/>
        </w:rPr>
        <w:t xml:space="preserve">VAL </w:t>
      </w:r>
      <w:r w:rsidRPr="003167FF">
        <w:rPr>
          <w:lang w:eastAsia="ja-JP"/>
        </w:rPr>
        <w:t>UE Location information at inter-system level: the SIP database supports the user registration, and stores inter-system location information, etc.; and</w:t>
      </w:r>
    </w:p>
    <w:p w14:paraId="188FD1E4" w14:textId="77777777" w:rsidR="00312C76" w:rsidRPr="003167FF" w:rsidRDefault="00312C76" w:rsidP="00312C76">
      <w:pPr>
        <w:pStyle w:val="B1"/>
        <w:rPr>
          <w:lang w:eastAsia="ja-JP"/>
        </w:rPr>
      </w:pPr>
      <w:r w:rsidRPr="003167FF">
        <w:rPr>
          <w:lang w:eastAsia="ja-JP"/>
        </w:rPr>
        <w:t>-</w:t>
      </w:r>
      <w:r w:rsidRPr="003167FF">
        <w:rPr>
          <w:lang w:eastAsia="ja-JP"/>
        </w:rPr>
        <w:tab/>
        <w:t>signalling plane subscription profile (including initial filter criteria).</w:t>
      </w:r>
    </w:p>
    <w:p w14:paraId="6073C54F" w14:textId="77777777" w:rsidR="00312C76" w:rsidRPr="003167FF" w:rsidRDefault="00312C76" w:rsidP="00312C76">
      <w:pPr>
        <w:rPr>
          <w:rFonts w:ascii="Calibri" w:hAnsi="Calibri"/>
          <w:color w:val="000000"/>
          <w:sz w:val="22"/>
          <w:szCs w:val="22"/>
          <w:lang w:eastAsia="ja-JP"/>
        </w:rPr>
      </w:pPr>
      <w:r w:rsidRPr="003167FF">
        <w:rPr>
          <w:color w:val="000000"/>
          <w:lang w:eastAsia="ja-JP"/>
        </w:rPr>
        <w:t>The SIP database also generates signalling plane security information for mutual authentication, communication integrity check and ciphering.</w:t>
      </w:r>
    </w:p>
    <w:p w14:paraId="54654B5A" w14:textId="77777777" w:rsidR="00312C76" w:rsidRPr="003167FF" w:rsidRDefault="00312C76" w:rsidP="00312C76">
      <w:pPr>
        <w:rPr>
          <w:color w:val="000000"/>
          <w:lang w:eastAsia="ja-JP"/>
        </w:rPr>
      </w:pPr>
      <w:r w:rsidRPr="003167FF">
        <w:rPr>
          <w:color w:val="000000"/>
          <w:lang w:eastAsia="ja-JP"/>
        </w:rPr>
        <w:t>Based on this information, the SIP database is also responsible to support the call control and session management entities of the SIP core.</w:t>
      </w:r>
    </w:p>
    <w:p w14:paraId="4D08ABDD" w14:textId="77777777" w:rsidR="00312C76" w:rsidRPr="003167FF" w:rsidRDefault="00312C76" w:rsidP="00312C76">
      <w:pPr>
        <w:rPr>
          <w:color w:val="000000"/>
          <w:lang w:eastAsia="ja-JP"/>
        </w:rPr>
      </w:pPr>
      <w:r w:rsidRPr="003167FF">
        <w:rPr>
          <w:color w:val="000000"/>
          <w:lang w:eastAsia="ja-JP"/>
        </w:rPr>
        <w:t>The SIP database consists of the following functionalities:</w:t>
      </w:r>
    </w:p>
    <w:p w14:paraId="60B613E7" w14:textId="77777777" w:rsidR="00312C76" w:rsidRPr="003167FF" w:rsidRDefault="00312C76" w:rsidP="00312C76">
      <w:pPr>
        <w:pStyle w:val="B1"/>
        <w:rPr>
          <w:lang w:eastAsia="ja-JP"/>
        </w:rPr>
      </w:pPr>
      <w:r w:rsidRPr="003167FF">
        <w:rPr>
          <w:lang w:eastAsia="ja-JP"/>
        </w:rPr>
        <w:t>-</w:t>
      </w:r>
      <w:r w:rsidRPr="003167FF">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44265DDC" w14:textId="77777777" w:rsidR="00312C76" w:rsidRPr="003167FF" w:rsidRDefault="00312C76" w:rsidP="00312C76">
      <w:pPr>
        <w:pStyle w:val="B1"/>
        <w:rPr>
          <w:lang w:eastAsia="ja-JP"/>
        </w:rPr>
      </w:pPr>
      <w:r w:rsidRPr="003167FF">
        <w:rPr>
          <w:lang w:eastAsia="ja-JP"/>
        </w:rPr>
        <w:t>-</w:t>
      </w:r>
      <w:r w:rsidRPr="003167FF">
        <w:rPr>
          <w:lang w:eastAsia="ja-JP"/>
        </w:rPr>
        <w:tab/>
        <w:t xml:space="preserve">authentication functionality required by the SIP core to authenticate the </w:t>
      </w:r>
      <w:r w:rsidRPr="003167FF">
        <w:rPr>
          <w:lang w:eastAsia="zh-CN"/>
        </w:rPr>
        <w:t xml:space="preserve">VAL </w:t>
      </w:r>
      <w:r w:rsidRPr="003167FF">
        <w:rPr>
          <w:lang w:eastAsia="ja-JP"/>
        </w:rPr>
        <w:t xml:space="preserve">UE. </w:t>
      </w:r>
    </w:p>
    <w:p w14:paraId="0EEB8BB4" w14:textId="77777777" w:rsidR="00312C76" w:rsidRPr="003167FF" w:rsidRDefault="00312C76" w:rsidP="00312C76">
      <w:pPr>
        <w:pStyle w:val="Heading5"/>
        <w:rPr>
          <w:lang w:eastAsia="ja-JP"/>
        </w:rPr>
      </w:pPr>
      <w:bookmarkStart w:id="215" w:name="_Toc391011893"/>
      <w:bookmarkStart w:id="216" w:name="_Toc417481510"/>
      <w:bookmarkStart w:id="217" w:name="_Toc417481915"/>
      <w:bookmarkStart w:id="218" w:name="_Toc417482268"/>
      <w:bookmarkStart w:id="219" w:name="_Toc417556228"/>
      <w:bookmarkStart w:id="220" w:name="_Toc426373833"/>
      <w:bookmarkStart w:id="221" w:name="_Toc433209586"/>
      <w:bookmarkStart w:id="222" w:name="_Toc453260101"/>
      <w:bookmarkStart w:id="223" w:name="_Toc453260988"/>
      <w:bookmarkStart w:id="224" w:name="_Toc453279725"/>
      <w:bookmarkStart w:id="225" w:name="_Toc459375063"/>
      <w:bookmarkStart w:id="226" w:name="_Toc468105300"/>
      <w:bookmarkStart w:id="227" w:name="_Toc468110395"/>
      <w:bookmarkStart w:id="228" w:name="_Toc533179605"/>
      <w:bookmarkStart w:id="229" w:name="_Toc162885695"/>
      <w:r w:rsidRPr="003167FF">
        <w:rPr>
          <w:lang w:eastAsia="ja-JP"/>
        </w:rPr>
        <w:t>6.4.3.2.2</w:t>
      </w:r>
      <w:r w:rsidRPr="003167FF">
        <w:rPr>
          <w:lang w:eastAsia="ja-JP"/>
        </w:rPr>
        <w:tab/>
      </w:r>
      <w:bookmarkEnd w:id="215"/>
      <w:r w:rsidRPr="003167FF">
        <w:rPr>
          <w:lang w:eastAsia="ja-JP"/>
        </w:rPr>
        <w:t>SIP database logical functions</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D5B3681" w14:textId="77777777" w:rsidR="00312C76" w:rsidRPr="003167FF" w:rsidRDefault="00312C76" w:rsidP="00312C76">
      <w:pPr>
        <w:rPr>
          <w:rFonts w:ascii="Calibri" w:eastAsia="Calibri" w:hAnsi="Calibri"/>
          <w:color w:val="000000"/>
          <w:lang w:eastAsia="ja-JP"/>
        </w:rPr>
      </w:pPr>
      <w:r w:rsidRPr="003167FF">
        <w:rPr>
          <w:color w:val="000000"/>
          <w:lang w:eastAsia="ja-JP"/>
        </w:rPr>
        <w:t>The SIP database provides the following logical functions:</w:t>
      </w:r>
    </w:p>
    <w:p w14:paraId="2F46E2F5" w14:textId="77777777" w:rsidR="00312C76" w:rsidRPr="003167FF" w:rsidRDefault="00312C76" w:rsidP="00312C76">
      <w:pPr>
        <w:pStyle w:val="B1"/>
      </w:pPr>
      <w:r w:rsidRPr="003167FF">
        <w:t>a)</w:t>
      </w:r>
      <w:r w:rsidRPr="003167FF">
        <w:tab/>
        <w:t>mobility management;</w:t>
      </w:r>
    </w:p>
    <w:p w14:paraId="4D7DA0A7" w14:textId="77777777" w:rsidR="00312C76" w:rsidRPr="003167FF" w:rsidRDefault="00312C76" w:rsidP="00312C76">
      <w:pPr>
        <w:pStyle w:val="B2"/>
        <w:rPr>
          <w:lang w:eastAsia="ja-JP"/>
        </w:rPr>
      </w:pPr>
      <w:r w:rsidRPr="003167FF">
        <w:rPr>
          <w:lang w:eastAsia="ja-JP"/>
        </w:rPr>
        <w:t>-</w:t>
      </w:r>
      <w:r w:rsidRPr="003167FF">
        <w:rPr>
          <w:lang w:eastAsia="ja-JP"/>
        </w:rPr>
        <w:tab/>
        <w:t>provides the UE mobility through the SIP core.</w:t>
      </w:r>
    </w:p>
    <w:p w14:paraId="678903BA" w14:textId="77777777" w:rsidR="00312C76" w:rsidRPr="003167FF" w:rsidRDefault="00312C76" w:rsidP="00312C76">
      <w:pPr>
        <w:pStyle w:val="B1"/>
      </w:pPr>
      <w:r w:rsidRPr="003167FF">
        <w:t>b)</w:t>
      </w:r>
      <w:r w:rsidRPr="003167FF">
        <w:tab/>
        <w:t>registrar assignment support;</w:t>
      </w:r>
    </w:p>
    <w:p w14:paraId="0E60E757"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to the registrar finder the required capabilities for </w:t>
      </w:r>
      <w:r w:rsidRPr="003167FF">
        <w:rPr>
          <w:lang w:eastAsia="zh-CN"/>
        </w:rPr>
        <w:t>VAL</w:t>
      </w:r>
      <w:r w:rsidRPr="003167FF">
        <w:rPr>
          <w:lang w:eastAsia="ja-JP"/>
        </w:rPr>
        <w:t xml:space="preserve"> </w:t>
      </w:r>
      <w:r w:rsidRPr="003167FF">
        <w:rPr>
          <w:lang w:eastAsia="zh-CN"/>
        </w:rPr>
        <w:t>s</w:t>
      </w:r>
      <w:r w:rsidRPr="003167FF">
        <w:rPr>
          <w:lang w:eastAsia="ja-JP"/>
        </w:rPr>
        <w:t xml:space="preserve">ervices based on </w:t>
      </w:r>
      <w:r w:rsidRPr="003167FF">
        <w:rPr>
          <w:lang w:eastAsia="zh-CN"/>
        </w:rPr>
        <w:t>VAL</w:t>
      </w:r>
      <w:r w:rsidRPr="003167FF">
        <w:rPr>
          <w:lang w:eastAsia="ja-JP"/>
        </w:rPr>
        <w:t xml:space="preserve"> service provider requirements on a per-user basis, (e.g. whether a particular registrar within the PLMN operator</w:t>
      </w:r>
      <w:r w:rsidRPr="003167FF">
        <w:t>'</w:t>
      </w:r>
      <w:r w:rsidRPr="003167FF">
        <w:rPr>
          <w:lang w:eastAsia="ja-JP"/>
        </w:rPr>
        <w:t xml:space="preserve">s network (e.g. a registrar reserved for </w:t>
      </w:r>
      <w:r w:rsidRPr="003167FF">
        <w:rPr>
          <w:lang w:eastAsia="zh-CN"/>
        </w:rPr>
        <w:t>VAL service</w:t>
      </w:r>
      <w:r w:rsidRPr="003167FF">
        <w:rPr>
          <w:lang w:eastAsia="ja-JP"/>
        </w:rPr>
        <w:t xml:space="preserve"> use or a registrar in a secure location) or a registrar within the </w:t>
      </w:r>
      <w:r w:rsidRPr="003167FF">
        <w:rPr>
          <w:lang w:eastAsia="zh-CN"/>
        </w:rPr>
        <w:t>VAL</w:t>
      </w:r>
      <w:r w:rsidRPr="003167FF">
        <w:rPr>
          <w:lang w:eastAsia="ja-JP"/>
        </w:rPr>
        <w:t xml:space="preserve"> service provider network is assigned.</w:t>
      </w:r>
    </w:p>
    <w:p w14:paraId="3697B63E" w14:textId="77777777" w:rsidR="00312C76" w:rsidRPr="003167FF" w:rsidRDefault="00312C76" w:rsidP="00312C76">
      <w:pPr>
        <w:pStyle w:val="B1"/>
      </w:pPr>
      <w:r w:rsidRPr="003167FF">
        <w:t>c)</w:t>
      </w:r>
      <w:r w:rsidRPr="003167FF">
        <w:tab/>
        <w:t>call and/or session establishment support;</w:t>
      </w:r>
    </w:p>
    <w:p w14:paraId="753746DB" w14:textId="77777777" w:rsidR="00312C76" w:rsidRPr="003167FF" w:rsidRDefault="00312C76" w:rsidP="00312C76">
      <w:pPr>
        <w:pStyle w:val="B2"/>
        <w:rPr>
          <w:lang w:eastAsia="ja-JP"/>
        </w:rPr>
      </w:pPr>
      <w:r w:rsidRPr="003167FF">
        <w:rPr>
          <w:lang w:eastAsia="ja-JP"/>
        </w:rPr>
        <w:t>-</w:t>
      </w:r>
      <w:r w:rsidRPr="003167FF">
        <w:rPr>
          <w:lang w:eastAsia="ja-JP"/>
        </w:rPr>
        <w:tab/>
        <w:t>provides the call and/or session establishment procedures in the SIP core. For terminating traffic, it provides information on which registrar currently hosts the user.</w:t>
      </w:r>
    </w:p>
    <w:p w14:paraId="64A633B2" w14:textId="77777777" w:rsidR="00312C76" w:rsidRPr="003167FF" w:rsidRDefault="00312C76" w:rsidP="00312C76">
      <w:pPr>
        <w:pStyle w:val="B1"/>
      </w:pPr>
      <w:r w:rsidRPr="003167FF">
        <w:t>d)</w:t>
      </w:r>
      <w:r w:rsidRPr="003167FF">
        <w:tab/>
        <w:t>user security information generation;</w:t>
      </w:r>
    </w:p>
    <w:p w14:paraId="571A227B" w14:textId="77777777" w:rsidR="00312C76" w:rsidRPr="003167FF" w:rsidRDefault="00312C76" w:rsidP="00312C76">
      <w:pPr>
        <w:pStyle w:val="B2"/>
        <w:rPr>
          <w:lang w:eastAsia="ja-JP"/>
        </w:rPr>
      </w:pPr>
      <w:r w:rsidRPr="003167FF">
        <w:rPr>
          <w:lang w:eastAsia="ja-JP"/>
        </w:rPr>
        <w:t>-</w:t>
      </w:r>
      <w:r w:rsidRPr="003167FF">
        <w:rPr>
          <w:lang w:eastAsia="ja-JP"/>
        </w:rPr>
        <w:tab/>
        <w:t>provides generation of user authentication, integrity and ciphering data for the SIP core.</w:t>
      </w:r>
    </w:p>
    <w:p w14:paraId="20A9BB53" w14:textId="77777777" w:rsidR="00312C76" w:rsidRPr="003167FF" w:rsidRDefault="00312C76" w:rsidP="00312C76">
      <w:pPr>
        <w:pStyle w:val="B1"/>
      </w:pPr>
      <w:r w:rsidRPr="003167FF">
        <w:t>e)</w:t>
      </w:r>
      <w:r w:rsidRPr="003167FF">
        <w:tab/>
        <w:t>signalling plane security support;</w:t>
      </w:r>
    </w:p>
    <w:p w14:paraId="2A84358C"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authentication procedures to access </w:t>
      </w:r>
      <w:r w:rsidRPr="003167FF">
        <w:rPr>
          <w:lang w:eastAsia="zh-CN"/>
        </w:rPr>
        <w:t>VAL</w:t>
      </w:r>
      <w:r w:rsidRPr="003167FF">
        <w:rPr>
          <w:lang w:eastAsia="ja-JP"/>
        </w:rPr>
        <w:t xml:space="preserve"> services by storing the generated data for authentication, integrity and ciphering at the signalling plane and by providing these data to the appropriate registrar.</w:t>
      </w:r>
    </w:p>
    <w:p w14:paraId="2D06FFE5" w14:textId="77777777" w:rsidR="00312C76" w:rsidRPr="003167FF" w:rsidRDefault="00312C76" w:rsidP="00312C76">
      <w:pPr>
        <w:pStyle w:val="B1"/>
      </w:pPr>
      <w:r w:rsidRPr="003167FF">
        <w:t>f)</w:t>
      </w:r>
      <w:r w:rsidRPr="003167FF">
        <w:tab/>
        <w:t>user identification handling;</w:t>
      </w:r>
    </w:p>
    <w:p w14:paraId="0093CB56" w14:textId="77777777" w:rsidR="00312C76" w:rsidRPr="003167FF" w:rsidRDefault="00312C76" w:rsidP="00312C76">
      <w:pPr>
        <w:pStyle w:val="B2"/>
        <w:rPr>
          <w:lang w:eastAsia="ja-JP"/>
        </w:rPr>
      </w:pPr>
      <w:r w:rsidRPr="003167FF">
        <w:rPr>
          <w:lang w:eastAsia="ja-JP"/>
        </w:rPr>
        <w:t>-</w:t>
      </w:r>
      <w:r w:rsidRPr="003167FF">
        <w:rPr>
          <w:lang w:eastAsia="ja-JP"/>
        </w:rPr>
        <w:tab/>
        <w:t>provides the appropriate relations among all the identifiers uniquely determining the signalling plane identities in the SIP core e.g. IMS public identities.</w:t>
      </w:r>
    </w:p>
    <w:p w14:paraId="40EC5F3C" w14:textId="77777777" w:rsidR="00312C76" w:rsidRPr="003167FF" w:rsidRDefault="00312C76" w:rsidP="00312C76">
      <w:pPr>
        <w:pStyle w:val="B1"/>
      </w:pPr>
      <w:r w:rsidRPr="003167FF">
        <w:t>g)</w:t>
      </w:r>
      <w:r w:rsidRPr="003167FF">
        <w:tab/>
        <w:t>access authorisation; and</w:t>
      </w:r>
    </w:p>
    <w:p w14:paraId="470E5518" w14:textId="77777777" w:rsidR="00312C76" w:rsidRPr="003167FF" w:rsidRDefault="00312C76" w:rsidP="00312C76">
      <w:pPr>
        <w:pStyle w:val="B2"/>
        <w:rPr>
          <w:lang w:eastAsia="ja-JP"/>
        </w:rPr>
      </w:pPr>
      <w:r w:rsidRPr="003167FF">
        <w:rPr>
          <w:lang w:eastAsia="ja-JP"/>
        </w:rPr>
        <w:t>-</w:t>
      </w:r>
      <w:r w:rsidRPr="003167FF">
        <w:rPr>
          <w:lang w:eastAsia="ja-JP"/>
        </w:rPr>
        <w:tab/>
        <w:t>provides authorisation of the user for mobile access when requested by the registrar e.g. by checking that the user is allowed to roam to that visited network.</w:t>
      </w:r>
    </w:p>
    <w:p w14:paraId="0BE345ED" w14:textId="77777777" w:rsidR="00312C76" w:rsidRPr="003167FF" w:rsidRDefault="00312C76" w:rsidP="00312C76">
      <w:pPr>
        <w:pStyle w:val="B1"/>
      </w:pPr>
      <w:r w:rsidRPr="003167FF">
        <w:t>h)</w:t>
      </w:r>
      <w:r w:rsidRPr="003167FF">
        <w:tab/>
        <w:t>service authorisation support.</w:t>
      </w:r>
    </w:p>
    <w:p w14:paraId="28FE3E29"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basic authorisation for terminating call/session establishment and service invocation. The SIP database may update the registrar with filter criteria to trigger the </w:t>
      </w:r>
      <w:r w:rsidRPr="003167FF">
        <w:rPr>
          <w:lang w:eastAsia="zh-CN"/>
        </w:rPr>
        <w:t>VAL s</w:t>
      </w:r>
      <w:r w:rsidRPr="003167FF">
        <w:rPr>
          <w:lang w:eastAsia="ja-JP"/>
        </w:rPr>
        <w:t>erver</w:t>
      </w:r>
      <w:r w:rsidRPr="003167FF">
        <w:rPr>
          <w:lang w:eastAsia="zh-CN"/>
        </w:rPr>
        <w:t>(s)</w:t>
      </w:r>
      <w:r w:rsidRPr="003167FF">
        <w:rPr>
          <w:lang w:eastAsia="ja-JP"/>
        </w:rPr>
        <w:t>.</w:t>
      </w:r>
    </w:p>
    <w:p w14:paraId="3CA3730D" w14:textId="77777777" w:rsidR="00312C76" w:rsidRPr="003167FF" w:rsidRDefault="00312C76" w:rsidP="00312C76">
      <w:pPr>
        <w:pStyle w:val="Heading4"/>
      </w:pPr>
      <w:bookmarkStart w:id="230" w:name="_Toc433209587"/>
      <w:bookmarkStart w:id="231" w:name="_Toc453260102"/>
      <w:bookmarkStart w:id="232" w:name="_Toc453260989"/>
      <w:bookmarkStart w:id="233" w:name="_Toc453279726"/>
      <w:bookmarkStart w:id="234" w:name="_Toc459375064"/>
      <w:bookmarkStart w:id="235" w:name="_Toc468105301"/>
      <w:bookmarkStart w:id="236" w:name="_Toc468110396"/>
      <w:bookmarkStart w:id="237" w:name="_Toc533179606"/>
      <w:bookmarkStart w:id="238" w:name="_Toc162885696"/>
      <w:r w:rsidRPr="003167FF">
        <w:t>6.4.3.3</w:t>
      </w:r>
      <w:r w:rsidRPr="003167FF">
        <w:tab/>
        <w:t>HTTP entities</w:t>
      </w:r>
      <w:bookmarkEnd w:id="214"/>
      <w:bookmarkEnd w:id="230"/>
      <w:bookmarkEnd w:id="231"/>
      <w:bookmarkEnd w:id="232"/>
      <w:bookmarkEnd w:id="233"/>
      <w:bookmarkEnd w:id="234"/>
      <w:bookmarkEnd w:id="235"/>
      <w:bookmarkEnd w:id="236"/>
      <w:bookmarkEnd w:id="237"/>
      <w:bookmarkEnd w:id="238"/>
    </w:p>
    <w:p w14:paraId="6581907D" w14:textId="77777777" w:rsidR="00312C76" w:rsidRPr="003167FF" w:rsidRDefault="00312C76" w:rsidP="00312C76">
      <w:pPr>
        <w:pStyle w:val="Heading5"/>
      </w:pPr>
      <w:bookmarkStart w:id="239" w:name="_Toc428364984"/>
      <w:bookmarkStart w:id="240" w:name="_Toc433209588"/>
      <w:bookmarkStart w:id="241" w:name="_Toc453260103"/>
      <w:bookmarkStart w:id="242" w:name="_Toc453260990"/>
      <w:bookmarkStart w:id="243" w:name="_Toc453279727"/>
      <w:bookmarkStart w:id="244" w:name="_Toc459375065"/>
      <w:bookmarkStart w:id="245" w:name="_Toc468105302"/>
      <w:bookmarkStart w:id="246" w:name="_Toc468110397"/>
      <w:bookmarkStart w:id="247" w:name="_Toc533179607"/>
      <w:bookmarkStart w:id="248" w:name="_Toc162885697"/>
      <w:r w:rsidRPr="003167FF">
        <w:t>6.4.3.3.1</w:t>
      </w:r>
      <w:r w:rsidRPr="003167FF">
        <w:tab/>
        <w:t>HTTP client</w:t>
      </w:r>
      <w:bookmarkEnd w:id="197"/>
      <w:bookmarkEnd w:id="239"/>
      <w:bookmarkEnd w:id="240"/>
      <w:bookmarkEnd w:id="241"/>
      <w:bookmarkEnd w:id="242"/>
      <w:bookmarkEnd w:id="243"/>
      <w:bookmarkEnd w:id="244"/>
      <w:bookmarkEnd w:id="245"/>
      <w:bookmarkEnd w:id="246"/>
      <w:bookmarkEnd w:id="247"/>
      <w:bookmarkEnd w:id="248"/>
    </w:p>
    <w:p w14:paraId="3690F24A" w14:textId="77777777" w:rsidR="00312C76" w:rsidRPr="003167FF" w:rsidRDefault="00312C76" w:rsidP="00312C76">
      <w:r w:rsidRPr="003167FF">
        <w:t>This functional entity acts as the client for all hypertext transactions.</w:t>
      </w:r>
    </w:p>
    <w:p w14:paraId="71ABC36B" w14:textId="77777777" w:rsidR="00312C76" w:rsidRPr="003167FF" w:rsidRDefault="00312C76" w:rsidP="00312C76">
      <w:pPr>
        <w:pStyle w:val="Heading5"/>
      </w:pPr>
      <w:bookmarkStart w:id="249" w:name="_Toc424654387"/>
      <w:bookmarkStart w:id="250" w:name="_Toc428364985"/>
      <w:bookmarkStart w:id="251" w:name="_Toc433209589"/>
      <w:bookmarkStart w:id="252" w:name="_Toc453260104"/>
      <w:bookmarkStart w:id="253" w:name="_Toc453260991"/>
      <w:bookmarkStart w:id="254" w:name="_Toc453279728"/>
      <w:bookmarkStart w:id="255" w:name="_Toc459375066"/>
      <w:bookmarkStart w:id="256" w:name="_Toc468105303"/>
      <w:bookmarkStart w:id="257" w:name="_Toc468110398"/>
      <w:bookmarkStart w:id="258" w:name="_Toc533179608"/>
      <w:bookmarkStart w:id="259" w:name="_Toc162885698"/>
      <w:r w:rsidRPr="003167FF">
        <w:t>6.4.3.3.2</w:t>
      </w:r>
      <w:r w:rsidRPr="003167FF">
        <w:tab/>
        <w:t>HTTP proxy</w:t>
      </w:r>
      <w:bookmarkEnd w:id="249"/>
      <w:bookmarkEnd w:id="250"/>
      <w:bookmarkEnd w:id="251"/>
      <w:bookmarkEnd w:id="252"/>
      <w:bookmarkEnd w:id="253"/>
      <w:bookmarkEnd w:id="254"/>
      <w:bookmarkEnd w:id="255"/>
      <w:bookmarkEnd w:id="256"/>
      <w:bookmarkEnd w:id="257"/>
      <w:bookmarkEnd w:id="258"/>
      <w:bookmarkEnd w:id="259"/>
    </w:p>
    <w:p w14:paraId="6574C519" w14:textId="77777777" w:rsidR="00312C76" w:rsidRPr="003167FF" w:rsidRDefault="00312C76" w:rsidP="00312C76">
      <w:r w:rsidRPr="003167FF">
        <w:t xml:space="preserve">This functional entity acts as </w:t>
      </w:r>
      <w:r w:rsidRPr="003167FF">
        <w:rPr>
          <w:lang w:eastAsia="zh-CN"/>
        </w:rPr>
        <w:t>a</w:t>
      </w:r>
      <w:r w:rsidRPr="003167FF">
        <w:t xml:space="preserve"> proxy for hypertext transactions between the HTTP client and </w:t>
      </w:r>
      <w:r w:rsidRPr="003167FF">
        <w:rPr>
          <w:lang w:eastAsia="zh-CN"/>
        </w:rPr>
        <w:t xml:space="preserve">one or more </w:t>
      </w:r>
      <w:r w:rsidRPr="003167FF">
        <w:t>HTTP server</w:t>
      </w:r>
      <w:r w:rsidRPr="003167FF">
        <w:rPr>
          <w:lang w:eastAsia="zh-CN"/>
        </w:rPr>
        <w:t>s</w:t>
      </w:r>
      <w:r w:rsidRPr="003167FF">
        <w:t xml:space="preserve">. The HTTP proxy terminates </w:t>
      </w:r>
      <w:r w:rsidRPr="003167FF">
        <w:rPr>
          <w:lang w:eastAsia="zh-CN"/>
        </w:rPr>
        <w:t>a</w:t>
      </w:r>
      <w:r w:rsidRPr="003167FF">
        <w:t xml:space="preserve"> TLS session on HTTP-1 with the HTTP client</w:t>
      </w:r>
      <w:r w:rsidRPr="003167FF">
        <w:rPr>
          <w:lang w:eastAsia="zh-CN"/>
        </w:rPr>
        <w:t xml:space="preserve"> of the VAL UE</w:t>
      </w:r>
      <w:r w:rsidRPr="003167FF">
        <w:t xml:space="preserve"> allow</w:t>
      </w:r>
      <w:r w:rsidRPr="003167FF">
        <w:rPr>
          <w:lang w:eastAsia="zh-CN"/>
        </w:rPr>
        <w:t>ing</w:t>
      </w:r>
      <w:r w:rsidRPr="003167FF">
        <w:t xml:space="preserve"> the HTTP client to establish a single TLS session for hypertext transactions with multiple HTTP servers</w:t>
      </w:r>
      <w:r w:rsidRPr="003167FF">
        <w:rPr>
          <w:lang w:eastAsia="zh-CN"/>
        </w:rPr>
        <w:t xml:space="preserve"> that are reachable by the HTTP proxy</w:t>
      </w:r>
      <w:r w:rsidRPr="003167FF">
        <w:t xml:space="preserve">. </w:t>
      </w:r>
    </w:p>
    <w:p w14:paraId="4BBA3935" w14:textId="77777777" w:rsidR="00312C76" w:rsidRPr="003167FF" w:rsidRDefault="00312C76" w:rsidP="00312C76">
      <w:pPr>
        <w:rPr>
          <w:lang w:eastAsia="zh-CN"/>
        </w:rPr>
      </w:pPr>
      <w:r w:rsidRPr="003167FF">
        <w:t>The HTTP proxy terminates the HTTP-3 reference point that lies between different HTTP proxies. It may provide a topology hiding function from HTTP entities outside the trust domain of the VAL system.</w:t>
      </w:r>
    </w:p>
    <w:p w14:paraId="42317A06" w14:textId="77777777" w:rsidR="00312C76" w:rsidRPr="003167FF" w:rsidRDefault="00312C76" w:rsidP="00312C76">
      <w:r w:rsidRPr="003167FF">
        <w:t xml:space="preserve">The HTTP proxy shall be in the same trust domain as the HTTP clients and HTTP servers that are located </w:t>
      </w:r>
      <w:r w:rsidRPr="003167FF">
        <w:rPr>
          <w:lang w:eastAsia="zh-CN"/>
        </w:rPr>
        <w:t>within a VAL service provider</w:t>
      </w:r>
      <w:r w:rsidRPr="003167FF">
        <w:t>'</w:t>
      </w:r>
      <w:r w:rsidRPr="003167FF">
        <w:rPr>
          <w:lang w:eastAsia="zh-CN"/>
        </w:rPr>
        <w:t>s network</w:t>
      </w:r>
      <w:r w:rsidRPr="003167FF">
        <w:t>. There can be multiple instances of an HTTP proxy e.g. one per trust domain.</w:t>
      </w:r>
    </w:p>
    <w:p w14:paraId="7F2314DD" w14:textId="77777777" w:rsidR="00312C76" w:rsidRPr="003167FF" w:rsidRDefault="00312C76" w:rsidP="00312C76">
      <w:pPr>
        <w:pStyle w:val="NO"/>
      </w:pPr>
      <w:r w:rsidRPr="003167FF">
        <w:t>NOTE:</w:t>
      </w:r>
      <w:r w:rsidRPr="003167FF">
        <w:tab/>
        <w:t>The number of instances of the HTTP proxy is deployment specific.</w:t>
      </w:r>
    </w:p>
    <w:p w14:paraId="7FE45692" w14:textId="77777777" w:rsidR="00312C76" w:rsidRPr="003167FF" w:rsidRDefault="00312C76" w:rsidP="00312C76">
      <w:pPr>
        <w:pStyle w:val="Heading5"/>
      </w:pPr>
      <w:bookmarkStart w:id="260" w:name="_Toc424654388"/>
      <w:bookmarkStart w:id="261" w:name="_Toc428364986"/>
      <w:bookmarkStart w:id="262" w:name="_Toc433209590"/>
      <w:bookmarkStart w:id="263" w:name="_Toc453260105"/>
      <w:bookmarkStart w:id="264" w:name="_Toc453260992"/>
      <w:bookmarkStart w:id="265" w:name="_Toc453279729"/>
      <w:bookmarkStart w:id="266" w:name="_Toc459375067"/>
      <w:bookmarkStart w:id="267" w:name="_Toc468105304"/>
      <w:bookmarkStart w:id="268" w:name="_Toc468110399"/>
      <w:bookmarkStart w:id="269" w:name="_Toc533179609"/>
      <w:bookmarkStart w:id="270" w:name="_Toc162885699"/>
      <w:r w:rsidRPr="003167FF">
        <w:t>6.4.3.3.3</w:t>
      </w:r>
      <w:r w:rsidRPr="003167FF">
        <w:tab/>
        <w:t>HTTP server</w:t>
      </w:r>
      <w:bookmarkEnd w:id="260"/>
      <w:bookmarkEnd w:id="261"/>
      <w:bookmarkEnd w:id="262"/>
      <w:bookmarkEnd w:id="263"/>
      <w:bookmarkEnd w:id="264"/>
      <w:bookmarkEnd w:id="265"/>
      <w:bookmarkEnd w:id="266"/>
      <w:bookmarkEnd w:id="267"/>
      <w:bookmarkEnd w:id="268"/>
      <w:bookmarkEnd w:id="269"/>
      <w:bookmarkEnd w:id="270"/>
    </w:p>
    <w:p w14:paraId="75DA1BA4" w14:textId="77777777" w:rsidR="00312C76" w:rsidRPr="003167FF" w:rsidRDefault="00312C76" w:rsidP="00312C76">
      <w:r w:rsidRPr="003167FF">
        <w:t>This functional entity acts as the HTTP server for all hypertext transactions.</w:t>
      </w:r>
    </w:p>
    <w:p w14:paraId="4B63657A" w14:textId="77777777" w:rsidR="00312C76" w:rsidRPr="003167FF" w:rsidRDefault="00312C76" w:rsidP="00312C76">
      <w:pPr>
        <w:pStyle w:val="Heading4"/>
      </w:pPr>
      <w:bookmarkStart w:id="271" w:name="_Toc162885700"/>
      <w:r w:rsidRPr="003167FF">
        <w:t>6.</w:t>
      </w:r>
      <w:r w:rsidRPr="003167FF">
        <w:rPr>
          <w:lang w:eastAsia="zh-CN"/>
        </w:rPr>
        <w:t>4</w:t>
      </w:r>
      <w:r w:rsidRPr="003167FF">
        <w:t>.3.4</w:t>
      </w:r>
      <w:r w:rsidRPr="003167FF">
        <w:tab/>
        <w:t>LWP entities</w:t>
      </w:r>
      <w:bookmarkEnd w:id="271"/>
    </w:p>
    <w:p w14:paraId="3F38DFBF" w14:textId="77777777" w:rsidR="00312C76" w:rsidRPr="003167FF" w:rsidRDefault="00312C76" w:rsidP="00312C76">
      <w:pPr>
        <w:pStyle w:val="Heading5"/>
      </w:pPr>
      <w:bookmarkStart w:id="272" w:name="_Toc162885701"/>
      <w:r w:rsidRPr="003167FF">
        <w:t>6.</w:t>
      </w:r>
      <w:r w:rsidRPr="003167FF">
        <w:rPr>
          <w:lang w:eastAsia="zh-CN"/>
        </w:rPr>
        <w:t>4</w:t>
      </w:r>
      <w:r w:rsidRPr="003167FF">
        <w:t>.3.4.1</w:t>
      </w:r>
      <w:r w:rsidRPr="003167FF">
        <w:tab/>
        <w:t>LWP client</w:t>
      </w:r>
      <w:bookmarkEnd w:id="272"/>
    </w:p>
    <w:p w14:paraId="03EC87D8" w14:textId="77777777" w:rsidR="00312C76" w:rsidRPr="003167FF" w:rsidRDefault="00312C76" w:rsidP="00312C76">
      <w:r w:rsidRPr="003167FF">
        <w:t>This functional entity acts as the light-weight protocol client for all transactions of the SEAL client executing in a constrained UE. A SEAL client executing in an unconstrained UE may choose to use the LWP client if it is available.</w:t>
      </w:r>
    </w:p>
    <w:p w14:paraId="24241AB3" w14:textId="77777777" w:rsidR="00312C76" w:rsidRPr="003167FF" w:rsidRDefault="00312C76" w:rsidP="00312C76">
      <w:pPr>
        <w:pStyle w:val="Heading5"/>
      </w:pPr>
      <w:bookmarkStart w:id="273" w:name="_Toc162885702"/>
      <w:r w:rsidRPr="003167FF">
        <w:t>6.</w:t>
      </w:r>
      <w:r w:rsidRPr="003167FF">
        <w:rPr>
          <w:lang w:eastAsia="zh-CN"/>
        </w:rPr>
        <w:t>4</w:t>
      </w:r>
      <w:r w:rsidRPr="003167FF">
        <w:t>.3.4.2</w:t>
      </w:r>
      <w:r w:rsidRPr="003167FF">
        <w:tab/>
        <w:t>LWP proxy</w:t>
      </w:r>
      <w:bookmarkEnd w:id="273"/>
    </w:p>
    <w:p w14:paraId="18210578" w14:textId="77777777" w:rsidR="00312C76" w:rsidRPr="003167FF" w:rsidRDefault="00312C76" w:rsidP="00312C76">
      <w:r w:rsidRPr="003167FF">
        <w:t xml:space="preserve">This functional entity acts as </w:t>
      </w:r>
      <w:r w:rsidRPr="003167FF">
        <w:rPr>
          <w:lang w:eastAsia="zh-CN"/>
        </w:rPr>
        <w:t>a</w:t>
      </w:r>
      <w:r w:rsidRPr="003167FF">
        <w:t xml:space="preserve"> proxy for transactions between the LWP client and </w:t>
      </w:r>
      <w:r w:rsidRPr="003167FF">
        <w:rPr>
          <w:lang w:eastAsia="zh-CN"/>
        </w:rPr>
        <w:t xml:space="preserve">one or more </w:t>
      </w:r>
      <w:r w:rsidRPr="003167FF">
        <w:t>LWP server</w:t>
      </w:r>
      <w:r w:rsidRPr="003167FF">
        <w:rPr>
          <w:lang w:eastAsia="zh-CN"/>
        </w:rPr>
        <w:t>s</w:t>
      </w:r>
      <w:r w:rsidRPr="003167FF">
        <w:t>. The LWP proxy typically terminates a secure transport protocol (e.g.</w:t>
      </w:r>
      <w:r w:rsidRPr="003167FF">
        <w:rPr>
          <w:lang w:eastAsia="zh-CN"/>
        </w:rPr>
        <w:t xml:space="preserve"> DTLS, </w:t>
      </w:r>
      <w:r w:rsidRPr="003167FF">
        <w:t>TLS or secure WebSocket) session on LWP-1 reference point with the LWP client</w:t>
      </w:r>
      <w:r w:rsidRPr="003167FF">
        <w:rPr>
          <w:lang w:eastAsia="zh-CN"/>
        </w:rPr>
        <w:t xml:space="preserve"> of the VAL UE</w:t>
      </w:r>
      <w:r w:rsidRPr="003167FF">
        <w:t xml:space="preserve"> allow</w:t>
      </w:r>
      <w:r w:rsidRPr="003167FF">
        <w:rPr>
          <w:lang w:eastAsia="zh-CN"/>
        </w:rPr>
        <w:t>ing</w:t>
      </w:r>
      <w:r w:rsidRPr="003167FF">
        <w:t xml:space="preserve"> the LWP client to establish a single secure session for transactions with multiple LWP servers</w:t>
      </w:r>
      <w:r w:rsidRPr="003167FF">
        <w:rPr>
          <w:lang w:eastAsia="zh-CN"/>
        </w:rPr>
        <w:t xml:space="preserve"> that are reachable by the LWP proxy</w:t>
      </w:r>
      <w:r w:rsidRPr="003167FF">
        <w:t>.</w:t>
      </w:r>
    </w:p>
    <w:p w14:paraId="45DB8829" w14:textId="77777777" w:rsidR="00312C76" w:rsidRPr="003167FF" w:rsidRDefault="00312C76" w:rsidP="00312C76">
      <w:r w:rsidRPr="003167FF">
        <w:t>The LWP proxy can act as a cross-protocol LWP-HTTP proxy to enable LWP clients to access resources on HTTP servers via the LWP-HTTP-2 reference point.</w:t>
      </w:r>
    </w:p>
    <w:p w14:paraId="1203763F" w14:textId="77777777" w:rsidR="00312C76" w:rsidRPr="003167FF" w:rsidRDefault="00312C76" w:rsidP="00312C76">
      <w:r w:rsidRPr="003167FF">
        <w:t>The LWP proxy terminates LWP-3 reference point that lies between different LWP proxies. It may provide a topology hiding function from LWP entities outside the trust domain of the VAL system.</w:t>
      </w:r>
    </w:p>
    <w:p w14:paraId="29DC1133" w14:textId="77777777" w:rsidR="00312C76" w:rsidRPr="003167FF" w:rsidRDefault="00312C76" w:rsidP="00312C76">
      <w:pPr>
        <w:rPr>
          <w:lang w:eastAsia="zh-CN"/>
        </w:rPr>
      </w:pPr>
      <w:r w:rsidRPr="003167FF">
        <w:t>The LWP proxy can also terminate LWP-HTTP-3 reference point for interworking with another HTTP proxy. In this role it provides cross-protocol mapping and may provide a topology hiding function from HTTP entities outside the trust domain of the VAL system.</w:t>
      </w:r>
    </w:p>
    <w:p w14:paraId="7A8CA1D9" w14:textId="77777777" w:rsidR="00312C76" w:rsidRPr="003167FF" w:rsidRDefault="00312C76" w:rsidP="00312C76">
      <w:r w:rsidRPr="003167FF">
        <w:t xml:space="preserve">The LWP proxy shall be in the same trust domain as the LWP clients and LWP servers that are located </w:t>
      </w:r>
      <w:r w:rsidRPr="003167FF">
        <w:rPr>
          <w:lang w:eastAsia="zh-CN"/>
        </w:rPr>
        <w:t>within a VAL service provider</w:t>
      </w:r>
      <w:r w:rsidRPr="003167FF">
        <w:t>'</w:t>
      </w:r>
      <w:r w:rsidRPr="003167FF">
        <w:rPr>
          <w:lang w:eastAsia="zh-CN"/>
        </w:rPr>
        <w:t>s network</w:t>
      </w:r>
      <w:r w:rsidRPr="003167FF">
        <w:t>. There can be multiple instances of a LWP proxy e.g. one per trust domain.</w:t>
      </w:r>
    </w:p>
    <w:p w14:paraId="0029F740" w14:textId="77777777" w:rsidR="00312C76" w:rsidRPr="003167FF" w:rsidRDefault="00312C76" w:rsidP="00312C76">
      <w:pPr>
        <w:pStyle w:val="Heading5"/>
      </w:pPr>
      <w:bookmarkStart w:id="274" w:name="_Toc162885703"/>
      <w:r w:rsidRPr="003167FF">
        <w:t>6.</w:t>
      </w:r>
      <w:r w:rsidRPr="003167FF">
        <w:rPr>
          <w:lang w:eastAsia="zh-CN"/>
        </w:rPr>
        <w:t>4</w:t>
      </w:r>
      <w:r w:rsidRPr="003167FF">
        <w:t>.3.4.3</w:t>
      </w:r>
      <w:r w:rsidRPr="003167FF">
        <w:tab/>
        <w:t>LWP server</w:t>
      </w:r>
      <w:bookmarkEnd w:id="274"/>
    </w:p>
    <w:p w14:paraId="64FEF7A3" w14:textId="77777777" w:rsidR="00312C76" w:rsidRPr="003167FF" w:rsidRDefault="00312C76" w:rsidP="00312C76">
      <w:r w:rsidRPr="003167FF">
        <w:t>This functional entity acts as the LWP server for all LWP transactions of the SEAL server.</w:t>
      </w:r>
    </w:p>
    <w:p w14:paraId="246F1A8F" w14:textId="77777777" w:rsidR="00312C76" w:rsidRPr="003167FF" w:rsidRDefault="00312C76" w:rsidP="00312C76">
      <w:pPr>
        <w:pStyle w:val="NO"/>
      </w:pPr>
      <w:r w:rsidRPr="003167FF">
        <w:t>NOTE:</w:t>
      </w:r>
      <w:r w:rsidRPr="003167FF">
        <w:tab/>
        <w:t>A SEAL client can act as LWP server for certain transactions as required by the SEAL service.</w:t>
      </w:r>
    </w:p>
    <w:p w14:paraId="555AA8DA" w14:textId="77777777" w:rsidR="00312C76" w:rsidRPr="003167FF" w:rsidRDefault="00312C76" w:rsidP="00312C76">
      <w:pPr>
        <w:pStyle w:val="Heading4"/>
      </w:pPr>
      <w:bookmarkStart w:id="275" w:name="_Toc162885704"/>
      <w:r w:rsidRPr="003167FF">
        <w:t>6.</w:t>
      </w:r>
      <w:r w:rsidRPr="003167FF">
        <w:rPr>
          <w:lang w:eastAsia="zh-CN"/>
        </w:rPr>
        <w:t>4</w:t>
      </w:r>
      <w:r w:rsidRPr="003167FF">
        <w:t>.3.5</w:t>
      </w:r>
      <w:r w:rsidRPr="003167FF">
        <w:tab/>
        <w:t>LWP usage</w:t>
      </w:r>
      <w:bookmarkEnd w:id="275"/>
    </w:p>
    <w:p w14:paraId="120CA949" w14:textId="77777777" w:rsidR="00312C76" w:rsidRPr="003167FF" w:rsidRDefault="00312C76" w:rsidP="00312C76">
      <w:r w:rsidRPr="003167FF">
        <w:t xml:space="preserve">LWP is a generic representation of a light-weight protocol for use in constrained environments. </w:t>
      </w:r>
      <w:r w:rsidRPr="003167FF">
        <w:rPr>
          <w:noProof/>
        </w:rPr>
        <w:t>Realizations of the light-weight protocol (LWP) functional entities and reference points to a particular protocol are defined in the annexes of this specification.</w:t>
      </w:r>
    </w:p>
    <w:p w14:paraId="0AC71330" w14:textId="77777777" w:rsidR="00312C76" w:rsidRPr="003167FF" w:rsidRDefault="00312C76" w:rsidP="00312C76">
      <w:r w:rsidRPr="003167FF">
        <w:t>LWP is a representation of a protocol to be used by the SEAL service enablers on their respective SEAL-UU reference points when the SEAL client is executing in a constrained UE. In this case the SEAL client should use the LWP-1 reference point with the LWP proxy and should use either the LWP-2 or the LWP-HTTP-2 reference point for transport and routing of the related signalling with the SEAL server.</w:t>
      </w:r>
    </w:p>
    <w:p w14:paraId="1237DEB9" w14:textId="77777777" w:rsidR="00312C76" w:rsidRPr="003167FF" w:rsidRDefault="00312C76" w:rsidP="00312C76">
      <w:pPr>
        <w:pStyle w:val="EditorsNote"/>
      </w:pPr>
      <w:r w:rsidRPr="003167FF">
        <w:t>Editor's note: Which procedures of a SEAL service enabler are not necessary to be supported for a constrained UE is FFS.</w:t>
      </w:r>
    </w:p>
    <w:p w14:paraId="04682139" w14:textId="77777777" w:rsidR="00312C76" w:rsidRPr="003167FF" w:rsidRDefault="00312C76" w:rsidP="00312C76">
      <w:r w:rsidRPr="003167FF">
        <w:t>A SEAL client executing in a non-constrained UE may choose to use the LWP-1 reference point with the LWP proxy and may use either the LWP-2 or the LWP-HTTP-2 reference point for transport and routing of the related signalling with the SEAL server.</w:t>
      </w:r>
    </w:p>
    <w:p w14:paraId="29CF3C29" w14:textId="77777777" w:rsidR="00312C76" w:rsidRPr="003167FF" w:rsidRDefault="00312C76" w:rsidP="00312C76">
      <w:r w:rsidRPr="003167FF">
        <w:t>LWP may be used for interactions between SEAL servers on their respective SEAL-E reference points. For this usage the SEAL-E reference point shall use the LWP-1 and either the LWP-2 or the LWP-3 reference point depending on the trust relationship between the interacting SEAL servers.</w:t>
      </w:r>
    </w:p>
    <w:p w14:paraId="0E43AA11" w14:textId="77777777" w:rsidR="00312C76" w:rsidRPr="003167FF" w:rsidRDefault="00312C76" w:rsidP="00312C76">
      <w:pPr>
        <w:pStyle w:val="Heading2"/>
      </w:pPr>
      <w:bookmarkStart w:id="276" w:name="_Toc162885705"/>
      <w:r w:rsidRPr="003167FF">
        <w:t>6.5</w:t>
      </w:r>
      <w:r w:rsidRPr="003167FF">
        <w:tab/>
        <w:t>Reference points description</w:t>
      </w:r>
      <w:bookmarkEnd w:id="71"/>
      <w:bookmarkEnd w:id="276"/>
    </w:p>
    <w:p w14:paraId="54E0185B" w14:textId="77777777" w:rsidR="00312C76" w:rsidRPr="003167FF" w:rsidRDefault="00312C76" w:rsidP="00312C76">
      <w:pPr>
        <w:pStyle w:val="Heading3"/>
      </w:pPr>
      <w:bookmarkStart w:id="277" w:name="_Toc424654400"/>
      <w:bookmarkStart w:id="278" w:name="_Toc428364988"/>
      <w:bookmarkStart w:id="279" w:name="_Toc433209592"/>
      <w:bookmarkStart w:id="280" w:name="_Toc453260107"/>
      <w:bookmarkStart w:id="281" w:name="_Toc453260994"/>
      <w:bookmarkStart w:id="282" w:name="_Toc453279731"/>
      <w:bookmarkStart w:id="283" w:name="_Toc459375069"/>
      <w:bookmarkStart w:id="284" w:name="_Toc468105306"/>
      <w:bookmarkStart w:id="285" w:name="_Toc468110401"/>
      <w:bookmarkStart w:id="286" w:name="_Toc533179611"/>
      <w:bookmarkStart w:id="287" w:name="_Toc162885706"/>
      <w:bookmarkStart w:id="288" w:name="_Toc424654401"/>
      <w:bookmarkStart w:id="289" w:name="_Toc428364989"/>
      <w:bookmarkStart w:id="290" w:name="_Toc433209593"/>
      <w:bookmarkStart w:id="291" w:name="_Toc453260108"/>
      <w:bookmarkStart w:id="292" w:name="_Toc453260995"/>
      <w:bookmarkStart w:id="293" w:name="_Toc453279732"/>
      <w:bookmarkStart w:id="294" w:name="_Toc459375070"/>
      <w:bookmarkStart w:id="295" w:name="_Toc468105307"/>
      <w:bookmarkStart w:id="296" w:name="_Toc468110402"/>
      <w:bookmarkStart w:id="297" w:name="_Toc533179612"/>
      <w:bookmarkStart w:id="298" w:name="_Toc521435177"/>
      <w:bookmarkStart w:id="299" w:name="_Toc528832077"/>
      <w:bookmarkStart w:id="300" w:name="_Toc528832267"/>
      <w:bookmarkStart w:id="301" w:name="_Toc531613373"/>
      <w:bookmarkStart w:id="302" w:name="_Toc526019529"/>
      <w:r w:rsidRPr="003167FF">
        <w:t>6.5.1</w:t>
      </w:r>
      <w:r w:rsidRPr="003167FF">
        <w:tab/>
        <w:t>General reference point principle</w:t>
      </w:r>
      <w:bookmarkEnd w:id="277"/>
      <w:bookmarkEnd w:id="278"/>
      <w:bookmarkEnd w:id="279"/>
      <w:bookmarkEnd w:id="280"/>
      <w:bookmarkEnd w:id="281"/>
      <w:bookmarkEnd w:id="282"/>
      <w:bookmarkEnd w:id="283"/>
      <w:bookmarkEnd w:id="284"/>
      <w:bookmarkEnd w:id="285"/>
      <w:bookmarkEnd w:id="286"/>
      <w:bookmarkEnd w:id="287"/>
    </w:p>
    <w:p w14:paraId="34132E28" w14:textId="77777777" w:rsidR="00312C76" w:rsidRPr="003167FF" w:rsidRDefault="00312C76" w:rsidP="00312C76">
      <w:r w:rsidRPr="003167FF">
        <w:t xml:space="preserve">The protocols on any reference point that is exposed for </w:t>
      </w:r>
      <w:r w:rsidRPr="003167FF">
        <w:rPr>
          <w:lang w:eastAsia="zh-CN"/>
        </w:rPr>
        <w:t>VAL service</w:t>
      </w:r>
      <w:r w:rsidRPr="003167FF">
        <w:t xml:space="preserve"> interoperability with other SIP core or other IMS entities in other systems shall be compatible with the protocols defined for the corresponding reference point defined in 3GPP TS 23.002 [</w:t>
      </w:r>
      <w:r w:rsidRPr="003167FF">
        <w:rPr>
          <w:lang w:eastAsia="zh-CN"/>
        </w:rPr>
        <w:t>14</w:t>
      </w:r>
      <w:r w:rsidRPr="003167FF">
        <w:t>].</w:t>
      </w:r>
    </w:p>
    <w:p w14:paraId="5EDE78DD" w14:textId="77777777" w:rsidR="00312C76" w:rsidRPr="003167FF" w:rsidRDefault="00312C76" w:rsidP="00312C76">
      <w:pPr>
        <w:pStyle w:val="Heading3"/>
      </w:pPr>
      <w:bookmarkStart w:id="303" w:name="_Toc162885707"/>
      <w:r w:rsidRPr="003167FF">
        <w:t>6.5.2</w:t>
      </w:r>
      <w:r w:rsidRPr="003167FF">
        <w:tab/>
        <w:t>Application plane</w:t>
      </w:r>
      <w:bookmarkEnd w:id="288"/>
      <w:bookmarkEnd w:id="289"/>
      <w:bookmarkEnd w:id="290"/>
      <w:bookmarkEnd w:id="291"/>
      <w:bookmarkEnd w:id="292"/>
      <w:bookmarkEnd w:id="293"/>
      <w:bookmarkEnd w:id="294"/>
      <w:bookmarkEnd w:id="295"/>
      <w:bookmarkEnd w:id="296"/>
      <w:bookmarkEnd w:id="297"/>
      <w:bookmarkEnd w:id="303"/>
    </w:p>
    <w:p w14:paraId="17CFA94E" w14:textId="77777777" w:rsidR="00312C76" w:rsidRPr="003167FF" w:rsidRDefault="00312C76" w:rsidP="00312C76">
      <w:pPr>
        <w:pStyle w:val="Heading4"/>
      </w:pPr>
      <w:bookmarkStart w:id="304" w:name="_Toc162885708"/>
      <w:r w:rsidRPr="003167FF">
        <w:t>6.5.2.1</w:t>
      </w:r>
      <w:r w:rsidRPr="003167FF">
        <w:tab/>
        <w:t>General</w:t>
      </w:r>
      <w:bookmarkEnd w:id="298"/>
      <w:bookmarkEnd w:id="299"/>
      <w:bookmarkEnd w:id="300"/>
      <w:bookmarkEnd w:id="301"/>
      <w:bookmarkEnd w:id="304"/>
    </w:p>
    <w:p w14:paraId="149EC1D9" w14:textId="77777777" w:rsidR="00312C76" w:rsidRPr="003167FF" w:rsidRDefault="00312C76" w:rsidP="00312C76">
      <w:r w:rsidRPr="003167FF">
        <w:t>The reference points for the generic functional model for SEAL are described in the following subclauses.</w:t>
      </w:r>
    </w:p>
    <w:p w14:paraId="297F5143" w14:textId="77777777" w:rsidR="00312C76" w:rsidRPr="003167FF" w:rsidRDefault="00312C76" w:rsidP="00312C76">
      <w:pPr>
        <w:pStyle w:val="Heading4"/>
      </w:pPr>
      <w:bookmarkStart w:id="305" w:name="_Toc521435178"/>
      <w:bookmarkStart w:id="306" w:name="_Toc528832078"/>
      <w:bookmarkStart w:id="307" w:name="_Toc528832268"/>
      <w:bookmarkStart w:id="308" w:name="_Toc531613374"/>
      <w:bookmarkStart w:id="309" w:name="_Toc162885709"/>
      <w:r w:rsidRPr="003167FF">
        <w:t>6.5.2.2</w:t>
      </w:r>
      <w:r w:rsidRPr="003167FF">
        <w:tab/>
        <w:t>VA</w:t>
      </w:r>
      <w:bookmarkEnd w:id="305"/>
      <w:bookmarkEnd w:id="306"/>
      <w:bookmarkEnd w:id="307"/>
      <w:bookmarkEnd w:id="308"/>
      <w:r w:rsidRPr="003167FF">
        <w:t>L-UU</w:t>
      </w:r>
      <w:bookmarkEnd w:id="309"/>
    </w:p>
    <w:p w14:paraId="145D505C" w14:textId="77777777" w:rsidR="00312C76" w:rsidRPr="003167FF" w:rsidRDefault="00312C76" w:rsidP="00312C76">
      <w:r w:rsidRPr="003167FF">
        <w:t>The interactions related to vertical application layer support functions between VAL client and VAL server are supported by VAL-UU reference point. This reference point is an instance of Uu reference point as described in 3GPP TS 23.401 [9] and 3GPP TS 23.501 [10].</w:t>
      </w:r>
    </w:p>
    <w:p w14:paraId="5AE084CE" w14:textId="77777777" w:rsidR="00312C76" w:rsidRPr="003167FF" w:rsidRDefault="00312C76" w:rsidP="00312C76">
      <w:pPr>
        <w:pStyle w:val="NO"/>
      </w:pPr>
      <w:bookmarkStart w:id="310" w:name="_Toc521435179"/>
      <w:bookmarkStart w:id="311" w:name="_Toc528832079"/>
      <w:bookmarkStart w:id="312" w:name="_Toc528832269"/>
      <w:bookmarkStart w:id="313" w:name="_Toc531613375"/>
      <w:r w:rsidRPr="003167FF">
        <w:t>NOTE:</w:t>
      </w:r>
      <w:r w:rsidRPr="003167FF">
        <w:tab/>
        <w:t>The details of VAL-UU reference point is out of scope of the present document.</w:t>
      </w:r>
    </w:p>
    <w:p w14:paraId="7253B331" w14:textId="77777777" w:rsidR="00312C76" w:rsidRPr="003167FF" w:rsidRDefault="00312C76" w:rsidP="00312C76">
      <w:pPr>
        <w:pStyle w:val="Heading4"/>
      </w:pPr>
      <w:bookmarkStart w:id="314" w:name="_Toc521435180"/>
      <w:bookmarkStart w:id="315" w:name="_Toc528832080"/>
      <w:bookmarkStart w:id="316" w:name="_Toc528832270"/>
      <w:bookmarkStart w:id="317" w:name="_Toc531613376"/>
      <w:bookmarkStart w:id="318" w:name="_Toc162885710"/>
      <w:bookmarkEnd w:id="310"/>
      <w:bookmarkEnd w:id="311"/>
      <w:bookmarkEnd w:id="312"/>
      <w:bookmarkEnd w:id="313"/>
      <w:r w:rsidRPr="003167FF">
        <w:t>6.5.2.3</w:t>
      </w:r>
      <w:r w:rsidRPr="003167FF">
        <w:tab/>
        <w:t>VA</w:t>
      </w:r>
      <w:bookmarkEnd w:id="314"/>
      <w:bookmarkEnd w:id="315"/>
      <w:bookmarkEnd w:id="316"/>
      <w:bookmarkEnd w:id="317"/>
      <w:r w:rsidRPr="003167FF">
        <w:t>L-PC5</w:t>
      </w:r>
      <w:bookmarkEnd w:id="318"/>
    </w:p>
    <w:p w14:paraId="100E4F45" w14:textId="77777777" w:rsidR="00312C76" w:rsidRPr="003167FF" w:rsidRDefault="00312C76" w:rsidP="00312C76">
      <w:r w:rsidRPr="003167FF">
        <w:t>The interactions related to vertical application layer support functions between the VAL clients of two UEs are supported by VAL-PC5 reference point. This reference point is an instance of PC5 reference point as described in 3GPP TS 23.303 [12].</w:t>
      </w:r>
    </w:p>
    <w:p w14:paraId="1003D646" w14:textId="77777777" w:rsidR="00312C76" w:rsidRPr="003167FF" w:rsidRDefault="00312C76" w:rsidP="00312C76">
      <w:pPr>
        <w:pStyle w:val="NO"/>
      </w:pPr>
      <w:bookmarkStart w:id="319" w:name="_Toc521435181"/>
      <w:bookmarkStart w:id="320" w:name="_Toc528832081"/>
      <w:bookmarkStart w:id="321" w:name="_Toc528832271"/>
      <w:bookmarkStart w:id="322" w:name="_Toc531613377"/>
      <w:r w:rsidRPr="003167FF">
        <w:t>NOTE:</w:t>
      </w:r>
      <w:r w:rsidRPr="003167FF">
        <w:tab/>
        <w:t>The details of VAL-PC5 reference point is out of scope of the present document.</w:t>
      </w:r>
    </w:p>
    <w:p w14:paraId="7E3FE47D" w14:textId="77777777" w:rsidR="00312C76" w:rsidRPr="003167FF" w:rsidRDefault="00312C76" w:rsidP="00312C76">
      <w:pPr>
        <w:pStyle w:val="Heading4"/>
      </w:pPr>
      <w:bookmarkStart w:id="323" w:name="_Toc162885711"/>
      <w:bookmarkEnd w:id="319"/>
      <w:bookmarkEnd w:id="320"/>
      <w:bookmarkEnd w:id="321"/>
      <w:bookmarkEnd w:id="322"/>
      <w:r w:rsidRPr="003167FF">
        <w:t>6.5.2.4</w:t>
      </w:r>
      <w:r w:rsidRPr="003167FF">
        <w:tab/>
        <w:t>SEAL-UU</w:t>
      </w:r>
      <w:bookmarkEnd w:id="323"/>
    </w:p>
    <w:p w14:paraId="742D7DED" w14:textId="77777777" w:rsidR="00312C76" w:rsidRPr="003167FF" w:rsidRDefault="00312C76" w:rsidP="00312C76">
      <w:r w:rsidRPr="003167FF">
        <w:t>The interactions between a SEAL client and the corresponding SEAL server are generically referred to as SEAL-UU reference point. The specific SEAL service reference point corresponding to SEAL-UU is specified in the specific SEAL service functional model.</w:t>
      </w:r>
    </w:p>
    <w:p w14:paraId="1044EA4E" w14:textId="77777777" w:rsidR="00312C76" w:rsidRPr="003167FF" w:rsidRDefault="00312C76" w:rsidP="00312C76">
      <w:pPr>
        <w:pStyle w:val="Heading4"/>
      </w:pPr>
      <w:bookmarkStart w:id="324" w:name="_Toc162885712"/>
      <w:r w:rsidRPr="003167FF">
        <w:t>6.5.2.5</w:t>
      </w:r>
      <w:r w:rsidRPr="003167FF">
        <w:tab/>
        <w:t>SEAL-PC5</w:t>
      </w:r>
      <w:bookmarkEnd w:id="324"/>
    </w:p>
    <w:p w14:paraId="3EDD79E5" w14:textId="77777777" w:rsidR="00312C76" w:rsidRPr="003167FF" w:rsidRDefault="00312C76" w:rsidP="00312C76">
      <w:r w:rsidRPr="003167FF">
        <w:t>The interactions between the SEAL clients of two VAL UEs are generically referred to as SEAL-PC5 reference point. The specific SEAL service reference point corresponding to SEAL-PC5 is specified in the specific SEAL service functional model.</w:t>
      </w:r>
    </w:p>
    <w:p w14:paraId="519A0B93" w14:textId="77777777" w:rsidR="00312C76" w:rsidRPr="003167FF" w:rsidRDefault="00312C76" w:rsidP="00312C76">
      <w:pPr>
        <w:pStyle w:val="Heading4"/>
      </w:pPr>
      <w:bookmarkStart w:id="325" w:name="_Toc162885713"/>
      <w:r w:rsidRPr="003167FF">
        <w:t>6.5.2.6</w:t>
      </w:r>
      <w:r w:rsidRPr="003167FF">
        <w:tab/>
        <w:t>SEAL-C</w:t>
      </w:r>
      <w:bookmarkEnd w:id="325"/>
    </w:p>
    <w:p w14:paraId="1DBAE7E3" w14:textId="77777777" w:rsidR="00312C76" w:rsidRPr="003167FF" w:rsidRDefault="00312C76" w:rsidP="00312C76">
      <w:r w:rsidRPr="003167FF">
        <w:t>The interactions between the VAL client(s) and the SEAL client(s) within a VAL UE are generically referred to as SEAL</w:t>
      </w:r>
      <w:r w:rsidRPr="003167FF">
        <w:noBreakHyphen/>
        <w:t>C reference point. The specific SEAL service reference point corresponding to SEAL-C is specified in the specific SEAL service functional model.</w:t>
      </w:r>
    </w:p>
    <w:p w14:paraId="265EAF02" w14:textId="77777777" w:rsidR="00312C76" w:rsidRPr="003167FF" w:rsidRDefault="00312C76" w:rsidP="00312C76">
      <w:pPr>
        <w:pStyle w:val="Heading4"/>
      </w:pPr>
      <w:bookmarkStart w:id="326" w:name="_Toc162885714"/>
      <w:r w:rsidRPr="003167FF">
        <w:t>6.5.2.7</w:t>
      </w:r>
      <w:r w:rsidRPr="003167FF">
        <w:tab/>
        <w:t>SEAL-S</w:t>
      </w:r>
      <w:bookmarkEnd w:id="326"/>
    </w:p>
    <w:p w14:paraId="196C9467" w14:textId="77777777" w:rsidR="00312C76" w:rsidRPr="003167FF" w:rsidRDefault="00312C76" w:rsidP="00312C76">
      <w:r w:rsidRPr="003167FF">
        <w:t>The interactions between the VAL server and the SEAL server are generically referred to as SEAL</w:t>
      </w:r>
      <w:r w:rsidRPr="003167FF">
        <w:noBreakHyphen/>
        <w:t>S reference point. The specific SEAL service reference point corresponding to SEAL-S is specified in the specific SEAL service functional model.</w:t>
      </w:r>
    </w:p>
    <w:p w14:paraId="7586017E" w14:textId="77777777" w:rsidR="00312C76" w:rsidRPr="003167FF" w:rsidRDefault="00312C76" w:rsidP="00312C76">
      <w:pPr>
        <w:pStyle w:val="Heading4"/>
      </w:pPr>
      <w:bookmarkStart w:id="327" w:name="_Toc162885715"/>
      <w:r w:rsidRPr="003167FF">
        <w:t>6.5.2.8</w:t>
      </w:r>
      <w:r w:rsidRPr="003167FF">
        <w:tab/>
        <w:t>SEAL-E</w:t>
      </w:r>
      <w:bookmarkEnd w:id="327"/>
    </w:p>
    <w:p w14:paraId="30F422F4" w14:textId="77777777" w:rsidR="00312C76" w:rsidRPr="003167FF" w:rsidRDefault="00312C76" w:rsidP="00312C76">
      <w:r w:rsidRPr="003167FF">
        <w:t>The interactions between the SEAL servers of the same type are generically referred to as SEAL</w:t>
      </w:r>
      <w:r w:rsidRPr="003167FF">
        <w:noBreakHyphen/>
        <w:t>E reference point. The specific SEAL service reference point corresponding to SEAL-E is specified in the specific SEAL service functional model.</w:t>
      </w:r>
    </w:p>
    <w:p w14:paraId="6709D34B" w14:textId="77777777" w:rsidR="004308C5" w:rsidRPr="003167FF" w:rsidRDefault="004308C5" w:rsidP="004308C5">
      <w:pPr>
        <w:pStyle w:val="EditorsNote"/>
        <w:rPr>
          <w:noProof/>
          <w:color w:val="auto"/>
        </w:rPr>
      </w:pPr>
      <w:bookmarkStart w:id="328" w:name="_Toc533179632"/>
      <w:r w:rsidRPr="003167FF">
        <w:rPr>
          <w:noProof/>
          <w:color w:val="auto"/>
        </w:rPr>
        <w:t>NOTE:</w:t>
      </w:r>
      <w:r w:rsidRPr="003167FF">
        <w:rPr>
          <w:noProof/>
          <w:color w:val="auto"/>
        </w:rPr>
        <w:tab/>
        <w:t>The functions enabled over SEAL-E reference point are specified in each SEAL service.</w:t>
      </w:r>
    </w:p>
    <w:p w14:paraId="20EDBEF0" w14:textId="77777777" w:rsidR="00312C76" w:rsidRPr="003167FF" w:rsidRDefault="00312C76" w:rsidP="00312C76">
      <w:pPr>
        <w:pStyle w:val="Heading4"/>
      </w:pPr>
      <w:bookmarkStart w:id="329" w:name="_Toc162885716"/>
      <w:r w:rsidRPr="003167FF">
        <w:t>6.5.2.9</w:t>
      </w:r>
      <w:r w:rsidRPr="003167FF">
        <w:tab/>
        <w:t>SEAL-X</w:t>
      </w:r>
      <w:bookmarkEnd w:id="329"/>
    </w:p>
    <w:p w14:paraId="5BC2BDED" w14:textId="77777777" w:rsidR="00312C76" w:rsidRPr="003167FF" w:rsidRDefault="00312C76" w:rsidP="00312C76">
      <w:pPr>
        <w:pStyle w:val="Heading5"/>
      </w:pPr>
      <w:bookmarkStart w:id="330" w:name="_Toc424654402"/>
      <w:bookmarkStart w:id="331" w:name="_Toc428364990"/>
      <w:bookmarkStart w:id="332" w:name="_Toc433209594"/>
      <w:bookmarkStart w:id="333" w:name="_Toc453260109"/>
      <w:bookmarkStart w:id="334" w:name="_Toc453260996"/>
      <w:bookmarkStart w:id="335" w:name="_Toc453279733"/>
      <w:bookmarkStart w:id="336" w:name="_Toc459375071"/>
      <w:bookmarkStart w:id="337" w:name="_Toc468105308"/>
      <w:bookmarkStart w:id="338" w:name="_Toc468110403"/>
      <w:bookmarkStart w:id="339" w:name="_Toc533179613"/>
      <w:bookmarkStart w:id="340" w:name="_Toc162885717"/>
      <w:r w:rsidRPr="003167FF">
        <w:t>6.5.2.9.1</w:t>
      </w:r>
      <w:r w:rsidRPr="003167FF">
        <w:tab/>
        <w:t>General</w:t>
      </w:r>
      <w:bookmarkEnd w:id="330"/>
      <w:bookmarkEnd w:id="331"/>
      <w:bookmarkEnd w:id="332"/>
      <w:bookmarkEnd w:id="333"/>
      <w:bookmarkEnd w:id="334"/>
      <w:bookmarkEnd w:id="335"/>
      <w:bookmarkEnd w:id="336"/>
      <w:bookmarkEnd w:id="337"/>
      <w:bookmarkEnd w:id="338"/>
      <w:bookmarkEnd w:id="339"/>
      <w:bookmarkEnd w:id="340"/>
    </w:p>
    <w:p w14:paraId="58FD048A" w14:textId="77777777" w:rsidR="00312C76" w:rsidRPr="003167FF" w:rsidRDefault="00312C76" w:rsidP="00312C76">
      <w:r w:rsidRPr="003167FF">
        <w:t>The interactions between the SEAL servers of different type are generically referred to as SEAL</w:t>
      </w:r>
      <w:r w:rsidRPr="003167FF">
        <w:noBreakHyphen/>
        <w:t>X reference point. The specific SEAL server interactions corresponding to SEAL-X are described in the following subclauses.</w:t>
      </w:r>
    </w:p>
    <w:p w14:paraId="7DA3FAFF" w14:textId="77777777" w:rsidR="00312C76" w:rsidRPr="003167FF" w:rsidRDefault="00312C76" w:rsidP="00312C76">
      <w:pPr>
        <w:pStyle w:val="Heading5"/>
      </w:pPr>
      <w:bookmarkStart w:id="341" w:name="_Toc453260119"/>
      <w:bookmarkStart w:id="342" w:name="_Toc453261006"/>
      <w:bookmarkStart w:id="343" w:name="_Toc453279743"/>
      <w:bookmarkStart w:id="344" w:name="_Toc459375081"/>
      <w:bookmarkStart w:id="345" w:name="_Toc468105317"/>
      <w:bookmarkStart w:id="346" w:name="_Toc468110412"/>
      <w:bookmarkStart w:id="347" w:name="_Toc533179622"/>
      <w:bookmarkStart w:id="348" w:name="_Toc162885718"/>
      <w:r w:rsidRPr="003167FF">
        <w:t>6.5.2.9.2</w:t>
      </w:r>
      <w:r w:rsidRPr="003167FF">
        <w:tab/>
        <w:t>Reference point SEAL-X1 (between the key management server and the group management server)</w:t>
      </w:r>
      <w:bookmarkEnd w:id="341"/>
      <w:bookmarkEnd w:id="342"/>
      <w:bookmarkEnd w:id="343"/>
      <w:bookmarkEnd w:id="344"/>
      <w:bookmarkEnd w:id="345"/>
      <w:bookmarkEnd w:id="346"/>
      <w:bookmarkEnd w:id="347"/>
      <w:bookmarkEnd w:id="348"/>
    </w:p>
    <w:p w14:paraId="16E0F2D0" w14:textId="77777777" w:rsidR="00312C76" w:rsidRPr="003167FF" w:rsidRDefault="00312C76" w:rsidP="00312C76">
      <w:r w:rsidRPr="003167FF">
        <w:t>The SEAL-X1 reference point, which exists between the key management server and the group management server, provides a means for the key management server to provide security related information (e.g. encryption keys) to the group management server.</w:t>
      </w:r>
    </w:p>
    <w:p w14:paraId="4ECFD7E0" w14:textId="77777777" w:rsidR="00312C76" w:rsidRPr="003167FF" w:rsidRDefault="00312C76" w:rsidP="00312C76">
      <w:r w:rsidRPr="003167FF">
        <w:t>The SEAL-X1 reference point shall use the HTTP-1 and HTTP-2 reference points and may use the HTTP-3 reference point for transport and routing of security related information to the group management server.</w:t>
      </w:r>
    </w:p>
    <w:p w14:paraId="16997CB3" w14:textId="77777777" w:rsidR="00312C76" w:rsidRPr="003167FF" w:rsidRDefault="00312C76" w:rsidP="00312C76">
      <w:pPr>
        <w:pStyle w:val="NO"/>
      </w:pPr>
      <w:r w:rsidRPr="003167FF">
        <w:t>NOTE:</w:t>
      </w:r>
      <w:r w:rsidRPr="003167FF">
        <w:tab/>
        <w:t>SEAL-X1 is specified in subclause 5.1.1.1 of 3GPP TS 33.434 [29].</w:t>
      </w:r>
    </w:p>
    <w:p w14:paraId="1951AE14" w14:textId="77777777" w:rsidR="00312C76" w:rsidRPr="003167FF" w:rsidRDefault="00312C76" w:rsidP="00312C76">
      <w:pPr>
        <w:pStyle w:val="Heading5"/>
      </w:pPr>
      <w:bookmarkStart w:id="349" w:name="_Toc162885719"/>
      <w:r w:rsidRPr="003167FF">
        <w:t>6.5.2.9.</w:t>
      </w:r>
      <w:r w:rsidRPr="003167FF">
        <w:rPr>
          <w:lang w:eastAsia="zh-CN"/>
        </w:rPr>
        <w:t>3</w:t>
      </w:r>
      <w:r w:rsidRPr="003167FF">
        <w:tab/>
        <w:t xml:space="preserve">Reference point SEAL-X2 (between the group management server and the </w:t>
      </w:r>
      <w:r w:rsidRPr="003167FF">
        <w:rPr>
          <w:lang w:eastAsia="zh-CN"/>
        </w:rPr>
        <w:t>location management server</w:t>
      </w:r>
      <w:r w:rsidRPr="003167FF">
        <w:t>)</w:t>
      </w:r>
      <w:bookmarkEnd w:id="349"/>
    </w:p>
    <w:p w14:paraId="6D9000F1" w14:textId="77777777" w:rsidR="00312C76" w:rsidRPr="003167FF" w:rsidRDefault="00312C76" w:rsidP="00312C76">
      <w:r w:rsidRPr="003167FF">
        <w:t>The SEAL-X2 reference point enables the group management server to interact with the location management server.</w:t>
      </w:r>
    </w:p>
    <w:p w14:paraId="488108EC" w14:textId="77777777" w:rsidR="00312C76" w:rsidRPr="003167FF" w:rsidRDefault="00312C76" w:rsidP="00312C76">
      <w:r w:rsidRPr="003167FF">
        <w:t>The SEAL-X2 reference point supports:</w:t>
      </w:r>
    </w:p>
    <w:p w14:paraId="19402AD1" w14:textId="77777777" w:rsidR="00312C76" w:rsidRPr="003167FF" w:rsidRDefault="00312C76" w:rsidP="00312C76">
      <w:pPr>
        <w:pStyle w:val="B1"/>
      </w:pPr>
      <w:r w:rsidRPr="003167FF">
        <w:t>-</w:t>
      </w:r>
      <w:r w:rsidRPr="003167FF">
        <w:tab/>
        <w:t>the group management server to create a location-based group with the help from the location management server.</w:t>
      </w:r>
    </w:p>
    <w:p w14:paraId="4DB748AD" w14:textId="77777777" w:rsidR="00312C76" w:rsidRPr="003167FF" w:rsidRDefault="00312C76" w:rsidP="00312C76">
      <w:pPr>
        <w:pStyle w:val="Heading5"/>
      </w:pPr>
      <w:bookmarkStart w:id="350" w:name="_Toc91856624"/>
      <w:bookmarkStart w:id="351" w:name="_Toc162885720"/>
      <w:r w:rsidRPr="003167FF">
        <w:t>6.5.2.9.4</w:t>
      </w:r>
      <w:r w:rsidRPr="003167FF">
        <w:tab/>
        <w:t xml:space="preserve">Reference point SEAL-X3 (between the group management server and the </w:t>
      </w:r>
      <w:r w:rsidRPr="003167FF">
        <w:rPr>
          <w:lang w:eastAsia="zh-CN"/>
        </w:rPr>
        <w:t>configuration management server</w:t>
      </w:r>
      <w:r w:rsidRPr="003167FF">
        <w:t>)</w:t>
      </w:r>
      <w:bookmarkEnd w:id="350"/>
      <w:bookmarkEnd w:id="351"/>
    </w:p>
    <w:p w14:paraId="0B6BE9E5" w14:textId="77777777" w:rsidR="00312C76" w:rsidRPr="003167FF" w:rsidRDefault="00312C76" w:rsidP="00312C76">
      <w:r w:rsidRPr="003167FF">
        <w:t>The SEAL-X3 reference point enables the group management server to interact with the configuration management server.</w:t>
      </w:r>
    </w:p>
    <w:p w14:paraId="45F8AFE3" w14:textId="77777777" w:rsidR="00312C76" w:rsidRPr="003167FF" w:rsidRDefault="00312C76" w:rsidP="00312C76">
      <w:r w:rsidRPr="003167FF">
        <w:t>The SEAL-X3 reference point supports:</w:t>
      </w:r>
    </w:p>
    <w:p w14:paraId="70806C0E" w14:textId="77777777" w:rsidR="00312C76" w:rsidRPr="003167FF" w:rsidRDefault="00312C76" w:rsidP="00312C76">
      <w:pPr>
        <w:pStyle w:val="B1"/>
      </w:pPr>
      <w:r w:rsidRPr="003167FF">
        <w:t>-</w:t>
      </w:r>
      <w:r w:rsidRPr="003167FF">
        <w:tab/>
        <w:t>the group management server to retrieve VAL service data from the configuration management server.</w:t>
      </w:r>
    </w:p>
    <w:p w14:paraId="09BE5810" w14:textId="77777777" w:rsidR="00312C76" w:rsidRPr="003167FF" w:rsidRDefault="00312C76" w:rsidP="00312C76">
      <w:pPr>
        <w:pStyle w:val="Heading4"/>
      </w:pPr>
      <w:bookmarkStart w:id="352" w:name="_Toc162885721"/>
      <w:r w:rsidRPr="003167FF">
        <w:t>6.5.2.10</w:t>
      </w:r>
      <w:r w:rsidRPr="003167FF">
        <w:tab/>
        <w:t>Reference point VAL-UDB (between the VAL user database and the SEAL server)</w:t>
      </w:r>
      <w:bookmarkEnd w:id="352"/>
    </w:p>
    <w:p w14:paraId="664524C5" w14:textId="77777777" w:rsidR="00312C76" w:rsidRPr="003167FF" w:rsidRDefault="00312C76" w:rsidP="00312C76">
      <w:pPr>
        <w:rPr>
          <w:lang w:eastAsia="zh-CN"/>
        </w:rPr>
      </w:pPr>
      <w:r w:rsidRPr="003167FF">
        <w:rPr>
          <w:lang w:eastAsia="zh-CN"/>
        </w:rPr>
        <w:t>The VAL-</w:t>
      </w:r>
      <w:r w:rsidRPr="003167FF">
        <w:t>UDB</w:t>
      </w:r>
      <w:r w:rsidRPr="003167FF">
        <w:rPr>
          <w:lang w:eastAsia="zh-CN"/>
        </w:rPr>
        <w:t xml:space="preserve"> reference point, which exists between the VAL user database and the SEAL server, is used for:</w:t>
      </w:r>
    </w:p>
    <w:p w14:paraId="05A073EF" w14:textId="652B8234" w:rsidR="00312C76" w:rsidRPr="003167FF" w:rsidRDefault="00312C76" w:rsidP="00312C76">
      <w:pPr>
        <w:pStyle w:val="B1"/>
        <w:rPr>
          <w:lang w:eastAsia="zh-CN"/>
        </w:rPr>
      </w:pPr>
      <w:r w:rsidRPr="003167FF">
        <w:rPr>
          <w:lang w:eastAsia="zh-CN"/>
        </w:rPr>
        <w:t>-</w:t>
      </w:r>
      <w:r w:rsidRPr="003167FF">
        <w:rPr>
          <w:lang w:eastAsia="zh-CN"/>
        </w:rPr>
        <w:tab/>
        <w:t>storing the user profile data in the specific VAL user database;</w:t>
      </w:r>
    </w:p>
    <w:p w14:paraId="775AE47C" w14:textId="512EF429" w:rsidR="002A02C1" w:rsidRDefault="00312C76" w:rsidP="002A02C1">
      <w:pPr>
        <w:pStyle w:val="B1"/>
        <w:rPr>
          <w:lang w:eastAsia="zh-CN"/>
        </w:rPr>
      </w:pPr>
      <w:r w:rsidRPr="003167FF">
        <w:rPr>
          <w:lang w:eastAsia="zh-CN"/>
        </w:rPr>
        <w:t>-</w:t>
      </w:r>
      <w:r w:rsidRPr="003167FF">
        <w:rPr>
          <w:lang w:eastAsia="zh-CN"/>
        </w:rPr>
        <w:tab/>
        <w:t>obtaining the user profile from the specific VAL user database for further configuration in the UE</w:t>
      </w:r>
      <w:r w:rsidR="002A02C1" w:rsidRPr="002A02C1">
        <w:rPr>
          <w:lang w:eastAsia="zh-CN"/>
        </w:rPr>
        <w:t>;</w:t>
      </w:r>
    </w:p>
    <w:p w14:paraId="74FC5E3B" w14:textId="09A4F3B7" w:rsidR="002A02C1" w:rsidRDefault="002A02C1" w:rsidP="002A02C1">
      <w:pPr>
        <w:pStyle w:val="B1"/>
        <w:rPr>
          <w:lang w:eastAsia="zh-CN"/>
        </w:rPr>
      </w:pPr>
      <w:r>
        <w:rPr>
          <w:lang w:eastAsia="zh-CN"/>
        </w:rPr>
        <w:t>-</w:t>
      </w:r>
      <w:r>
        <w:rPr>
          <w:lang w:eastAsia="zh-CN"/>
        </w:rPr>
        <w:tab/>
        <w:t>updating the user profile data in the specific VAL user database; and</w:t>
      </w:r>
    </w:p>
    <w:p w14:paraId="778C4D8B" w14:textId="10B800F0" w:rsidR="00312C76" w:rsidRPr="003167FF" w:rsidRDefault="002A02C1" w:rsidP="002A02C1">
      <w:pPr>
        <w:pStyle w:val="B1"/>
        <w:rPr>
          <w:lang w:eastAsia="zh-CN"/>
        </w:rPr>
      </w:pPr>
      <w:r>
        <w:rPr>
          <w:lang w:eastAsia="zh-CN"/>
        </w:rPr>
        <w:t>-</w:t>
      </w:r>
      <w:r>
        <w:rPr>
          <w:lang w:eastAsia="zh-CN"/>
        </w:rPr>
        <w:tab/>
        <w:t>deleting the user profile data from the specific VAL user database.</w:t>
      </w:r>
    </w:p>
    <w:p w14:paraId="5C87D6C3" w14:textId="77777777" w:rsidR="00312C76" w:rsidRPr="003167FF" w:rsidRDefault="00312C76" w:rsidP="00312C76">
      <w:pPr>
        <w:pStyle w:val="NO"/>
      </w:pPr>
      <w:r w:rsidRPr="003167FF">
        <w:t>NOTE:</w:t>
      </w:r>
      <w:r w:rsidRPr="003167FF">
        <w:tab/>
        <w:t>The details of the VAL-UDB reference point is out of scope of the present document.</w:t>
      </w:r>
    </w:p>
    <w:p w14:paraId="6246EE0D" w14:textId="77777777" w:rsidR="00312C76" w:rsidRPr="003167FF" w:rsidRDefault="00312C76" w:rsidP="00312C76">
      <w:pPr>
        <w:pStyle w:val="Heading3"/>
      </w:pPr>
      <w:bookmarkStart w:id="353" w:name="_Toc162885722"/>
      <w:r w:rsidRPr="003167FF">
        <w:t>6.5.3</w:t>
      </w:r>
      <w:r w:rsidRPr="003167FF">
        <w:tab/>
        <w:t>Signalling control plane</w:t>
      </w:r>
      <w:bookmarkEnd w:id="328"/>
      <w:bookmarkEnd w:id="353"/>
    </w:p>
    <w:p w14:paraId="56274230" w14:textId="77777777" w:rsidR="00312C76" w:rsidRPr="003167FF" w:rsidRDefault="00312C76" w:rsidP="00312C76">
      <w:pPr>
        <w:pStyle w:val="Heading4"/>
      </w:pPr>
      <w:bookmarkStart w:id="354" w:name="_Toc424654412"/>
      <w:bookmarkStart w:id="355" w:name="_Toc428365005"/>
      <w:bookmarkStart w:id="356" w:name="_Toc433209613"/>
      <w:bookmarkStart w:id="357" w:name="_Toc453260124"/>
      <w:bookmarkStart w:id="358" w:name="_Toc453261011"/>
      <w:bookmarkStart w:id="359" w:name="_Toc453279748"/>
      <w:bookmarkStart w:id="360" w:name="_Toc459375086"/>
      <w:bookmarkStart w:id="361" w:name="_Toc468105324"/>
      <w:bookmarkStart w:id="362" w:name="_Toc468110419"/>
      <w:bookmarkStart w:id="363" w:name="_Toc533179633"/>
      <w:bookmarkStart w:id="364" w:name="_Toc162885723"/>
      <w:r w:rsidRPr="003167FF">
        <w:t>6.5.3.1</w:t>
      </w:r>
      <w:r w:rsidRPr="003167FF">
        <w:tab/>
        <w:t>General</w:t>
      </w:r>
      <w:bookmarkEnd w:id="354"/>
      <w:bookmarkEnd w:id="355"/>
      <w:bookmarkEnd w:id="356"/>
      <w:bookmarkEnd w:id="357"/>
      <w:bookmarkEnd w:id="358"/>
      <w:bookmarkEnd w:id="359"/>
      <w:bookmarkEnd w:id="360"/>
      <w:bookmarkEnd w:id="361"/>
      <w:bookmarkEnd w:id="362"/>
      <w:bookmarkEnd w:id="363"/>
      <w:bookmarkEnd w:id="364"/>
    </w:p>
    <w:p w14:paraId="3B2300A2" w14:textId="77777777" w:rsidR="00312C76" w:rsidRPr="003167FF" w:rsidRDefault="00312C76" w:rsidP="00312C76">
      <w:r w:rsidRPr="003167FF">
        <w:t>The reference points for the SIP and HTTP signalling are described in the following subclauses.</w:t>
      </w:r>
    </w:p>
    <w:p w14:paraId="48DC0E7C" w14:textId="77777777" w:rsidR="00312C76" w:rsidRPr="003167FF" w:rsidRDefault="00312C76" w:rsidP="00312C76">
      <w:pPr>
        <w:pStyle w:val="Heading4"/>
      </w:pPr>
      <w:bookmarkStart w:id="365" w:name="_Toc424654413"/>
      <w:bookmarkStart w:id="366" w:name="_Toc428365006"/>
      <w:bookmarkStart w:id="367" w:name="_Toc433209614"/>
      <w:bookmarkStart w:id="368" w:name="_Toc453260125"/>
      <w:bookmarkStart w:id="369" w:name="_Toc453261012"/>
      <w:bookmarkStart w:id="370" w:name="_Toc453279749"/>
      <w:bookmarkStart w:id="371" w:name="_Toc459375087"/>
      <w:bookmarkStart w:id="372" w:name="_Toc468105325"/>
      <w:bookmarkStart w:id="373" w:name="_Toc468110420"/>
      <w:bookmarkStart w:id="374" w:name="_Toc533179634"/>
      <w:bookmarkStart w:id="375" w:name="_Toc162885724"/>
      <w:r w:rsidRPr="003167FF">
        <w:t>6.5.3.2</w:t>
      </w:r>
      <w:r w:rsidRPr="003167FF">
        <w:tab/>
        <w:t>Reference point SIP-1(between the signalling user agent and the SIP core)</w:t>
      </w:r>
      <w:bookmarkEnd w:id="365"/>
      <w:bookmarkEnd w:id="366"/>
      <w:bookmarkEnd w:id="367"/>
      <w:bookmarkEnd w:id="368"/>
      <w:bookmarkEnd w:id="369"/>
      <w:bookmarkEnd w:id="370"/>
      <w:bookmarkEnd w:id="371"/>
      <w:bookmarkEnd w:id="372"/>
      <w:bookmarkEnd w:id="373"/>
      <w:bookmarkEnd w:id="374"/>
      <w:bookmarkEnd w:id="375"/>
    </w:p>
    <w:p w14:paraId="3D247766" w14:textId="77777777" w:rsidR="00312C76" w:rsidRPr="003167FF" w:rsidRDefault="00312C76" w:rsidP="00312C76">
      <w:r w:rsidRPr="003167FF">
        <w:t xml:space="preserve">The SIP-1 reference point, which exists between the signalling user agent and the SIP core for establishing a session in support of </w:t>
      </w:r>
      <w:r w:rsidRPr="003167FF">
        <w:rPr>
          <w:lang w:eastAsia="zh-CN"/>
        </w:rPr>
        <w:t>VAL service</w:t>
      </w:r>
      <w:r w:rsidRPr="003167FF">
        <w:t>, shall use the Gm reference point as defined in 3GPP TS 23.002 [</w:t>
      </w:r>
      <w:r w:rsidRPr="003167FF">
        <w:rPr>
          <w:lang w:eastAsia="zh-CN"/>
        </w:rPr>
        <w:t>14</w:t>
      </w:r>
      <w:r w:rsidRPr="003167FF">
        <w:t xml:space="preserve">] (with necessary enhancements to support </w:t>
      </w:r>
      <w:r w:rsidRPr="003167FF">
        <w:rPr>
          <w:lang w:eastAsia="zh-CN"/>
        </w:rPr>
        <w:t>VAL service</w:t>
      </w:r>
      <w:r w:rsidRPr="003167FF">
        <w:t xml:space="preserve"> requirements and profiled to meet the minimum requirements for support of </w:t>
      </w:r>
      <w:r w:rsidRPr="003167FF">
        <w:rPr>
          <w:lang w:eastAsia="zh-CN"/>
        </w:rPr>
        <w:t>VAL service</w:t>
      </w:r>
      <w:r w:rsidRPr="003167FF">
        <w:t>). The SIP-1 reference point fulfils the requirements of the GC1 reference point specified in 3GPP TS 23.468 [</w:t>
      </w:r>
      <w:r w:rsidRPr="003167FF">
        <w:rPr>
          <w:lang w:eastAsia="zh-CN"/>
        </w:rPr>
        <w:t>16</w:t>
      </w:r>
      <w:r w:rsidRPr="003167FF">
        <w:t>]. The SIP-1 reference point is used for:</w:t>
      </w:r>
    </w:p>
    <w:p w14:paraId="3B05616A" w14:textId="77777777" w:rsidR="00312C76" w:rsidRPr="003167FF" w:rsidRDefault="00312C76" w:rsidP="00312C76">
      <w:pPr>
        <w:pStyle w:val="B1"/>
      </w:pPr>
      <w:r w:rsidRPr="003167FF">
        <w:t>-</w:t>
      </w:r>
      <w:r w:rsidRPr="003167FF">
        <w:tab/>
        <w:t>SIP registration;</w:t>
      </w:r>
    </w:p>
    <w:p w14:paraId="587705C9" w14:textId="77777777" w:rsidR="00312C76" w:rsidRPr="003167FF" w:rsidRDefault="00312C76" w:rsidP="00312C76">
      <w:pPr>
        <w:pStyle w:val="B1"/>
      </w:pPr>
      <w:r w:rsidRPr="003167FF">
        <w:t>-</w:t>
      </w:r>
      <w:r w:rsidRPr="003167FF">
        <w:tab/>
        <w:t>authentication and security to the service layer;</w:t>
      </w:r>
    </w:p>
    <w:p w14:paraId="6925C789" w14:textId="77777777" w:rsidR="00312C76" w:rsidRPr="003167FF" w:rsidRDefault="00312C76" w:rsidP="00312C76">
      <w:pPr>
        <w:pStyle w:val="B1"/>
      </w:pPr>
      <w:r w:rsidRPr="003167FF">
        <w:t>-</w:t>
      </w:r>
      <w:r w:rsidRPr="003167FF">
        <w:tab/>
        <w:t>event subscription and event notification;</w:t>
      </w:r>
    </w:p>
    <w:p w14:paraId="6964B29A" w14:textId="77777777" w:rsidR="00312C76" w:rsidRPr="003167FF" w:rsidRDefault="00312C76" w:rsidP="00312C76">
      <w:pPr>
        <w:pStyle w:val="B1"/>
      </w:pPr>
      <w:r w:rsidRPr="003167FF">
        <w:t>-</w:t>
      </w:r>
      <w:r w:rsidRPr="003167FF">
        <w:tab/>
        <w:t>communication of the TMGI for multicast operation;</w:t>
      </w:r>
    </w:p>
    <w:p w14:paraId="5724A3FF" w14:textId="77777777" w:rsidR="00312C76" w:rsidRPr="003167FF" w:rsidRDefault="00312C76" w:rsidP="00312C76">
      <w:pPr>
        <w:pStyle w:val="B1"/>
      </w:pPr>
      <w:r w:rsidRPr="003167FF">
        <w:t>-</w:t>
      </w:r>
      <w:r w:rsidRPr="003167FF">
        <w:tab/>
        <w:t>overload control;</w:t>
      </w:r>
    </w:p>
    <w:p w14:paraId="33B4569D" w14:textId="77777777" w:rsidR="00312C76" w:rsidRPr="003167FF" w:rsidRDefault="00312C76" w:rsidP="00312C76">
      <w:pPr>
        <w:pStyle w:val="B1"/>
      </w:pPr>
      <w:r w:rsidRPr="003167FF">
        <w:t>-</w:t>
      </w:r>
      <w:r w:rsidRPr="003167FF">
        <w:tab/>
        <w:t>session management; and</w:t>
      </w:r>
    </w:p>
    <w:p w14:paraId="286B8ADF" w14:textId="77777777" w:rsidR="00312C76" w:rsidRPr="003167FF" w:rsidRDefault="00312C76" w:rsidP="00312C76">
      <w:pPr>
        <w:pStyle w:val="B1"/>
      </w:pPr>
      <w:r w:rsidRPr="003167FF">
        <w:t>-</w:t>
      </w:r>
      <w:r w:rsidRPr="003167FF">
        <w:tab/>
        <w:t>media negotiation.</w:t>
      </w:r>
    </w:p>
    <w:p w14:paraId="40BB4B94" w14:textId="77777777" w:rsidR="00312C76" w:rsidRPr="003167FF" w:rsidRDefault="00312C76" w:rsidP="00312C76">
      <w:pPr>
        <w:pStyle w:val="Heading4"/>
      </w:pPr>
      <w:bookmarkStart w:id="376" w:name="_Toc424654414"/>
      <w:bookmarkStart w:id="377" w:name="_Toc428365007"/>
      <w:bookmarkStart w:id="378" w:name="_Toc433209615"/>
      <w:bookmarkStart w:id="379" w:name="_Toc453260126"/>
      <w:bookmarkStart w:id="380" w:name="_Toc453261013"/>
      <w:bookmarkStart w:id="381" w:name="_Toc453279750"/>
      <w:bookmarkStart w:id="382" w:name="_Toc459375088"/>
      <w:bookmarkStart w:id="383" w:name="_Toc468105326"/>
      <w:bookmarkStart w:id="384" w:name="_Toc468110421"/>
      <w:bookmarkStart w:id="385" w:name="_Toc533179635"/>
      <w:bookmarkStart w:id="386" w:name="_Toc162885725"/>
      <w:r w:rsidRPr="003167FF">
        <w:t>6.5.3.3</w:t>
      </w:r>
      <w:r w:rsidRPr="003167FF">
        <w:tab/>
        <w:t>Reference point SIP-2 (between the SIP core and the SIP AS)</w:t>
      </w:r>
      <w:bookmarkEnd w:id="376"/>
      <w:bookmarkEnd w:id="377"/>
      <w:bookmarkEnd w:id="378"/>
      <w:bookmarkEnd w:id="379"/>
      <w:bookmarkEnd w:id="380"/>
      <w:bookmarkEnd w:id="381"/>
      <w:bookmarkEnd w:id="382"/>
      <w:bookmarkEnd w:id="383"/>
      <w:bookmarkEnd w:id="384"/>
      <w:bookmarkEnd w:id="385"/>
      <w:bookmarkEnd w:id="386"/>
    </w:p>
    <w:p w14:paraId="6C4F39F0" w14:textId="77777777" w:rsidR="00312C76" w:rsidRPr="003167FF" w:rsidRDefault="00312C76" w:rsidP="00312C76">
      <w:r w:rsidRPr="003167FF">
        <w:t xml:space="preserve">The SIP-2 reference point, which exists between the SIP core and the SIP AS for establishing a session in support of </w:t>
      </w:r>
      <w:r w:rsidRPr="003167FF">
        <w:rPr>
          <w:lang w:eastAsia="zh-CN"/>
        </w:rPr>
        <w:t>VAL service</w:t>
      </w:r>
      <w:r w:rsidRPr="003167FF">
        <w:t xml:space="preserve">, shall use the ISC </w:t>
      </w:r>
      <w:r w:rsidRPr="003167FF">
        <w:rPr>
          <w:rFonts w:eastAsia="Malgun Gothic"/>
          <w:lang w:eastAsia="ko-KR"/>
        </w:rPr>
        <w:t>and Ma reference points</w:t>
      </w:r>
      <w:r w:rsidRPr="003167FF">
        <w:t xml:space="preserve"> as defined in 3GPP TS 23.002 [</w:t>
      </w:r>
      <w:r w:rsidRPr="003167FF">
        <w:rPr>
          <w:lang w:eastAsia="zh-CN"/>
        </w:rPr>
        <w:t>14</w:t>
      </w:r>
      <w:r w:rsidRPr="003167FF">
        <w:t>]. The SIP-2 reference point is used for:</w:t>
      </w:r>
    </w:p>
    <w:p w14:paraId="366EAFD6" w14:textId="77777777" w:rsidR="00312C76" w:rsidRPr="003167FF" w:rsidRDefault="00312C76" w:rsidP="00312C76">
      <w:pPr>
        <w:pStyle w:val="B1"/>
      </w:pPr>
      <w:r w:rsidRPr="003167FF">
        <w:t>-</w:t>
      </w:r>
      <w:r w:rsidRPr="003167FF">
        <w:tab/>
        <w:t xml:space="preserve">notification to the </w:t>
      </w:r>
      <w:r w:rsidRPr="003167FF">
        <w:rPr>
          <w:lang w:eastAsia="zh-CN"/>
        </w:rPr>
        <w:t>VAL service</w:t>
      </w:r>
      <w:r w:rsidRPr="003167FF">
        <w:t xml:space="preserve"> server</w:t>
      </w:r>
      <w:r w:rsidRPr="003167FF">
        <w:rPr>
          <w:lang w:eastAsia="zh-CN"/>
        </w:rPr>
        <w:t>(s)</w:t>
      </w:r>
      <w:r w:rsidRPr="003167FF">
        <w:t xml:space="preserve"> of SIP registration by the </w:t>
      </w:r>
      <w:r w:rsidRPr="003167FF">
        <w:rPr>
          <w:lang w:eastAsia="zh-CN"/>
        </w:rPr>
        <w:t xml:space="preserve">VAL </w:t>
      </w:r>
      <w:r w:rsidRPr="003167FF">
        <w:t>UE;</w:t>
      </w:r>
    </w:p>
    <w:p w14:paraId="4F5C8420" w14:textId="77777777" w:rsidR="00312C76" w:rsidRPr="003167FF" w:rsidRDefault="00312C76" w:rsidP="00312C76">
      <w:pPr>
        <w:pStyle w:val="B1"/>
      </w:pPr>
      <w:r w:rsidRPr="003167FF">
        <w:t>-</w:t>
      </w:r>
      <w:r w:rsidRPr="003167FF">
        <w:tab/>
        <w:t>authentication and security to the service layer;</w:t>
      </w:r>
    </w:p>
    <w:p w14:paraId="2B45A23B" w14:textId="77777777" w:rsidR="00312C76" w:rsidRPr="003167FF" w:rsidRDefault="00312C76" w:rsidP="00312C76">
      <w:pPr>
        <w:pStyle w:val="B1"/>
      </w:pPr>
      <w:r w:rsidRPr="003167FF">
        <w:t>-</w:t>
      </w:r>
      <w:r w:rsidRPr="003167FF">
        <w:tab/>
        <w:t>event subscription and event notification;</w:t>
      </w:r>
    </w:p>
    <w:p w14:paraId="296D8CC6" w14:textId="77777777" w:rsidR="00312C76" w:rsidRPr="003167FF" w:rsidRDefault="00312C76" w:rsidP="00312C76">
      <w:pPr>
        <w:pStyle w:val="B1"/>
      </w:pPr>
      <w:r w:rsidRPr="003167FF">
        <w:t>-</w:t>
      </w:r>
      <w:r w:rsidRPr="003167FF">
        <w:tab/>
        <w:t>communication of the TMGI for multicast operation;</w:t>
      </w:r>
    </w:p>
    <w:p w14:paraId="6ABE4B83" w14:textId="77777777" w:rsidR="00312C76" w:rsidRPr="003167FF" w:rsidRDefault="00312C76" w:rsidP="00312C76">
      <w:pPr>
        <w:pStyle w:val="B1"/>
      </w:pPr>
      <w:r w:rsidRPr="003167FF">
        <w:t>-</w:t>
      </w:r>
      <w:r w:rsidRPr="003167FF">
        <w:tab/>
        <w:t>session management; and</w:t>
      </w:r>
    </w:p>
    <w:p w14:paraId="2163DAA6" w14:textId="77777777" w:rsidR="00312C76" w:rsidRPr="003167FF" w:rsidRDefault="00312C76" w:rsidP="00312C76">
      <w:pPr>
        <w:pStyle w:val="B1"/>
      </w:pPr>
      <w:r w:rsidRPr="003167FF">
        <w:t>-</w:t>
      </w:r>
      <w:r w:rsidRPr="003167FF">
        <w:tab/>
        <w:t>media negotiation.</w:t>
      </w:r>
    </w:p>
    <w:p w14:paraId="0EC7E807" w14:textId="77777777" w:rsidR="00312C76" w:rsidRPr="003167FF" w:rsidRDefault="00312C76" w:rsidP="00312C76">
      <w:pPr>
        <w:pStyle w:val="Heading4"/>
      </w:pPr>
      <w:bookmarkStart w:id="387" w:name="_Toc424654415"/>
      <w:bookmarkStart w:id="388" w:name="_Toc428365008"/>
      <w:bookmarkStart w:id="389" w:name="_Toc433209616"/>
      <w:bookmarkStart w:id="390" w:name="_Toc453260127"/>
      <w:bookmarkStart w:id="391" w:name="_Toc453261014"/>
      <w:bookmarkStart w:id="392" w:name="_Toc453279751"/>
      <w:bookmarkStart w:id="393" w:name="_Toc459375089"/>
      <w:bookmarkStart w:id="394" w:name="_Toc468105327"/>
      <w:bookmarkStart w:id="395" w:name="_Toc468110422"/>
      <w:bookmarkStart w:id="396" w:name="_Toc533179636"/>
      <w:bookmarkStart w:id="397" w:name="_Toc162885726"/>
      <w:r w:rsidRPr="003167FF">
        <w:t>6.5.3.4</w:t>
      </w:r>
      <w:r w:rsidRPr="003167FF">
        <w:tab/>
        <w:t>Reference point SIP-3 (between the SIP core and SIP core)</w:t>
      </w:r>
      <w:bookmarkEnd w:id="387"/>
      <w:bookmarkEnd w:id="388"/>
      <w:bookmarkEnd w:id="389"/>
      <w:bookmarkEnd w:id="390"/>
      <w:bookmarkEnd w:id="391"/>
      <w:bookmarkEnd w:id="392"/>
      <w:bookmarkEnd w:id="393"/>
      <w:bookmarkEnd w:id="394"/>
      <w:bookmarkEnd w:id="395"/>
      <w:bookmarkEnd w:id="396"/>
      <w:bookmarkEnd w:id="397"/>
    </w:p>
    <w:p w14:paraId="261D003A" w14:textId="77777777" w:rsidR="00312C76" w:rsidRPr="003167FF" w:rsidRDefault="00312C76" w:rsidP="00312C76">
      <w:r w:rsidRPr="003167FF">
        <w:t xml:space="preserve">The SIP-3 reference point, which exists between one SIP core and another SIP core for establishing a session in support of </w:t>
      </w:r>
      <w:r w:rsidRPr="003167FF">
        <w:rPr>
          <w:lang w:eastAsia="zh-CN"/>
        </w:rPr>
        <w:t>VAL service</w:t>
      </w:r>
      <w:r w:rsidRPr="003167FF">
        <w:t>, shall use the Mm and ICi reference points as defined in 3GPP TS 23.002 [</w:t>
      </w:r>
      <w:r w:rsidRPr="003167FF">
        <w:rPr>
          <w:lang w:eastAsia="zh-CN"/>
        </w:rPr>
        <w:t>14</w:t>
      </w:r>
      <w:r w:rsidRPr="003167FF">
        <w:t>]. The SIP-3 reference point is used for:</w:t>
      </w:r>
    </w:p>
    <w:p w14:paraId="419E86F0" w14:textId="77777777" w:rsidR="00312C76" w:rsidRPr="003167FF" w:rsidRDefault="00312C76" w:rsidP="00312C76">
      <w:pPr>
        <w:pStyle w:val="B1"/>
      </w:pPr>
      <w:r w:rsidRPr="003167FF">
        <w:t>-</w:t>
      </w:r>
      <w:r w:rsidRPr="003167FF">
        <w:tab/>
        <w:t>event subscription and event notification;</w:t>
      </w:r>
    </w:p>
    <w:p w14:paraId="79AB852B" w14:textId="77777777" w:rsidR="00312C76" w:rsidRPr="003167FF" w:rsidRDefault="00312C76" w:rsidP="00312C76">
      <w:pPr>
        <w:pStyle w:val="B1"/>
      </w:pPr>
      <w:r w:rsidRPr="003167FF">
        <w:t>-</w:t>
      </w:r>
      <w:r w:rsidRPr="003167FF">
        <w:tab/>
        <w:t>session management; and</w:t>
      </w:r>
    </w:p>
    <w:p w14:paraId="4420B69C" w14:textId="77777777" w:rsidR="00312C76" w:rsidRPr="003167FF" w:rsidRDefault="00312C76" w:rsidP="00312C76">
      <w:pPr>
        <w:pStyle w:val="B1"/>
      </w:pPr>
      <w:r w:rsidRPr="003167FF">
        <w:t>-</w:t>
      </w:r>
      <w:r w:rsidRPr="003167FF">
        <w:tab/>
        <w:t>media negotiation.</w:t>
      </w:r>
    </w:p>
    <w:p w14:paraId="360A5F68" w14:textId="77777777" w:rsidR="00312C76" w:rsidRPr="003167FF" w:rsidRDefault="00312C76" w:rsidP="00312C76">
      <w:pPr>
        <w:pStyle w:val="EditorsNote"/>
      </w:pPr>
      <w:r w:rsidRPr="003167FF">
        <w:t>Editor's note:</w:t>
      </w:r>
      <w:r w:rsidRPr="003167FF">
        <w:tab/>
        <w:t>it is FFS whether changes are needed to SIP-3 when used between servers in different trust domains.</w:t>
      </w:r>
    </w:p>
    <w:p w14:paraId="46FADF5D" w14:textId="77777777" w:rsidR="00312C76" w:rsidRPr="003167FF" w:rsidRDefault="00312C76" w:rsidP="00312C76">
      <w:pPr>
        <w:pStyle w:val="Heading4"/>
      </w:pPr>
      <w:bookmarkStart w:id="398" w:name="_Toc424654416"/>
      <w:bookmarkStart w:id="399" w:name="_Toc428365009"/>
      <w:bookmarkStart w:id="400" w:name="_Toc433209617"/>
      <w:bookmarkStart w:id="401" w:name="_Toc453260128"/>
      <w:bookmarkStart w:id="402" w:name="_Toc453261015"/>
      <w:bookmarkStart w:id="403" w:name="_Toc453279752"/>
      <w:bookmarkStart w:id="404" w:name="_Toc459375090"/>
      <w:bookmarkStart w:id="405" w:name="_Toc468105328"/>
      <w:bookmarkStart w:id="406" w:name="_Toc468110423"/>
      <w:bookmarkStart w:id="407" w:name="_Toc533179637"/>
      <w:bookmarkStart w:id="408" w:name="_Toc162885727"/>
      <w:r w:rsidRPr="003167FF">
        <w:t>6.5.3.5</w:t>
      </w:r>
      <w:r w:rsidRPr="003167FF">
        <w:tab/>
        <w:t>Reference point HTTP-1 (between the HTTP client and the HTTP proxy)</w:t>
      </w:r>
      <w:bookmarkEnd w:id="398"/>
      <w:bookmarkEnd w:id="399"/>
      <w:bookmarkEnd w:id="400"/>
      <w:bookmarkEnd w:id="401"/>
      <w:bookmarkEnd w:id="402"/>
      <w:bookmarkEnd w:id="403"/>
      <w:bookmarkEnd w:id="404"/>
      <w:bookmarkEnd w:id="405"/>
      <w:bookmarkEnd w:id="406"/>
      <w:bookmarkEnd w:id="407"/>
      <w:bookmarkEnd w:id="408"/>
    </w:p>
    <w:p w14:paraId="2157D0AC" w14:textId="77777777" w:rsidR="00312C76" w:rsidRPr="003167FF" w:rsidRDefault="00312C76" w:rsidP="00312C76">
      <w:r w:rsidRPr="003167FF">
        <w:t xml:space="preserve">The HTTP-1 reference point exists between the HTTP client and the HTTP proxy. Between the </w:t>
      </w:r>
      <w:r w:rsidRPr="003167FF">
        <w:rPr>
          <w:lang w:eastAsia="zh-CN"/>
        </w:rPr>
        <w:t xml:space="preserve">VAL </w:t>
      </w:r>
      <w:r w:rsidRPr="003167FF">
        <w:t>UE and the HTTP proxy</w:t>
      </w:r>
      <w:r w:rsidRPr="003167FF">
        <w:rPr>
          <w:lang w:eastAsia="zh-CN"/>
        </w:rPr>
        <w:t>,</w:t>
      </w:r>
      <w:r w:rsidRPr="003167FF">
        <w:t xml:space="preserve"> the HTTP-1 reference point shall use the Ut reference point as defined in 3GPP TS 23.002 [</w:t>
      </w:r>
      <w:r w:rsidRPr="003167FF">
        <w:rPr>
          <w:lang w:eastAsia="zh-CN"/>
        </w:rPr>
        <w:t>14</w:t>
      </w:r>
      <w:r w:rsidRPr="003167FF">
        <w:t xml:space="preserve">] (with necessary enhancements to support </w:t>
      </w:r>
      <w:r w:rsidRPr="003167FF">
        <w:rPr>
          <w:lang w:eastAsia="zh-CN"/>
        </w:rPr>
        <w:t>specific VAL service</w:t>
      </w:r>
      <w:r w:rsidRPr="003167FF">
        <w:t xml:space="preserve"> requirements). The HTTP-1 reference point is based on HTTP (which may be secured using e.g. SSL, TLS).</w:t>
      </w:r>
    </w:p>
    <w:p w14:paraId="40ED20D0" w14:textId="77777777" w:rsidR="00312C76" w:rsidRPr="003167FF" w:rsidRDefault="00312C76" w:rsidP="00312C76">
      <w:pPr>
        <w:pStyle w:val="Heading4"/>
      </w:pPr>
      <w:bookmarkStart w:id="409" w:name="_Toc433209619"/>
      <w:bookmarkStart w:id="410" w:name="_Toc453260129"/>
      <w:bookmarkStart w:id="411" w:name="_Toc453261016"/>
      <w:bookmarkStart w:id="412" w:name="_Toc453279753"/>
      <w:bookmarkStart w:id="413" w:name="_Toc459375091"/>
      <w:bookmarkStart w:id="414" w:name="_Toc468105329"/>
      <w:bookmarkStart w:id="415" w:name="_Toc468110424"/>
      <w:bookmarkStart w:id="416" w:name="_Toc533179638"/>
      <w:bookmarkStart w:id="417" w:name="_Toc162885728"/>
      <w:bookmarkStart w:id="418" w:name="_Toc424654424"/>
      <w:bookmarkStart w:id="419" w:name="_Toc428365011"/>
      <w:r w:rsidRPr="003167FF">
        <w:t>6.5.3.6</w:t>
      </w:r>
      <w:r w:rsidRPr="003167FF">
        <w:tab/>
        <w:t>Reference point HTTP-2 (between the HTTP proxy and the HTTP server)</w:t>
      </w:r>
      <w:bookmarkEnd w:id="409"/>
      <w:bookmarkEnd w:id="410"/>
      <w:bookmarkEnd w:id="411"/>
      <w:bookmarkEnd w:id="412"/>
      <w:bookmarkEnd w:id="413"/>
      <w:bookmarkEnd w:id="414"/>
      <w:bookmarkEnd w:id="415"/>
      <w:bookmarkEnd w:id="416"/>
      <w:bookmarkEnd w:id="417"/>
    </w:p>
    <w:p w14:paraId="6410AC98" w14:textId="77777777" w:rsidR="00312C76" w:rsidRPr="003167FF" w:rsidRDefault="00312C76" w:rsidP="00312C76">
      <w:r w:rsidRPr="003167FF">
        <w:t xml:space="preserve">The HTTP-2 reference point, which exists between the HTTP proxy and the HTTP server, is based on HTTP (which may be secured using e.g. SSL, TLS). </w:t>
      </w:r>
    </w:p>
    <w:p w14:paraId="6EBA25AC" w14:textId="77777777" w:rsidR="00312C76" w:rsidRPr="003167FF" w:rsidRDefault="00312C76" w:rsidP="00312C76">
      <w:pPr>
        <w:pStyle w:val="Heading4"/>
      </w:pPr>
      <w:bookmarkStart w:id="420" w:name="_Toc433209620"/>
      <w:bookmarkStart w:id="421" w:name="_Toc453260130"/>
      <w:bookmarkStart w:id="422" w:name="_Toc453261017"/>
      <w:bookmarkStart w:id="423" w:name="_Toc453279754"/>
      <w:bookmarkStart w:id="424" w:name="_Toc459375092"/>
      <w:bookmarkStart w:id="425" w:name="_Toc468105330"/>
      <w:bookmarkStart w:id="426" w:name="_Toc468110425"/>
      <w:bookmarkStart w:id="427" w:name="_Toc533179639"/>
      <w:bookmarkStart w:id="428" w:name="_Toc162885729"/>
      <w:r w:rsidRPr="003167FF">
        <w:t>6.5.3.7</w:t>
      </w:r>
      <w:r w:rsidRPr="003167FF">
        <w:tab/>
        <w:t>Reference point HTTP-3 (between the HTTP proxy and HTTP proxy)</w:t>
      </w:r>
      <w:bookmarkEnd w:id="420"/>
      <w:bookmarkEnd w:id="421"/>
      <w:bookmarkEnd w:id="422"/>
      <w:bookmarkEnd w:id="423"/>
      <w:bookmarkEnd w:id="424"/>
      <w:bookmarkEnd w:id="425"/>
      <w:bookmarkEnd w:id="426"/>
      <w:bookmarkEnd w:id="427"/>
      <w:bookmarkEnd w:id="428"/>
    </w:p>
    <w:p w14:paraId="76442B3F" w14:textId="77777777" w:rsidR="00312C76" w:rsidRPr="003167FF" w:rsidRDefault="00312C76" w:rsidP="00312C76">
      <w:r w:rsidRPr="003167FF">
        <w:t>The HTTP-3 reference point, which exists between the HTTP proxy and another HTTP proxy in a different network, is based on HTTP (which may be secured using e.g. SSL, TLS).</w:t>
      </w:r>
    </w:p>
    <w:p w14:paraId="303C0227" w14:textId="77777777" w:rsidR="00312C76" w:rsidRPr="003167FF" w:rsidRDefault="00312C76" w:rsidP="00312C76">
      <w:pPr>
        <w:pStyle w:val="EditorsNote"/>
      </w:pPr>
      <w:r w:rsidRPr="003167FF">
        <w:t>Editor's note:</w:t>
      </w:r>
      <w:r w:rsidRPr="003167FF">
        <w:tab/>
        <w:t>it is FFS whether changes are needed to HTTP-3 when used between servers in different trust domains.</w:t>
      </w:r>
    </w:p>
    <w:p w14:paraId="092B6C29" w14:textId="77777777" w:rsidR="00312C76" w:rsidRPr="003167FF" w:rsidRDefault="00312C76" w:rsidP="00312C76">
      <w:pPr>
        <w:pStyle w:val="Heading4"/>
      </w:pPr>
      <w:bookmarkStart w:id="429" w:name="_Toc433209621"/>
      <w:bookmarkStart w:id="430" w:name="_Toc453260131"/>
      <w:bookmarkStart w:id="431" w:name="_Toc453261018"/>
      <w:bookmarkStart w:id="432" w:name="_Toc453279755"/>
      <w:bookmarkStart w:id="433" w:name="_Toc459375093"/>
      <w:bookmarkStart w:id="434" w:name="_Toc468105331"/>
      <w:bookmarkStart w:id="435" w:name="_Toc468110426"/>
      <w:bookmarkStart w:id="436" w:name="_Toc533179640"/>
      <w:bookmarkStart w:id="437" w:name="_Toc162885730"/>
      <w:r w:rsidRPr="003167FF">
        <w:t>6.5.3.8</w:t>
      </w:r>
      <w:r w:rsidRPr="003167FF">
        <w:tab/>
        <w:t>Reference point AAA-1 (between the SIP database and the SIP core)</w:t>
      </w:r>
      <w:bookmarkEnd w:id="429"/>
      <w:bookmarkEnd w:id="430"/>
      <w:bookmarkEnd w:id="431"/>
      <w:bookmarkEnd w:id="432"/>
      <w:bookmarkEnd w:id="433"/>
      <w:bookmarkEnd w:id="434"/>
      <w:bookmarkEnd w:id="435"/>
      <w:bookmarkEnd w:id="436"/>
      <w:bookmarkEnd w:id="437"/>
    </w:p>
    <w:p w14:paraId="61E11A23" w14:textId="77777777" w:rsidR="00312C76" w:rsidRPr="003167FF" w:rsidRDefault="00312C76" w:rsidP="00312C76">
      <w:r w:rsidRPr="003167FF">
        <w:t>The AAA-1 reference point, which exists between the SIP database and the SIP core, is used by the SIP core to retrieve signalling plane data from the SIP database. The AAA-1 reference point utilises the Cx reference point as defined in 3GPP TS 23.002 [</w:t>
      </w:r>
      <w:r w:rsidRPr="003167FF">
        <w:rPr>
          <w:lang w:eastAsia="zh-CN"/>
        </w:rPr>
        <w:t>14</w:t>
      </w:r>
      <w:r w:rsidRPr="003167FF">
        <w:t>].</w:t>
      </w:r>
    </w:p>
    <w:p w14:paraId="13B4A83A" w14:textId="77777777" w:rsidR="00312C76" w:rsidRPr="003167FF" w:rsidRDefault="00312C76" w:rsidP="00312C76">
      <w:r w:rsidRPr="003167FF">
        <w:t xml:space="preserve">In some deployment scenarios the registrar and SIP database are located in the </w:t>
      </w:r>
      <w:r w:rsidRPr="003167FF">
        <w:rPr>
          <w:lang w:eastAsia="zh-CN"/>
        </w:rPr>
        <w:t>VAL</w:t>
      </w:r>
      <w:r w:rsidRPr="003167FF">
        <w:t xml:space="preserve"> service provider's network while the registrar finder is in the PLMN operator's network and the AAA-1 reference point is an inter-network interface.</w:t>
      </w:r>
    </w:p>
    <w:p w14:paraId="14A6880C" w14:textId="77777777" w:rsidR="00312C76" w:rsidRPr="003167FF" w:rsidRDefault="00312C76" w:rsidP="00312C76">
      <w:pPr>
        <w:pStyle w:val="Heading4"/>
      </w:pPr>
      <w:bookmarkStart w:id="438" w:name="_Toc533179641"/>
      <w:bookmarkStart w:id="439" w:name="_Toc162885731"/>
      <w:r w:rsidRPr="003167FF">
        <w:t>6.5.3.9</w:t>
      </w:r>
      <w:r w:rsidRPr="003167FF">
        <w:tab/>
        <w:t>Reference point AAA-2 (between the SIP core and Diameter proxy)</w:t>
      </w:r>
      <w:bookmarkEnd w:id="438"/>
      <w:bookmarkEnd w:id="439"/>
    </w:p>
    <w:p w14:paraId="53BDF911" w14:textId="77777777" w:rsidR="00312C76" w:rsidRPr="003167FF" w:rsidRDefault="00312C76" w:rsidP="00312C76">
      <w:r w:rsidRPr="003167FF">
        <w:t>The AAA-2 reference point, which exists between the SIP core / IMS and Diameter proxy for SIP registration during migration, shall use the Cx reference point as defined in 3GPP TS 23.002 [</w:t>
      </w:r>
      <w:r w:rsidRPr="003167FF">
        <w:rPr>
          <w:lang w:eastAsia="zh-CN"/>
        </w:rPr>
        <w:t>14</w:t>
      </w:r>
      <w:r w:rsidRPr="003167FF">
        <w:t>]. The AAA-2 reference point is used for:</w:t>
      </w:r>
    </w:p>
    <w:p w14:paraId="3A08F0AB" w14:textId="77777777" w:rsidR="00312C76" w:rsidRPr="003167FF" w:rsidRDefault="00312C76" w:rsidP="00312C76">
      <w:pPr>
        <w:pStyle w:val="B1"/>
      </w:pPr>
      <w:r w:rsidRPr="003167FF">
        <w:t>-</w:t>
      </w:r>
      <w:r w:rsidRPr="003167FF">
        <w:tab/>
        <w:t>authentication and security to the service layer for migration;</w:t>
      </w:r>
    </w:p>
    <w:p w14:paraId="0405B4C1" w14:textId="77777777" w:rsidR="00312C76" w:rsidRPr="003167FF" w:rsidRDefault="00312C76" w:rsidP="00312C76">
      <w:pPr>
        <w:pStyle w:val="Heading4"/>
      </w:pPr>
      <w:bookmarkStart w:id="440" w:name="_Toc162885732"/>
      <w:r w:rsidRPr="003167FF">
        <w:t>6.</w:t>
      </w:r>
      <w:r w:rsidRPr="003167FF">
        <w:rPr>
          <w:lang w:eastAsia="zh-CN"/>
        </w:rPr>
        <w:t>5</w:t>
      </w:r>
      <w:r w:rsidRPr="003167FF">
        <w:t>.3.10</w:t>
      </w:r>
      <w:r w:rsidRPr="003167FF">
        <w:tab/>
        <w:t>Reference point LWP-1 (between the LWP client and the LWP proxy)</w:t>
      </w:r>
      <w:bookmarkEnd w:id="440"/>
    </w:p>
    <w:p w14:paraId="69F4016A" w14:textId="77777777" w:rsidR="00312C76" w:rsidRPr="003167FF" w:rsidRDefault="00312C76" w:rsidP="00312C76">
      <w:r w:rsidRPr="003167FF">
        <w:t>The LWP-1 reference point exists between the LWP client and the LWP proxy.</w:t>
      </w:r>
    </w:p>
    <w:p w14:paraId="50E72D47" w14:textId="77777777" w:rsidR="00312C76" w:rsidRPr="003167FF" w:rsidRDefault="00312C76" w:rsidP="00312C76">
      <w:pPr>
        <w:pStyle w:val="Heading4"/>
      </w:pPr>
      <w:bookmarkStart w:id="441" w:name="_Toc162885733"/>
      <w:r w:rsidRPr="003167FF">
        <w:t>6.</w:t>
      </w:r>
      <w:r w:rsidRPr="003167FF">
        <w:rPr>
          <w:lang w:eastAsia="zh-CN"/>
        </w:rPr>
        <w:t>5</w:t>
      </w:r>
      <w:r w:rsidRPr="003167FF">
        <w:t>.3.11</w:t>
      </w:r>
      <w:r w:rsidRPr="003167FF">
        <w:tab/>
        <w:t>Reference point LWP-2 (between the LWP proxy and the LWP server)</w:t>
      </w:r>
      <w:bookmarkEnd w:id="441"/>
    </w:p>
    <w:p w14:paraId="4FC0DA9A" w14:textId="77777777" w:rsidR="00312C76" w:rsidRPr="003167FF" w:rsidRDefault="00312C76" w:rsidP="00312C76">
      <w:r w:rsidRPr="003167FF">
        <w:t xml:space="preserve">The LWP-2 reference point exists between the LWP proxy and the LWP server. </w:t>
      </w:r>
    </w:p>
    <w:p w14:paraId="348F2FAC" w14:textId="77777777" w:rsidR="00312C76" w:rsidRPr="003167FF" w:rsidRDefault="00312C76" w:rsidP="00312C76">
      <w:pPr>
        <w:pStyle w:val="Heading4"/>
      </w:pPr>
      <w:bookmarkStart w:id="442" w:name="_Toc162885734"/>
      <w:r w:rsidRPr="003167FF">
        <w:t>6.</w:t>
      </w:r>
      <w:r w:rsidRPr="003167FF">
        <w:rPr>
          <w:lang w:eastAsia="zh-CN"/>
        </w:rPr>
        <w:t>5</w:t>
      </w:r>
      <w:r w:rsidRPr="003167FF">
        <w:t>.3.12</w:t>
      </w:r>
      <w:r w:rsidRPr="003167FF">
        <w:tab/>
        <w:t>Reference point LWP-3 (between the LWP proxy and LWP proxy)</w:t>
      </w:r>
      <w:bookmarkEnd w:id="442"/>
    </w:p>
    <w:p w14:paraId="74249845" w14:textId="77777777" w:rsidR="00312C76" w:rsidRPr="003167FF" w:rsidRDefault="00312C76" w:rsidP="00312C76">
      <w:r w:rsidRPr="003167FF">
        <w:t>The LWP-3 reference point exists between the LWP proxy and another LWP proxy in a different network.</w:t>
      </w:r>
    </w:p>
    <w:p w14:paraId="3AF29783" w14:textId="77777777" w:rsidR="00312C76" w:rsidRPr="003167FF" w:rsidRDefault="00312C76" w:rsidP="00312C76">
      <w:pPr>
        <w:pStyle w:val="Heading4"/>
      </w:pPr>
      <w:bookmarkStart w:id="443" w:name="_Toc162885735"/>
      <w:r w:rsidRPr="003167FF">
        <w:t>6.</w:t>
      </w:r>
      <w:r w:rsidRPr="003167FF">
        <w:rPr>
          <w:lang w:eastAsia="zh-CN"/>
        </w:rPr>
        <w:t>5</w:t>
      </w:r>
      <w:r w:rsidRPr="003167FF">
        <w:t>.3.13</w:t>
      </w:r>
      <w:r w:rsidRPr="003167FF">
        <w:tab/>
        <w:t>Reference point LWP-HTTP-2 (between the LWP proxy and the HTTP server)</w:t>
      </w:r>
      <w:bookmarkEnd w:id="443"/>
    </w:p>
    <w:p w14:paraId="07AB4D97" w14:textId="77777777" w:rsidR="00312C76" w:rsidRPr="003167FF" w:rsidRDefault="00312C76" w:rsidP="00312C76">
      <w:r w:rsidRPr="003167FF">
        <w:t>The LWP-HTTP-2 reference point exists between the LWP proxy and the HTTP server. HTTP-2 and LWP-HTTP-2 reference points are equivalent.</w:t>
      </w:r>
    </w:p>
    <w:p w14:paraId="51CC5AE4" w14:textId="77777777" w:rsidR="00312C76" w:rsidRPr="003167FF" w:rsidRDefault="00312C76" w:rsidP="00312C76">
      <w:pPr>
        <w:pStyle w:val="Heading4"/>
      </w:pPr>
      <w:bookmarkStart w:id="444" w:name="_Toc162885736"/>
      <w:r w:rsidRPr="003167FF">
        <w:t>6.</w:t>
      </w:r>
      <w:r w:rsidRPr="003167FF">
        <w:rPr>
          <w:lang w:eastAsia="zh-CN"/>
        </w:rPr>
        <w:t>5</w:t>
      </w:r>
      <w:r w:rsidRPr="003167FF">
        <w:t>.3.14</w:t>
      </w:r>
      <w:r w:rsidRPr="003167FF">
        <w:tab/>
        <w:t>Reference point LWP-HTTP-3 (between the LWP proxy and the HTTP proxy)</w:t>
      </w:r>
      <w:bookmarkEnd w:id="444"/>
    </w:p>
    <w:p w14:paraId="27C7D025" w14:textId="77777777" w:rsidR="00312C76" w:rsidRPr="003167FF" w:rsidRDefault="00312C76" w:rsidP="00312C76">
      <w:r w:rsidRPr="003167FF">
        <w:t>The LWP-HTTP-3 reference point exists between the LWP proxy and another HTTP proxy in a different network. HTTP-3 and LWP-HTTP-3 reference points are equivalent.</w:t>
      </w:r>
    </w:p>
    <w:p w14:paraId="3788E3D3" w14:textId="77777777" w:rsidR="00312C76" w:rsidRPr="003167FF" w:rsidRDefault="00312C76" w:rsidP="00312C76">
      <w:pPr>
        <w:pStyle w:val="Heading1"/>
      </w:pPr>
      <w:bookmarkStart w:id="445" w:name="_Toc162885737"/>
      <w:bookmarkEnd w:id="418"/>
      <w:bookmarkEnd w:id="419"/>
      <w:r w:rsidRPr="003167FF">
        <w:t>7</w:t>
      </w:r>
      <w:r w:rsidRPr="003167FF">
        <w:tab/>
        <w:t>Identities</w:t>
      </w:r>
      <w:bookmarkEnd w:id="445"/>
    </w:p>
    <w:p w14:paraId="1998DAF7" w14:textId="77777777" w:rsidR="00312C76" w:rsidRPr="003167FF" w:rsidRDefault="00312C76" w:rsidP="00312C76">
      <w:pPr>
        <w:pStyle w:val="Heading2"/>
      </w:pPr>
      <w:bookmarkStart w:id="446" w:name="_Toc162885738"/>
      <w:bookmarkStart w:id="447" w:name="_Toc536270612"/>
      <w:bookmarkStart w:id="448" w:name="_Toc536270919"/>
      <w:bookmarkStart w:id="449" w:name="_Toc536271479"/>
      <w:r w:rsidRPr="003167FF">
        <w:t>7.1</w:t>
      </w:r>
      <w:r w:rsidRPr="003167FF">
        <w:tab/>
        <w:t>User identity (User ID)</w:t>
      </w:r>
      <w:bookmarkEnd w:id="446"/>
    </w:p>
    <w:p w14:paraId="1814E9E2" w14:textId="77777777" w:rsidR="00312C76" w:rsidRPr="003167FF" w:rsidRDefault="00312C76" w:rsidP="00312C76">
      <w:r w:rsidRPr="003167FF">
        <w:t>The VAL</w:t>
      </w:r>
      <w:r w:rsidRPr="003167FF">
        <w:rPr>
          <w:lang w:eastAsia="zh-CN"/>
        </w:rPr>
        <w:t xml:space="preserve"> </w:t>
      </w:r>
      <w:r w:rsidRPr="003167FF">
        <w:t xml:space="preserve">user presents the user identity to the identity management server during a user authentication transaction, to provide the identity management client a means for VAL service authentication. In general, since identity management is a common SEAL service, it uses a set of credentials (e.g. biometrics, secureID, username/password) that may not necessarily be tied to a single VAL service. The user credentials uniquely identifies the </w:t>
      </w:r>
      <w:r w:rsidRPr="003167FF">
        <w:rPr>
          <w:lang w:eastAsia="zh-CN"/>
        </w:rPr>
        <w:t>VAL</w:t>
      </w:r>
      <w:r w:rsidRPr="003167FF">
        <w:t xml:space="preserve"> user to the identity management server. </w:t>
      </w:r>
    </w:p>
    <w:p w14:paraId="755D46C2" w14:textId="77777777" w:rsidR="00312C76" w:rsidRPr="003167FF" w:rsidRDefault="00312C76" w:rsidP="00312C76">
      <w:pPr>
        <w:pStyle w:val="NO"/>
      </w:pPr>
      <w:r w:rsidRPr="003167FF">
        <w:t>NOTE:</w:t>
      </w:r>
      <w:r w:rsidRPr="003167FF">
        <w:tab/>
        <w:t>The specific security and authentication mechanisms required in order to use the user ID is specified in 3GPP TS 33.434 [29].</w:t>
      </w:r>
    </w:p>
    <w:p w14:paraId="16708182" w14:textId="77777777" w:rsidR="00312C76" w:rsidRPr="003167FF" w:rsidRDefault="00312C76" w:rsidP="00312C76">
      <w:pPr>
        <w:pStyle w:val="EditorsNote"/>
      </w:pPr>
      <w:r w:rsidRPr="003167FF">
        <w:t>Editor's note: The naming and definition of the identities in subclause 7 may require further study (e.g. renaming user identity to VAL user identity, and renaming VAL user identity to VAL service user identity).</w:t>
      </w:r>
    </w:p>
    <w:p w14:paraId="7525039B" w14:textId="77777777" w:rsidR="00312C76" w:rsidRPr="003167FF" w:rsidRDefault="00312C76" w:rsidP="00312C76">
      <w:pPr>
        <w:pStyle w:val="Heading2"/>
      </w:pPr>
      <w:bookmarkStart w:id="450" w:name="_Toc162885739"/>
      <w:r w:rsidRPr="003167FF">
        <w:t>7.2</w:t>
      </w:r>
      <w:r w:rsidRPr="003167FF">
        <w:tab/>
        <w:t>VAL user identity (VAL user ID)</w:t>
      </w:r>
      <w:bookmarkEnd w:id="447"/>
      <w:bookmarkEnd w:id="448"/>
      <w:bookmarkEnd w:id="449"/>
      <w:bookmarkEnd w:id="450"/>
    </w:p>
    <w:p w14:paraId="28085808" w14:textId="77777777" w:rsidR="00312C76" w:rsidRPr="003167FF" w:rsidRDefault="00312C76" w:rsidP="00312C76">
      <w:r w:rsidRPr="003167FF">
        <w:t xml:space="preserve">The </w:t>
      </w:r>
      <w:r w:rsidRPr="003167FF">
        <w:rPr>
          <w:lang w:eastAsia="zh-CN"/>
        </w:rPr>
        <w:t xml:space="preserve">VAL user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user. For example, the </w:t>
      </w:r>
      <w:r w:rsidRPr="003167FF">
        <w:rPr>
          <w:lang w:eastAsia="zh-CN"/>
        </w:rPr>
        <w:t xml:space="preserve">VAL user </w:t>
      </w:r>
      <w:r w:rsidRPr="003167FF">
        <w:t>ID may be a URI. The VAL user ID is used for authentication and authorization purposes for providing the VAL service towards the VAL user via the VAL UE. The VAL user ID also indicates the VAL service provider with whom the VAL user has a VAL service agreement. The VAL user may have VAL service agreement with several VAL service providers and thus will have obtained unique VAL user ID per VAL service provider. The VAL user ID can be used to access any SEAL service.</w:t>
      </w:r>
    </w:p>
    <w:p w14:paraId="6325F529" w14:textId="77777777" w:rsidR="00312C76" w:rsidRPr="003167FF" w:rsidRDefault="00312C76" w:rsidP="00312C76">
      <w:r w:rsidRPr="003167FF">
        <w:t>Based on the service agreement, VAL user ID may be mapped to a VAL UE ID.</w:t>
      </w:r>
    </w:p>
    <w:p w14:paraId="423AFFF5" w14:textId="77777777" w:rsidR="00312C76" w:rsidRPr="003167FF" w:rsidRDefault="00312C76" w:rsidP="00312C76">
      <w:pPr>
        <w:pStyle w:val="Heading2"/>
      </w:pPr>
      <w:bookmarkStart w:id="451" w:name="_Toc536270613"/>
      <w:bookmarkStart w:id="452" w:name="_Toc536270920"/>
      <w:bookmarkStart w:id="453" w:name="_Toc536271480"/>
      <w:bookmarkStart w:id="454" w:name="_Toc162885740"/>
      <w:r w:rsidRPr="003167FF">
        <w:t>7.3</w:t>
      </w:r>
      <w:r w:rsidRPr="003167FF">
        <w:tab/>
        <w:t>VAL UE identity (VAL UE ID)</w:t>
      </w:r>
      <w:bookmarkEnd w:id="451"/>
      <w:bookmarkEnd w:id="452"/>
      <w:bookmarkEnd w:id="453"/>
      <w:bookmarkEnd w:id="454"/>
    </w:p>
    <w:p w14:paraId="6C7A4094" w14:textId="77777777" w:rsidR="00312C76" w:rsidRPr="003167FF" w:rsidRDefault="00312C76" w:rsidP="00312C76">
      <w:r w:rsidRPr="003167FF">
        <w:t xml:space="preserve">The </w:t>
      </w:r>
      <w:r w:rsidRPr="003167FF">
        <w:rPr>
          <w:lang w:eastAsia="zh-CN"/>
        </w:rPr>
        <w:t xml:space="preserve">VAL UE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UE. For example, the </w:t>
      </w:r>
      <w:r w:rsidRPr="003167FF">
        <w:rPr>
          <w:lang w:eastAsia="zh-CN"/>
        </w:rPr>
        <w:t xml:space="preserve">VAL UE </w:t>
      </w:r>
      <w:r w:rsidRPr="003167FF">
        <w:t>ID for V2X service is mapped to the StationID as specified in ETSI TS 102 894-2 [25]. The VAL UE ID is used to address the VAL UE in order to send VAL messages or to access SEAL services.</w:t>
      </w:r>
    </w:p>
    <w:p w14:paraId="290C6128" w14:textId="77777777" w:rsidR="00312C76" w:rsidRPr="003167FF" w:rsidRDefault="00312C76" w:rsidP="00312C76">
      <w:r w:rsidRPr="003167FF">
        <w:t>Based on the service agreement, GPSI (as specified in 3GPP TS 23.003</w:t>
      </w:r>
      <w:r w:rsidRPr="003167FF">
        <w:rPr>
          <w:lang w:eastAsia="zh-CN"/>
        </w:rPr>
        <w:t xml:space="preserve"> [38]</w:t>
      </w:r>
      <w:r w:rsidRPr="003167FF">
        <w:t>) may be used as VAL UE identity.</w:t>
      </w:r>
    </w:p>
    <w:p w14:paraId="5AF80AE1" w14:textId="77777777" w:rsidR="00312C76" w:rsidRPr="003167FF" w:rsidRDefault="00312C76" w:rsidP="00312C76">
      <w:pPr>
        <w:pStyle w:val="Heading2"/>
      </w:pPr>
      <w:bookmarkStart w:id="455" w:name="_Toc536270614"/>
      <w:bookmarkStart w:id="456" w:name="_Toc536270921"/>
      <w:bookmarkStart w:id="457" w:name="_Toc536271481"/>
      <w:bookmarkStart w:id="458" w:name="_Toc162885741"/>
      <w:r w:rsidRPr="003167FF">
        <w:t>7.4</w:t>
      </w:r>
      <w:r w:rsidRPr="003167FF">
        <w:tab/>
        <w:t>VAL service identity (VAL service ID)</w:t>
      </w:r>
      <w:bookmarkEnd w:id="455"/>
      <w:bookmarkEnd w:id="456"/>
      <w:bookmarkEnd w:id="457"/>
      <w:bookmarkEnd w:id="458"/>
    </w:p>
    <w:p w14:paraId="78C64149" w14:textId="77777777" w:rsidR="00312C76" w:rsidRPr="003167FF" w:rsidRDefault="00312C76" w:rsidP="00312C76">
      <w:pPr>
        <w:rPr>
          <w:noProof/>
        </w:rPr>
      </w:pPr>
      <w:r w:rsidRPr="003167FF">
        <w:t>The VAL service ID is a unique identifier that represents the VAL service. A VAL server provides a list of VAL services towards the VAL users or VAL UE. Each VAL service is uniquely identified by a VAL service ID, which is an identifier of the VAL application providing that VAL service. The VAL service ID can be used for policy mapping, QoS handling for VAL communication and VAL message distribution. For example, an identifier of a V2X service, e.g. ITS-AID or PSID specified in ETSI TS 102 965 [26] and ISO TS 17419 [27], can be used as a V2X service ID.</w:t>
      </w:r>
    </w:p>
    <w:p w14:paraId="68C38EC5" w14:textId="77777777" w:rsidR="00312C76" w:rsidRPr="003167FF" w:rsidRDefault="00312C76" w:rsidP="00312C76">
      <w:pPr>
        <w:pStyle w:val="Heading2"/>
      </w:pPr>
      <w:bookmarkStart w:id="459" w:name="_Toc536270615"/>
      <w:bookmarkStart w:id="460" w:name="_Toc536270922"/>
      <w:bookmarkStart w:id="461" w:name="_Toc536271482"/>
      <w:bookmarkStart w:id="462" w:name="_Toc162885742"/>
      <w:r w:rsidRPr="003167FF">
        <w:t>7.5</w:t>
      </w:r>
      <w:r w:rsidRPr="003167FF">
        <w:tab/>
        <w:t>VAL group identity (VAL group ID)</w:t>
      </w:r>
      <w:bookmarkEnd w:id="459"/>
      <w:bookmarkEnd w:id="460"/>
      <w:bookmarkEnd w:id="461"/>
      <w:bookmarkEnd w:id="462"/>
    </w:p>
    <w:p w14:paraId="31490225" w14:textId="77777777" w:rsidR="00312C76" w:rsidRPr="003167FF" w:rsidRDefault="00312C76" w:rsidP="00312C76">
      <w:r w:rsidRPr="003167FF">
        <w:t xml:space="preserve">The </w:t>
      </w:r>
      <w:r w:rsidRPr="003167FF">
        <w:rPr>
          <w:lang w:eastAsia="zh-CN"/>
        </w:rPr>
        <w:t xml:space="preserve">VAL </w:t>
      </w:r>
      <w:r w:rsidRPr="003167FF">
        <w:t xml:space="preserve">group ID is a unique identifier within the VAL service that represents a set of </w:t>
      </w:r>
      <w:r w:rsidRPr="003167FF">
        <w:rPr>
          <w:lang w:eastAsia="zh-CN"/>
        </w:rPr>
        <w:t>VAL users or VAL UE according to the VAL service</w:t>
      </w:r>
      <w:r w:rsidRPr="003167FF">
        <w:t xml:space="preserve">. The set of </w:t>
      </w:r>
      <w:r w:rsidRPr="003167FF">
        <w:rPr>
          <w:lang w:eastAsia="zh-CN"/>
        </w:rPr>
        <w:t xml:space="preserve">VAL </w:t>
      </w:r>
      <w:r w:rsidRPr="003167FF">
        <w:t xml:space="preserve">users may belong to the same or different </w:t>
      </w:r>
      <w:r w:rsidRPr="003167FF">
        <w:rPr>
          <w:lang w:eastAsia="zh-CN"/>
        </w:rPr>
        <w:t>VAL service providers</w:t>
      </w:r>
      <w:r w:rsidRPr="003167FF">
        <w:t xml:space="preserve">. </w:t>
      </w:r>
      <w:r w:rsidRPr="003167FF">
        <w:rPr>
          <w:lang w:eastAsia="zh-CN"/>
        </w:rPr>
        <w:t>It indicates</w:t>
      </w:r>
      <w:r w:rsidRPr="003167FF">
        <w:t xml:space="preserve"> the VAL application server where the group is defined.</w:t>
      </w:r>
    </w:p>
    <w:p w14:paraId="58E41277" w14:textId="77777777" w:rsidR="00312C76" w:rsidRPr="003167FF" w:rsidRDefault="00312C76" w:rsidP="00312C76">
      <w:pPr>
        <w:pStyle w:val="Heading2"/>
      </w:pPr>
      <w:bookmarkStart w:id="463" w:name="_Toc533179649"/>
      <w:bookmarkStart w:id="464" w:name="_Toc162885743"/>
      <w:bookmarkStart w:id="465" w:name="_Toc536270616"/>
      <w:bookmarkStart w:id="466" w:name="_Toc536270923"/>
      <w:bookmarkStart w:id="467" w:name="_Toc536271483"/>
      <w:r w:rsidRPr="003167FF">
        <w:t>7.6</w:t>
      </w:r>
      <w:r w:rsidRPr="003167FF">
        <w:tab/>
        <w:t>VAL system identity (VAL system ID)</w:t>
      </w:r>
      <w:bookmarkEnd w:id="463"/>
      <w:bookmarkEnd w:id="464"/>
    </w:p>
    <w:p w14:paraId="40A554F1" w14:textId="77777777" w:rsidR="00312C76" w:rsidRPr="003167FF" w:rsidRDefault="00312C76" w:rsidP="00312C76">
      <w:r w:rsidRPr="003167FF">
        <w:t>The VAL system ID is a globally unique identifier representing a VAL system.</w:t>
      </w:r>
    </w:p>
    <w:p w14:paraId="21B8891B" w14:textId="77777777" w:rsidR="00312C76" w:rsidRPr="003167FF" w:rsidRDefault="00312C76" w:rsidP="00312C76">
      <w:pPr>
        <w:pStyle w:val="Heading2"/>
      </w:pPr>
      <w:bookmarkStart w:id="468" w:name="_Toc162885744"/>
      <w:r w:rsidRPr="003167FF">
        <w:t>7.7</w:t>
      </w:r>
      <w:r w:rsidRPr="003167FF">
        <w:tab/>
        <w:t>VAL Stream ID</w:t>
      </w:r>
      <w:bookmarkEnd w:id="468"/>
    </w:p>
    <w:p w14:paraId="3F708555" w14:textId="77777777" w:rsidR="00312C76" w:rsidRPr="003167FF" w:rsidRDefault="00312C76" w:rsidP="00312C76">
      <w:pPr>
        <w:pStyle w:val="EW"/>
        <w:ind w:left="1418"/>
        <w:rPr>
          <w:bCs/>
        </w:rPr>
      </w:pPr>
      <w:r w:rsidRPr="003167FF">
        <w:rPr>
          <w:bCs/>
        </w:rPr>
        <w:t xml:space="preserve">A VAL Stream ID is an identity used by the VAL server to identify a VAL stream. </w:t>
      </w:r>
    </w:p>
    <w:p w14:paraId="5AB7F461" w14:textId="77777777" w:rsidR="00312C76" w:rsidRPr="003167FF" w:rsidRDefault="00312C76" w:rsidP="00312C76">
      <w:pPr>
        <w:pStyle w:val="Heading1"/>
      </w:pPr>
      <w:bookmarkStart w:id="469" w:name="_Toc162885745"/>
      <w:bookmarkEnd w:id="465"/>
      <w:bookmarkEnd w:id="466"/>
      <w:bookmarkEnd w:id="467"/>
      <w:r w:rsidRPr="003167FF">
        <w:t>8</w:t>
      </w:r>
      <w:r w:rsidRPr="003167FF">
        <w:tab/>
        <w:t>Application of functional model to deploymen</w:t>
      </w:r>
      <w:bookmarkEnd w:id="302"/>
      <w:r w:rsidRPr="003167FF">
        <w:t>ts</w:t>
      </w:r>
      <w:bookmarkEnd w:id="469"/>
    </w:p>
    <w:p w14:paraId="5E2719A8" w14:textId="77777777" w:rsidR="00312C76" w:rsidRPr="003167FF" w:rsidRDefault="00312C76" w:rsidP="00312C76">
      <w:pPr>
        <w:pStyle w:val="Heading2"/>
        <w:rPr>
          <w:rFonts w:eastAsia="SimSun"/>
          <w:lang w:eastAsia="zh-CN"/>
        </w:rPr>
      </w:pPr>
      <w:bookmarkStart w:id="470" w:name="_Toc162885746"/>
      <w:bookmarkStart w:id="471" w:name="_Toc528832098"/>
      <w:bookmarkStart w:id="472" w:name="_Toc528832288"/>
      <w:bookmarkStart w:id="473" w:name="_Toc536270607"/>
      <w:bookmarkStart w:id="474" w:name="_Toc536270914"/>
      <w:bookmarkStart w:id="475" w:name="_Toc2819273"/>
      <w:bookmarkStart w:id="476" w:name="_Toc526019530"/>
      <w:r w:rsidRPr="003167FF">
        <w:rPr>
          <w:rFonts w:eastAsia="SimSun"/>
          <w:lang w:eastAsia="zh-CN"/>
        </w:rPr>
        <w:t>8.1</w:t>
      </w:r>
      <w:r w:rsidRPr="003167FF">
        <w:rPr>
          <w:rFonts w:eastAsia="SimSun"/>
          <w:lang w:eastAsia="zh-CN"/>
        </w:rPr>
        <w:tab/>
        <w:t>General</w:t>
      </w:r>
      <w:bookmarkEnd w:id="470"/>
    </w:p>
    <w:p w14:paraId="1D103BDE" w14:textId="77777777" w:rsidR="00312C76" w:rsidRPr="003167FF" w:rsidRDefault="00312C76" w:rsidP="00312C76">
      <w:r w:rsidRPr="003167FF">
        <w:t>This clause describes deployments of the functional model specified in clause 6.</w:t>
      </w:r>
    </w:p>
    <w:p w14:paraId="12D57477" w14:textId="77777777" w:rsidR="00312C76" w:rsidRPr="003167FF" w:rsidRDefault="00312C76" w:rsidP="00312C76">
      <w:pPr>
        <w:pStyle w:val="Heading2"/>
        <w:rPr>
          <w:rFonts w:eastAsia="SimSun"/>
          <w:lang w:eastAsia="zh-CN"/>
        </w:rPr>
      </w:pPr>
      <w:bookmarkStart w:id="477" w:name="_Toc162885747"/>
      <w:r w:rsidRPr="003167FF">
        <w:rPr>
          <w:rFonts w:eastAsia="SimSun"/>
          <w:lang w:eastAsia="zh-CN"/>
        </w:rPr>
        <w:t>8.2</w:t>
      </w:r>
      <w:r w:rsidRPr="003167FF">
        <w:rPr>
          <w:rFonts w:eastAsia="SimSun"/>
          <w:lang w:eastAsia="zh-CN"/>
        </w:rPr>
        <w:tab/>
        <w:t>Deployment of SEAL server(s)</w:t>
      </w:r>
      <w:bookmarkEnd w:id="477"/>
    </w:p>
    <w:p w14:paraId="21E1B147" w14:textId="77777777" w:rsidR="00312C76" w:rsidRPr="003167FF" w:rsidRDefault="00312C76" w:rsidP="00312C76">
      <w:pPr>
        <w:rPr>
          <w:rFonts w:eastAsia="SimSun"/>
          <w:lang w:eastAsia="zh-CN"/>
        </w:rPr>
      </w:pPr>
      <w:r w:rsidRPr="003167FF">
        <w:rPr>
          <w:noProof/>
        </w:rPr>
        <w:t>The SEAL server(s) may be deployed either in the PLMN operator domain or deployed in the VAL service provider domain. The SEAL server(s) connects with the 3GPP network system in one or more PLMN operator domain. The SEAL server(s) may be supporting multiple VAL servers.</w:t>
      </w:r>
    </w:p>
    <w:p w14:paraId="6A5AC589" w14:textId="77777777" w:rsidR="00312C76" w:rsidRPr="003167FF" w:rsidRDefault="00312C76" w:rsidP="00312C76">
      <w:pPr>
        <w:pStyle w:val="Heading3"/>
      </w:pPr>
      <w:bookmarkStart w:id="478" w:name="_Toc162885748"/>
      <w:r w:rsidRPr="003167FF">
        <w:t>8.2.1</w:t>
      </w:r>
      <w:r w:rsidRPr="003167FF">
        <w:tab/>
        <w:t>SEAL server(s) deployment in PLMN operator domain</w:t>
      </w:r>
      <w:bookmarkEnd w:id="478"/>
    </w:p>
    <w:bookmarkEnd w:id="471"/>
    <w:bookmarkEnd w:id="472"/>
    <w:bookmarkEnd w:id="473"/>
    <w:bookmarkEnd w:id="474"/>
    <w:bookmarkEnd w:id="475"/>
    <w:p w14:paraId="37590352" w14:textId="77777777" w:rsidR="00312C76" w:rsidRPr="003167FF" w:rsidRDefault="00312C76" w:rsidP="00312C76">
      <w:pPr>
        <w:rPr>
          <w:noProof/>
        </w:rPr>
      </w:pPr>
      <w:r w:rsidRPr="003167FF">
        <w:rPr>
          <w:noProof/>
        </w:rPr>
        <w:t>Figure 8.2.1-1 illustrates deployment of the SEAL server(s) in a single PLMN operator domain and the VAL server(s) in the VAL service provider domain.</w:t>
      </w:r>
    </w:p>
    <w:p w14:paraId="6CE11F80" w14:textId="77777777" w:rsidR="00312C76" w:rsidRPr="003167FF" w:rsidRDefault="00312C76" w:rsidP="00312C76">
      <w:pPr>
        <w:pStyle w:val="TH"/>
        <w:rPr>
          <w:noProof/>
        </w:rPr>
      </w:pPr>
      <w:r w:rsidRPr="003167FF">
        <w:rPr>
          <w:noProof/>
        </w:rPr>
        <w:object w:dxaOrig="6153" w:dyaOrig="4817" w14:anchorId="00C87093">
          <v:shape id="_x0000_i1032" type="#_x0000_t75" style="width:307.9pt;height:242.25pt" o:ole="">
            <v:imagedata r:id="rId25" o:title=""/>
          </v:shape>
          <o:OLEObject Type="Embed" ProgID="Visio.Drawing.11" ShapeID="_x0000_i1032" DrawAspect="Content" ObjectID="_1778735903" r:id="rId26"/>
        </w:object>
      </w:r>
    </w:p>
    <w:p w14:paraId="138272FB" w14:textId="77777777" w:rsidR="00312C76" w:rsidRPr="003167FF" w:rsidRDefault="00312C76" w:rsidP="00312C76">
      <w:pPr>
        <w:pStyle w:val="TF"/>
      </w:pPr>
      <w:r w:rsidRPr="003167FF">
        <w:t>Figure 8.2.1-1: SEAL server(s) deployed in a single PLMN operator domain</w:t>
      </w:r>
    </w:p>
    <w:p w14:paraId="0E81B5DE" w14:textId="77777777" w:rsidR="00312C76" w:rsidRPr="003167FF" w:rsidRDefault="00312C76" w:rsidP="00312C76">
      <w:pPr>
        <w:rPr>
          <w:noProof/>
        </w:rPr>
      </w:pPr>
      <w:r w:rsidRPr="003167FF">
        <w:rPr>
          <w:noProof/>
        </w:rPr>
        <w:t>Figure 8.2.1-2 illustrates the deployment of SEAL server(s) in multiple PLMN operator domain and provides SEAL services to the VAL server(s) deployed in the VAL service provider domain. SEAL servers deployed in multiple PLMN operator domain are not interconnected.</w:t>
      </w:r>
    </w:p>
    <w:p w14:paraId="212ABF58" w14:textId="77777777" w:rsidR="00312C76" w:rsidRPr="003167FF" w:rsidRDefault="00312C76" w:rsidP="00312C76">
      <w:pPr>
        <w:pStyle w:val="TH"/>
        <w:rPr>
          <w:noProof/>
        </w:rPr>
      </w:pPr>
      <w:r w:rsidRPr="003167FF">
        <w:rPr>
          <w:noProof/>
        </w:rPr>
        <w:object w:dxaOrig="7591" w:dyaOrig="5338" w14:anchorId="24936722">
          <v:shape id="_x0000_i1033" type="#_x0000_t75" style="width:344.65pt;height:242.25pt" o:ole="">
            <v:imagedata r:id="rId27" o:title=""/>
          </v:shape>
          <o:OLEObject Type="Embed" ProgID="Visio.Drawing.11" ShapeID="_x0000_i1033" DrawAspect="Content" ObjectID="_1778735904" r:id="rId28"/>
        </w:object>
      </w:r>
    </w:p>
    <w:p w14:paraId="7FFB678F" w14:textId="77777777" w:rsidR="00312C76" w:rsidRPr="003167FF" w:rsidRDefault="00312C76" w:rsidP="00312C76">
      <w:pPr>
        <w:pStyle w:val="TF"/>
      </w:pPr>
      <w:r w:rsidRPr="003167FF">
        <w:rPr>
          <w:noProof/>
        </w:rPr>
        <w:t xml:space="preserve">Figure 8.2.1-2: </w:t>
      </w:r>
      <w:r w:rsidRPr="003167FF">
        <w:t xml:space="preserve">SEAL server(s) deployed </w:t>
      </w:r>
      <w:r w:rsidRPr="003167FF">
        <w:rPr>
          <w:noProof/>
        </w:rPr>
        <w:t>in multiple PLMN operator domain without interconnection between SEAL servers</w:t>
      </w:r>
    </w:p>
    <w:p w14:paraId="6AC0DBEC" w14:textId="77777777" w:rsidR="00312C76" w:rsidRPr="003167FF" w:rsidRDefault="00312C76" w:rsidP="00312C76">
      <w:pPr>
        <w:rPr>
          <w:noProof/>
        </w:rPr>
      </w:pPr>
      <w:bookmarkStart w:id="479" w:name="_Toc521435194"/>
      <w:bookmarkStart w:id="480" w:name="_Toc536270610"/>
      <w:bookmarkStart w:id="481" w:name="_Toc536270917"/>
      <w:bookmarkStart w:id="482" w:name="_Toc2819276"/>
      <w:r w:rsidRPr="003167FF">
        <w:rPr>
          <w:noProof/>
        </w:rPr>
        <w:t>Figure 8.2.1-3 illustrates the deployment of SEAL servers in multiple PLMN operator domain and provides SEAL services to the VAL server(s) deployed in the VAL service provider domain. SEAL servers deployed in multiple PLMN operator domain are interconnected.</w:t>
      </w:r>
    </w:p>
    <w:p w14:paraId="03C1DA0F" w14:textId="77777777" w:rsidR="00312C76" w:rsidRPr="003167FF" w:rsidRDefault="00312C76" w:rsidP="00312C76">
      <w:pPr>
        <w:pStyle w:val="TH"/>
        <w:rPr>
          <w:noProof/>
        </w:rPr>
      </w:pPr>
      <w:r w:rsidRPr="003167FF">
        <w:rPr>
          <w:noProof/>
        </w:rPr>
        <w:object w:dxaOrig="8767" w:dyaOrig="5817" w14:anchorId="45E851E1">
          <v:shape id="_x0000_i1034" type="#_x0000_t75" style="width:365.25pt;height:240.4pt" o:ole="">
            <v:imagedata r:id="rId29" o:title=""/>
          </v:shape>
          <o:OLEObject Type="Embed" ProgID="Visio.Drawing.11" ShapeID="_x0000_i1034" DrawAspect="Content" ObjectID="_1778735905" r:id="rId30"/>
        </w:object>
      </w:r>
    </w:p>
    <w:p w14:paraId="3ED72573" w14:textId="77777777" w:rsidR="00312C76" w:rsidRPr="003167FF" w:rsidRDefault="00312C76" w:rsidP="00312C76">
      <w:pPr>
        <w:pStyle w:val="TF"/>
        <w:rPr>
          <w:noProof/>
        </w:rPr>
      </w:pPr>
      <w:r w:rsidRPr="003167FF">
        <w:rPr>
          <w:noProof/>
        </w:rPr>
        <w:t xml:space="preserve">Figure 8.2.1-3: </w:t>
      </w:r>
      <w:r w:rsidRPr="003167FF">
        <w:t xml:space="preserve">SEAL server(s) deployed </w:t>
      </w:r>
      <w:r w:rsidRPr="003167FF">
        <w:rPr>
          <w:noProof/>
        </w:rPr>
        <w:t>in multiple PLMN operator domain with interconnection between SEAL servers</w:t>
      </w:r>
    </w:p>
    <w:p w14:paraId="5EC488DD" w14:textId="77777777" w:rsidR="00312C76" w:rsidRPr="003167FF" w:rsidRDefault="00312C76" w:rsidP="00312C76">
      <w:pPr>
        <w:rPr>
          <w:noProof/>
        </w:rPr>
      </w:pPr>
      <w:r w:rsidRPr="003167FF">
        <w:rPr>
          <w:noProof/>
        </w:rPr>
        <w:t>Figure 8.2.1-4 illustrates the deployment of SEAL servers in a single PLMN operator domain and provides SEAL services to the VAL server(s) deployed in the VAL service provider domain. SEAL servers deployed in a single PLMN operator domain are interconnected.</w:t>
      </w:r>
    </w:p>
    <w:p w14:paraId="34C36931" w14:textId="77777777" w:rsidR="00312C76" w:rsidRPr="003167FF" w:rsidRDefault="00312C76" w:rsidP="00312C76">
      <w:pPr>
        <w:pStyle w:val="TH"/>
        <w:rPr>
          <w:noProof/>
        </w:rPr>
      </w:pPr>
      <w:r w:rsidRPr="003167FF">
        <w:rPr>
          <w:noProof/>
        </w:rPr>
        <w:object w:dxaOrig="8767" w:dyaOrig="5817" w14:anchorId="7C99F180">
          <v:shape id="_x0000_i1035" type="#_x0000_t75" style="width:365.25pt;height:240.4pt" o:ole="">
            <v:imagedata r:id="rId31" o:title=""/>
          </v:shape>
          <o:OLEObject Type="Embed" ProgID="Visio.Drawing.11" ShapeID="_x0000_i1035" DrawAspect="Content" ObjectID="_1778735906" r:id="rId32"/>
        </w:object>
      </w:r>
    </w:p>
    <w:p w14:paraId="47A74DA6" w14:textId="77777777" w:rsidR="00312C76" w:rsidRPr="003167FF" w:rsidRDefault="00312C76" w:rsidP="00312C76">
      <w:pPr>
        <w:pStyle w:val="TF"/>
        <w:rPr>
          <w:noProof/>
        </w:rPr>
      </w:pPr>
      <w:r w:rsidRPr="003167FF">
        <w:rPr>
          <w:noProof/>
        </w:rPr>
        <w:t>Figure 8.2.1-4: SEAL server(s) deployed in a single PLMN operator domain with interconnection between SEAL servers</w:t>
      </w:r>
    </w:p>
    <w:p w14:paraId="785AB2C4" w14:textId="77777777" w:rsidR="00312C76" w:rsidRPr="003167FF" w:rsidRDefault="00312C76" w:rsidP="00312C76">
      <w:pPr>
        <w:pStyle w:val="Heading3"/>
      </w:pPr>
      <w:bookmarkStart w:id="483" w:name="_Toc162885749"/>
      <w:r w:rsidRPr="003167FF">
        <w:t>8.2.2</w:t>
      </w:r>
      <w:r w:rsidRPr="003167FF">
        <w:tab/>
        <w:t>SEAL server(s) deployment in VAL service provider domain</w:t>
      </w:r>
      <w:bookmarkEnd w:id="483"/>
    </w:p>
    <w:bookmarkEnd w:id="479"/>
    <w:bookmarkEnd w:id="480"/>
    <w:bookmarkEnd w:id="481"/>
    <w:bookmarkEnd w:id="482"/>
    <w:p w14:paraId="4A8904C2" w14:textId="77777777" w:rsidR="00312C76" w:rsidRPr="003167FF" w:rsidRDefault="00312C76" w:rsidP="00312C76">
      <w:pPr>
        <w:rPr>
          <w:noProof/>
        </w:rPr>
      </w:pPr>
      <w:r w:rsidRPr="003167FF">
        <w:rPr>
          <w:noProof/>
        </w:rPr>
        <w:t xml:space="preserve">Figure 8.2.2-1 illustrates deployment of the SEAL server(s) and the VAL server(s) in VAL service provider domain. </w:t>
      </w:r>
    </w:p>
    <w:p w14:paraId="0588748D" w14:textId="77777777" w:rsidR="00312C76" w:rsidRPr="003167FF" w:rsidRDefault="00312C76" w:rsidP="00312C76">
      <w:pPr>
        <w:pStyle w:val="TH"/>
      </w:pPr>
      <w:r w:rsidRPr="003167FF">
        <w:object w:dxaOrig="5433" w:dyaOrig="4251" w14:anchorId="38D2AC0B">
          <v:shape id="_x0000_i1036" type="#_x0000_t75" style="width:271.5pt;height:211.15pt" o:ole="">
            <v:imagedata r:id="rId33" o:title=""/>
          </v:shape>
          <o:OLEObject Type="Embed" ProgID="Visio.Drawing.11" ShapeID="_x0000_i1036" DrawAspect="Content" ObjectID="_1778735907" r:id="rId34"/>
        </w:object>
      </w:r>
    </w:p>
    <w:p w14:paraId="5EEBF22E" w14:textId="77777777" w:rsidR="00312C76" w:rsidRPr="003167FF" w:rsidRDefault="00312C76" w:rsidP="00312C76">
      <w:pPr>
        <w:pStyle w:val="TF"/>
      </w:pPr>
      <w:r w:rsidRPr="003167FF">
        <w:t>Figure 8.2.2-1: Deployment of SEAL server(s) with connections to 3GPP network system in a single PLMN operator domain</w:t>
      </w:r>
    </w:p>
    <w:p w14:paraId="1CB6A7F4" w14:textId="77777777" w:rsidR="00312C76" w:rsidRPr="003167FF" w:rsidRDefault="00312C76" w:rsidP="00312C76">
      <w:pPr>
        <w:rPr>
          <w:noProof/>
        </w:rPr>
      </w:pPr>
      <w:r w:rsidRPr="003167FF">
        <w:rPr>
          <w:noProof/>
        </w:rPr>
        <w:t>Figure 8.2.2</w:t>
      </w:r>
      <w:r w:rsidRPr="003167FF">
        <w:rPr>
          <w:noProof/>
        </w:rPr>
        <w:noBreakHyphen/>
        <w:t>2 illustrates deployment of the SEAL server(s) which connects to the 3GPP network system in multiple PLMN operator domain.</w:t>
      </w:r>
    </w:p>
    <w:p w14:paraId="2655FBEE" w14:textId="77777777" w:rsidR="00312C76" w:rsidRPr="003167FF" w:rsidRDefault="00312C76" w:rsidP="00312C76">
      <w:pPr>
        <w:pStyle w:val="TH"/>
      </w:pPr>
      <w:r w:rsidRPr="003167FF">
        <w:object w:dxaOrig="10178" w:dyaOrig="5962" w14:anchorId="051EF53F">
          <v:shape id="_x0000_i1037" type="#_x0000_t75" style="width:340.15pt;height:201pt" o:ole="">
            <v:imagedata r:id="rId35" o:title=""/>
          </v:shape>
          <o:OLEObject Type="Embed" ProgID="Visio.Drawing.11" ShapeID="_x0000_i1037" DrawAspect="Content" ObjectID="_1778735908" r:id="rId36"/>
        </w:object>
      </w:r>
    </w:p>
    <w:p w14:paraId="4BAEAD75" w14:textId="77777777" w:rsidR="00312C76" w:rsidRPr="003167FF" w:rsidRDefault="00312C76" w:rsidP="00312C76">
      <w:pPr>
        <w:pStyle w:val="TF"/>
      </w:pPr>
      <w:r w:rsidRPr="003167FF">
        <w:t>Figure 8.2.2</w:t>
      </w:r>
      <w:r w:rsidRPr="003167FF">
        <w:noBreakHyphen/>
        <w:t>2: Deployment of SEAL server(s) with connections to 3GPP network system in multiple PLMN operator domains</w:t>
      </w:r>
    </w:p>
    <w:p w14:paraId="07412CBC" w14:textId="77777777" w:rsidR="00312C76" w:rsidRPr="003167FF" w:rsidRDefault="00312C76" w:rsidP="00312C76">
      <w:pPr>
        <w:rPr>
          <w:noProof/>
        </w:rPr>
      </w:pPr>
      <w:r w:rsidRPr="003167FF">
        <w:rPr>
          <w:noProof/>
        </w:rPr>
        <w:t>Figure 8.2.2</w:t>
      </w:r>
      <w:r w:rsidRPr="003167FF">
        <w:rPr>
          <w:noProof/>
        </w:rPr>
        <w:noBreakHyphen/>
        <w:t>3 illustrates the deployment of multiple SEAL servers in the VAL service provider domain where SEAL server 1 and SEAL server 2 connect with 3GPP network system of PLMN operator domain 1 and PLMN operator domain 2 respectively. The SEAL servers interconnect via SEAL-E and support the VAL service provider domain applications for the VAL UEs connected via both the PLMN operator domains.</w:t>
      </w:r>
    </w:p>
    <w:p w14:paraId="6A5DE9DB" w14:textId="77777777" w:rsidR="00312C76" w:rsidRPr="003167FF" w:rsidRDefault="00312C76" w:rsidP="00312C76">
      <w:pPr>
        <w:pStyle w:val="TH"/>
        <w:rPr>
          <w:noProof/>
        </w:rPr>
      </w:pPr>
      <w:r w:rsidRPr="003167FF">
        <w:rPr>
          <w:noProof/>
        </w:rPr>
        <w:object w:dxaOrig="8767" w:dyaOrig="5817" w14:anchorId="0FB31DCC">
          <v:shape id="_x0000_i1038" type="#_x0000_t75" style="width:365.25pt;height:240.4pt" o:ole="">
            <v:imagedata r:id="rId37" o:title=""/>
          </v:shape>
          <o:OLEObject Type="Embed" ProgID="Visio.Drawing.11" ShapeID="_x0000_i1038" DrawAspect="Content" ObjectID="_1778735909" r:id="rId38"/>
        </w:object>
      </w:r>
    </w:p>
    <w:p w14:paraId="2FE1744A" w14:textId="77777777" w:rsidR="00312C76" w:rsidRPr="003167FF" w:rsidRDefault="00312C76" w:rsidP="00312C76">
      <w:pPr>
        <w:pStyle w:val="TF"/>
        <w:rPr>
          <w:noProof/>
        </w:rPr>
      </w:pPr>
      <w:r w:rsidRPr="003167FF">
        <w:rPr>
          <w:noProof/>
        </w:rPr>
        <w:t>Figure 8.2.2</w:t>
      </w:r>
      <w:r w:rsidRPr="003167FF">
        <w:rPr>
          <w:noProof/>
        </w:rPr>
        <w:noBreakHyphen/>
        <w:t>3: Distributed deployment of SEAL servers in VAL service provider domain</w:t>
      </w:r>
    </w:p>
    <w:p w14:paraId="77370CC7" w14:textId="77777777" w:rsidR="00312C76" w:rsidRPr="003167FF" w:rsidRDefault="00312C76" w:rsidP="00312C76">
      <w:pPr>
        <w:pStyle w:val="Heading3"/>
      </w:pPr>
      <w:bookmarkStart w:id="484" w:name="_Toc162885750"/>
      <w:r w:rsidRPr="003167FF">
        <w:t>8.2.3</w:t>
      </w:r>
      <w:r w:rsidRPr="003167FF">
        <w:tab/>
        <w:t>SEAL server(s) deployment outside of VAL service provider domain and PLMN operator domain</w:t>
      </w:r>
      <w:bookmarkEnd w:id="484"/>
    </w:p>
    <w:p w14:paraId="15F21C97" w14:textId="77777777" w:rsidR="00312C76" w:rsidRPr="003167FF" w:rsidRDefault="00312C76" w:rsidP="00312C76">
      <w:pPr>
        <w:rPr>
          <w:noProof/>
        </w:rPr>
      </w:pPr>
      <w:r w:rsidRPr="003167FF">
        <w:rPr>
          <w:noProof/>
        </w:rPr>
        <w:t xml:space="preserve">Figure 8.2.3-1 illustrates deployment of the SEAL server(s) outside of both the VAL service provider domain and PLMN operator domain i.e. in SEAL provider domain. </w:t>
      </w:r>
    </w:p>
    <w:p w14:paraId="043F8EB9" w14:textId="77777777" w:rsidR="00312C76" w:rsidRPr="003167FF" w:rsidRDefault="00312C76" w:rsidP="00312C76">
      <w:pPr>
        <w:pStyle w:val="TH"/>
      </w:pPr>
      <w:r w:rsidRPr="003167FF">
        <w:object w:dxaOrig="5433" w:dyaOrig="4251" w14:anchorId="658ADF84">
          <v:shape id="_x0000_i1039" type="#_x0000_t75" style="width:271.5pt;height:211.15pt" o:ole="">
            <v:imagedata r:id="rId39" o:title=""/>
          </v:shape>
          <o:OLEObject Type="Embed" ProgID="Visio.Drawing.11" ShapeID="_x0000_i1039" DrawAspect="Content" ObjectID="_1778735910" r:id="rId40"/>
        </w:object>
      </w:r>
    </w:p>
    <w:p w14:paraId="1552F5B9" w14:textId="77777777" w:rsidR="00312C76" w:rsidRPr="003167FF" w:rsidRDefault="00312C76" w:rsidP="00312C76">
      <w:pPr>
        <w:pStyle w:val="TF"/>
      </w:pPr>
      <w:r w:rsidRPr="003167FF">
        <w:t>Figure 8.2.3-1: Deployment of SEAL server(s) outside of VAL service domain and PLMN operator domain</w:t>
      </w:r>
    </w:p>
    <w:p w14:paraId="2AA97B9F" w14:textId="77777777" w:rsidR="00312C76" w:rsidRPr="003167FF" w:rsidRDefault="00312C76" w:rsidP="00312C76">
      <w:pPr>
        <w:rPr>
          <w:noProof/>
        </w:rPr>
      </w:pPr>
    </w:p>
    <w:p w14:paraId="42F84C31" w14:textId="77777777" w:rsidR="00312C76" w:rsidRPr="003167FF" w:rsidRDefault="00312C76" w:rsidP="00312C76">
      <w:pPr>
        <w:pStyle w:val="Heading1"/>
      </w:pPr>
      <w:bookmarkStart w:id="485" w:name="_Toc162885751"/>
      <w:r w:rsidRPr="003167FF">
        <w:t>9</w:t>
      </w:r>
      <w:r w:rsidRPr="003167FF">
        <w:tab/>
        <w:t>Location management</w:t>
      </w:r>
      <w:bookmarkEnd w:id="485"/>
    </w:p>
    <w:p w14:paraId="4A8FCDF0" w14:textId="77777777" w:rsidR="00312C76" w:rsidRPr="003167FF" w:rsidRDefault="00312C76" w:rsidP="00312C76">
      <w:pPr>
        <w:pStyle w:val="Heading2"/>
      </w:pPr>
      <w:bookmarkStart w:id="486" w:name="_Toc162885752"/>
      <w:r w:rsidRPr="003167FF">
        <w:t>9.1</w:t>
      </w:r>
      <w:r w:rsidRPr="003167FF">
        <w:tab/>
        <w:t>General</w:t>
      </w:r>
      <w:bookmarkEnd w:id="486"/>
    </w:p>
    <w:p w14:paraId="09DC5DBC" w14:textId="77777777" w:rsidR="00312C76" w:rsidRPr="003167FF" w:rsidRDefault="00312C76" w:rsidP="00312C76">
      <w:r w:rsidRPr="003167FF">
        <w:t>The location management is a SEAL service that offers the location management related capabilities to one or more vertical applications.</w:t>
      </w:r>
    </w:p>
    <w:p w14:paraId="6604BE33" w14:textId="77777777" w:rsidR="00312C76" w:rsidRPr="003167FF" w:rsidRDefault="00312C76" w:rsidP="00312C76">
      <w:pPr>
        <w:pStyle w:val="Heading2"/>
      </w:pPr>
      <w:bookmarkStart w:id="487" w:name="_Toc162885753"/>
      <w:r w:rsidRPr="003167FF">
        <w:t>9.2</w:t>
      </w:r>
      <w:r w:rsidRPr="003167FF">
        <w:tab/>
        <w:t>Functional model for location management</w:t>
      </w:r>
      <w:bookmarkEnd w:id="487"/>
    </w:p>
    <w:p w14:paraId="5F01A09D" w14:textId="77777777" w:rsidR="00312C76" w:rsidRPr="003167FF" w:rsidRDefault="00312C76" w:rsidP="00312C76">
      <w:pPr>
        <w:pStyle w:val="Heading3"/>
      </w:pPr>
      <w:bookmarkStart w:id="488" w:name="_Toc162885754"/>
      <w:r w:rsidRPr="003167FF">
        <w:t>9.2.1</w:t>
      </w:r>
      <w:r w:rsidRPr="003167FF">
        <w:tab/>
        <w:t>General</w:t>
      </w:r>
      <w:bookmarkEnd w:id="488"/>
    </w:p>
    <w:p w14:paraId="5C7B8B10" w14:textId="77777777" w:rsidR="00312C76" w:rsidRPr="003167FF" w:rsidRDefault="00312C76" w:rsidP="00312C76">
      <w:pPr>
        <w:rPr>
          <w:noProof/>
        </w:rPr>
      </w:pPr>
      <w:r w:rsidRPr="003167FF">
        <w:rPr>
          <w:noProof/>
        </w:rPr>
        <w:t>The functional model for the location management is based on the generic functional model specified in clause 6. It is organized into functional entities to describe a functional architecture which addresses the support for location management aspects for vertical applications. The on-network and off-network functional model is specified in this clause.</w:t>
      </w:r>
    </w:p>
    <w:p w14:paraId="0A92D176" w14:textId="77777777" w:rsidR="00312C76" w:rsidRPr="003167FF" w:rsidRDefault="00312C76" w:rsidP="00312C76">
      <w:pPr>
        <w:pStyle w:val="Heading3"/>
      </w:pPr>
      <w:bookmarkStart w:id="489" w:name="_Toc162885755"/>
      <w:r w:rsidRPr="003167FF">
        <w:t>9.2.2</w:t>
      </w:r>
      <w:r w:rsidRPr="003167FF">
        <w:tab/>
        <w:t>On-network functional model description</w:t>
      </w:r>
      <w:bookmarkEnd w:id="489"/>
    </w:p>
    <w:p w14:paraId="3D7A5DE1" w14:textId="77777777" w:rsidR="00312C76" w:rsidRPr="003167FF" w:rsidRDefault="00312C76" w:rsidP="00312C76">
      <w:r w:rsidRPr="003167FF">
        <w:t>Figure 9.2.2-1 illustrates the generic on-network functional model for location management.</w:t>
      </w:r>
    </w:p>
    <w:p w14:paraId="1A705B8E" w14:textId="7B680C6A" w:rsidR="00312C76" w:rsidRPr="003167FF" w:rsidRDefault="00CB7F6B" w:rsidP="00312C76">
      <w:pPr>
        <w:pStyle w:val="TH"/>
        <w:rPr>
          <w:noProof/>
        </w:rPr>
      </w:pPr>
      <w:r w:rsidRPr="003167FF">
        <w:object w:dxaOrig="11011" w:dyaOrig="3471" w14:anchorId="1D9837B2">
          <v:shape id="_x0000_i1040" type="#_x0000_t75" style="width:483.75pt;height:149.25pt" o:ole="">
            <v:imagedata r:id="rId41" o:title=""/>
          </v:shape>
          <o:OLEObject Type="Embed" ProgID="Visio.Drawing.15" ShapeID="_x0000_i1040" DrawAspect="Content" ObjectID="_1778735911" r:id="rId42"/>
        </w:object>
      </w:r>
    </w:p>
    <w:p w14:paraId="63750FC1" w14:textId="77777777" w:rsidR="00312C76" w:rsidRPr="003167FF" w:rsidRDefault="00312C76" w:rsidP="00312C76">
      <w:pPr>
        <w:pStyle w:val="TF"/>
        <w:rPr>
          <w:noProof/>
        </w:rPr>
      </w:pPr>
      <w:r w:rsidRPr="003167FF">
        <w:rPr>
          <w:noProof/>
        </w:rPr>
        <w:t>Figure 9.2.2-1: On-network functional model for location management</w:t>
      </w:r>
    </w:p>
    <w:p w14:paraId="1CEA4FA8" w14:textId="1BB2110F" w:rsidR="00312C76" w:rsidRPr="003167FF" w:rsidRDefault="00312C76" w:rsidP="00312C76">
      <w:r w:rsidRPr="003167FF">
        <w:t>The location management client communicates with the location management server over the LM-UU reference point. The location management client provides the support for location management functions to the VAL client(s) over LM</w:t>
      </w:r>
      <w:r w:rsidRPr="003167FF">
        <w:noBreakHyphen/>
        <w:t xml:space="preserve">C reference point. The VAL server(s) communicate with the location management server over the LM-S reference point. </w:t>
      </w:r>
      <w:r w:rsidR="00CB7F6B" w:rsidRPr="003167FF">
        <w:t>The VAL client communicates with the VAL server over the VAL-UU reference point which is outside the scope of this document.</w:t>
      </w:r>
    </w:p>
    <w:p w14:paraId="63FEB320" w14:textId="4459C3A9" w:rsidR="00312C76" w:rsidRPr="003167FF" w:rsidRDefault="00312C76" w:rsidP="00312C76">
      <w:pPr>
        <w:rPr>
          <w:noProof/>
        </w:rPr>
      </w:pPr>
      <w:r w:rsidRPr="003167FF">
        <w:t>The location management server communicates with the SCEF via T8 reference point to obtain location information from the underlying 3GPP network system.</w:t>
      </w:r>
      <w:r w:rsidRPr="003167FF">
        <w:rPr>
          <w:noProof/>
        </w:rPr>
        <w:t xml:space="preserve"> The location management server obtains location information from the NEF via N33 reference point by mechanism defined in </w:t>
      </w:r>
      <w:r w:rsidRPr="003167FF">
        <w:t xml:space="preserve">clause 5.2.6.2 of </w:t>
      </w:r>
      <w:r w:rsidRPr="003167FF">
        <w:rPr>
          <w:noProof/>
        </w:rPr>
        <w:t>3GPP TS 23.502 [11].</w:t>
      </w:r>
      <w:r w:rsidR="00CB7F6B" w:rsidRPr="003167FF">
        <w:rPr>
          <w:noProof/>
        </w:rPr>
        <w:t xml:space="preserve"> The location management server may obtain location information from the GMLC via Le reference point defined in clause 4.4.1 of 3GPP</w:t>
      </w:r>
      <w:r w:rsidR="006D0515" w:rsidRPr="003167FF">
        <w:rPr>
          <w:noProof/>
        </w:rPr>
        <w:t> </w:t>
      </w:r>
      <w:r w:rsidR="00CB7F6B" w:rsidRPr="003167FF">
        <w:rPr>
          <w:noProof/>
        </w:rPr>
        <w:t>TS</w:t>
      </w:r>
      <w:r w:rsidR="006D0515" w:rsidRPr="003167FF">
        <w:rPr>
          <w:noProof/>
        </w:rPr>
        <w:t> </w:t>
      </w:r>
      <w:r w:rsidR="00CB7F6B" w:rsidRPr="003167FF">
        <w:rPr>
          <w:noProof/>
        </w:rPr>
        <w:t>23.273</w:t>
      </w:r>
      <w:r w:rsidR="006D0515" w:rsidRPr="003167FF">
        <w:rPr>
          <w:noProof/>
        </w:rPr>
        <w:t> </w:t>
      </w:r>
      <w:r w:rsidR="00CB7F6B" w:rsidRPr="003167FF">
        <w:rPr>
          <w:noProof/>
        </w:rPr>
        <w:t>[</w:t>
      </w:r>
      <w:r w:rsidR="003402FD" w:rsidRPr="003167FF">
        <w:rPr>
          <w:noProof/>
        </w:rPr>
        <w:t>5</w:t>
      </w:r>
      <w:r w:rsidR="00CB7F6B" w:rsidRPr="003167FF">
        <w:rPr>
          <w:noProof/>
        </w:rPr>
        <w:t>0]. The location management server may optionally obtains location information from the 3rd party location server via LM-3P reference point.</w:t>
      </w:r>
    </w:p>
    <w:p w14:paraId="02A2A153" w14:textId="180E041F" w:rsidR="00CB7F6B" w:rsidRPr="003167FF" w:rsidRDefault="00CB7F6B" w:rsidP="00312C76">
      <w:pPr>
        <w:rPr>
          <w:lang w:eastAsia="zh-CN"/>
        </w:rPr>
      </w:pPr>
      <w:r w:rsidRPr="003167FF">
        <w:rPr>
          <w:lang w:eastAsia="zh-CN"/>
        </w:rPr>
        <w:t xml:space="preserve">When the fused location function is present, the </w:t>
      </w:r>
      <w:r w:rsidRPr="003167FF">
        <w:t>location management server</w:t>
      </w:r>
      <w:r w:rsidRPr="003167FF">
        <w:rPr>
          <w:lang w:eastAsia="zh-CN"/>
        </w:rPr>
        <w:t xml:space="preserve">, may </w:t>
      </w:r>
      <w:r w:rsidRPr="003167FF">
        <w:rPr>
          <w:noProof/>
          <w:lang w:eastAsia="zh-CN"/>
        </w:rPr>
        <w:t>use the</w:t>
      </w:r>
      <w:r w:rsidRPr="003167FF">
        <w:t xml:space="preserve"> </w:t>
      </w:r>
      <w:r w:rsidRPr="003167FF">
        <w:rPr>
          <w:noProof/>
          <w:lang w:eastAsia="zh-CN"/>
        </w:rPr>
        <w:t xml:space="preserve">location information from multiple sources to determine a more accurate UE location. </w:t>
      </w:r>
      <w:r w:rsidRPr="003167FF">
        <w:t xml:space="preserve">The </w:t>
      </w:r>
      <w:r w:rsidRPr="003167FF">
        <w:rPr>
          <w:lang w:eastAsia="zh-CN"/>
        </w:rPr>
        <w:t xml:space="preserve">fused location function may select one or more location sources and location methods based on the requested location QoS which obtained from the </w:t>
      </w:r>
      <w:r w:rsidRPr="003167FF">
        <w:t>location management server</w:t>
      </w:r>
      <w:r w:rsidRPr="003167FF">
        <w:rPr>
          <w:lang w:eastAsia="zh-CN"/>
        </w:rPr>
        <w:t>.</w:t>
      </w:r>
    </w:p>
    <w:p w14:paraId="3D2ABD53" w14:textId="08E39340" w:rsidR="00312C76" w:rsidRPr="003167FF" w:rsidRDefault="00312C76" w:rsidP="00312C76">
      <w:pPr>
        <w:pStyle w:val="NO"/>
        <w:rPr>
          <w:noProof/>
        </w:rPr>
      </w:pPr>
      <w:r w:rsidRPr="003167FF">
        <w:rPr>
          <w:noProof/>
        </w:rPr>
        <w:t>NOTE</w:t>
      </w:r>
      <w:r w:rsidR="00BA5595">
        <w:rPr>
          <w:noProof/>
        </w:rPr>
        <w:t> 1</w:t>
      </w:r>
      <w:r w:rsidRPr="003167FF">
        <w:rPr>
          <w:noProof/>
        </w:rPr>
        <w:t>:</w:t>
      </w:r>
      <w:r w:rsidRPr="003167FF">
        <w:rPr>
          <w:noProof/>
        </w:rPr>
        <w:tab/>
        <w:t xml:space="preserve">Location information from </w:t>
      </w:r>
      <w:r w:rsidRPr="003167FF">
        <w:rPr>
          <w:noProof/>
          <w:lang w:eastAsia="zh-CN"/>
        </w:rPr>
        <w:t>LCS of 4G</w:t>
      </w:r>
      <w:r w:rsidRPr="003167FF">
        <w:rPr>
          <w:noProof/>
        </w:rPr>
        <w:t xml:space="preserve"> system is not exposed by SCEF.</w:t>
      </w:r>
    </w:p>
    <w:p w14:paraId="02B10714" w14:textId="0CE12CF2" w:rsidR="00BA5595" w:rsidRPr="00F2731B" w:rsidRDefault="00BA5595" w:rsidP="00BA5595">
      <w:pPr>
        <w:pStyle w:val="NO"/>
        <w:rPr>
          <w:noProof/>
        </w:rPr>
      </w:pPr>
      <w:r w:rsidRPr="00F2731B">
        <w:rPr>
          <w:noProof/>
        </w:rPr>
        <w:t>NOTE</w:t>
      </w:r>
      <w:r>
        <w:rPr>
          <w:noProof/>
        </w:rPr>
        <w:t> 2</w:t>
      </w:r>
      <w:r w:rsidRPr="00F2731B">
        <w:rPr>
          <w:noProof/>
        </w:rPr>
        <w:t>:</w:t>
      </w:r>
      <w:r w:rsidRPr="00F2731B">
        <w:rPr>
          <w:noProof/>
        </w:rPr>
        <w:tab/>
      </w:r>
      <w:r>
        <w:rPr>
          <w:noProof/>
        </w:rPr>
        <w:t>Non-3GPP access used by the UE is out of scope of the present document</w:t>
      </w:r>
      <w:r w:rsidRPr="00F2731B">
        <w:rPr>
          <w:noProof/>
        </w:rPr>
        <w:t>.</w:t>
      </w:r>
    </w:p>
    <w:p w14:paraId="1FF757F8" w14:textId="77777777" w:rsidR="004B12A5" w:rsidRPr="003167FF" w:rsidRDefault="004B12A5" w:rsidP="004B12A5">
      <w:r w:rsidRPr="003167FF">
        <w:t>Figure 9.2.2-2 exhibits the service-based interfaces for providing and consuming location management services. The</w:t>
      </w:r>
      <w:r w:rsidRPr="003167FF">
        <w:rPr>
          <w:rFonts w:ascii="SimSun" w:hAnsi="SimSun"/>
        </w:rPr>
        <w:t xml:space="preserve"> </w:t>
      </w:r>
      <w:r w:rsidRPr="003167FF">
        <w:t>location management server could provide service to VAL server and location management client</w:t>
      </w:r>
      <w:r w:rsidRPr="003167FF">
        <w:rPr>
          <w:rFonts w:ascii="SimSun" w:hAnsi="SimSun"/>
        </w:rPr>
        <w:t xml:space="preserve"> </w:t>
      </w:r>
      <w:r w:rsidRPr="003167FF">
        <w:t>through interface Slm.</w:t>
      </w:r>
    </w:p>
    <w:p w14:paraId="6EF69976" w14:textId="77777777" w:rsidR="004B12A5" w:rsidRPr="003167FF" w:rsidRDefault="004B12A5" w:rsidP="004B12A5"/>
    <w:p w14:paraId="056A31F1" w14:textId="77777777" w:rsidR="004B12A5" w:rsidRPr="003167FF" w:rsidRDefault="004B12A5" w:rsidP="004B12A5">
      <w:pPr>
        <w:pStyle w:val="TH"/>
      </w:pPr>
      <w:r w:rsidRPr="003167FF">
        <w:object w:dxaOrig="6036" w:dyaOrig="3276" w14:anchorId="626774F9">
          <v:shape id="_x0000_i1041" type="#_x0000_t75" style="width:303.4pt;height:164.65pt" o:ole="">
            <v:imagedata r:id="rId43" o:title=""/>
          </v:shape>
          <o:OLEObject Type="Embed" ProgID="Visio.Drawing.15" ShapeID="_x0000_i1041" DrawAspect="Content" ObjectID="_1778735912" r:id="rId44"/>
        </w:object>
      </w:r>
    </w:p>
    <w:p w14:paraId="560A9795" w14:textId="77777777" w:rsidR="004B12A5" w:rsidRPr="003167FF" w:rsidRDefault="004B12A5" w:rsidP="004B12A5">
      <w:pPr>
        <w:pStyle w:val="TF"/>
      </w:pPr>
      <w:r w:rsidRPr="003167FF">
        <w:t>Figure 9.2.2-2: Architecture for location management – Service based representation</w:t>
      </w:r>
    </w:p>
    <w:p w14:paraId="6F660F56" w14:textId="77777777" w:rsidR="004B12A5" w:rsidRPr="003167FF" w:rsidRDefault="004B12A5" w:rsidP="004B12A5">
      <w:pPr>
        <w:rPr>
          <w:rFonts w:ascii="SimSun" w:hAnsi="SimSun"/>
          <w:sz w:val="24"/>
          <w:szCs w:val="24"/>
        </w:rPr>
      </w:pPr>
      <w:r w:rsidRPr="003167FF">
        <w:t>Figure 9.2.2-3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396738C6" w14:textId="77777777" w:rsidR="004B12A5" w:rsidRPr="003167FF" w:rsidRDefault="004B12A5" w:rsidP="004B12A5">
      <w:pPr>
        <w:pStyle w:val="TH"/>
        <w:rPr>
          <w:rFonts w:ascii="SimSun" w:eastAsia="SimSun" w:hAnsi="SimSun"/>
          <w:lang w:eastAsia="zh-CN"/>
        </w:rPr>
      </w:pPr>
      <w:r w:rsidRPr="003167FF" w:rsidDel="00CD056B">
        <w:t xml:space="preserve"> </w:t>
      </w:r>
      <w:r w:rsidRPr="003167FF">
        <w:object w:dxaOrig="4908" w:dyaOrig="2604" w14:anchorId="35FF6E37">
          <v:shape id="_x0000_i1042" type="#_x0000_t75" style="width:247.15pt;height:127.5pt" o:ole="">
            <v:imagedata r:id="rId45" o:title=""/>
          </v:shape>
          <o:OLEObject Type="Embed" ProgID="Visio.Drawing.15" ShapeID="_x0000_i1042" DrawAspect="Content" ObjectID="_1778735913" r:id="rId46"/>
        </w:object>
      </w:r>
    </w:p>
    <w:p w14:paraId="47F9D860" w14:textId="77777777" w:rsidR="004B12A5" w:rsidRPr="003167FF" w:rsidRDefault="004B12A5" w:rsidP="004B12A5">
      <w:pPr>
        <w:pStyle w:val="TF"/>
      </w:pPr>
      <w:r w:rsidRPr="003167FF">
        <w:t>Figure 9.2.2-3: Architecture for location management utilizing the 5GS network services based on the 5GS SBA – Service based representation</w:t>
      </w:r>
    </w:p>
    <w:p w14:paraId="56EEA98C" w14:textId="77777777" w:rsidR="004B12A5" w:rsidRPr="003167FF" w:rsidRDefault="004B12A5" w:rsidP="004B12A5">
      <w:r w:rsidRPr="003167FF">
        <w:t>Figure 9.2.2-4 illustrates the service-based representation for utilization of the Core Network (5GC, EPC) northbound APIs via CAPIF.</w:t>
      </w:r>
    </w:p>
    <w:p w14:paraId="1CEB556D" w14:textId="77777777" w:rsidR="004B12A5" w:rsidRPr="003167FF" w:rsidRDefault="004B12A5" w:rsidP="004B12A5">
      <w:pPr>
        <w:pStyle w:val="TH"/>
      </w:pPr>
      <w:r w:rsidRPr="003167FF">
        <w:object w:dxaOrig="3996" w:dyaOrig="2616" w14:anchorId="23341431">
          <v:shape id="_x0000_i1043" type="#_x0000_t75" style="width:199.5pt;height:128.25pt" o:ole="">
            <v:imagedata r:id="rId47" o:title=""/>
          </v:shape>
          <o:OLEObject Type="Embed" ProgID="Visio.Drawing.15" ShapeID="_x0000_i1043" DrawAspect="Content" ObjectID="_1778735914" r:id="rId48"/>
        </w:object>
      </w:r>
    </w:p>
    <w:p w14:paraId="0B38E9DA" w14:textId="77777777" w:rsidR="004B12A5" w:rsidRPr="003167FF" w:rsidRDefault="004B12A5" w:rsidP="004B12A5">
      <w:pPr>
        <w:pStyle w:val="TF"/>
      </w:pPr>
      <w:r w:rsidRPr="003167FF">
        <w:t>Figure 9.2.2-4: Utilization of Core Network Northbound APIs via CAPIF – service based representation</w:t>
      </w:r>
    </w:p>
    <w:p w14:paraId="403CE514" w14:textId="77777777" w:rsidR="004B12A5" w:rsidRPr="003167FF" w:rsidRDefault="004B12A5" w:rsidP="009114B3">
      <w:r w:rsidRPr="003167FF">
        <w:t>The Location management server acts as authorized API invoker to consume services from the Core Network (5GC, EPC) northbound API entities like SCEF, NEF, SCEF+NEF which act as API Exposing Function as specified in 3GPP TS 23.222 [6].</w:t>
      </w:r>
    </w:p>
    <w:p w14:paraId="4955E2B5" w14:textId="49042CF1" w:rsidR="00312C76" w:rsidRPr="003167FF" w:rsidRDefault="00312C76" w:rsidP="004B12A5">
      <w:pPr>
        <w:pStyle w:val="Heading3"/>
      </w:pPr>
      <w:bookmarkStart w:id="490" w:name="_Toc162885756"/>
      <w:r w:rsidRPr="003167FF">
        <w:t>9.2.3</w:t>
      </w:r>
      <w:r w:rsidRPr="003167FF">
        <w:tab/>
        <w:t>Off-network functional model description</w:t>
      </w:r>
      <w:bookmarkEnd w:id="490"/>
    </w:p>
    <w:p w14:paraId="7EE70F8B" w14:textId="77777777" w:rsidR="00312C76" w:rsidRPr="003167FF" w:rsidRDefault="00312C76" w:rsidP="00312C76">
      <w:r w:rsidRPr="003167FF">
        <w:t>Figure 9.2.3-1 illustrates the off-network functional model for location management.</w:t>
      </w:r>
    </w:p>
    <w:p w14:paraId="014C46E1" w14:textId="77777777" w:rsidR="00312C76" w:rsidRPr="003167FF" w:rsidRDefault="00312C76" w:rsidP="00312C76">
      <w:pPr>
        <w:pStyle w:val="TH"/>
        <w:rPr>
          <w:noProof/>
        </w:rPr>
      </w:pPr>
      <w:r w:rsidRPr="003167FF">
        <w:rPr>
          <w:noProof/>
        </w:rPr>
        <w:object w:dxaOrig="6684" w:dyaOrig="3492" w14:anchorId="7468F9EF">
          <v:shape id="_x0000_i1044" type="#_x0000_t75" style="width:335.65pt;height:174.75pt" o:ole="">
            <v:imagedata r:id="rId49" o:title=""/>
          </v:shape>
          <o:OLEObject Type="Embed" ProgID="Visio.Drawing.11" ShapeID="_x0000_i1044" DrawAspect="Content" ObjectID="_1778735915" r:id="rId50"/>
        </w:object>
      </w:r>
    </w:p>
    <w:p w14:paraId="6647D11F" w14:textId="77777777" w:rsidR="00312C76" w:rsidRPr="003167FF" w:rsidRDefault="00312C76" w:rsidP="00312C76">
      <w:pPr>
        <w:pStyle w:val="TF"/>
        <w:rPr>
          <w:noProof/>
        </w:rPr>
      </w:pPr>
      <w:r w:rsidRPr="003167FF">
        <w:rPr>
          <w:noProof/>
        </w:rPr>
        <w:t>Figure 9.2.3-1: Off-network functional model for location management</w:t>
      </w:r>
    </w:p>
    <w:p w14:paraId="6C2E729E" w14:textId="77777777" w:rsidR="00312C76" w:rsidRPr="003167FF" w:rsidRDefault="00312C76" w:rsidP="00312C76">
      <w:pPr>
        <w:rPr>
          <w:noProof/>
        </w:rPr>
      </w:pPr>
      <w:r w:rsidRPr="003167FF">
        <w:t>The location management client of the UE1 communicates with the location management client of the UE2 over the LM-PC5 reference point.</w:t>
      </w:r>
    </w:p>
    <w:p w14:paraId="4CF01354" w14:textId="77777777" w:rsidR="00312C76" w:rsidRPr="003167FF" w:rsidRDefault="00312C76" w:rsidP="00312C76">
      <w:pPr>
        <w:pStyle w:val="Heading3"/>
      </w:pPr>
      <w:bookmarkStart w:id="491" w:name="_Toc162885757"/>
      <w:r w:rsidRPr="003167FF">
        <w:t>9.2.4</w:t>
      </w:r>
      <w:r w:rsidRPr="003167FF">
        <w:tab/>
        <w:t>Functional entities description</w:t>
      </w:r>
      <w:bookmarkEnd w:id="491"/>
    </w:p>
    <w:p w14:paraId="31226824" w14:textId="77777777" w:rsidR="00312C76" w:rsidRPr="003167FF" w:rsidRDefault="00312C76" w:rsidP="00312C76">
      <w:pPr>
        <w:pStyle w:val="Heading4"/>
      </w:pPr>
      <w:bookmarkStart w:id="492" w:name="_Toc162885758"/>
      <w:r w:rsidRPr="003167FF">
        <w:t>9.2.4.1</w:t>
      </w:r>
      <w:r w:rsidRPr="003167FF">
        <w:tab/>
        <w:t>General</w:t>
      </w:r>
      <w:bookmarkEnd w:id="492"/>
    </w:p>
    <w:p w14:paraId="1001F2C4" w14:textId="77777777" w:rsidR="00312C76" w:rsidRPr="003167FF" w:rsidRDefault="00312C76" w:rsidP="00312C76">
      <w:r w:rsidRPr="003167FF">
        <w:t>The functional entities for location management SEAL service are described in the following subclauses.</w:t>
      </w:r>
    </w:p>
    <w:p w14:paraId="35CAF9D5" w14:textId="77777777" w:rsidR="00312C76" w:rsidRPr="003167FF" w:rsidRDefault="00312C76" w:rsidP="00312C76">
      <w:pPr>
        <w:pStyle w:val="Heading4"/>
      </w:pPr>
      <w:bookmarkStart w:id="493" w:name="_Toc162885759"/>
      <w:r w:rsidRPr="003167FF">
        <w:t>9.2.4.2</w:t>
      </w:r>
      <w:r w:rsidRPr="003167FF">
        <w:tab/>
        <w:t>Location management client</w:t>
      </w:r>
      <w:bookmarkEnd w:id="493"/>
    </w:p>
    <w:p w14:paraId="46DF35CC" w14:textId="0D8EE374" w:rsidR="00312C76" w:rsidRPr="003167FF" w:rsidRDefault="00312C76" w:rsidP="00312C76">
      <w:r w:rsidRPr="003167FF">
        <w:t>The location management client functional entity acts as the application client for location management functions. It interacts with the location management server</w:t>
      </w:r>
      <w:r w:rsidR="00CB7F6B" w:rsidRPr="003167FF">
        <w:t xml:space="preserve"> and may provide UE-based positioning and location-related information</w:t>
      </w:r>
      <w:r w:rsidRPr="003167FF">
        <w:t>. The location management client also supports interactions with the corresponding location management client between the two UEs.</w:t>
      </w:r>
    </w:p>
    <w:p w14:paraId="7C1FAFA4" w14:textId="77777777" w:rsidR="00312C76" w:rsidRPr="003167FF" w:rsidRDefault="00312C76" w:rsidP="00312C76">
      <w:pPr>
        <w:pStyle w:val="Heading4"/>
      </w:pPr>
      <w:bookmarkStart w:id="494" w:name="_Toc162885760"/>
      <w:r w:rsidRPr="003167FF">
        <w:t>9.2.4.3</w:t>
      </w:r>
      <w:r w:rsidRPr="003167FF">
        <w:tab/>
        <w:t>Location management server</w:t>
      </w:r>
      <w:bookmarkEnd w:id="494"/>
    </w:p>
    <w:p w14:paraId="46040EC9" w14:textId="333B3B59" w:rsidR="00CB7F6B" w:rsidRPr="003167FF" w:rsidRDefault="00312C76" w:rsidP="009114B3">
      <w:pPr>
        <w:rPr>
          <w:iCs/>
        </w:rPr>
      </w:pPr>
      <w:r w:rsidRPr="003167FF">
        <w:t>The location management server is a functional entity that receives and stores user location information and provides user location information to the vertical application server. The location management server may also acquire location information provided by PLMN operator via T8</w:t>
      </w:r>
      <w:r w:rsidR="00CB7F6B" w:rsidRPr="003167FF">
        <w:t>, N33, or Le</w:t>
      </w:r>
      <w:r w:rsidRPr="003167FF">
        <w:t xml:space="preserve"> reference point</w:t>
      </w:r>
      <w:r w:rsidR="00CB7F6B" w:rsidRPr="003167FF">
        <w:t>s</w:t>
      </w:r>
      <w:r w:rsidRPr="003167FF">
        <w:rPr>
          <w:i/>
        </w:rPr>
        <w:t>.</w:t>
      </w:r>
      <w:r w:rsidRPr="003167FF">
        <w:t xml:space="preserve"> </w:t>
      </w:r>
      <w:r w:rsidR="00CB7F6B" w:rsidRPr="003167FF">
        <w:t>The location management service</w:t>
      </w:r>
      <w:r w:rsidR="00CB7F6B" w:rsidRPr="003167FF">
        <w:rPr>
          <w:lang w:eastAsia="zh-CN"/>
        </w:rPr>
        <w:t xml:space="preserve"> may optionally obtain location information from 3</w:t>
      </w:r>
      <w:r w:rsidR="00CB7F6B" w:rsidRPr="003167FF">
        <w:rPr>
          <w:vertAlign w:val="superscript"/>
          <w:lang w:eastAsia="zh-CN"/>
        </w:rPr>
        <w:t>rd</w:t>
      </w:r>
      <w:r w:rsidR="00CB7F6B" w:rsidRPr="003167FF">
        <w:rPr>
          <w:lang w:eastAsia="zh-CN"/>
        </w:rPr>
        <w:t xml:space="preserve"> party location servers via LM-3P reference point. The LM-3P reference point is out of scope of this specification</w:t>
      </w:r>
      <w:r w:rsidR="00CB7F6B" w:rsidRPr="003167FF">
        <w:rPr>
          <w:i/>
        </w:rPr>
        <w:t>.</w:t>
      </w:r>
    </w:p>
    <w:p w14:paraId="66A2334B" w14:textId="192BC23F" w:rsidR="00312C76" w:rsidRPr="003167FF" w:rsidRDefault="00312C76" w:rsidP="00312C76">
      <w:r w:rsidRPr="003167FF">
        <w:t>The location management server acts as CAPIF's API exposing function as specified in 3GPP TS 23.222 [8]. The location management server also supports interactions with the corresponding location management server in distributed SEAL deployments.</w:t>
      </w:r>
      <w:r w:rsidR="00BA7FE2" w:rsidRPr="003167FF">
        <w:t xml:space="preserve"> The location management server, with the fused location function, may combine/aggregate location information from multiple sources to provide a more accurate UE location.</w:t>
      </w:r>
    </w:p>
    <w:p w14:paraId="7796A2E1" w14:textId="7C51AA44" w:rsidR="00312C76" w:rsidRPr="003167FF" w:rsidRDefault="00312C76" w:rsidP="00312C76">
      <w:pPr>
        <w:pStyle w:val="NO"/>
        <w:rPr>
          <w:noProof/>
          <w:lang w:eastAsia="zh-CN"/>
        </w:rPr>
      </w:pPr>
      <w:r w:rsidRPr="003167FF">
        <w:rPr>
          <w:noProof/>
        </w:rPr>
        <w:t>NOTE:</w:t>
      </w:r>
      <w:r w:rsidRPr="003167FF">
        <w:rPr>
          <w:noProof/>
        </w:rPr>
        <w:tab/>
      </w:r>
      <w:r w:rsidRPr="003167FF">
        <w:rPr>
          <w:noProof/>
          <w:lang w:eastAsia="zh-CN"/>
        </w:rPr>
        <w:t>The accuracy of l</w:t>
      </w:r>
      <w:r w:rsidRPr="003167FF">
        <w:rPr>
          <w:noProof/>
        </w:rPr>
        <w:t xml:space="preserve">ocation information </w:t>
      </w:r>
      <w:r w:rsidRPr="003167FF">
        <w:rPr>
          <w:noProof/>
          <w:lang w:eastAsia="zh-CN"/>
        </w:rPr>
        <w:t xml:space="preserve">acquired </w:t>
      </w:r>
      <w:r w:rsidRPr="003167FF">
        <w:rPr>
          <w:noProof/>
        </w:rPr>
        <w:t xml:space="preserve">from </w:t>
      </w:r>
      <w:r w:rsidRPr="003167FF">
        <w:rPr>
          <w:noProof/>
          <w:lang w:eastAsia="zh-CN"/>
        </w:rPr>
        <w:t>4G system</w:t>
      </w:r>
      <w:r w:rsidRPr="003167FF">
        <w:rPr>
          <w:noProof/>
        </w:rPr>
        <w:t xml:space="preserve"> </w:t>
      </w:r>
      <w:r w:rsidRPr="003167FF">
        <w:rPr>
          <w:noProof/>
          <w:lang w:eastAsia="zh-CN"/>
        </w:rPr>
        <w:t xml:space="preserve">via T8 reference point </w:t>
      </w:r>
      <w:r w:rsidRPr="003167FF">
        <w:rPr>
          <w:noProof/>
        </w:rPr>
        <w:t xml:space="preserve">is not </w:t>
      </w:r>
      <w:r w:rsidRPr="003167FF">
        <w:rPr>
          <w:noProof/>
          <w:lang w:eastAsia="zh-CN"/>
        </w:rPr>
        <w:t xml:space="preserve">higher than </w:t>
      </w:r>
      <w:r w:rsidRPr="003167FF">
        <w:rPr>
          <w:noProof/>
        </w:rPr>
        <w:t>cell level (ECGI) for E-UTRAN.</w:t>
      </w:r>
    </w:p>
    <w:p w14:paraId="68F37B63" w14:textId="77777777" w:rsidR="00312C76" w:rsidRPr="003167FF" w:rsidRDefault="00312C76" w:rsidP="00312C76">
      <w:pPr>
        <w:pStyle w:val="Heading3"/>
      </w:pPr>
      <w:bookmarkStart w:id="495" w:name="_Toc162885761"/>
      <w:r w:rsidRPr="003167FF">
        <w:t>9.2.5</w:t>
      </w:r>
      <w:r w:rsidRPr="003167FF">
        <w:tab/>
        <w:t>Reference points description</w:t>
      </w:r>
      <w:bookmarkEnd w:id="495"/>
    </w:p>
    <w:p w14:paraId="5FD1634C" w14:textId="77777777" w:rsidR="00312C76" w:rsidRPr="003167FF" w:rsidRDefault="00312C76" w:rsidP="00312C76">
      <w:pPr>
        <w:pStyle w:val="Heading4"/>
      </w:pPr>
      <w:bookmarkStart w:id="496" w:name="_Toc162885762"/>
      <w:r w:rsidRPr="003167FF">
        <w:t>9.2.5.1</w:t>
      </w:r>
      <w:r w:rsidRPr="003167FF">
        <w:tab/>
        <w:t>General</w:t>
      </w:r>
      <w:bookmarkEnd w:id="496"/>
    </w:p>
    <w:p w14:paraId="7EDB4EBF" w14:textId="77777777" w:rsidR="00312C76" w:rsidRPr="003167FF" w:rsidRDefault="00312C76" w:rsidP="00312C76">
      <w:r w:rsidRPr="003167FF">
        <w:t>The reference points for the functional model for location management are described in the following subclauses.</w:t>
      </w:r>
    </w:p>
    <w:p w14:paraId="3E68E40E" w14:textId="77777777" w:rsidR="00312C76" w:rsidRPr="003167FF" w:rsidRDefault="00312C76" w:rsidP="00312C76">
      <w:pPr>
        <w:pStyle w:val="Heading4"/>
      </w:pPr>
      <w:bookmarkStart w:id="497" w:name="_Toc162885763"/>
      <w:r w:rsidRPr="003167FF">
        <w:t>9.2.5.2</w:t>
      </w:r>
      <w:r w:rsidRPr="003167FF">
        <w:tab/>
        <w:t>LM-UU</w:t>
      </w:r>
      <w:bookmarkEnd w:id="497"/>
    </w:p>
    <w:p w14:paraId="5901D1DD" w14:textId="77777777" w:rsidR="00312C76" w:rsidRPr="003167FF" w:rsidRDefault="00312C76" w:rsidP="00312C76">
      <w:r w:rsidRPr="003167FF">
        <w:t>The interactions related to location management functions between the location management client and the location management server are supported by LM-UU reference point. This reference point utilizes Uu reference point as described in 3GPP TS 23.401 [9] and 3GPP TS 23.501 [10].</w:t>
      </w:r>
    </w:p>
    <w:p w14:paraId="35DCF0E4" w14:textId="77777777" w:rsidR="00312C76" w:rsidRPr="003167FF" w:rsidRDefault="00312C76" w:rsidP="00312C76">
      <w:r w:rsidRPr="003167FF">
        <w:t>LM-UU reference point provides a means for the location management server to receive location information report from the location management client. The LM-UU reference point shall use SIP-1 and SIP-2 reference points for subscription/notification related signalling. And for transport and routing of location management related signalling LM-UU reference point uses the HTTP-1 and HTTP-2 signalling control plane reference points.</w:t>
      </w:r>
    </w:p>
    <w:p w14:paraId="781219FD" w14:textId="77777777" w:rsidR="00312C76" w:rsidRPr="003167FF" w:rsidRDefault="00312C76" w:rsidP="00312C76">
      <w:pPr>
        <w:pStyle w:val="Heading4"/>
      </w:pPr>
      <w:bookmarkStart w:id="498" w:name="_Toc162885764"/>
      <w:r w:rsidRPr="003167FF">
        <w:t>9.2.5.3</w:t>
      </w:r>
      <w:r w:rsidRPr="003167FF">
        <w:tab/>
        <w:t>LM-PC5</w:t>
      </w:r>
      <w:bookmarkEnd w:id="498"/>
    </w:p>
    <w:p w14:paraId="697C03D5" w14:textId="77777777" w:rsidR="00312C76" w:rsidRPr="003167FF" w:rsidRDefault="00312C76" w:rsidP="00312C76">
      <w:r w:rsidRPr="003167FF">
        <w:t>The interactions related to location management functions between the location management clients located in different VAL UEs are supported by LM-PC5 reference point. This reference point utilizes PC5 reference point as described in 3GPP TS 23.303 [12].</w:t>
      </w:r>
    </w:p>
    <w:p w14:paraId="55ABE535" w14:textId="77777777" w:rsidR="00312C76" w:rsidRPr="003167FF" w:rsidRDefault="00312C76" w:rsidP="00312C76">
      <w:pPr>
        <w:pStyle w:val="Heading4"/>
      </w:pPr>
      <w:bookmarkStart w:id="499" w:name="_Toc162885765"/>
      <w:r w:rsidRPr="003167FF">
        <w:t>9.2.5.4</w:t>
      </w:r>
      <w:r w:rsidRPr="003167FF">
        <w:tab/>
        <w:t>LM-C</w:t>
      </w:r>
      <w:bookmarkEnd w:id="499"/>
    </w:p>
    <w:p w14:paraId="3E85127F" w14:textId="77777777" w:rsidR="00312C76" w:rsidRPr="003167FF" w:rsidRDefault="00312C76" w:rsidP="00312C76">
      <w:r w:rsidRPr="003167FF">
        <w:t>The interactions related to location management functions between the VAL client(s) and the location management client within a VAL UE are supported by LM-C reference point.</w:t>
      </w:r>
    </w:p>
    <w:p w14:paraId="12236FBA" w14:textId="77777777" w:rsidR="00312C76" w:rsidRPr="003167FF" w:rsidRDefault="00312C76" w:rsidP="00312C76">
      <w:pPr>
        <w:pStyle w:val="Heading4"/>
      </w:pPr>
      <w:bookmarkStart w:id="500" w:name="_Toc162885766"/>
      <w:r w:rsidRPr="003167FF">
        <w:t>9.2.5.5</w:t>
      </w:r>
      <w:r w:rsidRPr="003167FF">
        <w:tab/>
        <w:t>LM-S</w:t>
      </w:r>
      <w:bookmarkEnd w:id="500"/>
    </w:p>
    <w:p w14:paraId="7481E106" w14:textId="77777777" w:rsidR="00312C76" w:rsidRPr="003167FF" w:rsidRDefault="00312C76" w:rsidP="00312C76">
      <w:r w:rsidRPr="003167FF">
        <w:t>The interactions related to location management functions between the VAL server(s) and the location management server are supported by LM-S reference point. This reference point is an instance of CAPIF-2 reference point as specified in 3GPP TS 23.222 [8].</w:t>
      </w:r>
    </w:p>
    <w:p w14:paraId="35A294B2" w14:textId="77777777" w:rsidR="00312C76" w:rsidRPr="003167FF" w:rsidRDefault="00312C76" w:rsidP="00312C76">
      <w:r w:rsidRPr="003167FF">
        <w:t>LM-S reference point is used by the VAL server to request and receive location information from location management server. The LM-S reference point shall use SIP-1 and SIP-2 reference points for subscription/notification related signalling. And for transport and routing of location management related signalling LM-S reference point uses the HTTP-1 and HTTP-2 signalling control plane reference points.</w:t>
      </w:r>
    </w:p>
    <w:p w14:paraId="392F51B2" w14:textId="77777777" w:rsidR="00312C76" w:rsidRPr="003167FF" w:rsidRDefault="00312C76" w:rsidP="00312C76">
      <w:pPr>
        <w:pStyle w:val="Heading4"/>
      </w:pPr>
      <w:bookmarkStart w:id="501" w:name="_Toc162885767"/>
      <w:r w:rsidRPr="003167FF">
        <w:t>9.2.5.6</w:t>
      </w:r>
      <w:r w:rsidRPr="003167FF">
        <w:tab/>
        <w:t>LM-E</w:t>
      </w:r>
      <w:bookmarkEnd w:id="501"/>
    </w:p>
    <w:p w14:paraId="675DFC1E" w14:textId="77777777" w:rsidR="00312C76" w:rsidRPr="003167FF" w:rsidRDefault="00312C76" w:rsidP="00312C76">
      <w:r w:rsidRPr="003167FF">
        <w:t>The interactions related to location management functions between the location management servers in a distributed deployment are supported by LM-E reference point.</w:t>
      </w:r>
    </w:p>
    <w:p w14:paraId="173F8B97" w14:textId="77777777" w:rsidR="00312C76" w:rsidRPr="003167FF" w:rsidRDefault="00312C76" w:rsidP="00312C76">
      <w:pPr>
        <w:pStyle w:val="Heading4"/>
      </w:pPr>
      <w:bookmarkStart w:id="502" w:name="_Toc162885768"/>
      <w:r w:rsidRPr="003167FF">
        <w:t>9.2.5.7</w:t>
      </w:r>
      <w:r w:rsidRPr="003167FF">
        <w:tab/>
        <w:t>T8</w:t>
      </w:r>
      <w:bookmarkEnd w:id="502"/>
    </w:p>
    <w:p w14:paraId="7BDACC6F" w14:textId="77777777" w:rsidR="00312C76" w:rsidRPr="003167FF" w:rsidRDefault="00312C76" w:rsidP="00312C76">
      <w:r w:rsidRPr="003167FF">
        <w:t>The reference point T8 supports the interactions between the location management server and the SCEF and is specified in 3GPP TS 23.682 [13]. The functions related to location management of T8 are supported by the location management server.</w:t>
      </w:r>
    </w:p>
    <w:p w14:paraId="0DADAAC5" w14:textId="11127F4D" w:rsidR="00BA7FE2" w:rsidRPr="003167FF" w:rsidRDefault="00BA7FE2" w:rsidP="00BA7FE2">
      <w:pPr>
        <w:pStyle w:val="Heading4"/>
        <w:rPr>
          <w:rFonts w:eastAsia="SimSun"/>
          <w:lang w:eastAsia="zh-CN"/>
        </w:rPr>
      </w:pPr>
      <w:bookmarkStart w:id="503" w:name="_Toc162885769"/>
      <w:r w:rsidRPr="003167FF">
        <w:rPr>
          <w:rFonts w:eastAsia="SimSun"/>
        </w:rPr>
        <w:t>9.2.5.</w:t>
      </w:r>
      <w:r w:rsidRPr="003167FF">
        <w:rPr>
          <w:rFonts w:eastAsia="SimSun"/>
          <w:lang w:eastAsia="zh-CN"/>
        </w:rPr>
        <w:t>8</w:t>
      </w:r>
      <w:r w:rsidRPr="003167FF">
        <w:rPr>
          <w:rFonts w:eastAsia="SimSun"/>
        </w:rPr>
        <w:tab/>
      </w:r>
      <w:r w:rsidRPr="003167FF">
        <w:rPr>
          <w:rFonts w:eastAsia="SimSun"/>
          <w:lang w:eastAsia="zh-CN"/>
        </w:rPr>
        <w:t>Le</w:t>
      </w:r>
      <w:bookmarkEnd w:id="503"/>
    </w:p>
    <w:p w14:paraId="5A7CFA97" w14:textId="2D110209" w:rsidR="00BA7FE2" w:rsidRPr="003167FF" w:rsidRDefault="00BA7FE2" w:rsidP="00BA7FE2">
      <w:pPr>
        <w:rPr>
          <w:rFonts w:eastAsia="SimSun"/>
          <w:lang w:eastAsia="zh-CN"/>
        </w:rPr>
      </w:pPr>
      <w:r w:rsidRPr="003167FF">
        <w:t xml:space="preserve">The reference point </w:t>
      </w:r>
      <w:r w:rsidRPr="003167FF">
        <w:rPr>
          <w:lang w:eastAsia="zh-CN"/>
        </w:rPr>
        <w:t>Le</w:t>
      </w:r>
      <w:r w:rsidRPr="003167FF">
        <w:t xml:space="preserve"> supports the interactions between the location management server and the </w:t>
      </w:r>
      <w:r w:rsidRPr="003167FF">
        <w:rPr>
          <w:lang w:eastAsia="zh-CN"/>
        </w:rPr>
        <w:t>GMLC</w:t>
      </w:r>
      <w:r w:rsidRPr="003167FF">
        <w:t xml:space="preserve"> and is specified in 3GPP TS 23.</w:t>
      </w:r>
      <w:r w:rsidRPr="003167FF">
        <w:rPr>
          <w:lang w:eastAsia="zh-CN"/>
        </w:rPr>
        <w:t>273</w:t>
      </w:r>
      <w:r w:rsidRPr="003167FF">
        <w:t> [</w:t>
      </w:r>
      <w:r w:rsidR="003402FD" w:rsidRPr="003167FF">
        <w:t>5</w:t>
      </w:r>
      <w:r w:rsidRPr="003167FF">
        <w:rPr>
          <w:lang w:eastAsia="zh-CN"/>
        </w:rPr>
        <w:t>0</w:t>
      </w:r>
      <w:r w:rsidRPr="003167FF">
        <w:t>].</w:t>
      </w:r>
    </w:p>
    <w:p w14:paraId="15DB4C2B" w14:textId="5F569405" w:rsidR="00BA7FE2" w:rsidRPr="003167FF" w:rsidRDefault="00BA7FE2" w:rsidP="00BA7FE2">
      <w:pPr>
        <w:pStyle w:val="Heading4"/>
        <w:rPr>
          <w:rFonts w:eastAsia="SimSun"/>
          <w:lang w:eastAsia="zh-CN"/>
        </w:rPr>
      </w:pPr>
      <w:bookmarkStart w:id="504" w:name="_Toc162885770"/>
      <w:r w:rsidRPr="003167FF">
        <w:rPr>
          <w:rFonts w:eastAsia="SimSun"/>
        </w:rPr>
        <w:t>9.2.5.</w:t>
      </w:r>
      <w:r w:rsidRPr="003167FF">
        <w:rPr>
          <w:rFonts w:eastAsia="SimSun"/>
          <w:lang w:eastAsia="zh-CN"/>
        </w:rPr>
        <w:t>9</w:t>
      </w:r>
      <w:r w:rsidRPr="003167FF">
        <w:rPr>
          <w:rFonts w:eastAsia="SimSun"/>
        </w:rPr>
        <w:tab/>
      </w:r>
      <w:r w:rsidRPr="003167FF">
        <w:rPr>
          <w:rFonts w:eastAsia="SimSun"/>
          <w:lang w:eastAsia="zh-CN"/>
        </w:rPr>
        <w:t>LM-3P</w:t>
      </w:r>
      <w:bookmarkEnd w:id="504"/>
    </w:p>
    <w:p w14:paraId="1905D99A" w14:textId="77777777" w:rsidR="00BA7FE2" w:rsidRPr="003167FF" w:rsidRDefault="00BA7FE2" w:rsidP="00BA7FE2">
      <w:pPr>
        <w:rPr>
          <w:rFonts w:eastAsia="SimSun"/>
          <w:noProof/>
          <w:lang w:eastAsia="zh-CN"/>
        </w:rPr>
      </w:pPr>
      <w:r w:rsidRPr="003167FF">
        <w:t xml:space="preserve">The reference point LM-3P is used for location retrieval of the target UE from a third-party location </w:t>
      </w:r>
      <w:r w:rsidRPr="003167FF">
        <w:rPr>
          <w:lang w:eastAsia="zh-CN"/>
        </w:rPr>
        <w:t>server</w:t>
      </w:r>
      <w:r w:rsidRPr="003167FF">
        <w:t>.</w:t>
      </w:r>
      <w:r w:rsidRPr="003167FF">
        <w:rPr>
          <w:lang w:eastAsia="zh-CN"/>
        </w:rPr>
        <w:t xml:space="preserve"> </w:t>
      </w:r>
    </w:p>
    <w:p w14:paraId="1079A378" w14:textId="77777777" w:rsidR="00BA7FE2" w:rsidRPr="003167FF" w:rsidRDefault="00BA7FE2" w:rsidP="00BA7FE2">
      <w:pPr>
        <w:pStyle w:val="NO"/>
      </w:pPr>
      <w:r w:rsidRPr="003167FF">
        <w:rPr>
          <w:lang w:eastAsia="zh-CN"/>
        </w:rPr>
        <w:t>NOTE</w:t>
      </w:r>
      <w:r w:rsidRPr="003167FF">
        <w:t>:</w:t>
      </w:r>
      <w:r w:rsidRPr="003167FF">
        <w:tab/>
        <w:t xml:space="preserve">Further definition of </w:t>
      </w:r>
      <w:r w:rsidRPr="003167FF">
        <w:rPr>
          <w:lang w:eastAsia="zh-CN"/>
        </w:rPr>
        <w:t xml:space="preserve">LM-3P </w:t>
      </w:r>
      <w:r w:rsidRPr="003167FF">
        <w:t xml:space="preserve">is out of scope of this specification. </w:t>
      </w:r>
    </w:p>
    <w:p w14:paraId="2580E0C0" w14:textId="3497685F" w:rsidR="00BA7FE2" w:rsidRPr="003167FF" w:rsidRDefault="00BA7FE2" w:rsidP="00BA7FE2">
      <w:pPr>
        <w:pStyle w:val="Heading4"/>
        <w:rPr>
          <w:rFonts w:eastAsia="SimSun"/>
          <w:lang w:eastAsia="zh-CN"/>
        </w:rPr>
      </w:pPr>
      <w:bookmarkStart w:id="505" w:name="_Toc162885771"/>
      <w:r w:rsidRPr="003167FF">
        <w:rPr>
          <w:rFonts w:eastAsia="SimSun"/>
        </w:rPr>
        <w:t>9.2.5.10</w:t>
      </w:r>
      <w:r w:rsidRPr="003167FF">
        <w:rPr>
          <w:rFonts w:eastAsia="SimSun"/>
        </w:rPr>
        <w:tab/>
      </w:r>
      <w:r w:rsidRPr="003167FF">
        <w:rPr>
          <w:rFonts w:eastAsia="SimSun"/>
          <w:lang w:eastAsia="zh-CN"/>
        </w:rPr>
        <w:t>N33</w:t>
      </w:r>
      <w:bookmarkEnd w:id="505"/>
      <w:r w:rsidRPr="003167FF">
        <w:rPr>
          <w:rFonts w:eastAsia="SimSun"/>
          <w:lang w:eastAsia="zh-CN"/>
        </w:rPr>
        <w:t xml:space="preserve"> </w:t>
      </w:r>
    </w:p>
    <w:p w14:paraId="5C3AFB64" w14:textId="77777777" w:rsidR="00BA7FE2" w:rsidRPr="003167FF" w:rsidRDefault="00BA7FE2" w:rsidP="00BA7FE2">
      <w:r w:rsidRPr="003167FF">
        <w:t>The reference point N33 supports the interactions between the location management server and the NEF and is specified in 3GPP TS 23.501 [10] and 3GPP TS 23.502 [11]. The functions related to location management of N33 are supported by the location management server.</w:t>
      </w:r>
    </w:p>
    <w:p w14:paraId="13E1C174" w14:textId="77777777" w:rsidR="00312C76" w:rsidRPr="003167FF" w:rsidRDefault="00312C76" w:rsidP="00312C76">
      <w:pPr>
        <w:pStyle w:val="Heading2"/>
      </w:pPr>
      <w:bookmarkStart w:id="506" w:name="_Toc162885772"/>
      <w:r w:rsidRPr="003167FF">
        <w:t>9.3</w:t>
      </w:r>
      <w:r w:rsidRPr="003167FF">
        <w:tab/>
        <w:t xml:space="preserve">Procedures and information flows for </w:t>
      </w:r>
      <w:r w:rsidRPr="003167FF">
        <w:rPr>
          <w:lang w:eastAsia="zh-CN"/>
        </w:rPr>
        <w:t>Location management (on-network)</w:t>
      </w:r>
      <w:bookmarkEnd w:id="506"/>
    </w:p>
    <w:p w14:paraId="56C72DD2" w14:textId="77777777" w:rsidR="00312C76" w:rsidRPr="003167FF" w:rsidRDefault="00312C76" w:rsidP="00312C76">
      <w:pPr>
        <w:pStyle w:val="Heading3"/>
      </w:pPr>
      <w:bookmarkStart w:id="507" w:name="_Toc162885773"/>
      <w:r w:rsidRPr="003167FF">
        <w:rPr>
          <w:lang w:eastAsia="zh-CN"/>
        </w:rPr>
        <w:t>9.3.1</w:t>
      </w:r>
      <w:r w:rsidRPr="003167FF">
        <w:rPr>
          <w:lang w:eastAsia="zh-CN"/>
        </w:rPr>
        <w:tab/>
        <w:t>General</w:t>
      </w:r>
      <w:bookmarkEnd w:id="507"/>
    </w:p>
    <w:p w14:paraId="3235B159" w14:textId="77777777" w:rsidR="00312C76" w:rsidRPr="003167FF" w:rsidRDefault="00312C76" w:rsidP="00312C76">
      <w:r w:rsidRPr="003167FF">
        <w:t>Location information of VAL service user shall be provided by the location management client to the location management server. The location information reporting triggers are based on the location reporting configuration. Different type of location information can be provided.</w:t>
      </w:r>
    </w:p>
    <w:p w14:paraId="50E177ED" w14:textId="77777777" w:rsidR="00312C76" w:rsidRPr="003167FF" w:rsidRDefault="00312C76" w:rsidP="00312C76">
      <w:pPr>
        <w:pStyle w:val="EditorsNote"/>
        <w:rPr>
          <w:noProof/>
        </w:rPr>
      </w:pPr>
      <w:r w:rsidRPr="003167FF">
        <w:rPr>
          <w:noProof/>
        </w:rPr>
        <w:t>Editor's note:</w:t>
      </w:r>
      <w:r w:rsidRPr="003167FF">
        <w:rPr>
          <w:noProof/>
        </w:rPr>
        <w:tab/>
        <w:t>The security and privacy aspects related to VAL server obtaining UE's location information are to be addressed by SA3.</w:t>
      </w:r>
    </w:p>
    <w:p w14:paraId="74C29BB5" w14:textId="77777777" w:rsidR="00312C76" w:rsidRPr="003167FF" w:rsidRDefault="00312C76" w:rsidP="00312C76">
      <w:pPr>
        <w:pStyle w:val="Heading3"/>
      </w:pPr>
      <w:bookmarkStart w:id="508" w:name="_Toc162885774"/>
      <w:r w:rsidRPr="003167FF">
        <w:rPr>
          <w:lang w:eastAsia="zh-CN"/>
        </w:rPr>
        <w:t>9.3</w:t>
      </w:r>
      <w:r w:rsidRPr="003167FF">
        <w:t>.2</w:t>
      </w:r>
      <w:r w:rsidRPr="003167FF">
        <w:tab/>
        <w:t>Information flows for location information</w:t>
      </w:r>
      <w:bookmarkEnd w:id="508"/>
    </w:p>
    <w:p w14:paraId="68DC5C12" w14:textId="77777777" w:rsidR="00312C76" w:rsidRPr="003167FF" w:rsidRDefault="00312C76" w:rsidP="00312C76">
      <w:pPr>
        <w:pStyle w:val="Heading4"/>
      </w:pPr>
      <w:bookmarkStart w:id="509" w:name="_Toc162885775"/>
      <w:r w:rsidRPr="003167FF">
        <w:rPr>
          <w:lang w:eastAsia="zh-CN"/>
        </w:rPr>
        <w:t>9.3</w:t>
      </w:r>
      <w:r w:rsidRPr="003167FF">
        <w:t>.2.0</w:t>
      </w:r>
      <w:r w:rsidRPr="003167FF">
        <w:tab/>
        <w:t>Location reporting configuration request</w:t>
      </w:r>
      <w:bookmarkEnd w:id="509"/>
    </w:p>
    <w:p w14:paraId="68C51F57" w14:textId="77777777" w:rsidR="00312C76" w:rsidRPr="003167FF" w:rsidRDefault="00312C76" w:rsidP="00312C76">
      <w:r w:rsidRPr="003167FF">
        <w:t>Table </w:t>
      </w:r>
      <w:r w:rsidRPr="003167FF">
        <w:rPr>
          <w:lang w:eastAsia="zh-CN"/>
        </w:rPr>
        <w:t>9.3</w:t>
      </w:r>
      <w:r w:rsidRPr="003167FF">
        <w:t>.2</w:t>
      </w:r>
      <w:r w:rsidRPr="003167FF">
        <w:rPr>
          <w:lang w:eastAsia="zh-CN"/>
        </w:rPr>
        <w:t>.0-1</w:t>
      </w:r>
      <w:r w:rsidRPr="003167FF">
        <w:t xml:space="preserve"> describes the information flow from the location management client to the location management server for requesting the location reporting configuration.</w:t>
      </w:r>
    </w:p>
    <w:p w14:paraId="6D502FA9" w14:textId="77777777" w:rsidR="00312C76" w:rsidRPr="003167FF" w:rsidRDefault="00312C76" w:rsidP="00312C76">
      <w:pPr>
        <w:pStyle w:val="TH"/>
      </w:pPr>
      <w:r w:rsidRPr="003167FF">
        <w:t>Table </w:t>
      </w:r>
      <w:r w:rsidRPr="003167FF">
        <w:rPr>
          <w:lang w:eastAsia="zh-CN"/>
        </w:rPr>
        <w:t>9.3</w:t>
      </w:r>
      <w:r w:rsidRPr="003167FF">
        <w:t>.2.0-1: Location reporting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0974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41452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B07C70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A74A4" w14:textId="77777777" w:rsidR="00312C76" w:rsidRPr="003167FF" w:rsidRDefault="00312C76" w:rsidP="007E0BCD">
            <w:pPr>
              <w:pStyle w:val="TAH"/>
            </w:pPr>
            <w:r w:rsidRPr="003167FF">
              <w:t>Description</w:t>
            </w:r>
          </w:p>
        </w:tc>
      </w:tr>
      <w:tr w:rsidR="00312C76" w:rsidRPr="003167FF" w14:paraId="05C91F5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B5BA3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2B693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49AF2" w14:textId="77777777" w:rsidR="00312C76" w:rsidRPr="003167FF" w:rsidRDefault="00312C76" w:rsidP="007E0BCD">
            <w:pPr>
              <w:pStyle w:val="TAL"/>
            </w:pPr>
            <w:r w:rsidRPr="003167FF">
              <w:t>Identity of the VAL user or identity of the VAL UE.</w:t>
            </w:r>
          </w:p>
        </w:tc>
      </w:tr>
      <w:tr w:rsidR="00312C76" w:rsidRPr="003167FF" w14:paraId="121FCF0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415E3"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08871A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D7C8C" w14:textId="77777777" w:rsidR="00312C76" w:rsidRPr="003167FF" w:rsidRDefault="00312C76" w:rsidP="007E0BCD">
            <w:pPr>
              <w:pStyle w:val="TAL"/>
            </w:pPr>
            <w:r w:rsidRPr="003167FF">
              <w:t>Identity of the VAL service for which the location reporting configuration is requested.</w:t>
            </w:r>
          </w:p>
        </w:tc>
      </w:tr>
    </w:tbl>
    <w:p w14:paraId="6955A338" w14:textId="77777777" w:rsidR="00312C76" w:rsidRPr="003167FF" w:rsidRDefault="00312C76" w:rsidP="00312C76">
      <w:pPr>
        <w:rPr>
          <w:lang w:eastAsia="zh-CN"/>
        </w:rPr>
      </w:pPr>
    </w:p>
    <w:p w14:paraId="15638239" w14:textId="77777777" w:rsidR="00312C76" w:rsidRPr="003167FF" w:rsidRDefault="00312C76" w:rsidP="00312C76">
      <w:pPr>
        <w:pStyle w:val="Heading4"/>
      </w:pPr>
      <w:bookmarkStart w:id="510" w:name="_Toc162885776"/>
      <w:r w:rsidRPr="003167FF">
        <w:rPr>
          <w:lang w:eastAsia="zh-CN"/>
        </w:rPr>
        <w:t>9.3</w:t>
      </w:r>
      <w:r w:rsidRPr="003167FF">
        <w:t>.2.1</w:t>
      </w:r>
      <w:r w:rsidRPr="003167FF">
        <w:tab/>
        <w:t>Location reporting configuration response</w:t>
      </w:r>
      <w:bookmarkEnd w:id="510"/>
    </w:p>
    <w:p w14:paraId="2587873F" w14:textId="77777777" w:rsidR="00312C76" w:rsidRPr="003167FF" w:rsidRDefault="00312C76" w:rsidP="00312C76">
      <w:r w:rsidRPr="003167FF">
        <w:t>Table </w:t>
      </w:r>
      <w:r w:rsidRPr="003167FF">
        <w:rPr>
          <w:lang w:eastAsia="zh-CN"/>
        </w:rPr>
        <w:t>9.3</w:t>
      </w:r>
      <w:r w:rsidRPr="003167FF">
        <w:t>.2</w:t>
      </w:r>
      <w:r w:rsidRPr="003167FF">
        <w:rPr>
          <w:lang w:eastAsia="zh-CN"/>
        </w:rPr>
        <w:t>.1-1</w:t>
      </w:r>
      <w:r w:rsidRPr="003167FF">
        <w:t xml:space="preserve"> describes the information flow from the location management server to the location management client for the location reporting configuration. This information flow may be sent individually addressed or group addressed on unicast or multicast.</w:t>
      </w:r>
    </w:p>
    <w:p w14:paraId="5B5C3AC0" w14:textId="77777777" w:rsidR="00312C76" w:rsidRPr="003167FF" w:rsidRDefault="00312C76" w:rsidP="00312C76">
      <w:pPr>
        <w:pStyle w:val="TH"/>
      </w:pPr>
      <w:r w:rsidRPr="003167FF">
        <w:t>Table </w:t>
      </w:r>
      <w:r w:rsidRPr="003167FF">
        <w:rPr>
          <w:lang w:eastAsia="zh-CN"/>
        </w:rPr>
        <w:t>9.3</w:t>
      </w:r>
      <w:r w:rsidRPr="003167FF">
        <w:t>.2.1-1: Location reporting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4824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6C0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15F45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16F4F" w14:textId="77777777" w:rsidR="00312C76" w:rsidRPr="003167FF" w:rsidRDefault="00312C76" w:rsidP="007E0BCD">
            <w:pPr>
              <w:pStyle w:val="TAH"/>
            </w:pPr>
            <w:r w:rsidRPr="003167FF">
              <w:t>Description</w:t>
            </w:r>
          </w:p>
        </w:tc>
      </w:tr>
      <w:tr w:rsidR="00312C76" w:rsidRPr="003167FF" w14:paraId="24DEBA1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B03DC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D3EA00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D46B6" w14:textId="77777777" w:rsidR="00312C76" w:rsidRPr="003167FF" w:rsidRDefault="00312C76" w:rsidP="007E0BCD">
            <w:pPr>
              <w:pStyle w:val="TAL"/>
              <w:rPr>
                <w:rFonts w:cs="Arial"/>
              </w:rPr>
            </w:pPr>
            <w:r w:rsidRPr="003167FF">
              <w:rPr>
                <w:rFonts w:cs="Arial"/>
              </w:rPr>
              <w:t>Identity of the VAL user or VAL group to which the location reporting configuration is targeted or identity of the VAL UE.</w:t>
            </w:r>
          </w:p>
        </w:tc>
      </w:tr>
      <w:tr w:rsidR="00312C76" w:rsidRPr="003167FF" w14:paraId="347353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5D582"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22C84D8" w14:textId="77777777" w:rsidR="00312C76" w:rsidRPr="003167FF" w:rsidRDefault="00312C76" w:rsidP="007E0BCD">
            <w:pPr>
              <w:pStyle w:val="TAC"/>
            </w:pPr>
            <w:r w:rsidRPr="003167FF">
              <w:t>O</w:t>
            </w:r>
          </w:p>
          <w:p w14:paraId="00F0F0D2" w14:textId="38794FBB"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34B0F" w14:textId="77777777" w:rsidR="00312C76" w:rsidRPr="003167FF" w:rsidRDefault="00312C76" w:rsidP="007E0BCD">
            <w:pPr>
              <w:pStyle w:val="TAL"/>
              <w:rPr>
                <w:rFonts w:cs="Arial"/>
              </w:rPr>
            </w:pPr>
            <w:r w:rsidRPr="003167FF">
              <w:rPr>
                <w:rFonts w:cs="Arial"/>
              </w:rPr>
              <w:t>Identifies what location information is requested</w:t>
            </w:r>
          </w:p>
        </w:tc>
      </w:tr>
      <w:tr w:rsidR="00213BEF" w:rsidRPr="003167FF" w14:paraId="25302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FE90C4" w14:textId="30C630F8" w:rsidR="00213BEF" w:rsidRPr="003167FF" w:rsidRDefault="00213BEF" w:rsidP="0066449D">
            <w:pPr>
              <w:pStyle w:val="TAL"/>
            </w:pPr>
            <w:r w:rsidRPr="003167FF">
              <w:rPr>
                <w:lang w:eastAsia="zh-CN"/>
              </w:rPr>
              <w:t>Requested location access type</w:t>
            </w:r>
            <w:r w:rsidR="0066449D">
              <w:rPr>
                <w:lang w:eastAsia="zh-CN"/>
              </w:rPr>
              <w:t xml:space="preserve"> </w:t>
            </w:r>
            <w:r w:rsidR="0066449D">
              <w:t>(see NOTE </w:t>
            </w:r>
            <w:r w:rsidR="0066449D">
              <w:rPr>
                <w:rFonts w:hint="eastAsia"/>
                <w:lang w:eastAsia="zh-CN"/>
              </w:rPr>
              <w:t>2</w:t>
            </w:r>
            <w:r w:rsidR="0066449D">
              <w:t>)</w:t>
            </w:r>
          </w:p>
        </w:tc>
        <w:tc>
          <w:tcPr>
            <w:tcW w:w="1440" w:type="dxa"/>
            <w:tcBorders>
              <w:top w:val="single" w:sz="4" w:space="0" w:color="000000"/>
              <w:left w:val="single" w:sz="4" w:space="0" w:color="000000"/>
              <w:bottom w:val="single" w:sz="4" w:space="0" w:color="000000"/>
            </w:tcBorders>
            <w:shd w:val="clear" w:color="auto" w:fill="auto"/>
          </w:tcPr>
          <w:p w14:paraId="4191FF34" w14:textId="1A10AB98" w:rsidR="0066449D" w:rsidRDefault="00213BEF" w:rsidP="0066449D">
            <w:pPr>
              <w:pStyle w:val="TAC"/>
            </w:pPr>
            <w:r w:rsidRPr="003167FF">
              <w:t>O</w:t>
            </w:r>
          </w:p>
          <w:p w14:paraId="55047915" w14:textId="6650B739" w:rsidR="0066449D" w:rsidRPr="003167FF" w:rsidRDefault="0066449D" w:rsidP="0066449D">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A5F837" w14:textId="56405713" w:rsidR="00213BEF" w:rsidRPr="003167FF" w:rsidRDefault="0066449D" w:rsidP="00213BEF">
            <w:pPr>
              <w:pStyle w:val="TAL"/>
              <w:rPr>
                <w:rFonts w:cs="Arial"/>
              </w:rPr>
            </w:pPr>
            <w:r>
              <w:rPr>
                <w:rFonts w:hint="eastAsia"/>
                <w:lang w:eastAsia="zh-CN"/>
              </w:rPr>
              <w:t>Identifies</w:t>
            </w:r>
            <w:r>
              <w:rPr>
                <w:lang w:eastAsia="zh-CN"/>
              </w:rPr>
              <w:t xml:space="preserve"> </w:t>
            </w:r>
            <w:r w:rsidR="00213BEF" w:rsidRPr="003167FF">
              <w:t xml:space="preserve">the </w:t>
            </w:r>
            <w:r w:rsidR="00213BEF" w:rsidRPr="003167FF">
              <w:rPr>
                <w:lang w:eastAsia="zh-CN"/>
              </w:rPr>
              <w:t xml:space="preserve">location </w:t>
            </w:r>
            <w:r w:rsidR="00213BEF" w:rsidRPr="003167FF">
              <w:t>access type for which the location information is requested, e</w:t>
            </w:r>
            <w:r w:rsidR="00213BEF" w:rsidRPr="003167FF">
              <w:rPr>
                <w:lang w:eastAsia="zh-CN"/>
              </w:rPr>
              <w:t xml:space="preserv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213BEF" w:rsidRPr="003167FF" w14:paraId="5A6A782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02B4A9" w14:textId="613198A5" w:rsidR="00213BEF" w:rsidRPr="003167FF" w:rsidRDefault="00213BEF" w:rsidP="00213BEF">
            <w:pPr>
              <w:pStyle w:val="TAL"/>
            </w:pPr>
            <w:r w:rsidRPr="003167FF">
              <w:rPr>
                <w:lang w:eastAsia="zh-CN"/>
              </w:rPr>
              <w:t>Requested</w:t>
            </w:r>
            <w:r w:rsidRPr="003167FF" w:rsidDel="00A56EA6">
              <w:rPr>
                <w:lang w:eastAsia="zh-CN"/>
              </w:rPr>
              <w:t xml:space="preserve"> </w:t>
            </w:r>
            <w:r w:rsidRPr="003167FF">
              <w:rPr>
                <w:lang w:eastAsia="zh-CN"/>
              </w:rPr>
              <w:t>positioning method</w:t>
            </w:r>
          </w:p>
        </w:tc>
        <w:tc>
          <w:tcPr>
            <w:tcW w:w="1440" w:type="dxa"/>
            <w:tcBorders>
              <w:top w:val="single" w:sz="4" w:space="0" w:color="000000"/>
              <w:left w:val="single" w:sz="4" w:space="0" w:color="000000"/>
              <w:bottom w:val="single" w:sz="4" w:space="0" w:color="000000"/>
            </w:tcBorders>
            <w:shd w:val="clear" w:color="auto" w:fill="auto"/>
          </w:tcPr>
          <w:p w14:paraId="4EAF8678" w14:textId="77777777" w:rsidR="0066449D" w:rsidRDefault="00213BEF" w:rsidP="00213BEF">
            <w:pPr>
              <w:pStyle w:val="TAC"/>
            </w:pPr>
            <w:r w:rsidRPr="003167FF">
              <w:t>O</w:t>
            </w:r>
          </w:p>
          <w:p w14:paraId="6DD9AFF4" w14:textId="5C734F21" w:rsidR="00213BEF" w:rsidRPr="003167FF" w:rsidRDefault="0066449D" w:rsidP="00213BEF">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0772" w14:textId="3BB9FD8B" w:rsidR="00213BEF" w:rsidRPr="003167FF" w:rsidRDefault="0066449D" w:rsidP="00213BEF">
            <w:pPr>
              <w:pStyle w:val="TAL"/>
              <w:rPr>
                <w:rFonts w:cs="Arial"/>
              </w:rPr>
            </w:pPr>
            <w:r>
              <w:rPr>
                <w:rFonts w:hint="eastAsia"/>
                <w:lang w:eastAsia="zh-CN"/>
              </w:rPr>
              <w:t>Identifies</w:t>
            </w:r>
            <w:r w:rsidRPr="003167FF">
              <w:t xml:space="preserve"> </w:t>
            </w:r>
            <w:r w:rsidR="00213BEF" w:rsidRPr="003167FF">
              <w:t>the positioning method for which the location information is requested</w:t>
            </w:r>
            <w:r w:rsidR="00213BEF" w:rsidRPr="003167FF">
              <w:rPr>
                <w:lang w:eastAsia="zh-CN"/>
              </w:rPr>
              <w:t xml:space="preserve">, 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312C76" w:rsidRPr="003167FF" w14:paraId="5103D4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5F4EF9"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2E6588D7" w14:textId="77777777" w:rsidR="00312C76" w:rsidRPr="003167FF" w:rsidRDefault="00312C76" w:rsidP="007E0BCD">
            <w:pPr>
              <w:pStyle w:val="TAC"/>
            </w:pPr>
            <w:r w:rsidRPr="003167FF">
              <w:t>O</w:t>
            </w:r>
          </w:p>
          <w:p w14:paraId="083F668B" w14:textId="6CEAF9DC"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D8C16" w14:textId="7DC170DF" w:rsidR="00312C76" w:rsidRPr="003167FF" w:rsidRDefault="00312C76" w:rsidP="007E0BCD">
            <w:pPr>
              <w:pStyle w:val="TAL"/>
              <w:rPr>
                <w:rFonts w:cs="Arial"/>
              </w:rPr>
            </w:pPr>
            <w:r w:rsidRPr="003167FF">
              <w:rPr>
                <w:rFonts w:cs="Arial"/>
              </w:rPr>
              <w:t>Identifies when the location management client will send the location report</w:t>
            </w:r>
            <w:r w:rsidR="007D2341">
              <w:t xml:space="preserve"> </w:t>
            </w:r>
            <w:r w:rsidR="007D2341" w:rsidRPr="007D2341">
              <w:rPr>
                <w:rFonts w:cs="Arial"/>
              </w:rPr>
              <w:t>as specified in table 9.3.2.4-2</w:t>
            </w:r>
            <w:r w:rsidR="00A97DDB" w:rsidRPr="003167FF">
              <w:rPr>
                <w:rFonts w:cs="Arial"/>
              </w:rPr>
              <w:t>. The triggering may be e.g., SAI changes, ECGI changes, RAT changes.</w:t>
            </w:r>
          </w:p>
        </w:tc>
      </w:tr>
      <w:tr w:rsidR="00312C76" w:rsidRPr="003167FF" w14:paraId="5C6F17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F088D1"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18BD6DB4" w14:textId="77777777" w:rsidR="00312C76" w:rsidRPr="003167FF" w:rsidRDefault="00312C76" w:rsidP="007E0BCD">
            <w:pPr>
              <w:pStyle w:val="TAC"/>
            </w:pPr>
            <w:r w:rsidRPr="003167FF">
              <w:t>O</w:t>
            </w:r>
          </w:p>
          <w:p w14:paraId="36265993" w14:textId="4CFA366E"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47254E" w14:textId="77777777" w:rsidR="00312C76" w:rsidRPr="003167FF" w:rsidRDefault="00312C76" w:rsidP="007E0BCD">
            <w:pPr>
              <w:pStyle w:val="TAL"/>
              <w:rPr>
                <w:rFonts w:cs="Arial"/>
              </w:rPr>
            </w:pPr>
            <w:r w:rsidRPr="003167FF">
              <w:rPr>
                <w:rFonts w:cs="Arial"/>
              </w:rPr>
              <w:t>Defaults to 0 if absent</w:t>
            </w:r>
            <w:r w:rsidRPr="003167FF">
              <w:rPr>
                <w:rFonts w:cs="Arial"/>
                <w:lang w:eastAsia="zh-CN"/>
              </w:rPr>
              <w:t xml:space="preserve"> </w:t>
            </w:r>
            <w:r w:rsidRPr="003167FF">
              <w:rPr>
                <w:rFonts w:cs="Arial"/>
              </w:rPr>
              <w:t xml:space="preserve">otherwise </w:t>
            </w:r>
            <w:r w:rsidRPr="003167FF">
              <w:rPr>
                <w:rFonts w:cs="Arial"/>
                <w:lang w:eastAsia="zh-CN"/>
              </w:rPr>
              <w:t>indicates the time interval between consecutive reports</w:t>
            </w:r>
          </w:p>
        </w:tc>
      </w:tr>
      <w:tr w:rsidR="00312C76" w:rsidRPr="003167FF" w14:paraId="05ACECF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7D0441" w14:textId="49316409" w:rsidR="00312C76" w:rsidRDefault="00312C76" w:rsidP="007E0BCD">
            <w:pPr>
              <w:pStyle w:val="TAN"/>
              <w:rPr>
                <w:lang w:eastAsia="zh-CN"/>
              </w:rPr>
            </w:pPr>
            <w:r w:rsidRPr="003167FF">
              <w:t>NOTE</w:t>
            </w:r>
            <w:r w:rsidR="0066449D">
              <w:t> 1</w:t>
            </w:r>
            <w:r w:rsidRPr="003167FF">
              <w:t>:</w:t>
            </w:r>
            <w:r w:rsidRPr="003167FF">
              <w:tab/>
            </w:r>
            <w:r w:rsidRPr="003167FF">
              <w:rPr>
                <w:lang w:eastAsia="zh-CN"/>
              </w:rPr>
              <w:t>If none of the information element is present, this represents a cancellation for location reporting.</w:t>
            </w:r>
          </w:p>
          <w:p w14:paraId="2CE26E44" w14:textId="50640A13" w:rsidR="0066449D" w:rsidRPr="003167FF" w:rsidRDefault="0066449D" w:rsidP="007E0BCD">
            <w:pPr>
              <w:pStyle w:val="TAN"/>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w:t>
            </w:r>
            <w:r w:rsidRPr="000F059F">
              <w:rPr>
                <w:lang w:eastAsia="zh-CN"/>
              </w:rPr>
              <w:t>23.273[50] and TS 29.572 [51]</w:t>
            </w:r>
            <w:r>
              <w:rPr>
                <w:rFonts w:hint="eastAsia"/>
                <w:lang w:eastAsia="zh-CN"/>
              </w:rPr>
              <w:t xml:space="preserve"> is out of scope of </w:t>
            </w:r>
            <w:r>
              <w:t xml:space="preserve">the present </w:t>
            </w:r>
            <w:r>
              <w:rPr>
                <w:lang w:eastAsia="zh-CN"/>
              </w:rPr>
              <w:t>specification</w:t>
            </w:r>
            <w:r>
              <w:rPr>
                <w:rFonts w:cs="Arial"/>
              </w:rPr>
              <w:t>.</w:t>
            </w:r>
          </w:p>
        </w:tc>
      </w:tr>
    </w:tbl>
    <w:p w14:paraId="560C67EC" w14:textId="77777777" w:rsidR="00312C76" w:rsidRPr="003167FF" w:rsidRDefault="00312C76" w:rsidP="00312C76"/>
    <w:p w14:paraId="34FBA38C" w14:textId="77777777" w:rsidR="00312C76" w:rsidRPr="003167FF" w:rsidRDefault="00312C76" w:rsidP="00312C76">
      <w:pPr>
        <w:pStyle w:val="Heading4"/>
      </w:pPr>
      <w:bookmarkStart w:id="511" w:name="_Toc162885777"/>
      <w:r w:rsidRPr="003167FF">
        <w:rPr>
          <w:lang w:eastAsia="zh-CN"/>
        </w:rPr>
        <w:t>9.3</w:t>
      </w:r>
      <w:r w:rsidRPr="003167FF">
        <w:t>.2.2</w:t>
      </w:r>
      <w:r w:rsidRPr="003167FF">
        <w:tab/>
        <w:t>Location information report</w:t>
      </w:r>
      <w:bookmarkEnd w:id="511"/>
    </w:p>
    <w:p w14:paraId="34BE1165" w14:textId="77777777" w:rsidR="00312C76" w:rsidRPr="003167FF" w:rsidRDefault="00312C76" w:rsidP="00312C76">
      <w:r w:rsidRPr="003167FF">
        <w:t>Table </w:t>
      </w:r>
      <w:r w:rsidRPr="003167FF">
        <w:rPr>
          <w:lang w:eastAsia="zh-CN"/>
        </w:rPr>
        <w:t>9.3</w:t>
      </w:r>
      <w:r w:rsidRPr="003167FF">
        <w:t>.2</w:t>
      </w:r>
      <w:r w:rsidRPr="003167FF">
        <w:rPr>
          <w:lang w:eastAsia="zh-CN"/>
        </w:rPr>
        <w:t>.2-1</w:t>
      </w:r>
      <w:r w:rsidRPr="003167FF">
        <w:t xml:space="preserve"> describes the information flow from the location management client to the location management server for the location information reporting or from the location management server to the requesting location management client or VAL server to report location information.</w:t>
      </w:r>
    </w:p>
    <w:p w14:paraId="7AAE19DE" w14:textId="77777777" w:rsidR="00312C76" w:rsidRPr="003167FF" w:rsidRDefault="00312C76" w:rsidP="00312C76">
      <w:pPr>
        <w:pStyle w:val="TH"/>
      </w:pPr>
      <w:r w:rsidRPr="003167FF">
        <w:t>Table </w:t>
      </w:r>
      <w:r w:rsidRPr="003167FF">
        <w:rPr>
          <w:lang w:eastAsia="zh-CN"/>
        </w:rPr>
        <w:t>9.3</w:t>
      </w:r>
      <w:r w:rsidRPr="003167FF">
        <w:t>.2.2-1: Location information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53084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23531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381D9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3B0C0" w14:textId="77777777" w:rsidR="00312C76" w:rsidRPr="003167FF" w:rsidRDefault="00312C76" w:rsidP="007E0BCD">
            <w:pPr>
              <w:pStyle w:val="TAH"/>
            </w:pPr>
            <w:r w:rsidRPr="003167FF">
              <w:t>Description</w:t>
            </w:r>
          </w:p>
        </w:tc>
      </w:tr>
      <w:tr w:rsidR="00312C76" w:rsidRPr="003167FF" w14:paraId="0822D2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7F8AC" w14:textId="77777777" w:rsidR="00312C76" w:rsidRPr="003167FF" w:rsidRDefault="00312C76" w:rsidP="007E0BCD">
            <w:pPr>
              <w:pStyle w:val="TAL"/>
            </w:pPr>
            <w:r w:rsidRPr="003167FF">
              <w:t>Set of identities</w:t>
            </w:r>
          </w:p>
        </w:tc>
        <w:tc>
          <w:tcPr>
            <w:tcW w:w="1440" w:type="dxa"/>
            <w:tcBorders>
              <w:top w:val="single" w:sz="4" w:space="0" w:color="000000"/>
              <w:left w:val="single" w:sz="4" w:space="0" w:color="000000"/>
              <w:bottom w:val="single" w:sz="4" w:space="0" w:color="000000"/>
            </w:tcBorders>
            <w:shd w:val="clear" w:color="auto" w:fill="auto"/>
          </w:tcPr>
          <w:p w14:paraId="26EB8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A4A38B" w14:textId="77777777" w:rsidR="00312C76" w:rsidRPr="003167FF" w:rsidRDefault="00312C76" w:rsidP="007E0BCD">
            <w:pPr>
              <w:pStyle w:val="TAL"/>
            </w:pPr>
            <w:r w:rsidRPr="003167FF">
              <w:t>Set of identities of the reporting VAL users or VAL UEs</w:t>
            </w:r>
          </w:p>
        </w:tc>
      </w:tr>
      <w:tr w:rsidR="00312C76" w:rsidRPr="003167FF" w14:paraId="149DEB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0055D5"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16E995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0E13F" w14:textId="1F1D6574" w:rsidR="00312C76" w:rsidRPr="003167FF" w:rsidRDefault="00312C76" w:rsidP="007E0BCD">
            <w:pPr>
              <w:pStyle w:val="TAL"/>
            </w:pPr>
            <w:r w:rsidRPr="003167FF">
              <w:t>Identity of the event that triggered the sending of the report</w:t>
            </w:r>
            <w:r w:rsidR="00A97DDB" w:rsidRPr="003167FF">
              <w:t>. The triggering event may be e.g., SAI changes, ECGI changes, RAT changes.</w:t>
            </w:r>
          </w:p>
        </w:tc>
      </w:tr>
      <w:tr w:rsidR="00312C76" w:rsidRPr="003167FF" w14:paraId="127820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26CDF"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1FF7690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4E5FD" w14:textId="72BD6D0C" w:rsidR="00312C76" w:rsidRPr="003167FF" w:rsidRDefault="00312C76" w:rsidP="007E0BCD">
            <w:pPr>
              <w:pStyle w:val="TAL"/>
            </w:pPr>
            <w:r w:rsidRPr="003167FF">
              <w:t>Location information</w:t>
            </w:r>
            <w:r w:rsidR="00CC7B7F">
              <w:t xml:space="preserve">. For LM-UU reference point, it may include UE location information </w:t>
            </w:r>
            <w:r w:rsidR="00CC7B7F" w:rsidRPr="00420E9C">
              <w:rPr>
                <w:lang w:eastAsia="zh-CN"/>
              </w:rPr>
              <w:t xml:space="preserve">via non-3GPP positioning technologies </w:t>
            </w:r>
            <w:r w:rsidR="00CC7B7F">
              <w:t xml:space="preserve">(e.g. </w:t>
            </w:r>
            <w:r w:rsidR="00CC7B7F" w:rsidRPr="00972DE9">
              <w:rPr>
                <w:rFonts w:eastAsia="MS Mincho"/>
              </w:rPr>
              <w:t>GNSS, Sensor, TBS, WLAN, Bluetooth</w:t>
            </w:r>
            <w:r w:rsidR="00CC7B7F">
              <w:rPr>
                <w:rFonts w:eastAsia="MS Mincho"/>
              </w:rPr>
              <w:t>) as described in 3GPP TS 37.355 [</w:t>
            </w:r>
            <w:r w:rsidR="00B26F19">
              <w:rPr>
                <w:rFonts w:eastAsia="MS Mincho"/>
              </w:rPr>
              <w:t>53</w:t>
            </w:r>
            <w:r w:rsidR="00CC7B7F">
              <w:rPr>
                <w:rFonts w:eastAsia="MS Mincho"/>
              </w:rPr>
              <w:t>].</w:t>
            </w:r>
          </w:p>
        </w:tc>
      </w:tr>
      <w:tr w:rsidR="00312C76" w:rsidRPr="003167FF" w14:paraId="2C775C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F6F75" w14:textId="77777777" w:rsidR="00312C76" w:rsidRPr="003167FF" w:rsidRDefault="00312C76" w:rsidP="007E0BCD">
            <w:pPr>
              <w:pStyle w:val="TAL"/>
            </w:pPr>
            <w:r w:rsidRPr="003167FF">
              <w:t>Timestamp</w:t>
            </w:r>
          </w:p>
        </w:tc>
        <w:tc>
          <w:tcPr>
            <w:tcW w:w="1440" w:type="dxa"/>
            <w:tcBorders>
              <w:top w:val="single" w:sz="4" w:space="0" w:color="000000"/>
              <w:left w:val="single" w:sz="4" w:space="0" w:color="000000"/>
              <w:bottom w:val="single" w:sz="4" w:space="0" w:color="000000"/>
            </w:tcBorders>
            <w:shd w:val="clear" w:color="auto" w:fill="auto"/>
          </w:tcPr>
          <w:p w14:paraId="0AB38F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9A478" w14:textId="77777777" w:rsidR="00312C76" w:rsidRPr="003167FF" w:rsidRDefault="00312C76" w:rsidP="007E0BCD">
            <w:pPr>
              <w:pStyle w:val="TAL"/>
            </w:pPr>
            <w:r w:rsidRPr="003167FF">
              <w:t>Timestamp of the location report</w:t>
            </w:r>
          </w:p>
        </w:tc>
      </w:tr>
    </w:tbl>
    <w:p w14:paraId="7A290F1C" w14:textId="77777777" w:rsidR="00312C76" w:rsidRPr="003167FF" w:rsidRDefault="00312C76" w:rsidP="00312C76"/>
    <w:p w14:paraId="14358CBA" w14:textId="77777777" w:rsidR="00312C76" w:rsidRPr="003167FF" w:rsidRDefault="00312C76" w:rsidP="00312C76">
      <w:pPr>
        <w:pStyle w:val="Heading4"/>
      </w:pPr>
      <w:bookmarkStart w:id="512" w:name="_Toc162885778"/>
      <w:r w:rsidRPr="003167FF">
        <w:rPr>
          <w:lang w:eastAsia="zh-CN"/>
        </w:rPr>
        <w:t>9.3</w:t>
      </w:r>
      <w:r w:rsidRPr="003167FF">
        <w:t>.2.3</w:t>
      </w:r>
      <w:r w:rsidRPr="003167FF">
        <w:tab/>
        <w:t>Location information request</w:t>
      </w:r>
      <w:bookmarkEnd w:id="512"/>
    </w:p>
    <w:p w14:paraId="6564703E" w14:textId="36E62411" w:rsidR="00312C76" w:rsidRPr="003167FF" w:rsidRDefault="00312C76" w:rsidP="00312C76">
      <w:r w:rsidRPr="003167FF">
        <w:t>Table </w:t>
      </w:r>
      <w:r w:rsidRPr="003167FF">
        <w:rPr>
          <w:lang w:eastAsia="zh-CN"/>
        </w:rPr>
        <w:t>9.3</w:t>
      </w:r>
      <w:r w:rsidRPr="003167FF">
        <w:t>.2</w:t>
      </w:r>
      <w:r w:rsidRPr="003167FF">
        <w:rPr>
          <w:lang w:eastAsia="zh-CN"/>
        </w:rPr>
        <w:t>.3-1</w:t>
      </w:r>
      <w:r w:rsidRPr="003167FF">
        <w:t xml:space="preserve"> describes the information flow from the VAL server to the location management server and</w:t>
      </w:r>
      <w:r w:rsidR="0033653C" w:rsidRPr="003167FF">
        <w:t>/or</w:t>
      </w:r>
      <w:r w:rsidRPr="003167FF">
        <w:t xml:space="preserve"> from the location management server to the location management client for requesting an immediate location information report.</w:t>
      </w:r>
    </w:p>
    <w:p w14:paraId="5932EEF6" w14:textId="77777777" w:rsidR="00312C76" w:rsidRPr="003167FF" w:rsidRDefault="00312C76" w:rsidP="00312C76">
      <w:pPr>
        <w:pStyle w:val="TH"/>
      </w:pPr>
      <w:r w:rsidRPr="003167FF">
        <w:t>Table </w:t>
      </w:r>
      <w:r w:rsidRPr="003167FF">
        <w:rPr>
          <w:lang w:eastAsia="zh-CN"/>
        </w:rPr>
        <w:t>9.3</w:t>
      </w:r>
      <w:r w:rsidRPr="003167FF">
        <w:t>.2.3-1: Location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96FC1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06378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8DCA1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E4166" w14:textId="77777777" w:rsidR="00312C76" w:rsidRPr="003167FF" w:rsidRDefault="00312C76" w:rsidP="007E0BCD">
            <w:pPr>
              <w:pStyle w:val="TAH"/>
            </w:pPr>
            <w:r w:rsidRPr="003167FF">
              <w:t>Description</w:t>
            </w:r>
          </w:p>
        </w:tc>
      </w:tr>
      <w:tr w:rsidR="00312C76" w:rsidRPr="003167FF" w14:paraId="4A5875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63A2E4"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4C6CCC2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117BE" w14:textId="77777777" w:rsidR="00312C76" w:rsidRPr="003167FF" w:rsidRDefault="00312C76" w:rsidP="007E0BCD">
            <w:pPr>
              <w:pStyle w:val="TAL"/>
            </w:pPr>
            <w:r w:rsidRPr="003167FF">
              <w:t>List of VAL users or VAL UEs whose location information is requested</w:t>
            </w:r>
          </w:p>
        </w:tc>
      </w:tr>
      <w:tr w:rsidR="00312C76" w:rsidRPr="003167FF" w14:paraId="493150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92CADB"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207D192A"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B1F6B" w14:textId="77777777" w:rsidR="00312C76" w:rsidRPr="003167FF" w:rsidRDefault="00312C76" w:rsidP="007E0BCD">
            <w:pPr>
              <w:pStyle w:val="TAL"/>
            </w:pPr>
            <w:r w:rsidRPr="003167FF">
              <w:t>Identi</w:t>
            </w:r>
            <w:r w:rsidRPr="003167FF">
              <w:rPr>
                <w:lang w:eastAsia="zh-CN"/>
              </w:rPr>
              <w:t>t</w:t>
            </w:r>
            <w:r w:rsidRPr="003167FF">
              <w:t xml:space="preserve">y of the VAL service for which the </w:t>
            </w:r>
            <w:r w:rsidRPr="003167FF">
              <w:rPr>
                <w:lang w:eastAsia="zh-CN"/>
              </w:rPr>
              <w:t>location information is</w:t>
            </w:r>
            <w:r w:rsidRPr="003167FF">
              <w:t xml:space="preserve"> re</w:t>
            </w:r>
            <w:r w:rsidRPr="003167FF">
              <w:rPr>
                <w:lang w:eastAsia="zh-CN"/>
              </w:rPr>
              <w:t>quest</w:t>
            </w:r>
            <w:r w:rsidRPr="003167FF">
              <w:t>ed.</w:t>
            </w:r>
          </w:p>
        </w:tc>
      </w:tr>
      <w:tr w:rsidR="003402FD" w:rsidRPr="003167FF" w14:paraId="182ADD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596BC" w14:textId="254AAAC4" w:rsidR="003402FD" w:rsidRPr="003167FF" w:rsidRDefault="003402FD" w:rsidP="003402F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4A482A4" w14:textId="3C85E47D" w:rsidR="003402FD" w:rsidRPr="003167FF" w:rsidRDefault="003402FD" w:rsidP="003402F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486F9" w14:textId="779B6D98" w:rsidR="003402FD" w:rsidRPr="003167FF" w:rsidRDefault="003402FD" w:rsidP="003402FD">
            <w:pPr>
              <w:pStyle w:val="TAL"/>
            </w:pPr>
            <w:r w:rsidRPr="003167FF">
              <w:t>Identifies what location information is requested</w:t>
            </w:r>
          </w:p>
        </w:tc>
      </w:tr>
      <w:tr w:rsidR="003D76EA" w:rsidRPr="003167FF" w:rsidDel="003D76EA" w14:paraId="1E72AC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5AC88A" w14:textId="77777777" w:rsidR="003D76EA" w:rsidRPr="003167FF" w:rsidRDefault="003D76EA" w:rsidP="003D76EA">
            <w:pPr>
              <w:pStyle w:val="TAL"/>
              <w:rPr>
                <w:lang w:eastAsia="zh-CN"/>
              </w:rPr>
            </w:pPr>
            <w:r w:rsidRPr="003167FF">
              <w:t>Requested location access type</w:t>
            </w:r>
          </w:p>
          <w:p w14:paraId="70812C29" w14:textId="2D87350B" w:rsidR="003D76EA" w:rsidRPr="003167FF" w:rsidDel="003D76EA" w:rsidRDefault="003D76EA" w:rsidP="003D76EA">
            <w:pPr>
              <w:pStyle w:val="TAL"/>
            </w:pPr>
            <w:r w:rsidRPr="003167FF">
              <w:rPr>
                <w:lang w:eastAsia="zh-CN"/>
              </w:rPr>
              <w:t>(NOTE 4)</w:t>
            </w:r>
          </w:p>
        </w:tc>
        <w:tc>
          <w:tcPr>
            <w:tcW w:w="1440" w:type="dxa"/>
            <w:tcBorders>
              <w:top w:val="single" w:sz="4" w:space="0" w:color="000000"/>
              <w:left w:val="single" w:sz="4" w:space="0" w:color="000000"/>
              <w:bottom w:val="single" w:sz="4" w:space="0" w:color="000000"/>
            </w:tcBorders>
            <w:shd w:val="clear" w:color="auto" w:fill="auto"/>
          </w:tcPr>
          <w:p w14:paraId="2115E79C" w14:textId="77777777" w:rsidR="003D76EA" w:rsidRPr="003167FF" w:rsidRDefault="003D76EA" w:rsidP="003D76EA">
            <w:pPr>
              <w:pStyle w:val="TAC"/>
              <w:rPr>
                <w:lang w:eastAsia="zh-CN"/>
              </w:rPr>
            </w:pPr>
            <w:r w:rsidRPr="003167FF">
              <w:rPr>
                <w:lang w:eastAsia="zh-CN"/>
              </w:rPr>
              <w:t>O</w:t>
            </w:r>
          </w:p>
          <w:p w14:paraId="268820B9" w14:textId="60631AA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C2E8D" w14:textId="55021703" w:rsidR="003D76EA" w:rsidRPr="003167FF" w:rsidDel="003D76EA" w:rsidRDefault="003D76EA" w:rsidP="003D76EA">
            <w:pPr>
              <w:pStyle w:val="TAL"/>
            </w:pPr>
            <w:bookmarkStart w:id="513" w:name="OLE_LINK42"/>
            <w:bookmarkStart w:id="514" w:name="OLE_LINK43"/>
            <w:r w:rsidRPr="003167FF">
              <w:rPr>
                <w:lang w:eastAsia="zh-CN"/>
              </w:rPr>
              <w:t>Identifies</w:t>
            </w:r>
            <w:bookmarkEnd w:id="513"/>
            <w:bookmarkEnd w:id="514"/>
            <w:r w:rsidRPr="003167FF">
              <w:t xml:space="preserve"> the location access type for which the location information is requested, e.g. as described in </w:t>
            </w:r>
            <w:r w:rsidRPr="003167FF">
              <w:rPr>
                <w:lang w:eastAsia="zh-CN"/>
              </w:rPr>
              <w:t>TS 23.273[50] and TS 29.572[51]</w:t>
            </w:r>
            <w:r w:rsidRPr="003167FF">
              <w:t>.</w:t>
            </w:r>
          </w:p>
        </w:tc>
      </w:tr>
      <w:tr w:rsidR="003D76EA" w:rsidRPr="003167FF" w:rsidDel="003D76EA" w14:paraId="1ED5E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021791" w14:textId="4C39BD95" w:rsidR="003D76EA" w:rsidRPr="003167FF" w:rsidDel="003D76EA" w:rsidRDefault="003D76EA" w:rsidP="003D76EA">
            <w:pPr>
              <w:pStyle w:val="TAL"/>
            </w:pPr>
            <w:r w:rsidRPr="003167FF">
              <w:t>Requested</w:t>
            </w:r>
            <w:r w:rsidRPr="003167FF" w:rsidDel="00A56EA6">
              <w:t xml:space="preserve"> </w:t>
            </w:r>
            <w:r w:rsidRPr="003167FF">
              <w:t>positioning method</w:t>
            </w:r>
          </w:p>
        </w:tc>
        <w:tc>
          <w:tcPr>
            <w:tcW w:w="1440" w:type="dxa"/>
            <w:tcBorders>
              <w:top w:val="single" w:sz="4" w:space="0" w:color="000000"/>
              <w:left w:val="single" w:sz="4" w:space="0" w:color="000000"/>
              <w:bottom w:val="single" w:sz="4" w:space="0" w:color="000000"/>
            </w:tcBorders>
            <w:shd w:val="clear" w:color="auto" w:fill="auto"/>
          </w:tcPr>
          <w:p w14:paraId="5E2AE1C2" w14:textId="77777777" w:rsidR="003D76EA" w:rsidRPr="003167FF" w:rsidRDefault="003D76EA" w:rsidP="003D76EA">
            <w:pPr>
              <w:pStyle w:val="TAC"/>
              <w:rPr>
                <w:lang w:eastAsia="zh-CN"/>
              </w:rPr>
            </w:pPr>
            <w:r w:rsidRPr="003167FF">
              <w:rPr>
                <w:lang w:eastAsia="zh-CN"/>
              </w:rPr>
              <w:t>O</w:t>
            </w:r>
          </w:p>
          <w:p w14:paraId="334F0399" w14:textId="2E23A72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49C9F6" w14:textId="28CFFDDA" w:rsidR="003D76EA" w:rsidRPr="003167FF" w:rsidDel="003D76EA" w:rsidRDefault="003D76EA" w:rsidP="003D76EA">
            <w:pPr>
              <w:pStyle w:val="TAL"/>
            </w:pPr>
            <w:r w:rsidRPr="003167FF">
              <w:rPr>
                <w:lang w:eastAsia="zh-CN"/>
              </w:rPr>
              <w:t>Identifies</w:t>
            </w:r>
            <w:r w:rsidRPr="003167FF">
              <w:t xml:space="preserve"> the positioning method for which the location information is requested, e.g. as described in </w:t>
            </w:r>
            <w:r w:rsidRPr="003167FF">
              <w:rPr>
                <w:lang w:eastAsia="zh-CN"/>
              </w:rPr>
              <w:t>TS 23.273[50] and TS 29.572[51]</w:t>
            </w:r>
            <w:r w:rsidRPr="003167FF">
              <w:t>.</w:t>
            </w:r>
          </w:p>
        </w:tc>
      </w:tr>
      <w:tr w:rsidR="00235311" w:rsidRPr="003167FF" w14:paraId="1AE4A78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BA3BF" w14:textId="2EC72A0F" w:rsidR="00235311" w:rsidRPr="003167FF" w:rsidRDefault="00235311" w:rsidP="00235311">
            <w:pPr>
              <w:pStyle w:val="TAL"/>
            </w:pPr>
            <w:r w:rsidRPr="003167FF">
              <w:t>Location QoS</w:t>
            </w:r>
          </w:p>
        </w:tc>
        <w:tc>
          <w:tcPr>
            <w:tcW w:w="1440" w:type="dxa"/>
            <w:tcBorders>
              <w:top w:val="single" w:sz="4" w:space="0" w:color="000000"/>
              <w:left w:val="single" w:sz="4" w:space="0" w:color="000000"/>
              <w:bottom w:val="single" w:sz="4" w:space="0" w:color="000000"/>
            </w:tcBorders>
            <w:shd w:val="clear" w:color="auto" w:fill="auto"/>
          </w:tcPr>
          <w:p w14:paraId="29A540C4" w14:textId="77777777" w:rsidR="00235311" w:rsidRPr="003167FF" w:rsidRDefault="00235311" w:rsidP="00235311">
            <w:pPr>
              <w:pStyle w:val="TAC"/>
              <w:rPr>
                <w:lang w:eastAsia="zh-CN"/>
              </w:rPr>
            </w:pPr>
            <w:r w:rsidRPr="003167FF">
              <w:rPr>
                <w:lang w:eastAsia="zh-CN"/>
              </w:rPr>
              <w:t>O</w:t>
            </w:r>
          </w:p>
          <w:p w14:paraId="09359568" w14:textId="4D890088" w:rsidR="00235311" w:rsidRPr="003167FF" w:rsidRDefault="00235311" w:rsidP="00235311">
            <w:pPr>
              <w:pStyle w:val="TAC"/>
              <w:rPr>
                <w:lang w:eastAsia="zh-CN"/>
              </w:rPr>
            </w:pPr>
            <w:r w:rsidRPr="003167FF">
              <w:t>(NOTE</w:t>
            </w:r>
            <w:r w:rsidRPr="003167FF">
              <w:rPr>
                <w:lang w:eastAsia="zh-CN"/>
              </w:rPr>
              <w:t> </w:t>
            </w:r>
            <w:r w:rsidR="00581A3A" w:rsidRPr="003167FF">
              <w:rPr>
                <w:lang w:eastAsia="zh-CN"/>
              </w:rPr>
              <w:t>3</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B1610A" w14:textId="6B5BB369" w:rsidR="00235311" w:rsidRPr="003167FF" w:rsidRDefault="00235311" w:rsidP="00235311">
            <w:pPr>
              <w:pStyle w:val="TAL"/>
            </w:pPr>
            <w:r w:rsidRPr="003167FF">
              <w:t>Definition of the location Quality of Service for which the location information is requested (see NOTE</w:t>
            </w:r>
            <w:r w:rsidRPr="003167FF">
              <w:rPr>
                <w:lang w:eastAsia="zh-CN"/>
              </w:rPr>
              <w:t> </w:t>
            </w:r>
            <w:r w:rsidR="00581A3A" w:rsidRPr="003167FF">
              <w:rPr>
                <w:lang w:eastAsia="zh-CN"/>
              </w:rPr>
              <w:t>2</w:t>
            </w:r>
            <w:r w:rsidRPr="003167FF">
              <w:t>).</w:t>
            </w:r>
          </w:p>
        </w:tc>
      </w:tr>
      <w:tr w:rsidR="003402FD" w:rsidRPr="003167FF" w14:paraId="1877DEB6" w14:textId="77777777" w:rsidTr="0030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28E15F" w14:textId="694083A0" w:rsidR="003402FD" w:rsidRPr="003167FF" w:rsidRDefault="003402FD" w:rsidP="003402FD">
            <w:pPr>
              <w:pStyle w:val="TAN"/>
            </w:pPr>
            <w:r w:rsidRPr="003167FF">
              <w:t>NOTE</w:t>
            </w:r>
            <w:r w:rsidR="00581A3A" w:rsidRPr="003167FF">
              <w:t> 1</w:t>
            </w:r>
            <w:r w:rsidRPr="003167FF">
              <w:t>:</w:t>
            </w:r>
            <w:r w:rsidRPr="003167FF">
              <w:tab/>
              <w:t xml:space="preserve">This </w:t>
            </w:r>
            <w:r w:rsidR="00C37EE3" w:rsidRPr="003167FF">
              <w:t xml:space="preserve">e element </w:t>
            </w:r>
            <w:r w:rsidRPr="003167FF">
              <w:t xml:space="preserve">is only applicable for request sent from </w:t>
            </w:r>
            <w:r w:rsidR="00C37EE3" w:rsidRPr="003167FF">
              <w:t xml:space="preserve">the </w:t>
            </w:r>
            <w:r w:rsidRPr="003167FF">
              <w:t xml:space="preserve">LM server to </w:t>
            </w:r>
            <w:r w:rsidR="00C37EE3" w:rsidRPr="003167FF">
              <w:t xml:space="preserve">the </w:t>
            </w:r>
            <w:r w:rsidRPr="003167FF">
              <w:t>LM client.</w:t>
            </w:r>
          </w:p>
          <w:p w14:paraId="40880221" w14:textId="14E8E6AF" w:rsidR="00235311" w:rsidRPr="003167FF" w:rsidRDefault="00235311" w:rsidP="00581A3A">
            <w:pPr>
              <w:pStyle w:val="TAN"/>
            </w:pPr>
            <w:r w:rsidRPr="003167FF">
              <w:t>NOTE</w:t>
            </w:r>
            <w:r w:rsidR="00581A3A" w:rsidRPr="003167FF">
              <w:t> 2</w:t>
            </w:r>
            <w:r w:rsidRPr="003167FF">
              <w:t>:</w:t>
            </w:r>
            <w:r w:rsidR="00581A3A" w:rsidRPr="003167FF">
              <w:tab/>
            </w:r>
            <w:r w:rsidRPr="003167FF">
              <w:t>The definition of location QoS has been defined in clause 4.1b of TS</w:t>
            </w:r>
            <w:r w:rsidR="00581A3A" w:rsidRPr="003167FF">
              <w:t> </w:t>
            </w:r>
            <w:r w:rsidRPr="003167FF">
              <w:t>23.273</w:t>
            </w:r>
            <w:r w:rsidR="00581A3A" w:rsidRPr="003167FF">
              <w:t> </w:t>
            </w:r>
            <w:r w:rsidRPr="003167FF">
              <w:t>[</w:t>
            </w:r>
            <w:r w:rsidR="00581A3A" w:rsidRPr="003167FF">
              <w:t>50</w:t>
            </w:r>
            <w:r w:rsidRPr="003167FF">
              <w:t>] and the clause</w:t>
            </w:r>
            <w:r w:rsidR="00581A3A" w:rsidRPr="003167FF">
              <w:t> </w:t>
            </w:r>
            <w:r w:rsidRPr="003167FF">
              <w:t>6.1.6.2.13 of TS</w:t>
            </w:r>
            <w:r w:rsidR="00581A3A" w:rsidRPr="003167FF">
              <w:t> </w:t>
            </w:r>
            <w:r w:rsidRPr="003167FF">
              <w:t>29.572</w:t>
            </w:r>
            <w:r w:rsidR="00581A3A" w:rsidRPr="003167FF">
              <w:t> </w:t>
            </w:r>
            <w:r w:rsidRPr="003167FF">
              <w:t>[</w:t>
            </w:r>
            <w:r w:rsidR="00581A3A" w:rsidRPr="003167FF">
              <w:t>51</w:t>
            </w:r>
            <w:r w:rsidRPr="003167FF">
              <w:t>].</w:t>
            </w:r>
          </w:p>
          <w:p w14:paraId="677266F2" w14:textId="77777777" w:rsidR="00C37EE3" w:rsidRPr="003167FF" w:rsidRDefault="00235311" w:rsidP="00C37EE3">
            <w:pPr>
              <w:pStyle w:val="TAN"/>
            </w:pPr>
            <w:r w:rsidRPr="003167FF">
              <w:t>NOTE</w:t>
            </w:r>
            <w:r w:rsidR="00581A3A" w:rsidRPr="003167FF">
              <w:t> 3</w:t>
            </w:r>
            <w:r w:rsidRPr="003167FF">
              <w:t>:</w:t>
            </w:r>
            <w:r w:rsidR="00581A3A" w:rsidRPr="003167FF">
              <w:tab/>
            </w:r>
            <w:r w:rsidRPr="003167FF">
              <w:t>The element is only applicable for the information flow from the VAL server to the location management server.</w:t>
            </w:r>
          </w:p>
          <w:p w14:paraId="7058C484" w14:textId="1295E332" w:rsidR="00235311" w:rsidRPr="003167FF" w:rsidRDefault="00C37EE3" w:rsidP="00C37EE3">
            <w:pPr>
              <w:pStyle w:val="TAN"/>
            </w:pPr>
            <w:r w:rsidRPr="003167FF">
              <w:t>NOTE 4:  The non-3GPP access as defined in TS 23.273[50] and TS 29.572[51] is out of scope of the present specification.</w:t>
            </w:r>
          </w:p>
        </w:tc>
      </w:tr>
    </w:tbl>
    <w:p w14:paraId="03F55E95" w14:textId="77777777" w:rsidR="00312C76" w:rsidRPr="003167FF" w:rsidRDefault="00312C76" w:rsidP="00312C76"/>
    <w:p w14:paraId="773A1DA4" w14:textId="77777777" w:rsidR="00312C76" w:rsidRPr="003167FF" w:rsidRDefault="00312C76" w:rsidP="00312C76">
      <w:pPr>
        <w:pStyle w:val="EditorsNote"/>
        <w:rPr>
          <w:lang w:eastAsia="zh-CN"/>
        </w:rPr>
      </w:pPr>
      <w:r w:rsidRPr="003167FF">
        <w:rPr>
          <w:lang w:eastAsia="zh-CN"/>
        </w:rPr>
        <w:t>Editor's Note: It's FFS whether and how the LMS need to identify the VAL service when the VAL UE ID is used for location request.</w:t>
      </w:r>
    </w:p>
    <w:p w14:paraId="0B902088" w14:textId="77777777" w:rsidR="00312C76" w:rsidRPr="003167FF" w:rsidRDefault="00312C76" w:rsidP="00312C76">
      <w:pPr>
        <w:pStyle w:val="EditorsNote"/>
      </w:pPr>
      <w:r w:rsidRPr="003167FF">
        <w:rPr>
          <w:lang w:eastAsia="zh-CN"/>
        </w:rPr>
        <w:t>Editor's Note: It's FFS the security aspects for LM-Uu and LM-S in relation to the VAL service ID that need to be coordinated with SA3.</w:t>
      </w:r>
    </w:p>
    <w:p w14:paraId="333CAFF0" w14:textId="77777777" w:rsidR="00312C76" w:rsidRPr="003167FF" w:rsidRDefault="00312C76" w:rsidP="00312C76">
      <w:pPr>
        <w:pStyle w:val="Heading4"/>
      </w:pPr>
      <w:bookmarkStart w:id="515" w:name="_Toc162885779"/>
      <w:r w:rsidRPr="003167FF">
        <w:rPr>
          <w:lang w:eastAsia="zh-CN"/>
        </w:rPr>
        <w:t>9.3</w:t>
      </w:r>
      <w:r w:rsidRPr="003167FF">
        <w:t>.2.4</w:t>
      </w:r>
      <w:r w:rsidRPr="003167FF">
        <w:tab/>
        <w:t>Location reporting trigger</w:t>
      </w:r>
      <w:bookmarkEnd w:id="515"/>
    </w:p>
    <w:p w14:paraId="3A365C4F" w14:textId="77777777" w:rsidR="00312C76" w:rsidRPr="003167FF" w:rsidRDefault="00312C76" w:rsidP="00312C76">
      <w:r w:rsidRPr="003167FF">
        <w:t>Table </w:t>
      </w:r>
      <w:r w:rsidRPr="003167FF">
        <w:rPr>
          <w:lang w:eastAsia="zh-CN"/>
        </w:rPr>
        <w:t>9.3</w:t>
      </w:r>
      <w:r w:rsidRPr="003167FF">
        <w:t>.2</w:t>
      </w:r>
      <w:r w:rsidRPr="003167FF">
        <w:rPr>
          <w:lang w:eastAsia="zh-CN"/>
        </w:rPr>
        <w:t>.4-1</w:t>
      </w:r>
      <w:r w:rsidRPr="003167FF">
        <w:t xml:space="preserve"> describes the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Pr="003167FF">
        <w:t xml:space="preserve"> for </w:t>
      </w:r>
      <w:r w:rsidRPr="003167FF">
        <w:rPr>
          <w:lang w:eastAsia="zh-CN"/>
        </w:rPr>
        <w:t xml:space="preserve">triggering a </w:t>
      </w:r>
      <w:r w:rsidRPr="003167FF">
        <w:t xml:space="preserve">location </w:t>
      </w:r>
      <w:r w:rsidRPr="003167FF">
        <w:rPr>
          <w:lang w:eastAsia="zh-CN"/>
        </w:rPr>
        <w:t>reporting procedure</w:t>
      </w:r>
      <w:r w:rsidRPr="003167FF">
        <w:t>.</w:t>
      </w:r>
    </w:p>
    <w:p w14:paraId="52801F89"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4</w:t>
      </w:r>
      <w:r w:rsidRPr="003167FF">
        <w:t xml:space="preserve">-1: Location </w:t>
      </w:r>
      <w:r w:rsidRPr="003167FF">
        <w:rPr>
          <w:lang w:eastAsia="zh-CN"/>
        </w:rPr>
        <w:t>reporting</w:t>
      </w:r>
      <w:r w:rsidRPr="003167FF">
        <w:t xml:space="preserve"> </w:t>
      </w:r>
      <w:r w:rsidRPr="003167FF">
        <w:rPr>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C8C8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46A6A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7362D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A42269" w14:textId="77777777" w:rsidR="00312C76" w:rsidRPr="003167FF" w:rsidRDefault="00312C76" w:rsidP="007E0BCD">
            <w:pPr>
              <w:pStyle w:val="TAH"/>
            </w:pPr>
            <w:r w:rsidRPr="003167FF">
              <w:t>Description</w:t>
            </w:r>
          </w:p>
        </w:tc>
      </w:tr>
      <w:tr w:rsidR="00312C76" w:rsidRPr="003167FF" w14:paraId="7D64271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B22D06" w14:textId="49C40629" w:rsidR="00312C76" w:rsidRPr="003167FF" w:rsidRDefault="001612B2" w:rsidP="007E0BCD">
            <w:pPr>
              <w:pStyle w:val="TAL"/>
            </w:pPr>
            <w:r w:rsidRPr="001612B2">
              <w:t xml:space="preserve">Requestor </w:t>
            </w:r>
            <w:r w:rsidR="00312C76" w:rsidRPr="003167FF">
              <w:t>Identity</w:t>
            </w:r>
          </w:p>
        </w:tc>
        <w:tc>
          <w:tcPr>
            <w:tcW w:w="1440" w:type="dxa"/>
            <w:tcBorders>
              <w:top w:val="single" w:sz="4" w:space="0" w:color="000000"/>
              <w:left w:val="single" w:sz="4" w:space="0" w:color="000000"/>
              <w:bottom w:val="single" w:sz="4" w:space="0" w:color="000000"/>
            </w:tcBorders>
            <w:shd w:val="clear" w:color="auto" w:fill="auto"/>
          </w:tcPr>
          <w:p w14:paraId="5875F7E6" w14:textId="77777777" w:rsidR="00312C76" w:rsidRPr="003167FF" w:rsidRDefault="00312C76" w:rsidP="007E0BCD">
            <w:pPr>
              <w:pStyle w:val="TAC"/>
            </w:pPr>
            <w:r w:rsidRPr="003167FF">
              <w:t>M</w:t>
            </w:r>
          </w:p>
          <w:p w14:paraId="40B41FA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F0F20" w14:textId="54CD091A"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761146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3BE5B0"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2E74610" w14:textId="77777777" w:rsidR="00312C76" w:rsidRPr="003167FF" w:rsidRDefault="00312C76" w:rsidP="007E0BCD">
            <w:pPr>
              <w:pStyle w:val="TAC"/>
            </w:pPr>
            <w:r w:rsidRPr="003167FF">
              <w:t>M</w:t>
            </w:r>
          </w:p>
          <w:p w14:paraId="3D77A556"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E9FB2"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45A4C6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BC515C"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689E32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C39DE" w14:textId="77777777" w:rsidR="00312C76" w:rsidRPr="003167FF" w:rsidRDefault="00312C76" w:rsidP="007E0BCD">
            <w:pPr>
              <w:pStyle w:val="TAL"/>
            </w:pPr>
            <w:r w:rsidRPr="003167FF">
              <w:t>Identity of the VAL service for which the location reporting trigger is set.</w:t>
            </w:r>
          </w:p>
        </w:tc>
      </w:tr>
      <w:tr w:rsidR="00312C76" w:rsidRPr="003167FF" w14:paraId="17EB8C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584AD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F3C1644" w14:textId="77777777" w:rsidR="00312C76" w:rsidRPr="003167FF" w:rsidRDefault="00312C76" w:rsidP="007E0BCD">
            <w:pPr>
              <w:pStyle w:val="TAC"/>
            </w:pPr>
            <w:r w:rsidRPr="003167FF">
              <w:t>O</w:t>
            </w:r>
          </w:p>
          <w:p w14:paraId="5F2EE15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831CF"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5BE87F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6E244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16723732" w14:textId="77777777" w:rsidR="00312C76" w:rsidRPr="003167FF" w:rsidRDefault="00312C76" w:rsidP="007E0BCD">
            <w:pPr>
              <w:pStyle w:val="TAC"/>
            </w:pPr>
            <w:r w:rsidRPr="003167FF">
              <w:t>O</w:t>
            </w:r>
          </w:p>
          <w:p w14:paraId="36BC419F"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3D09" w14:textId="3722EA70" w:rsidR="00312C76" w:rsidRPr="003167FF" w:rsidRDefault="00312C76" w:rsidP="007E0BCD">
            <w:pPr>
              <w:pStyle w:val="TAL"/>
            </w:pPr>
            <w:r w:rsidRPr="003167FF">
              <w:t>Identifies what location information is requested</w:t>
            </w:r>
            <w:r w:rsidR="007D2341" w:rsidRPr="007D2341">
              <w:t>. This information element may be represented as VAL service area ID(s) when this information flow from VAL server to the location management server.</w:t>
            </w:r>
          </w:p>
        </w:tc>
      </w:tr>
      <w:tr w:rsidR="00312C76" w:rsidRPr="003167FF" w14:paraId="20A5A8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DF3A8"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0C592BC8" w14:textId="77777777" w:rsidR="00312C76" w:rsidRPr="003167FF" w:rsidRDefault="00312C76" w:rsidP="007E0BCD">
            <w:pPr>
              <w:pStyle w:val="TAC"/>
            </w:pPr>
            <w:r w:rsidRPr="003167FF">
              <w:t>O</w:t>
            </w:r>
          </w:p>
          <w:p w14:paraId="53F15087"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B2B36" w14:textId="3E1630E9" w:rsidR="00312C76" w:rsidRPr="003167FF" w:rsidRDefault="00312C76" w:rsidP="007E0BCD">
            <w:pPr>
              <w:pStyle w:val="TAL"/>
            </w:pPr>
            <w:r w:rsidRPr="003167FF">
              <w:t xml:space="preserve">Identifies when the </w:t>
            </w:r>
            <w:r w:rsidRPr="003167FF">
              <w:rPr>
                <w:szCs w:val="18"/>
              </w:rPr>
              <w:t xml:space="preserve">requesting </w:t>
            </w:r>
            <w:r w:rsidRPr="003167FF">
              <w:t>client</w:t>
            </w:r>
            <w:r w:rsidRPr="003167FF">
              <w:rPr>
                <w:szCs w:val="18"/>
              </w:rPr>
              <w:t>/VAL server is expecting to receive</w:t>
            </w:r>
            <w:r w:rsidRPr="003167FF">
              <w:t xml:space="preserve"> the location report</w:t>
            </w:r>
            <w:r w:rsidRPr="003167FF">
              <w:rPr>
                <w:szCs w:val="18"/>
              </w:rPr>
              <w:t xml:space="preserve"> from the requested VAL user/ VAL UE</w:t>
            </w:r>
            <w:r w:rsidR="007D2341">
              <w:t xml:space="preserve"> </w:t>
            </w:r>
            <w:r w:rsidR="007D2341" w:rsidRPr="007D2341">
              <w:rPr>
                <w:szCs w:val="18"/>
              </w:rPr>
              <w:t>as specified in table 9.3.2.4-2</w:t>
            </w:r>
            <w:r w:rsidR="00300624" w:rsidRPr="003167FF">
              <w:rPr>
                <w:szCs w:val="18"/>
              </w:rPr>
              <w:t>.</w:t>
            </w:r>
          </w:p>
        </w:tc>
      </w:tr>
      <w:tr w:rsidR="00312C76" w:rsidRPr="003167FF" w14:paraId="7B118DE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49E026"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328C834" w14:textId="77777777" w:rsidR="00312C76" w:rsidRPr="003167FF" w:rsidRDefault="00312C76" w:rsidP="007E0BCD">
            <w:pPr>
              <w:pStyle w:val="TAC"/>
            </w:pPr>
            <w:r w:rsidRPr="003167FF">
              <w:t>O</w:t>
            </w:r>
          </w:p>
          <w:p w14:paraId="0E9547C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FBC25" w14:textId="77777777" w:rsidR="00312C76" w:rsidRPr="003167FF" w:rsidRDefault="00312C76" w:rsidP="007E0BCD">
            <w:pPr>
              <w:pStyle w:val="TAL"/>
            </w:pPr>
            <w:r w:rsidRPr="003167FF">
              <w:t xml:space="preserve">Defaults to 0 if absent otherwise </w:t>
            </w:r>
            <w:r w:rsidRPr="003167FF">
              <w:rPr>
                <w:lang w:eastAsia="zh-CN"/>
              </w:rPr>
              <w:t>indicates the interval time between consecutive reports</w:t>
            </w:r>
          </w:p>
        </w:tc>
      </w:tr>
      <w:tr w:rsidR="00312C76" w:rsidRPr="003167FF" w14:paraId="691C9FF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7E25DE" w14:textId="77777777" w:rsidR="00312C76" w:rsidRPr="003167FF" w:rsidRDefault="00312C76" w:rsidP="007E0BCD">
            <w:pPr>
              <w:pStyle w:val="TAL"/>
            </w:pPr>
            <w:r w:rsidRPr="003167FF">
              <w:t>Endpoint information</w:t>
            </w:r>
          </w:p>
        </w:tc>
        <w:tc>
          <w:tcPr>
            <w:tcW w:w="1440" w:type="dxa"/>
            <w:tcBorders>
              <w:top w:val="single" w:sz="4" w:space="0" w:color="000000"/>
              <w:left w:val="single" w:sz="4" w:space="0" w:color="000000"/>
              <w:bottom w:val="single" w:sz="4" w:space="0" w:color="000000"/>
            </w:tcBorders>
            <w:shd w:val="clear" w:color="auto" w:fill="auto"/>
          </w:tcPr>
          <w:p w14:paraId="617FAA2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FD21D" w14:textId="77777777" w:rsidR="00312C76" w:rsidRPr="003167FF" w:rsidRDefault="00312C76" w:rsidP="007E0BCD">
            <w:pPr>
              <w:pStyle w:val="TAL"/>
            </w:pPr>
            <w:r w:rsidRPr="003167FF">
              <w:t>Information of the endpoint of the requesting VAL server to which the location report notification has to be sent. It is provided if Immediate Report Indicator is set to required.</w:t>
            </w:r>
          </w:p>
        </w:tc>
      </w:tr>
      <w:tr w:rsidR="00312C76" w:rsidRPr="003167FF" w14:paraId="232C4D9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A31A345" w14:textId="5924F9FC" w:rsidR="00312C76" w:rsidRPr="003167FF" w:rsidRDefault="00312C76" w:rsidP="007E0BCD">
            <w:pPr>
              <w:pStyle w:val="TAN"/>
            </w:pPr>
            <w:r w:rsidRPr="003167FF">
              <w:t>NOTE 1:</w:t>
            </w:r>
            <w:r w:rsidRPr="003167FF">
              <w:tab/>
              <w:t>The identity of the requesting VAL user/UE</w:t>
            </w:r>
            <w:r w:rsidR="009A729E" w:rsidRPr="003167FF">
              <w:t>/VAL server</w:t>
            </w:r>
            <w:r w:rsidRPr="003167FF">
              <w:t xml:space="preserve"> and the requested VAL user/UE should belong to the same VAL service.</w:t>
            </w:r>
          </w:p>
          <w:p w14:paraId="2D514E0E" w14:textId="77777777" w:rsidR="00312C76" w:rsidRPr="003167FF" w:rsidRDefault="00312C76" w:rsidP="007E0BCD">
            <w:pPr>
              <w:pStyle w:val="TAN"/>
              <w:rPr>
                <w:rFonts w:cs="Arial"/>
              </w:rPr>
            </w:pPr>
            <w:r w:rsidRPr="003167FF">
              <w:rPr>
                <w:rFonts w:cs="Arial"/>
              </w:rPr>
              <w:t>NOTE 2:</w:t>
            </w:r>
            <w:r w:rsidRPr="003167FF">
              <w:rPr>
                <w:rFonts w:cs="Arial"/>
              </w:rPr>
              <w:tab/>
              <w:t>At least one of these rows shall be present.</w:t>
            </w:r>
          </w:p>
        </w:tc>
      </w:tr>
    </w:tbl>
    <w:p w14:paraId="75A8B5C0" w14:textId="77777777" w:rsidR="00312C76" w:rsidRPr="003167FF" w:rsidRDefault="00312C76" w:rsidP="00312C76"/>
    <w:p w14:paraId="29974C68" w14:textId="77777777" w:rsidR="007D2341" w:rsidRPr="00F2731B" w:rsidRDefault="007D2341" w:rsidP="007D2341">
      <w:pPr>
        <w:pStyle w:val="TH"/>
        <w:rPr>
          <w:lang w:val="en-US" w:eastAsia="zh-CN"/>
        </w:rPr>
      </w:pPr>
      <w:r w:rsidRPr="00F2731B">
        <w:t>Table </w:t>
      </w:r>
      <w:r w:rsidRPr="00F2731B">
        <w:rPr>
          <w:lang w:eastAsia="zh-CN"/>
        </w:rPr>
        <w:t>9.3</w:t>
      </w:r>
      <w:r w:rsidRPr="00F2731B">
        <w:rPr>
          <w:lang w:val="en-US"/>
        </w:rPr>
        <w:t>.2</w:t>
      </w:r>
      <w:r w:rsidRPr="00F2731B">
        <w:t>.</w:t>
      </w:r>
      <w:r w:rsidRPr="00F2731B">
        <w:rPr>
          <w:lang w:val="en-US" w:eastAsia="zh-CN"/>
        </w:rPr>
        <w:t>4</w:t>
      </w:r>
      <w:r w:rsidRPr="00F2731B">
        <w:t>-</w:t>
      </w:r>
      <w:r>
        <w:t>2</w:t>
      </w:r>
      <w:r w:rsidRPr="00F2731B">
        <w:t xml:space="preserve">: Location </w:t>
      </w:r>
      <w:r w:rsidRPr="00F2731B">
        <w:rPr>
          <w:rFonts w:hint="eastAsia"/>
          <w:lang w:eastAsia="zh-CN"/>
        </w:rPr>
        <w:t>reporting</w:t>
      </w:r>
      <w:r w:rsidRPr="00F2731B">
        <w:t xml:space="preserve"> Triggering criteria</w:t>
      </w:r>
    </w:p>
    <w:tbl>
      <w:tblPr>
        <w:tblW w:w="8640" w:type="dxa"/>
        <w:jc w:val="center"/>
        <w:tblLayout w:type="fixed"/>
        <w:tblLook w:val="0000" w:firstRow="0" w:lastRow="0" w:firstColumn="0" w:lastColumn="0" w:noHBand="0" w:noVBand="0"/>
      </w:tblPr>
      <w:tblGrid>
        <w:gridCol w:w="2880"/>
        <w:gridCol w:w="1440"/>
        <w:gridCol w:w="4320"/>
      </w:tblGrid>
      <w:tr w:rsidR="007D2341" w:rsidRPr="00F2731B" w14:paraId="45157DCC"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2C5AE82E" w14:textId="77777777" w:rsidR="007D2341" w:rsidRPr="00F2731B" w:rsidRDefault="007D2341" w:rsidP="00A0677B">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368A019B" w14:textId="77777777" w:rsidR="007D2341" w:rsidRPr="00F2731B" w:rsidRDefault="007D2341" w:rsidP="00A0677B">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6C696E" w14:textId="77777777" w:rsidR="007D2341" w:rsidRPr="00F2731B" w:rsidRDefault="007D2341" w:rsidP="00A0677B">
            <w:pPr>
              <w:pStyle w:val="TAH"/>
            </w:pPr>
            <w:r w:rsidRPr="00F2731B">
              <w:t>Description</w:t>
            </w:r>
          </w:p>
        </w:tc>
      </w:tr>
      <w:tr w:rsidR="007D2341" w:rsidRPr="00F2731B" w14:paraId="2C87B1D3"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6487D6F8" w14:textId="77777777" w:rsidR="007D2341" w:rsidRDefault="007D2341" w:rsidP="00A0677B">
            <w:pPr>
              <w:pStyle w:val="TAL"/>
            </w:pPr>
            <w:r w:rsidRPr="00F2731B">
              <w:rPr>
                <w:lang w:eastAsia="zh-CN"/>
              </w:rPr>
              <w:t>Frequency of reporting</w:t>
            </w:r>
          </w:p>
        </w:tc>
        <w:tc>
          <w:tcPr>
            <w:tcW w:w="1440" w:type="dxa"/>
            <w:tcBorders>
              <w:top w:val="single" w:sz="4" w:space="0" w:color="000000"/>
              <w:left w:val="single" w:sz="4" w:space="0" w:color="000000"/>
              <w:bottom w:val="single" w:sz="4" w:space="0" w:color="000000"/>
            </w:tcBorders>
            <w:shd w:val="clear" w:color="auto" w:fill="auto"/>
          </w:tcPr>
          <w:p w14:paraId="4A4EDC75" w14:textId="77777777" w:rsidR="007D2341" w:rsidRDefault="007D2341"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6C51B7" w14:textId="77777777" w:rsidR="007D2341" w:rsidRDefault="007D2341" w:rsidP="00A0677B">
            <w:pPr>
              <w:pStyle w:val="TAL"/>
            </w:pPr>
            <w:r w:rsidRPr="00F2731B">
              <w:rPr>
                <w:rFonts w:cs="Arial" w:hint="eastAsia"/>
                <w:lang w:eastAsia="zh-CN"/>
              </w:rPr>
              <w:t xml:space="preserve">It indicates the </w:t>
            </w:r>
            <w:r w:rsidRPr="00F2731B">
              <w:rPr>
                <w:rFonts w:cs="Arial"/>
                <w:lang w:eastAsia="zh-CN"/>
              </w:rPr>
              <w:t xml:space="preserve">requested </w:t>
            </w:r>
            <w:r w:rsidRPr="00F2731B">
              <w:rPr>
                <w:lang w:eastAsia="zh-CN"/>
              </w:rPr>
              <w:t>frequency of reporting. The reporting frequency may be periodic or event</w:t>
            </w:r>
            <w:r>
              <w:rPr>
                <w:lang w:eastAsia="zh-CN"/>
              </w:rPr>
              <w:t>-</w:t>
            </w:r>
            <w:r w:rsidRPr="00F2731B">
              <w:rPr>
                <w:lang w:eastAsia="zh-CN"/>
              </w:rPr>
              <w:t>triggered</w:t>
            </w:r>
            <w:r>
              <w:rPr>
                <w:lang w:eastAsia="zh-CN"/>
              </w:rPr>
              <w:t>.</w:t>
            </w:r>
          </w:p>
        </w:tc>
      </w:tr>
      <w:tr w:rsidR="007D2341" w:rsidRPr="00F2731B" w14:paraId="52F5BF22"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6CBDA50C" w14:textId="77777777" w:rsidR="007D2341" w:rsidRDefault="007D2341" w:rsidP="00A0677B">
            <w:pPr>
              <w:pStyle w:val="TAL"/>
            </w:pPr>
            <w:r w:rsidRPr="00F2731B">
              <w:rPr>
                <w:lang w:eastAsia="zh-CN"/>
              </w:rPr>
              <w:t>Reporting periodicity</w:t>
            </w:r>
          </w:p>
        </w:tc>
        <w:tc>
          <w:tcPr>
            <w:tcW w:w="1440" w:type="dxa"/>
            <w:tcBorders>
              <w:top w:val="single" w:sz="4" w:space="0" w:color="000000"/>
              <w:left w:val="single" w:sz="4" w:space="0" w:color="000000"/>
              <w:bottom w:val="single" w:sz="4" w:space="0" w:color="000000"/>
            </w:tcBorders>
            <w:shd w:val="clear" w:color="auto" w:fill="auto"/>
          </w:tcPr>
          <w:p w14:paraId="42719C72" w14:textId="77777777" w:rsidR="007D2341" w:rsidRDefault="007D2341" w:rsidP="00A0677B">
            <w:pPr>
              <w:pStyle w:val="TAC"/>
            </w:pPr>
            <w:r w:rsidRPr="00F2731B">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B8839" w14:textId="77777777" w:rsidR="007D2341" w:rsidRDefault="007D2341" w:rsidP="00A0677B">
            <w:pPr>
              <w:pStyle w:val="TAL"/>
            </w:pPr>
            <w:r w:rsidRPr="00F2731B">
              <w:rPr>
                <w:rFonts w:cs="Arial"/>
                <w:lang w:eastAsia="zh-CN"/>
              </w:rPr>
              <w:t>If the Frequency of reporting is periodic, the reporting periodicity shall be provided.</w:t>
            </w:r>
          </w:p>
        </w:tc>
      </w:tr>
      <w:tr w:rsidR="007D2341" w:rsidRPr="00F2731B" w14:paraId="413F6645"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38B25FAE" w14:textId="77777777" w:rsidR="007D2341" w:rsidRPr="00F2731B" w:rsidRDefault="007D2341" w:rsidP="00A0677B">
            <w:pPr>
              <w:pStyle w:val="TAL"/>
              <w:rPr>
                <w:lang w:eastAsia="zh-CN"/>
              </w:rPr>
            </w:pPr>
            <w:r>
              <w:rPr>
                <w:lang w:eastAsia="zh-CN"/>
              </w:rPr>
              <w:t>Location change condition</w:t>
            </w:r>
          </w:p>
        </w:tc>
        <w:tc>
          <w:tcPr>
            <w:tcW w:w="1440" w:type="dxa"/>
            <w:tcBorders>
              <w:top w:val="single" w:sz="4" w:space="0" w:color="000000"/>
              <w:left w:val="single" w:sz="4" w:space="0" w:color="000000"/>
              <w:bottom w:val="single" w:sz="4" w:space="0" w:color="000000"/>
            </w:tcBorders>
            <w:shd w:val="clear" w:color="auto" w:fill="auto"/>
          </w:tcPr>
          <w:p w14:paraId="2E0D785E" w14:textId="77777777" w:rsidR="007D2341" w:rsidRDefault="007D2341" w:rsidP="00A0677B">
            <w:pPr>
              <w:pStyle w:val="TAC"/>
              <w:rPr>
                <w:rFonts w:cs="Arial"/>
                <w:lang w:eastAsia="zh-CN"/>
              </w:rPr>
            </w:pPr>
            <w:r>
              <w:rPr>
                <w:rFonts w:cs="Arial"/>
                <w:lang w:eastAsia="zh-CN"/>
              </w:rPr>
              <w:t>O</w:t>
            </w:r>
          </w:p>
          <w:p w14:paraId="55CF860A" w14:textId="77777777" w:rsidR="007D2341" w:rsidRPr="00F2731B" w:rsidRDefault="007D2341" w:rsidP="00A0677B">
            <w:pPr>
              <w:pStyle w:val="TAC"/>
              <w:rPr>
                <w:rFonts w:cs="Arial"/>
                <w:lang w:eastAsia="zh-CN"/>
              </w:rPr>
            </w:pPr>
            <w:r>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5609F3" w14:textId="77777777" w:rsidR="007D2341" w:rsidRDefault="007D2341" w:rsidP="00A0677B">
            <w:pPr>
              <w:pStyle w:val="TAL"/>
            </w:pPr>
            <w:r>
              <w:t xml:space="preserve">It indicates the location change condition when the reporting shall occur, e.g., </w:t>
            </w:r>
            <w:r w:rsidRPr="00F2731B">
              <w:t>VAL user or VAL UE</w:t>
            </w:r>
            <w:r>
              <w:t xml:space="preserve"> changes a cell, NodeB, TA, RA, WLAN access network, civic address, GPS coordinates, </w:t>
            </w:r>
            <w:r w:rsidRPr="00A97DDB">
              <w:rPr>
                <w:szCs w:val="18"/>
                <w:lang w:val="en-IN"/>
              </w:rPr>
              <w:t>SAI, ECGI, RAT</w:t>
            </w:r>
            <w:r>
              <w:rPr>
                <w:szCs w:val="18"/>
                <w:lang w:val="en-IN"/>
              </w:rPr>
              <w:t>, VAL service area</w:t>
            </w:r>
            <w:r>
              <w:t>.</w:t>
            </w:r>
          </w:p>
          <w:p w14:paraId="20C85A5D" w14:textId="77777777" w:rsidR="007D2341" w:rsidRPr="00F2731B" w:rsidRDefault="007D2341" w:rsidP="00A0677B">
            <w:pPr>
              <w:pStyle w:val="TAL"/>
              <w:rPr>
                <w:rFonts w:cs="Arial"/>
                <w:lang w:eastAsia="zh-CN"/>
              </w:rPr>
            </w:pPr>
            <w:r w:rsidRPr="00F2731B">
              <w:rPr>
                <w:rFonts w:cs="Arial"/>
                <w:lang w:eastAsia="zh-CN"/>
              </w:rPr>
              <w:t xml:space="preserve">If the Frequency of reporting is </w:t>
            </w:r>
            <w:r w:rsidRPr="00F2731B">
              <w:rPr>
                <w:lang w:eastAsia="zh-CN"/>
              </w:rPr>
              <w:t>event</w:t>
            </w:r>
            <w:r>
              <w:rPr>
                <w:lang w:eastAsia="zh-CN"/>
              </w:rPr>
              <w:t>-</w:t>
            </w:r>
            <w:r w:rsidRPr="00F2731B">
              <w:rPr>
                <w:lang w:eastAsia="zh-CN"/>
              </w:rPr>
              <w:t>triggered</w:t>
            </w:r>
            <w:r w:rsidRPr="00F2731B">
              <w:rPr>
                <w:rFonts w:cs="Arial"/>
                <w:lang w:eastAsia="zh-CN"/>
              </w:rPr>
              <w:t>, th</w:t>
            </w:r>
            <w:r>
              <w:rPr>
                <w:rFonts w:cs="Arial"/>
                <w:lang w:eastAsia="zh-CN"/>
              </w:rPr>
              <w:t>is IE</w:t>
            </w:r>
            <w:r w:rsidRPr="00F2731B">
              <w:rPr>
                <w:rFonts w:cs="Arial"/>
                <w:lang w:eastAsia="zh-CN"/>
              </w:rPr>
              <w:t xml:space="preserve"> shall be provided.</w:t>
            </w:r>
          </w:p>
        </w:tc>
      </w:tr>
      <w:tr w:rsidR="007D2341" w:rsidRPr="00F2731B" w14:paraId="70D26BF1"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38433FA8" w14:textId="77777777" w:rsidR="007D2341" w:rsidRPr="00F2731B" w:rsidRDefault="007D2341" w:rsidP="00A0677B">
            <w:pPr>
              <w:pStyle w:val="TAL"/>
              <w:rPr>
                <w:lang w:eastAsia="zh-CN"/>
              </w:rPr>
            </w:pPr>
            <w:r>
              <w:rPr>
                <w:lang w:eastAsia="zh-CN"/>
              </w:rPr>
              <w:t>Inside or outside indication</w:t>
            </w:r>
          </w:p>
        </w:tc>
        <w:tc>
          <w:tcPr>
            <w:tcW w:w="1440" w:type="dxa"/>
            <w:tcBorders>
              <w:top w:val="single" w:sz="4" w:space="0" w:color="000000"/>
              <w:left w:val="single" w:sz="4" w:space="0" w:color="000000"/>
              <w:bottom w:val="single" w:sz="4" w:space="0" w:color="000000"/>
            </w:tcBorders>
            <w:shd w:val="clear" w:color="auto" w:fill="auto"/>
          </w:tcPr>
          <w:p w14:paraId="06EDDAAA" w14:textId="77777777" w:rsidR="007D2341" w:rsidRDefault="007D2341" w:rsidP="00A0677B">
            <w:pPr>
              <w:pStyle w:val="TAC"/>
              <w:rPr>
                <w:rFonts w:cs="Arial"/>
                <w:lang w:eastAsia="zh-CN"/>
              </w:rPr>
            </w:pPr>
            <w:r>
              <w:rPr>
                <w:rFonts w:cs="Arial"/>
                <w:lang w:eastAsia="zh-CN"/>
              </w:rPr>
              <w:t>O</w:t>
            </w:r>
          </w:p>
          <w:p w14:paraId="6DEA5BEF" w14:textId="77777777" w:rsidR="007D2341" w:rsidRPr="00F2731B" w:rsidRDefault="007D2341" w:rsidP="00A0677B">
            <w:pPr>
              <w:pStyle w:val="TAC"/>
              <w:rPr>
                <w:rFonts w:cs="Arial"/>
                <w:lang w:eastAsia="zh-CN"/>
              </w:rPr>
            </w:pPr>
            <w:r>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5D829" w14:textId="77777777" w:rsidR="007D2341" w:rsidRPr="00F2731B" w:rsidRDefault="007D2341" w:rsidP="00A0677B">
            <w:pPr>
              <w:pStyle w:val="TAL"/>
              <w:rPr>
                <w:rFonts w:cs="Arial"/>
                <w:lang w:eastAsia="zh-CN"/>
              </w:rPr>
            </w:pPr>
            <w:r>
              <w:rPr>
                <w:rFonts w:cs="Arial"/>
                <w:lang w:eastAsia="zh-CN"/>
              </w:rPr>
              <w:t xml:space="preserve">It indicates the condition when the </w:t>
            </w:r>
            <w:r w:rsidRPr="00484643">
              <w:rPr>
                <w:rFonts w:cs="Arial"/>
                <w:lang w:eastAsia="zh-CN"/>
              </w:rPr>
              <w:t xml:space="preserve">reporting </w:t>
            </w:r>
            <w:r>
              <w:rPr>
                <w:rFonts w:cs="Arial"/>
                <w:lang w:eastAsia="zh-CN"/>
              </w:rPr>
              <w:t xml:space="preserve">shall occur, i.e., the </w:t>
            </w:r>
            <w:r w:rsidRPr="00F2731B">
              <w:t>VAL user or VAL UE</w:t>
            </w:r>
            <w:r>
              <w:t xml:space="preserve"> is inside or outside the locations </w:t>
            </w:r>
            <w:r>
              <w:rPr>
                <w:lang w:eastAsia="zh-CN"/>
              </w:rPr>
              <w:t>represented</w:t>
            </w:r>
            <w:r w:rsidRPr="00F6552A">
              <w:rPr>
                <w:lang w:eastAsia="zh-CN"/>
              </w:rPr>
              <w:t xml:space="preserve"> by the VAL service area ID(s).</w:t>
            </w:r>
          </w:p>
        </w:tc>
      </w:tr>
      <w:tr w:rsidR="007D2341" w:rsidRPr="00F2731B" w14:paraId="618090D4" w14:textId="77777777" w:rsidTr="00A0677B">
        <w:trPr>
          <w:jc w:val="center"/>
        </w:trPr>
        <w:tc>
          <w:tcPr>
            <w:tcW w:w="2880" w:type="dxa"/>
            <w:tcBorders>
              <w:top w:val="single" w:sz="4" w:space="0" w:color="000000"/>
              <w:left w:val="single" w:sz="4" w:space="0" w:color="000000"/>
              <w:bottom w:val="single" w:sz="4" w:space="0" w:color="000000"/>
            </w:tcBorders>
            <w:shd w:val="clear" w:color="auto" w:fill="auto"/>
          </w:tcPr>
          <w:p w14:paraId="5383EE97" w14:textId="77777777" w:rsidR="007D2341" w:rsidRDefault="007D2341" w:rsidP="00A0677B">
            <w:pPr>
              <w:pStyle w:val="TAL"/>
            </w:pPr>
            <w:r>
              <w:t>Reporting schedule</w:t>
            </w:r>
          </w:p>
        </w:tc>
        <w:tc>
          <w:tcPr>
            <w:tcW w:w="1440" w:type="dxa"/>
            <w:tcBorders>
              <w:top w:val="single" w:sz="4" w:space="0" w:color="000000"/>
              <w:left w:val="single" w:sz="4" w:space="0" w:color="000000"/>
              <w:bottom w:val="single" w:sz="4" w:space="0" w:color="000000"/>
            </w:tcBorders>
            <w:shd w:val="clear" w:color="auto" w:fill="auto"/>
          </w:tcPr>
          <w:p w14:paraId="07650262" w14:textId="77777777" w:rsidR="007D2341" w:rsidRDefault="007D2341"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190FD1" w14:textId="77777777" w:rsidR="007D2341" w:rsidRPr="008A3FBF" w:rsidRDefault="007D2341" w:rsidP="00A0677B">
            <w:pPr>
              <w:pStyle w:val="TAL"/>
            </w:pPr>
            <w:r>
              <w:t>It indicates the requested reporting schedule, e.g., days of the week and/or time period for the location reporting.</w:t>
            </w:r>
          </w:p>
        </w:tc>
      </w:tr>
      <w:tr w:rsidR="007D2341" w:rsidRPr="00F2731B" w14:paraId="021AF91B" w14:textId="77777777" w:rsidTr="00A0677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40EEEF" w14:textId="77777777" w:rsidR="007D2341" w:rsidRPr="00F2731B" w:rsidRDefault="007D2341" w:rsidP="00A0677B">
            <w:pPr>
              <w:pStyle w:val="TAN"/>
              <w:rPr>
                <w:rFonts w:cs="Arial"/>
              </w:rPr>
            </w:pPr>
            <w:r w:rsidRPr="00F2731B">
              <w:t>NOTE:</w:t>
            </w:r>
            <w:r w:rsidRPr="00F2731B">
              <w:tab/>
            </w:r>
            <w:r>
              <w:rPr>
                <w:rFonts w:cs="Arial"/>
              </w:rPr>
              <w:t>Triggering criteria based on the VAL service area represented by the VAL service area ID(s) may be provided when this information flow is from the VAL server to the location management server</w:t>
            </w:r>
            <w:r w:rsidRPr="00F2731B">
              <w:t>.</w:t>
            </w:r>
          </w:p>
        </w:tc>
      </w:tr>
    </w:tbl>
    <w:p w14:paraId="5FD32FB6" w14:textId="77777777" w:rsidR="007D2341" w:rsidRPr="00BD2320" w:rsidRDefault="007D2341" w:rsidP="007D2341">
      <w:pPr>
        <w:rPr>
          <w:lang w:eastAsia="zh-CN"/>
        </w:rPr>
      </w:pPr>
    </w:p>
    <w:p w14:paraId="64516D2D" w14:textId="77777777" w:rsidR="00312C76" w:rsidRPr="003167FF" w:rsidRDefault="00312C76" w:rsidP="00312C76">
      <w:pPr>
        <w:pStyle w:val="Heading4"/>
      </w:pPr>
      <w:bookmarkStart w:id="516" w:name="_Toc162885780"/>
      <w:r w:rsidRPr="003167FF">
        <w:rPr>
          <w:lang w:eastAsia="zh-CN"/>
        </w:rPr>
        <w:t>9.3</w:t>
      </w:r>
      <w:r w:rsidRPr="003167FF">
        <w:t>.2.5</w:t>
      </w:r>
      <w:r w:rsidRPr="003167FF">
        <w:tab/>
        <w:t>Location information subscription request</w:t>
      </w:r>
      <w:bookmarkEnd w:id="516"/>
    </w:p>
    <w:p w14:paraId="22D63CE1" w14:textId="28B578AB"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.5-1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subscription request</w:t>
      </w:r>
      <w:r w:rsidR="00B54583" w:rsidRPr="00B54583">
        <w:rPr>
          <w:lang w:eastAsia="zh-CN"/>
        </w:rPr>
        <w:t xml:space="preserve"> or for updating an existing location information subscription</w:t>
      </w:r>
      <w:r w:rsidRPr="003167FF">
        <w:rPr>
          <w:lang w:eastAsia="zh-CN"/>
        </w:rPr>
        <w:t>.</w:t>
      </w:r>
    </w:p>
    <w:p w14:paraId="0FEA3BF0"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5</w:t>
      </w:r>
      <w:r w:rsidRPr="003167FF">
        <w:t xml:space="preserve">-1: Location </w:t>
      </w:r>
      <w:r w:rsidRPr="003167FF">
        <w:rPr>
          <w:lang w:eastAsia="zh-CN"/>
        </w:rPr>
        <w:t>information</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6B78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0A228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DA9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00474" w14:textId="77777777" w:rsidR="00312C76" w:rsidRPr="003167FF" w:rsidRDefault="00312C76" w:rsidP="007E0BCD">
            <w:pPr>
              <w:pStyle w:val="TAH"/>
            </w:pPr>
            <w:r w:rsidRPr="003167FF">
              <w:t>Description</w:t>
            </w:r>
          </w:p>
        </w:tc>
      </w:tr>
      <w:tr w:rsidR="00312C76" w:rsidRPr="003167FF" w14:paraId="68E9734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49EE07"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43D665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8C3C12" w14:textId="1A1AC5AF"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r w:rsidR="00B54583" w:rsidRPr="00B54583">
              <w:t xml:space="preserve"> (</w:t>
            </w:r>
            <w:r w:rsidR="00B54583">
              <w:t xml:space="preserve">see </w:t>
            </w:r>
            <w:r w:rsidR="00B54583" w:rsidRPr="00B54583">
              <w:t>NOTE 3)</w:t>
            </w:r>
          </w:p>
        </w:tc>
      </w:tr>
      <w:tr w:rsidR="00312C76" w:rsidRPr="003167FF" w14:paraId="499282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8447B"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5680C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F364A" w14:textId="77777777" w:rsidR="00312C76" w:rsidRPr="003167FF" w:rsidRDefault="00312C76" w:rsidP="007E0BCD">
            <w:pPr>
              <w:pStyle w:val="TAL"/>
            </w:pPr>
            <w:r w:rsidRPr="003167FF">
              <w:t>List of VAL users or VAL UEs whose location information is requested.</w:t>
            </w:r>
          </w:p>
        </w:tc>
      </w:tr>
      <w:tr w:rsidR="00312C76" w:rsidRPr="003167FF" w14:paraId="74FD4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A2B617"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1305B0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22BF5" w14:textId="77777777" w:rsidR="00312C76" w:rsidRPr="003167FF" w:rsidRDefault="00312C76" w:rsidP="007E0BCD">
            <w:pPr>
              <w:pStyle w:val="TAL"/>
            </w:pPr>
            <w:r w:rsidRPr="003167FF">
              <w:t>Identity of the VAL service for which the location information is subscribed.</w:t>
            </w:r>
          </w:p>
        </w:tc>
      </w:tr>
      <w:tr w:rsidR="00312C76" w:rsidRPr="003167FF" w14:paraId="370322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1515B2" w14:textId="77777777" w:rsidR="00312C76" w:rsidRPr="003167FF" w:rsidRDefault="00312C76" w:rsidP="007E0BCD">
            <w:pPr>
              <w:pStyle w:val="TAL"/>
              <w:rPr>
                <w:lang w:eastAsia="zh-CN"/>
              </w:rPr>
            </w:pPr>
            <w:r w:rsidRPr="003167FF">
              <w:rPr>
                <w:lang w:eastAsia="zh-CN"/>
              </w:rPr>
              <w:t>T</w:t>
            </w:r>
            <w:r w:rsidRPr="003167FF">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7EE0EEE"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F7BF4"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F11EAF" w:rsidRPr="003167FF" w14:paraId="33FFBC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5FAC3B" w14:textId="765D1894" w:rsidR="00F11EAF" w:rsidRPr="003167FF" w:rsidRDefault="00F11EAF" w:rsidP="00F11EAF">
            <w:pPr>
              <w:pStyle w:val="TAL"/>
              <w:rPr>
                <w:lang w:eastAsia="zh-CN"/>
              </w:rPr>
            </w:pPr>
            <w:bookmarkStart w:id="517" w:name="OLE_LINK15"/>
            <w:bookmarkStart w:id="518" w:name="OLE_LINK16"/>
            <w:r w:rsidRPr="003167FF">
              <w:rPr>
                <w:lang w:eastAsia="zh-CN"/>
              </w:rPr>
              <w:t>Supplementary location information indication</w:t>
            </w:r>
            <w:bookmarkEnd w:id="517"/>
            <w:bookmarkEnd w:id="518"/>
          </w:p>
        </w:tc>
        <w:tc>
          <w:tcPr>
            <w:tcW w:w="1440" w:type="dxa"/>
            <w:tcBorders>
              <w:top w:val="single" w:sz="4" w:space="0" w:color="000000"/>
              <w:left w:val="single" w:sz="4" w:space="0" w:color="000000"/>
              <w:bottom w:val="single" w:sz="4" w:space="0" w:color="000000"/>
            </w:tcBorders>
            <w:shd w:val="clear" w:color="auto" w:fill="auto"/>
          </w:tcPr>
          <w:p w14:paraId="5C5F40D4" w14:textId="6C84E7B0" w:rsidR="00F11EAF" w:rsidRPr="003167FF" w:rsidRDefault="00F11EAF" w:rsidP="00F11EAF">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46E659" w14:textId="41B949F1" w:rsidR="00F11EAF" w:rsidRPr="003167FF" w:rsidRDefault="00F11EAF" w:rsidP="00F11EAF">
            <w:pPr>
              <w:pStyle w:val="TAL"/>
              <w:rPr>
                <w:lang w:eastAsia="zh-CN"/>
              </w:rPr>
            </w:pPr>
            <w:r w:rsidRPr="003167FF">
              <w:rPr>
                <w:lang w:eastAsia="zh-CN"/>
              </w:rPr>
              <w:t>Indicates that supplementary location information is required.</w:t>
            </w:r>
          </w:p>
        </w:tc>
      </w:tr>
      <w:tr w:rsidR="00581A3A" w:rsidRPr="003167FF" w14:paraId="35B62D8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66EEA5" w14:textId="2A99DE0F" w:rsidR="00581A3A" w:rsidRPr="003167FF" w:rsidRDefault="00581A3A" w:rsidP="00581A3A">
            <w:pPr>
              <w:pStyle w:val="TAL"/>
              <w:rPr>
                <w:lang w:eastAsia="zh-CN"/>
              </w:rPr>
            </w:pPr>
            <w:r w:rsidRPr="003167FF">
              <w:rPr>
                <w:lang w:eastAsia="zh-CN"/>
              </w:rPr>
              <w:t>Location QoS</w:t>
            </w:r>
          </w:p>
        </w:tc>
        <w:tc>
          <w:tcPr>
            <w:tcW w:w="1440" w:type="dxa"/>
            <w:tcBorders>
              <w:top w:val="single" w:sz="4" w:space="0" w:color="000000"/>
              <w:left w:val="single" w:sz="4" w:space="0" w:color="000000"/>
              <w:bottom w:val="single" w:sz="4" w:space="0" w:color="000000"/>
            </w:tcBorders>
            <w:shd w:val="clear" w:color="auto" w:fill="auto"/>
          </w:tcPr>
          <w:p w14:paraId="6BE8B5B2" w14:textId="77777777" w:rsidR="00581A3A" w:rsidRPr="003167FF" w:rsidRDefault="00581A3A" w:rsidP="00581A3A">
            <w:pPr>
              <w:pStyle w:val="TAC"/>
              <w:rPr>
                <w:lang w:eastAsia="zh-CN"/>
              </w:rPr>
            </w:pPr>
            <w:r w:rsidRPr="003167FF">
              <w:rPr>
                <w:lang w:eastAsia="zh-CN"/>
              </w:rPr>
              <w:t>O</w:t>
            </w:r>
          </w:p>
          <w:p w14:paraId="76DE1312" w14:textId="4659C8CC" w:rsidR="00581A3A" w:rsidRPr="003167FF" w:rsidRDefault="00581A3A" w:rsidP="00581A3A">
            <w:pPr>
              <w:pStyle w:val="TAC"/>
            </w:pPr>
            <w:r w:rsidRPr="003167FF">
              <w:t>(NOTE</w:t>
            </w:r>
            <w:r w:rsidRPr="003167FF">
              <w:rPr>
                <w:lang w:eastAsia="zh-CN"/>
              </w:rPr>
              <w:t> 2</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8E7F4B" w14:textId="032245B7" w:rsidR="00581A3A" w:rsidRPr="003167FF" w:rsidRDefault="00581A3A" w:rsidP="00581A3A">
            <w:pPr>
              <w:pStyle w:val="TAL"/>
              <w:rPr>
                <w:lang w:eastAsia="zh-CN"/>
              </w:rPr>
            </w:pPr>
            <w:r w:rsidRPr="003167FF">
              <w:rPr>
                <w:lang w:eastAsia="zh-CN"/>
              </w:rPr>
              <w:t>Definition of the location Quality of Service for which the location information is requested (see NOTE 1).</w:t>
            </w:r>
          </w:p>
        </w:tc>
      </w:tr>
      <w:tr w:rsidR="00581A3A" w:rsidRPr="003167FF" w14:paraId="587BAE49" w14:textId="77777777" w:rsidTr="00D51C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97185D" w14:textId="5795F805" w:rsidR="00581A3A" w:rsidRPr="003167FF" w:rsidRDefault="00581A3A" w:rsidP="009114B3">
            <w:pPr>
              <w:pStyle w:val="TAN"/>
              <w:rPr>
                <w:lang w:eastAsia="zh-CN"/>
              </w:rPr>
            </w:pPr>
            <w:r w:rsidRPr="003167FF">
              <w:rPr>
                <w:lang w:eastAsia="zh-CN"/>
              </w:rPr>
              <w:t>NOTE 1:</w:t>
            </w:r>
            <w:r w:rsidRPr="003167FF">
              <w:rPr>
                <w:lang w:eastAsia="zh-CN"/>
              </w:rPr>
              <w:tab/>
              <w:t>The definition of location QoS has been defined in clause 4.1b of TS 23.273 [50] and the clause 6.1.6.2.13 of TS 29.572 [51].</w:t>
            </w:r>
          </w:p>
          <w:p w14:paraId="12BA3503" w14:textId="77777777" w:rsidR="00B54583" w:rsidRDefault="00581A3A" w:rsidP="00B54583">
            <w:pPr>
              <w:pStyle w:val="TAN"/>
              <w:rPr>
                <w:lang w:eastAsia="zh-CN"/>
              </w:rPr>
            </w:pPr>
            <w:r w:rsidRPr="003167FF">
              <w:rPr>
                <w:lang w:eastAsia="zh-CN"/>
              </w:rPr>
              <w:t>NOTE 2:</w:t>
            </w:r>
            <w:r w:rsidRPr="003167FF">
              <w:rPr>
                <w:lang w:eastAsia="zh-CN"/>
              </w:rPr>
              <w:tab/>
              <w:t>The element is only applicable for the information flow from the VAL server to the location management server.</w:t>
            </w:r>
          </w:p>
          <w:p w14:paraId="75083F92" w14:textId="1984D480" w:rsidR="00581A3A" w:rsidRPr="003167FF" w:rsidRDefault="00B54583" w:rsidP="00B54583">
            <w:pPr>
              <w:pStyle w:val="TAN"/>
              <w:rPr>
                <w:lang w:eastAsia="zh-CN"/>
              </w:rPr>
            </w:pPr>
            <w:r>
              <w:rPr>
                <w:lang w:eastAsia="zh-CN"/>
              </w:rPr>
              <w:t xml:space="preserve">NOTE 3: </w:t>
            </w:r>
            <w:r>
              <w:rPr>
                <w:lang w:eastAsia="zh-CN"/>
              </w:rPr>
              <w:tab/>
              <w:t>This information element shall not be updated via location information subscription update procedure in clause 9.3.2.7a.</w:t>
            </w:r>
          </w:p>
        </w:tc>
      </w:tr>
    </w:tbl>
    <w:p w14:paraId="0E3D06B1" w14:textId="77777777" w:rsidR="00312C76" w:rsidRPr="003167FF" w:rsidRDefault="00312C76" w:rsidP="00312C76">
      <w:pPr>
        <w:rPr>
          <w:lang w:eastAsia="zh-CN"/>
        </w:rPr>
      </w:pPr>
    </w:p>
    <w:p w14:paraId="563664DA" w14:textId="77777777" w:rsidR="00312C76" w:rsidRPr="003167FF" w:rsidRDefault="00312C76" w:rsidP="00312C76">
      <w:pPr>
        <w:pStyle w:val="Heading4"/>
      </w:pPr>
      <w:bookmarkStart w:id="519" w:name="_Toc162885781"/>
      <w:r w:rsidRPr="003167FF">
        <w:rPr>
          <w:lang w:eastAsia="zh-CN"/>
        </w:rPr>
        <w:t>9.3</w:t>
      </w:r>
      <w:r w:rsidRPr="003167FF">
        <w:t>.2.6</w:t>
      </w:r>
      <w:r w:rsidRPr="003167FF">
        <w:tab/>
        <w:t>Location information subscription response</w:t>
      </w:r>
      <w:bookmarkEnd w:id="519"/>
    </w:p>
    <w:p w14:paraId="7FC7F401" w14:textId="36A082A0"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.6-1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subscription response</w:t>
      </w:r>
      <w:r w:rsidR="00B54583" w:rsidRPr="00B54583">
        <w:rPr>
          <w:lang w:eastAsia="zh-CN"/>
        </w:rPr>
        <w:t xml:space="preserve"> or location information subscription update response</w:t>
      </w:r>
      <w:r w:rsidRPr="003167FF">
        <w:rPr>
          <w:lang w:eastAsia="zh-CN"/>
        </w:rPr>
        <w:t>.</w:t>
      </w:r>
    </w:p>
    <w:p w14:paraId="34E8D163"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6</w:t>
      </w:r>
      <w:r w:rsidRPr="003167FF">
        <w:t xml:space="preserve">-1: Location </w:t>
      </w:r>
      <w:r w:rsidRPr="003167FF">
        <w:rPr>
          <w:lang w:eastAsia="zh-CN"/>
        </w:rPr>
        <w:t>information</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4735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582B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65098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2ACEAB" w14:textId="77777777" w:rsidR="00312C76" w:rsidRPr="003167FF" w:rsidRDefault="00312C76" w:rsidP="007E0BCD">
            <w:pPr>
              <w:pStyle w:val="TAH"/>
            </w:pPr>
            <w:r w:rsidRPr="003167FF">
              <w:t>Description</w:t>
            </w:r>
          </w:p>
        </w:tc>
      </w:tr>
      <w:tr w:rsidR="00312C76" w:rsidRPr="003167FF" w14:paraId="59EA8B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CB707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5A674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C7829D" w14:textId="77777777"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p>
        </w:tc>
      </w:tr>
      <w:tr w:rsidR="00312C76" w:rsidRPr="003167FF" w14:paraId="429B5CB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E5D056"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2C763FD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B2731" w14:textId="77777777" w:rsidR="00312C76" w:rsidRPr="003167FF" w:rsidRDefault="00312C76" w:rsidP="007E0BCD">
            <w:pPr>
              <w:pStyle w:val="TAL"/>
            </w:pPr>
            <w:r w:rsidRPr="003167FF">
              <w:rPr>
                <w:lang w:eastAsia="zh-CN"/>
              </w:rPr>
              <w:t>It indicates the subscription result</w:t>
            </w:r>
          </w:p>
        </w:tc>
      </w:tr>
    </w:tbl>
    <w:p w14:paraId="5D40B11F" w14:textId="77777777" w:rsidR="00312C76" w:rsidRPr="003167FF" w:rsidRDefault="00312C76" w:rsidP="00312C76">
      <w:pPr>
        <w:rPr>
          <w:lang w:eastAsia="zh-CN"/>
        </w:rPr>
      </w:pPr>
    </w:p>
    <w:p w14:paraId="15D7C788" w14:textId="77777777" w:rsidR="00312C76" w:rsidRPr="003167FF" w:rsidRDefault="00312C76" w:rsidP="00312C76">
      <w:pPr>
        <w:pStyle w:val="Heading4"/>
      </w:pPr>
      <w:bookmarkStart w:id="520" w:name="_Toc162885782"/>
      <w:r w:rsidRPr="003167FF">
        <w:rPr>
          <w:lang w:eastAsia="zh-CN"/>
        </w:rPr>
        <w:t>9.3</w:t>
      </w:r>
      <w:r w:rsidRPr="003167FF">
        <w:t>.2.7</w:t>
      </w:r>
      <w:r w:rsidRPr="003167FF">
        <w:tab/>
        <w:t>Location information notification</w:t>
      </w:r>
      <w:bookmarkEnd w:id="520"/>
    </w:p>
    <w:p w14:paraId="120E7B02" w14:textId="77777777" w:rsidR="00312C76" w:rsidRPr="003167FF" w:rsidRDefault="00312C76" w:rsidP="00312C76">
      <w:r w:rsidRPr="003167FF">
        <w:t>Table </w:t>
      </w:r>
      <w:r w:rsidRPr="003167FF">
        <w:rPr>
          <w:lang w:eastAsia="zh-CN"/>
        </w:rPr>
        <w:t>9.3</w:t>
      </w:r>
      <w:r w:rsidRPr="003167FF">
        <w:t>.2</w:t>
      </w:r>
      <w:r w:rsidRPr="003167FF">
        <w:rPr>
          <w:lang w:eastAsia="zh-CN"/>
        </w:rPr>
        <w:t>.7-1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 or the location management client</w:t>
      </w:r>
      <w:r w:rsidRPr="003167FF">
        <w:t>.</w:t>
      </w:r>
    </w:p>
    <w:p w14:paraId="5091C3F5"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7</w:t>
      </w:r>
      <w:r w:rsidRPr="003167FF">
        <w:t xml:space="preserve">-1: Location </w:t>
      </w:r>
      <w:r w:rsidRPr="003167FF">
        <w:rPr>
          <w:lang w:eastAsia="zh-CN"/>
        </w:rPr>
        <w:t>information</w:t>
      </w:r>
      <w:r w:rsidRPr="003167FF">
        <w:t xml:space="preserve"> </w:t>
      </w:r>
      <w:r w:rsidRPr="003167FF">
        <w:rPr>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4B64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76BB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48D146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550FC9" w14:textId="77777777" w:rsidR="00312C76" w:rsidRPr="003167FF" w:rsidRDefault="00312C76" w:rsidP="007E0BCD">
            <w:pPr>
              <w:pStyle w:val="TAH"/>
            </w:pPr>
            <w:r w:rsidRPr="003167FF">
              <w:t>Description</w:t>
            </w:r>
          </w:p>
        </w:tc>
      </w:tr>
      <w:tr w:rsidR="00312C76" w:rsidRPr="003167FF" w14:paraId="09F8C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563587"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4A504B8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EE2A0" w14:textId="77777777" w:rsidR="00312C76" w:rsidRPr="003167FF" w:rsidRDefault="00312C76" w:rsidP="007E0BCD">
            <w:pPr>
              <w:pStyle w:val="TAL"/>
            </w:pPr>
            <w:r w:rsidRPr="003167FF">
              <w:t xml:space="preserve">List of the </w:t>
            </w:r>
            <w:r w:rsidRPr="003167FF">
              <w:rPr>
                <w:lang w:eastAsia="zh-CN"/>
              </w:rPr>
              <w:t xml:space="preserve">VAL </w:t>
            </w:r>
            <w:r w:rsidRPr="003167FF">
              <w:t>users or VAL UEs whose location information needs to be notified</w:t>
            </w:r>
          </w:p>
        </w:tc>
      </w:tr>
      <w:tr w:rsidR="00312C76" w:rsidRPr="003167FF" w14:paraId="10AD76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FA3D09" w14:textId="3B103D29" w:rsidR="00312C76" w:rsidRPr="003167FF" w:rsidRDefault="00312C76" w:rsidP="007E0BCD">
            <w:pPr>
              <w:pStyle w:val="TAL"/>
              <w:rPr>
                <w:lang w:eastAsia="zh-CN"/>
              </w:rPr>
            </w:pPr>
            <w:r w:rsidRPr="003167FF">
              <w:rPr>
                <w:lang w:eastAsia="zh-CN"/>
              </w:rPr>
              <w:t>Identity</w:t>
            </w:r>
            <w:r w:rsidR="009A729E" w:rsidRPr="003167FF">
              <w:rPr>
                <w:lang w:eastAsia="zh-CN"/>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69044148" w14:textId="4440BD22" w:rsidR="00312C76" w:rsidRPr="003167FF" w:rsidRDefault="009A729E"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95E24" w14:textId="6AEEE17D" w:rsidR="00312C76" w:rsidRPr="003167FF" w:rsidRDefault="00312C76" w:rsidP="007E0BCD">
            <w:pPr>
              <w:pStyle w:val="TAL"/>
              <w:rPr>
                <w:lang w:eastAsia="zh-CN"/>
              </w:rPr>
            </w:pPr>
            <w:r w:rsidRPr="003167FF">
              <w:rPr>
                <w:lang w:eastAsia="zh-CN"/>
              </w:rPr>
              <w:t>Identity of the VAL user or VAL UE subscribed to location of another VAL user or VAL UE (</w:t>
            </w:r>
            <w:r w:rsidR="009A729E" w:rsidRPr="003167FF">
              <w:rPr>
                <w:lang w:eastAsia="zh-CN"/>
              </w:rPr>
              <w:t>see </w:t>
            </w:r>
            <w:r w:rsidRPr="003167FF">
              <w:rPr>
                <w:lang w:eastAsia="zh-CN"/>
              </w:rPr>
              <w:t>NOTE</w:t>
            </w:r>
            <w:r w:rsidR="009A729E" w:rsidRPr="003167FF">
              <w:rPr>
                <w:lang w:eastAsia="zh-CN"/>
              </w:rPr>
              <w:t> 1</w:t>
            </w:r>
            <w:r w:rsidRPr="003167FF">
              <w:rPr>
                <w:lang w:eastAsia="zh-CN"/>
              </w:rPr>
              <w:t>)</w:t>
            </w:r>
          </w:p>
        </w:tc>
      </w:tr>
      <w:tr w:rsidR="009A729E" w:rsidRPr="003167FF" w14:paraId="0670BF8B" w14:textId="77777777" w:rsidTr="004411F1">
        <w:tblPrEx>
          <w:tblLook w:val="04A0" w:firstRow="1" w:lastRow="0" w:firstColumn="1" w:lastColumn="0" w:noHBand="0" w:noVBand="1"/>
        </w:tblPrEx>
        <w:trPr>
          <w:jc w:val="center"/>
        </w:trPr>
        <w:tc>
          <w:tcPr>
            <w:tcW w:w="2880" w:type="dxa"/>
            <w:tcBorders>
              <w:top w:val="single" w:sz="4" w:space="0" w:color="000000"/>
              <w:left w:val="single" w:sz="4" w:space="0" w:color="000000"/>
              <w:bottom w:val="single" w:sz="4" w:space="0" w:color="000000"/>
              <w:right w:val="nil"/>
            </w:tcBorders>
          </w:tcPr>
          <w:p w14:paraId="4EE6EF4F" w14:textId="309A4B8A" w:rsidR="009A729E" w:rsidRPr="003167FF" w:rsidRDefault="009A729E" w:rsidP="004411F1">
            <w:pPr>
              <w:pStyle w:val="TAL"/>
              <w:rPr>
                <w:lang w:eastAsia="zh-CN"/>
              </w:rPr>
            </w:pPr>
            <w:r w:rsidRPr="003167FF">
              <w:rPr>
                <w:lang w:eastAsia="zh-CN"/>
              </w:rPr>
              <w:t>Subscription ID (see NOTE 2)</w:t>
            </w:r>
          </w:p>
        </w:tc>
        <w:tc>
          <w:tcPr>
            <w:tcW w:w="1440" w:type="dxa"/>
            <w:tcBorders>
              <w:top w:val="single" w:sz="4" w:space="0" w:color="000000"/>
              <w:left w:val="single" w:sz="4" w:space="0" w:color="000000"/>
              <w:bottom w:val="single" w:sz="4" w:space="0" w:color="000000"/>
              <w:right w:val="nil"/>
            </w:tcBorders>
          </w:tcPr>
          <w:p w14:paraId="0C7782A4" w14:textId="77777777" w:rsidR="009A729E" w:rsidRPr="003167FF" w:rsidDel="00FB381F" w:rsidRDefault="009A729E" w:rsidP="004411F1">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DB985B" w14:textId="77777777" w:rsidR="009A729E" w:rsidRPr="003167FF" w:rsidRDefault="009A729E" w:rsidP="004411F1">
            <w:pPr>
              <w:pStyle w:val="TAL"/>
              <w:rPr>
                <w:lang w:eastAsia="zh-CN"/>
              </w:rPr>
            </w:pPr>
            <w:r w:rsidRPr="003167FF">
              <w:rPr>
                <w:lang w:eastAsia="zh-CN"/>
              </w:rPr>
              <w:t>Subscription identity related to VAL server subscription with Location management server for location information notification.</w:t>
            </w:r>
          </w:p>
        </w:tc>
      </w:tr>
      <w:tr w:rsidR="00312C76" w:rsidRPr="003167FF" w14:paraId="039E0F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94BF8E"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0A8597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03A6C" w14:textId="77777777" w:rsidR="00312C76" w:rsidRPr="003167FF" w:rsidRDefault="00312C76" w:rsidP="007E0BCD">
            <w:pPr>
              <w:pStyle w:val="TAL"/>
            </w:pPr>
            <w:r w:rsidRPr="003167FF">
              <w:t>Identity of the event that triggered the sending of the notification</w:t>
            </w:r>
          </w:p>
        </w:tc>
      </w:tr>
      <w:tr w:rsidR="00312C76" w:rsidRPr="003167FF" w14:paraId="75AD2E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CC8D3B"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7F52F6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C3FC27" w14:textId="77777777" w:rsidR="00312C76" w:rsidRPr="003167FF" w:rsidRDefault="00312C76" w:rsidP="007E0BCD">
            <w:pPr>
              <w:pStyle w:val="TAL"/>
            </w:pPr>
            <w:r w:rsidRPr="003167FF">
              <w:t>Location information</w:t>
            </w:r>
          </w:p>
        </w:tc>
      </w:tr>
      <w:tr w:rsidR="00312C76" w:rsidRPr="003167FF" w14:paraId="375135E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F3FD2" w14:textId="77777777" w:rsidR="00312C76" w:rsidRPr="003167FF" w:rsidRDefault="00312C76" w:rsidP="007E0BCD">
            <w:pPr>
              <w:pStyle w:val="TAL"/>
            </w:pPr>
            <w:r w:rsidRPr="003167FF">
              <w:rPr>
                <w:rFonts w:cs="Arial"/>
              </w:rPr>
              <w:t>Timestamp</w:t>
            </w:r>
          </w:p>
        </w:tc>
        <w:tc>
          <w:tcPr>
            <w:tcW w:w="1440" w:type="dxa"/>
            <w:tcBorders>
              <w:top w:val="single" w:sz="4" w:space="0" w:color="000000"/>
              <w:left w:val="single" w:sz="4" w:space="0" w:color="000000"/>
              <w:bottom w:val="single" w:sz="4" w:space="0" w:color="000000"/>
            </w:tcBorders>
            <w:shd w:val="clear" w:color="auto" w:fill="auto"/>
          </w:tcPr>
          <w:p w14:paraId="1CD005C7" w14:textId="77777777" w:rsidR="00312C76" w:rsidRPr="003167FF" w:rsidRDefault="00312C76" w:rsidP="007E0BCD">
            <w:pPr>
              <w:pStyle w:val="TAC"/>
            </w:pPr>
            <w:r w:rsidRPr="003167F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7A5664" w14:textId="77777777" w:rsidR="00312C76" w:rsidRPr="003167FF" w:rsidRDefault="00312C76" w:rsidP="007E0BCD">
            <w:pPr>
              <w:pStyle w:val="TAL"/>
            </w:pPr>
            <w:r w:rsidRPr="003167FF">
              <w:rPr>
                <w:rFonts w:cs="Arial"/>
              </w:rPr>
              <w:t>Timestamp of the location report</w:t>
            </w:r>
          </w:p>
        </w:tc>
      </w:tr>
      <w:tr w:rsidR="00312C76" w:rsidRPr="003167FF" w14:paraId="5B3F244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A807D3" w14:textId="3C333ADB" w:rsidR="009A729E" w:rsidRPr="003167FF" w:rsidRDefault="00312C76" w:rsidP="009A729E">
            <w:pPr>
              <w:pStyle w:val="TAN"/>
            </w:pPr>
            <w:r w:rsidRPr="003167FF">
              <w:t>NOTE</w:t>
            </w:r>
            <w:r w:rsidR="009A729E" w:rsidRPr="003167FF">
              <w:t> 1</w:t>
            </w:r>
            <w:r w:rsidRPr="003167FF">
              <w:t>:</w:t>
            </w:r>
            <w:r w:rsidRPr="003167FF">
              <w:tab/>
              <w:t>This is only used for location management server sends location information notification to the VAL user or VAL UE who has subscribed the location.</w:t>
            </w:r>
          </w:p>
          <w:p w14:paraId="418D0D2C" w14:textId="57098E11" w:rsidR="00312C76" w:rsidRPr="003167FF" w:rsidRDefault="009A729E" w:rsidP="009A729E">
            <w:pPr>
              <w:pStyle w:val="TAN"/>
            </w:pPr>
            <w:r w:rsidRPr="003167FF">
              <w:t>NOTE 2:</w:t>
            </w:r>
            <w:r w:rsidRPr="003167FF">
              <w:tab/>
              <w:t>Either Identity or Subscription ID shall be included.</w:t>
            </w:r>
          </w:p>
        </w:tc>
      </w:tr>
    </w:tbl>
    <w:p w14:paraId="20609D94" w14:textId="77777777" w:rsidR="00312C76" w:rsidRPr="003167FF" w:rsidRDefault="00312C76" w:rsidP="00312C76">
      <w:pPr>
        <w:rPr>
          <w:lang w:eastAsia="zh-CN"/>
        </w:rPr>
      </w:pPr>
    </w:p>
    <w:p w14:paraId="4863B241" w14:textId="77777777" w:rsidR="00B54583" w:rsidRPr="005D6207" w:rsidRDefault="00B54583" w:rsidP="00B54583">
      <w:pPr>
        <w:pStyle w:val="Heading4"/>
      </w:pPr>
      <w:bookmarkStart w:id="521" w:name="_Toc162885783"/>
      <w:r w:rsidRPr="003167FF">
        <w:t>9.3.</w:t>
      </w:r>
      <w:r>
        <w:t>2.</w:t>
      </w:r>
      <w:r w:rsidRPr="003167FF">
        <w:t>7</w:t>
      </w:r>
      <w:r>
        <w:t>a</w:t>
      </w:r>
      <w:r w:rsidRPr="005D6207">
        <w:tab/>
      </w:r>
      <w:r>
        <w:t xml:space="preserve">Location information </w:t>
      </w:r>
      <w:r w:rsidRPr="005D6207">
        <w:t>subscri</w:t>
      </w:r>
      <w:r>
        <w:t>ption update</w:t>
      </w:r>
      <w:r w:rsidRPr="005D6207">
        <w:t xml:space="preserve"> procedure</w:t>
      </w:r>
      <w:bookmarkEnd w:id="521"/>
    </w:p>
    <w:p w14:paraId="33BA4041" w14:textId="77777777" w:rsidR="00B54583" w:rsidRDefault="00B54583" w:rsidP="00B54583">
      <w:pPr>
        <w:rPr>
          <w:lang w:val="nl-NL" w:eastAsia="zh-CN"/>
        </w:rPr>
      </w:pPr>
      <w:r w:rsidRPr="005D6207">
        <w:rPr>
          <w:lang w:val="nl-NL" w:eastAsia="zh-CN"/>
        </w:rPr>
        <w:t>Figure </w:t>
      </w:r>
      <w:r w:rsidRPr="003167FF">
        <w:t>9.3.</w:t>
      </w:r>
      <w:r>
        <w:t>2.</w:t>
      </w:r>
      <w:r w:rsidRPr="003167FF">
        <w:t>7</w:t>
      </w:r>
      <w:r>
        <w:t>a</w:t>
      </w:r>
      <w:r w:rsidRPr="005D6207">
        <w:rPr>
          <w:lang w:val="nl-NL" w:eastAsia="zh-CN"/>
        </w:rPr>
        <w:t xml:space="preserve">-1 illustrates the high level procedure for </w:t>
      </w:r>
      <w:r>
        <w:rPr>
          <w:lang w:val="nl-NL" w:eastAsia="zh-CN"/>
        </w:rPr>
        <w:t>allowing a VAL server update an existing subscription</w:t>
      </w:r>
      <w:r w:rsidRPr="005D6207">
        <w:rPr>
          <w:lang w:val="nl-NL" w:eastAsia="zh-CN"/>
        </w:rPr>
        <w:t xml:space="preserve"> about </w:t>
      </w:r>
      <w:r>
        <w:rPr>
          <w:lang w:val="nl-NL" w:eastAsia="zh-CN"/>
        </w:rPr>
        <w:t>location information</w:t>
      </w:r>
      <w:r w:rsidRPr="005D6207">
        <w:rPr>
          <w:lang w:val="nl-NL" w:eastAsia="zh-CN"/>
        </w:rPr>
        <w:t xml:space="preserve"> at the location management server.</w:t>
      </w:r>
    </w:p>
    <w:p w14:paraId="0B3FD2E3" w14:textId="77777777" w:rsidR="00B54583" w:rsidRPr="005D6207" w:rsidRDefault="00B54583" w:rsidP="00B54583">
      <w:pPr>
        <w:rPr>
          <w:lang w:val="nl-NL" w:eastAsia="zh-CN"/>
        </w:rPr>
      </w:pPr>
      <w:r w:rsidRPr="005D6207">
        <w:rPr>
          <w:lang w:val="nl-NL" w:eastAsia="zh-CN"/>
        </w:rPr>
        <w:t>Pre-conditions:</w:t>
      </w:r>
    </w:p>
    <w:p w14:paraId="2A89F6B4" w14:textId="77777777" w:rsidR="00B54583" w:rsidRDefault="00B54583" w:rsidP="00B54583">
      <w:pPr>
        <w:pStyle w:val="B1"/>
      </w:pPr>
      <w:r w:rsidRPr="005D6207">
        <w:rPr>
          <w:lang w:val="nl-NL" w:eastAsia="zh-CN"/>
        </w:rPr>
        <w:t>-</w:t>
      </w:r>
      <w:r w:rsidRPr="005D6207">
        <w:rPr>
          <w:lang w:val="nl-NL" w:eastAsia="zh-CN"/>
        </w:rPr>
        <w:tab/>
        <w:t xml:space="preserve">the </w:t>
      </w:r>
      <w:r>
        <w:rPr>
          <w:lang w:val="nl-NL" w:eastAsia="zh-CN"/>
        </w:rPr>
        <w:t>VAL</w:t>
      </w:r>
      <w:r w:rsidRPr="005D6207">
        <w:rPr>
          <w:lang w:val="nl-NL" w:eastAsia="zh-CN"/>
        </w:rPr>
        <w:t xml:space="preserve"> server has an active </w:t>
      </w:r>
      <w:r>
        <w:rPr>
          <w:lang w:val="nl-NL" w:eastAsia="zh-CN"/>
        </w:rPr>
        <w:t>location information</w:t>
      </w:r>
      <w:r w:rsidRPr="005D6207">
        <w:rPr>
          <w:lang w:val="nl-NL" w:eastAsia="zh-CN"/>
        </w:rPr>
        <w:t xml:space="preserve"> subscription</w:t>
      </w:r>
      <w:r>
        <w:rPr>
          <w:lang w:val="nl-NL" w:eastAsia="zh-CN"/>
        </w:rPr>
        <w:t xml:space="preserve"> </w:t>
      </w:r>
      <w:r w:rsidRPr="005D6207">
        <w:rPr>
          <w:lang w:val="nl-NL" w:eastAsia="zh-CN"/>
        </w:rPr>
        <w:t>at the location management server.</w:t>
      </w:r>
    </w:p>
    <w:p w14:paraId="09CA1FA0" w14:textId="77777777" w:rsidR="00B54583" w:rsidRPr="005D6207" w:rsidRDefault="00B54583" w:rsidP="00B54583">
      <w:pPr>
        <w:pStyle w:val="TH"/>
      </w:pPr>
      <w:r>
        <w:object w:dxaOrig="4806" w:dyaOrig="2416" w14:anchorId="70034464">
          <v:shape id="_x0000_i1045" type="#_x0000_t75" style="width:240pt;height:121.15pt" o:ole="">
            <v:imagedata r:id="rId51" o:title=""/>
          </v:shape>
          <o:OLEObject Type="Embed" ProgID="Visio.Drawing.15" ShapeID="_x0000_i1045" DrawAspect="Content" ObjectID="_1778735916" r:id="rId52"/>
        </w:object>
      </w:r>
    </w:p>
    <w:p w14:paraId="2A2BF480" w14:textId="77777777" w:rsidR="00B54583" w:rsidRPr="005D6207" w:rsidRDefault="00B54583" w:rsidP="00B54583">
      <w:pPr>
        <w:pStyle w:val="TF"/>
        <w:rPr>
          <w:lang w:val="nl-NL" w:eastAsia="zh-CN"/>
        </w:rPr>
      </w:pPr>
      <w:r w:rsidRPr="005D6207">
        <w:rPr>
          <w:lang w:val="nl-NL" w:eastAsia="zh-CN"/>
        </w:rPr>
        <w:t>Figure </w:t>
      </w:r>
      <w:r w:rsidRPr="003167FF">
        <w:t>9.3.</w:t>
      </w:r>
      <w:r>
        <w:t>2.</w:t>
      </w:r>
      <w:r w:rsidRPr="003167FF">
        <w:t>7</w:t>
      </w:r>
      <w:r>
        <w:t>a</w:t>
      </w:r>
      <w:r w:rsidRPr="005D6207">
        <w:rPr>
          <w:lang w:val="nl-NL" w:eastAsia="zh-CN"/>
        </w:rPr>
        <w:t xml:space="preserve">-1: </w:t>
      </w:r>
      <w:r>
        <w:t xml:space="preserve">Location information </w:t>
      </w:r>
      <w:r w:rsidRPr="005D6207">
        <w:t>subscri</w:t>
      </w:r>
      <w:r>
        <w:t>ption update</w:t>
      </w:r>
      <w:r w:rsidRPr="005D6207">
        <w:t xml:space="preserve"> procedure</w:t>
      </w:r>
    </w:p>
    <w:p w14:paraId="734F8EE4" w14:textId="77777777" w:rsidR="00B54583" w:rsidRPr="005D6207" w:rsidRDefault="00B54583" w:rsidP="00B54583">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VAL</w:t>
      </w:r>
      <w:r w:rsidRPr="005D6207">
        <w:rPr>
          <w:lang w:val="nl-NL" w:eastAsia="zh-CN"/>
        </w:rPr>
        <w:t xml:space="preserve"> server decides to </w:t>
      </w:r>
      <w:r>
        <w:rPr>
          <w:lang w:val="nl-NL" w:eastAsia="zh-CN"/>
        </w:rPr>
        <w:t>update an active location information</w:t>
      </w:r>
      <w:r w:rsidRPr="005D6207">
        <w:rPr>
          <w:lang w:val="nl-NL" w:eastAsia="zh-CN"/>
        </w:rPr>
        <w:t xml:space="preserve"> subscription, it sends a </w:t>
      </w:r>
      <w:r>
        <w:rPr>
          <w:lang w:val="nl-NL" w:eastAsia="zh-CN"/>
        </w:rPr>
        <w:t>location information</w:t>
      </w:r>
      <w:r w:rsidRPr="005D6207">
        <w:rPr>
          <w:lang w:val="nl-NL" w:eastAsia="zh-CN"/>
        </w:rPr>
        <w:t xml:space="preserve"> </w:t>
      </w:r>
      <w:r>
        <w:rPr>
          <w:lang w:val="nl-NL" w:eastAsia="zh-CN"/>
        </w:rPr>
        <w:t>subscription update</w:t>
      </w:r>
      <w:r w:rsidRPr="005D6207">
        <w:rPr>
          <w:lang w:val="nl-NL" w:eastAsia="zh-CN"/>
        </w:rPr>
        <w:t xml:space="preserve"> request to the location management server</w:t>
      </w:r>
      <w:r>
        <w:rPr>
          <w:lang w:val="nl-NL" w:eastAsia="zh-CN"/>
        </w:rPr>
        <w:t xml:space="preserve"> including the information </w:t>
      </w:r>
      <w:r w:rsidRPr="005D6207">
        <w:rPr>
          <w:lang w:val="nl-NL" w:eastAsia="zh-CN"/>
        </w:rPr>
        <w:t>specified in table </w:t>
      </w:r>
      <w:r w:rsidRPr="0099149A">
        <w:rPr>
          <w:lang w:eastAsia="zh-CN"/>
        </w:rPr>
        <w:t>9.3.2.5-1</w:t>
      </w:r>
      <w:r>
        <w:rPr>
          <w:lang w:val="nl-NL" w:eastAsia="zh-CN"/>
        </w:rPr>
        <w:t>.</w:t>
      </w:r>
    </w:p>
    <w:p w14:paraId="4E29AA1A" w14:textId="77777777" w:rsidR="00B54583" w:rsidRPr="005D6207" w:rsidRDefault="00B54583" w:rsidP="00B54583">
      <w:pPr>
        <w:pStyle w:val="B1"/>
        <w:rPr>
          <w:lang w:val="nl-NL" w:eastAsia="zh-CN"/>
        </w:rPr>
      </w:pPr>
      <w:r>
        <w:rPr>
          <w:lang w:val="nl-NL" w:eastAsia="zh-CN"/>
        </w:rPr>
        <w:t>2.</w:t>
      </w:r>
      <w:r>
        <w:rPr>
          <w:lang w:val="nl-NL" w:eastAsia="zh-CN"/>
        </w:rPr>
        <w:tab/>
      </w:r>
      <w:r w:rsidRPr="00ED1EF9">
        <w:rPr>
          <w:lang w:val="nl-NL" w:eastAsia="zh-CN"/>
        </w:rPr>
        <w:t>The location management server shall check if the VAL server is authorized to update the subscription</w:t>
      </w:r>
      <w:r>
        <w:rPr>
          <w:lang w:val="nl-NL" w:eastAsia="zh-CN"/>
        </w:rPr>
        <w:t>.</w:t>
      </w:r>
    </w:p>
    <w:p w14:paraId="2F6F893A" w14:textId="77777777" w:rsidR="00B54583" w:rsidRDefault="00B54583" w:rsidP="00B54583">
      <w:pPr>
        <w:pStyle w:val="B1"/>
      </w:pPr>
      <w:r>
        <w:rPr>
          <w:lang w:val="nl-NL" w:eastAsia="zh-CN"/>
        </w:rPr>
        <w:t>3.</w:t>
      </w:r>
      <w:r>
        <w:rPr>
          <w:lang w:val="nl-NL" w:eastAsia="zh-CN"/>
        </w:rPr>
        <w:tab/>
        <w:t>I</w:t>
      </w:r>
      <w:r w:rsidRPr="005D6207">
        <w:rPr>
          <w:lang w:val="nl-NL" w:eastAsia="zh-CN"/>
        </w:rPr>
        <w:t xml:space="preserve">f the </w:t>
      </w:r>
      <w:r>
        <w:rPr>
          <w:lang w:val="nl-NL" w:eastAsia="zh-CN"/>
        </w:rPr>
        <w:t>VAL</w:t>
      </w:r>
      <w:r w:rsidRPr="005D6207">
        <w:rPr>
          <w:lang w:val="nl-NL" w:eastAsia="zh-CN"/>
        </w:rPr>
        <w:t xml:space="preserve"> server is authorized </w:t>
      </w:r>
      <w:r>
        <w:rPr>
          <w:lang w:val="nl-NL" w:eastAsia="zh-CN"/>
        </w:rPr>
        <w:t>to update the subscription, t</w:t>
      </w:r>
      <w:r w:rsidRPr="005D6207">
        <w:rPr>
          <w:lang w:val="nl-NL" w:eastAsia="zh-CN"/>
        </w:rPr>
        <w:t xml:space="preserve">he location management server </w:t>
      </w:r>
      <w:r>
        <w:rPr>
          <w:lang w:val="nl-NL" w:eastAsia="zh-CN"/>
        </w:rPr>
        <w:t>updates</w:t>
      </w:r>
      <w:r w:rsidRPr="005D6207">
        <w:rPr>
          <w:lang w:val="nl-NL" w:eastAsia="zh-CN"/>
        </w:rPr>
        <w:t xml:space="preserve"> the </w:t>
      </w:r>
      <w:r>
        <w:rPr>
          <w:lang w:val="nl-NL" w:eastAsia="zh-CN"/>
        </w:rPr>
        <w:t>location information</w:t>
      </w:r>
      <w:r w:rsidRPr="005D6207">
        <w:rPr>
          <w:lang w:val="nl-NL" w:eastAsia="zh-CN"/>
        </w:rPr>
        <w:t xml:space="preserve"> subscription</w:t>
      </w:r>
      <w:r w:rsidRPr="005D6207">
        <w:t>.</w:t>
      </w:r>
    </w:p>
    <w:p w14:paraId="64F0517B" w14:textId="77777777" w:rsidR="00B54583" w:rsidRDefault="00B54583" w:rsidP="00B54583">
      <w:pPr>
        <w:pStyle w:val="B1"/>
      </w:pPr>
      <w:r>
        <w:rPr>
          <w:lang w:val="nl-NL" w:eastAsia="zh-CN"/>
        </w:rPr>
        <w:t>4.</w:t>
      </w:r>
      <w:r>
        <w:rPr>
          <w:lang w:val="nl-NL" w:eastAsia="zh-CN"/>
        </w:rPr>
        <w:tab/>
        <w:t>T</w:t>
      </w:r>
      <w:r w:rsidRPr="005D6207">
        <w:rPr>
          <w:lang w:val="nl-NL" w:eastAsia="zh-CN"/>
        </w:rPr>
        <w:t xml:space="preserve">he location management server sends a </w:t>
      </w:r>
      <w:r>
        <w:rPr>
          <w:lang w:val="nl-NL" w:eastAsia="zh-CN"/>
        </w:rPr>
        <w:t>location information subscription update</w:t>
      </w:r>
      <w:r w:rsidRPr="005D6207">
        <w:rPr>
          <w:lang w:val="nl-NL" w:eastAsia="zh-CN"/>
        </w:rPr>
        <w:t xml:space="preserve"> </w:t>
      </w:r>
      <w:r>
        <w:rPr>
          <w:lang w:val="nl-NL" w:eastAsia="zh-CN"/>
        </w:rPr>
        <w:t xml:space="preserve">response </w:t>
      </w:r>
      <w:r w:rsidRPr="005D6207">
        <w:rPr>
          <w:lang w:val="nl-NL" w:eastAsia="zh-CN"/>
        </w:rPr>
        <w:t xml:space="preserve">to the </w:t>
      </w:r>
      <w:r>
        <w:rPr>
          <w:lang w:val="nl-NL" w:eastAsia="zh-CN"/>
        </w:rPr>
        <w:t>VAL</w:t>
      </w:r>
      <w:r w:rsidRPr="005D6207">
        <w:rPr>
          <w:lang w:val="nl-NL" w:eastAsia="zh-CN"/>
        </w:rPr>
        <w:t xml:space="preserve"> server </w:t>
      </w:r>
      <w:r>
        <w:rPr>
          <w:lang w:eastAsia="zh-CN"/>
        </w:rPr>
        <w:t>including</w:t>
      </w:r>
      <w:r w:rsidRPr="005D6207">
        <w:rPr>
          <w:lang w:eastAsia="zh-CN"/>
        </w:rPr>
        <w:t xml:space="preserve"> the information as specified in </w:t>
      </w:r>
      <w:r w:rsidRPr="005D6207">
        <w:t>table </w:t>
      </w:r>
      <w:r w:rsidRPr="00ED1EF9">
        <w:rPr>
          <w:lang w:val="nl-NL" w:eastAsia="zh-CN"/>
        </w:rPr>
        <w:t>9.3.2.6</w:t>
      </w:r>
      <w:r>
        <w:rPr>
          <w:lang w:val="nl-NL" w:eastAsia="zh-CN"/>
        </w:rPr>
        <w:t>-1</w:t>
      </w:r>
      <w:r w:rsidRPr="005D6207">
        <w:t>.</w:t>
      </w:r>
    </w:p>
    <w:p w14:paraId="3589F70E" w14:textId="77777777" w:rsidR="00312C76" w:rsidRPr="003167FF" w:rsidRDefault="00312C76" w:rsidP="00312C76">
      <w:pPr>
        <w:pStyle w:val="Heading4"/>
      </w:pPr>
      <w:bookmarkStart w:id="522" w:name="_Toc162885784"/>
      <w:r w:rsidRPr="003167FF">
        <w:rPr>
          <w:lang w:eastAsia="zh-CN"/>
        </w:rPr>
        <w:t>9.3</w:t>
      </w:r>
      <w:r w:rsidRPr="003167FF">
        <w:t>.2.8</w:t>
      </w:r>
      <w:r w:rsidRPr="003167FF">
        <w:tab/>
        <w:t>Location reporting configuration cancel request</w:t>
      </w:r>
      <w:bookmarkEnd w:id="522"/>
    </w:p>
    <w:p w14:paraId="08D7A816" w14:textId="481B6066" w:rsidR="00312C76" w:rsidRPr="003167FF" w:rsidRDefault="00312C76" w:rsidP="00312C76">
      <w:r w:rsidRPr="003167FF">
        <w:t>Table </w:t>
      </w:r>
      <w:r w:rsidRPr="003167FF">
        <w:rPr>
          <w:lang w:eastAsia="zh-CN"/>
        </w:rPr>
        <w:t>9.3</w:t>
      </w:r>
      <w:r w:rsidRPr="003167FF">
        <w:t>.2</w:t>
      </w:r>
      <w:r w:rsidRPr="003167FF">
        <w:rPr>
          <w:lang w:eastAsia="zh-CN"/>
        </w:rPr>
        <w:t>.8-1</w:t>
      </w:r>
      <w:r w:rsidRPr="003167FF">
        <w:t xml:space="preserve"> describes the location reporting configuration cancel request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00431A3F" w:rsidRPr="003167FF">
        <w:rPr>
          <w:lang w:eastAsia="zh-CN"/>
        </w:rPr>
        <w:t xml:space="preserve"> or from the location management server to the location management client</w:t>
      </w:r>
      <w:r w:rsidRPr="003167FF">
        <w:t>.</w:t>
      </w:r>
    </w:p>
    <w:p w14:paraId="5457F8DB" w14:textId="77777777" w:rsidR="00312C76" w:rsidRPr="003167FF" w:rsidRDefault="00312C76" w:rsidP="00312C76">
      <w:pPr>
        <w:pStyle w:val="TH"/>
        <w:rPr>
          <w:lang w:eastAsia="zh-CN"/>
        </w:rPr>
      </w:pPr>
      <w:r w:rsidRPr="003167FF">
        <w:t>Table </w:t>
      </w:r>
      <w:r w:rsidRPr="003167FF">
        <w:rPr>
          <w:lang w:eastAsia="zh-CN"/>
        </w:rPr>
        <w:t>9.3</w:t>
      </w:r>
      <w:r w:rsidRPr="003167FF">
        <w:t>.2.8-1: Location reporting configuration cancel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5AFA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2D17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5B596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20969" w14:textId="77777777" w:rsidR="00312C76" w:rsidRPr="003167FF" w:rsidRDefault="00312C76" w:rsidP="007E0BCD">
            <w:pPr>
              <w:pStyle w:val="TAH"/>
            </w:pPr>
            <w:r w:rsidRPr="003167FF">
              <w:t>Description</w:t>
            </w:r>
          </w:p>
        </w:tc>
      </w:tr>
      <w:tr w:rsidR="00312C76" w:rsidRPr="003167FF" w14:paraId="584D6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04E83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D4D4E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26A86" w14:textId="69DECF24"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30412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F1265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D59873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5231E"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10247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99552"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AE23A8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B979E" w14:textId="6AB2CC5C" w:rsidR="00312C76" w:rsidRPr="003167FF" w:rsidRDefault="00312C76" w:rsidP="007E0BCD">
            <w:pPr>
              <w:pStyle w:val="TAL"/>
            </w:pPr>
            <w:r w:rsidRPr="003167FF">
              <w:t xml:space="preserve">Identity of the VAL service for which the location reporting configuration is requested to be </w:t>
            </w:r>
            <w:r w:rsidR="00431A3F" w:rsidRPr="003167FF">
              <w:t>cancelled</w:t>
            </w:r>
            <w:r w:rsidRPr="003167FF">
              <w:t>.</w:t>
            </w:r>
          </w:p>
        </w:tc>
      </w:tr>
    </w:tbl>
    <w:p w14:paraId="61ADEF3D" w14:textId="77777777" w:rsidR="00312C76" w:rsidRPr="003167FF" w:rsidRDefault="00312C76" w:rsidP="00312C76">
      <w:pPr>
        <w:rPr>
          <w:lang w:eastAsia="zh-CN"/>
        </w:rPr>
      </w:pPr>
    </w:p>
    <w:p w14:paraId="68BFF437" w14:textId="77777777" w:rsidR="00312C76" w:rsidRPr="003167FF" w:rsidRDefault="00312C76" w:rsidP="00312C76">
      <w:pPr>
        <w:pStyle w:val="Heading4"/>
      </w:pPr>
      <w:bookmarkStart w:id="523" w:name="_Toc59203975"/>
      <w:bookmarkStart w:id="524" w:name="_Toc9812647"/>
      <w:bookmarkStart w:id="525" w:name="_Toc9812403"/>
      <w:bookmarkStart w:id="526" w:name="_Toc536270947"/>
      <w:bookmarkStart w:id="527" w:name="_Toc536270640"/>
      <w:bookmarkStart w:id="528" w:name="_Toc162885785"/>
      <w:r w:rsidRPr="003167FF">
        <w:t>9.3.2.9</w:t>
      </w:r>
      <w:r w:rsidRPr="003167FF">
        <w:tab/>
        <w:t>Get UE(s) information request</w:t>
      </w:r>
      <w:bookmarkEnd w:id="523"/>
      <w:bookmarkEnd w:id="524"/>
      <w:bookmarkEnd w:id="525"/>
      <w:bookmarkEnd w:id="526"/>
      <w:bookmarkEnd w:id="527"/>
      <w:bookmarkEnd w:id="528"/>
    </w:p>
    <w:p w14:paraId="2708C1E4" w14:textId="77777777" w:rsidR="00312C76" w:rsidRPr="003167FF" w:rsidRDefault="00312C76" w:rsidP="00312C76">
      <w:r w:rsidRPr="003167FF">
        <w:t>Table 9.3.2.9-1 describes the information flow for a VAL server to get UE(s) information at the LM server.</w:t>
      </w:r>
    </w:p>
    <w:p w14:paraId="16030E7D" w14:textId="77777777" w:rsidR="00312C76" w:rsidRPr="003167FF" w:rsidRDefault="00312C76" w:rsidP="00312C76">
      <w:pPr>
        <w:pStyle w:val="TH"/>
      </w:pPr>
      <w:r w:rsidRPr="003167FF">
        <w:t>Table 9.3.2.9-1: Get UE(s) information request</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4D7739D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4F8FE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D50572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B4808" w14:textId="77777777" w:rsidR="00312C76" w:rsidRPr="003167FF" w:rsidRDefault="00312C76" w:rsidP="007E0BCD">
            <w:pPr>
              <w:pStyle w:val="TAH"/>
            </w:pPr>
            <w:r w:rsidRPr="003167FF">
              <w:t>Description</w:t>
            </w:r>
          </w:p>
        </w:tc>
      </w:tr>
      <w:tr w:rsidR="00312C76" w:rsidRPr="003167FF" w14:paraId="76FB4C9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1F2CC43"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right w:val="nil"/>
            </w:tcBorders>
            <w:hideMark/>
          </w:tcPr>
          <w:p w14:paraId="0A931A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868C932" w14:textId="7538E701" w:rsidR="00312C76" w:rsidRPr="003167FF" w:rsidRDefault="00312C76" w:rsidP="007E0BCD">
            <w:pPr>
              <w:pStyle w:val="TAL"/>
            </w:pPr>
            <w:r w:rsidRPr="003167FF">
              <w:t>Location information around which the UE(s) information is requested</w:t>
            </w:r>
            <w:r w:rsidR="00300624" w:rsidRPr="003167FF">
              <w:t xml:space="preserve"> (e.g. geographic area or VAL service area ID)</w:t>
            </w:r>
            <w:r w:rsidRPr="003167FF">
              <w:t>.</w:t>
            </w:r>
          </w:p>
        </w:tc>
      </w:tr>
      <w:tr w:rsidR="00312C76" w:rsidRPr="003167FF" w14:paraId="6144CF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B63D5C" w14:textId="77777777" w:rsidR="00312C76" w:rsidRPr="003167FF" w:rsidRDefault="00312C76" w:rsidP="007E0BCD">
            <w:pPr>
              <w:pStyle w:val="TAL"/>
            </w:pPr>
            <w:r w:rsidRPr="003167FF">
              <w:t>Application defined proximity range information</w:t>
            </w:r>
          </w:p>
        </w:tc>
        <w:tc>
          <w:tcPr>
            <w:tcW w:w="1440" w:type="dxa"/>
            <w:tcBorders>
              <w:top w:val="single" w:sz="4" w:space="0" w:color="000000"/>
              <w:left w:val="single" w:sz="4" w:space="0" w:color="000000"/>
              <w:bottom w:val="single" w:sz="4" w:space="0" w:color="000000"/>
              <w:right w:val="nil"/>
            </w:tcBorders>
          </w:tcPr>
          <w:p w14:paraId="675CB9A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B4C1815" w14:textId="77777777" w:rsidR="00312C76" w:rsidRPr="003167FF" w:rsidRDefault="00312C76" w:rsidP="007E0BCD">
            <w:pPr>
              <w:pStyle w:val="TAL"/>
            </w:pPr>
            <w:r w:rsidRPr="003167FF">
              <w:t>Description of the range information over which the UE(s) information is required.</w:t>
            </w:r>
          </w:p>
        </w:tc>
      </w:tr>
    </w:tbl>
    <w:p w14:paraId="27DCDEB3" w14:textId="77777777" w:rsidR="00312C76" w:rsidRPr="003167FF" w:rsidRDefault="00312C76" w:rsidP="00312C76"/>
    <w:p w14:paraId="5F5842C1" w14:textId="77777777" w:rsidR="00312C76" w:rsidRPr="003167FF" w:rsidRDefault="00312C76" w:rsidP="00312C76">
      <w:pPr>
        <w:pStyle w:val="Heading4"/>
      </w:pPr>
      <w:bookmarkStart w:id="529" w:name="_Toc162885786"/>
      <w:bookmarkStart w:id="530" w:name="_Toc59203976"/>
      <w:bookmarkStart w:id="531" w:name="_Toc9812648"/>
      <w:bookmarkStart w:id="532" w:name="_Toc9812404"/>
      <w:bookmarkStart w:id="533" w:name="_Toc536270948"/>
      <w:bookmarkStart w:id="534" w:name="_Toc536270641"/>
      <w:r w:rsidRPr="003167FF">
        <w:t>9.3.2.10</w:t>
      </w:r>
      <w:r w:rsidRPr="003167FF">
        <w:tab/>
        <w:t>Get UE(s) information response</w:t>
      </w:r>
      <w:bookmarkEnd w:id="529"/>
    </w:p>
    <w:p w14:paraId="5805DC20" w14:textId="77777777" w:rsidR="00312C76" w:rsidRPr="003167FF" w:rsidRDefault="00312C76" w:rsidP="00312C76">
      <w:r w:rsidRPr="003167FF">
        <w:t>Table 9.3.2.10-1 describes the information flow for a LM server to respond with UE(s) information to the VAL server.</w:t>
      </w:r>
    </w:p>
    <w:p w14:paraId="73DA94AF" w14:textId="77777777" w:rsidR="00312C76" w:rsidRPr="003167FF" w:rsidRDefault="00312C76" w:rsidP="00312C76">
      <w:pPr>
        <w:pStyle w:val="TH"/>
      </w:pPr>
      <w:r w:rsidRPr="003167FF">
        <w:t>Table 9.3.2.10-1: Get UE(s) information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3F68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bookmarkEnd w:id="530"/>
          <w:bookmarkEnd w:id="531"/>
          <w:bookmarkEnd w:id="532"/>
          <w:bookmarkEnd w:id="533"/>
          <w:bookmarkEnd w:id="534"/>
          <w:p w14:paraId="2386EE5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A7267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2006383" w14:textId="77777777" w:rsidR="00312C76" w:rsidRPr="003167FF" w:rsidRDefault="00312C76" w:rsidP="007E0BCD">
            <w:pPr>
              <w:pStyle w:val="TAH"/>
            </w:pPr>
            <w:r w:rsidRPr="003167FF">
              <w:t>Description</w:t>
            </w:r>
          </w:p>
        </w:tc>
      </w:tr>
      <w:tr w:rsidR="00312C76" w:rsidRPr="003167FF" w14:paraId="434B01B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E3915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2C4C0A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C4A23C4" w14:textId="77777777" w:rsidR="00312C76" w:rsidRPr="003167FF" w:rsidRDefault="00312C76" w:rsidP="007E0BCD">
            <w:pPr>
              <w:pStyle w:val="TAL"/>
            </w:pPr>
            <w:r w:rsidRPr="003167FF">
              <w:t xml:space="preserve">Result from the VAE server in response to subscription request indicating success or failure </w:t>
            </w:r>
          </w:p>
        </w:tc>
      </w:tr>
      <w:tr w:rsidR="00312C76" w:rsidRPr="003167FF" w14:paraId="6589900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8E0939" w14:textId="77777777" w:rsidR="00312C76" w:rsidRPr="003167FF" w:rsidRDefault="00312C76" w:rsidP="007E0BCD">
            <w:pPr>
              <w:pStyle w:val="TAL"/>
            </w:pPr>
            <w:r w:rsidRPr="003167FF">
              <w:t>List of UEs information (see NOTE)</w:t>
            </w:r>
          </w:p>
        </w:tc>
        <w:tc>
          <w:tcPr>
            <w:tcW w:w="1440" w:type="dxa"/>
            <w:tcBorders>
              <w:top w:val="single" w:sz="4" w:space="0" w:color="000000"/>
              <w:left w:val="single" w:sz="4" w:space="0" w:color="000000"/>
              <w:bottom w:val="single" w:sz="4" w:space="0" w:color="000000"/>
              <w:right w:val="nil"/>
            </w:tcBorders>
          </w:tcPr>
          <w:p w14:paraId="7704A29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7DDDD90" w14:textId="77777777" w:rsidR="00312C76" w:rsidRPr="003167FF" w:rsidRDefault="00312C76" w:rsidP="007E0BCD">
            <w:pPr>
              <w:pStyle w:val="TAL"/>
            </w:pPr>
            <w:r w:rsidRPr="003167FF">
              <w:t>The information of the UEs which were detected in the application defined proximity range. The list can be empty.</w:t>
            </w:r>
          </w:p>
        </w:tc>
      </w:tr>
      <w:tr w:rsidR="00312C76" w:rsidRPr="003167FF" w14:paraId="0ADC5F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6967A859" w14:textId="77777777" w:rsidR="00312C76" w:rsidRPr="003167FF" w:rsidRDefault="00312C76" w:rsidP="007E0BCD">
            <w:pPr>
              <w:pStyle w:val="TAL"/>
            </w:pPr>
            <w:r w:rsidRPr="003167FF">
              <w:t>&gt;UE ID</w:t>
            </w:r>
          </w:p>
        </w:tc>
        <w:tc>
          <w:tcPr>
            <w:tcW w:w="1440" w:type="dxa"/>
            <w:tcBorders>
              <w:top w:val="single" w:sz="4" w:space="0" w:color="000000"/>
              <w:left w:val="single" w:sz="4" w:space="0" w:color="000000"/>
              <w:bottom w:val="single" w:sz="4" w:space="0" w:color="000000"/>
              <w:right w:val="nil"/>
            </w:tcBorders>
          </w:tcPr>
          <w:p w14:paraId="48B23A9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87DBD84" w14:textId="189D17B1" w:rsidR="00312C76" w:rsidRPr="003167FF" w:rsidRDefault="00312C76" w:rsidP="007E0BCD">
            <w:pPr>
              <w:pStyle w:val="TAL"/>
            </w:pPr>
            <w:r w:rsidRPr="003167FF">
              <w:t xml:space="preserve">The identifier of </w:t>
            </w:r>
            <w:r w:rsidR="006B5D8B">
              <w:t xml:space="preserve">VAL </w:t>
            </w:r>
            <w:r w:rsidRPr="003167FF">
              <w:t>UE</w:t>
            </w:r>
            <w:r w:rsidR="006B5D8B" w:rsidRPr="006B5D8B">
              <w:t xml:space="preserve"> or VAL user.</w:t>
            </w:r>
          </w:p>
        </w:tc>
      </w:tr>
      <w:tr w:rsidR="00312C76" w:rsidRPr="003167FF" w14:paraId="379E99B0" w14:textId="77777777" w:rsidTr="007E0BCD">
        <w:trPr>
          <w:jc w:val="center"/>
        </w:trPr>
        <w:tc>
          <w:tcPr>
            <w:tcW w:w="2880" w:type="dxa"/>
            <w:tcBorders>
              <w:top w:val="single" w:sz="4" w:space="0" w:color="000000"/>
              <w:left w:val="single" w:sz="4" w:space="0" w:color="000000"/>
              <w:bottom w:val="single" w:sz="4" w:space="0" w:color="000000"/>
              <w:right w:val="nil"/>
            </w:tcBorders>
          </w:tcPr>
          <w:p w14:paraId="4358BB06" w14:textId="77777777" w:rsidR="00312C76" w:rsidRPr="003167FF" w:rsidRDefault="00312C76" w:rsidP="007E0BCD">
            <w:pPr>
              <w:pStyle w:val="TAL"/>
            </w:pPr>
            <w:r w:rsidRPr="003167FF">
              <w:t>&gt;Location information</w:t>
            </w:r>
          </w:p>
        </w:tc>
        <w:tc>
          <w:tcPr>
            <w:tcW w:w="1440" w:type="dxa"/>
            <w:tcBorders>
              <w:top w:val="single" w:sz="4" w:space="0" w:color="000000"/>
              <w:left w:val="single" w:sz="4" w:space="0" w:color="000000"/>
              <w:bottom w:val="single" w:sz="4" w:space="0" w:color="000000"/>
              <w:right w:val="nil"/>
            </w:tcBorders>
          </w:tcPr>
          <w:p w14:paraId="3E0BAA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910CA2" w14:textId="77777777" w:rsidR="00312C76" w:rsidRPr="003167FF" w:rsidRDefault="00312C76" w:rsidP="007E0BCD">
            <w:pPr>
              <w:pStyle w:val="TAL"/>
            </w:pPr>
            <w:r w:rsidRPr="003167FF">
              <w:t>Location information of UE within the application defined proximity range</w:t>
            </w:r>
          </w:p>
        </w:tc>
      </w:tr>
      <w:tr w:rsidR="00312C76" w:rsidRPr="003167FF" w14:paraId="34D4348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A7AD1EC" w14:textId="77777777" w:rsidR="00312C76" w:rsidRPr="003167FF" w:rsidRDefault="00312C76" w:rsidP="007E0BCD">
            <w:pPr>
              <w:pStyle w:val="TAN"/>
            </w:pPr>
            <w:r w:rsidRPr="003167FF">
              <w:t>NOTE:</w:t>
            </w:r>
            <w:r w:rsidRPr="003167FF">
              <w:tab/>
              <w:t>This IE shall be included when the Result indicates success.</w:t>
            </w:r>
          </w:p>
        </w:tc>
      </w:tr>
    </w:tbl>
    <w:p w14:paraId="4BF03187" w14:textId="77777777" w:rsidR="00312C76" w:rsidRPr="003167FF" w:rsidRDefault="00312C76" w:rsidP="00312C76"/>
    <w:p w14:paraId="58A8E600" w14:textId="77777777" w:rsidR="00312C76" w:rsidRPr="003167FF" w:rsidRDefault="00312C76" w:rsidP="00312C76">
      <w:pPr>
        <w:pStyle w:val="Heading4"/>
      </w:pPr>
      <w:bookmarkStart w:id="535" w:name="_Toc162885787"/>
      <w:r w:rsidRPr="003167FF">
        <w:t>9.3.2.11</w:t>
      </w:r>
      <w:r w:rsidRPr="003167FF">
        <w:tab/>
        <w:t>Monitor Location Subscription Request</w:t>
      </w:r>
      <w:bookmarkEnd w:id="535"/>
    </w:p>
    <w:p w14:paraId="628C85A9" w14:textId="0F8E2631" w:rsidR="00312C76" w:rsidRPr="003167FF" w:rsidRDefault="00312C76" w:rsidP="00312C76">
      <w:r w:rsidRPr="003167FF">
        <w:t>Table 9.3.2.11-1 describes the information flow from the VAL server to the LM server for monitoring the location deviation of the VAL UE(s)</w:t>
      </w:r>
      <w:r w:rsidR="002B54CE" w:rsidRPr="002B54CE">
        <w:t xml:space="preserve"> or for updating an existing monitor location subscription</w:t>
      </w:r>
      <w:r w:rsidRPr="003167FF">
        <w:t>.</w:t>
      </w:r>
    </w:p>
    <w:p w14:paraId="43F0814E" w14:textId="77777777" w:rsidR="00312C76" w:rsidRPr="003167FF" w:rsidRDefault="00312C76" w:rsidP="00312C76">
      <w:pPr>
        <w:pStyle w:val="TH"/>
        <w:rPr>
          <w:lang w:eastAsia="zh-CN"/>
        </w:rPr>
      </w:pPr>
      <w:r w:rsidRPr="003167FF">
        <w:t xml:space="preserve">Table 9.3.2.11-1: Monitor Location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FBDBF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9D702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EE4EB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B6B3C" w14:textId="77777777" w:rsidR="00312C76" w:rsidRPr="003167FF" w:rsidRDefault="00312C76" w:rsidP="007E0BCD">
            <w:pPr>
              <w:pStyle w:val="TAH"/>
            </w:pPr>
            <w:r w:rsidRPr="003167FF">
              <w:t>Description</w:t>
            </w:r>
          </w:p>
        </w:tc>
      </w:tr>
      <w:tr w:rsidR="00312C76" w:rsidRPr="003167FF" w14:paraId="263525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6A6DA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D42A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32091" w14:textId="39EDE9CA" w:rsidR="00312C76" w:rsidRPr="003167FF" w:rsidRDefault="00312C76" w:rsidP="007E0BCD">
            <w:pPr>
              <w:pStyle w:val="TAL"/>
            </w:pPr>
            <w:r w:rsidRPr="003167FF">
              <w:t>Identifier of the VAL users or VAL UE whose location monitoring is requested to be monitored in a given location</w:t>
            </w:r>
            <w:r w:rsidR="002B54CE" w:rsidRPr="002B54CE">
              <w:t xml:space="preserve"> (</w:t>
            </w:r>
            <w:r w:rsidR="002B54CE">
              <w:t xml:space="preserve">see </w:t>
            </w:r>
            <w:r w:rsidR="002B54CE" w:rsidRPr="002B54CE">
              <w:t>NOTE)</w:t>
            </w:r>
            <w:r w:rsidRPr="003167FF">
              <w:t>.</w:t>
            </w:r>
          </w:p>
        </w:tc>
      </w:tr>
      <w:tr w:rsidR="00312C76" w:rsidRPr="003167FF" w14:paraId="668214E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FED6B6" w14:textId="77777777" w:rsidR="00312C76" w:rsidRPr="003167FF" w:rsidRDefault="00312C76" w:rsidP="007E0BCD">
            <w:pPr>
              <w:pStyle w:val="TAL"/>
            </w:pPr>
            <w:r w:rsidRPr="003167FF">
              <w:t>Area of Interest</w:t>
            </w:r>
          </w:p>
        </w:tc>
        <w:tc>
          <w:tcPr>
            <w:tcW w:w="1440" w:type="dxa"/>
            <w:tcBorders>
              <w:top w:val="single" w:sz="4" w:space="0" w:color="000000"/>
              <w:left w:val="single" w:sz="4" w:space="0" w:color="000000"/>
              <w:bottom w:val="single" w:sz="4" w:space="0" w:color="000000"/>
            </w:tcBorders>
            <w:shd w:val="clear" w:color="auto" w:fill="auto"/>
          </w:tcPr>
          <w:p w14:paraId="4E7FFD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59AD8" w14:textId="056A27A3" w:rsidR="00312C76" w:rsidRPr="003167FF" w:rsidRDefault="00312C76" w:rsidP="007E0BCD">
            <w:pPr>
              <w:pStyle w:val="TAL"/>
            </w:pPr>
            <w:r w:rsidRPr="003167FF">
              <w:t>Geographic area location information where the VAL server wishes to monitor the VAL UE's location adherence.</w:t>
            </w:r>
            <w:r w:rsidR="00300624" w:rsidRPr="003167FF">
              <w:t xml:space="preserve"> This could be geographical co-ordinates or VAL service area identified by the VAL service area ID.</w:t>
            </w:r>
          </w:p>
        </w:tc>
      </w:tr>
      <w:tr w:rsidR="00312C76" w:rsidRPr="003167FF" w14:paraId="214E06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67CF5C" w14:textId="77777777" w:rsidR="00312C76" w:rsidRPr="003167FF" w:rsidRDefault="00312C76" w:rsidP="007E0BCD">
            <w:pPr>
              <w:pStyle w:val="TAL"/>
            </w:pPr>
            <w:r w:rsidRPr="003167FF">
              <w:t>Notify Interval</w:t>
            </w:r>
          </w:p>
        </w:tc>
        <w:tc>
          <w:tcPr>
            <w:tcW w:w="1440" w:type="dxa"/>
            <w:tcBorders>
              <w:top w:val="single" w:sz="4" w:space="0" w:color="000000"/>
              <w:left w:val="single" w:sz="4" w:space="0" w:color="000000"/>
              <w:bottom w:val="single" w:sz="4" w:space="0" w:color="000000"/>
            </w:tcBorders>
            <w:shd w:val="clear" w:color="auto" w:fill="auto"/>
          </w:tcPr>
          <w:p w14:paraId="548ACB2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12D26" w14:textId="77777777" w:rsidR="00312C76" w:rsidRPr="003167FF" w:rsidRDefault="00312C76" w:rsidP="007E0BCD">
            <w:pPr>
              <w:pStyle w:val="TAL"/>
            </w:pPr>
            <w:r w:rsidRPr="003167FF">
              <w:t>Periodic time interval in which the LM server needs to notify the VAL UE's location information to the VAL server.</w:t>
            </w:r>
          </w:p>
        </w:tc>
      </w:tr>
      <w:tr w:rsidR="00312C76" w:rsidRPr="003167FF" w14:paraId="4B949E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6264F9" w14:textId="77777777" w:rsidR="00312C76" w:rsidRPr="003167FF" w:rsidRDefault="00312C76" w:rsidP="007E0BCD">
            <w:pPr>
              <w:pStyle w:val="TAL"/>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5EC88D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F40C5" w14:textId="77777777" w:rsidR="00312C76" w:rsidRPr="003167FF" w:rsidRDefault="00312C76" w:rsidP="007E0BCD">
            <w:pPr>
              <w:pStyle w:val="TAL"/>
            </w:pPr>
            <w:r w:rsidRPr="003167FF">
              <w:t>Target URI where the VAL server wishes to receive the notifications about VAL UE's location.</w:t>
            </w:r>
          </w:p>
        </w:tc>
      </w:tr>
      <w:tr w:rsidR="00312C76" w:rsidRPr="003167FF" w14:paraId="111EFD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834CA7" w14:textId="77777777" w:rsidR="00312C76" w:rsidRPr="003167FF" w:rsidRDefault="00312C76" w:rsidP="007E0BCD">
            <w:pPr>
              <w:pStyle w:val="TAL"/>
            </w:pPr>
            <w:r w:rsidRPr="003167FF">
              <w:t>Timeout</w:t>
            </w:r>
          </w:p>
        </w:tc>
        <w:tc>
          <w:tcPr>
            <w:tcW w:w="1440" w:type="dxa"/>
            <w:tcBorders>
              <w:top w:val="single" w:sz="4" w:space="0" w:color="000000"/>
              <w:left w:val="single" w:sz="4" w:space="0" w:color="000000"/>
              <w:bottom w:val="single" w:sz="4" w:space="0" w:color="000000"/>
            </w:tcBorders>
            <w:shd w:val="clear" w:color="auto" w:fill="auto"/>
          </w:tcPr>
          <w:p w14:paraId="0B2075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4452E" w14:textId="77777777" w:rsidR="00312C76" w:rsidRPr="003167FF" w:rsidRDefault="00312C76" w:rsidP="007E0BCD">
            <w:pPr>
              <w:pStyle w:val="TAL"/>
            </w:pPr>
            <w:r w:rsidRPr="003167FF">
              <w:t>A timeout period when subscription response is not received.</w:t>
            </w:r>
          </w:p>
        </w:tc>
      </w:tr>
      <w:tr w:rsidR="002B54CE" w:rsidRPr="003167FF" w14:paraId="70DD89DF" w14:textId="77777777" w:rsidTr="00761AF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F04D97" w14:textId="2EE46BAB" w:rsidR="002B54CE" w:rsidRPr="003167FF" w:rsidRDefault="002B54CE" w:rsidP="002F2DA4">
            <w:pPr>
              <w:pStyle w:val="TAN"/>
            </w:pPr>
            <w:r>
              <w:rPr>
                <w:lang w:eastAsia="zh-CN"/>
              </w:rPr>
              <w:t>NOTE:</w:t>
            </w:r>
            <w:r w:rsidRPr="003167FF">
              <w:rPr>
                <w:lang w:eastAsia="zh-CN"/>
              </w:rPr>
              <w:tab/>
            </w:r>
            <w:r>
              <w:rPr>
                <w:lang w:eastAsia="zh-CN"/>
              </w:rPr>
              <w:t xml:space="preserve">This information element shall not be updated via </w:t>
            </w:r>
            <w:r>
              <w:t xml:space="preserve">monitor location </w:t>
            </w:r>
            <w:r w:rsidRPr="005D6207">
              <w:t>subscri</w:t>
            </w:r>
            <w:r>
              <w:t>ption update</w:t>
            </w:r>
            <w:r w:rsidRPr="005D6207">
              <w:t xml:space="preserve"> procedure</w:t>
            </w:r>
            <w:r>
              <w:rPr>
                <w:lang w:eastAsia="zh-CN"/>
              </w:rPr>
              <w:t xml:space="preserve"> in clause </w:t>
            </w:r>
            <w:r w:rsidRPr="003167FF">
              <w:t>9.3.2.12</w:t>
            </w:r>
            <w:r>
              <w:t>a.</w:t>
            </w:r>
          </w:p>
        </w:tc>
      </w:tr>
    </w:tbl>
    <w:p w14:paraId="6CE97706" w14:textId="77777777" w:rsidR="00312C76" w:rsidRPr="003167FF" w:rsidRDefault="00312C76" w:rsidP="00312C76"/>
    <w:p w14:paraId="53881684" w14:textId="77777777" w:rsidR="00312C76" w:rsidRPr="003167FF" w:rsidRDefault="00312C76" w:rsidP="00312C76">
      <w:pPr>
        <w:pStyle w:val="Heading4"/>
      </w:pPr>
      <w:bookmarkStart w:id="536" w:name="_Toc162885788"/>
      <w:r w:rsidRPr="003167FF">
        <w:t>9.3.2.12</w:t>
      </w:r>
      <w:r w:rsidRPr="003167FF">
        <w:tab/>
        <w:t>Monitor Location Subscription Response</w:t>
      </w:r>
      <w:bookmarkEnd w:id="536"/>
    </w:p>
    <w:p w14:paraId="26D4B12D" w14:textId="69DBF708" w:rsidR="00312C76" w:rsidRPr="003167FF" w:rsidRDefault="00312C76" w:rsidP="00312C76">
      <w:r w:rsidRPr="003167FF">
        <w:t>Table 9.3.2.12-1 describes the information flow from LM server to the VAL server for Monitor Location Subscription Response</w:t>
      </w:r>
      <w:r w:rsidR="002B54CE" w:rsidRPr="002B54CE">
        <w:t xml:space="preserve"> or monitor location subscription update response</w:t>
      </w:r>
      <w:r w:rsidRPr="003167FF">
        <w:t xml:space="preserve">. </w:t>
      </w:r>
    </w:p>
    <w:p w14:paraId="489DE26A" w14:textId="77777777" w:rsidR="00312C76" w:rsidRPr="003167FF" w:rsidRDefault="00312C76" w:rsidP="00312C76">
      <w:pPr>
        <w:pStyle w:val="TH"/>
        <w:rPr>
          <w:lang w:eastAsia="zh-CN"/>
        </w:rPr>
      </w:pPr>
      <w:r w:rsidRPr="003167FF">
        <w:t xml:space="preserve">Table 9.3.2.12-1: Monitor Location Subscription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9339A3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C03D8E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AA4A1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9E09" w14:textId="77777777" w:rsidR="00312C76" w:rsidRPr="003167FF" w:rsidRDefault="00312C76" w:rsidP="007E0BCD">
            <w:pPr>
              <w:pStyle w:val="TAH"/>
            </w:pPr>
            <w:r w:rsidRPr="003167FF">
              <w:t>Description</w:t>
            </w:r>
          </w:p>
        </w:tc>
      </w:tr>
      <w:tr w:rsidR="00312C76" w:rsidRPr="003167FF" w14:paraId="4AFB31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B0B6E8"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1565A43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59CC2F" w14:textId="77777777" w:rsidR="00312C76" w:rsidRPr="003167FF" w:rsidRDefault="00312C76" w:rsidP="007E0BCD">
            <w:pPr>
              <w:pStyle w:val="TAL"/>
            </w:pPr>
            <w:r w:rsidRPr="003167FF">
              <w:rPr>
                <w:lang w:eastAsia="zh-CN"/>
              </w:rPr>
              <w:t>It indicates the subscription result</w:t>
            </w:r>
          </w:p>
        </w:tc>
      </w:tr>
    </w:tbl>
    <w:p w14:paraId="21972FAD" w14:textId="77777777" w:rsidR="00312C76" w:rsidRPr="003167FF" w:rsidRDefault="00312C76" w:rsidP="00312C76"/>
    <w:p w14:paraId="4D107C4F" w14:textId="77777777" w:rsidR="002B54CE" w:rsidRPr="005D6207" w:rsidRDefault="002B54CE" w:rsidP="002B54CE">
      <w:pPr>
        <w:pStyle w:val="Heading4"/>
      </w:pPr>
      <w:bookmarkStart w:id="537" w:name="_Toc162885789"/>
      <w:r w:rsidRPr="003167FF">
        <w:t>9.3.2.12</w:t>
      </w:r>
      <w:r>
        <w:t>a</w:t>
      </w:r>
      <w:r w:rsidRPr="005D6207">
        <w:tab/>
      </w:r>
      <w:r>
        <w:t>Monitor location s</w:t>
      </w:r>
      <w:r w:rsidRPr="005D6207">
        <w:t>ubscri</w:t>
      </w:r>
      <w:r>
        <w:t>ption update</w:t>
      </w:r>
      <w:r w:rsidRPr="005D6207">
        <w:t xml:space="preserve"> procedure</w:t>
      </w:r>
      <w:bookmarkEnd w:id="537"/>
    </w:p>
    <w:p w14:paraId="0C7DBF3D" w14:textId="77777777" w:rsidR="002B54CE" w:rsidRDefault="002B54CE" w:rsidP="002B54CE">
      <w:pPr>
        <w:rPr>
          <w:lang w:val="nl-NL" w:eastAsia="zh-CN"/>
        </w:rPr>
      </w:pPr>
      <w:r w:rsidRPr="005D6207">
        <w:rPr>
          <w:lang w:val="nl-NL" w:eastAsia="zh-CN"/>
        </w:rPr>
        <w:t>Figure </w:t>
      </w:r>
      <w:r w:rsidRPr="003167FF">
        <w:t>9.3.2.12</w:t>
      </w:r>
      <w:r>
        <w:t>a</w:t>
      </w:r>
      <w:r w:rsidRPr="005D6207">
        <w:rPr>
          <w:lang w:val="nl-NL" w:eastAsia="zh-CN"/>
        </w:rPr>
        <w:t xml:space="preserve"> -1 illustrates the high level procedure for </w:t>
      </w:r>
      <w:r>
        <w:rPr>
          <w:lang w:val="nl-NL" w:eastAsia="zh-CN"/>
        </w:rPr>
        <w:t>allowing a VAL server update an existing monitor location subscription</w:t>
      </w:r>
      <w:r w:rsidRPr="005D6207">
        <w:rPr>
          <w:lang w:val="nl-NL" w:eastAsia="zh-CN"/>
        </w:rPr>
        <w:t xml:space="preserve"> at the location management server.</w:t>
      </w:r>
    </w:p>
    <w:p w14:paraId="4F1E4726" w14:textId="77777777" w:rsidR="002B54CE" w:rsidRPr="005D6207" w:rsidRDefault="002B54CE" w:rsidP="002B54CE">
      <w:pPr>
        <w:rPr>
          <w:lang w:val="nl-NL" w:eastAsia="zh-CN"/>
        </w:rPr>
      </w:pPr>
      <w:r w:rsidRPr="005D6207">
        <w:rPr>
          <w:lang w:val="nl-NL" w:eastAsia="zh-CN"/>
        </w:rPr>
        <w:t>Pre-conditions:</w:t>
      </w:r>
    </w:p>
    <w:p w14:paraId="579C5B4A" w14:textId="77777777" w:rsidR="002B54CE" w:rsidRDefault="002B54CE" w:rsidP="002B54CE">
      <w:pPr>
        <w:pStyle w:val="B1"/>
        <w:rPr>
          <w:lang w:val="nl-NL" w:eastAsia="zh-CN"/>
        </w:rPr>
      </w:pPr>
      <w:r w:rsidRPr="005D6207">
        <w:rPr>
          <w:lang w:val="nl-NL" w:eastAsia="zh-CN"/>
        </w:rPr>
        <w:t>-</w:t>
      </w:r>
      <w:r w:rsidRPr="005D6207">
        <w:rPr>
          <w:lang w:val="nl-NL" w:eastAsia="zh-CN"/>
        </w:rPr>
        <w:tab/>
        <w:t xml:space="preserve">the </w:t>
      </w:r>
      <w:r>
        <w:rPr>
          <w:lang w:val="nl-NL" w:eastAsia="zh-CN"/>
        </w:rPr>
        <w:t>VAL</w:t>
      </w:r>
      <w:r w:rsidRPr="005D6207">
        <w:rPr>
          <w:lang w:val="nl-NL" w:eastAsia="zh-CN"/>
        </w:rPr>
        <w:t xml:space="preserve"> server has an active </w:t>
      </w:r>
      <w:r>
        <w:rPr>
          <w:lang w:val="nl-NL" w:eastAsia="zh-CN"/>
        </w:rPr>
        <w:t xml:space="preserve">monitor location </w:t>
      </w:r>
      <w:r w:rsidRPr="005D6207">
        <w:rPr>
          <w:lang w:val="nl-NL" w:eastAsia="zh-CN"/>
        </w:rPr>
        <w:t>subscription at the location management server.</w:t>
      </w:r>
    </w:p>
    <w:p w14:paraId="24670199" w14:textId="77777777" w:rsidR="002B54CE" w:rsidRPr="005D6207" w:rsidRDefault="002B54CE" w:rsidP="002B54CE">
      <w:pPr>
        <w:pStyle w:val="TH"/>
      </w:pPr>
      <w:r>
        <w:object w:dxaOrig="4806" w:dyaOrig="2416" w14:anchorId="1EF58C34">
          <v:shape id="_x0000_i1046" type="#_x0000_t75" style="width:240pt;height:121.15pt" o:ole="">
            <v:imagedata r:id="rId53" o:title=""/>
          </v:shape>
          <o:OLEObject Type="Embed" ProgID="Visio.Drawing.15" ShapeID="_x0000_i1046" DrawAspect="Content" ObjectID="_1778735917" r:id="rId54"/>
        </w:object>
      </w:r>
    </w:p>
    <w:p w14:paraId="1EB50AA6" w14:textId="77777777" w:rsidR="002B54CE" w:rsidRPr="005D6207" w:rsidRDefault="002B54CE" w:rsidP="002B54CE">
      <w:pPr>
        <w:pStyle w:val="TF"/>
        <w:rPr>
          <w:lang w:val="nl-NL" w:eastAsia="zh-CN"/>
        </w:rPr>
      </w:pPr>
      <w:r w:rsidRPr="005D6207">
        <w:rPr>
          <w:lang w:val="nl-NL" w:eastAsia="zh-CN"/>
        </w:rPr>
        <w:t>Figure </w:t>
      </w:r>
      <w:r w:rsidRPr="003167FF">
        <w:t>9.3.2.12</w:t>
      </w:r>
      <w:r>
        <w:t>a</w:t>
      </w:r>
      <w:r w:rsidRPr="005D6207">
        <w:rPr>
          <w:lang w:val="nl-NL" w:eastAsia="zh-CN"/>
        </w:rPr>
        <w:t xml:space="preserve"> -1: </w:t>
      </w:r>
      <w:r>
        <w:t>Monitor</w:t>
      </w:r>
      <w:r w:rsidRPr="005D6207">
        <w:t xml:space="preserve"> </w:t>
      </w:r>
      <w:r>
        <w:t>location s</w:t>
      </w:r>
      <w:r w:rsidRPr="005D6207">
        <w:t>ubscri</w:t>
      </w:r>
      <w:r>
        <w:t>ption update</w:t>
      </w:r>
      <w:r w:rsidRPr="005D6207">
        <w:t xml:space="preserve"> procedure</w:t>
      </w:r>
    </w:p>
    <w:p w14:paraId="22664165" w14:textId="77777777" w:rsidR="002B54CE" w:rsidRPr="005D6207" w:rsidRDefault="002B54CE" w:rsidP="002B54CE">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VAL</w:t>
      </w:r>
      <w:r w:rsidRPr="005D6207">
        <w:rPr>
          <w:lang w:val="nl-NL" w:eastAsia="zh-CN"/>
        </w:rPr>
        <w:t xml:space="preserve"> server decides to </w:t>
      </w:r>
      <w:r>
        <w:rPr>
          <w:lang w:val="nl-NL" w:eastAsia="zh-CN"/>
        </w:rPr>
        <w:t>update an active monitor location</w:t>
      </w:r>
      <w:r w:rsidRPr="005D6207">
        <w:rPr>
          <w:lang w:val="nl-NL" w:eastAsia="zh-CN"/>
        </w:rPr>
        <w:t xml:space="preserve"> subscription, it sends a </w:t>
      </w:r>
      <w:r>
        <w:rPr>
          <w:lang w:val="nl-NL" w:eastAsia="zh-CN"/>
        </w:rPr>
        <w:t>monitor location</w:t>
      </w:r>
      <w:r w:rsidRPr="005D6207">
        <w:rPr>
          <w:lang w:val="nl-NL" w:eastAsia="zh-CN"/>
        </w:rPr>
        <w:t xml:space="preserve"> </w:t>
      </w:r>
      <w:r>
        <w:rPr>
          <w:lang w:val="nl-NL" w:eastAsia="zh-CN"/>
        </w:rPr>
        <w:t>subscription update</w:t>
      </w:r>
      <w:r w:rsidRPr="005D6207">
        <w:rPr>
          <w:lang w:val="nl-NL" w:eastAsia="zh-CN"/>
        </w:rPr>
        <w:t xml:space="preserve"> request to the location management server</w:t>
      </w:r>
      <w:r>
        <w:rPr>
          <w:lang w:val="nl-NL" w:eastAsia="zh-CN"/>
        </w:rPr>
        <w:t xml:space="preserve"> including the information </w:t>
      </w:r>
      <w:r w:rsidRPr="005D6207">
        <w:rPr>
          <w:lang w:val="nl-NL" w:eastAsia="zh-CN"/>
        </w:rPr>
        <w:t>specified in table </w:t>
      </w:r>
      <w:r w:rsidRPr="003167FF">
        <w:t>9.3.2.11</w:t>
      </w:r>
      <w:r>
        <w:rPr>
          <w:lang w:val="nl-NL" w:eastAsia="zh-CN"/>
        </w:rPr>
        <w:t>.</w:t>
      </w:r>
    </w:p>
    <w:p w14:paraId="47E79748" w14:textId="77777777" w:rsidR="002B54CE" w:rsidRPr="005D6207" w:rsidRDefault="002B54CE" w:rsidP="002B54CE">
      <w:pPr>
        <w:pStyle w:val="B1"/>
        <w:rPr>
          <w:lang w:val="nl-NL" w:eastAsia="zh-CN"/>
        </w:rPr>
      </w:pPr>
      <w:r>
        <w:rPr>
          <w:lang w:val="nl-NL" w:eastAsia="zh-CN"/>
        </w:rPr>
        <w:t>2.</w:t>
      </w:r>
      <w:r>
        <w:rPr>
          <w:lang w:val="nl-NL" w:eastAsia="zh-CN"/>
        </w:rPr>
        <w:tab/>
      </w:r>
      <w:r w:rsidRPr="00ED1EF9">
        <w:rPr>
          <w:lang w:val="nl-NL" w:eastAsia="zh-CN"/>
        </w:rPr>
        <w:t>The location management server shall check if the VAL server is authorized to update the subscription</w:t>
      </w:r>
      <w:r>
        <w:rPr>
          <w:lang w:val="nl-NL" w:eastAsia="zh-CN"/>
        </w:rPr>
        <w:t>.</w:t>
      </w:r>
    </w:p>
    <w:p w14:paraId="1AA38BF6" w14:textId="77777777" w:rsidR="002B54CE" w:rsidRDefault="002B54CE" w:rsidP="002B54CE">
      <w:pPr>
        <w:pStyle w:val="B1"/>
      </w:pPr>
      <w:r>
        <w:rPr>
          <w:lang w:val="nl-NL" w:eastAsia="zh-CN"/>
        </w:rPr>
        <w:t>3.</w:t>
      </w:r>
      <w:r>
        <w:rPr>
          <w:lang w:val="nl-NL" w:eastAsia="zh-CN"/>
        </w:rPr>
        <w:tab/>
        <w:t>I</w:t>
      </w:r>
      <w:r w:rsidRPr="005D6207">
        <w:rPr>
          <w:lang w:val="nl-NL" w:eastAsia="zh-CN"/>
        </w:rPr>
        <w:t xml:space="preserve">f the </w:t>
      </w:r>
      <w:r>
        <w:rPr>
          <w:lang w:val="nl-NL" w:eastAsia="zh-CN"/>
        </w:rPr>
        <w:t>VAL</w:t>
      </w:r>
      <w:r w:rsidRPr="005D6207">
        <w:rPr>
          <w:lang w:val="nl-NL" w:eastAsia="zh-CN"/>
        </w:rPr>
        <w:t xml:space="preserve"> server is authorized </w:t>
      </w:r>
      <w:r>
        <w:rPr>
          <w:lang w:val="nl-NL" w:eastAsia="zh-CN"/>
        </w:rPr>
        <w:t>to update the subscription, t</w:t>
      </w:r>
      <w:r w:rsidRPr="005D6207">
        <w:rPr>
          <w:lang w:val="nl-NL" w:eastAsia="zh-CN"/>
        </w:rPr>
        <w:t xml:space="preserve">he location management server </w:t>
      </w:r>
      <w:r>
        <w:rPr>
          <w:lang w:val="nl-NL" w:eastAsia="zh-CN"/>
        </w:rPr>
        <w:t>updates</w:t>
      </w:r>
      <w:r w:rsidRPr="005D6207">
        <w:rPr>
          <w:lang w:val="nl-NL" w:eastAsia="zh-CN"/>
        </w:rPr>
        <w:t xml:space="preserve"> the </w:t>
      </w:r>
      <w:r>
        <w:rPr>
          <w:lang w:val="nl-NL" w:eastAsia="zh-CN"/>
        </w:rPr>
        <w:t xml:space="preserve">monitor location </w:t>
      </w:r>
      <w:r w:rsidRPr="005D6207">
        <w:rPr>
          <w:lang w:val="nl-NL" w:eastAsia="zh-CN"/>
        </w:rPr>
        <w:t>subscription</w:t>
      </w:r>
      <w:r w:rsidRPr="005D6207">
        <w:t>.</w:t>
      </w:r>
    </w:p>
    <w:p w14:paraId="0F3D17F0" w14:textId="31AA3B5E" w:rsidR="002B54CE" w:rsidRDefault="002B54CE" w:rsidP="002B54CE">
      <w:pPr>
        <w:pStyle w:val="B1"/>
      </w:pPr>
      <w:r>
        <w:rPr>
          <w:lang w:val="nl-NL" w:eastAsia="zh-CN"/>
        </w:rPr>
        <w:t>4.</w:t>
      </w:r>
      <w:r>
        <w:rPr>
          <w:lang w:val="nl-NL" w:eastAsia="zh-CN"/>
        </w:rPr>
        <w:tab/>
        <w:t>T</w:t>
      </w:r>
      <w:r w:rsidRPr="005D6207">
        <w:rPr>
          <w:lang w:val="nl-NL" w:eastAsia="zh-CN"/>
        </w:rPr>
        <w:t xml:space="preserve">he location management server sends a </w:t>
      </w:r>
      <w:r>
        <w:rPr>
          <w:lang w:val="nl-NL" w:eastAsia="zh-CN"/>
        </w:rPr>
        <w:t>monitor location subscription update</w:t>
      </w:r>
      <w:r w:rsidRPr="005D6207">
        <w:rPr>
          <w:lang w:val="nl-NL" w:eastAsia="zh-CN"/>
        </w:rPr>
        <w:t xml:space="preserve"> </w:t>
      </w:r>
      <w:r>
        <w:rPr>
          <w:lang w:val="nl-NL" w:eastAsia="zh-CN"/>
        </w:rPr>
        <w:t xml:space="preserve">response </w:t>
      </w:r>
      <w:r w:rsidRPr="005D6207">
        <w:rPr>
          <w:lang w:val="nl-NL" w:eastAsia="zh-CN"/>
        </w:rPr>
        <w:t xml:space="preserve">to the </w:t>
      </w:r>
      <w:r>
        <w:rPr>
          <w:lang w:val="nl-NL" w:eastAsia="zh-CN"/>
        </w:rPr>
        <w:t>VAL</w:t>
      </w:r>
      <w:r w:rsidRPr="005D6207">
        <w:rPr>
          <w:lang w:val="nl-NL" w:eastAsia="zh-CN"/>
        </w:rPr>
        <w:t xml:space="preserve"> server </w:t>
      </w:r>
      <w:r>
        <w:rPr>
          <w:lang w:eastAsia="zh-CN"/>
        </w:rPr>
        <w:t>including</w:t>
      </w:r>
      <w:r w:rsidRPr="005D6207">
        <w:rPr>
          <w:lang w:eastAsia="zh-CN"/>
        </w:rPr>
        <w:t xml:space="preserve"> the information as specified in </w:t>
      </w:r>
      <w:r w:rsidRPr="005D6207">
        <w:t>table </w:t>
      </w:r>
      <w:r w:rsidRPr="003167FF">
        <w:t>9.3.2.12</w:t>
      </w:r>
      <w:r w:rsidRPr="005D6207">
        <w:t>.</w:t>
      </w:r>
    </w:p>
    <w:p w14:paraId="400CBE0A" w14:textId="77777777" w:rsidR="00312C76" w:rsidRPr="003167FF" w:rsidRDefault="00312C76" w:rsidP="00312C76">
      <w:pPr>
        <w:pStyle w:val="Heading4"/>
      </w:pPr>
      <w:bookmarkStart w:id="538" w:name="_Toc162885790"/>
      <w:r w:rsidRPr="003167FF">
        <w:t>9.3.2.13</w:t>
      </w:r>
      <w:r w:rsidRPr="003167FF">
        <w:tab/>
        <w:t>Notify Location Monitoring Event</w:t>
      </w:r>
      <w:bookmarkEnd w:id="538"/>
    </w:p>
    <w:p w14:paraId="43E35655" w14:textId="77777777" w:rsidR="00312C76" w:rsidRPr="003167FF" w:rsidRDefault="00312C76" w:rsidP="00312C76">
      <w:r w:rsidRPr="003167FF">
        <w:t xml:space="preserve">Table 9.3.2.13-1 describes the information flow from LM server to the VAL server for notification of location monitoring events. </w:t>
      </w:r>
    </w:p>
    <w:p w14:paraId="0373C669" w14:textId="77777777" w:rsidR="00312C76" w:rsidRPr="003167FF" w:rsidRDefault="00312C76" w:rsidP="00312C76">
      <w:pPr>
        <w:pStyle w:val="TH"/>
        <w:rPr>
          <w:lang w:eastAsia="zh-CN"/>
        </w:rPr>
      </w:pPr>
      <w:r w:rsidRPr="003167FF">
        <w:t>Table 9.3.2.13-1: Notify Location Monitoring Event message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D7A51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8F613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91683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4C77" w14:textId="77777777" w:rsidR="00312C76" w:rsidRPr="003167FF" w:rsidRDefault="00312C76" w:rsidP="007E0BCD">
            <w:pPr>
              <w:pStyle w:val="TAH"/>
            </w:pPr>
            <w:r w:rsidRPr="003167FF">
              <w:t>Description</w:t>
            </w:r>
          </w:p>
        </w:tc>
      </w:tr>
      <w:tr w:rsidR="00312C76" w:rsidRPr="003167FF" w14:paraId="28DF78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931837" w14:textId="77777777" w:rsidR="00312C76" w:rsidRPr="003167FF" w:rsidRDefault="00312C76" w:rsidP="007E0BCD">
            <w:pPr>
              <w:pStyle w:val="TAL"/>
              <w:rPr>
                <w:lang w:eastAsia="zh-CN"/>
              </w:rPr>
            </w:pPr>
            <w:r w:rsidRPr="003167FF">
              <w:rPr>
                <w:lang w:eastAsia="zh-CN"/>
              </w:rPr>
              <w:t>Event</w:t>
            </w:r>
          </w:p>
        </w:tc>
        <w:tc>
          <w:tcPr>
            <w:tcW w:w="1440" w:type="dxa"/>
            <w:tcBorders>
              <w:top w:val="single" w:sz="4" w:space="0" w:color="000000"/>
              <w:left w:val="single" w:sz="4" w:space="0" w:color="000000"/>
              <w:bottom w:val="single" w:sz="4" w:space="0" w:color="000000"/>
            </w:tcBorders>
            <w:shd w:val="clear" w:color="auto" w:fill="auto"/>
          </w:tcPr>
          <w:p w14:paraId="6E14F0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36430" w14:textId="77777777" w:rsidR="00312C76" w:rsidRPr="003167FF" w:rsidRDefault="00312C76" w:rsidP="007E0BCD">
            <w:pPr>
              <w:pStyle w:val="TAL"/>
              <w:rPr>
                <w:lang w:eastAsia="zh-CN"/>
              </w:rPr>
            </w:pPr>
            <w:r w:rsidRPr="003167FF">
              <w:rPr>
                <w:lang w:eastAsia="zh-CN"/>
              </w:rPr>
              <w:t>Information of the event to be reported. The event shall be one of the following:</w:t>
            </w:r>
          </w:p>
          <w:p w14:paraId="640758D5" w14:textId="77777777" w:rsidR="00312C76" w:rsidRPr="003167FF" w:rsidRDefault="00312C76" w:rsidP="007E0BCD">
            <w:pPr>
              <w:pStyle w:val="TAL"/>
              <w:rPr>
                <w:lang w:eastAsia="zh-CN"/>
              </w:rPr>
            </w:pPr>
          </w:p>
          <w:p w14:paraId="08E7C397" w14:textId="3C486D3D" w:rsidR="00312C76" w:rsidRPr="003167FF" w:rsidRDefault="00312C76" w:rsidP="007E0BCD">
            <w:pPr>
              <w:pStyle w:val="TAL"/>
              <w:rPr>
                <w:lang w:eastAsia="zh-CN"/>
              </w:rPr>
            </w:pPr>
            <w:r w:rsidRPr="003167FF">
              <w:rPr>
                <w:lang w:eastAsia="zh-CN"/>
              </w:rPr>
              <w:t>"Notify_Mismatch_Location" – When the location information of the VAL UE, from the location management client and the core network do not match</w:t>
            </w:r>
            <w:r w:rsidR="007972BD" w:rsidRPr="003167FF">
              <w:rPr>
                <w:lang w:eastAsia="zh-CN"/>
              </w:rPr>
              <w:t>, or when the LM server determined area of interest result based on LM client location and the core network reported area of interest result do not match</w:t>
            </w:r>
            <w:r w:rsidRPr="003167FF">
              <w:rPr>
                <w:lang w:eastAsia="zh-CN"/>
              </w:rPr>
              <w:t>.</w:t>
            </w:r>
          </w:p>
          <w:p w14:paraId="3E473406" w14:textId="77777777" w:rsidR="00312C76" w:rsidRPr="003167FF" w:rsidRDefault="00312C76" w:rsidP="007E0BCD">
            <w:pPr>
              <w:pStyle w:val="TAL"/>
              <w:rPr>
                <w:lang w:eastAsia="zh-CN"/>
              </w:rPr>
            </w:pPr>
          </w:p>
          <w:p w14:paraId="4CA39E8C" w14:textId="1FCABCF0" w:rsidR="00312C76" w:rsidRPr="003167FF" w:rsidRDefault="00312C76" w:rsidP="007E0BCD">
            <w:pPr>
              <w:pStyle w:val="TAL"/>
              <w:rPr>
                <w:lang w:eastAsia="zh-CN"/>
              </w:rPr>
            </w:pPr>
            <w:r w:rsidRPr="003167FF">
              <w:rPr>
                <w:lang w:eastAsia="zh-CN"/>
              </w:rPr>
              <w:t>"Notify_Absence" – When the VAL UE's current location is deviating from the VAL server</w:t>
            </w:r>
            <w:r w:rsidR="00F7707F" w:rsidRPr="003167FF">
              <w:rPr>
                <w:lang w:eastAsia="zh-CN"/>
              </w:rPr>
              <w:t>'</w:t>
            </w:r>
            <w:r w:rsidRPr="003167FF">
              <w:rPr>
                <w:lang w:eastAsia="zh-CN"/>
              </w:rPr>
              <w:t>s area of interest information.</w:t>
            </w:r>
          </w:p>
          <w:p w14:paraId="3C064EEE" w14:textId="77777777" w:rsidR="00312C76" w:rsidRPr="003167FF" w:rsidRDefault="00312C76" w:rsidP="007E0BCD">
            <w:pPr>
              <w:pStyle w:val="TAL"/>
              <w:rPr>
                <w:lang w:eastAsia="zh-CN"/>
              </w:rPr>
            </w:pPr>
          </w:p>
          <w:p w14:paraId="590ED3C8" w14:textId="35F67D4F" w:rsidR="00312C76" w:rsidRPr="003167FF" w:rsidRDefault="00312C76" w:rsidP="007E0BCD">
            <w:pPr>
              <w:pStyle w:val="TAL"/>
              <w:rPr>
                <w:lang w:eastAsia="zh-CN"/>
              </w:rPr>
            </w:pPr>
            <w:r w:rsidRPr="003167FF">
              <w:rPr>
                <w:lang w:eastAsia="zh-CN"/>
              </w:rPr>
              <w:t>"Notify_Presence" – When the VAL UE's current location is within the VAL server</w:t>
            </w:r>
            <w:r w:rsidR="0059624D" w:rsidRPr="003167FF">
              <w:rPr>
                <w:lang w:eastAsia="zh-CN"/>
              </w:rPr>
              <w:t>'</w:t>
            </w:r>
            <w:r w:rsidRPr="003167FF">
              <w:rPr>
                <w:lang w:eastAsia="zh-CN"/>
              </w:rPr>
              <w:t xml:space="preserve">s area of interest information. </w:t>
            </w:r>
          </w:p>
        </w:tc>
      </w:tr>
      <w:tr w:rsidR="00312C76" w:rsidRPr="003167FF" w14:paraId="0B01DD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2DCFD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88B657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05176" w14:textId="77777777" w:rsidR="00312C76" w:rsidRPr="003167FF" w:rsidRDefault="00312C76" w:rsidP="007E0BCD">
            <w:pPr>
              <w:pStyle w:val="TAL"/>
            </w:pPr>
            <w:r w:rsidRPr="003167FF">
              <w:t>Identifier of the VAL UE whose location information is reported.</w:t>
            </w:r>
          </w:p>
        </w:tc>
      </w:tr>
      <w:tr w:rsidR="00312C76" w:rsidRPr="003167FF" w14:paraId="0C5926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989C53" w14:textId="77777777" w:rsidR="00312C76" w:rsidRPr="003167FF" w:rsidRDefault="00312C76" w:rsidP="007E0BCD">
            <w:pPr>
              <w:pStyle w:val="TAL"/>
              <w:rPr>
                <w:lang w:eastAsia="zh-CN"/>
              </w:rPr>
            </w:pPr>
            <w:r w:rsidRPr="003167FF">
              <w:t>Location</w:t>
            </w:r>
          </w:p>
        </w:tc>
        <w:tc>
          <w:tcPr>
            <w:tcW w:w="1440" w:type="dxa"/>
            <w:tcBorders>
              <w:top w:val="single" w:sz="4" w:space="0" w:color="000000"/>
              <w:left w:val="single" w:sz="4" w:space="0" w:color="000000"/>
              <w:bottom w:val="single" w:sz="4" w:space="0" w:color="000000"/>
            </w:tcBorders>
            <w:shd w:val="clear" w:color="auto" w:fill="auto"/>
          </w:tcPr>
          <w:p w14:paraId="36B2146A"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5EE70" w14:textId="77777777" w:rsidR="00312C76" w:rsidRPr="003167FF" w:rsidRDefault="00312C76" w:rsidP="007E0BCD">
            <w:pPr>
              <w:pStyle w:val="TAL"/>
              <w:rPr>
                <w:lang w:eastAsia="zh-CN"/>
              </w:rPr>
            </w:pPr>
            <w:r w:rsidRPr="003167FF">
              <w:t>Current location of the VAL UE.</w:t>
            </w:r>
          </w:p>
        </w:tc>
      </w:tr>
    </w:tbl>
    <w:p w14:paraId="5336ABE2" w14:textId="77777777" w:rsidR="00312C76" w:rsidRPr="003167FF" w:rsidRDefault="00312C76" w:rsidP="00312C76">
      <w:pPr>
        <w:rPr>
          <w:noProof/>
        </w:rPr>
      </w:pPr>
    </w:p>
    <w:p w14:paraId="3395552B" w14:textId="77777777" w:rsidR="00312C76" w:rsidRPr="003167FF" w:rsidRDefault="00312C76" w:rsidP="00312C76">
      <w:pPr>
        <w:pStyle w:val="Heading4"/>
      </w:pPr>
      <w:bookmarkStart w:id="539" w:name="_Toc162885791"/>
      <w:r w:rsidRPr="003167FF">
        <w:rPr>
          <w:lang w:eastAsia="zh-CN"/>
        </w:rPr>
        <w:t>9.3</w:t>
      </w:r>
      <w:r w:rsidRPr="003167FF">
        <w:t>.2.14</w:t>
      </w:r>
      <w:r w:rsidRPr="003167FF">
        <w:tab/>
        <w:t xml:space="preserve">Location area </w:t>
      </w:r>
      <w:r w:rsidRPr="003167FF">
        <w:rPr>
          <w:lang w:eastAsia="zh-CN"/>
        </w:rPr>
        <w:t xml:space="preserve">monitoring subscription </w:t>
      </w:r>
      <w:r w:rsidRPr="003167FF">
        <w:t>request</w:t>
      </w:r>
      <w:bookmarkEnd w:id="539"/>
    </w:p>
    <w:p w14:paraId="02F12CC4"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.14-1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request.</w:t>
      </w:r>
    </w:p>
    <w:p w14:paraId="794EFC05" w14:textId="77777777" w:rsidR="00312C76" w:rsidRPr="003167FF" w:rsidRDefault="00312C76" w:rsidP="00312C76">
      <w:pPr>
        <w:pStyle w:val="TH"/>
        <w:rPr>
          <w:lang w:eastAsia="zh-CN"/>
        </w:rPr>
      </w:pPr>
      <w:r w:rsidRPr="003167FF">
        <w:t>Table </w:t>
      </w:r>
      <w:r w:rsidRPr="003167FF">
        <w:rPr>
          <w:lang w:eastAsia="zh-CN"/>
        </w:rPr>
        <w:t>9.3</w:t>
      </w:r>
      <w:r w:rsidRPr="003167FF">
        <w:t>.2.14</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186CE4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273B1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12A1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2EACF" w14:textId="77777777" w:rsidR="00312C76" w:rsidRPr="003167FF" w:rsidRDefault="00312C76" w:rsidP="007E0BCD">
            <w:pPr>
              <w:pStyle w:val="TAH"/>
            </w:pPr>
            <w:r w:rsidRPr="003167FF">
              <w:t>Description</w:t>
            </w:r>
          </w:p>
        </w:tc>
      </w:tr>
      <w:tr w:rsidR="00312C76" w:rsidRPr="003167FF" w14:paraId="012D9B7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A56EA2"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492370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571E2E" w14:textId="77777777" w:rsidR="00312C76" w:rsidRPr="003167FF" w:rsidRDefault="00312C76" w:rsidP="007E0BCD">
            <w:pPr>
              <w:pStyle w:val="TAL"/>
            </w:pPr>
            <w:r w:rsidRPr="003167FF">
              <w:t>Identity of the requesting VAL server, VAL UE or SEAL Server</w:t>
            </w:r>
          </w:p>
        </w:tc>
      </w:tr>
      <w:tr w:rsidR="00312C76" w:rsidRPr="003167FF" w14:paraId="4E0A81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B2B68B" w14:textId="77777777" w:rsidR="00312C76" w:rsidRPr="003167FF" w:rsidRDefault="00312C76" w:rsidP="007E0BCD">
            <w:pPr>
              <w:pStyle w:val="TAL"/>
            </w:pPr>
            <w:r w:rsidRPr="003167FF">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5C11CBC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4BD49" w14:textId="77777777" w:rsidR="00312C76" w:rsidRPr="003167FF" w:rsidRDefault="00312C76" w:rsidP="007E0BCD">
            <w:pPr>
              <w:pStyle w:val="TAL"/>
            </w:pPr>
            <w:r w:rsidRPr="003167FF">
              <w:t>Location information to be monitored.</w:t>
            </w:r>
          </w:p>
          <w:p w14:paraId="639E6160" w14:textId="56B0AFE6" w:rsidR="00312C76" w:rsidRPr="003167FF" w:rsidRDefault="00312C76" w:rsidP="007E0BCD">
            <w:pPr>
              <w:pStyle w:val="TAL"/>
            </w:pPr>
            <w:r w:rsidRPr="003167FF">
              <w:rPr>
                <w:lang w:eastAsia="zh-CN"/>
              </w:rPr>
              <w:t xml:space="preserve">It includes the geographic location information </w:t>
            </w:r>
            <w:r w:rsidR="00300624" w:rsidRPr="003167FF">
              <w:rPr>
                <w:lang w:eastAsia="zh-CN"/>
              </w:rPr>
              <w:t xml:space="preserve">or a VAL service area identified by the VAL service area ID </w:t>
            </w:r>
            <w:r w:rsidRPr="003167FF">
              <w:rPr>
                <w:lang w:eastAsia="zh-CN"/>
              </w:rPr>
              <w:t>or a reference UE along with the application defined proximity range from the reference UE.</w:t>
            </w:r>
          </w:p>
        </w:tc>
      </w:tr>
      <w:tr w:rsidR="00312C76" w:rsidRPr="003167FF" w14:paraId="586D97A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08C65A" w14:textId="77777777" w:rsidR="00312C76" w:rsidRPr="003167FF" w:rsidRDefault="00312C76" w:rsidP="007E0BCD">
            <w:pPr>
              <w:pStyle w:val="TAL"/>
            </w:pPr>
            <w:r w:rsidRPr="003167FF">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FAE2BB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09840" w14:textId="77777777" w:rsidR="00312C76" w:rsidRPr="003167FF" w:rsidRDefault="00312C76" w:rsidP="007E0BCD">
            <w:pPr>
              <w:pStyle w:val="TAL"/>
            </w:pPr>
            <w:r w:rsidRPr="003167FF">
              <w:t>It indicates the interval time between consecutive reports</w:t>
            </w:r>
          </w:p>
        </w:tc>
      </w:tr>
      <w:tr w:rsidR="00312C76" w:rsidRPr="003167FF" w14:paraId="3EDF96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5EE72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76D6EA6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B81CE"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7DC034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A05DF8" w14:textId="77777777" w:rsidR="00312C76" w:rsidRPr="003167FF" w:rsidRDefault="00312C76" w:rsidP="007E0BCD">
            <w:pPr>
              <w:pStyle w:val="TAL"/>
            </w:pPr>
            <w:r w:rsidRPr="003167FF">
              <w:t>Triggering events</w:t>
            </w:r>
          </w:p>
        </w:tc>
        <w:tc>
          <w:tcPr>
            <w:tcW w:w="1440" w:type="dxa"/>
            <w:tcBorders>
              <w:top w:val="single" w:sz="4" w:space="0" w:color="000000"/>
              <w:left w:val="single" w:sz="4" w:space="0" w:color="000000"/>
              <w:bottom w:val="single" w:sz="4" w:space="0" w:color="000000"/>
            </w:tcBorders>
            <w:shd w:val="clear" w:color="auto" w:fill="auto"/>
          </w:tcPr>
          <w:p w14:paraId="7D41C1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1269" w14:textId="77777777" w:rsidR="00312C76" w:rsidRPr="003167FF" w:rsidRDefault="00312C76" w:rsidP="007E0BCD">
            <w:pPr>
              <w:pStyle w:val="TAL"/>
            </w:pPr>
            <w:r w:rsidRPr="003167FF">
              <w:t>Identifies when the server will send the notification (e.g. distance travelled)</w:t>
            </w:r>
          </w:p>
        </w:tc>
      </w:tr>
      <w:tr w:rsidR="00C6101A" w:rsidRPr="003167FF" w14:paraId="3D7092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2D03D9" w14:textId="01E54FE7" w:rsidR="00C6101A" w:rsidRPr="003167FF" w:rsidRDefault="00C6101A" w:rsidP="00C6101A">
            <w:pPr>
              <w:pStyle w:val="TAL"/>
            </w:pPr>
            <w:r w:rsidRPr="00526110">
              <w:t>Notification Target URI</w:t>
            </w:r>
          </w:p>
        </w:tc>
        <w:tc>
          <w:tcPr>
            <w:tcW w:w="1440" w:type="dxa"/>
            <w:tcBorders>
              <w:top w:val="single" w:sz="4" w:space="0" w:color="000000"/>
              <w:left w:val="single" w:sz="4" w:space="0" w:color="000000"/>
              <w:bottom w:val="single" w:sz="4" w:space="0" w:color="000000"/>
            </w:tcBorders>
            <w:shd w:val="clear" w:color="auto" w:fill="auto"/>
          </w:tcPr>
          <w:p w14:paraId="60F969D5" w14:textId="55370F08" w:rsidR="00C6101A" w:rsidRPr="003167FF" w:rsidRDefault="00C6101A" w:rsidP="00C6101A">
            <w:pPr>
              <w:pStyle w:val="TAC"/>
            </w:pPr>
            <w:r w:rsidRPr="005261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DED97" w14:textId="3C489600" w:rsidR="00C6101A" w:rsidRPr="003167FF" w:rsidRDefault="00C6101A" w:rsidP="00C6101A">
            <w:pPr>
              <w:pStyle w:val="TAL"/>
            </w:pPr>
            <w:r w:rsidRPr="00526110">
              <w:t>Target URI where the VAL server wishes to receive the notifications about location area monitoring.</w:t>
            </w:r>
          </w:p>
        </w:tc>
      </w:tr>
    </w:tbl>
    <w:p w14:paraId="51A5B50B" w14:textId="77777777" w:rsidR="00312C76" w:rsidRPr="003167FF" w:rsidRDefault="00312C76" w:rsidP="00312C76">
      <w:pPr>
        <w:rPr>
          <w:lang w:eastAsia="zh-CN"/>
        </w:rPr>
      </w:pPr>
    </w:p>
    <w:p w14:paraId="5D1F3824" w14:textId="77777777" w:rsidR="00312C76" w:rsidRPr="003167FF" w:rsidRDefault="00312C76" w:rsidP="00312C76">
      <w:pPr>
        <w:pStyle w:val="Heading4"/>
      </w:pPr>
      <w:bookmarkStart w:id="540" w:name="_Toc162885792"/>
      <w:r w:rsidRPr="003167FF">
        <w:rPr>
          <w:lang w:eastAsia="zh-CN"/>
        </w:rPr>
        <w:t>9.3</w:t>
      </w:r>
      <w:r w:rsidRPr="003167FF">
        <w:t>.2.15</w:t>
      </w:r>
      <w:r w:rsidRPr="003167FF">
        <w:tab/>
        <w:t xml:space="preserve">Location area </w:t>
      </w:r>
      <w:r w:rsidRPr="003167FF">
        <w:rPr>
          <w:lang w:eastAsia="zh-CN"/>
        </w:rPr>
        <w:t xml:space="preserve">monitoring subscription </w:t>
      </w:r>
      <w:r w:rsidRPr="003167FF">
        <w:t>response</w:t>
      </w:r>
      <w:bookmarkEnd w:id="540"/>
    </w:p>
    <w:p w14:paraId="11B9B26B"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.15-1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response.</w:t>
      </w:r>
    </w:p>
    <w:p w14:paraId="1BFE7795" w14:textId="77777777" w:rsidR="00312C76" w:rsidRPr="003167FF" w:rsidRDefault="00312C76" w:rsidP="00312C76">
      <w:pPr>
        <w:pStyle w:val="TH"/>
        <w:rPr>
          <w:lang w:eastAsia="zh-CN"/>
        </w:rPr>
      </w:pPr>
      <w:r w:rsidRPr="003167FF">
        <w:t>Table </w:t>
      </w:r>
      <w:r w:rsidRPr="003167FF">
        <w:rPr>
          <w:lang w:eastAsia="zh-CN"/>
        </w:rPr>
        <w:t>9.3</w:t>
      </w:r>
      <w:r w:rsidRPr="003167FF">
        <w:t xml:space="preserve">.2.15-1: Location area </w:t>
      </w:r>
      <w:r w:rsidRPr="003167FF">
        <w:rPr>
          <w:lang w:eastAsia="zh-CN"/>
        </w:rPr>
        <w:t>monitoring 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A552B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3E584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CCC0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05D1FA" w14:textId="77777777" w:rsidR="00312C76" w:rsidRPr="003167FF" w:rsidRDefault="00312C76" w:rsidP="007E0BCD">
            <w:pPr>
              <w:pStyle w:val="TAH"/>
            </w:pPr>
            <w:r w:rsidRPr="003167FF">
              <w:t>Description</w:t>
            </w:r>
          </w:p>
        </w:tc>
      </w:tr>
      <w:tr w:rsidR="00312C76" w:rsidRPr="003167FF" w14:paraId="6ECBAF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682DE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47B4FA7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F96606" w14:textId="77777777" w:rsidR="00312C76" w:rsidRPr="003167FF" w:rsidRDefault="00312C76" w:rsidP="007E0BCD">
            <w:pPr>
              <w:pStyle w:val="TAL"/>
            </w:pPr>
            <w:r w:rsidRPr="003167FF">
              <w:rPr>
                <w:lang w:eastAsia="zh-CN"/>
              </w:rPr>
              <w:t>It indicates the subscription result</w:t>
            </w:r>
          </w:p>
        </w:tc>
      </w:tr>
      <w:tr w:rsidR="00312C76" w:rsidRPr="003167FF" w14:paraId="372C0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27DB7B" w14:textId="77777777" w:rsidR="00312C76" w:rsidRPr="003167FF" w:rsidRDefault="00312C76" w:rsidP="007E0BCD">
            <w:pPr>
              <w:pStyle w:val="TAL"/>
              <w:rPr>
                <w:lang w:eastAsia="zh-CN"/>
              </w:rPr>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F1BB7C0" w14:textId="77777777" w:rsidR="00312C76" w:rsidRPr="003167FF" w:rsidRDefault="00312C76" w:rsidP="007E0BCD">
            <w:pPr>
              <w:pStyle w:val="TAC"/>
              <w:rPr>
                <w:lang w:eastAsia="zh-CN"/>
              </w:rPr>
            </w:pPr>
            <w:r w:rsidRPr="003167FF">
              <w:rPr>
                <w:lang w:eastAsia="zh-CN"/>
              </w:rPr>
              <w:t>O</w:t>
            </w:r>
          </w:p>
          <w:p w14:paraId="15653830" w14:textId="77777777" w:rsidR="00312C76" w:rsidRPr="003167FF" w:rsidRDefault="00312C76" w:rsidP="007E0BCD">
            <w:pPr>
              <w:pStyle w:val="TAC"/>
              <w:rPr>
                <w:lang w:eastAsia="zh-CN"/>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95197" w14:textId="77777777" w:rsidR="00312C76" w:rsidRPr="003167FF" w:rsidRDefault="00312C76" w:rsidP="007E0BCD">
            <w:pPr>
              <w:pStyle w:val="TAL"/>
              <w:rPr>
                <w:lang w:eastAsia="zh-CN"/>
              </w:rPr>
            </w:pPr>
            <w:r w:rsidRPr="003167FF">
              <w:rPr>
                <w:lang w:eastAsia="zh-CN"/>
              </w:rPr>
              <w:t>If subscription is successful, identifies the subscription</w:t>
            </w:r>
          </w:p>
        </w:tc>
      </w:tr>
      <w:tr w:rsidR="00312C76" w:rsidRPr="003167FF" w14:paraId="4CB6B42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AE4C6D" w14:textId="77777777" w:rsidR="00312C76" w:rsidRPr="003167FF" w:rsidRDefault="00312C76" w:rsidP="007E0BCD">
            <w:pPr>
              <w:pStyle w:val="TAN"/>
              <w:rPr>
                <w:rFonts w:cs="Arial"/>
                <w:lang w:eastAsia="zh-CN"/>
              </w:rPr>
            </w:pPr>
            <w:r w:rsidRPr="003167FF">
              <w:t>NOTE:</w:t>
            </w:r>
            <w:r w:rsidRPr="003167FF">
              <w:tab/>
              <w:t>This IE shall be present if subscription status is set to success.</w:t>
            </w:r>
          </w:p>
        </w:tc>
      </w:tr>
    </w:tbl>
    <w:p w14:paraId="18296195" w14:textId="77777777" w:rsidR="00312C76" w:rsidRPr="003167FF" w:rsidRDefault="00312C76" w:rsidP="00312C76">
      <w:pPr>
        <w:rPr>
          <w:lang w:eastAsia="zh-CN"/>
        </w:rPr>
      </w:pPr>
    </w:p>
    <w:p w14:paraId="069153D2" w14:textId="77777777" w:rsidR="00312C76" w:rsidRPr="003167FF" w:rsidRDefault="00312C76" w:rsidP="00312C76">
      <w:pPr>
        <w:pStyle w:val="Heading4"/>
      </w:pPr>
      <w:bookmarkStart w:id="541" w:name="_Toc162885793"/>
      <w:r w:rsidRPr="003167FF">
        <w:rPr>
          <w:lang w:eastAsia="zh-CN"/>
        </w:rPr>
        <w:t>9.3</w:t>
      </w:r>
      <w:r w:rsidRPr="003167FF">
        <w:t>.2.16</w:t>
      </w:r>
      <w:r w:rsidRPr="003167FF">
        <w:tab/>
        <w:t xml:space="preserve">Location area </w:t>
      </w:r>
      <w:r w:rsidRPr="003167FF">
        <w:rPr>
          <w:lang w:eastAsia="zh-CN"/>
        </w:rPr>
        <w:t xml:space="preserve">monitoring </w:t>
      </w:r>
      <w:r w:rsidRPr="003167FF">
        <w:t>notification</w:t>
      </w:r>
      <w:bookmarkEnd w:id="541"/>
    </w:p>
    <w:p w14:paraId="104945BB" w14:textId="77777777" w:rsidR="00312C76" w:rsidRPr="003167FF" w:rsidRDefault="00312C76" w:rsidP="00312C76">
      <w:r w:rsidRPr="003167FF">
        <w:t>Table </w:t>
      </w:r>
      <w:r w:rsidRPr="003167FF">
        <w:rPr>
          <w:lang w:eastAsia="zh-CN"/>
        </w:rPr>
        <w:t>9.3</w:t>
      </w:r>
      <w:r w:rsidRPr="003167FF">
        <w:t>.2</w:t>
      </w:r>
      <w:r w:rsidRPr="003167FF">
        <w:rPr>
          <w:lang w:eastAsia="zh-CN"/>
        </w:rPr>
        <w:t>.16-1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w:t>
      </w:r>
      <w:r w:rsidRPr="003167FF">
        <w:t>.</w:t>
      </w:r>
    </w:p>
    <w:p w14:paraId="6604D160" w14:textId="77777777" w:rsidR="00312C76" w:rsidRPr="003167FF" w:rsidRDefault="00312C76" w:rsidP="00312C76">
      <w:pPr>
        <w:pStyle w:val="TH"/>
        <w:rPr>
          <w:lang w:eastAsia="zh-CN"/>
        </w:rPr>
      </w:pPr>
      <w:r w:rsidRPr="003167FF">
        <w:t>Table </w:t>
      </w:r>
      <w:r w:rsidRPr="003167FF">
        <w:rPr>
          <w:lang w:eastAsia="zh-CN"/>
        </w:rPr>
        <w:t>9.3</w:t>
      </w:r>
      <w:r w:rsidRPr="003167FF">
        <w:t xml:space="preserve">.2.16-1: Location area </w:t>
      </w:r>
      <w:r w:rsidRPr="003167FF">
        <w:rPr>
          <w:lang w:eastAsia="zh-CN"/>
        </w:rPr>
        <w:t>monitoring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9BC0A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E143C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762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5A83" w14:textId="77777777" w:rsidR="00312C76" w:rsidRPr="003167FF" w:rsidRDefault="00312C76" w:rsidP="007E0BCD">
            <w:pPr>
              <w:pStyle w:val="TAH"/>
            </w:pPr>
            <w:r w:rsidRPr="003167FF">
              <w:t>Description</w:t>
            </w:r>
          </w:p>
        </w:tc>
      </w:tr>
      <w:tr w:rsidR="00312C76" w:rsidRPr="003167FF" w14:paraId="111723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F4C282" w14:textId="77777777" w:rsidR="00312C76" w:rsidRPr="003167FF" w:rsidRDefault="00312C76" w:rsidP="007E0BCD">
            <w:pPr>
              <w:pStyle w:val="TAL"/>
            </w:pPr>
            <w:r w:rsidRPr="003167FF">
              <w:t>Subscription identity</w:t>
            </w:r>
          </w:p>
        </w:tc>
        <w:tc>
          <w:tcPr>
            <w:tcW w:w="1440" w:type="dxa"/>
            <w:tcBorders>
              <w:top w:val="single" w:sz="4" w:space="0" w:color="000000"/>
              <w:left w:val="single" w:sz="4" w:space="0" w:color="000000"/>
              <w:bottom w:val="single" w:sz="4" w:space="0" w:color="000000"/>
            </w:tcBorders>
            <w:shd w:val="clear" w:color="auto" w:fill="auto"/>
          </w:tcPr>
          <w:p w14:paraId="11D6EA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D00DD" w14:textId="77777777" w:rsidR="00312C76" w:rsidRPr="003167FF" w:rsidRDefault="00312C76" w:rsidP="007E0BCD">
            <w:pPr>
              <w:pStyle w:val="TAL"/>
            </w:pPr>
            <w:r w:rsidRPr="003167FF">
              <w:t>Identity of the subscription</w:t>
            </w:r>
          </w:p>
        </w:tc>
      </w:tr>
      <w:tr w:rsidR="00312C76" w:rsidRPr="003167FF" w14:paraId="70F28A3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9FFACD" w14:textId="77777777" w:rsidR="00FE1B62" w:rsidRPr="003167FF" w:rsidRDefault="00312C76" w:rsidP="007E0BCD">
            <w:pPr>
              <w:pStyle w:val="TAL"/>
            </w:pPr>
            <w:r w:rsidRPr="003167FF">
              <w:t>UEs currently present</w:t>
            </w:r>
          </w:p>
          <w:p w14:paraId="3FBFCA29" w14:textId="345ADB68" w:rsidR="00312C76" w:rsidRPr="003167FF" w:rsidRDefault="00312C76" w:rsidP="007E0BCD">
            <w:pPr>
              <w:pStyle w:val="TAL"/>
            </w:pPr>
            <w:r w:rsidRPr="003167FF">
              <w:t>(</w:t>
            </w:r>
            <w:r w:rsidR="002C3557"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BBB507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B1A09" w14:textId="77777777" w:rsidR="00312C76" w:rsidRPr="003167FF" w:rsidRDefault="00312C76" w:rsidP="007E0BCD">
            <w:pPr>
              <w:pStyle w:val="TAL"/>
            </w:pPr>
            <w:r w:rsidRPr="003167FF">
              <w:t>List of the identities of all VAL UEs who are currently present in the given location area</w:t>
            </w:r>
          </w:p>
        </w:tc>
      </w:tr>
      <w:tr w:rsidR="00312C76" w:rsidRPr="003167FF" w14:paraId="6B13C2F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A4D9B" w14:textId="77777777" w:rsidR="00FE1B62" w:rsidRPr="003167FF" w:rsidRDefault="00312C76" w:rsidP="007E0BCD">
            <w:pPr>
              <w:pStyle w:val="TAL"/>
            </w:pPr>
            <w:r w:rsidRPr="003167FF">
              <w:t>UEs moved in/out</w:t>
            </w:r>
          </w:p>
          <w:p w14:paraId="23AD0346" w14:textId="36E9A4F6" w:rsidR="00312C76" w:rsidRPr="003167FF" w:rsidRDefault="00312C76" w:rsidP="007E0BCD">
            <w:pPr>
              <w:pStyle w:val="TAL"/>
            </w:pPr>
            <w:r w:rsidRPr="003167FF">
              <w:t>(</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F635D2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ABC39" w14:textId="77777777" w:rsidR="00312C76" w:rsidRPr="003167FF" w:rsidRDefault="00312C76" w:rsidP="007E0BCD">
            <w:pPr>
              <w:pStyle w:val="TAL"/>
            </w:pPr>
            <w:r w:rsidRPr="003167FF">
              <w:t>List of UEs either moved in to the location area or moved out of the location area</w:t>
            </w:r>
          </w:p>
        </w:tc>
      </w:tr>
      <w:tr w:rsidR="00312C76" w:rsidRPr="003167FF" w14:paraId="4D8199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2BDCB7" w14:textId="77777777" w:rsidR="00312C76" w:rsidRPr="003167FF" w:rsidRDefault="00312C76" w:rsidP="007E0BCD">
            <w:pPr>
              <w:pStyle w:val="TAL"/>
            </w:pPr>
            <w:r w:rsidRPr="003167FF">
              <w:t>&gt;&gt; UEs moved in</w:t>
            </w:r>
          </w:p>
        </w:tc>
        <w:tc>
          <w:tcPr>
            <w:tcW w:w="1440" w:type="dxa"/>
            <w:tcBorders>
              <w:top w:val="single" w:sz="4" w:space="0" w:color="000000"/>
              <w:left w:val="single" w:sz="4" w:space="0" w:color="000000"/>
              <w:bottom w:val="single" w:sz="4" w:space="0" w:color="000000"/>
            </w:tcBorders>
            <w:shd w:val="clear" w:color="auto" w:fill="auto"/>
          </w:tcPr>
          <w:p w14:paraId="5DBF47E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6204B" w14:textId="77777777" w:rsidR="00312C76" w:rsidRPr="003167FF" w:rsidRDefault="00312C76" w:rsidP="007E0BCD">
            <w:pPr>
              <w:pStyle w:val="TAL"/>
            </w:pPr>
            <w:r w:rsidRPr="003167FF">
              <w:t>List of the identities of the VAL UEs who moved in to the given location area since previous notification.</w:t>
            </w:r>
          </w:p>
        </w:tc>
      </w:tr>
      <w:tr w:rsidR="00312C76" w:rsidRPr="003167FF" w14:paraId="68BA0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EFEB7C" w14:textId="77777777" w:rsidR="00312C76" w:rsidRPr="003167FF" w:rsidRDefault="00312C76" w:rsidP="007E0BCD">
            <w:pPr>
              <w:pStyle w:val="TAL"/>
            </w:pPr>
            <w:r w:rsidRPr="003167FF">
              <w:t>&gt;&gt; UEs moved out</w:t>
            </w:r>
          </w:p>
        </w:tc>
        <w:tc>
          <w:tcPr>
            <w:tcW w:w="1440" w:type="dxa"/>
            <w:tcBorders>
              <w:top w:val="single" w:sz="4" w:space="0" w:color="000000"/>
              <w:left w:val="single" w:sz="4" w:space="0" w:color="000000"/>
              <w:bottom w:val="single" w:sz="4" w:space="0" w:color="000000"/>
            </w:tcBorders>
            <w:shd w:val="clear" w:color="auto" w:fill="auto"/>
          </w:tcPr>
          <w:p w14:paraId="3229FC1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9DF59" w14:textId="77777777" w:rsidR="00312C76" w:rsidRPr="003167FF" w:rsidRDefault="00312C76" w:rsidP="007E0BCD">
            <w:pPr>
              <w:pStyle w:val="TAL"/>
            </w:pPr>
            <w:r w:rsidRPr="003167FF">
              <w:t>List of the identities of the VAL UEs who moved out of the given location area since previous notification.</w:t>
            </w:r>
          </w:p>
        </w:tc>
      </w:tr>
      <w:tr w:rsidR="00312C76" w:rsidRPr="003167FF" w14:paraId="0922B2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DDE624"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55D2CCB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3856F" w14:textId="77777777" w:rsidR="00312C76" w:rsidRPr="003167FF" w:rsidRDefault="00312C76" w:rsidP="007E0BCD">
            <w:pPr>
              <w:pStyle w:val="TAL"/>
            </w:pPr>
            <w:r w:rsidRPr="003167FF">
              <w:t>Identity of the event that triggered the sending of the notification</w:t>
            </w:r>
          </w:p>
        </w:tc>
      </w:tr>
      <w:tr w:rsidR="00312C76" w:rsidRPr="003167FF" w14:paraId="08DDA17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32EE396" w14:textId="77777777" w:rsidR="00312C76" w:rsidRPr="003167FF" w:rsidRDefault="00312C76" w:rsidP="007E0BCD">
            <w:pPr>
              <w:pStyle w:val="TAN"/>
            </w:pPr>
            <w:r w:rsidRPr="003167FF">
              <w:t>NOTE:</w:t>
            </w:r>
            <w:r w:rsidRPr="003167FF">
              <w:tab/>
              <w:t>Any one of these shall be present.</w:t>
            </w:r>
          </w:p>
        </w:tc>
      </w:tr>
    </w:tbl>
    <w:p w14:paraId="398775D8" w14:textId="77777777" w:rsidR="00312C76" w:rsidRPr="003167FF" w:rsidRDefault="00312C76" w:rsidP="00312C76"/>
    <w:p w14:paraId="1CC0BABC" w14:textId="77777777" w:rsidR="00312C76" w:rsidRPr="003167FF" w:rsidRDefault="00312C76" w:rsidP="00312C76">
      <w:pPr>
        <w:pStyle w:val="Heading4"/>
      </w:pPr>
      <w:bookmarkStart w:id="542" w:name="_Toc162885794"/>
      <w:r w:rsidRPr="003167FF">
        <w:rPr>
          <w:lang w:eastAsia="zh-CN"/>
        </w:rPr>
        <w:t>9.3</w:t>
      </w:r>
      <w:r w:rsidRPr="003167FF">
        <w:t>.2.17</w:t>
      </w:r>
      <w:r w:rsidRPr="003167FF">
        <w:tab/>
        <w:t xml:space="preserve">Location area </w:t>
      </w:r>
      <w:r w:rsidRPr="003167FF">
        <w:rPr>
          <w:lang w:eastAsia="zh-CN"/>
        </w:rPr>
        <w:t xml:space="preserve">monitoring subscription modify </w:t>
      </w:r>
      <w:r w:rsidRPr="003167FF">
        <w:t>request</w:t>
      </w:r>
      <w:bookmarkEnd w:id="542"/>
    </w:p>
    <w:p w14:paraId="28C87AEA"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.17-1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modify request.</w:t>
      </w:r>
    </w:p>
    <w:p w14:paraId="2E203AD3" w14:textId="77777777" w:rsidR="00312C76" w:rsidRPr="003167FF" w:rsidRDefault="00312C76" w:rsidP="00312C76">
      <w:pPr>
        <w:pStyle w:val="TH"/>
        <w:rPr>
          <w:lang w:eastAsia="zh-CN"/>
        </w:rPr>
      </w:pPr>
      <w:r w:rsidRPr="003167FF">
        <w:t>Table </w:t>
      </w:r>
      <w:r w:rsidRPr="003167FF">
        <w:rPr>
          <w:lang w:eastAsia="zh-CN"/>
        </w:rPr>
        <w:t>9.3</w:t>
      </w:r>
      <w:r w:rsidRPr="003167FF">
        <w:t>.2.17</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modify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DCA93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7D85F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8A5D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267E5D" w14:textId="77777777" w:rsidR="00312C76" w:rsidRPr="003167FF" w:rsidRDefault="00312C76" w:rsidP="007E0BCD">
            <w:pPr>
              <w:pStyle w:val="TAH"/>
            </w:pPr>
            <w:r w:rsidRPr="003167FF">
              <w:t>Description</w:t>
            </w:r>
          </w:p>
        </w:tc>
      </w:tr>
      <w:tr w:rsidR="00312C76" w:rsidRPr="003167FF" w14:paraId="6E934E6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8976E"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6BF60557"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7C527"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03D085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3361BE"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3982F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27933" w14:textId="77777777" w:rsidR="00312C76" w:rsidRPr="003167FF" w:rsidRDefault="00312C76" w:rsidP="007E0BCD">
            <w:pPr>
              <w:pStyle w:val="TAL"/>
            </w:pPr>
            <w:r w:rsidRPr="003167FF">
              <w:rPr>
                <w:lang w:eastAsia="zh-CN"/>
              </w:rPr>
              <w:t>Identifies the subscription</w:t>
            </w:r>
          </w:p>
        </w:tc>
      </w:tr>
      <w:tr w:rsidR="00312C76" w:rsidRPr="003167FF" w14:paraId="7F4C68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92D00A" w14:textId="77777777" w:rsidR="00312C76" w:rsidRPr="003167FF" w:rsidRDefault="00312C76" w:rsidP="007E0BCD">
            <w:pPr>
              <w:pStyle w:val="TAL"/>
              <w:rPr>
                <w:lang w:eastAsia="zh-CN"/>
              </w:rPr>
            </w:pPr>
            <w:r w:rsidRPr="003167FF">
              <w:rPr>
                <w:lang w:eastAsia="zh-CN"/>
              </w:rPr>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2843F9A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CD7CC5" w14:textId="77777777" w:rsidR="00312C76" w:rsidRPr="003167FF" w:rsidRDefault="00312C76" w:rsidP="007E0BCD">
            <w:pPr>
              <w:pStyle w:val="TAL"/>
              <w:rPr>
                <w:lang w:eastAsia="zh-CN"/>
              </w:rPr>
            </w:pPr>
            <w:r w:rsidRPr="003167FF">
              <w:rPr>
                <w:lang w:eastAsia="zh-CN"/>
              </w:rPr>
              <w:t>Location information to be monitored.</w:t>
            </w:r>
          </w:p>
          <w:p w14:paraId="30386A22" w14:textId="135B38E4" w:rsidR="00312C76" w:rsidRPr="003167FF" w:rsidRDefault="00312C76" w:rsidP="007E0BCD">
            <w:pPr>
              <w:pStyle w:val="TAL"/>
              <w:rPr>
                <w:lang w:eastAsia="zh-CN"/>
              </w:rPr>
            </w:pPr>
            <w:r w:rsidRPr="003167FF">
              <w:rPr>
                <w:lang w:eastAsia="zh-CN"/>
              </w:rPr>
              <w:t xml:space="preserve">It includes the geographic location information </w:t>
            </w:r>
            <w:r w:rsidR="00300624" w:rsidRPr="003167FF">
              <w:rPr>
                <w:lang w:eastAsia="zh-CN"/>
              </w:rPr>
              <w:t xml:space="preserve">or a VAL service area ID </w:t>
            </w:r>
            <w:r w:rsidRPr="003167FF">
              <w:rPr>
                <w:lang w:eastAsia="zh-CN"/>
              </w:rPr>
              <w:t>or a reference UE along with the application defined proximity range from the reference UE.</w:t>
            </w:r>
          </w:p>
        </w:tc>
      </w:tr>
      <w:tr w:rsidR="00312C76" w:rsidRPr="003167FF" w14:paraId="0A5D52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57A164" w14:textId="77777777" w:rsidR="00312C76" w:rsidRPr="003167FF" w:rsidRDefault="00312C76" w:rsidP="007E0BCD">
            <w:pPr>
              <w:pStyle w:val="TAL"/>
              <w:rPr>
                <w:lang w:eastAsia="zh-CN"/>
              </w:rPr>
            </w:pPr>
            <w:r w:rsidRPr="003167FF">
              <w:rPr>
                <w:lang w:eastAsia="zh-CN"/>
              </w:rPr>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9D74130"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8955"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312C76" w:rsidRPr="003167FF" w14:paraId="2B4FF26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4142C7"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7AB99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2CE45"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284AC7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22764" w14:textId="77777777" w:rsidR="00312C76" w:rsidRPr="003167FF" w:rsidRDefault="00312C76" w:rsidP="007E0BCD">
            <w:pPr>
              <w:pStyle w:val="TAL"/>
              <w:rPr>
                <w:lang w:eastAsia="zh-CN"/>
              </w:rPr>
            </w:pPr>
            <w:r w:rsidRPr="003167FF">
              <w:rPr>
                <w:lang w:eastAsia="zh-CN"/>
              </w:rPr>
              <w:t>Triggering events</w:t>
            </w:r>
          </w:p>
        </w:tc>
        <w:tc>
          <w:tcPr>
            <w:tcW w:w="1440" w:type="dxa"/>
            <w:tcBorders>
              <w:top w:val="single" w:sz="4" w:space="0" w:color="000000"/>
              <w:left w:val="single" w:sz="4" w:space="0" w:color="000000"/>
              <w:bottom w:val="single" w:sz="4" w:space="0" w:color="000000"/>
            </w:tcBorders>
            <w:shd w:val="clear" w:color="auto" w:fill="auto"/>
          </w:tcPr>
          <w:p w14:paraId="147DEAF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ACC693" w14:textId="77777777" w:rsidR="00312C76" w:rsidRPr="003167FF" w:rsidRDefault="00312C76" w:rsidP="007E0BCD">
            <w:pPr>
              <w:pStyle w:val="TAL"/>
              <w:rPr>
                <w:lang w:eastAsia="zh-CN"/>
              </w:rPr>
            </w:pPr>
            <w:r w:rsidRPr="003167FF">
              <w:rPr>
                <w:lang w:eastAsia="zh-CN"/>
              </w:rPr>
              <w:t>Identifies when the server will send the notification (e.g. distance travelled)</w:t>
            </w:r>
          </w:p>
        </w:tc>
      </w:tr>
      <w:tr w:rsidR="00C6101A" w:rsidRPr="003167FF" w14:paraId="586A631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B56DA" w14:textId="22A62519" w:rsidR="00C6101A" w:rsidRPr="003167FF" w:rsidRDefault="00C6101A" w:rsidP="00C6101A">
            <w:pPr>
              <w:pStyle w:val="TAL"/>
              <w:rPr>
                <w:lang w:eastAsia="zh-CN"/>
              </w:rPr>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3E3FB745" w14:textId="5AEA03B3" w:rsidR="00C6101A" w:rsidRPr="003167FF" w:rsidRDefault="00C6101A" w:rsidP="00C6101A">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66B63F" w14:textId="5E9CDF24" w:rsidR="00C6101A" w:rsidRPr="003167FF" w:rsidRDefault="00C6101A" w:rsidP="00C6101A">
            <w:pPr>
              <w:pStyle w:val="TAL"/>
              <w:rPr>
                <w:lang w:eastAsia="zh-CN"/>
              </w:rPr>
            </w:pPr>
            <w:r w:rsidRPr="003167FF">
              <w:t>Target URI where the VAL server wishes to receive the notifications about</w:t>
            </w:r>
            <w:r>
              <w:t xml:space="preserve"> location area monitoring</w:t>
            </w:r>
            <w:r w:rsidRPr="003167FF">
              <w:t>.</w:t>
            </w:r>
          </w:p>
        </w:tc>
      </w:tr>
    </w:tbl>
    <w:p w14:paraId="57C11D6C" w14:textId="77777777" w:rsidR="00312C76" w:rsidRPr="003167FF" w:rsidRDefault="00312C76" w:rsidP="00312C76">
      <w:pPr>
        <w:rPr>
          <w:lang w:eastAsia="zh-CN"/>
        </w:rPr>
      </w:pPr>
    </w:p>
    <w:p w14:paraId="26928A95" w14:textId="77777777" w:rsidR="00312C76" w:rsidRPr="003167FF" w:rsidRDefault="00312C76" w:rsidP="00312C76">
      <w:pPr>
        <w:pStyle w:val="Heading4"/>
      </w:pPr>
      <w:bookmarkStart w:id="543" w:name="_Toc162885795"/>
      <w:r w:rsidRPr="003167FF">
        <w:rPr>
          <w:lang w:eastAsia="zh-CN"/>
        </w:rPr>
        <w:t>9.3</w:t>
      </w:r>
      <w:r w:rsidRPr="003167FF">
        <w:t>.2.18</w:t>
      </w:r>
      <w:r w:rsidRPr="003167FF">
        <w:tab/>
        <w:t xml:space="preserve">Location area </w:t>
      </w:r>
      <w:r w:rsidRPr="003167FF">
        <w:rPr>
          <w:lang w:eastAsia="zh-CN"/>
        </w:rPr>
        <w:t xml:space="preserve">monitoring subscription modify </w:t>
      </w:r>
      <w:r w:rsidRPr="003167FF">
        <w:t>response</w:t>
      </w:r>
      <w:bookmarkEnd w:id="543"/>
    </w:p>
    <w:p w14:paraId="5EDB4181"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.18-1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modify response.</w:t>
      </w:r>
    </w:p>
    <w:p w14:paraId="1C6CE7BA" w14:textId="77777777" w:rsidR="00312C76" w:rsidRPr="003167FF" w:rsidRDefault="00312C76" w:rsidP="00312C76">
      <w:pPr>
        <w:pStyle w:val="TH"/>
        <w:rPr>
          <w:lang w:eastAsia="zh-CN"/>
        </w:rPr>
      </w:pPr>
      <w:r w:rsidRPr="003167FF">
        <w:t>Table </w:t>
      </w:r>
      <w:r w:rsidRPr="003167FF">
        <w:rPr>
          <w:lang w:eastAsia="zh-CN"/>
        </w:rPr>
        <w:t>9.3</w:t>
      </w:r>
      <w:r w:rsidRPr="003167FF">
        <w:t xml:space="preserve">.2.18-1: Location area </w:t>
      </w:r>
      <w:r w:rsidRPr="003167FF">
        <w:rPr>
          <w:lang w:eastAsia="zh-CN"/>
        </w:rPr>
        <w:t>monitoring subscription modify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6AC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0299B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CF145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B01F4" w14:textId="77777777" w:rsidR="00312C76" w:rsidRPr="003167FF" w:rsidRDefault="00312C76" w:rsidP="007E0BCD">
            <w:pPr>
              <w:pStyle w:val="TAH"/>
            </w:pPr>
            <w:r w:rsidRPr="003167FF">
              <w:t>Description</w:t>
            </w:r>
          </w:p>
        </w:tc>
      </w:tr>
      <w:tr w:rsidR="00312C76" w:rsidRPr="003167FF" w14:paraId="4FA284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6A79A9" w14:textId="77777777" w:rsidR="00312C76" w:rsidRPr="003167FF" w:rsidRDefault="00312C76" w:rsidP="007E0BCD">
            <w:pPr>
              <w:pStyle w:val="TAL"/>
            </w:pPr>
            <w:r w:rsidRPr="003167FF">
              <w:rPr>
                <w:lang w:eastAsia="zh-CN"/>
              </w:rPr>
              <w:t>Subscription</w:t>
            </w:r>
            <w:r w:rsidRPr="003167FF">
              <w:t xml:space="preserve"> modification status</w:t>
            </w:r>
          </w:p>
        </w:tc>
        <w:tc>
          <w:tcPr>
            <w:tcW w:w="1440" w:type="dxa"/>
            <w:tcBorders>
              <w:top w:val="single" w:sz="4" w:space="0" w:color="000000"/>
              <w:left w:val="single" w:sz="4" w:space="0" w:color="000000"/>
              <w:bottom w:val="single" w:sz="4" w:space="0" w:color="000000"/>
            </w:tcBorders>
            <w:shd w:val="clear" w:color="auto" w:fill="auto"/>
          </w:tcPr>
          <w:p w14:paraId="6CC9E697"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A0106A" w14:textId="77777777" w:rsidR="00312C76" w:rsidRPr="003167FF" w:rsidRDefault="00312C76" w:rsidP="007E0BCD">
            <w:pPr>
              <w:pStyle w:val="TAL"/>
            </w:pPr>
            <w:r w:rsidRPr="003167FF">
              <w:rPr>
                <w:lang w:eastAsia="zh-CN"/>
              </w:rPr>
              <w:t>It indicates the request result</w:t>
            </w:r>
          </w:p>
        </w:tc>
      </w:tr>
    </w:tbl>
    <w:p w14:paraId="28C41175" w14:textId="77777777" w:rsidR="00312C76" w:rsidRPr="003167FF" w:rsidRDefault="00312C76" w:rsidP="00312C76"/>
    <w:p w14:paraId="04DE6F21" w14:textId="77777777" w:rsidR="00312C76" w:rsidRPr="003167FF" w:rsidRDefault="00312C76" w:rsidP="00312C76">
      <w:pPr>
        <w:pStyle w:val="Heading4"/>
      </w:pPr>
      <w:bookmarkStart w:id="544" w:name="_Toc162885796"/>
      <w:r w:rsidRPr="003167FF">
        <w:rPr>
          <w:lang w:eastAsia="zh-CN"/>
        </w:rPr>
        <w:t>9.3</w:t>
      </w:r>
      <w:r w:rsidRPr="003167FF">
        <w:t>.2.19</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request</w:t>
      </w:r>
      <w:bookmarkEnd w:id="544"/>
    </w:p>
    <w:p w14:paraId="6459EC40"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.19-1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 xml:space="preserve">location area monitoring </w:t>
      </w:r>
      <w:r w:rsidRPr="003167FF">
        <w:t>un</w:t>
      </w:r>
      <w:r w:rsidRPr="003167FF">
        <w:rPr>
          <w:lang w:eastAsia="zh-CN"/>
        </w:rPr>
        <w:t>subscribe request.</w:t>
      </w:r>
    </w:p>
    <w:p w14:paraId="68C933FB" w14:textId="77777777" w:rsidR="00312C76" w:rsidRPr="003167FF" w:rsidRDefault="00312C76" w:rsidP="00312C76">
      <w:pPr>
        <w:pStyle w:val="TH"/>
        <w:rPr>
          <w:lang w:eastAsia="zh-CN"/>
        </w:rPr>
      </w:pPr>
      <w:r w:rsidRPr="003167FF">
        <w:t>Table </w:t>
      </w:r>
      <w:r w:rsidRPr="003167FF">
        <w:rPr>
          <w:lang w:eastAsia="zh-CN"/>
        </w:rPr>
        <w:t>9.3</w:t>
      </w:r>
      <w:r w:rsidRPr="003167FF">
        <w:t>.2.19</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 xml:space="preserve">monitoring </w:t>
      </w:r>
      <w:r w:rsidRPr="003167FF">
        <w:t>un</w:t>
      </w:r>
      <w:r w:rsidRPr="003167FF">
        <w:rPr>
          <w:lang w:eastAsia="zh-CN"/>
        </w:rPr>
        <w:t>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E3C5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DC112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89FCD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B6E7B3" w14:textId="77777777" w:rsidR="00312C76" w:rsidRPr="003167FF" w:rsidRDefault="00312C76" w:rsidP="007E0BCD">
            <w:pPr>
              <w:pStyle w:val="TAH"/>
            </w:pPr>
            <w:r w:rsidRPr="003167FF">
              <w:t>Description</w:t>
            </w:r>
          </w:p>
        </w:tc>
      </w:tr>
      <w:tr w:rsidR="00312C76" w:rsidRPr="003167FF" w14:paraId="4D496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19A2C4"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8860D92"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C3881C"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503009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FA5404"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75DDBD"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C89604" w14:textId="77777777" w:rsidR="00312C76" w:rsidRPr="003167FF" w:rsidRDefault="00312C76" w:rsidP="007E0BCD">
            <w:pPr>
              <w:pStyle w:val="TAL"/>
            </w:pPr>
            <w:r w:rsidRPr="003167FF">
              <w:rPr>
                <w:lang w:eastAsia="zh-CN"/>
              </w:rPr>
              <w:t>Identifies the subscription</w:t>
            </w:r>
          </w:p>
        </w:tc>
      </w:tr>
    </w:tbl>
    <w:p w14:paraId="5DD7D2EC" w14:textId="77777777" w:rsidR="00312C76" w:rsidRPr="003167FF" w:rsidRDefault="00312C76" w:rsidP="00312C76">
      <w:pPr>
        <w:rPr>
          <w:lang w:eastAsia="zh-CN"/>
        </w:rPr>
      </w:pPr>
    </w:p>
    <w:p w14:paraId="3BC37F1A" w14:textId="77777777" w:rsidR="00312C76" w:rsidRPr="003167FF" w:rsidRDefault="00312C76" w:rsidP="00312C76">
      <w:pPr>
        <w:pStyle w:val="Heading4"/>
      </w:pPr>
      <w:bookmarkStart w:id="545" w:name="_Toc162885797"/>
      <w:r w:rsidRPr="003167FF">
        <w:rPr>
          <w:lang w:eastAsia="zh-CN"/>
        </w:rPr>
        <w:t>9.3</w:t>
      </w:r>
      <w:r w:rsidRPr="003167FF">
        <w:t>.2.20</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response</w:t>
      </w:r>
      <w:bookmarkEnd w:id="545"/>
    </w:p>
    <w:p w14:paraId="55EFDA57"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.20-1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 xml:space="preserve">monitoring </w:t>
      </w:r>
      <w:r w:rsidRPr="003167FF">
        <w:t>un</w:t>
      </w:r>
      <w:r w:rsidRPr="003167FF">
        <w:rPr>
          <w:lang w:eastAsia="zh-CN"/>
        </w:rPr>
        <w:t>subscribe response.</w:t>
      </w:r>
    </w:p>
    <w:p w14:paraId="6D9829E6" w14:textId="77777777" w:rsidR="00312C76" w:rsidRPr="003167FF" w:rsidRDefault="00312C76" w:rsidP="00312C76">
      <w:pPr>
        <w:pStyle w:val="TH"/>
        <w:rPr>
          <w:lang w:eastAsia="zh-CN"/>
        </w:rPr>
      </w:pPr>
      <w:r w:rsidRPr="003167FF">
        <w:t>Table </w:t>
      </w:r>
      <w:r w:rsidRPr="003167FF">
        <w:rPr>
          <w:lang w:eastAsia="zh-CN"/>
        </w:rPr>
        <w:t>9.3</w:t>
      </w:r>
      <w:r w:rsidRPr="003167FF">
        <w:t xml:space="preserve">.2.20-1: Location area </w:t>
      </w:r>
      <w:r w:rsidRPr="003167FF">
        <w:rPr>
          <w:lang w:eastAsia="zh-CN"/>
        </w:rPr>
        <w:t xml:space="preserve">monitoring </w:t>
      </w:r>
      <w:r w:rsidRPr="003167FF">
        <w:t>un</w:t>
      </w:r>
      <w:r w:rsidRPr="003167FF">
        <w:rPr>
          <w:lang w:eastAsia="zh-CN"/>
        </w:rPr>
        <w:t>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2ACF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8C44C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D3779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11E0E" w14:textId="77777777" w:rsidR="00312C76" w:rsidRPr="003167FF" w:rsidRDefault="00312C76" w:rsidP="007E0BCD">
            <w:pPr>
              <w:pStyle w:val="TAH"/>
            </w:pPr>
            <w:r w:rsidRPr="003167FF">
              <w:t>Description</w:t>
            </w:r>
          </w:p>
        </w:tc>
      </w:tr>
      <w:tr w:rsidR="00312C76" w:rsidRPr="003167FF" w14:paraId="6251CE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77DD4A" w14:textId="76191426" w:rsidR="00312C76" w:rsidRPr="003167FF" w:rsidRDefault="00BA5595" w:rsidP="007E0BCD">
            <w:pPr>
              <w:pStyle w:val="TAL"/>
            </w:pPr>
            <w:r w:rsidRPr="00BA5595">
              <w:rPr>
                <w:lang w:eastAsia="zh-CN"/>
              </w:rPr>
              <w:t>Request</w:t>
            </w:r>
            <w:r>
              <w:rPr>
                <w:lang w:eastAsia="zh-CN"/>
              </w:rPr>
              <w:t xml:space="preserve"> </w:t>
            </w:r>
            <w:r w:rsidR="00312C76" w:rsidRPr="003167FF">
              <w:t>status</w:t>
            </w:r>
          </w:p>
        </w:tc>
        <w:tc>
          <w:tcPr>
            <w:tcW w:w="1440" w:type="dxa"/>
            <w:tcBorders>
              <w:top w:val="single" w:sz="4" w:space="0" w:color="000000"/>
              <w:left w:val="single" w:sz="4" w:space="0" w:color="000000"/>
              <w:bottom w:val="single" w:sz="4" w:space="0" w:color="000000"/>
            </w:tcBorders>
            <w:shd w:val="clear" w:color="auto" w:fill="auto"/>
          </w:tcPr>
          <w:p w14:paraId="0B71351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E07E6" w14:textId="77777777" w:rsidR="00312C76" w:rsidRPr="003167FF" w:rsidRDefault="00312C76" w:rsidP="007E0BCD">
            <w:pPr>
              <w:pStyle w:val="TAL"/>
            </w:pPr>
            <w:r w:rsidRPr="003167FF">
              <w:rPr>
                <w:lang w:eastAsia="zh-CN"/>
              </w:rPr>
              <w:t>It indicates the request result</w:t>
            </w:r>
          </w:p>
        </w:tc>
      </w:tr>
    </w:tbl>
    <w:p w14:paraId="777B77A4" w14:textId="77777777" w:rsidR="00312C76" w:rsidRPr="003167FF" w:rsidRDefault="00312C76" w:rsidP="00312C76"/>
    <w:p w14:paraId="51FE2F95" w14:textId="77437517" w:rsidR="00300624" w:rsidRPr="003167FF" w:rsidRDefault="00300624" w:rsidP="00300624">
      <w:pPr>
        <w:pStyle w:val="Heading4"/>
      </w:pPr>
      <w:bookmarkStart w:id="546" w:name="_Toc162885798"/>
      <w:r w:rsidRPr="003167FF">
        <w:rPr>
          <w:lang w:eastAsia="zh-CN"/>
        </w:rPr>
        <w:t>9.3</w:t>
      </w:r>
      <w:r w:rsidRPr="003167FF">
        <w:t>.2.21</w:t>
      </w:r>
      <w:r w:rsidRPr="003167FF">
        <w:tab/>
        <w:t xml:space="preserve">VAL service area </w:t>
      </w:r>
      <w:r w:rsidRPr="003167FF">
        <w:rPr>
          <w:lang w:eastAsia="zh-CN"/>
        </w:rPr>
        <w:t>configuration request</w:t>
      </w:r>
      <w:bookmarkEnd w:id="546"/>
    </w:p>
    <w:p w14:paraId="1F74599F" w14:textId="3B26FB1A"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.21-1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VAL service area configuration request.</w:t>
      </w:r>
    </w:p>
    <w:p w14:paraId="4D9EF138" w14:textId="1A96F969" w:rsidR="00300624" w:rsidRPr="003167FF" w:rsidRDefault="00300624" w:rsidP="00300624">
      <w:pPr>
        <w:pStyle w:val="TH"/>
        <w:rPr>
          <w:lang w:eastAsia="zh-CN"/>
        </w:rPr>
      </w:pPr>
      <w:r w:rsidRPr="003167FF">
        <w:t>Table </w:t>
      </w:r>
      <w:r w:rsidRPr="003167FF">
        <w:rPr>
          <w:lang w:eastAsia="zh-CN"/>
        </w:rPr>
        <w:t>9.3</w:t>
      </w:r>
      <w:r w:rsidRPr="003167FF">
        <w:t>.2.21-1: VAL service area configuration request</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07AE36D2"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6598BD9E"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AF5328"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5E990" w14:textId="77777777" w:rsidR="00300624" w:rsidRPr="003167FF" w:rsidRDefault="00300624" w:rsidP="002C054E">
            <w:pPr>
              <w:pStyle w:val="TAH"/>
            </w:pPr>
            <w:r w:rsidRPr="003167FF">
              <w:t>Description</w:t>
            </w:r>
          </w:p>
        </w:tc>
      </w:tr>
      <w:tr w:rsidR="00300624" w:rsidRPr="003167FF" w14:paraId="65E36675"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179D35B" w14:textId="77777777" w:rsidR="00300624" w:rsidRPr="003167FF" w:rsidRDefault="00300624" w:rsidP="002C054E">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79AE2551"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DA9DC5" w14:textId="77777777" w:rsidR="00300624" w:rsidRPr="003167FF" w:rsidRDefault="00300624" w:rsidP="002C054E">
            <w:pPr>
              <w:pStyle w:val="TAL"/>
            </w:pPr>
            <w:r w:rsidRPr="003167FF">
              <w:rPr>
                <w:lang w:eastAsia="zh-CN"/>
              </w:rPr>
              <w:t>Identity of the requesting VAL server</w:t>
            </w:r>
          </w:p>
        </w:tc>
      </w:tr>
      <w:tr w:rsidR="008623BA" w:rsidRPr="003167FF" w14:paraId="28C50CC4"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A9B1C6B" w14:textId="03130DFC" w:rsidR="008623BA" w:rsidRPr="003167FF" w:rsidRDefault="008623BA" w:rsidP="008623BA">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tcBorders>
            <w:shd w:val="clear" w:color="auto" w:fill="auto"/>
          </w:tcPr>
          <w:p w14:paraId="3B9E0053" w14:textId="0D0C2FE0"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7F469F" w14:textId="2795681D" w:rsidR="008623BA" w:rsidRPr="003167FF" w:rsidRDefault="008623BA" w:rsidP="008623BA">
            <w:pPr>
              <w:pStyle w:val="TAL"/>
              <w:rPr>
                <w:lang w:eastAsia="zh-CN"/>
              </w:rPr>
            </w:pPr>
            <w:r w:rsidRPr="003167FF">
              <w:rPr>
                <w:lang w:eastAsia="zh-CN"/>
              </w:rPr>
              <w:t>List of one or more VAL service area identifiers.</w:t>
            </w:r>
          </w:p>
        </w:tc>
      </w:tr>
      <w:tr w:rsidR="008623BA" w:rsidRPr="003167FF" w14:paraId="22A8842A"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FDE72D0" w14:textId="617BF3AD" w:rsidR="008623BA" w:rsidRPr="003167FF" w:rsidRDefault="008623BA" w:rsidP="008623BA">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tcBorders>
            <w:shd w:val="clear" w:color="auto" w:fill="auto"/>
          </w:tcPr>
          <w:p w14:paraId="73E78D5F"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7605D" w14:textId="18535152" w:rsidR="008623BA" w:rsidRPr="003167FF" w:rsidRDefault="008623BA" w:rsidP="008623BA">
            <w:pPr>
              <w:pStyle w:val="TAL"/>
              <w:rPr>
                <w:lang w:eastAsia="zh-CN"/>
              </w:rPr>
            </w:pPr>
            <w:r w:rsidRPr="003167FF">
              <w:rPr>
                <w:lang w:eastAsia="zh-CN"/>
              </w:rPr>
              <w:t>The VAL service area identifier.</w:t>
            </w:r>
          </w:p>
        </w:tc>
      </w:tr>
      <w:tr w:rsidR="008623BA" w:rsidRPr="003167FF" w14:paraId="5A2185D3"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35E2F176" w14:textId="4F6379B3" w:rsidR="008623BA" w:rsidRPr="003167FF" w:rsidRDefault="008623BA" w:rsidP="008623BA">
            <w:pPr>
              <w:pStyle w:val="TAL"/>
              <w:rPr>
                <w:lang w:eastAsia="zh-CN"/>
              </w:rPr>
            </w:pPr>
            <w:r w:rsidRPr="003167FF">
              <w:rPr>
                <w:lang w:eastAsia="zh-CN"/>
              </w:rPr>
              <w:t>&gt; Geographical location list</w:t>
            </w:r>
          </w:p>
        </w:tc>
        <w:tc>
          <w:tcPr>
            <w:tcW w:w="1440" w:type="dxa"/>
            <w:tcBorders>
              <w:top w:val="single" w:sz="4" w:space="0" w:color="000000"/>
              <w:left w:val="single" w:sz="4" w:space="0" w:color="000000"/>
              <w:bottom w:val="single" w:sz="4" w:space="0" w:color="000000"/>
            </w:tcBorders>
            <w:shd w:val="clear" w:color="auto" w:fill="auto"/>
          </w:tcPr>
          <w:p w14:paraId="5E560A2A"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D0E658" w14:textId="69BC65BD" w:rsidR="008623BA" w:rsidRPr="003167FF" w:rsidRDefault="008623BA" w:rsidP="008623BA">
            <w:pPr>
              <w:pStyle w:val="TAL"/>
              <w:rPr>
                <w:lang w:eastAsia="zh-CN"/>
              </w:rPr>
            </w:pPr>
            <w:r w:rsidRPr="003167FF">
              <w:rPr>
                <w:lang w:eastAsia="zh-CN"/>
              </w:rPr>
              <w:t>List of one more geographical locations (e.g., co-ordinates) corresponding to the VAL service area ID</w:t>
            </w:r>
          </w:p>
        </w:tc>
      </w:tr>
    </w:tbl>
    <w:p w14:paraId="5317D0E9" w14:textId="77777777" w:rsidR="00300624" w:rsidRPr="003167FF" w:rsidRDefault="00300624" w:rsidP="00300624">
      <w:pPr>
        <w:pStyle w:val="EditorsNote"/>
      </w:pPr>
    </w:p>
    <w:p w14:paraId="53B64BA4" w14:textId="19CCE490" w:rsidR="00300624" w:rsidRPr="003167FF" w:rsidRDefault="00300624" w:rsidP="00300624">
      <w:pPr>
        <w:pStyle w:val="Heading4"/>
      </w:pPr>
      <w:bookmarkStart w:id="547" w:name="_Toc162885799"/>
      <w:r w:rsidRPr="003167FF">
        <w:rPr>
          <w:lang w:eastAsia="zh-CN"/>
        </w:rPr>
        <w:t>9.3</w:t>
      </w:r>
      <w:r w:rsidRPr="003167FF">
        <w:t>.2.22</w:t>
      </w:r>
      <w:r w:rsidRPr="003167FF">
        <w:tab/>
        <w:t xml:space="preserve">VAL service area </w:t>
      </w:r>
      <w:r w:rsidRPr="003167FF">
        <w:rPr>
          <w:lang w:eastAsia="zh-CN"/>
        </w:rPr>
        <w:t>configuration response</w:t>
      </w:r>
      <w:bookmarkEnd w:id="547"/>
    </w:p>
    <w:p w14:paraId="1380B9FB" w14:textId="3276FF26"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.22-1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VAL service area configuration response.</w:t>
      </w:r>
    </w:p>
    <w:p w14:paraId="4C6B9F22" w14:textId="501272BE" w:rsidR="00300624" w:rsidRPr="003167FF" w:rsidRDefault="00300624" w:rsidP="00300624">
      <w:pPr>
        <w:pStyle w:val="TH"/>
        <w:rPr>
          <w:lang w:eastAsia="zh-CN"/>
        </w:rPr>
      </w:pPr>
      <w:r w:rsidRPr="003167FF">
        <w:t>Table </w:t>
      </w:r>
      <w:r w:rsidRPr="003167FF">
        <w:rPr>
          <w:lang w:eastAsia="zh-CN"/>
        </w:rPr>
        <w:t>9.3</w:t>
      </w:r>
      <w:r w:rsidRPr="003167FF">
        <w:t>.2.22-1: VAL service area configuration response</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7621762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7C4CA18"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389E664"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864D7" w14:textId="77777777" w:rsidR="00300624" w:rsidRPr="003167FF" w:rsidRDefault="00300624" w:rsidP="002C054E">
            <w:pPr>
              <w:pStyle w:val="TAH"/>
            </w:pPr>
            <w:r w:rsidRPr="003167FF">
              <w:t>Description</w:t>
            </w:r>
          </w:p>
        </w:tc>
      </w:tr>
      <w:tr w:rsidR="00300624" w:rsidRPr="003167FF" w14:paraId="5D22529F"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CBDAAA6" w14:textId="77777777" w:rsidR="00300624" w:rsidRPr="003167FF" w:rsidRDefault="00300624" w:rsidP="002C054E">
            <w:pPr>
              <w:pStyle w:val="TAL"/>
            </w:pPr>
            <w:r w:rsidRPr="003167FF">
              <w:rPr>
                <w:lang w:eastAsia="zh-CN"/>
              </w:rPr>
              <w:t>VAL Service area configuration status</w:t>
            </w:r>
          </w:p>
        </w:tc>
        <w:tc>
          <w:tcPr>
            <w:tcW w:w="1440" w:type="dxa"/>
            <w:tcBorders>
              <w:top w:val="single" w:sz="4" w:space="0" w:color="000000"/>
              <w:left w:val="single" w:sz="4" w:space="0" w:color="000000"/>
              <w:bottom w:val="single" w:sz="4" w:space="0" w:color="000000"/>
            </w:tcBorders>
            <w:shd w:val="clear" w:color="auto" w:fill="auto"/>
          </w:tcPr>
          <w:p w14:paraId="13489A6B"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B4F0" w14:textId="77777777" w:rsidR="00300624" w:rsidRPr="003167FF" w:rsidRDefault="00300624" w:rsidP="002C054E">
            <w:pPr>
              <w:pStyle w:val="TAL"/>
            </w:pPr>
            <w:r w:rsidRPr="003167FF">
              <w:rPr>
                <w:lang w:eastAsia="zh-CN"/>
              </w:rPr>
              <w:t>It indicates the result of VAL service area configuration request.</w:t>
            </w:r>
          </w:p>
        </w:tc>
      </w:tr>
      <w:tr w:rsidR="008623BA" w:rsidRPr="003167FF" w14:paraId="48DBCE1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A051083" w14:textId="326F5884" w:rsidR="008623BA" w:rsidRPr="003167FF" w:rsidRDefault="008623BA" w:rsidP="008623BA">
            <w:pPr>
              <w:pStyle w:val="TAL"/>
              <w:rPr>
                <w:lang w:eastAsia="zh-CN"/>
              </w:rPr>
            </w:pPr>
            <w:r w:rsidRPr="003167FF">
              <w:t>List of VAL service area IDs</w:t>
            </w:r>
          </w:p>
        </w:tc>
        <w:tc>
          <w:tcPr>
            <w:tcW w:w="1440" w:type="dxa"/>
            <w:tcBorders>
              <w:top w:val="single" w:sz="4" w:space="0" w:color="000000"/>
              <w:left w:val="single" w:sz="4" w:space="0" w:color="000000"/>
              <w:bottom w:val="single" w:sz="4" w:space="0" w:color="000000"/>
            </w:tcBorders>
            <w:shd w:val="clear" w:color="auto" w:fill="auto"/>
          </w:tcPr>
          <w:p w14:paraId="2F576581" w14:textId="74A38376" w:rsidR="008623BA" w:rsidRPr="003167FF" w:rsidRDefault="008623BA" w:rsidP="008623BA">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DDFB4" w14:textId="3FF738F5" w:rsidR="008623BA" w:rsidRPr="003167FF" w:rsidRDefault="008623BA" w:rsidP="008623BA">
            <w:pPr>
              <w:pStyle w:val="TAL"/>
              <w:rPr>
                <w:lang w:eastAsia="zh-CN"/>
              </w:rPr>
            </w:pPr>
            <w:r w:rsidRPr="003167FF">
              <w:t>List of VAL service area IDs</w:t>
            </w:r>
          </w:p>
        </w:tc>
      </w:tr>
      <w:tr w:rsidR="008623BA" w:rsidRPr="003167FF" w14:paraId="64A5FF00" w14:textId="77777777" w:rsidTr="00CB19F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B17A19" w14:textId="75FA7986" w:rsidR="008623BA" w:rsidRPr="003167FF" w:rsidRDefault="008623BA" w:rsidP="00626E7C">
            <w:pPr>
              <w:pStyle w:val="TAN"/>
              <w:rPr>
                <w:lang w:eastAsia="zh-CN"/>
              </w:rPr>
            </w:pPr>
            <w:r w:rsidRPr="003167FF">
              <w:rPr>
                <w:lang w:eastAsia="zh-CN"/>
              </w:rPr>
              <w:t>NOTE:</w:t>
            </w:r>
            <w:r w:rsidRPr="003167FF">
              <w:rPr>
                <w:lang w:eastAsia="zh-CN"/>
              </w:rPr>
              <w:tab/>
              <w:t>This IE shall be present only if the configuration status is set to success.</w:t>
            </w:r>
          </w:p>
        </w:tc>
      </w:tr>
    </w:tbl>
    <w:p w14:paraId="08C88C23" w14:textId="77777777" w:rsidR="00300624" w:rsidRPr="003167FF" w:rsidRDefault="00300624" w:rsidP="00300624">
      <w:pPr>
        <w:rPr>
          <w:noProof/>
        </w:rPr>
      </w:pPr>
    </w:p>
    <w:p w14:paraId="39C6DC48" w14:textId="75995180" w:rsidR="00137945" w:rsidRPr="003167FF" w:rsidRDefault="00137945" w:rsidP="00137945">
      <w:pPr>
        <w:pStyle w:val="Heading4"/>
      </w:pPr>
      <w:bookmarkStart w:id="548" w:name="_Toc162885800"/>
      <w:r w:rsidRPr="003167FF">
        <w:rPr>
          <w:lang w:eastAsia="zh-CN"/>
        </w:rPr>
        <w:t>9.3</w:t>
      </w:r>
      <w:r w:rsidRPr="003167FF">
        <w:t>.2.23</w:t>
      </w:r>
      <w:r w:rsidRPr="003167FF">
        <w:tab/>
        <w:t xml:space="preserve">Location </w:t>
      </w:r>
      <w:r w:rsidRPr="003167FF">
        <w:rPr>
          <w:lang w:eastAsia="zh-CN"/>
        </w:rPr>
        <w:t>service registration</w:t>
      </w:r>
      <w:r w:rsidRPr="003167FF">
        <w:t xml:space="preserve"> request</w:t>
      </w:r>
      <w:bookmarkEnd w:id="548"/>
    </w:p>
    <w:p w14:paraId="1CFD7A1E" w14:textId="3694E856"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.23-1</w:t>
      </w:r>
      <w:r w:rsidRPr="003167FF">
        <w:t xml:space="preserve"> describes the information flow from the location management client to the location management server for re</w:t>
      </w:r>
      <w:r w:rsidRPr="003167FF">
        <w:rPr>
          <w:lang w:eastAsia="zh-CN"/>
        </w:rPr>
        <w:t>gistration</w:t>
      </w:r>
      <w:r w:rsidRPr="003167FF">
        <w:t xml:space="preserve"> </w:t>
      </w:r>
      <w:r w:rsidRPr="003167FF">
        <w:rPr>
          <w:lang w:eastAsia="zh-CN"/>
        </w:rPr>
        <w:t xml:space="preserve">of </w:t>
      </w:r>
      <w:r w:rsidRPr="003167FF">
        <w:t xml:space="preserve">the location </w:t>
      </w:r>
      <w:r w:rsidRPr="003167FF">
        <w:rPr>
          <w:lang w:eastAsia="zh-CN"/>
        </w:rPr>
        <w:t>service.</w:t>
      </w:r>
    </w:p>
    <w:p w14:paraId="4342A112" w14:textId="631CD7A6" w:rsidR="00137945" w:rsidRPr="003167FF" w:rsidRDefault="00137945" w:rsidP="00137945">
      <w:pPr>
        <w:pStyle w:val="TH"/>
      </w:pPr>
      <w:r w:rsidRPr="003167FF">
        <w:t>Table </w:t>
      </w:r>
      <w:r w:rsidRPr="003167FF">
        <w:rPr>
          <w:lang w:eastAsia="zh-CN"/>
        </w:rPr>
        <w:t>9.3</w:t>
      </w:r>
      <w:r w:rsidRPr="003167FF">
        <w:t>.2.</w:t>
      </w:r>
      <w:r w:rsidRPr="003167FF">
        <w:rPr>
          <w:lang w:eastAsia="zh-CN"/>
        </w:rPr>
        <w:t>23</w:t>
      </w:r>
      <w:r w:rsidRPr="003167FF">
        <w:t xml:space="preserve">-1: Location </w:t>
      </w:r>
      <w:r w:rsidRPr="003167FF">
        <w:rPr>
          <w:lang w:eastAsia="zh-CN"/>
        </w:rPr>
        <w:t>service</w:t>
      </w:r>
      <w:r w:rsidRPr="003167FF">
        <w:t xml:space="preserve"> </w:t>
      </w:r>
      <w:r w:rsidRPr="003167FF">
        <w:rPr>
          <w:lang w:eastAsia="zh-CN"/>
        </w:rPr>
        <w:t xml:space="preserve">registration </w:t>
      </w:r>
      <w:r w:rsidRPr="003167FF">
        <w:t>request</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387376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E2A1703"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FC1C85F"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30CF23" w14:textId="77777777" w:rsidR="00137945" w:rsidRPr="003167FF" w:rsidRDefault="00137945" w:rsidP="0023510A">
            <w:pPr>
              <w:pStyle w:val="TAH"/>
            </w:pPr>
            <w:r w:rsidRPr="003167FF">
              <w:t>Description</w:t>
            </w:r>
          </w:p>
        </w:tc>
      </w:tr>
      <w:tr w:rsidR="00137945" w:rsidRPr="003167FF" w14:paraId="61333B4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5651B0C" w14:textId="77777777" w:rsidR="00137945" w:rsidRPr="003167FF" w:rsidRDefault="00137945" w:rsidP="0023510A">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32CB70DB" w14:textId="77777777" w:rsidR="00137945" w:rsidRPr="003167FF" w:rsidRDefault="00137945"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B53EB3" w14:textId="77777777" w:rsidR="00137945" w:rsidRPr="003167FF" w:rsidRDefault="00137945" w:rsidP="0023510A">
            <w:pPr>
              <w:pStyle w:val="TAL"/>
            </w:pPr>
            <w:r w:rsidRPr="003167FF">
              <w:t>Identity of the VAL user or identity of the VAL UE.</w:t>
            </w:r>
          </w:p>
        </w:tc>
      </w:tr>
      <w:tr w:rsidR="00137945" w:rsidRPr="003167FF" w14:paraId="15B6614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057531D7" w14:textId="77777777" w:rsidR="00137945" w:rsidRPr="003167FF" w:rsidRDefault="00137945" w:rsidP="0023510A">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C05B6EE"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47C0A6" w14:textId="77777777" w:rsidR="00137945" w:rsidRPr="003167FF" w:rsidRDefault="00137945" w:rsidP="0023510A">
            <w:pPr>
              <w:pStyle w:val="TAL"/>
              <w:rPr>
                <w:lang w:eastAsia="zh-CN"/>
              </w:rPr>
            </w:pPr>
            <w:r w:rsidRPr="003167FF">
              <w:t xml:space="preserve">Identity of the VAL service for which the location </w:t>
            </w:r>
            <w:r w:rsidRPr="003167FF">
              <w:rPr>
                <w:lang w:eastAsia="zh-CN"/>
              </w:rPr>
              <w:t>service</w:t>
            </w:r>
            <w:r w:rsidRPr="003167FF">
              <w:t xml:space="preserve"> is </w:t>
            </w:r>
            <w:bookmarkStart w:id="549" w:name="OLE_LINK62"/>
            <w:bookmarkStart w:id="550" w:name="OLE_LINK63"/>
            <w:r w:rsidRPr="003167FF">
              <w:rPr>
                <w:lang w:eastAsia="zh-CN"/>
              </w:rPr>
              <w:t>registered</w:t>
            </w:r>
            <w:bookmarkEnd w:id="549"/>
            <w:bookmarkEnd w:id="550"/>
            <w:r w:rsidRPr="003167FF">
              <w:t>.</w:t>
            </w:r>
          </w:p>
        </w:tc>
      </w:tr>
      <w:tr w:rsidR="00137945" w:rsidRPr="003167FF" w14:paraId="3A6C97E8"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0BE5A0E" w14:textId="77777777" w:rsidR="00137945" w:rsidRPr="003167FF" w:rsidRDefault="00137945" w:rsidP="0023510A">
            <w:pPr>
              <w:pStyle w:val="TAL"/>
              <w:rPr>
                <w:lang w:eastAsia="zh-CN"/>
              </w:rPr>
            </w:pPr>
            <w:r w:rsidRPr="003167FF">
              <w:rPr>
                <w:lang w:eastAsia="zh-CN"/>
              </w:rPr>
              <w:t>Location capability</w:t>
            </w:r>
          </w:p>
        </w:tc>
        <w:tc>
          <w:tcPr>
            <w:tcW w:w="1440" w:type="dxa"/>
            <w:tcBorders>
              <w:top w:val="single" w:sz="4" w:space="0" w:color="000000"/>
              <w:left w:val="single" w:sz="4" w:space="0" w:color="000000"/>
              <w:bottom w:val="single" w:sz="4" w:space="0" w:color="000000"/>
            </w:tcBorders>
            <w:shd w:val="clear" w:color="auto" w:fill="auto"/>
          </w:tcPr>
          <w:p w14:paraId="7191883A"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3FB4C" w14:textId="77777777" w:rsidR="00137945" w:rsidRPr="003167FF" w:rsidRDefault="00137945" w:rsidP="0023510A">
            <w:pPr>
              <w:pStyle w:val="TAL"/>
            </w:pPr>
            <w:r w:rsidRPr="003167FF">
              <w:rPr>
                <w:lang w:eastAsia="zh-CN"/>
              </w:rPr>
              <w:t>The information of location capability of VAL UE</w:t>
            </w:r>
            <w:r w:rsidRPr="003167FF">
              <w:t xml:space="preserve"> for which the location service is </w:t>
            </w:r>
            <w:r w:rsidRPr="003167FF">
              <w:rPr>
                <w:lang w:eastAsia="zh-CN"/>
              </w:rPr>
              <w:t>registered</w:t>
            </w:r>
            <w:r w:rsidRPr="003167FF">
              <w:t>.</w:t>
            </w:r>
          </w:p>
        </w:tc>
      </w:tr>
      <w:tr w:rsidR="00137945" w:rsidRPr="003167FF" w14:paraId="0A151F8D"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7655232" w14:textId="77777777" w:rsidR="007B668C" w:rsidRPr="003167FF" w:rsidRDefault="00137945" w:rsidP="007B668C">
            <w:pPr>
              <w:pStyle w:val="TAL"/>
              <w:rPr>
                <w:lang w:eastAsia="zh-CN"/>
              </w:rPr>
            </w:pPr>
            <w:r w:rsidRPr="003167FF">
              <w:rPr>
                <w:lang w:eastAsia="zh-CN"/>
              </w:rPr>
              <w:t>&gt;</w:t>
            </w:r>
            <w:r w:rsidR="007B668C" w:rsidRPr="003167FF">
              <w:t xml:space="preserve"> </w:t>
            </w:r>
            <w:r w:rsidR="007B668C" w:rsidRPr="003167FF">
              <w:rPr>
                <w:lang w:eastAsia="zh-CN"/>
              </w:rPr>
              <w:t xml:space="preserve">Location </w:t>
            </w:r>
            <w:r w:rsidRPr="003167FF">
              <w:rPr>
                <w:lang w:eastAsia="zh-CN"/>
              </w:rPr>
              <w:t>access type</w:t>
            </w:r>
          </w:p>
          <w:p w14:paraId="730C7E83" w14:textId="5EC6858A" w:rsidR="00137945" w:rsidRPr="003167FF" w:rsidRDefault="007B668C" w:rsidP="007B668C">
            <w:pPr>
              <w:pStyle w:val="TAL"/>
              <w:rPr>
                <w:lang w:eastAsia="zh-CN"/>
              </w:rPr>
            </w:pPr>
            <w:r w:rsidRPr="003167FF">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02A7710" w14:textId="77777777" w:rsidR="007B668C" w:rsidRPr="003167FF" w:rsidRDefault="00137945" w:rsidP="007B668C">
            <w:pPr>
              <w:pStyle w:val="TAC"/>
            </w:pPr>
            <w:r w:rsidRPr="003167FF">
              <w:t>O</w:t>
            </w:r>
          </w:p>
          <w:p w14:paraId="415E629F" w14:textId="30A42CFD"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A517D" w14:textId="7B97F8B2" w:rsidR="00137945" w:rsidRPr="003167FF" w:rsidRDefault="007B668C" w:rsidP="0023510A">
            <w:pPr>
              <w:pStyle w:val="TAL"/>
              <w:rPr>
                <w:lang w:eastAsia="zh-CN"/>
              </w:rPr>
            </w:pPr>
            <w:r w:rsidRPr="003167FF">
              <w:t xml:space="preserve">Identifies </w:t>
            </w:r>
            <w:r w:rsidR="00137945" w:rsidRPr="003167FF">
              <w:t>the</w:t>
            </w:r>
            <w:r w:rsidR="00137945" w:rsidRPr="003167FF">
              <w:rPr>
                <w:lang w:eastAsia="zh-CN"/>
              </w:rPr>
              <w:t xml:space="preserve"> available </w:t>
            </w:r>
            <w:r w:rsidRPr="003167FF">
              <w:rPr>
                <w:lang w:eastAsia="zh-CN"/>
              </w:rPr>
              <w:t xml:space="preserve">location </w:t>
            </w:r>
            <w:r w:rsidR="00137945" w:rsidRPr="003167FF">
              <w:rPr>
                <w:lang w:eastAsia="zh-CN"/>
              </w:rPr>
              <w:t>access type of the VAL UE.</w:t>
            </w:r>
            <w:r w:rsidRPr="003167FF">
              <w:t xml:space="preserve"> </w:t>
            </w:r>
            <w:r w:rsidRPr="003167FF">
              <w:rPr>
                <w:lang w:eastAsia="zh-CN"/>
              </w:rPr>
              <w:t>E.g. as described in TS 23.273[50] and TS 29.572[51].</w:t>
            </w:r>
          </w:p>
        </w:tc>
      </w:tr>
      <w:tr w:rsidR="00137945" w:rsidRPr="003167FF" w14:paraId="570BD639"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768105A" w14:textId="102CBA3B" w:rsidR="00137945" w:rsidRPr="003167FF" w:rsidRDefault="00137945" w:rsidP="0023510A">
            <w:pPr>
              <w:pStyle w:val="TAL"/>
              <w:rPr>
                <w:lang w:eastAsia="zh-CN"/>
              </w:rPr>
            </w:pPr>
            <w:r w:rsidRPr="003167FF">
              <w:rPr>
                <w:lang w:eastAsia="zh-CN"/>
              </w:rPr>
              <w:t>&gt;</w:t>
            </w:r>
            <w:r w:rsidR="007B668C" w:rsidRPr="003167FF">
              <w:rPr>
                <w:lang w:eastAsia="zh-CN"/>
              </w:rPr>
              <w:t>P</w:t>
            </w:r>
            <w:r w:rsidRPr="003167FF">
              <w:rPr>
                <w:lang w:eastAsia="zh-CN"/>
              </w:rPr>
              <w:t>ositioning method</w:t>
            </w:r>
          </w:p>
        </w:tc>
        <w:tc>
          <w:tcPr>
            <w:tcW w:w="1440" w:type="dxa"/>
            <w:tcBorders>
              <w:top w:val="single" w:sz="4" w:space="0" w:color="000000"/>
              <w:left w:val="single" w:sz="4" w:space="0" w:color="000000"/>
              <w:bottom w:val="single" w:sz="4" w:space="0" w:color="000000"/>
            </w:tcBorders>
            <w:shd w:val="clear" w:color="auto" w:fill="auto"/>
          </w:tcPr>
          <w:p w14:paraId="7F8083C5" w14:textId="77777777" w:rsidR="007B668C" w:rsidRPr="003167FF" w:rsidRDefault="00137945" w:rsidP="007B668C">
            <w:pPr>
              <w:pStyle w:val="TAC"/>
            </w:pPr>
            <w:r w:rsidRPr="003167FF">
              <w:t>O</w:t>
            </w:r>
          </w:p>
          <w:p w14:paraId="1E484C60" w14:textId="28837257"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6C621" w14:textId="1EF11CC3" w:rsidR="00137945" w:rsidRPr="003167FF" w:rsidRDefault="007B668C" w:rsidP="0023510A">
            <w:pPr>
              <w:pStyle w:val="TAL"/>
              <w:rPr>
                <w:lang w:eastAsia="zh-CN"/>
              </w:rPr>
            </w:pPr>
            <w:r w:rsidRPr="003167FF">
              <w:t xml:space="preserve">Identifies </w:t>
            </w:r>
            <w:r w:rsidR="00137945" w:rsidRPr="003167FF">
              <w:t xml:space="preserve">the </w:t>
            </w:r>
            <w:r w:rsidR="00137945" w:rsidRPr="003167FF">
              <w:rPr>
                <w:lang w:eastAsia="zh-CN"/>
              </w:rPr>
              <w:t>available positioning methods of the VAL UE.</w:t>
            </w:r>
            <w:r w:rsidRPr="003167FF">
              <w:t xml:space="preserve"> </w:t>
            </w:r>
            <w:r w:rsidRPr="003167FF">
              <w:rPr>
                <w:lang w:eastAsia="zh-CN"/>
              </w:rPr>
              <w:t>E.g. as described in TS 23.273[50] and TS 29.572[51].</w:t>
            </w:r>
          </w:p>
        </w:tc>
      </w:tr>
      <w:tr w:rsidR="007B668C" w:rsidRPr="003167FF" w14:paraId="789A4314" w14:textId="77777777" w:rsidTr="00626E7C">
        <w:trPr>
          <w:trHeight w:val="317"/>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EA681F" w14:textId="0316C8DE" w:rsidR="007B668C" w:rsidRPr="003167FF" w:rsidRDefault="007B668C" w:rsidP="00626E7C">
            <w:pPr>
              <w:pStyle w:val="TAN"/>
            </w:pPr>
            <w:r w:rsidRPr="003167FF">
              <w:t>NOTE 1:</w:t>
            </w:r>
            <w:r w:rsidRPr="003167FF">
              <w:tab/>
              <w:t>At least one of these rows shall be present.</w:t>
            </w:r>
          </w:p>
          <w:p w14:paraId="40E3A769" w14:textId="30DC94CC" w:rsidR="007B668C" w:rsidRPr="003167FF" w:rsidRDefault="007B668C" w:rsidP="00626E7C">
            <w:pPr>
              <w:pStyle w:val="TAN"/>
            </w:pPr>
            <w:r w:rsidRPr="003167FF">
              <w:t>NOTE 2:</w:t>
            </w:r>
            <w:r w:rsidRPr="003167FF">
              <w:tab/>
              <w:t>The non-3GPP access as defined in TS 23.273[50] and TS 29.572 [51] is out of scope of the present specification.</w:t>
            </w:r>
          </w:p>
        </w:tc>
      </w:tr>
    </w:tbl>
    <w:p w14:paraId="5CA03F31" w14:textId="77777777" w:rsidR="0080673D" w:rsidRPr="003167FF" w:rsidRDefault="0080673D" w:rsidP="0080673D">
      <w:pPr>
        <w:rPr>
          <w:lang w:eastAsia="zh-CN"/>
        </w:rPr>
      </w:pPr>
    </w:p>
    <w:p w14:paraId="3B8EEA82" w14:textId="614CDBFC" w:rsidR="00137945" w:rsidRPr="003167FF" w:rsidRDefault="00137945" w:rsidP="00137945">
      <w:pPr>
        <w:pStyle w:val="Heading4"/>
        <w:rPr>
          <w:lang w:eastAsia="zh-CN"/>
        </w:rPr>
      </w:pPr>
      <w:bookmarkStart w:id="551" w:name="_Toc162885801"/>
      <w:r w:rsidRPr="003167FF">
        <w:rPr>
          <w:lang w:eastAsia="zh-CN"/>
        </w:rPr>
        <w:t>9.3</w:t>
      </w:r>
      <w:r w:rsidRPr="003167FF">
        <w:t>.2.</w:t>
      </w:r>
      <w:r w:rsidRPr="003167FF">
        <w:rPr>
          <w:lang w:eastAsia="zh-CN"/>
        </w:rPr>
        <w:t>24</w:t>
      </w:r>
      <w:r w:rsidRPr="003167FF">
        <w:tab/>
        <w:t xml:space="preserve">Location </w:t>
      </w:r>
      <w:r w:rsidRPr="003167FF">
        <w:rPr>
          <w:lang w:eastAsia="zh-CN"/>
        </w:rPr>
        <w:t>service registration</w:t>
      </w:r>
      <w:r w:rsidRPr="003167FF">
        <w:t xml:space="preserve"> re</w:t>
      </w:r>
      <w:r w:rsidRPr="003167FF">
        <w:rPr>
          <w:lang w:eastAsia="zh-CN"/>
        </w:rPr>
        <w:t>sponse</w:t>
      </w:r>
      <w:bookmarkEnd w:id="551"/>
    </w:p>
    <w:p w14:paraId="74C74B4D" w14:textId="6FA293C7"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.24-1</w:t>
      </w:r>
      <w:r w:rsidRPr="003167FF">
        <w:t xml:space="preserve"> describes the information flow from the location management </w:t>
      </w:r>
      <w:r w:rsidRPr="003167FF">
        <w:rPr>
          <w:lang w:eastAsia="zh-CN"/>
        </w:rPr>
        <w:t>server</w:t>
      </w:r>
      <w:r w:rsidRPr="003167FF">
        <w:t xml:space="preserve"> to the location management </w:t>
      </w:r>
      <w:r w:rsidRPr="003167FF">
        <w:rPr>
          <w:lang w:eastAsia="zh-CN"/>
        </w:rPr>
        <w:t>client</w:t>
      </w:r>
      <w:r w:rsidRPr="003167FF">
        <w:t xml:space="preserve"> for the location</w:t>
      </w:r>
      <w:r w:rsidRPr="003167FF">
        <w:rPr>
          <w:lang w:eastAsia="zh-CN"/>
        </w:rPr>
        <w:t xml:space="preserve"> service registration response.</w:t>
      </w:r>
    </w:p>
    <w:p w14:paraId="1CA0AD27" w14:textId="091CD021" w:rsidR="00137945" w:rsidRPr="003167FF" w:rsidRDefault="00137945" w:rsidP="00137945">
      <w:pPr>
        <w:pStyle w:val="TH"/>
        <w:rPr>
          <w:lang w:eastAsia="zh-CN"/>
        </w:rPr>
      </w:pPr>
      <w:r w:rsidRPr="003167FF">
        <w:t>Table </w:t>
      </w:r>
      <w:r w:rsidRPr="003167FF">
        <w:rPr>
          <w:lang w:eastAsia="zh-CN"/>
        </w:rPr>
        <w:t>9.3</w:t>
      </w:r>
      <w:r w:rsidRPr="003167FF">
        <w:t>.2.</w:t>
      </w:r>
      <w:r w:rsidRPr="003167FF">
        <w:rPr>
          <w:lang w:eastAsia="zh-CN"/>
        </w:rPr>
        <w:t>24</w:t>
      </w:r>
      <w:r w:rsidRPr="003167FF">
        <w:t>-</w:t>
      </w:r>
      <w:r w:rsidRPr="003167FF">
        <w:rPr>
          <w:lang w:eastAsia="zh-CN"/>
        </w:rPr>
        <w:t>1</w:t>
      </w:r>
      <w:r w:rsidRPr="003167FF">
        <w:t xml:space="preserve">: Location </w:t>
      </w:r>
      <w:r w:rsidRPr="003167FF">
        <w:rPr>
          <w:lang w:eastAsia="zh-CN"/>
        </w:rPr>
        <w:t>service</w:t>
      </w:r>
      <w:r w:rsidRPr="003167FF">
        <w:t xml:space="preserve"> </w:t>
      </w:r>
      <w:r w:rsidRPr="003167FF">
        <w:rPr>
          <w:lang w:eastAsia="zh-CN"/>
        </w:rPr>
        <w:t xml:space="preserve">registration </w:t>
      </w:r>
      <w:r w:rsidRPr="003167FF">
        <w:t>re</w:t>
      </w:r>
      <w:r w:rsidRPr="003167FF">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8FB53A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B1F8576"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34FE6F7"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5C8F8A" w14:textId="77777777" w:rsidR="00137945" w:rsidRPr="003167FF" w:rsidRDefault="00137945" w:rsidP="0023510A">
            <w:pPr>
              <w:pStyle w:val="TAH"/>
            </w:pPr>
            <w:r w:rsidRPr="003167FF">
              <w:t>Description</w:t>
            </w:r>
          </w:p>
        </w:tc>
      </w:tr>
      <w:tr w:rsidR="00137945" w:rsidRPr="003167FF" w14:paraId="1E2AA027"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CC45806" w14:textId="77777777" w:rsidR="00137945" w:rsidRPr="003167FF" w:rsidRDefault="00137945" w:rsidP="0023510A">
            <w:pPr>
              <w:pStyle w:val="TAL"/>
              <w:rPr>
                <w:lang w:eastAsia="zh-CN"/>
              </w:rPr>
            </w:pPr>
            <w:r w:rsidRPr="003167FF">
              <w:rPr>
                <w:lang w:eastAsia="zh-CN"/>
              </w:rPr>
              <w:t>Registration status</w:t>
            </w:r>
          </w:p>
        </w:tc>
        <w:tc>
          <w:tcPr>
            <w:tcW w:w="1440" w:type="dxa"/>
            <w:tcBorders>
              <w:top w:val="single" w:sz="4" w:space="0" w:color="000000"/>
              <w:left w:val="single" w:sz="4" w:space="0" w:color="000000"/>
              <w:bottom w:val="single" w:sz="4" w:space="0" w:color="000000"/>
            </w:tcBorders>
            <w:shd w:val="clear" w:color="auto" w:fill="auto"/>
          </w:tcPr>
          <w:p w14:paraId="7371C6DA" w14:textId="77777777" w:rsidR="00137945" w:rsidRPr="003167FF" w:rsidRDefault="00137945" w:rsidP="0023510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8FE1" w14:textId="77777777" w:rsidR="00137945" w:rsidRPr="003167FF" w:rsidRDefault="00137945" w:rsidP="0023510A">
            <w:pPr>
              <w:pStyle w:val="TAL"/>
            </w:pPr>
            <w:r w:rsidRPr="003167FF">
              <w:rPr>
                <w:lang w:eastAsia="zh-CN"/>
              </w:rPr>
              <w:t>It indicated the registration result.</w:t>
            </w:r>
          </w:p>
        </w:tc>
      </w:tr>
    </w:tbl>
    <w:p w14:paraId="644EC3EB" w14:textId="77777777" w:rsidR="00137945" w:rsidRPr="003167FF" w:rsidRDefault="00137945" w:rsidP="00137945">
      <w:pPr>
        <w:rPr>
          <w:noProof/>
          <w:lang w:eastAsia="zh-CN"/>
        </w:rPr>
      </w:pPr>
    </w:p>
    <w:p w14:paraId="2915618E" w14:textId="3FF27EC9" w:rsidR="00431A3F" w:rsidRPr="003167FF" w:rsidRDefault="00431A3F" w:rsidP="00431A3F">
      <w:pPr>
        <w:pStyle w:val="Heading4"/>
        <w:rPr>
          <w:lang w:eastAsia="zh-CN"/>
        </w:rPr>
      </w:pPr>
      <w:bookmarkStart w:id="552" w:name="_Toc162885802"/>
      <w:r w:rsidRPr="003167FF">
        <w:rPr>
          <w:lang w:eastAsia="zh-CN"/>
        </w:rPr>
        <w:t>9.3</w:t>
      </w:r>
      <w:r w:rsidRPr="003167FF">
        <w:t>.2.25</w:t>
      </w:r>
      <w:r w:rsidRPr="003167FF">
        <w:tab/>
        <w:t>Location reporting configuration cancel re</w:t>
      </w:r>
      <w:r w:rsidRPr="003167FF">
        <w:rPr>
          <w:lang w:eastAsia="zh-CN"/>
        </w:rPr>
        <w:t>sponse</w:t>
      </w:r>
      <w:bookmarkEnd w:id="552"/>
    </w:p>
    <w:p w14:paraId="344C482C" w14:textId="1C452C56" w:rsidR="00431A3F" w:rsidRPr="003167FF" w:rsidRDefault="00431A3F" w:rsidP="00431A3F">
      <w:r w:rsidRPr="003167FF">
        <w:t>Table </w:t>
      </w:r>
      <w:r w:rsidRPr="003167FF">
        <w:rPr>
          <w:lang w:eastAsia="zh-CN"/>
        </w:rPr>
        <w:t>9.3</w:t>
      </w:r>
      <w:r w:rsidRPr="003167FF">
        <w:t>.2</w:t>
      </w:r>
      <w:r w:rsidRPr="003167FF">
        <w:rPr>
          <w:lang w:eastAsia="zh-CN"/>
        </w:rPr>
        <w:t>.25-1</w:t>
      </w:r>
      <w:r w:rsidRPr="003167FF">
        <w:t xml:space="preserve"> describes the location reporting configuration cancel re</w:t>
      </w:r>
      <w:r w:rsidRPr="003167FF">
        <w:rPr>
          <w:lang w:eastAsia="zh-CN"/>
        </w:rPr>
        <w:t>sponse</w:t>
      </w:r>
      <w:r w:rsidRPr="003167FF">
        <w:t xml:space="preserve"> information flow from the location management </w:t>
      </w:r>
      <w:r w:rsidRPr="003167FF">
        <w:rPr>
          <w:lang w:eastAsia="zh-CN"/>
        </w:rPr>
        <w:t xml:space="preserve">server to </w:t>
      </w:r>
      <w:r w:rsidRPr="003167FF">
        <w:t xml:space="preserve">the location management </w:t>
      </w:r>
      <w:r w:rsidRPr="003167FF">
        <w:rPr>
          <w:lang w:eastAsia="zh-CN"/>
        </w:rPr>
        <w:t xml:space="preserve">client or from the </w:t>
      </w:r>
      <w:r w:rsidRPr="003167FF">
        <w:t xml:space="preserve">location management </w:t>
      </w:r>
      <w:r w:rsidRPr="003167FF">
        <w:rPr>
          <w:lang w:eastAsia="zh-CN"/>
        </w:rPr>
        <w:t xml:space="preserve">client to the </w:t>
      </w:r>
      <w:r w:rsidRPr="003167FF">
        <w:t>location management</w:t>
      </w:r>
      <w:r w:rsidRPr="003167FF">
        <w:rPr>
          <w:lang w:eastAsia="zh-CN"/>
        </w:rPr>
        <w:t xml:space="preserve"> server</w:t>
      </w:r>
      <w:r w:rsidRPr="003167FF">
        <w:t>.</w:t>
      </w:r>
    </w:p>
    <w:p w14:paraId="6D7993AD" w14:textId="18D294A0" w:rsidR="00431A3F" w:rsidRPr="003167FF" w:rsidRDefault="00431A3F" w:rsidP="00431A3F">
      <w:pPr>
        <w:pStyle w:val="TH"/>
        <w:rPr>
          <w:lang w:eastAsia="zh-CN"/>
        </w:rPr>
      </w:pPr>
      <w:r w:rsidRPr="003167FF">
        <w:t>Table </w:t>
      </w:r>
      <w:r w:rsidRPr="003167FF">
        <w:rPr>
          <w:lang w:eastAsia="zh-CN"/>
        </w:rPr>
        <w:t>9.3</w:t>
      </w:r>
      <w:r w:rsidRPr="003167FF">
        <w:t>.2.25-1: Location reporting configuration cancel re</w:t>
      </w:r>
      <w:r w:rsidRPr="003167FF">
        <w:rPr>
          <w:lang w:eastAsia="zh-CN"/>
        </w:rPr>
        <w:t>sponse</w:t>
      </w:r>
    </w:p>
    <w:tbl>
      <w:tblPr>
        <w:tblW w:w="8640" w:type="dxa"/>
        <w:jc w:val="center"/>
        <w:tblLayout w:type="fixed"/>
        <w:tblLook w:val="04A0" w:firstRow="1" w:lastRow="0" w:firstColumn="1" w:lastColumn="0" w:noHBand="0" w:noVBand="1"/>
      </w:tblPr>
      <w:tblGrid>
        <w:gridCol w:w="2880"/>
        <w:gridCol w:w="1440"/>
        <w:gridCol w:w="4320"/>
      </w:tblGrid>
      <w:tr w:rsidR="00431A3F" w:rsidRPr="003167FF" w14:paraId="39DCAC93"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C234FED" w14:textId="77777777" w:rsidR="00431A3F" w:rsidRPr="003167FF" w:rsidRDefault="00431A3F" w:rsidP="0023510A">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1BE2F82" w14:textId="77777777" w:rsidR="00431A3F" w:rsidRPr="003167FF" w:rsidRDefault="00431A3F"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831642C" w14:textId="77777777" w:rsidR="00431A3F" w:rsidRPr="003167FF" w:rsidRDefault="00431A3F" w:rsidP="0023510A">
            <w:pPr>
              <w:pStyle w:val="TAH"/>
            </w:pPr>
            <w:r w:rsidRPr="003167FF">
              <w:t>Description</w:t>
            </w:r>
          </w:p>
        </w:tc>
      </w:tr>
      <w:tr w:rsidR="00431A3F" w:rsidRPr="003167FF" w14:paraId="634E319B"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1D54CE8" w14:textId="77777777" w:rsidR="00431A3F" w:rsidRPr="003167FF" w:rsidRDefault="00431A3F" w:rsidP="0023510A">
            <w:pPr>
              <w:pStyle w:val="TAL"/>
              <w:rPr>
                <w:lang w:eastAsia="zh-CN"/>
              </w:rPr>
            </w:pPr>
            <w:r w:rsidRPr="003167FF">
              <w:rPr>
                <w:lang w:eastAsia="zh-CN"/>
              </w:rPr>
              <w:t>Cancel status</w:t>
            </w:r>
          </w:p>
        </w:tc>
        <w:tc>
          <w:tcPr>
            <w:tcW w:w="1440" w:type="dxa"/>
            <w:tcBorders>
              <w:top w:val="single" w:sz="4" w:space="0" w:color="000000"/>
              <w:left w:val="single" w:sz="4" w:space="0" w:color="000000"/>
              <w:bottom w:val="single" w:sz="4" w:space="0" w:color="000000"/>
              <w:right w:val="nil"/>
            </w:tcBorders>
            <w:hideMark/>
          </w:tcPr>
          <w:p w14:paraId="4EF44163" w14:textId="77777777" w:rsidR="00431A3F" w:rsidRPr="003167FF" w:rsidRDefault="00431A3F"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B7D5C64" w14:textId="77777777" w:rsidR="00431A3F" w:rsidRPr="003167FF" w:rsidRDefault="00431A3F" w:rsidP="0023510A">
            <w:pPr>
              <w:pStyle w:val="TAL"/>
              <w:rPr>
                <w:lang w:eastAsia="zh-CN"/>
              </w:rPr>
            </w:pPr>
            <w:r w:rsidRPr="003167FF">
              <w:rPr>
                <w:lang w:eastAsia="zh-CN"/>
              </w:rPr>
              <w:t>It indicates the cancelled result.</w:t>
            </w:r>
          </w:p>
        </w:tc>
      </w:tr>
    </w:tbl>
    <w:p w14:paraId="49D1F9E0" w14:textId="77777777" w:rsidR="00431A3F" w:rsidRPr="003167FF" w:rsidRDefault="00431A3F" w:rsidP="00431A3F">
      <w:pPr>
        <w:rPr>
          <w:rFonts w:eastAsiaTheme="minorEastAsia"/>
          <w:lang w:eastAsia="zh-CN"/>
        </w:rPr>
      </w:pPr>
    </w:p>
    <w:p w14:paraId="142ECE88" w14:textId="3AD29922" w:rsidR="002B758C" w:rsidRPr="003167FF" w:rsidRDefault="002B758C" w:rsidP="002B758C">
      <w:pPr>
        <w:pStyle w:val="Heading4"/>
      </w:pPr>
      <w:bookmarkStart w:id="553" w:name="_Toc122516688"/>
      <w:bookmarkStart w:id="554" w:name="_Toc162885803"/>
      <w:r w:rsidRPr="003167FF">
        <w:t>9.3.2.26</w:t>
      </w:r>
      <w:r w:rsidRPr="003167FF">
        <w:tab/>
      </w:r>
      <w:bookmarkEnd w:id="553"/>
      <w:r w:rsidRPr="00626E7C">
        <w:rPr>
          <w:lang w:eastAsia="zh-CN"/>
        </w:rPr>
        <w:t>VAL service area obtain request</w:t>
      </w:r>
      <w:bookmarkEnd w:id="554"/>
    </w:p>
    <w:p w14:paraId="62B60242" w14:textId="4F43502B" w:rsidR="002B758C" w:rsidRPr="003167FF" w:rsidRDefault="002B758C" w:rsidP="002B758C">
      <w:r w:rsidRPr="003167FF">
        <w:t>Table 9.3.2.26-1 describes the information flow from a VAL server to a location management server for obtain VAL service area identifiers at the LM server.</w:t>
      </w:r>
    </w:p>
    <w:p w14:paraId="7B81896C" w14:textId="388DB986" w:rsidR="002B758C" w:rsidRPr="00626E7C" w:rsidRDefault="002B758C" w:rsidP="002B758C">
      <w:pPr>
        <w:pStyle w:val="TH"/>
      </w:pPr>
      <w:r w:rsidRPr="003167FF">
        <w:t>Table 9.3.2.26-1: Obtain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AC854E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3381E03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83215B"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9A35A33" w14:textId="77777777" w:rsidR="002B758C" w:rsidRPr="003167FF" w:rsidRDefault="002B758C" w:rsidP="004A38E5">
            <w:pPr>
              <w:pStyle w:val="TAH"/>
            </w:pPr>
            <w:r w:rsidRPr="003167FF">
              <w:t>Description</w:t>
            </w:r>
          </w:p>
        </w:tc>
      </w:tr>
      <w:tr w:rsidR="002B758C" w:rsidRPr="003167FF" w14:paraId="29E079B7" w14:textId="77777777" w:rsidTr="004A38E5">
        <w:trPr>
          <w:jc w:val="center"/>
        </w:trPr>
        <w:tc>
          <w:tcPr>
            <w:tcW w:w="2880" w:type="dxa"/>
            <w:tcBorders>
              <w:top w:val="single" w:sz="4" w:space="0" w:color="000000"/>
              <w:left w:val="single" w:sz="4" w:space="0" w:color="000000"/>
              <w:bottom w:val="single" w:sz="4" w:space="0" w:color="000000"/>
              <w:right w:val="nil"/>
            </w:tcBorders>
          </w:tcPr>
          <w:p w14:paraId="426F18C9" w14:textId="77777777" w:rsidR="002B758C" w:rsidRPr="003167FF" w:rsidRDefault="002B758C" w:rsidP="004A38E5">
            <w:pPr>
              <w:pStyle w:val="TAL"/>
            </w:pPr>
            <w:r w:rsidRPr="003167FF">
              <w:t>Identity</w:t>
            </w:r>
          </w:p>
        </w:tc>
        <w:tc>
          <w:tcPr>
            <w:tcW w:w="1440" w:type="dxa"/>
            <w:tcBorders>
              <w:top w:val="single" w:sz="4" w:space="0" w:color="000000"/>
              <w:left w:val="single" w:sz="4" w:space="0" w:color="000000"/>
              <w:bottom w:val="single" w:sz="4" w:space="0" w:color="000000"/>
              <w:right w:val="nil"/>
            </w:tcBorders>
          </w:tcPr>
          <w:p w14:paraId="3B16A732"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F18EA46" w14:textId="77777777" w:rsidR="002B758C" w:rsidRPr="003167FF" w:rsidRDefault="002B758C" w:rsidP="004A38E5">
            <w:pPr>
              <w:pStyle w:val="TAL"/>
            </w:pPr>
            <w:r w:rsidRPr="003167FF">
              <w:t>Indicates the VAL server identity.</w:t>
            </w:r>
          </w:p>
        </w:tc>
      </w:tr>
      <w:tr w:rsidR="002B758C" w:rsidRPr="003167FF" w14:paraId="0D9439C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23AA25BE"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5176AFB5"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3F89BF" w14:textId="77777777" w:rsidR="002B758C" w:rsidRPr="003167FF" w:rsidRDefault="002B758C" w:rsidP="004A38E5">
            <w:pPr>
              <w:pStyle w:val="TAL"/>
            </w:pPr>
            <w:r w:rsidRPr="003167FF">
              <w:t>Indicates the list of the requested VAL service area identifiers.</w:t>
            </w:r>
          </w:p>
        </w:tc>
      </w:tr>
    </w:tbl>
    <w:p w14:paraId="0A7A7060" w14:textId="77777777" w:rsidR="002B758C" w:rsidRPr="003167FF" w:rsidRDefault="002B758C" w:rsidP="002B758C"/>
    <w:p w14:paraId="2892CF48" w14:textId="607E1DF8" w:rsidR="002B758C" w:rsidRPr="003167FF" w:rsidRDefault="002B758C" w:rsidP="002B758C">
      <w:pPr>
        <w:pStyle w:val="Heading4"/>
      </w:pPr>
      <w:bookmarkStart w:id="555" w:name="_Toc162885804"/>
      <w:r w:rsidRPr="003167FF">
        <w:t>9.3.2.27</w:t>
      </w:r>
      <w:r w:rsidRPr="003167FF">
        <w:tab/>
      </w:r>
      <w:r w:rsidRPr="00626E7C">
        <w:rPr>
          <w:lang w:eastAsia="zh-CN"/>
        </w:rPr>
        <w:t>VAL service area obtain response</w:t>
      </w:r>
      <w:bookmarkEnd w:id="555"/>
    </w:p>
    <w:p w14:paraId="2326BD39" w14:textId="368A4AC9" w:rsidR="002B758C" w:rsidRPr="003167FF" w:rsidRDefault="002B758C" w:rsidP="002B758C">
      <w:r w:rsidRPr="003167FF">
        <w:t>Table 9.3.2.27-1 describes the information flow from a location management server to the VAL server for obtain VAL service area identifiers at the LM server.</w:t>
      </w:r>
    </w:p>
    <w:p w14:paraId="2035F2CD" w14:textId="249D8AB7" w:rsidR="002B758C" w:rsidRPr="00626E7C" w:rsidRDefault="002B758C" w:rsidP="002B758C">
      <w:pPr>
        <w:pStyle w:val="TH"/>
      </w:pPr>
      <w:r w:rsidRPr="003167FF">
        <w:t xml:space="preserve">Table 9.3.2.27-1: Obtain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51C5B44"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0B053B3"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787E0D5"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C906F2" w14:textId="77777777" w:rsidR="002B758C" w:rsidRPr="003167FF" w:rsidRDefault="002B758C" w:rsidP="004A38E5">
            <w:pPr>
              <w:pStyle w:val="TAH"/>
            </w:pPr>
            <w:r w:rsidRPr="003167FF">
              <w:t>Description</w:t>
            </w:r>
          </w:p>
        </w:tc>
      </w:tr>
      <w:tr w:rsidR="002B758C" w:rsidRPr="003167FF" w14:paraId="7B96F3A5" w14:textId="77777777" w:rsidTr="004A38E5">
        <w:trPr>
          <w:jc w:val="center"/>
        </w:trPr>
        <w:tc>
          <w:tcPr>
            <w:tcW w:w="2880" w:type="dxa"/>
            <w:tcBorders>
              <w:top w:val="single" w:sz="4" w:space="0" w:color="000000"/>
              <w:left w:val="single" w:sz="4" w:space="0" w:color="000000"/>
              <w:bottom w:val="single" w:sz="4" w:space="0" w:color="000000"/>
              <w:right w:val="nil"/>
            </w:tcBorders>
          </w:tcPr>
          <w:p w14:paraId="2BE60204" w14:textId="77777777" w:rsidR="002B758C" w:rsidRPr="003167FF" w:rsidRDefault="002B758C" w:rsidP="004A38E5">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1E823C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B15858" w14:textId="77777777" w:rsidR="002B758C" w:rsidRPr="003167FF" w:rsidRDefault="002B758C" w:rsidP="004A38E5">
            <w:pPr>
              <w:pStyle w:val="TAL"/>
              <w:rPr>
                <w:lang w:eastAsia="zh-CN"/>
              </w:rPr>
            </w:pPr>
            <w:r w:rsidRPr="003167FF">
              <w:rPr>
                <w:lang w:eastAsia="zh-CN"/>
              </w:rPr>
              <w:t>Indicates the success or failure for the operation.</w:t>
            </w:r>
          </w:p>
        </w:tc>
      </w:tr>
      <w:tr w:rsidR="002B758C" w:rsidRPr="003167FF" w14:paraId="06FB909B" w14:textId="77777777" w:rsidTr="004A38E5">
        <w:trPr>
          <w:jc w:val="center"/>
        </w:trPr>
        <w:tc>
          <w:tcPr>
            <w:tcW w:w="2880" w:type="dxa"/>
            <w:tcBorders>
              <w:top w:val="single" w:sz="4" w:space="0" w:color="000000"/>
              <w:left w:val="single" w:sz="4" w:space="0" w:color="000000"/>
              <w:bottom w:val="single" w:sz="4" w:space="0" w:color="000000"/>
              <w:right w:val="nil"/>
            </w:tcBorders>
          </w:tcPr>
          <w:p w14:paraId="690DEC50"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562F9E24" w14:textId="77777777" w:rsidR="002B758C" w:rsidRPr="003167FF" w:rsidRDefault="002B758C" w:rsidP="004A38E5">
            <w:pPr>
              <w:pStyle w:val="TAC"/>
            </w:pPr>
            <w:r w:rsidRPr="003167FF">
              <w:t>O</w:t>
            </w:r>
          </w:p>
          <w:p w14:paraId="7BD2A630"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tcPr>
          <w:p w14:paraId="5B3E7AD8" w14:textId="77777777" w:rsidR="002B758C" w:rsidRPr="003167FF" w:rsidRDefault="002B758C" w:rsidP="004A38E5">
            <w:pPr>
              <w:pStyle w:val="TAL"/>
              <w:rPr>
                <w:lang w:eastAsia="zh-CN"/>
              </w:rPr>
            </w:pPr>
            <w:r w:rsidRPr="003167FF">
              <w:rPr>
                <w:lang w:eastAsia="zh-CN"/>
              </w:rPr>
              <w:t>List of one or more VAL service area identifiers.</w:t>
            </w:r>
          </w:p>
        </w:tc>
      </w:tr>
      <w:tr w:rsidR="002B758C" w:rsidRPr="003167FF" w14:paraId="0E7F8D23" w14:textId="77777777" w:rsidTr="004A38E5">
        <w:trPr>
          <w:jc w:val="center"/>
        </w:trPr>
        <w:tc>
          <w:tcPr>
            <w:tcW w:w="2880" w:type="dxa"/>
            <w:tcBorders>
              <w:top w:val="single" w:sz="4" w:space="0" w:color="000000"/>
              <w:left w:val="single" w:sz="4" w:space="0" w:color="000000"/>
              <w:bottom w:val="single" w:sz="4" w:space="0" w:color="000000"/>
              <w:right w:val="nil"/>
            </w:tcBorders>
          </w:tcPr>
          <w:p w14:paraId="7BE73F81"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717C36B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4BF840" w14:textId="77777777" w:rsidR="002B758C" w:rsidRPr="003167FF" w:rsidRDefault="002B758C" w:rsidP="004A38E5">
            <w:pPr>
              <w:pStyle w:val="TAL"/>
              <w:rPr>
                <w:lang w:eastAsia="zh-CN"/>
              </w:rPr>
            </w:pPr>
            <w:r w:rsidRPr="003167FF">
              <w:rPr>
                <w:lang w:eastAsia="zh-CN"/>
              </w:rPr>
              <w:t>The VAL service area identifier.</w:t>
            </w:r>
          </w:p>
        </w:tc>
      </w:tr>
      <w:tr w:rsidR="002B758C" w:rsidRPr="003167FF" w14:paraId="02E8E968" w14:textId="77777777" w:rsidTr="004A38E5">
        <w:trPr>
          <w:jc w:val="center"/>
        </w:trPr>
        <w:tc>
          <w:tcPr>
            <w:tcW w:w="2880" w:type="dxa"/>
            <w:tcBorders>
              <w:top w:val="single" w:sz="4" w:space="0" w:color="000000"/>
              <w:left w:val="single" w:sz="4" w:space="0" w:color="000000"/>
              <w:bottom w:val="single" w:sz="4" w:space="0" w:color="000000"/>
              <w:right w:val="nil"/>
            </w:tcBorders>
          </w:tcPr>
          <w:p w14:paraId="4E56420B" w14:textId="77777777" w:rsidR="002B758C" w:rsidRPr="003167FF" w:rsidRDefault="002B758C" w:rsidP="004A38E5">
            <w:pPr>
              <w:pStyle w:val="TAL"/>
              <w:rPr>
                <w:lang w:eastAsia="zh-CN"/>
              </w:rPr>
            </w:pPr>
            <w:r w:rsidRPr="003167FF">
              <w:rPr>
                <w:lang w:eastAsia="zh-CN"/>
              </w:rPr>
              <w:t>&gt; Geographical locations list</w:t>
            </w:r>
          </w:p>
        </w:tc>
        <w:tc>
          <w:tcPr>
            <w:tcW w:w="1440" w:type="dxa"/>
            <w:tcBorders>
              <w:top w:val="single" w:sz="4" w:space="0" w:color="000000"/>
              <w:left w:val="single" w:sz="4" w:space="0" w:color="000000"/>
              <w:bottom w:val="single" w:sz="4" w:space="0" w:color="000000"/>
              <w:right w:val="nil"/>
            </w:tcBorders>
          </w:tcPr>
          <w:p w14:paraId="5E30810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5D2CC01" w14:textId="77777777" w:rsidR="002B758C" w:rsidRPr="003167FF" w:rsidRDefault="002B758C" w:rsidP="004A38E5">
            <w:pPr>
              <w:pStyle w:val="TAL"/>
              <w:rPr>
                <w:lang w:eastAsia="zh-CN"/>
              </w:rPr>
            </w:pPr>
            <w:r w:rsidRPr="003167FF">
              <w:rPr>
                <w:lang w:eastAsia="zh-CN"/>
              </w:rPr>
              <w:t>List of one more geographical locations (e.g., co-ordinates) corresponding to the VAL service area ID.</w:t>
            </w:r>
          </w:p>
        </w:tc>
      </w:tr>
      <w:tr w:rsidR="002B758C" w:rsidRPr="003167FF" w14:paraId="38FDA3D6"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C4EE03F"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obtain VAL service area identifier(s) is successful</w:t>
            </w:r>
            <w:r w:rsidRPr="00626E7C">
              <w:rPr>
                <w:lang w:eastAsia="zh-CN"/>
              </w:rPr>
              <w:t>.</w:t>
            </w:r>
          </w:p>
        </w:tc>
      </w:tr>
    </w:tbl>
    <w:p w14:paraId="75831624" w14:textId="77777777" w:rsidR="002B758C" w:rsidRPr="003167FF" w:rsidRDefault="002B758C" w:rsidP="002B758C"/>
    <w:p w14:paraId="6E144ED9" w14:textId="03A8BA61" w:rsidR="002B758C" w:rsidRPr="003167FF" w:rsidRDefault="002B758C" w:rsidP="002B758C">
      <w:pPr>
        <w:pStyle w:val="Heading4"/>
      </w:pPr>
      <w:bookmarkStart w:id="556" w:name="_Toc162885805"/>
      <w:r w:rsidRPr="003167FF">
        <w:t>9.3.2.28</w:t>
      </w:r>
      <w:r w:rsidRPr="003167FF">
        <w:tab/>
      </w:r>
      <w:r w:rsidRPr="00626E7C">
        <w:rPr>
          <w:lang w:eastAsia="zh-CN"/>
        </w:rPr>
        <w:t>VAL service area update request</w:t>
      </w:r>
      <w:bookmarkEnd w:id="556"/>
    </w:p>
    <w:p w14:paraId="1C21D617" w14:textId="315FC0C9" w:rsidR="002B758C" w:rsidRPr="003167FF" w:rsidRDefault="002B758C" w:rsidP="002B758C">
      <w:r w:rsidRPr="003167FF">
        <w:t>Table 9.3.2.28-1 describes the information flow from a VAL server to a location management for update VAL service area identifiers at the LM server.</w:t>
      </w:r>
    </w:p>
    <w:p w14:paraId="591F028D" w14:textId="2A647B03" w:rsidR="002B758C" w:rsidRPr="00626E7C" w:rsidRDefault="002B758C" w:rsidP="002B758C">
      <w:pPr>
        <w:pStyle w:val="TH"/>
      </w:pPr>
      <w:r w:rsidRPr="003167FF">
        <w:t>Table 9.3.2.28-1: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4AEFEFE1"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15B1BF08"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EFA4748"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28D89E5" w14:textId="77777777" w:rsidR="002B758C" w:rsidRPr="003167FF" w:rsidRDefault="002B758C" w:rsidP="004A38E5">
            <w:pPr>
              <w:pStyle w:val="TAH"/>
            </w:pPr>
            <w:r w:rsidRPr="003167FF">
              <w:t>Description</w:t>
            </w:r>
          </w:p>
        </w:tc>
      </w:tr>
      <w:tr w:rsidR="002B758C" w:rsidRPr="003167FF" w14:paraId="0F8BAE5D" w14:textId="77777777" w:rsidTr="004A38E5">
        <w:trPr>
          <w:jc w:val="center"/>
        </w:trPr>
        <w:tc>
          <w:tcPr>
            <w:tcW w:w="2880" w:type="dxa"/>
            <w:tcBorders>
              <w:top w:val="single" w:sz="4" w:space="0" w:color="000000"/>
              <w:left w:val="single" w:sz="4" w:space="0" w:color="000000"/>
              <w:bottom w:val="single" w:sz="4" w:space="0" w:color="000000"/>
              <w:right w:val="nil"/>
            </w:tcBorders>
          </w:tcPr>
          <w:p w14:paraId="71D274D6"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31D9176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0628B6C" w14:textId="77777777" w:rsidR="002B758C" w:rsidRPr="003167FF" w:rsidRDefault="002B758C" w:rsidP="004A38E5">
            <w:pPr>
              <w:pStyle w:val="TAL"/>
              <w:rPr>
                <w:lang w:eastAsia="zh-CN"/>
              </w:rPr>
            </w:pPr>
            <w:r w:rsidRPr="003167FF">
              <w:t>Indicates the VAL server identity.</w:t>
            </w:r>
          </w:p>
        </w:tc>
      </w:tr>
      <w:tr w:rsidR="002B758C" w:rsidRPr="003167FF" w14:paraId="0A8A50EB"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ACF0A3"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119888A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3BFA785" w14:textId="77777777" w:rsidR="002B758C" w:rsidRPr="003167FF" w:rsidRDefault="002B758C" w:rsidP="004A38E5">
            <w:pPr>
              <w:pStyle w:val="TAL"/>
              <w:rPr>
                <w:lang w:eastAsia="zh-CN"/>
              </w:rPr>
            </w:pPr>
            <w:r w:rsidRPr="003167FF">
              <w:rPr>
                <w:lang w:eastAsia="zh-CN"/>
              </w:rPr>
              <w:t>List of one or more VAL service area identifiers that shall be updated.</w:t>
            </w:r>
          </w:p>
        </w:tc>
      </w:tr>
      <w:tr w:rsidR="002B758C" w:rsidRPr="003167FF" w14:paraId="5390F2B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74EF24D"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2AB2774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B958EB8" w14:textId="77777777" w:rsidR="002B758C" w:rsidRPr="003167FF" w:rsidRDefault="002B758C" w:rsidP="004A38E5">
            <w:pPr>
              <w:pStyle w:val="TAL"/>
              <w:rPr>
                <w:lang w:eastAsia="zh-CN"/>
              </w:rPr>
            </w:pPr>
            <w:r w:rsidRPr="003167FF">
              <w:rPr>
                <w:lang w:eastAsia="zh-CN"/>
              </w:rPr>
              <w:t>Indicates the VAL service area identifier.</w:t>
            </w:r>
          </w:p>
        </w:tc>
      </w:tr>
      <w:tr w:rsidR="002B758C" w:rsidRPr="003167FF" w14:paraId="4358B6F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ABC80CA" w14:textId="77777777" w:rsidR="002B758C" w:rsidRPr="003167FF" w:rsidRDefault="002B758C" w:rsidP="004A38E5">
            <w:pPr>
              <w:pStyle w:val="TAL"/>
              <w:rPr>
                <w:lang w:eastAsia="zh-CN"/>
              </w:rPr>
            </w:pPr>
            <w:r w:rsidRPr="003167FF">
              <w:rPr>
                <w:lang w:eastAsia="zh-CN"/>
              </w:rPr>
              <w:t>&gt; Geographical locations</w:t>
            </w:r>
          </w:p>
        </w:tc>
        <w:tc>
          <w:tcPr>
            <w:tcW w:w="1440" w:type="dxa"/>
            <w:tcBorders>
              <w:top w:val="single" w:sz="4" w:space="0" w:color="000000"/>
              <w:left w:val="single" w:sz="4" w:space="0" w:color="000000"/>
              <w:bottom w:val="single" w:sz="4" w:space="0" w:color="000000"/>
              <w:right w:val="nil"/>
            </w:tcBorders>
          </w:tcPr>
          <w:p w14:paraId="2CA5C091"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DD945D4" w14:textId="77777777" w:rsidR="002B758C" w:rsidRPr="003167FF" w:rsidRDefault="002B758C" w:rsidP="004A38E5">
            <w:pPr>
              <w:pStyle w:val="TAL"/>
              <w:rPr>
                <w:lang w:eastAsia="zh-CN"/>
              </w:rPr>
            </w:pPr>
            <w:r w:rsidRPr="003167FF">
              <w:rPr>
                <w:lang w:eastAsia="zh-CN"/>
              </w:rPr>
              <w:t>Indicates the list of the updated geographical locations (e.g., the geographical coordinates) corresponding to the VAL service area ID.</w:t>
            </w:r>
          </w:p>
        </w:tc>
      </w:tr>
    </w:tbl>
    <w:p w14:paraId="3D704A18" w14:textId="77777777" w:rsidR="002B758C" w:rsidRPr="003167FF" w:rsidRDefault="002B758C" w:rsidP="002B758C"/>
    <w:p w14:paraId="37A589F4" w14:textId="24124DC8" w:rsidR="002B758C" w:rsidRPr="003167FF" w:rsidRDefault="002B758C" w:rsidP="002B758C">
      <w:pPr>
        <w:pStyle w:val="Heading4"/>
      </w:pPr>
      <w:bookmarkStart w:id="557" w:name="_Toc162885806"/>
      <w:r w:rsidRPr="003167FF">
        <w:t>9.3.2.29</w:t>
      </w:r>
      <w:r w:rsidRPr="003167FF">
        <w:tab/>
      </w:r>
      <w:r w:rsidRPr="00626E7C">
        <w:rPr>
          <w:lang w:eastAsia="zh-CN"/>
        </w:rPr>
        <w:t>VAL service area update response</w:t>
      </w:r>
      <w:bookmarkEnd w:id="557"/>
    </w:p>
    <w:p w14:paraId="64AA1999" w14:textId="3A2F303F" w:rsidR="002B758C" w:rsidRPr="003167FF" w:rsidRDefault="002B758C" w:rsidP="002B758C">
      <w:r w:rsidRPr="003167FF">
        <w:t>Table 9.3.2.29-1 describes the information flow from a location management server to the VAL server for update VAL service area identifiers at the LM server.</w:t>
      </w:r>
    </w:p>
    <w:p w14:paraId="6CA4F91E" w14:textId="701F7744" w:rsidR="002B758C" w:rsidRPr="00626E7C" w:rsidRDefault="002B758C" w:rsidP="002B758C">
      <w:pPr>
        <w:pStyle w:val="TH"/>
      </w:pPr>
      <w:r w:rsidRPr="003167FF">
        <w:t xml:space="preserve">Table 9.3.2.29-1: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64045715"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0FF5DB61"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5EDC5DE"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DCCC73D" w14:textId="77777777" w:rsidR="002B758C" w:rsidRPr="003167FF" w:rsidRDefault="002B758C" w:rsidP="004A38E5">
            <w:pPr>
              <w:pStyle w:val="TAH"/>
            </w:pPr>
            <w:r w:rsidRPr="003167FF">
              <w:t>Description</w:t>
            </w:r>
          </w:p>
        </w:tc>
      </w:tr>
      <w:tr w:rsidR="002B758C" w:rsidRPr="003167FF" w14:paraId="029D615A" w14:textId="77777777" w:rsidTr="004A38E5">
        <w:trPr>
          <w:jc w:val="center"/>
        </w:trPr>
        <w:tc>
          <w:tcPr>
            <w:tcW w:w="2880" w:type="dxa"/>
            <w:tcBorders>
              <w:top w:val="single" w:sz="4" w:space="0" w:color="000000"/>
              <w:left w:val="single" w:sz="4" w:space="0" w:color="000000"/>
              <w:bottom w:val="single" w:sz="4" w:space="0" w:color="000000"/>
              <w:right w:val="nil"/>
            </w:tcBorders>
          </w:tcPr>
          <w:p w14:paraId="158DBE70"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79CF813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89BF89D" w14:textId="77777777" w:rsidR="002B758C" w:rsidRPr="003167FF" w:rsidRDefault="002B758C" w:rsidP="004A38E5">
            <w:pPr>
              <w:pStyle w:val="TAL"/>
            </w:pPr>
            <w:r w:rsidRPr="003167FF">
              <w:rPr>
                <w:lang w:eastAsia="zh-CN"/>
              </w:rPr>
              <w:t>Indicates the success or failure for the operation.</w:t>
            </w:r>
          </w:p>
        </w:tc>
      </w:tr>
      <w:tr w:rsidR="002B758C" w:rsidRPr="003167FF" w14:paraId="672F282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AAC63A7"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7277F315" w14:textId="77777777" w:rsidR="002B758C" w:rsidRPr="003167FF" w:rsidRDefault="002B758C" w:rsidP="004A38E5">
            <w:pPr>
              <w:pStyle w:val="TAC"/>
            </w:pPr>
            <w:r w:rsidRPr="003167FF">
              <w:t>O</w:t>
            </w:r>
          </w:p>
          <w:p w14:paraId="7EB54F4E"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CB06C15" w14:textId="77777777" w:rsidR="002B758C" w:rsidRPr="003167FF" w:rsidRDefault="002B758C" w:rsidP="004A38E5">
            <w:pPr>
              <w:pStyle w:val="TAL"/>
            </w:pPr>
            <w:r w:rsidRPr="003167FF">
              <w:t>Indicates the list of the updated VAL service area identifiers.</w:t>
            </w:r>
          </w:p>
        </w:tc>
      </w:tr>
      <w:tr w:rsidR="002B758C" w:rsidRPr="003167FF" w14:paraId="4C631E4D"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239DA2"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update VAL service area identifier(s) is successful</w:t>
            </w:r>
            <w:r w:rsidRPr="00626E7C">
              <w:rPr>
                <w:lang w:eastAsia="zh-CN"/>
              </w:rPr>
              <w:t>.</w:t>
            </w:r>
          </w:p>
        </w:tc>
      </w:tr>
    </w:tbl>
    <w:p w14:paraId="118E50A2" w14:textId="77777777" w:rsidR="002B758C" w:rsidRPr="003167FF" w:rsidRDefault="002B758C" w:rsidP="002B758C"/>
    <w:p w14:paraId="1A2FAF1E" w14:textId="3E857C08" w:rsidR="002B758C" w:rsidRPr="003167FF" w:rsidRDefault="002B758C" w:rsidP="002B758C">
      <w:pPr>
        <w:pStyle w:val="Heading4"/>
      </w:pPr>
      <w:bookmarkStart w:id="558" w:name="_Toc162885807"/>
      <w:r w:rsidRPr="003167FF">
        <w:t>9.3.2.30</w:t>
      </w:r>
      <w:r w:rsidRPr="003167FF">
        <w:tab/>
      </w:r>
      <w:r w:rsidRPr="00626E7C">
        <w:rPr>
          <w:lang w:eastAsia="zh-CN"/>
        </w:rPr>
        <w:t>VAL service area delete request</w:t>
      </w:r>
      <w:bookmarkEnd w:id="558"/>
    </w:p>
    <w:p w14:paraId="325DD017" w14:textId="5EF1D231" w:rsidR="002B758C" w:rsidRPr="003167FF" w:rsidRDefault="002B758C" w:rsidP="002B758C">
      <w:r w:rsidRPr="003167FF">
        <w:t>Table 9.3.2.30-1 describes the information flow from a VAL server to a location management for delete VAL service area identifiers at the LM server.</w:t>
      </w:r>
    </w:p>
    <w:p w14:paraId="5404E16B" w14:textId="31BE2DE2" w:rsidR="002B758C" w:rsidRPr="00626E7C" w:rsidRDefault="002B758C" w:rsidP="002B758C">
      <w:pPr>
        <w:pStyle w:val="TH"/>
      </w:pPr>
      <w:r w:rsidRPr="003167FF">
        <w:t>Table 9.3.2.30-1: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2B49F38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A48BAD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33346BF9"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D1F0D30" w14:textId="77777777" w:rsidR="002B758C" w:rsidRPr="003167FF" w:rsidRDefault="002B758C" w:rsidP="004A38E5">
            <w:pPr>
              <w:pStyle w:val="TAH"/>
            </w:pPr>
            <w:r w:rsidRPr="003167FF">
              <w:t>Description</w:t>
            </w:r>
          </w:p>
        </w:tc>
      </w:tr>
      <w:tr w:rsidR="002B758C" w:rsidRPr="003167FF" w14:paraId="56F197FA" w14:textId="77777777" w:rsidTr="004A38E5">
        <w:trPr>
          <w:jc w:val="center"/>
        </w:trPr>
        <w:tc>
          <w:tcPr>
            <w:tcW w:w="2880" w:type="dxa"/>
            <w:tcBorders>
              <w:top w:val="single" w:sz="4" w:space="0" w:color="000000"/>
              <w:left w:val="single" w:sz="4" w:space="0" w:color="000000"/>
              <w:bottom w:val="single" w:sz="4" w:space="0" w:color="000000"/>
              <w:right w:val="nil"/>
            </w:tcBorders>
          </w:tcPr>
          <w:p w14:paraId="4F117802"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6C35D45E"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8210CB6" w14:textId="77777777" w:rsidR="002B758C" w:rsidRPr="003167FF" w:rsidRDefault="002B758C" w:rsidP="004A38E5">
            <w:pPr>
              <w:pStyle w:val="TAL"/>
              <w:rPr>
                <w:lang w:eastAsia="zh-CN"/>
              </w:rPr>
            </w:pPr>
            <w:r w:rsidRPr="003167FF">
              <w:t>Indicates the VAL server identity.</w:t>
            </w:r>
          </w:p>
        </w:tc>
      </w:tr>
      <w:tr w:rsidR="002B758C" w:rsidRPr="003167FF" w14:paraId="6474B8B8" w14:textId="77777777" w:rsidTr="004A38E5">
        <w:trPr>
          <w:jc w:val="center"/>
        </w:trPr>
        <w:tc>
          <w:tcPr>
            <w:tcW w:w="2880" w:type="dxa"/>
            <w:tcBorders>
              <w:top w:val="single" w:sz="4" w:space="0" w:color="000000"/>
              <w:left w:val="single" w:sz="4" w:space="0" w:color="000000"/>
              <w:bottom w:val="single" w:sz="4" w:space="0" w:color="000000"/>
              <w:right w:val="nil"/>
            </w:tcBorders>
          </w:tcPr>
          <w:p w14:paraId="0D604750" w14:textId="77777777" w:rsidR="002B758C" w:rsidRPr="003167FF" w:rsidRDefault="002B758C" w:rsidP="004A38E5">
            <w:pPr>
              <w:pStyle w:val="TAL"/>
              <w:rPr>
                <w:lang w:eastAsia="zh-CN"/>
              </w:rPr>
            </w:pPr>
            <w:r w:rsidRPr="003167FF">
              <w:rPr>
                <w:lang w:eastAsia="zh-CN"/>
              </w:rPr>
              <w:t>List of VAL service IDs</w:t>
            </w:r>
          </w:p>
        </w:tc>
        <w:tc>
          <w:tcPr>
            <w:tcW w:w="1440" w:type="dxa"/>
            <w:tcBorders>
              <w:top w:val="single" w:sz="4" w:space="0" w:color="000000"/>
              <w:left w:val="single" w:sz="4" w:space="0" w:color="000000"/>
              <w:bottom w:val="single" w:sz="4" w:space="0" w:color="000000"/>
              <w:right w:val="nil"/>
            </w:tcBorders>
          </w:tcPr>
          <w:p w14:paraId="419C7458"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A283B39" w14:textId="77777777" w:rsidR="002B758C" w:rsidRPr="003167FF" w:rsidRDefault="002B758C" w:rsidP="004A38E5">
            <w:pPr>
              <w:pStyle w:val="TAL"/>
              <w:rPr>
                <w:lang w:eastAsia="zh-CN"/>
              </w:rPr>
            </w:pPr>
            <w:r w:rsidRPr="003167FF">
              <w:rPr>
                <w:lang w:eastAsia="zh-CN"/>
              </w:rPr>
              <w:t>List of one or more VAL service area identifiers that shall be deleted.</w:t>
            </w:r>
          </w:p>
        </w:tc>
      </w:tr>
    </w:tbl>
    <w:p w14:paraId="6CDF61D4" w14:textId="77777777" w:rsidR="002B758C" w:rsidRPr="003167FF" w:rsidRDefault="002B758C" w:rsidP="002B758C"/>
    <w:p w14:paraId="376809C4" w14:textId="4A0A176E" w:rsidR="002B758C" w:rsidRPr="003167FF" w:rsidRDefault="002B758C" w:rsidP="002B758C">
      <w:pPr>
        <w:pStyle w:val="Heading4"/>
      </w:pPr>
      <w:bookmarkStart w:id="559" w:name="_Toc162885808"/>
      <w:r w:rsidRPr="003167FF">
        <w:t>9.3.2.31</w:t>
      </w:r>
      <w:r w:rsidRPr="003167FF">
        <w:tab/>
      </w:r>
      <w:r w:rsidRPr="00626E7C">
        <w:rPr>
          <w:lang w:eastAsia="zh-CN"/>
        </w:rPr>
        <w:t>VAL service area delete response</w:t>
      </w:r>
      <w:bookmarkEnd w:id="559"/>
    </w:p>
    <w:p w14:paraId="2D4B7700" w14:textId="4C9B9F40" w:rsidR="002B758C" w:rsidRPr="003167FF" w:rsidRDefault="002B758C" w:rsidP="002B758C">
      <w:r w:rsidRPr="003167FF">
        <w:t>Table 9.3.2.31-1 describes the information flow from a location management server to the VAL server for delete VAL service area identifiers at the LM server.</w:t>
      </w:r>
    </w:p>
    <w:p w14:paraId="432109D3" w14:textId="58493E21" w:rsidR="002B758C" w:rsidRPr="00626E7C" w:rsidRDefault="002B758C" w:rsidP="002B758C">
      <w:pPr>
        <w:pStyle w:val="TH"/>
      </w:pPr>
      <w:r w:rsidRPr="003167FF">
        <w:t xml:space="preserve">Table 9.3.2.31-1: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1DBD27FC"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582C0C9"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42AD6C1"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D8DFE" w14:textId="77777777" w:rsidR="002B758C" w:rsidRPr="003167FF" w:rsidRDefault="002B758C" w:rsidP="004A38E5">
            <w:pPr>
              <w:pStyle w:val="TAH"/>
            </w:pPr>
            <w:r w:rsidRPr="003167FF">
              <w:t>Description</w:t>
            </w:r>
          </w:p>
        </w:tc>
      </w:tr>
      <w:tr w:rsidR="002B758C" w:rsidRPr="003167FF" w14:paraId="59DB131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B3B8CC"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15C56A8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194F07F" w14:textId="77777777" w:rsidR="002B758C" w:rsidRPr="003167FF" w:rsidRDefault="002B758C" w:rsidP="004A38E5">
            <w:pPr>
              <w:pStyle w:val="TAL"/>
            </w:pPr>
            <w:r w:rsidRPr="003167FF">
              <w:rPr>
                <w:lang w:eastAsia="zh-CN"/>
              </w:rPr>
              <w:t>Indicates the success or failure for the operation.</w:t>
            </w:r>
          </w:p>
        </w:tc>
      </w:tr>
      <w:tr w:rsidR="002B758C" w:rsidRPr="003167FF" w14:paraId="5E491D3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4478938D"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60C17085" w14:textId="77777777" w:rsidR="002B758C" w:rsidRPr="003167FF" w:rsidRDefault="002B758C" w:rsidP="004A38E5">
            <w:pPr>
              <w:pStyle w:val="TAC"/>
            </w:pPr>
            <w:r w:rsidRPr="003167FF">
              <w:t>O</w:t>
            </w:r>
          </w:p>
          <w:p w14:paraId="78069885"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30163056" w14:textId="77777777" w:rsidR="002B758C" w:rsidRPr="003167FF" w:rsidRDefault="002B758C" w:rsidP="004A38E5">
            <w:pPr>
              <w:pStyle w:val="TAL"/>
            </w:pPr>
            <w:r w:rsidRPr="003167FF">
              <w:t>Indicates the list of the deleted VAL service area identifiers.</w:t>
            </w:r>
          </w:p>
        </w:tc>
      </w:tr>
      <w:tr w:rsidR="002B758C" w:rsidRPr="003167FF" w14:paraId="1CECC28B"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5F1EBB8"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delete VAL service area identifier(s) is successful</w:t>
            </w:r>
            <w:r w:rsidRPr="00626E7C">
              <w:rPr>
                <w:lang w:eastAsia="zh-CN"/>
              </w:rPr>
              <w:t>.</w:t>
            </w:r>
          </w:p>
        </w:tc>
      </w:tr>
    </w:tbl>
    <w:p w14:paraId="786CA529" w14:textId="77777777" w:rsidR="002B758C" w:rsidRPr="003167FF" w:rsidRDefault="002B758C" w:rsidP="00626E7C"/>
    <w:p w14:paraId="34028498" w14:textId="2FE54DEF" w:rsidR="003167FF" w:rsidRPr="003167FF" w:rsidRDefault="003167FF" w:rsidP="003167FF">
      <w:pPr>
        <w:pStyle w:val="Heading4"/>
      </w:pPr>
      <w:bookmarkStart w:id="560" w:name="_Toc162885809"/>
      <w:r w:rsidRPr="003167FF">
        <w:rPr>
          <w:lang w:eastAsia="zh-CN"/>
        </w:rPr>
        <w:t>9.3</w:t>
      </w:r>
      <w:r w:rsidRPr="003167FF">
        <w:t>.2.</w:t>
      </w:r>
      <w:r w:rsidRPr="003167FF">
        <w:rPr>
          <w:lang w:eastAsia="zh-CN"/>
        </w:rPr>
        <w:t>32</w:t>
      </w:r>
      <w:r w:rsidRPr="003167FF">
        <w:tab/>
        <w:t xml:space="preserve">Location information </w:t>
      </w:r>
      <w:r w:rsidRPr="003167FF">
        <w:rPr>
          <w:lang w:eastAsia="zh-CN"/>
        </w:rPr>
        <w:t>un</w:t>
      </w:r>
      <w:r w:rsidRPr="003167FF">
        <w:t>subscri</w:t>
      </w:r>
      <w:r w:rsidRPr="003167FF">
        <w:rPr>
          <w:lang w:eastAsia="zh-CN"/>
        </w:rPr>
        <w:t>be</w:t>
      </w:r>
      <w:r w:rsidRPr="003167FF">
        <w:t xml:space="preserve"> request</w:t>
      </w:r>
      <w:bookmarkEnd w:id="560"/>
    </w:p>
    <w:p w14:paraId="5FA579C8" w14:textId="5232D1F3"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.32-1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unsubscribe request.</w:t>
      </w:r>
    </w:p>
    <w:p w14:paraId="6A3DE132" w14:textId="53AB5F50" w:rsidR="003167FF" w:rsidRPr="003167FF" w:rsidRDefault="003167FF" w:rsidP="003167FF">
      <w:pPr>
        <w:pStyle w:val="TH"/>
        <w:rPr>
          <w:lang w:eastAsia="zh-CN"/>
        </w:rPr>
      </w:pPr>
      <w:bookmarkStart w:id="561" w:name="OLE_LINK40"/>
      <w:bookmarkStart w:id="562" w:name="OLE_LINK41"/>
      <w:bookmarkStart w:id="563" w:name="OLE_LINK44"/>
      <w:r w:rsidRPr="003167FF">
        <w:t>Table </w:t>
      </w:r>
      <w:r w:rsidRPr="003167FF">
        <w:rPr>
          <w:lang w:eastAsia="zh-CN"/>
        </w:rPr>
        <w:t>9.3</w:t>
      </w:r>
      <w:r w:rsidRPr="003167FF">
        <w:t>.2.</w:t>
      </w:r>
      <w:r w:rsidRPr="003167FF">
        <w:rPr>
          <w:lang w:eastAsia="zh-CN"/>
        </w:rPr>
        <w:t>32</w:t>
      </w:r>
      <w:r w:rsidRPr="003167FF">
        <w:t xml:space="preserve">-1: Location </w:t>
      </w:r>
      <w:r w:rsidRPr="003167FF">
        <w:rPr>
          <w:lang w:eastAsia="zh-CN"/>
        </w:rPr>
        <w:t>information</w:t>
      </w:r>
      <w:r w:rsidRPr="003167FF">
        <w:t xml:space="preserve"> </w:t>
      </w:r>
      <w:r w:rsidRPr="003167FF">
        <w:rPr>
          <w:lang w:eastAsia="zh-CN"/>
        </w:rPr>
        <w:t>unsubscribe 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0E8D606"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2F51873"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FB7D315"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A29CEA0" w14:textId="77777777" w:rsidR="003167FF" w:rsidRPr="003167FF" w:rsidRDefault="003167FF" w:rsidP="00E0690D">
            <w:pPr>
              <w:pStyle w:val="TAH"/>
            </w:pPr>
            <w:r w:rsidRPr="003167FF">
              <w:t>Description</w:t>
            </w:r>
          </w:p>
        </w:tc>
      </w:tr>
      <w:tr w:rsidR="003167FF" w:rsidRPr="003167FF" w14:paraId="49CA2F5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F676E6E" w14:textId="77777777" w:rsidR="003167FF" w:rsidRPr="003167FF" w:rsidRDefault="003167FF" w:rsidP="00E0690D">
            <w:pPr>
              <w:pStyle w:val="TAL"/>
              <w:rPr>
                <w:rFonts w:eastAsia="SimSun"/>
                <w:lang w:eastAsia="zh-CN"/>
              </w:rPr>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6E047263"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A526B1" w14:textId="77777777" w:rsidR="003167FF" w:rsidRPr="003167FF" w:rsidRDefault="003167FF" w:rsidP="00E0690D">
            <w:pPr>
              <w:pStyle w:val="TAL"/>
              <w:rPr>
                <w:rFonts w:eastAsia="SimSun"/>
                <w:lang w:eastAsia="zh-CN"/>
              </w:rPr>
            </w:pPr>
            <w:r w:rsidRPr="003167FF">
              <w:t xml:space="preserve">Identity of the </w:t>
            </w:r>
            <w:r w:rsidRPr="003167FF">
              <w:rPr>
                <w:szCs w:val="18"/>
              </w:rPr>
              <w:t>VAL server</w:t>
            </w:r>
            <w:r w:rsidRPr="003167FF">
              <w:t xml:space="preserve"> or VAL UE</w:t>
            </w:r>
            <w:r w:rsidRPr="003167FF">
              <w:rPr>
                <w:rFonts w:eastAsia="SimSun"/>
                <w:lang w:eastAsia="zh-CN"/>
              </w:rPr>
              <w:t xml:space="preserve">’s requesting ID. </w:t>
            </w:r>
          </w:p>
        </w:tc>
      </w:tr>
      <w:bookmarkEnd w:id="561"/>
      <w:bookmarkEnd w:id="562"/>
      <w:bookmarkEnd w:id="563"/>
    </w:tbl>
    <w:p w14:paraId="6C86EAAE" w14:textId="77777777" w:rsidR="003167FF" w:rsidRPr="003167FF" w:rsidRDefault="003167FF" w:rsidP="003167FF">
      <w:pPr>
        <w:rPr>
          <w:rFonts w:eastAsia="SimSun"/>
          <w:lang w:eastAsia="zh-CN"/>
        </w:rPr>
      </w:pPr>
    </w:p>
    <w:p w14:paraId="0EE5F965" w14:textId="3E7B7007" w:rsidR="003167FF" w:rsidRPr="003167FF" w:rsidRDefault="003167FF" w:rsidP="003167FF">
      <w:pPr>
        <w:pStyle w:val="Heading4"/>
      </w:pPr>
      <w:bookmarkStart w:id="564" w:name="_Toc162885810"/>
      <w:r w:rsidRPr="003167FF">
        <w:rPr>
          <w:lang w:eastAsia="zh-CN"/>
        </w:rPr>
        <w:t>9.3</w:t>
      </w:r>
      <w:r w:rsidRPr="003167FF">
        <w:t>.2.</w:t>
      </w:r>
      <w:r w:rsidRPr="003167FF">
        <w:rPr>
          <w:lang w:eastAsia="zh-CN"/>
        </w:rPr>
        <w:t>33</w:t>
      </w:r>
      <w:r w:rsidRPr="003167FF">
        <w:tab/>
        <w:t xml:space="preserve">Location information </w:t>
      </w:r>
      <w:r w:rsidRPr="003167FF">
        <w:rPr>
          <w:lang w:eastAsia="zh-CN"/>
        </w:rPr>
        <w:t>unsubscribe</w:t>
      </w:r>
      <w:r w:rsidRPr="003167FF">
        <w:t xml:space="preserve"> response</w:t>
      </w:r>
      <w:bookmarkEnd w:id="564"/>
    </w:p>
    <w:p w14:paraId="279D45A0" w14:textId="642BCADD"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.33-1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unsubscribe response.</w:t>
      </w:r>
    </w:p>
    <w:p w14:paraId="5784CBDD" w14:textId="10596E09" w:rsidR="003167FF" w:rsidRPr="003167FF" w:rsidRDefault="003167FF" w:rsidP="003167FF">
      <w:pPr>
        <w:pStyle w:val="TH"/>
        <w:rPr>
          <w:lang w:eastAsia="zh-CN"/>
        </w:rPr>
      </w:pPr>
      <w:r w:rsidRPr="003167FF">
        <w:t>Table </w:t>
      </w:r>
      <w:r w:rsidRPr="003167FF">
        <w:rPr>
          <w:lang w:eastAsia="zh-CN"/>
        </w:rPr>
        <w:t>9.3</w:t>
      </w:r>
      <w:r w:rsidRPr="003167FF">
        <w:t>.2.</w:t>
      </w:r>
      <w:r w:rsidRPr="003167FF">
        <w:rPr>
          <w:lang w:eastAsia="zh-CN"/>
        </w:rPr>
        <w:t>33</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21D8C8B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C8DB4BB"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35B1C7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95EB87F" w14:textId="77777777" w:rsidR="003167FF" w:rsidRPr="003167FF" w:rsidRDefault="003167FF" w:rsidP="00E0690D">
            <w:pPr>
              <w:pStyle w:val="TAH"/>
            </w:pPr>
            <w:r w:rsidRPr="003167FF">
              <w:t>Description</w:t>
            </w:r>
          </w:p>
        </w:tc>
      </w:tr>
      <w:tr w:rsidR="003167FF" w:rsidRPr="003167FF" w14:paraId="3B1D757E"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499C405" w14:textId="77777777" w:rsidR="003167FF" w:rsidRPr="003167FF" w:rsidRDefault="003167FF" w:rsidP="00E0690D">
            <w:pPr>
              <w:pStyle w:val="TAL"/>
            </w:pPr>
            <w:r w:rsidRPr="003167FF">
              <w:rPr>
                <w:rFonts w:eastAsia="SimSun"/>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6A01A09F"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5B7BE56D"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w:t>
            </w:r>
            <w:r w:rsidRPr="003167FF">
              <w:rPr>
                <w:lang w:eastAsia="zh-CN"/>
              </w:rPr>
              <w:t>subscri</w:t>
            </w:r>
            <w:r w:rsidRPr="003167FF">
              <w:rPr>
                <w:rFonts w:eastAsia="SimSun"/>
                <w:lang w:eastAsia="zh-CN"/>
              </w:rPr>
              <w:t>be</w:t>
            </w:r>
            <w:r w:rsidRPr="003167FF">
              <w:rPr>
                <w:lang w:eastAsia="zh-CN"/>
              </w:rPr>
              <w:t xml:space="preserve"> </w:t>
            </w:r>
            <w:r w:rsidRPr="003167FF">
              <w:rPr>
                <w:rFonts w:eastAsia="SimSun"/>
                <w:lang w:eastAsia="zh-CN"/>
              </w:rPr>
              <w:t xml:space="preserve">request </w:t>
            </w:r>
            <w:r w:rsidRPr="003167FF">
              <w:rPr>
                <w:lang w:eastAsia="zh-CN"/>
              </w:rPr>
              <w:t>result</w:t>
            </w:r>
          </w:p>
        </w:tc>
      </w:tr>
    </w:tbl>
    <w:p w14:paraId="07CFFC48" w14:textId="77777777" w:rsidR="003167FF" w:rsidRPr="003167FF" w:rsidRDefault="003167FF" w:rsidP="00626E7C"/>
    <w:p w14:paraId="4C92D199" w14:textId="4D4F108F" w:rsidR="003167FF" w:rsidRPr="003167FF" w:rsidRDefault="003167FF" w:rsidP="003167FF">
      <w:pPr>
        <w:pStyle w:val="Heading4"/>
      </w:pPr>
      <w:bookmarkStart w:id="565" w:name="_Toc162885811"/>
      <w:r w:rsidRPr="003167FF">
        <w:t>9.3.2.</w:t>
      </w:r>
      <w:r w:rsidRPr="003167FF">
        <w:rPr>
          <w:lang w:eastAsia="zh-CN"/>
        </w:rPr>
        <w:t>34</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equest</w:t>
      </w:r>
      <w:bookmarkEnd w:id="565"/>
    </w:p>
    <w:p w14:paraId="377FAFB4" w14:textId="727E97D7" w:rsidR="003167FF" w:rsidRPr="003167FF" w:rsidRDefault="003167FF" w:rsidP="003167FF">
      <w:r w:rsidRPr="003167FF">
        <w:t>Table 9.3.2.</w:t>
      </w:r>
      <w:r w:rsidRPr="003167FF">
        <w:rPr>
          <w:rFonts w:eastAsia="SimSun"/>
          <w:lang w:eastAsia="zh-CN"/>
        </w:rPr>
        <w:t>34</w:t>
      </w:r>
      <w:r w:rsidRPr="003167FF">
        <w:t xml:space="preserve">-1 describes the information flow from the VAL server to the LM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r w:rsidRPr="003167FF">
        <w:t>.</w:t>
      </w:r>
    </w:p>
    <w:p w14:paraId="38844D0E" w14:textId="6BE8C8B2" w:rsidR="003167FF" w:rsidRPr="003167FF" w:rsidRDefault="003167FF" w:rsidP="003167FF">
      <w:pPr>
        <w:pStyle w:val="TH"/>
        <w:rPr>
          <w:lang w:eastAsia="zh-CN"/>
        </w:rPr>
      </w:pPr>
      <w:r w:rsidRPr="003167FF">
        <w:t>Table 9.3.2.</w:t>
      </w:r>
      <w:r w:rsidRPr="003167FF">
        <w:rPr>
          <w:rFonts w:eastAsia="SimSun"/>
          <w:lang w:eastAsia="zh-CN"/>
        </w:rPr>
        <w:t>34</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4352D5E2"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68CE28F"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5DC64F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190EA0" w14:textId="77777777" w:rsidR="003167FF" w:rsidRPr="003167FF" w:rsidRDefault="003167FF" w:rsidP="00E0690D">
            <w:pPr>
              <w:pStyle w:val="TAH"/>
            </w:pPr>
            <w:r w:rsidRPr="003167FF">
              <w:t>Description</w:t>
            </w:r>
          </w:p>
        </w:tc>
      </w:tr>
      <w:tr w:rsidR="003167FF" w:rsidRPr="003167FF" w14:paraId="65263B7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BE41D0F" w14:textId="77777777" w:rsidR="003167FF" w:rsidRPr="003167FF" w:rsidRDefault="003167FF" w:rsidP="00E0690D">
            <w:pPr>
              <w:pStyle w:val="TAL"/>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593BC01C"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445CF15" w14:textId="77777777" w:rsidR="003167FF" w:rsidRPr="003167FF" w:rsidRDefault="003167FF" w:rsidP="00E0690D">
            <w:pPr>
              <w:pStyle w:val="TAL"/>
            </w:pPr>
            <w:r w:rsidRPr="003167FF">
              <w:t xml:space="preserve">Identity of the </w:t>
            </w:r>
            <w:r w:rsidRPr="003167FF">
              <w:rPr>
                <w:szCs w:val="18"/>
              </w:rPr>
              <w:t>VAL server</w:t>
            </w:r>
            <w:r w:rsidRPr="003167FF">
              <w:rPr>
                <w:rFonts w:eastAsia="SimSun"/>
                <w:lang w:eastAsia="zh-CN"/>
              </w:rPr>
              <w:t xml:space="preserve">’s requesting ID. </w:t>
            </w:r>
          </w:p>
        </w:tc>
      </w:tr>
    </w:tbl>
    <w:p w14:paraId="06C3E7C0" w14:textId="77777777" w:rsidR="003167FF" w:rsidRPr="003167FF" w:rsidRDefault="003167FF" w:rsidP="003167FF"/>
    <w:p w14:paraId="249E67F9" w14:textId="06A65105" w:rsidR="003167FF" w:rsidRPr="003167FF" w:rsidRDefault="003167FF" w:rsidP="003167FF">
      <w:pPr>
        <w:pStyle w:val="Heading4"/>
      </w:pPr>
      <w:bookmarkStart w:id="566" w:name="_Toc162885812"/>
      <w:r w:rsidRPr="003167FF">
        <w:t>9.3.2.</w:t>
      </w:r>
      <w:r w:rsidRPr="003167FF">
        <w:rPr>
          <w:lang w:eastAsia="zh-CN"/>
        </w:rPr>
        <w:t>35</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esponse</w:t>
      </w:r>
      <w:bookmarkEnd w:id="566"/>
    </w:p>
    <w:p w14:paraId="6C079046" w14:textId="1138862A" w:rsidR="003167FF" w:rsidRPr="003167FF" w:rsidRDefault="003167FF" w:rsidP="003167FF">
      <w:r w:rsidRPr="003167FF">
        <w:t>Table 9.3.2.</w:t>
      </w:r>
      <w:r w:rsidRPr="003167FF">
        <w:rPr>
          <w:rFonts w:eastAsia="SimSun"/>
          <w:lang w:eastAsia="zh-CN"/>
        </w:rPr>
        <w:t>35</w:t>
      </w:r>
      <w:r w:rsidRPr="003167FF">
        <w:t xml:space="preserve">-1 describes the information flow from LM server to the VAL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 xml:space="preserve">esponse. </w:t>
      </w:r>
    </w:p>
    <w:p w14:paraId="7936BEF1" w14:textId="5296129F" w:rsidR="003167FF" w:rsidRPr="003167FF" w:rsidRDefault="003167FF" w:rsidP="003167FF">
      <w:pPr>
        <w:pStyle w:val="TH"/>
        <w:rPr>
          <w:lang w:eastAsia="zh-CN"/>
        </w:rPr>
      </w:pPr>
      <w:r w:rsidRPr="003167FF">
        <w:t>Table 9.3.2.</w:t>
      </w:r>
      <w:r w:rsidRPr="003167FF">
        <w:rPr>
          <w:rFonts w:eastAsia="SimSun"/>
          <w:lang w:eastAsia="zh-CN"/>
        </w:rPr>
        <w:t>35</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67C33B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4482AF2"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FA46872"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147B1CA" w14:textId="77777777" w:rsidR="003167FF" w:rsidRPr="003167FF" w:rsidRDefault="003167FF" w:rsidP="00E0690D">
            <w:pPr>
              <w:pStyle w:val="TAH"/>
            </w:pPr>
            <w:r w:rsidRPr="003167FF">
              <w:t>Description</w:t>
            </w:r>
          </w:p>
        </w:tc>
      </w:tr>
      <w:tr w:rsidR="003167FF" w:rsidRPr="003167FF" w14:paraId="096E8D4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5D939E4" w14:textId="77777777" w:rsidR="003167FF" w:rsidRPr="003167FF" w:rsidRDefault="003167FF" w:rsidP="00E0690D">
            <w:pPr>
              <w:pStyle w:val="TAL"/>
            </w:pPr>
            <w:bookmarkStart w:id="567" w:name="OLE_LINK21"/>
            <w:bookmarkStart w:id="568" w:name="OLE_LINK22"/>
            <w:r w:rsidRPr="003167FF">
              <w:rPr>
                <w:rFonts w:eastAsia="SimSun"/>
                <w:lang w:eastAsia="zh-CN"/>
              </w:rPr>
              <w:t>Request</w:t>
            </w:r>
            <w:bookmarkEnd w:id="567"/>
            <w:bookmarkEnd w:id="568"/>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98EC489"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516740A"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unsubscribe request</w:t>
            </w:r>
            <w:r w:rsidRPr="003167FF">
              <w:rPr>
                <w:lang w:eastAsia="zh-CN"/>
              </w:rPr>
              <w:t xml:space="preserve"> result</w:t>
            </w:r>
          </w:p>
        </w:tc>
      </w:tr>
    </w:tbl>
    <w:p w14:paraId="3A48541C" w14:textId="77777777" w:rsidR="003167FF" w:rsidRPr="003167FF" w:rsidRDefault="003167FF" w:rsidP="00626E7C"/>
    <w:p w14:paraId="0E624EAC" w14:textId="0C93FEA4" w:rsidR="00B24721" w:rsidRPr="00F2731B" w:rsidRDefault="00B24721" w:rsidP="00B24721">
      <w:pPr>
        <w:pStyle w:val="Heading4"/>
      </w:pPr>
      <w:bookmarkStart w:id="569" w:name="_Toc162885813"/>
      <w:r w:rsidRPr="00F2731B">
        <w:rPr>
          <w:lang w:eastAsia="zh-CN"/>
        </w:rPr>
        <w:t>9.3</w:t>
      </w:r>
      <w:r>
        <w:t>.2.36</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request</w:t>
      </w:r>
      <w:bookmarkEnd w:id="569"/>
    </w:p>
    <w:p w14:paraId="6C70CD1C" w14:textId="48C7D31C" w:rsidR="00B24721" w:rsidRDefault="00B24721" w:rsidP="00B24721">
      <w:pPr>
        <w:rPr>
          <w:lang w:eastAsia="zh-CN"/>
        </w:rPr>
      </w:pPr>
      <w:r w:rsidRPr="00F2731B">
        <w:t>Table </w:t>
      </w:r>
      <w:r w:rsidRPr="00F2731B">
        <w:rPr>
          <w:lang w:eastAsia="zh-CN"/>
        </w:rPr>
        <w:t>9.3</w:t>
      </w:r>
      <w:r w:rsidRPr="00F2731B">
        <w:t>.2</w:t>
      </w:r>
      <w:r>
        <w:rPr>
          <w:lang w:eastAsia="zh-CN"/>
        </w:rPr>
        <w:t>.36</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update</w:t>
      </w:r>
      <w:r w:rsidRPr="00F2731B">
        <w:t xml:space="preserve"> the </w:t>
      </w:r>
      <w:r w:rsidRPr="009B4D98">
        <w:rPr>
          <w:noProof/>
          <w:lang w:eastAsia="zh-CN"/>
        </w:rPr>
        <w:t>regist</w:t>
      </w:r>
      <w:r>
        <w:rPr>
          <w:rFonts w:hint="eastAsia"/>
          <w:noProof/>
          <w:lang w:eastAsia="zh-CN"/>
        </w:rPr>
        <w:t xml:space="preserve">ered </w:t>
      </w:r>
      <w:r w:rsidRPr="00F2731B">
        <w:t>l</w:t>
      </w:r>
      <w:r>
        <w:t xml:space="preserve">ocation </w:t>
      </w:r>
      <w:r>
        <w:rPr>
          <w:rFonts w:hint="eastAsia"/>
          <w:lang w:eastAsia="zh-CN"/>
        </w:rPr>
        <w:t>service.</w:t>
      </w:r>
    </w:p>
    <w:p w14:paraId="34FAAC0B" w14:textId="006F0CDC" w:rsidR="00B24721" w:rsidRPr="00F2731B" w:rsidRDefault="00B24721" w:rsidP="00626E7C">
      <w:pPr>
        <w:pStyle w:val="TH"/>
        <w:rPr>
          <w:lang w:eastAsia="zh-CN"/>
        </w:rPr>
      </w:pPr>
      <w:r w:rsidRPr="00F2731B">
        <w:t>Table </w:t>
      </w:r>
      <w:r w:rsidRPr="00F2731B">
        <w:rPr>
          <w:lang w:eastAsia="zh-CN"/>
        </w:rPr>
        <w:t>9.3</w:t>
      </w:r>
      <w:r w:rsidRPr="00F2731B">
        <w:rPr>
          <w:lang w:val="en-US"/>
        </w:rPr>
        <w:t>.2</w:t>
      </w:r>
      <w:r w:rsidRPr="00F2731B">
        <w:t>.</w:t>
      </w:r>
      <w:r>
        <w:rPr>
          <w:lang w:eastAsia="zh-CN"/>
        </w:rPr>
        <w:t>36</w:t>
      </w:r>
      <w:r w:rsidRPr="00F2731B">
        <w:t xml:space="preserve">-1: Location </w:t>
      </w:r>
      <w:r>
        <w:rPr>
          <w:rFonts w:hint="eastAsia"/>
          <w:lang w:eastAsia="zh-CN"/>
        </w:rPr>
        <w:t>service</w:t>
      </w:r>
      <w:r w:rsidRPr="00F2731B">
        <w:t xml:space="preserve"> </w:t>
      </w:r>
      <w:r>
        <w:rPr>
          <w:lang w:eastAsia="zh-CN"/>
        </w:rPr>
        <w:t>registration</w:t>
      </w:r>
      <w:r>
        <w:rPr>
          <w:rFonts w:hint="eastAsia"/>
          <w:lang w:eastAsia="zh-CN"/>
        </w:rPr>
        <w:t xml:space="preserve"> update </w:t>
      </w:r>
      <w:r w:rsidRPr="00F2731B">
        <w:t>request</w:t>
      </w:r>
    </w:p>
    <w:tbl>
      <w:tblPr>
        <w:tblW w:w="8640" w:type="dxa"/>
        <w:jc w:val="center"/>
        <w:tblLayout w:type="fixed"/>
        <w:tblLook w:val="04A0" w:firstRow="1" w:lastRow="0" w:firstColumn="1" w:lastColumn="0" w:noHBand="0" w:noVBand="1"/>
      </w:tblPr>
      <w:tblGrid>
        <w:gridCol w:w="2880"/>
        <w:gridCol w:w="1440"/>
        <w:gridCol w:w="4320"/>
      </w:tblGrid>
      <w:tr w:rsidR="00B24721" w14:paraId="19FA188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E79A6F4" w14:textId="3D1D6B31" w:rsidR="00B24721" w:rsidRDefault="00B24721"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C06BB2D" w14:textId="77777777" w:rsidR="00B24721" w:rsidRDefault="00B24721"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094793B4" w14:textId="77777777" w:rsidR="00B24721" w:rsidRDefault="00B24721" w:rsidP="00E0690D">
            <w:pPr>
              <w:pStyle w:val="TAH"/>
            </w:pPr>
            <w:r>
              <w:t>Description</w:t>
            </w:r>
          </w:p>
        </w:tc>
      </w:tr>
      <w:tr w:rsidR="00B24721" w14:paraId="493101D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8B354E" w14:textId="77777777" w:rsidR="00B24721" w:rsidRDefault="00B24721"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3988B166" w14:textId="77777777" w:rsidR="00B24721" w:rsidRDefault="00B24721"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0A7B82" w14:textId="77777777" w:rsidR="00B24721" w:rsidRDefault="00B24721" w:rsidP="00E0690D">
            <w:pPr>
              <w:pStyle w:val="TAL"/>
            </w:pPr>
            <w:r>
              <w:t>Identity of the VAL user or identity of the VAL UE.</w:t>
            </w:r>
          </w:p>
        </w:tc>
      </w:tr>
      <w:tr w:rsidR="00B24721" w14:paraId="75C51A7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781F95B9" w14:textId="77777777" w:rsidR="00B24721" w:rsidRDefault="00B24721" w:rsidP="00E0690D">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6EBFE280"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26131EC" w14:textId="77777777" w:rsidR="00B24721" w:rsidRDefault="00B24721" w:rsidP="00E0690D">
            <w:pPr>
              <w:pStyle w:val="TAL"/>
              <w:rPr>
                <w:lang w:eastAsia="zh-CN"/>
              </w:rPr>
            </w:pPr>
            <w:r>
              <w:t xml:space="preserve">Identity of the VAL service for which the location </w:t>
            </w:r>
            <w:r>
              <w:rPr>
                <w:lang w:eastAsia="zh-CN"/>
              </w:rPr>
              <w:t>service</w:t>
            </w:r>
            <w:r>
              <w:t xml:space="preserve"> is </w:t>
            </w:r>
            <w:r>
              <w:rPr>
                <w:rFonts w:hint="eastAsia"/>
                <w:lang w:eastAsia="zh-CN"/>
              </w:rPr>
              <w:t>updated</w:t>
            </w:r>
            <w:r>
              <w:t>.</w:t>
            </w:r>
          </w:p>
        </w:tc>
      </w:tr>
      <w:tr w:rsidR="00B24721" w14:paraId="1AE6AB3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594A750" w14:textId="77777777" w:rsidR="00B24721" w:rsidRDefault="00B24721" w:rsidP="00E0690D">
            <w:pPr>
              <w:pStyle w:val="TAL"/>
              <w:rPr>
                <w:lang w:eastAsia="zh-CN"/>
              </w:rPr>
            </w:pPr>
            <w:r>
              <w:rPr>
                <w:lang w:eastAsia="zh-CN"/>
              </w:rPr>
              <w:t>Location capability</w:t>
            </w:r>
          </w:p>
        </w:tc>
        <w:tc>
          <w:tcPr>
            <w:tcW w:w="1440" w:type="dxa"/>
            <w:tcBorders>
              <w:top w:val="single" w:sz="4" w:space="0" w:color="000000"/>
              <w:left w:val="single" w:sz="4" w:space="0" w:color="000000"/>
              <w:bottom w:val="single" w:sz="4" w:space="0" w:color="000000"/>
              <w:right w:val="nil"/>
            </w:tcBorders>
            <w:hideMark/>
          </w:tcPr>
          <w:p w14:paraId="52E37384"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D3656B" w14:textId="77777777" w:rsidR="00B24721" w:rsidRDefault="00B24721" w:rsidP="00E0690D">
            <w:pPr>
              <w:pStyle w:val="TAL"/>
            </w:pPr>
            <w:r>
              <w:rPr>
                <w:lang w:eastAsia="zh-CN"/>
              </w:rPr>
              <w:t>The information of location capability of VAL UE</w:t>
            </w:r>
            <w:r>
              <w:t xml:space="preserve"> for which the location service is </w:t>
            </w:r>
            <w:r>
              <w:rPr>
                <w:rFonts w:hint="eastAsia"/>
                <w:lang w:eastAsia="zh-CN"/>
              </w:rPr>
              <w:t>updated</w:t>
            </w:r>
            <w:r>
              <w:t>.</w:t>
            </w:r>
          </w:p>
        </w:tc>
      </w:tr>
      <w:tr w:rsidR="00B24721" w14:paraId="29C3486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E441642" w14:textId="77777777" w:rsidR="00B24721" w:rsidRDefault="00B24721" w:rsidP="00E0690D">
            <w:pPr>
              <w:pStyle w:val="TAL"/>
              <w:rPr>
                <w:lang w:eastAsia="zh-CN"/>
              </w:rPr>
            </w:pPr>
            <w:r>
              <w:rPr>
                <w:lang w:eastAsia="zh-CN"/>
              </w:rPr>
              <w:t>&gt;</w:t>
            </w:r>
            <w:r>
              <w:rPr>
                <w:rFonts w:hint="eastAsia"/>
                <w:lang w:eastAsia="zh-CN"/>
              </w:rPr>
              <w:t xml:space="preserve">Location </w:t>
            </w:r>
            <w:r>
              <w:rPr>
                <w:lang w:eastAsia="zh-CN"/>
              </w:rPr>
              <w:t>access type</w:t>
            </w:r>
          </w:p>
          <w:p w14:paraId="3516A650" w14:textId="5E004D45" w:rsidR="00B24721" w:rsidRDefault="00B24721" w:rsidP="00E0690D">
            <w:pPr>
              <w:pStyle w:val="TAL"/>
              <w:rPr>
                <w:lang w:eastAsia="zh-CN"/>
              </w:rPr>
            </w:pPr>
            <w:r>
              <w:rPr>
                <w:rFonts w:hint="eastAsia"/>
                <w:lang w:eastAsia="zh-CN"/>
              </w:rPr>
              <w:t>(NOTE</w:t>
            </w:r>
            <w:r>
              <w:rPr>
                <w:lang w:eastAsia="zh-CN"/>
              </w:rPr>
              <w:t> </w:t>
            </w:r>
            <w:r>
              <w:rPr>
                <w:rFonts w:hint="eastAsia"/>
                <w:lang w:eastAsia="zh-CN"/>
              </w:rPr>
              <w:t>2)</w:t>
            </w:r>
          </w:p>
        </w:tc>
        <w:tc>
          <w:tcPr>
            <w:tcW w:w="1440" w:type="dxa"/>
            <w:tcBorders>
              <w:top w:val="single" w:sz="4" w:space="0" w:color="000000"/>
              <w:left w:val="single" w:sz="4" w:space="0" w:color="000000"/>
              <w:bottom w:val="single" w:sz="4" w:space="0" w:color="000000"/>
              <w:right w:val="nil"/>
            </w:tcBorders>
            <w:hideMark/>
          </w:tcPr>
          <w:p w14:paraId="40F717B7" w14:textId="77777777" w:rsidR="00B24721" w:rsidRDefault="00B24721" w:rsidP="00E0690D">
            <w:pPr>
              <w:pStyle w:val="TAC"/>
              <w:rPr>
                <w:lang w:eastAsia="zh-CN"/>
              </w:rPr>
            </w:pPr>
            <w:r>
              <w:t>O</w:t>
            </w:r>
          </w:p>
          <w:p w14:paraId="62559A59" w14:textId="67C78B48"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090F447E" w14:textId="77777777" w:rsidR="00B24721" w:rsidRDefault="00B24721" w:rsidP="00E0690D">
            <w:pPr>
              <w:pStyle w:val="TAL"/>
              <w:rPr>
                <w:lang w:eastAsia="zh-CN"/>
              </w:rPr>
            </w:pPr>
            <w:r>
              <w:t>Identi</w:t>
            </w:r>
            <w:r>
              <w:rPr>
                <w:rFonts w:hint="eastAsia"/>
                <w:lang w:eastAsia="zh-CN"/>
              </w:rPr>
              <w:t>fies</w:t>
            </w:r>
            <w:r>
              <w:t xml:space="preserve"> the</w:t>
            </w:r>
            <w:r>
              <w:rPr>
                <w:lang w:eastAsia="zh-CN"/>
              </w:rPr>
              <w:t xml:space="preserve"> </w:t>
            </w:r>
            <w:r>
              <w:rPr>
                <w:rFonts w:hint="eastAsia"/>
                <w:lang w:eastAsia="zh-CN"/>
              </w:rPr>
              <w:t>updated</w:t>
            </w:r>
            <w:r>
              <w:rPr>
                <w:lang w:eastAsia="zh-CN"/>
              </w:rPr>
              <w:t xml:space="preserve"> </w:t>
            </w:r>
            <w:r>
              <w:rPr>
                <w:rFonts w:hint="eastAsia"/>
                <w:lang w:eastAsia="zh-CN"/>
              </w:rPr>
              <w:t xml:space="preserve">location </w:t>
            </w:r>
            <w:r>
              <w:rPr>
                <w:lang w:eastAsia="zh-CN"/>
              </w:rPr>
              <w:t>access type of the VAL UE.</w:t>
            </w:r>
            <w:r>
              <w:rPr>
                <w:rFonts w:hint="eastAsia"/>
                <w:lang w:eastAsia="zh-CN"/>
              </w:rPr>
              <w:t xml:space="preserve"> E</w:t>
            </w:r>
            <w:r w:rsidRPr="009B4D98">
              <w:rPr>
                <w:lang w:eastAsia="zh-CN"/>
              </w:rPr>
              <w:t>.g. as described in TS 23.273[50] and TS 29.572[51].</w:t>
            </w:r>
          </w:p>
        </w:tc>
      </w:tr>
      <w:tr w:rsidR="00B24721" w14:paraId="5E0FC53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3BE4F58" w14:textId="77777777" w:rsidR="00B24721" w:rsidRDefault="00B24721" w:rsidP="00E0690D">
            <w:pPr>
              <w:pStyle w:val="TAL"/>
              <w:rPr>
                <w:lang w:eastAsia="zh-CN"/>
              </w:rPr>
            </w:pPr>
            <w:r>
              <w:rPr>
                <w:lang w:eastAsia="zh-CN"/>
              </w:rPr>
              <w:t>&gt;</w:t>
            </w:r>
            <w:r>
              <w:rPr>
                <w:rFonts w:hint="eastAsia"/>
                <w:lang w:eastAsia="zh-CN"/>
              </w:rPr>
              <w:t>P</w:t>
            </w:r>
            <w:r>
              <w:rPr>
                <w:lang w:eastAsia="zh-CN"/>
              </w:rPr>
              <w:t>ositioning method</w:t>
            </w:r>
          </w:p>
        </w:tc>
        <w:tc>
          <w:tcPr>
            <w:tcW w:w="1440" w:type="dxa"/>
            <w:tcBorders>
              <w:top w:val="single" w:sz="4" w:space="0" w:color="000000"/>
              <w:left w:val="single" w:sz="4" w:space="0" w:color="000000"/>
              <w:bottom w:val="single" w:sz="4" w:space="0" w:color="000000"/>
              <w:right w:val="nil"/>
            </w:tcBorders>
            <w:hideMark/>
          </w:tcPr>
          <w:p w14:paraId="76F6C353" w14:textId="77777777" w:rsidR="00B24721" w:rsidRDefault="00B24721" w:rsidP="00E0690D">
            <w:pPr>
              <w:pStyle w:val="TAC"/>
              <w:rPr>
                <w:lang w:eastAsia="zh-CN"/>
              </w:rPr>
            </w:pPr>
            <w:r>
              <w:t>O</w:t>
            </w:r>
          </w:p>
          <w:p w14:paraId="73B0379E" w14:textId="1C2C0C6B"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4A529AF7" w14:textId="77777777" w:rsidR="00B24721" w:rsidRDefault="00B24721" w:rsidP="00E0690D">
            <w:pPr>
              <w:pStyle w:val="TAL"/>
              <w:rPr>
                <w:lang w:eastAsia="zh-CN"/>
              </w:rPr>
            </w:pPr>
            <w:r>
              <w:t>Identi</w:t>
            </w:r>
            <w:r>
              <w:rPr>
                <w:rFonts w:hint="eastAsia"/>
                <w:lang w:eastAsia="zh-CN"/>
              </w:rPr>
              <w:t>fies</w:t>
            </w:r>
            <w:r>
              <w:t xml:space="preserve"> the </w:t>
            </w:r>
            <w:r>
              <w:rPr>
                <w:rFonts w:hint="eastAsia"/>
                <w:lang w:eastAsia="zh-CN"/>
              </w:rPr>
              <w:t xml:space="preserve">updated </w:t>
            </w:r>
            <w:r>
              <w:rPr>
                <w:lang w:eastAsia="zh-CN"/>
              </w:rPr>
              <w:t>positioning methods of the VAL UE.</w:t>
            </w:r>
            <w:r>
              <w:rPr>
                <w:rFonts w:hint="eastAsia"/>
                <w:lang w:eastAsia="zh-CN"/>
              </w:rPr>
              <w:t xml:space="preserve"> E</w:t>
            </w:r>
            <w:r w:rsidRPr="009B4D98">
              <w:rPr>
                <w:lang w:eastAsia="zh-CN"/>
              </w:rPr>
              <w:t>.g. as described in TS 23.273[50] and TS 29.572[51].</w:t>
            </w:r>
          </w:p>
        </w:tc>
      </w:tr>
      <w:tr w:rsidR="00B24721" w14:paraId="2CD91D79"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E0E378F" w14:textId="1CC6888B" w:rsidR="00B24721" w:rsidRDefault="00B24721" w:rsidP="00626E7C">
            <w:pPr>
              <w:pStyle w:val="TAN"/>
              <w:rPr>
                <w:lang w:eastAsia="zh-CN"/>
              </w:rPr>
            </w:pPr>
            <w:r>
              <w:rPr>
                <w:rFonts w:hint="eastAsia"/>
                <w:lang w:eastAsia="zh-CN"/>
              </w:rPr>
              <w:t>NOTE</w:t>
            </w:r>
            <w:r>
              <w:rPr>
                <w:lang w:eastAsia="zh-CN"/>
              </w:rPr>
              <w:t> </w:t>
            </w:r>
            <w:r>
              <w:rPr>
                <w:rFonts w:hint="eastAsia"/>
                <w:lang w:eastAsia="zh-CN"/>
              </w:rPr>
              <w:t>1:</w:t>
            </w:r>
            <w:r>
              <w:rPr>
                <w:lang w:eastAsia="zh-CN"/>
              </w:rPr>
              <w:tab/>
            </w:r>
            <w:r>
              <w:t>At least one of these rows shall be present.</w:t>
            </w:r>
          </w:p>
          <w:p w14:paraId="22763B99" w14:textId="6B51C08E" w:rsidR="00B24721" w:rsidRPr="00D21D39" w:rsidRDefault="00B24721" w:rsidP="00B24721">
            <w:pPr>
              <w:pStyle w:val="TAN"/>
              <w:rPr>
                <w:lang w:eastAsia="zh-CN"/>
              </w:rPr>
            </w:pPr>
            <w:r>
              <w:rPr>
                <w:rFonts w:hint="eastAsia"/>
                <w:lang w:eastAsia="zh-CN"/>
              </w:rPr>
              <w:t>NOTE</w:t>
            </w:r>
            <w:r>
              <w:rPr>
                <w:lang w:eastAsia="zh-CN"/>
              </w:rPr>
              <w:t> </w:t>
            </w:r>
            <w:r>
              <w:rPr>
                <w:rFonts w:hint="eastAsia"/>
                <w:lang w:eastAsia="zh-CN"/>
              </w:rPr>
              <w:t>2:</w:t>
            </w:r>
            <w:r>
              <w:rPr>
                <w:lang w:eastAsia="zh-CN"/>
              </w:rPr>
              <w:tab/>
            </w:r>
            <w:r w:rsidRPr="00D21D39">
              <w:rPr>
                <w:rFonts w:hint="eastAsia"/>
                <w:lang w:eastAsia="zh-CN"/>
              </w:rPr>
              <w:t>The n</w:t>
            </w:r>
            <w:r w:rsidRPr="00D21D39">
              <w:rPr>
                <w:lang w:eastAsia="zh-CN"/>
              </w:rPr>
              <w:t xml:space="preserve">on-3GPP access </w:t>
            </w:r>
            <w:r w:rsidRPr="00D21D39">
              <w:rPr>
                <w:rFonts w:hint="eastAsia"/>
                <w:lang w:eastAsia="zh-CN"/>
              </w:rPr>
              <w:t xml:space="preserve">as defined in </w:t>
            </w:r>
            <w:r>
              <w:rPr>
                <w:rFonts w:hint="eastAsia"/>
                <w:lang w:eastAsia="zh-CN"/>
              </w:rPr>
              <w:t xml:space="preserve">TS </w:t>
            </w:r>
            <w:r>
              <w:rPr>
                <w:lang w:eastAsia="zh-CN"/>
              </w:rPr>
              <w:t>23.273[50] and TS 29.572</w:t>
            </w:r>
            <w:r w:rsidRPr="000F059F">
              <w:rPr>
                <w:lang w:eastAsia="zh-CN"/>
              </w:rPr>
              <w:t>[51]</w:t>
            </w:r>
            <w:r>
              <w:rPr>
                <w:rFonts w:hint="eastAsia"/>
                <w:lang w:eastAsia="zh-CN"/>
              </w:rPr>
              <w:t xml:space="preserve"> is out of scope of </w:t>
            </w:r>
            <w:r>
              <w:rPr>
                <w:lang w:eastAsia="zh-CN"/>
              </w:rPr>
              <w:t>the present specification</w:t>
            </w:r>
            <w:r w:rsidRPr="00D21D39">
              <w:rPr>
                <w:lang w:eastAsia="zh-CN"/>
              </w:rPr>
              <w:t>.</w:t>
            </w:r>
          </w:p>
        </w:tc>
      </w:tr>
    </w:tbl>
    <w:p w14:paraId="4EFC300A" w14:textId="77777777" w:rsidR="00B24721" w:rsidRDefault="00B24721" w:rsidP="00626E7C">
      <w:pPr>
        <w:rPr>
          <w:lang w:eastAsia="zh-CN"/>
        </w:rPr>
      </w:pPr>
    </w:p>
    <w:p w14:paraId="09AF5831" w14:textId="6D6E72E1" w:rsidR="00B24721" w:rsidRPr="00F2731B" w:rsidRDefault="00B24721" w:rsidP="00B24721">
      <w:pPr>
        <w:pStyle w:val="Heading4"/>
        <w:rPr>
          <w:lang w:eastAsia="zh-CN"/>
        </w:rPr>
      </w:pPr>
      <w:bookmarkStart w:id="570" w:name="_Toc162885814"/>
      <w:r w:rsidRPr="00F2731B">
        <w:rPr>
          <w:lang w:eastAsia="zh-CN"/>
        </w:rPr>
        <w:t>9.3</w:t>
      </w:r>
      <w:r>
        <w:t>.2.</w:t>
      </w:r>
      <w:r>
        <w:rPr>
          <w:lang w:eastAsia="zh-CN"/>
        </w:rPr>
        <w:t>37</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w:t>
      </w:r>
      <w:r>
        <w:rPr>
          <w:rFonts w:hint="eastAsia"/>
          <w:lang w:eastAsia="zh-CN"/>
        </w:rPr>
        <w:t>sponse</w:t>
      </w:r>
      <w:bookmarkEnd w:id="570"/>
    </w:p>
    <w:p w14:paraId="26D70AFF" w14:textId="07D024BD" w:rsidR="00B24721" w:rsidRPr="00F2731B" w:rsidRDefault="00B24721" w:rsidP="00B24721">
      <w:pPr>
        <w:rPr>
          <w:lang w:eastAsia="zh-CN"/>
        </w:rPr>
      </w:pPr>
      <w:r w:rsidRPr="00F2731B">
        <w:t>Table </w:t>
      </w:r>
      <w:r w:rsidRPr="00F2731B">
        <w:rPr>
          <w:lang w:eastAsia="zh-CN"/>
        </w:rPr>
        <w:t>9.3</w:t>
      </w:r>
      <w:r w:rsidRPr="00F2731B">
        <w:t>.2</w:t>
      </w:r>
      <w:r>
        <w:rPr>
          <w:lang w:eastAsia="zh-CN"/>
        </w:rPr>
        <w:t>.37</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w:t>
      </w:r>
      <w:r w:rsidRPr="009B4D98">
        <w:rPr>
          <w:noProof/>
          <w:lang w:eastAsia="zh-CN"/>
        </w:rPr>
        <w:t>registration</w:t>
      </w:r>
      <w:r>
        <w:rPr>
          <w:rFonts w:hint="eastAsia"/>
          <w:lang w:eastAsia="zh-CN"/>
        </w:rPr>
        <w:t xml:space="preserve"> update response.</w:t>
      </w:r>
    </w:p>
    <w:p w14:paraId="22CD9F25" w14:textId="279D2908" w:rsidR="00B24721" w:rsidRPr="00F2731B" w:rsidRDefault="00B24721" w:rsidP="00B24721">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37</w:t>
      </w:r>
      <w:r>
        <w:t>-</w:t>
      </w:r>
      <w:r>
        <w:rPr>
          <w:rFonts w:hint="eastAsia"/>
          <w:lang w:eastAsia="zh-CN"/>
        </w:rPr>
        <w:t>1</w:t>
      </w:r>
      <w:r w:rsidRPr="00F2731B">
        <w:t xml:space="preserve">: Location </w:t>
      </w:r>
      <w:r>
        <w:rPr>
          <w:rFonts w:hint="eastAsia"/>
          <w:lang w:eastAsia="zh-CN"/>
        </w:rPr>
        <w:t>service</w:t>
      </w:r>
      <w:r w:rsidRPr="00F2731B">
        <w:t xml:space="preserve"> </w:t>
      </w:r>
      <w:r>
        <w:rPr>
          <w:lang w:eastAsia="zh-CN"/>
        </w:rPr>
        <w:t>registration</w:t>
      </w:r>
      <w:r>
        <w:rPr>
          <w:rFonts w:hint="eastAsia"/>
          <w:lang w:eastAsia="zh-CN"/>
        </w:rPr>
        <w:t xml:space="preserve"> update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B24721" w:rsidRPr="00F2731B" w14:paraId="1B390D40"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5F255C" w14:textId="77777777" w:rsidR="00B24721" w:rsidRPr="00F2731B" w:rsidRDefault="00B24721"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E2908DF" w14:textId="77777777" w:rsidR="00B24721" w:rsidRPr="00F2731B" w:rsidRDefault="00B24721"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4633AC" w14:textId="77777777" w:rsidR="00B24721" w:rsidRPr="00F2731B" w:rsidRDefault="00B24721" w:rsidP="00E0690D">
            <w:pPr>
              <w:pStyle w:val="TAH"/>
            </w:pPr>
            <w:r w:rsidRPr="00F2731B">
              <w:t>Description</w:t>
            </w:r>
          </w:p>
        </w:tc>
      </w:tr>
      <w:tr w:rsidR="00B24721" w:rsidRPr="00F2731B" w14:paraId="320DE9FF"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6BE19D4" w14:textId="77777777" w:rsidR="00B24721" w:rsidRPr="00F2731B" w:rsidRDefault="00B24721" w:rsidP="00E0690D">
            <w:pPr>
              <w:pStyle w:val="TAL"/>
              <w:rPr>
                <w:lang w:eastAsia="zh-CN"/>
              </w:rPr>
            </w:pPr>
            <w:r>
              <w:rPr>
                <w:rFonts w:hint="eastAsia"/>
                <w:lang w:eastAsia="zh-CN"/>
              </w:rPr>
              <w:t>Update status</w:t>
            </w:r>
          </w:p>
        </w:tc>
        <w:tc>
          <w:tcPr>
            <w:tcW w:w="1440" w:type="dxa"/>
            <w:tcBorders>
              <w:top w:val="single" w:sz="4" w:space="0" w:color="000000"/>
              <w:left w:val="single" w:sz="4" w:space="0" w:color="000000"/>
              <w:bottom w:val="single" w:sz="4" w:space="0" w:color="000000"/>
            </w:tcBorders>
            <w:shd w:val="clear" w:color="auto" w:fill="auto"/>
          </w:tcPr>
          <w:p w14:paraId="75F1C217" w14:textId="77777777" w:rsidR="00B24721" w:rsidRPr="00F2731B" w:rsidRDefault="00B24721"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FD1BB" w14:textId="77777777" w:rsidR="00B24721" w:rsidRPr="00F2731B" w:rsidRDefault="00B24721" w:rsidP="00E0690D">
            <w:pPr>
              <w:pStyle w:val="TAL"/>
              <w:rPr>
                <w:lang w:eastAsia="zh-CN"/>
              </w:rPr>
            </w:pPr>
            <w:r>
              <w:rPr>
                <w:lang w:eastAsia="zh-CN"/>
              </w:rPr>
              <w:t>I</w:t>
            </w:r>
            <w:r>
              <w:rPr>
                <w:rFonts w:hint="eastAsia"/>
                <w:lang w:eastAsia="zh-CN"/>
              </w:rPr>
              <w:t>t indicated the update result.</w:t>
            </w:r>
          </w:p>
        </w:tc>
      </w:tr>
    </w:tbl>
    <w:p w14:paraId="7239C59D" w14:textId="77777777" w:rsidR="00B24721" w:rsidRDefault="00B24721" w:rsidP="00626E7C"/>
    <w:p w14:paraId="3EA5C03A" w14:textId="0CAFC45D" w:rsidR="00840668" w:rsidRPr="00F2731B" w:rsidRDefault="00840668" w:rsidP="00840668">
      <w:pPr>
        <w:pStyle w:val="Heading4"/>
      </w:pPr>
      <w:bookmarkStart w:id="571" w:name="_Toc162885815"/>
      <w:r w:rsidRPr="00F2731B">
        <w:rPr>
          <w:lang w:eastAsia="zh-CN"/>
        </w:rPr>
        <w:t>9.3</w:t>
      </w:r>
      <w:r>
        <w:t>.2.</w:t>
      </w:r>
      <w:r>
        <w:rPr>
          <w:lang w:eastAsia="zh-CN"/>
        </w:rPr>
        <w:t>38</w:t>
      </w:r>
      <w:r w:rsidRPr="00F2731B">
        <w:tab/>
        <w:t xml:space="preserve">Location </w:t>
      </w:r>
      <w:r>
        <w:rPr>
          <w:rFonts w:hint="eastAsia"/>
          <w:lang w:eastAsia="zh-CN"/>
        </w:rPr>
        <w:t>service deregistration</w:t>
      </w:r>
      <w:r w:rsidRPr="00F2731B">
        <w:t xml:space="preserve"> request</w:t>
      </w:r>
      <w:bookmarkEnd w:id="571"/>
    </w:p>
    <w:p w14:paraId="77CC4AC2" w14:textId="77986744" w:rsidR="00840668" w:rsidRPr="00F2731B" w:rsidRDefault="00840668" w:rsidP="00840668">
      <w:pPr>
        <w:rPr>
          <w:lang w:eastAsia="zh-CN"/>
        </w:rPr>
      </w:pPr>
      <w:r w:rsidRPr="00F2731B">
        <w:t>Table </w:t>
      </w:r>
      <w:r w:rsidRPr="00F2731B">
        <w:rPr>
          <w:lang w:eastAsia="zh-CN"/>
        </w:rPr>
        <w:t>9.3</w:t>
      </w:r>
      <w:r w:rsidRPr="00F2731B">
        <w:t>.2</w:t>
      </w:r>
      <w:r>
        <w:rPr>
          <w:lang w:eastAsia="zh-CN"/>
        </w:rPr>
        <w:t>.38</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de</w:t>
      </w:r>
      <w:r>
        <w:t>re</w:t>
      </w:r>
      <w:r>
        <w:rPr>
          <w:lang w:eastAsia="zh-CN"/>
        </w:rPr>
        <w:t>gistration</w:t>
      </w:r>
      <w:r w:rsidRPr="00F2731B">
        <w:t xml:space="preserve"> </w:t>
      </w:r>
      <w:r>
        <w:rPr>
          <w:rFonts w:hint="eastAsia"/>
          <w:lang w:eastAsia="zh-CN"/>
        </w:rPr>
        <w:t xml:space="preserve">of </w:t>
      </w:r>
      <w:r w:rsidRPr="00F2731B">
        <w:t>the l</w:t>
      </w:r>
      <w:r>
        <w:t xml:space="preserve">ocation </w:t>
      </w:r>
      <w:r>
        <w:rPr>
          <w:rFonts w:hint="eastAsia"/>
          <w:lang w:eastAsia="zh-CN"/>
        </w:rPr>
        <w:t>service.</w:t>
      </w:r>
    </w:p>
    <w:p w14:paraId="735CDE92" w14:textId="7EE6D9AF" w:rsidR="00840668" w:rsidRPr="00F2731B" w:rsidRDefault="00840668" w:rsidP="00840668">
      <w:pPr>
        <w:pStyle w:val="TH"/>
        <w:rPr>
          <w:lang w:val="en-US"/>
        </w:rPr>
      </w:pPr>
      <w:r w:rsidRPr="00F2731B">
        <w:t>Table </w:t>
      </w:r>
      <w:r w:rsidRPr="00F2731B">
        <w:rPr>
          <w:lang w:eastAsia="zh-CN"/>
        </w:rPr>
        <w:t>9.3</w:t>
      </w:r>
      <w:r w:rsidRPr="00F2731B">
        <w:rPr>
          <w:lang w:val="en-US"/>
        </w:rPr>
        <w:t>.2</w:t>
      </w:r>
      <w:r w:rsidRPr="00F2731B">
        <w:t>.</w:t>
      </w:r>
      <w:r>
        <w:t>3</w:t>
      </w:r>
      <w:r>
        <w:rPr>
          <w:lang w:eastAsia="zh-CN"/>
        </w:rPr>
        <w:t>8</w:t>
      </w:r>
      <w:r w:rsidRPr="00F2731B">
        <w:t xml:space="preserve">-1: Location </w:t>
      </w:r>
      <w:r>
        <w:rPr>
          <w:rFonts w:hint="eastAsia"/>
          <w:lang w:eastAsia="zh-CN"/>
        </w:rPr>
        <w:t>service</w:t>
      </w:r>
      <w:r w:rsidRPr="00F2731B">
        <w:t xml:space="preserve"> </w:t>
      </w:r>
      <w:r>
        <w:rPr>
          <w:rFonts w:hint="eastAsia"/>
          <w:lang w:eastAsia="zh-CN"/>
        </w:rPr>
        <w:t xml:space="preserve">deregistration </w:t>
      </w:r>
      <w:r w:rsidRPr="00F2731B">
        <w:t>request</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3D584EF1"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CD38F09"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B2319D1"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2670E" w14:textId="77777777" w:rsidR="00840668" w:rsidRPr="00F2731B" w:rsidRDefault="00840668" w:rsidP="00E0690D">
            <w:pPr>
              <w:pStyle w:val="TAH"/>
            </w:pPr>
            <w:r w:rsidRPr="00F2731B">
              <w:t>Description</w:t>
            </w:r>
          </w:p>
        </w:tc>
      </w:tr>
      <w:tr w:rsidR="00840668" w:rsidRPr="00F2731B" w14:paraId="01BDF643"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FD938A2" w14:textId="77777777" w:rsidR="00840668" w:rsidRPr="00F2731B" w:rsidRDefault="00840668" w:rsidP="00E0690D">
            <w:pPr>
              <w:pStyle w:val="TAL"/>
            </w:pPr>
            <w:r w:rsidRPr="00F2731B">
              <w:t>Identity</w:t>
            </w:r>
          </w:p>
        </w:tc>
        <w:tc>
          <w:tcPr>
            <w:tcW w:w="1440" w:type="dxa"/>
            <w:tcBorders>
              <w:top w:val="single" w:sz="4" w:space="0" w:color="000000"/>
              <w:left w:val="single" w:sz="4" w:space="0" w:color="000000"/>
              <w:bottom w:val="single" w:sz="4" w:space="0" w:color="000000"/>
            </w:tcBorders>
            <w:shd w:val="clear" w:color="auto" w:fill="auto"/>
          </w:tcPr>
          <w:p w14:paraId="4B5E8AD3" w14:textId="77777777" w:rsidR="00840668" w:rsidRPr="00F2731B" w:rsidRDefault="00840668" w:rsidP="00E0690D">
            <w:pPr>
              <w:pStyle w:val="TAC"/>
            </w:pPr>
            <w:r w:rsidRPr="00F273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0090C1" w14:textId="77777777" w:rsidR="00840668" w:rsidRPr="00F2731B" w:rsidRDefault="00840668" w:rsidP="00E0690D">
            <w:pPr>
              <w:pStyle w:val="TAL"/>
            </w:pPr>
            <w:r w:rsidRPr="00F2731B">
              <w:t>Identit</w:t>
            </w:r>
            <w:r>
              <w:t>y of the VAL user or</w:t>
            </w:r>
            <w:r w:rsidRPr="00F2731B">
              <w:t xml:space="preserve"> the VAL UE.</w:t>
            </w:r>
          </w:p>
        </w:tc>
      </w:tr>
    </w:tbl>
    <w:p w14:paraId="6F9D1A04" w14:textId="12DC184C" w:rsidR="00840668" w:rsidRPr="009C22C0" w:rsidRDefault="00840668" w:rsidP="00626E7C">
      <w:pPr>
        <w:rPr>
          <w:noProof/>
        </w:rPr>
      </w:pPr>
    </w:p>
    <w:p w14:paraId="78FBF5B3" w14:textId="4F05ABA0" w:rsidR="00840668" w:rsidRPr="00F2731B" w:rsidRDefault="00840668" w:rsidP="00840668">
      <w:pPr>
        <w:pStyle w:val="Heading4"/>
        <w:rPr>
          <w:lang w:eastAsia="zh-CN"/>
        </w:rPr>
      </w:pPr>
      <w:bookmarkStart w:id="572" w:name="_Toc162885816"/>
      <w:r w:rsidRPr="00F2731B">
        <w:rPr>
          <w:lang w:eastAsia="zh-CN"/>
        </w:rPr>
        <w:t>9.3</w:t>
      </w:r>
      <w:r>
        <w:t>.2.</w:t>
      </w:r>
      <w:r>
        <w:rPr>
          <w:lang w:eastAsia="zh-CN"/>
        </w:rPr>
        <w:t>39</w:t>
      </w:r>
      <w:r w:rsidRPr="00F2731B">
        <w:tab/>
        <w:t xml:space="preserve">Location </w:t>
      </w:r>
      <w:r>
        <w:rPr>
          <w:rFonts w:hint="eastAsia"/>
          <w:lang w:eastAsia="zh-CN"/>
        </w:rPr>
        <w:t>service deregistration</w:t>
      </w:r>
      <w:r w:rsidRPr="00F2731B">
        <w:t xml:space="preserve"> re</w:t>
      </w:r>
      <w:r>
        <w:rPr>
          <w:rFonts w:hint="eastAsia"/>
          <w:lang w:eastAsia="zh-CN"/>
        </w:rPr>
        <w:t>sponse</w:t>
      </w:r>
      <w:bookmarkEnd w:id="572"/>
    </w:p>
    <w:p w14:paraId="750DDAAC" w14:textId="5C5382A6" w:rsidR="00840668" w:rsidRPr="00F2731B" w:rsidRDefault="00840668" w:rsidP="00840668">
      <w:pPr>
        <w:rPr>
          <w:lang w:eastAsia="zh-CN"/>
        </w:rPr>
      </w:pPr>
      <w:r w:rsidRPr="00F2731B">
        <w:t>Table </w:t>
      </w:r>
      <w:r w:rsidRPr="00F2731B">
        <w:rPr>
          <w:lang w:eastAsia="zh-CN"/>
        </w:rPr>
        <w:t>9.3</w:t>
      </w:r>
      <w:r w:rsidRPr="00F2731B">
        <w:t>.2</w:t>
      </w:r>
      <w:r>
        <w:rPr>
          <w:lang w:eastAsia="zh-CN"/>
        </w:rPr>
        <w:t>.39</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de</w:t>
      </w:r>
      <w:r>
        <w:rPr>
          <w:lang w:eastAsia="zh-CN"/>
        </w:rPr>
        <w:t>registration</w:t>
      </w:r>
      <w:r>
        <w:rPr>
          <w:rFonts w:hint="eastAsia"/>
          <w:lang w:eastAsia="zh-CN"/>
        </w:rPr>
        <w:t xml:space="preserve"> response.</w:t>
      </w:r>
    </w:p>
    <w:p w14:paraId="2F8AE20F" w14:textId="71633BA3" w:rsidR="00840668" w:rsidRPr="00F2731B" w:rsidRDefault="00840668" w:rsidP="00840668">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39</w:t>
      </w:r>
      <w:r>
        <w:t>-</w:t>
      </w:r>
      <w:r>
        <w:rPr>
          <w:rFonts w:hint="eastAsia"/>
          <w:lang w:eastAsia="zh-CN"/>
        </w:rPr>
        <w:t>1</w:t>
      </w:r>
      <w:r w:rsidRPr="00F2731B">
        <w:t xml:space="preserve">: Location </w:t>
      </w:r>
      <w:r>
        <w:rPr>
          <w:rFonts w:hint="eastAsia"/>
          <w:lang w:eastAsia="zh-CN"/>
        </w:rPr>
        <w:t>service</w:t>
      </w:r>
      <w:r w:rsidRPr="00F2731B">
        <w:t xml:space="preserve"> </w:t>
      </w:r>
      <w:r>
        <w:rPr>
          <w:rFonts w:hint="eastAsia"/>
          <w:lang w:eastAsia="zh-CN"/>
        </w:rPr>
        <w:t xml:space="preserve">deregistration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7A666526"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E0F30BD"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27CDB3F4"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7D63B2" w14:textId="77777777" w:rsidR="00840668" w:rsidRPr="00F2731B" w:rsidRDefault="00840668" w:rsidP="00E0690D">
            <w:pPr>
              <w:pStyle w:val="TAH"/>
            </w:pPr>
            <w:r w:rsidRPr="00F2731B">
              <w:t>Description</w:t>
            </w:r>
          </w:p>
        </w:tc>
      </w:tr>
      <w:tr w:rsidR="00840668" w:rsidRPr="00F2731B" w14:paraId="5734AAFB"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435991" w14:textId="77777777" w:rsidR="00840668" w:rsidRPr="00F2731B" w:rsidRDefault="00840668" w:rsidP="00E0690D">
            <w:pPr>
              <w:pStyle w:val="TAL"/>
              <w:rPr>
                <w:lang w:eastAsia="zh-CN"/>
              </w:rPr>
            </w:pPr>
            <w:r>
              <w:rPr>
                <w:lang w:eastAsia="zh-CN"/>
              </w:rPr>
              <w:t>D</w:t>
            </w:r>
            <w:r>
              <w:rPr>
                <w:rFonts w:hint="eastAsia"/>
                <w:lang w:eastAsia="zh-CN"/>
              </w:rPr>
              <w:t>er</w:t>
            </w:r>
            <w:r>
              <w:rPr>
                <w:lang w:eastAsia="zh-CN"/>
              </w:rPr>
              <w:t>egistration</w:t>
            </w:r>
            <w:r>
              <w:rPr>
                <w:rFonts w:hint="eastAsia"/>
                <w:lang w:eastAsia="zh-CN"/>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43CFE5C5" w14:textId="77777777" w:rsidR="00840668" w:rsidRPr="00F2731B" w:rsidRDefault="00840668"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AE8518" w14:textId="77777777" w:rsidR="00840668" w:rsidRPr="00F2731B" w:rsidRDefault="00840668" w:rsidP="00E0690D">
            <w:pPr>
              <w:pStyle w:val="TAL"/>
              <w:rPr>
                <w:lang w:eastAsia="zh-CN"/>
              </w:rPr>
            </w:pPr>
            <w:r>
              <w:rPr>
                <w:lang w:eastAsia="zh-CN"/>
              </w:rPr>
              <w:t>I</w:t>
            </w:r>
            <w:r>
              <w:rPr>
                <w:rFonts w:hint="eastAsia"/>
                <w:lang w:eastAsia="zh-CN"/>
              </w:rPr>
              <w:t>t indicated the deregistration result.</w:t>
            </w:r>
          </w:p>
        </w:tc>
      </w:tr>
    </w:tbl>
    <w:p w14:paraId="12618545" w14:textId="77777777" w:rsidR="00840668" w:rsidRDefault="00840668" w:rsidP="00626E7C"/>
    <w:p w14:paraId="0BEB6EA6" w14:textId="74A9D0BF" w:rsidR="0066449D" w:rsidRPr="00F2731B" w:rsidRDefault="0066449D" w:rsidP="0066449D">
      <w:pPr>
        <w:pStyle w:val="Heading4"/>
        <w:rPr>
          <w:lang w:eastAsia="zh-CN"/>
        </w:rPr>
      </w:pPr>
      <w:bookmarkStart w:id="573" w:name="_Toc162885817"/>
      <w:r w:rsidRPr="00F2731B">
        <w:rPr>
          <w:lang w:eastAsia="zh-CN"/>
        </w:rPr>
        <w:t>9.3</w:t>
      </w:r>
      <w:r>
        <w:t>.2.40</w:t>
      </w:r>
      <w:r w:rsidRPr="00F2731B">
        <w:tab/>
        <w:t xml:space="preserve">Location reporting configuration </w:t>
      </w:r>
      <w:r>
        <w:rPr>
          <w:rFonts w:hint="eastAsia"/>
          <w:lang w:eastAsia="zh-CN"/>
        </w:rPr>
        <w:t>update request</w:t>
      </w:r>
      <w:bookmarkEnd w:id="573"/>
    </w:p>
    <w:p w14:paraId="620095C4" w14:textId="44D5BF39" w:rsidR="0066449D" w:rsidRPr="00F2731B" w:rsidRDefault="0066449D" w:rsidP="0066449D">
      <w:r w:rsidRPr="00F2731B">
        <w:t>Table </w:t>
      </w:r>
      <w:r w:rsidRPr="00F2731B">
        <w:rPr>
          <w:lang w:eastAsia="zh-CN"/>
        </w:rPr>
        <w:t>9.3</w:t>
      </w:r>
      <w:r w:rsidRPr="00F2731B">
        <w:t>.2</w:t>
      </w:r>
      <w:r>
        <w:rPr>
          <w:lang w:eastAsia="zh-CN"/>
        </w:rPr>
        <w:t>.40</w:t>
      </w:r>
      <w:r w:rsidRPr="00F2731B">
        <w:rPr>
          <w:lang w:eastAsia="zh-CN"/>
        </w:rPr>
        <w:t>-1</w:t>
      </w:r>
      <w:r w:rsidRPr="00F2731B">
        <w:t xml:space="preserve"> describes the information flow from the location management server to the location management client for the location reporting configuration</w:t>
      </w:r>
      <w:r>
        <w:rPr>
          <w:rFonts w:hint="eastAsia"/>
          <w:lang w:eastAsia="zh-CN"/>
        </w:rPr>
        <w:t xml:space="preserve"> update when LM server needs to deliver the new or update location reporting configuration to LM client if the LM server received the new requests/parameters from other entities (e.g. the VAL server or other LM client)</w:t>
      </w:r>
      <w:r w:rsidRPr="00F2731B">
        <w:t>. This information flow may be sent individually addressed or group addressed on unicast or multicast.</w:t>
      </w:r>
    </w:p>
    <w:p w14:paraId="4B7E7AA3" w14:textId="0DBF6FBD" w:rsidR="0066449D" w:rsidRPr="00F2731B" w:rsidRDefault="0066449D" w:rsidP="0066449D">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40</w:t>
      </w:r>
      <w:r w:rsidRPr="00F2731B">
        <w:t xml:space="preserve">-1: </w:t>
      </w:r>
      <w:bookmarkStart w:id="574" w:name="OLE_LINK25"/>
      <w:bookmarkStart w:id="575" w:name="OLE_LINK26"/>
      <w:r w:rsidRPr="00F2731B">
        <w:t xml:space="preserve">Location </w:t>
      </w:r>
      <w:r>
        <w:t xml:space="preserve">reporting configuration </w:t>
      </w:r>
      <w:r>
        <w:rPr>
          <w:rFonts w:hint="eastAsia"/>
          <w:lang w:eastAsia="zh-CN"/>
        </w:rPr>
        <w:t>update request</w:t>
      </w:r>
      <w:bookmarkEnd w:id="574"/>
      <w:bookmarkEnd w:id="575"/>
    </w:p>
    <w:tbl>
      <w:tblPr>
        <w:tblW w:w="8640" w:type="dxa"/>
        <w:jc w:val="center"/>
        <w:tblLayout w:type="fixed"/>
        <w:tblLook w:val="04A0" w:firstRow="1" w:lastRow="0" w:firstColumn="1" w:lastColumn="0" w:noHBand="0" w:noVBand="1"/>
      </w:tblPr>
      <w:tblGrid>
        <w:gridCol w:w="2880"/>
        <w:gridCol w:w="1440"/>
        <w:gridCol w:w="4320"/>
      </w:tblGrid>
      <w:tr w:rsidR="0066449D" w14:paraId="2AE4343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E339169"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B5E4CF3"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BADE04" w14:textId="77777777" w:rsidR="0066449D" w:rsidRDefault="0066449D" w:rsidP="00E0690D">
            <w:pPr>
              <w:pStyle w:val="TAH"/>
            </w:pPr>
            <w:r>
              <w:t>Description</w:t>
            </w:r>
          </w:p>
        </w:tc>
      </w:tr>
      <w:tr w:rsidR="0066449D" w14:paraId="0D28276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FB3157E" w14:textId="77777777" w:rsidR="0066449D" w:rsidRDefault="0066449D"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644C4682"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D39CADB" w14:textId="77777777" w:rsidR="0066449D" w:rsidRDefault="0066449D" w:rsidP="00E0690D">
            <w:pPr>
              <w:pStyle w:val="TAL"/>
              <w:rPr>
                <w:rFonts w:cs="Arial"/>
              </w:rPr>
            </w:pPr>
            <w:r>
              <w:rPr>
                <w:rFonts w:cs="Arial"/>
              </w:rPr>
              <w:t>Identity of the VAL user or VAL group to which the location reporting configuration is targeted or identity of the VAL UE.</w:t>
            </w:r>
          </w:p>
        </w:tc>
      </w:tr>
      <w:tr w:rsidR="0066449D" w14:paraId="1937F4F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87C46D9" w14:textId="77777777" w:rsidR="0066449D" w:rsidRDefault="0066449D" w:rsidP="00E0690D">
            <w:pPr>
              <w:pStyle w:val="TAL"/>
            </w:pPr>
            <w:r>
              <w:t>Requested location information</w:t>
            </w:r>
          </w:p>
        </w:tc>
        <w:tc>
          <w:tcPr>
            <w:tcW w:w="1440" w:type="dxa"/>
            <w:tcBorders>
              <w:top w:val="single" w:sz="4" w:space="0" w:color="000000"/>
              <w:left w:val="single" w:sz="4" w:space="0" w:color="000000"/>
              <w:bottom w:val="single" w:sz="4" w:space="0" w:color="000000"/>
              <w:right w:val="nil"/>
            </w:tcBorders>
            <w:hideMark/>
          </w:tcPr>
          <w:p w14:paraId="32B6E805" w14:textId="77777777" w:rsidR="0066449D" w:rsidRDefault="0066449D" w:rsidP="00E0690D">
            <w:pPr>
              <w:pStyle w:val="TAC"/>
              <w:rPr>
                <w:rFonts w:eastAsiaTheme="minorEastAsia"/>
              </w:rPr>
            </w:pPr>
            <w:r>
              <w:t>O</w:t>
            </w:r>
          </w:p>
          <w:p w14:paraId="2DEFE4F4" w14:textId="1B20BB8D"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72F3603" w14:textId="77777777" w:rsidR="0066449D" w:rsidRDefault="0066449D" w:rsidP="00E0690D">
            <w:pPr>
              <w:pStyle w:val="TAL"/>
              <w:rPr>
                <w:rFonts w:cs="Arial"/>
              </w:rPr>
            </w:pPr>
            <w:r>
              <w:rPr>
                <w:rFonts w:cs="Arial"/>
              </w:rPr>
              <w:t>Identifies what location information is requested</w:t>
            </w:r>
          </w:p>
        </w:tc>
      </w:tr>
      <w:tr w:rsidR="0066449D" w14:paraId="33ACEE3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2BDACCE" w14:textId="77777777" w:rsidR="0066449D" w:rsidRDefault="0066449D" w:rsidP="00E0690D">
            <w:pPr>
              <w:pStyle w:val="TAL"/>
              <w:rPr>
                <w:lang w:eastAsia="zh-CN"/>
              </w:rPr>
            </w:pPr>
            <w:r>
              <w:rPr>
                <w:lang w:eastAsia="zh-CN"/>
              </w:rPr>
              <w:t>Requested location access type</w:t>
            </w:r>
          </w:p>
          <w:p w14:paraId="119B2518" w14:textId="4CF37961" w:rsidR="0066449D" w:rsidRDefault="0066449D" w:rsidP="00E0690D">
            <w:pPr>
              <w:pStyle w:val="TAL"/>
            </w:pPr>
            <w:r>
              <w:t>(see NOTE </w:t>
            </w:r>
            <w:r>
              <w:rPr>
                <w:rFonts w:hint="eastAsia"/>
                <w:lang w:eastAsia="zh-CN"/>
              </w:rPr>
              <w:t>2</w:t>
            </w:r>
            <w:r>
              <w:t>)</w:t>
            </w:r>
          </w:p>
        </w:tc>
        <w:tc>
          <w:tcPr>
            <w:tcW w:w="1440" w:type="dxa"/>
            <w:tcBorders>
              <w:top w:val="single" w:sz="4" w:space="0" w:color="000000"/>
              <w:left w:val="single" w:sz="4" w:space="0" w:color="000000"/>
              <w:bottom w:val="single" w:sz="4" w:space="0" w:color="000000"/>
              <w:right w:val="nil"/>
            </w:tcBorders>
            <w:hideMark/>
          </w:tcPr>
          <w:p w14:paraId="07EABD6C" w14:textId="77777777" w:rsidR="0066449D" w:rsidRDefault="0066449D" w:rsidP="00E0690D">
            <w:pPr>
              <w:pStyle w:val="TAC"/>
              <w:rPr>
                <w:lang w:eastAsia="zh-CN"/>
              </w:rPr>
            </w:pPr>
            <w:r>
              <w:t>O</w:t>
            </w:r>
          </w:p>
          <w:p w14:paraId="53719872" w14:textId="3DA20B00"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7F240CE" w14:textId="314A896C" w:rsidR="0066449D" w:rsidRDefault="0066449D" w:rsidP="00E0690D">
            <w:pPr>
              <w:pStyle w:val="TAL"/>
              <w:rPr>
                <w:rFonts w:cs="Arial"/>
              </w:rPr>
            </w:pPr>
            <w:r>
              <w:t>Identi</w:t>
            </w:r>
            <w:r>
              <w:rPr>
                <w:rFonts w:hint="eastAsia"/>
                <w:lang w:eastAsia="zh-CN"/>
              </w:rPr>
              <w:t>fies</w:t>
            </w:r>
            <w:r>
              <w:t xml:space="preserve"> the </w:t>
            </w:r>
            <w:r>
              <w:rPr>
                <w:lang w:eastAsia="zh-CN"/>
              </w:rPr>
              <w:t xml:space="preserve">location </w:t>
            </w:r>
            <w:r>
              <w:t>access type for which the location information is requested, e</w:t>
            </w:r>
            <w:r>
              <w:rPr>
                <w:lang w:eastAsia="zh-CN"/>
              </w:rPr>
              <w:t>.g. as described in TS 23.273 [50] and TS 29.572 </w:t>
            </w:r>
            <w:r w:rsidRPr="000F059F">
              <w:rPr>
                <w:lang w:eastAsia="zh-CN"/>
              </w:rPr>
              <w:t>[51]</w:t>
            </w:r>
            <w:r>
              <w:rPr>
                <w:lang w:eastAsia="zh-CN"/>
              </w:rPr>
              <w:t>.</w:t>
            </w:r>
          </w:p>
        </w:tc>
      </w:tr>
      <w:tr w:rsidR="0066449D" w14:paraId="15C6A24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C3A68A1" w14:textId="77777777" w:rsidR="0066449D" w:rsidRDefault="0066449D" w:rsidP="00E0690D">
            <w:pPr>
              <w:pStyle w:val="TAL"/>
            </w:pPr>
            <w:r>
              <w:rPr>
                <w:lang w:eastAsia="zh-CN"/>
              </w:rPr>
              <w:t>Requested positioning method</w:t>
            </w:r>
          </w:p>
        </w:tc>
        <w:tc>
          <w:tcPr>
            <w:tcW w:w="1440" w:type="dxa"/>
            <w:tcBorders>
              <w:top w:val="single" w:sz="4" w:space="0" w:color="000000"/>
              <w:left w:val="single" w:sz="4" w:space="0" w:color="000000"/>
              <w:bottom w:val="single" w:sz="4" w:space="0" w:color="000000"/>
              <w:right w:val="nil"/>
            </w:tcBorders>
            <w:hideMark/>
          </w:tcPr>
          <w:p w14:paraId="37CC9D04" w14:textId="77777777" w:rsidR="0066449D" w:rsidRDefault="0066449D" w:rsidP="00E0690D">
            <w:pPr>
              <w:pStyle w:val="TAC"/>
              <w:rPr>
                <w:lang w:eastAsia="zh-CN"/>
              </w:rPr>
            </w:pPr>
            <w:r>
              <w:t>O</w:t>
            </w:r>
          </w:p>
          <w:p w14:paraId="3FB06298" w14:textId="70BE114B"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C32746" w14:textId="13CDCCEE" w:rsidR="0066449D" w:rsidRDefault="0066449D" w:rsidP="00E0690D">
            <w:pPr>
              <w:pStyle w:val="TAL"/>
              <w:rPr>
                <w:rFonts w:cs="Arial"/>
              </w:rPr>
            </w:pPr>
            <w:r>
              <w:t>Ident</w:t>
            </w:r>
            <w:r>
              <w:rPr>
                <w:rFonts w:hint="eastAsia"/>
                <w:lang w:eastAsia="zh-CN"/>
              </w:rPr>
              <w:t>ifies</w:t>
            </w:r>
            <w:r>
              <w:t xml:space="preserve"> the positioning method for which the location information is requested</w:t>
            </w:r>
            <w:r>
              <w:rPr>
                <w:lang w:eastAsia="zh-CN"/>
              </w:rPr>
              <w:t>, e.g. as described in TS 23.273 [50] and TS 29.572 </w:t>
            </w:r>
            <w:r w:rsidRPr="000F059F">
              <w:rPr>
                <w:lang w:eastAsia="zh-CN"/>
              </w:rPr>
              <w:t>[51]</w:t>
            </w:r>
            <w:r>
              <w:rPr>
                <w:lang w:eastAsia="zh-CN"/>
              </w:rPr>
              <w:t>.</w:t>
            </w:r>
          </w:p>
        </w:tc>
      </w:tr>
      <w:tr w:rsidR="0066449D" w14:paraId="2FB149B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04BCBAC" w14:textId="77777777" w:rsidR="0066449D" w:rsidRDefault="0066449D" w:rsidP="00E0690D">
            <w:pPr>
              <w:pStyle w:val="TAL"/>
            </w:pPr>
            <w:r>
              <w:t>Triggering criteria</w:t>
            </w:r>
          </w:p>
        </w:tc>
        <w:tc>
          <w:tcPr>
            <w:tcW w:w="1440" w:type="dxa"/>
            <w:tcBorders>
              <w:top w:val="single" w:sz="4" w:space="0" w:color="000000"/>
              <w:left w:val="single" w:sz="4" w:space="0" w:color="000000"/>
              <w:bottom w:val="single" w:sz="4" w:space="0" w:color="000000"/>
              <w:right w:val="nil"/>
            </w:tcBorders>
            <w:hideMark/>
          </w:tcPr>
          <w:p w14:paraId="76D1251A" w14:textId="77777777" w:rsidR="0066449D" w:rsidRDefault="0066449D" w:rsidP="00E0690D">
            <w:pPr>
              <w:pStyle w:val="TAC"/>
              <w:rPr>
                <w:rFonts w:eastAsiaTheme="minorEastAsia"/>
              </w:rPr>
            </w:pPr>
            <w:r>
              <w:t>O</w:t>
            </w:r>
          </w:p>
          <w:p w14:paraId="50894950" w14:textId="1344C557"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3DCE5575" w14:textId="77777777" w:rsidR="0066449D" w:rsidRDefault="0066449D" w:rsidP="00E0690D">
            <w:pPr>
              <w:pStyle w:val="TAL"/>
              <w:rPr>
                <w:rFonts w:cs="Arial"/>
              </w:rPr>
            </w:pPr>
            <w:r>
              <w:rPr>
                <w:rFonts w:cs="Arial"/>
              </w:rPr>
              <w:t>Identifies when the location management client will send the location report. The triggering may be e.g., SAI changes, ECGI changes, RAT changes.</w:t>
            </w:r>
          </w:p>
        </w:tc>
      </w:tr>
      <w:tr w:rsidR="0066449D" w14:paraId="59B0248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F65ADA6" w14:textId="77777777" w:rsidR="0066449D" w:rsidRDefault="0066449D" w:rsidP="00E0690D">
            <w:pPr>
              <w:pStyle w:val="TAL"/>
            </w:pPr>
            <w:r>
              <w:t>Minimum time between consecutive reports</w:t>
            </w:r>
          </w:p>
        </w:tc>
        <w:tc>
          <w:tcPr>
            <w:tcW w:w="1440" w:type="dxa"/>
            <w:tcBorders>
              <w:top w:val="single" w:sz="4" w:space="0" w:color="000000"/>
              <w:left w:val="single" w:sz="4" w:space="0" w:color="000000"/>
              <w:bottom w:val="single" w:sz="4" w:space="0" w:color="000000"/>
              <w:right w:val="nil"/>
            </w:tcBorders>
            <w:hideMark/>
          </w:tcPr>
          <w:p w14:paraId="3AC38DAD" w14:textId="77777777" w:rsidR="0066449D" w:rsidRDefault="0066449D" w:rsidP="00E0690D">
            <w:pPr>
              <w:pStyle w:val="TAC"/>
              <w:rPr>
                <w:rFonts w:eastAsiaTheme="minorEastAsia"/>
              </w:rPr>
            </w:pPr>
            <w:r>
              <w:t>O</w:t>
            </w:r>
          </w:p>
          <w:p w14:paraId="7B1EED8D" w14:textId="2021A1DA"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8C33E7" w14:textId="77777777" w:rsidR="0066449D" w:rsidRDefault="0066449D" w:rsidP="00E0690D">
            <w:pPr>
              <w:pStyle w:val="TAL"/>
              <w:rPr>
                <w:rFonts w:cs="Arial"/>
              </w:rPr>
            </w:pPr>
            <w:r>
              <w:rPr>
                <w:rFonts w:cs="Arial"/>
              </w:rPr>
              <w:t>Defaults to 0 if absent</w:t>
            </w:r>
            <w:r>
              <w:rPr>
                <w:rFonts w:cs="Arial"/>
                <w:lang w:eastAsia="zh-CN"/>
              </w:rPr>
              <w:t xml:space="preserve"> </w:t>
            </w:r>
            <w:r>
              <w:rPr>
                <w:rFonts w:cs="Arial"/>
              </w:rPr>
              <w:t xml:space="preserve">otherwise </w:t>
            </w:r>
            <w:r>
              <w:rPr>
                <w:rFonts w:cs="Arial"/>
                <w:lang w:eastAsia="zh-CN"/>
              </w:rPr>
              <w:t>indicates the time interval between consecutive reports</w:t>
            </w:r>
          </w:p>
        </w:tc>
      </w:tr>
      <w:tr w:rsidR="0066449D" w14:paraId="140F157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575E90B" w14:textId="41A3967A" w:rsidR="0066449D" w:rsidRDefault="0066449D" w:rsidP="00E0690D">
            <w:pPr>
              <w:pStyle w:val="TAN"/>
              <w:rPr>
                <w:lang w:eastAsia="zh-CN"/>
              </w:rPr>
            </w:pPr>
            <w:r>
              <w:t>NOTE</w:t>
            </w:r>
            <w:r>
              <w:rPr>
                <w:lang w:eastAsia="zh-CN"/>
              </w:rPr>
              <w:t> </w:t>
            </w:r>
            <w:r>
              <w:rPr>
                <w:rFonts w:hint="eastAsia"/>
                <w:lang w:eastAsia="zh-CN"/>
              </w:rPr>
              <w:t>1</w:t>
            </w:r>
            <w:r>
              <w:t>:</w:t>
            </w:r>
            <w:r>
              <w:tab/>
            </w:r>
            <w:r>
              <w:rPr>
                <w:lang w:eastAsia="zh-CN"/>
              </w:rPr>
              <w:t>If none of the information element is present, this represents a cancellation for location reporting.</w:t>
            </w:r>
          </w:p>
          <w:p w14:paraId="277A25F6" w14:textId="7B57644C" w:rsidR="0066449D" w:rsidRDefault="0066449D" w:rsidP="00E0690D">
            <w:pPr>
              <w:pStyle w:val="TAN"/>
              <w:rPr>
                <w:lang w:eastAsia="zh-CN"/>
              </w:rPr>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TS </w:t>
            </w:r>
            <w:r>
              <w:rPr>
                <w:lang w:eastAsia="zh-CN"/>
              </w:rPr>
              <w:t>23.273[50] and TS 29.572</w:t>
            </w:r>
            <w:r w:rsidRPr="000F059F">
              <w:rPr>
                <w:lang w:eastAsia="zh-CN"/>
              </w:rPr>
              <w:t>[51]</w:t>
            </w:r>
            <w:r>
              <w:rPr>
                <w:rFonts w:hint="eastAsia"/>
                <w:lang w:eastAsia="zh-CN"/>
              </w:rPr>
              <w:t xml:space="preserve"> is out of scope of </w:t>
            </w:r>
            <w:r>
              <w:t xml:space="preserve">the present </w:t>
            </w:r>
            <w:r>
              <w:rPr>
                <w:lang w:eastAsia="zh-CN"/>
              </w:rPr>
              <w:t>specification</w:t>
            </w:r>
            <w:r>
              <w:rPr>
                <w:rFonts w:cs="Arial"/>
              </w:rPr>
              <w:t>.</w:t>
            </w:r>
          </w:p>
        </w:tc>
      </w:tr>
    </w:tbl>
    <w:p w14:paraId="21B7AB42" w14:textId="77777777" w:rsidR="0066449D" w:rsidRDefault="0066449D" w:rsidP="0066449D">
      <w:pPr>
        <w:rPr>
          <w:noProof/>
          <w:lang w:val="en-US" w:eastAsia="zh-CN"/>
        </w:rPr>
      </w:pPr>
    </w:p>
    <w:p w14:paraId="1E31D6D3" w14:textId="13D73D49" w:rsidR="0066449D" w:rsidRPr="00F2731B" w:rsidRDefault="0066449D" w:rsidP="0066449D">
      <w:pPr>
        <w:pStyle w:val="Heading4"/>
        <w:rPr>
          <w:lang w:eastAsia="zh-CN"/>
        </w:rPr>
      </w:pPr>
      <w:bookmarkStart w:id="576" w:name="_Toc162885818"/>
      <w:r w:rsidRPr="00F2731B">
        <w:rPr>
          <w:lang w:eastAsia="zh-CN"/>
        </w:rPr>
        <w:t>9.3</w:t>
      </w:r>
      <w:r>
        <w:t>.2.</w:t>
      </w:r>
      <w:r>
        <w:rPr>
          <w:lang w:eastAsia="zh-CN"/>
        </w:rPr>
        <w:t>41</w:t>
      </w:r>
      <w:r w:rsidRPr="00F2731B">
        <w:tab/>
        <w:t xml:space="preserve">Location reporting configuration </w:t>
      </w:r>
      <w:r>
        <w:rPr>
          <w:rFonts w:hint="eastAsia"/>
          <w:lang w:eastAsia="zh-CN"/>
        </w:rPr>
        <w:t>update response</w:t>
      </w:r>
      <w:bookmarkEnd w:id="576"/>
    </w:p>
    <w:p w14:paraId="790B19F1" w14:textId="796F17EB" w:rsidR="0066449D" w:rsidRPr="00F2731B" w:rsidRDefault="0066449D" w:rsidP="0066449D">
      <w:r w:rsidRPr="00F2731B">
        <w:t>Table </w:t>
      </w:r>
      <w:r w:rsidRPr="00F2731B">
        <w:rPr>
          <w:lang w:eastAsia="zh-CN"/>
        </w:rPr>
        <w:t>9.3</w:t>
      </w:r>
      <w:r w:rsidRPr="00F2731B">
        <w:t>.2</w:t>
      </w:r>
      <w:r>
        <w:rPr>
          <w:lang w:eastAsia="zh-CN"/>
        </w:rPr>
        <w:t>.41</w:t>
      </w:r>
      <w:r w:rsidRPr="00F2731B">
        <w:rPr>
          <w:lang w:eastAsia="zh-CN"/>
        </w:rPr>
        <w:t>-1</w:t>
      </w:r>
      <w:r w:rsidRPr="00F2731B">
        <w:t xml:space="preserve"> describes the information flow fro</w:t>
      </w:r>
      <w:r>
        <w:t xml:space="preserve">m the location management </w:t>
      </w:r>
      <w:r>
        <w:rPr>
          <w:rFonts w:hint="eastAsia"/>
          <w:lang w:eastAsia="zh-CN"/>
        </w:rPr>
        <w:t xml:space="preserve">client </w:t>
      </w:r>
      <w:r w:rsidRPr="00F2731B">
        <w:t>t</w:t>
      </w:r>
      <w:r>
        <w:t xml:space="preserve">o the location management </w:t>
      </w:r>
      <w:r>
        <w:rPr>
          <w:rFonts w:hint="eastAsia"/>
          <w:lang w:eastAsia="zh-CN"/>
        </w:rPr>
        <w:t>server</w:t>
      </w:r>
      <w:r w:rsidRPr="00F2731B">
        <w:t xml:space="preserve"> for the location reporting configuration</w:t>
      </w:r>
      <w:r>
        <w:rPr>
          <w:rFonts w:hint="eastAsia"/>
          <w:lang w:eastAsia="zh-CN"/>
        </w:rPr>
        <w:t xml:space="preserve"> update response.</w:t>
      </w:r>
      <w:r w:rsidRPr="00F2731B">
        <w:t xml:space="preserve"> This information flow may be sent individually addressed or group addressed on unicast or multicast.</w:t>
      </w:r>
    </w:p>
    <w:p w14:paraId="39EF22B8" w14:textId="4B0B9F63" w:rsidR="0066449D" w:rsidRPr="00F2731B" w:rsidRDefault="0066449D" w:rsidP="0066449D">
      <w:pPr>
        <w:pStyle w:val="TH"/>
        <w:rPr>
          <w:lang w:val="en-US" w:eastAsia="zh-CN"/>
        </w:rPr>
      </w:pPr>
      <w:r w:rsidRPr="00F2731B">
        <w:t>Table </w:t>
      </w:r>
      <w:r w:rsidRPr="00F2731B">
        <w:rPr>
          <w:lang w:eastAsia="zh-CN"/>
        </w:rPr>
        <w:t>9.3</w:t>
      </w:r>
      <w:r w:rsidRPr="00F2731B">
        <w:rPr>
          <w:lang w:val="en-US"/>
        </w:rPr>
        <w:t>.2</w:t>
      </w:r>
      <w:r w:rsidRPr="00F2731B">
        <w:t>.</w:t>
      </w:r>
      <w:r>
        <w:t>4</w:t>
      </w:r>
      <w:r>
        <w:rPr>
          <w:lang w:val="en-US" w:eastAsia="zh-CN"/>
        </w:rPr>
        <w:t>1</w:t>
      </w:r>
      <w:r w:rsidRPr="00F2731B">
        <w:t xml:space="preserve">-1: Location </w:t>
      </w:r>
      <w:r>
        <w:t xml:space="preserve">reporting configuration </w:t>
      </w:r>
      <w:r>
        <w:rPr>
          <w:rFonts w:hint="eastAsia"/>
          <w:lang w:eastAsia="zh-CN"/>
        </w:rPr>
        <w:t>update response</w:t>
      </w:r>
    </w:p>
    <w:tbl>
      <w:tblPr>
        <w:tblW w:w="8640" w:type="dxa"/>
        <w:jc w:val="center"/>
        <w:tblLayout w:type="fixed"/>
        <w:tblLook w:val="04A0" w:firstRow="1" w:lastRow="0" w:firstColumn="1" w:lastColumn="0" w:noHBand="0" w:noVBand="1"/>
      </w:tblPr>
      <w:tblGrid>
        <w:gridCol w:w="2880"/>
        <w:gridCol w:w="1440"/>
        <w:gridCol w:w="4320"/>
      </w:tblGrid>
      <w:tr w:rsidR="0066449D" w14:paraId="7380AC8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613C38A"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F413EAD"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50E5FDE" w14:textId="77777777" w:rsidR="0066449D" w:rsidRDefault="0066449D" w:rsidP="00E0690D">
            <w:pPr>
              <w:pStyle w:val="TAH"/>
            </w:pPr>
            <w:r>
              <w:t>Description</w:t>
            </w:r>
          </w:p>
        </w:tc>
      </w:tr>
      <w:tr w:rsidR="0066449D" w14:paraId="101385E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669713" w14:textId="77777777" w:rsidR="0066449D" w:rsidRDefault="0066449D" w:rsidP="00E0690D">
            <w:pPr>
              <w:pStyle w:val="TAL"/>
              <w:rPr>
                <w:lang w:eastAsia="zh-CN"/>
              </w:rPr>
            </w:pPr>
            <w:r>
              <w:rPr>
                <w:lang w:eastAsia="zh-CN"/>
              </w:rPr>
              <w:t>U</w:t>
            </w:r>
            <w:r>
              <w:rPr>
                <w:rFonts w:hint="eastAsia"/>
                <w:lang w:eastAsia="zh-CN"/>
              </w:rPr>
              <w:t>pdate status</w:t>
            </w:r>
          </w:p>
        </w:tc>
        <w:tc>
          <w:tcPr>
            <w:tcW w:w="1440" w:type="dxa"/>
            <w:tcBorders>
              <w:top w:val="single" w:sz="4" w:space="0" w:color="000000"/>
              <w:left w:val="single" w:sz="4" w:space="0" w:color="000000"/>
              <w:bottom w:val="single" w:sz="4" w:space="0" w:color="000000"/>
              <w:right w:val="nil"/>
            </w:tcBorders>
            <w:hideMark/>
          </w:tcPr>
          <w:p w14:paraId="3CBE6F05"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0B5F8B7" w14:textId="77777777" w:rsidR="0066449D" w:rsidRDefault="0066449D" w:rsidP="00E0690D">
            <w:pPr>
              <w:pStyle w:val="TAL"/>
              <w:rPr>
                <w:rFonts w:cs="Arial"/>
              </w:rPr>
            </w:pPr>
            <w:r>
              <w:rPr>
                <w:rFonts w:cs="Arial"/>
                <w:lang w:eastAsia="zh-CN"/>
              </w:rPr>
              <w:t>I</w:t>
            </w:r>
            <w:r>
              <w:rPr>
                <w:rFonts w:cs="Arial" w:hint="eastAsia"/>
                <w:lang w:eastAsia="zh-CN"/>
              </w:rPr>
              <w:t>t indicates the update result</w:t>
            </w:r>
            <w:r>
              <w:rPr>
                <w:rFonts w:cs="Arial"/>
              </w:rPr>
              <w:t>.</w:t>
            </w:r>
          </w:p>
        </w:tc>
      </w:tr>
    </w:tbl>
    <w:p w14:paraId="547E5F77" w14:textId="77777777" w:rsidR="0066449D" w:rsidRDefault="0066449D" w:rsidP="00626E7C"/>
    <w:p w14:paraId="4EDEA356" w14:textId="77777777" w:rsidR="00A05413" w:rsidRPr="005D6207" w:rsidRDefault="00A05413" w:rsidP="00A05413">
      <w:pPr>
        <w:pStyle w:val="Heading4"/>
      </w:pPr>
      <w:bookmarkStart w:id="577" w:name="_Toc162885819"/>
      <w:r w:rsidRPr="005D6207">
        <w:t>9.3.2.</w:t>
      </w:r>
      <w:r>
        <w:t>42</w:t>
      </w:r>
      <w:r w:rsidRPr="005D6207">
        <w:tab/>
      </w:r>
      <w:r w:rsidRPr="005D6207">
        <w:rPr>
          <w:lang w:val="nl-NL" w:eastAsia="zh-CN"/>
        </w:rPr>
        <w:t>VAL service area subscription request</w:t>
      </w:r>
      <w:bookmarkEnd w:id="577"/>
    </w:p>
    <w:p w14:paraId="4E2CECAA" w14:textId="00CB675D" w:rsidR="00A05413" w:rsidRPr="005D6207" w:rsidRDefault="00A05413" w:rsidP="00A05413">
      <w:r w:rsidRPr="005D6207">
        <w:t>Table 9.3.2.</w:t>
      </w:r>
      <w:r>
        <w:t>42</w:t>
      </w:r>
      <w:r w:rsidRPr="005D6207">
        <w:t xml:space="preserve">-1 describes the information flow from a </w:t>
      </w:r>
      <w:r>
        <w:t>SEAL</w:t>
      </w:r>
      <w:r w:rsidRPr="005D6207">
        <w:t xml:space="preserve"> server to a location management</w:t>
      </w:r>
      <w:r w:rsidR="0010611A" w:rsidRPr="0010611A">
        <w:t xml:space="preserve"> server</w:t>
      </w:r>
      <w:r w:rsidRPr="005D6207">
        <w:t xml:space="preserve"> to subscribe VAL service area identifier update events</w:t>
      </w:r>
      <w:r w:rsidR="0010611A" w:rsidRPr="0010611A">
        <w:t xml:space="preserve"> or update an existing subscription</w:t>
      </w:r>
      <w:r w:rsidRPr="005D6207">
        <w:t xml:space="preserve"> at the LM server.</w:t>
      </w:r>
    </w:p>
    <w:p w14:paraId="2C80081B" w14:textId="77777777" w:rsidR="00A05413" w:rsidRPr="005D6207" w:rsidRDefault="00A05413" w:rsidP="00A05413">
      <w:pPr>
        <w:pStyle w:val="TH"/>
        <w:rPr>
          <w:lang w:val="en-US"/>
        </w:rPr>
      </w:pPr>
      <w:r w:rsidRPr="005D6207">
        <w:t>Table 9.3.2.</w:t>
      </w:r>
      <w:r>
        <w:t>42</w:t>
      </w:r>
      <w:r w:rsidRPr="005D6207">
        <w:t>-1: VAL service area subscription request</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7BF378B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46C3BF30"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5E8A63EF"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7E28BD4F" w14:textId="77777777" w:rsidR="00A05413" w:rsidRPr="005D6207" w:rsidRDefault="00A05413" w:rsidP="00A0677B">
            <w:pPr>
              <w:pStyle w:val="TAH"/>
            </w:pPr>
            <w:r w:rsidRPr="005D6207">
              <w:t>Description</w:t>
            </w:r>
          </w:p>
        </w:tc>
      </w:tr>
      <w:tr w:rsidR="00A05413" w:rsidRPr="005D6207" w14:paraId="5837A1F5" w14:textId="77777777" w:rsidTr="00A0677B">
        <w:trPr>
          <w:jc w:val="center"/>
        </w:trPr>
        <w:tc>
          <w:tcPr>
            <w:tcW w:w="2880" w:type="dxa"/>
            <w:tcBorders>
              <w:top w:val="single" w:sz="4" w:space="0" w:color="000000"/>
              <w:left w:val="single" w:sz="4" w:space="0" w:color="000000"/>
              <w:bottom w:val="single" w:sz="4" w:space="0" w:color="000000"/>
              <w:right w:val="nil"/>
            </w:tcBorders>
          </w:tcPr>
          <w:p w14:paraId="466A9F14" w14:textId="77777777" w:rsidR="00A05413" w:rsidRPr="005D6207" w:rsidRDefault="00A05413" w:rsidP="00A0677B">
            <w:pPr>
              <w:pStyle w:val="TAL"/>
            </w:pPr>
            <w:r w:rsidRPr="005D6207">
              <w:t>Identity</w:t>
            </w:r>
          </w:p>
        </w:tc>
        <w:tc>
          <w:tcPr>
            <w:tcW w:w="1440" w:type="dxa"/>
            <w:tcBorders>
              <w:top w:val="single" w:sz="4" w:space="0" w:color="000000"/>
              <w:left w:val="single" w:sz="4" w:space="0" w:color="000000"/>
              <w:bottom w:val="single" w:sz="4" w:space="0" w:color="000000"/>
              <w:right w:val="nil"/>
            </w:tcBorders>
          </w:tcPr>
          <w:p w14:paraId="0365AEB1" w14:textId="77777777" w:rsidR="00A05413" w:rsidRPr="005D6207" w:rsidRDefault="00A05413" w:rsidP="00A0677B">
            <w:pPr>
              <w:pStyle w:val="TAC"/>
            </w:pPr>
            <w:r w:rsidRPr="005D6207">
              <w:t>M</w:t>
            </w:r>
          </w:p>
        </w:tc>
        <w:tc>
          <w:tcPr>
            <w:tcW w:w="4320" w:type="dxa"/>
            <w:tcBorders>
              <w:top w:val="single" w:sz="4" w:space="0" w:color="000000"/>
              <w:left w:val="single" w:sz="4" w:space="0" w:color="000000"/>
              <w:bottom w:val="single" w:sz="4" w:space="0" w:color="000000"/>
              <w:right w:val="single" w:sz="4" w:space="0" w:color="000000"/>
            </w:tcBorders>
          </w:tcPr>
          <w:p w14:paraId="6EEB6968" w14:textId="2A00A61C" w:rsidR="00A05413" w:rsidRPr="005D6207" w:rsidRDefault="00A05413" w:rsidP="00A0677B">
            <w:pPr>
              <w:pStyle w:val="TAL"/>
            </w:pPr>
            <w:r w:rsidRPr="005D6207">
              <w:t xml:space="preserve">Indicates the </w:t>
            </w:r>
            <w:r>
              <w:t>SEAL</w:t>
            </w:r>
            <w:r w:rsidRPr="005D6207">
              <w:t xml:space="preserve"> server identity</w:t>
            </w:r>
            <w:r w:rsidR="0010611A" w:rsidRPr="0010611A">
              <w:t xml:space="preserve"> (</w:t>
            </w:r>
            <w:r w:rsidR="0010611A">
              <w:t xml:space="preserve">see </w:t>
            </w:r>
            <w:r w:rsidR="0010611A" w:rsidRPr="0010611A">
              <w:t>NOTE)</w:t>
            </w:r>
            <w:r w:rsidRPr="005D6207">
              <w:t>.</w:t>
            </w:r>
          </w:p>
        </w:tc>
      </w:tr>
      <w:tr w:rsidR="00A05413" w:rsidRPr="005D6207" w14:paraId="6D02AD63" w14:textId="77777777" w:rsidTr="00A0677B">
        <w:trPr>
          <w:jc w:val="center"/>
        </w:trPr>
        <w:tc>
          <w:tcPr>
            <w:tcW w:w="2880" w:type="dxa"/>
            <w:tcBorders>
              <w:top w:val="single" w:sz="4" w:space="0" w:color="000000"/>
              <w:left w:val="single" w:sz="4" w:space="0" w:color="000000"/>
              <w:bottom w:val="single" w:sz="4" w:space="0" w:color="000000"/>
              <w:right w:val="nil"/>
            </w:tcBorders>
          </w:tcPr>
          <w:p w14:paraId="694D127C" w14:textId="77777777" w:rsidR="00A05413" w:rsidRPr="005D6207" w:rsidRDefault="00A05413" w:rsidP="00A0677B">
            <w:pPr>
              <w:pStyle w:val="TAL"/>
            </w:pPr>
            <w:r>
              <w:t>List of the subscribed events</w:t>
            </w:r>
          </w:p>
        </w:tc>
        <w:tc>
          <w:tcPr>
            <w:tcW w:w="1440" w:type="dxa"/>
            <w:tcBorders>
              <w:top w:val="single" w:sz="4" w:space="0" w:color="000000"/>
              <w:left w:val="single" w:sz="4" w:space="0" w:color="000000"/>
              <w:bottom w:val="single" w:sz="4" w:space="0" w:color="000000"/>
              <w:right w:val="nil"/>
            </w:tcBorders>
          </w:tcPr>
          <w:p w14:paraId="4CCB211F"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7C288B1" w14:textId="77777777" w:rsidR="00A05413" w:rsidRPr="005D6207" w:rsidRDefault="00A05413" w:rsidP="00A0677B">
            <w:pPr>
              <w:pStyle w:val="TAL"/>
            </w:pPr>
            <w:r>
              <w:t>Indicates the list of the requested events.</w:t>
            </w:r>
          </w:p>
        </w:tc>
      </w:tr>
      <w:tr w:rsidR="00A05413" w:rsidRPr="005D6207" w14:paraId="649A433F" w14:textId="77777777" w:rsidTr="00A0677B">
        <w:trPr>
          <w:jc w:val="center"/>
        </w:trPr>
        <w:tc>
          <w:tcPr>
            <w:tcW w:w="2880" w:type="dxa"/>
            <w:tcBorders>
              <w:top w:val="single" w:sz="4" w:space="0" w:color="000000"/>
              <w:left w:val="single" w:sz="4" w:space="0" w:color="000000"/>
              <w:bottom w:val="single" w:sz="4" w:space="0" w:color="000000"/>
              <w:right w:val="nil"/>
            </w:tcBorders>
          </w:tcPr>
          <w:p w14:paraId="1AC2ACEC" w14:textId="77777777" w:rsidR="00A05413" w:rsidRDefault="00A05413" w:rsidP="00A0677B">
            <w:pPr>
              <w:pStyle w:val="TAL"/>
            </w:pPr>
            <w:r>
              <w:t>&gt; Event type</w:t>
            </w:r>
          </w:p>
        </w:tc>
        <w:tc>
          <w:tcPr>
            <w:tcW w:w="1440" w:type="dxa"/>
            <w:tcBorders>
              <w:top w:val="single" w:sz="4" w:space="0" w:color="000000"/>
              <w:left w:val="single" w:sz="4" w:space="0" w:color="000000"/>
              <w:bottom w:val="single" w:sz="4" w:space="0" w:color="000000"/>
              <w:right w:val="nil"/>
            </w:tcBorders>
          </w:tcPr>
          <w:p w14:paraId="39709A40" w14:textId="77777777" w:rsidR="00A05413"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FDA4BCA" w14:textId="77777777" w:rsidR="00A05413" w:rsidRDefault="00A05413" w:rsidP="00A0677B">
            <w:pPr>
              <w:pStyle w:val="TAL"/>
            </w:pPr>
            <w:r>
              <w:t>Indicates the subscribed event (e.g., update/deletion of the VAL service area ID)</w:t>
            </w:r>
          </w:p>
        </w:tc>
      </w:tr>
      <w:tr w:rsidR="00A05413" w:rsidRPr="005D6207" w14:paraId="47B54D65" w14:textId="77777777" w:rsidTr="00A0677B">
        <w:trPr>
          <w:jc w:val="center"/>
        </w:trPr>
        <w:tc>
          <w:tcPr>
            <w:tcW w:w="2880" w:type="dxa"/>
            <w:tcBorders>
              <w:top w:val="single" w:sz="4" w:space="0" w:color="000000"/>
              <w:left w:val="single" w:sz="4" w:space="0" w:color="000000"/>
              <w:bottom w:val="single" w:sz="4" w:space="0" w:color="000000"/>
              <w:right w:val="nil"/>
            </w:tcBorders>
          </w:tcPr>
          <w:p w14:paraId="0D12B0F1" w14:textId="77777777" w:rsidR="00A05413" w:rsidRDefault="00A05413" w:rsidP="00A0677B">
            <w:pPr>
              <w:pStyle w:val="TAL"/>
            </w:pPr>
            <w:r>
              <w:t xml:space="preserve">&gt; </w:t>
            </w:r>
            <w:r w:rsidRPr="005D6207">
              <w:t>VAL service area IDs</w:t>
            </w:r>
          </w:p>
        </w:tc>
        <w:tc>
          <w:tcPr>
            <w:tcW w:w="1440" w:type="dxa"/>
            <w:tcBorders>
              <w:top w:val="single" w:sz="4" w:space="0" w:color="000000"/>
              <w:left w:val="single" w:sz="4" w:space="0" w:color="000000"/>
              <w:bottom w:val="single" w:sz="4" w:space="0" w:color="000000"/>
              <w:right w:val="nil"/>
            </w:tcBorders>
          </w:tcPr>
          <w:p w14:paraId="211AB3FE" w14:textId="77777777" w:rsidR="00A05413" w:rsidRDefault="00A05413" w:rsidP="00A0677B">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1877D1B8" w14:textId="77777777" w:rsidR="00A05413" w:rsidRDefault="00A05413" w:rsidP="00A0677B">
            <w:pPr>
              <w:pStyle w:val="TAL"/>
            </w:pPr>
            <w:r w:rsidRPr="005D6207">
              <w:t>Indicates the list of the VAL service area identifiers.</w:t>
            </w:r>
            <w:r>
              <w:t xml:space="preserve"> This information element shall be provided when the requested event type is update or delete VAL service area ID.</w:t>
            </w:r>
          </w:p>
        </w:tc>
      </w:tr>
      <w:tr w:rsidR="00A05413" w:rsidRPr="005D6207" w14:paraId="58CDF70D"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1166F575" w14:textId="77777777" w:rsidR="00A05413" w:rsidRPr="005D6207" w:rsidRDefault="00A05413" w:rsidP="00A0677B">
            <w:pPr>
              <w:pStyle w:val="TAL"/>
              <w:rPr>
                <w:lang w:eastAsia="en-GB"/>
              </w:rPr>
            </w:pPr>
            <w:r w:rsidRPr="005D6207">
              <w:rPr>
                <w:lang w:eastAsia="en-GB"/>
              </w:rPr>
              <w:t>Notification Target URI</w:t>
            </w:r>
          </w:p>
        </w:tc>
        <w:tc>
          <w:tcPr>
            <w:tcW w:w="1440" w:type="dxa"/>
            <w:tcBorders>
              <w:top w:val="single" w:sz="4" w:space="0" w:color="000000"/>
              <w:left w:val="single" w:sz="4" w:space="0" w:color="000000"/>
              <w:bottom w:val="single" w:sz="4" w:space="0" w:color="000000"/>
              <w:right w:val="nil"/>
            </w:tcBorders>
            <w:hideMark/>
          </w:tcPr>
          <w:p w14:paraId="35E35435" w14:textId="77777777" w:rsidR="00A05413" w:rsidRPr="005D6207" w:rsidRDefault="00A05413" w:rsidP="00A0677B">
            <w:pPr>
              <w:pStyle w:val="TAC"/>
              <w:rPr>
                <w:lang w:eastAsia="en-GB"/>
              </w:rPr>
            </w:pPr>
            <w:r w:rsidRPr="005D6207">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6D2252C3" w14:textId="77777777" w:rsidR="00A05413" w:rsidRPr="005D6207" w:rsidRDefault="00A05413" w:rsidP="00A0677B">
            <w:pPr>
              <w:pStyle w:val="TAL"/>
              <w:rPr>
                <w:lang w:eastAsia="en-GB"/>
              </w:rPr>
            </w:pPr>
            <w:r w:rsidRPr="005D6207">
              <w:rPr>
                <w:lang w:eastAsia="en-GB"/>
              </w:rPr>
              <w:t>Target URI where the VAL server wishes to receive the notifications about VAL service area update events.</w:t>
            </w:r>
          </w:p>
        </w:tc>
      </w:tr>
      <w:tr w:rsidR="00A05413" w:rsidRPr="005D6207" w14:paraId="5169AC95" w14:textId="77777777" w:rsidTr="00A0677B">
        <w:trPr>
          <w:jc w:val="center"/>
        </w:trPr>
        <w:tc>
          <w:tcPr>
            <w:tcW w:w="2880" w:type="dxa"/>
            <w:tcBorders>
              <w:top w:val="single" w:sz="4" w:space="0" w:color="000000"/>
              <w:left w:val="single" w:sz="4" w:space="0" w:color="000000"/>
              <w:bottom w:val="single" w:sz="4" w:space="0" w:color="000000"/>
              <w:right w:val="nil"/>
            </w:tcBorders>
          </w:tcPr>
          <w:p w14:paraId="708BA36F" w14:textId="77777777" w:rsidR="00A05413" w:rsidRPr="005D6207" w:rsidRDefault="00A05413" w:rsidP="00A0677B">
            <w:pPr>
              <w:pStyle w:val="TAL"/>
              <w:rPr>
                <w:lang w:eastAsia="zh-CN"/>
              </w:rPr>
            </w:pPr>
            <w:r w:rsidRPr="005D6207">
              <w:rPr>
                <w:lang w:eastAsia="zh-CN"/>
              </w:rPr>
              <w:t>Subscription duration</w:t>
            </w:r>
          </w:p>
        </w:tc>
        <w:tc>
          <w:tcPr>
            <w:tcW w:w="1440" w:type="dxa"/>
            <w:tcBorders>
              <w:top w:val="single" w:sz="4" w:space="0" w:color="000000"/>
              <w:left w:val="single" w:sz="4" w:space="0" w:color="000000"/>
              <w:bottom w:val="single" w:sz="4" w:space="0" w:color="000000"/>
              <w:right w:val="nil"/>
            </w:tcBorders>
          </w:tcPr>
          <w:p w14:paraId="3809C0E0" w14:textId="77777777" w:rsidR="00A05413" w:rsidRPr="005D6207" w:rsidRDefault="00A05413" w:rsidP="00A0677B">
            <w:pPr>
              <w:pStyle w:val="TAC"/>
              <w:rPr>
                <w:rFonts w:cs="Arial"/>
                <w:lang w:eastAsia="zh-CN"/>
              </w:rPr>
            </w:pPr>
            <w:r w:rsidRPr="005D6207">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9392C69" w14:textId="77777777" w:rsidR="00A05413" w:rsidRPr="005D6207" w:rsidRDefault="00A05413" w:rsidP="00A0677B">
            <w:pPr>
              <w:pStyle w:val="TAL"/>
              <w:rPr>
                <w:rFonts w:cs="Arial"/>
                <w:lang w:eastAsia="zh-CN"/>
              </w:rPr>
            </w:pPr>
            <w:r w:rsidRPr="005D6207">
              <w:rPr>
                <w:rFonts w:cs="Arial"/>
                <w:lang w:eastAsia="zh-CN"/>
              </w:rPr>
              <w:t>It indicates the subscription duration.</w:t>
            </w:r>
          </w:p>
        </w:tc>
      </w:tr>
      <w:tr w:rsidR="0010611A" w:rsidRPr="005D6207" w14:paraId="39AFEDCF" w14:textId="77777777" w:rsidTr="0023118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AE16DD" w14:textId="68222A51" w:rsidR="0010611A" w:rsidRPr="005D6207" w:rsidRDefault="0010611A" w:rsidP="002F2DA4">
            <w:pPr>
              <w:pStyle w:val="TAN"/>
              <w:rPr>
                <w:lang w:eastAsia="zh-CN"/>
              </w:rPr>
            </w:pPr>
            <w:r w:rsidRPr="0010611A">
              <w:rPr>
                <w:lang w:eastAsia="zh-CN"/>
              </w:rPr>
              <w:t>NOTE:</w:t>
            </w:r>
            <w:r w:rsidRPr="0010611A">
              <w:rPr>
                <w:lang w:eastAsia="zh-CN"/>
              </w:rPr>
              <w:tab/>
              <w:t>This information element shall not be updated via the update VAL service area subscription request.</w:t>
            </w:r>
          </w:p>
        </w:tc>
      </w:tr>
    </w:tbl>
    <w:p w14:paraId="75280EEA" w14:textId="77777777" w:rsidR="00A05413" w:rsidRPr="003E5354" w:rsidRDefault="00A05413" w:rsidP="00A05413">
      <w:pPr>
        <w:rPr>
          <w:lang w:eastAsia="zh-CN"/>
        </w:rPr>
      </w:pPr>
    </w:p>
    <w:p w14:paraId="1FCB8981" w14:textId="77777777" w:rsidR="00A05413" w:rsidRPr="005D6207" w:rsidRDefault="00A05413" w:rsidP="00A05413">
      <w:pPr>
        <w:pStyle w:val="Heading4"/>
      </w:pPr>
      <w:bookmarkStart w:id="578" w:name="_Toc162885820"/>
      <w:r w:rsidRPr="005D6207">
        <w:t>9.3.2.</w:t>
      </w:r>
      <w:r>
        <w:t>43</w:t>
      </w:r>
      <w:r w:rsidRPr="005D6207">
        <w:tab/>
      </w:r>
      <w:r w:rsidRPr="005D6207">
        <w:rPr>
          <w:lang w:val="nl-NL" w:eastAsia="zh-CN"/>
        </w:rPr>
        <w:t>VAL service area subscription response</w:t>
      </w:r>
      <w:bookmarkEnd w:id="578"/>
    </w:p>
    <w:p w14:paraId="5E66D2F5" w14:textId="1130349C" w:rsidR="00A05413" w:rsidRPr="005D6207" w:rsidRDefault="00A05413" w:rsidP="00A05413">
      <w:r w:rsidRPr="0010611A">
        <w:t xml:space="preserve">Table 9.3.2.43-1 describes the information flow from a location management server to a SEAL server for </w:t>
      </w:r>
      <w:r w:rsidRPr="002F2DA4">
        <w:rPr>
          <w:lang w:eastAsia="zh-CN"/>
        </w:rPr>
        <w:t>VAL service area subscription response</w:t>
      </w:r>
      <w:r w:rsidR="0010611A" w:rsidRPr="002F2DA4">
        <w:rPr>
          <w:lang w:eastAsia="zh-CN"/>
        </w:rPr>
        <w:t xml:space="preserve"> or update VAL service area subscription response</w:t>
      </w:r>
      <w:r w:rsidRPr="005D6207">
        <w:t>.</w:t>
      </w:r>
    </w:p>
    <w:p w14:paraId="29B7EA94" w14:textId="77777777" w:rsidR="00A05413" w:rsidRPr="005D6207" w:rsidRDefault="00A05413" w:rsidP="00A05413">
      <w:pPr>
        <w:pStyle w:val="TH"/>
        <w:rPr>
          <w:lang w:val="en-US"/>
        </w:rPr>
      </w:pPr>
      <w:r w:rsidRPr="005D6207">
        <w:t>Table 9.3.2.</w:t>
      </w:r>
      <w:r>
        <w:t>43</w:t>
      </w:r>
      <w:r w:rsidRPr="005D6207">
        <w:t xml:space="preserve">-1: VAL service area subscription </w:t>
      </w:r>
      <w:r w:rsidRPr="005D6207">
        <w:rPr>
          <w:lang w:val="nl-NL"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1F6B8C88"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0FAF06FC"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48ABB582"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7E5F0C65" w14:textId="77777777" w:rsidR="00A05413" w:rsidRPr="005D6207" w:rsidRDefault="00A05413" w:rsidP="00A0677B">
            <w:pPr>
              <w:pStyle w:val="TAH"/>
            </w:pPr>
            <w:r w:rsidRPr="005D6207">
              <w:t>Description</w:t>
            </w:r>
          </w:p>
        </w:tc>
      </w:tr>
      <w:tr w:rsidR="00A05413" w:rsidRPr="005D6207" w14:paraId="07EA780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7BFB1166" w14:textId="77777777" w:rsidR="00A05413" w:rsidRPr="005D6207" w:rsidRDefault="00A05413" w:rsidP="00A0677B">
            <w:pPr>
              <w:pStyle w:val="tablecontent"/>
              <w:rPr>
                <w:rFonts w:cs="Arial"/>
                <w:lang w:eastAsia="en-US"/>
              </w:rPr>
            </w:pPr>
            <w:r w:rsidRPr="005D6207">
              <w:rPr>
                <w:rFonts w:cs="Arial"/>
                <w:lang w:eastAsia="zh-CN"/>
              </w:rPr>
              <w:t>Subscription</w:t>
            </w:r>
            <w:r w:rsidRPr="005D6207">
              <w:rPr>
                <w:rFonts w:cs="Arial"/>
                <w:lang w:eastAsia="en-US"/>
              </w:rPr>
              <w:t xml:space="preserve"> status</w:t>
            </w:r>
          </w:p>
        </w:tc>
        <w:tc>
          <w:tcPr>
            <w:tcW w:w="1440" w:type="dxa"/>
            <w:tcBorders>
              <w:top w:val="single" w:sz="4" w:space="0" w:color="000000"/>
              <w:left w:val="single" w:sz="4" w:space="0" w:color="000000"/>
              <w:bottom w:val="single" w:sz="4" w:space="0" w:color="000000"/>
              <w:right w:val="nil"/>
            </w:tcBorders>
            <w:hideMark/>
          </w:tcPr>
          <w:p w14:paraId="69D767A5" w14:textId="77777777" w:rsidR="00A05413" w:rsidRPr="005D6207" w:rsidRDefault="00A05413" w:rsidP="00A0677B">
            <w:pPr>
              <w:pStyle w:val="TAC"/>
              <w:rPr>
                <w:lang w:eastAsia="en-GB"/>
              </w:rPr>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07B00CDF" w14:textId="77777777" w:rsidR="00A05413" w:rsidRPr="005D6207" w:rsidRDefault="00A05413" w:rsidP="00A0677B">
            <w:pPr>
              <w:pStyle w:val="tablecontent"/>
              <w:rPr>
                <w:rFonts w:cs="Arial"/>
                <w:lang w:eastAsia="en-US"/>
              </w:rPr>
            </w:pPr>
            <w:r w:rsidRPr="005D6207">
              <w:rPr>
                <w:rFonts w:cs="Arial"/>
                <w:lang w:eastAsia="zh-CN"/>
              </w:rPr>
              <w:t>It indicates the subscription result</w:t>
            </w:r>
            <w:r>
              <w:rPr>
                <w:rFonts w:cs="Arial"/>
                <w:lang w:eastAsia="zh-CN"/>
              </w:rPr>
              <w:t>.</w:t>
            </w:r>
          </w:p>
        </w:tc>
      </w:tr>
    </w:tbl>
    <w:p w14:paraId="468C5BA0" w14:textId="77777777" w:rsidR="00A05413" w:rsidRPr="003E5354" w:rsidRDefault="00A05413" w:rsidP="00A05413">
      <w:pPr>
        <w:rPr>
          <w:lang w:eastAsia="zh-CN"/>
        </w:rPr>
      </w:pPr>
    </w:p>
    <w:p w14:paraId="596ED692" w14:textId="77777777" w:rsidR="00A05413" w:rsidRPr="005D6207" w:rsidRDefault="00A05413" w:rsidP="00A05413">
      <w:pPr>
        <w:pStyle w:val="Heading4"/>
      </w:pPr>
      <w:bookmarkStart w:id="579" w:name="_Toc162885821"/>
      <w:r w:rsidRPr="005D6207">
        <w:t>9.3.2.</w:t>
      </w:r>
      <w:r>
        <w:t>44</w:t>
      </w:r>
      <w:r w:rsidRPr="005D6207">
        <w:tab/>
      </w:r>
      <w:r w:rsidRPr="005D6207">
        <w:rPr>
          <w:lang w:val="nl-NL" w:eastAsia="zh-CN"/>
        </w:rPr>
        <w:t>VAL service area notification</w:t>
      </w:r>
      <w:bookmarkEnd w:id="579"/>
    </w:p>
    <w:p w14:paraId="0C2A86D1" w14:textId="77777777" w:rsidR="00A05413" w:rsidRPr="005D6207" w:rsidRDefault="00A05413" w:rsidP="00A05413">
      <w:r w:rsidRPr="005D6207">
        <w:t>Table 9.3.2.</w:t>
      </w:r>
      <w:r>
        <w:t>44</w:t>
      </w:r>
      <w:r w:rsidRPr="005D6207">
        <w:t xml:space="preserve">-1 describes the information flow for VAL service area notification from a location management server to a </w:t>
      </w:r>
      <w:r>
        <w:t>SEAL</w:t>
      </w:r>
      <w:r w:rsidRPr="005D6207">
        <w:t xml:space="preserve"> server.</w:t>
      </w:r>
    </w:p>
    <w:p w14:paraId="5682C95B" w14:textId="77777777" w:rsidR="00A05413" w:rsidRPr="005D6207" w:rsidRDefault="00A05413" w:rsidP="00A05413">
      <w:pPr>
        <w:pStyle w:val="TH"/>
        <w:rPr>
          <w:lang w:val="en-US"/>
        </w:rPr>
      </w:pPr>
      <w:r w:rsidRPr="005D6207">
        <w:t>Table 9.3.2.</w:t>
      </w:r>
      <w:r>
        <w:t>44</w:t>
      </w:r>
      <w:r w:rsidRPr="005D6207">
        <w:t>-1: VAL service area notification</w:t>
      </w:r>
    </w:p>
    <w:tbl>
      <w:tblPr>
        <w:tblW w:w="8640" w:type="dxa"/>
        <w:jc w:val="center"/>
        <w:tblLayout w:type="fixed"/>
        <w:tblLook w:val="04A0" w:firstRow="1" w:lastRow="0" w:firstColumn="1" w:lastColumn="0" w:noHBand="0" w:noVBand="1"/>
      </w:tblPr>
      <w:tblGrid>
        <w:gridCol w:w="2880"/>
        <w:gridCol w:w="1440"/>
        <w:gridCol w:w="4320"/>
      </w:tblGrid>
      <w:tr w:rsidR="00A05413" w:rsidRPr="005D6207" w14:paraId="35B375A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72738232" w14:textId="77777777" w:rsidR="00A05413" w:rsidRPr="005D6207" w:rsidRDefault="00A05413" w:rsidP="00A0677B">
            <w:pPr>
              <w:pStyle w:val="TAH"/>
            </w:pPr>
            <w:r w:rsidRPr="005D6207">
              <w:t>Information element</w:t>
            </w:r>
          </w:p>
        </w:tc>
        <w:tc>
          <w:tcPr>
            <w:tcW w:w="1440" w:type="dxa"/>
            <w:tcBorders>
              <w:top w:val="single" w:sz="4" w:space="0" w:color="000000"/>
              <w:left w:val="single" w:sz="4" w:space="0" w:color="000000"/>
              <w:bottom w:val="single" w:sz="4" w:space="0" w:color="000000"/>
              <w:right w:val="nil"/>
            </w:tcBorders>
            <w:hideMark/>
          </w:tcPr>
          <w:p w14:paraId="5456A5B5" w14:textId="77777777" w:rsidR="00A05413" w:rsidRPr="005D6207" w:rsidRDefault="00A05413" w:rsidP="00A0677B">
            <w:pPr>
              <w:pStyle w:val="TAH"/>
            </w:pPr>
            <w:r w:rsidRPr="005D6207">
              <w:t>Status</w:t>
            </w:r>
          </w:p>
        </w:tc>
        <w:tc>
          <w:tcPr>
            <w:tcW w:w="4320" w:type="dxa"/>
            <w:tcBorders>
              <w:top w:val="single" w:sz="4" w:space="0" w:color="000000"/>
              <w:left w:val="single" w:sz="4" w:space="0" w:color="000000"/>
              <w:bottom w:val="single" w:sz="4" w:space="0" w:color="000000"/>
              <w:right w:val="single" w:sz="4" w:space="0" w:color="000000"/>
            </w:tcBorders>
            <w:hideMark/>
          </w:tcPr>
          <w:p w14:paraId="1B20002D" w14:textId="77777777" w:rsidR="00A05413" w:rsidRPr="005D6207" w:rsidRDefault="00A05413" w:rsidP="00A0677B">
            <w:pPr>
              <w:pStyle w:val="TAH"/>
            </w:pPr>
            <w:r w:rsidRPr="005D6207">
              <w:t>Description</w:t>
            </w:r>
          </w:p>
        </w:tc>
      </w:tr>
      <w:tr w:rsidR="00A05413" w:rsidRPr="005D6207" w14:paraId="688B08DA" w14:textId="77777777" w:rsidTr="00A0677B">
        <w:trPr>
          <w:jc w:val="center"/>
        </w:trPr>
        <w:tc>
          <w:tcPr>
            <w:tcW w:w="2880" w:type="dxa"/>
            <w:tcBorders>
              <w:top w:val="single" w:sz="4" w:space="0" w:color="000000"/>
              <w:left w:val="single" w:sz="4" w:space="0" w:color="000000"/>
              <w:bottom w:val="single" w:sz="4" w:space="0" w:color="000000"/>
              <w:right w:val="nil"/>
            </w:tcBorders>
          </w:tcPr>
          <w:p w14:paraId="40B516BB" w14:textId="77777777" w:rsidR="00A05413" w:rsidRPr="005D6207" w:rsidRDefault="00A05413" w:rsidP="00A0677B">
            <w:pPr>
              <w:pStyle w:val="tablecontent"/>
            </w:pPr>
            <w:r>
              <w:t>List of events</w:t>
            </w:r>
          </w:p>
        </w:tc>
        <w:tc>
          <w:tcPr>
            <w:tcW w:w="1440" w:type="dxa"/>
            <w:tcBorders>
              <w:top w:val="single" w:sz="4" w:space="0" w:color="000000"/>
              <w:left w:val="single" w:sz="4" w:space="0" w:color="000000"/>
              <w:bottom w:val="single" w:sz="4" w:space="0" w:color="000000"/>
              <w:right w:val="nil"/>
            </w:tcBorders>
          </w:tcPr>
          <w:p w14:paraId="7E35CAF6"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70B8470F" w14:textId="77777777" w:rsidR="00A05413" w:rsidRPr="005D6207" w:rsidRDefault="00A05413" w:rsidP="00A0677B">
            <w:pPr>
              <w:pStyle w:val="tablecontent"/>
            </w:pPr>
            <w:r>
              <w:t>Indicates the list of the occurred events.</w:t>
            </w:r>
          </w:p>
        </w:tc>
      </w:tr>
      <w:tr w:rsidR="00A05413" w:rsidRPr="005D6207" w14:paraId="1FB95176" w14:textId="77777777" w:rsidTr="00A0677B">
        <w:trPr>
          <w:jc w:val="center"/>
        </w:trPr>
        <w:tc>
          <w:tcPr>
            <w:tcW w:w="2880" w:type="dxa"/>
            <w:tcBorders>
              <w:top w:val="single" w:sz="4" w:space="0" w:color="000000"/>
              <w:left w:val="single" w:sz="4" w:space="0" w:color="000000"/>
              <w:bottom w:val="single" w:sz="4" w:space="0" w:color="000000"/>
              <w:right w:val="nil"/>
            </w:tcBorders>
          </w:tcPr>
          <w:p w14:paraId="38DF7D85" w14:textId="77777777" w:rsidR="00A05413" w:rsidRPr="005D6207" w:rsidRDefault="00A05413" w:rsidP="00A0677B">
            <w:pPr>
              <w:pStyle w:val="tablecontent"/>
            </w:pPr>
            <w:r>
              <w:t>&gt; Event type</w:t>
            </w:r>
          </w:p>
        </w:tc>
        <w:tc>
          <w:tcPr>
            <w:tcW w:w="1440" w:type="dxa"/>
            <w:tcBorders>
              <w:top w:val="single" w:sz="4" w:space="0" w:color="000000"/>
              <w:left w:val="single" w:sz="4" w:space="0" w:color="000000"/>
              <w:bottom w:val="single" w:sz="4" w:space="0" w:color="000000"/>
              <w:right w:val="nil"/>
            </w:tcBorders>
          </w:tcPr>
          <w:p w14:paraId="70DF277D" w14:textId="77777777" w:rsidR="00A05413" w:rsidRPr="005D6207" w:rsidRDefault="00A05413" w:rsidP="00A0677B">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3BFACDE3" w14:textId="77777777" w:rsidR="00A05413" w:rsidRPr="005D6207" w:rsidRDefault="00A05413" w:rsidP="00A0677B">
            <w:pPr>
              <w:pStyle w:val="tablecontent"/>
            </w:pPr>
            <w:r>
              <w:t>Indicates the subscribed event (e.g., update/deletion of the VAL service area ID).</w:t>
            </w:r>
          </w:p>
        </w:tc>
      </w:tr>
      <w:tr w:rsidR="00A05413" w:rsidRPr="005D6207" w14:paraId="74835898" w14:textId="77777777" w:rsidTr="00A0677B">
        <w:trPr>
          <w:jc w:val="center"/>
        </w:trPr>
        <w:tc>
          <w:tcPr>
            <w:tcW w:w="2880" w:type="dxa"/>
            <w:tcBorders>
              <w:top w:val="single" w:sz="4" w:space="0" w:color="000000"/>
              <w:left w:val="single" w:sz="4" w:space="0" w:color="000000"/>
              <w:bottom w:val="single" w:sz="4" w:space="0" w:color="000000"/>
              <w:right w:val="nil"/>
            </w:tcBorders>
          </w:tcPr>
          <w:p w14:paraId="2376E719" w14:textId="77777777" w:rsidR="00A05413" w:rsidRPr="005D6207" w:rsidRDefault="00A05413" w:rsidP="00A0677B">
            <w:pPr>
              <w:pStyle w:val="tablecontent"/>
            </w:pPr>
            <w:r>
              <w:rPr>
                <w:lang w:eastAsia="zh-CN"/>
              </w:rPr>
              <w:t xml:space="preserve">&gt; </w:t>
            </w:r>
            <w:r w:rsidRPr="00EF41A2">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238C6BA5" w14:textId="77777777" w:rsidR="00A05413" w:rsidRPr="005D6207" w:rsidRDefault="00A05413" w:rsidP="00A0677B">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0A704E" w14:textId="77777777" w:rsidR="00A05413" w:rsidRPr="005D6207" w:rsidRDefault="00A05413" w:rsidP="00A0677B">
            <w:pPr>
              <w:pStyle w:val="tablecontent"/>
            </w:pPr>
            <w:r w:rsidRPr="005D6207">
              <w:rPr>
                <w:lang w:eastAsia="zh-CN"/>
              </w:rPr>
              <w:t>List of one or more VAL service area identifiers.</w:t>
            </w:r>
          </w:p>
        </w:tc>
      </w:tr>
      <w:tr w:rsidR="00A05413" w:rsidRPr="005D6207" w14:paraId="2317581F" w14:textId="77777777" w:rsidTr="00A0677B">
        <w:trPr>
          <w:jc w:val="center"/>
        </w:trPr>
        <w:tc>
          <w:tcPr>
            <w:tcW w:w="2880" w:type="dxa"/>
            <w:tcBorders>
              <w:top w:val="single" w:sz="4" w:space="0" w:color="000000"/>
              <w:left w:val="single" w:sz="4" w:space="0" w:color="000000"/>
              <w:bottom w:val="single" w:sz="4" w:space="0" w:color="000000"/>
              <w:right w:val="nil"/>
            </w:tcBorders>
          </w:tcPr>
          <w:p w14:paraId="6DEAAD83" w14:textId="77777777" w:rsidR="00A05413" w:rsidRPr="005D6207" w:rsidRDefault="00A05413" w:rsidP="00A0677B">
            <w:pPr>
              <w:pStyle w:val="tablecontent"/>
            </w:pPr>
            <w:r>
              <w:rPr>
                <w:lang w:eastAsia="zh-CN"/>
              </w:rPr>
              <w:t xml:space="preserve">&gt;&gt; </w:t>
            </w:r>
            <w:r w:rsidRPr="005D6207">
              <w:rPr>
                <w:lang w:eastAsia="zh-CN"/>
              </w:rPr>
              <w:t>VAL service area ID</w:t>
            </w:r>
          </w:p>
        </w:tc>
        <w:tc>
          <w:tcPr>
            <w:tcW w:w="1440" w:type="dxa"/>
            <w:tcBorders>
              <w:top w:val="single" w:sz="4" w:space="0" w:color="000000"/>
              <w:left w:val="single" w:sz="4" w:space="0" w:color="000000"/>
              <w:bottom w:val="single" w:sz="4" w:space="0" w:color="000000"/>
              <w:right w:val="nil"/>
            </w:tcBorders>
          </w:tcPr>
          <w:p w14:paraId="5F0F62D0" w14:textId="77777777" w:rsidR="00A05413" w:rsidRPr="005D6207" w:rsidRDefault="00A05413" w:rsidP="00A0677B">
            <w:pPr>
              <w:pStyle w:val="TAC"/>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C4EB8E0" w14:textId="77777777" w:rsidR="00A05413" w:rsidRPr="005D6207" w:rsidRDefault="00A05413" w:rsidP="00A0677B">
            <w:pPr>
              <w:pStyle w:val="tablecontent"/>
            </w:pPr>
            <w:r>
              <w:rPr>
                <w:lang w:eastAsia="zh-CN"/>
              </w:rPr>
              <w:t>The</w:t>
            </w:r>
            <w:r w:rsidRPr="005D6207">
              <w:rPr>
                <w:lang w:eastAsia="zh-CN"/>
              </w:rPr>
              <w:t xml:space="preserve"> VAL service area identifier.</w:t>
            </w:r>
          </w:p>
        </w:tc>
      </w:tr>
      <w:tr w:rsidR="00A05413" w:rsidRPr="005D6207" w14:paraId="0CA0A809" w14:textId="77777777" w:rsidTr="00A0677B">
        <w:trPr>
          <w:jc w:val="center"/>
        </w:trPr>
        <w:tc>
          <w:tcPr>
            <w:tcW w:w="2880" w:type="dxa"/>
            <w:tcBorders>
              <w:top w:val="single" w:sz="4" w:space="0" w:color="000000"/>
              <w:left w:val="single" w:sz="4" w:space="0" w:color="000000"/>
              <w:bottom w:val="single" w:sz="4" w:space="0" w:color="000000"/>
              <w:right w:val="nil"/>
            </w:tcBorders>
          </w:tcPr>
          <w:p w14:paraId="519C62B8" w14:textId="77777777" w:rsidR="00A05413" w:rsidRPr="005D6207" w:rsidRDefault="00A05413" w:rsidP="00A0677B">
            <w:pPr>
              <w:pStyle w:val="tablecontent"/>
            </w:pPr>
            <w:r>
              <w:rPr>
                <w:lang w:eastAsia="zh-CN"/>
              </w:rPr>
              <w:t xml:space="preserve">&gt;&gt; </w:t>
            </w:r>
            <w:r w:rsidRPr="005D6207">
              <w:rPr>
                <w:lang w:eastAsia="zh-CN"/>
              </w:rPr>
              <w:t>Geographical locations list</w:t>
            </w:r>
          </w:p>
        </w:tc>
        <w:tc>
          <w:tcPr>
            <w:tcW w:w="1440" w:type="dxa"/>
            <w:tcBorders>
              <w:top w:val="single" w:sz="4" w:space="0" w:color="000000"/>
              <w:left w:val="single" w:sz="4" w:space="0" w:color="000000"/>
              <w:bottom w:val="single" w:sz="4" w:space="0" w:color="000000"/>
              <w:right w:val="nil"/>
            </w:tcBorders>
          </w:tcPr>
          <w:p w14:paraId="7784154A" w14:textId="77777777" w:rsidR="00A05413" w:rsidRPr="005D6207" w:rsidRDefault="00A05413" w:rsidP="00A0677B">
            <w:pPr>
              <w:pStyle w:val="TAC"/>
            </w:pPr>
            <w:r w:rsidRPr="005D6207">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131C008" w14:textId="77777777" w:rsidR="00A05413" w:rsidRPr="005D6207" w:rsidRDefault="00A05413" w:rsidP="00A0677B">
            <w:pPr>
              <w:pStyle w:val="tablecontent"/>
            </w:pPr>
            <w:r w:rsidRPr="005D6207">
              <w:rPr>
                <w:lang w:eastAsia="zh-CN"/>
              </w:rPr>
              <w:t xml:space="preserve">List of one more geographical locations (e.g., co-ordinates) corresponding to </w:t>
            </w:r>
            <w:r>
              <w:rPr>
                <w:lang w:eastAsia="zh-CN"/>
              </w:rPr>
              <w:t>the</w:t>
            </w:r>
            <w:r w:rsidRPr="005D6207">
              <w:rPr>
                <w:lang w:eastAsia="zh-CN"/>
              </w:rPr>
              <w:t xml:space="preserve"> VAL service area ID.</w:t>
            </w:r>
          </w:p>
        </w:tc>
      </w:tr>
    </w:tbl>
    <w:p w14:paraId="0A5B0C6F" w14:textId="77777777" w:rsidR="00A05413" w:rsidRDefault="00A05413" w:rsidP="00A05413"/>
    <w:p w14:paraId="39752351" w14:textId="48B940E7" w:rsidR="0010611A" w:rsidRPr="003167FF" w:rsidRDefault="0010611A" w:rsidP="0010611A">
      <w:pPr>
        <w:pStyle w:val="Heading4"/>
      </w:pPr>
      <w:bookmarkStart w:id="580" w:name="_Toc162885822"/>
      <w:r w:rsidRPr="003167FF">
        <w:rPr>
          <w:lang w:eastAsia="zh-CN"/>
        </w:rPr>
        <w:t>9.3</w:t>
      </w:r>
      <w:r w:rsidRPr="003167FF">
        <w:t>.2.</w:t>
      </w:r>
      <w:r>
        <w:rPr>
          <w:lang w:eastAsia="zh-CN"/>
        </w:rPr>
        <w:t>45</w:t>
      </w:r>
      <w:r w:rsidRPr="003167FF">
        <w:tab/>
      </w:r>
      <w:r>
        <w:t>VAL service area</w:t>
      </w:r>
      <w:r w:rsidRPr="003167FF">
        <w:t xml:space="preserve"> </w:t>
      </w:r>
      <w:r w:rsidRPr="003167FF">
        <w:rPr>
          <w:lang w:eastAsia="zh-CN"/>
        </w:rPr>
        <w:t>un</w:t>
      </w:r>
      <w:r w:rsidRPr="003167FF">
        <w:t>subscri</w:t>
      </w:r>
      <w:r w:rsidRPr="003167FF">
        <w:rPr>
          <w:lang w:eastAsia="zh-CN"/>
        </w:rPr>
        <w:t>be</w:t>
      </w:r>
      <w:r w:rsidRPr="003167FF">
        <w:t xml:space="preserve"> request</w:t>
      </w:r>
      <w:bookmarkEnd w:id="580"/>
    </w:p>
    <w:p w14:paraId="5DD8B8C2" w14:textId="6AC6CC20" w:rsidR="0010611A" w:rsidRPr="003167FF" w:rsidRDefault="0010611A" w:rsidP="0010611A">
      <w:pPr>
        <w:rPr>
          <w:lang w:eastAsia="zh-CN"/>
        </w:rPr>
      </w:pPr>
      <w:r w:rsidRPr="003167FF">
        <w:t>Table </w:t>
      </w:r>
      <w:r w:rsidRPr="003167FF">
        <w:rPr>
          <w:lang w:eastAsia="zh-CN"/>
        </w:rPr>
        <w:t>9.3</w:t>
      </w:r>
      <w:r w:rsidRPr="003167FF">
        <w:t>.2</w:t>
      </w:r>
      <w:r w:rsidRPr="003167FF">
        <w:rPr>
          <w:lang w:eastAsia="zh-CN"/>
        </w:rPr>
        <w:t>.</w:t>
      </w:r>
      <w:r>
        <w:rPr>
          <w:lang w:eastAsia="zh-CN"/>
        </w:rPr>
        <w:t>45</w:t>
      </w:r>
      <w:r w:rsidRPr="003167FF">
        <w:rPr>
          <w:lang w:eastAsia="zh-CN"/>
        </w:rPr>
        <w:t>-1</w:t>
      </w:r>
      <w:r w:rsidRPr="003167FF">
        <w:t xml:space="preserve"> describes the information flow from </w:t>
      </w:r>
      <w:r>
        <w:t>a</w:t>
      </w:r>
      <w:r w:rsidRPr="003167FF">
        <w:t xml:space="preserve"> </w:t>
      </w:r>
      <w:r>
        <w:t>SEAL</w:t>
      </w:r>
      <w:r w:rsidRPr="003167FF">
        <w:t xml:space="preserve"> server to </w:t>
      </w:r>
      <w:r>
        <w:t>a</w:t>
      </w:r>
      <w:r w:rsidRPr="003167FF">
        <w:t xml:space="preserve"> location management </w:t>
      </w:r>
      <w:r w:rsidRPr="003167FF">
        <w:rPr>
          <w:lang w:eastAsia="zh-CN"/>
        </w:rPr>
        <w:t>server</w:t>
      </w:r>
      <w:r w:rsidRPr="003167FF">
        <w:t xml:space="preserve"> for </w:t>
      </w:r>
      <w:r>
        <w:rPr>
          <w:lang w:eastAsia="zh-CN"/>
        </w:rPr>
        <w:t>VAL service area</w:t>
      </w:r>
      <w:r w:rsidRPr="003167FF">
        <w:rPr>
          <w:lang w:eastAsia="zh-CN"/>
        </w:rPr>
        <w:t xml:space="preserve"> unsubscribe request.</w:t>
      </w:r>
    </w:p>
    <w:p w14:paraId="5E34DE9D" w14:textId="1191E271" w:rsidR="0010611A" w:rsidRPr="003167FF" w:rsidRDefault="0010611A" w:rsidP="0010611A">
      <w:pPr>
        <w:pStyle w:val="TH"/>
        <w:rPr>
          <w:lang w:eastAsia="zh-CN"/>
        </w:rPr>
      </w:pPr>
      <w:r w:rsidRPr="003167FF">
        <w:t>Table </w:t>
      </w:r>
      <w:r w:rsidRPr="003167FF">
        <w:rPr>
          <w:lang w:eastAsia="zh-CN"/>
        </w:rPr>
        <w:t>9.3</w:t>
      </w:r>
      <w:r w:rsidRPr="003167FF">
        <w:t>.2.</w:t>
      </w:r>
      <w:r>
        <w:rPr>
          <w:lang w:eastAsia="zh-CN"/>
        </w:rPr>
        <w:t>45</w:t>
      </w:r>
      <w:r w:rsidRPr="003167FF">
        <w:t xml:space="preserve">-1: </w:t>
      </w:r>
      <w:r>
        <w:t>VAL service area</w:t>
      </w:r>
      <w:r w:rsidRPr="003167FF">
        <w:rPr>
          <w:lang w:eastAsia="zh-CN"/>
        </w:rPr>
        <w:t xml:space="preserve"> unsubscribe request</w:t>
      </w:r>
    </w:p>
    <w:tbl>
      <w:tblPr>
        <w:tblW w:w="8640" w:type="dxa"/>
        <w:jc w:val="center"/>
        <w:tblLayout w:type="fixed"/>
        <w:tblLook w:val="04A0" w:firstRow="1" w:lastRow="0" w:firstColumn="1" w:lastColumn="0" w:noHBand="0" w:noVBand="1"/>
      </w:tblPr>
      <w:tblGrid>
        <w:gridCol w:w="2880"/>
        <w:gridCol w:w="1440"/>
        <w:gridCol w:w="4320"/>
      </w:tblGrid>
      <w:tr w:rsidR="0010611A" w:rsidRPr="003167FF" w14:paraId="258C7659"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2D4D1BB5" w14:textId="77777777" w:rsidR="0010611A" w:rsidRPr="003167FF" w:rsidRDefault="0010611A"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22CAD19" w14:textId="77777777" w:rsidR="0010611A" w:rsidRPr="003167FF" w:rsidRDefault="0010611A"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F9505B" w14:textId="77777777" w:rsidR="0010611A" w:rsidRPr="003167FF" w:rsidRDefault="0010611A" w:rsidP="003641A6">
            <w:pPr>
              <w:pStyle w:val="TAH"/>
            </w:pPr>
            <w:r w:rsidRPr="003167FF">
              <w:t>Description</w:t>
            </w:r>
          </w:p>
        </w:tc>
      </w:tr>
      <w:tr w:rsidR="0010611A" w:rsidRPr="003167FF" w14:paraId="5B4A17DD"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18A50326" w14:textId="77777777" w:rsidR="0010611A" w:rsidRPr="003167FF" w:rsidRDefault="0010611A" w:rsidP="003641A6">
            <w:pPr>
              <w:pStyle w:val="TAL"/>
              <w:rPr>
                <w:lang w:eastAsia="zh-CN"/>
              </w:rPr>
            </w:pPr>
            <w:r w:rsidRPr="005D6207">
              <w:t>Identity</w:t>
            </w:r>
          </w:p>
        </w:tc>
        <w:tc>
          <w:tcPr>
            <w:tcW w:w="1440" w:type="dxa"/>
            <w:tcBorders>
              <w:top w:val="single" w:sz="4" w:space="0" w:color="000000"/>
              <w:left w:val="single" w:sz="4" w:space="0" w:color="000000"/>
              <w:bottom w:val="single" w:sz="4" w:space="0" w:color="000000"/>
              <w:right w:val="nil"/>
            </w:tcBorders>
            <w:hideMark/>
          </w:tcPr>
          <w:p w14:paraId="0D7696B2" w14:textId="77777777" w:rsidR="0010611A" w:rsidRPr="003167FF" w:rsidRDefault="0010611A" w:rsidP="003641A6">
            <w:pPr>
              <w:pStyle w:val="TAC"/>
            </w:pPr>
            <w:r w:rsidRPr="005D6207">
              <w:t>M</w:t>
            </w:r>
          </w:p>
        </w:tc>
        <w:tc>
          <w:tcPr>
            <w:tcW w:w="4320" w:type="dxa"/>
            <w:tcBorders>
              <w:top w:val="single" w:sz="4" w:space="0" w:color="000000"/>
              <w:left w:val="single" w:sz="4" w:space="0" w:color="000000"/>
              <w:bottom w:val="single" w:sz="4" w:space="0" w:color="000000"/>
              <w:right w:val="single" w:sz="4" w:space="0" w:color="000000"/>
            </w:tcBorders>
            <w:hideMark/>
          </w:tcPr>
          <w:p w14:paraId="197FEA3E" w14:textId="77777777" w:rsidR="0010611A" w:rsidRPr="003167FF" w:rsidRDefault="0010611A" w:rsidP="003641A6">
            <w:pPr>
              <w:pStyle w:val="TAL"/>
              <w:rPr>
                <w:lang w:eastAsia="zh-CN"/>
              </w:rPr>
            </w:pPr>
            <w:r w:rsidRPr="005D6207">
              <w:t xml:space="preserve">Indicates the </w:t>
            </w:r>
            <w:r>
              <w:t>SEAL</w:t>
            </w:r>
            <w:r w:rsidRPr="005D6207">
              <w:t xml:space="preserve"> server identity.</w:t>
            </w:r>
          </w:p>
        </w:tc>
      </w:tr>
    </w:tbl>
    <w:p w14:paraId="4482587B" w14:textId="77777777" w:rsidR="0010611A" w:rsidRPr="003774C9" w:rsidRDefault="0010611A" w:rsidP="0010611A">
      <w:pPr>
        <w:rPr>
          <w:noProof/>
        </w:rPr>
      </w:pPr>
    </w:p>
    <w:p w14:paraId="4912741E" w14:textId="00C2D79A" w:rsidR="0010611A" w:rsidRPr="003167FF" w:rsidRDefault="0010611A" w:rsidP="0010611A">
      <w:pPr>
        <w:pStyle w:val="Heading4"/>
      </w:pPr>
      <w:bookmarkStart w:id="581" w:name="_Toc162885823"/>
      <w:r w:rsidRPr="003167FF">
        <w:rPr>
          <w:lang w:eastAsia="zh-CN"/>
        </w:rPr>
        <w:t>9.3</w:t>
      </w:r>
      <w:r w:rsidRPr="003167FF">
        <w:t>.2.</w:t>
      </w:r>
      <w:r>
        <w:t>46</w:t>
      </w:r>
      <w:r w:rsidRPr="003167FF">
        <w:tab/>
      </w:r>
      <w:r>
        <w:t>VAL service area</w:t>
      </w:r>
      <w:r w:rsidRPr="003167FF">
        <w:t xml:space="preserve"> </w:t>
      </w:r>
      <w:r w:rsidRPr="003167FF">
        <w:rPr>
          <w:lang w:eastAsia="zh-CN"/>
        </w:rPr>
        <w:t>unsubscribe</w:t>
      </w:r>
      <w:r w:rsidRPr="003167FF">
        <w:t xml:space="preserve"> response</w:t>
      </w:r>
      <w:bookmarkEnd w:id="581"/>
    </w:p>
    <w:p w14:paraId="63FD76AB" w14:textId="3B67FE4D" w:rsidR="0010611A" w:rsidRPr="003167FF" w:rsidRDefault="0010611A" w:rsidP="0010611A">
      <w:pPr>
        <w:rPr>
          <w:lang w:eastAsia="zh-CN"/>
        </w:rPr>
      </w:pPr>
      <w:r w:rsidRPr="003167FF">
        <w:t>Table </w:t>
      </w:r>
      <w:r w:rsidRPr="003167FF">
        <w:rPr>
          <w:lang w:eastAsia="zh-CN"/>
        </w:rPr>
        <w:t>9.3</w:t>
      </w:r>
      <w:r w:rsidRPr="003167FF">
        <w:t>.2</w:t>
      </w:r>
      <w:r w:rsidRPr="003167FF">
        <w:rPr>
          <w:lang w:eastAsia="zh-CN"/>
        </w:rPr>
        <w:t>.</w:t>
      </w:r>
      <w:r>
        <w:rPr>
          <w:lang w:eastAsia="zh-CN"/>
        </w:rPr>
        <w:t>46</w:t>
      </w:r>
      <w:r w:rsidRPr="003167FF">
        <w:rPr>
          <w:lang w:eastAsia="zh-CN"/>
        </w:rPr>
        <w:t>-1</w:t>
      </w:r>
      <w:r w:rsidRPr="003167FF">
        <w:t xml:space="preserve"> describes the information flow from the location management </w:t>
      </w:r>
      <w:r w:rsidRPr="003167FF">
        <w:rPr>
          <w:lang w:eastAsia="zh-CN"/>
        </w:rPr>
        <w:t>server</w:t>
      </w:r>
      <w:r w:rsidRPr="003167FF">
        <w:t xml:space="preserve"> to the </w:t>
      </w:r>
      <w:r>
        <w:t>SEAL</w:t>
      </w:r>
      <w:r w:rsidRPr="003167FF">
        <w:t xml:space="preserve"> server for </w:t>
      </w:r>
      <w:r>
        <w:rPr>
          <w:lang w:eastAsia="zh-CN"/>
        </w:rPr>
        <w:t>VAL service area</w:t>
      </w:r>
      <w:r w:rsidRPr="003167FF">
        <w:rPr>
          <w:lang w:eastAsia="zh-CN"/>
        </w:rPr>
        <w:t xml:space="preserve"> unsubscribe response.</w:t>
      </w:r>
    </w:p>
    <w:p w14:paraId="0DBE5AD0" w14:textId="13E66227" w:rsidR="0010611A" w:rsidRPr="003167FF" w:rsidRDefault="0010611A" w:rsidP="0010611A">
      <w:pPr>
        <w:pStyle w:val="TH"/>
        <w:rPr>
          <w:lang w:eastAsia="zh-CN"/>
        </w:rPr>
      </w:pPr>
      <w:r w:rsidRPr="003167FF">
        <w:t>Table </w:t>
      </w:r>
      <w:r w:rsidRPr="003167FF">
        <w:rPr>
          <w:lang w:eastAsia="zh-CN"/>
        </w:rPr>
        <w:t>9.3</w:t>
      </w:r>
      <w:r w:rsidRPr="003167FF">
        <w:t>.2.</w:t>
      </w:r>
      <w:r>
        <w:t>4</w:t>
      </w:r>
      <w:r>
        <w:rPr>
          <w:lang w:eastAsia="zh-CN"/>
        </w:rPr>
        <w:t>6</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10611A" w:rsidRPr="003167FF" w14:paraId="73BE10B4"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5AAE8520" w14:textId="77777777" w:rsidR="0010611A" w:rsidRPr="003167FF" w:rsidRDefault="0010611A"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35F2DD" w14:textId="77777777" w:rsidR="0010611A" w:rsidRPr="003167FF" w:rsidRDefault="0010611A"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B30B1C" w14:textId="77777777" w:rsidR="0010611A" w:rsidRPr="003167FF" w:rsidRDefault="0010611A" w:rsidP="003641A6">
            <w:pPr>
              <w:pStyle w:val="TAH"/>
            </w:pPr>
            <w:r w:rsidRPr="003167FF">
              <w:t>Description</w:t>
            </w:r>
          </w:p>
        </w:tc>
      </w:tr>
      <w:tr w:rsidR="0010611A" w:rsidRPr="003167FF" w14:paraId="131644FA"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5D93B9EE" w14:textId="77777777" w:rsidR="0010611A" w:rsidRPr="003167FF" w:rsidRDefault="0010611A" w:rsidP="003641A6">
            <w:pPr>
              <w:pStyle w:val="TAL"/>
            </w:pPr>
            <w:r w:rsidRPr="003167FF">
              <w:rPr>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750D913" w14:textId="77777777" w:rsidR="0010611A" w:rsidRPr="003167FF" w:rsidRDefault="0010611A"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3A459CF" w14:textId="77777777" w:rsidR="0010611A" w:rsidRPr="003167FF" w:rsidRDefault="0010611A" w:rsidP="003641A6">
            <w:pPr>
              <w:pStyle w:val="TAL"/>
            </w:pPr>
            <w:r w:rsidRPr="003167FF">
              <w:rPr>
                <w:lang w:eastAsia="zh-CN"/>
              </w:rPr>
              <w:t>It indicates the unsubscribe request result</w:t>
            </w:r>
            <w:r>
              <w:rPr>
                <w:lang w:eastAsia="zh-CN"/>
              </w:rPr>
              <w:t>.</w:t>
            </w:r>
          </w:p>
        </w:tc>
      </w:tr>
    </w:tbl>
    <w:p w14:paraId="5860D813" w14:textId="77777777" w:rsidR="0010611A" w:rsidRDefault="0010611A" w:rsidP="0010611A">
      <w:pPr>
        <w:rPr>
          <w:noProof/>
        </w:rPr>
      </w:pPr>
    </w:p>
    <w:p w14:paraId="56A9B4DB" w14:textId="0AB81EB3" w:rsidR="00312C76" w:rsidRPr="003167FF" w:rsidRDefault="00312C76" w:rsidP="00312C76">
      <w:pPr>
        <w:pStyle w:val="Heading3"/>
      </w:pPr>
      <w:bookmarkStart w:id="582" w:name="_Toc162885824"/>
      <w:r w:rsidRPr="003167FF">
        <w:t>9.3.3</w:t>
      </w:r>
      <w:r w:rsidRPr="003167FF">
        <w:tab/>
        <w:t>Event-triggered location reporting procedure</w:t>
      </w:r>
      <w:bookmarkEnd w:id="582"/>
    </w:p>
    <w:p w14:paraId="478C0D26" w14:textId="77777777" w:rsidR="00312C76" w:rsidRPr="003167FF" w:rsidRDefault="00312C76" w:rsidP="00312C76">
      <w:pPr>
        <w:pStyle w:val="Heading4"/>
      </w:pPr>
      <w:bookmarkStart w:id="583" w:name="_Toc162885825"/>
      <w:r w:rsidRPr="003167FF">
        <w:t>9.3.3.1</w:t>
      </w:r>
      <w:r w:rsidRPr="003167FF">
        <w:tab/>
        <w:t>General</w:t>
      </w:r>
      <w:bookmarkEnd w:id="583"/>
    </w:p>
    <w:p w14:paraId="62E1519B" w14:textId="77777777" w:rsidR="00312C76" w:rsidRPr="003167FF" w:rsidRDefault="00312C76" w:rsidP="00312C76">
      <w:r w:rsidRPr="003167FF">
        <w:t>The location management</w:t>
      </w:r>
      <w:r w:rsidRPr="003167FF">
        <w:rPr>
          <w:lang w:eastAsia="zh-CN"/>
        </w:rPr>
        <w:t xml:space="preserve"> server</w:t>
      </w:r>
      <w:r w:rsidRPr="003167FF">
        <w:t xml:space="preserve"> provides location reporting configuration to the location management clients, indicating what information the location management server expects and what events will trigger the sending of this information to the location management server. </w:t>
      </w:r>
      <w:r w:rsidRPr="003167FF">
        <w:rPr>
          <w:lang w:eastAsia="zh-CN"/>
        </w:rPr>
        <w:t xml:space="preserve">The decision to report location information can be triggered at the location management client by different conditions, </w:t>
      </w:r>
      <w:r w:rsidRPr="003167FF">
        <w:t xml:space="preserve">e.g., the reception of the location reporting configuration, initial registration, distance travelled, elapsed time, cell change, MBMS SAI change, MBMS session change, leaving a specific MBMS bearer service area, tracking area change, PLMN change, call initiation, or other types of events such as emergency. The location report can include information described as ECGI, MBMS SAIs, geographic coordinates and other location information. </w:t>
      </w:r>
    </w:p>
    <w:p w14:paraId="7904893D" w14:textId="77777777" w:rsidR="00312C76" w:rsidRPr="003167FF" w:rsidRDefault="00312C76" w:rsidP="00312C76">
      <w:pPr>
        <w:pStyle w:val="Heading4"/>
      </w:pPr>
      <w:bookmarkStart w:id="584" w:name="_Toc162885826"/>
      <w:r w:rsidRPr="003167FF">
        <w:t>9.3.3.2</w:t>
      </w:r>
      <w:r w:rsidRPr="003167FF">
        <w:tab/>
        <w:t>Fetching location reporting configuration</w:t>
      </w:r>
      <w:bookmarkEnd w:id="584"/>
    </w:p>
    <w:p w14:paraId="3E11D283" w14:textId="77777777" w:rsidR="00312C76" w:rsidRPr="003167FF" w:rsidRDefault="00312C76" w:rsidP="00312C76">
      <w:r w:rsidRPr="003167FF">
        <w:t>Figure 9.3.3.2-1 illustrates the procedure for fetching location reporting configuration.</w:t>
      </w:r>
    </w:p>
    <w:p w14:paraId="4CC5AE0D" w14:textId="77777777" w:rsidR="00312C76" w:rsidRPr="003167FF" w:rsidRDefault="00312C76" w:rsidP="00312C76">
      <w:r w:rsidRPr="003167FF">
        <w:t>Pre-condition:</w:t>
      </w:r>
    </w:p>
    <w:p w14:paraId="56B306FB" w14:textId="77777777" w:rsidR="00312C76" w:rsidRPr="003167FF" w:rsidRDefault="00312C76" w:rsidP="00312C76">
      <w:pPr>
        <w:pStyle w:val="B1"/>
      </w:pPr>
      <w:r w:rsidRPr="003167FF">
        <w:t>-</w:t>
      </w:r>
      <w:r w:rsidRPr="003167FF">
        <w:tab/>
        <w:t xml:space="preserve">If multicast delivery mode is used, the MBMS bearer being used is activated by the location management server. </w:t>
      </w:r>
    </w:p>
    <w:p w14:paraId="2D1FB85B" w14:textId="77777777" w:rsidR="00312C76" w:rsidRPr="003167FF" w:rsidRDefault="00312C76" w:rsidP="00312C76">
      <w:pPr>
        <w:pStyle w:val="B1"/>
      </w:pPr>
      <w:r w:rsidRPr="003167FF">
        <w:t>-</w:t>
      </w:r>
      <w:r w:rsidRPr="003167FF">
        <w:tab/>
        <w:t>The location management client is aware that the location reporting configuration is available at the location management server.</w:t>
      </w:r>
    </w:p>
    <w:p w14:paraId="34F0477D" w14:textId="77777777" w:rsidR="00312C76" w:rsidRPr="003167FF" w:rsidRDefault="00312C76" w:rsidP="00312C76">
      <w:pPr>
        <w:pStyle w:val="TH"/>
        <w:rPr>
          <w:lang w:eastAsia="zh-CN"/>
        </w:rPr>
      </w:pPr>
      <w:r w:rsidRPr="003167FF">
        <w:rPr>
          <w:lang w:eastAsia="zh-CN"/>
        </w:rPr>
        <w:object w:dxaOrig="5508" w:dyaOrig="3084" w14:anchorId="7A49425A">
          <v:shape id="_x0000_i1047" type="#_x0000_t75" style="width:273pt;height:155.25pt" o:ole="">
            <v:imagedata r:id="rId55" o:title=""/>
          </v:shape>
          <o:OLEObject Type="Embed" ProgID="Visio.Drawing.11" ShapeID="_x0000_i1047" DrawAspect="Content" ObjectID="_1778735918" r:id="rId56"/>
        </w:object>
      </w:r>
    </w:p>
    <w:p w14:paraId="00F34461" w14:textId="77777777" w:rsidR="00312C76" w:rsidRPr="003167FF" w:rsidRDefault="00312C76" w:rsidP="00312C76">
      <w:pPr>
        <w:pStyle w:val="TF"/>
      </w:pPr>
      <w:r w:rsidRPr="003167FF">
        <w:t>Figure 9.3.3.2-1: Fetching location reporting configuration procedure</w:t>
      </w:r>
    </w:p>
    <w:p w14:paraId="0F92F909" w14:textId="77777777" w:rsidR="00312C76" w:rsidRPr="003167FF" w:rsidRDefault="00312C76" w:rsidP="00312C76">
      <w:pPr>
        <w:pStyle w:val="B1"/>
      </w:pPr>
      <w:r w:rsidRPr="003167FF">
        <w:t>1.</w:t>
      </w:r>
      <w:r w:rsidRPr="003167FF">
        <w:tab/>
        <w:t>The location management client sends location reporting configuration request message to the location management server.</w:t>
      </w:r>
    </w:p>
    <w:p w14:paraId="14687FCD" w14:textId="6A6E765B" w:rsidR="00312C76" w:rsidRPr="003167FF" w:rsidRDefault="00312C76" w:rsidP="00312C76">
      <w:pPr>
        <w:pStyle w:val="B1"/>
      </w:pPr>
      <w:r w:rsidRPr="003167FF">
        <w:t>2.</w:t>
      </w:r>
      <w:r w:rsidRPr="003167FF">
        <w:tab/>
        <w:t>The location management server sends location reporting configuration message to the location management client(s) containing the initial location reporting event triggers configuration (or a subsequent update) , e.g. m</w:t>
      </w:r>
      <w:r w:rsidRPr="003167FF">
        <w:rPr>
          <w:rFonts w:cs="Arial"/>
        </w:rPr>
        <w:t>inimum time between consecutive reports, SAI changes,</w:t>
      </w:r>
      <w:r w:rsidR="00A97DDB" w:rsidRPr="003167FF">
        <w:t xml:space="preserve"> </w:t>
      </w:r>
      <w:r w:rsidR="00A97DDB" w:rsidRPr="003167FF">
        <w:rPr>
          <w:rFonts w:cs="Arial"/>
        </w:rPr>
        <w:t>access RAT changes,</w:t>
      </w:r>
      <w:r w:rsidRPr="003167FF">
        <w:rPr>
          <w:rFonts w:cs="Arial"/>
        </w:rPr>
        <w:t xml:space="preserve"> or ECGI changes</w:t>
      </w:r>
      <w:r w:rsidRPr="003167FF">
        <w:t xml:space="preserve"> for reporting the location of the VAL UE. This message can be sent over a unicast bearer to a specific location management client or as a group message over an MBMS bearer to update the location reporting configuration for multiple location management clients at the same time.</w:t>
      </w:r>
    </w:p>
    <w:p w14:paraId="07FB9CED" w14:textId="77777777" w:rsidR="00312C76" w:rsidRPr="003167FF" w:rsidRDefault="00312C76" w:rsidP="00312C76">
      <w:pPr>
        <w:pStyle w:val="NO"/>
      </w:pPr>
      <w:r w:rsidRPr="003167FF">
        <w:t>NOTE 1:</w:t>
      </w:r>
      <w:r w:rsidRPr="003167FF">
        <w:tab/>
        <w:t>The location reporting configuration information can be made part of the user profile, in which case the sending of the message is not necessary.</w:t>
      </w:r>
    </w:p>
    <w:p w14:paraId="5ABFE9D4" w14:textId="77777777" w:rsidR="00312C76" w:rsidRPr="003167FF" w:rsidRDefault="00312C76" w:rsidP="00312C76">
      <w:pPr>
        <w:pStyle w:val="NO"/>
      </w:pPr>
      <w:r w:rsidRPr="003167FF">
        <w:t>NOTE 2:</w:t>
      </w:r>
      <w:r w:rsidRPr="003167FF">
        <w:tab/>
        <w:t>Different location management clients may be given different location reporting criteria.</w:t>
      </w:r>
    </w:p>
    <w:p w14:paraId="0F7A5547" w14:textId="77777777" w:rsidR="00312C76" w:rsidRPr="003167FF" w:rsidRDefault="00312C76" w:rsidP="00312C76">
      <w:pPr>
        <w:pStyle w:val="B1"/>
      </w:pPr>
      <w:r w:rsidRPr="003167FF">
        <w:t>3.</w:t>
      </w:r>
      <w:r w:rsidRPr="003167FF">
        <w:tab/>
        <w:t>The location management client stores or updates the location reporting event triggers configuration. A location reporting event occurs, triggering step 3.</w:t>
      </w:r>
    </w:p>
    <w:p w14:paraId="63264C1F" w14:textId="77777777" w:rsidR="00312C76" w:rsidRPr="003167FF" w:rsidRDefault="00312C76" w:rsidP="00312C76">
      <w:pPr>
        <w:pStyle w:val="Heading4"/>
      </w:pPr>
      <w:bookmarkStart w:id="585" w:name="_Toc162885827"/>
      <w:r w:rsidRPr="003167FF">
        <w:t>9.3.3.3</w:t>
      </w:r>
      <w:r w:rsidRPr="003167FF">
        <w:tab/>
        <w:t>Location reporting</w:t>
      </w:r>
      <w:bookmarkEnd w:id="585"/>
    </w:p>
    <w:p w14:paraId="4F433E77" w14:textId="77777777" w:rsidR="00312C76" w:rsidRPr="003167FF" w:rsidRDefault="00312C76" w:rsidP="00312C76">
      <w:r w:rsidRPr="003167FF">
        <w:t>Figure 9.3.3.3-1 illustrates the procedure for location reporting.</w:t>
      </w:r>
    </w:p>
    <w:p w14:paraId="61C04913" w14:textId="77777777" w:rsidR="00312C76" w:rsidRPr="003167FF" w:rsidRDefault="00312C76" w:rsidP="00312C76">
      <w:pPr>
        <w:pStyle w:val="TH"/>
        <w:rPr>
          <w:lang w:eastAsia="zh-CN"/>
        </w:rPr>
      </w:pPr>
      <w:r w:rsidRPr="003167FF">
        <w:rPr>
          <w:lang w:eastAsia="zh-CN"/>
        </w:rPr>
        <w:object w:dxaOrig="5508" w:dyaOrig="2784" w14:anchorId="678372B3">
          <v:shape id="_x0000_i1048" type="#_x0000_t75" style="width:273pt;height:139.5pt" o:ole="">
            <v:imagedata r:id="rId57" o:title=""/>
          </v:shape>
          <o:OLEObject Type="Embed" ProgID="Visio.Drawing.11" ShapeID="_x0000_i1048" DrawAspect="Content" ObjectID="_1778735919" r:id="rId58"/>
        </w:object>
      </w:r>
    </w:p>
    <w:p w14:paraId="28C042AF" w14:textId="77777777" w:rsidR="00312C76" w:rsidRPr="003167FF" w:rsidRDefault="00312C76" w:rsidP="00312C76">
      <w:pPr>
        <w:pStyle w:val="TF"/>
      </w:pPr>
      <w:r w:rsidRPr="003167FF">
        <w:t>Figure 9.3.3.3-1: Location reporting procedure</w:t>
      </w:r>
    </w:p>
    <w:p w14:paraId="72CAF2D0" w14:textId="77777777" w:rsidR="00312C76" w:rsidRPr="003167FF" w:rsidRDefault="00312C76" w:rsidP="00312C76">
      <w:pPr>
        <w:pStyle w:val="B1"/>
      </w:pPr>
      <w:r w:rsidRPr="003167FF">
        <w:t>1.</w:t>
      </w:r>
      <w:r w:rsidRPr="003167FF">
        <w:tab/>
        <w:t>The location management client sends a location information report to the location management server, containing location information identified by the location management server and available to the location management client.</w:t>
      </w:r>
    </w:p>
    <w:p w14:paraId="6ED1FB16" w14:textId="77777777" w:rsidR="00312C76" w:rsidRPr="003167FF" w:rsidRDefault="00312C76" w:rsidP="00312C76">
      <w:pPr>
        <w:pStyle w:val="B1"/>
      </w:pPr>
      <w:r w:rsidRPr="003167FF">
        <w:t>2.</w:t>
      </w:r>
      <w:r w:rsidRPr="003167FF">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p>
    <w:p w14:paraId="472C2386" w14:textId="194DFCCC" w:rsidR="0066449D" w:rsidRPr="00F2731B" w:rsidRDefault="0066449D" w:rsidP="0066449D">
      <w:pPr>
        <w:pStyle w:val="Heading4"/>
        <w:rPr>
          <w:lang w:eastAsia="zh-CN"/>
        </w:rPr>
      </w:pPr>
      <w:bookmarkStart w:id="586" w:name="_Toc122516704"/>
      <w:bookmarkStart w:id="587" w:name="_Toc162885828"/>
      <w:r>
        <w:t>9.3.</w:t>
      </w:r>
      <w:r>
        <w:rPr>
          <w:rFonts w:hint="eastAsia"/>
          <w:lang w:eastAsia="zh-CN"/>
        </w:rPr>
        <w:t>3.</w:t>
      </w:r>
      <w:r>
        <w:rPr>
          <w:lang w:eastAsia="zh-CN"/>
        </w:rPr>
        <w:t>4</w:t>
      </w:r>
      <w:r>
        <w:rPr>
          <w:lang w:eastAsia="zh-CN"/>
        </w:rPr>
        <w:tab/>
      </w:r>
      <w:r>
        <w:rPr>
          <w:rFonts w:hint="eastAsia"/>
          <w:lang w:eastAsia="zh-CN"/>
        </w:rPr>
        <w:t>Update L</w:t>
      </w:r>
      <w:r w:rsidRPr="00F2731B">
        <w:t>ocation reporting configuration</w:t>
      </w:r>
      <w:bookmarkEnd w:id="586"/>
      <w:bookmarkEnd w:id="587"/>
      <w:r>
        <w:rPr>
          <w:rFonts w:hint="eastAsia"/>
          <w:lang w:eastAsia="zh-CN"/>
        </w:rPr>
        <w:t xml:space="preserve"> </w:t>
      </w:r>
    </w:p>
    <w:p w14:paraId="035BA047" w14:textId="77777777" w:rsidR="0066449D" w:rsidRPr="005C127D" w:rsidRDefault="0066449D" w:rsidP="0066449D">
      <w:pPr>
        <w:rPr>
          <w:lang w:eastAsia="zh-CN"/>
        </w:rPr>
      </w:pPr>
      <w:r w:rsidRPr="00F2731B">
        <w:rPr>
          <w:lang w:eastAsia="zh-CN"/>
        </w:rPr>
        <w:t>Th</w:t>
      </w:r>
      <w:r>
        <w:rPr>
          <w:lang w:eastAsia="zh-CN"/>
        </w:rPr>
        <w:t xml:space="preserve">e location management server </w:t>
      </w:r>
      <w:r>
        <w:rPr>
          <w:rFonts w:hint="eastAsia"/>
          <w:lang w:eastAsia="zh-CN"/>
        </w:rPr>
        <w:t>may</w:t>
      </w:r>
      <w:r>
        <w:rPr>
          <w:lang w:eastAsia="zh-CN"/>
        </w:rPr>
        <w:t xml:space="preserve"> </w:t>
      </w:r>
      <w:r>
        <w:rPr>
          <w:rFonts w:hint="eastAsia"/>
          <w:lang w:eastAsia="zh-CN"/>
        </w:rPr>
        <w:t>update</w:t>
      </w:r>
      <w:r>
        <w:rPr>
          <w:lang w:eastAsia="zh-CN"/>
        </w:rPr>
        <w:t xml:space="preserve"> </w:t>
      </w:r>
      <w:r>
        <w:rPr>
          <w:rFonts w:hint="eastAsia"/>
          <w:lang w:eastAsia="zh-CN"/>
        </w:rPr>
        <w:t xml:space="preserve">the </w:t>
      </w:r>
      <w:r w:rsidRPr="00F2731B">
        <w:rPr>
          <w:lang w:eastAsia="zh-CN"/>
        </w:rPr>
        <w:t xml:space="preserve">location </w:t>
      </w:r>
      <w:r>
        <w:rPr>
          <w:rFonts w:hint="eastAsia"/>
          <w:lang w:eastAsia="zh-CN"/>
        </w:rPr>
        <w:t xml:space="preserve">reporting configuration </w:t>
      </w:r>
      <w:r w:rsidRPr="00F2731B">
        <w:rPr>
          <w:lang w:eastAsia="zh-CN"/>
        </w:rPr>
        <w:t xml:space="preserve">information </w:t>
      </w:r>
      <w:r>
        <w:rPr>
          <w:rFonts w:hint="eastAsia"/>
          <w:lang w:eastAsia="zh-CN"/>
        </w:rPr>
        <w:t xml:space="preserve">and inform the </w:t>
      </w:r>
      <w:r>
        <w:rPr>
          <w:lang w:eastAsia="zh-CN"/>
        </w:rPr>
        <w:t xml:space="preserve">location management </w:t>
      </w:r>
      <w:r>
        <w:rPr>
          <w:rFonts w:hint="eastAsia"/>
          <w:lang w:eastAsia="zh-CN"/>
        </w:rPr>
        <w:t>client of the update ones</w:t>
      </w:r>
      <w:r w:rsidRPr="00F2731B">
        <w:rPr>
          <w:lang w:eastAsia="zh-CN"/>
        </w:rPr>
        <w:t xml:space="preserve"> at any time</w:t>
      </w:r>
      <w:r>
        <w:rPr>
          <w:rFonts w:hint="eastAsia"/>
          <w:lang w:eastAsia="zh-CN"/>
        </w:rPr>
        <w:t xml:space="preserve"> </w:t>
      </w:r>
      <w:r>
        <w:rPr>
          <w:lang w:eastAsia="zh-CN"/>
        </w:rPr>
        <w:t xml:space="preserve">by </w:t>
      </w:r>
      <w:r>
        <w:rPr>
          <w:rFonts w:hint="eastAsia"/>
          <w:lang w:eastAsia="zh-CN"/>
        </w:rPr>
        <w:t>triggering</w:t>
      </w:r>
      <w:r>
        <w:rPr>
          <w:lang w:eastAsia="zh-CN"/>
        </w:rPr>
        <w:t xml:space="preserve"> </w:t>
      </w:r>
      <w:r>
        <w:rPr>
          <w:rFonts w:hint="eastAsia"/>
          <w:lang w:eastAsia="zh-CN"/>
        </w:rPr>
        <w:t>the</w:t>
      </w:r>
      <w:r>
        <w:rPr>
          <w:lang w:eastAsia="zh-CN"/>
        </w:rPr>
        <w:t xml:space="preserve"> location </w:t>
      </w:r>
      <w:r>
        <w:rPr>
          <w:rFonts w:hint="eastAsia"/>
          <w:lang w:eastAsia="zh-CN"/>
        </w:rPr>
        <w:t>reporting configuration update</w:t>
      </w:r>
      <w:r w:rsidRPr="00F2731B">
        <w:rPr>
          <w:lang w:eastAsia="zh-CN"/>
        </w:rPr>
        <w:t xml:space="preserve"> </w:t>
      </w:r>
      <w:r>
        <w:rPr>
          <w:rFonts w:hint="eastAsia"/>
          <w:lang w:eastAsia="zh-CN"/>
        </w:rPr>
        <w:t>procedure.</w:t>
      </w:r>
    </w:p>
    <w:p w14:paraId="6D207A0A" w14:textId="712FC428" w:rsidR="0066449D" w:rsidRDefault="0066449D" w:rsidP="0066449D">
      <w:pPr>
        <w:rPr>
          <w:lang w:eastAsia="zh-CN"/>
        </w:rPr>
      </w:pPr>
      <w:r w:rsidRPr="00F2731B">
        <w:t>Figure 9.3.</w:t>
      </w:r>
      <w:r w:rsidR="00BD45AE">
        <w:t>3.4</w:t>
      </w:r>
      <w:r w:rsidRPr="00F2731B">
        <w:t>-1 illustr</w:t>
      </w:r>
      <w:r>
        <w:t xml:space="preserve">ates the procedure for </w:t>
      </w:r>
      <w:r w:rsidRPr="00F2731B">
        <w:t>location reporting configuration</w:t>
      </w:r>
      <w:r>
        <w:rPr>
          <w:rFonts w:hint="eastAsia"/>
          <w:lang w:eastAsia="zh-CN"/>
        </w:rPr>
        <w:t xml:space="preserve"> update</w:t>
      </w:r>
      <w:r w:rsidRPr="00F2731B">
        <w:t>.</w:t>
      </w:r>
    </w:p>
    <w:p w14:paraId="11F6BEF5" w14:textId="77777777" w:rsidR="0066449D" w:rsidRPr="00F2731B" w:rsidRDefault="0066449D" w:rsidP="0066449D">
      <w:pPr>
        <w:rPr>
          <w:lang w:eastAsia="zh-CN"/>
        </w:rPr>
      </w:pPr>
    </w:p>
    <w:p w14:paraId="42087114" w14:textId="77777777" w:rsidR="0066449D" w:rsidRPr="00F2731B" w:rsidRDefault="0066449D" w:rsidP="00BD45AE">
      <w:pPr>
        <w:pStyle w:val="TH"/>
        <w:rPr>
          <w:lang w:eastAsia="zh-CN"/>
        </w:rPr>
      </w:pPr>
      <w:r w:rsidRPr="00F2731B">
        <w:rPr>
          <w:lang w:eastAsia="zh-CN"/>
        </w:rPr>
        <w:object w:dxaOrig="5521" w:dyaOrig="3098" w14:anchorId="17C04BE4">
          <v:shape id="_x0000_i1049" type="#_x0000_t75" style="width:298.5pt;height:195.75pt" o:ole="">
            <v:imagedata r:id="rId59" o:title=""/>
          </v:shape>
          <o:OLEObject Type="Embed" ProgID="Visio.Drawing.11" ShapeID="_x0000_i1049" DrawAspect="Content" ObjectID="_1778735920" r:id="rId60"/>
        </w:object>
      </w:r>
    </w:p>
    <w:p w14:paraId="58E6EF52" w14:textId="2F6B0E6C" w:rsidR="0066449D" w:rsidRPr="00F2731B" w:rsidRDefault="0066449D" w:rsidP="0066449D">
      <w:pPr>
        <w:pStyle w:val="TF"/>
      </w:pPr>
      <w:r>
        <w:t>Figure 9.3.</w:t>
      </w:r>
      <w:r w:rsidR="00BD45AE">
        <w:t>3.4</w:t>
      </w:r>
      <w:r w:rsidRPr="00F2731B">
        <w:t xml:space="preserve">-1: </w:t>
      </w:r>
      <w:r>
        <w:rPr>
          <w:rFonts w:hint="eastAsia"/>
          <w:lang w:eastAsia="zh-CN"/>
        </w:rPr>
        <w:t>L</w:t>
      </w:r>
      <w:r w:rsidRPr="00F2731B">
        <w:t>ocation reporting configuration</w:t>
      </w:r>
      <w:r>
        <w:rPr>
          <w:rFonts w:hint="eastAsia"/>
          <w:lang w:eastAsia="zh-CN"/>
        </w:rPr>
        <w:t xml:space="preserve"> update</w:t>
      </w:r>
      <w:r w:rsidRPr="00F2731B">
        <w:t xml:space="preserve"> procedure</w:t>
      </w:r>
    </w:p>
    <w:p w14:paraId="2E77FB93" w14:textId="6D521176" w:rsidR="0066449D" w:rsidRPr="00F2731B" w:rsidRDefault="0066449D" w:rsidP="0066449D">
      <w:pPr>
        <w:pStyle w:val="B1"/>
        <w:rPr>
          <w:lang w:eastAsia="zh-CN"/>
        </w:rPr>
      </w:pPr>
      <w:r w:rsidRPr="00F2731B">
        <w:t>1.</w:t>
      </w:r>
      <w:r w:rsidRPr="00F2731B">
        <w:tab/>
        <w:t xml:space="preserve">Based on </w:t>
      </w:r>
      <w:r>
        <w:rPr>
          <w:rFonts w:hint="eastAsia"/>
          <w:lang w:eastAsia="zh-CN"/>
        </w:rPr>
        <w:t xml:space="preserve">the local </w:t>
      </w:r>
      <w:r w:rsidRPr="00F2731B">
        <w:t>configurations</w:t>
      </w:r>
      <w:r>
        <w:rPr>
          <w:rFonts w:hint="eastAsia"/>
          <w:lang w:eastAsia="zh-CN"/>
        </w:rPr>
        <w:t xml:space="preserve"> </w:t>
      </w:r>
      <w:r w:rsidRPr="00F2731B">
        <w:t xml:space="preserve">or </w:t>
      </w:r>
      <w:r>
        <w:rPr>
          <w:rFonts w:hint="eastAsia"/>
          <w:lang w:eastAsia="zh-CN"/>
        </w:rPr>
        <w:t xml:space="preserve">the </w:t>
      </w:r>
      <w:r w:rsidRPr="00F2731B">
        <w:t>location information request from other entities (e.g., another location management client, VAL server)</w:t>
      </w:r>
      <w:r w:rsidR="007D2341" w:rsidRPr="007D2341">
        <w:t xml:space="preserve"> or if the VAL server updates the geographical location information of the existing VAL service area ID and there is triggering criteria corresponding to the updated VAL service area ID</w:t>
      </w:r>
      <w:r w:rsidRPr="00F2731B">
        <w:t>,</w:t>
      </w:r>
      <w:r>
        <w:rPr>
          <w:rFonts w:hint="eastAsia"/>
          <w:lang w:eastAsia="zh-CN"/>
        </w:rPr>
        <w:t xml:space="preserve"> the</w:t>
      </w:r>
      <w:r w:rsidRPr="00F2731B">
        <w:t xml:space="preserve"> loca</w:t>
      </w:r>
      <w:r>
        <w:t xml:space="preserve">tion management server </w:t>
      </w:r>
      <w:r>
        <w:rPr>
          <w:rFonts w:hint="eastAsia"/>
          <w:lang w:eastAsia="zh-CN"/>
        </w:rPr>
        <w:t>decides to update the location reporting configuration and informs the updated information to</w:t>
      </w:r>
      <w:r w:rsidRPr="00F2731B">
        <w:t xml:space="preserve"> the location management client.</w:t>
      </w:r>
    </w:p>
    <w:p w14:paraId="4BFB07A0" w14:textId="37E3DF23" w:rsidR="0066449D" w:rsidRPr="00F2731B" w:rsidRDefault="0066449D" w:rsidP="0066449D">
      <w:pPr>
        <w:pStyle w:val="B1"/>
      </w:pPr>
      <w:r w:rsidRPr="00F2731B">
        <w:t>2.</w:t>
      </w:r>
      <w:r w:rsidRPr="00F2731B">
        <w:tab/>
        <w:t xml:space="preserve">The location management server sends location reporting configuration </w:t>
      </w:r>
      <w:r>
        <w:rPr>
          <w:rFonts w:hint="eastAsia"/>
          <w:lang w:eastAsia="zh-CN"/>
        </w:rPr>
        <w:t xml:space="preserve">update request </w:t>
      </w:r>
      <w:r w:rsidRPr="00F2731B">
        <w:t>message to the location management client(s)</w:t>
      </w:r>
      <w:r>
        <w:t xml:space="preserve"> </w:t>
      </w:r>
      <w:r>
        <w:rPr>
          <w:rFonts w:hint="eastAsia"/>
          <w:lang w:eastAsia="zh-CN"/>
        </w:rPr>
        <w:t xml:space="preserve">which may </w:t>
      </w:r>
      <w:r>
        <w:t xml:space="preserve">contain the </w:t>
      </w:r>
      <w:r>
        <w:rPr>
          <w:rFonts w:hint="eastAsia"/>
          <w:lang w:eastAsia="zh-CN"/>
        </w:rPr>
        <w:t>updated</w:t>
      </w:r>
      <w:r w:rsidRPr="00F2731B">
        <w:t xml:space="preserve"> location reporting configuration</w:t>
      </w:r>
      <w:r>
        <w:rPr>
          <w:rFonts w:hint="eastAsia"/>
          <w:lang w:eastAsia="zh-CN"/>
        </w:rPr>
        <w:t xml:space="preserve">, e.g. the </w:t>
      </w:r>
      <w:r>
        <w:t>event triggers</w:t>
      </w:r>
      <w:r w:rsidRPr="00F2731B">
        <w:t>,</w:t>
      </w:r>
      <w:r>
        <w:t xml:space="preserve"> </w:t>
      </w:r>
      <w:r>
        <w:rPr>
          <w:rFonts w:hint="eastAsia"/>
          <w:lang w:eastAsia="zh-CN"/>
        </w:rPr>
        <w:t xml:space="preserve">the </w:t>
      </w:r>
      <w:r w:rsidRPr="00F2731B">
        <w:t>m</w:t>
      </w:r>
      <w:r w:rsidRPr="00F2731B">
        <w:rPr>
          <w:rFonts w:cs="Arial"/>
        </w:rPr>
        <w:t>inimum time between consecutive reports,</w:t>
      </w:r>
      <w:r>
        <w:rPr>
          <w:rFonts w:cs="Arial" w:hint="eastAsia"/>
          <w:lang w:eastAsia="zh-CN"/>
        </w:rPr>
        <w:t xml:space="preserve"> the requested location access type and positioning methods when VAL UE fetches the UE location report</w:t>
      </w:r>
      <w:r w:rsidRPr="00F2731B">
        <w:t>. This message can be sent over a unicast bearer to a specific location management client or as a group message over an MBMS bearer to update the location reporting configuration for multiple location management clients at the same time.</w:t>
      </w:r>
      <w:r w:rsidR="007D2341" w:rsidRPr="007D2341">
        <w:t xml:space="preserve"> If the location reporting trigger from VAL server contains the triggering criteria based on the VAL service area ID, then the location management server converts those triggers into geographical area based triggers while sending it to the location management client.</w:t>
      </w:r>
    </w:p>
    <w:p w14:paraId="78605B11" w14:textId="77777777" w:rsidR="0066449D" w:rsidRPr="00F2731B" w:rsidRDefault="0066449D" w:rsidP="0066449D">
      <w:pPr>
        <w:pStyle w:val="NO"/>
      </w:pPr>
      <w:r>
        <w:t>NOTE</w:t>
      </w:r>
      <w:r w:rsidRPr="00F2731B">
        <w:t>:</w:t>
      </w:r>
      <w:r w:rsidRPr="00F2731B">
        <w:tab/>
        <w:t>Different location management clients may be given different location reporting criteria.</w:t>
      </w:r>
    </w:p>
    <w:p w14:paraId="23928221" w14:textId="77777777" w:rsidR="0066449D" w:rsidRDefault="0066449D" w:rsidP="0066449D">
      <w:pPr>
        <w:pStyle w:val="B1"/>
        <w:rPr>
          <w:lang w:eastAsia="zh-CN"/>
        </w:rPr>
      </w:pPr>
      <w:r w:rsidRPr="00F2731B">
        <w:t>3.</w:t>
      </w:r>
      <w:r w:rsidRPr="00F2731B">
        <w:tab/>
      </w:r>
      <w:r>
        <w:t xml:space="preserve">The location management </w:t>
      </w:r>
      <w:r>
        <w:rPr>
          <w:rFonts w:hint="eastAsia"/>
          <w:lang w:eastAsia="zh-CN"/>
        </w:rPr>
        <w:t>client(s)</w:t>
      </w:r>
      <w:r>
        <w:t xml:space="preserve"> </w:t>
      </w:r>
      <w:r>
        <w:rPr>
          <w:rFonts w:hint="eastAsia"/>
          <w:lang w:eastAsia="zh-CN"/>
        </w:rPr>
        <w:t>reply</w:t>
      </w:r>
      <w:r w:rsidRPr="00F2731B">
        <w:t xml:space="preserve"> </w:t>
      </w:r>
      <w:r>
        <w:rPr>
          <w:rFonts w:hint="eastAsia"/>
          <w:lang w:eastAsia="zh-CN"/>
        </w:rPr>
        <w:t xml:space="preserve">with </w:t>
      </w:r>
      <w:r w:rsidRPr="00F2731B">
        <w:t xml:space="preserve">location reporting configuration </w:t>
      </w:r>
      <w:r>
        <w:rPr>
          <w:rFonts w:hint="eastAsia"/>
          <w:lang w:eastAsia="zh-CN"/>
        </w:rPr>
        <w:t>update response</w:t>
      </w:r>
      <w:r w:rsidRPr="00F2731B">
        <w:t xml:space="preserve"> to t</w:t>
      </w:r>
      <w:r>
        <w:t xml:space="preserve">he location management </w:t>
      </w:r>
      <w:r>
        <w:rPr>
          <w:rFonts w:hint="eastAsia"/>
          <w:lang w:eastAsia="zh-CN"/>
        </w:rPr>
        <w:t>server with the update result.</w:t>
      </w:r>
    </w:p>
    <w:p w14:paraId="03835A2C" w14:textId="16390229" w:rsidR="0066449D" w:rsidRDefault="0066449D" w:rsidP="00626E7C">
      <w:pPr>
        <w:pStyle w:val="B1"/>
      </w:pPr>
      <w:r>
        <w:rPr>
          <w:rFonts w:hint="eastAsia"/>
          <w:lang w:eastAsia="zh-CN"/>
        </w:rPr>
        <w:t xml:space="preserve">4. </w:t>
      </w:r>
      <w:r w:rsidRPr="00F2731B">
        <w:t xml:space="preserve">The location management client stores or updates the </w:t>
      </w:r>
      <w:r>
        <w:rPr>
          <w:rFonts w:hint="eastAsia"/>
          <w:lang w:eastAsia="zh-CN"/>
        </w:rPr>
        <w:t xml:space="preserve">new </w:t>
      </w:r>
      <w:r w:rsidRPr="00F2731B">
        <w:t>location reporting configuration</w:t>
      </w:r>
      <w:r>
        <w:rPr>
          <w:rFonts w:hint="eastAsia"/>
          <w:lang w:eastAsia="zh-CN"/>
        </w:rPr>
        <w:t xml:space="preserve"> received in step</w:t>
      </w:r>
      <w:r w:rsidR="00BD45AE">
        <w:rPr>
          <w:lang w:eastAsia="zh-CN"/>
        </w:rPr>
        <w:t> </w:t>
      </w:r>
      <w:r>
        <w:rPr>
          <w:rFonts w:hint="eastAsia"/>
          <w:lang w:eastAsia="zh-CN"/>
        </w:rPr>
        <w:t>2</w:t>
      </w:r>
      <w:r w:rsidRPr="00F2731B">
        <w:t>.</w:t>
      </w:r>
    </w:p>
    <w:p w14:paraId="089A7FFE" w14:textId="5CBE16F3" w:rsidR="00312C76" w:rsidRPr="003167FF" w:rsidRDefault="00312C76" w:rsidP="00312C76">
      <w:pPr>
        <w:pStyle w:val="Heading3"/>
      </w:pPr>
      <w:bookmarkStart w:id="588" w:name="_Toc162885829"/>
      <w:r w:rsidRPr="003167FF">
        <w:t>9.3.4</w:t>
      </w:r>
      <w:r w:rsidRPr="003167FF">
        <w:tab/>
        <w:t>On-demand location reporting procedure</w:t>
      </w:r>
      <w:bookmarkEnd w:id="588"/>
    </w:p>
    <w:p w14:paraId="2A2CF6A3" w14:textId="77777777" w:rsidR="00312C76" w:rsidRPr="003167FF" w:rsidRDefault="00312C76" w:rsidP="00312C76">
      <w:r w:rsidRPr="003167FF">
        <w:rPr>
          <w:lang w:eastAsia="zh-CN"/>
        </w:rPr>
        <w:t xml:space="preserve">The location management server can request UE location information at any time by sending a location information request to the location management client, which may trigger location management client to immediately send the location report. </w:t>
      </w:r>
    </w:p>
    <w:p w14:paraId="19FE8A02" w14:textId="77777777" w:rsidR="00312C76" w:rsidRPr="003167FF" w:rsidRDefault="00312C76" w:rsidP="00312C76">
      <w:pPr>
        <w:pStyle w:val="TH"/>
      </w:pPr>
      <w:r w:rsidRPr="003167FF">
        <w:rPr>
          <w:lang w:eastAsia="zh-CN"/>
        </w:rPr>
        <w:object w:dxaOrig="5551" w:dyaOrig="4425" w14:anchorId="38D42E8B">
          <v:shape id="_x0000_i1050" type="#_x0000_t75" style="width:278.25pt;height:221.65pt" o:ole="">
            <v:imagedata r:id="rId61" o:title=""/>
          </v:shape>
          <o:OLEObject Type="Embed" ProgID="Visio.Drawing.11" ShapeID="_x0000_i1050" DrawAspect="Content" ObjectID="_1778735921" r:id="rId62"/>
        </w:object>
      </w:r>
    </w:p>
    <w:p w14:paraId="55012A72" w14:textId="77777777" w:rsidR="00312C76" w:rsidRPr="003167FF" w:rsidRDefault="00312C76" w:rsidP="00312C76">
      <w:pPr>
        <w:pStyle w:val="TF"/>
      </w:pPr>
      <w:r w:rsidRPr="003167FF">
        <w:t>Figure 9.3.4-1: On-demand location information reporting procedure</w:t>
      </w:r>
    </w:p>
    <w:p w14:paraId="28C62857" w14:textId="77777777" w:rsidR="00312C76" w:rsidRPr="003167FF" w:rsidRDefault="00312C76" w:rsidP="00312C76">
      <w:pPr>
        <w:pStyle w:val="B1"/>
      </w:pPr>
      <w:r w:rsidRPr="003167FF">
        <w:t>1.</w:t>
      </w:r>
      <w:r w:rsidRPr="003167FF">
        <w:tab/>
        <w:t>Based on configurations such as periodical location information timer, or location information request from other entities (e.g., another location management client, VAL server), location management server initiates the immediately request location information from the location management client.</w:t>
      </w:r>
    </w:p>
    <w:p w14:paraId="55064BAD" w14:textId="77777777" w:rsidR="00312C76" w:rsidRPr="003167FF" w:rsidRDefault="00312C76" w:rsidP="00312C76">
      <w:pPr>
        <w:pStyle w:val="B1"/>
      </w:pPr>
      <w:r w:rsidRPr="003167FF">
        <w:t>2.</w:t>
      </w:r>
      <w:r w:rsidRPr="003167FF">
        <w:tab/>
        <w:t>The location management server sends a location information request to the location management client.</w:t>
      </w:r>
    </w:p>
    <w:p w14:paraId="6D91FCEB" w14:textId="77777777" w:rsidR="00312C76" w:rsidRPr="003167FF" w:rsidRDefault="00312C76" w:rsidP="00312C76">
      <w:pPr>
        <w:pStyle w:val="B1"/>
      </w:pPr>
      <w:r w:rsidRPr="003167FF">
        <w:t>3.</w:t>
      </w:r>
      <w:r w:rsidRPr="003167FF">
        <w:tab/>
        <w:t>VAL user or VAL UE is notified and asked about the permission to share its location. VAL user can accept or deny the request</w:t>
      </w:r>
    </w:p>
    <w:p w14:paraId="14A0B1BE" w14:textId="77777777" w:rsidR="00312C76" w:rsidRPr="003167FF" w:rsidRDefault="00312C76" w:rsidP="00312C76">
      <w:pPr>
        <w:pStyle w:val="B1"/>
      </w:pPr>
      <w:r w:rsidRPr="003167FF">
        <w:t>4.</w:t>
      </w:r>
      <w:r w:rsidRPr="003167FF">
        <w:tab/>
        <w:t>The location management client immediately responds to the location management server with a report containing location information identified by the location management server and available to the location management client.</w:t>
      </w:r>
    </w:p>
    <w:p w14:paraId="73CF8EED" w14:textId="77777777" w:rsidR="00312C76" w:rsidRPr="003167FF" w:rsidRDefault="00312C76" w:rsidP="00312C76">
      <w:pPr>
        <w:pStyle w:val="B1"/>
      </w:pPr>
      <w:r w:rsidRPr="003167FF">
        <w:t>5.</w:t>
      </w:r>
      <w:r w:rsidRPr="003167FF">
        <w:tab/>
        <w:t>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w:t>
      </w:r>
    </w:p>
    <w:p w14:paraId="7CAB102E" w14:textId="77777777" w:rsidR="00312C76" w:rsidRPr="003167FF" w:rsidRDefault="00312C76" w:rsidP="00312C76">
      <w:pPr>
        <w:pStyle w:val="Heading3"/>
      </w:pPr>
      <w:bookmarkStart w:id="589" w:name="_Toc162885830"/>
      <w:r w:rsidRPr="003167FF">
        <w:t>9.3.5</w:t>
      </w:r>
      <w:r w:rsidRPr="003167FF">
        <w:tab/>
        <w:t>Client-triggered or VAL server-triggered location reporting procedure</w:t>
      </w:r>
      <w:bookmarkEnd w:id="589"/>
    </w:p>
    <w:p w14:paraId="4998BF1A" w14:textId="77777777" w:rsidR="00312C76" w:rsidRPr="003167FF" w:rsidRDefault="00312C76" w:rsidP="00312C76">
      <w:pPr>
        <w:rPr>
          <w:lang w:eastAsia="zh-CN"/>
        </w:rPr>
      </w:pPr>
      <w:r w:rsidRPr="003167FF">
        <w:rPr>
          <w:lang w:eastAsia="zh-CN"/>
        </w:rPr>
        <w:t xml:space="preserve">Figure 9.3.5-1 illustrates the high level procedure of client-triggered </w:t>
      </w:r>
      <w:r w:rsidRPr="003167FF">
        <w:t xml:space="preserve">or VAL server-triggered </w:t>
      </w:r>
      <w:r w:rsidRPr="003167FF">
        <w:rPr>
          <w:lang w:eastAsia="zh-CN"/>
        </w:rPr>
        <w:t>location reporting.</w:t>
      </w:r>
    </w:p>
    <w:p w14:paraId="03E8352C" w14:textId="77777777" w:rsidR="00312C76" w:rsidRPr="003167FF" w:rsidRDefault="00312C76" w:rsidP="00312C76">
      <w:pPr>
        <w:pStyle w:val="TH"/>
        <w:rPr>
          <w:lang w:eastAsia="zh-CN"/>
        </w:rPr>
      </w:pPr>
      <w:r w:rsidRPr="003167FF">
        <w:rPr>
          <w:rFonts w:eastAsia="DengXian"/>
        </w:rPr>
        <w:object w:dxaOrig="7050" w:dyaOrig="3960" w14:anchorId="3F0A6B74">
          <v:shape id="_x0000_i1051" type="#_x0000_t75" style="width:354.75pt;height:199.5pt" o:ole="">
            <v:imagedata r:id="rId63" o:title=""/>
          </v:shape>
          <o:OLEObject Type="Embed" ProgID="Visio.Drawing.11" ShapeID="_x0000_i1051" DrawAspect="Content" ObjectID="_1778735922" r:id="rId64"/>
        </w:object>
      </w:r>
    </w:p>
    <w:p w14:paraId="7E4C7B99" w14:textId="77777777" w:rsidR="00312C76" w:rsidRPr="003167FF" w:rsidRDefault="00312C76" w:rsidP="00312C76">
      <w:pPr>
        <w:pStyle w:val="TF"/>
      </w:pPr>
      <w:r w:rsidRPr="003167FF">
        <w:t>Figure 9.3.5-1: Client-triggered location reporting procedure</w:t>
      </w:r>
    </w:p>
    <w:p w14:paraId="572E99A3" w14:textId="3D620FE5" w:rsidR="00312C76" w:rsidRPr="003167FF" w:rsidRDefault="00312C76" w:rsidP="00312C76">
      <w:pPr>
        <w:pStyle w:val="B1"/>
        <w:rPr>
          <w:lang w:eastAsia="zh-CN"/>
        </w:rPr>
      </w:pPr>
      <w:r w:rsidRPr="003167FF">
        <w:t>1.</w:t>
      </w:r>
      <w:r w:rsidRPr="003167FF">
        <w:tab/>
        <w:t>Location management</w:t>
      </w:r>
      <w:r w:rsidRPr="003167FF">
        <w:rPr>
          <w:lang w:eastAsia="zh-CN"/>
        </w:rPr>
        <w:t xml:space="preserve"> client 2 (authorized VAL user or VAL UE) or VAL server sends a location reporting trigger to the location management server to activate a location reporting procedure for obtaining the location information of location management client 1.</w:t>
      </w:r>
      <w:r w:rsidR="00A97DDB" w:rsidRPr="003167FF">
        <w:rPr>
          <w:lang w:eastAsia="zh-CN"/>
        </w:rPr>
        <w:t xml:space="preserve"> The location reporting event triggers e.g. minimum time between consecutive reports, SAI changes, access RAT changes, or ECGI changes for reporting the location of the VAL UE, are included.</w:t>
      </w:r>
    </w:p>
    <w:p w14:paraId="31C8E233" w14:textId="7E4655DE" w:rsidR="00312C76" w:rsidRPr="003167FF" w:rsidRDefault="00312C76" w:rsidP="00312C76">
      <w:pPr>
        <w:pStyle w:val="NO"/>
        <w:rPr>
          <w:lang w:eastAsia="zh-CN"/>
        </w:rPr>
      </w:pPr>
      <w:r w:rsidRPr="003167FF">
        <w:rPr>
          <w:lang w:eastAsia="zh-CN"/>
        </w:rPr>
        <w:t>NOTE:</w:t>
      </w:r>
      <w:r w:rsidRPr="003167FF">
        <w:rPr>
          <w:lang w:eastAsia="zh-CN"/>
        </w:rPr>
        <w:tab/>
        <w:t>Step 1 can be performed when Location management client 2 or VAL server require to update the location reporting trigger</w:t>
      </w:r>
      <w:r w:rsidR="00266E07" w:rsidRPr="00266E07">
        <w:rPr>
          <w:lang w:eastAsia="zh-CN"/>
        </w:rPr>
        <w:t xml:space="preserve"> corresponding to location management client</w:t>
      </w:r>
      <w:r w:rsidR="00266E07">
        <w:rPr>
          <w:lang w:eastAsia="zh-CN"/>
        </w:rPr>
        <w:t> </w:t>
      </w:r>
      <w:r w:rsidR="00266E07" w:rsidRPr="00266E07">
        <w:rPr>
          <w:lang w:eastAsia="zh-CN"/>
        </w:rPr>
        <w:t>1</w:t>
      </w:r>
      <w:r w:rsidRPr="003167FF">
        <w:rPr>
          <w:lang w:eastAsia="zh-CN"/>
        </w:rPr>
        <w:t xml:space="preserve">. </w:t>
      </w:r>
    </w:p>
    <w:p w14:paraId="029A8C28" w14:textId="77777777" w:rsidR="00312C76" w:rsidRPr="003167FF" w:rsidRDefault="00312C76" w:rsidP="00312C76">
      <w:pPr>
        <w:pStyle w:val="B1"/>
        <w:rPr>
          <w:lang w:eastAsia="zh-CN"/>
        </w:rPr>
      </w:pPr>
      <w:r w:rsidRPr="003167FF">
        <w:t>2.</w:t>
      </w:r>
      <w:r w:rsidRPr="003167FF">
        <w:tab/>
        <w:t xml:space="preserve">Location management server checks whether location management client 2 </w:t>
      </w:r>
      <w:r w:rsidRPr="003167FF">
        <w:rPr>
          <w:lang w:eastAsia="zh-CN"/>
        </w:rPr>
        <w:t xml:space="preserve">or VAL server </w:t>
      </w:r>
      <w:r w:rsidRPr="003167FF">
        <w:t>is authorized to send a location reporting trigger. Depending on the information specified by the location reporting trigger, location management server initiates an on-demand location reporting procedure or an event-triggered location reporting procedure for the location of location management client 1</w:t>
      </w:r>
      <w:r w:rsidRPr="003167FF">
        <w:rPr>
          <w:lang w:eastAsia="zh-CN"/>
        </w:rPr>
        <w:t xml:space="preserve">. </w:t>
      </w:r>
    </w:p>
    <w:p w14:paraId="7DFF94E6" w14:textId="77777777" w:rsidR="00312C76" w:rsidRPr="003167FF" w:rsidRDefault="00312C76" w:rsidP="00312C76">
      <w:pPr>
        <w:pStyle w:val="B1"/>
        <w:rPr>
          <w:lang w:eastAsia="zh-CN"/>
        </w:rPr>
      </w:pPr>
      <w:r w:rsidRPr="003167FF">
        <w:rPr>
          <w:lang w:eastAsia="zh-CN"/>
        </w:rPr>
        <w:t>3.</w:t>
      </w:r>
      <w:r w:rsidRPr="003167FF">
        <w:rPr>
          <w:lang w:eastAsia="zh-CN"/>
        </w:rPr>
        <w:tab/>
        <w:t>Once the location information of the location management client 1 is available in the location management server by the on-demand location reporting procedure, a location information report is sent to the location management client 2 or VAL server.</w:t>
      </w:r>
    </w:p>
    <w:p w14:paraId="51002881" w14:textId="77777777" w:rsidR="00312C76" w:rsidRPr="003167FF" w:rsidRDefault="00312C76" w:rsidP="00312C76">
      <w:pPr>
        <w:pStyle w:val="Heading3"/>
        <w:rPr>
          <w:lang w:eastAsia="ko-KR"/>
        </w:rPr>
      </w:pPr>
      <w:bookmarkStart w:id="590" w:name="_Toc536271559"/>
      <w:bookmarkStart w:id="591" w:name="_Toc536270999"/>
      <w:bookmarkStart w:id="592" w:name="_Toc536270692"/>
      <w:bookmarkStart w:id="593" w:name="_Toc521435200"/>
      <w:bookmarkStart w:id="594" w:name="_Toc162885831"/>
      <w:r w:rsidRPr="003167FF">
        <w:rPr>
          <w:lang w:eastAsia="ko-KR"/>
        </w:rPr>
        <w:t>9.3.6</w:t>
      </w:r>
      <w:r w:rsidRPr="003167FF">
        <w:rPr>
          <w:lang w:eastAsia="ko-KR"/>
        </w:rPr>
        <w:tab/>
        <w:t>Location reporting triggers configuration cancel</w:t>
      </w:r>
      <w:bookmarkEnd w:id="590"/>
      <w:bookmarkEnd w:id="591"/>
      <w:bookmarkEnd w:id="592"/>
      <w:bookmarkEnd w:id="593"/>
      <w:bookmarkEnd w:id="594"/>
    </w:p>
    <w:p w14:paraId="0E1EAB77" w14:textId="77777777" w:rsidR="00312C76" w:rsidRPr="003167FF" w:rsidRDefault="00312C76" w:rsidP="00312C76">
      <w:r w:rsidRPr="003167FF">
        <w:t>Figure 9.3.6-1 illustrates the procedure used for cancelling the location reporting triggers configuration at the target Location management client.</w:t>
      </w:r>
    </w:p>
    <w:p w14:paraId="49A4BC76" w14:textId="77777777" w:rsidR="00312C76" w:rsidRPr="003167FF" w:rsidRDefault="00312C76" w:rsidP="00312C76">
      <w:r w:rsidRPr="003167FF">
        <w:t>Pre-conditions:</w:t>
      </w:r>
    </w:p>
    <w:p w14:paraId="4FDED89A" w14:textId="77777777" w:rsidR="00312C76" w:rsidRPr="003167FF" w:rsidRDefault="00312C76" w:rsidP="00312C76">
      <w:pPr>
        <w:pStyle w:val="B1"/>
      </w:pPr>
      <w:r w:rsidRPr="003167FF">
        <w:t>1.</w:t>
      </w:r>
      <w:r w:rsidRPr="003167FF">
        <w:tab/>
        <w:t>The location management server has subscribed the location management client 2 location with the location reporting event triggers.</w:t>
      </w:r>
    </w:p>
    <w:p w14:paraId="33286EB4" w14:textId="77777777" w:rsidR="00312C76" w:rsidRPr="003167FF" w:rsidRDefault="00312C76" w:rsidP="00312C76">
      <w:pPr>
        <w:pStyle w:val="B1"/>
      </w:pPr>
      <w:r w:rsidRPr="003167FF">
        <w:t>2.</w:t>
      </w:r>
      <w:r w:rsidRPr="003167FF">
        <w:tab/>
        <w:t>If multicast delivery mode is used, the MBMS bearer being used is activated by the location management server.</w:t>
      </w:r>
    </w:p>
    <w:p w14:paraId="312BB24E" w14:textId="77777777" w:rsidR="00312C76" w:rsidRPr="003167FF" w:rsidRDefault="00312C76" w:rsidP="00312C76">
      <w:pPr>
        <w:pStyle w:val="TH"/>
        <w:rPr>
          <w:lang w:eastAsia="zh-CN"/>
        </w:rPr>
      </w:pPr>
      <w:r w:rsidRPr="003167FF">
        <w:rPr>
          <w:lang w:eastAsia="zh-CN"/>
        </w:rPr>
        <w:object w:dxaOrig="8796" w:dyaOrig="3216" w14:anchorId="0DC91CA2">
          <v:shape id="_x0000_i1052" type="#_x0000_t75" style="width:437.25pt;height:160.5pt" o:ole="">
            <v:imagedata r:id="rId65" o:title=""/>
          </v:shape>
          <o:OLEObject Type="Embed" ProgID="Visio.Drawing.11" ShapeID="_x0000_i1052" DrawAspect="Content" ObjectID="_1778735923" r:id="rId66"/>
        </w:object>
      </w:r>
    </w:p>
    <w:p w14:paraId="746415AD" w14:textId="77777777" w:rsidR="00312C76" w:rsidRPr="003167FF" w:rsidRDefault="00312C76" w:rsidP="00312C76">
      <w:pPr>
        <w:pStyle w:val="TF"/>
        <w:rPr>
          <w:lang w:eastAsia="x-none"/>
        </w:rPr>
      </w:pPr>
      <w:r w:rsidRPr="003167FF">
        <w:t>Figure 9.3.6-1: Location reporting triggers configuration cancel</w:t>
      </w:r>
    </w:p>
    <w:p w14:paraId="3EA088A8" w14:textId="77777777" w:rsidR="00312C76" w:rsidRPr="003167FF" w:rsidRDefault="00312C76" w:rsidP="00312C76">
      <w:pPr>
        <w:pStyle w:val="B1"/>
      </w:pPr>
      <w:r w:rsidRPr="003167FF">
        <w:t>1.</w:t>
      </w:r>
      <w:r w:rsidRPr="003167FF">
        <w:tab/>
        <w:t>The location management</w:t>
      </w:r>
      <w:r w:rsidRPr="003167FF">
        <w:rPr>
          <w:lang w:eastAsia="zh-CN"/>
        </w:rPr>
        <w:t xml:space="preserve"> client 1 (authorized VAL user or VAL UE) or VAL server</w:t>
      </w:r>
      <w:r w:rsidRPr="003167FF">
        <w:t xml:space="preserve"> sends a location reporting configuration cancel request to the location management server (1a). The location management server sends the location reporting configuration cancel request to the location management client 2 to </w:t>
      </w:r>
      <w:r w:rsidRPr="003167FF">
        <w:rPr>
          <w:lang w:eastAsia="zh-CN"/>
        </w:rPr>
        <w:t xml:space="preserve">stop receiving the UE </w:t>
      </w:r>
      <w:r w:rsidRPr="003167FF">
        <w:t xml:space="preserve">location information (1b). This message can be sent via unicast or multicast. </w:t>
      </w:r>
    </w:p>
    <w:p w14:paraId="2FA763C8" w14:textId="77777777" w:rsidR="00312C76" w:rsidRPr="003167FF" w:rsidRDefault="00312C76" w:rsidP="00312C76">
      <w:pPr>
        <w:pStyle w:val="NO"/>
      </w:pPr>
      <w:r w:rsidRPr="003167FF">
        <w:t>NOTE:</w:t>
      </w:r>
      <w:r w:rsidRPr="003167FF">
        <w:tab/>
        <w:t>Step 1b can be initiated without step 1a.</w:t>
      </w:r>
    </w:p>
    <w:p w14:paraId="43ABC5D3" w14:textId="77777777" w:rsidR="00312C76" w:rsidRPr="003167FF" w:rsidRDefault="00312C76" w:rsidP="00312C76">
      <w:pPr>
        <w:pStyle w:val="B1"/>
      </w:pPr>
      <w:r w:rsidRPr="003167FF">
        <w:t>2.</w:t>
      </w:r>
      <w:r w:rsidRPr="003167FF">
        <w:tab/>
        <w:t xml:space="preserve">The location management client invalidates the location reporting triggers configuration and no longer reports its location to the location management server. </w:t>
      </w:r>
    </w:p>
    <w:p w14:paraId="2FD10526" w14:textId="77777777" w:rsidR="00312C76" w:rsidRPr="003167FF" w:rsidRDefault="00312C76" w:rsidP="00312C76">
      <w:pPr>
        <w:pStyle w:val="B1"/>
      </w:pPr>
      <w:r w:rsidRPr="003167FF">
        <w:t>3.</w:t>
      </w:r>
      <w:r w:rsidRPr="003167FF">
        <w:tab/>
        <w:t>The location management client 2 sends the location reporting configuration cancel response to the location management server (3a) as an acknowledgement. The location management server sends the location reporting configuration cancel response to the location management client 1 (3b) as an acknowledgement.</w:t>
      </w:r>
    </w:p>
    <w:p w14:paraId="00BF3FF3" w14:textId="77777777" w:rsidR="00312C76" w:rsidRPr="003167FF" w:rsidRDefault="00312C76" w:rsidP="00312C76">
      <w:pPr>
        <w:pStyle w:val="Heading3"/>
      </w:pPr>
      <w:bookmarkStart w:id="595" w:name="_Toc162885832"/>
      <w:r w:rsidRPr="003167FF">
        <w:t>9.3.7</w:t>
      </w:r>
      <w:r w:rsidRPr="003167FF">
        <w:tab/>
        <w:t>Location information subscription procedure</w:t>
      </w:r>
      <w:bookmarkEnd w:id="595"/>
    </w:p>
    <w:p w14:paraId="44050925" w14:textId="4308FAF9" w:rsidR="00312C76" w:rsidRPr="003167FF" w:rsidRDefault="00312C76" w:rsidP="00312C76">
      <w:pPr>
        <w:rPr>
          <w:lang w:eastAsia="zh-CN"/>
        </w:rPr>
      </w:pPr>
      <w:r w:rsidRPr="003167FF">
        <w:rPr>
          <w:lang w:eastAsia="zh-CN"/>
        </w:rPr>
        <w:t>Figure 9.3.7-1 illustrates the high level procedure of location information subscription request. The same procedure can be applied for location management client and other entities that would like to subscribe to VAL user or VAL UE location information. This procedure is also used for in</w:t>
      </w:r>
      <w:r w:rsidR="00EF686A">
        <w:rPr>
          <w:lang w:eastAsia="zh-CN"/>
        </w:rPr>
        <w:t>i</w:t>
      </w:r>
      <w:r w:rsidRPr="003167FF">
        <w:rPr>
          <w:lang w:eastAsia="zh-CN"/>
        </w:rPr>
        <w:t>tiating tracking a UE's location.</w:t>
      </w:r>
    </w:p>
    <w:p w14:paraId="103CAF4E" w14:textId="1F0E87D0" w:rsidR="00312C76" w:rsidRPr="003167FF" w:rsidRDefault="003B5C48" w:rsidP="00312C76">
      <w:pPr>
        <w:pStyle w:val="TH"/>
        <w:rPr>
          <w:lang w:eastAsia="zh-CN"/>
        </w:rPr>
      </w:pPr>
      <w:r w:rsidRPr="003167FF">
        <w:object w:dxaOrig="11184" w:dyaOrig="6301" w14:anchorId="03ECF433">
          <v:shape id="_x0000_i1053" type="#_x0000_t75" style="width:483.75pt;height:272.25pt" o:ole="">
            <v:imagedata r:id="rId67" o:title=""/>
          </v:shape>
          <o:OLEObject Type="Embed" ProgID="Visio.Drawing.11" ShapeID="_x0000_i1053" DrawAspect="Content" ObjectID="_1778735924" r:id="rId68"/>
        </w:object>
      </w:r>
    </w:p>
    <w:p w14:paraId="031E00A2" w14:textId="77777777" w:rsidR="00312C76" w:rsidRPr="003167FF" w:rsidRDefault="00312C76" w:rsidP="00312C76">
      <w:pPr>
        <w:pStyle w:val="TF"/>
        <w:rPr>
          <w:lang w:eastAsia="zh-CN"/>
        </w:rPr>
      </w:pPr>
      <w:r w:rsidRPr="003167FF">
        <w:rPr>
          <w:lang w:eastAsia="zh-CN"/>
        </w:rPr>
        <w:t>Figure 9.3.7-1: Location information subscription request procedure</w:t>
      </w:r>
    </w:p>
    <w:p w14:paraId="310AEA4B" w14:textId="2087B7E8"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information</w:t>
      </w:r>
      <w:r w:rsidRPr="003167FF">
        <w:t xml:space="preserve"> </w:t>
      </w:r>
      <w:r w:rsidRPr="003167FF">
        <w:rPr>
          <w:lang w:eastAsia="zh-CN"/>
        </w:rPr>
        <w:t>subscription request to the location management server to subscribe location information</w:t>
      </w:r>
      <w:r w:rsidRPr="003167FF">
        <w:t xml:space="preserve"> </w:t>
      </w:r>
      <w:r w:rsidRPr="003167FF">
        <w:rPr>
          <w:lang w:eastAsia="zh-CN"/>
        </w:rPr>
        <w:t>of one or more VAL users or VAL UEs. The request may include an indication for supplementary location information</w:t>
      </w:r>
      <w:r w:rsidR="00581A3A" w:rsidRPr="003167FF">
        <w:rPr>
          <w:lang w:eastAsia="zh-CN"/>
        </w:rPr>
        <w:t xml:space="preserve"> and the location QoS which contains the location accuracy, response Time and QoS class as defined in clause 4.1b of TS 23.273 [50]</w:t>
      </w:r>
      <w:r w:rsidRPr="003167FF">
        <w:rPr>
          <w:lang w:eastAsia="zh-CN"/>
        </w:rPr>
        <w:t>.</w:t>
      </w:r>
    </w:p>
    <w:p w14:paraId="0ACB15DE" w14:textId="1996C1D9"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information</w:t>
      </w:r>
      <w:r w:rsidRPr="003167FF">
        <w:t xml:space="preserve"> </w:t>
      </w:r>
      <w:r w:rsidRPr="003167FF">
        <w:rPr>
          <w:lang w:eastAsia="zh-CN"/>
        </w:rPr>
        <w:t>subscription</w:t>
      </w:r>
      <w:r w:rsidRPr="003167FF">
        <w:t xml:space="preserve"> </w:t>
      </w:r>
      <w:r w:rsidRPr="003167FF">
        <w:rPr>
          <w:lang w:eastAsia="zh-CN"/>
        </w:rPr>
        <w:t>request</w:t>
      </w:r>
      <w:r w:rsidR="00BF0740" w:rsidRPr="003167FF">
        <w:rPr>
          <w:lang w:eastAsia="zh-CN"/>
        </w:rPr>
        <w:t xml:space="preserve"> and may retrieve the available and proper location access type and positioning methods (e.g. as described in</w:t>
      </w:r>
      <w:r w:rsidR="00EF686A">
        <w:rPr>
          <w:lang w:eastAsia="zh-CN"/>
        </w:rPr>
        <w:t xml:space="preserve"> </w:t>
      </w:r>
      <w:r w:rsidR="00EF686A" w:rsidRPr="00EF686A">
        <w:rPr>
          <w:lang w:eastAsia="zh-CN"/>
        </w:rPr>
        <w:t>TS</w:t>
      </w:r>
      <w:r w:rsidR="00EF686A">
        <w:rPr>
          <w:lang w:eastAsia="zh-CN"/>
        </w:rPr>
        <w:t> </w:t>
      </w:r>
      <w:r w:rsidR="00EF686A" w:rsidRPr="00EF686A">
        <w:rPr>
          <w:lang w:eastAsia="zh-CN"/>
        </w:rPr>
        <w:t>23.273</w:t>
      </w:r>
      <w:r w:rsidR="00EF686A">
        <w:rPr>
          <w:lang w:eastAsia="zh-CN"/>
        </w:rPr>
        <w:t> </w:t>
      </w:r>
      <w:r w:rsidR="00EF686A" w:rsidRPr="00EF686A">
        <w:rPr>
          <w:lang w:eastAsia="zh-CN"/>
        </w:rPr>
        <w:t>[50] and</w:t>
      </w:r>
      <w:r w:rsidR="00BF0740" w:rsidRPr="003167FF">
        <w:rPr>
          <w:lang w:eastAsia="zh-CN"/>
        </w:rPr>
        <w:t xml:space="preserve"> TS</w:t>
      </w:r>
      <w:r w:rsidR="00EF686A">
        <w:rPr>
          <w:lang w:eastAsia="zh-CN"/>
        </w:rPr>
        <w:t> </w:t>
      </w:r>
      <w:r w:rsidR="00BF0740" w:rsidRPr="003167FF">
        <w:rPr>
          <w:lang w:eastAsia="zh-CN"/>
        </w:rPr>
        <w:t>29.572 [51]) for the target VAL UE based on the received location QoS</w:t>
      </w:r>
      <w:r w:rsidRPr="003167FF">
        <w:rPr>
          <w:lang w:eastAsia="zh-CN"/>
        </w:rPr>
        <w:t xml:space="preserve">. Further, </w:t>
      </w:r>
      <w:r w:rsidRPr="003167FF">
        <w:t>the location management server may initiate location reporting configuration</w:t>
      </w:r>
      <w:r w:rsidR="00BF0740" w:rsidRPr="003167FF">
        <w:t xml:space="preserve"> optionally including the retrieved location access type and positioning methods</w:t>
      </w:r>
      <w:r w:rsidRPr="003167FF">
        <w:t xml:space="preserve"> with the location management client of the UE for immediate reporting. </w:t>
      </w:r>
    </w:p>
    <w:p w14:paraId="2C12AF3B" w14:textId="5DF2BC95" w:rsidR="00312C76" w:rsidRPr="003167FF" w:rsidRDefault="00312C76" w:rsidP="00312C76">
      <w:pPr>
        <w:pStyle w:val="B1"/>
      </w:pPr>
      <w:r w:rsidRPr="003167FF">
        <w:t>3.</w:t>
      </w:r>
      <w:r w:rsidRPr="003167FF">
        <w:tab/>
        <w:t>The location management server may optionally subscribe for UE location information from 3GPP core network for the UE. If the indication for supplementary location information is included in step 1, then UE location information is obtained from the 3GPP core network</w:t>
      </w:r>
      <w:r w:rsidR="003B5C48" w:rsidRPr="003167FF">
        <w:t xml:space="preserve"> and/or the 3rd party location management server</w:t>
      </w:r>
      <w:r w:rsidRPr="003167FF">
        <w:t>.</w:t>
      </w:r>
    </w:p>
    <w:p w14:paraId="7E8C6929" w14:textId="77777777" w:rsidR="003B5C48" w:rsidRPr="003167FF" w:rsidRDefault="003B5C48" w:rsidP="003B5C48">
      <w:pPr>
        <w:pStyle w:val="NO"/>
        <w:rPr>
          <w:lang w:eastAsia="zh-CN"/>
        </w:rPr>
      </w:pPr>
      <w:r w:rsidRPr="003167FF">
        <w:rPr>
          <w:lang w:eastAsia="zh-CN"/>
        </w:rPr>
        <w:t>NOTE</w:t>
      </w:r>
      <w:r w:rsidRPr="003167FF">
        <w:t>:</w:t>
      </w:r>
      <w:r w:rsidRPr="003167FF">
        <w:tab/>
      </w:r>
      <w:r w:rsidRPr="003167FF">
        <w:rPr>
          <w:lang w:eastAsia="zh-CN"/>
        </w:rPr>
        <w:t xml:space="preserve">How the </w:t>
      </w:r>
      <w:r w:rsidRPr="003167FF">
        <w:t>location management server</w:t>
      </w:r>
      <w:r w:rsidRPr="003167FF">
        <w:rPr>
          <w:lang w:eastAsia="zh-CN"/>
        </w:rPr>
        <w:t xml:space="preserve">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63D92C25" w14:textId="51E93647" w:rsidR="00312C76" w:rsidRPr="003167FF" w:rsidRDefault="00312C76" w:rsidP="00312C76">
      <w:pPr>
        <w:pStyle w:val="B1"/>
        <w:rPr>
          <w:lang w:eastAsia="zh-CN"/>
        </w:rPr>
      </w:pPr>
      <w:r w:rsidRPr="003167FF">
        <w:t>4.</w:t>
      </w:r>
      <w:r w:rsidRPr="003167FF">
        <w:tab/>
        <w:t xml:space="preserve">The location management server determines the UE location information of the UE as received in steps </w:t>
      </w:r>
      <w:r w:rsidR="003B5C48" w:rsidRPr="003167FF">
        <w:t>2</w:t>
      </w:r>
      <w:r w:rsidRPr="003167FF">
        <w:t xml:space="preserve"> and </w:t>
      </w:r>
      <w:r w:rsidR="003B5C48" w:rsidRPr="003167FF">
        <w:t>3</w:t>
      </w:r>
      <w:r w:rsidR="00BF0740" w:rsidRPr="003167FF">
        <w:t xml:space="preserve"> and checks if it meets the location QoS requirements (if any) or not</w:t>
      </w:r>
      <w:r w:rsidRPr="003167FF">
        <w:t>.</w:t>
      </w:r>
    </w:p>
    <w:p w14:paraId="1D7F6CBF"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replies with a location information subscription response </w:t>
      </w:r>
      <w:r w:rsidRPr="003167FF">
        <w:t>indicating</w:t>
      </w:r>
      <w:r w:rsidRPr="003167FF">
        <w:rPr>
          <w:lang w:eastAsia="zh-CN"/>
        </w:rPr>
        <w:t xml:space="preserve"> the subscription status </w:t>
      </w:r>
      <w:r w:rsidRPr="003167FF">
        <w:t>and if immediate reporting was requested, the location information of the VAL UE(s)</w:t>
      </w:r>
      <w:r w:rsidRPr="003167FF">
        <w:rPr>
          <w:lang w:eastAsia="zh-CN"/>
        </w:rPr>
        <w:t>.</w:t>
      </w:r>
    </w:p>
    <w:p w14:paraId="3C7BA50B" w14:textId="77777777" w:rsidR="00312C76" w:rsidRPr="003167FF" w:rsidRDefault="00312C76" w:rsidP="00312C76">
      <w:pPr>
        <w:pStyle w:val="Heading3"/>
      </w:pPr>
      <w:bookmarkStart w:id="596" w:name="_Toc162885833"/>
      <w:r w:rsidRPr="003167FF">
        <w:t>9.3.8</w:t>
      </w:r>
      <w:r w:rsidRPr="003167FF">
        <w:tab/>
        <w:t>Event-trigger location information notification procedure</w:t>
      </w:r>
      <w:bookmarkEnd w:id="596"/>
    </w:p>
    <w:p w14:paraId="6E775FAD" w14:textId="77777777" w:rsidR="00312C76" w:rsidRPr="003167FF" w:rsidRDefault="00312C76" w:rsidP="00312C76">
      <w:pPr>
        <w:rPr>
          <w:lang w:eastAsia="zh-CN"/>
        </w:rPr>
      </w:pPr>
      <w:r w:rsidRPr="003167FF">
        <w:rPr>
          <w:lang w:eastAsia="zh-CN"/>
        </w:rPr>
        <w:t xml:space="preserve">Figure </w:t>
      </w:r>
      <w:r w:rsidRPr="003167FF">
        <w:t>9.3.8</w:t>
      </w:r>
      <w:r w:rsidRPr="003167FF">
        <w:rPr>
          <w:lang w:eastAsia="zh-CN"/>
        </w:rPr>
        <w:t>-1 illustrates the high level procedure of event-trigger usage of location information. The same procedure can be applied for location management client and other entities that would like to subscribe to location information of VAL user or VAL UE. This procedure is also used for obtaining latest UE's location for tracking purpose.</w:t>
      </w:r>
    </w:p>
    <w:p w14:paraId="749E5107" w14:textId="7AD42D3D" w:rsidR="00312C76" w:rsidRPr="003167FF" w:rsidRDefault="003B5C48" w:rsidP="00312C76">
      <w:pPr>
        <w:pStyle w:val="TH"/>
      </w:pPr>
      <w:r w:rsidRPr="003167FF">
        <w:object w:dxaOrig="11205" w:dyaOrig="6313" w14:anchorId="1957A3FC">
          <v:shape id="_x0000_i1054" type="#_x0000_t75" style="width:483.4pt;height:271.9pt" o:ole="">
            <v:imagedata r:id="rId69" o:title=""/>
          </v:shape>
          <o:OLEObject Type="Embed" ProgID="Visio.Drawing.11" ShapeID="_x0000_i1054" DrawAspect="Content" ObjectID="_1778735925" r:id="rId70"/>
        </w:object>
      </w:r>
    </w:p>
    <w:p w14:paraId="78976A02" w14:textId="77777777" w:rsidR="00312C76" w:rsidRPr="003167FF" w:rsidRDefault="00312C76" w:rsidP="00312C76">
      <w:pPr>
        <w:pStyle w:val="TF"/>
        <w:rPr>
          <w:lang w:eastAsia="zh-CN"/>
        </w:rPr>
      </w:pPr>
      <w:r w:rsidRPr="003167FF">
        <w:rPr>
          <w:lang w:eastAsia="zh-CN"/>
        </w:rPr>
        <w:t xml:space="preserve">Figure </w:t>
      </w:r>
      <w:r w:rsidRPr="003167FF">
        <w:t>9.3.8</w:t>
      </w:r>
      <w:r w:rsidRPr="003167FF">
        <w:rPr>
          <w:lang w:eastAsia="zh-CN"/>
        </w:rPr>
        <w:t>-1: Event-trigger usage of location information procedure</w:t>
      </w:r>
    </w:p>
    <w:p w14:paraId="63CAC14A" w14:textId="77777777" w:rsidR="00312C76" w:rsidRPr="003167FF" w:rsidRDefault="00312C76" w:rsidP="00312C76">
      <w:pPr>
        <w:pStyle w:val="B1"/>
      </w:pPr>
      <w:r w:rsidRPr="003167FF">
        <w:t>1.</w:t>
      </w:r>
      <w:r w:rsidRPr="003167FF">
        <w:tab/>
        <w:t>The location management server receives the latest location information of the UE as per the location report procedure described in clause 9.3.3.3.</w:t>
      </w:r>
    </w:p>
    <w:p w14:paraId="746629BE" w14:textId="4D951DF7" w:rsidR="00312C76" w:rsidRPr="003167FF" w:rsidRDefault="00312C76" w:rsidP="00312C76">
      <w:pPr>
        <w:pStyle w:val="B1"/>
      </w:pPr>
      <w:r w:rsidRPr="003167FF">
        <w:t>2.</w:t>
      </w:r>
      <w:r w:rsidRPr="003167FF">
        <w:tab/>
        <w:t xml:space="preserve">The location management server may optionally receive the location information of the UE from 3GPP core </w:t>
      </w:r>
      <w:r w:rsidR="003B5C48" w:rsidRPr="003167FF">
        <w:t xml:space="preserve">and/or the 3rd party location management server </w:t>
      </w:r>
      <w:r w:rsidRPr="003167FF">
        <w:t>network. If the indication for supplementary location information is included in the subscription, then UE location information is obtained from the 3GPP core network</w:t>
      </w:r>
      <w:r w:rsidR="003B5C48" w:rsidRPr="003167FF">
        <w:t xml:space="preserve"> and/or the 3rd party location management server</w:t>
      </w:r>
      <w:r w:rsidRPr="003167FF">
        <w:t>.</w:t>
      </w:r>
    </w:p>
    <w:p w14:paraId="0E5C5384" w14:textId="56391A22" w:rsidR="00312C76" w:rsidRPr="003167FF" w:rsidRDefault="00312C76" w:rsidP="00312C76">
      <w:pPr>
        <w:pStyle w:val="B1"/>
        <w:rPr>
          <w:lang w:eastAsia="zh-CN"/>
        </w:rPr>
      </w:pPr>
      <w:r w:rsidRPr="003167FF">
        <w:rPr>
          <w:lang w:eastAsia="zh-CN"/>
        </w:rPr>
        <w:t>3</w:t>
      </w:r>
      <w:r w:rsidRPr="003167FF">
        <w:t>.</w:t>
      </w:r>
      <w:r w:rsidRPr="003167FF">
        <w:tab/>
        <w:t>Based on the configurations, e.g., subscription, periodical location information timer, location management server is triggered to report the latest user location information to VAL server. The location management server determines the location information of UE as received in steps 1 and 2, including the supplementary location information (if indicated).</w:t>
      </w:r>
      <w:r w:rsidR="00CC7B7F" w:rsidRPr="00CC7B7F">
        <w:t xml:space="preserve"> The Location management server may report the location to the VAL server considering the location information received via non-3GPP positioning technologies (e.g. GNSS, </w:t>
      </w:r>
      <w:r w:rsidR="00CC7B7F">
        <w:t>B</w:t>
      </w:r>
      <w:r w:rsidR="00CC7B7F" w:rsidRPr="00CC7B7F">
        <w:t>luetooth), for instance, to improve the location accuracy.</w:t>
      </w:r>
    </w:p>
    <w:p w14:paraId="06FC9B3D"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location management server sends the location information report including the latest location information of one or more VAL users or VAL UEs to the VAL server or to the location management client that has previously configured.</w:t>
      </w:r>
    </w:p>
    <w:p w14:paraId="23DC340D" w14:textId="77777777" w:rsidR="00312C76" w:rsidRPr="003167FF" w:rsidRDefault="00312C76" w:rsidP="00312C76">
      <w:pPr>
        <w:pStyle w:val="B1"/>
        <w:rPr>
          <w:lang w:eastAsia="zh-CN"/>
        </w:rPr>
      </w:pPr>
      <w:r w:rsidRPr="003167FF">
        <w:rPr>
          <w:lang w:eastAsia="zh-CN"/>
        </w:rPr>
        <w:t>5.</w:t>
      </w:r>
      <w:r w:rsidRPr="003167FF">
        <w:rPr>
          <w:lang w:eastAsia="zh-CN"/>
        </w:rPr>
        <w:tab/>
        <w:t>VAL server may further share this location information to a group or to another VAL user or VAL UE.</w:t>
      </w:r>
    </w:p>
    <w:p w14:paraId="51C595BD" w14:textId="77777777" w:rsidR="00312C76" w:rsidRPr="003167FF" w:rsidRDefault="00312C76" w:rsidP="00312C76">
      <w:pPr>
        <w:pStyle w:val="NO"/>
        <w:rPr>
          <w:lang w:eastAsia="zh-CN"/>
        </w:rPr>
      </w:pPr>
      <w:r w:rsidRPr="003167FF">
        <w:rPr>
          <w:lang w:eastAsia="zh-CN"/>
        </w:rPr>
        <w:t>NOTE:</w:t>
      </w:r>
      <w:r w:rsidRPr="003167FF">
        <w:rPr>
          <w:lang w:eastAsia="zh-CN"/>
        </w:rPr>
        <w:tab/>
        <w:t>For other entities, the step 5 can be skipped if not needed.</w:t>
      </w:r>
    </w:p>
    <w:p w14:paraId="240E4449" w14:textId="77777777" w:rsidR="00312C76" w:rsidRPr="003167FF" w:rsidRDefault="00312C76" w:rsidP="00312C76">
      <w:pPr>
        <w:pStyle w:val="Heading3"/>
      </w:pPr>
      <w:bookmarkStart w:id="597" w:name="_Toc162885834"/>
      <w:r w:rsidRPr="003167FF">
        <w:t>9.3.9</w:t>
      </w:r>
      <w:r w:rsidRPr="003167FF">
        <w:tab/>
        <w:t>On-demand usage of location information procedure</w:t>
      </w:r>
      <w:bookmarkEnd w:id="597"/>
    </w:p>
    <w:p w14:paraId="525E6914" w14:textId="77777777" w:rsidR="00312C76" w:rsidRPr="003167FF" w:rsidRDefault="00312C76" w:rsidP="00312C76">
      <w:r w:rsidRPr="003167FF">
        <w:rPr>
          <w:lang w:eastAsia="zh-CN"/>
        </w:rPr>
        <w:t xml:space="preserve">The VAL server can request UE location information at any time by sending a location information request to the location management server, which may trigger location management server to immediately send the location report. </w:t>
      </w:r>
    </w:p>
    <w:p w14:paraId="0AF205D3" w14:textId="77777777" w:rsidR="00312C76" w:rsidRPr="003167FF" w:rsidRDefault="00312C76" w:rsidP="00312C76">
      <w:pPr>
        <w:rPr>
          <w:lang w:eastAsia="zh-CN"/>
        </w:rPr>
      </w:pPr>
      <w:r w:rsidRPr="003167FF">
        <w:rPr>
          <w:lang w:eastAsia="zh-CN"/>
        </w:rPr>
        <w:t xml:space="preserve">Figure </w:t>
      </w:r>
      <w:r w:rsidRPr="003167FF">
        <w:t>9.3.9</w:t>
      </w:r>
      <w:r w:rsidRPr="003167FF">
        <w:rPr>
          <w:lang w:eastAsia="zh-CN"/>
        </w:rPr>
        <w:t>-1 illustrates the high level procedure of on demand usage of location information. The same procedure can be applied for location management client and other entities that would like to subscribe to location information of VAL user or VAL UE.</w:t>
      </w:r>
    </w:p>
    <w:p w14:paraId="01D6362A" w14:textId="38D86922" w:rsidR="00312C76" w:rsidRPr="003167FF" w:rsidRDefault="00BF0740" w:rsidP="00312C76">
      <w:pPr>
        <w:pStyle w:val="TH"/>
      </w:pPr>
      <w:r w:rsidRPr="003167FF">
        <w:rPr>
          <w:rFonts w:eastAsiaTheme="minorEastAsia"/>
        </w:rPr>
        <w:object w:dxaOrig="6019" w:dyaOrig="3666" w14:anchorId="1CAC560B">
          <v:shape id="_x0000_i1055" type="#_x0000_t75" style="width:301.15pt;height:183pt" o:ole="">
            <v:imagedata r:id="rId71" o:title=""/>
          </v:shape>
          <o:OLEObject Type="Embed" ProgID="Visio.Drawing.11" ShapeID="_x0000_i1055" DrawAspect="Content" ObjectID="_1778735926" r:id="rId72"/>
        </w:object>
      </w:r>
    </w:p>
    <w:p w14:paraId="11E899D1" w14:textId="77777777" w:rsidR="00312C76" w:rsidRPr="003167FF" w:rsidRDefault="00312C76" w:rsidP="00312C76">
      <w:pPr>
        <w:pStyle w:val="TF"/>
        <w:rPr>
          <w:lang w:eastAsia="zh-CN"/>
        </w:rPr>
      </w:pPr>
      <w:r w:rsidRPr="003167FF">
        <w:rPr>
          <w:lang w:eastAsia="zh-CN"/>
        </w:rPr>
        <w:t xml:space="preserve">Figure </w:t>
      </w:r>
      <w:r w:rsidRPr="003167FF">
        <w:t>9.3.9</w:t>
      </w:r>
      <w:r w:rsidRPr="003167FF">
        <w:rPr>
          <w:lang w:eastAsia="zh-CN"/>
        </w:rPr>
        <w:t>-1: On-demand usage of location information procedure</w:t>
      </w:r>
    </w:p>
    <w:p w14:paraId="23618F04" w14:textId="2FF828AD" w:rsidR="00312C76" w:rsidRPr="003167FF" w:rsidRDefault="00312C76" w:rsidP="00312C76">
      <w:pPr>
        <w:pStyle w:val="B1"/>
        <w:rPr>
          <w:lang w:eastAsia="zh-CN"/>
        </w:rPr>
      </w:pPr>
      <w:r w:rsidRPr="003167FF">
        <w:rPr>
          <w:lang w:eastAsia="zh-CN"/>
        </w:rPr>
        <w:t>1</w:t>
      </w:r>
      <w:r w:rsidRPr="003167FF">
        <w:t>.</w:t>
      </w:r>
      <w:r w:rsidRPr="003167FF">
        <w:tab/>
        <w:t>VAL server sends a location information request to the location management server</w:t>
      </w:r>
      <w:r w:rsidR="00BF0740" w:rsidRPr="003167FF">
        <w:t xml:space="preserve"> which may include the location QoS that contains the location accuracy, response Time and QoS class as defined in clause 4.1b of TS 23.273 [50]</w:t>
      </w:r>
      <w:r w:rsidRPr="003167FF">
        <w:t>.</w:t>
      </w:r>
    </w:p>
    <w:p w14:paraId="70B85DBF" w14:textId="44FFA703"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location management server acquires the latest location of the UEs being requested, by triggering an on-demand location report procedure as described in subclause 9.3.4, or from PLMN operator</w:t>
      </w:r>
      <w:r w:rsidR="00BF0740" w:rsidRPr="003167FF">
        <w:rPr>
          <w:lang w:eastAsia="zh-CN"/>
        </w:rPr>
        <w:t>, and checks if the obtained location of the VAL UE could meet the location QoS requirements (if any)</w:t>
      </w:r>
      <w:r w:rsidRPr="003167FF">
        <w:rPr>
          <w:lang w:eastAsia="zh-CN"/>
        </w:rPr>
        <w:t>.</w:t>
      </w:r>
    </w:p>
    <w:p w14:paraId="6BF16BA9" w14:textId="721CEC51" w:rsidR="00312C76" w:rsidRPr="003167FF" w:rsidRDefault="00312C76" w:rsidP="00312C76">
      <w:pPr>
        <w:pStyle w:val="B1"/>
        <w:rPr>
          <w:lang w:eastAsia="zh-CN"/>
        </w:rPr>
      </w:pPr>
      <w:r w:rsidRPr="003167FF">
        <w:rPr>
          <w:lang w:eastAsia="zh-CN"/>
        </w:rPr>
        <w:t>3.</w:t>
      </w:r>
      <w:r w:rsidRPr="003167FF">
        <w:rPr>
          <w:lang w:eastAsia="zh-CN"/>
        </w:rPr>
        <w:tab/>
        <w:t>Then, location management server immediately sends the location information report including the latest location information acquired of one or more VAL users or VAL UEs.</w:t>
      </w:r>
      <w:r w:rsidR="00CC7B7F" w:rsidRPr="00CC7B7F">
        <w:rPr>
          <w:lang w:eastAsia="zh-CN"/>
        </w:rPr>
        <w:t xml:space="preserve"> The Location management server may report the location to the VAL server considering the location information received via non-3GPP positioning technologies (e.g. GNSS, </w:t>
      </w:r>
      <w:r w:rsidR="00CC7B7F">
        <w:rPr>
          <w:lang w:eastAsia="zh-CN"/>
        </w:rPr>
        <w:t>B</w:t>
      </w:r>
      <w:r w:rsidR="00CC7B7F" w:rsidRPr="00CC7B7F">
        <w:rPr>
          <w:lang w:eastAsia="zh-CN"/>
        </w:rPr>
        <w:t>luetooth), for instance, to improve the location accuracy.</w:t>
      </w:r>
    </w:p>
    <w:p w14:paraId="27BC153A" w14:textId="77777777" w:rsidR="00312C76" w:rsidRPr="003167FF" w:rsidRDefault="00312C76" w:rsidP="00312C76">
      <w:pPr>
        <w:pStyle w:val="B1"/>
        <w:rPr>
          <w:lang w:eastAsia="zh-CN"/>
        </w:rPr>
      </w:pPr>
      <w:r w:rsidRPr="003167FF">
        <w:rPr>
          <w:lang w:eastAsia="zh-CN"/>
        </w:rPr>
        <w:t>4.</w:t>
      </w:r>
      <w:r w:rsidRPr="003167FF">
        <w:rPr>
          <w:lang w:eastAsia="zh-CN"/>
        </w:rPr>
        <w:tab/>
        <w:t>VAL server may further share this location information to a group or to another VAL user or VAL UE.</w:t>
      </w:r>
    </w:p>
    <w:p w14:paraId="75871C06" w14:textId="61460D73" w:rsidR="00312C76" w:rsidRPr="003167FF" w:rsidRDefault="00312C76" w:rsidP="00312C76">
      <w:pPr>
        <w:pStyle w:val="NO"/>
        <w:rPr>
          <w:lang w:eastAsia="zh-CN"/>
        </w:rPr>
      </w:pPr>
      <w:r w:rsidRPr="003167FF">
        <w:rPr>
          <w:lang w:eastAsia="zh-CN"/>
        </w:rPr>
        <w:t>NOTE:</w:t>
      </w:r>
      <w:r w:rsidRPr="003167FF">
        <w:rPr>
          <w:lang w:eastAsia="zh-CN"/>
        </w:rPr>
        <w:tab/>
        <w:t xml:space="preserve">For other entities, the step </w:t>
      </w:r>
      <w:r w:rsidR="00BF0740" w:rsidRPr="003167FF">
        <w:rPr>
          <w:lang w:eastAsia="zh-CN"/>
        </w:rPr>
        <w:t>4</w:t>
      </w:r>
      <w:r w:rsidRPr="003167FF">
        <w:rPr>
          <w:lang w:eastAsia="zh-CN"/>
        </w:rPr>
        <w:t xml:space="preserve"> can be skipped if not needed.</w:t>
      </w:r>
    </w:p>
    <w:p w14:paraId="5B4AF6BB" w14:textId="77777777" w:rsidR="00312C76" w:rsidRPr="003167FF" w:rsidRDefault="00312C76" w:rsidP="00312C76">
      <w:pPr>
        <w:pStyle w:val="Heading3"/>
      </w:pPr>
      <w:bookmarkStart w:id="598" w:name="_Toc162885835"/>
      <w:r w:rsidRPr="003167FF">
        <w:t>9.3.10</w:t>
      </w:r>
      <w:r w:rsidRPr="003167FF">
        <w:tab/>
        <w:t>Obtaining UE(s) information at a location</w:t>
      </w:r>
      <w:bookmarkEnd w:id="598"/>
    </w:p>
    <w:p w14:paraId="65E85B24" w14:textId="77777777" w:rsidR="00312C76" w:rsidRPr="003167FF" w:rsidRDefault="00312C76" w:rsidP="00312C76">
      <w:r w:rsidRPr="003167FF">
        <w:t>Figure 9.3.10-1 describes the procedure for obtaining UE(s) information at a location.</w:t>
      </w:r>
    </w:p>
    <w:p w14:paraId="1DFD73E8" w14:textId="77777777" w:rsidR="00312C76" w:rsidRPr="003167FF" w:rsidRDefault="00312C76" w:rsidP="00312C76">
      <w:r w:rsidRPr="003167FF">
        <w:t>Pre-condition:</w:t>
      </w:r>
    </w:p>
    <w:p w14:paraId="1F54607A" w14:textId="77777777" w:rsidR="00312C76" w:rsidRPr="003167FF" w:rsidRDefault="00312C76" w:rsidP="00312C76">
      <w:pPr>
        <w:pStyle w:val="B1"/>
      </w:pPr>
      <w:r w:rsidRPr="003167FF">
        <w:t>-</w:t>
      </w:r>
      <w:r w:rsidRPr="003167FF">
        <w:tab/>
        <w:t>The VAL server has a jurisdiction over a geographical area for which the location management server is configured to operate.</w:t>
      </w:r>
    </w:p>
    <w:p w14:paraId="0305EFF5" w14:textId="77777777" w:rsidR="00312C76" w:rsidRPr="003167FF" w:rsidRDefault="00312C76" w:rsidP="00312C76">
      <w:pPr>
        <w:pStyle w:val="B1"/>
      </w:pPr>
      <w:r w:rsidRPr="003167FF">
        <w:t>-</w:t>
      </w:r>
      <w:r w:rsidRPr="003167FF">
        <w:tab/>
        <w:t>The UE(s) in the geographical area have provided its location information to the location management server.</w:t>
      </w:r>
    </w:p>
    <w:p w14:paraId="15D32FFF" w14:textId="77777777" w:rsidR="00312C76" w:rsidRPr="003167FF" w:rsidRDefault="00312C76" w:rsidP="00312C76">
      <w:pPr>
        <w:pStyle w:val="TH"/>
      </w:pPr>
      <w:r w:rsidRPr="003167FF">
        <w:object w:dxaOrig="4870" w:dyaOrig="2700" w14:anchorId="4213B49B">
          <v:shape id="_x0000_i1056" type="#_x0000_t75" style="width:242.65pt;height:133.15pt" o:ole="">
            <v:imagedata r:id="rId73" o:title=""/>
          </v:shape>
          <o:OLEObject Type="Embed" ProgID="Visio.Drawing.15" ShapeID="_x0000_i1056" DrawAspect="Content" ObjectID="_1778735927" r:id="rId74"/>
        </w:object>
      </w:r>
    </w:p>
    <w:p w14:paraId="61E500A2" w14:textId="77777777" w:rsidR="00312C76" w:rsidRPr="003167FF" w:rsidRDefault="00312C76" w:rsidP="00312C76">
      <w:pPr>
        <w:pStyle w:val="TF"/>
      </w:pPr>
      <w:r w:rsidRPr="003167FF">
        <w:t>Figure 9.3.10-1: Obtaining UE(s) information at a location</w:t>
      </w:r>
    </w:p>
    <w:p w14:paraId="29564422" w14:textId="534167C0" w:rsidR="00312C76" w:rsidRPr="003167FF" w:rsidRDefault="00312C76" w:rsidP="00312C76">
      <w:pPr>
        <w:pStyle w:val="B1"/>
      </w:pPr>
      <w:r w:rsidRPr="003167FF">
        <w:t>1.</w:t>
      </w:r>
      <w:r w:rsidRPr="003167FF">
        <w:tab/>
        <w:t>The VAL server sends get UE information request to the location management server. The request contains a location information</w:t>
      </w:r>
      <w:r w:rsidR="00B253BE" w:rsidRPr="003167FF">
        <w:t xml:space="preserve"> or VAL service area identified by the VAL service area ID</w:t>
      </w:r>
      <w:r w:rsidRPr="003167FF">
        <w:t xml:space="preserve"> and application defined proximity range.</w:t>
      </w:r>
    </w:p>
    <w:p w14:paraId="6D809ACD" w14:textId="7014F11F" w:rsidR="00312C76" w:rsidRPr="003167FF" w:rsidRDefault="00312C76" w:rsidP="00312C76">
      <w:pPr>
        <w:pStyle w:val="B1"/>
      </w:pPr>
      <w:r w:rsidRPr="003167FF">
        <w:t>2.</w:t>
      </w:r>
      <w:r w:rsidRPr="003167FF">
        <w:tab/>
        <w:t xml:space="preserve">The location management server determines the UE(s) whose location are within the application defined proximity range of the location information </w:t>
      </w:r>
      <w:r w:rsidR="00B253BE" w:rsidRPr="003167FF">
        <w:t xml:space="preserve">or VAL service area identified by the VAL service area ID </w:t>
      </w:r>
      <w:r w:rsidRPr="003167FF">
        <w:t>provided in step 1.</w:t>
      </w:r>
    </w:p>
    <w:p w14:paraId="79BF8B21" w14:textId="18DC96BF" w:rsidR="00312C76" w:rsidRPr="003167FF" w:rsidRDefault="00312C76" w:rsidP="00312C76">
      <w:pPr>
        <w:pStyle w:val="B1"/>
      </w:pPr>
      <w:r w:rsidRPr="003167FF">
        <w:t>3.</w:t>
      </w:r>
      <w:r w:rsidRPr="003167FF">
        <w:tab/>
        <w:t xml:space="preserve">The location management server sends get UE information response to the VAL server with a list of </w:t>
      </w:r>
      <w:r w:rsidR="006B5D8B">
        <w:t xml:space="preserve">VAL </w:t>
      </w:r>
      <w:r w:rsidRPr="003167FF">
        <w:t xml:space="preserve">UE(s) </w:t>
      </w:r>
      <w:r w:rsidR="006B5D8B" w:rsidRPr="006B5D8B">
        <w:t>or VAL user(s)</w:t>
      </w:r>
      <w:r w:rsidR="006B5D8B">
        <w:t xml:space="preserve"> </w:t>
      </w:r>
      <w:r w:rsidRPr="003167FF">
        <w:t>and its corresponding location information as determined in step 1.</w:t>
      </w:r>
    </w:p>
    <w:p w14:paraId="4449571E" w14:textId="77777777" w:rsidR="00312C76" w:rsidRPr="003167FF" w:rsidRDefault="00312C76" w:rsidP="00312C76">
      <w:pPr>
        <w:pStyle w:val="Heading3"/>
      </w:pPr>
      <w:bookmarkStart w:id="599" w:name="_Toc162885836"/>
      <w:r w:rsidRPr="003167FF">
        <w:t>9.3.11</w:t>
      </w:r>
      <w:r w:rsidRPr="003167FF">
        <w:tab/>
        <w:t>Monitoring Location Deviation</w:t>
      </w:r>
      <w:bookmarkEnd w:id="599"/>
    </w:p>
    <w:p w14:paraId="4C9FE38D" w14:textId="77777777" w:rsidR="00312C76" w:rsidRPr="003167FF" w:rsidRDefault="00312C76" w:rsidP="00312C76">
      <w:pPr>
        <w:pStyle w:val="Heading4"/>
      </w:pPr>
      <w:bookmarkStart w:id="600" w:name="_Toc162885837"/>
      <w:r w:rsidRPr="003167FF">
        <w:t>9.3.11.1</w:t>
      </w:r>
      <w:r w:rsidRPr="003167FF">
        <w:tab/>
        <w:t>General</w:t>
      </w:r>
      <w:bookmarkEnd w:id="600"/>
    </w:p>
    <w:p w14:paraId="2CE98745" w14:textId="77777777" w:rsidR="00312C76" w:rsidRPr="003167FF" w:rsidRDefault="00312C76" w:rsidP="00312C76">
      <w:r w:rsidRPr="003167FF">
        <w:t xml:space="preserve">The VAL server requests the Location Management Server to monitor the location of the VAL UE in relation to an area of interest. The LMS fetches the VAL UE's location information periodically from 3GPP core network as specified in 3GPP TS 23.502 [11] and also, using the Location Information procedures specified in clause 9.3.7 and clause 9.3.10. With the periodic location information of the UE from 3GPP core network and SEAL procedures, the LMS server evaluates the current location of the VAL UE in relation to the area of interest configured by the VAL server. If subscribed, the VAL server is notified by the LMS server when the VAL UE relationship (e.g. inside or outside) to the area of interest changes along with current location information of the VAL UE.  </w:t>
      </w:r>
    </w:p>
    <w:p w14:paraId="15F71CE3" w14:textId="77777777" w:rsidR="00312C76" w:rsidRPr="003167FF" w:rsidRDefault="00312C76" w:rsidP="00312C76">
      <w:pPr>
        <w:pStyle w:val="Heading4"/>
      </w:pPr>
      <w:bookmarkStart w:id="601" w:name="_Toc162885838"/>
      <w:r w:rsidRPr="003167FF">
        <w:t>9.3.11.2</w:t>
      </w:r>
      <w:r w:rsidRPr="003167FF">
        <w:tab/>
        <w:t>Monitoring Location Deviation procedure</w:t>
      </w:r>
      <w:bookmarkEnd w:id="601"/>
    </w:p>
    <w:p w14:paraId="441BFA7E" w14:textId="77777777" w:rsidR="00312C76" w:rsidRPr="003167FF" w:rsidRDefault="00312C76" w:rsidP="00312C76">
      <w:r w:rsidRPr="003167FF">
        <w:t>Figure 9.3.11.2-1 describes the procedure for monitoring the VAL UE's location in a given area of interest.</w:t>
      </w:r>
    </w:p>
    <w:p w14:paraId="00659F4D" w14:textId="77777777" w:rsidR="00312C76" w:rsidRPr="003167FF" w:rsidRDefault="00312C76" w:rsidP="00312C76">
      <w:r w:rsidRPr="003167FF">
        <w:t>Pre-condition:</w:t>
      </w:r>
    </w:p>
    <w:p w14:paraId="559CF32F" w14:textId="577ED549" w:rsidR="00312C76" w:rsidRPr="003167FF" w:rsidRDefault="00312C76" w:rsidP="00312C76">
      <w:pPr>
        <w:pStyle w:val="B1"/>
      </w:pPr>
      <w:r w:rsidRPr="003167FF">
        <w:t>-</w:t>
      </w:r>
      <w:r w:rsidRPr="003167FF">
        <w:tab/>
        <w:t xml:space="preserve">The LM server authorized to consume the 3GPP core network service (Monitoring events </w:t>
      </w:r>
      <w:r w:rsidR="007972BD" w:rsidRPr="003167FF">
        <w:t xml:space="preserve">provided by NEF </w:t>
      </w:r>
      <w:r w:rsidRPr="003167FF">
        <w:t>as specified in 3GPP TS 23.502 [11]).</w:t>
      </w:r>
    </w:p>
    <w:p w14:paraId="012A4458" w14:textId="745F2BB7" w:rsidR="00312C76" w:rsidRPr="003167FF" w:rsidRDefault="006E7118" w:rsidP="00312C76">
      <w:pPr>
        <w:pStyle w:val="TH"/>
      </w:pPr>
      <w:r w:rsidRPr="003167FF">
        <w:object w:dxaOrig="11273" w:dyaOrig="7687" w14:anchorId="198D945A">
          <v:shape id="_x0000_i1057" type="#_x0000_t75" style="width:481.5pt;height:328.5pt" o:ole="">
            <v:imagedata r:id="rId75" o:title=""/>
          </v:shape>
          <o:OLEObject Type="Embed" ProgID="Visio.Drawing.11" ShapeID="_x0000_i1057" DrawAspect="Content" ObjectID="_1778735928" r:id="rId76"/>
        </w:object>
      </w:r>
    </w:p>
    <w:p w14:paraId="4D8CA5E8" w14:textId="77777777" w:rsidR="00312C76" w:rsidRPr="003167FF" w:rsidRDefault="00312C76" w:rsidP="00312C76">
      <w:pPr>
        <w:pStyle w:val="TF"/>
      </w:pPr>
      <w:r w:rsidRPr="003167FF">
        <w:t>Figure 9.3.11.2-1: Monitoring VAL UE's location at a given location</w:t>
      </w:r>
    </w:p>
    <w:p w14:paraId="27C58921" w14:textId="76D496BB" w:rsidR="00312C76" w:rsidRPr="003167FF" w:rsidRDefault="00312C76" w:rsidP="00312C76">
      <w:pPr>
        <w:pStyle w:val="B1"/>
      </w:pPr>
      <w:r w:rsidRPr="003167FF">
        <w:t>1.</w:t>
      </w:r>
      <w:r w:rsidRPr="003167FF">
        <w:tab/>
        <w:t>The VAL server sends Monitor Location Subscription Request to LM server including VAL UE Identifier, predetermined area of interest information, notification interval and notification URI where the VAL server intends to receive the notifications from LM server regarding VAL UE's presence in a given area.</w:t>
      </w:r>
    </w:p>
    <w:p w14:paraId="602A7FBE" w14:textId="77777777" w:rsidR="00312C76" w:rsidRPr="003167FF" w:rsidRDefault="00312C76" w:rsidP="00312C76">
      <w:pPr>
        <w:pStyle w:val="B2"/>
      </w:pPr>
      <w:r w:rsidRPr="003167FF">
        <w:t>-</w:t>
      </w:r>
      <w:r w:rsidRPr="003167FF">
        <w:tab/>
        <w:t>"Area of interest" is the location information, which the VAL server wishes to monitor the VAL UE's location adherence. This parameter can include an area of interest information and other relevant parameters.</w:t>
      </w:r>
    </w:p>
    <w:p w14:paraId="5973842C" w14:textId="4962636C" w:rsidR="00312C76" w:rsidRPr="003167FF" w:rsidRDefault="00312C76" w:rsidP="00312C76">
      <w:pPr>
        <w:pStyle w:val="B2"/>
      </w:pPr>
      <w:r w:rsidRPr="003167FF">
        <w:t>-</w:t>
      </w:r>
      <w:r w:rsidRPr="003167FF">
        <w:tab/>
        <w:t>"Notify_Interval" represents the periodic interval in which the LM server needs to notify VAL UE's location information to the VAL server. When the VAL UE moves away from the "Area of interest", then the LM server ignores the "Notify_Interval" and sends the location notification to the VAL server immediately.</w:t>
      </w:r>
    </w:p>
    <w:p w14:paraId="3FA27842" w14:textId="05B4D0AA" w:rsidR="00312C76" w:rsidRPr="003167FF" w:rsidRDefault="00312C76" w:rsidP="00312C76">
      <w:pPr>
        <w:pStyle w:val="B1"/>
      </w:pPr>
      <w:r w:rsidRPr="003167FF">
        <w:t>2.</w:t>
      </w:r>
      <w:r w:rsidRPr="003167FF">
        <w:tab/>
        <w:t xml:space="preserve">LM </w:t>
      </w:r>
      <w:r w:rsidR="009A02D0" w:rsidRPr="003167FF">
        <w:t xml:space="preserve">server </w:t>
      </w:r>
      <w:r w:rsidRPr="003167FF">
        <w:t xml:space="preserve">processes the Area of interest information in the request, and then subscribes to UE location monitoring as specified in 3GPP TS 23.502 [11] with appropriate parameters mapping. Based on the subscription, the LM </w:t>
      </w:r>
      <w:r w:rsidR="009A02D0" w:rsidRPr="003167FF">
        <w:t xml:space="preserve">server </w:t>
      </w:r>
      <w:r w:rsidRPr="003167FF">
        <w:t>receives the VAL UE location information periodically from the 3GPP core network.</w:t>
      </w:r>
      <w:r w:rsidR="009A02D0" w:rsidRPr="003167FF">
        <w:t xml:space="preserve"> The LM server also invokes NEF service for Area of Interest monitoring as specified in clause 5.3.3 of 3GPP TS 23.256 [5</w:t>
      </w:r>
      <w:r w:rsidR="00235311" w:rsidRPr="003167FF">
        <w:t>2</w:t>
      </w:r>
      <w:r w:rsidR="009A02D0" w:rsidRPr="003167FF">
        <w:t>] to know whether the VAL UE is in the VAL server</w:t>
      </w:r>
      <w:r w:rsidR="00204B97" w:rsidRPr="00204B97">
        <w:t>'</w:t>
      </w:r>
      <w:r w:rsidR="009A02D0" w:rsidRPr="003167FF">
        <w:t>s predetermined area of interest.</w:t>
      </w:r>
    </w:p>
    <w:p w14:paraId="409A07A5" w14:textId="0B89E0E5" w:rsidR="00312C76" w:rsidRPr="003167FF" w:rsidRDefault="00312C76" w:rsidP="00312C76">
      <w:pPr>
        <w:pStyle w:val="B1"/>
      </w:pPr>
      <w:r w:rsidRPr="003167FF">
        <w:t>3.</w:t>
      </w:r>
      <w:r w:rsidRPr="003167FF">
        <w:tab/>
        <w:t xml:space="preserve">LM </w:t>
      </w:r>
      <w:r w:rsidR="009A02D0" w:rsidRPr="003167FF">
        <w:t xml:space="preserve">server </w:t>
      </w:r>
      <w:r w:rsidRPr="003167FF">
        <w:t>shall use the Location information procedures as specified in clause 9.3.7 and clause 9.3.10, to periodically obtain the VAL UE location information. Based on the geographic information from the VAL server, the LM server may determine to additionally include the positioning methods in SEAL LMS procedures to obtain location information.</w:t>
      </w:r>
    </w:p>
    <w:p w14:paraId="34584ABC" w14:textId="6E10B70C" w:rsidR="00BD2E6D" w:rsidRPr="003167FF" w:rsidRDefault="00BD2E6D" w:rsidP="00BD2E6D">
      <w:pPr>
        <w:pStyle w:val="B1"/>
        <w:rPr>
          <w:lang w:eastAsia="zh-CN"/>
        </w:rPr>
      </w:pPr>
      <w:r w:rsidRPr="003167FF">
        <w:rPr>
          <w:lang w:eastAsia="zh-CN"/>
        </w:rPr>
        <w:t>4.</w:t>
      </w:r>
      <w:r w:rsidRPr="003167FF">
        <w:rPr>
          <w:lang w:eastAsia="zh-CN"/>
        </w:rPr>
        <w:tab/>
        <w:t xml:space="preserve">LMS may </w:t>
      </w:r>
      <w:r w:rsidRPr="003167FF">
        <w:t>periodically obtain the VAL UE location information</w:t>
      </w:r>
      <w:r w:rsidRPr="003167FF">
        <w:rPr>
          <w:lang w:eastAsia="zh-CN"/>
        </w:rPr>
        <w:t xml:space="preserve"> from the 3</w:t>
      </w:r>
      <w:r w:rsidRPr="003167FF">
        <w:rPr>
          <w:vertAlign w:val="superscript"/>
          <w:lang w:eastAsia="zh-CN"/>
        </w:rPr>
        <w:t>rd</w:t>
      </w:r>
      <w:r w:rsidRPr="003167FF">
        <w:rPr>
          <w:lang w:eastAsia="zh-CN"/>
        </w:rPr>
        <w:t xml:space="preserve"> party location management server based on the </w:t>
      </w:r>
      <w:r w:rsidRPr="003167FF">
        <w:t>geographic information from the VAL server</w:t>
      </w:r>
      <w:r w:rsidRPr="003167FF">
        <w:rPr>
          <w:lang w:eastAsia="zh-CN"/>
        </w:rPr>
        <w:t xml:space="preserve">. </w:t>
      </w:r>
    </w:p>
    <w:p w14:paraId="3A37DCAC" w14:textId="03A8C360" w:rsidR="00BD2E6D" w:rsidRPr="003167FF" w:rsidRDefault="00BD2E6D" w:rsidP="00BD2E6D">
      <w:pPr>
        <w:pStyle w:val="NO"/>
        <w:rPr>
          <w:lang w:eastAsia="zh-CN"/>
        </w:rPr>
      </w:pPr>
      <w:r w:rsidRPr="003167FF">
        <w:rPr>
          <w:lang w:eastAsia="zh-CN"/>
        </w:rPr>
        <w:t>NOTE 1</w:t>
      </w:r>
      <w:r w:rsidRPr="003167FF">
        <w:t>:</w:t>
      </w:r>
      <w:r w:rsidRPr="003167FF">
        <w:tab/>
      </w:r>
      <w:r w:rsidRPr="003167FF">
        <w:rPr>
          <w:lang w:eastAsia="zh-CN"/>
        </w:rPr>
        <w:t>How the LMS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70242299" w14:textId="10C40618" w:rsidR="00312C76" w:rsidRPr="003167FF" w:rsidRDefault="00BD2E6D" w:rsidP="00312C76">
      <w:pPr>
        <w:pStyle w:val="B1"/>
      </w:pPr>
      <w:r w:rsidRPr="003167FF">
        <w:t>5</w:t>
      </w:r>
      <w:r w:rsidR="00312C76" w:rsidRPr="003167FF">
        <w:t>.</w:t>
      </w:r>
      <w:r w:rsidR="00312C76" w:rsidRPr="003167FF">
        <w:tab/>
        <w:t>LM server, after successful subscription according to steps 2</w:t>
      </w:r>
      <w:r w:rsidR="00247B59" w:rsidRPr="003167FF">
        <w:t>~4</w:t>
      </w:r>
      <w:r w:rsidR="00312C76" w:rsidRPr="003167FF">
        <w:t>, sends Monitor Location Subscription response, indicating that the LM server accepts VAL server</w:t>
      </w:r>
      <w:r w:rsidR="0059624D" w:rsidRPr="003167FF">
        <w:t>'</w:t>
      </w:r>
      <w:r w:rsidR="00312C76" w:rsidRPr="003167FF">
        <w:t>s request and will monitor the location of the VAL UE to verify if the VAL UE is in the area of interest.</w:t>
      </w:r>
    </w:p>
    <w:p w14:paraId="355049BC" w14:textId="1C54D040" w:rsidR="00312C76" w:rsidRPr="003167FF" w:rsidRDefault="00BD2E6D" w:rsidP="00312C76">
      <w:pPr>
        <w:pStyle w:val="B1"/>
      </w:pPr>
      <w:r w:rsidRPr="003167FF">
        <w:t>6</w:t>
      </w:r>
      <w:r w:rsidR="00312C76" w:rsidRPr="003167FF">
        <w:t xml:space="preserve">a and </w:t>
      </w:r>
      <w:r w:rsidRPr="003167FF">
        <w:t>6</w:t>
      </w:r>
      <w:r w:rsidR="00312C76" w:rsidRPr="003167FF">
        <w:t>b. LM server processes the location information received from SEAL Location Information procedures</w:t>
      </w:r>
      <w:r w:rsidR="00247B59" w:rsidRPr="003167FF">
        <w:t>,</w:t>
      </w:r>
      <w:r w:rsidR="00312C76" w:rsidRPr="003167FF">
        <w:t xml:space="preserve"> the </w:t>
      </w:r>
      <w:r w:rsidR="00247B59" w:rsidRPr="003167FF">
        <w:t xml:space="preserve">3GPP </w:t>
      </w:r>
      <w:r w:rsidR="00312C76" w:rsidRPr="003167FF">
        <w:t>core network</w:t>
      </w:r>
      <w:r w:rsidR="00247B59" w:rsidRPr="003167FF">
        <w:t xml:space="preserve"> and/or the 3rd party location management server</w:t>
      </w:r>
      <w:r w:rsidR="00312C76" w:rsidRPr="003167FF">
        <w:t>, and validates the information. If the location information is matching, then the LM</w:t>
      </w:r>
      <w:r w:rsidR="00D10CF6" w:rsidRPr="003167FF">
        <w:t xml:space="preserve"> server</w:t>
      </w:r>
      <w:r w:rsidR="00312C76" w:rsidRPr="003167FF">
        <w:t xml:space="preserve"> shall check if the VAL UE's current location is within the</w:t>
      </w:r>
      <w:r w:rsidR="00D10CF6" w:rsidRPr="003167FF">
        <w:t xml:space="preserve"> predetermined</w:t>
      </w:r>
      <w:r w:rsidR="00312C76" w:rsidRPr="003167FF">
        <w:t xml:space="preserve"> area of interest received in step 1. </w:t>
      </w:r>
    </w:p>
    <w:p w14:paraId="54F7A427" w14:textId="2BAD99EE" w:rsidR="00D10CF6" w:rsidRPr="003167FF" w:rsidRDefault="00D10CF6" w:rsidP="00D10CF6">
      <w:pPr>
        <w:pStyle w:val="NO"/>
      </w:pPr>
      <w:bookmarkStart w:id="602" w:name="_Hlk61015415"/>
      <w:r w:rsidRPr="003167FF">
        <w:t>NOTE</w:t>
      </w:r>
      <w:r w:rsidR="00BD2E6D" w:rsidRPr="003167FF">
        <w:t> 2</w:t>
      </w:r>
      <w:r w:rsidRPr="003167FF">
        <w:t>:</w:t>
      </w:r>
      <w:r w:rsidRPr="003167FF">
        <w:tab/>
        <w:t>The location information received from the 3GPP core network and from LM client does not necessarily be exactly the same, the LM server can aggregate the location information if there is no big deviation.</w:t>
      </w:r>
    </w:p>
    <w:p w14:paraId="3B6148DB" w14:textId="0B2C513B" w:rsidR="00D10CF6" w:rsidRPr="003167FF" w:rsidRDefault="00BD2E6D" w:rsidP="00D10CF6">
      <w:pPr>
        <w:pStyle w:val="B1"/>
      </w:pPr>
      <w:r w:rsidRPr="003167FF">
        <w:t>6</w:t>
      </w:r>
      <w:r w:rsidR="00D10CF6" w:rsidRPr="003167FF">
        <w:t>c.</w:t>
      </w:r>
      <w:r w:rsidR="00D10CF6" w:rsidRPr="003167FF">
        <w:tab/>
        <w:t xml:space="preserve">LM server verifies its determined VAL UE location status (i.e. presence or absence with regard to the predetermined area of interest) with the retrieved 3GPP core network result from the NEF monitoring service for Area of Interest. </w:t>
      </w:r>
      <w:r w:rsidR="006E7118" w:rsidRPr="006E7118">
        <w:t>The LM server will continue with step 7, step 8 and step 9 as applicable.</w:t>
      </w:r>
    </w:p>
    <w:p w14:paraId="64297867" w14:textId="320A42D6" w:rsidR="00312C76" w:rsidRPr="003167FF" w:rsidRDefault="00247B59" w:rsidP="00312C76">
      <w:pPr>
        <w:pStyle w:val="B1"/>
      </w:pPr>
      <w:r w:rsidRPr="003167FF">
        <w:t>7</w:t>
      </w:r>
      <w:r w:rsidR="00312C76" w:rsidRPr="003167FF">
        <w:t>.</w:t>
      </w:r>
      <w:r w:rsidR="00312C76" w:rsidRPr="003167FF">
        <w:tab/>
        <w:t>If the location information received from Location management client</w:t>
      </w:r>
      <w:r w:rsidRPr="003167FF">
        <w:t>,</w:t>
      </w:r>
      <w:r w:rsidR="00312C76" w:rsidRPr="003167FF">
        <w:t xml:space="preserve"> the </w:t>
      </w:r>
      <w:r w:rsidRPr="003167FF">
        <w:t xml:space="preserve">3GPP </w:t>
      </w:r>
      <w:r w:rsidR="00312C76" w:rsidRPr="003167FF">
        <w:t xml:space="preserve">core network </w:t>
      </w:r>
      <w:r w:rsidRPr="003167FF">
        <w:t xml:space="preserve">and/or the 3rd party location management server </w:t>
      </w:r>
      <w:r w:rsidR="00312C76" w:rsidRPr="003167FF">
        <w:t>do not match</w:t>
      </w:r>
      <w:r w:rsidR="00D10CF6" w:rsidRPr="003167FF">
        <w:t xml:space="preserve"> or the NEF reported Area of Interest monitoring result does </w:t>
      </w:r>
      <w:r w:rsidR="006E7118">
        <w:t xml:space="preserve">not </w:t>
      </w:r>
      <w:r w:rsidR="00D10CF6" w:rsidRPr="003167FF">
        <w:t>match with the determined VAL UE location status (present/absence) in LM server</w:t>
      </w:r>
      <w:r w:rsidR="00312C76" w:rsidRPr="003167FF">
        <w:t>, then the LM server shall consider the VAL UE as outside from its specified area of interest and shall notify ("Notify Mismatch Location" message) the VAL server of the same, including VAL UE ID and the location information from LM</w:t>
      </w:r>
      <w:r w:rsidR="00D10CF6" w:rsidRPr="003167FF">
        <w:rPr>
          <w:lang w:eastAsia="zh-CN"/>
        </w:rPr>
        <w:t xml:space="preserve"> server</w:t>
      </w:r>
      <w:r w:rsidRPr="003167FF">
        <w:rPr>
          <w:lang w:eastAsia="zh-CN"/>
        </w:rPr>
        <w:t>,</w:t>
      </w:r>
      <w:r w:rsidR="00312C76" w:rsidRPr="003167FF">
        <w:t xml:space="preserve">the </w:t>
      </w:r>
      <w:r w:rsidRPr="003167FF">
        <w:t xml:space="preserve">3GPP </w:t>
      </w:r>
      <w:r w:rsidR="00312C76" w:rsidRPr="003167FF">
        <w:t>core network</w:t>
      </w:r>
      <w:r w:rsidRPr="003167FF">
        <w:t xml:space="preserve"> and/or the 3rd party location management server</w:t>
      </w:r>
      <w:r w:rsidR="00312C76" w:rsidRPr="003167FF">
        <w:t xml:space="preserve"> in the notification message.</w:t>
      </w:r>
    </w:p>
    <w:bookmarkEnd w:id="602"/>
    <w:p w14:paraId="25FCEFB8" w14:textId="34A5B722" w:rsidR="00312C76" w:rsidRPr="003167FF" w:rsidRDefault="00247B59" w:rsidP="00312C76">
      <w:pPr>
        <w:pStyle w:val="B1"/>
      </w:pPr>
      <w:r w:rsidRPr="003167FF">
        <w:t>8</w:t>
      </w:r>
      <w:r w:rsidR="00312C76" w:rsidRPr="003167FF">
        <w:t>.</w:t>
      </w:r>
      <w:r w:rsidR="00312C76" w:rsidRPr="003167FF">
        <w:tab/>
        <w:t>If the VAL UE's current location is from Location management client</w:t>
      </w:r>
      <w:r w:rsidRPr="003167FF">
        <w:t>,</w:t>
      </w:r>
      <w:r w:rsidR="00312C76" w:rsidRPr="003167FF">
        <w:t xml:space="preserve"> the </w:t>
      </w:r>
      <w:r w:rsidRPr="003167FF">
        <w:t xml:space="preserve">3GPP </w:t>
      </w:r>
      <w:r w:rsidR="00312C76" w:rsidRPr="003167FF">
        <w:t>core network</w:t>
      </w:r>
      <w:r w:rsidRPr="003167FF">
        <w:t xml:space="preserve"> and/or the 3rd party location management server</w:t>
      </w:r>
      <w:r w:rsidR="00312C76" w:rsidRPr="003167FF">
        <w:t xml:space="preserve"> matches, and not in the area of interest received from VAL server in Monitor Location Subscription Request message, </w:t>
      </w:r>
      <w:r w:rsidR="00D10CF6" w:rsidRPr="003167FF">
        <w:t xml:space="preserve">and such out of area of interest result is also aligned with the NEF reported area of interest monitoring result, </w:t>
      </w:r>
      <w:r w:rsidR="00312C76" w:rsidRPr="003167FF">
        <w:t xml:space="preserve">then the LM </w:t>
      </w:r>
      <w:r w:rsidR="00D10CF6" w:rsidRPr="003167FF">
        <w:t xml:space="preserve">server </w:t>
      </w:r>
      <w:r w:rsidR="00312C76" w:rsidRPr="003167FF">
        <w:t>considers the VAL UE as outside from its specified area of interest and shall notify the VAL server that the VAL UE's current location is outside of area of interest and VAL UE ID in "Notify Absence" message.</w:t>
      </w:r>
    </w:p>
    <w:p w14:paraId="738539B0" w14:textId="50DC8C8F" w:rsidR="00312C76" w:rsidRPr="003167FF" w:rsidRDefault="00247B59" w:rsidP="00312C76">
      <w:pPr>
        <w:pStyle w:val="B1"/>
      </w:pPr>
      <w:r w:rsidRPr="003167FF">
        <w:t>9</w:t>
      </w:r>
      <w:r w:rsidR="00312C76" w:rsidRPr="003167FF">
        <w:t>.</w:t>
      </w:r>
      <w:r w:rsidR="00312C76" w:rsidRPr="003167FF">
        <w:tab/>
        <w:t xml:space="preserve">When the VAL UE's current location is in area of interest, </w:t>
      </w:r>
      <w:r w:rsidR="00D10CF6" w:rsidRPr="003167FF">
        <w:t xml:space="preserve">and such in area of interest result is also aligned with the NEF reported area of interest monitoring result, </w:t>
      </w:r>
      <w:r w:rsidR="00312C76" w:rsidRPr="003167FF">
        <w:t>then the LM</w:t>
      </w:r>
      <w:r w:rsidR="00D10CF6" w:rsidRPr="003167FF">
        <w:t xml:space="preserve"> server</w:t>
      </w:r>
      <w:r w:rsidR="00312C76" w:rsidRPr="003167FF">
        <w:t xml:space="preserve"> shall notify ("Notify Presence" message) the VAL server periodically, according to the "Notify_Interval" value in "Monitor Location Subscription Request" message, indicating the VAL server that the VAL UE is within the area of interest, along with VAL UE's current location information.</w:t>
      </w:r>
    </w:p>
    <w:p w14:paraId="5902F897" w14:textId="77777777" w:rsidR="00312C76" w:rsidRPr="003167FF" w:rsidRDefault="00312C76" w:rsidP="00312C76">
      <w:pPr>
        <w:pStyle w:val="Heading3"/>
      </w:pPr>
      <w:bookmarkStart w:id="603" w:name="_Toc162885839"/>
      <w:r w:rsidRPr="003167FF">
        <w:t>9.3.12</w:t>
      </w:r>
      <w:r w:rsidRPr="003167FF">
        <w:tab/>
        <w:t>Location area monitoring information procedure</w:t>
      </w:r>
      <w:bookmarkEnd w:id="603"/>
    </w:p>
    <w:p w14:paraId="6207A92C" w14:textId="77777777" w:rsidR="00312C76" w:rsidRPr="003167FF" w:rsidRDefault="00312C76" w:rsidP="00312C76">
      <w:pPr>
        <w:pStyle w:val="Heading4"/>
      </w:pPr>
      <w:bookmarkStart w:id="604" w:name="_Toc162885840"/>
      <w:r w:rsidRPr="003167FF">
        <w:t>9.3.12.1</w:t>
      </w:r>
      <w:r w:rsidRPr="003167FF">
        <w:tab/>
        <w:t>Location area monitoring subscribe procedure</w:t>
      </w:r>
      <w:bookmarkEnd w:id="604"/>
    </w:p>
    <w:p w14:paraId="5AF1E189" w14:textId="77777777" w:rsidR="00312C76" w:rsidRPr="003167FF" w:rsidRDefault="00312C76" w:rsidP="00312C76">
      <w:pPr>
        <w:rPr>
          <w:lang w:eastAsia="zh-CN"/>
        </w:rPr>
      </w:pPr>
      <w:r w:rsidRPr="003167FF">
        <w:rPr>
          <w:lang w:eastAsia="zh-CN"/>
        </w:rPr>
        <w:t xml:space="preserve">Figure </w:t>
      </w:r>
      <w:r w:rsidRPr="003167FF">
        <w:t>9.3.12.1</w:t>
      </w:r>
      <w:r w:rsidRPr="003167FF">
        <w:rPr>
          <w:lang w:eastAsia="zh-CN"/>
        </w:rPr>
        <w:t>-1 illustrates the high level procedure of location area monitoring subscription request. The same procedure can be applied for location management client and other SEAL servers that would like to subscribe to the list of UEs moving in or moving out of the specific location area. The subscribe request can be for a reference UE for which the subscriber is authorized to monitor location information.</w:t>
      </w:r>
    </w:p>
    <w:p w14:paraId="0C663BD6" w14:textId="77777777" w:rsidR="00312C76" w:rsidRPr="003167FF" w:rsidRDefault="00312C76" w:rsidP="00312C76">
      <w:pPr>
        <w:pStyle w:val="TH"/>
        <w:rPr>
          <w:lang w:eastAsia="zh-CN"/>
        </w:rPr>
      </w:pPr>
      <w:r w:rsidRPr="003167FF">
        <w:object w:dxaOrig="4476" w:dyaOrig="2196" w14:anchorId="09DE79D3">
          <v:shape id="_x0000_i1058" type="#_x0000_t75" style="width:222.75pt;height:111.4pt" o:ole="">
            <v:imagedata r:id="rId77" o:title=""/>
          </v:shape>
          <o:OLEObject Type="Embed" ProgID="Visio.Drawing.15" ShapeID="_x0000_i1058" DrawAspect="Content" ObjectID="_1778735929" r:id="rId78"/>
        </w:object>
      </w:r>
    </w:p>
    <w:p w14:paraId="491225E8" w14:textId="77777777" w:rsidR="00312C76" w:rsidRPr="003167FF" w:rsidRDefault="00312C76" w:rsidP="00312C76">
      <w:pPr>
        <w:pStyle w:val="TF"/>
        <w:rPr>
          <w:lang w:eastAsia="zh-CN"/>
        </w:rPr>
      </w:pPr>
      <w:r w:rsidRPr="003167FF">
        <w:rPr>
          <w:lang w:eastAsia="zh-CN"/>
        </w:rPr>
        <w:t xml:space="preserve">Figure </w:t>
      </w:r>
      <w:r w:rsidRPr="003167FF">
        <w:t>9.3.12.1</w:t>
      </w:r>
      <w:r w:rsidRPr="003167FF">
        <w:rPr>
          <w:lang w:eastAsia="zh-CN"/>
        </w:rPr>
        <w:t xml:space="preserve">-1: Location </w:t>
      </w:r>
      <w:r w:rsidRPr="003167FF">
        <w:t xml:space="preserve">area </w:t>
      </w:r>
      <w:r w:rsidRPr="003167FF">
        <w:rPr>
          <w:rFonts w:ascii="Calibri" w:hAnsi="Calibri" w:cs="Calibri"/>
          <w:sz w:val="22"/>
          <w:szCs w:val="22"/>
        </w:rPr>
        <w:t xml:space="preserve">monitoring </w:t>
      </w:r>
      <w:r w:rsidRPr="003167FF">
        <w:rPr>
          <w:lang w:eastAsia="zh-CN"/>
        </w:rPr>
        <w:t>subscription procedure</w:t>
      </w:r>
    </w:p>
    <w:p w14:paraId="584512B7" w14:textId="0E895BC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monitoring </w:t>
      </w:r>
      <w:r w:rsidRPr="003167FF">
        <w:rPr>
          <w:lang w:eastAsia="zh-CN"/>
        </w:rPr>
        <w:t xml:space="preserve">subscription request to the location management server to subscribe to the list of UEs moving in or moving out of the specific location area. In the request message, the VAL server includes the information as specified in </w:t>
      </w:r>
      <w:r w:rsidRPr="003167FF">
        <w:t>Table </w:t>
      </w:r>
      <w:r w:rsidRPr="003167FF">
        <w:rPr>
          <w:lang w:eastAsia="zh-CN"/>
        </w:rPr>
        <w:t>9.3</w:t>
      </w:r>
      <w:r w:rsidRPr="003167FF">
        <w:t>.2.14</w:t>
      </w:r>
      <w:r w:rsidRPr="003167FF">
        <w:rPr>
          <w:lang w:eastAsia="zh-CN"/>
        </w:rPr>
        <w:t>-</w:t>
      </w:r>
      <w:r w:rsidRPr="003167FF">
        <w:t xml:space="preserve">1. The location information criteria may include the geographic location information </w:t>
      </w:r>
      <w:r w:rsidR="00B253BE" w:rsidRPr="003167FF">
        <w:t xml:space="preserve">or the VAL service area identified by the VAL service area ID </w:t>
      </w:r>
      <w:r w:rsidRPr="003167FF">
        <w:t xml:space="preserve">where the UEs moving in or moving out to be monitored, or it may include reference UE information where in the UEs moving in or moving out of given </w:t>
      </w:r>
      <w:r w:rsidRPr="003167FF">
        <w:rPr>
          <w:lang w:eastAsia="zh-CN"/>
        </w:rPr>
        <w:t xml:space="preserve">application defined </w:t>
      </w:r>
      <w:r w:rsidRPr="003167FF">
        <w:t>proximity range from the reference UE (target UE) to be monitored. The reference UE information may include VAL UE ID.</w:t>
      </w:r>
    </w:p>
    <w:p w14:paraId="6CEBE3B9"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w:t>
      </w:r>
      <w:r w:rsidRPr="003167FF">
        <w:rPr>
          <w:lang w:eastAsia="zh-CN"/>
        </w:rPr>
        <w:t>request.</w:t>
      </w:r>
    </w:p>
    <w:p w14:paraId="308C29F7" w14:textId="77777777" w:rsidR="00312C76" w:rsidRPr="003167FF" w:rsidRDefault="00312C76" w:rsidP="00312C76">
      <w:pPr>
        <w:pStyle w:val="B1"/>
        <w:rPr>
          <w:lang w:eastAsia="zh-CN"/>
        </w:rPr>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.2.15</w:t>
      </w:r>
      <w:r w:rsidRPr="003167FF">
        <w:rPr>
          <w:lang w:eastAsia="zh-CN"/>
        </w:rPr>
        <w:t>-</w:t>
      </w:r>
      <w:r w:rsidRPr="003167FF">
        <w:t>1.</w:t>
      </w:r>
    </w:p>
    <w:p w14:paraId="0C32C904" w14:textId="77777777" w:rsidR="00312C76" w:rsidRPr="003167FF" w:rsidRDefault="00312C76" w:rsidP="00312C76">
      <w:pPr>
        <w:pStyle w:val="Heading4"/>
      </w:pPr>
      <w:bookmarkStart w:id="605" w:name="_Toc162885841"/>
      <w:r w:rsidRPr="003167FF">
        <w:t>9.3.12.2</w:t>
      </w:r>
      <w:r w:rsidRPr="003167FF">
        <w:tab/>
        <w:t xml:space="preserve">Location area </w:t>
      </w:r>
      <w:r w:rsidRPr="003167FF">
        <w:rPr>
          <w:lang w:eastAsia="zh-CN"/>
        </w:rPr>
        <w:t xml:space="preserve">monitoring </w:t>
      </w:r>
      <w:r w:rsidRPr="003167FF">
        <w:t>subscribe modify procedure</w:t>
      </w:r>
      <w:bookmarkEnd w:id="605"/>
    </w:p>
    <w:p w14:paraId="13566198" w14:textId="77777777" w:rsidR="00312C76" w:rsidRPr="003167FF" w:rsidRDefault="00312C76" w:rsidP="00312C76">
      <w:pPr>
        <w:rPr>
          <w:lang w:eastAsia="zh-CN"/>
        </w:rPr>
      </w:pPr>
      <w:r w:rsidRPr="003167FF">
        <w:rPr>
          <w:lang w:eastAsia="zh-CN"/>
        </w:rPr>
        <w:t xml:space="preserve">Figure </w:t>
      </w:r>
      <w:r w:rsidRPr="003167FF">
        <w:t>9.3.12.2</w:t>
      </w:r>
      <w:r w:rsidRPr="003167FF">
        <w:rPr>
          <w:lang w:eastAsia="zh-CN"/>
        </w:rPr>
        <w:t>-1 illustrates the high level procedure of location area monitoring subscribe modify request. The same procedure can be applied for location management client and other SEAL servers that would like to modify the subscription to the list of UEs moving in or moving out of the specific location area. The subscribe modify request can be for a reference UE for which the subscriber is authorized to monitor location information.</w:t>
      </w:r>
    </w:p>
    <w:p w14:paraId="73EAAE1A" w14:textId="77777777" w:rsidR="00312C76" w:rsidRPr="003167FF" w:rsidRDefault="00312C76" w:rsidP="00312C76">
      <w:pPr>
        <w:pStyle w:val="TH"/>
        <w:rPr>
          <w:lang w:eastAsia="zh-CN"/>
        </w:rPr>
      </w:pPr>
      <w:r w:rsidRPr="003167FF">
        <w:object w:dxaOrig="4476" w:dyaOrig="2196" w14:anchorId="36F458E3">
          <v:shape id="_x0000_i1059" type="#_x0000_t75" style="width:222.75pt;height:111.4pt" o:ole="">
            <v:imagedata r:id="rId79" o:title=""/>
          </v:shape>
          <o:OLEObject Type="Embed" ProgID="Visio.Drawing.15" ShapeID="_x0000_i1059" DrawAspect="Content" ObjectID="_1778735930" r:id="rId80"/>
        </w:object>
      </w:r>
    </w:p>
    <w:p w14:paraId="0D2609E5" w14:textId="77777777" w:rsidR="00312C76" w:rsidRPr="003167FF" w:rsidRDefault="00312C76" w:rsidP="00312C76">
      <w:pPr>
        <w:pStyle w:val="TF"/>
        <w:rPr>
          <w:lang w:eastAsia="zh-CN"/>
        </w:rPr>
      </w:pPr>
      <w:r w:rsidRPr="003167FF">
        <w:rPr>
          <w:lang w:eastAsia="zh-CN"/>
        </w:rPr>
        <w:t xml:space="preserve">Figure </w:t>
      </w:r>
      <w:r w:rsidRPr="003167FF">
        <w:t>9.3.12.2</w:t>
      </w:r>
      <w:r w:rsidRPr="003167FF">
        <w:rPr>
          <w:lang w:eastAsia="zh-CN"/>
        </w:rPr>
        <w:t xml:space="preserve">-1: Location </w:t>
      </w:r>
      <w:r w:rsidRPr="003167FF">
        <w:t xml:space="preserve">area </w:t>
      </w:r>
      <w:r w:rsidRPr="003167FF">
        <w:rPr>
          <w:lang w:eastAsia="zh-CN"/>
        </w:rPr>
        <w:t>monitoring subscription modify procedure</w:t>
      </w:r>
    </w:p>
    <w:p w14:paraId="07563FC8" w14:textId="7777777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w:t>
      </w:r>
      <w:r w:rsidRPr="003167FF">
        <w:rPr>
          <w:lang w:eastAsia="zh-CN"/>
        </w:rPr>
        <w:t xml:space="preserve">monitoring subscription </w:t>
      </w:r>
      <w:r w:rsidRPr="003167FF">
        <w:t xml:space="preserve">modify </w:t>
      </w:r>
      <w:r w:rsidRPr="003167FF">
        <w:rPr>
          <w:lang w:eastAsia="zh-CN"/>
        </w:rPr>
        <w:t xml:space="preserve">request to the location management server to modify the subscription to the list of UEs moving in or moving out of the specific location area. In the request message, the VAL server includes the information as specified in </w:t>
      </w:r>
      <w:r w:rsidRPr="003167FF">
        <w:t>Table </w:t>
      </w:r>
      <w:r w:rsidRPr="003167FF">
        <w:rPr>
          <w:lang w:eastAsia="zh-CN"/>
        </w:rPr>
        <w:t>9.3</w:t>
      </w:r>
      <w:r w:rsidRPr="003167FF">
        <w:t>.2.17</w:t>
      </w:r>
      <w:r w:rsidRPr="003167FF">
        <w:rPr>
          <w:lang w:eastAsia="zh-CN"/>
        </w:rPr>
        <w:t>-</w:t>
      </w:r>
      <w:r w:rsidRPr="003167FF">
        <w:t>1.</w:t>
      </w:r>
    </w:p>
    <w:p w14:paraId="12D987DE"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modification </w:t>
      </w:r>
      <w:r w:rsidRPr="003167FF">
        <w:rPr>
          <w:lang w:eastAsia="zh-CN"/>
        </w:rPr>
        <w:t xml:space="preserve">request. </w:t>
      </w:r>
    </w:p>
    <w:p w14:paraId="3E3E0992" w14:textId="77777777" w:rsidR="00312C76" w:rsidRPr="003167FF" w:rsidRDefault="00312C76" w:rsidP="00312C76">
      <w:pPr>
        <w:pStyle w:val="B1"/>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modify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.2.18</w:t>
      </w:r>
      <w:r w:rsidRPr="003167FF">
        <w:rPr>
          <w:lang w:eastAsia="zh-CN"/>
        </w:rPr>
        <w:t>-</w:t>
      </w:r>
      <w:r w:rsidRPr="003167FF">
        <w:t>1.</w:t>
      </w:r>
    </w:p>
    <w:p w14:paraId="6D01E92C" w14:textId="77777777" w:rsidR="00312C76" w:rsidRPr="003167FF" w:rsidRDefault="00312C76" w:rsidP="00312C76">
      <w:pPr>
        <w:pStyle w:val="Heading4"/>
      </w:pPr>
      <w:bookmarkStart w:id="606" w:name="_Toc162885842"/>
      <w:r w:rsidRPr="003167FF">
        <w:t>9.3.12.3</w:t>
      </w:r>
      <w:r w:rsidRPr="003167FF">
        <w:tab/>
        <w:t xml:space="preserve">Location area </w:t>
      </w:r>
      <w:r w:rsidRPr="003167FF">
        <w:rPr>
          <w:lang w:eastAsia="zh-CN"/>
        </w:rPr>
        <w:t xml:space="preserve">monitoring </w:t>
      </w:r>
      <w:r w:rsidRPr="003167FF">
        <w:t>unsubscribe procedure</w:t>
      </w:r>
      <w:bookmarkEnd w:id="606"/>
    </w:p>
    <w:p w14:paraId="7D5B3398" w14:textId="77777777" w:rsidR="00312C76" w:rsidRPr="003167FF" w:rsidRDefault="00312C76" w:rsidP="00312C76">
      <w:pPr>
        <w:rPr>
          <w:lang w:eastAsia="zh-CN"/>
        </w:rPr>
      </w:pPr>
      <w:r w:rsidRPr="003167FF">
        <w:rPr>
          <w:lang w:eastAsia="zh-CN"/>
        </w:rPr>
        <w:t xml:space="preserve">Figure </w:t>
      </w:r>
      <w:r w:rsidRPr="003167FF">
        <w:t>9.3.12.3</w:t>
      </w:r>
      <w:r w:rsidRPr="003167FF">
        <w:rPr>
          <w:lang w:eastAsia="zh-CN"/>
        </w:rPr>
        <w:t xml:space="preserve">-1 </w:t>
      </w:r>
      <w:r w:rsidRPr="003167FF">
        <w:t xml:space="preserve">illustrates the high level procedure of location area </w:t>
      </w:r>
      <w:r w:rsidRPr="003167FF">
        <w:rPr>
          <w:lang w:eastAsia="zh-CN"/>
        </w:rPr>
        <w:t xml:space="preserve">monitoring </w:t>
      </w:r>
      <w:r w:rsidRPr="003167FF">
        <w:t>unsubscribe request. The same procedure can be applied for location management client and other SEAL servers that would like to unsubscribe to the list of UEs moving in or moving out of the specific location area. The unsubscribe request can be for a reference UE for which the subscriber is authorized to monitor location information.</w:t>
      </w:r>
    </w:p>
    <w:p w14:paraId="2ED73CBD" w14:textId="77777777" w:rsidR="00312C76" w:rsidRPr="003167FF" w:rsidRDefault="00312C76" w:rsidP="00312C76">
      <w:pPr>
        <w:pStyle w:val="TH"/>
        <w:rPr>
          <w:lang w:eastAsia="zh-CN"/>
        </w:rPr>
      </w:pPr>
      <w:r w:rsidRPr="003167FF">
        <w:object w:dxaOrig="4356" w:dyaOrig="1968" w14:anchorId="5702D002">
          <v:shape id="_x0000_i1060" type="#_x0000_t75" style="width:219.75pt;height:96.75pt" o:ole="">
            <v:imagedata r:id="rId81" o:title=""/>
          </v:shape>
          <o:OLEObject Type="Embed" ProgID="Visio.Drawing.15" ShapeID="_x0000_i1060" DrawAspect="Content" ObjectID="_1778735931" r:id="rId82"/>
        </w:object>
      </w:r>
    </w:p>
    <w:p w14:paraId="1241F581" w14:textId="77777777" w:rsidR="00312C76" w:rsidRPr="003167FF" w:rsidRDefault="00312C76" w:rsidP="00312C76">
      <w:pPr>
        <w:pStyle w:val="TF"/>
        <w:rPr>
          <w:lang w:eastAsia="zh-CN"/>
        </w:rPr>
      </w:pPr>
      <w:r w:rsidRPr="003167FF">
        <w:rPr>
          <w:lang w:eastAsia="zh-CN"/>
        </w:rPr>
        <w:t xml:space="preserve">Figure </w:t>
      </w:r>
      <w:r w:rsidRPr="003167FF">
        <w:t>9.3.12.3</w:t>
      </w:r>
      <w:r w:rsidRPr="003167FF">
        <w:rPr>
          <w:lang w:eastAsia="zh-CN"/>
        </w:rPr>
        <w:t xml:space="preserve">-1: Location </w:t>
      </w:r>
      <w:r w:rsidRPr="003167FF">
        <w:t xml:space="preserve">area </w:t>
      </w:r>
      <w:r w:rsidRPr="003167FF">
        <w:rPr>
          <w:lang w:eastAsia="zh-CN"/>
        </w:rPr>
        <w:t>monitoring unsubscribe procedure</w:t>
      </w:r>
    </w:p>
    <w:p w14:paraId="07741D59" w14:textId="77777777" w:rsidR="00312C76" w:rsidRPr="003167FF" w:rsidRDefault="00312C76" w:rsidP="00312C76">
      <w:pPr>
        <w:pStyle w:val="B1"/>
        <w:rPr>
          <w:lang w:eastAsia="zh-CN"/>
        </w:rPr>
      </w:pPr>
      <w:r w:rsidRPr="003167FF">
        <w:rPr>
          <w:lang w:eastAsia="zh-CN"/>
        </w:rPr>
        <w:t>1</w:t>
      </w:r>
      <w:r w:rsidRPr="003167FF">
        <w:t>.</w:t>
      </w:r>
      <w:r w:rsidRPr="003167FF">
        <w:tab/>
        <w:t xml:space="preserve">The VAL server sends a location area </w:t>
      </w:r>
      <w:r w:rsidRPr="003167FF">
        <w:rPr>
          <w:lang w:eastAsia="zh-CN"/>
        </w:rPr>
        <w:t>monitoring un</w:t>
      </w:r>
      <w:r w:rsidRPr="003167FF">
        <w:t xml:space="preserve">subscrbe request to the location management server to unsubscribe to the subscription to the list of UEs moving in or moving out of the specific location area. In the request message, the VAL server includes the information as specified </w:t>
      </w:r>
      <w:r w:rsidRPr="003167FF">
        <w:rPr>
          <w:lang w:eastAsia="zh-CN"/>
        </w:rPr>
        <w:t xml:space="preserve">in </w:t>
      </w:r>
      <w:r w:rsidRPr="003167FF">
        <w:t>Table </w:t>
      </w:r>
      <w:r w:rsidRPr="003167FF">
        <w:rPr>
          <w:lang w:eastAsia="zh-CN"/>
        </w:rPr>
        <w:t>9.3</w:t>
      </w:r>
      <w:r w:rsidRPr="003167FF">
        <w:t>.2.19</w:t>
      </w:r>
      <w:r w:rsidRPr="003167FF">
        <w:rPr>
          <w:lang w:eastAsia="zh-CN"/>
        </w:rPr>
        <w:t>-</w:t>
      </w:r>
      <w:r w:rsidRPr="003167FF">
        <w:t>1.</w:t>
      </w:r>
    </w:p>
    <w:p w14:paraId="0C969DC0"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replies with a location area monitoring un</w:t>
      </w:r>
      <w:r w:rsidRPr="003167FF">
        <w:t xml:space="preserve">subscrbe </w:t>
      </w:r>
      <w:r w:rsidRPr="003167FF">
        <w:rPr>
          <w:lang w:eastAsia="zh-CN"/>
        </w:rPr>
        <w:t xml:space="preserve">response indicating the subscription status. In the response message, the location management server includes the information as specified in </w:t>
      </w:r>
      <w:r w:rsidRPr="003167FF">
        <w:t>Table </w:t>
      </w:r>
      <w:r w:rsidRPr="003167FF">
        <w:rPr>
          <w:lang w:eastAsia="zh-CN"/>
        </w:rPr>
        <w:t>9.3</w:t>
      </w:r>
      <w:r w:rsidRPr="003167FF">
        <w:t>.2.20</w:t>
      </w:r>
      <w:r w:rsidRPr="003167FF">
        <w:rPr>
          <w:lang w:eastAsia="zh-CN"/>
        </w:rPr>
        <w:t>-</w:t>
      </w:r>
      <w:r w:rsidRPr="003167FF">
        <w:t>1.</w:t>
      </w:r>
    </w:p>
    <w:p w14:paraId="092E8DFE" w14:textId="77777777" w:rsidR="00312C76" w:rsidRPr="003167FF" w:rsidRDefault="00312C76" w:rsidP="00312C76">
      <w:pPr>
        <w:pStyle w:val="Heading4"/>
      </w:pPr>
      <w:bookmarkStart w:id="607" w:name="_Toc162885843"/>
      <w:r w:rsidRPr="003167FF">
        <w:t>9.3.12.4</w:t>
      </w:r>
      <w:r w:rsidRPr="003167FF">
        <w:tab/>
        <w:t xml:space="preserve">Location area </w:t>
      </w:r>
      <w:r w:rsidRPr="003167FF">
        <w:rPr>
          <w:lang w:eastAsia="zh-CN"/>
        </w:rPr>
        <w:t xml:space="preserve">monitoring </w:t>
      </w:r>
      <w:r w:rsidRPr="003167FF">
        <w:t>notification procedure</w:t>
      </w:r>
      <w:bookmarkEnd w:id="607"/>
    </w:p>
    <w:p w14:paraId="5A0A0870" w14:textId="77777777" w:rsidR="00312C76" w:rsidRPr="003167FF" w:rsidRDefault="00312C76" w:rsidP="00312C76">
      <w:pPr>
        <w:rPr>
          <w:lang w:eastAsia="zh-CN"/>
        </w:rPr>
      </w:pPr>
      <w:r w:rsidRPr="003167FF">
        <w:rPr>
          <w:lang w:eastAsia="zh-CN"/>
        </w:rPr>
        <w:t xml:space="preserve">Figure </w:t>
      </w:r>
      <w:r w:rsidRPr="003167FF">
        <w:t>9.3.12.4</w:t>
      </w:r>
      <w:r w:rsidRPr="003167FF">
        <w:rPr>
          <w:lang w:eastAsia="zh-CN"/>
        </w:rPr>
        <w:t>-1 illustrates the high level procedure of location area monitoring notification. The same procedure can be applied for location management client and other SEAL servers who have subscribe to the list of the UEs moving in or moving out of the specific location area.</w:t>
      </w:r>
    </w:p>
    <w:p w14:paraId="4DF28F3F" w14:textId="77777777" w:rsidR="00312C76" w:rsidRPr="003167FF" w:rsidRDefault="00312C76" w:rsidP="00312C76">
      <w:pPr>
        <w:pStyle w:val="TH"/>
        <w:rPr>
          <w:lang w:eastAsia="zh-CN"/>
        </w:rPr>
      </w:pPr>
      <w:r w:rsidRPr="003167FF">
        <w:object w:dxaOrig="4356" w:dyaOrig="1956" w14:anchorId="21F2CAE0">
          <v:shape id="_x0000_i1061" type="#_x0000_t75" style="width:219.75pt;height:96.75pt" o:ole="">
            <v:imagedata r:id="rId83" o:title=""/>
          </v:shape>
          <o:OLEObject Type="Embed" ProgID="Visio.Drawing.15" ShapeID="_x0000_i1061" DrawAspect="Content" ObjectID="_1778735932" r:id="rId84"/>
        </w:object>
      </w:r>
    </w:p>
    <w:p w14:paraId="6D6E4691" w14:textId="77777777" w:rsidR="00312C76" w:rsidRPr="003167FF" w:rsidRDefault="00312C76" w:rsidP="00312C76">
      <w:pPr>
        <w:pStyle w:val="TF"/>
        <w:rPr>
          <w:lang w:eastAsia="zh-CN"/>
        </w:rPr>
      </w:pPr>
      <w:r w:rsidRPr="003167FF">
        <w:rPr>
          <w:lang w:eastAsia="zh-CN"/>
        </w:rPr>
        <w:t xml:space="preserve">Figure </w:t>
      </w:r>
      <w:r w:rsidRPr="003167FF">
        <w:t>9.3.12.4</w:t>
      </w:r>
      <w:r w:rsidRPr="003167FF">
        <w:rPr>
          <w:lang w:eastAsia="zh-CN"/>
        </w:rPr>
        <w:t>-1: Location are monitoring notification procedure</w:t>
      </w:r>
    </w:p>
    <w:p w14:paraId="3A960AFB" w14:textId="77777777" w:rsidR="00312C76" w:rsidRPr="003167FF" w:rsidRDefault="00312C76" w:rsidP="00312C76">
      <w:pPr>
        <w:pStyle w:val="B1"/>
        <w:rPr>
          <w:lang w:eastAsia="zh-CN"/>
        </w:rPr>
      </w:pPr>
      <w:r w:rsidRPr="003167FF">
        <w:rPr>
          <w:lang w:eastAsia="zh-CN"/>
        </w:rPr>
        <w:t>1</w:t>
      </w:r>
      <w:r w:rsidRPr="003167FF">
        <w:t>.</w:t>
      </w:r>
      <w:r w:rsidRPr="003167FF">
        <w:tab/>
        <w:t xml:space="preserve">One of the events occurs at the location management server as specified in the subscribe request. The location management server identifies the UEs which are moved into the area or moved out of the area based on their location data and time stamp of the location. The LMS may report the list of all UEs in the given location or UEs moved in and moved out. </w:t>
      </w:r>
    </w:p>
    <w:p w14:paraId="29302503"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sends a location area monitoring notification to the VAL server. In the notification message, the location management server includes the information as specified in </w:t>
      </w:r>
      <w:r w:rsidRPr="003167FF">
        <w:t>Table </w:t>
      </w:r>
      <w:r w:rsidRPr="003167FF">
        <w:rPr>
          <w:lang w:eastAsia="zh-CN"/>
        </w:rPr>
        <w:t>9.3</w:t>
      </w:r>
      <w:r w:rsidRPr="003167FF">
        <w:t>.2.16</w:t>
      </w:r>
      <w:r w:rsidRPr="003167FF">
        <w:rPr>
          <w:lang w:eastAsia="zh-CN"/>
        </w:rPr>
        <w:t>-</w:t>
      </w:r>
      <w:r w:rsidRPr="003167FF">
        <w:t>1.</w:t>
      </w:r>
    </w:p>
    <w:p w14:paraId="063308D9" w14:textId="60A6F134" w:rsidR="001A0898" w:rsidRPr="003167FF" w:rsidRDefault="001A0898" w:rsidP="001A0898">
      <w:pPr>
        <w:pStyle w:val="Heading3"/>
      </w:pPr>
      <w:bookmarkStart w:id="608" w:name="_Toc162885844"/>
      <w:r w:rsidRPr="003167FF">
        <w:t>9.3.13</w:t>
      </w:r>
      <w:r w:rsidRPr="003167FF">
        <w:tab/>
        <w:t>VAL Service Area configuration</w:t>
      </w:r>
      <w:bookmarkEnd w:id="608"/>
    </w:p>
    <w:p w14:paraId="6EE7258D" w14:textId="233AEA73" w:rsidR="001A0898" w:rsidRPr="003167FF" w:rsidRDefault="001A0898" w:rsidP="001A0898">
      <w:pPr>
        <w:pStyle w:val="Heading4"/>
      </w:pPr>
      <w:bookmarkStart w:id="609" w:name="_Toc162885845"/>
      <w:r w:rsidRPr="003167FF">
        <w:t>9.3.13.1</w:t>
      </w:r>
      <w:r w:rsidRPr="003167FF">
        <w:tab/>
        <w:t>General</w:t>
      </w:r>
      <w:bookmarkEnd w:id="609"/>
    </w:p>
    <w:p w14:paraId="34987F52" w14:textId="77178DF3" w:rsidR="001A0898" w:rsidRPr="003167FF" w:rsidRDefault="001A0898" w:rsidP="001A0898">
      <w:r w:rsidRPr="003167FF">
        <w:t>The VAL service area refers to the geographical area</w:t>
      </w:r>
      <w:r w:rsidR="008E56E4" w:rsidRPr="008E56E4">
        <w:t>(s) (e.g., coordinates, civic addresses, network areas)</w:t>
      </w:r>
      <w:r w:rsidRPr="003167FF">
        <w:t xml:space="preserve"> served by a VAL server. </w:t>
      </w:r>
      <w:r w:rsidR="008E56E4" w:rsidRPr="008E56E4">
        <w:t xml:space="preserve">The VAL service area is identified by the VAL service area identifier (ID). </w:t>
      </w:r>
      <w:r w:rsidRPr="003167FF">
        <w:t xml:space="preserve">The VAL server may have more than one VAL service area defined. These VAL service areas are configured by the VAL server to the location management server and are assigned with </w:t>
      </w:r>
      <w:r w:rsidR="008E56E4">
        <w:t xml:space="preserve">a </w:t>
      </w:r>
      <w:r w:rsidRPr="003167FF">
        <w:t xml:space="preserve">unique </w:t>
      </w:r>
      <w:r w:rsidR="008E56E4" w:rsidRPr="008E56E4">
        <w:t xml:space="preserve">VAL service area </w:t>
      </w:r>
      <w:r w:rsidRPr="003167FF">
        <w:t xml:space="preserve">identifier. When the VAL service area configurations </w:t>
      </w:r>
      <w:r w:rsidR="008E56E4">
        <w:t xml:space="preserve">are </w:t>
      </w:r>
      <w:r w:rsidRPr="003167FF">
        <w:t>in place the VAL server may use the VAL service area ID as part of the location information in the SEAL APIs requiring location information. These configurations can be updated by the VAL server in-order to modify the geographical area</w:t>
      </w:r>
      <w:r w:rsidR="008E56E4" w:rsidRPr="008E56E4">
        <w:t>(s)</w:t>
      </w:r>
      <w:r w:rsidRPr="003167FF">
        <w:t xml:space="preserve"> associated with the VAL service area and when is updated, the SEAL internally manage the updates without requiring the VAL server to re-invoke the APIs where the updated VAL service area are being used.</w:t>
      </w:r>
    </w:p>
    <w:p w14:paraId="5959323F" w14:textId="1711C272" w:rsidR="001A0898" w:rsidRPr="003167FF" w:rsidRDefault="001A0898" w:rsidP="001A0898">
      <w:pPr>
        <w:pStyle w:val="Heading4"/>
      </w:pPr>
      <w:bookmarkStart w:id="610" w:name="_Toc162885846"/>
      <w:r w:rsidRPr="003167FF">
        <w:t>9.3.13.2</w:t>
      </w:r>
      <w:r w:rsidRPr="003167FF">
        <w:tab/>
      </w:r>
      <w:r w:rsidR="000D1F75" w:rsidRPr="003167FF">
        <w:t>Configure VAL service area identifier procedure</w:t>
      </w:r>
      <w:bookmarkEnd w:id="610"/>
    </w:p>
    <w:p w14:paraId="2E2F3223" w14:textId="77777777" w:rsidR="000D1F75" w:rsidRPr="003167FF" w:rsidRDefault="000D1F75" w:rsidP="000D1F75">
      <w:pPr>
        <w:rPr>
          <w:lang w:eastAsia="zh-CN"/>
        </w:rPr>
      </w:pPr>
      <w:r w:rsidRPr="003167FF">
        <w:rPr>
          <w:lang w:eastAsia="zh-CN"/>
        </w:rPr>
        <w:t>Figure </w:t>
      </w:r>
      <w:r w:rsidRPr="003167FF">
        <w:t>9.3.13.2</w:t>
      </w:r>
      <w:r w:rsidRPr="003167FF">
        <w:rPr>
          <w:lang w:eastAsia="zh-CN"/>
        </w:rPr>
        <w:t>-1 illustrates the high level procedure of the VAL service area identifier configuration.</w:t>
      </w:r>
    </w:p>
    <w:p w14:paraId="63A341F4" w14:textId="1F5D5BFE" w:rsidR="000D1F75" w:rsidRPr="003167FF" w:rsidRDefault="000D1F75" w:rsidP="00626E7C">
      <w:pPr>
        <w:pStyle w:val="TH"/>
      </w:pPr>
      <w:r w:rsidRPr="003167FF">
        <w:object w:dxaOrig="4812" w:dyaOrig="2664" w14:anchorId="08059E02">
          <v:shape id="_x0000_i1062" type="#_x0000_t75" style="width:240.75pt;height:132pt" o:ole="">
            <v:imagedata r:id="rId85" o:title=""/>
          </v:shape>
          <o:OLEObject Type="Embed" ProgID="Visio.Drawing.15" ShapeID="_x0000_i1062" DrawAspect="Content" ObjectID="_1778735933" r:id="rId86"/>
        </w:object>
      </w:r>
    </w:p>
    <w:p w14:paraId="0926144C" w14:textId="77777777" w:rsidR="000D1F75" w:rsidRPr="003167FF" w:rsidRDefault="000D1F75" w:rsidP="000D1F75">
      <w:pPr>
        <w:pStyle w:val="TF"/>
        <w:rPr>
          <w:lang w:eastAsia="zh-CN"/>
        </w:rPr>
      </w:pPr>
      <w:r w:rsidRPr="003167FF">
        <w:rPr>
          <w:lang w:eastAsia="zh-CN"/>
        </w:rPr>
        <w:t>Figure 9.3.13.2-1: Configure VAL service area identifier procedure</w:t>
      </w:r>
    </w:p>
    <w:p w14:paraId="14E5553E" w14:textId="77777777"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configuration request to the location management server to configure a new VAL service area identifier. In the request message, the VAL server includes the information as specified in table 9.3.2.21-1.</w:t>
      </w:r>
    </w:p>
    <w:p w14:paraId="3D03F6C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identifier configuration request.</w:t>
      </w:r>
    </w:p>
    <w:p w14:paraId="5C1E0BAD" w14:textId="77777777" w:rsidR="000D1F75" w:rsidRPr="003167FF" w:rsidRDefault="000D1F75" w:rsidP="000D1F75">
      <w:pPr>
        <w:pStyle w:val="B1"/>
        <w:rPr>
          <w:lang w:eastAsia="zh-CN"/>
        </w:rPr>
      </w:pPr>
      <w:r w:rsidRPr="003167FF">
        <w:rPr>
          <w:lang w:eastAsia="zh-CN"/>
        </w:rPr>
        <w:t>3.</w:t>
      </w:r>
      <w:r w:rsidRPr="003167FF">
        <w:rPr>
          <w:lang w:eastAsia="zh-CN"/>
        </w:rPr>
        <w:tab/>
        <w:t>If the VAL server is authorized to configure the VAL service area identifiers, the VAL server checks the consistency of the provided identifiers (e.g., all VAL service area identifiers shall be unique) and configures the provided VAL service area identifiers.</w:t>
      </w:r>
    </w:p>
    <w:p w14:paraId="07B2C338" w14:textId="7777777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configuration response with the information as specified in table 9.3.2.22-1.</w:t>
      </w:r>
    </w:p>
    <w:p w14:paraId="6FF7E6E0" w14:textId="77777777" w:rsidR="000D1F75" w:rsidRPr="003167FF" w:rsidRDefault="000D1F75" w:rsidP="000D1F75">
      <w:pPr>
        <w:pStyle w:val="EditorsNote"/>
        <w:rPr>
          <w:lang w:eastAsia="zh-CN"/>
        </w:rPr>
      </w:pPr>
      <w:r w:rsidRPr="003167FF">
        <w:rPr>
          <w:lang w:eastAsia="zh-CN"/>
        </w:rPr>
        <w:t>Editor's note: The security aspect related to the common usage of VAL service area information amongst different service APIs of LMS is FFS and is in SA3 scope.</w:t>
      </w:r>
    </w:p>
    <w:p w14:paraId="0A15C036" w14:textId="77777777" w:rsidR="000D1F75" w:rsidRPr="003167FF" w:rsidRDefault="000D1F75" w:rsidP="000D1F75">
      <w:pPr>
        <w:pStyle w:val="Heading4"/>
      </w:pPr>
      <w:bookmarkStart w:id="611" w:name="_Toc162885847"/>
      <w:r w:rsidRPr="003167FF">
        <w:t>9.3.13.3</w:t>
      </w:r>
      <w:r w:rsidRPr="003167FF">
        <w:tab/>
        <w:t>Obtain VAL service area identifier procedure</w:t>
      </w:r>
      <w:bookmarkEnd w:id="611"/>
    </w:p>
    <w:p w14:paraId="7F7B9907" w14:textId="77777777" w:rsidR="000D1F75" w:rsidRPr="003167FF" w:rsidRDefault="000D1F75" w:rsidP="000D1F75">
      <w:pPr>
        <w:rPr>
          <w:lang w:eastAsia="zh-CN"/>
        </w:rPr>
      </w:pPr>
      <w:r w:rsidRPr="003167FF">
        <w:rPr>
          <w:lang w:eastAsia="zh-CN"/>
        </w:rPr>
        <w:t>Figure </w:t>
      </w:r>
      <w:r w:rsidRPr="003167FF">
        <w:t>9.3.13.3</w:t>
      </w:r>
      <w:r w:rsidRPr="003167FF">
        <w:rPr>
          <w:lang w:eastAsia="zh-CN"/>
        </w:rPr>
        <w:t>-1 illustrates the high level procedure of the VAL service area retrieval.</w:t>
      </w:r>
    </w:p>
    <w:p w14:paraId="43AA9156" w14:textId="5DAD964A" w:rsidR="000D1F75" w:rsidRPr="003167FF" w:rsidRDefault="00266E07" w:rsidP="00626E7C">
      <w:pPr>
        <w:pStyle w:val="TH"/>
      </w:pPr>
      <w:r w:rsidRPr="003167FF">
        <w:object w:dxaOrig="5659" w:dyaOrig="2593" w14:anchorId="405F2C58">
          <v:shape id="_x0000_i1063" type="#_x0000_t75" style="width:281.25pt;height:129.75pt" o:ole="">
            <v:imagedata r:id="rId87" o:title=""/>
          </v:shape>
          <o:OLEObject Type="Embed" ProgID="Visio.Drawing.15" ShapeID="_x0000_i1063" DrawAspect="Content" ObjectID="_1778735934" r:id="rId88"/>
        </w:object>
      </w:r>
    </w:p>
    <w:p w14:paraId="01966A63" w14:textId="77777777" w:rsidR="000D1F75" w:rsidRPr="003167FF" w:rsidRDefault="000D1F75" w:rsidP="000D1F75">
      <w:pPr>
        <w:pStyle w:val="TF"/>
        <w:rPr>
          <w:lang w:eastAsia="zh-CN"/>
        </w:rPr>
      </w:pPr>
      <w:r w:rsidRPr="003167FF">
        <w:rPr>
          <w:lang w:eastAsia="zh-CN"/>
        </w:rPr>
        <w:t>Figure 9.3.13.3-1: Obtain VAL service area procedure</w:t>
      </w:r>
    </w:p>
    <w:p w14:paraId="027BF8CA" w14:textId="4E10CDA4"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obtain request to the location management server to retrieve the VAL service area identifiers. In the request message, the VAL server includes the information as specified in table 9.3.2.26-1.</w:t>
      </w:r>
    </w:p>
    <w:p w14:paraId="6903FFEC"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obtain request.</w:t>
      </w:r>
    </w:p>
    <w:p w14:paraId="597E0252" w14:textId="46C35F64" w:rsidR="000D1F75" w:rsidRPr="003167FF" w:rsidRDefault="000D1F75" w:rsidP="000D1F75">
      <w:pPr>
        <w:pStyle w:val="B1"/>
        <w:rPr>
          <w:lang w:eastAsia="zh-CN"/>
        </w:rPr>
      </w:pPr>
      <w:r w:rsidRPr="003167FF">
        <w:rPr>
          <w:lang w:eastAsia="zh-CN"/>
        </w:rPr>
        <w:t>3.</w:t>
      </w:r>
      <w:r w:rsidRPr="003167FF">
        <w:rPr>
          <w:lang w:eastAsia="zh-CN"/>
        </w:rPr>
        <w:tab/>
        <w:t>If the VAL server is authorized to obtain the VAL service area identifiers, the location management server sends the VAL service area obtain response with the information as specified in table 9.3.2.27-1.</w:t>
      </w:r>
    </w:p>
    <w:p w14:paraId="522BDF80" w14:textId="77777777" w:rsidR="000D1F75" w:rsidRPr="003167FF" w:rsidRDefault="000D1F75" w:rsidP="000D1F75">
      <w:pPr>
        <w:pStyle w:val="EditorsNote"/>
        <w:rPr>
          <w:lang w:eastAsia="zh-CN"/>
        </w:rPr>
      </w:pPr>
      <w:r w:rsidRPr="003167FF">
        <w:rPr>
          <w:lang w:eastAsia="zh-CN"/>
        </w:rPr>
        <w:t>Editor's note:</w:t>
      </w:r>
      <w:r w:rsidRPr="003167FF">
        <w:rPr>
          <w:lang w:eastAsia="zh-CN"/>
        </w:rPr>
        <w:tab/>
        <w:t>The security aspect related to the common usage of VAL service area information amongst different service APIs of LMS is FFS and is in SA3 scope.</w:t>
      </w:r>
    </w:p>
    <w:p w14:paraId="40552CF7" w14:textId="77777777" w:rsidR="000D1F75" w:rsidRPr="003167FF" w:rsidRDefault="000D1F75" w:rsidP="000D1F75">
      <w:pPr>
        <w:pStyle w:val="Heading4"/>
      </w:pPr>
      <w:bookmarkStart w:id="612" w:name="_Toc162885848"/>
      <w:r w:rsidRPr="003167FF">
        <w:t>9.3.13.4</w:t>
      </w:r>
      <w:r w:rsidRPr="003167FF">
        <w:tab/>
        <w:t>Update VAL service area identifier procedure</w:t>
      </w:r>
      <w:bookmarkEnd w:id="612"/>
    </w:p>
    <w:p w14:paraId="1EAACE1C" w14:textId="77777777" w:rsidR="000D1F75" w:rsidRPr="003167FF" w:rsidRDefault="000D1F75" w:rsidP="000D1F75">
      <w:pPr>
        <w:rPr>
          <w:lang w:eastAsia="zh-CN"/>
        </w:rPr>
      </w:pPr>
      <w:r w:rsidRPr="003167FF">
        <w:rPr>
          <w:lang w:eastAsia="zh-CN"/>
        </w:rPr>
        <w:t>Figure </w:t>
      </w:r>
      <w:r w:rsidRPr="003167FF">
        <w:t>9.3.13.4</w:t>
      </w:r>
      <w:r w:rsidRPr="003167FF">
        <w:rPr>
          <w:lang w:eastAsia="zh-CN"/>
        </w:rPr>
        <w:t>-1 illustrates the high level procedure of the VAL service area update.</w:t>
      </w:r>
    </w:p>
    <w:p w14:paraId="19B1D281" w14:textId="7AB0F742" w:rsidR="000D1F75" w:rsidRPr="003167FF" w:rsidRDefault="000D1F75" w:rsidP="00626E7C">
      <w:pPr>
        <w:pStyle w:val="TH"/>
      </w:pPr>
      <w:r w:rsidRPr="003167FF">
        <w:object w:dxaOrig="4813" w:dyaOrig="2593" w14:anchorId="322A1B90">
          <v:shape id="_x0000_i1064" type="#_x0000_t75" style="width:240pt;height:132pt" o:ole="">
            <v:imagedata r:id="rId89" o:title=""/>
          </v:shape>
          <o:OLEObject Type="Embed" ProgID="Visio.Drawing.15" ShapeID="_x0000_i1064" DrawAspect="Content" ObjectID="_1778735935" r:id="rId90"/>
        </w:object>
      </w:r>
    </w:p>
    <w:p w14:paraId="55E55988" w14:textId="77777777" w:rsidR="000D1F75" w:rsidRPr="003167FF" w:rsidRDefault="000D1F75" w:rsidP="00E7280C">
      <w:pPr>
        <w:pStyle w:val="TF"/>
        <w:rPr>
          <w:lang w:eastAsia="zh-CN"/>
        </w:rPr>
      </w:pPr>
      <w:r w:rsidRPr="003167FF">
        <w:rPr>
          <w:lang w:eastAsia="zh-CN"/>
        </w:rPr>
        <w:t>Figure 9.3.13.4-1: Update VAL service area procedure</w:t>
      </w:r>
    </w:p>
    <w:p w14:paraId="5AA898DC" w14:textId="2593041F"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update request to the location management server to update the VAL service area identifier(s) configured by the VAL server. In the request message, the VAL server includes the information as specified in table 9.3.2.28-1.</w:t>
      </w:r>
    </w:p>
    <w:p w14:paraId="10FD23B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update request.</w:t>
      </w:r>
    </w:p>
    <w:p w14:paraId="5A4EE2C3"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updates the VAL service area identifier(s).</w:t>
      </w:r>
    </w:p>
    <w:p w14:paraId="7F9C2A90" w14:textId="33A97FD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update response with the information as specified in table 9.3.2.29-1.</w:t>
      </w:r>
    </w:p>
    <w:p w14:paraId="2519D192" w14:textId="77777777" w:rsidR="000D1F75" w:rsidRPr="003167FF" w:rsidRDefault="000D1F75" w:rsidP="000D1F75">
      <w:pPr>
        <w:pStyle w:val="EditorsNote"/>
        <w:rPr>
          <w:lang w:eastAsia="zh-CN"/>
        </w:rPr>
      </w:pPr>
      <w:r w:rsidRPr="003167FF">
        <w:rPr>
          <w:lang w:eastAsia="zh-CN"/>
        </w:rPr>
        <w:t>Editor's note:</w:t>
      </w:r>
      <w:r w:rsidRPr="003167FF">
        <w:rPr>
          <w:lang w:eastAsia="zh-CN"/>
        </w:rPr>
        <w:tab/>
        <w:t>The security aspect related to the common usage of VAL service area information amongst different service APIs of LMS is FFS and is in SA3 scope.</w:t>
      </w:r>
    </w:p>
    <w:p w14:paraId="52AB48AF" w14:textId="77777777" w:rsidR="000D1F75" w:rsidRPr="003167FF" w:rsidRDefault="000D1F75" w:rsidP="000D1F75">
      <w:pPr>
        <w:pStyle w:val="Heading4"/>
      </w:pPr>
      <w:bookmarkStart w:id="613" w:name="_Toc162885849"/>
      <w:r w:rsidRPr="003167FF">
        <w:t>9.3.13.5</w:t>
      </w:r>
      <w:r w:rsidRPr="003167FF">
        <w:tab/>
        <w:t>Delete VAL service area identifier procedure</w:t>
      </w:r>
      <w:bookmarkEnd w:id="613"/>
    </w:p>
    <w:p w14:paraId="10105651" w14:textId="77777777" w:rsidR="000D1F75" w:rsidRPr="003167FF" w:rsidRDefault="000D1F75" w:rsidP="000D1F75">
      <w:pPr>
        <w:rPr>
          <w:lang w:eastAsia="zh-CN"/>
        </w:rPr>
      </w:pPr>
      <w:r w:rsidRPr="003167FF">
        <w:rPr>
          <w:lang w:eastAsia="zh-CN"/>
        </w:rPr>
        <w:t>Figure </w:t>
      </w:r>
      <w:r w:rsidRPr="003167FF">
        <w:t>9.3.13.5</w:t>
      </w:r>
      <w:r w:rsidRPr="003167FF">
        <w:rPr>
          <w:lang w:eastAsia="zh-CN"/>
        </w:rPr>
        <w:t>-1 illustrates the high level procedure of the VAL service area delete.</w:t>
      </w:r>
    </w:p>
    <w:p w14:paraId="5DCC14C0" w14:textId="720A9DFA" w:rsidR="000D1F75" w:rsidRPr="003167FF" w:rsidRDefault="000D1F75" w:rsidP="00626E7C">
      <w:pPr>
        <w:pStyle w:val="TH"/>
      </w:pPr>
      <w:r w:rsidRPr="003167FF">
        <w:object w:dxaOrig="4812" w:dyaOrig="2592" w14:anchorId="14702B06">
          <v:shape id="_x0000_i1065" type="#_x0000_t75" style="width:240.75pt;height:132.4pt" o:ole="">
            <v:imagedata r:id="rId91" o:title=""/>
          </v:shape>
          <o:OLEObject Type="Embed" ProgID="Visio.Drawing.15" ShapeID="_x0000_i1065" DrawAspect="Content" ObjectID="_1778735936" r:id="rId92"/>
        </w:object>
      </w:r>
    </w:p>
    <w:p w14:paraId="7944F3D8" w14:textId="77777777" w:rsidR="000D1F75" w:rsidRPr="003167FF" w:rsidRDefault="000D1F75" w:rsidP="000D1F75">
      <w:pPr>
        <w:pStyle w:val="TF"/>
        <w:rPr>
          <w:lang w:eastAsia="zh-CN"/>
        </w:rPr>
      </w:pPr>
      <w:r w:rsidRPr="003167FF">
        <w:rPr>
          <w:lang w:eastAsia="zh-CN"/>
        </w:rPr>
        <w:t>Figure 9.3.13.5-1: Delete VAL service area procedure</w:t>
      </w:r>
    </w:p>
    <w:p w14:paraId="654BAD76" w14:textId="72989BFE"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delete request to the location management server to delete the VAL service area identifier(s) configured by the VAL server. In the request message, the VAL server includes the information as specified in table 9.3.2.30-1.</w:t>
      </w:r>
    </w:p>
    <w:p w14:paraId="234A7BC9"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delete request.</w:t>
      </w:r>
    </w:p>
    <w:p w14:paraId="7B7B816B"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deletes the VAL service area identifier(s).</w:t>
      </w:r>
    </w:p>
    <w:p w14:paraId="4C20D6F0" w14:textId="77777777" w:rsidR="000D1F75" w:rsidRPr="003167FF" w:rsidRDefault="000D1F75" w:rsidP="000D1F75">
      <w:pPr>
        <w:pStyle w:val="NO"/>
        <w:rPr>
          <w:lang w:eastAsia="zh-CN"/>
        </w:rPr>
      </w:pPr>
      <w:r w:rsidRPr="003167FF">
        <w:rPr>
          <w:lang w:eastAsia="zh-CN"/>
        </w:rPr>
        <w:t>NOTE:</w:t>
      </w:r>
      <w:r w:rsidRPr="003167FF">
        <w:rPr>
          <w:lang w:eastAsia="zh-CN"/>
        </w:rPr>
        <w:tab/>
        <w:t>An deletion of the VAL service area ID(s) does not affect the existing subscriptions in the SEAL layer.</w:t>
      </w:r>
    </w:p>
    <w:p w14:paraId="22E292C6" w14:textId="13DAB091"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delete response with the information as specified in table 9.3.2.31-1.</w:t>
      </w:r>
    </w:p>
    <w:p w14:paraId="0097AC3F" w14:textId="77777777" w:rsidR="00E27520" w:rsidRPr="005D6207" w:rsidRDefault="00E27520" w:rsidP="00E27520">
      <w:pPr>
        <w:pStyle w:val="Heading4"/>
      </w:pPr>
      <w:bookmarkStart w:id="614" w:name="_Toc162885850"/>
      <w:r w:rsidRPr="005D6207">
        <w:t>9.3.13.</w:t>
      </w:r>
      <w:r>
        <w:t>6</w:t>
      </w:r>
      <w:r w:rsidRPr="005D6207">
        <w:tab/>
        <w:t>VAL service area identifier subscribe procedure</w:t>
      </w:r>
      <w:bookmarkEnd w:id="614"/>
    </w:p>
    <w:p w14:paraId="55B7A408" w14:textId="77777777" w:rsidR="00E27520" w:rsidRPr="005D6207" w:rsidRDefault="00E27520" w:rsidP="00E27520">
      <w:pPr>
        <w:rPr>
          <w:lang w:val="nl-NL" w:eastAsia="zh-CN"/>
        </w:rPr>
      </w:pPr>
      <w:r w:rsidRPr="005D6207">
        <w:rPr>
          <w:lang w:val="nl-NL" w:eastAsia="zh-CN"/>
        </w:rPr>
        <w:t>Figure </w:t>
      </w:r>
      <w:r w:rsidRPr="005D6207">
        <w:t>9.3.13.</w:t>
      </w:r>
      <w:r>
        <w:t>6</w:t>
      </w:r>
      <w:r w:rsidRPr="005D6207">
        <w:rPr>
          <w:lang w:val="nl-NL" w:eastAsia="zh-CN"/>
        </w:rPr>
        <w:t>-1 illustrates the high level procedure of the subscribe VAL service area update events.</w:t>
      </w:r>
    </w:p>
    <w:p w14:paraId="011CBB20" w14:textId="7C58EAAB" w:rsidR="00E27520" w:rsidRPr="005D6207" w:rsidRDefault="00E27520" w:rsidP="006B4E42">
      <w:pPr>
        <w:pStyle w:val="TH"/>
      </w:pPr>
      <w:r w:rsidRPr="005D6207">
        <w:object w:dxaOrig="4812" w:dyaOrig="2713" w14:anchorId="149234ED">
          <v:shape id="_x0000_i1066" type="#_x0000_t75" style="width:240.75pt;height:137.65pt" o:ole="">
            <v:imagedata r:id="rId93" o:title=""/>
          </v:shape>
          <o:OLEObject Type="Embed" ProgID="Visio.Drawing.15" ShapeID="_x0000_i1066" DrawAspect="Content" ObjectID="_1778735937" r:id="rId94"/>
        </w:object>
      </w:r>
    </w:p>
    <w:p w14:paraId="46436F00" w14:textId="77777777" w:rsidR="00E27520" w:rsidRPr="005D6207" w:rsidRDefault="00E27520" w:rsidP="00E27520">
      <w:pPr>
        <w:pStyle w:val="TF"/>
        <w:rPr>
          <w:lang w:val="nl-NL" w:eastAsia="zh-CN"/>
        </w:rPr>
      </w:pPr>
      <w:r w:rsidRPr="005D6207">
        <w:rPr>
          <w:lang w:val="nl-NL" w:eastAsia="zh-CN"/>
        </w:rPr>
        <w:t>Figure 9.3.13.</w:t>
      </w:r>
      <w:r>
        <w:rPr>
          <w:lang w:val="nl-NL" w:eastAsia="zh-CN"/>
        </w:rPr>
        <w:t>6</w:t>
      </w:r>
      <w:r w:rsidRPr="005D6207">
        <w:rPr>
          <w:lang w:val="nl-NL" w:eastAsia="zh-CN"/>
        </w:rPr>
        <w:t>-1: Subscribe VAL service area procedure</w:t>
      </w:r>
    </w:p>
    <w:p w14:paraId="24062B92" w14:textId="676B8E31" w:rsidR="00E27520" w:rsidRPr="005D6207" w:rsidRDefault="00E27520" w:rsidP="00E27520">
      <w:pPr>
        <w:pStyle w:val="B1"/>
        <w:rPr>
          <w:lang w:val="nl-NL" w:eastAsia="zh-CN"/>
        </w:rPr>
      </w:pPr>
      <w:r>
        <w:rPr>
          <w:lang w:val="nl-NL" w:eastAsia="zh-CN"/>
        </w:rPr>
        <w:t>1.</w:t>
      </w:r>
      <w:r>
        <w:rPr>
          <w:lang w:val="nl-NL" w:eastAsia="zh-CN"/>
        </w:rPr>
        <w:tab/>
        <w:t>T</w:t>
      </w:r>
      <w:r w:rsidRPr="005D6207">
        <w:rPr>
          <w:lang w:val="nl-NL" w:eastAsia="zh-CN"/>
        </w:rPr>
        <w:t xml:space="preserve">he </w:t>
      </w:r>
      <w:r>
        <w:rPr>
          <w:lang w:val="nl-NL" w:eastAsia="zh-CN"/>
        </w:rPr>
        <w:t>SEAL</w:t>
      </w:r>
      <w:r w:rsidRPr="005D6207">
        <w:rPr>
          <w:lang w:val="nl-NL" w:eastAsia="zh-CN"/>
        </w:rPr>
        <w:t xml:space="preserve"> server sends the VAL service area subscription request to the location management server to subscribe for the VAL service area identifier(s) update events. In the request message, the </w:t>
      </w:r>
      <w:r w:rsidR="008E56E4" w:rsidRPr="008E56E4">
        <w:rPr>
          <w:lang w:val="nl-NL" w:eastAsia="zh-CN"/>
        </w:rPr>
        <w:t xml:space="preserve">SEAL </w:t>
      </w:r>
      <w:r w:rsidRPr="005D6207">
        <w:rPr>
          <w:lang w:val="nl-NL" w:eastAsia="zh-CN"/>
        </w:rPr>
        <w:t>server includes the information as specified in table 9.3.2.</w:t>
      </w:r>
      <w:r>
        <w:rPr>
          <w:lang w:val="nl-NL" w:eastAsia="zh-CN"/>
        </w:rPr>
        <w:t>42</w:t>
      </w:r>
      <w:r w:rsidRPr="005D6207">
        <w:rPr>
          <w:lang w:val="nl-NL" w:eastAsia="zh-CN"/>
        </w:rPr>
        <w:t>-1</w:t>
      </w:r>
      <w:r>
        <w:rPr>
          <w:lang w:val="nl-NL" w:eastAsia="zh-CN"/>
        </w:rPr>
        <w:t>.</w:t>
      </w:r>
    </w:p>
    <w:p w14:paraId="1BC23371" w14:textId="77777777" w:rsidR="00E27520" w:rsidRPr="005D6207" w:rsidRDefault="00E27520" w:rsidP="00E27520">
      <w:pPr>
        <w:pStyle w:val="B1"/>
        <w:rPr>
          <w:lang w:val="nl-NL" w:eastAsia="zh-CN"/>
        </w:rPr>
      </w:pPr>
      <w:r>
        <w:rPr>
          <w:lang w:val="nl-NL" w:eastAsia="zh-CN"/>
        </w:rPr>
        <w:t>2.</w:t>
      </w:r>
      <w:r>
        <w:rPr>
          <w:lang w:val="nl-NL" w:eastAsia="zh-CN"/>
        </w:rPr>
        <w:tab/>
        <w:t>T</w:t>
      </w:r>
      <w:r w:rsidRPr="005D6207">
        <w:rPr>
          <w:lang w:val="nl-NL" w:eastAsia="zh-CN"/>
        </w:rPr>
        <w:t xml:space="preserve">he location management server shall check if the </w:t>
      </w:r>
      <w:r>
        <w:rPr>
          <w:lang w:val="nl-NL" w:eastAsia="zh-CN"/>
        </w:rPr>
        <w:t>SEAL</w:t>
      </w:r>
      <w:r w:rsidRPr="005D6207">
        <w:rPr>
          <w:lang w:val="nl-NL" w:eastAsia="zh-CN"/>
        </w:rPr>
        <w:t xml:space="preserve"> server is authorized to susbcribe for the VAL service area identifier(s) update event(s)</w:t>
      </w:r>
      <w:r>
        <w:rPr>
          <w:lang w:val="nl-NL" w:eastAsia="zh-CN"/>
        </w:rPr>
        <w:t>.</w:t>
      </w:r>
    </w:p>
    <w:p w14:paraId="043C40C2" w14:textId="77777777" w:rsidR="00E27520" w:rsidRPr="005D6207" w:rsidRDefault="00E27520" w:rsidP="00E27520">
      <w:pPr>
        <w:pStyle w:val="B1"/>
        <w:rPr>
          <w:lang w:val="nl-NL" w:eastAsia="zh-CN"/>
        </w:rPr>
      </w:pPr>
      <w:r>
        <w:rPr>
          <w:lang w:val="nl-NL" w:eastAsia="zh-CN"/>
        </w:rPr>
        <w:t>3.</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 to subscribe for the VAL service area identifier(s) update events, the location management server creates the subscription based on the provided parameters in the request</w:t>
      </w:r>
      <w:r>
        <w:rPr>
          <w:lang w:val="nl-NL" w:eastAsia="zh-CN"/>
        </w:rPr>
        <w:t>.</w:t>
      </w:r>
    </w:p>
    <w:p w14:paraId="3BB70CFA" w14:textId="560E01DA" w:rsidR="00E27520" w:rsidRPr="006B4E42" w:rsidRDefault="00E27520" w:rsidP="006B4E42">
      <w:pPr>
        <w:pStyle w:val="B1"/>
        <w:rPr>
          <w:lang w:val="nl-NL" w:eastAsia="zh-CN"/>
        </w:rPr>
      </w:pPr>
      <w:r>
        <w:rPr>
          <w:lang w:val="nl-NL" w:eastAsia="zh-CN"/>
        </w:rPr>
        <w:t>4.</w:t>
      </w:r>
      <w:r>
        <w:rPr>
          <w:lang w:val="nl-NL" w:eastAsia="zh-CN"/>
        </w:rPr>
        <w:tab/>
        <w:t>T</w:t>
      </w:r>
      <w:r w:rsidRPr="005D6207">
        <w:rPr>
          <w:lang w:val="nl-NL" w:eastAsia="zh-CN"/>
        </w:rPr>
        <w:t>he location management server sends the VAL service area subscription response with the information as specified in table </w:t>
      </w:r>
      <w:r w:rsidRPr="005D6207">
        <w:rPr>
          <w:lang w:eastAsia="zh-CN"/>
        </w:rPr>
        <w:t>9.3.2.</w:t>
      </w:r>
      <w:r>
        <w:rPr>
          <w:lang w:eastAsia="zh-CN"/>
        </w:rPr>
        <w:t>43</w:t>
      </w:r>
      <w:r w:rsidRPr="005D6207">
        <w:rPr>
          <w:lang w:eastAsia="zh-CN"/>
        </w:rPr>
        <w:t>-1.</w:t>
      </w:r>
    </w:p>
    <w:p w14:paraId="6D4C534D" w14:textId="77777777" w:rsidR="00E27520" w:rsidRPr="005D6207" w:rsidRDefault="00E27520" w:rsidP="00E27520">
      <w:pPr>
        <w:pStyle w:val="Heading4"/>
      </w:pPr>
      <w:bookmarkStart w:id="615" w:name="_Toc162885851"/>
      <w:r w:rsidRPr="005D6207">
        <w:t>9.3.13.</w:t>
      </w:r>
      <w:r>
        <w:t>7</w:t>
      </w:r>
      <w:r w:rsidRPr="005D6207">
        <w:tab/>
        <w:t>VAL service area identifier notify procedure</w:t>
      </w:r>
      <w:bookmarkEnd w:id="615"/>
    </w:p>
    <w:p w14:paraId="2424900F" w14:textId="77777777" w:rsidR="00E27520" w:rsidRDefault="00E27520" w:rsidP="00E27520">
      <w:pPr>
        <w:rPr>
          <w:lang w:val="nl-NL" w:eastAsia="zh-CN"/>
        </w:rPr>
      </w:pPr>
      <w:r w:rsidRPr="005D6207">
        <w:rPr>
          <w:lang w:val="nl-NL" w:eastAsia="zh-CN"/>
        </w:rPr>
        <w:t>Figure </w:t>
      </w:r>
      <w:r w:rsidRPr="005D6207">
        <w:t>9.3.13.</w:t>
      </w:r>
      <w:r>
        <w:t>7</w:t>
      </w:r>
      <w:r w:rsidRPr="005D6207">
        <w:rPr>
          <w:lang w:val="nl-NL" w:eastAsia="zh-CN"/>
        </w:rPr>
        <w:t xml:space="preserve">-1 illustrates the high level procedure for notification of a </w:t>
      </w:r>
      <w:r>
        <w:rPr>
          <w:lang w:val="nl-NL" w:eastAsia="zh-CN"/>
        </w:rPr>
        <w:t>SEAL</w:t>
      </w:r>
      <w:r w:rsidRPr="005D6207">
        <w:rPr>
          <w:lang w:val="nl-NL" w:eastAsia="zh-CN"/>
        </w:rPr>
        <w:t xml:space="preserve"> server about the VAL service area identifier update events at the location management server.</w:t>
      </w:r>
    </w:p>
    <w:p w14:paraId="29B75642" w14:textId="77777777" w:rsidR="00E27520" w:rsidRPr="005D6207" w:rsidRDefault="00E27520" w:rsidP="00E27520">
      <w:pPr>
        <w:rPr>
          <w:lang w:val="nl-NL" w:eastAsia="zh-CN"/>
        </w:rPr>
      </w:pPr>
      <w:r w:rsidRPr="005D6207">
        <w:rPr>
          <w:lang w:val="nl-NL" w:eastAsia="zh-CN"/>
        </w:rPr>
        <w:t>Pre-conditions:</w:t>
      </w:r>
    </w:p>
    <w:p w14:paraId="7974EE66"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t xml:space="preserve">the </w:t>
      </w:r>
      <w:r>
        <w:rPr>
          <w:lang w:val="nl-NL" w:eastAsia="zh-CN"/>
        </w:rPr>
        <w:t>SEAL</w:t>
      </w:r>
      <w:r w:rsidRPr="005D6207">
        <w:rPr>
          <w:lang w:val="nl-NL" w:eastAsia="zh-CN"/>
        </w:rPr>
        <w:t xml:space="preserve"> server has an active VAL service area subscription at the location management server; and</w:t>
      </w:r>
    </w:p>
    <w:p w14:paraId="15EAC9C0"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r>
      <w:r>
        <w:rPr>
          <w:lang w:val="nl-NL" w:eastAsia="zh-CN"/>
        </w:rPr>
        <w:t xml:space="preserve">the subscribed event has </w:t>
      </w:r>
      <w:r w:rsidRPr="00AC3E14">
        <w:rPr>
          <w:lang w:val="nl-NL" w:eastAsia="zh-CN"/>
        </w:rPr>
        <w:t>occurred</w:t>
      </w:r>
      <w:r w:rsidRPr="005D6207">
        <w:rPr>
          <w:lang w:val="nl-NL" w:eastAsia="zh-CN"/>
        </w:rPr>
        <w:t>.</w:t>
      </w:r>
    </w:p>
    <w:p w14:paraId="6B4A869E" w14:textId="7A2F9715" w:rsidR="00E27520" w:rsidRPr="005D6207" w:rsidRDefault="00E27520" w:rsidP="006B4E42">
      <w:pPr>
        <w:pStyle w:val="TH"/>
      </w:pPr>
      <w:r w:rsidRPr="005D6207">
        <w:object w:dxaOrig="4381" w:dyaOrig="2160" w14:anchorId="480535A6">
          <v:shape id="_x0000_i1067" type="#_x0000_t75" style="width:222pt;height:108.4pt" o:ole="">
            <v:imagedata r:id="rId95" o:title=""/>
          </v:shape>
          <o:OLEObject Type="Embed" ProgID="Visio.Drawing.15" ShapeID="_x0000_i1067" DrawAspect="Content" ObjectID="_1778735938" r:id="rId96"/>
        </w:object>
      </w:r>
    </w:p>
    <w:p w14:paraId="251B3A42" w14:textId="77777777" w:rsidR="00E27520" w:rsidRPr="005D6207" w:rsidRDefault="00E27520" w:rsidP="00E27520">
      <w:pPr>
        <w:pStyle w:val="TF"/>
        <w:rPr>
          <w:lang w:val="nl-NL" w:eastAsia="zh-CN"/>
        </w:rPr>
      </w:pPr>
      <w:r w:rsidRPr="005D6207">
        <w:rPr>
          <w:lang w:val="nl-NL" w:eastAsia="zh-CN"/>
        </w:rPr>
        <w:t>Figure 9.3.13.</w:t>
      </w:r>
      <w:r>
        <w:rPr>
          <w:lang w:val="nl-NL" w:eastAsia="zh-CN"/>
        </w:rPr>
        <w:t>7</w:t>
      </w:r>
      <w:r w:rsidRPr="005D6207">
        <w:rPr>
          <w:lang w:val="nl-NL" w:eastAsia="zh-CN"/>
        </w:rPr>
        <w:t>-1: Notify VAL service area procedure</w:t>
      </w:r>
    </w:p>
    <w:p w14:paraId="2096CE52" w14:textId="77777777" w:rsidR="00E27520" w:rsidRPr="005D6207" w:rsidRDefault="00E27520" w:rsidP="00E27520">
      <w:pPr>
        <w:pStyle w:val="B1"/>
        <w:rPr>
          <w:lang w:val="nl-NL" w:eastAsia="zh-CN"/>
        </w:rPr>
      </w:pPr>
      <w:r>
        <w:rPr>
          <w:lang w:val="nl-NL" w:eastAsia="zh-CN"/>
        </w:rPr>
        <w:t>1.</w:t>
      </w:r>
      <w:r>
        <w:rPr>
          <w:lang w:val="nl-NL" w:eastAsia="zh-CN"/>
        </w:rPr>
        <w:tab/>
        <w:t>T</w:t>
      </w:r>
      <w:r w:rsidRPr="005D6207">
        <w:rPr>
          <w:lang w:val="nl-NL" w:eastAsia="zh-CN"/>
        </w:rPr>
        <w:t xml:space="preserve">he location management server identifies the list of the </w:t>
      </w:r>
      <w:r w:rsidRPr="00AC3E14">
        <w:rPr>
          <w:lang w:val="nl-NL" w:eastAsia="zh-CN"/>
        </w:rPr>
        <w:t>occurred</w:t>
      </w:r>
      <w:r w:rsidRPr="005D6207">
        <w:rPr>
          <w:lang w:val="nl-NL" w:eastAsia="zh-CN"/>
        </w:rPr>
        <w:t xml:space="preserve"> </w:t>
      </w:r>
      <w:r>
        <w:rPr>
          <w:lang w:val="nl-NL" w:eastAsia="zh-CN"/>
        </w:rPr>
        <w:t xml:space="preserve">events </w:t>
      </w:r>
      <w:r w:rsidRPr="005D6207">
        <w:rPr>
          <w:lang w:val="nl-NL" w:eastAsia="zh-CN"/>
        </w:rPr>
        <w:t xml:space="preserve">for which the </w:t>
      </w:r>
      <w:r>
        <w:rPr>
          <w:lang w:val="nl-NL" w:eastAsia="zh-CN"/>
        </w:rPr>
        <w:t>SEAL</w:t>
      </w:r>
      <w:r w:rsidRPr="005D6207">
        <w:rPr>
          <w:lang w:val="nl-NL" w:eastAsia="zh-CN"/>
        </w:rPr>
        <w:t xml:space="preserve"> server subscribed</w:t>
      </w:r>
      <w:r>
        <w:rPr>
          <w:lang w:val="nl-NL" w:eastAsia="zh-CN"/>
        </w:rPr>
        <w:t>.</w:t>
      </w:r>
    </w:p>
    <w:p w14:paraId="4819BF28" w14:textId="65DAA18E" w:rsidR="00E27520" w:rsidRPr="006B4E42" w:rsidRDefault="00E27520" w:rsidP="006B4E42">
      <w:pPr>
        <w:pStyle w:val="B1"/>
        <w:rPr>
          <w:lang w:val="nl-NL" w:eastAsia="zh-CN"/>
        </w:rPr>
      </w:pPr>
      <w:r>
        <w:rPr>
          <w:lang w:eastAsia="zh-CN"/>
        </w:rPr>
        <w:t>2.</w:t>
      </w:r>
      <w:r>
        <w:rPr>
          <w:lang w:eastAsia="zh-CN"/>
        </w:rPr>
        <w:tab/>
        <w:t>T</w:t>
      </w:r>
      <w:r w:rsidRPr="005D6207">
        <w:rPr>
          <w:lang w:eastAsia="zh-CN"/>
        </w:rPr>
        <w:t xml:space="preserve">he location management </w:t>
      </w:r>
      <w:r w:rsidRPr="005D6207">
        <w:t xml:space="preserve">server </w:t>
      </w:r>
      <w:r w:rsidRPr="005D6207">
        <w:rPr>
          <w:lang w:eastAsia="zh-CN"/>
        </w:rPr>
        <w:t xml:space="preserve">sends a VAL service area notification to the </w:t>
      </w:r>
      <w:r>
        <w:rPr>
          <w:lang w:eastAsia="zh-CN"/>
        </w:rPr>
        <w:t>SEAL</w:t>
      </w:r>
      <w:r w:rsidRPr="005D6207">
        <w:rPr>
          <w:lang w:eastAsia="zh-CN"/>
        </w:rPr>
        <w:t xml:space="preserve"> server. In the notification message, the location management server includes the information as specified in </w:t>
      </w:r>
      <w:r w:rsidRPr="005D6207">
        <w:t>table </w:t>
      </w:r>
      <w:r w:rsidRPr="005D6207">
        <w:rPr>
          <w:lang w:eastAsia="zh-CN"/>
        </w:rPr>
        <w:t>9.3</w:t>
      </w:r>
      <w:r w:rsidRPr="005D6207">
        <w:rPr>
          <w:lang w:val="en-US"/>
        </w:rPr>
        <w:t>.2</w:t>
      </w:r>
      <w:r w:rsidRPr="005D6207">
        <w:t>.</w:t>
      </w:r>
      <w:r>
        <w:t>44</w:t>
      </w:r>
      <w:r w:rsidRPr="005D6207">
        <w:rPr>
          <w:lang w:val="en-US" w:eastAsia="zh-CN"/>
        </w:rPr>
        <w:t>-</w:t>
      </w:r>
      <w:r w:rsidRPr="005D6207">
        <w:t>1.</w:t>
      </w:r>
    </w:p>
    <w:p w14:paraId="5F203BF2" w14:textId="77777777" w:rsidR="00E27520" w:rsidRPr="005D6207" w:rsidRDefault="00E27520" w:rsidP="00E27520">
      <w:pPr>
        <w:pStyle w:val="Heading4"/>
      </w:pPr>
      <w:bookmarkStart w:id="616" w:name="_Toc162885852"/>
      <w:r w:rsidRPr="005D6207">
        <w:t>9.3.13.</w:t>
      </w:r>
      <w:r>
        <w:t>8</w:t>
      </w:r>
      <w:r w:rsidRPr="005D6207">
        <w:tab/>
        <w:t>VAL service area identifier unsubscribe procedure</w:t>
      </w:r>
      <w:bookmarkEnd w:id="616"/>
    </w:p>
    <w:p w14:paraId="72A89B5D" w14:textId="21758261" w:rsidR="00E27520" w:rsidRDefault="00E27520" w:rsidP="00E27520">
      <w:pPr>
        <w:rPr>
          <w:lang w:val="nl-NL" w:eastAsia="zh-CN"/>
        </w:rPr>
      </w:pPr>
      <w:r w:rsidRPr="005D6207">
        <w:rPr>
          <w:lang w:val="nl-NL" w:eastAsia="zh-CN"/>
        </w:rPr>
        <w:t>Figure </w:t>
      </w:r>
      <w:r w:rsidRPr="005D6207">
        <w:t>9.3.13.</w:t>
      </w:r>
      <w:r>
        <w:t>8</w:t>
      </w:r>
      <w:r w:rsidRPr="005D6207">
        <w:rPr>
          <w:lang w:val="nl-NL" w:eastAsia="zh-CN"/>
        </w:rPr>
        <w:t xml:space="preserve">-1 illustrates the high level procedure for </w:t>
      </w:r>
      <w:r w:rsidR="008E56E4" w:rsidRPr="008E56E4">
        <w:rPr>
          <w:lang w:val="nl-NL" w:eastAsia="zh-CN"/>
        </w:rPr>
        <w:t>a SEAL server to unsubscribe the notifications</w:t>
      </w:r>
      <w:r w:rsidR="008E56E4">
        <w:rPr>
          <w:lang w:val="nl-NL" w:eastAsia="zh-CN"/>
        </w:rPr>
        <w:t xml:space="preserve"> </w:t>
      </w:r>
      <w:r w:rsidRPr="005D6207">
        <w:rPr>
          <w:lang w:val="nl-NL" w:eastAsia="zh-CN"/>
        </w:rPr>
        <w:t>about the VAL service area identifier update events at the location management server.</w:t>
      </w:r>
    </w:p>
    <w:p w14:paraId="495D2091" w14:textId="77777777" w:rsidR="00E27520" w:rsidRPr="005D6207" w:rsidRDefault="00E27520" w:rsidP="00E27520">
      <w:pPr>
        <w:rPr>
          <w:lang w:val="nl-NL" w:eastAsia="zh-CN"/>
        </w:rPr>
      </w:pPr>
      <w:r w:rsidRPr="005D6207">
        <w:rPr>
          <w:lang w:val="nl-NL" w:eastAsia="zh-CN"/>
        </w:rPr>
        <w:t>Pre-conditions:</w:t>
      </w:r>
    </w:p>
    <w:p w14:paraId="14B7362B" w14:textId="77777777" w:rsidR="00E27520" w:rsidRPr="005D6207" w:rsidRDefault="00E27520" w:rsidP="00E27520">
      <w:pPr>
        <w:pStyle w:val="B1"/>
        <w:rPr>
          <w:lang w:val="nl-NL" w:eastAsia="zh-CN"/>
        </w:rPr>
      </w:pPr>
      <w:r w:rsidRPr="005D6207">
        <w:rPr>
          <w:lang w:val="nl-NL" w:eastAsia="zh-CN"/>
        </w:rPr>
        <w:t>-</w:t>
      </w:r>
      <w:r w:rsidRPr="005D6207">
        <w:rPr>
          <w:lang w:val="nl-NL" w:eastAsia="zh-CN"/>
        </w:rPr>
        <w:tab/>
        <w:t xml:space="preserve">the </w:t>
      </w:r>
      <w:r>
        <w:rPr>
          <w:lang w:val="nl-NL" w:eastAsia="zh-CN"/>
        </w:rPr>
        <w:t>SEAL</w:t>
      </w:r>
      <w:r w:rsidRPr="005D6207">
        <w:rPr>
          <w:lang w:val="nl-NL" w:eastAsia="zh-CN"/>
        </w:rPr>
        <w:t xml:space="preserve"> server has an active VAL service area subscription at the location management server.</w:t>
      </w:r>
    </w:p>
    <w:p w14:paraId="53A5BAC7" w14:textId="0EC3FAD7" w:rsidR="00E27520" w:rsidRPr="005D6207" w:rsidRDefault="00E27520" w:rsidP="006B4E42">
      <w:pPr>
        <w:pStyle w:val="TH"/>
      </w:pPr>
      <w:r w:rsidRPr="005D6207">
        <w:object w:dxaOrig="4812" w:dyaOrig="2196" w14:anchorId="0AE7FB13">
          <v:shape id="_x0000_i1068" type="#_x0000_t75" style="width:240.75pt;height:108pt" o:ole="">
            <v:imagedata r:id="rId97" o:title=""/>
          </v:shape>
          <o:OLEObject Type="Embed" ProgID="Visio.Drawing.15" ShapeID="_x0000_i1068" DrawAspect="Content" ObjectID="_1778735939" r:id="rId98"/>
        </w:object>
      </w:r>
    </w:p>
    <w:p w14:paraId="17FB561D" w14:textId="77777777" w:rsidR="00E27520" w:rsidRPr="005D6207" w:rsidRDefault="00E27520" w:rsidP="00E27520">
      <w:pPr>
        <w:pStyle w:val="TF"/>
        <w:rPr>
          <w:lang w:val="nl-NL" w:eastAsia="zh-CN"/>
        </w:rPr>
      </w:pPr>
      <w:r w:rsidRPr="005D6207">
        <w:rPr>
          <w:lang w:val="nl-NL" w:eastAsia="zh-CN"/>
        </w:rPr>
        <w:t>Figure 9.3.13.</w:t>
      </w:r>
      <w:r>
        <w:rPr>
          <w:lang w:val="nl-NL" w:eastAsia="zh-CN"/>
        </w:rPr>
        <w:t>8</w:t>
      </w:r>
      <w:r w:rsidRPr="005D6207">
        <w:rPr>
          <w:lang w:val="nl-NL" w:eastAsia="zh-CN"/>
        </w:rPr>
        <w:t xml:space="preserve">-1: </w:t>
      </w:r>
      <w:r w:rsidRPr="005D6207">
        <w:t xml:space="preserve">Unsubscribe </w:t>
      </w:r>
      <w:r w:rsidRPr="005D6207">
        <w:rPr>
          <w:lang w:val="nl-NL" w:eastAsia="zh-CN"/>
        </w:rPr>
        <w:t>VAL service area procedure</w:t>
      </w:r>
    </w:p>
    <w:p w14:paraId="202346A4" w14:textId="341779B6" w:rsidR="00E27520" w:rsidRPr="005D6207" w:rsidRDefault="00E27520" w:rsidP="00E27520">
      <w:pPr>
        <w:pStyle w:val="B1"/>
        <w:rPr>
          <w:lang w:val="nl-NL" w:eastAsia="zh-CN"/>
        </w:rPr>
      </w:pPr>
      <w:r>
        <w:rPr>
          <w:lang w:val="nl-NL" w:eastAsia="zh-CN"/>
        </w:rPr>
        <w:t>1.</w:t>
      </w:r>
      <w:r>
        <w:rPr>
          <w:lang w:val="nl-NL" w:eastAsia="zh-CN"/>
        </w:rPr>
        <w:tab/>
        <w:t>W</w:t>
      </w:r>
      <w:r w:rsidRPr="005D6207">
        <w:rPr>
          <w:lang w:val="nl-NL" w:eastAsia="zh-CN"/>
        </w:rPr>
        <w:t xml:space="preserve">hen the </w:t>
      </w:r>
      <w:r>
        <w:rPr>
          <w:lang w:val="nl-NL" w:eastAsia="zh-CN"/>
        </w:rPr>
        <w:t>SEAL</w:t>
      </w:r>
      <w:r w:rsidRPr="005D6207">
        <w:rPr>
          <w:lang w:val="nl-NL" w:eastAsia="zh-CN"/>
        </w:rPr>
        <w:t xml:space="preserve"> server decides to terminate a VAL service area subscription, it sends a VAL service area unsubscribe request to the location management server. In the request message, the </w:t>
      </w:r>
      <w:r>
        <w:rPr>
          <w:lang w:val="nl-NL" w:eastAsia="zh-CN"/>
        </w:rPr>
        <w:t>SEAL</w:t>
      </w:r>
      <w:r w:rsidRPr="005D6207">
        <w:rPr>
          <w:lang w:val="nl-NL" w:eastAsia="zh-CN"/>
        </w:rPr>
        <w:t xml:space="preserve"> server includes the information as specified in table 9.3.2.</w:t>
      </w:r>
      <w:r w:rsidR="008E56E4">
        <w:rPr>
          <w:lang w:val="nl-NL" w:eastAsia="zh-CN"/>
        </w:rPr>
        <w:t>45</w:t>
      </w:r>
      <w:r w:rsidRPr="005D6207">
        <w:rPr>
          <w:lang w:val="nl-NL" w:eastAsia="zh-CN"/>
        </w:rPr>
        <w:t>-1</w:t>
      </w:r>
      <w:r>
        <w:rPr>
          <w:lang w:val="nl-NL" w:eastAsia="zh-CN"/>
        </w:rPr>
        <w:t>.</w:t>
      </w:r>
    </w:p>
    <w:p w14:paraId="0459CC96" w14:textId="77777777" w:rsidR="00E27520" w:rsidRPr="005D6207" w:rsidRDefault="00E27520" w:rsidP="00E27520">
      <w:pPr>
        <w:pStyle w:val="B1"/>
        <w:rPr>
          <w:lang w:val="nl-NL" w:eastAsia="zh-CN"/>
        </w:rPr>
      </w:pPr>
      <w:r>
        <w:rPr>
          <w:lang w:val="nl-NL" w:eastAsia="zh-CN"/>
        </w:rPr>
        <w:t>2.</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 </w:t>
      </w:r>
      <w:r>
        <w:rPr>
          <w:lang w:val="nl-NL" w:eastAsia="zh-CN"/>
        </w:rPr>
        <w:t>to terminate the subscription, t</w:t>
      </w:r>
      <w:r w:rsidRPr="005D6207">
        <w:rPr>
          <w:lang w:val="nl-NL" w:eastAsia="zh-CN"/>
        </w:rPr>
        <w:t>he location management server terminates the VAL service area subscription</w:t>
      </w:r>
      <w:r>
        <w:rPr>
          <w:lang w:val="nl-NL" w:eastAsia="zh-CN"/>
        </w:rPr>
        <w:t>.</w:t>
      </w:r>
    </w:p>
    <w:p w14:paraId="040A4327" w14:textId="6F6F692E" w:rsidR="00E27520" w:rsidRPr="005D6207" w:rsidRDefault="00E27520" w:rsidP="00E27520">
      <w:pPr>
        <w:pStyle w:val="B1"/>
        <w:rPr>
          <w:lang w:val="nl-NL" w:eastAsia="zh-CN"/>
        </w:rPr>
      </w:pPr>
      <w:r>
        <w:rPr>
          <w:lang w:val="nl-NL" w:eastAsia="zh-CN"/>
        </w:rPr>
        <w:t>3.</w:t>
      </w:r>
      <w:r>
        <w:rPr>
          <w:lang w:val="nl-NL" w:eastAsia="zh-CN"/>
        </w:rPr>
        <w:tab/>
        <w:t>T</w:t>
      </w:r>
      <w:r w:rsidRPr="005D6207">
        <w:rPr>
          <w:lang w:val="nl-NL" w:eastAsia="zh-CN"/>
        </w:rPr>
        <w:t xml:space="preserve">he location management server sends a VAL service area unsubscribe </w:t>
      </w:r>
      <w:r w:rsidR="006D6865" w:rsidRPr="006D6865">
        <w:rPr>
          <w:lang w:val="nl-NL" w:eastAsia="zh-CN"/>
        </w:rPr>
        <w:t xml:space="preserve">response </w:t>
      </w:r>
      <w:r w:rsidRPr="005D6207">
        <w:rPr>
          <w:lang w:val="nl-NL" w:eastAsia="zh-CN"/>
        </w:rPr>
        <w:t xml:space="preserve">to the </w:t>
      </w:r>
      <w:r>
        <w:rPr>
          <w:lang w:val="nl-NL" w:eastAsia="zh-CN"/>
        </w:rPr>
        <w:t>SEAL</w:t>
      </w:r>
      <w:r w:rsidRPr="005D6207">
        <w:rPr>
          <w:lang w:val="nl-NL" w:eastAsia="zh-CN"/>
        </w:rPr>
        <w:t xml:space="preserve"> server, </w:t>
      </w:r>
      <w:r w:rsidRPr="005D6207">
        <w:rPr>
          <w:lang w:eastAsia="zh-CN"/>
        </w:rPr>
        <w:t xml:space="preserve">the location management server includes the information as specified in </w:t>
      </w:r>
      <w:r w:rsidRPr="005D6207">
        <w:t>table </w:t>
      </w:r>
      <w:r w:rsidRPr="005D6207">
        <w:rPr>
          <w:lang w:val="nl-NL" w:eastAsia="zh-CN"/>
        </w:rPr>
        <w:t>9.3.2.</w:t>
      </w:r>
      <w:r w:rsidR="006D6865">
        <w:rPr>
          <w:lang w:val="nl-NL" w:eastAsia="zh-CN"/>
        </w:rPr>
        <w:t>46</w:t>
      </w:r>
      <w:r w:rsidRPr="005D6207">
        <w:rPr>
          <w:lang w:val="nl-NL" w:eastAsia="zh-CN"/>
        </w:rPr>
        <w:t>-1</w:t>
      </w:r>
      <w:r w:rsidRPr="005D6207">
        <w:t>.</w:t>
      </w:r>
    </w:p>
    <w:p w14:paraId="5B83E651" w14:textId="77777777" w:rsidR="006D6865" w:rsidRPr="005D6207" w:rsidRDefault="006D6865" w:rsidP="006D6865">
      <w:pPr>
        <w:pStyle w:val="Heading4"/>
      </w:pPr>
      <w:bookmarkStart w:id="617" w:name="_Toc162885853"/>
      <w:r w:rsidRPr="005D6207">
        <w:t>9.3.13.</w:t>
      </w:r>
      <w:r>
        <w:t>9</w:t>
      </w:r>
      <w:r w:rsidRPr="005D6207">
        <w:tab/>
        <w:t>VAL service area identifier subscri</w:t>
      </w:r>
      <w:r>
        <w:t>ption update</w:t>
      </w:r>
      <w:r w:rsidRPr="005D6207">
        <w:t xml:space="preserve"> procedure</w:t>
      </w:r>
      <w:bookmarkEnd w:id="617"/>
    </w:p>
    <w:p w14:paraId="6E279201" w14:textId="77777777" w:rsidR="006D6865" w:rsidRPr="005D6207" w:rsidRDefault="006D6865" w:rsidP="006D6865">
      <w:pPr>
        <w:rPr>
          <w:lang w:val="nl-NL" w:eastAsia="zh-CN"/>
        </w:rPr>
      </w:pPr>
      <w:r w:rsidRPr="005D6207">
        <w:rPr>
          <w:lang w:val="nl-NL" w:eastAsia="zh-CN"/>
        </w:rPr>
        <w:t>Figure </w:t>
      </w:r>
      <w:r w:rsidRPr="005D6207">
        <w:t>9.3.13.</w:t>
      </w:r>
      <w:r>
        <w:t>9</w:t>
      </w:r>
      <w:r w:rsidRPr="005D6207">
        <w:rPr>
          <w:lang w:val="nl-NL" w:eastAsia="zh-CN"/>
        </w:rPr>
        <w:t xml:space="preserve">-1 illustrates the high level procedure of the </w:t>
      </w:r>
      <w:r>
        <w:rPr>
          <w:lang w:val="nl-NL" w:eastAsia="zh-CN"/>
        </w:rPr>
        <w:t xml:space="preserve">update </w:t>
      </w:r>
      <w:r w:rsidRPr="005D6207">
        <w:rPr>
          <w:lang w:val="nl-NL" w:eastAsia="zh-CN"/>
        </w:rPr>
        <w:t>subscri</w:t>
      </w:r>
      <w:r>
        <w:rPr>
          <w:lang w:val="nl-NL" w:eastAsia="zh-CN"/>
        </w:rPr>
        <w:t>ption for the</w:t>
      </w:r>
      <w:r w:rsidRPr="005D6207">
        <w:rPr>
          <w:lang w:val="nl-NL" w:eastAsia="zh-CN"/>
        </w:rPr>
        <w:t xml:space="preserve"> VAL service area update events.</w:t>
      </w:r>
    </w:p>
    <w:p w14:paraId="7F1935BB" w14:textId="20230D4A" w:rsidR="006D6865" w:rsidRPr="005D6207" w:rsidRDefault="006D6865" w:rsidP="006D6865">
      <w:pPr>
        <w:pStyle w:val="TH"/>
      </w:pPr>
      <w:r w:rsidRPr="00A32679">
        <w:t xml:space="preserve"> </w:t>
      </w:r>
      <w:r>
        <w:object w:dxaOrig="5389" w:dyaOrig="2713" w14:anchorId="52888C87">
          <v:shape id="_x0000_i1069" type="#_x0000_t75" style="width:268.5pt;height:136.5pt" o:ole="">
            <v:imagedata r:id="rId99" o:title=""/>
          </v:shape>
          <o:OLEObject Type="Embed" ProgID="Visio.Drawing.15" ShapeID="_x0000_i1069" DrawAspect="Content" ObjectID="_1778735940" r:id="rId100"/>
        </w:object>
      </w:r>
    </w:p>
    <w:p w14:paraId="052F536E" w14:textId="77777777" w:rsidR="006D6865" w:rsidRPr="005D6207" w:rsidRDefault="006D6865" w:rsidP="006D6865">
      <w:pPr>
        <w:pStyle w:val="TF"/>
        <w:rPr>
          <w:lang w:val="nl-NL" w:eastAsia="zh-CN"/>
        </w:rPr>
      </w:pPr>
      <w:r w:rsidRPr="005D6207">
        <w:rPr>
          <w:lang w:val="nl-NL" w:eastAsia="zh-CN"/>
        </w:rPr>
        <w:t>Figure 9.3.13.</w:t>
      </w:r>
      <w:r>
        <w:rPr>
          <w:lang w:val="nl-NL" w:eastAsia="zh-CN"/>
        </w:rPr>
        <w:t>9</w:t>
      </w:r>
      <w:r w:rsidRPr="005D6207">
        <w:rPr>
          <w:lang w:val="nl-NL" w:eastAsia="zh-CN"/>
        </w:rPr>
        <w:t xml:space="preserve">-1: </w:t>
      </w:r>
      <w:r w:rsidRPr="00B33E58">
        <w:rPr>
          <w:lang w:val="nl-NL" w:eastAsia="zh-CN"/>
        </w:rPr>
        <w:t>VAL service area identifier subscription update procedure</w:t>
      </w:r>
    </w:p>
    <w:p w14:paraId="03A04642" w14:textId="77777777" w:rsidR="006D6865" w:rsidRPr="005D6207" w:rsidRDefault="006D6865" w:rsidP="006D6865">
      <w:pPr>
        <w:pStyle w:val="B1"/>
        <w:rPr>
          <w:lang w:val="nl-NL" w:eastAsia="zh-CN"/>
        </w:rPr>
      </w:pPr>
      <w:r>
        <w:rPr>
          <w:lang w:val="nl-NL" w:eastAsia="zh-CN"/>
        </w:rPr>
        <w:t>1.</w:t>
      </w:r>
      <w:r>
        <w:rPr>
          <w:lang w:val="nl-NL" w:eastAsia="zh-CN"/>
        </w:rPr>
        <w:tab/>
        <w:t>T</w:t>
      </w:r>
      <w:r w:rsidRPr="005D6207">
        <w:rPr>
          <w:lang w:val="nl-NL" w:eastAsia="zh-CN"/>
        </w:rPr>
        <w:t xml:space="preserve">he </w:t>
      </w:r>
      <w:r>
        <w:rPr>
          <w:lang w:val="nl-NL" w:eastAsia="zh-CN"/>
        </w:rPr>
        <w:t>SEAL</w:t>
      </w:r>
      <w:r w:rsidRPr="005D6207">
        <w:rPr>
          <w:lang w:val="nl-NL" w:eastAsia="zh-CN"/>
        </w:rPr>
        <w:t xml:space="preserve"> server sends the VAL service area subscription </w:t>
      </w:r>
      <w:r>
        <w:rPr>
          <w:lang w:val="nl-NL" w:eastAsia="zh-CN"/>
        </w:rPr>
        <w:t xml:space="preserve">update </w:t>
      </w:r>
      <w:r w:rsidRPr="005D6207">
        <w:rPr>
          <w:lang w:val="nl-NL" w:eastAsia="zh-CN"/>
        </w:rPr>
        <w:t xml:space="preserve">request to the location management server to </w:t>
      </w:r>
      <w:r>
        <w:rPr>
          <w:lang w:val="nl-NL" w:eastAsia="zh-CN"/>
        </w:rPr>
        <w:t xml:space="preserve">update the </w:t>
      </w:r>
      <w:r w:rsidRPr="0049463D">
        <w:rPr>
          <w:lang w:val="nl-NL" w:eastAsia="zh-CN"/>
        </w:rPr>
        <w:t xml:space="preserve">existing </w:t>
      </w:r>
      <w:r w:rsidRPr="005D6207">
        <w:rPr>
          <w:lang w:val="nl-NL" w:eastAsia="zh-CN"/>
        </w:rPr>
        <w:t>subscri</w:t>
      </w:r>
      <w:r>
        <w:rPr>
          <w:lang w:val="nl-NL" w:eastAsia="zh-CN"/>
        </w:rPr>
        <w:t>ption</w:t>
      </w:r>
      <w:r w:rsidRPr="005D6207">
        <w:rPr>
          <w:lang w:val="nl-NL" w:eastAsia="zh-CN"/>
        </w:rPr>
        <w:t xml:space="preserve"> for the VAL service area identifier(s) update events. In the request message, the </w:t>
      </w:r>
      <w:r>
        <w:rPr>
          <w:lang w:val="nl-NL" w:eastAsia="zh-CN"/>
        </w:rPr>
        <w:t>SEAL</w:t>
      </w:r>
      <w:r w:rsidRPr="005D6207">
        <w:rPr>
          <w:lang w:val="nl-NL" w:eastAsia="zh-CN"/>
        </w:rPr>
        <w:t xml:space="preserve"> server includes the information as specified in table 9.3.2.</w:t>
      </w:r>
      <w:r w:rsidRPr="00C11335">
        <w:rPr>
          <w:lang w:val="nl-NL" w:eastAsia="zh-CN"/>
        </w:rPr>
        <w:t>42</w:t>
      </w:r>
      <w:r w:rsidRPr="005D6207">
        <w:rPr>
          <w:lang w:val="nl-NL" w:eastAsia="zh-CN"/>
        </w:rPr>
        <w:t>-1</w:t>
      </w:r>
      <w:r>
        <w:rPr>
          <w:lang w:val="nl-NL" w:eastAsia="zh-CN"/>
        </w:rPr>
        <w:t>.</w:t>
      </w:r>
    </w:p>
    <w:p w14:paraId="36B3F44B" w14:textId="77777777" w:rsidR="006D6865" w:rsidRPr="005D6207" w:rsidRDefault="006D6865" w:rsidP="006D6865">
      <w:pPr>
        <w:pStyle w:val="B1"/>
        <w:rPr>
          <w:lang w:val="nl-NL" w:eastAsia="zh-CN"/>
        </w:rPr>
      </w:pPr>
      <w:r>
        <w:rPr>
          <w:lang w:val="nl-NL" w:eastAsia="zh-CN"/>
        </w:rPr>
        <w:t>2.</w:t>
      </w:r>
      <w:r>
        <w:rPr>
          <w:lang w:val="nl-NL" w:eastAsia="zh-CN"/>
        </w:rPr>
        <w:tab/>
        <w:t>T</w:t>
      </w:r>
      <w:r w:rsidRPr="005D6207">
        <w:rPr>
          <w:lang w:val="nl-NL" w:eastAsia="zh-CN"/>
        </w:rPr>
        <w:t xml:space="preserve">he location management server shall check if the </w:t>
      </w:r>
      <w:r>
        <w:rPr>
          <w:lang w:val="nl-NL" w:eastAsia="zh-CN"/>
        </w:rPr>
        <w:t>SEAL</w:t>
      </w:r>
      <w:r w:rsidRPr="005D6207">
        <w:rPr>
          <w:lang w:val="nl-NL" w:eastAsia="zh-CN"/>
        </w:rPr>
        <w:t xml:space="preserve"> server is authorized to</w:t>
      </w:r>
      <w:r>
        <w:rPr>
          <w:lang w:val="nl-NL" w:eastAsia="zh-CN"/>
        </w:rPr>
        <w:t xml:space="preserve"> update</w:t>
      </w:r>
      <w:r w:rsidRPr="005D6207">
        <w:rPr>
          <w:lang w:val="nl-NL" w:eastAsia="zh-CN"/>
        </w:rPr>
        <w:t xml:space="preserve"> </w:t>
      </w:r>
      <w:r>
        <w:rPr>
          <w:lang w:val="nl-NL" w:eastAsia="zh-CN"/>
        </w:rPr>
        <w:t>the subscription</w:t>
      </w:r>
      <w:r w:rsidRPr="005D6207">
        <w:rPr>
          <w:lang w:val="nl-NL" w:eastAsia="zh-CN"/>
        </w:rPr>
        <w:t xml:space="preserve"> for the VAL service area identifier(s) update event(s)</w:t>
      </w:r>
      <w:r>
        <w:rPr>
          <w:lang w:val="nl-NL" w:eastAsia="zh-CN"/>
        </w:rPr>
        <w:t>.</w:t>
      </w:r>
    </w:p>
    <w:p w14:paraId="30AFC26E" w14:textId="77777777" w:rsidR="006D6865" w:rsidRPr="0049463D" w:rsidRDefault="006D6865" w:rsidP="006D6865">
      <w:pPr>
        <w:pStyle w:val="B1"/>
        <w:rPr>
          <w:lang w:val="nl-NL" w:eastAsia="zh-CN"/>
        </w:rPr>
      </w:pPr>
      <w:r>
        <w:rPr>
          <w:lang w:val="nl-NL" w:eastAsia="zh-CN"/>
        </w:rPr>
        <w:t>3.</w:t>
      </w:r>
      <w:r>
        <w:rPr>
          <w:lang w:val="nl-NL" w:eastAsia="zh-CN"/>
        </w:rPr>
        <w:tab/>
        <w:t>i</w:t>
      </w:r>
      <w:r w:rsidRPr="005D6207">
        <w:rPr>
          <w:lang w:val="nl-NL" w:eastAsia="zh-CN"/>
        </w:rPr>
        <w:t xml:space="preserve">f the </w:t>
      </w:r>
      <w:r>
        <w:rPr>
          <w:lang w:val="nl-NL" w:eastAsia="zh-CN"/>
        </w:rPr>
        <w:t>SEAL</w:t>
      </w:r>
      <w:r w:rsidRPr="005D6207">
        <w:rPr>
          <w:lang w:val="nl-NL" w:eastAsia="zh-CN"/>
        </w:rPr>
        <w:t xml:space="preserve"> server is authorized</w:t>
      </w:r>
      <w:r>
        <w:rPr>
          <w:lang w:val="nl-NL" w:eastAsia="zh-CN"/>
        </w:rPr>
        <w:t xml:space="preserve">, </w:t>
      </w:r>
      <w:r>
        <w:rPr>
          <w:lang w:eastAsia="zh-CN"/>
        </w:rPr>
        <w:t>t</w:t>
      </w:r>
      <w:r w:rsidRPr="003167FF">
        <w:rPr>
          <w:lang w:eastAsia="zh-CN"/>
        </w:rPr>
        <w:t>he location management server checks whether the</w:t>
      </w:r>
      <w:r>
        <w:rPr>
          <w:lang w:eastAsia="zh-CN"/>
        </w:rPr>
        <w:t xml:space="preserve"> target </w:t>
      </w:r>
      <w:r w:rsidRPr="005D6207">
        <w:rPr>
          <w:lang w:val="nl-NL" w:eastAsia="zh-CN"/>
        </w:rPr>
        <w:t>susbcri</w:t>
      </w:r>
      <w:r>
        <w:rPr>
          <w:lang w:val="nl-NL" w:eastAsia="zh-CN"/>
        </w:rPr>
        <w:t>ption</w:t>
      </w:r>
      <w:r w:rsidRPr="003167FF">
        <w:rPr>
          <w:lang w:eastAsia="zh-CN"/>
        </w:rPr>
        <w:t xml:space="preserve"> exist</w:t>
      </w:r>
      <w:r>
        <w:rPr>
          <w:lang w:eastAsia="zh-CN"/>
        </w:rPr>
        <w:t>s</w:t>
      </w:r>
      <w:r w:rsidRPr="003167FF">
        <w:rPr>
          <w:lang w:eastAsia="zh-CN"/>
        </w:rPr>
        <w:t xml:space="preserve"> and then updates the </w:t>
      </w:r>
      <w:r w:rsidRPr="005D6207">
        <w:rPr>
          <w:lang w:val="nl-NL" w:eastAsia="zh-CN"/>
        </w:rPr>
        <w:t>subscri</w:t>
      </w:r>
      <w:r>
        <w:rPr>
          <w:lang w:val="nl-NL" w:eastAsia="zh-CN"/>
        </w:rPr>
        <w:t>ption</w:t>
      </w:r>
      <w:r w:rsidRPr="005D6207">
        <w:rPr>
          <w:lang w:val="nl-NL" w:eastAsia="zh-CN"/>
        </w:rPr>
        <w:t xml:space="preserve"> for the VAL service area identifier(s) update events</w:t>
      </w:r>
      <w:r>
        <w:rPr>
          <w:lang w:val="nl-NL" w:eastAsia="zh-CN"/>
        </w:rPr>
        <w:t>.</w:t>
      </w:r>
    </w:p>
    <w:p w14:paraId="61C2BFFD" w14:textId="77777777" w:rsidR="006D6865" w:rsidRPr="006B4E42" w:rsidRDefault="006D6865" w:rsidP="006D6865">
      <w:pPr>
        <w:pStyle w:val="B1"/>
        <w:rPr>
          <w:lang w:val="nl-NL" w:eastAsia="zh-CN"/>
        </w:rPr>
      </w:pPr>
      <w:r>
        <w:rPr>
          <w:lang w:val="nl-NL" w:eastAsia="zh-CN"/>
        </w:rPr>
        <w:t>4.</w:t>
      </w:r>
      <w:r>
        <w:rPr>
          <w:lang w:val="nl-NL" w:eastAsia="zh-CN"/>
        </w:rPr>
        <w:tab/>
        <w:t>T</w:t>
      </w:r>
      <w:r w:rsidRPr="005D6207">
        <w:rPr>
          <w:lang w:val="nl-NL" w:eastAsia="zh-CN"/>
        </w:rPr>
        <w:t>he location management server sends the VAL service area subscription</w:t>
      </w:r>
      <w:r>
        <w:rPr>
          <w:lang w:val="nl-NL" w:eastAsia="zh-CN"/>
        </w:rPr>
        <w:t xml:space="preserve"> update</w:t>
      </w:r>
      <w:r w:rsidRPr="005D6207">
        <w:rPr>
          <w:lang w:val="nl-NL" w:eastAsia="zh-CN"/>
        </w:rPr>
        <w:t xml:space="preserve"> response with the information as specified in table </w:t>
      </w:r>
      <w:r w:rsidRPr="005D6207">
        <w:rPr>
          <w:lang w:eastAsia="zh-CN"/>
        </w:rPr>
        <w:t>9.3.2.</w:t>
      </w:r>
      <w:r w:rsidRPr="00C11335">
        <w:rPr>
          <w:lang w:eastAsia="zh-CN"/>
        </w:rPr>
        <w:t>43</w:t>
      </w:r>
      <w:r w:rsidRPr="005D6207">
        <w:rPr>
          <w:lang w:eastAsia="zh-CN"/>
        </w:rPr>
        <w:t>-1.</w:t>
      </w:r>
    </w:p>
    <w:p w14:paraId="27ECC01C" w14:textId="7C4F2879" w:rsidR="0033653C" w:rsidRPr="003167FF" w:rsidRDefault="0033653C" w:rsidP="0033653C">
      <w:pPr>
        <w:pStyle w:val="Heading3"/>
        <w:rPr>
          <w:lang w:eastAsia="zh-CN"/>
        </w:rPr>
      </w:pPr>
      <w:bookmarkStart w:id="618" w:name="_Toc162885854"/>
      <w:r w:rsidRPr="003167FF">
        <w:t>9.3.14</w:t>
      </w:r>
      <w:r w:rsidRPr="003167FF">
        <w:tab/>
      </w:r>
      <w:r w:rsidRPr="003167FF">
        <w:rPr>
          <w:lang w:eastAsia="zh-CN"/>
        </w:rPr>
        <w:t>Location profiling for supporting location service enablement</w:t>
      </w:r>
      <w:bookmarkEnd w:id="618"/>
    </w:p>
    <w:p w14:paraId="4092B60F" w14:textId="10CFA8B0" w:rsidR="0033653C" w:rsidRPr="003167FF" w:rsidRDefault="0033653C" w:rsidP="0080673D">
      <w:pPr>
        <w:pStyle w:val="Heading4"/>
        <w:rPr>
          <w:lang w:eastAsia="zh-CN"/>
        </w:rPr>
      </w:pPr>
      <w:bookmarkStart w:id="619" w:name="_Toc162885855"/>
      <w:r w:rsidRPr="003167FF">
        <w:t>9.</w:t>
      </w:r>
      <w:r w:rsidRPr="003167FF">
        <w:rPr>
          <w:lang w:eastAsia="zh-CN"/>
        </w:rPr>
        <w:t>3</w:t>
      </w:r>
      <w:r w:rsidRPr="003167FF">
        <w:t>.14</w:t>
      </w:r>
      <w:r w:rsidRPr="003167FF">
        <w:rPr>
          <w:lang w:eastAsia="zh-CN"/>
        </w:rPr>
        <w:t>.</w:t>
      </w:r>
      <w:r w:rsidRPr="003167FF">
        <w:t>1</w:t>
      </w:r>
      <w:r w:rsidRPr="003167FF">
        <w:tab/>
        <w:t>Location profiling</w:t>
      </w:r>
      <w:bookmarkEnd w:id="619"/>
    </w:p>
    <w:p w14:paraId="575F26A7" w14:textId="77777777" w:rsidR="0033653C" w:rsidRPr="003167FF" w:rsidRDefault="0033653C" w:rsidP="0033653C">
      <w:pPr>
        <w:rPr>
          <w:lang w:eastAsia="zh-CN"/>
        </w:rPr>
      </w:pPr>
      <w:r w:rsidRPr="003167FF">
        <w:t xml:space="preserve">The location management server </w:t>
      </w:r>
      <w:r w:rsidRPr="003167FF">
        <w:rPr>
          <w:lang w:eastAsia="zh-CN"/>
        </w:rPr>
        <w:t xml:space="preserve">enhanced with the Fuse Location Function(FLF) supports the </w:t>
      </w:r>
      <w:r w:rsidRPr="003167FF">
        <w:t xml:space="preserve">creation of </w:t>
      </w:r>
      <w:r w:rsidRPr="003167FF">
        <w:rPr>
          <w:lang w:eastAsia="zh-CN"/>
        </w:rPr>
        <w:t xml:space="preserve"> l</w:t>
      </w:r>
      <w:r w:rsidRPr="003167FF">
        <w:t xml:space="preserve">ocation profiles </w:t>
      </w:r>
      <w:r w:rsidRPr="003167FF">
        <w:rPr>
          <w:lang w:eastAsia="zh-CN"/>
        </w:rPr>
        <w:t>for</w:t>
      </w:r>
      <w:r w:rsidRPr="003167FF">
        <w:t xml:space="preserve"> location service at </w:t>
      </w:r>
      <w:r w:rsidRPr="003167FF">
        <w:rPr>
          <w:lang w:eastAsia="zh-CN"/>
        </w:rPr>
        <w:t xml:space="preserve">the </w:t>
      </w:r>
      <w:r w:rsidRPr="003167FF">
        <w:t>application enablement layer an</w:t>
      </w:r>
      <w:r w:rsidRPr="003167FF">
        <w:rPr>
          <w:lang w:eastAsia="zh-CN"/>
        </w:rPr>
        <w:t xml:space="preserve">d the </w:t>
      </w:r>
      <w:r w:rsidRPr="003167FF">
        <w:t xml:space="preserve">mapping of </w:t>
      </w:r>
      <w:r w:rsidRPr="003167FF">
        <w:rPr>
          <w:lang w:eastAsia="zh-CN"/>
        </w:rPr>
        <w:t>l</w:t>
      </w:r>
      <w:r w:rsidRPr="003167FF">
        <w:t xml:space="preserve">ocation profiles to one or more vertical applications. </w:t>
      </w:r>
      <w:r w:rsidRPr="003167FF">
        <w:rPr>
          <w:lang w:eastAsia="zh-CN"/>
        </w:rPr>
        <w:t>Location</w:t>
      </w:r>
      <w:r w:rsidRPr="003167FF">
        <w:t xml:space="preserve"> profiling is based on </w:t>
      </w:r>
      <w:r w:rsidRPr="003167FF">
        <w:rPr>
          <w:lang w:eastAsia="zh-CN"/>
        </w:rPr>
        <w:t xml:space="preserve">the </w:t>
      </w:r>
      <w:r w:rsidRPr="003167FF">
        <w:t xml:space="preserve">vertical driven </w:t>
      </w:r>
      <w:bookmarkStart w:id="620" w:name="OLE_LINK7"/>
      <w:bookmarkStart w:id="621" w:name="OLE_LINK8"/>
      <w:r w:rsidRPr="003167FF">
        <w:t xml:space="preserve">hybrid </w:t>
      </w:r>
      <w:bookmarkEnd w:id="620"/>
      <w:bookmarkEnd w:id="621"/>
      <w:r w:rsidRPr="003167FF">
        <w:t xml:space="preserve">positioning requirements and policies. </w:t>
      </w:r>
    </w:p>
    <w:p w14:paraId="785AC043" w14:textId="36F60378" w:rsidR="0033653C" w:rsidRPr="003167FF" w:rsidRDefault="0033653C" w:rsidP="0033653C">
      <w:pPr>
        <w:rPr>
          <w:lang w:eastAsia="zh-CN"/>
        </w:rPr>
      </w:pP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 xml:space="preserve">s is specified in Annex </w:t>
      </w:r>
      <w:r w:rsidR="003402FD" w:rsidRPr="003167FF">
        <w:rPr>
          <w:lang w:eastAsia="zh-CN"/>
        </w:rPr>
        <w:t>D</w:t>
      </w:r>
      <w:r w:rsidRPr="003167FF">
        <w:rPr>
          <w:lang w:eastAsia="zh-CN"/>
        </w:rPr>
        <w:t>.</w:t>
      </w:r>
    </w:p>
    <w:p w14:paraId="4C8EC43F" w14:textId="4719EDF4" w:rsidR="0033653C" w:rsidRPr="003167FF" w:rsidRDefault="0033653C" w:rsidP="0080673D">
      <w:pPr>
        <w:pStyle w:val="Heading4"/>
        <w:rPr>
          <w:lang w:eastAsia="zh-CN"/>
        </w:rPr>
      </w:pPr>
      <w:bookmarkStart w:id="622" w:name="_Toc162885856"/>
      <w:r w:rsidRPr="003167FF">
        <w:t>9.</w:t>
      </w:r>
      <w:r w:rsidRPr="003167FF">
        <w:rPr>
          <w:lang w:eastAsia="zh-CN"/>
        </w:rPr>
        <w:t>3</w:t>
      </w:r>
      <w:r w:rsidRPr="003167FF">
        <w:t>.14</w:t>
      </w:r>
      <w:r w:rsidRPr="003167FF">
        <w:rPr>
          <w:lang w:eastAsia="zh-CN"/>
        </w:rPr>
        <w:t>.2</w:t>
      </w:r>
      <w:r w:rsidRPr="003167FF">
        <w:tab/>
      </w:r>
      <w:r w:rsidRPr="003167FF">
        <w:rPr>
          <w:lang w:eastAsia="zh-CN"/>
        </w:rPr>
        <w:t>Procedure of Location profiling for location service</w:t>
      </w:r>
      <w:bookmarkEnd w:id="622"/>
    </w:p>
    <w:p w14:paraId="1C0B931C" w14:textId="77777777" w:rsidR="0033653C" w:rsidRPr="003167FF" w:rsidRDefault="0033653C" w:rsidP="0033653C">
      <w:pPr>
        <w:jc w:val="both"/>
      </w:pPr>
      <w:r w:rsidRPr="003167FF">
        <w:t xml:space="preserve">The procedure includes the translation of the vertical request to a </w:t>
      </w:r>
      <w:r w:rsidRPr="003167FF">
        <w:rPr>
          <w:lang w:eastAsia="zh-CN"/>
        </w:rPr>
        <w:t>l</w:t>
      </w:r>
      <w:r w:rsidRPr="003167FF">
        <w:t>ocation profile and the</w:t>
      </w:r>
      <w:r w:rsidRPr="003167FF">
        <w:rPr>
          <w:lang w:eastAsia="zh-CN"/>
        </w:rPr>
        <w:t xml:space="preserve"> </w:t>
      </w:r>
      <w:bookmarkStart w:id="623" w:name="OLE_LINK9"/>
      <w:bookmarkStart w:id="624" w:name="OLE_LINK10"/>
      <w:r w:rsidRPr="003167FF">
        <w:t>deriv</w:t>
      </w:r>
      <w:r w:rsidRPr="003167FF">
        <w:rPr>
          <w:lang w:eastAsia="zh-CN"/>
        </w:rPr>
        <w:t>ation</w:t>
      </w:r>
      <w:bookmarkEnd w:id="623"/>
      <w:bookmarkEnd w:id="624"/>
      <w:r w:rsidRPr="003167FF">
        <w:t xml:space="preserve"> </w:t>
      </w:r>
      <w:r w:rsidRPr="003167FF">
        <w:rPr>
          <w:lang w:eastAsia="zh-CN"/>
        </w:rPr>
        <w:t xml:space="preserve">of </w:t>
      </w:r>
      <w:r w:rsidRPr="003167FF">
        <w:t xml:space="preserve">the requested location </w:t>
      </w:r>
      <w:r w:rsidRPr="003167FF">
        <w:rPr>
          <w:lang w:eastAsia="zh-CN"/>
        </w:rPr>
        <w:t xml:space="preserve">information </w:t>
      </w:r>
      <w:r w:rsidRPr="003167FF">
        <w:t xml:space="preserve">report. </w:t>
      </w:r>
    </w:p>
    <w:p w14:paraId="03175412" w14:textId="77777777" w:rsidR="0033653C" w:rsidRPr="003167FF" w:rsidRDefault="0033653C" w:rsidP="0033653C">
      <w:pPr>
        <w:rPr>
          <w:lang w:eastAsia="zh-CN"/>
        </w:rPr>
      </w:pPr>
      <w:r w:rsidRPr="003167FF">
        <w:rPr>
          <w:lang w:eastAsia="zh-CN"/>
        </w:rPr>
        <w:t xml:space="preserve">Pre-condition: The </w:t>
      </w:r>
      <w:r w:rsidRPr="003167FF">
        <w:rPr>
          <w:noProof/>
          <w:lang w:eastAsia="zh-CN"/>
        </w:rPr>
        <w:t xml:space="preserve">Location Management Server </w:t>
      </w:r>
      <w:r w:rsidRPr="003167FF">
        <w:rPr>
          <w:lang w:eastAsia="zh-CN"/>
        </w:rPr>
        <w:t xml:space="preserve">has </w:t>
      </w:r>
      <w:r w:rsidRPr="003167FF">
        <w:rPr>
          <w:lang w:eastAsia="ko-KR"/>
        </w:rPr>
        <w:t>configure</w:t>
      </w:r>
      <w:r w:rsidRPr="003167FF">
        <w:rPr>
          <w:lang w:eastAsia="zh-CN"/>
        </w:rPr>
        <w:t>d</w:t>
      </w:r>
      <w:r w:rsidRPr="003167FF">
        <w:rPr>
          <w:lang w:eastAsia="ko-KR"/>
        </w:rPr>
        <w:t xml:space="preserve"> a set of</w:t>
      </w:r>
      <w:r w:rsidRPr="003167FF">
        <w:rPr>
          <w:lang w:eastAsia="zh-CN"/>
        </w:rPr>
        <w:t xml:space="preserve"> </w:t>
      </w:r>
      <w:r w:rsidRPr="003167FF">
        <w:rPr>
          <w:lang w:eastAsia="ko-KR"/>
        </w:rPr>
        <w:t>location service profiles</w:t>
      </w:r>
      <w:r w:rsidRPr="003167FF">
        <w:rPr>
          <w:lang w:eastAsia="zh-CN"/>
        </w:rPr>
        <w:t>.</w:t>
      </w:r>
    </w:p>
    <w:p w14:paraId="3100E12D" w14:textId="77777777" w:rsidR="0033653C" w:rsidRPr="003167FF" w:rsidRDefault="0033653C" w:rsidP="0080673D">
      <w:pPr>
        <w:pStyle w:val="TH"/>
        <w:rPr>
          <w:lang w:eastAsia="zh-CN"/>
        </w:rPr>
      </w:pPr>
      <w:r w:rsidRPr="003167FF">
        <w:object w:dxaOrig="11167" w:dyaOrig="9062" w14:anchorId="1790C546">
          <v:shape id="_x0000_i1070" type="#_x0000_t75" style="width:483pt;height:375pt" o:ole="">
            <v:imagedata r:id="rId101" o:title=""/>
          </v:shape>
          <o:OLEObject Type="Embed" ProgID="Visio.Drawing.11" ShapeID="_x0000_i1070" DrawAspect="Content" ObjectID="_1778735941" r:id="rId102"/>
        </w:object>
      </w:r>
    </w:p>
    <w:p w14:paraId="09CB3C64" w14:textId="3C8A0F7A" w:rsidR="0033653C" w:rsidRPr="003167FF" w:rsidRDefault="0033653C" w:rsidP="0033653C">
      <w:pPr>
        <w:pStyle w:val="TF"/>
        <w:rPr>
          <w:lang w:eastAsia="zh-CN"/>
        </w:rPr>
      </w:pPr>
      <w:r w:rsidRPr="003167FF">
        <w:t>Figure 9.3.14</w:t>
      </w:r>
      <w:r w:rsidRPr="003167FF">
        <w:rPr>
          <w:lang w:eastAsia="zh-CN"/>
        </w:rPr>
        <w:t>.2</w:t>
      </w:r>
      <w:r w:rsidRPr="003167FF">
        <w:t>-1: Location profiling for location derivation and exposure</w:t>
      </w:r>
    </w:p>
    <w:p w14:paraId="54D885EB" w14:textId="77777777" w:rsidR="0033653C" w:rsidRPr="003167FF" w:rsidRDefault="0033653C" w:rsidP="0033653C">
      <w:pPr>
        <w:pStyle w:val="B1"/>
        <w:rPr>
          <w:lang w:eastAsia="zh-CN"/>
        </w:rPr>
      </w:pPr>
      <w:r w:rsidRPr="003167FF">
        <w:rPr>
          <w:lang w:eastAsia="zh-CN"/>
        </w:rPr>
        <w:t>1</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 xml:space="preserve">receives a location </w:t>
      </w:r>
      <w:r w:rsidRPr="003167FF">
        <w:rPr>
          <w:lang w:eastAsia="zh-CN"/>
        </w:rPr>
        <w:t>reporting trigger</w:t>
      </w:r>
      <w:r w:rsidRPr="003167FF">
        <w:rPr>
          <w:lang w:eastAsia="ko-KR"/>
        </w:rPr>
        <w:t xml:space="preserve"> from VAL server</w:t>
      </w:r>
      <w:r w:rsidRPr="003167FF">
        <w:rPr>
          <w:lang w:eastAsia="zh-CN"/>
        </w:rPr>
        <w:t xml:space="preserve"> and activates a location reporting procedure as defined in clause 9.3.5.</w:t>
      </w:r>
    </w:p>
    <w:p w14:paraId="11966E0D" w14:textId="77777777" w:rsidR="0033653C" w:rsidRPr="003167FF" w:rsidRDefault="0033653C" w:rsidP="0033653C">
      <w:pPr>
        <w:pStyle w:val="B1"/>
        <w:rPr>
          <w:lang w:eastAsia="ko-KR"/>
        </w:rPr>
      </w:pPr>
      <w:r w:rsidRPr="003167FF">
        <w:rPr>
          <w:lang w:eastAsia="zh-CN"/>
        </w:rPr>
        <w:t>2</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w:t>
      </w:r>
      <w:bookmarkStart w:id="625" w:name="OLE_LINK19"/>
      <w:bookmarkStart w:id="626" w:name="OLE_LINK20"/>
      <w:r w:rsidRPr="003167FF">
        <w:rPr>
          <w:lang w:eastAsia="ko-KR"/>
        </w:rPr>
        <w:t xml:space="preserve">determines a mapping of the </w:t>
      </w:r>
      <w:r w:rsidRPr="003167FF">
        <w:rPr>
          <w:lang w:eastAsia="zh-CN"/>
        </w:rPr>
        <w:t>vertical location services</w:t>
      </w:r>
      <w:r w:rsidRPr="003167FF">
        <w:rPr>
          <w:lang w:eastAsia="ko-KR"/>
        </w:rPr>
        <w:t xml:space="preserve"> to a location service profile based on the location request </w:t>
      </w:r>
      <w:r w:rsidRPr="003167FF">
        <w:rPr>
          <w:lang w:eastAsia="zh-CN"/>
        </w:rPr>
        <w:t>information, the location profiles and</w:t>
      </w:r>
      <w:bookmarkEnd w:id="625"/>
      <w:bookmarkEnd w:id="626"/>
      <w:r w:rsidRPr="003167FF">
        <w:rPr>
          <w:lang w:eastAsia="zh-CN"/>
        </w:rPr>
        <w:t xml:space="preserve"> the location capability of VAL UE which registered to the LM Server before.</w:t>
      </w:r>
    </w:p>
    <w:p w14:paraId="5308AEDB" w14:textId="77777777" w:rsidR="0033653C" w:rsidRPr="003167FF" w:rsidRDefault="0033653C" w:rsidP="0033653C">
      <w:pPr>
        <w:pStyle w:val="B1"/>
        <w:rPr>
          <w:color w:val="FF0000"/>
          <w:lang w:eastAsia="zh-CN"/>
        </w:rPr>
      </w:pPr>
      <w:r w:rsidRPr="003167FF">
        <w:rPr>
          <w:lang w:eastAsia="zh-CN"/>
        </w:rPr>
        <w:t>3</w:t>
      </w:r>
      <w:r w:rsidRPr="003167FF">
        <w:rPr>
          <w:lang w:eastAsia="ko-KR"/>
        </w:rPr>
        <w:t xml:space="preserve">a. The </w:t>
      </w:r>
      <w:r w:rsidRPr="003167FF">
        <w:rPr>
          <w:lang w:eastAsia="zh-CN"/>
        </w:rPr>
        <w:t>LM Server</w:t>
      </w:r>
      <w:r w:rsidRPr="003167FF">
        <w:rPr>
          <w:lang w:eastAsia="ko-KR"/>
        </w:rPr>
        <w:t xml:space="preserve"> requests from the</w:t>
      </w:r>
      <w:r w:rsidRPr="003167FF">
        <w:rPr>
          <w:lang w:eastAsia="zh-CN"/>
        </w:rPr>
        <w:t xml:space="preserve"> LMC</w:t>
      </w:r>
      <w:r w:rsidRPr="003167FF">
        <w:rPr>
          <w:lang w:eastAsia="ko-KR"/>
        </w:rPr>
        <w:t xml:space="preserve"> </w:t>
      </w:r>
      <w:r w:rsidRPr="003167FF">
        <w:rPr>
          <w:lang w:eastAsia="zh-CN"/>
        </w:rPr>
        <w:t xml:space="preserve">the </w:t>
      </w:r>
      <w:r w:rsidRPr="003167FF">
        <w:rPr>
          <w:lang w:eastAsia="ko-KR"/>
        </w:rPr>
        <w:t>location</w:t>
      </w:r>
      <w:r w:rsidRPr="003167FF">
        <w:rPr>
          <w:lang w:eastAsia="zh-CN"/>
        </w:rPr>
        <w:t xml:space="preserve"> information</w:t>
      </w:r>
      <w:r w:rsidRPr="003167FF">
        <w:rPr>
          <w:lang w:eastAsia="ko-KR"/>
        </w:rPr>
        <w:t xml:space="preserve"> of the target VAL UE</w:t>
      </w:r>
      <w:r w:rsidRPr="003167FF">
        <w:rPr>
          <w:lang w:eastAsia="zh-CN"/>
        </w:rPr>
        <w:t xml:space="preserve"> </w:t>
      </w:r>
      <w:r w:rsidRPr="003167FF">
        <w:rPr>
          <w:lang w:eastAsia="ko-KR"/>
        </w:rPr>
        <w:t>optionally</w:t>
      </w:r>
      <w:r w:rsidRPr="003167FF">
        <w:rPr>
          <w:lang w:eastAsia="zh-CN"/>
        </w:rPr>
        <w:t xml:space="preserve"> with </w:t>
      </w:r>
      <w:r w:rsidRPr="003167FF">
        <w:rPr>
          <w:lang w:eastAsia="ko-KR"/>
        </w:rPr>
        <w:t>the</w:t>
      </w:r>
      <w:r w:rsidRPr="003167FF">
        <w:rPr>
          <w:lang w:eastAsia="zh-CN"/>
        </w:rPr>
        <w:t xml:space="preserve"> requested location information (the access type, positioning method) based on the determined location profiles in LM server obtained in step 2. </w:t>
      </w:r>
    </w:p>
    <w:p w14:paraId="0F28E200" w14:textId="77777777" w:rsidR="0033653C" w:rsidRPr="003167FF" w:rsidRDefault="0033653C" w:rsidP="0033653C">
      <w:pPr>
        <w:pStyle w:val="B1"/>
        <w:rPr>
          <w:lang w:eastAsia="ko-KR"/>
        </w:rPr>
      </w:pPr>
      <w:r w:rsidRPr="003167FF">
        <w:rPr>
          <w:lang w:eastAsia="zh-CN"/>
        </w:rPr>
        <w:t>3</w:t>
      </w:r>
      <w:r w:rsidRPr="003167FF">
        <w:rPr>
          <w:lang w:eastAsia="ko-KR"/>
        </w:rPr>
        <w:t xml:space="preserve">b. The </w:t>
      </w:r>
      <w:r w:rsidRPr="003167FF">
        <w:rPr>
          <w:lang w:eastAsia="zh-CN"/>
        </w:rPr>
        <w:t>LM Client respond</w:t>
      </w:r>
      <w:r w:rsidRPr="003167FF">
        <w:rPr>
          <w:lang w:eastAsia="ko-KR"/>
        </w:rPr>
        <w:t xml:space="preserve">s to the </w:t>
      </w:r>
      <w:r w:rsidRPr="003167FF">
        <w:rPr>
          <w:lang w:eastAsia="zh-CN"/>
        </w:rPr>
        <w:t xml:space="preserve">LM Server the </w:t>
      </w:r>
      <w:r w:rsidRPr="003167FF">
        <w:rPr>
          <w:lang w:eastAsia="ko-KR"/>
        </w:rPr>
        <w:t xml:space="preserve">location </w:t>
      </w:r>
      <w:r w:rsidRPr="003167FF">
        <w:rPr>
          <w:lang w:eastAsia="zh-CN"/>
        </w:rPr>
        <w:t>report</w:t>
      </w:r>
      <w:r w:rsidRPr="003167FF">
        <w:rPr>
          <w:lang w:eastAsia="ko-KR"/>
        </w:rPr>
        <w:t xml:space="preserve"> based on the request.</w:t>
      </w:r>
    </w:p>
    <w:p w14:paraId="2E72D6B1" w14:textId="77777777" w:rsidR="0033653C" w:rsidRPr="003167FF" w:rsidRDefault="0033653C" w:rsidP="0033653C">
      <w:pPr>
        <w:pStyle w:val="B1"/>
        <w:rPr>
          <w:lang w:eastAsia="ko-KR"/>
        </w:rPr>
      </w:pPr>
      <w:r w:rsidRPr="003167FF">
        <w:rPr>
          <w:lang w:eastAsia="zh-CN"/>
        </w:rPr>
        <w:t>4</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performs a location</w:t>
      </w:r>
      <w:r w:rsidRPr="003167FF">
        <w:rPr>
          <w:lang w:eastAsia="zh-CN"/>
        </w:rPr>
        <w:t xml:space="preserve"> information</w:t>
      </w:r>
      <w:r w:rsidRPr="003167FF">
        <w:rPr>
          <w:lang w:eastAsia="ko-KR"/>
        </w:rPr>
        <w:t xml:space="preserve"> request to one or more of the following (based on the </w:t>
      </w:r>
      <w:r w:rsidRPr="003167FF">
        <w:rPr>
          <w:lang w:eastAsia="zh-CN"/>
        </w:rPr>
        <w:t>l</w:t>
      </w:r>
      <w:r w:rsidRPr="003167FF">
        <w:rPr>
          <w:lang w:eastAsia="ko-KR"/>
        </w:rPr>
        <w:t>ocation profile):</w:t>
      </w:r>
    </w:p>
    <w:p w14:paraId="06A32317" w14:textId="193CFDE3" w:rsidR="0033653C" w:rsidRPr="003167FF" w:rsidRDefault="0033653C" w:rsidP="0033653C">
      <w:pPr>
        <w:pStyle w:val="B2"/>
        <w:rPr>
          <w:lang w:eastAsia="zh-CN"/>
        </w:rPr>
      </w:pPr>
      <w:r w:rsidRPr="003167FF">
        <w:rPr>
          <w:lang w:eastAsia="ko-KR"/>
        </w:rPr>
        <w:t>-</w:t>
      </w:r>
      <w:r w:rsidRPr="003167FF">
        <w:rPr>
          <w:lang w:eastAsia="ko-KR"/>
        </w:rPr>
        <w:tab/>
        <w:t>to GMLC directly or via NEF (</w:t>
      </w:r>
      <w:r w:rsidRPr="003167FF">
        <w:rPr>
          <w:lang w:eastAsia="zh-CN"/>
        </w:rPr>
        <w:t xml:space="preserve">as defined in </w:t>
      </w:r>
      <w:r w:rsidRPr="003167FF">
        <w:rPr>
          <w:lang w:eastAsia="ko-KR"/>
        </w:rPr>
        <w:t>TS 23.273</w:t>
      </w:r>
      <w:r w:rsidR="006D0515" w:rsidRPr="003167FF">
        <w:rPr>
          <w:lang w:eastAsia="ko-KR"/>
        </w:rPr>
        <w:t> </w:t>
      </w:r>
      <w:r w:rsidRPr="003167FF">
        <w:rPr>
          <w:lang w:eastAsia="zh-CN"/>
        </w:rPr>
        <w:t>[</w:t>
      </w:r>
      <w:r w:rsidR="003402FD" w:rsidRPr="003167FF">
        <w:rPr>
          <w:lang w:eastAsia="zh-CN"/>
        </w:rPr>
        <w:t>50</w:t>
      </w:r>
      <w:r w:rsidRPr="003167FF">
        <w:rPr>
          <w:lang w:eastAsia="zh-CN"/>
        </w:rPr>
        <w:t>]</w:t>
      </w:r>
      <w:r w:rsidRPr="003167FF">
        <w:rPr>
          <w:lang w:eastAsia="ko-KR"/>
        </w:rPr>
        <w:t xml:space="preserve">), acting as AF. </w:t>
      </w:r>
    </w:p>
    <w:p w14:paraId="3B85D437" w14:textId="77777777" w:rsidR="0033653C" w:rsidRPr="003167FF" w:rsidRDefault="0033653C" w:rsidP="0033653C">
      <w:pPr>
        <w:pStyle w:val="B2"/>
        <w:rPr>
          <w:lang w:eastAsia="zh-CN"/>
        </w:rPr>
      </w:pPr>
      <w:r w:rsidRPr="003167FF">
        <w:rPr>
          <w:lang w:eastAsia="ko-KR"/>
        </w:rPr>
        <w:t>-</w:t>
      </w:r>
      <w:r w:rsidRPr="003167FF">
        <w:rPr>
          <w:lang w:eastAsia="ko-KR"/>
        </w:rPr>
        <w:tab/>
        <w:t>to 3</w:t>
      </w:r>
      <w:r w:rsidRPr="003167FF">
        <w:rPr>
          <w:vertAlign w:val="superscript"/>
          <w:lang w:eastAsia="ko-KR"/>
        </w:rPr>
        <w:t>rd</w:t>
      </w:r>
      <w:r w:rsidRPr="003167FF">
        <w:rPr>
          <w:lang w:eastAsia="ko-KR"/>
        </w:rPr>
        <w:t xml:space="preserve"> party location servers</w:t>
      </w:r>
      <w:r w:rsidRPr="003167FF">
        <w:rPr>
          <w:lang w:eastAsia="zh-CN"/>
        </w:rPr>
        <w:t>.</w:t>
      </w:r>
    </w:p>
    <w:p w14:paraId="182B17ED" w14:textId="77777777" w:rsidR="0033653C" w:rsidRPr="003167FF" w:rsidRDefault="0033653C" w:rsidP="0033653C">
      <w:pPr>
        <w:pStyle w:val="B1"/>
        <w:rPr>
          <w:lang w:eastAsia="ko-KR"/>
        </w:rPr>
      </w:pPr>
      <w:r w:rsidRPr="003167FF">
        <w:rPr>
          <w:lang w:eastAsia="zh-CN"/>
        </w:rPr>
        <w:t>5</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calculates the location </w:t>
      </w:r>
      <w:r w:rsidRPr="003167FF">
        <w:rPr>
          <w:lang w:eastAsia="zh-CN"/>
        </w:rPr>
        <w:t>information</w:t>
      </w:r>
      <w:r w:rsidRPr="003167FF">
        <w:rPr>
          <w:lang w:eastAsia="ko-KR"/>
        </w:rPr>
        <w:t xml:space="preserve"> based on combin</w:t>
      </w:r>
      <w:r w:rsidRPr="003167FF">
        <w:rPr>
          <w:lang w:eastAsia="zh-CN"/>
        </w:rPr>
        <w:t>ed</w:t>
      </w:r>
      <w:r w:rsidRPr="003167FF">
        <w:rPr>
          <w:lang w:eastAsia="ko-KR"/>
        </w:rPr>
        <w:t xml:space="preserve"> location reports from step</w:t>
      </w:r>
      <w:r w:rsidRPr="003167FF">
        <w:rPr>
          <w:lang w:eastAsia="zh-CN"/>
        </w:rPr>
        <w:t xml:space="preserve"> 3~4 </w:t>
      </w:r>
      <w:r w:rsidRPr="003167FF">
        <w:rPr>
          <w:lang w:eastAsia="ko-KR"/>
        </w:rPr>
        <w:t>and</w:t>
      </w:r>
      <w:r w:rsidRPr="003167FF">
        <w:rPr>
          <w:lang w:eastAsia="zh-CN"/>
        </w:rPr>
        <w:t xml:space="preserve"> </w:t>
      </w:r>
      <w:r w:rsidRPr="003167FF">
        <w:rPr>
          <w:lang w:eastAsia="ko-KR"/>
        </w:rPr>
        <w:t xml:space="preserve">checks whether the </w:t>
      </w:r>
      <w:r w:rsidRPr="003167FF">
        <w:rPr>
          <w:lang w:eastAsia="zh-CN"/>
        </w:rPr>
        <w:t>location reports</w:t>
      </w:r>
      <w:r w:rsidRPr="003167FF">
        <w:rPr>
          <w:lang w:eastAsia="ko-KR"/>
        </w:rPr>
        <w:t xml:space="preserve"> fulfil the </w:t>
      </w:r>
      <w:r w:rsidRPr="003167FF">
        <w:rPr>
          <w:lang w:eastAsia="zh-CN"/>
        </w:rPr>
        <w:t>l</w:t>
      </w:r>
      <w:r w:rsidRPr="003167FF">
        <w:rPr>
          <w:lang w:eastAsia="ko-KR"/>
        </w:rPr>
        <w:t>ocation profile requirement</w:t>
      </w:r>
      <w:r w:rsidRPr="003167FF">
        <w:rPr>
          <w:lang w:eastAsia="zh-CN"/>
        </w:rPr>
        <w:t>s.</w:t>
      </w:r>
      <w:r w:rsidRPr="003167FF">
        <w:rPr>
          <w:lang w:eastAsia="ko-KR"/>
        </w:rPr>
        <w:t xml:space="preserve"> </w:t>
      </w:r>
    </w:p>
    <w:p w14:paraId="48419FB0" w14:textId="77777777" w:rsidR="0033653C" w:rsidRPr="003167FF" w:rsidRDefault="0033653C" w:rsidP="0033653C">
      <w:pPr>
        <w:pStyle w:val="B1"/>
        <w:rPr>
          <w:lang w:eastAsia="ko-KR"/>
        </w:rPr>
      </w:pPr>
      <w:r w:rsidRPr="003167FF">
        <w:rPr>
          <w:lang w:eastAsia="zh-CN"/>
        </w:rPr>
        <w:t>6</w:t>
      </w:r>
      <w:r w:rsidRPr="003167FF">
        <w:rPr>
          <w:lang w:eastAsia="ko-KR"/>
        </w:rPr>
        <w:t>-</w:t>
      </w:r>
      <w:r w:rsidRPr="003167FF">
        <w:rPr>
          <w:lang w:eastAsia="zh-CN"/>
        </w:rPr>
        <w:t>7</w:t>
      </w:r>
      <w:r w:rsidRPr="003167FF">
        <w:rPr>
          <w:lang w:eastAsia="ko-KR"/>
        </w:rPr>
        <w:t>.</w:t>
      </w:r>
      <w:r w:rsidRPr="003167FF">
        <w:rPr>
          <w:lang w:eastAsia="ko-KR"/>
        </w:rPr>
        <w:tab/>
        <w:t xml:space="preserve">If </w:t>
      </w:r>
      <w:r w:rsidRPr="003167FF">
        <w:rPr>
          <w:lang w:eastAsia="zh-CN"/>
        </w:rPr>
        <w:t>the</w:t>
      </w:r>
      <w:r w:rsidRPr="003167FF">
        <w:rPr>
          <w:lang w:eastAsia="ko-KR"/>
        </w:rPr>
        <w:t xml:space="preserv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not fulfilled, </w:t>
      </w:r>
      <w:r w:rsidRPr="003167FF">
        <w:rPr>
          <w:lang w:eastAsia="zh-CN"/>
        </w:rPr>
        <w:t>the LM Server</w:t>
      </w:r>
      <w:r w:rsidRPr="003167FF">
        <w:rPr>
          <w:lang w:eastAsia="ko-KR"/>
        </w:rPr>
        <w:t xml:space="preserve"> </w:t>
      </w:r>
      <w:bookmarkStart w:id="627" w:name="OLE_LINK23"/>
      <w:bookmarkStart w:id="628" w:name="OLE_LINK24"/>
      <w:r w:rsidRPr="003167FF">
        <w:rPr>
          <w:lang w:eastAsia="zh-CN"/>
        </w:rPr>
        <w:t xml:space="preserve">will repeat the step 3~5 </w:t>
      </w:r>
      <w:r w:rsidRPr="003167FF">
        <w:rPr>
          <w:lang w:eastAsia="ko-KR"/>
        </w:rPr>
        <w:t xml:space="preserve">iteratively </w:t>
      </w:r>
      <w:bookmarkEnd w:id="627"/>
      <w:bookmarkEnd w:id="628"/>
      <w:r w:rsidRPr="003167FF">
        <w:rPr>
          <w:lang w:eastAsia="zh-CN"/>
        </w:rPr>
        <w:t xml:space="preserve">to </w:t>
      </w:r>
      <w:r w:rsidRPr="003167FF">
        <w:rPr>
          <w:lang w:eastAsia="ko-KR"/>
        </w:rPr>
        <w:t>request location information and re-check whether the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met</w:t>
      </w:r>
      <w:r w:rsidRPr="003167FF">
        <w:rPr>
          <w:lang w:eastAsia="zh-CN"/>
        </w:rPr>
        <w:t xml:space="preserve"> or not</w:t>
      </w:r>
      <w:r w:rsidRPr="003167FF">
        <w:rPr>
          <w:lang w:eastAsia="ko-KR"/>
        </w:rPr>
        <w:t xml:space="preserve">. </w:t>
      </w:r>
    </w:p>
    <w:p w14:paraId="33254A18" w14:textId="77777777" w:rsidR="009A3C3E" w:rsidRPr="003167FF" w:rsidRDefault="0033653C" w:rsidP="009A76F1">
      <w:pPr>
        <w:pStyle w:val="B1"/>
        <w:rPr>
          <w:lang w:eastAsia="ko-KR"/>
        </w:rPr>
      </w:pPr>
      <w:r w:rsidRPr="003167FF">
        <w:rPr>
          <w:lang w:eastAsia="zh-CN"/>
        </w:rPr>
        <w:t>8</w:t>
      </w:r>
      <w:r w:rsidRPr="003167FF">
        <w:rPr>
          <w:lang w:eastAsia="ko-KR"/>
        </w:rPr>
        <w:t>.</w:t>
      </w:r>
      <w:r w:rsidRPr="003167FF">
        <w:rPr>
          <w:lang w:eastAsia="ko-KR"/>
        </w:rPr>
        <w:tab/>
      </w:r>
      <w:r w:rsidRPr="003167FF">
        <w:rPr>
          <w:lang w:eastAsia="zh-CN"/>
        </w:rPr>
        <w:t xml:space="preserve">If the </w:t>
      </w:r>
      <w:r w:rsidRPr="003167FF">
        <w:rPr>
          <w:lang w:eastAsia="ko-KR"/>
        </w:rPr>
        <w:t>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fulfilled</w:t>
      </w:r>
      <w:r w:rsidRPr="003167FF">
        <w:rPr>
          <w:lang w:eastAsia="zh-CN"/>
        </w:rPr>
        <w:t>,</w:t>
      </w:r>
      <w:r w:rsidRPr="003167FF">
        <w:rPr>
          <w:lang w:eastAsia="ko-KR"/>
        </w:rPr>
        <w:t xml:space="preserve"> </w:t>
      </w:r>
      <w:r w:rsidRPr="003167FF">
        <w:rPr>
          <w:lang w:eastAsia="zh-CN"/>
        </w:rPr>
        <w:t>t</w:t>
      </w:r>
      <w:r w:rsidRPr="003167FF">
        <w:rPr>
          <w:lang w:eastAsia="ko-KR"/>
        </w:rPr>
        <w:t xml:space="preserve">he </w:t>
      </w:r>
      <w:r w:rsidRPr="003167FF">
        <w:rPr>
          <w:lang w:eastAsia="zh-CN"/>
        </w:rPr>
        <w:t xml:space="preserve">LM Server </w:t>
      </w:r>
      <w:r w:rsidRPr="003167FF">
        <w:rPr>
          <w:lang w:eastAsia="ko-KR"/>
        </w:rPr>
        <w:t>sends t</w:t>
      </w:r>
      <w:r w:rsidRPr="003167FF">
        <w:rPr>
          <w:lang w:eastAsia="zh-CN"/>
        </w:rPr>
        <w:t xml:space="preserve">he </w:t>
      </w:r>
      <w:r w:rsidRPr="003167FF">
        <w:rPr>
          <w:lang w:eastAsia="ko-KR"/>
        </w:rPr>
        <w:t xml:space="preserve">location </w:t>
      </w:r>
      <w:r w:rsidRPr="003167FF">
        <w:rPr>
          <w:lang w:eastAsia="zh-CN"/>
        </w:rPr>
        <w:t xml:space="preserve">information </w:t>
      </w:r>
      <w:r w:rsidRPr="003167FF">
        <w:rPr>
          <w:lang w:eastAsia="ko-KR"/>
        </w:rPr>
        <w:t>report to the VAL server.</w:t>
      </w:r>
    </w:p>
    <w:p w14:paraId="21CCAF41" w14:textId="59372222" w:rsidR="00213BEF" w:rsidRPr="003167FF" w:rsidRDefault="00213BEF" w:rsidP="00213BEF">
      <w:pPr>
        <w:pStyle w:val="Heading3"/>
        <w:rPr>
          <w:lang w:eastAsia="zh-CN"/>
        </w:rPr>
      </w:pPr>
      <w:bookmarkStart w:id="629" w:name="_Toc162885857"/>
      <w:r w:rsidRPr="003167FF">
        <w:rPr>
          <w:lang w:eastAsia="zh-CN"/>
        </w:rPr>
        <w:t>9.3</w:t>
      </w:r>
      <w:r w:rsidRPr="003167FF">
        <w:t>.15</w:t>
      </w:r>
      <w:r w:rsidRPr="003167FF">
        <w:tab/>
      </w:r>
      <w:r w:rsidRPr="003167FF">
        <w:rPr>
          <w:lang w:eastAsia="zh-CN"/>
        </w:rPr>
        <w:t>Location service registration procedure</w:t>
      </w:r>
      <w:bookmarkEnd w:id="629"/>
    </w:p>
    <w:p w14:paraId="446C091C" w14:textId="04B5BB37" w:rsidR="00213BEF" w:rsidRPr="003167FF" w:rsidRDefault="00213BEF" w:rsidP="00213BEF">
      <w:pPr>
        <w:rPr>
          <w:lang w:eastAsia="zh-CN"/>
        </w:rPr>
      </w:pPr>
      <w:r w:rsidRPr="003167FF">
        <w:rPr>
          <w:lang w:eastAsia="zh-CN"/>
        </w:rPr>
        <w:t xml:space="preserve">Before the Location Management Server requesting the location information for the target UE, the Location Management Client may </w:t>
      </w:r>
      <w:bookmarkStart w:id="630" w:name="OLE_LINK34"/>
      <w:bookmarkStart w:id="631" w:name="OLE_LINK35"/>
      <w:r w:rsidRPr="003167FF">
        <w:rPr>
          <w:lang w:eastAsia="zh-CN"/>
        </w:rPr>
        <w:t>register the available location services to the LM Server to report the UE</w:t>
      </w:r>
      <w:r w:rsidR="00204B97" w:rsidRPr="00204B97">
        <w:rPr>
          <w:lang w:eastAsia="zh-CN"/>
        </w:rPr>
        <w:t>'</w:t>
      </w:r>
      <w:r w:rsidRPr="003167FF">
        <w:rPr>
          <w:lang w:eastAsia="zh-CN"/>
        </w:rPr>
        <w:t>s location capabilities.</w:t>
      </w:r>
    </w:p>
    <w:bookmarkEnd w:id="630"/>
    <w:bookmarkEnd w:id="631"/>
    <w:p w14:paraId="7FA64F5C" w14:textId="1546FDF7" w:rsidR="00213BEF" w:rsidRPr="003167FF" w:rsidRDefault="00213BEF" w:rsidP="00213BEF">
      <w:pPr>
        <w:rPr>
          <w:lang w:eastAsia="zh-CN"/>
        </w:rPr>
      </w:pPr>
      <w:r w:rsidRPr="003167FF">
        <w:rPr>
          <w:lang w:eastAsia="zh-CN"/>
        </w:rPr>
        <w:t>Figure 9.3.15-1 illustrates the procedure of client-triggered location service registration.</w:t>
      </w:r>
    </w:p>
    <w:p w14:paraId="2A3F749C" w14:textId="77777777" w:rsidR="00213BEF" w:rsidRPr="003167FF" w:rsidRDefault="00213BEF" w:rsidP="00213BEF">
      <w:pPr>
        <w:pStyle w:val="TH"/>
        <w:jc w:val="left"/>
        <w:rPr>
          <w:lang w:eastAsia="zh-CN"/>
        </w:rPr>
      </w:pPr>
    </w:p>
    <w:p w14:paraId="5F6945A2" w14:textId="77777777" w:rsidR="00213BEF" w:rsidRPr="003167FF" w:rsidRDefault="00213BEF" w:rsidP="00213BEF">
      <w:pPr>
        <w:pStyle w:val="TH"/>
        <w:rPr>
          <w:lang w:eastAsia="zh-CN"/>
        </w:rPr>
      </w:pPr>
      <w:r w:rsidRPr="003167FF">
        <w:object w:dxaOrig="5753" w:dyaOrig="3485" w14:anchorId="59F186C9">
          <v:shape id="_x0000_i1071" type="#_x0000_t75" style="width:4in;height:172.5pt" o:ole="">
            <v:imagedata r:id="rId103" o:title=""/>
          </v:shape>
          <o:OLEObject Type="Embed" ProgID="Visio.Drawing.11" ShapeID="_x0000_i1071" DrawAspect="Content" ObjectID="_1778735942" r:id="rId104"/>
        </w:object>
      </w:r>
    </w:p>
    <w:p w14:paraId="64A14432" w14:textId="44522DF3" w:rsidR="00213BEF" w:rsidRPr="003167FF" w:rsidRDefault="00213BEF" w:rsidP="00213BEF">
      <w:pPr>
        <w:pStyle w:val="TF"/>
        <w:rPr>
          <w:lang w:eastAsia="zh-CN"/>
        </w:rPr>
      </w:pPr>
      <w:r w:rsidRPr="003167FF">
        <w:rPr>
          <w:lang w:eastAsia="zh-CN"/>
        </w:rPr>
        <w:t>Figure 9.3.15-1: Location service registration procedure</w:t>
      </w:r>
    </w:p>
    <w:p w14:paraId="19C22508" w14:textId="77777777" w:rsidR="00213BEF" w:rsidRPr="003167FF" w:rsidRDefault="00213BEF" w:rsidP="00213BEF">
      <w:pPr>
        <w:pStyle w:val="B1"/>
        <w:rPr>
          <w:noProof/>
          <w:lang w:eastAsia="zh-CN"/>
        </w:rPr>
      </w:pPr>
      <w:r w:rsidRPr="003167FF">
        <w:rPr>
          <w:noProof/>
          <w:lang w:eastAsia="zh-CN"/>
        </w:rPr>
        <w:t>1.</w:t>
      </w:r>
      <w:r w:rsidRPr="003167FF">
        <w:rPr>
          <w:noProof/>
          <w:lang w:eastAsia="zh-CN"/>
        </w:rPr>
        <w:tab/>
        <w:t xml:space="preserve">The LM Client of a VAL UE sends location service registration request to the LM Server, with the identifier of the UE (e.g. GPSI) and UE-based location capabilities. </w:t>
      </w:r>
    </w:p>
    <w:p w14:paraId="481368D7" w14:textId="53CB35BE" w:rsidR="00213BEF" w:rsidRPr="003167FF" w:rsidRDefault="00213BEF" w:rsidP="00213BEF">
      <w:pPr>
        <w:pStyle w:val="B1"/>
        <w:rPr>
          <w:noProof/>
          <w:lang w:eastAsia="zh-CN"/>
        </w:rPr>
      </w:pPr>
      <w:r w:rsidRPr="003167FF">
        <w:rPr>
          <w:noProof/>
          <w:lang w:eastAsia="zh-CN"/>
        </w:rPr>
        <w:t>2.</w:t>
      </w:r>
      <w:r w:rsidRPr="003167FF">
        <w:rPr>
          <w:noProof/>
          <w:lang w:eastAsia="zh-CN"/>
        </w:rPr>
        <w:tab/>
        <w:t>The LM Server checks authorization for the VAL UE's registration request.</w:t>
      </w:r>
    </w:p>
    <w:p w14:paraId="2BA9DE24" w14:textId="77777777" w:rsidR="00213BEF" w:rsidRPr="003167FF" w:rsidRDefault="00213BEF" w:rsidP="00213BEF">
      <w:pPr>
        <w:pStyle w:val="B1"/>
        <w:rPr>
          <w:noProof/>
          <w:lang w:eastAsia="zh-CN"/>
        </w:rPr>
      </w:pPr>
      <w:r w:rsidRPr="003167FF">
        <w:rPr>
          <w:noProof/>
          <w:lang w:eastAsia="zh-CN"/>
        </w:rPr>
        <w:t>3.</w:t>
      </w:r>
      <w:r w:rsidRPr="003167FF">
        <w:rPr>
          <w:noProof/>
          <w:lang w:eastAsia="zh-CN"/>
        </w:rPr>
        <w:tab/>
        <w:t>After successful authorization, LM Server sends location service registration response to the LM Client and stores the UE identifier information and location capabilities.</w:t>
      </w:r>
    </w:p>
    <w:p w14:paraId="75B4BD74" w14:textId="23634C27" w:rsidR="003167FF" w:rsidRPr="003167FF" w:rsidRDefault="003167FF" w:rsidP="004D2268">
      <w:pPr>
        <w:pStyle w:val="Heading3"/>
      </w:pPr>
      <w:bookmarkStart w:id="632" w:name="_Toc162885858"/>
      <w:r w:rsidRPr="003167FF">
        <w:t>9.3.16</w:t>
      </w:r>
      <w:r w:rsidRPr="003167FF">
        <w:tab/>
        <w:t xml:space="preserve">Location </w:t>
      </w:r>
      <w:r w:rsidRPr="003167FF">
        <w:rPr>
          <w:lang w:eastAsia="zh-CN"/>
        </w:rPr>
        <w:t xml:space="preserve">information </w:t>
      </w:r>
      <w:r w:rsidRPr="003167FF">
        <w:t>unsubscribe procedure</w:t>
      </w:r>
      <w:bookmarkEnd w:id="632"/>
    </w:p>
    <w:p w14:paraId="31D512D6" w14:textId="4ADBDBF6" w:rsidR="003167FF" w:rsidRPr="003167FF" w:rsidRDefault="003167FF" w:rsidP="003167FF">
      <w:pPr>
        <w:rPr>
          <w:rFonts w:eastAsia="SimSun"/>
          <w:lang w:eastAsia="zh-CN"/>
        </w:rPr>
      </w:pPr>
      <w:r w:rsidRPr="003167FF">
        <w:rPr>
          <w:lang w:eastAsia="zh-CN"/>
        </w:rPr>
        <w:t xml:space="preserve">Figure </w:t>
      </w:r>
      <w:r w:rsidRPr="003167FF">
        <w:t>9.3.16</w:t>
      </w:r>
      <w:r w:rsidRPr="003167FF">
        <w:rPr>
          <w:lang w:eastAsia="zh-CN"/>
        </w:rPr>
        <w:t xml:space="preserve">-1 </w:t>
      </w:r>
      <w:r w:rsidRPr="003167FF">
        <w:t xml:space="preserve">illustrates the high level procedure of location </w:t>
      </w:r>
      <w:r w:rsidRPr="003167FF">
        <w:rPr>
          <w:rFonts w:eastAsia="SimSun"/>
          <w:lang w:eastAsia="zh-CN"/>
        </w:rPr>
        <w:t>information</w:t>
      </w:r>
      <w:r w:rsidRPr="003167FF">
        <w:rPr>
          <w:lang w:eastAsia="zh-CN"/>
        </w:rPr>
        <w:t xml:space="preserve"> </w:t>
      </w:r>
      <w:r w:rsidRPr="003167FF">
        <w:t xml:space="preserve">unsubscribe request. </w:t>
      </w:r>
      <w:r w:rsidRPr="003167FF">
        <w:rPr>
          <w:lang w:eastAsia="zh-CN"/>
        </w:rPr>
        <w:t xml:space="preserve">The same procedure can be applied for </w:t>
      </w:r>
      <w:r w:rsidRPr="003167FF">
        <w:rPr>
          <w:rFonts w:eastAsia="SimSun"/>
          <w:lang w:eastAsia="zh-CN"/>
        </w:rPr>
        <w:t xml:space="preserve">the </w:t>
      </w:r>
      <w:r w:rsidRPr="003167FF">
        <w:rPr>
          <w:lang w:eastAsia="zh-CN"/>
        </w:rPr>
        <w:t xml:space="preserve">location management client and other entities that would like to </w:t>
      </w:r>
      <w:r w:rsidRPr="003167FF">
        <w:rPr>
          <w:rFonts w:eastAsia="SimSun"/>
          <w:lang w:eastAsia="zh-CN"/>
        </w:rPr>
        <w:t>un</w:t>
      </w:r>
      <w:r w:rsidRPr="003167FF">
        <w:rPr>
          <w:lang w:eastAsia="zh-CN"/>
        </w:rPr>
        <w:t xml:space="preserve">subscribe to </w:t>
      </w:r>
      <w:r w:rsidRPr="003167FF">
        <w:rPr>
          <w:rFonts w:eastAsia="SimSun"/>
          <w:lang w:eastAsia="zh-CN"/>
        </w:rPr>
        <w:t xml:space="preserve">the </w:t>
      </w:r>
      <w:r w:rsidRPr="003167FF">
        <w:rPr>
          <w:lang w:eastAsia="zh-CN"/>
        </w:rPr>
        <w:t>VAL UE</w:t>
      </w:r>
      <w:r w:rsidR="00204B97" w:rsidRPr="00204B97">
        <w:rPr>
          <w:lang w:eastAsia="zh-CN"/>
        </w:rPr>
        <w:t>'</w:t>
      </w:r>
      <w:r w:rsidRPr="003167FF">
        <w:rPr>
          <w:rFonts w:eastAsia="SimSun"/>
          <w:lang w:eastAsia="zh-CN"/>
        </w:rPr>
        <w:t>s</w:t>
      </w:r>
      <w:r w:rsidRPr="003167FF">
        <w:rPr>
          <w:lang w:eastAsia="zh-CN"/>
        </w:rPr>
        <w:t xml:space="preserve"> location information.</w:t>
      </w:r>
    </w:p>
    <w:p w14:paraId="564073C8" w14:textId="77777777" w:rsidR="003167FF" w:rsidRPr="003167FF" w:rsidRDefault="003167FF" w:rsidP="003167FF">
      <w:pPr>
        <w:pStyle w:val="TH"/>
        <w:rPr>
          <w:rFonts w:eastAsia="SimSun"/>
          <w:lang w:eastAsia="zh-CN"/>
        </w:rPr>
      </w:pPr>
      <w:r w:rsidRPr="003167FF">
        <w:rPr>
          <w:rFonts w:ascii="Times New Roman" w:hAnsi="Times New Roman"/>
        </w:rPr>
        <w:object w:dxaOrig="5754" w:dyaOrig="3486" w14:anchorId="5375AF61">
          <v:shape id="_x0000_i1072" type="#_x0000_t75" style="width:4in;height:174.75pt" o:ole="">
            <v:imagedata r:id="rId105" o:title=""/>
          </v:shape>
          <o:OLEObject Type="Embed" ProgID="Visio.Drawing.11" ShapeID="_x0000_i1072" DrawAspect="Content" ObjectID="_1778735943" r:id="rId106"/>
        </w:object>
      </w:r>
    </w:p>
    <w:p w14:paraId="01A6A9E9" w14:textId="6AA3F571" w:rsidR="003167FF" w:rsidRPr="003167FF" w:rsidRDefault="003167FF" w:rsidP="003167FF">
      <w:pPr>
        <w:pStyle w:val="TF"/>
        <w:rPr>
          <w:lang w:eastAsia="zh-CN"/>
        </w:rPr>
      </w:pPr>
      <w:r w:rsidRPr="003167FF">
        <w:rPr>
          <w:lang w:eastAsia="zh-CN"/>
        </w:rPr>
        <w:t xml:space="preserve">Figure </w:t>
      </w:r>
      <w:r w:rsidRPr="003167FF">
        <w:t>9.3.</w:t>
      </w:r>
      <w:r w:rsidRPr="003167FF">
        <w:rPr>
          <w:rFonts w:eastAsia="SimSun"/>
          <w:lang w:eastAsia="zh-CN"/>
        </w:rPr>
        <w:t>16</w:t>
      </w:r>
      <w:r w:rsidRPr="003167FF">
        <w:rPr>
          <w:lang w:eastAsia="zh-CN"/>
        </w:rPr>
        <w:t xml:space="preserve">-1: Location </w:t>
      </w:r>
      <w:r w:rsidRPr="003167FF">
        <w:rPr>
          <w:rFonts w:eastAsia="SimSun"/>
          <w:lang w:eastAsia="zh-CN"/>
        </w:rPr>
        <w:t xml:space="preserve">information </w:t>
      </w:r>
      <w:r w:rsidRPr="003167FF">
        <w:rPr>
          <w:lang w:eastAsia="zh-CN"/>
        </w:rPr>
        <w:t>unsubscribe procedure</w:t>
      </w:r>
    </w:p>
    <w:p w14:paraId="71D0F27C" w14:textId="270475E0" w:rsidR="003167FF" w:rsidRPr="003167FF" w:rsidRDefault="003167FF" w:rsidP="003167FF">
      <w:pPr>
        <w:pStyle w:val="B1"/>
        <w:rPr>
          <w:lang w:eastAsia="zh-CN"/>
        </w:rPr>
      </w:pPr>
      <w:r w:rsidRPr="003167FF">
        <w:rPr>
          <w:lang w:eastAsia="zh-CN"/>
        </w:rPr>
        <w:t>1</w:t>
      </w:r>
      <w:r w:rsidRPr="003167FF">
        <w:t>.</w:t>
      </w:r>
      <w:r w:rsidRPr="003167FF">
        <w:tab/>
        <w:t xml:space="preserve">The VAL server sends location </w:t>
      </w:r>
      <w:r w:rsidRPr="003167FF">
        <w:rPr>
          <w:rFonts w:eastAsia="SimSun"/>
          <w:lang w:eastAsia="zh-CN"/>
        </w:rPr>
        <w:t xml:space="preserve">information </w:t>
      </w:r>
      <w:r w:rsidRPr="003167FF">
        <w:rPr>
          <w:lang w:eastAsia="zh-CN"/>
        </w:rPr>
        <w:t>un</w:t>
      </w:r>
      <w:r w:rsidRPr="003167FF">
        <w:t xml:space="preserve">subscribe request to the location management server to </w:t>
      </w:r>
      <w:bookmarkStart w:id="633" w:name="OLE_LINK3"/>
      <w:bookmarkStart w:id="634" w:name="OLE_LINK4"/>
      <w:r w:rsidRPr="003167FF">
        <w:t>unsubscribe</w:t>
      </w:r>
      <w:bookmarkEnd w:id="633"/>
      <w:bookmarkEnd w:id="634"/>
      <w:r w:rsidRPr="003167FF">
        <w:t xml:space="preserve"> the subscription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r w:rsidRPr="003167FF">
        <w:t xml:space="preserve">. </w:t>
      </w:r>
    </w:p>
    <w:p w14:paraId="77F36AA4" w14:textId="77777777" w:rsidR="003167FF" w:rsidRPr="003167FF" w:rsidRDefault="003167FF" w:rsidP="003167FF">
      <w:pPr>
        <w:pStyle w:val="B1"/>
      </w:pPr>
      <w:r w:rsidRPr="003167FF">
        <w:rPr>
          <w:lang w:eastAsia="zh-CN"/>
        </w:rPr>
        <w:t>2</w:t>
      </w:r>
      <w:r w:rsidRPr="003167FF">
        <w:t>.</w:t>
      </w:r>
      <w:r w:rsidRPr="003167FF">
        <w:tab/>
      </w:r>
      <w:r w:rsidRPr="003167FF">
        <w:rPr>
          <w:lang w:eastAsia="zh-CN"/>
        </w:rPr>
        <w:t xml:space="preserve">The location management server replies with location </w:t>
      </w:r>
      <w:r w:rsidRPr="003167FF">
        <w:rPr>
          <w:rFonts w:eastAsia="SimSun"/>
          <w:lang w:eastAsia="zh-CN"/>
        </w:rPr>
        <w:t xml:space="preserve">information </w:t>
      </w:r>
      <w:r w:rsidRPr="003167FF">
        <w:rPr>
          <w:lang w:eastAsia="zh-CN"/>
        </w:rPr>
        <w:t>un</w:t>
      </w:r>
      <w:r w:rsidRPr="003167FF">
        <w:t xml:space="preserve">subscribe </w:t>
      </w:r>
      <w:r w:rsidRPr="003167FF">
        <w:rPr>
          <w:lang w:eastAsia="zh-CN"/>
        </w:rPr>
        <w:t xml:space="preserve">response indicating the </w:t>
      </w:r>
      <w:r w:rsidRPr="003167FF">
        <w:rPr>
          <w:rFonts w:eastAsia="SimSun"/>
          <w:lang w:eastAsia="zh-CN"/>
        </w:rPr>
        <w:t>unsubscribe</w:t>
      </w:r>
      <w:r w:rsidRPr="003167FF">
        <w:rPr>
          <w:lang w:eastAsia="zh-CN"/>
        </w:rPr>
        <w:t xml:space="preserve"> status.</w:t>
      </w:r>
    </w:p>
    <w:p w14:paraId="482F49A1" w14:textId="34910222" w:rsidR="003167FF" w:rsidRPr="003167FF" w:rsidRDefault="003167FF" w:rsidP="004D2268">
      <w:pPr>
        <w:pStyle w:val="Heading3"/>
      </w:pPr>
      <w:bookmarkStart w:id="635" w:name="_Toc162885859"/>
      <w:r w:rsidRPr="003167FF">
        <w:t>9.3.</w:t>
      </w:r>
      <w:r w:rsidRPr="003167FF">
        <w:rPr>
          <w:lang w:eastAsia="zh-CN"/>
        </w:rPr>
        <w:t>17</w:t>
      </w:r>
      <w:r w:rsidRPr="003167FF">
        <w:tab/>
      </w:r>
      <w:r w:rsidRPr="003167FF">
        <w:rPr>
          <w:lang w:eastAsia="zh-CN"/>
        </w:rPr>
        <w:t xml:space="preserve">Monitor location </w:t>
      </w:r>
      <w:r w:rsidRPr="003167FF">
        <w:t>unsubscribe procedure</w:t>
      </w:r>
      <w:bookmarkEnd w:id="635"/>
    </w:p>
    <w:p w14:paraId="592890A2" w14:textId="42D87C48" w:rsidR="003167FF" w:rsidRPr="003167FF" w:rsidRDefault="003167FF" w:rsidP="003167FF">
      <w:pPr>
        <w:rPr>
          <w:lang w:eastAsia="zh-CN"/>
        </w:rPr>
      </w:pPr>
      <w:r w:rsidRPr="003167FF">
        <w:rPr>
          <w:lang w:eastAsia="zh-CN"/>
        </w:rPr>
        <w:t xml:space="preserve">Figure </w:t>
      </w:r>
      <w:r w:rsidRPr="003167FF">
        <w:t>9.3.17</w:t>
      </w:r>
      <w:r w:rsidRPr="003167FF">
        <w:rPr>
          <w:lang w:eastAsia="zh-CN"/>
        </w:rPr>
        <w:t xml:space="preserve">-1 </w:t>
      </w:r>
      <w:r w:rsidRPr="003167FF">
        <w:t>illustrates the high level procedure of location</w:t>
      </w:r>
      <w:r w:rsidRPr="003167FF">
        <w:rPr>
          <w:rFonts w:eastAsia="SimSun"/>
          <w:lang w:eastAsia="zh-CN"/>
        </w:rPr>
        <w:t xml:space="preserve"> </w:t>
      </w:r>
      <w:r w:rsidRPr="003167FF">
        <w:rPr>
          <w:lang w:eastAsia="zh-CN"/>
        </w:rPr>
        <w:t xml:space="preserve">monitoring </w:t>
      </w:r>
      <w:r w:rsidRPr="003167FF">
        <w:t>unsubscribe request. The same procedure can be applied for other</w:t>
      </w:r>
      <w:r w:rsidRPr="003167FF">
        <w:rPr>
          <w:lang w:eastAsia="zh-CN"/>
        </w:rPr>
        <w:t xml:space="preserve"> entities</w:t>
      </w:r>
      <w:r w:rsidRPr="003167FF">
        <w:t xml:space="preserve"> that would like to </w:t>
      </w:r>
      <w:r w:rsidRPr="003167FF">
        <w:rPr>
          <w:rFonts w:eastAsia="SimSun"/>
          <w:lang w:eastAsia="zh-CN"/>
        </w:rPr>
        <w:t xml:space="preserve">unsubscribe the subscription to </w:t>
      </w:r>
      <w:r w:rsidRPr="003167FF">
        <w:t xml:space="preserve">monitor the VAL UE's location in a given area of interest. </w:t>
      </w:r>
    </w:p>
    <w:p w14:paraId="04418D51" w14:textId="77777777" w:rsidR="003167FF" w:rsidRPr="003167FF" w:rsidRDefault="003167FF" w:rsidP="003167FF">
      <w:pPr>
        <w:pStyle w:val="TH"/>
        <w:rPr>
          <w:lang w:eastAsia="zh-CN"/>
        </w:rPr>
      </w:pPr>
      <w:r w:rsidRPr="003167FF">
        <w:rPr>
          <w:rFonts w:ascii="Times New Roman" w:hAnsi="Times New Roman"/>
        </w:rPr>
        <w:object w:dxaOrig="5754" w:dyaOrig="3486" w14:anchorId="64D5FD45">
          <v:shape id="_x0000_i1073" type="#_x0000_t75" style="width:4in;height:174.75pt" o:ole="">
            <v:imagedata r:id="rId107" o:title=""/>
          </v:shape>
          <o:OLEObject Type="Embed" ProgID="Visio.Drawing.11" ShapeID="_x0000_i1073" DrawAspect="Content" ObjectID="_1778735944" r:id="rId108"/>
        </w:object>
      </w:r>
    </w:p>
    <w:p w14:paraId="61D71692" w14:textId="28B9483E" w:rsidR="003167FF" w:rsidRPr="003167FF" w:rsidRDefault="003167FF" w:rsidP="003167FF">
      <w:pPr>
        <w:pStyle w:val="TF"/>
        <w:rPr>
          <w:lang w:eastAsia="zh-CN"/>
        </w:rPr>
      </w:pPr>
      <w:r w:rsidRPr="003167FF">
        <w:rPr>
          <w:lang w:eastAsia="zh-CN"/>
        </w:rPr>
        <w:t xml:space="preserve">Figure </w:t>
      </w:r>
      <w:r w:rsidRPr="003167FF">
        <w:t>9.3.17</w:t>
      </w:r>
      <w:r w:rsidRPr="003167FF">
        <w:rPr>
          <w:lang w:eastAsia="zh-CN"/>
        </w:rPr>
        <w:t xml:space="preserve">-1: </w:t>
      </w:r>
      <w:r w:rsidRPr="003167FF">
        <w:rPr>
          <w:rFonts w:eastAsia="SimSun"/>
          <w:lang w:eastAsia="zh-CN"/>
        </w:rPr>
        <w:t>Monitor l</w:t>
      </w:r>
      <w:r w:rsidRPr="003167FF">
        <w:rPr>
          <w:lang w:eastAsia="zh-CN"/>
        </w:rPr>
        <w:t>ocation unsubscribe</w:t>
      </w:r>
      <w:r w:rsidRPr="003167FF">
        <w:rPr>
          <w:rFonts w:eastAsia="SimSun"/>
          <w:lang w:eastAsia="zh-CN"/>
        </w:rPr>
        <w:t xml:space="preserve"> </w:t>
      </w:r>
      <w:r w:rsidRPr="003167FF">
        <w:rPr>
          <w:lang w:eastAsia="zh-CN"/>
        </w:rPr>
        <w:t>procedure</w:t>
      </w:r>
    </w:p>
    <w:p w14:paraId="1389B715" w14:textId="77777777" w:rsidR="003167FF" w:rsidRPr="003167FF" w:rsidRDefault="003167FF" w:rsidP="003167FF">
      <w:pPr>
        <w:pStyle w:val="B1"/>
        <w:rPr>
          <w:lang w:eastAsia="zh-CN"/>
        </w:rPr>
      </w:pPr>
      <w:r w:rsidRPr="003167FF">
        <w:rPr>
          <w:lang w:eastAsia="zh-CN"/>
        </w:rPr>
        <w:t>1</w:t>
      </w:r>
      <w:r w:rsidRPr="003167FF">
        <w:t>.</w:t>
      </w:r>
      <w:r w:rsidRPr="003167FF">
        <w:tab/>
        <w:t xml:space="preserve">The VAL server sends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nsubscribe</w:t>
      </w:r>
      <w:r w:rsidRPr="003167FF">
        <w:t xml:space="preserve"> request to the location management server to unsubscribe </w:t>
      </w:r>
      <w:r w:rsidRPr="003167FF">
        <w:rPr>
          <w:rFonts w:eastAsia="SimSun"/>
          <w:lang w:eastAsia="zh-CN"/>
        </w:rPr>
        <w:t xml:space="preserve">the subscription to </w:t>
      </w:r>
      <w:r w:rsidRPr="003167FF">
        <w:t xml:space="preserve">monitor the VAL UE's location in a given area of interest. </w:t>
      </w:r>
    </w:p>
    <w:p w14:paraId="2B6DA32F" w14:textId="17B5A7DA" w:rsidR="003167FF" w:rsidRPr="00626E7C" w:rsidRDefault="003167FF" w:rsidP="00626E7C">
      <w:pPr>
        <w:pStyle w:val="B1"/>
        <w:rPr>
          <w:rFonts w:eastAsia="SimSun"/>
        </w:rPr>
      </w:pPr>
      <w:r w:rsidRPr="003167FF">
        <w:rPr>
          <w:lang w:eastAsia="zh-CN"/>
        </w:rPr>
        <w:t>2</w:t>
      </w:r>
      <w:r w:rsidRPr="003167FF">
        <w:t>.</w:t>
      </w:r>
      <w:r w:rsidRPr="003167FF">
        <w:tab/>
      </w:r>
      <w:r w:rsidRPr="003167FF">
        <w:rPr>
          <w:lang w:eastAsia="zh-CN"/>
        </w:rPr>
        <w:t xml:space="preserve">The location management server replies with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 xml:space="preserve">nsubscribe response indicating the </w:t>
      </w:r>
      <w:r w:rsidRPr="003167FF">
        <w:rPr>
          <w:rFonts w:eastAsia="SimSun"/>
          <w:lang w:eastAsia="zh-CN"/>
        </w:rPr>
        <w:t xml:space="preserve">unsubscribe </w:t>
      </w:r>
      <w:r w:rsidRPr="003167FF">
        <w:rPr>
          <w:lang w:eastAsia="zh-CN"/>
        </w:rPr>
        <w:t>status.</w:t>
      </w:r>
    </w:p>
    <w:p w14:paraId="4F61EAA4" w14:textId="2CD501A5" w:rsidR="00197097" w:rsidRDefault="00197097" w:rsidP="00197097">
      <w:pPr>
        <w:pStyle w:val="Heading3"/>
        <w:rPr>
          <w:lang w:eastAsia="zh-CN"/>
        </w:rPr>
      </w:pPr>
      <w:bookmarkStart w:id="636" w:name="_Toc162885860"/>
      <w:r w:rsidRPr="00F2731B">
        <w:rPr>
          <w:lang w:eastAsia="zh-CN"/>
        </w:rPr>
        <w:t>9.3</w:t>
      </w:r>
      <w:r>
        <w:t>.</w:t>
      </w:r>
      <w:r>
        <w:rPr>
          <w:lang w:eastAsia="zh-CN"/>
        </w:rPr>
        <w:t>18</w:t>
      </w:r>
      <w:r w:rsidRPr="00F2731B">
        <w:tab/>
      </w:r>
      <w:r w:rsidRPr="00684733">
        <w:rPr>
          <w:rFonts w:hint="eastAsia"/>
          <w:lang w:eastAsia="zh-CN"/>
        </w:rPr>
        <w:t xml:space="preserve">Location service </w:t>
      </w:r>
      <w:r>
        <w:rPr>
          <w:lang w:eastAsia="zh-CN"/>
        </w:rPr>
        <w:t>registration</w:t>
      </w:r>
      <w:r>
        <w:rPr>
          <w:rFonts w:hint="eastAsia"/>
          <w:lang w:eastAsia="zh-CN"/>
        </w:rPr>
        <w:t xml:space="preserve"> update procedure</w:t>
      </w:r>
      <w:bookmarkEnd w:id="636"/>
    </w:p>
    <w:p w14:paraId="7A737C4D" w14:textId="6A933F11" w:rsidR="00197097" w:rsidRPr="0065464F" w:rsidRDefault="00197097" w:rsidP="00197097">
      <w:pPr>
        <w:rPr>
          <w:lang w:val="nl-NL" w:eastAsia="zh-CN"/>
        </w:rPr>
      </w:pPr>
      <w:r w:rsidRPr="00F2731B">
        <w:rPr>
          <w:rFonts w:hint="eastAsia"/>
          <w:lang w:val="nl-NL" w:eastAsia="zh-CN"/>
        </w:rPr>
        <w:t xml:space="preserve">Figure </w:t>
      </w:r>
      <w:r>
        <w:rPr>
          <w:lang w:val="nl-NL" w:eastAsia="zh-CN"/>
        </w:rPr>
        <w:t>9.3.18</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 xml:space="preserve">location service </w:t>
      </w:r>
      <w:r>
        <w:rPr>
          <w:lang w:eastAsia="zh-CN"/>
        </w:rPr>
        <w:t>registration</w:t>
      </w:r>
      <w:r>
        <w:rPr>
          <w:rFonts w:hint="eastAsia"/>
          <w:lang w:val="nl-NL" w:eastAsia="zh-CN"/>
        </w:rPr>
        <w:t xml:space="preserve">  update</w:t>
      </w:r>
      <w:r w:rsidRPr="00F2731B">
        <w:rPr>
          <w:rFonts w:hint="eastAsia"/>
          <w:lang w:val="nl-NL" w:eastAsia="zh-CN"/>
        </w:rPr>
        <w:t>.</w:t>
      </w:r>
      <w:r>
        <w:rPr>
          <w:rFonts w:hint="eastAsia"/>
          <w:lang w:val="nl-NL" w:eastAsia="zh-CN"/>
        </w:rPr>
        <w:t xml:space="preserve"> </w:t>
      </w:r>
      <w:r>
        <w:rPr>
          <w:rFonts w:hint="eastAsia"/>
          <w:lang w:eastAsia="zh-CN"/>
        </w:rPr>
        <w:t>The Location Management Client may update</w:t>
      </w:r>
      <w:r>
        <w:rPr>
          <w:lang w:eastAsia="zh-CN"/>
        </w:rPr>
        <w:t xml:space="preserve"> </w:t>
      </w:r>
      <w:r>
        <w:rPr>
          <w:rFonts w:hint="eastAsia"/>
          <w:lang w:eastAsia="zh-CN"/>
        </w:rPr>
        <w:t>its supported location capabilities (e.g.</w:t>
      </w:r>
      <w:r>
        <w:rPr>
          <w:lang w:eastAsia="zh-CN"/>
        </w:rPr>
        <w:t xml:space="preserve"> </w:t>
      </w:r>
      <w:r>
        <w:rPr>
          <w:rFonts w:hint="eastAsia"/>
          <w:lang w:eastAsia="zh-CN"/>
        </w:rPr>
        <w:t>location access type, position methods) which has registered to</w:t>
      </w:r>
      <w:r>
        <w:rPr>
          <w:lang w:eastAsia="zh-CN"/>
        </w:rPr>
        <w:t xml:space="preserve"> the</w:t>
      </w:r>
      <w:r>
        <w:rPr>
          <w:rFonts w:hint="eastAsia"/>
          <w:lang w:eastAsia="zh-CN"/>
        </w:rPr>
        <w:t xml:space="preserve"> Location Management Server before</w:t>
      </w:r>
      <w:r>
        <w:rPr>
          <w:lang w:eastAsia="zh-CN"/>
        </w:rPr>
        <w:t>.</w:t>
      </w:r>
    </w:p>
    <w:p w14:paraId="3B74974D" w14:textId="77777777" w:rsidR="00197097" w:rsidRDefault="00197097" w:rsidP="00197097">
      <w:pPr>
        <w:rPr>
          <w:lang w:val="nl-NL" w:eastAsia="zh-CN"/>
        </w:rPr>
      </w:pPr>
      <w:r>
        <w:rPr>
          <w:rFonts w:hint="eastAsia"/>
          <w:lang w:val="nl-NL" w:eastAsia="zh-CN"/>
        </w:rPr>
        <w:t>Pre-condition:</w:t>
      </w:r>
    </w:p>
    <w:p w14:paraId="02DD2C3C" w14:textId="77777777" w:rsidR="00197097" w:rsidRDefault="00197097" w:rsidP="00197097">
      <w:pPr>
        <w:rPr>
          <w:lang w:val="nl-NL" w:eastAsia="zh-CN"/>
        </w:rPr>
      </w:pPr>
      <w:r>
        <w:rPr>
          <w:lang w:val="nl-NL" w:eastAsia="zh-CN"/>
        </w:rPr>
        <w:t>T</w:t>
      </w:r>
      <w:r>
        <w:rPr>
          <w:rFonts w:hint="eastAsia"/>
          <w:lang w:val="nl-NL" w:eastAsia="zh-CN"/>
        </w:rPr>
        <w:t xml:space="preserve">he </w:t>
      </w:r>
      <w:r>
        <w:rPr>
          <w:rFonts w:hint="eastAsia"/>
          <w:lang w:eastAsia="zh-CN"/>
        </w:rPr>
        <w:t>Location Management Client has registered to the Location Management Server.</w:t>
      </w:r>
    </w:p>
    <w:p w14:paraId="79F6A34E" w14:textId="77777777" w:rsidR="00197097" w:rsidRPr="00722D59" w:rsidRDefault="00197097" w:rsidP="00197097">
      <w:pPr>
        <w:pStyle w:val="TH"/>
        <w:jc w:val="left"/>
        <w:rPr>
          <w:lang w:val="nl-NL" w:eastAsia="zh-CN"/>
        </w:rPr>
      </w:pPr>
    </w:p>
    <w:p w14:paraId="05E3D94F" w14:textId="77777777" w:rsidR="00197097" w:rsidRDefault="00197097" w:rsidP="00197097">
      <w:pPr>
        <w:pStyle w:val="TH"/>
        <w:rPr>
          <w:lang w:eastAsia="zh-CN"/>
        </w:rPr>
      </w:pPr>
      <w:r>
        <w:object w:dxaOrig="5754" w:dyaOrig="3486" w14:anchorId="59208382">
          <v:shape id="_x0000_i1074" type="#_x0000_t75" style="width:4in;height:173.25pt" o:ole="">
            <v:imagedata r:id="rId109" o:title=""/>
          </v:shape>
          <o:OLEObject Type="Embed" ProgID="Visio.Drawing.11" ShapeID="_x0000_i1074" DrawAspect="Content" ObjectID="_1778735945" r:id="rId110"/>
        </w:object>
      </w:r>
    </w:p>
    <w:p w14:paraId="11145A62" w14:textId="45D7514D" w:rsidR="00197097" w:rsidRDefault="00197097" w:rsidP="00197097">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18</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lang w:eastAsia="zh-CN"/>
        </w:rPr>
        <w:t>registration</w:t>
      </w:r>
      <w:r>
        <w:rPr>
          <w:rFonts w:hint="eastAsia"/>
          <w:lang w:eastAsia="zh-CN"/>
        </w:rPr>
        <w:t xml:space="preserve"> update</w:t>
      </w:r>
      <w:r>
        <w:rPr>
          <w:lang w:eastAsia="zh-CN"/>
        </w:rPr>
        <w:t xml:space="preserve"> procedure</w:t>
      </w:r>
    </w:p>
    <w:p w14:paraId="54DC1B4C" w14:textId="77777777" w:rsidR="00197097" w:rsidRDefault="00197097" w:rsidP="00197097">
      <w:pPr>
        <w:pStyle w:val="B1"/>
        <w:rPr>
          <w:noProof/>
          <w:lang w:eastAsia="zh-CN"/>
        </w:rPr>
      </w:pPr>
      <w:r>
        <w:rPr>
          <w:noProof/>
          <w:lang w:eastAsia="zh-CN"/>
        </w:rPr>
        <w:t>1.</w:t>
      </w:r>
      <w:r>
        <w:rPr>
          <w:noProof/>
          <w:lang w:eastAsia="zh-CN"/>
        </w:rPr>
        <w:tab/>
      </w:r>
      <w:r>
        <w:rPr>
          <w:rFonts w:hint="eastAsia"/>
          <w:noProof/>
          <w:lang w:eastAsia="zh-CN"/>
        </w:rPr>
        <w:t xml:space="preserve">The LM Client decides to trigger the </w:t>
      </w:r>
      <w:r w:rsidRPr="009B4D98">
        <w:rPr>
          <w:noProof/>
          <w:lang w:eastAsia="zh-CN"/>
        </w:rPr>
        <w:t>registration</w:t>
      </w:r>
      <w:r w:rsidRPr="009B4D98">
        <w:rPr>
          <w:rFonts w:hint="eastAsia"/>
          <w:noProof/>
          <w:lang w:eastAsia="zh-CN"/>
        </w:rPr>
        <w:t xml:space="preserve"> </w:t>
      </w:r>
      <w:r>
        <w:rPr>
          <w:rFonts w:hint="eastAsia"/>
          <w:noProof/>
          <w:lang w:eastAsia="zh-CN"/>
        </w:rPr>
        <w:t xml:space="preserve"> update request to LM Server to update the location capabilities which have registered to the LM Server before. </w:t>
      </w:r>
    </w:p>
    <w:p w14:paraId="1B100735" w14:textId="77777777" w:rsidR="00197097" w:rsidRDefault="00197097" w:rsidP="00197097">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 xml:space="preserve">location service </w:t>
      </w:r>
      <w:r w:rsidRPr="009B4D98">
        <w:rPr>
          <w:noProof/>
          <w:lang w:eastAsia="zh-CN"/>
        </w:rPr>
        <w:t xml:space="preserve">registration </w:t>
      </w:r>
      <w:r>
        <w:rPr>
          <w:rFonts w:hint="eastAsia"/>
          <w:noProof/>
          <w:lang w:eastAsia="zh-CN"/>
        </w:rPr>
        <w:t xml:space="preserve">update </w:t>
      </w:r>
      <w:r>
        <w:rPr>
          <w:noProof/>
          <w:lang w:eastAsia="zh-CN"/>
        </w:rPr>
        <w:t>request to t</w:t>
      </w:r>
      <w:r>
        <w:rPr>
          <w:rFonts w:hint="eastAsia"/>
          <w:noProof/>
          <w:lang w:eastAsia="zh-CN"/>
        </w:rPr>
        <w:t>he LM Server with</w:t>
      </w:r>
      <w:r>
        <w:rPr>
          <w:noProof/>
          <w:lang w:eastAsia="zh-CN"/>
        </w:rPr>
        <w:t xml:space="preserve"> the identifier of the </w:t>
      </w:r>
      <w:r>
        <w:rPr>
          <w:rFonts w:hint="eastAsia"/>
          <w:noProof/>
          <w:lang w:eastAsia="zh-CN"/>
        </w:rPr>
        <w:t xml:space="preserve">VAL </w:t>
      </w:r>
      <w:r>
        <w:rPr>
          <w:noProof/>
          <w:lang w:eastAsia="zh-CN"/>
        </w:rPr>
        <w:t>UE</w:t>
      </w:r>
      <w:r>
        <w:rPr>
          <w:rFonts w:hint="eastAsia"/>
          <w:noProof/>
          <w:lang w:eastAsia="zh-CN"/>
        </w:rPr>
        <w:t>, the VAL service ID</w:t>
      </w:r>
      <w:r>
        <w:rPr>
          <w:noProof/>
          <w:lang w:eastAsia="zh-CN"/>
        </w:rPr>
        <w:t xml:space="preserve"> and </w:t>
      </w:r>
      <w:r>
        <w:rPr>
          <w:rFonts w:hint="eastAsia"/>
          <w:noProof/>
          <w:lang w:eastAsia="zh-CN"/>
        </w:rPr>
        <w:t>updated</w:t>
      </w:r>
      <w:r w:rsidRPr="005A0064">
        <w:rPr>
          <w:rFonts w:hint="eastAsia"/>
          <w:noProof/>
          <w:lang w:eastAsia="zh-CN"/>
        </w:rPr>
        <w:t xml:space="preserve"> </w:t>
      </w:r>
      <w:r>
        <w:rPr>
          <w:rFonts w:hint="eastAsia"/>
          <w:noProof/>
          <w:lang w:eastAsia="zh-CN"/>
        </w:rPr>
        <w:t>location capabilities.</w:t>
      </w:r>
      <w:r>
        <w:rPr>
          <w:noProof/>
          <w:lang w:eastAsia="zh-CN"/>
        </w:rPr>
        <w:t xml:space="preserve"> </w:t>
      </w:r>
    </w:p>
    <w:p w14:paraId="50F13280" w14:textId="6F9241EF" w:rsidR="00197097" w:rsidRDefault="00197097" w:rsidP="00197097">
      <w:pPr>
        <w:pStyle w:val="B1"/>
        <w:rPr>
          <w:noProof/>
          <w:lang w:eastAsia="zh-CN"/>
        </w:rPr>
      </w:pPr>
      <w:r>
        <w:rPr>
          <w:noProof/>
          <w:lang w:eastAsia="zh-CN"/>
        </w:rPr>
        <w:t>3.</w:t>
      </w:r>
      <w:r>
        <w:rPr>
          <w:noProof/>
          <w:lang w:eastAsia="zh-CN"/>
        </w:rPr>
        <w:tab/>
      </w:r>
      <w:r>
        <w:rPr>
          <w:rFonts w:hint="eastAsia"/>
          <w:noProof/>
          <w:lang w:eastAsia="zh-CN"/>
        </w:rPr>
        <w:t xml:space="preserve">The LM server checks the </w:t>
      </w:r>
      <w:r>
        <w:rPr>
          <w:noProof/>
          <w:lang w:eastAsia="zh-CN"/>
        </w:rPr>
        <w:t xml:space="preserve">authorization for the VAL UE's </w:t>
      </w:r>
      <w:r w:rsidRPr="009B4D98">
        <w:rPr>
          <w:noProof/>
          <w:lang w:eastAsia="zh-CN"/>
        </w:rPr>
        <w:t>registration</w:t>
      </w:r>
      <w:r>
        <w:rPr>
          <w:rFonts w:hint="eastAsia"/>
          <w:noProof/>
          <w:lang w:eastAsia="zh-CN"/>
        </w:rPr>
        <w:t xml:space="preserve">  update</w:t>
      </w:r>
      <w:r>
        <w:rPr>
          <w:noProof/>
          <w:lang w:eastAsia="zh-CN"/>
        </w:rPr>
        <w:t xml:space="preserve"> request.</w:t>
      </w:r>
      <w:r>
        <w:rPr>
          <w:rFonts w:hint="eastAsia"/>
          <w:noProof/>
          <w:lang w:eastAsia="zh-CN"/>
        </w:rPr>
        <w:t xml:space="preserve"> </w:t>
      </w:r>
      <w:r>
        <w:rPr>
          <w:noProof/>
          <w:lang w:eastAsia="zh-CN"/>
        </w:rPr>
        <w:t>I</w:t>
      </w:r>
      <w:r>
        <w:rPr>
          <w:rFonts w:hint="eastAsia"/>
          <w:noProof/>
          <w:lang w:eastAsia="zh-CN"/>
        </w:rPr>
        <w:t xml:space="preserve">f the </w:t>
      </w:r>
      <w:r>
        <w:rPr>
          <w:noProof/>
          <w:lang w:eastAsia="zh-CN"/>
        </w:rPr>
        <w:t>authorization</w:t>
      </w:r>
      <w:r>
        <w:rPr>
          <w:rFonts w:hint="eastAsia"/>
          <w:noProof/>
          <w:lang w:eastAsia="zh-CN"/>
        </w:rPr>
        <w:t xml:space="preserve"> is successful, the LM server will update the UE</w:t>
      </w:r>
      <w:r w:rsidR="00204B97" w:rsidRPr="00204B97">
        <w:rPr>
          <w:noProof/>
          <w:lang w:eastAsia="zh-CN"/>
        </w:rPr>
        <w:t>'</w:t>
      </w:r>
      <w:r>
        <w:rPr>
          <w:rFonts w:hint="eastAsia"/>
          <w:noProof/>
          <w:lang w:eastAsia="zh-CN"/>
        </w:rPr>
        <w:t>s location capabilities received in step 2.</w:t>
      </w:r>
    </w:p>
    <w:p w14:paraId="6C2988A4" w14:textId="4B7CFD51" w:rsidR="00197097" w:rsidRDefault="00197097" w:rsidP="00626E7C">
      <w:pPr>
        <w:pStyle w:val="B1"/>
        <w:rPr>
          <w:noProof/>
          <w:lang w:eastAsia="zh-CN"/>
        </w:rPr>
      </w:pPr>
      <w:r>
        <w:rPr>
          <w:rFonts w:hint="eastAsia"/>
          <w:noProof/>
          <w:lang w:eastAsia="zh-CN"/>
        </w:rPr>
        <w:t>4.</w:t>
      </w:r>
      <w:r>
        <w:rPr>
          <w:noProof/>
          <w:lang w:eastAsia="zh-CN"/>
        </w:rPr>
        <w:tab/>
      </w:r>
      <w:r>
        <w:rPr>
          <w:rFonts w:hint="eastAsia"/>
          <w:noProof/>
          <w:lang w:eastAsia="zh-CN"/>
        </w:rPr>
        <w:t xml:space="preserve">The LM Server sends location service </w:t>
      </w:r>
      <w:r w:rsidRPr="009B4D98">
        <w:rPr>
          <w:noProof/>
          <w:lang w:eastAsia="zh-CN"/>
        </w:rPr>
        <w:t>registration</w:t>
      </w:r>
      <w:r>
        <w:rPr>
          <w:rFonts w:hint="eastAsia"/>
          <w:noProof/>
          <w:lang w:eastAsia="zh-CN"/>
        </w:rPr>
        <w:t xml:space="preserve">  update</w:t>
      </w:r>
      <w:r>
        <w:rPr>
          <w:noProof/>
          <w:lang w:eastAsia="zh-CN"/>
        </w:rPr>
        <w:t xml:space="preserve"> re</w:t>
      </w:r>
      <w:r>
        <w:rPr>
          <w:rFonts w:hint="eastAsia"/>
          <w:noProof/>
          <w:lang w:eastAsia="zh-CN"/>
        </w:rPr>
        <w:t>sponse</w:t>
      </w:r>
      <w:r>
        <w:rPr>
          <w:noProof/>
          <w:lang w:eastAsia="zh-CN"/>
        </w:rPr>
        <w:t xml:space="preserve"> to t</w:t>
      </w:r>
      <w:r>
        <w:rPr>
          <w:rFonts w:hint="eastAsia"/>
          <w:noProof/>
          <w:lang w:eastAsia="zh-CN"/>
        </w:rPr>
        <w:t>he LM Client.</w:t>
      </w:r>
    </w:p>
    <w:p w14:paraId="190222C7" w14:textId="62AA6634" w:rsidR="00AF41E3" w:rsidRDefault="00AF41E3" w:rsidP="00AF41E3">
      <w:pPr>
        <w:pStyle w:val="Heading3"/>
        <w:rPr>
          <w:lang w:eastAsia="zh-CN"/>
        </w:rPr>
      </w:pPr>
      <w:bookmarkStart w:id="637" w:name="_Toc162885861"/>
      <w:r w:rsidRPr="00F2731B">
        <w:rPr>
          <w:lang w:eastAsia="zh-CN"/>
        </w:rPr>
        <w:t>9.3</w:t>
      </w:r>
      <w:r>
        <w:t>.19</w:t>
      </w:r>
      <w:r w:rsidRPr="00F2731B">
        <w:tab/>
      </w:r>
      <w:r w:rsidRPr="00684733">
        <w:rPr>
          <w:rFonts w:hint="eastAsia"/>
          <w:lang w:eastAsia="zh-CN"/>
        </w:rPr>
        <w:t xml:space="preserve">Location service </w:t>
      </w:r>
      <w:r>
        <w:rPr>
          <w:rFonts w:hint="eastAsia"/>
          <w:lang w:eastAsia="zh-CN"/>
        </w:rPr>
        <w:t>de</w:t>
      </w:r>
      <w:r w:rsidRPr="00684733">
        <w:rPr>
          <w:lang w:eastAsia="zh-CN"/>
        </w:rPr>
        <w:t>registration</w:t>
      </w:r>
      <w:r>
        <w:rPr>
          <w:rFonts w:hint="eastAsia"/>
          <w:lang w:eastAsia="zh-CN"/>
        </w:rPr>
        <w:t xml:space="preserve"> procedure</w:t>
      </w:r>
      <w:bookmarkEnd w:id="637"/>
    </w:p>
    <w:p w14:paraId="01FCF1AE" w14:textId="0C4E1AD7" w:rsidR="00AF41E3" w:rsidRPr="0065464F" w:rsidRDefault="00AF41E3" w:rsidP="00AF41E3">
      <w:pPr>
        <w:rPr>
          <w:lang w:val="nl-NL" w:eastAsia="zh-CN"/>
        </w:rPr>
      </w:pPr>
      <w:r w:rsidRPr="00F2731B">
        <w:rPr>
          <w:rFonts w:hint="eastAsia"/>
          <w:lang w:val="nl-NL" w:eastAsia="zh-CN"/>
        </w:rPr>
        <w:t xml:space="preserve">Figure </w:t>
      </w:r>
      <w:r>
        <w:rPr>
          <w:lang w:val="nl-NL" w:eastAsia="zh-CN"/>
        </w:rPr>
        <w:t>9.3.19</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location service deregistration</w:t>
      </w:r>
      <w:r w:rsidRPr="00F2731B">
        <w:rPr>
          <w:rFonts w:hint="eastAsia"/>
          <w:lang w:val="nl-NL" w:eastAsia="zh-CN"/>
        </w:rPr>
        <w:t>.</w:t>
      </w:r>
      <w:r>
        <w:rPr>
          <w:rFonts w:hint="eastAsia"/>
          <w:lang w:val="nl-NL" w:eastAsia="zh-CN"/>
        </w:rPr>
        <w:t xml:space="preserve"> </w:t>
      </w:r>
      <w:r>
        <w:rPr>
          <w:lang w:val="nl-NL" w:eastAsia="zh-CN"/>
        </w:rPr>
        <w:t>B</w:t>
      </w:r>
      <w:r>
        <w:rPr>
          <w:rFonts w:hint="eastAsia"/>
          <w:lang w:val="nl-NL" w:eastAsia="zh-CN"/>
        </w:rPr>
        <w:t xml:space="preserve">y deresgistration, </w:t>
      </w:r>
      <w:r>
        <w:rPr>
          <w:rFonts w:hint="eastAsia"/>
          <w:lang w:eastAsia="zh-CN"/>
        </w:rPr>
        <w:t xml:space="preserve">the Location Management Client may </w:t>
      </w:r>
      <w:r>
        <w:rPr>
          <w:lang w:eastAsia="zh-CN"/>
        </w:rPr>
        <w:t>deregister</w:t>
      </w:r>
      <w:r>
        <w:rPr>
          <w:rFonts w:hint="eastAsia"/>
          <w:lang w:eastAsia="zh-CN"/>
        </w:rPr>
        <w:t xml:space="preserve"> </w:t>
      </w:r>
      <w:r>
        <w:rPr>
          <w:lang w:eastAsia="zh-CN"/>
        </w:rPr>
        <w:t xml:space="preserve">the </w:t>
      </w:r>
      <w:r>
        <w:rPr>
          <w:rFonts w:hint="eastAsia"/>
          <w:lang w:eastAsia="zh-CN"/>
        </w:rPr>
        <w:t xml:space="preserve">available location </w:t>
      </w:r>
      <w:r>
        <w:rPr>
          <w:lang w:eastAsia="zh-CN"/>
        </w:rPr>
        <w:t xml:space="preserve">services </w:t>
      </w:r>
      <w:r>
        <w:rPr>
          <w:rFonts w:hint="eastAsia"/>
          <w:lang w:eastAsia="zh-CN"/>
        </w:rPr>
        <w:t>which have registered to</w:t>
      </w:r>
      <w:r>
        <w:rPr>
          <w:lang w:eastAsia="zh-CN"/>
        </w:rPr>
        <w:t xml:space="preserve"> the</w:t>
      </w:r>
      <w:r>
        <w:rPr>
          <w:rFonts w:hint="eastAsia"/>
          <w:lang w:eastAsia="zh-CN"/>
        </w:rPr>
        <w:t xml:space="preserve"> Location Management Server before</w:t>
      </w:r>
      <w:r>
        <w:rPr>
          <w:lang w:eastAsia="zh-CN"/>
        </w:rPr>
        <w:t>.</w:t>
      </w:r>
    </w:p>
    <w:p w14:paraId="5FD05B54" w14:textId="77777777" w:rsidR="00AF41E3" w:rsidRDefault="00AF41E3" w:rsidP="00AF41E3">
      <w:pPr>
        <w:rPr>
          <w:lang w:val="nl-NL" w:eastAsia="zh-CN"/>
        </w:rPr>
      </w:pPr>
      <w:r>
        <w:rPr>
          <w:rFonts w:hint="eastAsia"/>
          <w:lang w:val="nl-NL" w:eastAsia="zh-CN"/>
        </w:rPr>
        <w:t>Pre-condition:</w:t>
      </w:r>
    </w:p>
    <w:p w14:paraId="574C8B6B" w14:textId="77777777" w:rsidR="00AF41E3" w:rsidRDefault="00AF41E3" w:rsidP="00AF41E3">
      <w:pPr>
        <w:rPr>
          <w:lang w:val="nl-NL" w:eastAsia="zh-CN"/>
        </w:rPr>
      </w:pPr>
      <w:r>
        <w:rPr>
          <w:lang w:val="nl-NL" w:eastAsia="zh-CN"/>
        </w:rPr>
        <w:t>T</w:t>
      </w:r>
      <w:r>
        <w:rPr>
          <w:rFonts w:hint="eastAsia"/>
          <w:lang w:val="nl-NL" w:eastAsia="zh-CN"/>
        </w:rPr>
        <w:t xml:space="preserve">he </w:t>
      </w:r>
      <w:r>
        <w:rPr>
          <w:rFonts w:hint="eastAsia"/>
          <w:lang w:eastAsia="zh-CN"/>
        </w:rPr>
        <w:t>Location Management Client has registered to the Location Management Server.</w:t>
      </w:r>
    </w:p>
    <w:p w14:paraId="2E8D79EA" w14:textId="77777777" w:rsidR="00AF41E3" w:rsidRPr="00722D59" w:rsidRDefault="00AF41E3" w:rsidP="00AF41E3">
      <w:pPr>
        <w:pStyle w:val="TH"/>
        <w:jc w:val="left"/>
        <w:rPr>
          <w:lang w:val="nl-NL" w:eastAsia="zh-CN"/>
        </w:rPr>
      </w:pPr>
    </w:p>
    <w:p w14:paraId="048ACB05" w14:textId="77777777" w:rsidR="00AF41E3" w:rsidRDefault="00AF41E3" w:rsidP="00AF41E3">
      <w:pPr>
        <w:pStyle w:val="TH"/>
        <w:rPr>
          <w:lang w:eastAsia="zh-CN"/>
        </w:rPr>
      </w:pPr>
      <w:r>
        <w:object w:dxaOrig="5754" w:dyaOrig="3486" w14:anchorId="2FC7A498">
          <v:shape id="_x0000_i1075" type="#_x0000_t75" style="width:4in;height:173.25pt" o:ole="">
            <v:imagedata r:id="rId111" o:title=""/>
          </v:shape>
          <o:OLEObject Type="Embed" ProgID="Visio.Drawing.11" ShapeID="_x0000_i1075" DrawAspect="Content" ObjectID="_1778735946" r:id="rId112"/>
        </w:object>
      </w:r>
    </w:p>
    <w:p w14:paraId="5B9B3D75" w14:textId="12E5C368" w:rsidR="00AF41E3" w:rsidRDefault="00AF41E3" w:rsidP="00AF41E3">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19</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rFonts w:hint="eastAsia"/>
          <w:lang w:eastAsia="zh-CN"/>
        </w:rPr>
        <w:t>de</w:t>
      </w:r>
      <w:r>
        <w:rPr>
          <w:lang w:eastAsia="zh-CN"/>
        </w:rPr>
        <w:t>registr</w:t>
      </w:r>
      <w:r w:rsidRPr="00121996">
        <w:rPr>
          <w:rFonts w:hint="eastAsia"/>
          <w:lang w:eastAsia="zh-CN"/>
        </w:rPr>
        <w:t>ation</w:t>
      </w:r>
      <w:r>
        <w:rPr>
          <w:lang w:eastAsia="zh-CN"/>
        </w:rPr>
        <w:t xml:space="preserve"> procedure</w:t>
      </w:r>
    </w:p>
    <w:p w14:paraId="6D9185A5" w14:textId="10A46485" w:rsidR="00AF41E3" w:rsidRDefault="00AF41E3" w:rsidP="00AF41E3">
      <w:pPr>
        <w:pStyle w:val="B1"/>
        <w:rPr>
          <w:noProof/>
          <w:lang w:eastAsia="zh-CN"/>
        </w:rPr>
      </w:pPr>
      <w:r>
        <w:rPr>
          <w:noProof/>
          <w:lang w:eastAsia="zh-CN"/>
        </w:rPr>
        <w:t>1.</w:t>
      </w:r>
      <w:r>
        <w:rPr>
          <w:noProof/>
          <w:lang w:eastAsia="zh-CN"/>
        </w:rPr>
        <w:tab/>
      </w:r>
      <w:r>
        <w:rPr>
          <w:rFonts w:hint="eastAsia"/>
          <w:noProof/>
          <w:lang w:eastAsia="zh-CN"/>
        </w:rPr>
        <w:t xml:space="preserve">The LM Client decides to trigger the deresgistration request to LM Server to </w:t>
      </w:r>
      <w:r>
        <w:rPr>
          <w:lang w:eastAsia="zh-CN"/>
        </w:rPr>
        <w:t>deregister</w:t>
      </w:r>
      <w:r>
        <w:rPr>
          <w:rFonts w:hint="eastAsia"/>
          <w:noProof/>
          <w:lang w:eastAsia="zh-CN"/>
        </w:rPr>
        <w:t xml:space="preserve"> the location services which have registered to the LM Server before.</w:t>
      </w:r>
    </w:p>
    <w:p w14:paraId="02C10A79" w14:textId="2B1A7FB6" w:rsidR="00AF41E3" w:rsidRDefault="00AF41E3" w:rsidP="00AF41E3">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location service de</w:t>
      </w:r>
      <w:r>
        <w:rPr>
          <w:noProof/>
          <w:lang w:eastAsia="zh-CN"/>
        </w:rPr>
        <w:t>registration request to t</w:t>
      </w:r>
      <w:r>
        <w:rPr>
          <w:rFonts w:hint="eastAsia"/>
          <w:noProof/>
          <w:lang w:eastAsia="zh-CN"/>
        </w:rPr>
        <w:t>he LM Server with</w:t>
      </w:r>
      <w:r>
        <w:rPr>
          <w:noProof/>
          <w:lang w:eastAsia="zh-CN"/>
        </w:rPr>
        <w:t xml:space="preserve"> the identifier of the UE</w:t>
      </w:r>
      <w:r>
        <w:rPr>
          <w:rFonts w:hint="eastAsia"/>
          <w:noProof/>
          <w:lang w:eastAsia="zh-CN"/>
        </w:rPr>
        <w:t>.</w:t>
      </w:r>
    </w:p>
    <w:p w14:paraId="4AD4C448" w14:textId="75B7D2F3" w:rsidR="00AF41E3" w:rsidRDefault="00AF41E3" w:rsidP="00626E7C">
      <w:pPr>
        <w:pStyle w:val="B1"/>
        <w:rPr>
          <w:noProof/>
          <w:lang w:eastAsia="zh-CN"/>
        </w:rPr>
      </w:pPr>
      <w:r>
        <w:rPr>
          <w:noProof/>
          <w:lang w:eastAsia="zh-CN"/>
        </w:rPr>
        <w:t>3.</w:t>
      </w:r>
      <w:r>
        <w:rPr>
          <w:noProof/>
          <w:lang w:eastAsia="zh-CN"/>
        </w:rPr>
        <w:tab/>
      </w:r>
      <w:r>
        <w:rPr>
          <w:rFonts w:hint="eastAsia"/>
          <w:noProof/>
          <w:lang w:eastAsia="zh-CN"/>
        </w:rPr>
        <w:t>The LM Server sends location service de</w:t>
      </w:r>
      <w:r>
        <w:rPr>
          <w:noProof/>
          <w:lang w:eastAsia="zh-CN"/>
        </w:rPr>
        <w:t>registration re</w:t>
      </w:r>
      <w:r>
        <w:rPr>
          <w:rFonts w:hint="eastAsia"/>
          <w:noProof/>
          <w:lang w:eastAsia="zh-CN"/>
        </w:rPr>
        <w:t>sponse</w:t>
      </w:r>
      <w:r>
        <w:rPr>
          <w:noProof/>
          <w:lang w:eastAsia="zh-CN"/>
        </w:rPr>
        <w:t xml:space="preserve"> to t</w:t>
      </w:r>
      <w:r>
        <w:rPr>
          <w:rFonts w:hint="eastAsia"/>
          <w:noProof/>
          <w:lang w:eastAsia="zh-CN"/>
        </w:rPr>
        <w:t>he LM Client</w:t>
      </w:r>
      <w:r>
        <w:rPr>
          <w:noProof/>
          <w:lang w:eastAsia="zh-CN"/>
        </w:rPr>
        <w:t xml:space="preserve"> and </w:t>
      </w:r>
      <w:r w:rsidRPr="000128AD">
        <w:t xml:space="preserve">removes </w:t>
      </w:r>
      <w:r w:rsidRPr="000128AD">
        <w:rPr>
          <w:rFonts w:hint="eastAsia"/>
          <w:lang w:eastAsia="zh-CN"/>
        </w:rPr>
        <w:t>all</w:t>
      </w:r>
      <w:r w:rsidRPr="000128AD">
        <w:t xml:space="preserve"> registration information</w:t>
      </w:r>
      <w:r>
        <w:rPr>
          <w:rFonts w:hint="eastAsia"/>
          <w:lang w:eastAsia="zh-CN"/>
        </w:rPr>
        <w:t xml:space="preserve"> of the UE</w:t>
      </w:r>
      <w:r>
        <w:rPr>
          <w:rFonts w:hint="eastAsia"/>
          <w:noProof/>
          <w:lang w:eastAsia="zh-CN"/>
        </w:rPr>
        <w:t>.</w:t>
      </w:r>
    </w:p>
    <w:p w14:paraId="3708B829" w14:textId="1E94BAF3" w:rsidR="00312C76" w:rsidRPr="003167FF" w:rsidRDefault="00312C76" w:rsidP="00312C76">
      <w:pPr>
        <w:pStyle w:val="Heading2"/>
      </w:pPr>
      <w:bookmarkStart w:id="638" w:name="_Toc162885862"/>
      <w:r w:rsidRPr="003167FF">
        <w:t>9.4</w:t>
      </w:r>
      <w:r w:rsidRPr="003167FF">
        <w:tab/>
        <w:t>SEAL APIs for location management</w:t>
      </w:r>
      <w:bookmarkEnd w:id="638"/>
    </w:p>
    <w:p w14:paraId="648DCF17" w14:textId="77777777" w:rsidR="00312C76" w:rsidRPr="003167FF" w:rsidRDefault="00312C76" w:rsidP="00312C76">
      <w:pPr>
        <w:pStyle w:val="Heading3"/>
      </w:pPr>
      <w:bookmarkStart w:id="639" w:name="_Toc162885863"/>
      <w:r w:rsidRPr="003167FF">
        <w:t>9.4.1</w:t>
      </w:r>
      <w:r w:rsidRPr="003167FF">
        <w:tab/>
        <w:t>General</w:t>
      </w:r>
      <w:bookmarkEnd w:id="639"/>
    </w:p>
    <w:p w14:paraId="2F4E8929" w14:textId="77777777" w:rsidR="00312C76" w:rsidRPr="003167FF" w:rsidRDefault="00312C76" w:rsidP="00312C76">
      <w:r w:rsidRPr="003167FF">
        <w:t>Table 9.4.1-1 illustrates the SEAL APIs for location management.</w:t>
      </w:r>
    </w:p>
    <w:p w14:paraId="72F0C1A2" w14:textId="77777777" w:rsidR="00312C76" w:rsidRPr="003167FF" w:rsidRDefault="00312C76" w:rsidP="00312C76">
      <w:pPr>
        <w:pStyle w:val="TH"/>
        <w:rPr>
          <w:rFonts w:eastAsia="SimSun"/>
          <w:lang w:eastAsia="zh-CN"/>
        </w:rPr>
      </w:pPr>
      <w:r w:rsidRPr="003167FF">
        <w:t>Table 9.4.1-1: List of SEAL APIs for location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969"/>
        <w:gridCol w:w="1134"/>
        <w:gridCol w:w="1780"/>
      </w:tblGrid>
      <w:tr w:rsidR="00626E7C" w:rsidRPr="003167FF" w14:paraId="773648E4" w14:textId="77777777" w:rsidTr="00626E7C">
        <w:tc>
          <w:tcPr>
            <w:tcW w:w="2972" w:type="dxa"/>
            <w:shd w:val="clear" w:color="auto" w:fill="auto"/>
          </w:tcPr>
          <w:p w14:paraId="19415898" w14:textId="77777777" w:rsidR="00312C76" w:rsidRPr="003167FF" w:rsidRDefault="00312C76" w:rsidP="007E0BCD">
            <w:pPr>
              <w:pStyle w:val="TAH"/>
            </w:pPr>
            <w:r w:rsidRPr="003167FF">
              <w:t>API Name</w:t>
            </w:r>
          </w:p>
        </w:tc>
        <w:tc>
          <w:tcPr>
            <w:tcW w:w="3969" w:type="dxa"/>
            <w:shd w:val="clear" w:color="auto" w:fill="auto"/>
          </w:tcPr>
          <w:p w14:paraId="7AF072B1" w14:textId="77777777" w:rsidR="00312C76" w:rsidRPr="003167FF" w:rsidRDefault="00312C76" w:rsidP="007E0BCD">
            <w:pPr>
              <w:pStyle w:val="TAH"/>
            </w:pPr>
            <w:r w:rsidRPr="003167FF">
              <w:t>API Operations</w:t>
            </w:r>
          </w:p>
        </w:tc>
        <w:tc>
          <w:tcPr>
            <w:tcW w:w="1134" w:type="dxa"/>
            <w:shd w:val="clear" w:color="auto" w:fill="auto"/>
          </w:tcPr>
          <w:p w14:paraId="756CE855" w14:textId="77777777" w:rsidR="00312C76" w:rsidRPr="003167FF" w:rsidRDefault="00312C76" w:rsidP="007E0BCD">
            <w:pPr>
              <w:pStyle w:val="TAH"/>
            </w:pPr>
            <w:r w:rsidRPr="003167FF">
              <w:t>Known Consumer(s)</w:t>
            </w:r>
          </w:p>
        </w:tc>
        <w:tc>
          <w:tcPr>
            <w:tcW w:w="1780" w:type="dxa"/>
            <w:shd w:val="clear" w:color="auto" w:fill="auto"/>
          </w:tcPr>
          <w:p w14:paraId="6E1A04C7" w14:textId="77777777" w:rsidR="00312C76" w:rsidRPr="003167FF" w:rsidRDefault="00312C76" w:rsidP="007E0BCD">
            <w:pPr>
              <w:pStyle w:val="TAH"/>
            </w:pPr>
            <w:r w:rsidRPr="003167FF">
              <w:t>Communication Type</w:t>
            </w:r>
          </w:p>
        </w:tc>
      </w:tr>
      <w:tr w:rsidR="00626E7C" w:rsidRPr="003167FF" w14:paraId="00437294" w14:textId="77777777" w:rsidTr="00626E7C">
        <w:trPr>
          <w:trHeight w:val="136"/>
        </w:trPr>
        <w:tc>
          <w:tcPr>
            <w:tcW w:w="2972" w:type="dxa"/>
            <w:shd w:val="clear" w:color="auto" w:fill="auto"/>
          </w:tcPr>
          <w:p w14:paraId="789743BE" w14:textId="77777777" w:rsidR="00312C76" w:rsidRPr="003167FF" w:rsidRDefault="00312C76" w:rsidP="007E0BCD">
            <w:pPr>
              <w:pStyle w:val="TAL"/>
            </w:pPr>
            <w:r w:rsidRPr="003167FF">
              <w:t>SS_LocationReporting</w:t>
            </w:r>
          </w:p>
        </w:tc>
        <w:tc>
          <w:tcPr>
            <w:tcW w:w="3969" w:type="dxa"/>
            <w:shd w:val="clear" w:color="auto" w:fill="auto"/>
          </w:tcPr>
          <w:p w14:paraId="5E0EC609" w14:textId="77777777" w:rsidR="00312C76" w:rsidRPr="003167FF" w:rsidRDefault="00312C76" w:rsidP="007E0BCD">
            <w:pPr>
              <w:pStyle w:val="TAL"/>
            </w:pPr>
            <w:r w:rsidRPr="003167FF">
              <w:t>Create_Trigger_Location_Reporting</w:t>
            </w:r>
          </w:p>
          <w:p w14:paraId="77D02467" w14:textId="77777777" w:rsidR="00312C76" w:rsidRPr="003167FF" w:rsidRDefault="00312C76" w:rsidP="007E0BCD">
            <w:pPr>
              <w:pStyle w:val="TAL"/>
            </w:pPr>
            <w:r w:rsidRPr="003167FF">
              <w:t>Update_Trigger_Location_Reporting</w:t>
            </w:r>
          </w:p>
          <w:p w14:paraId="7DCAABB3" w14:textId="77777777" w:rsidR="001A61DE" w:rsidRDefault="00312C76" w:rsidP="001A61DE">
            <w:pPr>
              <w:pStyle w:val="TAL"/>
            </w:pPr>
            <w:r w:rsidRPr="003167FF">
              <w:t>Cancel_Trigger_Location_Reporting</w:t>
            </w:r>
          </w:p>
          <w:p w14:paraId="07117B28" w14:textId="6329F2AD" w:rsidR="00312C76" w:rsidRPr="003167FF" w:rsidRDefault="001A61DE" w:rsidP="001A61DE">
            <w:pPr>
              <w:pStyle w:val="TAL"/>
            </w:pPr>
            <w:r>
              <w:t>Notify_Trigger_Location_Reporting</w:t>
            </w:r>
          </w:p>
        </w:tc>
        <w:tc>
          <w:tcPr>
            <w:tcW w:w="1134" w:type="dxa"/>
            <w:shd w:val="clear" w:color="auto" w:fill="auto"/>
          </w:tcPr>
          <w:p w14:paraId="44AE6B33" w14:textId="77777777" w:rsidR="00312C76" w:rsidRPr="003167FF" w:rsidRDefault="00312C76" w:rsidP="007E0BCD">
            <w:pPr>
              <w:pStyle w:val="TAL"/>
              <w:rPr>
                <w:lang w:eastAsia="zh-CN"/>
              </w:rPr>
            </w:pPr>
            <w:r w:rsidRPr="003167FF">
              <w:t>VAL server</w:t>
            </w:r>
          </w:p>
        </w:tc>
        <w:tc>
          <w:tcPr>
            <w:tcW w:w="1780" w:type="dxa"/>
            <w:shd w:val="clear" w:color="auto" w:fill="auto"/>
          </w:tcPr>
          <w:p w14:paraId="725349CF" w14:textId="499FB4AE" w:rsidR="00312C76" w:rsidRPr="003167FF" w:rsidRDefault="001A61DE" w:rsidP="007E0BCD">
            <w:pPr>
              <w:pStyle w:val="TAL"/>
            </w:pPr>
            <w:r w:rsidRPr="001A61DE">
              <w:t>Subscribe/Notify</w:t>
            </w:r>
          </w:p>
        </w:tc>
      </w:tr>
      <w:tr w:rsidR="00626E7C" w:rsidRPr="003167FF" w14:paraId="6C3DF519" w14:textId="77777777" w:rsidTr="00626E7C">
        <w:trPr>
          <w:trHeight w:val="136"/>
        </w:trPr>
        <w:tc>
          <w:tcPr>
            <w:tcW w:w="2972" w:type="dxa"/>
            <w:vMerge w:val="restart"/>
            <w:shd w:val="clear" w:color="auto" w:fill="auto"/>
          </w:tcPr>
          <w:p w14:paraId="368F4C4B" w14:textId="77777777" w:rsidR="00312C76" w:rsidRPr="003167FF" w:rsidRDefault="00312C76" w:rsidP="007E0BCD">
            <w:pPr>
              <w:pStyle w:val="TAL"/>
            </w:pPr>
            <w:r w:rsidRPr="003167FF">
              <w:t>SS_LocationInfoEvent</w:t>
            </w:r>
          </w:p>
        </w:tc>
        <w:tc>
          <w:tcPr>
            <w:tcW w:w="3969" w:type="dxa"/>
            <w:shd w:val="clear" w:color="auto" w:fill="auto"/>
          </w:tcPr>
          <w:p w14:paraId="326E9963" w14:textId="77777777" w:rsidR="00312C76" w:rsidRPr="003167FF" w:rsidRDefault="00312C76" w:rsidP="007E0BCD">
            <w:pPr>
              <w:pStyle w:val="TAL"/>
            </w:pPr>
            <w:r w:rsidRPr="003167FF">
              <w:t>Subscribe_Location_Info</w:t>
            </w:r>
            <w:r w:rsidRPr="003167FF" w:rsidDel="00E64176">
              <w:t xml:space="preserve"> </w:t>
            </w:r>
          </w:p>
        </w:tc>
        <w:tc>
          <w:tcPr>
            <w:tcW w:w="1134" w:type="dxa"/>
            <w:shd w:val="clear" w:color="auto" w:fill="auto"/>
          </w:tcPr>
          <w:p w14:paraId="57FF3F68" w14:textId="77777777" w:rsidR="00312C76" w:rsidRPr="003167FF" w:rsidRDefault="00312C76" w:rsidP="007E0BCD">
            <w:pPr>
              <w:pStyle w:val="TAL"/>
              <w:rPr>
                <w:lang w:eastAsia="zh-CN"/>
              </w:rPr>
            </w:pPr>
            <w:r w:rsidRPr="003167FF">
              <w:t>VAL server</w:t>
            </w:r>
          </w:p>
        </w:tc>
        <w:tc>
          <w:tcPr>
            <w:tcW w:w="1780" w:type="dxa"/>
            <w:vMerge w:val="restart"/>
            <w:shd w:val="clear" w:color="auto" w:fill="auto"/>
          </w:tcPr>
          <w:p w14:paraId="76306DD1" w14:textId="77777777" w:rsidR="00312C76" w:rsidRPr="003167FF" w:rsidRDefault="00312C76" w:rsidP="007E0BCD">
            <w:pPr>
              <w:pStyle w:val="TAL"/>
            </w:pPr>
            <w:r w:rsidRPr="003167FF">
              <w:t>Subscribe/Notify</w:t>
            </w:r>
          </w:p>
          <w:p w14:paraId="3AF1E07D" w14:textId="77777777" w:rsidR="00312C76" w:rsidRPr="003167FF" w:rsidRDefault="00312C76" w:rsidP="007E0BCD">
            <w:pPr>
              <w:pStyle w:val="TAL"/>
            </w:pPr>
          </w:p>
        </w:tc>
      </w:tr>
      <w:tr w:rsidR="00626E7C" w:rsidRPr="003167FF" w14:paraId="7C3A4754" w14:textId="77777777" w:rsidTr="00626E7C">
        <w:trPr>
          <w:trHeight w:val="136"/>
        </w:trPr>
        <w:tc>
          <w:tcPr>
            <w:tcW w:w="2972" w:type="dxa"/>
            <w:vMerge/>
            <w:shd w:val="clear" w:color="auto" w:fill="auto"/>
          </w:tcPr>
          <w:p w14:paraId="4529C502" w14:textId="77777777" w:rsidR="003167FF" w:rsidRPr="003167FF" w:rsidRDefault="003167FF" w:rsidP="003167FF">
            <w:pPr>
              <w:pStyle w:val="TAL"/>
            </w:pPr>
          </w:p>
        </w:tc>
        <w:tc>
          <w:tcPr>
            <w:tcW w:w="3969" w:type="dxa"/>
            <w:shd w:val="clear" w:color="auto" w:fill="auto"/>
          </w:tcPr>
          <w:p w14:paraId="6E77B0F8" w14:textId="4717F316" w:rsidR="003167FF" w:rsidRPr="003167FF" w:rsidRDefault="003167FF" w:rsidP="003167FF">
            <w:pPr>
              <w:pStyle w:val="TAL"/>
            </w:pPr>
            <w:r w:rsidRPr="00C46867">
              <w:t>Unsubscribe_Location_Info</w:t>
            </w:r>
          </w:p>
        </w:tc>
        <w:tc>
          <w:tcPr>
            <w:tcW w:w="1134" w:type="dxa"/>
            <w:shd w:val="clear" w:color="auto" w:fill="auto"/>
          </w:tcPr>
          <w:p w14:paraId="00CD12BC" w14:textId="7CD5731F" w:rsidR="003167FF" w:rsidRPr="003167FF" w:rsidRDefault="003167FF" w:rsidP="003167FF">
            <w:pPr>
              <w:pStyle w:val="TAL"/>
            </w:pPr>
            <w:r w:rsidRPr="00C46867">
              <w:t>VAL server</w:t>
            </w:r>
          </w:p>
        </w:tc>
        <w:tc>
          <w:tcPr>
            <w:tcW w:w="1780" w:type="dxa"/>
            <w:vMerge/>
            <w:shd w:val="clear" w:color="auto" w:fill="auto"/>
          </w:tcPr>
          <w:p w14:paraId="5654547E" w14:textId="77777777" w:rsidR="003167FF" w:rsidRPr="003167FF" w:rsidRDefault="003167FF" w:rsidP="003167FF">
            <w:pPr>
              <w:pStyle w:val="TAL"/>
            </w:pPr>
          </w:p>
        </w:tc>
      </w:tr>
      <w:tr w:rsidR="00B54583" w:rsidRPr="003167FF" w14:paraId="3F2670A5" w14:textId="77777777" w:rsidTr="00626E7C">
        <w:trPr>
          <w:trHeight w:val="136"/>
        </w:trPr>
        <w:tc>
          <w:tcPr>
            <w:tcW w:w="2972" w:type="dxa"/>
            <w:vMerge/>
            <w:shd w:val="clear" w:color="auto" w:fill="auto"/>
          </w:tcPr>
          <w:p w14:paraId="578A245A" w14:textId="77777777" w:rsidR="00B54583" w:rsidRPr="003167FF" w:rsidRDefault="00B54583" w:rsidP="00B54583">
            <w:pPr>
              <w:pStyle w:val="TAL"/>
            </w:pPr>
          </w:p>
        </w:tc>
        <w:tc>
          <w:tcPr>
            <w:tcW w:w="3969" w:type="dxa"/>
            <w:shd w:val="clear" w:color="auto" w:fill="auto"/>
          </w:tcPr>
          <w:p w14:paraId="69A167AF" w14:textId="48B2ACE0" w:rsidR="00B54583" w:rsidRPr="003167FF" w:rsidRDefault="00B54583" w:rsidP="00B54583">
            <w:pPr>
              <w:pStyle w:val="TAL"/>
            </w:pPr>
            <w:r w:rsidRPr="00C92C3C">
              <w:t>Update_Location_Info_Subscription</w:t>
            </w:r>
          </w:p>
        </w:tc>
        <w:tc>
          <w:tcPr>
            <w:tcW w:w="1134" w:type="dxa"/>
            <w:shd w:val="clear" w:color="auto" w:fill="auto"/>
          </w:tcPr>
          <w:p w14:paraId="7013A05A" w14:textId="099EF2AF" w:rsidR="00B54583" w:rsidRPr="003167FF" w:rsidRDefault="00B54583" w:rsidP="00B54583">
            <w:pPr>
              <w:pStyle w:val="TAL"/>
            </w:pPr>
            <w:r w:rsidRPr="00C92C3C">
              <w:t>VAL server</w:t>
            </w:r>
          </w:p>
        </w:tc>
        <w:tc>
          <w:tcPr>
            <w:tcW w:w="1780" w:type="dxa"/>
            <w:vMerge/>
            <w:shd w:val="clear" w:color="auto" w:fill="auto"/>
          </w:tcPr>
          <w:p w14:paraId="3BFB9F98" w14:textId="77777777" w:rsidR="00B54583" w:rsidRPr="003167FF" w:rsidRDefault="00B54583" w:rsidP="00B54583">
            <w:pPr>
              <w:pStyle w:val="TAL"/>
            </w:pPr>
          </w:p>
        </w:tc>
      </w:tr>
      <w:tr w:rsidR="00626E7C" w:rsidRPr="003167FF" w14:paraId="738C3B41" w14:textId="77777777" w:rsidTr="00626E7C">
        <w:trPr>
          <w:trHeight w:val="136"/>
        </w:trPr>
        <w:tc>
          <w:tcPr>
            <w:tcW w:w="2972" w:type="dxa"/>
            <w:vMerge/>
            <w:shd w:val="clear" w:color="auto" w:fill="auto"/>
          </w:tcPr>
          <w:p w14:paraId="1FF0AA2F" w14:textId="77777777" w:rsidR="00312C76" w:rsidRPr="003167FF" w:rsidRDefault="00312C76" w:rsidP="007E0BCD">
            <w:pPr>
              <w:pStyle w:val="TAL"/>
            </w:pPr>
          </w:p>
        </w:tc>
        <w:tc>
          <w:tcPr>
            <w:tcW w:w="3969" w:type="dxa"/>
            <w:shd w:val="clear" w:color="auto" w:fill="auto"/>
          </w:tcPr>
          <w:p w14:paraId="6EBD8857" w14:textId="77777777" w:rsidR="00312C76" w:rsidRPr="003167FF" w:rsidRDefault="00312C76" w:rsidP="007E0BCD">
            <w:pPr>
              <w:pStyle w:val="TAL"/>
            </w:pPr>
            <w:r w:rsidRPr="003167FF">
              <w:t>Notifiy_Location_Info</w:t>
            </w:r>
          </w:p>
        </w:tc>
        <w:tc>
          <w:tcPr>
            <w:tcW w:w="1134" w:type="dxa"/>
            <w:shd w:val="clear" w:color="auto" w:fill="auto"/>
          </w:tcPr>
          <w:p w14:paraId="78246571" w14:textId="77777777" w:rsidR="00312C76" w:rsidRPr="003167FF" w:rsidRDefault="00312C76" w:rsidP="007E0BCD">
            <w:pPr>
              <w:pStyle w:val="TAL"/>
              <w:rPr>
                <w:lang w:eastAsia="zh-CN"/>
              </w:rPr>
            </w:pPr>
            <w:r w:rsidRPr="003167FF">
              <w:t>VAL server</w:t>
            </w:r>
          </w:p>
        </w:tc>
        <w:tc>
          <w:tcPr>
            <w:tcW w:w="1780" w:type="dxa"/>
            <w:vMerge/>
            <w:shd w:val="clear" w:color="auto" w:fill="auto"/>
          </w:tcPr>
          <w:p w14:paraId="2754995D" w14:textId="77777777" w:rsidR="00312C76" w:rsidRPr="003167FF" w:rsidRDefault="00312C76" w:rsidP="007E0BCD">
            <w:pPr>
              <w:pStyle w:val="TAL"/>
            </w:pPr>
          </w:p>
        </w:tc>
      </w:tr>
      <w:tr w:rsidR="00626E7C" w:rsidRPr="003167FF" w14:paraId="669A53B1" w14:textId="77777777" w:rsidTr="00626E7C">
        <w:trPr>
          <w:trHeight w:val="136"/>
        </w:trPr>
        <w:tc>
          <w:tcPr>
            <w:tcW w:w="2972" w:type="dxa"/>
            <w:shd w:val="clear" w:color="auto" w:fill="auto"/>
          </w:tcPr>
          <w:p w14:paraId="65CA2ED6" w14:textId="77777777" w:rsidR="00312C76" w:rsidRPr="003167FF" w:rsidRDefault="00312C76" w:rsidP="007E0BCD">
            <w:pPr>
              <w:pStyle w:val="TAL"/>
            </w:pPr>
            <w:r w:rsidRPr="003167FF">
              <w:t>SS_LocationInfoRetrieval</w:t>
            </w:r>
          </w:p>
        </w:tc>
        <w:tc>
          <w:tcPr>
            <w:tcW w:w="3969" w:type="dxa"/>
            <w:shd w:val="clear" w:color="auto" w:fill="auto"/>
          </w:tcPr>
          <w:p w14:paraId="1873BC42" w14:textId="77777777" w:rsidR="00312C76" w:rsidRPr="003167FF" w:rsidRDefault="00312C76" w:rsidP="007E0BCD">
            <w:pPr>
              <w:pStyle w:val="TAL"/>
            </w:pPr>
            <w:r w:rsidRPr="003167FF">
              <w:t>Obtain_Location_Info</w:t>
            </w:r>
          </w:p>
        </w:tc>
        <w:tc>
          <w:tcPr>
            <w:tcW w:w="1134" w:type="dxa"/>
            <w:shd w:val="clear" w:color="auto" w:fill="auto"/>
          </w:tcPr>
          <w:p w14:paraId="2B09F4C3" w14:textId="77777777" w:rsidR="00312C76" w:rsidRPr="003167FF" w:rsidRDefault="00312C76" w:rsidP="007E0BCD">
            <w:pPr>
              <w:pStyle w:val="TAL"/>
              <w:rPr>
                <w:lang w:eastAsia="zh-CN"/>
              </w:rPr>
            </w:pPr>
            <w:r w:rsidRPr="003167FF">
              <w:t>VAL server</w:t>
            </w:r>
          </w:p>
        </w:tc>
        <w:tc>
          <w:tcPr>
            <w:tcW w:w="1780" w:type="dxa"/>
            <w:shd w:val="clear" w:color="auto" w:fill="auto"/>
          </w:tcPr>
          <w:p w14:paraId="37FFACF0" w14:textId="77777777" w:rsidR="00312C76" w:rsidRPr="003167FF" w:rsidRDefault="00312C76" w:rsidP="007E0BCD">
            <w:pPr>
              <w:pStyle w:val="TAL"/>
            </w:pPr>
            <w:r w:rsidRPr="003167FF">
              <w:t>Request /Response</w:t>
            </w:r>
          </w:p>
        </w:tc>
      </w:tr>
      <w:tr w:rsidR="00626E7C" w:rsidRPr="003167FF" w14:paraId="7815AB28" w14:textId="77777777" w:rsidTr="00626E7C">
        <w:trPr>
          <w:trHeight w:val="136"/>
        </w:trPr>
        <w:tc>
          <w:tcPr>
            <w:tcW w:w="2972" w:type="dxa"/>
            <w:shd w:val="clear" w:color="auto" w:fill="auto"/>
          </w:tcPr>
          <w:p w14:paraId="4989ABB4" w14:textId="77777777" w:rsidR="00312C76" w:rsidRPr="003167FF" w:rsidRDefault="00312C76" w:rsidP="007E0BCD">
            <w:pPr>
              <w:pStyle w:val="TAL"/>
            </w:pPr>
            <w:r w:rsidRPr="003167FF">
              <w:t>SS_LocationAreaInfoRetrieval</w:t>
            </w:r>
          </w:p>
        </w:tc>
        <w:tc>
          <w:tcPr>
            <w:tcW w:w="3969" w:type="dxa"/>
            <w:shd w:val="clear" w:color="auto" w:fill="auto"/>
          </w:tcPr>
          <w:p w14:paraId="418D02A4" w14:textId="77777777" w:rsidR="00312C76" w:rsidRPr="003167FF" w:rsidRDefault="00312C76" w:rsidP="007E0BCD">
            <w:pPr>
              <w:pStyle w:val="TAL"/>
            </w:pPr>
            <w:r w:rsidRPr="003167FF">
              <w:t>Obtain_UEs_Info</w:t>
            </w:r>
          </w:p>
        </w:tc>
        <w:tc>
          <w:tcPr>
            <w:tcW w:w="1134" w:type="dxa"/>
            <w:shd w:val="clear" w:color="auto" w:fill="auto"/>
          </w:tcPr>
          <w:p w14:paraId="59AB16C8" w14:textId="77777777" w:rsidR="00312C76" w:rsidRPr="003167FF" w:rsidRDefault="00312C76" w:rsidP="007E0BCD">
            <w:pPr>
              <w:pStyle w:val="TAL"/>
            </w:pPr>
            <w:r w:rsidRPr="003167FF">
              <w:t>VAL server</w:t>
            </w:r>
          </w:p>
        </w:tc>
        <w:tc>
          <w:tcPr>
            <w:tcW w:w="1780" w:type="dxa"/>
            <w:shd w:val="clear" w:color="auto" w:fill="auto"/>
          </w:tcPr>
          <w:p w14:paraId="1395E242" w14:textId="77777777" w:rsidR="00312C76" w:rsidRPr="003167FF" w:rsidRDefault="00312C76" w:rsidP="007E0BCD">
            <w:pPr>
              <w:pStyle w:val="TAL"/>
            </w:pPr>
            <w:r w:rsidRPr="003167FF">
              <w:t>Request/Response</w:t>
            </w:r>
          </w:p>
        </w:tc>
      </w:tr>
      <w:tr w:rsidR="00626E7C" w:rsidRPr="003167FF" w14:paraId="3BEB838D" w14:textId="77777777" w:rsidTr="00626E7C">
        <w:trPr>
          <w:trHeight w:val="136"/>
        </w:trPr>
        <w:tc>
          <w:tcPr>
            <w:tcW w:w="2972" w:type="dxa"/>
            <w:vMerge w:val="restart"/>
            <w:shd w:val="clear" w:color="auto" w:fill="auto"/>
          </w:tcPr>
          <w:p w14:paraId="72540BAC" w14:textId="77777777" w:rsidR="00312C76" w:rsidRPr="003167FF" w:rsidRDefault="00312C76" w:rsidP="007E0BCD">
            <w:pPr>
              <w:pStyle w:val="TAL"/>
            </w:pPr>
            <w:r w:rsidRPr="003167FF">
              <w:t>SS_LocationMonitoring</w:t>
            </w:r>
          </w:p>
        </w:tc>
        <w:tc>
          <w:tcPr>
            <w:tcW w:w="3969" w:type="dxa"/>
            <w:shd w:val="clear" w:color="auto" w:fill="auto"/>
          </w:tcPr>
          <w:p w14:paraId="1D50C64A" w14:textId="77777777" w:rsidR="00312C76" w:rsidRPr="003167FF" w:rsidRDefault="00312C76" w:rsidP="007E0BCD">
            <w:pPr>
              <w:pStyle w:val="TAL"/>
            </w:pPr>
            <w:r w:rsidRPr="003167FF">
              <w:t>Subscribe_Location_Monitoring</w:t>
            </w:r>
          </w:p>
        </w:tc>
        <w:tc>
          <w:tcPr>
            <w:tcW w:w="1134" w:type="dxa"/>
            <w:shd w:val="clear" w:color="auto" w:fill="auto"/>
          </w:tcPr>
          <w:p w14:paraId="3ED3C1A6" w14:textId="77777777" w:rsidR="00312C76" w:rsidRPr="003167FF" w:rsidRDefault="00312C76" w:rsidP="007E0BCD">
            <w:pPr>
              <w:pStyle w:val="TAL"/>
            </w:pPr>
            <w:r w:rsidRPr="003167FF">
              <w:t>VAL server</w:t>
            </w:r>
          </w:p>
        </w:tc>
        <w:tc>
          <w:tcPr>
            <w:tcW w:w="1780" w:type="dxa"/>
            <w:vMerge w:val="restart"/>
            <w:shd w:val="clear" w:color="auto" w:fill="auto"/>
          </w:tcPr>
          <w:p w14:paraId="5CB8E30E" w14:textId="77777777" w:rsidR="00312C76" w:rsidRPr="003167FF" w:rsidRDefault="00312C76" w:rsidP="007E0BCD">
            <w:pPr>
              <w:pStyle w:val="TAL"/>
            </w:pPr>
            <w:r w:rsidRPr="003167FF">
              <w:t>Subscribe/Notify</w:t>
            </w:r>
          </w:p>
        </w:tc>
      </w:tr>
      <w:tr w:rsidR="00626E7C" w:rsidRPr="003167FF" w14:paraId="6360AB84" w14:textId="77777777" w:rsidTr="00626E7C">
        <w:trPr>
          <w:trHeight w:val="136"/>
        </w:trPr>
        <w:tc>
          <w:tcPr>
            <w:tcW w:w="2972" w:type="dxa"/>
            <w:vMerge/>
            <w:shd w:val="clear" w:color="auto" w:fill="auto"/>
          </w:tcPr>
          <w:p w14:paraId="5DBFBF5B" w14:textId="77777777" w:rsidR="00221434" w:rsidRPr="003167FF" w:rsidRDefault="00221434" w:rsidP="00221434">
            <w:pPr>
              <w:pStyle w:val="TAL"/>
            </w:pPr>
          </w:p>
        </w:tc>
        <w:tc>
          <w:tcPr>
            <w:tcW w:w="3969" w:type="dxa"/>
            <w:shd w:val="clear" w:color="auto" w:fill="auto"/>
          </w:tcPr>
          <w:p w14:paraId="201CE5F8" w14:textId="6D6C1DEF" w:rsidR="00221434" w:rsidRPr="003167FF" w:rsidRDefault="00221434" w:rsidP="00221434">
            <w:pPr>
              <w:pStyle w:val="TAL"/>
            </w:pPr>
            <w:r w:rsidRPr="00F961C2">
              <w:t>Unsubscribe_Location_Monitoring</w:t>
            </w:r>
          </w:p>
        </w:tc>
        <w:tc>
          <w:tcPr>
            <w:tcW w:w="1134" w:type="dxa"/>
            <w:shd w:val="clear" w:color="auto" w:fill="auto"/>
          </w:tcPr>
          <w:p w14:paraId="0FAF21C1" w14:textId="67C53C0E" w:rsidR="00221434" w:rsidRPr="003167FF" w:rsidRDefault="00221434" w:rsidP="00221434">
            <w:pPr>
              <w:pStyle w:val="TAL"/>
            </w:pPr>
            <w:r w:rsidRPr="00F961C2">
              <w:t>VAL server</w:t>
            </w:r>
          </w:p>
        </w:tc>
        <w:tc>
          <w:tcPr>
            <w:tcW w:w="1780" w:type="dxa"/>
            <w:vMerge/>
            <w:shd w:val="clear" w:color="auto" w:fill="auto"/>
          </w:tcPr>
          <w:p w14:paraId="4CAEA79A" w14:textId="77777777" w:rsidR="00221434" w:rsidRPr="003167FF" w:rsidRDefault="00221434" w:rsidP="00221434">
            <w:pPr>
              <w:pStyle w:val="TAL"/>
            </w:pPr>
          </w:p>
        </w:tc>
      </w:tr>
      <w:tr w:rsidR="002B54CE" w:rsidRPr="003167FF" w14:paraId="5DD1ECDF" w14:textId="77777777" w:rsidTr="00626E7C">
        <w:trPr>
          <w:trHeight w:val="136"/>
        </w:trPr>
        <w:tc>
          <w:tcPr>
            <w:tcW w:w="2972" w:type="dxa"/>
            <w:vMerge/>
            <w:shd w:val="clear" w:color="auto" w:fill="auto"/>
          </w:tcPr>
          <w:p w14:paraId="3166A98D" w14:textId="77777777" w:rsidR="002B54CE" w:rsidRPr="003167FF" w:rsidRDefault="002B54CE" w:rsidP="002B54CE">
            <w:pPr>
              <w:pStyle w:val="TAL"/>
            </w:pPr>
          </w:p>
        </w:tc>
        <w:tc>
          <w:tcPr>
            <w:tcW w:w="3969" w:type="dxa"/>
            <w:shd w:val="clear" w:color="auto" w:fill="auto"/>
          </w:tcPr>
          <w:p w14:paraId="4A834EAE" w14:textId="212CEA99" w:rsidR="002B54CE" w:rsidRPr="003167FF" w:rsidRDefault="002B54CE" w:rsidP="002B54CE">
            <w:pPr>
              <w:pStyle w:val="TAL"/>
            </w:pPr>
            <w:r>
              <w:t>Update_</w:t>
            </w:r>
            <w:r w:rsidRPr="00F961C2">
              <w:t>Location_Monitoring</w:t>
            </w:r>
            <w:r>
              <w:t>_Subscription</w:t>
            </w:r>
          </w:p>
        </w:tc>
        <w:tc>
          <w:tcPr>
            <w:tcW w:w="1134" w:type="dxa"/>
            <w:shd w:val="clear" w:color="auto" w:fill="auto"/>
          </w:tcPr>
          <w:p w14:paraId="2A6E357D" w14:textId="5330AF0C" w:rsidR="002B54CE" w:rsidRPr="003167FF" w:rsidRDefault="002B54CE" w:rsidP="002B54CE">
            <w:pPr>
              <w:pStyle w:val="TAL"/>
            </w:pPr>
            <w:r w:rsidRPr="00F961C2">
              <w:t>VAL server</w:t>
            </w:r>
          </w:p>
        </w:tc>
        <w:tc>
          <w:tcPr>
            <w:tcW w:w="1780" w:type="dxa"/>
            <w:vMerge/>
            <w:shd w:val="clear" w:color="auto" w:fill="auto"/>
          </w:tcPr>
          <w:p w14:paraId="6106D2CD" w14:textId="77777777" w:rsidR="002B54CE" w:rsidRPr="003167FF" w:rsidRDefault="002B54CE" w:rsidP="002B54CE">
            <w:pPr>
              <w:pStyle w:val="TAL"/>
            </w:pPr>
          </w:p>
        </w:tc>
      </w:tr>
      <w:tr w:rsidR="00626E7C" w:rsidRPr="003167FF" w14:paraId="1CCA736C" w14:textId="77777777" w:rsidTr="00626E7C">
        <w:trPr>
          <w:trHeight w:val="136"/>
        </w:trPr>
        <w:tc>
          <w:tcPr>
            <w:tcW w:w="2972" w:type="dxa"/>
            <w:vMerge/>
            <w:shd w:val="clear" w:color="auto" w:fill="auto"/>
          </w:tcPr>
          <w:p w14:paraId="55228E8A" w14:textId="77777777" w:rsidR="00312C76" w:rsidRPr="003167FF" w:rsidRDefault="00312C76" w:rsidP="007E0BCD">
            <w:pPr>
              <w:pStyle w:val="TAL"/>
            </w:pPr>
          </w:p>
        </w:tc>
        <w:tc>
          <w:tcPr>
            <w:tcW w:w="3969" w:type="dxa"/>
            <w:shd w:val="clear" w:color="auto" w:fill="auto"/>
          </w:tcPr>
          <w:p w14:paraId="29C32790" w14:textId="77777777" w:rsidR="00312C76" w:rsidRPr="003167FF" w:rsidRDefault="00312C76" w:rsidP="007E0BCD">
            <w:pPr>
              <w:pStyle w:val="TAL"/>
            </w:pPr>
            <w:r w:rsidRPr="003167FF">
              <w:t>Notify_Location_Monitoring_Events</w:t>
            </w:r>
          </w:p>
        </w:tc>
        <w:tc>
          <w:tcPr>
            <w:tcW w:w="1134" w:type="dxa"/>
            <w:shd w:val="clear" w:color="auto" w:fill="auto"/>
          </w:tcPr>
          <w:p w14:paraId="3ED19A93" w14:textId="77777777" w:rsidR="00312C76" w:rsidRPr="003167FF" w:rsidRDefault="00312C76" w:rsidP="007E0BCD">
            <w:pPr>
              <w:pStyle w:val="TAL"/>
            </w:pPr>
            <w:r w:rsidRPr="003167FF">
              <w:t>VAL server</w:t>
            </w:r>
          </w:p>
        </w:tc>
        <w:tc>
          <w:tcPr>
            <w:tcW w:w="1780" w:type="dxa"/>
            <w:vMerge/>
            <w:shd w:val="clear" w:color="auto" w:fill="auto"/>
          </w:tcPr>
          <w:p w14:paraId="0A23DC63" w14:textId="77777777" w:rsidR="00312C76" w:rsidRPr="003167FF" w:rsidRDefault="00312C76" w:rsidP="007E0BCD">
            <w:pPr>
              <w:pStyle w:val="TAL"/>
            </w:pPr>
          </w:p>
        </w:tc>
      </w:tr>
      <w:tr w:rsidR="00626E7C" w:rsidRPr="003167FF" w14:paraId="618D796A" w14:textId="77777777" w:rsidTr="00626E7C">
        <w:trPr>
          <w:trHeight w:val="136"/>
        </w:trPr>
        <w:tc>
          <w:tcPr>
            <w:tcW w:w="2972" w:type="dxa"/>
            <w:vMerge w:val="restart"/>
            <w:shd w:val="clear" w:color="auto" w:fill="auto"/>
          </w:tcPr>
          <w:p w14:paraId="1819B5FE" w14:textId="77777777" w:rsidR="00221434" w:rsidRPr="003167FF" w:rsidRDefault="00221434" w:rsidP="00221434">
            <w:pPr>
              <w:pStyle w:val="TAL"/>
            </w:pPr>
          </w:p>
        </w:tc>
        <w:tc>
          <w:tcPr>
            <w:tcW w:w="3969" w:type="dxa"/>
            <w:shd w:val="clear" w:color="auto" w:fill="auto"/>
          </w:tcPr>
          <w:p w14:paraId="2D678114" w14:textId="32B592F9" w:rsidR="00221434" w:rsidRPr="003167FF" w:rsidRDefault="00221434" w:rsidP="00221434">
            <w:pPr>
              <w:pStyle w:val="TAL"/>
            </w:pPr>
            <w:r w:rsidRPr="00CC5E35">
              <w:t>Subscribe_Location_Area_Monitoring</w:t>
            </w:r>
          </w:p>
        </w:tc>
        <w:tc>
          <w:tcPr>
            <w:tcW w:w="1134" w:type="dxa"/>
            <w:vMerge w:val="restart"/>
            <w:shd w:val="clear" w:color="auto" w:fill="auto"/>
          </w:tcPr>
          <w:p w14:paraId="76CFB1C1" w14:textId="6A633AEC" w:rsidR="00221434" w:rsidRPr="003167FF" w:rsidRDefault="00221434" w:rsidP="00221434">
            <w:pPr>
              <w:pStyle w:val="TAL"/>
            </w:pPr>
            <w:r>
              <w:rPr>
                <w:rFonts w:hint="eastAsia"/>
                <w:lang w:eastAsia="zh-CN"/>
              </w:rPr>
              <w:t>VAL server</w:t>
            </w:r>
          </w:p>
        </w:tc>
        <w:tc>
          <w:tcPr>
            <w:tcW w:w="1780" w:type="dxa"/>
            <w:vMerge w:val="restart"/>
            <w:shd w:val="clear" w:color="auto" w:fill="auto"/>
          </w:tcPr>
          <w:p w14:paraId="18E342FC" w14:textId="40A665D8" w:rsidR="00221434" w:rsidRPr="003167FF" w:rsidRDefault="00221434" w:rsidP="00221434">
            <w:pPr>
              <w:pStyle w:val="TAL"/>
            </w:pPr>
            <w:r w:rsidRPr="00221434">
              <w:t>Subscribe/Notify</w:t>
            </w:r>
          </w:p>
        </w:tc>
      </w:tr>
      <w:tr w:rsidR="00626E7C" w:rsidRPr="003167FF" w14:paraId="5EA36531" w14:textId="77777777" w:rsidTr="00626E7C">
        <w:trPr>
          <w:trHeight w:val="136"/>
        </w:trPr>
        <w:tc>
          <w:tcPr>
            <w:tcW w:w="2972" w:type="dxa"/>
            <w:vMerge/>
            <w:shd w:val="clear" w:color="auto" w:fill="auto"/>
          </w:tcPr>
          <w:p w14:paraId="769899A4" w14:textId="77777777" w:rsidR="00221434" w:rsidRPr="003167FF" w:rsidRDefault="00221434" w:rsidP="00221434">
            <w:pPr>
              <w:pStyle w:val="TAL"/>
            </w:pPr>
          </w:p>
        </w:tc>
        <w:tc>
          <w:tcPr>
            <w:tcW w:w="3969" w:type="dxa"/>
            <w:shd w:val="clear" w:color="auto" w:fill="auto"/>
          </w:tcPr>
          <w:p w14:paraId="574B1872" w14:textId="7AD435CB" w:rsidR="00221434" w:rsidRPr="003167FF" w:rsidRDefault="00221434" w:rsidP="00221434">
            <w:pPr>
              <w:pStyle w:val="TAL"/>
            </w:pPr>
            <w:r w:rsidRPr="00CC5E35">
              <w:t>Notify_Location_Area_Monitoring_Events</w:t>
            </w:r>
          </w:p>
        </w:tc>
        <w:tc>
          <w:tcPr>
            <w:tcW w:w="1134" w:type="dxa"/>
            <w:vMerge/>
            <w:shd w:val="clear" w:color="auto" w:fill="auto"/>
          </w:tcPr>
          <w:p w14:paraId="76F5AE98" w14:textId="77777777" w:rsidR="00221434" w:rsidRPr="003167FF" w:rsidRDefault="00221434" w:rsidP="00221434">
            <w:pPr>
              <w:pStyle w:val="TAL"/>
            </w:pPr>
          </w:p>
        </w:tc>
        <w:tc>
          <w:tcPr>
            <w:tcW w:w="1780" w:type="dxa"/>
            <w:vMerge/>
            <w:shd w:val="clear" w:color="auto" w:fill="auto"/>
          </w:tcPr>
          <w:p w14:paraId="4A37ED9C" w14:textId="77777777" w:rsidR="00221434" w:rsidRPr="003167FF" w:rsidRDefault="00221434" w:rsidP="00221434">
            <w:pPr>
              <w:pStyle w:val="TAL"/>
            </w:pPr>
          </w:p>
        </w:tc>
      </w:tr>
      <w:tr w:rsidR="00626E7C" w:rsidRPr="003167FF" w14:paraId="720A5D72" w14:textId="77777777" w:rsidTr="00626E7C">
        <w:trPr>
          <w:trHeight w:val="136"/>
        </w:trPr>
        <w:tc>
          <w:tcPr>
            <w:tcW w:w="2972" w:type="dxa"/>
            <w:vMerge/>
            <w:shd w:val="clear" w:color="auto" w:fill="auto"/>
          </w:tcPr>
          <w:p w14:paraId="3F215B3E" w14:textId="77777777" w:rsidR="00221434" w:rsidRPr="003167FF" w:rsidRDefault="00221434" w:rsidP="00221434">
            <w:pPr>
              <w:pStyle w:val="TAL"/>
            </w:pPr>
          </w:p>
        </w:tc>
        <w:tc>
          <w:tcPr>
            <w:tcW w:w="3969" w:type="dxa"/>
            <w:shd w:val="clear" w:color="auto" w:fill="auto"/>
          </w:tcPr>
          <w:p w14:paraId="7DB64292" w14:textId="3A2096B2" w:rsidR="00221434" w:rsidRPr="003167FF" w:rsidRDefault="00221434" w:rsidP="00221434">
            <w:pPr>
              <w:pStyle w:val="TAL"/>
            </w:pPr>
            <w:r w:rsidRPr="00CC5E35">
              <w:t>Update_Location_Area_Monitoring_Subscribe</w:t>
            </w:r>
          </w:p>
        </w:tc>
        <w:tc>
          <w:tcPr>
            <w:tcW w:w="1134" w:type="dxa"/>
            <w:vMerge/>
            <w:shd w:val="clear" w:color="auto" w:fill="auto"/>
          </w:tcPr>
          <w:p w14:paraId="5424CE34" w14:textId="77777777" w:rsidR="00221434" w:rsidRPr="003167FF" w:rsidRDefault="00221434" w:rsidP="00221434">
            <w:pPr>
              <w:pStyle w:val="TAL"/>
            </w:pPr>
          </w:p>
        </w:tc>
        <w:tc>
          <w:tcPr>
            <w:tcW w:w="1780" w:type="dxa"/>
            <w:vMerge/>
            <w:shd w:val="clear" w:color="auto" w:fill="auto"/>
          </w:tcPr>
          <w:p w14:paraId="230781C6" w14:textId="77777777" w:rsidR="00221434" w:rsidRPr="003167FF" w:rsidRDefault="00221434" w:rsidP="00221434">
            <w:pPr>
              <w:pStyle w:val="TAL"/>
            </w:pPr>
          </w:p>
        </w:tc>
      </w:tr>
      <w:tr w:rsidR="00626E7C" w:rsidRPr="003167FF" w14:paraId="6DD0DE6A" w14:textId="77777777" w:rsidTr="00626E7C">
        <w:trPr>
          <w:trHeight w:val="136"/>
        </w:trPr>
        <w:tc>
          <w:tcPr>
            <w:tcW w:w="2972" w:type="dxa"/>
            <w:vMerge/>
            <w:shd w:val="clear" w:color="auto" w:fill="auto"/>
          </w:tcPr>
          <w:p w14:paraId="16059E69" w14:textId="77777777" w:rsidR="00221434" w:rsidRPr="003167FF" w:rsidRDefault="00221434" w:rsidP="00221434">
            <w:pPr>
              <w:pStyle w:val="TAL"/>
            </w:pPr>
          </w:p>
        </w:tc>
        <w:tc>
          <w:tcPr>
            <w:tcW w:w="3969" w:type="dxa"/>
            <w:shd w:val="clear" w:color="auto" w:fill="auto"/>
          </w:tcPr>
          <w:p w14:paraId="709ACF40" w14:textId="0F41FE83" w:rsidR="00221434" w:rsidRPr="003167FF" w:rsidRDefault="00221434" w:rsidP="00221434">
            <w:pPr>
              <w:pStyle w:val="TAL"/>
            </w:pPr>
            <w:r w:rsidRPr="00CC5E35">
              <w:t>Unsubscribe_Location_Area_Monitoring</w:t>
            </w:r>
          </w:p>
        </w:tc>
        <w:tc>
          <w:tcPr>
            <w:tcW w:w="1134" w:type="dxa"/>
            <w:vMerge/>
            <w:shd w:val="clear" w:color="auto" w:fill="auto"/>
          </w:tcPr>
          <w:p w14:paraId="7E0DB16C" w14:textId="77777777" w:rsidR="00221434" w:rsidRPr="003167FF" w:rsidRDefault="00221434" w:rsidP="00221434">
            <w:pPr>
              <w:pStyle w:val="TAL"/>
            </w:pPr>
          </w:p>
        </w:tc>
        <w:tc>
          <w:tcPr>
            <w:tcW w:w="1780" w:type="dxa"/>
            <w:vMerge/>
            <w:shd w:val="clear" w:color="auto" w:fill="auto"/>
          </w:tcPr>
          <w:p w14:paraId="6E5C8114" w14:textId="77777777" w:rsidR="00221434" w:rsidRPr="003167FF" w:rsidRDefault="00221434" w:rsidP="00221434">
            <w:pPr>
              <w:pStyle w:val="TAL"/>
            </w:pPr>
          </w:p>
        </w:tc>
      </w:tr>
      <w:tr w:rsidR="006D6865" w:rsidRPr="003167FF" w14:paraId="41FDB0F3" w14:textId="77777777" w:rsidTr="00626E7C">
        <w:trPr>
          <w:trHeight w:val="136"/>
        </w:trPr>
        <w:tc>
          <w:tcPr>
            <w:tcW w:w="2972" w:type="dxa"/>
            <w:vMerge w:val="restart"/>
            <w:shd w:val="clear" w:color="auto" w:fill="auto"/>
          </w:tcPr>
          <w:p w14:paraId="4F57A2D8" w14:textId="5680FFDB" w:rsidR="006D6865" w:rsidRPr="003167FF" w:rsidRDefault="006D6865" w:rsidP="00221434">
            <w:pPr>
              <w:pStyle w:val="TAL"/>
            </w:pPr>
            <w:r w:rsidRPr="003167FF">
              <w:t>SS_VALServiceAreaConfiguration</w:t>
            </w:r>
          </w:p>
        </w:tc>
        <w:tc>
          <w:tcPr>
            <w:tcW w:w="3969" w:type="dxa"/>
            <w:shd w:val="clear" w:color="auto" w:fill="auto"/>
          </w:tcPr>
          <w:p w14:paraId="700F1EE5" w14:textId="487A9814" w:rsidR="006D6865" w:rsidRPr="003167FF" w:rsidRDefault="006D6865" w:rsidP="00221434">
            <w:pPr>
              <w:pStyle w:val="TAL"/>
            </w:pPr>
            <w:r w:rsidRPr="003167FF">
              <w:t>Configure_VAL_Service_Area</w:t>
            </w:r>
          </w:p>
        </w:tc>
        <w:tc>
          <w:tcPr>
            <w:tcW w:w="1134" w:type="dxa"/>
            <w:shd w:val="clear" w:color="auto" w:fill="auto"/>
          </w:tcPr>
          <w:p w14:paraId="0F211CA6" w14:textId="222923B0" w:rsidR="006D6865" w:rsidRPr="003167FF" w:rsidRDefault="006D6865" w:rsidP="00221434">
            <w:pPr>
              <w:pStyle w:val="TAL"/>
            </w:pPr>
            <w:r w:rsidRPr="003167FF">
              <w:t>VAL server</w:t>
            </w:r>
          </w:p>
        </w:tc>
        <w:tc>
          <w:tcPr>
            <w:tcW w:w="1780" w:type="dxa"/>
            <w:vMerge w:val="restart"/>
            <w:shd w:val="clear" w:color="auto" w:fill="auto"/>
          </w:tcPr>
          <w:p w14:paraId="0454BDB0" w14:textId="3681B8F0" w:rsidR="006D6865" w:rsidRPr="003167FF" w:rsidRDefault="006D6865" w:rsidP="00221434">
            <w:pPr>
              <w:pStyle w:val="TAL"/>
            </w:pPr>
            <w:r w:rsidRPr="003167FF">
              <w:t>Request/Response</w:t>
            </w:r>
          </w:p>
        </w:tc>
      </w:tr>
      <w:tr w:rsidR="006D6865" w:rsidRPr="003167FF" w14:paraId="3B1910EC" w14:textId="77777777" w:rsidTr="00626E7C">
        <w:trPr>
          <w:trHeight w:val="136"/>
        </w:trPr>
        <w:tc>
          <w:tcPr>
            <w:tcW w:w="2972" w:type="dxa"/>
            <w:vMerge/>
            <w:shd w:val="clear" w:color="auto" w:fill="auto"/>
          </w:tcPr>
          <w:p w14:paraId="06F9F980" w14:textId="77777777" w:rsidR="006D6865" w:rsidRPr="003167FF" w:rsidRDefault="006D6865" w:rsidP="00221434">
            <w:pPr>
              <w:pStyle w:val="TAL"/>
            </w:pPr>
          </w:p>
        </w:tc>
        <w:tc>
          <w:tcPr>
            <w:tcW w:w="3969" w:type="dxa"/>
            <w:shd w:val="clear" w:color="auto" w:fill="auto"/>
          </w:tcPr>
          <w:p w14:paraId="3EE547D8" w14:textId="1F4AEA69" w:rsidR="006D6865" w:rsidRPr="003167FF" w:rsidRDefault="006D6865" w:rsidP="00221434">
            <w:pPr>
              <w:pStyle w:val="TAL"/>
            </w:pPr>
            <w:r w:rsidRPr="003167FF">
              <w:t>Obtain_VAL_Service_Area</w:t>
            </w:r>
          </w:p>
        </w:tc>
        <w:tc>
          <w:tcPr>
            <w:tcW w:w="1134" w:type="dxa"/>
            <w:shd w:val="clear" w:color="auto" w:fill="auto"/>
          </w:tcPr>
          <w:p w14:paraId="7D01F79B" w14:textId="180F7EF6" w:rsidR="006D6865" w:rsidRPr="003167FF" w:rsidRDefault="006D6865" w:rsidP="00221434">
            <w:pPr>
              <w:pStyle w:val="TAL"/>
            </w:pPr>
            <w:r w:rsidRPr="003167FF">
              <w:t>VAL server</w:t>
            </w:r>
          </w:p>
        </w:tc>
        <w:tc>
          <w:tcPr>
            <w:tcW w:w="1780" w:type="dxa"/>
            <w:vMerge/>
            <w:shd w:val="clear" w:color="auto" w:fill="auto"/>
          </w:tcPr>
          <w:p w14:paraId="4F84F789" w14:textId="77777777" w:rsidR="006D6865" w:rsidRPr="003167FF" w:rsidRDefault="006D6865" w:rsidP="00221434">
            <w:pPr>
              <w:pStyle w:val="TAL"/>
            </w:pPr>
          </w:p>
        </w:tc>
      </w:tr>
      <w:tr w:rsidR="006D6865" w:rsidRPr="003167FF" w14:paraId="4498AE4D" w14:textId="77777777" w:rsidTr="00626E7C">
        <w:trPr>
          <w:trHeight w:val="136"/>
        </w:trPr>
        <w:tc>
          <w:tcPr>
            <w:tcW w:w="2972" w:type="dxa"/>
            <w:vMerge/>
            <w:shd w:val="clear" w:color="auto" w:fill="auto"/>
          </w:tcPr>
          <w:p w14:paraId="1227340D" w14:textId="77777777" w:rsidR="006D6865" w:rsidRPr="003167FF" w:rsidRDefault="006D6865" w:rsidP="00221434">
            <w:pPr>
              <w:pStyle w:val="TAL"/>
            </w:pPr>
          </w:p>
        </w:tc>
        <w:tc>
          <w:tcPr>
            <w:tcW w:w="3969" w:type="dxa"/>
            <w:shd w:val="clear" w:color="auto" w:fill="auto"/>
          </w:tcPr>
          <w:p w14:paraId="05048D0D" w14:textId="25865B6A" w:rsidR="006D6865" w:rsidRPr="003167FF" w:rsidRDefault="006D6865" w:rsidP="00221434">
            <w:pPr>
              <w:pStyle w:val="TAL"/>
            </w:pPr>
            <w:r w:rsidRPr="003167FF">
              <w:t>Update_VAL_Service_Area</w:t>
            </w:r>
          </w:p>
        </w:tc>
        <w:tc>
          <w:tcPr>
            <w:tcW w:w="1134" w:type="dxa"/>
            <w:shd w:val="clear" w:color="auto" w:fill="auto"/>
          </w:tcPr>
          <w:p w14:paraId="1AA3D34A" w14:textId="2E6DC641" w:rsidR="006D6865" w:rsidRPr="003167FF" w:rsidRDefault="006D6865" w:rsidP="00221434">
            <w:pPr>
              <w:pStyle w:val="TAL"/>
            </w:pPr>
            <w:r w:rsidRPr="003167FF">
              <w:t>VAL server</w:t>
            </w:r>
          </w:p>
        </w:tc>
        <w:tc>
          <w:tcPr>
            <w:tcW w:w="1780" w:type="dxa"/>
            <w:vMerge/>
            <w:shd w:val="clear" w:color="auto" w:fill="auto"/>
          </w:tcPr>
          <w:p w14:paraId="19ED6DC4" w14:textId="77777777" w:rsidR="006D6865" w:rsidRPr="003167FF" w:rsidRDefault="006D6865" w:rsidP="00221434">
            <w:pPr>
              <w:pStyle w:val="TAL"/>
            </w:pPr>
          </w:p>
        </w:tc>
      </w:tr>
      <w:tr w:rsidR="006D6865" w:rsidRPr="003167FF" w14:paraId="0CD63FC1" w14:textId="77777777" w:rsidTr="00626E7C">
        <w:trPr>
          <w:trHeight w:val="136"/>
        </w:trPr>
        <w:tc>
          <w:tcPr>
            <w:tcW w:w="2972" w:type="dxa"/>
            <w:vMerge/>
            <w:shd w:val="clear" w:color="auto" w:fill="auto"/>
          </w:tcPr>
          <w:p w14:paraId="016FCE35" w14:textId="77777777" w:rsidR="006D6865" w:rsidRPr="003167FF" w:rsidRDefault="006D6865" w:rsidP="00221434">
            <w:pPr>
              <w:pStyle w:val="TAL"/>
            </w:pPr>
          </w:p>
        </w:tc>
        <w:tc>
          <w:tcPr>
            <w:tcW w:w="3969" w:type="dxa"/>
            <w:shd w:val="clear" w:color="auto" w:fill="auto"/>
          </w:tcPr>
          <w:p w14:paraId="39466CCB" w14:textId="445B6FCC" w:rsidR="006D6865" w:rsidRPr="003167FF" w:rsidRDefault="006D6865" w:rsidP="00221434">
            <w:pPr>
              <w:pStyle w:val="TAL"/>
            </w:pPr>
            <w:r w:rsidRPr="003167FF">
              <w:t>Delete_VAL_Service_Area</w:t>
            </w:r>
          </w:p>
        </w:tc>
        <w:tc>
          <w:tcPr>
            <w:tcW w:w="1134" w:type="dxa"/>
            <w:shd w:val="clear" w:color="auto" w:fill="auto"/>
          </w:tcPr>
          <w:p w14:paraId="5DC881A9" w14:textId="02DCCA31" w:rsidR="006D6865" w:rsidRPr="003167FF" w:rsidRDefault="006D6865" w:rsidP="00221434">
            <w:pPr>
              <w:pStyle w:val="TAL"/>
            </w:pPr>
            <w:r w:rsidRPr="003167FF">
              <w:t>VAL server</w:t>
            </w:r>
          </w:p>
        </w:tc>
        <w:tc>
          <w:tcPr>
            <w:tcW w:w="1780" w:type="dxa"/>
            <w:vMerge/>
            <w:shd w:val="clear" w:color="auto" w:fill="auto"/>
          </w:tcPr>
          <w:p w14:paraId="7023147F" w14:textId="77777777" w:rsidR="006D6865" w:rsidRPr="003167FF" w:rsidRDefault="006D6865" w:rsidP="00221434">
            <w:pPr>
              <w:pStyle w:val="TAL"/>
            </w:pPr>
          </w:p>
        </w:tc>
      </w:tr>
      <w:tr w:rsidR="006D6865" w:rsidRPr="003167FF" w14:paraId="5C2EB584" w14:textId="77777777" w:rsidTr="00626E7C">
        <w:trPr>
          <w:trHeight w:val="136"/>
        </w:trPr>
        <w:tc>
          <w:tcPr>
            <w:tcW w:w="2972" w:type="dxa"/>
            <w:vMerge/>
            <w:shd w:val="clear" w:color="auto" w:fill="auto"/>
          </w:tcPr>
          <w:p w14:paraId="35F09F4F" w14:textId="77777777" w:rsidR="006D6865" w:rsidRPr="003167FF" w:rsidRDefault="006D6865" w:rsidP="00E27520">
            <w:pPr>
              <w:pStyle w:val="TAL"/>
            </w:pPr>
          </w:p>
        </w:tc>
        <w:tc>
          <w:tcPr>
            <w:tcW w:w="3969" w:type="dxa"/>
            <w:shd w:val="clear" w:color="auto" w:fill="auto"/>
          </w:tcPr>
          <w:p w14:paraId="6B1C6AD8" w14:textId="3B141D61" w:rsidR="006D6865" w:rsidRPr="003167FF" w:rsidRDefault="006D6865" w:rsidP="00E27520">
            <w:pPr>
              <w:pStyle w:val="TAL"/>
            </w:pPr>
            <w:r w:rsidRPr="005D6207">
              <w:t>Subscribe_VAL_Service_Area_</w:t>
            </w:r>
            <w:r>
              <w:t>Change</w:t>
            </w:r>
            <w:r w:rsidRPr="005D6207">
              <w:t>_Event</w:t>
            </w:r>
          </w:p>
        </w:tc>
        <w:tc>
          <w:tcPr>
            <w:tcW w:w="1134" w:type="dxa"/>
            <w:shd w:val="clear" w:color="auto" w:fill="auto"/>
          </w:tcPr>
          <w:p w14:paraId="3C3BD5CF" w14:textId="16E00BF1" w:rsidR="006D6865" w:rsidRPr="003167FF" w:rsidRDefault="006D6865" w:rsidP="00E27520">
            <w:pPr>
              <w:pStyle w:val="TAL"/>
            </w:pPr>
            <w:r>
              <w:t>SEAL</w:t>
            </w:r>
            <w:r w:rsidRPr="003167FF">
              <w:t xml:space="preserve"> server</w:t>
            </w:r>
          </w:p>
        </w:tc>
        <w:tc>
          <w:tcPr>
            <w:tcW w:w="1780" w:type="dxa"/>
            <w:vMerge w:val="restart"/>
            <w:shd w:val="clear" w:color="auto" w:fill="auto"/>
          </w:tcPr>
          <w:p w14:paraId="5E862B0F" w14:textId="20829F5D" w:rsidR="006D6865" w:rsidRPr="003167FF" w:rsidRDefault="006D6865" w:rsidP="00E27520">
            <w:pPr>
              <w:pStyle w:val="TAL"/>
            </w:pPr>
            <w:r w:rsidRPr="00221434">
              <w:t>Subscribe/Notify</w:t>
            </w:r>
          </w:p>
        </w:tc>
      </w:tr>
      <w:tr w:rsidR="006D6865" w:rsidRPr="003167FF" w14:paraId="68C4563A" w14:textId="77777777" w:rsidTr="00626E7C">
        <w:trPr>
          <w:trHeight w:val="136"/>
        </w:trPr>
        <w:tc>
          <w:tcPr>
            <w:tcW w:w="2972" w:type="dxa"/>
            <w:vMerge/>
            <w:shd w:val="clear" w:color="auto" w:fill="auto"/>
          </w:tcPr>
          <w:p w14:paraId="7288BAD7" w14:textId="77777777" w:rsidR="006D6865" w:rsidRPr="003167FF" w:rsidRDefault="006D6865" w:rsidP="00E27520">
            <w:pPr>
              <w:pStyle w:val="TAL"/>
            </w:pPr>
          </w:p>
        </w:tc>
        <w:tc>
          <w:tcPr>
            <w:tcW w:w="3969" w:type="dxa"/>
            <w:shd w:val="clear" w:color="auto" w:fill="auto"/>
          </w:tcPr>
          <w:p w14:paraId="0274CF8F" w14:textId="0DB7F30D" w:rsidR="006D6865" w:rsidRPr="003167FF" w:rsidRDefault="006D6865" w:rsidP="00E27520">
            <w:pPr>
              <w:pStyle w:val="TAL"/>
            </w:pPr>
            <w:r w:rsidRPr="005D6207">
              <w:t>Notify_VAL_Service_Area_Change_Event</w:t>
            </w:r>
          </w:p>
        </w:tc>
        <w:tc>
          <w:tcPr>
            <w:tcW w:w="1134" w:type="dxa"/>
            <w:shd w:val="clear" w:color="auto" w:fill="auto"/>
          </w:tcPr>
          <w:p w14:paraId="564B4164" w14:textId="2C36D62C" w:rsidR="006D6865" w:rsidRPr="003167FF" w:rsidRDefault="006D6865" w:rsidP="00E27520">
            <w:pPr>
              <w:pStyle w:val="TAL"/>
            </w:pPr>
            <w:r>
              <w:t>SEAL</w:t>
            </w:r>
            <w:r w:rsidRPr="003167FF">
              <w:t xml:space="preserve"> server</w:t>
            </w:r>
          </w:p>
        </w:tc>
        <w:tc>
          <w:tcPr>
            <w:tcW w:w="1780" w:type="dxa"/>
            <w:vMerge/>
            <w:shd w:val="clear" w:color="auto" w:fill="auto"/>
          </w:tcPr>
          <w:p w14:paraId="20188C1F" w14:textId="77777777" w:rsidR="006D6865" w:rsidRPr="003167FF" w:rsidRDefault="006D6865" w:rsidP="00E27520">
            <w:pPr>
              <w:pStyle w:val="TAL"/>
            </w:pPr>
          </w:p>
        </w:tc>
      </w:tr>
      <w:tr w:rsidR="006D6865" w:rsidRPr="003167FF" w14:paraId="71E1EC86" w14:textId="77777777" w:rsidTr="00626E7C">
        <w:trPr>
          <w:trHeight w:val="136"/>
        </w:trPr>
        <w:tc>
          <w:tcPr>
            <w:tcW w:w="2972" w:type="dxa"/>
            <w:vMerge/>
            <w:shd w:val="clear" w:color="auto" w:fill="auto"/>
          </w:tcPr>
          <w:p w14:paraId="507F2F0A" w14:textId="77777777" w:rsidR="006D6865" w:rsidRPr="003167FF" w:rsidRDefault="006D6865" w:rsidP="00E27520">
            <w:pPr>
              <w:pStyle w:val="TAL"/>
            </w:pPr>
          </w:p>
        </w:tc>
        <w:tc>
          <w:tcPr>
            <w:tcW w:w="3969" w:type="dxa"/>
            <w:shd w:val="clear" w:color="auto" w:fill="auto"/>
          </w:tcPr>
          <w:p w14:paraId="3A3C764A" w14:textId="64F3E0E9" w:rsidR="006D6865" w:rsidRPr="003167FF" w:rsidRDefault="006D6865" w:rsidP="00E27520">
            <w:pPr>
              <w:pStyle w:val="TAL"/>
            </w:pPr>
            <w:r w:rsidRPr="005D6207">
              <w:t>Unsubscribe_VAL_Service_Area_</w:t>
            </w:r>
            <w:r>
              <w:t>Change</w:t>
            </w:r>
            <w:r w:rsidRPr="005D6207">
              <w:t>_Event</w:t>
            </w:r>
          </w:p>
        </w:tc>
        <w:tc>
          <w:tcPr>
            <w:tcW w:w="1134" w:type="dxa"/>
            <w:shd w:val="clear" w:color="auto" w:fill="auto"/>
          </w:tcPr>
          <w:p w14:paraId="3C92BEB0" w14:textId="4EC3239C" w:rsidR="006D6865" w:rsidRPr="003167FF" w:rsidRDefault="006D6865" w:rsidP="00E27520">
            <w:pPr>
              <w:pStyle w:val="TAL"/>
            </w:pPr>
            <w:r>
              <w:t>SEAL</w:t>
            </w:r>
            <w:r w:rsidRPr="003167FF">
              <w:t xml:space="preserve"> server</w:t>
            </w:r>
          </w:p>
        </w:tc>
        <w:tc>
          <w:tcPr>
            <w:tcW w:w="1780" w:type="dxa"/>
            <w:vMerge/>
            <w:shd w:val="clear" w:color="auto" w:fill="auto"/>
          </w:tcPr>
          <w:p w14:paraId="64AA3C8D" w14:textId="77777777" w:rsidR="006D6865" w:rsidRPr="003167FF" w:rsidRDefault="006D6865" w:rsidP="00E27520">
            <w:pPr>
              <w:pStyle w:val="TAL"/>
            </w:pPr>
          </w:p>
        </w:tc>
      </w:tr>
      <w:tr w:rsidR="006D6865" w:rsidRPr="003167FF" w14:paraId="56661752" w14:textId="77777777" w:rsidTr="00626E7C">
        <w:trPr>
          <w:trHeight w:val="136"/>
        </w:trPr>
        <w:tc>
          <w:tcPr>
            <w:tcW w:w="2972" w:type="dxa"/>
            <w:vMerge/>
            <w:shd w:val="clear" w:color="auto" w:fill="auto"/>
          </w:tcPr>
          <w:p w14:paraId="3B487891" w14:textId="77777777" w:rsidR="006D6865" w:rsidRPr="003167FF" w:rsidRDefault="006D6865" w:rsidP="006D6865">
            <w:pPr>
              <w:pStyle w:val="TAL"/>
            </w:pPr>
          </w:p>
        </w:tc>
        <w:tc>
          <w:tcPr>
            <w:tcW w:w="3969" w:type="dxa"/>
            <w:shd w:val="clear" w:color="auto" w:fill="auto"/>
          </w:tcPr>
          <w:p w14:paraId="6646258B" w14:textId="6AB9CF7A" w:rsidR="006D6865" w:rsidRPr="005D6207" w:rsidRDefault="006D6865" w:rsidP="006D6865">
            <w:pPr>
              <w:pStyle w:val="TAL"/>
            </w:pPr>
            <w:r w:rsidRPr="00B47C3A">
              <w:t>Update_Subscription_VAL_Service_Area_Change_Event</w:t>
            </w:r>
          </w:p>
        </w:tc>
        <w:tc>
          <w:tcPr>
            <w:tcW w:w="1134" w:type="dxa"/>
            <w:shd w:val="clear" w:color="auto" w:fill="auto"/>
          </w:tcPr>
          <w:p w14:paraId="2C1B41A7" w14:textId="75596F88" w:rsidR="006D6865" w:rsidRDefault="006D6865" w:rsidP="006D6865">
            <w:pPr>
              <w:pStyle w:val="TAL"/>
            </w:pPr>
            <w:r w:rsidRPr="00B47C3A">
              <w:t>SEAL server</w:t>
            </w:r>
          </w:p>
        </w:tc>
        <w:tc>
          <w:tcPr>
            <w:tcW w:w="1780" w:type="dxa"/>
            <w:vMerge/>
            <w:shd w:val="clear" w:color="auto" w:fill="auto"/>
          </w:tcPr>
          <w:p w14:paraId="2CB27CAF" w14:textId="77777777" w:rsidR="006D6865" w:rsidRPr="003167FF" w:rsidRDefault="006D6865" w:rsidP="006D6865">
            <w:pPr>
              <w:pStyle w:val="TAL"/>
            </w:pPr>
          </w:p>
        </w:tc>
      </w:tr>
    </w:tbl>
    <w:p w14:paraId="1DBAA538" w14:textId="77777777" w:rsidR="00312C76" w:rsidRPr="003167FF" w:rsidRDefault="00312C76" w:rsidP="00312C76"/>
    <w:p w14:paraId="1C61048D" w14:textId="351C5616" w:rsidR="00312C76" w:rsidRPr="003167FF" w:rsidRDefault="00312C76" w:rsidP="00312C76">
      <w:pPr>
        <w:pStyle w:val="Heading3"/>
      </w:pPr>
      <w:bookmarkStart w:id="640" w:name="_Toc162885864"/>
      <w:r w:rsidRPr="003167FF">
        <w:t>9.4.2</w:t>
      </w:r>
      <w:r w:rsidRPr="003167FF">
        <w:tab/>
        <w:t>SS_LocationReporting API</w:t>
      </w:r>
      <w:bookmarkEnd w:id="640"/>
    </w:p>
    <w:p w14:paraId="50F85955" w14:textId="77777777" w:rsidR="00312C76" w:rsidRPr="003167FF" w:rsidRDefault="00312C76" w:rsidP="00312C76">
      <w:pPr>
        <w:pStyle w:val="Heading4"/>
      </w:pPr>
      <w:bookmarkStart w:id="641" w:name="_Toc162885865"/>
      <w:r w:rsidRPr="003167FF">
        <w:t>9.4.2.1</w:t>
      </w:r>
      <w:r w:rsidRPr="003167FF">
        <w:tab/>
        <w:t>General</w:t>
      </w:r>
      <w:bookmarkEnd w:id="641"/>
    </w:p>
    <w:p w14:paraId="6287EFFD" w14:textId="77777777" w:rsidR="00312C76" w:rsidRPr="003167FF" w:rsidRDefault="00312C76" w:rsidP="00312C76">
      <w:r w:rsidRPr="003167FF">
        <w:rPr>
          <w:b/>
        </w:rPr>
        <w:t>API description:</w:t>
      </w:r>
      <w:r w:rsidRPr="003167FF">
        <w:t xml:space="preserve"> This API enables the VAL server to trigger reporting of location information to the location management server over LM-S.</w:t>
      </w:r>
    </w:p>
    <w:p w14:paraId="140E9C26" w14:textId="77777777" w:rsidR="00312C76" w:rsidRPr="003167FF" w:rsidRDefault="00312C76" w:rsidP="00312C76">
      <w:pPr>
        <w:pStyle w:val="Heading4"/>
      </w:pPr>
      <w:bookmarkStart w:id="642" w:name="_Toc162885866"/>
      <w:r w:rsidRPr="003167FF">
        <w:t>9.4.2.2</w:t>
      </w:r>
      <w:r w:rsidRPr="003167FF">
        <w:tab/>
        <w:t>Create_Trigger_Location_Reporting operation</w:t>
      </w:r>
      <w:bookmarkEnd w:id="642"/>
    </w:p>
    <w:p w14:paraId="0F890C1D" w14:textId="77777777" w:rsidR="00312C76" w:rsidRPr="003167FF" w:rsidRDefault="00312C76" w:rsidP="00312C76">
      <w:r w:rsidRPr="003167FF">
        <w:rPr>
          <w:b/>
        </w:rPr>
        <w:t xml:space="preserve">API operation name: </w:t>
      </w:r>
      <w:r w:rsidRPr="003167FF">
        <w:t>Create_Trigger_Location_Reporting</w:t>
      </w:r>
    </w:p>
    <w:p w14:paraId="17A271C1" w14:textId="77777777" w:rsidR="00312C76" w:rsidRPr="003167FF" w:rsidRDefault="00312C76" w:rsidP="00312C76">
      <w:pPr>
        <w:rPr>
          <w:lang w:eastAsia="zh-CN"/>
        </w:rPr>
      </w:pPr>
      <w:r w:rsidRPr="003167FF">
        <w:rPr>
          <w:b/>
        </w:rPr>
        <w:t>Description:</w:t>
      </w:r>
      <w:r w:rsidRPr="003167FF">
        <w:t xml:space="preserve"> Creates the trigger to report location information.</w:t>
      </w:r>
    </w:p>
    <w:p w14:paraId="4DF2BBF3" w14:textId="77777777" w:rsidR="00312C76" w:rsidRPr="003167FF" w:rsidRDefault="00312C76" w:rsidP="00312C76">
      <w:r w:rsidRPr="003167FF">
        <w:rPr>
          <w:b/>
        </w:rPr>
        <w:t>Known Consumers:</w:t>
      </w:r>
      <w:r w:rsidRPr="003167FF">
        <w:t xml:space="preserve"> VAL server.</w:t>
      </w:r>
    </w:p>
    <w:p w14:paraId="7421340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38D55605"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6B51CC44" w14:textId="77777777" w:rsidR="00312C76" w:rsidRPr="003167FF" w:rsidRDefault="00312C76" w:rsidP="00312C76">
      <w:pPr>
        <w:rPr>
          <w:lang w:eastAsia="zh-CN"/>
        </w:rPr>
      </w:pPr>
      <w:r w:rsidRPr="003167FF">
        <w:rPr>
          <w:lang w:eastAsia="zh-CN"/>
        </w:rPr>
        <w:t>See subclause 9.3.5 for the details of usage of this API operation.</w:t>
      </w:r>
    </w:p>
    <w:p w14:paraId="3C162D5C" w14:textId="77777777" w:rsidR="00312C76" w:rsidRPr="003167FF" w:rsidRDefault="00312C76" w:rsidP="00312C76">
      <w:pPr>
        <w:pStyle w:val="Heading4"/>
      </w:pPr>
      <w:bookmarkStart w:id="643" w:name="_Toc162885867"/>
      <w:r w:rsidRPr="003167FF">
        <w:t>9.4.2.3</w:t>
      </w:r>
      <w:r w:rsidRPr="003167FF">
        <w:tab/>
        <w:t>Update_Trigger_Location_Reporting operation</w:t>
      </w:r>
      <w:bookmarkEnd w:id="643"/>
    </w:p>
    <w:p w14:paraId="39D7088D" w14:textId="77777777" w:rsidR="00312C76" w:rsidRPr="003167FF" w:rsidRDefault="00312C76" w:rsidP="00312C76">
      <w:r w:rsidRPr="003167FF">
        <w:rPr>
          <w:b/>
        </w:rPr>
        <w:t xml:space="preserve">API operation name: </w:t>
      </w:r>
      <w:r w:rsidRPr="003167FF">
        <w:t>Update_Trigger_Location_Reporting</w:t>
      </w:r>
    </w:p>
    <w:p w14:paraId="096FD2CE" w14:textId="77777777" w:rsidR="00312C76" w:rsidRPr="003167FF" w:rsidRDefault="00312C76" w:rsidP="00312C76">
      <w:pPr>
        <w:rPr>
          <w:lang w:eastAsia="zh-CN"/>
        </w:rPr>
      </w:pPr>
      <w:r w:rsidRPr="003167FF">
        <w:rPr>
          <w:b/>
        </w:rPr>
        <w:t>Description:</w:t>
      </w:r>
      <w:r w:rsidRPr="003167FF">
        <w:t xml:space="preserve"> Updates the trigger to report location information.</w:t>
      </w:r>
    </w:p>
    <w:p w14:paraId="21F6EA8D" w14:textId="77777777" w:rsidR="00312C76" w:rsidRPr="003167FF" w:rsidRDefault="00312C76" w:rsidP="00312C76">
      <w:r w:rsidRPr="003167FF">
        <w:rPr>
          <w:b/>
        </w:rPr>
        <w:t>Known Consumers:</w:t>
      </w:r>
      <w:r w:rsidRPr="003167FF">
        <w:t xml:space="preserve"> VAL server.</w:t>
      </w:r>
    </w:p>
    <w:p w14:paraId="1890E22A"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09412EEA"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24B18FB1" w14:textId="77777777" w:rsidR="00312C76" w:rsidRPr="003167FF" w:rsidRDefault="00312C76" w:rsidP="00312C76">
      <w:pPr>
        <w:rPr>
          <w:noProof/>
        </w:rPr>
      </w:pPr>
      <w:r w:rsidRPr="003167FF">
        <w:rPr>
          <w:lang w:eastAsia="zh-CN"/>
        </w:rPr>
        <w:t>See subclause 9.3.5 for the details of usage of this API operation.</w:t>
      </w:r>
    </w:p>
    <w:p w14:paraId="4AE2341F" w14:textId="77777777" w:rsidR="00312C76" w:rsidRPr="003167FF" w:rsidRDefault="00312C76" w:rsidP="00312C76">
      <w:pPr>
        <w:pStyle w:val="Heading4"/>
      </w:pPr>
      <w:bookmarkStart w:id="644" w:name="_Toc162885868"/>
      <w:r w:rsidRPr="003167FF">
        <w:t>9.4.2.4</w:t>
      </w:r>
      <w:r w:rsidRPr="003167FF">
        <w:tab/>
        <w:t>Cancel_Trigger_Location_Reporting operation</w:t>
      </w:r>
      <w:bookmarkEnd w:id="644"/>
    </w:p>
    <w:p w14:paraId="62F6534A" w14:textId="77777777" w:rsidR="00312C76" w:rsidRPr="003167FF" w:rsidRDefault="00312C76" w:rsidP="00312C76">
      <w:r w:rsidRPr="003167FF">
        <w:rPr>
          <w:b/>
        </w:rPr>
        <w:t xml:space="preserve">API operation name: </w:t>
      </w:r>
      <w:r w:rsidRPr="003167FF">
        <w:t>Cancel_Trigger_Location_Reporting</w:t>
      </w:r>
    </w:p>
    <w:p w14:paraId="1EE62968" w14:textId="77777777" w:rsidR="00312C76" w:rsidRPr="003167FF" w:rsidRDefault="00312C76" w:rsidP="00312C76">
      <w:pPr>
        <w:rPr>
          <w:lang w:eastAsia="zh-CN"/>
        </w:rPr>
      </w:pPr>
      <w:r w:rsidRPr="003167FF">
        <w:rPr>
          <w:b/>
        </w:rPr>
        <w:t>Description:</w:t>
      </w:r>
      <w:r w:rsidRPr="003167FF">
        <w:t xml:space="preserve"> Cancels the trigger to report location information.</w:t>
      </w:r>
    </w:p>
    <w:p w14:paraId="7ECF475B" w14:textId="77777777" w:rsidR="00312C76" w:rsidRPr="003167FF" w:rsidRDefault="00312C76" w:rsidP="00312C76">
      <w:r w:rsidRPr="003167FF">
        <w:rPr>
          <w:b/>
        </w:rPr>
        <w:t>Known Consumers:</w:t>
      </w:r>
      <w:r w:rsidRPr="003167FF">
        <w:t xml:space="preserve"> VAL server.</w:t>
      </w:r>
    </w:p>
    <w:p w14:paraId="70F16052"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9.3.2.8</w:t>
      </w:r>
    </w:p>
    <w:p w14:paraId="77092A23" w14:textId="55510997" w:rsidR="00312C76" w:rsidRPr="003167FF" w:rsidRDefault="00312C76" w:rsidP="00312C76">
      <w:pPr>
        <w:rPr>
          <w:lang w:eastAsia="zh-CN"/>
        </w:rPr>
      </w:pPr>
      <w:r w:rsidRPr="003167FF">
        <w:rPr>
          <w:b/>
          <w:lang w:eastAsia="zh-CN"/>
        </w:rPr>
        <w:t>Outputs:</w:t>
      </w:r>
      <w:r w:rsidRPr="003167FF">
        <w:rPr>
          <w:lang w:eastAsia="zh-CN"/>
        </w:rPr>
        <w:t xml:space="preserve"> Refer subclause 9.3.2.</w:t>
      </w:r>
      <w:r w:rsidR="0057349D">
        <w:rPr>
          <w:lang w:eastAsia="zh-CN"/>
        </w:rPr>
        <w:t>25</w:t>
      </w:r>
    </w:p>
    <w:p w14:paraId="35A286C3" w14:textId="77777777" w:rsidR="00312C76" w:rsidRPr="003167FF" w:rsidRDefault="00312C76" w:rsidP="00312C76">
      <w:pPr>
        <w:rPr>
          <w:noProof/>
        </w:rPr>
      </w:pPr>
      <w:r w:rsidRPr="003167FF">
        <w:rPr>
          <w:lang w:eastAsia="zh-CN"/>
        </w:rPr>
        <w:t>See subclause 9.3.6 for the details of usage of this API operation.</w:t>
      </w:r>
    </w:p>
    <w:p w14:paraId="000FD0A8" w14:textId="6905F7EB" w:rsidR="001A61DE" w:rsidRPr="005A40C6" w:rsidRDefault="001A61DE" w:rsidP="001A61DE">
      <w:pPr>
        <w:pStyle w:val="Heading4"/>
      </w:pPr>
      <w:bookmarkStart w:id="645" w:name="_Toc162885869"/>
      <w:r w:rsidRPr="00ED00B7">
        <w:t>9.4.2.</w:t>
      </w:r>
      <w:r>
        <w:t>5</w:t>
      </w:r>
      <w:r w:rsidRPr="00ED00B7">
        <w:tab/>
      </w:r>
      <w:r>
        <w:t>Notify</w:t>
      </w:r>
      <w:r w:rsidRPr="00ED00B7">
        <w:t>_Trigger_Location_Reporting operation</w:t>
      </w:r>
      <w:bookmarkEnd w:id="645"/>
    </w:p>
    <w:p w14:paraId="79C45D06" w14:textId="77777777" w:rsidR="001A61DE" w:rsidRPr="005813B9" w:rsidRDefault="001A61DE" w:rsidP="001A61DE">
      <w:r>
        <w:rPr>
          <w:b/>
        </w:rPr>
        <w:t xml:space="preserve">API operation name: </w:t>
      </w:r>
      <w:r>
        <w:t>Notify</w:t>
      </w:r>
      <w:r w:rsidRPr="00FD344D">
        <w:t>_</w:t>
      </w:r>
      <w:r w:rsidRPr="00033832">
        <w:t>Trigger_Location_Reporting</w:t>
      </w:r>
    </w:p>
    <w:p w14:paraId="7D319E85" w14:textId="77777777" w:rsidR="001A61DE" w:rsidRDefault="001A61DE" w:rsidP="001A61DE">
      <w:r>
        <w:rPr>
          <w:b/>
        </w:rPr>
        <w:t>D</w:t>
      </w:r>
      <w:r w:rsidRPr="00205936">
        <w:rPr>
          <w:b/>
        </w:rPr>
        <w:t>escription:</w:t>
      </w:r>
      <w:r w:rsidRPr="00FF1309">
        <w:t xml:space="preserve"> </w:t>
      </w:r>
      <w:r>
        <w:t>Notification for location report based on the location trigger.</w:t>
      </w:r>
    </w:p>
    <w:p w14:paraId="739B5F28" w14:textId="77777777" w:rsidR="001A61DE" w:rsidRDefault="001A61DE" w:rsidP="001A61DE">
      <w:r w:rsidRPr="00783ED1">
        <w:rPr>
          <w:b/>
        </w:rPr>
        <w:t>Known Consumers:</w:t>
      </w:r>
      <w:r w:rsidRPr="00783ED1">
        <w:t xml:space="preserve"> </w:t>
      </w:r>
      <w:r>
        <w:t>VAL server.</w:t>
      </w:r>
    </w:p>
    <w:p w14:paraId="2A9E71B3" w14:textId="77777777" w:rsidR="001A61DE" w:rsidRPr="005813B9" w:rsidRDefault="001A61DE" w:rsidP="001A61DE">
      <w:pPr>
        <w:rPr>
          <w:lang w:eastAsia="zh-CN"/>
        </w:rPr>
      </w:pPr>
      <w:r w:rsidRPr="00205936">
        <w:rPr>
          <w:rFonts w:hint="eastAsia"/>
          <w:b/>
          <w:lang w:eastAsia="zh-CN"/>
        </w:rPr>
        <w:t>Input</w:t>
      </w:r>
      <w:r>
        <w:rPr>
          <w:b/>
          <w:lang w:eastAsia="zh-CN"/>
        </w:rPr>
        <w:t>s</w:t>
      </w:r>
      <w:r w:rsidRPr="00205936">
        <w:rPr>
          <w:rFonts w:hint="eastAsia"/>
          <w:b/>
          <w:lang w:eastAsia="zh-CN"/>
        </w:rPr>
        <w:t xml:space="preserve">: </w:t>
      </w:r>
      <w:r w:rsidRPr="0003100E">
        <w:rPr>
          <w:lang w:eastAsia="zh-CN"/>
        </w:rPr>
        <w:t xml:space="preserve">Refer </w:t>
      </w:r>
      <w:r>
        <w:rPr>
          <w:lang w:eastAsia="zh-CN"/>
        </w:rPr>
        <w:t>subclause 9.3</w:t>
      </w:r>
      <w:r w:rsidRPr="00526FC3">
        <w:t>.2.</w:t>
      </w:r>
      <w:r>
        <w:t>7</w:t>
      </w:r>
    </w:p>
    <w:p w14:paraId="1B7CB6B9" w14:textId="77777777" w:rsidR="001A61DE" w:rsidRDefault="001A61DE" w:rsidP="001A61DE">
      <w:pPr>
        <w:rPr>
          <w:lang w:eastAsia="zh-CN"/>
        </w:rPr>
      </w:pPr>
      <w:r w:rsidRPr="00205936">
        <w:rPr>
          <w:rFonts w:hint="eastAsia"/>
          <w:b/>
          <w:lang w:eastAsia="zh-CN"/>
        </w:rPr>
        <w:t>Output</w:t>
      </w:r>
      <w:r>
        <w:rPr>
          <w:b/>
          <w:lang w:eastAsia="zh-CN"/>
        </w:rPr>
        <w:t>s</w:t>
      </w:r>
      <w:r w:rsidRPr="00205936">
        <w:rPr>
          <w:rFonts w:hint="eastAsia"/>
          <w:b/>
          <w:lang w:eastAsia="zh-CN"/>
        </w:rPr>
        <w:t>:</w:t>
      </w:r>
      <w:r w:rsidRPr="00FF1309">
        <w:rPr>
          <w:rFonts w:hint="eastAsia"/>
          <w:lang w:eastAsia="zh-CN"/>
        </w:rPr>
        <w:t xml:space="preserve"> </w:t>
      </w:r>
      <w:r>
        <w:rPr>
          <w:lang w:eastAsia="zh-CN"/>
        </w:rPr>
        <w:t>None</w:t>
      </w:r>
    </w:p>
    <w:p w14:paraId="1A7A90C1" w14:textId="77777777" w:rsidR="001A61DE" w:rsidRPr="00BE5068" w:rsidRDefault="001A61DE" w:rsidP="001A61DE">
      <w:pPr>
        <w:rPr>
          <w:noProof/>
        </w:rPr>
      </w:pPr>
      <w:r>
        <w:rPr>
          <w:lang w:eastAsia="zh-CN"/>
        </w:rPr>
        <w:t>See subclause 9.3.5 for the details of usage of this API operation.</w:t>
      </w:r>
    </w:p>
    <w:p w14:paraId="3718BF08" w14:textId="77777777" w:rsidR="00312C76" w:rsidRPr="003167FF" w:rsidRDefault="00312C76" w:rsidP="00312C76">
      <w:pPr>
        <w:pStyle w:val="Heading3"/>
      </w:pPr>
      <w:bookmarkStart w:id="646" w:name="_Toc162885870"/>
      <w:r w:rsidRPr="003167FF">
        <w:t>9.4.3</w:t>
      </w:r>
      <w:r w:rsidRPr="003167FF">
        <w:tab/>
        <w:t>SS_LocationInfoEvent API</w:t>
      </w:r>
      <w:bookmarkEnd w:id="646"/>
    </w:p>
    <w:p w14:paraId="4B6567BA" w14:textId="77777777" w:rsidR="00312C76" w:rsidRPr="003167FF" w:rsidRDefault="00312C76" w:rsidP="00312C76">
      <w:pPr>
        <w:pStyle w:val="Heading4"/>
      </w:pPr>
      <w:bookmarkStart w:id="647" w:name="_Toc162885871"/>
      <w:r w:rsidRPr="003167FF">
        <w:t>9.4.3.1</w:t>
      </w:r>
      <w:r w:rsidRPr="003167FF">
        <w:tab/>
        <w:t>General</w:t>
      </w:r>
      <w:bookmarkEnd w:id="647"/>
    </w:p>
    <w:p w14:paraId="0C4931E6" w14:textId="5C34D220" w:rsidR="00312C76" w:rsidRPr="003167FF" w:rsidRDefault="00312C76" w:rsidP="00312C76">
      <w:r w:rsidRPr="003167FF">
        <w:rPr>
          <w:b/>
        </w:rPr>
        <w:t>API description:</w:t>
      </w:r>
      <w:r w:rsidRPr="003167FF">
        <w:t xml:space="preserve"> This API enables the VAL server to </w:t>
      </w:r>
      <w:r w:rsidR="00221434" w:rsidRPr="00221434">
        <w:t xml:space="preserve">subscribe, receive and unsubscribe </w:t>
      </w:r>
      <w:r w:rsidRPr="003167FF">
        <w:t>the UEs location information from the location management server over LM-S</w:t>
      </w:r>
      <w:r w:rsidR="00B54583" w:rsidRPr="00B54583">
        <w:t>, as well as modify an active subscription</w:t>
      </w:r>
      <w:r w:rsidRPr="003167FF">
        <w:t>.</w:t>
      </w:r>
    </w:p>
    <w:p w14:paraId="6F0C0A89" w14:textId="77777777" w:rsidR="00312C76" w:rsidRPr="003167FF" w:rsidRDefault="00312C76" w:rsidP="00312C76">
      <w:pPr>
        <w:pStyle w:val="Heading4"/>
      </w:pPr>
      <w:bookmarkStart w:id="648" w:name="_Toc162885872"/>
      <w:r w:rsidRPr="003167FF">
        <w:t>9.4.3.2</w:t>
      </w:r>
      <w:r w:rsidRPr="003167FF">
        <w:tab/>
        <w:t>Subscribe_Location_Info operation</w:t>
      </w:r>
      <w:bookmarkEnd w:id="648"/>
    </w:p>
    <w:p w14:paraId="3BFD1CA3" w14:textId="77777777" w:rsidR="00312C76" w:rsidRPr="003167FF" w:rsidRDefault="00312C76" w:rsidP="00312C76">
      <w:r w:rsidRPr="003167FF">
        <w:rPr>
          <w:b/>
        </w:rPr>
        <w:t xml:space="preserve">API operation name: </w:t>
      </w:r>
      <w:r w:rsidRPr="003167FF">
        <w:t>Subscribe_Location_Info</w:t>
      </w:r>
    </w:p>
    <w:p w14:paraId="78405E38" w14:textId="77777777" w:rsidR="00312C76" w:rsidRPr="003167FF" w:rsidRDefault="00312C76" w:rsidP="00312C76">
      <w:pPr>
        <w:rPr>
          <w:lang w:eastAsia="zh-CN"/>
        </w:rPr>
      </w:pPr>
      <w:r w:rsidRPr="003167FF">
        <w:rPr>
          <w:b/>
        </w:rPr>
        <w:t>Description:</w:t>
      </w:r>
      <w:r w:rsidRPr="003167FF">
        <w:t xml:space="preserve"> Subscription to the location information.</w:t>
      </w:r>
    </w:p>
    <w:p w14:paraId="586B95B6" w14:textId="77777777" w:rsidR="00312C76" w:rsidRPr="003167FF" w:rsidRDefault="00312C76" w:rsidP="00312C76">
      <w:r w:rsidRPr="003167FF">
        <w:rPr>
          <w:b/>
        </w:rPr>
        <w:t>Known Consumers:</w:t>
      </w:r>
      <w:r w:rsidRPr="003167FF">
        <w:t xml:space="preserve"> VAL server.</w:t>
      </w:r>
    </w:p>
    <w:p w14:paraId="325B3B4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9.3.2.5</w:t>
      </w:r>
    </w:p>
    <w:p w14:paraId="70FD5280"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9.3.2.6</w:t>
      </w:r>
    </w:p>
    <w:p w14:paraId="4152FE8C" w14:textId="77777777" w:rsidR="00312C76" w:rsidRPr="003167FF" w:rsidRDefault="00312C76" w:rsidP="00312C76">
      <w:pPr>
        <w:rPr>
          <w:noProof/>
        </w:rPr>
      </w:pPr>
      <w:r w:rsidRPr="003167FF">
        <w:rPr>
          <w:lang w:eastAsia="zh-CN"/>
        </w:rPr>
        <w:t>See subclause 9.3.7 for the details of usage of this API operation.</w:t>
      </w:r>
    </w:p>
    <w:p w14:paraId="27FC190D" w14:textId="77777777" w:rsidR="00312C76" w:rsidRPr="003167FF" w:rsidRDefault="00312C76" w:rsidP="00312C76">
      <w:pPr>
        <w:pStyle w:val="Heading4"/>
      </w:pPr>
      <w:bookmarkStart w:id="649" w:name="_Toc162885873"/>
      <w:r w:rsidRPr="003167FF">
        <w:t>9.4.3.3</w:t>
      </w:r>
      <w:r w:rsidRPr="003167FF">
        <w:tab/>
        <w:t>Notify_Location_Info operation</w:t>
      </w:r>
      <w:bookmarkEnd w:id="649"/>
    </w:p>
    <w:p w14:paraId="0D59D98C" w14:textId="77777777" w:rsidR="00312C76" w:rsidRPr="003167FF" w:rsidRDefault="00312C76" w:rsidP="00312C76">
      <w:r w:rsidRPr="003167FF">
        <w:rPr>
          <w:b/>
        </w:rPr>
        <w:t xml:space="preserve">API operation name: </w:t>
      </w:r>
      <w:r w:rsidRPr="003167FF">
        <w:t>Notify_Location_Info</w:t>
      </w:r>
    </w:p>
    <w:p w14:paraId="4AFB90D2" w14:textId="77777777" w:rsidR="00312C76" w:rsidRPr="003167FF" w:rsidRDefault="00312C76" w:rsidP="00312C76">
      <w:pPr>
        <w:rPr>
          <w:lang w:eastAsia="zh-CN"/>
        </w:rPr>
      </w:pPr>
      <w:r w:rsidRPr="003167FF">
        <w:rPr>
          <w:b/>
        </w:rPr>
        <w:t>Description:</w:t>
      </w:r>
      <w:r w:rsidRPr="003167FF">
        <w:t xml:space="preserve"> Location information notification to the existing subscription.</w:t>
      </w:r>
    </w:p>
    <w:p w14:paraId="2FEFB4A3" w14:textId="77777777" w:rsidR="00312C76" w:rsidRPr="003167FF" w:rsidRDefault="00312C76" w:rsidP="00312C76">
      <w:r w:rsidRPr="003167FF">
        <w:rPr>
          <w:b/>
        </w:rPr>
        <w:t>Known Consumers:</w:t>
      </w:r>
      <w:r w:rsidRPr="003167FF">
        <w:t xml:space="preserve"> VAL server.</w:t>
      </w:r>
    </w:p>
    <w:p w14:paraId="19F19DB8"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9.3.2.7</w:t>
      </w:r>
    </w:p>
    <w:p w14:paraId="653C60C7"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9.3.2.7</w:t>
      </w:r>
    </w:p>
    <w:p w14:paraId="58599054" w14:textId="77777777" w:rsidR="00312C76" w:rsidRPr="003167FF" w:rsidRDefault="00312C76" w:rsidP="00312C76">
      <w:pPr>
        <w:rPr>
          <w:noProof/>
        </w:rPr>
      </w:pPr>
      <w:r w:rsidRPr="003167FF">
        <w:rPr>
          <w:lang w:eastAsia="zh-CN"/>
        </w:rPr>
        <w:t>See subclause 9.3.8 for the details of usage of this API operation.</w:t>
      </w:r>
    </w:p>
    <w:p w14:paraId="3CC1797F" w14:textId="051ADAEB" w:rsidR="00221434" w:rsidRDefault="00221434" w:rsidP="00221434">
      <w:pPr>
        <w:pStyle w:val="Heading4"/>
      </w:pPr>
      <w:bookmarkStart w:id="650" w:name="_Toc162885874"/>
      <w:r>
        <w:t>9.4.3.</w:t>
      </w:r>
      <w:r>
        <w:rPr>
          <w:lang w:eastAsia="zh-CN"/>
        </w:rPr>
        <w:t>4</w:t>
      </w:r>
      <w:r>
        <w:tab/>
      </w:r>
      <w:r>
        <w:rPr>
          <w:rFonts w:hint="eastAsia"/>
          <w:lang w:eastAsia="zh-CN"/>
        </w:rPr>
        <w:t>Uns</w:t>
      </w:r>
      <w:r>
        <w:t>ubscribe_Location_Info operation</w:t>
      </w:r>
      <w:bookmarkEnd w:id="650"/>
    </w:p>
    <w:p w14:paraId="655EC990"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ubscribe_Location_Info</w:t>
      </w:r>
    </w:p>
    <w:p w14:paraId="00677DA5"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information.</w:t>
      </w:r>
    </w:p>
    <w:p w14:paraId="1D4BDEBD" w14:textId="77777777" w:rsidR="00221434" w:rsidRDefault="00221434" w:rsidP="00221434">
      <w:r>
        <w:rPr>
          <w:b/>
        </w:rPr>
        <w:t>Known Consumers:</w:t>
      </w:r>
      <w:r>
        <w:t xml:space="preserve"> VAL server.</w:t>
      </w:r>
    </w:p>
    <w:p w14:paraId="02ACAA31" w14:textId="34D9761C"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32</w:t>
      </w:r>
    </w:p>
    <w:p w14:paraId="3509DE23" w14:textId="4E6F329A"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33</w:t>
      </w:r>
    </w:p>
    <w:p w14:paraId="0908F1DD" w14:textId="72D1B40F" w:rsidR="00221434" w:rsidRPr="00626E7C" w:rsidRDefault="00221434" w:rsidP="00626E7C">
      <w:pPr>
        <w:rPr>
          <w:rFonts w:eastAsia="SimSun"/>
          <w:noProof/>
          <w:lang w:eastAsia="zh-CN"/>
        </w:rPr>
      </w:pPr>
      <w:r>
        <w:rPr>
          <w:lang w:eastAsia="zh-CN"/>
        </w:rPr>
        <w:t>See subclause 9.3.</w:t>
      </w:r>
      <w:r>
        <w:rPr>
          <w:rFonts w:eastAsia="SimSun"/>
          <w:lang w:eastAsia="zh-CN"/>
        </w:rPr>
        <w:t>16</w:t>
      </w:r>
      <w:r>
        <w:rPr>
          <w:lang w:eastAsia="zh-CN"/>
        </w:rPr>
        <w:t xml:space="preserve"> for the details of usage of this API operation.</w:t>
      </w:r>
    </w:p>
    <w:p w14:paraId="294D8668" w14:textId="77777777" w:rsidR="00B54583" w:rsidRPr="005D6207" w:rsidRDefault="00B54583" w:rsidP="00B54583">
      <w:pPr>
        <w:pStyle w:val="Heading4"/>
        <w:rPr>
          <w:lang w:eastAsia="zh-CN"/>
        </w:rPr>
      </w:pPr>
      <w:bookmarkStart w:id="651" w:name="_Toc162885875"/>
      <w:r w:rsidRPr="005D6207">
        <w:rPr>
          <w:lang w:eastAsia="zh-CN"/>
        </w:rPr>
        <w:t>9.4.</w:t>
      </w:r>
      <w:r>
        <w:rPr>
          <w:lang w:eastAsia="zh-CN"/>
        </w:rPr>
        <w:t>3.5</w:t>
      </w:r>
      <w:r w:rsidRPr="005D6207">
        <w:rPr>
          <w:lang w:eastAsia="zh-CN"/>
        </w:rPr>
        <w:tab/>
      </w:r>
      <w:r>
        <w:t>Update_Location_Info_Subscription</w:t>
      </w:r>
      <w:bookmarkEnd w:id="651"/>
    </w:p>
    <w:p w14:paraId="1E2A02B9" w14:textId="77777777" w:rsidR="00B54583" w:rsidRPr="005D6207" w:rsidRDefault="00B54583" w:rsidP="00B54583">
      <w:r w:rsidRPr="005D6207">
        <w:rPr>
          <w:b/>
        </w:rPr>
        <w:t xml:space="preserve">API operation name: </w:t>
      </w:r>
      <w:r>
        <w:t>Update_Location_Info_Subscription</w:t>
      </w:r>
    </w:p>
    <w:p w14:paraId="4CB73CDC" w14:textId="77777777" w:rsidR="00B54583" w:rsidRPr="005D6207" w:rsidRDefault="00B54583" w:rsidP="00B54583">
      <w:pPr>
        <w:rPr>
          <w:lang w:eastAsia="zh-CN"/>
        </w:rPr>
      </w:pPr>
      <w:r w:rsidRPr="005D6207">
        <w:rPr>
          <w:b/>
        </w:rPr>
        <w:t>Description:</w:t>
      </w:r>
      <w:r w:rsidRPr="005D6207">
        <w:t xml:space="preserve"> </w:t>
      </w:r>
      <w:r>
        <w:t xml:space="preserve">Updating an active subscription about </w:t>
      </w:r>
      <w:r w:rsidRPr="003167FF">
        <w:t>the UEs location information</w:t>
      </w:r>
      <w:r w:rsidRPr="005D6207">
        <w:t>.</w:t>
      </w:r>
    </w:p>
    <w:p w14:paraId="2CA6B2F8" w14:textId="77777777" w:rsidR="00B54583" w:rsidRPr="005D6207" w:rsidRDefault="00B54583" w:rsidP="00B54583">
      <w:r w:rsidRPr="005D6207">
        <w:rPr>
          <w:b/>
        </w:rPr>
        <w:t>Known Consumers:</w:t>
      </w:r>
      <w:r w:rsidRPr="005D6207">
        <w:t xml:space="preserve"> </w:t>
      </w:r>
      <w:r>
        <w:t>VAL</w:t>
      </w:r>
      <w:r w:rsidRPr="005D6207">
        <w:t xml:space="preserve"> server.</w:t>
      </w:r>
    </w:p>
    <w:p w14:paraId="122C8EEA" w14:textId="77777777" w:rsidR="00B54583" w:rsidRPr="005D6207" w:rsidRDefault="00B54583" w:rsidP="00B54583">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w:t>
      </w:r>
      <w:r>
        <w:rPr>
          <w:lang w:eastAsia="zh-CN"/>
        </w:rPr>
        <w:t>3.2.5</w:t>
      </w:r>
    </w:p>
    <w:p w14:paraId="52737109" w14:textId="77777777" w:rsidR="00B54583" w:rsidRPr="005D6207" w:rsidRDefault="00B54583" w:rsidP="00B54583">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w:t>
      </w:r>
      <w:r>
        <w:rPr>
          <w:lang w:eastAsia="zh-CN"/>
        </w:rPr>
        <w:t>3.2.6</w:t>
      </w:r>
    </w:p>
    <w:p w14:paraId="31C451CB" w14:textId="77777777" w:rsidR="00B54583" w:rsidRPr="005D6207" w:rsidRDefault="00B54583" w:rsidP="00B54583">
      <w:pPr>
        <w:rPr>
          <w:lang w:eastAsia="zh-CN"/>
        </w:rPr>
      </w:pPr>
      <w:r w:rsidRPr="005D6207">
        <w:rPr>
          <w:lang w:eastAsia="zh-CN"/>
        </w:rPr>
        <w:t>See subclause </w:t>
      </w:r>
      <w:r w:rsidRPr="003167FF">
        <w:t>9.3.</w:t>
      </w:r>
      <w:r>
        <w:t>2.</w:t>
      </w:r>
      <w:r w:rsidRPr="003167FF">
        <w:t>7</w:t>
      </w:r>
      <w:r>
        <w:t>a</w:t>
      </w:r>
      <w:r w:rsidRPr="005D6207">
        <w:rPr>
          <w:lang w:eastAsia="zh-CN"/>
        </w:rPr>
        <w:t xml:space="preserve"> for the details of usage of this API operation.</w:t>
      </w:r>
    </w:p>
    <w:p w14:paraId="7F02BEC7" w14:textId="00D51165" w:rsidR="00312C76" w:rsidRPr="003167FF" w:rsidRDefault="00312C76" w:rsidP="00312C76">
      <w:pPr>
        <w:pStyle w:val="Heading3"/>
      </w:pPr>
      <w:bookmarkStart w:id="652" w:name="_Toc162885876"/>
      <w:r w:rsidRPr="003167FF">
        <w:t>9.4.4</w:t>
      </w:r>
      <w:r w:rsidRPr="003167FF">
        <w:tab/>
        <w:t>SS_LocationInfoRetrieval API</w:t>
      </w:r>
      <w:bookmarkEnd w:id="652"/>
    </w:p>
    <w:p w14:paraId="275DD773" w14:textId="77777777" w:rsidR="00312C76" w:rsidRPr="003167FF" w:rsidRDefault="00312C76" w:rsidP="00312C76">
      <w:pPr>
        <w:pStyle w:val="Heading4"/>
      </w:pPr>
      <w:bookmarkStart w:id="653" w:name="_Toc162885877"/>
      <w:r w:rsidRPr="003167FF">
        <w:t>9.4.4.1</w:t>
      </w:r>
      <w:r w:rsidRPr="003167FF">
        <w:tab/>
        <w:t>General</w:t>
      </w:r>
      <w:bookmarkEnd w:id="653"/>
    </w:p>
    <w:p w14:paraId="561F13B1" w14:textId="77777777" w:rsidR="00312C76" w:rsidRPr="003167FF" w:rsidRDefault="00312C76" w:rsidP="00312C76">
      <w:r w:rsidRPr="003167FF">
        <w:rPr>
          <w:b/>
        </w:rPr>
        <w:t>API description:</w:t>
      </w:r>
      <w:r w:rsidRPr="003167FF">
        <w:t xml:space="preserve"> This API enables the VAL server to obtain UEs location information from the location management server over LM-S.</w:t>
      </w:r>
    </w:p>
    <w:p w14:paraId="014360FF" w14:textId="77777777" w:rsidR="00312C76" w:rsidRPr="003167FF" w:rsidRDefault="00312C76" w:rsidP="00312C76">
      <w:pPr>
        <w:pStyle w:val="Heading4"/>
      </w:pPr>
      <w:bookmarkStart w:id="654" w:name="_Toc162885878"/>
      <w:r w:rsidRPr="003167FF">
        <w:t>9.4.4.2</w:t>
      </w:r>
      <w:r w:rsidRPr="003167FF">
        <w:tab/>
        <w:t>Obtain_Location_Info operation</w:t>
      </w:r>
      <w:bookmarkEnd w:id="654"/>
    </w:p>
    <w:p w14:paraId="10ECB523" w14:textId="77777777" w:rsidR="00312C76" w:rsidRPr="003167FF" w:rsidRDefault="00312C76" w:rsidP="00312C76">
      <w:r w:rsidRPr="003167FF">
        <w:rPr>
          <w:b/>
        </w:rPr>
        <w:t>API operation name:</w:t>
      </w:r>
      <w:r w:rsidRPr="003167FF">
        <w:t xml:space="preserve"> Obtain_Location_Info</w:t>
      </w:r>
    </w:p>
    <w:p w14:paraId="63EDB06B" w14:textId="77777777" w:rsidR="00312C76" w:rsidRPr="004D2268" w:rsidRDefault="00312C76" w:rsidP="00312C76">
      <w:pPr>
        <w:rPr>
          <w:lang w:val="fr-FR" w:eastAsia="zh-CN"/>
        </w:rPr>
      </w:pPr>
      <w:r w:rsidRPr="004D2268">
        <w:rPr>
          <w:b/>
          <w:lang w:val="fr-FR"/>
        </w:rPr>
        <w:t>Description:</w:t>
      </w:r>
      <w:r w:rsidRPr="004D2268">
        <w:rPr>
          <w:lang w:val="fr-FR"/>
        </w:rPr>
        <w:t xml:space="preserve"> Request UEs location information.</w:t>
      </w:r>
    </w:p>
    <w:p w14:paraId="3095E0C3" w14:textId="77777777" w:rsidR="00312C76" w:rsidRPr="003167FF" w:rsidRDefault="00312C76" w:rsidP="00312C76">
      <w:r w:rsidRPr="003167FF">
        <w:rPr>
          <w:b/>
        </w:rPr>
        <w:t>Known Consumers:</w:t>
      </w:r>
      <w:r w:rsidRPr="003167FF">
        <w:t xml:space="preserve"> VAL server.</w:t>
      </w:r>
    </w:p>
    <w:p w14:paraId="00DC5995"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9.3.2.3</w:t>
      </w:r>
    </w:p>
    <w:p w14:paraId="20655A36"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9.3.2.2</w:t>
      </w:r>
    </w:p>
    <w:p w14:paraId="6B427C1E" w14:textId="77777777" w:rsidR="00312C76" w:rsidRPr="003167FF" w:rsidRDefault="00312C76" w:rsidP="00312C76">
      <w:pPr>
        <w:rPr>
          <w:lang w:eastAsia="zh-CN"/>
        </w:rPr>
      </w:pPr>
      <w:r w:rsidRPr="003167FF">
        <w:rPr>
          <w:lang w:eastAsia="zh-CN"/>
        </w:rPr>
        <w:t>See subclause 9.3.9 for the details of usage of this API operation.</w:t>
      </w:r>
    </w:p>
    <w:p w14:paraId="70A08092" w14:textId="77777777" w:rsidR="00312C76" w:rsidRPr="003167FF" w:rsidRDefault="00312C76" w:rsidP="00312C76">
      <w:pPr>
        <w:pStyle w:val="Heading3"/>
      </w:pPr>
      <w:bookmarkStart w:id="655" w:name="_Toc162885879"/>
      <w:r w:rsidRPr="003167FF">
        <w:t>9.4.5</w:t>
      </w:r>
      <w:r w:rsidRPr="003167FF">
        <w:tab/>
        <w:t>SS_LocationAreaInfoRetrieval API</w:t>
      </w:r>
      <w:bookmarkEnd w:id="655"/>
    </w:p>
    <w:p w14:paraId="58715866" w14:textId="77777777" w:rsidR="00312C76" w:rsidRPr="003167FF" w:rsidRDefault="00312C76" w:rsidP="00312C76">
      <w:pPr>
        <w:pStyle w:val="Heading4"/>
      </w:pPr>
      <w:bookmarkStart w:id="656" w:name="_Toc162885880"/>
      <w:r w:rsidRPr="003167FF">
        <w:t>9.4.5.1</w:t>
      </w:r>
      <w:r w:rsidRPr="003167FF">
        <w:tab/>
        <w:t>General</w:t>
      </w:r>
      <w:bookmarkEnd w:id="656"/>
    </w:p>
    <w:p w14:paraId="0F592889" w14:textId="77777777" w:rsidR="00312C76" w:rsidRPr="003167FF" w:rsidRDefault="00312C76" w:rsidP="00312C76">
      <w:r w:rsidRPr="003167FF">
        <w:rPr>
          <w:b/>
        </w:rPr>
        <w:t>API description:</w:t>
      </w:r>
      <w:r w:rsidRPr="003167FF">
        <w:t xml:space="preserve"> This API enables the VAL server to obtain UE(s) information in an application defined proximity range of a location from the location management server over LM-S.</w:t>
      </w:r>
    </w:p>
    <w:p w14:paraId="6A74BD53" w14:textId="77777777" w:rsidR="00312C76" w:rsidRPr="003167FF" w:rsidRDefault="00312C76" w:rsidP="00312C76">
      <w:pPr>
        <w:pStyle w:val="Heading4"/>
      </w:pPr>
      <w:bookmarkStart w:id="657" w:name="_Toc162885881"/>
      <w:r w:rsidRPr="003167FF">
        <w:t>9.4.5.2</w:t>
      </w:r>
      <w:r w:rsidRPr="003167FF">
        <w:tab/>
        <w:t>Obtain_UEs_Info operation</w:t>
      </w:r>
      <w:bookmarkEnd w:id="657"/>
    </w:p>
    <w:p w14:paraId="1B9003C7" w14:textId="77777777" w:rsidR="00312C76" w:rsidRPr="003167FF" w:rsidRDefault="00312C76" w:rsidP="00312C76">
      <w:r w:rsidRPr="003167FF">
        <w:rPr>
          <w:b/>
        </w:rPr>
        <w:t>API operation name:</w:t>
      </w:r>
      <w:r w:rsidRPr="003167FF">
        <w:t xml:space="preserve"> Obtain_UEs_Info</w:t>
      </w:r>
    </w:p>
    <w:p w14:paraId="7EEDAEF9" w14:textId="77777777" w:rsidR="00312C76" w:rsidRPr="003167FF" w:rsidRDefault="00312C76" w:rsidP="00312C76">
      <w:pPr>
        <w:rPr>
          <w:lang w:eastAsia="zh-CN"/>
        </w:rPr>
      </w:pPr>
      <w:r w:rsidRPr="003167FF">
        <w:rPr>
          <w:b/>
        </w:rPr>
        <w:t>Description:</w:t>
      </w:r>
      <w:r w:rsidRPr="003167FF">
        <w:t xml:space="preserve"> Request UEs information in an application defined proximity range of a location.</w:t>
      </w:r>
    </w:p>
    <w:p w14:paraId="7F5E83CF" w14:textId="77777777" w:rsidR="00312C76" w:rsidRPr="003167FF" w:rsidRDefault="00312C76" w:rsidP="00312C76">
      <w:r w:rsidRPr="003167FF">
        <w:rPr>
          <w:b/>
        </w:rPr>
        <w:t>Known Consumers:</w:t>
      </w:r>
      <w:r w:rsidRPr="003167FF">
        <w:t xml:space="preserve"> VAL server.</w:t>
      </w:r>
    </w:p>
    <w:p w14:paraId="67F3980E"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9.3.2.9</w:t>
      </w:r>
    </w:p>
    <w:p w14:paraId="071D34AB"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9.3.2.10</w:t>
      </w:r>
    </w:p>
    <w:p w14:paraId="067A46F6" w14:textId="77777777" w:rsidR="00312C76" w:rsidRPr="003167FF" w:rsidRDefault="00312C76" w:rsidP="00312C76">
      <w:pPr>
        <w:rPr>
          <w:lang w:eastAsia="zh-CN"/>
        </w:rPr>
      </w:pPr>
      <w:r w:rsidRPr="003167FF">
        <w:rPr>
          <w:lang w:eastAsia="zh-CN"/>
        </w:rPr>
        <w:t>See subclause 9.3.10 for the details of usage of this API operation.</w:t>
      </w:r>
    </w:p>
    <w:p w14:paraId="1C00FFBF" w14:textId="77777777" w:rsidR="00312C76" w:rsidRPr="003167FF" w:rsidRDefault="00312C76" w:rsidP="00312C76">
      <w:pPr>
        <w:pStyle w:val="Heading3"/>
        <w:rPr>
          <w:lang w:eastAsia="zh-CN"/>
        </w:rPr>
      </w:pPr>
      <w:bookmarkStart w:id="658" w:name="_Toc162885882"/>
      <w:bookmarkStart w:id="659" w:name="_Hlk75243987"/>
      <w:r w:rsidRPr="003167FF">
        <w:rPr>
          <w:lang w:eastAsia="zh-CN"/>
        </w:rPr>
        <w:t>9.4.6</w:t>
      </w:r>
      <w:r w:rsidRPr="003167FF">
        <w:rPr>
          <w:lang w:eastAsia="zh-CN"/>
        </w:rPr>
        <w:tab/>
        <w:t>SS_LocationMonitoring API</w:t>
      </w:r>
      <w:bookmarkEnd w:id="658"/>
    </w:p>
    <w:p w14:paraId="6D5FF496" w14:textId="77777777" w:rsidR="00312C76" w:rsidRPr="003167FF" w:rsidRDefault="00312C76" w:rsidP="00312C76">
      <w:pPr>
        <w:pStyle w:val="Heading4"/>
        <w:rPr>
          <w:lang w:eastAsia="zh-CN"/>
        </w:rPr>
      </w:pPr>
      <w:bookmarkStart w:id="660" w:name="_Toc162885883"/>
      <w:r w:rsidRPr="003167FF">
        <w:rPr>
          <w:lang w:eastAsia="zh-CN"/>
        </w:rPr>
        <w:t>9.4.6.1</w:t>
      </w:r>
      <w:r w:rsidRPr="003167FF">
        <w:rPr>
          <w:lang w:eastAsia="zh-CN"/>
        </w:rPr>
        <w:tab/>
        <w:t>General</w:t>
      </w:r>
      <w:bookmarkEnd w:id="660"/>
    </w:p>
    <w:p w14:paraId="15371329" w14:textId="77777777" w:rsidR="00312C76" w:rsidRPr="003167FF" w:rsidRDefault="00312C76" w:rsidP="00312C76">
      <w:pPr>
        <w:rPr>
          <w:lang w:eastAsia="zh-CN"/>
        </w:rPr>
      </w:pPr>
      <w:r w:rsidRPr="003167FF">
        <w:rPr>
          <w:b/>
        </w:rPr>
        <w:t>API description:</w:t>
      </w:r>
      <w:r w:rsidRPr="003167FF">
        <w:t xml:space="preserve"> This API enables the VAL server to monitor the VAL UE's location in a given area of interest, from the location management server over LM-S.</w:t>
      </w:r>
    </w:p>
    <w:p w14:paraId="7CE6B853" w14:textId="76CDC3C4" w:rsidR="00312C76" w:rsidRPr="003167FF" w:rsidRDefault="00312C76" w:rsidP="00312C76">
      <w:pPr>
        <w:pStyle w:val="Heading4"/>
        <w:rPr>
          <w:lang w:eastAsia="zh-CN"/>
        </w:rPr>
      </w:pPr>
      <w:bookmarkStart w:id="661" w:name="_Toc162885884"/>
      <w:r w:rsidRPr="003167FF">
        <w:rPr>
          <w:lang w:eastAsia="zh-CN"/>
        </w:rPr>
        <w:t>9.4.6.2</w:t>
      </w:r>
      <w:r w:rsidRPr="003167FF">
        <w:rPr>
          <w:lang w:eastAsia="zh-CN"/>
        </w:rPr>
        <w:tab/>
        <w:t>Subscribe_Location_Monitoring</w:t>
      </w:r>
      <w:r w:rsidR="0057349D">
        <w:rPr>
          <w:lang w:eastAsia="zh-CN"/>
        </w:rPr>
        <w:t xml:space="preserve"> operation</w:t>
      </w:r>
      <w:bookmarkEnd w:id="661"/>
    </w:p>
    <w:p w14:paraId="3A3A3D57" w14:textId="77777777" w:rsidR="00312C76" w:rsidRPr="003167FF" w:rsidRDefault="00312C76" w:rsidP="00312C76">
      <w:r w:rsidRPr="003167FF">
        <w:rPr>
          <w:b/>
        </w:rPr>
        <w:t xml:space="preserve">API operation name: </w:t>
      </w:r>
      <w:r w:rsidRPr="003167FF">
        <w:t>Subscribe_Location_Monitoring</w:t>
      </w:r>
    </w:p>
    <w:p w14:paraId="67500FBD" w14:textId="77777777" w:rsidR="00312C76" w:rsidRPr="003167FF" w:rsidRDefault="00312C76" w:rsidP="00312C76">
      <w:pPr>
        <w:rPr>
          <w:lang w:eastAsia="zh-CN"/>
        </w:rPr>
      </w:pPr>
      <w:r w:rsidRPr="003167FF">
        <w:rPr>
          <w:b/>
        </w:rPr>
        <w:t>Description:</w:t>
      </w:r>
      <w:r w:rsidRPr="003167FF">
        <w:t xml:space="preserve"> Subscription to location monitoring.</w:t>
      </w:r>
    </w:p>
    <w:p w14:paraId="0578BD66" w14:textId="77777777" w:rsidR="00312C76" w:rsidRPr="003167FF" w:rsidRDefault="00312C76" w:rsidP="00312C76">
      <w:r w:rsidRPr="003167FF">
        <w:rPr>
          <w:b/>
        </w:rPr>
        <w:t>Known Consumers:</w:t>
      </w:r>
      <w:r w:rsidRPr="003167FF">
        <w:t xml:space="preserve"> VAL server.</w:t>
      </w:r>
    </w:p>
    <w:p w14:paraId="0406AF9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9.3.2.11</w:t>
      </w:r>
    </w:p>
    <w:p w14:paraId="0F8A52C0" w14:textId="77777777" w:rsidR="00312C76" w:rsidRPr="003167FF" w:rsidRDefault="00312C76" w:rsidP="00312C76">
      <w:pPr>
        <w:rPr>
          <w:lang w:eastAsia="zh-CN"/>
        </w:rPr>
      </w:pPr>
      <w:r w:rsidRPr="003167FF">
        <w:rPr>
          <w:b/>
          <w:lang w:eastAsia="zh-CN"/>
        </w:rPr>
        <w:t>Outputs:</w:t>
      </w:r>
      <w:r w:rsidRPr="003167FF">
        <w:rPr>
          <w:lang w:eastAsia="zh-CN"/>
        </w:rPr>
        <w:t xml:space="preserve"> 9.3.2.12.</w:t>
      </w:r>
    </w:p>
    <w:p w14:paraId="48955A01" w14:textId="77777777" w:rsidR="00312C76" w:rsidRPr="003167FF" w:rsidRDefault="00312C76" w:rsidP="00312C76">
      <w:pPr>
        <w:rPr>
          <w:lang w:eastAsia="zh-CN"/>
        </w:rPr>
      </w:pPr>
      <w:r w:rsidRPr="003167FF">
        <w:rPr>
          <w:lang w:eastAsia="zh-CN"/>
        </w:rPr>
        <w:t>See subclause 9.3.11.2 for the details of usage of this API operation.</w:t>
      </w:r>
    </w:p>
    <w:p w14:paraId="24AAB26E" w14:textId="451C18EA" w:rsidR="00312C76" w:rsidRPr="003167FF" w:rsidRDefault="00312C76" w:rsidP="00312C76">
      <w:pPr>
        <w:pStyle w:val="Heading4"/>
        <w:rPr>
          <w:lang w:eastAsia="zh-CN"/>
        </w:rPr>
      </w:pPr>
      <w:bookmarkStart w:id="662" w:name="_Toc162885885"/>
      <w:r w:rsidRPr="003167FF">
        <w:rPr>
          <w:lang w:eastAsia="zh-CN"/>
        </w:rPr>
        <w:t>9.4.6.3</w:t>
      </w:r>
      <w:r w:rsidRPr="003167FF">
        <w:rPr>
          <w:lang w:eastAsia="zh-CN"/>
        </w:rPr>
        <w:tab/>
        <w:t>Notify_Location_Monitoring_Events</w:t>
      </w:r>
      <w:r w:rsidR="0057349D">
        <w:rPr>
          <w:lang w:eastAsia="zh-CN"/>
        </w:rPr>
        <w:t xml:space="preserve"> operation</w:t>
      </w:r>
      <w:bookmarkEnd w:id="662"/>
    </w:p>
    <w:p w14:paraId="438BE62D" w14:textId="77777777" w:rsidR="00312C76" w:rsidRPr="003167FF" w:rsidRDefault="00312C76" w:rsidP="00312C76">
      <w:r w:rsidRPr="003167FF">
        <w:rPr>
          <w:b/>
        </w:rPr>
        <w:t xml:space="preserve">API operation name: </w:t>
      </w:r>
      <w:r w:rsidRPr="003167FF">
        <w:t>Notify_Location_Monitoring_Events</w:t>
      </w:r>
    </w:p>
    <w:p w14:paraId="690A195F" w14:textId="77777777" w:rsidR="00312C76" w:rsidRPr="003167FF" w:rsidRDefault="00312C76" w:rsidP="00312C76">
      <w:pPr>
        <w:rPr>
          <w:lang w:eastAsia="zh-CN"/>
        </w:rPr>
      </w:pPr>
      <w:r w:rsidRPr="003167FF">
        <w:rPr>
          <w:b/>
        </w:rPr>
        <w:t>Description:</w:t>
      </w:r>
      <w:r w:rsidRPr="003167FF">
        <w:t xml:space="preserve"> Notifying the VAL server with the location monitoring events related to VAL UE.</w:t>
      </w:r>
    </w:p>
    <w:p w14:paraId="437C4739" w14:textId="77777777" w:rsidR="00312C76" w:rsidRPr="003167FF" w:rsidRDefault="00312C76" w:rsidP="00312C76">
      <w:r w:rsidRPr="003167FF">
        <w:rPr>
          <w:b/>
        </w:rPr>
        <w:t>Known Consumers:</w:t>
      </w:r>
      <w:r w:rsidRPr="003167FF">
        <w:t xml:space="preserve"> VAL server.</w:t>
      </w:r>
    </w:p>
    <w:p w14:paraId="11C53D4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9.3.2.13</w:t>
      </w:r>
    </w:p>
    <w:p w14:paraId="56CBE7DD"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678AEFC9" w14:textId="77777777" w:rsidR="00312C76" w:rsidRPr="003167FF" w:rsidRDefault="00312C76" w:rsidP="00312C76">
      <w:pPr>
        <w:rPr>
          <w:noProof/>
        </w:rPr>
      </w:pPr>
      <w:r w:rsidRPr="003167FF">
        <w:rPr>
          <w:lang w:eastAsia="zh-CN"/>
        </w:rPr>
        <w:t>See subclause 9.3.11.2 for the details of usage of this API operation.</w:t>
      </w:r>
    </w:p>
    <w:p w14:paraId="02F0EC48" w14:textId="5184AFCF" w:rsidR="00221434" w:rsidRDefault="00221434" w:rsidP="00221434">
      <w:pPr>
        <w:pStyle w:val="Heading4"/>
      </w:pPr>
      <w:bookmarkStart w:id="663" w:name="_Toc162885886"/>
      <w:bookmarkEnd w:id="659"/>
      <w:r>
        <w:t>9.4.</w:t>
      </w:r>
      <w:r>
        <w:rPr>
          <w:rFonts w:hint="eastAsia"/>
          <w:lang w:eastAsia="zh-CN"/>
        </w:rPr>
        <w:t>6</w:t>
      </w:r>
      <w:r>
        <w:t>.</w:t>
      </w:r>
      <w:r>
        <w:rPr>
          <w:lang w:eastAsia="zh-CN"/>
        </w:rPr>
        <w:t>4</w:t>
      </w:r>
      <w:r>
        <w:tab/>
      </w:r>
      <w:r>
        <w:rPr>
          <w:rFonts w:hint="eastAsia"/>
          <w:lang w:eastAsia="zh-CN"/>
        </w:rPr>
        <w:t>Uns</w:t>
      </w:r>
      <w:r>
        <w:t>ubscribe_Location_</w:t>
      </w:r>
      <w:r w:rsidRPr="00615416">
        <w:t xml:space="preserve"> </w:t>
      </w:r>
      <w:r>
        <w:t>Monitoring operation</w:t>
      </w:r>
      <w:bookmarkEnd w:id="663"/>
    </w:p>
    <w:p w14:paraId="6FA53A87"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w:t>
      </w:r>
      <w:r>
        <w:rPr>
          <w:rFonts w:eastAsia="SimSun" w:hint="eastAsia"/>
          <w:lang w:eastAsia="zh-CN"/>
        </w:rPr>
        <w:t>_</w:t>
      </w:r>
      <w:r>
        <w:t>Monitoring</w:t>
      </w:r>
    </w:p>
    <w:p w14:paraId="30C34BFA"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Monitoring</w:t>
      </w:r>
      <w:r>
        <w:rPr>
          <w:rFonts w:eastAsia="SimSun" w:hint="eastAsia"/>
          <w:lang w:eastAsia="zh-CN"/>
        </w:rPr>
        <w:t xml:space="preserve"> request</w:t>
      </w:r>
      <w:r>
        <w:t>.</w:t>
      </w:r>
    </w:p>
    <w:p w14:paraId="4F4674D6" w14:textId="77777777" w:rsidR="00221434" w:rsidRDefault="00221434" w:rsidP="00221434">
      <w:r>
        <w:rPr>
          <w:b/>
        </w:rPr>
        <w:t>Known Consumers:</w:t>
      </w:r>
      <w:r>
        <w:t xml:space="preserve"> VAL server.</w:t>
      </w:r>
    </w:p>
    <w:p w14:paraId="5CFD065D" w14:textId="6EA9CAE1"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34</w:t>
      </w:r>
    </w:p>
    <w:p w14:paraId="71EA08B5" w14:textId="0526811B"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35</w:t>
      </w:r>
    </w:p>
    <w:p w14:paraId="15A24F3C" w14:textId="35848668" w:rsidR="00221434" w:rsidRPr="00626E7C" w:rsidRDefault="00221434" w:rsidP="00626E7C">
      <w:pPr>
        <w:rPr>
          <w:rFonts w:eastAsia="SimSun"/>
          <w:noProof/>
          <w:lang w:eastAsia="zh-CN"/>
        </w:rPr>
      </w:pPr>
      <w:r>
        <w:rPr>
          <w:lang w:eastAsia="zh-CN"/>
        </w:rPr>
        <w:t>See subclause 9.3.</w:t>
      </w:r>
      <w:r w:rsidR="0057349D">
        <w:rPr>
          <w:rFonts w:eastAsia="SimSun"/>
          <w:lang w:eastAsia="zh-CN"/>
        </w:rPr>
        <w:t>17</w:t>
      </w:r>
      <w:r>
        <w:rPr>
          <w:lang w:eastAsia="zh-CN"/>
        </w:rPr>
        <w:t xml:space="preserve"> for the details of usage of this API operation.</w:t>
      </w:r>
    </w:p>
    <w:p w14:paraId="59D9627B" w14:textId="77777777" w:rsidR="002B54CE" w:rsidRPr="005D6207" w:rsidRDefault="002B54CE" w:rsidP="002B54CE">
      <w:pPr>
        <w:pStyle w:val="Heading4"/>
        <w:rPr>
          <w:lang w:eastAsia="zh-CN"/>
        </w:rPr>
      </w:pPr>
      <w:bookmarkStart w:id="664" w:name="_Toc162885887"/>
      <w:r w:rsidRPr="005D6207">
        <w:rPr>
          <w:lang w:eastAsia="zh-CN"/>
        </w:rPr>
        <w:t>9.4.</w:t>
      </w:r>
      <w:r>
        <w:rPr>
          <w:lang w:eastAsia="zh-CN"/>
        </w:rPr>
        <w:t>6.5</w:t>
      </w:r>
      <w:r w:rsidRPr="005D6207">
        <w:rPr>
          <w:lang w:eastAsia="zh-CN"/>
        </w:rPr>
        <w:tab/>
      </w:r>
      <w:r>
        <w:t>Update_</w:t>
      </w:r>
      <w:r w:rsidRPr="00F961C2">
        <w:t>Location_Monitoring</w:t>
      </w:r>
      <w:r>
        <w:t>_Subscription</w:t>
      </w:r>
      <w:bookmarkEnd w:id="664"/>
    </w:p>
    <w:p w14:paraId="03A3EE84" w14:textId="77777777" w:rsidR="002B54CE" w:rsidRPr="005D6207" w:rsidRDefault="002B54CE" w:rsidP="002B54CE">
      <w:r w:rsidRPr="005D6207">
        <w:rPr>
          <w:b/>
        </w:rPr>
        <w:t xml:space="preserve">API operation name: </w:t>
      </w:r>
      <w:r>
        <w:t>Update_</w:t>
      </w:r>
      <w:r w:rsidRPr="00F961C2">
        <w:t>Location_Monitoring</w:t>
      </w:r>
      <w:r>
        <w:t>_Subscription</w:t>
      </w:r>
    </w:p>
    <w:p w14:paraId="4301EBA9" w14:textId="77777777" w:rsidR="002B54CE" w:rsidRPr="005D6207" w:rsidRDefault="002B54CE" w:rsidP="002B54CE">
      <w:pPr>
        <w:rPr>
          <w:lang w:eastAsia="zh-CN"/>
        </w:rPr>
      </w:pPr>
      <w:r w:rsidRPr="005D6207">
        <w:rPr>
          <w:b/>
        </w:rPr>
        <w:t>Description:</w:t>
      </w:r>
      <w:r w:rsidRPr="005D6207">
        <w:t xml:space="preserve"> </w:t>
      </w:r>
      <w:r>
        <w:t>Updating an active monitor location subscription</w:t>
      </w:r>
      <w:r w:rsidRPr="005D6207">
        <w:t>.</w:t>
      </w:r>
    </w:p>
    <w:p w14:paraId="3BBA8497" w14:textId="77777777" w:rsidR="002B54CE" w:rsidRPr="005D6207" w:rsidRDefault="002B54CE" w:rsidP="002B54CE">
      <w:r w:rsidRPr="005D6207">
        <w:rPr>
          <w:b/>
        </w:rPr>
        <w:t>Known Consumers:</w:t>
      </w:r>
      <w:r w:rsidRPr="005D6207">
        <w:t xml:space="preserve"> </w:t>
      </w:r>
      <w:r>
        <w:t>VAL</w:t>
      </w:r>
      <w:r w:rsidRPr="005D6207">
        <w:t xml:space="preserve"> server.</w:t>
      </w:r>
    </w:p>
    <w:p w14:paraId="7D7D78A8" w14:textId="77777777" w:rsidR="002B54CE" w:rsidRPr="005D6207" w:rsidRDefault="002B54CE" w:rsidP="002B54CE">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w:t>
      </w:r>
      <w:r w:rsidRPr="003167FF">
        <w:t>9.3.2.11</w:t>
      </w:r>
    </w:p>
    <w:p w14:paraId="518AC323" w14:textId="77777777" w:rsidR="002B54CE" w:rsidRPr="005D6207" w:rsidRDefault="002B54CE" w:rsidP="002B54CE">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w:t>
      </w:r>
      <w:r w:rsidRPr="003167FF">
        <w:t>9.3.2.12</w:t>
      </w:r>
    </w:p>
    <w:p w14:paraId="536CE42A" w14:textId="77777777" w:rsidR="002B54CE" w:rsidRPr="005D6207" w:rsidRDefault="002B54CE" w:rsidP="002B54CE">
      <w:pPr>
        <w:rPr>
          <w:lang w:eastAsia="zh-CN"/>
        </w:rPr>
      </w:pPr>
      <w:r w:rsidRPr="005D6207">
        <w:rPr>
          <w:lang w:eastAsia="zh-CN"/>
        </w:rPr>
        <w:t>See subclause </w:t>
      </w:r>
      <w:r w:rsidRPr="003167FF">
        <w:t>9.3.2.12</w:t>
      </w:r>
      <w:r>
        <w:t>a</w:t>
      </w:r>
      <w:r w:rsidRPr="005D6207">
        <w:rPr>
          <w:lang w:eastAsia="zh-CN"/>
        </w:rPr>
        <w:t xml:space="preserve"> for the details of usage of this API operation.</w:t>
      </w:r>
    </w:p>
    <w:p w14:paraId="581DDE71" w14:textId="5F45D8FD" w:rsidR="00312C76" w:rsidRPr="003167FF" w:rsidRDefault="00312C76" w:rsidP="00312C76">
      <w:pPr>
        <w:pStyle w:val="Heading3"/>
        <w:rPr>
          <w:lang w:eastAsia="zh-CN"/>
        </w:rPr>
      </w:pPr>
      <w:bookmarkStart w:id="665" w:name="_Toc162885888"/>
      <w:r w:rsidRPr="003167FF">
        <w:rPr>
          <w:lang w:eastAsia="zh-CN"/>
        </w:rPr>
        <w:t>9.4.7</w:t>
      </w:r>
      <w:r w:rsidRPr="003167FF">
        <w:rPr>
          <w:lang w:eastAsia="zh-CN"/>
        </w:rPr>
        <w:tab/>
        <w:t>SS_LocationAreaMonitoring API</w:t>
      </w:r>
      <w:bookmarkEnd w:id="665"/>
    </w:p>
    <w:p w14:paraId="0CEB6886" w14:textId="77777777" w:rsidR="00312C76" w:rsidRPr="003167FF" w:rsidRDefault="00312C76" w:rsidP="00312C76">
      <w:pPr>
        <w:pStyle w:val="Heading4"/>
        <w:rPr>
          <w:lang w:eastAsia="zh-CN"/>
        </w:rPr>
      </w:pPr>
      <w:bookmarkStart w:id="666" w:name="_Toc162885889"/>
      <w:r w:rsidRPr="003167FF">
        <w:rPr>
          <w:lang w:eastAsia="zh-CN"/>
        </w:rPr>
        <w:t>9.4.7.1</w:t>
      </w:r>
      <w:r w:rsidRPr="003167FF">
        <w:rPr>
          <w:lang w:eastAsia="zh-CN"/>
        </w:rPr>
        <w:tab/>
        <w:t>General</w:t>
      </w:r>
      <w:bookmarkEnd w:id="666"/>
    </w:p>
    <w:p w14:paraId="3E159D7E" w14:textId="77777777" w:rsidR="00312C76" w:rsidRPr="003167FF" w:rsidRDefault="00312C76" w:rsidP="00312C76">
      <w:pPr>
        <w:rPr>
          <w:lang w:eastAsia="zh-CN"/>
        </w:rPr>
      </w:pPr>
      <w:r w:rsidRPr="003167FF">
        <w:rPr>
          <w:b/>
        </w:rPr>
        <w:t>API description:</w:t>
      </w:r>
      <w:r w:rsidRPr="003167FF">
        <w:t xml:space="preserve"> This API enables the VAL server to monitor the </w:t>
      </w:r>
      <w:r w:rsidRPr="003167FF">
        <w:rPr>
          <w:lang w:eastAsia="zh-CN"/>
        </w:rPr>
        <w:t>list of UEs moving in or moving out of the specific location area</w:t>
      </w:r>
      <w:r w:rsidRPr="003167FF">
        <w:t>.</w:t>
      </w:r>
    </w:p>
    <w:p w14:paraId="5E47C92E" w14:textId="77777777" w:rsidR="00312C76" w:rsidRPr="003167FF" w:rsidRDefault="00312C76" w:rsidP="00312C76">
      <w:pPr>
        <w:pStyle w:val="Heading4"/>
        <w:rPr>
          <w:lang w:eastAsia="zh-CN"/>
        </w:rPr>
      </w:pPr>
      <w:bookmarkStart w:id="667" w:name="_Toc162885890"/>
      <w:r w:rsidRPr="003167FF">
        <w:rPr>
          <w:lang w:eastAsia="zh-CN"/>
        </w:rPr>
        <w:t>9.4.7.2</w:t>
      </w:r>
      <w:r w:rsidRPr="003167FF">
        <w:rPr>
          <w:lang w:eastAsia="zh-CN"/>
        </w:rPr>
        <w:tab/>
        <w:t>Subscribe_Location_Area_Monitoring</w:t>
      </w:r>
      <w:bookmarkEnd w:id="667"/>
    </w:p>
    <w:p w14:paraId="02FDE4D2" w14:textId="77777777" w:rsidR="00312C76" w:rsidRPr="003167FF" w:rsidRDefault="00312C76" w:rsidP="00312C76">
      <w:r w:rsidRPr="003167FF">
        <w:rPr>
          <w:b/>
        </w:rPr>
        <w:t xml:space="preserve">API operation name: </w:t>
      </w:r>
      <w:r w:rsidRPr="003167FF">
        <w:t>Subscribe_Location_Area_Monitoring</w:t>
      </w:r>
    </w:p>
    <w:p w14:paraId="61401079" w14:textId="77777777" w:rsidR="00312C76" w:rsidRPr="003167FF" w:rsidRDefault="00312C76" w:rsidP="00312C76">
      <w:pPr>
        <w:rPr>
          <w:lang w:eastAsia="zh-CN"/>
        </w:rPr>
      </w:pPr>
      <w:r w:rsidRPr="003167FF">
        <w:rPr>
          <w:b/>
        </w:rPr>
        <w:t>Description:</w:t>
      </w:r>
      <w:r w:rsidRPr="003167FF">
        <w:t xml:space="preserve"> Subscription to location area monitoring.</w:t>
      </w:r>
    </w:p>
    <w:p w14:paraId="71C4D709" w14:textId="77777777" w:rsidR="00312C76" w:rsidRPr="003167FF" w:rsidRDefault="00312C76" w:rsidP="00312C76">
      <w:r w:rsidRPr="003167FF">
        <w:rPr>
          <w:b/>
        </w:rPr>
        <w:t>Known Consumers:</w:t>
      </w:r>
      <w:r w:rsidRPr="003167FF">
        <w:t xml:space="preserve"> VAL server.</w:t>
      </w:r>
    </w:p>
    <w:p w14:paraId="277A666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9.3.2.14</w:t>
      </w:r>
    </w:p>
    <w:p w14:paraId="1DB6B005" w14:textId="77777777" w:rsidR="00312C76" w:rsidRPr="003167FF" w:rsidRDefault="00312C76" w:rsidP="00312C76">
      <w:pPr>
        <w:rPr>
          <w:lang w:eastAsia="zh-CN"/>
        </w:rPr>
      </w:pPr>
      <w:r w:rsidRPr="003167FF">
        <w:rPr>
          <w:b/>
          <w:lang w:eastAsia="zh-CN"/>
        </w:rPr>
        <w:t>Outputs:</w:t>
      </w:r>
      <w:r w:rsidRPr="003167FF">
        <w:rPr>
          <w:lang w:eastAsia="zh-CN"/>
        </w:rPr>
        <w:t xml:space="preserve"> 9.3.2.15.</w:t>
      </w:r>
    </w:p>
    <w:p w14:paraId="048B714F" w14:textId="77777777" w:rsidR="00312C76" w:rsidRPr="003167FF" w:rsidRDefault="00312C76" w:rsidP="00312C76">
      <w:pPr>
        <w:rPr>
          <w:lang w:eastAsia="zh-CN"/>
        </w:rPr>
      </w:pPr>
      <w:r w:rsidRPr="003167FF">
        <w:rPr>
          <w:lang w:eastAsia="zh-CN"/>
        </w:rPr>
        <w:t>See subclause 9.3.12.1 for the details of usage of this API operation.</w:t>
      </w:r>
    </w:p>
    <w:p w14:paraId="74868DBB" w14:textId="77777777" w:rsidR="00312C76" w:rsidRPr="003167FF" w:rsidRDefault="00312C76" w:rsidP="00312C76">
      <w:pPr>
        <w:pStyle w:val="Heading4"/>
        <w:rPr>
          <w:lang w:eastAsia="zh-CN"/>
        </w:rPr>
      </w:pPr>
      <w:bookmarkStart w:id="668" w:name="_Toc162885891"/>
      <w:r w:rsidRPr="003167FF">
        <w:rPr>
          <w:lang w:eastAsia="zh-CN"/>
        </w:rPr>
        <w:t>9.4.7.3</w:t>
      </w:r>
      <w:r w:rsidRPr="003167FF">
        <w:rPr>
          <w:lang w:eastAsia="zh-CN"/>
        </w:rPr>
        <w:tab/>
        <w:t>Notify_Location_Area_Monitoring_Events</w:t>
      </w:r>
      <w:bookmarkEnd w:id="668"/>
    </w:p>
    <w:p w14:paraId="68F83B50" w14:textId="77777777" w:rsidR="00312C76" w:rsidRPr="003167FF" w:rsidRDefault="00312C76" w:rsidP="00312C76">
      <w:r w:rsidRPr="003167FF">
        <w:rPr>
          <w:b/>
        </w:rPr>
        <w:t xml:space="preserve">API operation name: </w:t>
      </w:r>
      <w:r w:rsidRPr="003167FF">
        <w:t>Notify_Location_Area_Monitoring_Events</w:t>
      </w:r>
    </w:p>
    <w:p w14:paraId="160859FC" w14:textId="77777777" w:rsidR="00312C76" w:rsidRPr="003167FF" w:rsidRDefault="00312C76" w:rsidP="00312C76">
      <w:pPr>
        <w:rPr>
          <w:lang w:eastAsia="zh-CN"/>
        </w:rPr>
      </w:pPr>
      <w:r w:rsidRPr="003167FF">
        <w:rPr>
          <w:b/>
        </w:rPr>
        <w:t>Description:</w:t>
      </w:r>
      <w:r w:rsidRPr="003167FF">
        <w:t xml:space="preserve"> Notifying the VAL server with the list of UEs moved in or moved out of the specific location area.</w:t>
      </w:r>
    </w:p>
    <w:p w14:paraId="5970DDEE" w14:textId="77777777" w:rsidR="00312C76" w:rsidRPr="003167FF" w:rsidRDefault="00312C76" w:rsidP="00312C76">
      <w:r w:rsidRPr="003167FF">
        <w:rPr>
          <w:b/>
        </w:rPr>
        <w:t>Known Consumers:</w:t>
      </w:r>
      <w:r w:rsidRPr="003167FF">
        <w:t xml:space="preserve"> VAL server.</w:t>
      </w:r>
    </w:p>
    <w:p w14:paraId="59FED4F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9.3.2.16</w:t>
      </w:r>
    </w:p>
    <w:p w14:paraId="203C0775"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39F6C82E" w14:textId="77777777" w:rsidR="00312C76" w:rsidRPr="003167FF" w:rsidRDefault="00312C76" w:rsidP="00312C76">
      <w:pPr>
        <w:rPr>
          <w:noProof/>
        </w:rPr>
      </w:pPr>
      <w:r w:rsidRPr="003167FF">
        <w:rPr>
          <w:lang w:eastAsia="zh-CN"/>
        </w:rPr>
        <w:t>See subclause 9.3.12.4 for the details of usage of this API operation.</w:t>
      </w:r>
    </w:p>
    <w:p w14:paraId="4B6A5AC9" w14:textId="77777777" w:rsidR="00312C76" w:rsidRPr="003167FF" w:rsidRDefault="00312C76" w:rsidP="00312C76">
      <w:pPr>
        <w:pStyle w:val="Heading4"/>
      </w:pPr>
      <w:bookmarkStart w:id="669" w:name="_Toc162885892"/>
      <w:r w:rsidRPr="003167FF">
        <w:rPr>
          <w:lang w:eastAsia="zh-CN"/>
        </w:rPr>
        <w:t>9.4.7.4</w:t>
      </w:r>
      <w:r w:rsidRPr="003167FF">
        <w:tab/>
        <w:t>Update_</w:t>
      </w:r>
      <w:r w:rsidRPr="003167FF">
        <w:rPr>
          <w:lang w:eastAsia="zh-CN"/>
        </w:rPr>
        <w:t>Location_Area_Monitoring_Subscribe</w:t>
      </w:r>
      <w:bookmarkEnd w:id="669"/>
    </w:p>
    <w:p w14:paraId="4A29B533" w14:textId="77777777" w:rsidR="00312C76" w:rsidRPr="003167FF" w:rsidRDefault="00312C76" w:rsidP="00312C76">
      <w:r w:rsidRPr="003167FF">
        <w:rPr>
          <w:b/>
        </w:rPr>
        <w:t xml:space="preserve">API operation name: </w:t>
      </w:r>
      <w:r w:rsidRPr="003167FF">
        <w:t>Update_</w:t>
      </w:r>
      <w:r w:rsidRPr="003167FF">
        <w:rPr>
          <w:lang w:eastAsia="zh-CN"/>
        </w:rPr>
        <w:t>Location_Area_Monitoring_Subscribe</w:t>
      </w:r>
    </w:p>
    <w:p w14:paraId="3D1939BF" w14:textId="77777777" w:rsidR="00312C76" w:rsidRPr="003167FF" w:rsidRDefault="00312C76" w:rsidP="00312C76">
      <w:pPr>
        <w:rPr>
          <w:lang w:eastAsia="zh-CN"/>
        </w:rPr>
      </w:pPr>
      <w:r w:rsidRPr="003167FF">
        <w:rPr>
          <w:b/>
        </w:rPr>
        <w:t>Description:</w:t>
      </w:r>
      <w:r w:rsidRPr="003167FF">
        <w:t xml:space="preserve"> Updates subscription to location area monitoring.</w:t>
      </w:r>
    </w:p>
    <w:p w14:paraId="0BC93486" w14:textId="77777777" w:rsidR="00312C76" w:rsidRPr="003167FF" w:rsidRDefault="00312C76" w:rsidP="00312C76">
      <w:r w:rsidRPr="003167FF">
        <w:rPr>
          <w:b/>
        </w:rPr>
        <w:t>Known Consumers:</w:t>
      </w:r>
      <w:r w:rsidRPr="003167FF">
        <w:t xml:space="preserve"> VAL server.</w:t>
      </w:r>
    </w:p>
    <w:p w14:paraId="40F0ADE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9.3.2.17</w:t>
      </w:r>
    </w:p>
    <w:p w14:paraId="6C4B693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9.3.2.18</w:t>
      </w:r>
    </w:p>
    <w:p w14:paraId="2410C3C4" w14:textId="77777777" w:rsidR="00312C76" w:rsidRPr="003167FF" w:rsidRDefault="00312C76" w:rsidP="00312C76">
      <w:pPr>
        <w:rPr>
          <w:lang w:eastAsia="zh-CN"/>
        </w:rPr>
      </w:pPr>
      <w:r w:rsidRPr="003167FF">
        <w:rPr>
          <w:lang w:eastAsia="zh-CN"/>
        </w:rPr>
        <w:t>See subclause 9.3.12.2 for the details of usage of this API operation.</w:t>
      </w:r>
    </w:p>
    <w:p w14:paraId="32330D0C" w14:textId="77777777" w:rsidR="00312C76" w:rsidRPr="003167FF" w:rsidRDefault="00312C76" w:rsidP="00312C76">
      <w:pPr>
        <w:pStyle w:val="Heading4"/>
      </w:pPr>
      <w:bookmarkStart w:id="670" w:name="_Toc162885893"/>
      <w:r w:rsidRPr="003167FF">
        <w:rPr>
          <w:lang w:eastAsia="zh-CN"/>
        </w:rPr>
        <w:t>9.4.7.5</w:t>
      </w:r>
      <w:r w:rsidRPr="003167FF">
        <w:tab/>
        <w:t>Unsubscribe_</w:t>
      </w:r>
      <w:r w:rsidRPr="003167FF">
        <w:rPr>
          <w:lang w:eastAsia="zh-CN"/>
        </w:rPr>
        <w:t>Location_Area_Monitoring</w:t>
      </w:r>
      <w:bookmarkEnd w:id="670"/>
    </w:p>
    <w:p w14:paraId="6B884CD7" w14:textId="77777777" w:rsidR="00312C76" w:rsidRPr="003167FF" w:rsidRDefault="00312C76" w:rsidP="00312C76">
      <w:r w:rsidRPr="003167FF">
        <w:rPr>
          <w:b/>
        </w:rPr>
        <w:t xml:space="preserve">API operation name: </w:t>
      </w:r>
      <w:r w:rsidRPr="003167FF">
        <w:t>Unsubscribe_</w:t>
      </w:r>
      <w:r w:rsidRPr="003167FF">
        <w:rPr>
          <w:lang w:eastAsia="zh-CN"/>
        </w:rPr>
        <w:t>Location_Area_Monitoring</w:t>
      </w:r>
    </w:p>
    <w:p w14:paraId="66F8B8E2" w14:textId="77777777" w:rsidR="00312C76" w:rsidRPr="003167FF" w:rsidRDefault="00312C76" w:rsidP="00312C76">
      <w:pPr>
        <w:rPr>
          <w:lang w:eastAsia="zh-CN"/>
        </w:rPr>
      </w:pPr>
      <w:r w:rsidRPr="003167FF">
        <w:rPr>
          <w:b/>
        </w:rPr>
        <w:t>Description:</w:t>
      </w:r>
      <w:r w:rsidRPr="003167FF">
        <w:t xml:space="preserve"> Unsubscribing from location area monitoring.</w:t>
      </w:r>
    </w:p>
    <w:p w14:paraId="6ED99BC7" w14:textId="77777777" w:rsidR="00312C76" w:rsidRPr="003167FF" w:rsidRDefault="00312C76" w:rsidP="00312C76">
      <w:r w:rsidRPr="003167FF">
        <w:rPr>
          <w:b/>
        </w:rPr>
        <w:t>Known Consumers:</w:t>
      </w:r>
      <w:r w:rsidRPr="003167FF">
        <w:t xml:space="preserve"> VAL server.</w:t>
      </w:r>
    </w:p>
    <w:p w14:paraId="2D3A0DC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9.3.2.19</w:t>
      </w:r>
    </w:p>
    <w:p w14:paraId="272FD8D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9.3.2.20</w:t>
      </w:r>
    </w:p>
    <w:p w14:paraId="719DD357" w14:textId="77777777" w:rsidR="00312C76" w:rsidRPr="003167FF" w:rsidRDefault="00312C76" w:rsidP="00312C76">
      <w:pPr>
        <w:rPr>
          <w:lang w:eastAsia="zh-CN"/>
        </w:rPr>
      </w:pPr>
      <w:r w:rsidRPr="003167FF">
        <w:rPr>
          <w:lang w:eastAsia="zh-CN"/>
        </w:rPr>
        <w:t>See subclause 9.3.12.3 for the details of usage of this API operation.</w:t>
      </w:r>
    </w:p>
    <w:p w14:paraId="7765AD13" w14:textId="42A6BAC3" w:rsidR="00300624" w:rsidRPr="003167FF" w:rsidRDefault="00300624" w:rsidP="00300624">
      <w:pPr>
        <w:pStyle w:val="Heading3"/>
        <w:rPr>
          <w:lang w:eastAsia="zh-CN"/>
        </w:rPr>
      </w:pPr>
      <w:bookmarkStart w:id="671" w:name="_Toc162885894"/>
      <w:r w:rsidRPr="003167FF">
        <w:rPr>
          <w:lang w:eastAsia="zh-CN"/>
        </w:rPr>
        <w:t>9.4.8</w:t>
      </w:r>
      <w:r w:rsidRPr="003167FF">
        <w:rPr>
          <w:lang w:eastAsia="zh-CN"/>
        </w:rPr>
        <w:tab/>
        <w:t>SS_VALServiceAreaConfiguration API</w:t>
      </w:r>
      <w:bookmarkEnd w:id="671"/>
    </w:p>
    <w:p w14:paraId="12ADADE9" w14:textId="383C9548" w:rsidR="00300624" w:rsidRPr="003167FF" w:rsidRDefault="00300624" w:rsidP="00300624">
      <w:pPr>
        <w:pStyle w:val="Heading4"/>
        <w:rPr>
          <w:lang w:eastAsia="zh-CN"/>
        </w:rPr>
      </w:pPr>
      <w:bookmarkStart w:id="672" w:name="_Toc162885895"/>
      <w:r w:rsidRPr="003167FF">
        <w:rPr>
          <w:lang w:eastAsia="zh-CN"/>
        </w:rPr>
        <w:t>9.4.8.1</w:t>
      </w:r>
      <w:r w:rsidRPr="003167FF">
        <w:rPr>
          <w:lang w:eastAsia="zh-CN"/>
        </w:rPr>
        <w:tab/>
        <w:t>General</w:t>
      </w:r>
      <w:bookmarkEnd w:id="672"/>
    </w:p>
    <w:p w14:paraId="2BF58ECD" w14:textId="77777777" w:rsidR="00300624" w:rsidRPr="003167FF" w:rsidRDefault="00300624" w:rsidP="00300624">
      <w:pPr>
        <w:rPr>
          <w:lang w:eastAsia="zh-CN"/>
        </w:rPr>
      </w:pPr>
      <w:r w:rsidRPr="003167FF">
        <w:rPr>
          <w:b/>
        </w:rPr>
        <w:t>API description:</w:t>
      </w:r>
      <w:r w:rsidRPr="003167FF">
        <w:t xml:space="preserve"> This API enables the VAL server to configure the list of VAL service area identifiers and the corresponding geographical co-ordinates with SEAL LM server.</w:t>
      </w:r>
    </w:p>
    <w:p w14:paraId="06740912" w14:textId="51B1AE17" w:rsidR="00300624" w:rsidRPr="003167FF" w:rsidRDefault="00300624" w:rsidP="00300624">
      <w:pPr>
        <w:pStyle w:val="Heading4"/>
        <w:rPr>
          <w:lang w:eastAsia="zh-CN"/>
        </w:rPr>
      </w:pPr>
      <w:bookmarkStart w:id="673" w:name="_Toc162885896"/>
      <w:r w:rsidRPr="003167FF">
        <w:rPr>
          <w:lang w:eastAsia="zh-CN"/>
        </w:rPr>
        <w:t>9.4.8.2</w:t>
      </w:r>
      <w:r w:rsidRPr="003167FF">
        <w:rPr>
          <w:lang w:eastAsia="zh-CN"/>
        </w:rPr>
        <w:tab/>
        <w:t>Configure_VAL_Service_Area</w:t>
      </w:r>
      <w:bookmarkEnd w:id="673"/>
    </w:p>
    <w:p w14:paraId="2C8CACAA" w14:textId="77777777" w:rsidR="00300624" w:rsidRPr="003167FF" w:rsidRDefault="00300624" w:rsidP="00300624">
      <w:r w:rsidRPr="003167FF">
        <w:rPr>
          <w:b/>
        </w:rPr>
        <w:t xml:space="preserve">API operation name: </w:t>
      </w:r>
      <w:r w:rsidRPr="003167FF">
        <w:rPr>
          <w:lang w:eastAsia="zh-CN"/>
        </w:rPr>
        <w:t>Configure_VAL_Service_Area</w:t>
      </w:r>
    </w:p>
    <w:p w14:paraId="2BC8C748" w14:textId="77777777" w:rsidR="00300624" w:rsidRPr="003167FF" w:rsidRDefault="00300624" w:rsidP="00300624">
      <w:pPr>
        <w:rPr>
          <w:lang w:eastAsia="zh-CN"/>
        </w:rPr>
      </w:pPr>
      <w:r w:rsidRPr="003167FF">
        <w:rPr>
          <w:b/>
        </w:rPr>
        <w:t>Description:</w:t>
      </w:r>
      <w:r w:rsidRPr="003167FF">
        <w:t xml:space="preserve"> Configuration of VAL service area identifiers.</w:t>
      </w:r>
    </w:p>
    <w:p w14:paraId="5091E09C" w14:textId="77777777" w:rsidR="00300624" w:rsidRPr="003167FF" w:rsidRDefault="00300624" w:rsidP="00300624">
      <w:r w:rsidRPr="003167FF">
        <w:rPr>
          <w:b/>
        </w:rPr>
        <w:t>Known Consumers:</w:t>
      </w:r>
      <w:r w:rsidRPr="003167FF">
        <w:t xml:space="preserve"> VAL server.</w:t>
      </w:r>
    </w:p>
    <w:p w14:paraId="07629725" w14:textId="060C97A7" w:rsidR="00300624" w:rsidRPr="003167FF" w:rsidRDefault="00300624" w:rsidP="00300624">
      <w:pPr>
        <w:rPr>
          <w:lang w:eastAsia="zh-CN"/>
        </w:rPr>
      </w:pPr>
      <w:r w:rsidRPr="003167FF">
        <w:rPr>
          <w:b/>
          <w:lang w:eastAsia="zh-CN"/>
        </w:rPr>
        <w:t xml:space="preserve">Inputs: </w:t>
      </w:r>
      <w:r w:rsidRPr="003167FF">
        <w:rPr>
          <w:lang w:eastAsia="zh-CN"/>
        </w:rPr>
        <w:t>See subclause 9.3.2.21</w:t>
      </w:r>
    </w:p>
    <w:p w14:paraId="6C4D0B14" w14:textId="050FA74E" w:rsidR="00300624" w:rsidRPr="003167FF" w:rsidRDefault="00300624" w:rsidP="00300624">
      <w:pPr>
        <w:rPr>
          <w:lang w:eastAsia="zh-CN"/>
        </w:rPr>
      </w:pPr>
      <w:r w:rsidRPr="003167FF">
        <w:rPr>
          <w:b/>
          <w:lang w:eastAsia="zh-CN"/>
        </w:rPr>
        <w:t>Outputs:</w:t>
      </w:r>
      <w:r w:rsidRPr="003167FF">
        <w:rPr>
          <w:lang w:eastAsia="zh-CN"/>
        </w:rPr>
        <w:t xml:space="preserve"> </w:t>
      </w:r>
      <w:r w:rsidR="00640891" w:rsidRPr="003167FF">
        <w:rPr>
          <w:lang w:eastAsia="zh-CN"/>
        </w:rPr>
        <w:t xml:space="preserve">See subclause </w:t>
      </w:r>
      <w:r w:rsidRPr="003167FF">
        <w:rPr>
          <w:lang w:eastAsia="zh-CN"/>
        </w:rPr>
        <w:t>9.3.2.22.</w:t>
      </w:r>
    </w:p>
    <w:p w14:paraId="62AEF7A6" w14:textId="784DACC3" w:rsidR="00300624" w:rsidRPr="003167FF" w:rsidRDefault="00300624" w:rsidP="00300624">
      <w:pPr>
        <w:rPr>
          <w:lang w:eastAsia="zh-CN"/>
        </w:rPr>
      </w:pPr>
      <w:r w:rsidRPr="003167FF">
        <w:rPr>
          <w:lang w:eastAsia="zh-CN"/>
        </w:rPr>
        <w:t>See subclause 9.3.</w:t>
      </w:r>
      <w:r w:rsidR="001A0898" w:rsidRPr="003167FF">
        <w:rPr>
          <w:lang w:eastAsia="zh-CN"/>
        </w:rPr>
        <w:t>13</w:t>
      </w:r>
      <w:r w:rsidRPr="003167FF">
        <w:rPr>
          <w:lang w:eastAsia="zh-CN"/>
        </w:rPr>
        <w:t>.</w:t>
      </w:r>
      <w:r w:rsidR="00640891" w:rsidRPr="003167FF">
        <w:rPr>
          <w:lang w:eastAsia="zh-CN"/>
        </w:rPr>
        <w:t>2</w:t>
      </w:r>
      <w:r w:rsidRPr="003167FF">
        <w:rPr>
          <w:lang w:eastAsia="zh-CN"/>
        </w:rPr>
        <w:t xml:space="preserve"> for the details of usage of this API operation.</w:t>
      </w:r>
    </w:p>
    <w:p w14:paraId="3B4ABC4B" w14:textId="77777777" w:rsidR="00640891" w:rsidRPr="003167FF" w:rsidRDefault="00640891" w:rsidP="00640891">
      <w:pPr>
        <w:pStyle w:val="Heading4"/>
        <w:rPr>
          <w:lang w:eastAsia="zh-CN"/>
        </w:rPr>
      </w:pPr>
      <w:bookmarkStart w:id="674" w:name="_Toc122516753"/>
      <w:bookmarkStart w:id="675" w:name="_Toc162885897"/>
      <w:r w:rsidRPr="003167FF">
        <w:rPr>
          <w:lang w:eastAsia="zh-CN"/>
        </w:rPr>
        <w:t>9.4.8.3</w:t>
      </w:r>
      <w:r w:rsidRPr="003167FF">
        <w:rPr>
          <w:lang w:eastAsia="zh-CN"/>
        </w:rPr>
        <w:tab/>
      </w:r>
      <w:bookmarkEnd w:id="674"/>
      <w:r w:rsidRPr="003167FF">
        <w:t>Obtain_VAL_Service_Area</w:t>
      </w:r>
      <w:bookmarkEnd w:id="675"/>
    </w:p>
    <w:p w14:paraId="3D26566C" w14:textId="77777777" w:rsidR="00640891" w:rsidRPr="003167FF" w:rsidRDefault="00640891" w:rsidP="00640891">
      <w:r w:rsidRPr="003167FF">
        <w:rPr>
          <w:b/>
        </w:rPr>
        <w:t xml:space="preserve">API operation name: </w:t>
      </w:r>
      <w:r w:rsidRPr="003167FF">
        <w:t>Obtain_VAL_Service_Area</w:t>
      </w:r>
    </w:p>
    <w:p w14:paraId="02CE4A86" w14:textId="77777777" w:rsidR="00640891" w:rsidRPr="003167FF" w:rsidRDefault="00640891" w:rsidP="00640891">
      <w:pPr>
        <w:rPr>
          <w:lang w:eastAsia="zh-CN"/>
        </w:rPr>
      </w:pPr>
      <w:r w:rsidRPr="003167FF">
        <w:rPr>
          <w:b/>
        </w:rPr>
        <w:t>Description:</w:t>
      </w:r>
      <w:r w:rsidRPr="003167FF">
        <w:t xml:space="preserve"> Retrieval of VAL service area identifiers.</w:t>
      </w:r>
    </w:p>
    <w:p w14:paraId="3F0DAFA0" w14:textId="77777777" w:rsidR="00640891" w:rsidRPr="003167FF" w:rsidRDefault="00640891" w:rsidP="00640891">
      <w:r w:rsidRPr="003167FF">
        <w:rPr>
          <w:b/>
        </w:rPr>
        <w:t>Known Consumers:</w:t>
      </w:r>
      <w:r w:rsidRPr="003167FF">
        <w:t xml:space="preserve"> VAL server.</w:t>
      </w:r>
    </w:p>
    <w:p w14:paraId="0B1768C5" w14:textId="6AADB751" w:rsidR="00640891" w:rsidRPr="003167FF" w:rsidRDefault="00640891" w:rsidP="00640891">
      <w:pPr>
        <w:rPr>
          <w:lang w:eastAsia="zh-CN"/>
        </w:rPr>
      </w:pPr>
      <w:r w:rsidRPr="003167FF">
        <w:rPr>
          <w:b/>
          <w:lang w:eastAsia="zh-CN"/>
        </w:rPr>
        <w:t xml:space="preserve">Inputs: </w:t>
      </w:r>
      <w:r w:rsidRPr="003167FF">
        <w:rPr>
          <w:lang w:eastAsia="zh-CN"/>
        </w:rPr>
        <w:t>See subclause 9.3.2.26</w:t>
      </w:r>
    </w:p>
    <w:p w14:paraId="1C1AF74E" w14:textId="598F12B9"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7</w:t>
      </w:r>
    </w:p>
    <w:p w14:paraId="518E257B" w14:textId="77777777" w:rsidR="00640891" w:rsidRPr="003167FF" w:rsidRDefault="00640891" w:rsidP="00640891">
      <w:pPr>
        <w:rPr>
          <w:lang w:eastAsia="zh-CN"/>
        </w:rPr>
      </w:pPr>
      <w:r w:rsidRPr="003167FF">
        <w:rPr>
          <w:lang w:eastAsia="zh-CN"/>
        </w:rPr>
        <w:t>See subclause </w:t>
      </w:r>
      <w:r w:rsidRPr="003167FF">
        <w:t>9.3.13.3</w:t>
      </w:r>
      <w:r w:rsidRPr="003167FF">
        <w:rPr>
          <w:lang w:eastAsia="zh-CN"/>
        </w:rPr>
        <w:t xml:space="preserve"> for the details of usage of this API operation.</w:t>
      </w:r>
    </w:p>
    <w:p w14:paraId="40FE37B6" w14:textId="77777777" w:rsidR="00640891" w:rsidRPr="003167FF" w:rsidRDefault="00640891" w:rsidP="00640891">
      <w:pPr>
        <w:pStyle w:val="Heading4"/>
        <w:rPr>
          <w:lang w:eastAsia="zh-CN"/>
        </w:rPr>
      </w:pPr>
      <w:bookmarkStart w:id="676" w:name="_Toc162885898"/>
      <w:r w:rsidRPr="003167FF">
        <w:rPr>
          <w:lang w:eastAsia="zh-CN"/>
        </w:rPr>
        <w:t>9.4.8.4</w:t>
      </w:r>
      <w:r w:rsidRPr="003167FF">
        <w:rPr>
          <w:lang w:eastAsia="zh-CN"/>
        </w:rPr>
        <w:tab/>
      </w:r>
      <w:r w:rsidRPr="003167FF">
        <w:t>Update_VAL_Service_Area</w:t>
      </w:r>
      <w:bookmarkEnd w:id="676"/>
    </w:p>
    <w:p w14:paraId="73AC0659" w14:textId="77777777" w:rsidR="00640891" w:rsidRPr="003167FF" w:rsidRDefault="00640891" w:rsidP="00640891">
      <w:r w:rsidRPr="003167FF">
        <w:rPr>
          <w:b/>
        </w:rPr>
        <w:t xml:space="preserve">API operation name: </w:t>
      </w:r>
      <w:r w:rsidRPr="003167FF">
        <w:t>Update_VAL_Service_Area</w:t>
      </w:r>
    </w:p>
    <w:p w14:paraId="297C7E3E" w14:textId="77777777" w:rsidR="00640891" w:rsidRPr="003167FF" w:rsidRDefault="00640891" w:rsidP="00640891">
      <w:pPr>
        <w:rPr>
          <w:lang w:eastAsia="zh-CN"/>
        </w:rPr>
      </w:pPr>
      <w:r w:rsidRPr="003167FF">
        <w:rPr>
          <w:b/>
        </w:rPr>
        <w:t>Description:</w:t>
      </w:r>
      <w:r w:rsidRPr="003167FF">
        <w:t xml:space="preserve"> Update of the VAL service area identifier.</w:t>
      </w:r>
    </w:p>
    <w:p w14:paraId="2803D862" w14:textId="77777777" w:rsidR="00640891" w:rsidRPr="003167FF" w:rsidRDefault="00640891" w:rsidP="00640891">
      <w:r w:rsidRPr="003167FF">
        <w:rPr>
          <w:b/>
        </w:rPr>
        <w:t>Known Consumers:</w:t>
      </w:r>
      <w:r w:rsidRPr="003167FF">
        <w:t xml:space="preserve"> VAL server.</w:t>
      </w:r>
    </w:p>
    <w:p w14:paraId="3690E27F" w14:textId="034FFEFC" w:rsidR="00640891" w:rsidRPr="003167FF" w:rsidRDefault="00640891" w:rsidP="00640891">
      <w:pPr>
        <w:rPr>
          <w:lang w:eastAsia="zh-CN"/>
        </w:rPr>
      </w:pPr>
      <w:r w:rsidRPr="003167FF">
        <w:rPr>
          <w:b/>
          <w:lang w:eastAsia="zh-CN"/>
        </w:rPr>
        <w:t xml:space="preserve">Inputs: </w:t>
      </w:r>
      <w:r w:rsidRPr="003167FF">
        <w:rPr>
          <w:lang w:eastAsia="zh-CN"/>
        </w:rPr>
        <w:t>See subclause 9.3.2.2</w:t>
      </w:r>
      <w:r w:rsidR="00F4728B" w:rsidRPr="003167FF">
        <w:rPr>
          <w:lang w:eastAsia="zh-CN"/>
        </w:rPr>
        <w:t>8</w:t>
      </w:r>
    </w:p>
    <w:p w14:paraId="6F4DF322" w14:textId="779E348F"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9</w:t>
      </w:r>
    </w:p>
    <w:p w14:paraId="1C7546C1" w14:textId="77777777" w:rsidR="00640891" w:rsidRPr="003167FF" w:rsidRDefault="00640891" w:rsidP="00640891">
      <w:pPr>
        <w:rPr>
          <w:lang w:eastAsia="zh-CN"/>
        </w:rPr>
      </w:pPr>
      <w:r w:rsidRPr="003167FF">
        <w:rPr>
          <w:lang w:eastAsia="zh-CN"/>
        </w:rPr>
        <w:t>See subclause </w:t>
      </w:r>
      <w:r w:rsidRPr="003167FF">
        <w:t>9.3.13.4</w:t>
      </w:r>
      <w:r w:rsidRPr="003167FF">
        <w:rPr>
          <w:lang w:eastAsia="zh-CN"/>
        </w:rPr>
        <w:t xml:space="preserve"> for the details of usage of this API operation.</w:t>
      </w:r>
    </w:p>
    <w:p w14:paraId="3D7D5642" w14:textId="77777777" w:rsidR="00640891" w:rsidRPr="003167FF" w:rsidRDefault="00640891" w:rsidP="00640891">
      <w:pPr>
        <w:pStyle w:val="Heading4"/>
        <w:rPr>
          <w:lang w:eastAsia="zh-CN"/>
        </w:rPr>
      </w:pPr>
      <w:bookmarkStart w:id="677" w:name="_Toc162885899"/>
      <w:r w:rsidRPr="003167FF">
        <w:rPr>
          <w:lang w:eastAsia="zh-CN"/>
        </w:rPr>
        <w:t>9.4.8.5</w:t>
      </w:r>
      <w:r w:rsidRPr="003167FF">
        <w:rPr>
          <w:lang w:eastAsia="zh-CN"/>
        </w:rPr>
        <w:tab/>
      </w:r>
      <w:r w:rsidRPr="003167FF">
        <w:t>Delete_VAL_Service_Area</w:t>
      </w:r>
      <w:bookmarkEnd w:id="677"/>
    </w:p>
    <w:p w14:paraId="0C62FC7E" w14:textId="77777777" w:rsidR="00640891" w:rsidRPr="003167FF" w:rsidRDefault="00640891" w:rsidP="00640891">
      <w:r w:rsidRPr="003167FF">
        <w:rPr>
          <w:b/>
        </w:rPr>
        <w:t xml:space="preserve">API operation name: </w:t>
      </w:r>
      <w:r w:rsidRPr="003167FF">
        <w:t>Delete_VAL_Service_Area</w:t>
      </w:r>
    </w:p>
    <w:p w14:paraId="4C7D316F" w14:textId="77777777" w:rsidR="00640891" w:rsidRPr="003167FF" w:rsidRDefault="00640891" w:rsidP="00640891">
      <w:pPr>
        <w:rPr>
          <w:lang w:eastAsia="zh-CN"/>
        </w:rPr>
      </w:pPr>
      <w:r w:rsidRPr="003167FF">
        <w:rPr>
          <w:b/>
        </w:rPr>
        <w:t>Description:</w:t>
      </w:r>
      <w:r w:rsidRPr="003167FF">
        <w:t xml:space="preserve"> Unsubscribing from VAL service area identifier update events.</w:t>
      </w:r>
    </w:p>
    <w:p w14:paraId="79DE49FC" w14:textId="77777777" w:rsidR="00640891" w:rsidRPr="003167FF" w:rsidRDefault="00640891" w:rsidP="00640891">
      <w:r w:rsidRPr="003167FF">
        <w:rPr>
          <w:b/>
        </w:rPr>
        <w:t>Known Consumers:</w:t>
      </w:r>
      <w:r w:rsidRPr="003167FF">
        <w:t xml:space="preserve"> VAL server.</w:t>
      </w:r>
    </w:p>
    <w:p w14:paraId="5FC94081" w14:textId="49262731" w:rsidR="00640891" w:rsidRPr="003167FF" w:rsidRDefault="00640891" w:rsidP="00640891">
      <w:pPr>
        <w:rPr>
          <w:lang w:eastAsia="zh-CN"/>
        </w:rPr>
      </w:pPr>
      <w:r w:rsidRPr="003167FF">
        <w:rPr>
          <w:b/>
          <w:lang w:eastAsia="zh-CN"/>
        </w:rPr>
        <w:t xml:space="preserve">Inputs: </w:t>
      </w:r>
      <w:r w:rsidRPr="003167FF">
        <w:rPr>
          <w:lang w:eastAsia="zh-CN"/>
        </w:rPr>
        <w:t>See subclause 9.3.2.</w:t>
      </w:r>
      <w:r w:rsidR="00F4728B" w:rsidRPr="003167FF">
        <w:rPr>
          <w:lang w:eastAsia="zh-CN"/>
        </w:rPr>
        <w:t>30</w:t>
      </w:r>
    </w:p>
    <w:p w14:paraId="46BC8DB9" w14:textId="0DBC7592" w:rsidR="00640891" w:rsidRPr="003167FF" w:rsidRDefault="00640891" w:rsidP="00640891">
      <w:pPr>
        <w:rPr>
          <w:lang w:eastAsia="zh-CN"/>
        </w:rPr>
      </w:pPr>
      <w:r w:rsidRPr="003167FF">
        <w:rPr>
          <w:b/>
          <w:lang w:eastAsia="zh-CN"/>
        </w:rPr>
        <w:t>Outputs:</w:t>
      </w:r>
      <w:r w:rsidRPr="003167FF">
        <w:rPr>
          <w:lang w:eastAsia="zh-CN"/>
        </w:rPr>
        <w:t xml:space="preserve"> See subclause 9.3.2.</w:t>
      </w:r>
      <w:r w:rsidR="00F4728B" w:rsidRPr="003167FF">
        <w:rPr>
          <w:lang w:eastAsia="zh-CN"/>
        </w:rPr>
        <w:t>31</w:t>
      </w:r>
    </w:p>
    <w:p w14:paraId="2C0C2ED6" w14:textId="1FFF4E71" w:rsidR="00640891" w:rsidRPr="003167FF" w:rsidRDefault="00640891" w:rsidP="00626E7C">
      <w:pPr>
        <w:rPr>
          <w:lang w:eastAsia="zh-CN"/>
        </w:rPr>
      </w:pPr>
      <w:r w:rsidRPr="003167FF">
        <w:rPr>
          <w:lang w:eastAsia="zh-CN"/>
        </w:rPr>
        <w:t>See subclause 9.3.13.5 for the details of usage of this API operation.</w:t>
      </w:r>
    </w:p>
    <w:p w14:paraId="0CD3D0CE" w14:textId="77777777" w:rsidR="00E27520" w:rsidRPr="005D6207" w:rsidRDefault="00E27520" w:rsidP="00E27520">
      <w:pPr>
        <w:pStyle w:val="Heading4"/>
        <w:rPr>
          <w:lang w:eastAsia="zh-CN"/>
        </w:rPr>
      </w:pPr>
      <w:bookmarkStart w:id="678" w:name="_Toc162885900"/>
      <w:r w:rsidRPr="005D6207">
        <w:rPr>
          <w:lang w:eastAsia="zh-CN"/>
        </w:rPr>
        <w:t>9.4.8.</w:t>
      </w:r>
      <w:r>
        <w:rPr>
          <w:lang w:eastAsia="zh-CN"/>
        </w:rPr>
        <w:t>6</w:t>
      </w:r>
      <w:r w:rsidRPr="005D6207">
        <w:rPr>
          <w:lang w:eastAsia="zh-CN"/>
        </w:rPr>
        <w:tab/>
      </w:r>
      <w:r w:rsidRPr="005D6207">
        <w:t>Subscribe_VAL_Service_Area_</w:t>
      </w:r>
      <w:r>
        <w:t>Change</w:t>
      </w:r>
      <w:r w:rsidRPr="005D6207">
        <w:t>_Event</w:t>
      </w:r>
      <w:bookmarkEnd w:id="678"/>
    </w:p>
    <w:p w14:paraId="34FE36D8" w14:textId="77777777" w:rsidR="00E27520" w:rsidRPr="005D6207" w:rsidRDefault="00E27520" w:rsidP="00E27520">
      <w:r w:rsidRPr="005D6207">
        <w:rPr>
          <w:b/>
        </w:rPr>
        <w:t xml:space="preserve">API operation name: </w:t>
      </w:r>
      <w:r w:rsidRPr="005D6207">
        <w:t>Subscribe_VAL_Service_Area_</w:t>
      </w:r>
      <w:r>
        <w:t>Change</w:t>
      </w:r>
      <w:r w:rsidRPr="005D6207">
        <w:t>_Event</w:t>
      </w:r>
    </w:p>
    <w:p w14:paraId="178AC54D" w14:textId="77777777" w:rsidR="00E27520" w:rsidRPr="005D6207" w:rsidRDefault="00E27520" w:rsidP="00E27520">
      <w:pPr>
        <w:rPr>
          <w:lang w:eastAsia="zh-CN"/>
        </w:rPr>
      </w:pPr>
      <w:r w:rsidRPr="005D6207">
        <w:rPr>
          <w:b/>
        </w:rPr>
        <w:t>Description:</w:t>
      </w:r>
      <w:r w:rsidRPr="005D6207">
        <w:t xml:space="preserve"> Subscription to the VAL service area identifiers </w:t>
      </w:r>
      <w:r>
        <w:t>change</w:t>
      </w:r>
      <w:r w:rsidRPr="005D6207">
        <w:t xml:space="preserve"> events.</w:t>
      </w:r>
    </w:p>
    <w:p w14:paraId="41BFE3BA" w14:textId="77777777" w:rsidR="00E27520" w:rsidRPr="005D6207" w:rsidRDefault="00E27520" w:rsidP="00E27520">
      <w:r w:rsidRPr="005D6207">
        <w:rPr>
          <w:b/>
        </w:rPr>
        <w:t>Known Consumers:</w:t>
      </w:r>
      <w:r w:rsidRPr="005D6207">
        <w:t xml:space="preserve"> </w:t>
      </w:r>
      <w:r>
        <w:t>SEAL</w:t>
      </w:r>
      <w:r w:rsidRPr="005D6207">
        <w:t xml:space="preserve"> server.</w:t>
      </w:r>
    </w:p>
    <w:p w14:paraId="79903EB8"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42</w:t>
      </w:r>
    </w:p>
    <w:p w14:paraId="2DC3051E"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w:t>
      </w:r>
      <w:r>
        <w:rPr>
          <w:lang w:eastAsia="zh-CN"/>
        </w:rPr>
        <w:t>43</w:t>
      </w:r>
      <w:r w:rsidRPr="005D6207">
        <w:rPr>
          <w:lang w:eastAsia="zh-CN"/>
        </w:rPr>
        <w:t>.</w:t>
      </w:r>
    </w:p>
    <w:p w14:paraId="244DEC41" w14:textId="4B197F11" w:rsidR="00E27520" w:rsidRPr="005D6207" w:rsidRDefault="00E27520" w:rsidP="00E27520">
      <w:pPr>
        <w:rPr>
          <w:lang w:eastAsia="zh-CN"/>
        </w:rPr>
      </w:pPr>
      <w:r w:rsidRPr="005D6207">
        <w:rPr>
          <w:lang w:eastAsia="zh-CN"/>
        </w:rPr>
        <w:t>See subclause 9.3.13.</w:t>
      </w:r>
      <w:r>
        <w:rPr>
          <w:lang w:eastAsia="zh-CN"/>
        </w:rPr>
        <w:t>6</w:t>
      </w:r>
      <w:r w:rsidRPr="005D6207">
        <w:rPr>
          <w:lang w:eastAsia="zh-CN"/>
        </w:rPr>
        <w:t xml:space="preserve"> for the details of usage of this API operation.</w:t>
      </w:r>
    </w:p>
    <w:p w14:paraId="635C1D8B" w14:textId="77777777" w:rsidR="00E27520" w:rsidRPr="005D6207" w:rsidRDefault="00E27520" w:rsidP="00E27520">
      <w:pPr>
        <w:pStyle w:val="Heading4"/>
        <w:rPr>
          <w:lang w:eastAsia="zh-CN"/>
        </w:rPr>
      </w:pPr>
      <w:bookmarkStart w:id="679" w:name="_Toc162885901"/>
      <w:r w:rsidRPr="005D6207">
        <w:rPr>
          <w:lang w:eastAsia="zh-CN"/>
        </w:rPr>
        <w:t>9.4.8.</w:t>
      </w:r>
      <w:r>
        <w:rPr>
          <w:lang w:eastAsia="zh-CN"/>
        </w:rPr>
        <w:t>7</w:t>
      </w:r>
      <w:r w:rsidRPr="005D6207">
        <w:rPr>
          <w:lang w:eastAsia="zh-CN"/>
        </w:rPr>
        <w:tab/>
      </w:r>
      <w:r w:rsidRPr="005D6207">
        <w:t>Notify_VAL_Service_Area_Change_Event</w:t>
      </w:r>
      <w:bookmarkEnd w:id="679"/>
    </w:p>
    <w:p w14:paraId="5FE6475E" w14:textId="77777777" w:rsidR="00E27520" w:rsidRPr="005D6207" w:rsidRDefault="00E27520" w:rsidP="00E27520">
      <w:r w:rsidRPr="005D6207">
        <w:rPr>
          <w:b/>
        </w:rPr>
        <w:t xml:space="preserve">API operation name: </w:t>
      </w:r>
      <w:r w:rsidRPr="005D6207">
        <w:t>Notify_VAL_Service_Area_Change_Event</w:t>
      </w:r>
    </w:p>
    <w:p w14:paraId="204CD43E" w14:textId="77777777" w:rsidR="00E27520" w:rsidRPr="005D6207" w:rsidRDefault="00E27520" w:rsidP="00E27520">
      <w:pPr>
        <w:rPr>
          <w:lang w:eastAsia="zh-CN"/>
        </w:rPr>
      </w:pPr>
      <w:r w:rsidRPr="005D6207">
        <w:rPr>
          <w:b/>
        </w:rPr>
        <w:t>Description:</w:t>
      </w:r>
      <w:r w:rsidRPr="005D6207">
        <w:t xml:space="preserve"> Notifying the </w:t>
      </w:r>
      <w:r>
        <w:t>SEAL</w:t>
      </w:r>
      <w:r w:rsidRPr="005D6207">
        <w:t xml:space="preserve"> server about the VAL service area identifier </w:t>
      </w:r>
      <w:r>
        <w:t>change</w:t>
      </w:r>
      <w:r w:rsidRPr="005D6207">
        <w:t xml:space="preserve"> events.</w:t>
      </w:r>
    </w:p>
    <w:p w14:paraId="3E770200" w14:textId="77777777" w:rsidR="00E27520" w:rsidRPr="005D6207" w:rsidRDefault="00E27520" w:rsidP="00E27520">
      <w:r w:rsidRPr="005D6207">
        <w:rPr>
          <w:b/>
        </w:rPr>
        <w:t>Known Consumers:</w:t>
      </w:r>
      <w:r w:rsidRPr="005D6207">
        <w:t xml:space="preserve"> </w:t>
      </w:r>
      <w:r>
        <w:t>SEAL</w:t>
      </w:r>
      <w:r w:rsidRPr="005D6207">
        <w:t xml:space="preserve"> server.</w:t>
      </w:r>
    </w:p>
    <w:p w14:paraId="76948BAB"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44</w:t>
      </w:r>
    </w:p>
    <w:p w14:paraId="3BBF1EE0"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None.</w:t>
      </w:r>
    </w:p>
    <w:p w14:paraId="414DD092" w14:textId="340B30EA" w:rsidR="00E27520" w:rsidRPr="005D6207" w:rsidRDefault="00E27520" w:rsidP="00E27520">
      <w:pPr>
        <w:rPr>
          <w:lang w:eastAsia="zh-CN"/>
        </w:rPr>
      </w:pPr>
      <w:r w:rsidRPr="005D6207">
        <w:rPr>
          <w:lang w:eastAsia="zh-CN"/>
        </w:rPr>
        <w:t>See subclause 9.3.13.</w:t>
      </w:r>
      <w:r>
        <w:rPr>
          <w:lang w:eastAsia="zh-CN"/>
        </w:rPr>
        <w:t>7</w:t>
      </w:r>
      <w:r w:rsidRPr="005D6207">
        <w:rPr>
          <w:lang w:eastAsia="zh-CN"/>
        </w:rPr>
        <w:t xml:space="preserve"> for the details of usage of this API operation.</w:t>
      </w:r>
    </w:p>
    <w:p w14:paraId="045E8A74" w14:textId="77777777" w:rsidR="00E27520" w:rsidRPr="005D6207" w:rsidRDefault="00E27520" w:rsidP="00E27520">
      <w:pPr>
        <w:pStyle w:val="Heading4"/>
        <w:rPr>
          <w:lang w:eastAsia="zh-CN"/>
        </w:rPr>
      </w:pPr>
      <w:bookmarkStart w:id="680" w:name="_Toc162885902"/>
      <w:r w:rsidRPr="005D6207">
        <w:rPr>
          <w:lang w:eastAsia="zh-CN"/>
        </w:rPr>
        <w:t>9.4.8.</w:t>
      </w:r>
      <w:r>
        <w:rPr>
          <w:lang w:eastAsia="zh-CN"/>
        </w:rPr>
        <w:t>8</w:t>
      </w:r>
      <w:r w:rsidRPr="005D6207">
        <w:rPr>
          <w:lang w:eastAsia="zh-CN"/>
        </w:rPr>
        <w:tab/>
      </w:r>
      <w:r w:rsidRPr="005D6207">
        <w:t>Unsubscribe_VAL_Service_Area_</w:t>
      </w:r>
      <w:r>
        <w:t>Change</w:t>
      </w:r>
      <w:r w:rsidRPr="005D6207">
        <w:t>_Event</w:t>
      </w:r>
      <w:bookmarkEnd w:id="680"/>
    </w:p>
    <w:p w14:paraId="39F22EC7" w14:textId="77777777" w:rsidR="00E27520" w:rsidRPr="005D6207" w:rsidRDefault="00E27520" w:rsidP="00E27520">
      <w:r w:rsidRPr="005D6207">
        <w:rPr>
          <w:b/>
        </w:rPr>
        <w:t xml:space="preserve">API operation name: </w:t>
      </w:r>
      <w:r w:rsidRPr="005D6207">
        <w:t>Unsubscribe_VAL_Service_Area_</w:t>
      </w:r>
      <w:r>
        <w:t>Change</w:t>
      </w:r>
      <w:r w:rsidRPr="005D6207">
        <w:t>_Event</w:t>
      </w:r>
    </w:p>
    <w:p w14:paraId="1AF94955" w14:textId="77777777" w:rsidR="00E27520" w:rsidRPr="005D6207" w:rsidRDefault="00E27520" w:rsidP="00E27520">
      <w:pPr>
        <w:rPr>
          <w:lang w:eastAsia="zh-CN"/>
        </w:rPr>
      </w:pPr>
      <w:r w:rsidRPr="005D6207">
        <w:rPr>
          <w:b/>
        </w:rPr>
        <w:t>Description:</w:t>
      </w:r>
      <w:r w:rsidRPr="005D6207">
        <w:t xml:space="preserve"> Unsubscribing from VAL service area identifier </w:t>
      </w:r>
      <w:r>
        <w:t>change</w:t>
      </w:r>
      <w:r w:rsidRPr="005D6207">
        <w:t xml:space="preserve"> events.</w:t>
      </w:r>
    </w:p>
    <w:p w14:paraId="687F0ED4" w14:textId="77777777" w:rsidR="00E27520" w:rsidRPr="005D6207" w:rsidRDefault="00E27520" w:rsidP="00E27520">
      <w:r w:rsidRPr="005D6207">
        <w:rPr>
          <w:b/>
        </w:rPr>
        <w:t>Known Consumers:</w:t>
      </w:r>
      <w:r w:rsidRPr="005D6207">
        <w:t xml:space="preserve"> </w:t>
      </w:r>
      <w:r>
        <w:t>SEAL</w:t>
      </w:r>
      <w:r w:rsidRPr="005D6207">
        <w:t xml:space="preserve"> server.</w:t>
      </w:r>
    </w:p>
    <w:p w14:paraId="6D68C9C2" w14:textId="77777777" w:rsidR="00E27520" w:rsidRPr="005D6207" w:rsidRDefault="00E27520" w:rsidP="00E27520">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9.3.2.21</w:t>
      </w:r>
    </w:p>
    <w:p w14:paraId="68110325" w14:textId="77777777" w:rsidR="00E27520" w:rsidRPr="005D6207" w:rsidRDefault="00E27520" w:rsidP="00E27520">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9.3.2.22.</w:t>
      </w:r>
    </w:p>
    <w:p w14:paraId="6FB2A364" w14:textId="77777777" w:rsidR="00E27520" w:rsidRPr="005D6207" w:rsidRDefault="00E27520" w:rsidP="00E27520">
      <w:pPr>
        <w:rPr>
          <w:lang w:eastAsia="zh-CN"/>
        </w:rPr>
      </w:pPr>
      <w:r w:rsidRPr="005D6207">
        <w:rPr>
          <w:lang w:eastAsia="zh-CN"/>
        </w:rPr>
        <w:t>See subclause 9.3.13.</w:t>
      </w:r>
      <w:r>
        <w:rPr>
          <w:lang w:eastAsia="zh-CN"/>
        </w:rPr>
        <w:t>8</w:t>
      </w:r>
      <w:r w:rsidRPr="005D6207">
        <w:rPr>
          <w:lang w:eastAsia="zh-CN"/>
        </w:rPr>
        <w:t xml:space="preserve"> for the details of usage of this API operation.</w:t>
      </w:r>
    </w:p>
    <w:p w14:paraId="09571C7A" w14:textId="77777777" w:rsidR="006D6865" w:rsidRPr="005D6207" w:rsidRDefault="006D6865" w:rsidP="006D6865">
      <w:pPr>
        <w:pStyle w:val="Heading4"/>
        <w:rPr>
          <w:lang w:eastAsia="zh-CN"/>
        </w:rPr>
      </w:pPr>
      <w:bookmarkStart w:id="681" w:name="_Toc162885903"/>
      <w:r w:rsidRPr="005D6207">
        <w:rPr>
          <w:lang w:eastAsia="zh-CN"/>
        </w:rPr>
        <w:t>9.4.8.</w:t>
      </w:r>
      <w:r>
        <w:rPr>
          <w:lang w:eastAsia="zh-CN"/>
        </w:rPr>
        <w:t>9</w:t>
      </w:r>
      <w:r w:rsidRPr="005D6207">
        <w:rPr>
          <w:lang w:eastAsia="zh-CN"/>
        </w:rPr>
        <w:tab/>
      </w:r>
      <w:r>
        <w:t>Update_Subscription_</w:t>
      </w:r>
      <w:r w:rsidRPr="005D6207">
        <w:t>VAL_Service_Area_</w:t>
      </w:r>
      <w:r>
        <w:t>Change</w:t>
      </w:r>
      <w:r w:rsidRPr="005D6207">
        <w:t>_Event</w:t>
      </w:r>
      <w:bookmarkEnd w:id="681"/>
    </w:p>
    <w:p w14:paraId="6DEC3102" w14:textId="77777777" w:rsidR="006D6865" w:rsidRPr="005D6207" w:rsidRDefault="006D6865" w:rsidP="006D6865">
      <w:r w:rsidRPr="005D6207">
        <w:rPr>
          <w:b/>
        </w:rPr>
        <w:t xml:space="preserve">API operation name: </w:t>
      </w:r>
      <w:r>
        <w:t>Update_Subscription_</w:t>
      </w:r>
      <w:r w:rsidRPr="005D6207">
        <w:t>VAL_Service_Area_</w:t>
      </w:r>
      <w:r>
        <w:t>Change</w:t>
      </w:r>
      <w:r w:rsidRPr="005D6207">
        <w:t>_Event</w:t>
      </w:r>
    </w:p>
    <w:p w14:paraId="19211EE0" w14:textId="77777777" w:rsidR="006D6865" w:rsidRPr="005D6207" w:rsidRDefault="006D6865" w:rsidP="006D6865">
      <w:pPr>
        <w:rPr>
          <w:lang w:eastAsia="zh-CN"/>
        </w:rPr>
      </w:pPr>
      <w:r w:rsidRPr="005D6207">
        <w:rPr>
          <w:b/>
        </w:rPr>
        <w:t>Description:</w:t>
      </w:r>
      <w:r w:rsidRPr="005D6207">
        <w:t xml:space="preserve"> Subscription</w:t>
      </w:r>
      <w:r>
        <w:t xml:space="preserve"> update</w:t>
      </w:r>
      <w:r w:rsidRPr="005D6207">
        <w:t xml:space="preserve"> </w:t>
      </w:r>
      <w:r>
        <w:t>for</w:t>
      </w:r>
      <w:r w:rsidRPr="005D6207">
        <w:t xml:space="preserve"> the VAL service area identifiers </w:t>
      </w:r>
      <w:r>
        <w:t>change</w:t>
      </w:r>
      <w:r w:rsidRPr="005D6207">
        <w:t xml:space="preserve"> events.</w:t>
      </w:r>
    </w:p>
    <w:p w14:paraId="26AA48AD" w14:textId="77777777" w:rsidR="006D6865" w:rsidRPr="005D6207" w:rsidRDefault="006D6865" w:rsidP="006D6865">
      <w:r w:rsidRPr="005D6207">
        <w:rPr>
          <w:b/>
        </w:rPr>
        <w:t>Known Consumers:</w:t>
      </w:r>
      <w:r w:rsidRPr="005D6207">
        <w:t xml:space="preserve"> </w:t>
      </w:r>
      <w:r>
        <w:t>SEAL</w:t>
      </w:r>
      <w:r w:rsidRPr="005D6207">
        <w:t xml:space="preserve"> server.</w:t>
      </w:r>
    </w:p>
    <w:p w14:paraId="6DB2CB65" w14:textId="77777777" w:rsidR="006D6865" w:rsidRPr="005D6207" w:rsidRDefault="006D6865" w:rsidP="006D6865">
      <w:pPr>
        <w:rPr>
          <w:lang w:eastAsia="zh-CN"/>
        </w:rPr>
      </w:pPr>
      <w:r w:rsidRPr="005D6207">
        <w:rPr>
          <w:rFonts w:hint="eastAsia"/>
          <w:b/>
          <w:lang w:eastAsia="zh-CN"/>
        </w:rPr>
        <w:t>Input</w:t>
      </w:r>
      <w:r w:rsidRPr="005D6207">
        <w:rPr>
          <w:b/>
          <w:lang w:eastAsia="zh-CN"/>
        </w:rPr>
        <w:t>s</w:t>
      </w:r>
      <w:r w:rsidRPr="005D6207">
        <w:rPr>
          <w:rFonts w:hint="eastAsia"/>
          <w:b/>
          <w:lang w:eastAsia="zh-CN"/>
        </w:rPr>
        <w:t xml:space="preserve">: </w:t>
      </w:r>
      <w:r w:rsidRPr="005D6207">
        <w:rPr>
          <w:lang w:eastAsia="zh-CN"/>
        </w:rPr>
        <w:t>See subclause 9.3.2.</w:t>
      </w:r>
      <w:r>
        <w:rPr>
          <w:lang w:eastAsia="zh-CN"/>
        </w:rPr>
        <w:t>42.</w:t>
      </w:r>
    </w:p>
    <w:p w14:paraId="7F31C485" w14:textId="77777777" w:rsidR="006D6865" w:rsidRPr="005D6207" w:rsidRDefault="006D6865" w:rsidP="006D6865">
      <w:pPr>
        <w:rPr>
          <w:lang w:eastAsia="zh-CN"/>
        </w:rPr>
      </w:pPr>
      <w:r w:rsidRPr="005D6207">
        <w:rPr>
          <w:rFonts w:hint="eastAsia"/>
          <w:b/>
          <w:lang w:eastAsia="zh-CN"/>
        </w:rPr>
        <w:t>Output</w:t>
      </w:r>
      <w:r w:rsidRPr="005D6207">
        <w:rPr>
          <w:b/>
          <w:lang w:eastAsia="zh-CN"/>
        </w:rPr>
        <w:t>s</w:t>
      </w:r>
      <w:r w:rsidRPr="005D6207">
        <w:rPr>
          <w:rFonts w:hint="eastAsia"/>
          <w:b/>
          <w:lang w:eastAsia="zh-CN"/>
        </w:rPr>
        <w:t>:</w:t>
      </w:r>
      <w:r w:rsidRPr="005D6207">
        <w:rPr>
          <w:rFonts w:hint="eastAsia"/>
          <w:lang w:eastAsia="zh-CN"/>
        </w:rPr>
        <w:t xml:space="preserve"> </w:t>
      </w:r>
      <w:r w:rsidRPr="005D6207">
        <w:rPr>
          <w:lang w:eastAsia="zh-CN"/>
        </w:rPr>
        <w:t>See subclause 9.3.2.</w:t>
      </w:r>
      <w:r>
        <w:rPr>
          <w:lang w:eastAsia="zh-CN"/>
        </w:rPr>
        <w:t>43</w:t>
      </w:r>
      <w:r w:rsidRPr="005D6207">
        <w:rPr>
          <w:lang w:eastAsia="zh-CN"/>
        </w:rPr>
        <w:t>.</w:t>
      </w:r>
    </w:p>
    <w:p w14:paraId="334D12A3" w14:textId="77777777" w:rsidR="006D6865" w:rsidRPr="005D6207" w:rsidRDefault="006D6865" w:rsidP="006D6865">
      <w:pPr>
        <w:rPr>
          <w:lang w:eastAsia="zh-CN"/>
        </w:rPr>
      </w:pPr>
      <w:r w:rsidRPr="005D6207">
        <w:rPr>
          <w:lang w:eastAsia="zh-CN"/>
        </w:rPr>
        <w:t>See subclause 9.3.13.</w:t>
      </w:r>
      <w:r>
        <w:rPr>
          <w:lang w:eastAsia="zh-CN"/>
        </w:rPr>
        <w:t>9</w:t>
      </w:r>
      <w:r w:rsidRPr="005D6207">
        <w:rPr>
          <w:lang w:eastAsia="zh-CN"/>
        </w:rPr>
        <w:t xml:space="preserve"> for the details of usage of this API operation.</w:t>
      </w:r>
    </w:p>
    <w:p w14:paraId="4EC1B5C1" w14:textId="2E3E6DEF" w:rsidR="00312C76" w:rsidRPr="003167FF" w:rsidRDefault="00312C76" w:rsidP="00312C76">
      <w:pPr>
        <w:pStyle w:val="Heading2"/>
        <w:rPr>
          <w:noProof/>
        </w:rPr>
      </w:pPr>
      <w:bookmarkStart w:id="682" w:name="_Toc162885904"/>
      <w:r w:rsidRPr="003167FF">
        <w:t>9.5</w:t>
      </w:r>
      <w:r w:rsidRPr="003167FF">
        <w:tab/>
        <w:t xml:space="preserve">Procedures and information flows for </w:t>
      </w:r>
      <w:r w:rsidRPr="003167FF">
        <w:rPr>
          <w:lang w:eastAsia="zh-CN"/>
        </w:rPr>
        <w:t>Location management (Off-network)</w:t>
      </w:r>
      <w:bookmarkEnd w:id="682"/>
    </w:p>
    <w:p w14:paraId="78667E68" w14:textId="77777777" w:rsidR="00312C76" w:rsidRPr="003167FF" w:rsidRDefault="00312C76" w:rsidP="00312C76">
      <w:pPr>
        <w:pStyle w:val="Heading3"/>
      </w:pPr>
      <w:bookmarkStart w:id="683" w:name="_Toc162885905"/>
      <w:r w:rsidRPr="003167FF">
        <w:rPr>
          <w:lang w:eastAsia="zh-CN"/>
        </w:rPr>
        <w:t>9.5.1</w:t>
      </w:r>
      <w:r w:rsidRPr="003167FF">
        <w:rPr>
          <w:lang w:eastAsia="zh-CN"/>
        </w:rPr>
        <w:tab/>
        <w:t>General</w:t>
      </w:r>
      <w:bookmarkEnd w:id="683"/>
    </w:p>
    <w:p w14:paraId="0F0C5F0F" w14:textId="77777777" w:rsidR="00312C76" w:rsidRPr="003167FF" w:rsidRDefault="00312C76" w:rsidP="00312C76">
      <w:r w:rsidRPr="003167FF">
        <w:t xml:space="preserve">Location information of VAL service user shall be provided by the location management client of one UE to the location management client of another UE. The location information reporting triggers are based on the location reporting configuration. Different type of location information can be provided </w:t>
      </w:r>
      <w:r w:rsidRPr="003167FF">
        <w:rPr>
          <w:rFonts w:cs="Arial"/>
        </w:rPr>
        <w:t>e.g. retrieved from non-3GPP source</w:t>
      </w:r>
      <w:r w:rsidRPr="003167FF">
        <w:t>.</w:t>
      </w:r>
    </w:p>
    <w:p w14:paraId="68A77EEA" w14:textId="77777777" w:rsidR="00312C76" w:rsidRPr="003167FF" w:rsidRDefault="00312C76" w:rsidP="00312C76">
      <w:pPr>
        <w:pStyle w:val="NO"/>
      </w:pPr>
      <w:r w:rsidRPr="003167FF">
        <w:t>NOTE:</w:t>
      </w:r>
      <w:r w:rsidRPr="003167FF">
        <w:tab/>
        <w:t>VAL clients sharing location information directly at vertical enabler layer is outside the scope of this specification.</w:t>
      </w:r>
    </w:p>
    <w:p w14:paraId="7CBCC73F" w14:textId="77777777" w:rsidR="00312C76" w:rsidRPr="003167FF" w:rsidRDefault="00312C76" w:rsidP="00312C76">
      <w:pPr>
        <w:pStyle w:val="EditorsNote"/>
      </w:pPr>
      <w:r w:rsidRPr="003167FF">
        <w:t>Editor's note:</w:t>
      </w:r>
      <w:r w:rsidRPr="003167FF">
        <w:tab/>
        <w:t>Adding architecture requirement(s) for off-network location management is FFS.</w:t>
      </w:r>
    </w:p>
    <w:p w14:paraId="7134BFD5" w14:textId="77777777" w:rsidR="00312C76" w:rsidRPr="003167FF" w:rsidRDefault="00312C76" w:rsidP="00312C76">
      <w:pPr>
        <w:pStyle w:val="EditorsNote"/>
      </w:pPr>
      <w:r w:rsidRPr="003167FF">
        <w:t>Editor's note:</w:t>
      </w:r>
      <w:r w:rsidRPr="003167FF">
        <w:tab/>
        <w:t>Charging aspects for off-network location management is FFS.</w:t>
      </w:r>
    </w:p>
    <w:p w14:paraId="0FB049A4" w14:textId="77777777" w:rsidR="00312C76" w:rsidRPr="003167FF" w:rsidRDefault="00312C76" w:rsidP="00312C76">
      <w:pPr>
        <w:pStyle w:val="Heading3"/>
      </w:pPr>
      <w:bookmarkStart w:id="684" w:name="_Toc162885906"/>
      <w:r w:rsidRPr="003167FF">
        <w:rPr>
          <w:lang w:eastAsia="zh-CN"/>
        </w:rPr>
        <w:t>9.5</w:t>
      </w:r>
      <w:r w:rsidRPr="003167FF">
        <w:t>.2</w:t>
      </w:r>
      <w:r w:rsidRPr="003167FF">
        <w:tab/>
        <w:t>Information flows for off network location management</w:t>
      </w:r>
      <w:bookmarkEnd w:id="684"/>
    </w:p>
    <w:p w14:paraId="7905C468" w14:textId="77777777" w:rsidR="00312C76" w:rsidRPr="003167FF" w:rsidRDefault="00312C76" w:rsidP="00312C76">
      <w:pPr>
        <w:pStyle w:val="Heading4"/>
      </w:pPr>
      <w:bookmarkStart w:id="685" w:name="_Toc162885907"/>
      <w:r w:rsidRPr="003167FF">
        <w:t>9.5.2.1</w:t>
      </w:r>
      <w:r w:rsidRPr="003167FF">
        <w:tab/>
        <w:t>Off-network location reporting trigger configuration</w:t>
      </w:r>
      <w:bookmarkEnd w:id="685"/>
    </w:p>
    <w:p w14:paraId="6D4CD3F2" w14:textId="77777777" w:rsidR="00312C76" w:rsidRPr="003167FF" w:rsidRDefault="00312C76" w:rsidP="00312C76">
      <w:r w:rsidRPr="003167FF">
        <w:t>Table 9.5.2.1</w:t>
      </w:r>
      <w:r w:rsidRPr="003167FF">
        <w:rPr>
          <w:lang w:eastAsia="zh-CN"/>
        </w:rPr>
        <w:t>-1</w:t>
      </w:r>
      <w:r w:rsidRPr="003167FF">
        <w:t xml:space="preserve"> describes the information flow from the location management client-1 to the location management client-2 for the off-network location reporting configuration.</w:t>
      </w:r>
    </w:p>
    <w:p w14:paraId="376BE905" w14:textId="77777777" w:rsidR="00312C76" w:rsidRPr="003167FF" w:rsidRDefault="00312C76" w:rsidP="00312C76">
      <w:pPr>
        <w:pStyle w:val="TH"/>
      </w:pPr>
      <w:r w:rsidRPr="003167FF">
        <w:t>Table 9.5.2.1-1: Off-network location reporting trigger configuration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77D16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D7334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D69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FE765" w14:textId="77777777" w:rsidR="00312C76" w:rsidRPr="003167FF" w:rsidRDefault="00312C76" w:rsidP="007E0BCD">
            <w:pPr>
              <w:pStyle w:val="TAH"/>
            </w:pPr>
            <w:r w:rsidRPr="003167FF">
              <w:t>Description</w:t>
            </w:r>
          </w:p>
        </w:tc>
      </w:tr>
      <w:tr w:rsidR="00312C76" w:rsidRPr="003167FF" w14:paraId="618CA4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C70DB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365E68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94945" w14:textId="77777777" w:rsidR="00312C76" w:rsidRPr="003167FF" w:rsidRDefault="00312C76" w:rsidP="007E0BCD">
            <w:pPr>
              <w:pStyle w:val="TAL"/>
            </w:pPr>
            <w:r w:rsidRPr="003167FF">
              <w:t>Identity of the VAL user to which the location reporting configuration is targeted or identity of the VAL UE.</w:t>
            </w:r>
          </w:p>
        </w:tc>
      </w:tr>
      <w:tr w:rsidR="00312C76" w:rsidRPr="003167FF" w14:paraId="4A012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D951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19D478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D09E2" w14:textId="77777777" w:rsidR="00312C76" w:rsidRPr="003167FF" w:rsidRDefault="00312C76" w:rsidP="007E0BCD">
            <w:pPr>
              <w:pStyle w:val="TAL"/>
            </w:pPr>
            <w:r w:rsidRPr="003167FF">
              <w:t>Identifies what location information is requested</w:t>
            </w:r>
          </w:p>
        </w:tc>
      </w:tr>
      <w:tr w:rsidR="00312C76" w:rsidRPr="003167FF" w14:paraId="30B864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3D7BD" w14:textId="77777777" w:rsidR="00312C76" w:rsidRPr="003167FF" w:rsidRDefault="00312C76" w:rsidP="007E0BCD">
            <w:pPr>
              <w:pStyle w:val="TAL"/>
            </w:pPr>
            <w:r w:rsidRPr="003167FF">
              <w:t>List of triggering criteria(s)</w:t>
            </w:r>
          </w:p>
        </w:tc>
        <w:tc>
          <w:tcPr>
            <w:tcW w:w="1440" w:type="dxa"/>
            <w:tcBorders>
              <w:top w:val="single" w:sz="4" w:space="0" w:color="000000"/>
              <w:left w:val="single" w:sz="4" w:space="0" w:color="000000"/>
              <w:bottom w:val="single" w:sz="4" w:space="0" w:color="000000"/>
            </w:tcBorders>
            <w:shd w:val="clear" w:color="auto" w:fill="auto"/>
          </w:tcPr>
          <w:p w14:paraId="620827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E62222" w14:textId="77777777" w:rsidR="00312C76" w:rsidRPr="003167FF" w:rsidRDefault="00312C76" w:rsidP="007E0BCD">
            <w:pPr>
              <w:pStyle w:val="TAL"/>
            </w:pPr>
            <w:r w:rsidRPr="003167FF">
              <w:t>One or more triggering criteria that identifies when the location management client will send the location report. Each triggering criteria is identified by trigger-id.</w:t>
            </w:r>
          </w:p>
        </w:tc>
      </w:tr>
      <w:tr w:rsidR="00312C76" w:rsidRPr="003167FF" w14:paraId="48C70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17AED"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CD5A2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1345" w14:textId="77777777" w:rsidR="00312C76" w:rsidRPr="003167FF" w:rsidRDefault="00312C76" w:rsidP="007E0BCD">
            <w:pPr>
              <w:pStyle w:val="TAL"/>
            </w:pPr>
            <w:r w:rsidRPr="003167FF">
              <w:t>Defaults to 0 if absent</w:t>
            </w:r>
            <w:r w:rsidRPr="003167FF">
              <w:rPr>
                <w:lang w:eastAsia="zh-CN"/>
              </w:rPr>
              <w:t xml:space="preserve"> </w:t>
            </w:r>
            <w:r w:rsidRPr="003167FF">
              <w:t xml:space="preserve">otherwise </w:t>
            </w:r>
            <w:r w:rsidRPr="003167FF">
              <w:rPr>
                <w:lang w:eastAsia="zh-CN"/>
              </w:rPr>
              <w:t>indicates the time interval between consecutive reports</w:t>
            </w:r>
          </w:p>
        </w:tc>
      </w:tr>
      <w:tr w:rsidR="00312C76" w:rsidRPr="003167FF" w14:paraId="4DA85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A87697" w14:textId="77777777" w:rsidR="00312C76" w:rsidRPr="003167FF" w:rsidRDefault="00312C76" w:rsidP="007E0BCD">
            <w:pPr>
              <w:pStyle w:val="TAL"/>
            </w:pPr>
            <w:r w:rsidRPr="003167FF">
              <w:t>Life Time of the configuration</w:t>
            </w:r>
          </w:p>
        </w:tc>
        <w:tc>
          <w:tcPr>
            <w:tcW w:w="1440" w:type="dxa"/>
            <w:tcBorders>
              <w:top w:val="single" w:sz="4" w:space="0" w:color="000000"/>
              <w:left w:val="single" w:sz="4" w:space="0" w:color="000000"/>
              <w:bottom w:val="single" w:sz="4" w:space="0" w:color="000000"/>
            </w:tcBorders>
            <w:shd w:val="clear" w:color="auto" w:fill="auto"/>
          </w:tcPr>
          <w:p w14:paraId="7ADA3BD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6C821" w14:textId="77777777" w:rsidR="00312C76" w:rsidRPr="003167FF" w:rsidRDefault="00312C76" w:rsidP="007E0BCD">
            <w:pPr>
              <w:pStyle w:val="TAL"/>
            </w:pPr>
            <w:r w:rsidRPr="003167FF">
              <w:t>Time till when location report configurations are valid.</w:t>
            </w:r>
          </w:p>
        </w:tc>
      </w:tr>
    </w:tbl>
    <w:p w14:paraId="4EB048E2" w14:textId="77777777" w:rsidR="00312C76" w:rsidRPr="003167FF" w:rsidRDefault="00312C76" w:rsidP="00312C76"/>
    <w:p w14:paraId="5BE8DAD8" w14:textId="77777777" w:rsidR="00312C76" w:rsidRPr="003167FF" w:rsidRDefault="00312C76" w:rsidP="00312C76">
      <w:pPr>
        <w:pStyle w:val="Heading4"/>
      </w:pPr>
      <w:bookmarkStart w:id="686" w:name="_Toc162885908"/>
      <w:r w:rsidRPr="003167FF">
        <w:t>9.5.2.2</w:t>
      </w:r>
      <w:r w:rsidRPr="003167FF">
        <w:tab/>
        <w:t>Off-network location reporting trigger configuration response</w:t>
      </w:r>
      <w:bookmarkEnd w:id="686"/>
    </w:p>
    <w:p w14:paraId="0F207B05" w14:textId="77777777" w:rsidR="00312C76" w:rsidRPr="003167FF" w:rsidRDefault="00312C76" w:rsidP="00312C76">
      <w:r w:rsidRPr="003167FF">
        <w:t>Table 9.5.2.2</w:t>
      </w:r>
      <w:r w:rsidRPr="003167FF">
        <w:rPr>
          <w:lang w:eastAsia="zh-CN"/>
        </w:rPr>
        <w:t>-1</w:t>
      </w:r>
      <w:r w:rsidRPr="003167FF">
        <w:t xml:space="preserve"> describes the information flow from the location management client-2 to the location management client-1 for the off-network location reporting configuration response. The Off-network location reporting trigger configuration response acts as an acknowledgement to the location management client-1.</w:t>
      </w:r>
    </w:p>
    <w:p w14:paraId="6C1C2D87" w14:textId="77777777" w:rsidR="00312C76" w:rsidRPr="003167FF" w:rsidRDefault="00312C76" w:rsidP="00312C76">
      <w:pPr>
        <w:pStyle w:val="TH"/>
      </w:pPr>
      <w:r w:rsidRPr="003167FF">
        <w:t>Table 9.5.2.2-1: Off-network location reporting trigger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36AC4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0B958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73E45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7D7B" w14:textId="77777777" w:rsidR="00312C76" w:rsidRPr="003167FF" w:rsidRDefault="00312C76" w:rsidP="007E0BCD">
            <w:pPr>
              <w:pStyle w:val="TAH"/>
            </w:pPr>
            <w:r w:rsidRPr="003167FF">
              <w:t>Description</w:t>
            </w:r>
          </w:p>
        </w:tc>
      </w:tr>
      <w:tr w:rsidR="00312C76" w:rsidRPr="003167FF" w14:paraId="702D43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BFC6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98EE8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837507" w14:textId="77777777" w:rsidR="00312C76" w:rsidRPr="003167FF" w:rsidRDefault="00312C76" w:rsidP="007E0BCD">
            <w:pPr>
              <w:pStyle w:val="TAL"/>
            </w:pPr>
            <w:r w:rsidRPr="003167FF">
              <w:rPr>
                <w:lang w:eastAsia="zh-CN"/>
              </w:rPr>
              <w:t>Indicates the success or failure for the operation</w:t>
            </w:r>
          </w:p>
        </w:tc>
      </w:tr>
      <w:tr w:rsidR="00312C76" w:rsidRPr="003167FF" w14:paraId="4C68A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7A6A9D"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5A58B38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EBCEC9" w14:textId="77777777" w:rsidR="00312C76" w:rsidRPr="003167FF" w:rsidRDefault="00312C76" w:rsidP="007E0BCD">
            <w:pPr>
              <w:pStyle w:val="TAL"/>
              <w:rPr>
                <w:lang w:eastAsia="zh-CN"/>
              </w:rPr>
            </w:pPr>
            <w:r w:rsidRPr="003167FF">
              <w:rPr>
                <w:lang w:eastAsia="zh-CN"/>
              </w:rPr>
              <w:t>Provides reason for the failure.</w:t>
            </w:r>
          </w:p>
        </w:tc>
      </w:tr>
    </w:tbl>
    <w:p w14:paraId="6562A9D3" w14:textId="77777777" w:rsidR="00312C76" w:rsidRPr="003167FF" w:rsidRDefault="00312C76" w:rsidP="00312C76"/>
    <w:p w14:paraId="1519F65F" w14:textId="77777777" w:rsidR="00312C76" w:rsidRPr="003167FF" w:rsidRDefault="00312C76" w:rsidP="00312C76">
      <w:pPr>
        <w:pStyle w:val="Heading4"/>
      </w:pPr>
      <w:bookmarkStart w:id="687" w:name="_Toc162885909"/>
      <w:r w:rsidRPr="003167FF">
        <w:t>9.5.2.3</w:t>
      </w:r>
      <w:r w:rsidRPr="003167FF">
        <w:tab/>
        <w:t>Off-network location management ack</w:t>
      </w:r>
      <w:bookmarkEnd w:id="687"/>
    </w:p>
    <w:p w14:paraId="200D5183" w14:textId="77777777" w:rsidR="00312C76" w:rsidRPr="003167FF" w:rsidRDefault="00312C76" w:rsidP="00312C76">
      <w:r w:rsidRPr="003167FF">
        <w:t xml:space="preserve">The Off-network location management ack message is sent from the message receiver location management client-2 to message originator location management client-1. </w:t>
      </w:r>
    </w:p>
    <w:p w14:paraId="39FCCE81" w14:textId="77777777" w:rsidR="00312C76" w:rsidRPr="003167FF" w:rsidRDefault="00312C76" w:rsidP="00312C76">
      <w:pPr>
        <w:pStyle w:val="Heading4"/>
      </w:pPr>
      <w:bookmarkStart w:id="688" w:name="_Toc162885910"/>
      <w:r w:rsidRPr="003167FF">
        <w:t>9.5.2.4</w:t>
      </w:r>
      <w:r w:rsidRPr="003167FF">
        <w:tab/>
        <w:t>Off-network location report</w:t>
      </w:r>
      <w:bookmarkEnd w:id="688"/>
    </w:p>
    <w:p w14:paraId="328B0261" w14:textId="77777777" w:rsidR="00312C76" w:rsidRPr="003167FF" w:rsidRDefault="00312C76" w:rsidP="00312C76">
      <w:r w:rsidRPr="003167FF">
        <w:t>Table 9.5.2.4</w:t>
      </w:r>
      <w:r w:rsidRPr="003167FF">
        <w:rPr>
          <w:lang w:eastAsia="zh-CN"/>
        </w:rPr>
        <w:t>-1</w:t>
      </w:r>
      <w:r w:rsidRPr="003167FF">
        <w:t xml:space="preserve"> describes the information flow from the location management client-2 to the location management client-1 for the off-network location report.</w:t>
      </w:r>
    </w:p>
    <w:p w14:paraId="19E72313" w14:textId="77777777" w:rsidR="00312C76" w:rsidRPr="003167FF" w:rsidRDefault="00312C76" w:rsidP="00312C76">
      <w:pPr>
        <w:pStyle w:val="TH"/>
      </w:pPr>
      <w:r w:rsidRPr="003167FF">
        <w:t>Table 9.5.2.4-1: Off-network location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7965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394F9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AF3CD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BD7D36" w14:textId="77777777" w:rsidR="00312C76" w:rsidRPr="003167FF" w:rsidRDefault="00312C76" w:rsidP="007E0BCD">
            <w:pPr>
              <w:pStyle w:val="TAH"/>
            </w:pPr>
            <w:r w:rsidRPr="003167FF">
              <w:t>Description</w:t>
            </w:r>
          </w:p>
        </w:tc>
      </w:tr>
      <w:tr w:rsidR="00312C76" w:rsidRPr="003167FF" w14:paraId="5DE8BD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9790A"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7CE52B8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4C5E4" w14:textId="77777777" w:rsidR="00312C76" w:rsidRPr="003167FF" w:rsidRDefault="00312C76" w:rsidP="007E0BCD">
            <w:pPr>
              <w:pStyle w:val="TAL"/>
            </w:pPr>
            <w:r w:rsidRPr="003167FF">
              <w:t>Identity of the event that triggered the sending of the report</w:t>
            </w:r>
          </w:p>
        </w:tc>
      </w:tr>
      <w:tr w:rsidR="00312C76" w:rsidRPr="003167FF" w14:paraId="565D8A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C74D8D"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2CF6E4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A51684" w14:textId="77777777" w:rsidR="00312C76" w:rsidRPr="003167FF" w:rsidRDefault="00312C76" w:rsidP="007E0BCD">
            <w:pPr>
              <w:pStyle w:val="TAL"/>
            </w:pPr>
            <w:r w:rsidRPr="003167FF">
              <w:t>Location information shared by VAL client e.g. retrieved from non-3GPP source</w:t>
            </w:r>
          </w:p>
        </w:tc>
      </w:tr>
      <w:tr w:rsidR="00312C76" w:rsidRPr="003167FF" w14:paraId="469CFD8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8F0588" w14:textId="77777777" w:rsidR="00312C76" w:rsidRPr="003167FF" w:rsidRDefault="00312C76" w:rsidP="007E0BCD">
            <w:pPr>
              <w:pStyle w:val="TAL"/>
            </w:pPr>
            <w:r w:rsidRPr="003167F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D42BA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B085F" w14:textId="77777777" w:rsidR="00312C76" w:rsidRPr="003167FF" w:rsidRDefault="00312C76" w:rsidP="007E0BCD">
            <w:pPr>
              <w:pStyle w:val="TAL"/>
            </w:pPr>
            <w:r w:rsidRPr="003167FF">
              <w:rPr>
                <w:lang w:eastAsia="zh-CN"/>
              </w:rPr>
              <w:t>If present, indicate the recipient of the message to acknowledge the message.</w:t>
            </w:r>
          </w:p>
        </w:tc>
      </w:tr>
    </w:tbl>
    <w:p w14:paraId="0FB6F5CB" w14:textId="77777777" w:rsidR="00312C76" w:rsidRPr="003167FF" w:rsidRDefault="00312C76" w:rsidP="00312C76"/>
    <w:p w14:paraId="790026BD" w14:textId="77777777" w:rsidR="00312C76" w:rsidRPr="003167FF" w:rsidRDefault="00312C76" w:rsidP="00312C76">
      <w:pPr>
        <w:pStyle w:val="Heading4"/>
      </w:pPr>
      <w:bookmarkStart w:id="689" w:name="_Toc162885911"/>
      <w:r w:rsidRPr="003167FF">
        <w:t>9.5.2.5</w:t>
      </w:r>
      <w:r w:rsidRPr="003167FF">
        <w:tab/>
        <w:t>Off-network location reporting trigger cancel</w:t>
      </w:r>
      <w:bookmarkEnd w:id="689"/>
    </w:p>
    <w:p w14:paraId="15DB1121" w14:textId="77777777" w:rsidR="00312C76" w:rsidRPr="003167FF" w:rsidRDefault="00312C76" w:rsidP="00312C76">
      <w:r w:rsidRPr="003167FF">
        <w:t>Table 9.5.2.5</w:t>
      </w:r>
      <w:r w:rsidRPr="003167FF">
        <w:rPr>
          <w:lang w:eastAsia="zh-CN"/>
        </w:rPr>
        <w:t>-1</w:t>
      </w:r>
      <w:r w:rsidRPr="003167FF">
        <w:t xml:space="preserve"> describes the information flow from the location management client-1 to the location management client-2 for the off-network location reporting trigger cancel.</w:t>
      </w:r>
    </w:p>
    <w:p w14:paraId="102CEB32" w14:textId="77777777" w:rsidR="00312C76" w:rsidRPr="003167FF" w:rsidRDefault="00312C76" w:rsidP="00312C76">
      <w:pPr>
        <w:pStyle w:val="TH"/>
      </w:pPr>
      <w:r w:rsidRPr="003167FF">
        <w:t>Table 9.5.2.5-1: Off-network location reporting trigger cancels</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B4FA2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47863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F527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B2D6" w14:textId="77777777" w:rsidR="00312C76" w:rsidRPr="003167FF" w:rsidRDefault="00312C76" w:rsidP="007E0BCD">
            <w:pPr>
              <w:pStyle w:val="TAH"/>
            </w:pPr>
            <w:r w:rsidRPr="003167FF">
              <w:t>Description</w:t>
            </w:r>
          </w:p>
        </w:tc>
      </w:tr>
      <w:tr w:rsidR="00312C76" w:rsidRPr="003167FF" w14:paraId="6B3B12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1E705F"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FC9D8B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B7CAE" w14:textId="77777777" w:rsidR="00312C76" w:rsidRPr="003167FF" w:rsidRDefault="00312C76" w:rsidP="007E0BCD">
            <w:pPr>
              <w:pStyle w:val="TAL"/>
            </w:pPr>
            <w:r w:rsidRPr="003167FF">
              <w:t>Identity of the VAL user to which the location reporting trigger cancel is targeted or identity of the VAL UE.</w:t>
            </w:r>
          </w:p>
        </w:tc>
      </w:tr>
    </w:tbl>
    <w:p w14:paraId="544E0CFB" w14:textId="77777777" w:rsidR="00312C76" w:rsidRPr="003167FF" w:rsidRDefault="00312C76" w:rsidP="00312C76"/>
    <w:p w14:paraId="5154DB6A" w14:textId="77777777" w:rsidR="00312C76" w:rsidRPr="003167FF" w:rsidRDefault="00312C76" w:rsidP="00312C76">
      <w:pPr>
        <w:pStyle w:val="Heading4"/>
      </w:pPr>
      <w:bookmarkStart w:id="690" w:name="_Toc162885912"/>
      <w:r w:rsidRPr="003167FF">
        <w:t>9.5.2.6</w:t>
      </w:r>
      <w:r w:rsidRPr="003167FF">
        <w:tab/>
        <w:t>Off-network location reporting trigger cancel response</w:t>
      </w:r>
      <w:bookmarkEnd w:id="690"/>
    </w:p>
    <w:p w14:paraId="3F72505E" w14:textId="77777777" w:rsidR="00312C76" w:rsidRPr="003167FF" w:rsidRDefault="00312C76" w:rsidP="00312C76">
      <w:r w:rsidRPr="003167FF">
        <w:t>Table 9.5.2.6</w:t>
      </w:r>
      <w:r w:rsidRPr="003167FF">
        <w:rPr>
          <w:lang w:eastAsia="zh-CN"/>
        </w:rPr>
        <w:t>-1</w:t>
      </w:r>
      <w:r w:rsidRPr="003167FF">
        <w:t xml:space="preserve"> describes the information flow from the location management client-2 to the location management client-1 for the off-network location reporting cancel response. The Off-network location reporting trigger cancel response acts as an acknowledgement to the location management client-1.</w:t>
      </w:r>
    </w:p>
    <w:p w14:paraId="1F81FE57" w14:textId="77777777" w:rsidR="00312C76" w:rsidRPr="003167FF" w:rsidRDefault="00312C76" w:rsidP="00312C76">
      <w:pPr>
        <w:pStyle w:val="TH"/>
      </w:pPr>
      <w:r w:rsidRPr="003167FF">
        <w:t>Table 9.5.2.6-1: Off-network location reporting trigger cancel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C295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07216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19A39E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CFF15" w14:textId="77777777" w:rsidR="00312C76" w:rsidRPr="003167FF" w:rsidRDefault="00312C76" w:rsidP="007E0BCD">
            <w:pPr>
              <w:pStyle w:val="TAH"/>
            </w:pPr>
            <w:r w:rsidRPr="003167FF">
              <w:t>Description</w:t>
            </w:r>
          </w:p>
        </w:tc>
      </w:tr>
      <w:tr w:rsidR="00312C76" w:rsidRPr="003167FF" w14:paraId="7BE274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009CB"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E450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77223" w14:textId="77777777" w:rsidR="00312C76" w:rsidRPr="003167FF" w:rsidRDefault="00312C76" w:rsidP="007E0BCD">
            <w:pPr>
              <w:pStyle w:val="TAL"/>
            </w:pPr>
            <w:r w:rsidRPr="003167FF">
              <w:rPr>
                <w:lang w:eastAsia="zh-CN"/>
              </w:rPr>
              <w:t>Indicates the success or failure for the operation</w:t>
            </w:r>
          </w:p>
        </w:tc>
      </w:tr>
    </w:tbl>
    <w:p w14:paraId="398F6C17" w14:textId="77777777" w:rsidR="00312C76" w:rsidRPr="003167FF" w:rsidRDefault="00312C76" w:rsidP="00312C76"/>
    <w:p w14:paraId="4E327982" w14:textId="77777777" w:rsidR="00312C76" w:rsidRPr="003167FF" w:rsidRDefault="00312C76" w:rsidP="00312C76">
      <w:pPr>
        <w:pStyle w:val="Heading4"/>
      </w:pPr>
      <w:bookmarkStart w:id="691" w:name="_Toc162885913"/>
      <w:r w:rsidRPr="003167FF">
        <w:t>9.5.2.7</w:t>
      </w:r>
      <w:r w:rsidRPr="003167FF">
        <w:tab/>
        <w:t>Off-network location request</w:t>
      </w:r>
      <w:bookmarkEnd w:id="691"/>
    </w:p>
    <w:p w14:paraId="016C5130" w14:textId="77777777" w:rsidR="00312C76" w:rsidRPr="003167FF" w:rsidRDefault="00312C76" w:rsidP="00312C76">
      <w:r w:rsidRPr="003167FF">
        <w:t>Table 9.5.2.7</w:t>
      </w:r>
      <w:r w:rsidRPr="003167FF">
        <w:rPr>
          <w:lang w:eastAsia="zh-CN"/>
        </w:rPr>
        <w:t>-1</w:t>
      </w:r>
      <w:r w:rsidRPr="003167FF">
        <w:t xml:space="preserve"> describes the information flow from the location management client-1 to the location management client-2 for the off-network location request.</w:t>
      </w:r>
    </w:p>
    <w:p w14:paraId="33735390" w14:textId="77777777" w:rsidR="00312C76" w:rsidRPr="003167FF" w:rsidRDefault="00312C76" w:rsidP="00312C76">
      <w:pPr>
        <w:pStyle w:val="TH"/>
      </w:pPr>
      <w:r w:rsidRPr="003167FF">
        <w:t>Table 9.5.2.7-1: Off-network location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BBC5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598CD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CC4B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92C5D1" w14:textId="77777777" w:rsidR="00312C76" w:rsidRPr="003167FF" w:rsidRDefault="00312C76" w:rsidP="007E0BCD">
            <w:pPr>
              <w:pStyle w:val="TAH"/>
            </w:pPr>
            <w:r w:rsidRPr="003167FF">
              <w:t>Description</w:t>
            </w:r>
          </w:p>
        </w:tc>
      </w:tr>
      <w:tr w:rsidR="00312C76" w:rsidRPr="003167FF" w14:paraId="702BB1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81AEA5" w14:textId="77777777" w:rsidR="00312C76" w:rsidRPr="003167FF" w:rsidRDefault="00312C76" w:rsidP="007E0BCD">
            <w:pPr>
              <w:pStyle w:val="tablecontent"/>
              <w:rPr>
                <w:rFonts w:cs="Arial"/>
                <w:lang w:eastAsia="en-US"/>
              </w:rPr>
            </w:pPr>
            <w:r w:rsidRPr="003167FF">
              <w:rPr>
                <w:rFonts w:cs="Arial"/>
                <w:lang w:eastAsia="en-US"/>
              </w:rPr>
              <w:t>Identity</w:t>
            </w:r>
          </w:p>
        </w:tc>
        <w:tc>
          <w:tcPr>
            <w:tcW w:w="1440" w:type="dxa"/>
            <w:tcBorders>
              <w:top w:val="single" w:sz="4" w:space="0" w:color="000000"/>
              <w:left w:val="single" w:sz="4" w:space="0" w:color="000000"/>
              <w:bottom w:val="single" w:sz="4" w:space="0" w:color="000000"/>
            </w:tcBorders>
            <w:shd w:val="clear" w:color="auto" w:fill="auto"/>
          </w:tcPr>
          <w:p w14:paraId="3A15F6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A781CE" w14:textId="77777777" w:rsidR="00312C76" w:rsidRPr="003167FF" w:rsidRDefault="00312C76" w:rsidP="007E0BCD">
            <w:pPr>
              <w:pStyle w:val="tablecontent"/>
              <w:rPr>
                <w:rFonts w:cs="Arial"/>
                <w:lang w:eastAsia="en-US"/>
              </w:rPr>
            </w:pPr>
            <w:r w:rsidRPr="003167FF">
              <w:rPr>
                <w:rFonts w:cs="Arial"/>
                <w:lang w:eastAsia="en-US"/>
              </w:rPr>
              <w:t>Identity of the VAL user to which the location request is targeted or identity of the VAL UE.</w:t>
            </w:r>
          </w:p>
        </w:tc>
      </w:tr>
      <w:tr w:rsidR="00312C76" w:rsidRPr="003167FF" w14:paraId="76B5E6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38D035" w14:textId="77777777" w:rsidR="00312C76" w:rsidRPr="003167FF" w:rsidRDefault="00312C76" w:rsidP="007E0BCD">
            <w:pPr>
              <w:pStyle w:val="tablecontent"/>
              <w:rPr>
                <w:rFonts w:cs="Arial"/>
                <w:lang w:eastAsia="en-US"/>
              </w:rPr>
            </w:pPr>
            <w:r w:rsidRPr="003167FF">
              <w:rPr>
                <w:rFonts w:cs="Arial"/>
                <w:lang w:eastAsia="en-US"/>
              </w:rPr>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99858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3FE0C" w14:textId="77777777" w:rsidR="00312C76" w:rsidRPr="003167FF" w:rsidRDefault="00312C76" w:rsidP="007E0BCD">
            <w:pPr>
              <w:pStyle w:val="TAL"/>
            </w:pPr>
            <w:r w:rsidRPr="003167FF">
              <w:t>Identifies what location information is requested</w:t>
            </w:r>
          </w:p>
        </w:tc>
      </w:tr>
    </w:tbl>
    <w:p w14:paraId="3B5E7BC5" w14:textId="77777777" w:rsidR="00312C76" w:rsidRPr="003167FF" w:rsidRDefault="00312C76" w:rsidP="00312C76"/>
    <w:p w14:paraId="32BF0C02" w14:textId="77777777" w:rsidR="00312C76" w:rsidRPr="003167FF" w:rsidRDefault="00312C76" w:rsidP="00312C76">
      <w:pPr>
        <w:pStyle w:val="Heading4"/>
      </w:pPr>
      <w:bookmarkStart w:id="692" w:name="_Toc162885914"/>
      <w:r w:rsidRPr="003167FF">
        <w:t>9.5.2.8</w:t>
      </w:r>
      <w:r w:rsidRPr="003167FF">
        <w:tab/>
        <w:t>Off-network location response</w:t>
      </w:r>
      <w:bookmarkEnd w:id="692"/>
    </w:p>
    <w:p w14:paraId="663C8197" w14:textId="77777777" w:rsidR="00312C76" w:rsidRPr="003167FF" w:rsidRDefault="00312C76" w:rsidP="00312C76">
      <w:r w:rsidRPr="003167FF">
        <w:t>Table 9.5.2.8</w:t>
      </w:r>
      <w:r w:rsidRPr="003167FF">
        <w:rPr>
          <w:lang w:eastAsia="zh-CN"/>
        </w:rPr>
        <w:t>-1</w:t>
      </w:r>
      <w:r w:rsidRPr="003167FF">
        <w:t xml:space="preserve"> describes the information flow from the location management client-2 to the location management client-1 for the off-network location response. The Off-network location response acts as an acknowledgement to the location management client-1.</w:t>
      </w:r>
    </w:p>
    <w:p w14:paraId="3A446808" w14:textId="77777777" w:rsidR="00312C76" w:rsidRPr="003167FF" w:rsidRDefault="00312C76" w:rsidP="00312C76">
      <w:pPr>
        <w:pStyle w:val="TH"/>
      </w:pPr>
      <w:r w:rsidRPr="003167FF">
        <w:t>Table 9.5.2.8-1: Off-network location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A2CB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57BD2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9FFFDC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84E5B" w14:textId="77777777" w:rsidR="00312C76" w:rsidRPr="003167FF" w:rsidRDefault="00312C76" w:rsidP="007E0BCD">
            <w:pPr>
              <w:pStyle w:val="TAH"/>
            </w:pPr>
            <w:r w:rsidRPr="003167FF">
              <w:t>Description</w:t>
            </w:r>
          </w:p>
        </w:tc>
      </w:tr>
      <w:tr w:rsidR="00312C76" w:rsidRPr="003167FF" w14:paraId="4F680E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5F4049"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E322A8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659E" w14:textId="77777777" w:rsidR="00312C76" w:rsidRPr="003167FF" w:rsidRDefault="00312C76" w:rsidP="007E0BCD">
            <w:pPr>
              <w:pStyle w:val="TAL"/>
            </w:pPr>
            <w:r w:rsidRPr="003167FF">
              <w:rPr>
                <w:lang w:eastAsia="zh-CN"/>
              </w:rPr>
              <w:t>Indicates the success or failure for the operation</w:t>
            </w:r>
          </w:p>
        </w:tc>
      </w:tr>
      <w:tr w:rsidR="00312C76" w:rsidRPr="003167FF" w14:paraId="3AB2C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F5B662" w14:textId="77777777" w:rsidR="00312C76" w:rsidRPr="003167FF" w:rsidRDefault="00312C76" w:rsidP="007E0BCD">
            <w:pPr>
              <w:pStyle w:val="TAL"/>
            </w:pPr>
            <w:r w:rsidRPr="003167FF">
              <w:rPr>
                <w:rFonts w:cs="Arial"/>
              </w:rPr>
              <w:t>Location Information</w:t>
            </w:r>
          </w:p>
        </w:tc>
        <w:tc>
          <w:tcPr>
            <w:tcW w:w="1440" w:type="dxa"/>
            <w:tcBorders>
              <w:top w:val="single" w:sz="4" w:space="0" w:color="000000"/>
              <w:left w:val="single" w:sz="4" w:space="0" w:color="000000"/>
              <w:bottom w:val="single" w:sz="4" w:space="0" w:color="000000"/>
            </w:tcBorders>
            <w:shd w:val="clear" w:color="auto" w:fill="auto"/>
          </w:tcPr>
          <w:p w14:paraId="1E62B11C" w14:textId="77777777" w:rsidR="00312C76" w:rsidRPr="003167FF" w:rsidRDefault="00312C76" w:rsidP="007E0BCD">
            <w:pPr>
              <w:pStyle w:val="TAC"/>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13B0A" w14:textId="77777777" w:rsidR="00312C76" w:rsidRPr="003167FF" w:rsidRDefault="00312C76" w:rsidP="007E0BCD">
            <w:pPr>
              <w:pStyle w:val="TAL"/>
              <w:rPr>
                <w:lang w:eastAsia="zh-CN"/>
              </w:rPr>
            </w:pPr>
            <w:r w:rsidRPr="003167FF">
              <w:rPr>
                <w:rFonts w:cs="Arial"/>
              </w:rPr>
              <w:t>Location information shared by VAL client e.g. retrieved from non-3GPP source</w:t>
            </w:r>
          </w:p>
        </w:tc>
      </w:tr>
    </w:tbl>
    <w:p w14:paraId="788232F6" w14:textId="77777777" w:rsidR="00312C76" w:rsidRPr="003167FF" w:rsidRDefault="00312C76" w:rsidP="00312C76"/>
    <w:p w14:paraId="35E9FF8E" w14:textId="77777777" w:rsidR="00312C76" w:rsidRPr="003167FF" w:rsidRDefault="00312C76" w:rsidP="00312C76">
      <w:pPr>
        <w:pStyle w:val="Heading3"/>
      </w:pPr>
      <w:bookmarkStart w:id="693" w:name="_Toc162885915"/>
      <w:r w:rsidRPr="003167FF">
        <w:rPr>
          <w:lang w:eastAsia="zh-CN"/>
        </w:rPr>
        <w:t>9.5</w:t>
      </w:r>
      <w:r w:rsidRPr="003167FF">
        <w:t>.3</w:t>
      </w:r>
      <w:r w:rsidRPr="003167FF">
        <w:tab/>
        <w:t>Event-triggered location reporting procedure</w:t>
      </w:r>
      <w:bookmarkEnd w:id="693"/>
    </w:p>
    <w:p w14:paraId="6CFDAB8C" w14:textId="77777777" w:rsidR="00312C76" w:rsidRPr="003167FF" w:rsidRDefault="00312C76" w:rsidP="00312C76">
      <w:pPr>
        <w:pStyle w:val="Heading4"/>
      </w:pPr>
      <w:bookmarkStart w:id="694" w:name="_Toc162885916"/>
      <w:r w:rsidRPr="003167FF">
        <w:t>9.5.3.1</w:t>
      </w:r>
      <w:r w:rsidRPr="003167FF">
        <w:tab/>
        <w:t>Location reporting trigger configuration</w:t>
      </w:r>
      <w:bookmarkEnd w:id="694"/>
    </w:p>
    <w:p w14:paraId="5AAB0634" w14:textId="77777777" w:rsidR="00312C76" w:rsidRPr="003167FF" w:rsidRDefault="00312C76" w:rsidP="00312C76">
      <w:r w:rsidRPr="003167FF">
        <w:t>Figure 9.5.3.1-1 illustrates the procedure for configuring location reporting triggers from the location management client-1 residing in UE-1 to the location management client-2 residing in UE-2.</w:t>
      </w:r>
    </w:p>
    <w:p w14:paraId="6E19EBE7" w14:textId="77777777" w:rsidR="00312C76" w:rsidRPr="003167FF" w:rsidRDefault="00312C76" w:rsidP="00312C76">
      <w:r w:rsidRPr="003167FF">
        <w:t>Pre-condition:</w:t>
      </w:r>
    </w:p>
    <w:p w14:paraId="737BF62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59F0C1C" w14:textId="77777777" w:rsidR="00312C76" w:rsidRPr="003167FF" w:rsidRDefault="00312C76" w:rsidP="00312C76">
      <w:pPr>
        <w:pStyle w:val="B1"/>
      </w:pPr>
      <w:r w:rsidRPr="003167FF">
        <w:t>-</w:t>
      </w:r>
      <w:r w:rsidRPr="003167FF">
        <w:tab/>
        <w:t>The VAL service user in UE-1 is authorized to configure location reporting trigger to the UE-2.</w:t>
      </w:r>
    </w:p>
    <w:p w14:paraId="71A07532" w14:textId="77777777" w:rsidR="00312C76" w:rsidRPr="003167FF" w:rsidRDefault="00312C76" w:rsidP="00312C76">
      <w:pPr>
        <w:pStyle w:val="B1"/>
      </w:pPr>
      <w:r w:rsidRPr="003167FF">
        <w:t>-</w:t>
      </w:r>
      <w:r w:rsidRPr="003167FF">
        <w:tab/>
        <w:t>The VAL service user in UE-1 requests to configure location reporting triggers to the UE-2.</w:t>
      </w:r>
    </w:p>
    <w:p w14:paraId="33BCF614" w14:textId="77777777" w:rsidR="00312C76" w:rsidRPr="003167FF" w:rsidRDefault="00312C76" w:rsidP="00312C76">
      <w:pPr>
        <w:pStyle w:val="TH"/>
        <w:rPr>
          <w:lang w:eastAsia="zh-CN"/>
        </w:rPr>
      </w:pPr>
      <w:r w:rsidRPr="003167FF">
        <w:t xml:space="preserve"> </w:t>
      </w:r>
      <w:r w:rsidRPr="003167FF">
        <w:object w:dxaOrig="7396" w:dyaOrig="3030" w14:anchorId="7A5DA74C">
          <v:shape id="_x0000_i1076" type="#_x0000_t75" style="width:370.9pt;height:150.4pt" o:ole="">
            <v:imagedata r:id="rId113" o:title=""/>
          </v:shape>
          <o:OLEObject Type="Embed" ProgID="Visio.Drawing.15" ShapeID="_x0000_i1076" DrawAspect="Content" ObjectID="_1778735947" r:id="rId114"/>
        </w:object>
      </w:r>
    </w:p>
    <w:p w14:paraId="73391AEE" w14:textId="77777777" w:rsidR="00312C76" w:rsidRPr="003167FF" w:rsidRDefault="00312C76" w:rsidP="00312C76">
      <w:pPr>
        <w:pStyle w:val="TF"/>
      </w:pPr>
      <w:r w:rsidRPr="003167FF">
        <w:t>Figure 9.5.3.1-1: Location reporting trigger configuration</w:t>
      </w:r>
    </w:p>
    <w:p w14:paraId="70CB091B" w14:textId="77777777" w:rsidR="00312C76" w:rsidRPr="003167FF" w:rsidRDefault="00312C76" w:rsidP="00312C76">
      <w:pPr>
        <w:pStyle w:val="B1"/>
      </w:pPr>
      <w:r w:rsidRPr="003167FF">
        <w:t>1.</w:t>
      </w:r>
      <w:r w:rsidRPr="003167FF">
        <w:tab/>
        <w:t>The location management client-1 in UE-1 sends off network location reporting trigger configuration message to the location management client-2 in UE-2 containing the initial location reporting event triggers configuration (or a subsequent update) for reporting the location of the VAL UE. The message includes information elements as specified in Table 9.5.2.1-1.</w:t>
      </w:r>
    </w:p>
    <w:p w14:paraId="38293956" w14:textId="77777777" w:rsidR="00312C76" w:rsidRPr="003167FF" w:rsidRDefault="00312C76" w:rsidP="00312C76">
      <w:pPr>
        <w:pStyle w:val="B1"/>
      </w:pPr>
      <w:r w:rsidRPr="003167FF">
        <w:t>2.</w:t>
      </w:r>
      <w:r w:rsidRPr="003167FF">
        <w:tab/>
        <w:t>The location management client-2 stores the location reporting configuration, and sends off network location reporting trigger configuration response to the location management client-1. The message includes information elements as specified in Table 9.5.2.2-1.</w:t>
      </w:r>
    </w:p>
    <w:p w14:paraId="20895AB5"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messages. The message includes information elements as specified in clause 9.5.2.3.</w:t>
      </w:r>
    </w:p>
    <w:p w14:paraId="506989A6" w14:textId="77777777" w:rsidR="00312C76" w:rsidRPr="003167FF" w:rsidRDefault="00312C76" w:rsidP="00312C76">
      <w:pPr>
        <w:pStyle w:val="Heading4"/>
      </w:pPr>
      <w:bookmarkStart w:id="695" w:name="_Toc162885917"/>
      <w:r w:rsidRPr="003167FF">
        <w:t>9.5.3.2</w:t>
      </w:r>
      <w:r w:rsidRPr="003167FF">
        <w:tab/>
        <w:t>Location reporting</w:t>
      </w:r>
      <w:bookmarkEnd w:id="695"/>
    </w:p>
    <w:p w14:paraId="7BD29279" w14:textId="77777777" w:rsidR="00312C76" w:rsidRPr="003167FF" w:rsidRDefault="00312C76" w:rsidP="00312C76">
      <w:r w:rsidRPr="003167FF">
        <w:t>Figure 9.5.3.2-1 illustrates the procedure for sending off-network location report from the location management client-2 residing in UE-2 to the location management client-1 residing in UE-1.</w:t>
      </w:r>
    </w:p>
    <w:p w14:paraId="584A1EBF" w14:textId="77777777" w:rsidR="00312C76" w:rsidRPr="003167FF" w:rsidRDefault="00312C76" w:rsidP="00312C76">
      <w:r w:rsidRPr="003167FF">
        <w:t>Pre-condition:</w:t>
      </w:r>
    </w:p>
    <w:p w14:paraId="2E8A69B8"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0F0673A4" w14:textId="77777777" w:rsidR="00312C76" w:rsidRPr="003167FF" w:rsidRDefault="00312C76" w:rsidP="00312C76">
      <w:pPr>
        <w:pStyle w:val="B1"/>
      </w:pPr>
      <w:r w:rsidRPr="003167FF">
        <w:t>-</w:t>
      </w:r>
      <w:r w:rsidRPr="003167FF">
        <w:tab/>
        <w:t>The location management client-1 has previously configured off-network location reporting triggers to the location management client-2 as specified in clause 9.5.3.1.</w:t>
      </w:r>
    </w:p>
    <w:p w14:paraId="058F0C1C" w14:textId="77777777" w:rsidR="00312C76" w:rsidRPr="003167FF" w:rsidRDefault="00312C76" w:rsidP="00312C76">
      <w:pPr>
        <w:pStyle w:val="TH"/>
        <w:rPr>
          <w:lang w:eastAsia="zh-CN"/>
        </w:rPr>
      </w:pPr>
      <w:r w:rsidRPr="003167FF">
        <w:object w:dxaOrig="7396" w:dyaOrig="3150" w14:anchorId="75E80A17">
          <v:shape id="_x0000_i1077" type="#_x0000_t75" style="width:370.9pt;height:156pt" o:ole="">
            <v:imagedata r:id="rId115" o:title=""/>
          </v:shape>
          <o:OLEObject Type="Embed" ProgID="Visio.Drawing.15" ShapeID="_x0000_i1077" DrawAspect="Content" ObjectID="_1778735948" r:id="rId116"/>
        </w:object>
      </w:r>
    </w:p>
    <w:p w14:paraId="5BD0441E" w14:textId="77777777" w:rsidR="00312C76" w:rsidRPr="003167FF" w:rsidRDefault="00312C76" w:rsidP="00312C76">
      <w:pPr>
        <w:pStyle w:val="TF"/>
      </w:pPr>
      <w:r w:rsidRPr="003167FF">
        <w:t>Figure 9.5.3.2-1: Location reporting</w:t>
      </w:r>
    </w:p>
    <w:p w14:paraId="5FD22AB5" w14:textId="77777777" w:rsidR="00312C76" w:rsidRPr="003167FF" w:rsidRDefault="00312C76" w:rsidP="00312C76">
      <w:pPr>
        <w:pStyle w:val="B1"/>
      </w:pPr>
      <w:r w:rsidRPr="003167FF">
        <w:t>1.</w:t>
      </w:r>
      <w:r w:rsidRPr="003167FF">
        <w:tab/>
        <w:t>The location management client-2 is monitoring the location reporting triggers and one of the event is triggered.</w:t>
      </w:r>
    </w:p>
    <w:p w14:paraId="1CBD4C9B" w14:textId="77777777" w:rsidR="00312C76" w:rsidRPr="003167FF" w:rsidRDefault="00312C76" w:rsidP="00312C76">
      <w:pPr>
        <w:pStyle w:val="B1"/>
      </w:pPr>
      <w:r w:rsidRPr="003167FF">
        <w:t>2.</w:t>
      </w:r>
      <w:r w:rsidRPr="003167FF">
        <w:tab/>
        <w:t>The location management client-2 sends the off-network location report message. The message includes information elements as specified in Table 9.5.2.4-1.</w:t>
      </w:r>
    </w:p>
    <w:p w14:paraId="25308A89" w14:textId="77777777" w:rsidR="00312C76" w:rsidRPr="003167FF" w:rsidRDefault="00312C76" w:rsidP="00312C76">
      <w:pPr>
        <w:pStyle w:val="B1"/>
      </w:pPr>
      <w:r w:rsidRPr="003167FF">
        <w:t>3.</w:t>
      </w:r>
      <w:r w:rsidRPr="003167FF">
        <w:tab/>
        <w:t>Upon receiving the off network location report message, the location management client-1 sends the off-network location management ack message if requested in the received message. The message includes information elements as specified in clause 9.5.2.3.</w:t>
      </w:r>
    </w:p>
    <w:p w14:paraId="523F7466" w14:textId="77777777" w:rsidR="00312C76" w:rsidRPr="003167FF" w:rsidRDefault="00312C76" w:rsidP="00312C76">
      <w:pPr>
        <w:pStyle w:val="Heading4"/>
      </w:pPr>
      <w:bookmarkStart w:id="696" w:name="_Toc162885918"/>
      <w:r w:rsidRPr="003167FF">
        <w:t>9.5.3.3</w:t>
      </w:r>
      <w:r w:rsidRPr="003167FF">
        <w:tab/>
        <w:t>Location reporting trigger cancel</w:t>
      </w:r>
      <w:bookmarkEnd w:id="696"/>
    </w:p>
    <w:p w14:paraId="67614398" w14:textId="77777777" w:rsidR="00312C76" w:rsidRPr="003167FF" w:rsidRDefault="00312C76" w:rsidP="00312C76">
      <w:r w:rsidRPr="003167FF">
        <w:t>Figure 9.5.3.3-1 illustrates the procedure for sending off-network location reporting trigger cancel from the location management client-1 residing in UE-1 to the location management client-2 residing in UE-2.</w:t>
      </w:r>
    </w:p>
    <w:p w14:paraId="196B168E" w14:textId="77777777" w:rsidR="00312C76" w:rsidRPr="003167FF" w:rsidRDefault="00312C76" w:rsidP="00312C76">
      <w:r w:rsidRPr="003167FF">
        <w:t>Pre-condition:</w:t>
      </w:r>
    </w:p>
    <w:p w14:paraId="3C4D147C"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417BD26" w14:textId="77777777" w:rsidR="00312C76" w:rsidRPr="003167FF" w:rsidRDefault="00312C76" w:rsidP="00312C76">
      <w:pPr>
        <w:pStyle w:val="B1"/>
      </w:pPr>
      <w:r w:rsidRPr="003167FF">
        <w:t>-</w:t>
      </w:r>
      <w:r w:rsidRPr="003167FF">
        <w:tab/>
        <w:t>The location management client-1 has previously configured location reporting triggers to the location management client-2 as specified in clause 9.5.3.1.</w:t>
      </w:r>
    </w:p>
    <w:p w14:paraId="4DC04E6B" w14:textId="77777777" w:rsidR="00312C76" w:rsidRPr="003167FF" w:rsidRDefault="00312C76" w:rsidP="00312C76">
      <w:pPr>
        <w:pStyle w:val="TH"/>
        <w:rPr>
          <w:lang w:eastAsia="zh-CN"/>
        </w:rPr>
      </w:pPr>
      <w:r w:rsidRPr="003167FF">
        <w:t xml:space="preserve"> </w:t>
      </w:r>
      <w:r w:rsidRPr="003167FF">
        <w:object w:dxaOrig="7396" w:dyaOrig="3150" w14:anchorId="61D7FB61">
          <v:shape id="_x0000_i1078" type="#_x0000_t75" style="width:370.9pt;height:156pt" o:ole="">
            <v:imagedata r:id="rId117" o:title=""/>
          </v:shape>
          <o:OLEObject Type="Embed" ProgID="Visio.Drawing.15" ShapeID="_x0000_i1078" DrawAspect="Content" ObjectID="_1778735949" r:id="rId118"/>
        </w:object>
      </w:r>
    </w:p>
    <w:p w14:paraId="658D4333" w14:textId="77777777" w:rsidR="00312C76" w:rsidRPr="003167FF" w:rsidRDefault="00312C76" w:rsidP="00312C76">
      <w:pPr>
        <w:pStyle w:val="TF"/>
      </w:pPr>
      <w:r w:rsidRPr="003167FF">
        <w:t>Figure 9.5.3.3-1: Location reporting trigger cancel</w:t>
      </w:r>
    </w:p>
    <w:p w14:paraId="7757DDAE" w14:textId="77777777" w:rsidR="00312C76" w:rsidRPr="003167FF" w:rsidRDefault="00312C76" w:rsidP="00312C76">
      <w:pPr>
        <w:pStyle w:val="B1"/>
      </w:pPr>
      <w:r w:rsidRPr="003167FF">
        <w:t>1.</w:t>
      </w:r>
      <w:r w:rsidRPr="003167FF">
        <w:tab/>
        <w:t>The location management client-1 in UE-1 sends off network location reporting trigger cancel message to the location management client-2 in UE-2 to cancel the location reporting trigger configuration. The message includes information elements as specified in Table 9.5.2.5-1.</w:t>
      </w:r>
    </w:p>
    <w:p w14:paraId="00E05A78" w14:textId="77777777" w:rsidR="00312C76" w:rsidRPr="003167FF" w:rsidRDefault="00312C76" w:rsidP="00312C76">
      <w:pPr>
        <w:pStyle w:val="B1"/>
      </w:pPr>
      <w:r w:rsidRPr="003167FF">
        <w:t>2.</w:t>
      </w:r>
      <w:r w:rsidRPr="003167FF">
        <w:tab/>
        <w:t>The location management client-2 clears the location reporting configuration, and sends off network location reporting trigger cancel response to the location management client-1. The message includes information elements as specified in Table 9.5.2.6-1.</w:t>
      </w:r>
    </w:p>
    <w:p w14:paraId="39FB639E"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7C297CD0" w14:textId="77777777" w:rsidR="00312C76" w:rsidRPr="003167FF" w:rsidRDefault="00312C76" w:rsidP="00312C76">
      <w:pPr>
        <w:pStyle w:val="Heading3"/>
      </w:pPr>
      <w:bookmarkStart w:id="697" w:name="_Toc162885919"/>
      <w:r w:rsidRPr="003167FF">
        <w:rPr>
          <w:lang w:eastAsia="zh-CN"/>
        </w:rPr>
        <w:t>9.5</w:t>
      </w:r>
      <w:r w:rsidRPr="003167FF">
        <w:t>.4</w:t>
      </w:r>
      <w:r w:rsidRPr="003167FF">
        <w:tab/>
        <w:t>On-demand location reporting procedure</w:t>
      </w:r>
      <w:bookmarkEnd w:id="697"/>
    </w:p>
    <w:p w14:paraId="5EA629C0" w14:textId="77777777" w:rsidR="00312C76" w:rsidRPr="003167FF" w:rsidRDefault="00312C76" w:rsidP="00312C76">
      <w:r w:rsidRPr="003167FF">
        <w:t>Figure 9.5.4-1 illustrates the procedure for on-demand location report from the location management client-1 residing in UE-1 to the location management client-2 residing in UE-2.</w:t>
      </w:r>
    </w:p>
    <w:p w14:paraId="279CA410" w14:textId="77777777" w:rsidR="00312C76" w:rsidRPr="003167FF" w:rsidRDefault="00312C76" w:rsidP="00312C76">
      <w:r w:rsidRPr="003167FF">
        <w:t>Pre-condition:</w:t>
      </w:r>
    </w:p>
    <w:p w14:paraId="3F4EB03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48CADC83" w14:textId="77777777" w:rsidR="00312C76" w:rsidRPr="003167FF" w:rsidRDefault="00312C76" w:rsidP="00312C76">
      <w:pPr>
        <w:pStyle w:val="B1"/>
      </w:pPr>
      <w:r w:rsidRPr="003167FF">
        <w:t>-</w:t>
      </w:r>
      <w:r w:rsidRPr="003167FF">
        <w:tab/>
        <w:t>The VAL service user in UE-1 is authorized to request location report from the UE-2.</w:t>
      </w:r>
    </w:p>
    <w:p w14:paraId="297A5FB7" w14:textId="77777777" w:rsidR="00312C76" w:rsidRPr="003167FF" w:rsidRDefault="00312C76" w:rsidP="00312C76">
      <w:pPr>
        <w:pStyle w:val="B1"/>
      </w:pPr>
      <w:r w:rsidRPr="003167FF">
        <w:t>-</w:t>
      </w:r>
      <w:r w:rsidRPr="003167FF">
        <w:tab/>
        <w:t>The VAL service user in UE-1 requests immediate location reporting to the UE-2.</w:t>
      </w:r>
    </w:p>
    <w:p w14:paraId="56B6A5F4" w14:textId="77777777" w:rsidR="00312C76" w:rsidRPr="003167FF" w:rsidRDefault="00312C76" w:rsidP="00312C76"/>
    <w:p w14:paraId="38095D81" w14:textId="77777777" w:rsidR="00312C76" w:rsidRPr="003167FF" w:rsidRDefault="00312C76" w:rsidP="00312C76">
      <w:pPr>
        <w:pStyle w:val="TH"/>
        <w:rPr>
          <w:lang w:eastAsia="zh-CN"/>
        </w:rPr>
      </w:pPr>
      <w:r w:rsidRPr="003167FF">
        <w:t xml:space="preserve"> </w:t>
      </w:r>
      <w:r w:rsidRPr="003167FF">
        <w:object w:dxaOrig="7396" w:dyaOrig="3856" w14:anchorId="35D3AF27">
          <v:shape id="_x0000_i1079" type="#_x0000_t75" style="width:370.9pt;height:193.15pt" o:ole="">
            <v:imagedata r:id="rId119" o:title=""/>
          </v:shape>
          <o:OLEObject Type="Embed" ProgID="Visio.Drawing.15" ShapeID="_x0000_i1079" DrawAspect="Content" ObjectID="_1778735950" r:id="rId120"/>
        </w:object>
      </w:r>
    </w:p>
    <w:p w14:paraId="5A54EBDD" w14:textId="77777777" w:rsidR="00312C76" w:rsidRPr="003167FF" w:rsidRDefault="00312C76" w:rsidP="00312C76">
      <w:pPr>
        <w:pStyle w:val="TF"/>
      </w:pPr>
      <w:r w:rsidRPr="003167FF">
        <w:t>Figure 9.5.4-1: Location reporting trigger cancel</w:t>
      </w:r>
    </w:p>
    <w:p w14:paraId="06E95A80" w14:textId="77777777" w:rsidR="00312C76" w:rsidRPr="003167FF" w:rsidRDefault="00312C76" w:rsidP="00312C76">
      <w:pPr>
        <w:pStyle w:val="B1"/>
      </w:pPr>
      <w:r w:rsidRPr="003167FF">
        <w:t>1.</w:t>
      </w:r>
      <w:r w:rsidRPr="003167FF">
        <w:tab/>
        <w:t>Based on configurations such as periodical location information timer the location management client-1 initiates the immediately request location information from the location management client-2. The location management client sends an off-network location request to the location management client-2. The message includes information elements as specified in Table 9.5.2.7-1.</w:t>
      </w:r>
    </w:p>
    <w:p w14:paraId="4141927A" w14:textId="77777777" w:rsidR="00312C76" w:rsidRPr="003167FF" w:rsidRDefault="00312C76" w:rsidP="00312C76">
      <w:pPr>
        <w:pStyle w:val="B1"/>
      </w:pPr>
      <w:r w:rsidRPr="003167FF">
        <w:t>2.</w:t>
      </w:r>
      <w:r w:rsidRPr="003167FF">
        <w:tab/>
        <w:t>VAL user or VAL UE is notified and asked about the permission to share its location. VAL user can accept or deny the request</w:t>
      </w:r>
    </w:p>
    <w:p w14:paraId="0B9D3215" w14:textId="77777777" w:rsidR="00312C76" w:rsidRPr="003167FF" w:rsidRDefault="00312C76" w:rsidP="00312C76">
      <w:pPr>
        <w:pStyle w:val="B1"/>
      </w:pPr>
      <w:r w:rsidRPr="003167FF">
        <w:t>3.</w:t>
      </w:r>
      <w:r w:rsidRPr="003167FF">
        <w:tab/>
        <w:t>The location management client-2 immediately responds to the location management client-1. If permission is received from the VAL user, the location management client-2 includes a report containing location information identified by the location management client-1 and available to the location management client-2. The message includes information elements as specified in Table 9.5.2.8-1.</w:t>
      </w:r>
    </w:p>
    <w:p w14:paraId="2897085A" w14:textId="77777777" w:rsidR="00312C76" w:rsidRPr="003167FF" w:rsidRDefault="00312C76" w:rsidP="00312C76">
      <w:pPr>
        <w:pStyle w:val="B1"/>
      </w:pPr>
      <w:r w:rsidRPr="003167FF">
        <w:t>4.</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45282B6D" w14:textId="77777777" w:rsidR="00312C76" w:rsidRPr="003167FF" w:rsidRDefault="00312C76" w:rsidP="00312C76">
      <w:pPr>
        <w:pStyle w:val="Heading1"/>
      </w:pPr>
      <w:bookmarkStart w:id="698" w:name="_Toc162885920"/>
      <w:r w:rsidRPr="003167FF">
        <w:t>10</w:t>
      </w:r>
      <w:r w:rsidRPr="003167FF">
        <w:tab/>
        <w:t>Group management</w:t>
      </w:r>
      <w:bookmarkEnd w:id="698"/>
    </w:p>
    <w:p w14:paraId="3116E06C" w14:textId="77777777" w:rsidR="00312C76" w:rsidRPr="003167FF" w:rsidRDefault="00312C76" w:rsidP="00312C76">
      <w:pPr>
        <w:pStyle w:val="Heading2"/>
      </w:pPr>
      <w:bookmarkStart w:id="699" w:name="_Toc162885921"/>
      <w:r w:rsidRPr="003167FF">
        <w:t>10.1</w:t>
      </w:r>
      <w:r w:rsidRPr="003167FF">
        <w:tab/>
        <w:t>General</w:t>
      </w:r>
      <w:bookmarkEnd w:id="699"/>
    </w:p>
    <w:p w14:paraId="55AC5152" w14:textId="77777777" w:rsidR="00312C76" w:rsidRPr="003167FF" w:rsidRDefault="00312C76" w:rsidP="00312C76">
      <w:r w:rsidRPr="003167FF">
        <w:t>The group management is a SEAL service that offers the group management related capabilities to one or more vertical applications.</w:t>
      </w:r>
    </w:p>
    <w:p w14:paraId="4EB89892" w14:textId="77777777" w:rsidR="00312C76" w:rsidRPr="003167FF" w:rsidRDefault="00312C76" w:rsidP="00312C76">
      <w:pPr>
        <w:pStyle w:val="Heading2"/>
      </w:pPr>
      <w:bookmarkStart w:id="700" w:name="_Toc162885922"/>
      <w:r w:rsidRPr="003167FF">
        <w:t>10.2</w:t>
      </w:r>
      <w:r w:rsidRPr="003167FF">
        <w:tab/>
        <w:t>Functional model for group management</w:t>
      </w:r>
      <w:bookmarkEnd w:id="700"/>
    </w:p>
    <w:p w14:paraId="1AC1F474" w14:textId="77777777" w:rsidR="00312C76" w:rsidRPr="003167FF" w:rsidRDefault="00312C76" w:rsidP="00312C76">
      <w:pPr>
        <w:pStyle w:val="Heading3"/>
      </w:pPr>
      <w:bookmarkStart w:id="701" w:name="_Toc162885923"/>
      <w:r w:rsidRPr="003167FF">
        <w:t>10.2.1</w:t>
      </w:r>
      <w:r w:rsidRPr="003167FF">
        <w:tab/>
        <w:t>General</w:t>
      </w:r>
      <w:bookmarkEnd w:id="701"/>
    </w:p>
    <w:p w14:paraId="1DCBD0B2" w14:textId="77777777" w:rsidR="00312C76" w:rsidRPr="003167FF" w:rsidRDefault="00312C76" w:rsidP="00312C76">
      <w:pPr>
        <w:rPr>
          <w:noProof/>
        </w:rPr>
      </w:pPr>
      <w:r w:rsidRPr="003167FF">
        <w:rPr>
          <w:noProof/>
        </w:rPr>
        <w:t>The functional model for the group management is based on the generic functional model specified in clause 6. It is organized into functional entities to describe a functional architecture which addresses the support for group management aspects for vertical applications. The on-network and off-network functional model is specified in this clause.</w:t>
      </w:r>
    </w:p>
    <w:p w14:paraId="2F120C3D" w14:textId="77777777" w:rsidR="00312C76" w:rsidRPr="003167FF" w:rsidRDefault="00312C76" w:rsidP="00312C76">
      <w:pPr>
        <w:pStyle w:val="Heading3"/>
      </w:pPr>
      <w:bookmarkStart w:id="702" w:name="_Toc162885924"/>
      <w:r w:rsidRPr="003167FF">
        <w:t>10.2.2</w:t>
      </w:r>
      <w:r w:rsidRPr="003167FF">
        <w:tab/>
        <w:t>On-network functional model description</w:t>
      </w:r>
      <w:bookmarkEnd w:id="702"/>
    </w:p>
    <w:p w14:paraId="626C5640" w14:textId="77777777" w:rsidR="00312C76" w:rsidRPr="003167FF" w:rsidRDefault="00312C76" w:rsidP="00312C76">
      <w:r w:rsidRPr="003167FF">
        <w:t>Figure 10.2.2-1 illustrates the generic on-network functional model for group management.</w:t>
      </w:r>
    </w:p>
    <w:p w14:paraId="7135CA23" w14:textId="77777777" w:rsidR="00312C76" w:rsidRPr="003167FF" w:rsidRDefault="00312C76" w:rsidP="00312C76">
      <w:pPr>
        <w:pStyle w:val="TH"/>
        <w:rPr>
          <w:noProof/>
        </w:rPr>
      </w:pPr>
      <w:r w:rsidRPr="003167FF">
        <w:rPr>
          <w:noProof/>
        </w:rPr>
        <w:object w:dxaOrig="8851" w:dyaOrig="3491" w14:anchorId="14F328C3">
          <v:shape id="_x0000_i1080" type="#_x0000_t75" style="width:445.5pt;height:176.65pt" o:ole="">
            <v:imagedata r:id="rId121" o:title=""/>
          </v:shape>
          <o:OLEObject Type="Embed" ProgID="Visio.Drawing.15" ShapeID="_x0000_i1080" DrawAspect="Content" ObjectID="_1778735951" r:id="rId122"/>
        </w:object>
      </w:r>
    </w:p>
    <w:p w14:paraId="37988857" w14:textId="77777777" w:rsidR="00312C76" w:rsidRPr="003167FF" w:rsidRDefault="00312C76" w:rsidP="00312C76">
      <w:pPr>
        <w:pStyle w:val="TF"/>
        <w:rPr>
          <w:noProof/>
        </w:rPr>
      </w:pPr>
      <w:r w:rsidRPr="003167FF">
        <w:rPr>
          <w:noProof/>
        </w:rPr>
        <w:t>Figure 10.2.2-1: On-network functional model for group management</w:t>
      </w:r>
    </w:p>
    <w:p w14:paraId="71B35389" w14:textId="77777777" w:rsidR="00312C76" w:rsidRPr="003167FF" w:rsidRDefault="00312C76" w:rsidP="00312C76">
      <w:r w:rsidRPr="003167FF">
        <w:t>The group management client communicates with the group management server over the GM-UU reference point. The group management client provides the support for group management functions to the VAL client(s) over GM</w:t>
      </w:r>
      <w:r w:rsidRPr="003167FF">
        <w:noBreakHyphen/>
        <w:t xml:space="preserve">C reference point. The VAL server(s) communicate with the group management server over the GM-S reference point. </w:t>
      </w:r>
    </w:p>
    <w:p w14:paraId="0798981F" w14:textId="77777777" w:rsidR="00312C76" w:rsidRPr="003167FF" w:rsidRDefault="00312C76" w:rsidP="00312C76">
      <w:r w:rsidRPr="003167FF">
        <w:t>The group management server interacts with the NEF of the underlying 3GPP network system via N33 reference point to perform group management procedures for 5G Virtual Network (5GVN) groups.</w:t>
      </w:r>
    </w:p>
    <w:p w14:paraId="56C07B1E" w14:textId="77777777" w:rsidR="000B06A6" w:rsidRPr="003167FF" w:rsidRDefault="000B06A6" w:rsidP="000B06A6">
      <w:r w:rsidRPr="003167FF">
        <w:t>Figure 10.2.2-2 exhibits the service-based interfaces for providing and consuming group management services. The</w:t>
      </w:r>
      <w:r w:rsidRPr="003167FF">
        <w:rPr>
          <w:rFonts w:ascii="SimSun" w:hAnsi="SimSun"/>
        </w:rPr>
        <w:t xml:space="preserve"> </w:t>
      </w:r>
      <w:r w:rsidRPr="003167FF">
        <w:t>group management server could provide service to VAL server and group management client</w:t>
      </w:r>
      <w:r w:rsidRPr="003167FF">
        <w:rPr>
          <w:rFonts w:ascii="SimSun" w:hAnsi="SimSun"/>
        </w:rPr>
        <w:t xml:space="preserve"> </w:t>
      </w:r>
      <w:r w:rsidRPr="003167FF">
        <w:t>through interface Sgm.</w:t>
      </w:r>
    </w:p>
    <w:p w14:paraId="31402316" w14:textId="77777777" w:rsidR="000B06A6" w:rsidRPr="003167FF" w:rsidRDefault="000B06A6" w:rsidP="000B06A6"/>
    <w:p w14:paraId="048EE022" w14:textId="77777777" w:rsidR="000B06A6" w:rsidRPr="003167FF" w:rsidRDefault="000B06A6" w:rsidP="000B06A6">
      <w:pPr>
        <w:pStyle w:val="TH"/>
      </w:pPr>
      <w:r w:rsidRPr="003167FF">
        <w:object w:dxaOrig="6036" w:dyaOrig="3276" w14:anchorId="4A73F5C3">
          <v:shape id="_x0000_i1081" type="#_x0000_t75" style="width:301.15pt;height:164.65pt" o:ole="">
            <v:imagedata r:id="rId123" o:title=""/>
          </v:shape>
          <o:OLEObject Type="Embed" ProgID="Visio.Drawing.15" ShapeID="_x0000_i1081" DrawAspect="Content" ObjectID="_1778735952" r:id="rId124"/>
        </w:object>
      </w:r>
    </w:p>
    <w:p w14:paraId="7839235B" w14:textId="77777777" w:rsidR="000B06A6" w:rsidRPr="003167FF" w:rsidRDefault="000B06A6" w:rsidP="000B06A6">
      <w:pPr>
        <w:pStyle w:val="TF"/>
      </w:pPr>
      <w:r w:rsidRPr="003167FF">
        <w:t>Figure 10.2.2-2: Architecture for group management – Service based representation</w:t>
      </w:r>
    </w:p>
    <w:p w14:paraId="430E644D" w14:textId="77777777" w:rsidR="000B06A6" w:rsidRPr="003167FF" w:rsidRDefault="000B06A6" w:rsidP="000B06A6">
      <w:pPr>
        <w:rPr>
          <w:rFonts w:ascii="SimSun" w:hAnsi="SimSun"/>
          <w:sz w:val="24"/>
          <w:szCs w:val="24"/>
        </w:rPr>
      </w:pPr>
      <w:r w:rsidRPr="003167FF">
        <w:t>Figure 10.2.2-3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1A2ABCC2" w14:textId="77777777" w:rsidR="000B06A6" w:rsidRPr="003167FF" w:rsidRDefault="000B06A6" w:rsidP="000B06A6">
      <w:pPr>
        <w:pStyle w:val="TH"/>
        <w:rPr>
          <w:rFonts w:ascii="SimSun" w:eastAsia="SimSun" w:hAnsi="SimSun"/>
          <w:lang w:eastAsia="zh-CN"/>
        </w:rPr>
      </w:pPr>
      <w:r w:rsidRPr="003167FF" w:rsidDel="00CD056B">
        <w:t xml:space="preserve"> </w:t>
      </w:r>
      <w:r w:rsidRPr="003167FF">
        <w:object w:dxaOrig="4907" w:dyaOrig="2603" w14:anchorId="5DA81B78">
          <v:shape id="_x0000_i1082" type="#_x0000_t75" style="width:245.65pt;height:130.5pt" o:ole="">
            <v:imagedata r:id="rId125" o:title=""/>
          </v:shape>
          <o:OLEObject Type="Embed" ProgID="Visio.Drawing.15" ShapeID="_x0000_i1082" DrawAspect="Content" ObjectID="_1778735953" r:id="rId126"/>
        </w:object>
      </w:r>
    </w:p>
    <w:p w14:paraId="74982FB2" w14:textId="77777777" w:rsidR="000B06A6" w:rsidRPr="003167FF" w:rsidRDefault="000B06A6" w:rsidP="000B06A6">
      <w:pPr>
        <w:pStyle w:val="TF"/>
      </w:pPr>
      <w:r w:rsidRPr="003167FF">
        <w:t>Figure 10.2.2-3: Architecture for group management utilizing the 5GS network services based on the 5GS SBA – Service based representation</w:t>
      </w:r>
    </w:p>
    <w:p w14:paraId="0D6ABBF9" w14:textId="77777777" w:rsidR="000B06A6" w:rsidRPr="003167FF" w:rsidRDefault="000B06A6" w:rsidP="000B06A6">
      <w:r w:rsidRPr="003167FF">
        <w:t>Figure 10.2.2-4 illustrates the service-based representation for utilization of the Core Network northbound APIs via CAPIF.</w:t>
      </w:r>
    </w:p>
    <w:p w14:paraId="52BA001F" w14:textId="77777777" w:rsidR="000B06A6" w:rsidRPr="003167FF" w:rsidRDefault="000B06A6" w:rsidP="000B06A6">
      <w:pPr>
        <w:pStyle w:val="TH"/>
      </w:pPr>
      <w:r w:rsidRPr="003167FF">
        <w:object w:dxaOrig="3828" w:dyaOrig="2616" w14:anchorId="1532BE70">
          <v:shape id="_x0000_i1083" type="#_x0000_t75" style="width:191.25pt;height:130.9pt" o:ole="">
            <v:imagedata r:id="rId127" o:title=""/>
          </v:shape>
          <o:OLEObject Type="Embed" ProgID="Visio.Drawing.15" ShapeID="_x0000_i1083" DrawAspect="Content" ObjectID="_1778735954" r:id="rId128"/>
        </w:object>
      </w:r>
    </w:p>
    <w:p w14:paraId="44A375BC" w14:textId="77777777" w:rsidR="000B06A6" w:rsidRPr="003167FF" w:rsidRDefault="000B06A6" w:rsidP="000B06A6">
      <w:pPr>
        <w:pStyle w:val="TF"/>
      </w:pPr>
      <w:r w:rsidRPr="003167FF">
        <w:t>Figure 10.2.2-4: Utilization of Core Network Northbound APIs via CAPIF – service based representation</w:t>
      </w:r>
    </w:p>
    <w:p w14:paraId="156E7226" w14:textId="77777777" w:rsidR="000B06A6" w:rsidRPr="003167FF" w:rsidRDefault="000B06A6" w:rsidP="009114B3">
      <w:r w:rsidRPr="003167FF">
        <w:t>The Group management server acts as authorized API invoker to consume services from the Core Network northbound API entities like NEF which act as API Exposing Function as specified in 3GPP TS 23.222 [6].</w:t>
      </w:r>
    </w:p>
    <w:p w14:paraId="04109FBA" w14:textId="25144381" w:rsidR="00312C76" w:rsidRPr="003167FF" w:rsidRDefault="00312C76" w:rsidP="000B06A6">
      <w:pPr>
        <w:pStyle w:val="Heading3"/>
      </w:pPr>
      <w:bookmarkStart w:id="703" w:name="_Toc162885925"/>
      <w:r w:rsidRPr="003167FF">
        <w:t>10.2.3</w:t>
      </w:r>
      <w:r w:rsidRPr="003167FF">
        <w:tab/>
        <w:t>Off-network functional model description</w:t>
      </w:r>
      <w:bookmarkEnd w:id="703"/>
    </w:p>
    <w:p w14:paraId="0CCC5A78" w14:textId="77777777" w:rsidR="00312C76" w:rsidRPr="003167FF" w:rsidRDefault="00312C76" w:rsidP="00312C76">
      <w:r w:rsidRPr="003167FF">
        <w:t>Figure 10.2.3-1 illustrates the off-network functional model for group management.</w:t>
      </w:r>
    </w:p>
    <w:p w14:paraId="16B77467" w14:textId="77777777" w:rsidR="00312C76" w:rsidRPr="003167FF" w:rsidRDefault="00312C76" w:rsidP="00312C76">
      <w:pPr>
        <w:pStyle w:val="TH"/>
        <w:rPr>
          <w:noProof/>
        </w:rPr>
      </w:pPr>
      <w:r w:rsidRPr="003167FF">
        <w:rPr>
          <w:noProof/>
        </w:rPr>
        <w:object w:dxaOrig="6684" w:dyaOrig="3492" w14:anchorId="4F6F8027">
          <v:shape id="_x0000_i1084" type="#_x0000_t75" style="width:333.4pt;height:177pt" o:ole="">
            <v:imagedata r:id="rId129" o:title=""/>
          </v:shape>
          <o:OLEObject Type="Embed" ProgID="Visio.Drawing.11" ShapeID="_x0000_i1084" DrawAspect="Content" ObjectID="_1778735955" r:id="rId130"/>
        </w:object>
      </w:r>
    </w:p>
    <w:p w14:paraId="16F95FD9" w14:textId="77777777" w:rsidR="00312C76" w:rsidRPr="003167FF" w:rsidRDefault="00312C76" w:rsidP="00312C76">
      <w:pPr>
        <w:pStyle w:val="TF"/>
        <w:rPr>
          <w:noProof/>
        </w:rPr>
      </w:pPr>
      <w:r w:rsidRPr="003167FF">
        <w:rPr>
          <w:noProof/>
        </w:rPr>
        <w:t>Figure 10.2.3-1: Off-network functional model for group management</w:t>
      </w:r>
    </w:p>
    <w:p w14:paraId="77DEC5CB" w14:textId="77777777" w:rsidR="00312C76" w:rsidRPr="003167FF" w:rsidRDefault="00312C76" w:rsidP="00312C76">
      <w:pPr>
        <w:rPr>
          <w:noProof/>
        </w:rPr>
      </w:pPr>
      <w:r w:rsidRPr="003167FF">
        <w:t>The group management client of the UE1 communicates with the group management client of the UE2 over the GM</w:t>
      </w:r>
      <w:r w:rsidRPr="003167FF">
        <w:noBreakHyphen/>
        <w:t>PC5 reference point.</w:t>
      </w:r>
    </w:p>
    <w:p w14:paraId="38570544" w14:textId="77777777" w:rsidR="00312C76" w:rsidRPr="003167FF" w:rsidRDefault="00312C76" w:rsidP="00312C76">
      <w:pPr>
        <w:pStyle w:val="Heading3"/>
      </w:pPr>
      <w:bookmarkStart w:id="704" w:name="_Toc162885926"/>
      <w:r w:rsidRPr="003167FF">
        <w:t>10.2.4</w:t>
      </w:r>
      <w:r w:rsidRPr="003167FF">
        <w:tab/>
        <w:t>Functional entities description</w:t>
      </w:r>
      <w:bookmarkEnd w:id="704"/>
    </w:p>
    <w:p w14:paraId="7D71D9BE" w14:textId="77777777" w:rsidR="00312C76" w:rsidRPr="003167FF" w:rsidRDefault="00312C76" w:rsidP="00312C76">
      <w:pPr>
        <w:pStyle w:val="Heading4"/>
      </w:pPr>
      <w:bookmarkStart w:id="705" w:name="_Toc162885927"/>
      <w:r w:rsidRPr="003167FF">
        <w:t>10.2.4.1</w:t>
      </w:r>
      <w:r w:rsidRPr="003167FF">
        <w:tab/>
        <w:t>General</w:t>
      </w:r>
      <w:bookmarkEnd w:id="705"/>
    </w:p>
    <w:p w14:paraId="13BB3846" w14:textId="77777777" w:rsidR="00312C76" w:rsidRPr="003167FF" w:rsidRDefault="00312C76" w:rsidP="00312C76">
      <w:r w:rsidRPr="003167FF">
        <w:t>The functional entities for group management SEAL service are described in the following subclauses.</w:t>
      </w:r>
    </w:p>
    <w:p w14:paraId="106A9ECA" w14:textId="77777777" w:rsidR="00312C76" w:rsidRPr="003167FF" w:rsidRDefault="00312C76" w:rsidP="00312C76">
      <w:pPr>
        <w:pStyle w:val="Heading4"/>
      </w:pPr>
      <w:bookmarkStart w:id="706" w:name="_Toc162885928"/>
      <w:r w:rsidRPr="003167FF">
        <w:t>10.2.4.2</w:t>
      </w:r>
      <w:r w:rsidRPr="003167FF">
        <w:tab/>
        <w:t>Group management client</w:t>
      </w:r>
      <w:bookmarkEnd w:id="706"/>
    </w:p>
    <w:p w14:paraId="655A5830" w14:textId="77777777" w:rsidR="00312C76" w:rsidRPr="003167FF" w:rsidRDefault="00312C76" w:rsidP="00312C76">
      <w:pPr>
        <w:rPr>
          <w:lang w:eastAsia="zh-CN"/>
        </w:rPr>
      </w:pPr>
      <w:bookmarkStart w:id="707" w:name="_Toc424654375"/>
      <w:r w:rsidRPr="003167FF">
        <w:rPr>
          <w:lang w:eastAsia="zh-CN"/>
        </w:rPr>
        <w:t xml:space="preserve">The group management client functional entity acts as the application client for management of groups. A VAL system maintains groups corresponding to one or more vertical applications. The group management client interacts with the group management server. </w:t>
      </w:r>
      <w:r w:rsidRPr="003167FF">
        <w:t>The group management client also supports interactions with the corresponding group management client between the two UEs.</w:t>
      </w:r>
    </w:p>
    <w:p w14:paraId="55F61B1A" w14:textId="77777777" w:rsidR="00312C76" w:rsidRPr="003167FF" w:rsidRDefault="00312C76" w:rsidP="00312C76">
      <w:pPr>
        <w:rPr>
          <w:lang w:eastAsia="zh-CN"/>
        </w:rPr>
      </w:pPr>
      <w:bookmarkStart w:id="708" w:name="_Toc428364964"/>
      <w:bookmarkStart w:id="709" w:name="_Toc433209564"/>
      <w:bookmarkStart w:id="710" w:name="_Toc453260082"/>
      <w:bookmarkStart w:id="711" w:name="_Toc453260969"/>
      <w:bookmarkStart w:id="712" w:name="_Toc453279706"/>
      <w:bookmarkStart w:id="713" w:name="_Toc459375044"/>
      <w:bookmarkStart w:id="714" w:name="_Toc468105278"/>
      <w:bookmarkStart w:id="715" w:name="_Toc468110373"/>
      <w:bookmarkStart w:id="716" w:name="_Toc525308935"/>
      <w:bookmarkStart w:id="717" w:name="_Toc528832073"/>
      <w:bookmarkStart w:id="718" w:name="_Toc528832263"/>
      <w:bookmarkStart w:id="719" w:name="_Toc531613365"/>
      <w:bookmarkEnd w:id="707"/>
      <w:r w:rsidRPr="003167FF">
        <w:t xml:space="preserve">The </w:t>
      </w:r>
      <w:r w:rsidRPr="003167FF">
        <w:rPr>
          <w:rFonts w:eastAsia="Malgun Gothic"/>
          <w:lang w:eastAsia="ko-KR"/>
        </w:rPr>
        <w:t xml:space="preserve">group management client </w:t>
      </w:r>
      <w:r w:rsidRPr="003167FF">
        <w:t>functional entity is supported by the signalling user agent and HTTP client functional entities of the signalling control plane.</w:t>
      </w:r>
    </w:p>
    <w:p w14:paraId="5D7AA356" w14:textId="77777777" w:rsidR="00312C76" w:rsidRPr="003167FF" w:rsidRDefault="00312C76" w:rsidP="00312C76">
      <w:pPr>
        <w:pStyle w:val="Heading4"/>
      </w:pPr>
      <w:bookmarkStart w:id="720" w:name="_Toc162885929"/>
      <w:r w:rsidRPr="003167FF">
        <w:t>10.2.4.3</w:t>
      </w:r>
      <w:r w:rsidRPr="003167FF">
        <w:tab/>
        <w:t>Group management server</w:t>
      </w:r>
      <w:bookmarkEnd w:id="708"/>
      <w:bookmarkEnd w:id="709"/>
      <w:bookmarkEnd w:id="710"/>
      <w:bookmarkEnd w:id="711"/>
      <w:bookmarkEnd w:id="712"/>
      <w:bookmarkEnd w:id="713"/>
      <w:bookmarkEnd w:id="714"/>
      <w:bookmarkEnd w:id="715"/>
      <w:bookmarkEnd w:id="716"/>
      <w:bookmarkEnd w:id="717"/>
      <w:bookmarkEnd w:id="718"/>
      <w:bookmarkEnd w:id="719"/>
      <w:bookmarkEnd w:id="720"/>
    </w:p>
    <w:p w14:paraId="44D913DA" w14:textId="77777777" w:rsidR="00312C76" w:rsidRPr="003167FF" w:rsidRDefault="00312C76" w:rsidP="00312C76">
      <w:r w:rsidRPr="003167FF">
        <w:t xml:space="preserve">The group management server functional entity provides for management of groups supported within the </w:t>
      </w:r>
      <w:r w:rsidRPr="003167FF">
        <w:rPr>
          <w:lang w:eastAsia="zh-CN"/>
        </w:rPr>
        <w:t>vertical</w:t>
      </w:r>
      <w:r w:rsidRPr="003167FF">
        <w:t xml:space="preserve"> application layer. The group management server acts as CAPIF's API exposing function as specified in 3GPP TS 23.222 [8]. The group management server also supports interactions with the corresponding group management server in distributed SEAL deployments.</w:t>
      </w:r>
    </w:p>
    <w:p w14:paraId="56DB6477" w14:textId="77777777" w:rsidR="00312C76" w:rsidRPr="003167FF" w:rsidRDefault="00312C76" w:rsidP="00312C76">
      <w:r w:rsidRPr="003167FF">
        <w:t xml:space="preserve">The </w:t>
      </w:r>
      <w:r w:rsidRPr="003167FF">
        <w:rPr>
          <w:rFonts w:eastAsia="Malgun Gothic"/>
          <w:lang w:eastAsia="ko-KR"/>
        </w:rPr>
        <w:t xml:space="preserve">group management server </w:t>
      </w:r>
      <w:r w:rsidRPr="003167FF">
        <w:t>functional entity is supported by the SIP AS and HTTP server functional entities of the signalling control plane.</w:t>
      </w:r>
    </w:p>
    <w:p w14:paraId="39AA1401" w14:textId="77777777" w:rsidR="00312C76" w:rsidRPr="003167FF" w:rsidRDefault="00312C76" w:rsidP="00312C76">
      <w:r w:rsidRPr="003167FF">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4CCE3DFC" w14:textId="77777777" w:rsidR="00312C76" w:rsidRPr="003167FF" w:rsidRDefault="00312C76" w:rsidP="00312C76">
      <w:pPr>
        <w:pStyle w:val="Heading3"/>
      </w:pPr>
      <w:bookmarkStart w:id="721" w:name="_Toc162885930"/>
      <w:r w:rsidRPr="003167FF">
        <w:t>10.2.5</w:t>
      </w:r>
      <w:r w:rsidRPr="003167FF">
        <w:tab/>
        <w:t>Reference points description</w:t>
      </w:r>
      <w:bookmarkEnd w:id="721"/>
    </w:p>
    <w:p w14:paraId="1F2CBB4D" w14:textId="77777777" w:rsidR="00312C76" w:rsidRPr="003167FF" w:rsidRDefault="00312C76" w:rsidP="00312C76">
      <w:pPr>
        <w:pStyle w:val="Heading4"/>
      </w:pPr>
      <w:bookmarkStart w:id="722" w:name="_Toc162885931"/>
      <w:r w:rsidRPr="003167FF">
        <w:t>10.2.5.1</w:t>
      </w:r>
      <w:r w:rsidRPr="003167FF">
        <w:tab/>
        <w:t>General</w:t>
      </w:r>
      <w:bookmarkEnd w:id="722"/>
    </w:p>
    <w:p w14:paraId="121A28C8" w14:textId="77777777" w:rsidR="00312C76" w:rsidRPr="003167FF" w:rsidRDefault="00312C76" w:rsidP="00312C76">
      <w:r w:rsidRPr="003167FF">
        <w:t>The reference points for the functional model for group management are described in the following subclauses.</w:t>
      </w:r>
    </w:p>
    <w:p w14:paraId="109B2FCA" w14:textId="77777777" w:rsidR="00312C76" w:rsidRPr="003167FF" w:rsidRDefault="00312C76" w:rsidP="00312C76">
      <w:pPr>
        <w:pStyle w:val="Heading4"/>
      </w:pPr>
      <w:bookmarkStart w:id="723" w:name="_Toc162885932"/>
      <w:r w:rsidRPr="003167FF">
        <w:t>10.2.5.2</w:t>
      </w:r>
      <w:r w:rsidRPr="003167FF">
        <w:tab/>
        <w:t>GM-UU</w:t>
      </w:r>
      <w:bookmarkEnd w:id="723"/>
    </w:p>
    <w:p w14:paraId="2C851587" w14:textId="77777777" w:rsidR="00312C76" w:rsidRPr="003167FF" w:rsidRDefault="00312C76" w:rsidP="00312C76">
      <w:r w:rsidRPr="003167FF">
        <w:t>The interactions related to group management functions between the group management client and the group management server are supported by GM-UU reference point. This reference point utilizes Uu reference point as described in 3GPP TS 23.401 [9] and 3GPP TS 23.501 [10].</w:t>
      </w:r>
    </w:p>
    <w:p w14:paraId="089797EA" w14:textId="77777777" w:rsidR="00312C76" w:rsidRPr="003167FF" w:rsidRDefault="00312C76" w:rsidP="00312C76">
      <w:r w:rsidRPr="003167FF">
        <w:t xml:space="preserve">GM-UU reference point is used for </w:t>
      </w:r>
      <w:r w:rsidRPr="003167FF">
        <w:rPr>
          <w:lang w:eastAsia="zh-CN"/>
        </w:rPr>
        <w:t>VAL service</w:t>
      </w:r>
      <w:r w:rsidRPr="003167FF">
        <w:t xml:space="preserve"> signalling for </w:t>
      </w:r>
      <w:r w:rsidRPr="003167FF">
        <w:rPr>
          <w:lang w:eastAsia="zh-CN"/>
        </w:rPr>
        <w:t>VAL service</w:t>
      </w:r>
      <w:r w:rsidRPr="003167FF">
        <w:t xml:space="preserve"> data management of the </w:t>
      </w:r>
      <w:r w:rsidRPr="003167FF">
        <w:rPr>
          <w:lang w:eastAsia="zh-CN"/>
        </w:rPr>
        <w:t>VAL</w:t>
      </w:r>
      <w:r w:rsidRPr="003167FF">
        <w:t xml:space="preserve"> service. The GM-UU reference point supports:</w:t>
      </w:r>
    </w:p>
    <w:p w14:paraId="3AABA481" w14:textId="77777777" w:rsidR="00312C76" w:rsidRPr="003167FF" w:rsidRDefault="00312C76" w:rsidP="00312C76">
      <w:pPr>
        <w:pStyle w:val="B1"/>
      </w:pPr>
      <w:r w:rsidRPr="003167FF">
        <w:t>-</w:t>
      </w:r>
      <w:r w:rsidRPr="003167FF">
        <w:tab/>
        <w:t>Configuration of group related data at the group management client by the group management server; and</w:t>
      </w:r>
    </w:p>
    <w:p w14:paraId="65D2C10D" w14:textId="77777777" w:rsidR="00312C76" w:rsidRPr="003167FF" w:rsidRDefault="00312C76" w:rsidP="00312C76">
      <w:pPr>
        <w:pStyle w:val="B1"/>
      </w:pPr>
      <w:r w:rsidRPr="003167FF">
        <w:t>-</w:t>
      </w:r>
      <w:r w:rsidRPr="003167FF">
        <w:tab/>
        <w:t>Configuration of group related data at the group management server by the group management client.</w:t>
      </w:r>
    </w:p>
    <w:p w14:paraId="614507E8" w14:textId="77777777" w:rsidR="00312C76" w:rsidRPr="003167FF" w:rsidRDefault="00312C76" w:rsidP="00312C76">
      <w:r w:rsidRPr="003167FF">
        <w:t>The GM-UU reference point uses the HTTP-1/HTTP-2 reference points for transport and routing of group management related signalling. The GM-UU reference point uses the SIP-1/SIP-2 reference points for subscription/notification related signalling.</w:t>
      </w:r>
    </w:p>
    <w:p w14:paraId="304D369C" w14:textId="77777777" w:rsidR="00312C76" w:rsidRPr="003167FF" w:rsidRDefault="00312C76" w:rsidP="00312C76">
      <w:pPr>
        <w:pStyle w:val="Heading4"/>
      </w:pPr>
      <w:bookmarkStart w:id="724" w:name="_Toc162885933"/>
      <w:r w:rsidRPr="003167FF">
        <w:t>10.2.5.3</w:t>
      </w:r>
      <w:r w:rsidRPr="003167FF">
        <w:tab/>
        <w:t>GM-PC5</w:t>
      </w:r>
      <w:bookmarkEnd w:id="724"/>
    </w:p>
    <w:p w14:paraId="1D34C4A8" w14:textId="77777777" w:rsidR="00312C76" w:rsidRPr="003167FF" w:rsidRDefault="00312C76" w:rsidP="00312C76">
      <w:r w:rsidRPr="003167FF">
        <w:t>The interactions related to group management functions between the group management clients located in different VAL UEs are supported by GM-PC5 reference point. This reference point utilizes PC5 reference point as described in 3GPP TS 23.303 [12].</w:t>
      </w:r>
    </w:p>
    <w:p w14:paraId="0C692D89" w14:textId="77777777" w:rsidR="00312C76" w:rsidRPr="003167FF" w:rsidRDefault="00312C76" w:rsidP="00312C76">
      <w:pPr>
        <w:pStyle w:val="Heading4"/>
      </w:pPr>
      <w:bookmarkStart w:id="725" w:name="_Toc162885934"/>
      <w:r w:rsidRPr="003167FF">
        <w:t>10.2.5.4</w:t>
      </w:r>
      <w:r w:rsidRPr="003167FF">
        <w:tab/>
        <w:t>GM-C</w:t>
      </w:r>
      <w:bookmarkEnd w:id="725"/>
    </w:p>
    <w:p w14:paraId="3A04A5B4" w14:textId="77777777" w:rsidR="00312C76" w:rsidRPr="003167FF" w:rsidRDefault="00312C76" w:rsidP="00312C76">
      <w:r w:rsidRPr="003167FF">
        <w:t>The interactions related to group management functions between the VAL client(s) and the group management client within a VAL UE are supported by GM-C reference point.</w:t>
      </w:r>
    </w:p>
    <w:p w14:paraId="5F55C86D" w14:textId="77777777" w:rsidR="00312C76" w:rsidRPr="003167FF" w:rsidRDefault="00312C76" w:rsidP="00312C76">
      <w:pPr>
        <w:pStyle w:val="Heading4"/>
      </w:pPr>
      <w:bookmarkStart w:id="726" w:name="_Toc162885935"/>
      <w:r w:rsidRPr="003167FF">
        <w:t>10.2.5.5</w:t>
      </w:r>
      <w:r w:rsidRPr="003167FF">
        <w:tab/>
        <w:t>GM-S</w:t>
      </w:r>
      <w:bookmarkEnd w:id="726"/>
    </w:p>
    <w:p w14:paraId="78F6D5DC" w14:textId="77777777" w:rsidR="00312C76" w:rsidRPr="003167FF" w:rsidRDefault="00312C76" w:rsidP="00312C76">
      <w:r w:rsidRPr="003167FF">
        <w:t>The interactions related to group management functions between the VAL server(s) and the group management server are supported by GM-S reference point. This reference point is an instance of CAPIF-2 reference point as specified in 3GPP TS 23.222 [8].</w:t>
      </w:r>
    </w:p>
    <w:p w14:paraId="30775814" w14:textId="77777777" w:rsidR="00312C76" w:rsidRPr="003167FF" w:rsidRDefault="00312C76" w:rsidP="00312C76">
      <w:r w:rsidRPr="003167FF">
        <w:t xml:space="preserve">GM-S reference point supports the </w:t>
      </w:r>
      <w:r w:rsidRPr="003167FF">
        <w:rPr>
          <w:lang w:eastAsia="zh-CN"/>
        </w:rPr>
        <w:t xml:space="preserve">VAL </w:t>
      </w:r>
      <w:r w:rsidRPr="003167FF">
        <w:t>server to obtain group information</w:t>
      </w:r>
      <w:r w:rsidRPr="003167FF">
        <w:rPr>
          <w:lang w:eastAsia="zh-CN"/>
        </w:rPr>
        <w:t xml:space="preserve"> corresponding to the VAL service</w:t>
      </w:r>
      <w:r w:rsidRPr="003167FF">
        <w:t>. The GM-S reference point uses HTTP-1/HTTP-2 reference points for transport and routing of group management related signalling. The GM-S reference point uses SIP-2 reference point for subscription/notification related signalling.</w:t>
      </w:r>
    </w:p>
    <w:p w14:paraId="6D7AB42E" w14:textId="77777777" w:rsidR="00312C76" w:rsidRPr="003167FF" w:rsidRDefault="00312C76" w:rsidP="00312C76">
      <w:pPr>
        <w:pStyle w:val="Heading4"/>
      </w:pPr>
      <w:bookmarkStart w:id="727" w:name="_Toc162885936"/>
      <w:r w:rsidRPr="003167FF">
        <w:t>10.2.5.6</w:t>
      </w:r>
      <w:r w:rsidRPr="003167FF">
        <w:tab/>
        <w:t>GM-E</w:t>
      </w:r>
      <w:bookmarkEnd w:id="727"/>
    </w:p>
    <w:p w14:paraId="175F3C67" w14:textId="77777777" w:rsidR="00312C76" w:rsidRPr="003167FF" w:rsidRDefault="00312C76" w:rsidP="00312C76">
      <w:r w:rsidRPr="003167FF">
        <w:t>The interactions related to group management functions between the group management servers in a distributed deployment are supported by GM-E reference point.</w:t>
      </w:r>
    </w:p>
    <w:p w14:paraId="11207ADD" w14:textId="77777777" w:rsidR="00312C76" w:rsidRPr="003167FF" w:rsidRDefault="00312C76" w:rsidP="00312C76">
      <w:pPr>
        <w:pStyle w:val="Heading4"/>
      </w:pPr>
      <w:bookmarkStart w:id="728" w:name="_Toc162885937"/>
      <w:r w:rsidRPr="003167FF">
        <w:t>10.2.5.7</w:t>
      </w:r>
      <w:r w:rsidRPr="003167FF">
        <w:tab/>
        <w:t>N33</w:t>
      </w:r>
      <w:bookmarkEnd w:id="728"/>
    </w:p>
    <w:p w14:paraId="2616264F" w14:textId="77777777" w:rsidR="00312C76" w:rsidRPr="003167FF" w:rsidRDefault="00312C76" w:rsidP="00312C76">
      <w:r w:rsidRPr="003167FF">
        <w:t>For group management procedures pertaining to a 5GVN group the group management server interacts with the NEF of the underlying 3GPP network using the dynamic 5G Virtual Network group management procedures exposed by the NEF via the N33 reference point, as specified in TS 23.501 [10] and in TS 23.502 [11].</w:t>
      </w:r>
    </w:p>
    <w:p w14:paraId="3AC87D1E" w14:textId="77777777" w:rsidR="00312C76" w:rsidRPr="003167FF" w:rsidRDefault="00312C76" w:rsidP="00312C76">
      <w:pPr>
        <w:pStyle w:val="Heading2"/>
      </w:pPr>
      <w:bookmarkStart w:id="729" w:name="_Toc162885938"/>
      <w:r w:rsidRPr="003167FF">
        <w:t>10.3</w:t>
      </w:r>
      <w:r w:rsidRPr="003167FF">
        <w:tab/>
        <w:t>Procedures and information flows for group management</w:t>
      </w:r>
      <w:bookmarkEnd w:id="729"/>
    </w:p>
    <w:p w14:paraId="3874A843" w14:textId="77777777" w:rsidR="00312C76" w:rsidRPr="003167FF" w:rsidRDefault="00312C76" w:rsidP="00312C76">
      <w:pPr>
        <w:pStyle w:val="Heading3"/>
      </w:pPr>
      <w:bookmarkStart w:id="730" w:name="_Toc162885939"/>
      <w:r w:rsidRPr="003167FF">
        <w:t>10.3.1</w:t>
      </w:r>
      <w:r w:rsidRPr="003167FF">
        <w:tab/>
        <w:t>General</w:t>
      </w:r>
      <w:bookmarkEnd w:id="730"/>
    </w:p>
    <w:p w14:paraId="6E67ED4D" w14:textId="77777777" w:rsidR="00312C76" w:rsidRPr="003167FF" w:rsidRDefault="00312C76" w:rsidP="00312C76">
      <w:r w:rsidRPr="003167FF">
        <w:t xml:space="preserve">Group management procedures apply to on-network </w:t>
      </w:r>
      <w:r w:rsidRPr="003167FF">
        <w:rPr>
          <w:lang w:eastAsia="zh-CN"/>
        </w:rPr>
        <w:t>VAL</w:t>
      </w:r>
      <w:r w:rsidRPr="003167FF">
        <w:t xml:space="preserve"> service only.</w:t>
      </w:r>
    </w:p>
    <w:p w14:paraId="24079072" w14:textId="77777777" w:rsidR="00312C76" w:rsidRPr="003167FF" w:rsidRDefault="00312C76" w:rsidP="00312C76">
      <w:r w:rsidRPr="003167FF">
        <w:t xml:space="preserve">Group creation provides a dedicated VAL group to individual </w:t>
      </w:r>
      <w:r w:rsidRPr="003167FF">
        <w:rPr>
          <w:lang w:eastAsia="zh-CN"/>
        </w:rPr>
        <w:t xml:space="preserve">VAL </w:t>
      </w:r>
      <w:r w:rsidRPr="003167FF">
        <w:t>users to enable the required communication</w:t>
      </w:r>
      <w:r w:rsidRPr="003167FF">
        <w:rPr>
          <w:lang w:eastAsia="zh-CN"/>
        </w:rPr>
        <w:t xml:space="preserve"> for one or multiple VAL services</w:t>
      </w:r>
      <w:r w:rsidRPr="003167FF">
        <w:t>. This includes the normal group creation by administrators or by authorized user/UE. The group management server supports the external group identifier within the VAL group document to enable the SEAL servers to consume the NEF services for the member UEs of the VAL group.</w:t>
      </w:r>
    </w:p>
    <w:p w14:paraId="513D276D" w14:textId="77777777" w:rsidR="00312C76" w:rsidRPr="003167FF" w:rsidRDefault="00312C76" w:rsidP="00312C76">
      <w:pPr>
        <w:pStyle w:val="NO"/>
        <w:rPr>
          <w:rFonts w:eastAsia="Malgun Gothic"/>
        </w:rPr>
      </w:pPr>
      <w:r w:rsidRPr="003167FF">
        <w:rPr>
          <w:rFonts w:eastAsia="Malgun Gothic"/>
        </w:rPr>
        <w:t>NOTE:</w:t>
      </w:r>
      <w:r w:rsidRPr="003167FF">
        <w:rPr>
          <w:rFonts w:eastAsia="Malgun Gothic"/>
        </w:rPr>
        <w:tab/>
        <w:t>If an authorized VAL user/UE wants to participate in a new group created by the authorized VAL user/UE, then the authorized VAL user/UE needs to have been included in the new group as a member.</w:t>
      </w:r>
    </w:p>
    <w:p w14:paraId="321E5B69" w14:textId="77777777" w:rsidR="00312C76" w:rsidRPr="003167FF" w:rsidRDefault="00312C76" w:rsidP="00312C76">
      <w:pPr>
        <w:pStyle w:val="Heading3"/>
      </w:pPr>
      <w:bookmarkStart w:id="731" w:name="_Toc433209704"/>
      <w:bookmarkStart w:id="732" w:name="_Toc453260204"/>
      <w:bookmarkStart w:id="733" w:name="_Toc453261091"/>
      <w:bookmarkStart w:id="734" w:name="_Toc453279836"/>
      <w:bookmarkStart w:id="735" w:name="_Toc459375174"/>
      <w:bookmarkStart w:id="736" w:name="_Toc468105418"/>
      <w:bookmarkStart w:id="737" w:name="_Toc468110513"/>
      <w:bookmarkStart w:id="738" w:name="_Toc533179755"/>
      <w:bookmarkStart w:id="739" w:name="_Toc162885940"/>
      <w:r w:rsidRPr="003167FF">
        <w:t>10.3.2</w:t>
      </w:r>
      <w:r w:rsidRPr="003167FF">
        <w:tab/>
        <w:t>Information flows for group management</w:t>
      </w:r>
      <w:bookmarkEnd w:id="731"/>
      <w:bookmarkEnd w:id="732"/>
      <w:bookmarkEnd w:id="733"/>
      <w:bookmarkEnd w:id="734"/>
      <w:bookmarkEnd w:id="735"/>
      <w:bookmarkEnd w:id="736"/>
      <w:bookmarkEnd w:id="737"/>
      <w:bookmarkEnd w:id="738"/>
      <w:bookmarkEnd w:id="739"/>
    </w:p>
    <w:p w14:paraId="51A5AAAD" w14:textId="77777777" w:rsidR="00312C76" w:rsidRPr="003167FF" w:rsidRDefault="00312C76" w:rsidP="00312C76">
      <w:pPr>
        <w:pStyle w:val="Heading4"/>
      </w:pPr>
      <w:bookmarkStart w:id="740" w:name="_Toc433209705"/>
      <w:bookmarkStart w:id="741" w:name="_Toc453260205"/>
      <w:bookmarkStart w:id="742" w:name="_Toc453261092"/>
      <w:bookmarkStart w:id="743" w:name="_Toc453279837"/>
      <w:bookmarkStart w:id="744" w:name="_Toc459375175"/>
      <w:bookmarkStart w:id="745" w:name="_Toc468105419"/>
      <w:bookmarkStart w:id="746" w:name="_Toc468110514"/>
      <w:bookmarkStart w:id="747" w:name="_Toc533179756"/>
      <w:bookmarkStart w:id="748" w:name="_Toc162885941"/>
      <w:r w:rsidRPr="003167FF">
        <w:t>10.3.2.1</w:t>
      </w:r>
      <w:r w:rsidRPr="003167FF">
        <w:tab/>
        <w:t>Group creation request</w:t>
      </w:r>
      <w:bookmarkEnd w:id="740"/>
      <w:bookmarkEnd w:id="741"/>
      <w:bookmarkEnd w:id="742"/>
      <w:bookmarkEnd w:id="743"/>
      <w:bookmarkEnd w:id="744"/>
      <w:bookmarkEnd w:id="745"/>
      <w:bookmarkEnd w:id="746"/>
      <w:bookmarkEnd w:id="747"/>
      <w:bookmarkEnd w:id="748"/>
    </w:p>
    <w:p w14:paraId="5B919F63" w14:textId="7185F612" w:rsidR="00312C76" w:rsidRPr="003167FF" w:rsidRDefault="00312C76" w:rsidP="00312C76">
      <w:r w:rsidRPr="003167FF">
        <w:t>Table 10.3.</w:t>
      </w:r>
      <w:r w:rsidRPr="003167FF">
        <w:rPr>
          <w:lang w:eastAsia="zh-CN"/>
        </w:rPr>
        <w:t>2.1-1</w:t>
      </w:r>
      <w:r w:rsidRPr="003167FF">
        <w:t xml:space="preserve"> describes the information flow group creation request from the group management client </w:t>
      </w:r>
      <w:r w:rsidR="00CA2EB5" w:rsidRPr="00CA2EB5">
        <w:t xml:space="preserve">or VAL server </w:t>
      </w:r>
      <w:r w:rsidRPr="003167FF">
        <w:t>to the group management server.</w:t>
      </w:r>
    </w:p>
    <w:p w14:paraId="7C9C926C" w14:textId="77777777" w:rsidR="00312C76" w:rsidRPr="003167FF" w:rsidRDefault="00312C76" w:rsidP="00312C76">
      <w:pPr>
        <w:pStyle w:val="TH"/>
      </w:pPr>
      <w:r w:rsidRPr="003167FF">
        <w:t>Table 10.3.2.1-1: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C21F09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AA23E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3154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829F31" w14:textId="77777777" w:rsidR="00312C76" w:rsidRPr="003167FF" w:rsidRDefault="00312C76" w:rsidP="007E0BCD">
            <w:pPr>
              <w:pStyle w:val="TAH"/>
            </w:pPr>
            <w:r w:rsidRPr="003167FF">
              <w:t>Description</w:t>
            </w:r>
          </w:p>
        </w:tc>
      </w:tr>
      <w:tr w:rsidR="00312C76" w:rsidRPr="003167FF" w14:paraId="520D9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17D03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59C5F8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0A37DA" w14:textId="75FF1AA0"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E87D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59C3F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4BF83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FCAE7" w14:textId="77777777" w:rsidR="00312C76" w:rsidRPr="003167FF" w:rsidRDefault="00312C76" w:rsidP="007E0BCD">
            <w:pPr>
              <w:pStyle w:val="TAL"/>
            </w:pPr>
            <w:r w:rsidRPr="003167FF">
              <w:t>List of VAL user IDs or VAL UE IDs that are part of the group to be created corresponding to the list of the configured services</w:t>
            </w:r>
          </w:p>
        </w:tc>
      </w:tr>
      <w:tr w:rsidR="00312C76" w:rsidRPr="003167FF" w14:paraId="0F57A5F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1CA05F8" w14:textId="77777777" w:rsidR="00FE1B62" w:rsidRPr="003167FF" w:rsidRDefault="00312C76" w:rsidP="007E0BCD">
            <w:pPr>
              <w:pStyle w:val="TAL"/>
            </w:pPr>
            <w:r w:rsidRPr="003167FF">
              <w:t>VAL service ID list</w:t>
            </w:r>
          </w:p>
          <w:p w14:paraId="7C43DE73" w14:textId="300A9A31" w:rsidR="00312C76" w:rsidRPr="003167FF" w:rsidDel="00682438" w:rsidRDefault="00312C76" w:rsidP="007E0BCD">
            <w:pPr>
              <w:pStyle w:val="TAL"/>
            </w:pPr>
            <w:r w:rsidRPr="003167FF">
              <w:t>(see</w:t>
            </w:r>
            <w:r w:rsidR="00FE1B62" w:rsidRPr="003167FF">
              <w:t> </w:t>
            </w:r>
            <w:r w:rsidRPr="003167FF">
              <w:t>NOTE 1)</w:t>
            </w:r>
          </w:p>
        </w:tc>
        <w:tc>
          <w:tcPr>
            <w:tcW w:w="1440" w:type="dxa"/>
            <w:tcBorders>
              <w:top w:val="single" w:sz="4" w:space="0" w:color="000000"/>
              <w:left w:val="single" w:sz="4" w:space="0" w:color="000000"/>
              <w:bottom w:val="single" w:sz="4" w:space="0" w:color="000000"/>
            </w:tcBorders>
            <w:shd w:val="clear" w:color="auto" w:fill="auto"/>
          </w:tcPr>
          <w:p w14:paraId="52B9CAA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3414" w14:textId="77777777" w:rsidR="00312C76" w:rsidRPr="003167FF" w:rsidRDefault="00312C76" w:rsidP="007E0BCD">
            <w:pPr>
              <w:pStyle w:val="TAL"/>
            </w:pPr>
            <w:r w:rsidRPr="003167FF">
              <w:t>List of VAL services whose service communications are to be enabled on the group.</w:t>
            </w:r>
          </w:p>
        </w:tc>
      </w:tr>
      <w:tr w:rsidR="00312C76" w:rsidRPr="003167FF" w14:paraId="2CC799B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C97E8B" w14:textId="77777777" w:rsidR="00FE1B62" w:rsidRPr="003167FF" w:rsidRDefault="00312C76" w:rsidP="007E0BCD">
            <w:pPr>
              <w:pStyle w:val="TAL"/>
            </w:pPr>
            <w:r w:rsidRPr="003167FF">
              <w:t>VAL service specific information</w:t>
            </w:r>
          </w:p>
          <w:p w14:paraId="30864E72" w14:textId="7F61B77F" w:rsidR="00312C76" w:rsidRPr="003167FF" w:rsidRDefault="00312C76" w:rsidP="007E0BCD">
            <w:pPr>
              <w:pStyle w:val="TAL"/>
            </w:pPr>
            <w:r w:rsidRPr="003167FF">
              <w:t>(</w:t>
            </w:r>
            <w:r w:rsidR="00FE1B62" w:rsidRPr="003167FF">
              <w:t>see </w:t>
            </w:r>
            <w:r w:rsidRPr="003167FF">
              <w:t>NOTE 2)</w:t>
            </w:r>
          </w:p>
        </w:tc>
        <w:tc>
          <w:tcPr>
            <w:tcW w:w="1440" w:type="dxa"/>
            <w:tcBorders>
              <w:top w:val="single" w:sz="4" w:space="0" w:color="000000"/>
              <w:left w:val="single" w:sz="4" w:space="0" w:color="000000"/>
              <w:bottom w:val="single" w:sz="4" w:space="0" w:color="000000"/>
            </w:tcBorders>
            <w:shd w:val="clear" w:color="auto" w:fill="auto"/>
          </w:tcPr>
          <w:p w14:paraId="2B7C25D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53679" w14:textId="77777777" w:rsidR="00312C76" w:rsidRPr="003167FF" w:rsidRDefault="00312C76" w:rsidP="007E0BCD">
            <w:pPr>
              <w:pStyle w:val="TAL"/>
            </w:pPr>
            <w:r w:rsidRPr="003167FF">
              <w:t>Placeholder for VAL service specific information</w:t>
            </w:r>
          </w:p>
        </w:tc>
      </w:tr>
      <w:tr w:rsidR="00312C76" w:rsidRPr="003167FF" w14:paraId="76124C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6118EA"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28058028"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37092943" w14:textId="77777777" w:rsidR="00312C76" w:rsidRPr="003167FF" w:rsidRDefault="00312C76" w:rsidP="00312C76"/>
    <w:p w14:paraId="7580CB46" w14:textId="77777777" w:rsidR="00312C76" w:rsidRPr="003167FF" w:rsidRDefault="00312C76" w:rsidP="00312C76">
      <w:pPr>
        <w:pStyle w:val="Heading4"/>
      </w:pPr>
      <w:bookmarkStart w:id="749" w:name="_Toc433209706"/>
      <w:bookmarkStart w:id="750" w:name="_Toc453260206"/>
      <w:bookmarkStart w:id="751" w:name="_Toc453261093"/>
      <w:bookmarkStart w:id="752" w:name="_Toc453279838"/>
      <w:bookmarkStart w:id="753" w:name="_Toc459375176"/>
      <w:bookmarkStart w:id="754" w:name="_Toc468105420"/>
      <w:bookmarkStart w:id="755" w:name="_Toc468110515"/>
      <w:bookmarkStart w:id="756" w:name="_Toc533179757"/>
      <w:bookmarkStart w:id="757" w:name="_Toc162885942"/>
      <w:r w:rsidRPr="003167FF">
        <w:t>10.3.2.2</w:t>
      </w:r>
      <w:r w:rsidRPr="003167FF">
        <w:tab/>
        <w:t>Group creation response</w:t>
      </w:r>
      <w:bookmarkEnd w:id="749"/>
      <w:bookmarkEnd w:id="750"/>
      <w:bookmarkEnd w:id="751"/>
      <w:bookmarkEnd w:id="752"/>
      <w:bookmarkEnd w:id="753"/>
      <w:bookmarkEnd w:id="754"/>
      <w:bookmarkEnd w:id="755"/>
      <w:bookmarkEnd w:id="756"/>
      <w:bookmarkEnd w:id="757"/>
    </w:p>
    <w:p w14:paraId="690337C2" w14:textId="116C2F52" w:rsidR="00312C76" w:rsidRPr="003167FF" w:rsidRDefault="00312C76" w:rsidP="00312C76">
      <w:r w:rsidRPr="003167FF">
        <w:t>Table 10.3.2.2-1 describes the information flow group creation response from the group management server to the group management client</w:t>
      </w:r>
      <w:r w:rsidR="00CA2EB5" w:rsidRPr="00CA2EB5">
        <w:t xml:space="preserve"> or VAL server</w:t>
      </w:r>
      <w:r w:rsidRPr="003167FF">
        <w:t>.</w:t>
      </w:r>
    </w:p>
    <w:p w14:paraId="3B7F0D14" w14:textId="77777777" w:rsidR="00312C76" w:rsidRPr="003167FF" w:rsidRDefault="00312C76" w:rsidP="00312C76">
      <w:pPr>
        <w:pStyle w:val="TH"/>
      </w:pPr>
      <w:r w:rsidRPr="003167FF">
        <w:t>Table 10.3.2.2-1: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48C0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59EE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24E71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5FEE61" w14:textId="77777777" w:rsidR="00312C76" w:rsidRPr="003167FF" w:rsidRDefault="00312C76" w:rsidP="007E0BCD">
            <w:pPr>
              <w:pStyle w:val="TAH"/>
            </w:pPr>
            <w:r w:rsidRPr="003167FF">
              <w:t>Description</w:t>
            </w:r>
          </w:p>
        </w:tc>
      </w:tr>
      <w:tr w:rsidR="00312C76" w:rsidRPr="003167FF" w14:paraId="07D7EF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1966D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8B3560" w14:textId="77777777" w:rsidR="00312C76" w:rsidRPr="003167FF" w:rsidRDefault="00312C76" w:rsidP="007E0BCD">
            <w:pPr>
              <w:pStyle w:val="TAC"/>
            </w:pPr>
            <w:r w:rsidRPr="003167FF">
              <w:t>M</w:t>
            </w:r>
          </w:p>
          <w:p w14:paraId="0B8B73AD"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E1787A" w14:textId="77777777" w:rsidR="00312C76" w:rsidRPr="003167FF" w:rsidRDefault="00312C76" w:rsidP="007E0BCD">
            <w:pPr>
              <w:pStyle w:val="TAL"/>
            </w:pPr>
            <w:r w:rsidRPr="003167FF">
              <w:t>VAL group ID of the group</w:t>
            </w:r>
          </w:p>
        </w:tc>
      </w:tr>
      <w:tr w:rsidR="00312C76" w:rsidRPr="003167FF" w14:paraId="5D19D1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00AD1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EFCB68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F31FDA" w14:textId="77777777" w:rsidR="00312C76" w:rsidRPr="003167FF" w:rsidRDefault="00312C76" w:rsidP="007E0BCD">
            <w:pPr>
              <w:pStyle w:val="TAL"/>
            </w:pPr>
            <w:r w:rsidRPr="003167FF">
              <w:rPr>
                <w:lang w:eastAsia="zh-CN"/>
              </w:rPr>
              <w:t>Indicates the success or failure for the operation</w:t>
            </w:r>
          </w:p>
        </w:tc>
      </w:tr>
      <w:tr w:rsidR="00312C76" w:rsidRPr="003167FF" w14:paraId="06B012D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8BC276"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2BCEAF9F" w14:textId="77777777" w:rsidR="00312C76" w:rsidRPr="003167FF" w:rsidRDefault="00312C76" w:rsidP="00312C76"/>
    <w:p w14:paraId="33343C7B" w14:textId="77777777" w:rsidR="00312C76" w:rsidRPr="003167FF" w:rsidRDefault="00312C76" w:rsidP="00312C76">
      <w:pPr>
        <w:pStyle w:val="Heading4"/>
      </w:pPr>
      <w:bookmarkStart w:id="758" w:name="_Toc433209711"/>
      <w:bookmarkStart w:id="759" w:name="_Toc453260211"/>
      <w:bookmarkStart w:id="760" w:name="_Toc453261098"/>
      <w:bookmarkStart w:id="761" w:name="_Toc453279843"/>
      <w:bookmarkStart w:id="762" w:name="_Toc459375181"/>
      <w:bookmarkStart w:id="763" w:name="_Toc468105425"/>
      <w:bookmarkStart w:id="764" w:name="_Toc468110520"/>
      <w:bookmarkStart w:id="765" w:name="_Toc533179762"/>
      <w:bookmarkStart w:id="766" w:name="_Toc162885943"/>
      <w:r w:rsidRPr="003167FF">
        <w:t>10.3.2.3</w:t>
      </w:r>
      <w:r w:rsidRPr="003167FF">
        <w:tab/>
        <w:t>Group creation notification</w:t>
      </w:r>
      <w:bookmarkEnd w:id="758"/>
      <w:bookmarkEnd w:id="759"/>
      <w:bookmarkEnd w:id="760"/>
      <w:bookmarkEnd w:id="761"/>
      <w:bookmarkEnd w:id="762"/>
      <w:bookmarkEnd w:id="763"/>
      <w:bookmarkEnd w:id="764"/>
      <w:bookmarkEnd w:id="765"/>
      <w:bookmarkEnd w:id="766"/>
    </w:p>
    <w:p w14:paraId="76010CBA" w14:textId="3E580DED" w:rsidR="00312C76" w:rsidRPr="003167FF" w:rsidRDefault="00312C76" w:rsidP="00312C76">
      <w:r w:rsidRPr="003167FF">
        <w:t>Table 10.3.2.3-1 describes the information flow group creation notification from the group management server to the VAL server(s)</w:t>
      </w:r>
      <w:r w:rsidR="001D3F17" w:rsidRPr="003167FF">
        <w:t xml:space="preserve"> and the group management clients</w:t>
      </w:r>
      <w:r w:rsidRPr="003167FF">
        <w:t>.</w:t>
      </w:r>
    </w:p>
    <w:p w14:paraId="215237CE" w14:textId="77777777" w:rsidR="00312C76" w:rsidRPr="003167FF" w:rsidRDefault="00312C76" w:rsidP="00312C76">
      <w:pPr>
        <w:pStyle w:val="NO"/>
      </w:pPr>
      <w:r w:rsidRPr="003167FF">
        <w:t>NOTE:</w:t>
      </w:r>
      <w:r w:rsidRPr="003167FF">
        <w:tab/>
        <w:t>When group is configured for multiple VAL services, the group creation notification message is sent from the group management server to the VAL servers configured for the group.</w:t>
      </w:r>
    </w:p>
    <w:p w14:paraId="6A33939A" w14:textId="77777777" w:rsidR="00312C76" w:rsidRPr="003167FF" w:rsidRDefault="00312C76" w:rsidP="00312C76">
      <w:pPr>
        <w:pStyle w:val="TH"/>
      </w:pPr>
      <w:r w:rsidRPr="003167FF">
        <w:t>Table 10.3.2.3-1: Group creation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0C88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B27C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56D4F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FCF31" w14:textId="77777777" w:rsidR="00312C76" w:rsidRPr="003167FF" w:rsidRDefault="00312C76" w:rsidP="007E0BCD">
            <w:pPr>
              <w:pStyle w:val="TAH"/>
            </w:pPr>
            <w:r w:rsidRPr="003167FF">
              <w:t>Description</w:t>
            </w:r>
          </w:p>
        </w:tc>
      </w:tr>
      <w:tr w:rsidR="00312C76" w:rsidRPr="003167FF" w14:paraId="0A49DB0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A7C4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B0EC1E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19C67" w14:textId="77777777" w:rsidR="00312C76" w:rsidRPr="003167FF" w:rsidRDefault="00312C76" w:rsidP="007E0BCD">
            <w:pPr>
              <w:pStyle w:val="TAL"/>
            </w:pPr>
            <w:r w:rsidRPr="003167FF">
              <w:t>VAL group ID that was created based on the VAL user ID list and the VAL services enabled on them</w:t>
            </w:r>
          </w:p>
        </w:tc>
      </w:tr>
      <w:tr w:rsidR="00312C76" w:rsidRPr="003167FF" w14:paraId="58C22E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64A3EA"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5F120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27A15" w14:textId="77777777" w:rsidR="00312C76" w:rsidRPr="003167FF" w:rsidRDefault="00312C76" w:rsidP="007E0BCD">
            <w:pPr>
              <w:pStyle w:val="TAL"/>
            </w:pPr>
            <w:r w:rsidRPr="003167FF">
              <w:t xml:space="preserve">List of VAL user IDs or VAL UE IDs that are part of the created group </w:t>
            </w:r>
          </w:p>
        </w:tc>
      </w:tr>
      <w:tr w:rsidR="00312C76" w:rsidRPr="003167FF" w14:paraId="4574B2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75370D" w14:textId="495DC7A0"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7CDB37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6B53A5" w14:textId="77777777" w:rsidR="00312C76" w:rsidRPr="003167FF" w:rsidRDefault="00312C76" w:rsidP="007E0BCD">
            <w:pPr>
              <w:pStyle w:val="TAL"/>
            </w:pPr>
            <w:r w:rsidRPr="003167FF">
              <w:t>Placeholder for VAL service specific information</w:t>
            </w:r>
          </w:p>
        </w:tc>
      </w:tr>
      <w:tr w:rsidR="00312C76" w:rsidRPr="003167FF" w14:paraId="343DB45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E6AB13" w14:textId="77777777" w:rsidR="00312C76" w:rsidRPr="003167FF" w:rsidRDefault="00312C76" w:rsidP="007E0BCD">
            <w:pPr>
              <w:pStyle w:val="TAN"/>
            </w:pPr>
            <w:r w:rsidRPr="003167FF">
              <w:t>NOTE:</w:t>
            </w:r>
            <w:r w:rsidRPr="003167FF">
              <w:tab/>
              <w:t>The details of this information element are specified in VAL service specific specification and are out of scope of the present document.</w:t>
            </w:r>
          </w:p>
        </w:tc>
      </w:tr>
    </w:tbl>
    <w:p w14:paraId="3E3D6A64" w14:textId="77777777" w:rsidR="00312C76" w:rsidRPr="003167FF" w:rsidRDefault="00312C76" w:rsidP="00312C76"/>
    <w:p w14:paraId="55275BEA" w14:textId="77777777" w:rsidR="00312C76" w:rsidRPr="003167FF" w:rsidRDefault="00312C76" w:rsidP="00312C76">
      <w:pPr>
        <w:pStyle w:val="Heading4"/>
      </w:pPr>
      <w:bookmarkStart w:id="767" w:name="_Toc468105434"/>
      <w:bookmarkStart w:id="768" w:name="_Toc468110529"/>
      <w:bookmarkStart w:id="769" w:name="_Toc533179771"/>
      <w:bookmarkStart w:id="770" w:name="_Toc162885944"/>
      <w:r w:rsidRPr="003167FF">
        <w:t>10.3.2.</w:t>
      </w:r>
      <w:r w:rsidRPr="003167FF">
        <w:rPr>
          <w:lang w:eastAsia="zh-CN"/>
        </w:rPr>
        <w:t>4</w:t>
      </w:r>
      <w:r w:rsidRPr="003167FF">
        <w:tab/>
        <w:t>Group information query request</w:t>
      </w:r>
      <w:bookmarkEnd w:id="767"/>
      <w:bookmarkEnd w:id="768"/>
      <w:bookmarkEnd w:id="769"/>
      <w:bookmarkEnd w:id="770"/>
    </w:p>
    <w:p w14:paraId="61FDF4D3" w14:textId="46EB0A19" w:rsidR="00312C76" w:rsidRPr="003167FF" w:rsidRDefault="00312C76" w:rsidP="00312C76">
      <w:r w:rsidRPr="003167FF">
        <w:t>Table 10.3.2.</w:t>
      </w:r>
      <w:r w:rsidRPr="003167FF">
        <w:rPr>
          <w:lang w:eastAsia="zh-CN"/>
        </w:rPr>
        <w:t>4</w:t>
      </w:r>
      <w:r w:rsidRPr="003167FF">
        <w:t xml:space="preserve">-1 describes the information group information query request from group management client </w:t>
      </w:r>
      <w:r w:rsidR="00CA2EB5" w:rsidRPr="00CA2EB5">
        <w:t xml:space="preserve">or VAL server </w:t>
      </w:r>
      <w:r w:rsidRPr="003167FF">
        <w:t>to group management server.</w:t>
      </w:r>
    </w:p>
    <w:p w14:paraId="66A6342B" w14:textId="77777777" w:rsidR="00312C76" w:rsidRPr="003167FF" w:rsidRDefault="00312C76" w:rsidP="00312C76">
      <w:pPr>
        <w:pStyle w:val="TH"/>
      </w:pPr>
      <w:r w:rsidRPr="003167FF">
        <w:t>Table 10.3.2.</w:t>
      </w:r>
      <w:r w:rsidRPr="003167FF">
        <w:rPr>
          <w:lang w:eastAsia="zh-CN"/>
        </w:rPr>
        <w:t>4</w:t>
      </w:r>
      <w:r w:rsidRPr="003167FF">
        <w:t>-1: Group information query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B21C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2C369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36A7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B3A23" w14:textId="77777777" w:rsidR="00312C76" w:rsidRPr="003167FF" w:rsidRDefault="00312C76" w:rsidP="007E0BCD">
            <w:pPr>
              <w:pStyle w:val="TAH"/>
            </w:pPr>
            <w:r w:rsidRPr="003167FF">
              <w:t>Description</w:t>
            </w:r>
          </w:p>
        </w:tc>
      </w:tr>
      <w:tr w:rsidR="00312C76" w:rsidRPr="003167FF" w14:paraId="6106A7C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EF7417" w14:textId="77777777" w:rsidR="00312C76" w:rsidRPr="003167FF" w:rsidRDefault="00312C76" w:rsidP="007E0BCD">
            <w:pPr>
              <w:pStyle w:val="TAL"/>
              <w:rPr>
                <w:lang w:eastAsia="zh-CN"/>
              </w:rPr>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4C45615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4D972" w14:textId="61026831" w:rsidR="00312C76" w:rsidRPr="003167FF" w:rsidRDefault="00312C76" w:rsidP="007E0BCD">
            <w:pPr>
              <w:pStyle w:val="TAL"/>
            </w:pPr>
            <w:r w:rsidRPr="003167FF">
              <w:rPr>
                <w:lang w:eastAsia="zh-CN"/>
              </w:rPr>
              <w:t>The identity of the</w:t>
            </w:r>
            <w:r w:rsidRPr="003167FF">
              <w:t xml:space="preserve"> </w:t>
            </w:r>
            <w:r w:rsidR="00CA2EB5" w:rsidRPr="00CA2EB5">
              <w:t xml:space="preserve">VAL server, </w:t>
            </w:r>
            <w:r w:rsidRPr="003167FF">
              <w:t>VAL user or VAL UE performing the query.</w:t>
            </w:r>
          </w:p>
        </w:tc>
      </w:tr>
      <w:tr w:rsidR="00312C76" w:rsidRPr="003167FF" w14:paraId="79B0FE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5F746E"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0272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DCBD1" w14:textId="77777777" w:rsidR="00312C76" w:rsidRPr="003167FF" w:rsidRDefault="00312C76" w:rsidP="007E0BCD">
            <w:pPr>
              <w:pStyle w:val="TAL"/>
            </w:pPr>
            <w:r w:rsidRPr="003167FF">
              <w:t>The identity of the VAL group to be queried.</w:t>
            </w:r>
          </w:p>
        </w:tc>
      </w:tr>
      <w:tr w:rsidR="00312C76" w:rsidRPr="003167FF" w14:paraId="0A29A8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2210D0"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33EBA7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92F0B8" w14:textId="77777777" w:rsidR="00312C76" w:rsidRPr="003167FF" w:rsidRDefault="00312C76" w:rsidP="007E0BCD">
            <w:pPr>
              <w:pStyle w:val="TAL"/>
            </w:pPr>
            <w:r w:rsidRPr="003167FF">
              <w:t>It indicates the query type, i.e., membership information.</w:t>
            </w:r>
          </w:p>
        </w:tc>
      </w:tr>
    </w:tbl>
    <w:p w14:paraId="7B276367" w14:textId="77777777" w:rsidR="00312C76" w:rsidRPr="003167FF" w:rsidRDefault="00312C76" w:rsidP="00312C76">
      <w:pPr>
        <w:rPr>
          <w:lang w:eastAsia="zh-CN"/>
        </w:rPr>
      </w:pPr>
    </w:p>
    <w:p w14:paraId="311D584F" w14:textId="77777777" w:rsidR="00312C76" w:rsidRPr="003167FF" w:rsidRDefault="00312C76" w:rsidP="00312C76">
      <w:pPr>
        <w:pStyle w:val="Heading4"/>
      </w:pPr>
      <w:bookmarkStart w:id="771" w:name="_Toc468105435"/>
      <w:bookmarkStart w:id="772" w:name="_Toc468110530"/>
      <w:bookmarkStart w:id="773" w:name="_Toc533179772"/>
      <w:bookmarkStart w:id="774" w:name="_Toc162885945"/>
      <w:r w:rsidRPr="003167FF">
        <w:t>10.3.2.</w:t>
      </w:r>
      <w:r w:rsidRPr="003167FF">
        <w:rPr>
          <w:lang w:eastAsia="zh-CN"/>
        </w:rPr>
        <w:t>5</w:t>
      </w:r>
      <w:r w:rsidRPr="003167FF">
        <w:tab/>
        <w:t>Group information query response</w:t>
      </w:r>
      <w:bookmarkEnd w:id="771"/>
      <w:bookmarkEnd w:id="772"/>
      <w:bookmarkEnd w:id="773"/>
      <w:bookmarkEnd w:id="774"/>
    </w:p>
    <w:p w14:paraId="4DD1AC22" w14:textId="71703AA8" w:rsidR="00312C76" w:rsidRPr="003167FF" w:rsidRDefault="00312C76" w:rsidP="00312C76">
      <w:r w:rsidRPr="003167FF">
        <w:t>Table 10.3.2.</w:t>
      </w:r>
      <w:r w:rsidRPr="003167FF">
        <w:rPr>
          <w:lang w:eastAsia="zh-CN"/>
        </w:rPr>
        <w:t>5</w:t>
      </w:r>
      <w:r w:rsidRPr="003167FF">
        <w:t>-1 describes the information flow group information query response from group management server to group management client</w:t>
      </w:r>
      <w:r w:rsidR="00CA2EB5" w:rsidRPr="00CA2EB5">
        <w:t xml:space="preserve"> or VAL server</w:t>
      </w:r>
      <w:r w:rsidRPr="003167FF">
        <w:t>.</w:t>
      </w:r>
    </w:p>
    <w:p w14:paraId="7FC58198" w14:textId="77777777" w:rsidR="00312C76" w:rsidRPr="003167FF" w:rsidRDefault="00312C76" w:rsidP="00312C76">
      <w:pPr>
        <w:pStyle w:val="TH"/>
      </w:pPr>
      <w:r w:rsidRPr="003167FF">
        <w:t>Table 10.3.2.</w:t>
      </w:r>
      <w:r w:rsidRPr="003167FF">
        <w:rPr>
          <w:lang w:eastAsia="zh-CN"/>
        </w:rPr>
        <w:t>5</w:t>
      </w:r>
      <w:r w:rsidRPr="003167FF">
        <w:t>-1: Group information query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794A2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099DF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FE601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B9AEF3" w14:textId="77777777" w:rsidR="00312C76" w:rsidRPr="003167FF" w:rsidRDefault="00312C76" w:rsidP="007E0BCD">
            <w:pPr>
              <w:pStyle w:val="TAH"/>
            </w:pPr>
            <w:r w:rsidRPr="003167FF">
              <w:t>Description</w:t>
            </w:r>
          </w:p>
        </w:tc>
      </w:tr>
      <w:tr w:rsidR="00312C76" w:rsidRPr="003167FF" w14:paraId="2DD567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D1EF55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7B6DA8D" w14:textId="77777777" w:rsidR="00312C76" w:rsidRPr="003167FF" w:rsidRDefault="00312C76" w:rsidP="007E0BCD">
            <w:pPr>
              <w:pStyle w:val="TAC"/>
            </w:pPr>
            <w:r w:rsidRPr="003167FF">
              <w:t>M</w:t>
            </w:r>
          </w:p>
          <w:p w14:paraId="6CEB4C2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D57AD1" w14:textId="77777777" w:rsidR="00312C76" w:rsidRPr="003167FF" w:rsidRDefault="00312C76" w:rsidP="007E0BCD">
            <w:pPr>
              <w:pStyle w:val="TAL"/>
            </w:pPr>
            <w:r w:rsidRPr="003167FF">
              <w:t>The identity of the VAL group to be queried.</w:t>
            </w:r>
          </w:p>
        </w:tc>
      </w:tr>
      <w:tr w:rsidR="00312C76" w:rsidRPr="003167FF" w14:paraId="5938E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280EE"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027914CA" w14:textId="77777777" w:rsidR="00312C76" w:rsidRPr="003167FF" w:rsidRDefault="00312C76" w:rsidP="007E0BCD">
            <w:pPr>
              <w:pStyle w:val="TAC"/>
            </w:pPr>
            <w:r w:rsidRPr="003167FF">
              <w:t>M</w:t>
            </w:r>
          </w:p>
          <w:p w14:paraId="7A1F3344"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A627" w14:textId="77777777" w:rsidR="00312C76" w:rsidRPr="003167FF" w:rsidRDefault="00312C76" w:rsidP="007E0BCD">
            <w:pPr>
              <w:pStyle w:val="TAL"/>
            </w:pPr>
            <w:r w:rsidRPr="003167FF">
              <w:t>It indicates the query type, e.g. membership information.</w:t>
            </w:r>
          </w:p>
        </w:tc>
      </w:tr>
      <w:tr w:rsidR="00312C76" w:rsidRPr="003167FF" w14:paraId="2DC3623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F68A1C" w14:textId="77777777" w:rsidR="00312C76" w:rsidRPr="003167FF" w:rsidRDefault="00312C76" w:rsidP="007E0BCD">
            <w:pPr>
              <w:pStyle w:val="TAL"/>
            </w:pPr>
            <w:r w:rsidRPr="003167FF">
              <w:t>Query result</w:t>
            </w:r>
          </w:p>
        </w:tc>
        <w:tc>
          <w:tcPr>
            <w:tcW w:w="1440" w:type="dxa"/>
            <w:tcBorders>
              <w:top w:val="single" w:sz="4" w:space="0" w:color="000000"/>
              <w:left w:val="single" w:sz="4" w:space="0" w:color="000000"/>
              <w:bottom w:val="single" w:sz="4" w:space="0" w:color="000000"/>
            </w:tcBorders>
            <w:shd w:val="clear" w:color="auto" w:fill="auto"/>
          </w:tcPr>
          <w:p w14:paraId="6B1D3966" w14:textId="77777777" w:rsidR="00312C76" w:rsidRPr="003167FF" w:rsidRDefault="00312C76" w:rsidP="007E0BCD">
            <w:pPr>
              <w:pStyle w:val="TAC"/>
            </w:pPr>
            <w:r w:rsidRPr="003167FF">
              <w:t>M</w:t>
            </w:r>
          </w:p>
          <w:p w14:paraId="5B2FE72E"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4A38E" w14:textId="77777777" w:rsidR="00312C76" w:rsidRPr="003167FF" w:rsidRDefault="00312C76" w:rsidP="007E0BCD">
            <w:pPr>
              <w:pStyle w:val="TAL"/>
            </w:pPr>
            <w:r w:rsidRPr="003167FF">
              <w:t>The group information retrieved from the group management server based on the query type, i.e., a list of group members.</w:t>
            </w:r>
          </w:p>
        </w:tc>
      </w:tr>
      <w:tr w:rsidR="00312C76" w:rsidRPr="003167FF" w14:paraId="75D190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9CAE54"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4D8A32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728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365A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312C76" w:rsidRPr="003167FF" w14:paraId="23FE8F33" w14:textId="77777777" w:rsidTr="007E0BCD">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038F1AAA"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values of other information elements have no meaning.</w:t>
                  </w:r>
                </w:p>
              </w:tc>
            </w:tr>
          </w:tbl>
          <w:p w14:paraId="77C86E24" w14:textId="77777777" w:rsidR="00312C76" w:rsidRPr="003167FF" w:rsidRDefault="00312C76" w:rsidP="007E0BCD">
            <w:pPr>
              <w:pStyle w:val="TAL"/>
              <w:rPr>
                <w:lang w:eastAsia="zh-CN"/>
              </w:rPr>
            </w:pPr>
          </w:p>
        </w:tc>
      </w:tr>
    </w:tbl>
    <w:p w14:paraId="43362C74" w14:textId="77777777" w:rsidR="00312C76" w:rsidRPr="003167FF" w:rsidRDefault="00312C76" w:rsidP="00312C76">
      <w:pPr>
        <w:rPr>
          <w:lang w:eastAsia="zh-CN"/>
        </w:rPr>
      </w:pPr>
    </w:p>
    <w:p w14:paraId="10544997" w14:textId="77777777" w:rsidR="00312C76" w:rsidRPr="003167FF" w:rsidRDefault="00312C76" w:rsidP="00312C76">
      <w:pPr>
        <w:pStyle w:val="Heading4"/>
      </w:pPr>
      <w:bookmarkStart w:id="775" w:name="_Toc468105436"/>
      <w:bookmarkStart w:id="776" w:name="_Toc468110531"/>
      <w:bookmarkStart w:id="777" w:name="_Toc533179773"/>
      <w:bookmarkStart w:id="778" w:name="_Toc162885946"/>
      <w:r w:rsidRPr="003167FF">
        <w:t>10.3.2.6</w:t>
      </w:r>
      <w:r w:rsidRPr="003167FF">
        <w:tab/>
      </w:r>
      <w:r w:rsidRPr="003167FF">
        <w:rPr>
          <w:lang w:eastAsia="zh-CN"/>
        </w:rPr>
        <w:t>Group membership update request</w:t>
      </w:r>
      <w:bookmarkEnd w:id="775"/>
      <w:bookmarkEnd w:id="776"/>
      <w:bookmarkEnd w:id="777"/>
      <w:bookmarkEnd w:id="778"/>
    </w:p>
    <w:p w14:paraId="0C97EB78" w14:textId="017172BA" w:rsidR="00312C76" w:rsidRPr="003167FF" w:rsidRDefault="00312C76" w:rsidP="00312C76">
      <w:r w:rsidRPr="003167FF">
        <w:t>Table 10.3.2.6-</w:t>
      </w:r>
      <w:r w:rsidRPr="003167FF">
        <w:rPr>
          <w:lang w:eastAsia="zh-CN"/>
        </w:rPr>
        <w:t>1</w:t>
      </w:r>
      <w:r w:rsidRPr="003167FF">
        <w:t xml:space="preserve"> describes the information flow </w:t>
      </w:r>
      <w:r w:rsidRPr="003167FF">
        <w:rPr>
          <w:lang w:eastAsia="zh-CN"/>
        </w:rPr>
        <w:t>group membership update request</w:t>
      </w:r>
      <w:r w:rsidRPr="003167FF">
        <w:t xml:space="preserve"> from the group management client </w:t>
      </w:r>
      <w:r w:rsidR="00CA2EB5" w:rsidRPr="00CA2EB5">
        <w:t xml:space="preserve">or VAL server </w:t>
      </w:r>
      <w:r w:rsidRPr="003167FF">
        <w:t>to the group management server.</w:t>
      </w:r>
    </w:p>
    <w:p w14:paraId="3B310441" w14:textId="77777777" w:rsidR="00312C76" w:rsidRPr="003167FF" w:rsidRDefault="00312C76" w:rsidP="00312C76">
      <w:pPr>
        <w:pStyle w:val="TH"/>
        <w:rPr>
          <w:lang w:eastAsia="zh-CN"/>
        </w:rPr>
      </w:pPr>
      <w:r w:rsidRPr="003167FF">
        <w:t>Table 10.3.2.6-</w:t>
      </w:r>
      <w:r w:rsidRPr="003167FF">
        <w:rPr>
          <w:lang w:eastAsia="zh-CN"/>
        </w:rPr>
        <w:t>1</w:t>
      </w:r>
      <w:r w:rsidRPr="003167FF">
        <w:t>: G</w:t>
      </w:r>
      <w:r w:rsidRPr="003167FF">
        <w:rPr>
          <w:lang w:eastAsia="zh-CN"/>
        </w:rPr>
        <w:t>roup membership update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6FBD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D0B2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221B35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98764" w14:textId="77777777" w:rsidR="00312C76" w:rsidRPr="003167FF" w:rsidRDefault="00312C76" w:rsidP="007E0BCD">
            <w:pPr>
              <w:pStyle w:val="TAH"/>
            </w:pPr>
            <w:r w:rsidRPr="003167FF">
              <w:t>Description</w:t>
            </w:r>
          </w:p>
        </w:tc>
      </w:tr>
      <w:tr w:rsidR="00312C76" w:rsidRPr="003167FF" w14:paraId="2D1D0D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05D6C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90E1DA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4B628" w14:textId="17F49283" w:rsidR="00312C76" w:rsidRPr="003167FF" w:rsidRDefault="00312C76" w:rsidP="007E0BCD">
            <w:pPr>
              <w:pStyle w:val="TAL"/>
              <w:rPr>
                <w:lang w:eastAsia="zh-CN"/>
              </w:rPr>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063E77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9F8418"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89B5A9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E6250"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5A723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0D3F4"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A4FF7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31A5C"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548A77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809A470"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04F64C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9846E"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6F99895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178054" w14:textId="472C16E9"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A3090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D5A2F" w14:textId="77777777" w:rsidR="00312C76" w:rsidRPr="003167FF" w:rsidRDefault="00312C76" w:rsidP="007E0BCD">
            <w:pPr>
              <w:pStyle w:val="TAL"/>
              <w:rPr>
                <w:lang w:eastAsia="zh-CN"/>
              </w:rPr>
            </w:pPr>
            <w:r w:rsidRPr="003167FF">
              <w:t>Placeholder for VAL service specific information</w:t>
            </w:r>
          </w:p>
        </w:tc>
      </w:tr>
      <w:tr w:rsidR="00312C76" w:rsidRPr="003167FF" w14:paraId="0CA3E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0371816"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0800296B" w14:textId="77777777" w:rsidR="00312C76" w:rsidRPr="003167FF" w:rsidRDefault="00312C76" w:rsidP="00312C76"/>
    <w:p w14:paraId="0941ADB7" w14:textId="77777777" w:rsidR="00312C76" w:rsidRPr="003167FF" w:rsidRDefault="00312C76" w:rsidP="00312C76">
      <w:pPr>
        <w:pStyle w:val="Heading4"/>
      </w:pPr>
      <w:bookmarkStart w:id="779" w:name="_Toc468105437"/>
      <w:bookmarkStart w:id="780" w:name="_Toc468110532"/>
      <w:bookmarkStart w:id="781" w:name="_Toc533179774"/>
      <w:bookmarkStart w:id="782" w:name="_Toc162885947"/>
      <w:r w:rsidRPr="003167FF">
        <w:t>10.3.2.</w:t>
      </w:r>
      <w:r w:rsidRPr="003167FF">
        <w:rPr>
          <w:lang w:eastAsia="zh-CN"/>
        </w:rPr>
        <w:t>7</w:t>
      </w:r>
      <w:r w:rsidRPr="003167FF">
        <w:tab/>
        <w:t>G</w:t>
      </w:r>
      <w:r w:rsidRPr="003167FF">
        <w:rPr>
          <w:lang w:eastAsia="zh-CN"/>
        </w:rPr>
        <w:t>roup membership update response</w:t>
      </w:r>
      <w:bookmarkEnd w:id="779"/>
      <w:bookmarkEnd w:id="780"/>
      <w:bookmarkEnd w:id="781"/>
      <w:bookmarkEnd w:id="782"/>
    </w:p>
    <w:p w14:paraId="37B1EFAA" w14:textId="11647757" w:rsidR="00312C76" w:rsidRPr="003167FF" w:rsidRDefault="00312C76" w:rsidP="00312C76">
      <w:r w:rsidRPr="003167FF">
        <w:t>Table 10.3.2.</w:t>
      </w:r>
      <w:r w:rsidRPr="003167FF">
        <w:rPr>
          <w:lang w:eastAsia="zh-CN"/>
        </w:rPr>
        <w:t>7</w:t>
      </w:r>
      <w:r w:rsidRPr="003167FF">
        <w:t>-</w:t>
      </w:r>
      <w:r w:rsidRPr="003167FF">
        <w:rPr>
          <w:lang w:eastAsia="zh-CN"/>
        </w:rPr>
        <w:t>1</w:t>
      </w:r>
      <w:r w:rsidRPr="003167FF">
        <w:t xml:space="preserve"> describes the information flow </w:t>
      </w:r>
      <w:r w:rsidRPr="003167FF">
        <w:rPr>
          <w:lang w:eastAsia="zh-CN"/>
        </w:rPr>
        <w:t>group membership update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00CA2EB5" w:rsidRPr="00CA2EB5">
        <w:rPr>
          <w:lang w:eastAsia="zh-CN"/>
        </w:rPr>
        <w:t xml:space="preserve"> or VAL server</w:t>
      </w:r>
      <w:r w:rsidRPr="003167FF">
        <w:t>.</w:t>
      </w:r>
    </w:p>
    <w:p w14:paraId="404430B6" w14:textId="77777777" w:rsidR="00312C76" w:rsidRPr="003167FF" w:rsidRDefault="00312C76" w:rsidP="00312C76">
      <w:pPr>
        <w:pStyle w:val="TH"/>
        <w:rPr>
          <w:lang w:eastAsia="zh-CN"/>
        </w:rPr>
      </w:pPr>
      <w:r w:rsidRPr="003167FF">
        <w:t>Table 10.3.2.7-</w:t>
      </w:r>
      <w:r w:rsidRPr="003167FF">
        <w:rPr>
          <w:lang w:eastAsia="zh-CN"/>
        </w:rPr>
        <w:t>1</w:t>
      </w:r>
      <w:r w:rsidRPr="003167FF">
        <w:t>: G</w:t>
      </w:r>
      <w:r w:rsidRPr="003167FF">
        <w:rPr>
          <w:lang w:eastAsia="zh-CN"/>
        </w:rPr>
        <w:t>roup membership update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F0F3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0D9B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C1EA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02CFF7" w14:textId="77777777" w:rsidR="00312C76" w:rsidRPr="003167FF" w:rsidRDefault="00312C76" w:rsidP="007E0BCD">
            <w:pPr>
              <w:pStyle w:val="TAH"/>
            </w:pPr>
            <w:r w:rsidRPr="003167FF">
              <w:t>Description</w:t>
            </w:r>
          </w:p>
        </w:tc>
      </w:tr>
      <w:tr w:rsidR="00312C76" w:rsidRPr="003167FF" w14:paraId="12ECBB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B7550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45721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379F73"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B4EF1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D829C5"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5C721C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81734" w14:textId="77777777" w:rsidR="00312C76" w:rsidRPr="003167FF" w:rsidRDefault="00312C76" w:rsidP="007E0BCD">
            <w:pPr>
              <w:pStyle w:val="TAL"/>
              <w:rPr>
                <w:lang w:eastAsia="zh-CN"/>
              </w:rPr>
            </w:pPr>
            <w:r w:rsidRPr="003167FF">
              <w:rPr>
                <w:lang w:eastAsia="zh-CN"/>
              </w:rPr>
              <w:t>Indicates the success or failure for the operation</w:t>
            </w:r>
          </w:p>
        </w:tc>
      </w:tr>
    </w:tbl>
    <w:p w14:paraId="4E8213F4" w14:textId="77777777" w:rsidR="00312C76" w:rsidRPr="003167FF" w:rsidRDefault="00312C76" w:rsidP="00312C76"/>
    <w:p w14:paraId="6F445346" w14:textId="77777777" w:rsidR="00312C76" w:rsidRPr="003167FF" w:rsidRDefault="00312C76" w:rsidP="00312C76">
      <w:pPr>
        <w:pStyle w:val="Heading4"/>
      </w:pPr>
      <w:bookmarkStart w:id="783" w:name="_Toc468105438"/>
      <w:bookmarkStart w:id="784" w:name="_Toc468110533"/>
      <w:bookmarkStart w:id="785" w:name="_Toc533179775"/>
      <w:bookmarkStart w:id="786" w:name="_Toc162885948"/>
      <w:r w:rsidRPr="003167FF">
        <w:t>10.3.2.8</w:t>
      </w:r>
      <w:r w:rsidRPr="003167FF">
        <w:tab/>
        <w:t>Group membership notification</w:t>
      </w:r>
      <w:bookmarkEnd w:id="783"/>
      <w:bookmarkEnd w:id="784"/>
      <w:bookmarkEnd w:id="785"/>
      <w:bookmarkEnd w:id="786"/>
    </w:p>
    <w:p w14:paraId="2B3BAA41" w14:textId="77777777" w:rsidR="00312C76" w:rsidRPr="003167FF" w:rsidRDefault="00312C76" w:rsidP="00312C76">
      <w:r w:rsidRPr="003167FF">
        <w:t>Table 10.3.2.8-1 describes the information flow group membership notification from the group management server to the VAL server.</w:t>
      </w:r>
    </w:p>
    <w:p w14:paraId="2AFF42FA" w14:textId="77777777" w:rsidR="00312C76" w:rsidRPr="003167FF" w:rsidRDefault="00312C76" w:rsidP="00312C76">
      <w:pPr>
        <w:pStyle w:val="TH"/>
      </w:pPr>
      <w:r w:rsidRPr="003167FF">
        <w:t>Table 10.3.2.8-1: Group 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BCD9FB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B92F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46455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A9E08" w14:textId="77777777" w:rsidR="00312C76" w:rsidRPr="003167FF" w:rsidRDefault="00312C76" w:rsidP="007E0BCD">
            <w:pPr>
              <w:pStyle w:val="TAH"/>
            </w:pPr>
            <w:r w:rsidRPr="003167FF">
              <w:t>Description</w:t>
            </w:r>
          </w:p>
        </w:tc>
      </w:tr>
      <w:tr w:rsidR="00312C76" w:rsidRPr="003167FF" w14:paraId="76255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748D8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66B63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7F4C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79E9D4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3F6B58"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4905C3C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351EC1"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71A1E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86BB8E"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3DD5F05B"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2AE9F"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4102F0C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19EF1" w14:textId="168F33C6"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EB80C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759F6" w14:textId="77777777" w:rsidR="00312C76" w:rsidRPr="003167FF" w:rsidRDefault="00312C76" w:rsidP="007E0BCD">
            <w:pPr>
              <w:pStyle w:val="TAL"/>
              <w:rPr>
                <w:lang w:eastAsia="zh-CN"/>
              </w:rPr>
            </w:pPr>
            <w:r w:rsidRPr="003167FF">
              <w:t>Placeholder for VAL service specific information</w:t>
            </w:r>
          </w:p>
        </w:tc>
      </w:tr>
      <w:tr w:rsidR="00312C76" w:rsidRPr="003167FF" w14:paraId="1D1BDF8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DC0E43"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515A366C" w14:textId="77777777" w:rsidR="00312C76" w:rsidRPr="003167FF" w:rsidRDefault="00312C76" w:rsidP="00312C76">
      <w:pPr>
        <w:pStyle w:val="TAN"/>
        <w:rPr>
          <w:noProof/>
        </w:rPr>
      </w:pPr>
    </w:p>
    <w:p w14:paraId="0CE6AFEB" w14:textId="77777777" w:rsidR="00312C76" w:rsidRPr="003167FF" w:rsidRDefault="00312C76" w:rsidP="00312C76">
      <w:r w:rsidRPr="003167FF">
        <w:t>Table 10.3.2.</w:t>
      </w:r>
      <w:r w:rsidRPr="003167FF">
        <w:rPr>
          <w:lang w:eastAsia="zh-CN"/>
        </w:rPr>
        <w:t>8</w:t>
      </w:r>
      <w:r w:rsidRPr="003167FF">
        <w:t>-</w:t>
      </w:r>
      <w:r w:rsidRPr="003167FF">
        <w:rPr>
          <w:lang w:eastAsia="zh-CN"/>
        </w:rPr>
        <w:t>2</w:t>
      </w:r>
      <w:r w:rsidRPr="003167FF">
        <w:t xml:space="preserve"> describes the information flow group membership notification from the group management server to the group management client.</w:t>
      </w:r>
    </w:p>
    <w:p w14:paraId="08F78651" w14:textId="77777777" w:rsidR="00312C76" w:rsidRPr="003167FF" w:rsidRDefault="00312C76" w:rsidP="00312C76">
      <w:pPr>
        <w:pStyle w:val="TH"/>
        <w:rPr>
          <w:lang w:eastAsia="zh-CN"/>
        </w:rPr>
      </w:pPr>
      <w:r w:rsidRPr="003167FF">
        <w:t>Table 10.3.2.</w:t>
      </w:r>
      <w:r w:rsidRPr="003167FF">
        <w:rPr>
          <w:lang w:eastAsia="zh-CN"/>
        </w:rPr>
        <w:t>8</w:t>
      </w:r>
      <w:r w:rsidRPr="003167FF">
        <w:t>-</w:t>
      </w:r>
      <w:r w:rsidRPr="003167FF">
        <w:rPr>
          <w:lang w:eastAsia="zh-CN"/>
        </w:rPr>
        <w:t>2</w:t>
      </w:r>
      <w:r w:rsidRPr="003167FF">
        <w:t xml:space="preserve">: Group </w:t>
      </w:r>
      <w:r w:rsidRPr="003167FF">
        <w:rPr>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2A36C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E890E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0B4EE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E9FC0" w14:textId="77777777" w:rsidR="00312C76" w:rsidRPr="003167FF" w:rsidRDefault="00312C76" w:rsidP="007E0BCD">
            <w:pPr>
              <w:pStyle w:val="TAH"/>
            </w:pPr>
            <w:r w:rsidRPr="003167FF">
              <w:t>Description</w:t>
            </w:r>
          </w:p>
        </w:tc>
      </w:tr>
      <w:tr w:rsidR="00312C76" w:rsidRPr="003167FF" w14:paraId="1A98F1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885B5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42473F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1AB64"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07BA5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86A9DA" w14:textId="77777777" w:rsidR="00312C76" w:rsidRPr="003167FF" w:rsidRDefault="00312C76" w:rsidP="007E0BCD">
            <w:pPr>
              <w:pStyle w:val="TAL"/>
            </w:pPr>
            <w:r w:rsidRPr="003167FF">
              <w:t>Operation</w:t>
            </w:r>
            <w:r w:rsidRPr="003167FF">
              <w:rPr>
                <w:lang w:eastAsia="zh-CN"/>
              </w:rPr>
              <w:t>s</w:t>
            </w:r>
          </w:p>
        </w:tc>
        <w:tc>
          <w:tcPr>
            <w:tcW w:w="1440" w:type="dxa"/>
            <w:tcBorders>
              <w:top w:val="single" w:sz="4" w:space="0" w:color="000000"/>
              <w:left w:val="single" w:sz="4" w:space="0" w:color="000000"/>
              <w:bottom w:val="single" w:sz="4" w:space="0" w:color="000000"/>
            </w:tcBorders>
            <w:shd w:val="clear" w:color="auto" w:fill="auto"/>
          </w:tcPr>
          <w:p w14:paraId="612F01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324DE" w14:textId="77777777" w:rsidR="00312C76" w:rsidRPr="003167FF" w:rsidRDefault="00312C76" w:rsidP="007E0BCD">
            <w:pPr>
              <w:pStyle w:val="TAL"/>
            </w:pPr>
            <w:r w:rsidRPr="003167FF">
              <w:rPr>
                <w:lang w:eastAsia="zh-CN"/>
              </w:rPr>
              <w:t>A</w:t>
            </w:r>
            <w:r w:rsidRPr="003167FF">
              <w:t>dd to or delete from the group</w:t>
            </w:r>
          </w:p>
        </w:tc>
      </w:tr>
    </w:tbl>
    <w:p w14:paraId="129C189F" w14:textId="77777777" w:rsidR="00312C76" w:rsidRPr="003167FF" w:rsidRDefault="00312C76" w:rsidP="00312C76">
      <w:bookmarkStart w:id="787" w:name="_Toc485420517"/>
    </w:p>
    <w:p w14:paraId="09694336" w14:textId="77777777" w:rsidR="00312C76" w:rsidRPr="003167FF" w:rsidRDefault="00312C76" w:rsidP="00312C76">
      <w:pPr>
        <w:pStyle w:val="Heading4"/>
      </w:pPr>
      <w:bookmarkStart w:id="788" w:name="_Toc533179776"/>
      <w:bookmarkStart w:id="789" w:name="_Toc162885949"/>
      <w:r w:rsidRPr="003167FF">
        <w:t>10.3.2.9</w:t>
      </w:r>
      <w:r w:rsidRPr="003167FF">
        <w:tab/>
        <w:t>Group deletion request</w:t>
      </w:r>
      <w:bookmarkEnd w:id="787"/>
      <w:bookmarkEnd w:id="788"/>
      <w:bookmarkEnd w:id="789"/>
    </w:p>
    <w:p w14:paraId="264431FB" w14:textId="77777777" w:rsidR="00312C76" w:rsidRPr="003167FF" w:rsidRDefault="00312C76" w:rsidP="00312C76">
      <w:r w:rsidRPr="003167FF">
        <w:t>Table 10.3.2</w:t>
      </w:r>
      <w:r w:rsidRPr="003167FF">
        <w:rPr>
          <w:lang w:eastAsia="zh-CN"/>
        </w:rPr>
        <w:t>.9-1</w:t>
      </w:r>
      <w:r w:rsidRPr="003167FF">
        <w:t xml:space="preserve"> describes the information flow group deletion request from the group management client to the group management server.</w:t>
      </w:r>
    </w:p>
    <w:p w14:paraId="213E28FA" w14:textId="77777777" w:rsidR="00312C76" w:rsidRPr="003167FF" w:rsidRDefault="00312C76" w:rsidP="00312C76">
      <w:pPr>
        <w:pStyle w:val="TH"/>
      </w:pPr>
      <w:r w:rsidRPr="003167FF">
        <w:t>Table 10.3.2.9-1: Group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788D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B6BA8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1F110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DE2685" w14:textId="77777777" w:rsidR="00312C76" w:rsidRPr="003167FF" w:rsidRDefault="00312C76" w:rsidP="007E0BCD">
            <w:pPr>
              <w:pStyle w:val="TAH"/>
            </w:pPr>
            <w:r w:rsidRPr="003167FF">
              <w:t>Description</w:t>
            </w:r>
          </w:p>
        </w:tc>
      </w:tr>
      <w:tr w:rsidR="00312C76" w:rsidRPr="003167FF" w14:paraId="64AE8F2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D4FD57"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107951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EC2A8"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749E8D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B7C42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FEC1FD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8DA278" w14:textId="77777777" w:rsidR="00312C76" w:rsidRPr="003167FF" w:rsidRDefault="00312C76" w:rsidP="007E0BCD">
            <w:pPr>
              <w:pStyle w:val="TAL"/>
            </w:pPr>
            <w:r w:rsidRPr="003167FF">
              <w:t>VAL group ID of the group to delete</w:t>
            </w:r>
          </w:p>
        </w:tc>
      </w:tr>
      <w:tr w:rsidR="0048420A" w:rsidRPr="003167FF" w14:paraId="785EBD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99E2AB" w14:textId="6A6F4C5C" w:rsidR="0048420A" w:rsidRPr="003167FF" w:rsidRDefault="0048420A" w:rsidP="0048420A">
            <w:pPr>
              <w:pStyle w:val="TAL"/>
            </w:pPr>
            <w:r>
              <w:rPr>
                <w:rFonts w:eastAsia="SimSun" w:hint="eastAsia"/>
                <w:lang w:val="en-US" w:eastAsia="zh-CN"/>
              </w:rPr>
              <w:t>Reason</w:t>
            </w:r>
          </w:p>
        </w:tc>
        <w:tc>
          <w:tcPr>
            <w:tcW w:w="1440" w:type="dxa"/>
            <w:tcBorders>
              <w:top w:val="single" w:sz="4" w:space="0" w:color="000000"/>
              <w:left w:val="single" w:sz="4" w:space="0" w:color="000000"/>
              <w:bottom w:val="single" w:sz="4" w:space="0" w:color="000000"/>
            </w:tcBorders>
            <w:shd w:val="clear" w:color="auto" w:fill="auto"/>
          </w:tcPr>
          <w:p w14:paraId="06997997" w14:textId="4AD14448" w:rsidR="0048420A" w:rsidRPr="003167FF" w:rsidRDefault="0048420A" w:rsidP="0048420A">
            <w:pPr>
              <w:pStyle w:val="TAC"/>
            </w:pPr>
            <w:r>
              <w:rPr>
                <w:rFonts w:eastAsia="SimSun" w:hint="eastAsia"/>
                <w:lang w:val="en-US"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A4390" w14:textId="59355658" w:rsidR="0048420A" w:rsidRPr="003167FF" w:rsidRDefault="0048420A" w:rsidP="0048420A">
            <w:pPr>
              <w:pStyle w:val="TAL"/>
            </w:pPr>
            <w:r>
              <w:rPr>
                <w:rFonts w:eastAsia="SimSun" w:hint="eastAsia"/>
                <w:lang w:val="en-US" w:eastAsia="zh-CN"/>
              </w:rPr>
              <w:t>The reason of group deletion.</w:t>
            </w:r>
          </w:p>
        </w:tc>
      </w:tr>
    </w:tbl>
    <w:p w14:paraId="01AF8132" w14:textId="77777777" w:rsidR="00312C76" w:rsidRPr="003167FF" w:rsidRDefault="00312C76" w:rsidP="00312C76"/>
    <w:p w14:paraId="44FC1B3A" w14:textId="77777777" w:rsidR="00312C76" w:rsidRPr="003167FF" w:rsidRDefault="00312C76" w:rsidP="00312C76">
      <w:pPr>
        <w:pStyle w:val="Heading4"/>
      </w:pPr>
      <w:bookmarkStart w:id="790" w:name="_Toc485420518"/>
      <w:bookmarkStart w:id="791" w:name="_Toc533179777"/>
      <w:bookmarkStart w:id="792" w:name="_Toc162885950"/>
      <w:r w:rsidRPr="003167FF">
        <w:t>10.3.2.10</w:t>
      </w:r>
      <w:r w:rsidRPr="003167FF">
        <w:tab/>
        <w:t>Group deletion response</w:t>
      </w:r>
      <w:bookmarkEnd w:id="790"/>
      <w:bookmarkEnd w:id="791"/>
      <w:bookmarkEnd w:id="792"/>
    </w:p>
    <w:p w14:paraId="16AD6587" w14:textId="77777777" w:rsidR="00312C76" w:rsidRPr="003167FF" w:rsidRDefault="00312C76" w:rsidP="00312C76">
      <w:r w:rsidRPr="003167FF">
        <w:t>Table 10.3.2.10-1 describes the information flow group deletion response from the group management server to the group management client.</w:t>
      </w:r>
    </w:p>
    <w:p w14:paraId="151CB447" w14:textId="77777777" w:rsidR="00312C76" w:rsidRPr="003167FF" w:rsidRDefault="00312C76" w:rsidP="00312C76">
      <w:pPr>
        <w:pStyle w:val="TH"/>
      </w:pPr>
      <w:r w:rsidRPr="003167FF">
        <w:t>Table 10.3.2.10-1: Group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80A169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CBF2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7E910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E095D" w14:textId="77777777" w:rsidR="00312C76" w:rsidRPr="003167FF" w:rsidRDefault="00312C76" w:rsidP="007E0BCD">
            <w:pPr>
              <w:pStyle w:val="TAH"/>
            </w:pPr>
            <w:r w:rsidRPr="003167FF">
              <w:t>Description</w:t>
            </w:r>
          </w:p>
        </w:tc>
      </w:tr>
      <w:tr w:rsidR="00312C76" w:rsidRPr="003167FF" w14:paraId="4F08AC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10941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50E00E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BA4B" w14:textId="77777777" w:rsidR="00312C76" w:rsidRPr="003167FF" w:rsidRDefault="00312C76" w:rsidP="007E0BCD">
            <w:pPr>
              <w:pStyle w:val="TAL"/>
            </w:pPr>
            <w:r w:rsidRPr="003167FF">
              <w:t>Identity of the VAL group requested to be deleted</w:t>
            </w:r>
          </w:p>
        </w:tc>
      </w:tr>
      <w:tr w:rsidR="00312C76" w:rsidRPr="003167FF" w14:paraId="03D337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9FCFA"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1FAC0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B181F4" w14:textId="77777777" w:rsidR="00312C76" w:rsidRPr="003167FF" w:rsidRDefault="00312C76" w:rsidP="007E0BCD">
            <w:pPr>
              <w:pStyle w:val="TAL"/>
            </w:pPr>
            <w:r w:rsidRPr="003167FF">
              <w:rPr>
                <w:lang w:eastAsia="zh-CN"/>
              </w:rPr>
              <w:t>Indicates success (group no longer exists), or failure (group deletion did not occur, e.g. authorization failure).</w:t>
            </w:r>
          </w:p>
        </w:tc>
      </w:tr>
    </w:tbl>
    <w:p w14:paraId="59142641" w14:textId="77777777" w:rsidR="00312C76" w:rsidRPr="003167FF" w:rsidRDefault="00312C76" w:rsidP="00312C76"/>
    <w:p w14:paraId="750C7230" w14:textId="77777777" w:rsidR="00312C76" w:rsidRPr="003167FF" w:rsidRDefault="00312C76" w:rsidP="00312C76">
      <w:pPr>
        <w:pStyle w:val="Heading4"/>
      </w:pPr>
      <w:bookmarkStart w:id="793" w:name="_Toc485420523"/>
      <w:bookmarkStart w:id="794" w:name="_Toc533179778"/>
      <w:bookmarkStart w:id="795" w:name="_Toc162885951"/>
      <w:r w:rsidRPr="003167FF">
        <w:t>10.3.2.11</w:t>
      </w:r>
      <w:r w:rsidRPr="003167FF">
        <w:tab/>
        <w:t>Group deletion notification</w:t>
      </w:r>
      <w:bookmarkEnd w:id="793"/>
      <w:bookmarkEnd w:id="794"/>
      <w:bookmarkEnd w:id="795"/>
    </w:p>
    <w:p w14:paraId="79858ED3" w14:textId="77777777" w:rsidR="00312C76" w:rsidRPr="003167FF" w:rsidRDefault="00312C76" w:rsidP="00312C76">
      <w:r w:rsidRPr="003167FF">
        <w:t>Table 10.3.2.11-1 describes the information flow group deletion notification from the group management server to the VAL server, and from the group management server to the group management clients for VAL users which are members of the group.</w:t>
      </w:r>
    </w:p>
    <w:p w14:paraId="13C52A5E" w14:textId="77777777" w:rsidR="00312C76" w:rsidRPr="003167FF" w:rsidRDefault="00312C76" w:rsidP="00312C76">
      <w:pPr>
        <w:pStyle w:val="TH"/>
      </w:pPr>
      <w:r w:rsidRPr="003167FF">
        <w:t>Table 10.3.2.11-1: Group deletion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CF1B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F7196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96B30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DE962" w14:textId="77777777" w:rsidR="00312C76" w:rsidRPr="003167FF" w:rsidRDefault="00312C76" w:rsidP="007E0BCD">
            <w:pPr>
              <w:pStyle w:val="TAH"/>
            </w:pPr>
            <w:r w:rsidRPr="003167FF">
              <w:t>Description</w:t>
            </w:r>
          </w:p>
        </w:tc>
      </w:tr>
      <w:tr w:rsidR="00312C76" w:rsidRPr="003167FF" w14:paraId="1F148B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4CF83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7DB4EE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F4771" w14:textId="77777777" w:rsidR="00312C76" w:rsidRPr="003167FF" w:rsidRDefault="00312C76" w:rsidP="007E0BCD">
            <w:pPr>
              <w:pStyle w:val="TAL"/>
            </w:pPr>
            <w:r w:rsidRPr="003167FF">
              <w:t>VAL group ID has been deleted.</w:t>
            </w:r>
          </w:p>
        </w:tc>
      </w:tr>
      <w:tr w:rsidR="0048420A" w:rsidRPr="003167FF" w14:paraId="6E6603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32D1ED" w14:textId="27638D3A" w:rsidR="0048420A" w:rsidRPr="003167FF" w:rsidRDefault="0048420A" w:rsidP="0048420A">
            <w:pPr>
              <w:pStyle w:val="TAL"/>
            </w:pPr>
            <w:r>
              <w:rPr>
                <w:rFonts w:eastAsia="SimSun" w:hint="eastAsia"/>
                <w:lang w:val="en-US" w:eastAsia="zh-CN"/>
              </w:rPr>
              <w:t>Reason</w:t>
            </w:r>
          </w:p>
        </w:tc>
        <w:tc>
          <w:tcPr>
            <w:tcW w:w="1440" w:type="dxa"/>
            <w:tcBorders>
              <w:top w:val="single" w:sz="4" w:space="0" w:color="000000"/>
              <w:left w:val="single" w:sz="4" w:space="0" w:color="000000"/>
              <w:bottom w:val="single" w:sz="4" w:space="0" w:color="000000"/>
            </w:tcBorders>
            <w:shd w:val="clear" w:color="auto" w:fill="auto"/>
          </w:tcPr>
          <w:p w14:paraId="48AC50A2" w14:textId="312DAF3B" w:rsidR="0048420A" w:rsidRPr="003167FF" w:rsidRDefault="0048420A" w:rsidP="0048420A">
            <w:pPr>
              <w:pStyle w:val="TAC"/>
            </w:pPr>
            <w:r>
              <w:rPr>
                <w:rFonts w:eastAsia="SimSun" w:hint="eastAsia"/>
                <w:lang w:val="en-US"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E2109" w14:textId="40A83703" w:rsidR="0048420A" w:rsidRPr="003167FF" w:rsidRDefault="0048420A" w:rsidP="0048420A">
            <w:pPr>
              <w:pStyle w:val="TAL"/>
            </w:pPr>
            <w:r>
              <w:rPr>
                <w:rFonts w:eastAsia="SimSun" w:hint="eastAsia"/>
                <w:lang w:val="en-US" w:eastAsia="zh-CN"/>
              </w:rPr>
              <w:t>The reason of group deletion.</w:t>
            </w:r>
          </w:p>
        </w:tc>
      </w:tr>
    </w:tbl>
    <w:p w14:paraId="722A12A1" w14:textId="77777777" w:rsidR="00312C76" w:rsidRPr="003167FF" w:rsidRDefault="00312C76" w:rsidP="00312C76"/>
    <w:p w14:paraId="531999AE" w14:textId="77777777" w:rsidR="00312C76" w:rsidRPr="003167FF" w:rsidRDefault="00312C76" w:rsidP="00312C76">
      <w:pPr>
        <w:pStyle w:val="Heading4"/>
      </w:pPr>
      <w:bookmarkStart w:id="796" w:name="_Toc533179781"/>
      <w:bookmarkStart w:id="797" w:name="_Toc162885952"/>
      <w:r w:rsidRPr="003167FF">
        <w:t>10.3.2.12</w:t>
      </w:r>
      <w:r w:rsidRPr="003167FF">
        <w:tab/>
        <w:t>Group information request</w:t>
      </w:r>
      <w:bookmarkEnd w:id="796"/>
      <w:bookmarkEnd w:id="797"/>
    </w:p>
    <w:p w14:paraId="18299755" w14:textId="77777777" w:rsidR="00312C76" w:rsidRPr="003167FF" w:rsidRDefault="00312C76" w:rsidP="00312C76">
      <w:r w:rsidRPr="003167FF">
        <w:t>Table 10.3.2.12-1 describes the information flow group information request from the group management server in the partner VAL system of the VAL group to the group management server in the primary VAL system of the VAL group.</w:t>
      </w:r>
    </w:p>
    <w:p w14:paraId="0E9F59AB" w14:textId="77777777" w:rsidR="00312C76" w:rsidRPr="003167FF" w:rsidRDefault="00312C76" w:rsidP="00312C76">
      <w:pPr>
        <w:pStyle w:val="TH"/>
      </w:pPr>
      <w:r w:rsidRPr="003167FF">
        <w:t>Table 10.3.2.12-1: Group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A93207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FBB0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F6E77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9A31B" w14:textId="77777777" w:rsidR="00312C76" w:rsidRPr="003167FF" w:rsidRDefault="00312C76" w:rsidP="007E0BCD">
            <w:pPr>
              <w:pStyle w:val="TAH"/>
            </w:pPr>
            <w:r w:rsidRPr="003167FF">
              <w:t>Description</w:t>
            </w:r>
          </w:p>
        </w:tc>
      </w:tr>
      <w:tr w:rsidR="00312C76" w:rsidRPr="003167FF" w14:paraId="6CC064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5177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55DB1A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74752E"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43D2AA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CAB7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ADDBC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7E7C1" w14:textId="77777777" w:rsidR="00312C76" w:rsidRPr="003167FF" w:rsidRDefault="00312C76" w:rsidP="007E0BCD">
            <w:pPr>
              <w:pStyle w:val="TAL"/>
            </w:pPr>
            <w:r w:rsidRPr="003167FF">
              <w:t>VAL group ID of the group</w:t>
            </w:r>
          </w:p>
        </w:tc>
      </w:tr>
    </w:tbl>
    <w:p w14:paraId="03EF9CEC" w14:textId="77777777" w:rsidR="00312C76" w:rsidRPr="003167FF" w:rsidRDefault="00312C76" w:rsidP="00312C76"/>
    <w:p w14:paraId="1A63B56C" w14:textId="77777777" w:rsidR="00312C76" w:rsidRPr="003167FF" w:rsidRDefault="00312C76" w:rsidP="00312C76">
      <w:pPr>
        <w:pStyle w:val="Heading4"/>
      </w:pPr>
      <w:bookmarkStart w:id="798" w:name="_Toc533179782"/>
      <w:bookmarkStart w:id="799" w:name="_Toc162885953"/>
      <w:r w:rsidRPr="003167FF">
        <w:t>10.3.2.13</w:t>
      </w:r>
      <w:r w:rsidRPr="003167FF">
        <w:tab/>
        <w:t>Group information response</w:t>
      </w:r>
      <w:bookmarkEnd w:id="798"/>
      <w:bookmarkEnd w:id="799"/>
    </w:p>
    <w:p w14:paraId="7E339FBC" w14:textId="77777777" w:rsidR="00312C76" w:rsidRPr="003167FF" w:rsidRDefault="00312C76" w:rsidP="00312C76">
      <w:r w:rsidRPr="003167FF">
        <w:t>Table 10.3.2.13-1 describes the information flow group information response from the group management server in the primary VAL system of the VAL group to the group management server in the partner VAL system of the VAL group.</w:t>
      </w:r>
    </w:p>
    <w:p w14:paraId="1D83F5A5" w14:textId="77777777" w:rsidR="00312C76" w:rsidRPr="003167FF" w:rsidRDefault="00312C76" w:rsidP="00312C76">
      <w:pPr>
        <w:pStyle w:val="TH"/>
      </w:pPr>
      <w:r w:rsidRPr="003167FF">
        <w:t>Table 10.3.2.13-1: Group information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38A2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388A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4DE34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5039E" w14:textId="77777777" w:rsidR="00312C76" w:rsidRPr="003167FF" w:rsidRDefault="00312C76" w:rsidP="007E0BCD">
            <w:pPr>
              <w:pStyle w:val="TAH"/>
            </w:pPr>
            <w:r w:rsidRPr="003167FF">
              <w:t>Description</w:t>
            </w:r>
          </w:p>
        </w:tc>
      </w:tr>
      <w:tr w:rsidR="00312C76" w:rsidRPr="003167FF" w14:paraId="330A83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C7D41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1FA53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11C6F5" w14:textId="77777777" w:rsidR="00312C76" w:rsidRPr="003167FF" w:rsidRDefault="00312C76" w:rsidP="007E0BCD">
            <w:pPr>
              <w:pStyle w:val="TAL"/>
            </w:pPr>
            <w:r w:rsidRPr="003167FF">
              <w:t>VAL group ID of the group</w:t>
            </w:r>
          </w:p>
        </w:tc>
      </w:tr>
      <w:tr w:rsidR="00312C76" w:rsidRPr="003167FF" w14:paraId="7B9ABC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68EDDD" w14:textId="77777777" w:rsidR="00312C76" w:rsidRPr="003167FF" w:rsidRDefault="00312C76" w:rsidP="007E0BCD">
            <w:pPr>
              <w:pStyle w:val="TAL"/>
            </w:pPr>
            <w:r w:rsidRPr="003167FF">
              <w:t>VAL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157A1579" w14:textId="77777777" w:rsidR="00312C76" w:rsidRPr="003167FF" w:rsidRDefault="00312C76" w:rsidP="007E0BCD">
            <w:pPr>
              <w:pStyle w:val="TAC"/>
            </w:pPr>
            <w:r w:rsidRPr="003167FF">
              <w:t>O</w:t>
            </w:r>
          </w:p>
          <w:p w14:paraId="079682CD" w14:textId="52552106"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249CA9" w14:textId="77777777" w:rsidR="00312C76" w:rsidRPr="003167FF" w:rsidRDefault="00312C76" w:rsidP="007E0BCD">
            <w:pPr>
              <w:pStyle w:val="TAL"/>
            </w:pPr>
            <w:r w:rsidRPr="003167FF">
              <w:t>Configuration information for the VAL group</w:t>
            </w:r>
          </w:p>
        </w:tc>
      </w:tr>
      <w:tr w:rsidR="00312C76" w:rsidRPr="003167FF" w14:paraId="390153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A50F539" w14:textId="77777777" w:rsidR="00312C76" w:rsidRPr="003167FF" w:rsidRDefault="00312C76" w:rsidP="007E0BCD">
            <w:pPr>
              <w:pStyle w:val="TAL"/>
            </w:pPr>
            <w:r w:rsidRPr="003167FF">
              <w:t>Failure reason</w:t>
            </w:r>
          </w:p>
        </w:tc>
        <w:tc>
          <w:tcPr>
            <w:tcW w:w="1440" w:type="dxa"/>
            <w:tcBorders>
              <w:top w:val="single" w:sz="4" w:space="0" w:color="000000"/>
              <w:left w:val="single" w:sz="4" w:space="0" w:color="000000"/>
              <w:bottom w:val="single" w:sz="4" w:space="0" w:color="000000"/>
            </w:tcBorders>
            <w:shd w:val="clear" w:color="auto" w:fill="auto"/>
          </w:tcPr>
          <w:p w14:paraId="0EDC7848" w14:textId="77777777" w:rsidR="00312C76" w:rsidRPr="003167FF" w:rsidRDefault="00312C76" w:rsidP="007E0BCD">
            <w:pPr>
              <w:pStyle w:val="TAC"/>
            </w:pPr>
            <w:r w:rsidRPr="003167FF">
              <w:t>O</w:t>
            </w:r>
          </w:p>
          <w:p w14:paraId="3AFF1D46" w14:textId="11D9EB30"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EC54" w14:textId="77777777" w:rsidR="00312C76" w:rsidRPr="003167FF" w:rsidRDefault="00312C76" w:rsidP="007E0BCD">
            <w:pPr>
              <w:pStyle w:val="TAL"/>
            </w:pPr>
            <w:r w:rsidRPr="003167FF">
              <w:t>Indicates reason for failure to provide VAL group configuration information</w:t>
            </w:r>
          </w:p>
        </w:tc>
      </w:tr>
      <w:tr w:rsidR="00312C76" w:rsidRPr="003167FF" w14:paraId="7E409C7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FD2C73" w14:textId="77777777" w:rsidR="00312C76" w:rsidRPr="003167FF" w:rsidRDefault="00312C76" w:rsidP="007E0BCD">
            <w:pPr>
              <w:pStyle w:val="TAN"/>
            </w:pPr>
            <w:r w:rsidRPr="003167FF">
              <w:t>NOTE 1:</w:t>
            </w:r>
            <w:r w:rsidRPr="003167FF">
              <w:tab/>
              <w:t>Shall be present if the request can be fulfilled by the group management server in the primary VAL system of the VAL group.</w:t>
            </w:r>
          </w:p>
          <w:p w14:paraId="459EF598" w14:textId="77777777" w:rsidR="00312C76" w:rsidRPr="003167FF" w:rsidRDefault="00312C76" w:rsidP="007E0BCD">
            <w:pPr>
              <w:pStyle w:val="TAN"/>
            </w:pPr>
            <w:r w:rsidRPr="003167FF">
              <w:t>NOTE 2:</w:t>
            </w:r>
            <w:r w:rsidRPr="003167FF">
              <w:tab/>
              <w:t>Shall be present if the request cannot be fulfilled by the group management server in the primary VAL system of the VAL group.</w:t>
            </w:r>
          </w:p>
        </w:tc>
      </w:tr>
    </w:tbl>
    <w:p w14:paraId="0FBE6BD4" w14:textId="77777777" w:rsidR="00312C76" w:rsidRPr="003167FF" w:rsidRDefault="00312C76" w:rsidP="00312C76">
      <w:pPr>
        <w:rPr>
          <w:noProof/>
          <w:lang w:eastAsia="zh-CN"/>
        </w:rPr>
      </w:pPr>
    </w:p>
    <w:p w14:paraId="173B504D" w14:textId="77777777" w:rsidR="00312C76" w:rsidRPr="003167FF" w:rsidRDefault="00312C76" w:rsidP="00312C76">
      <w:pPr>
        <w:pStyle w:val="Heading4"/>
      </w:pPr>
      <w:bookmarkStart w:id="800" w:name="_Toc533179783"/>
      <w:bookmarkStart w:id="801" w:name="_Toc162885954"/>
      <w:r w:rsidRPr="003167FF">
        <w:t>10.3.2.14</w:t>
      </w:r>
      <w:r w:rsidRPr="003167FF">
        <w:tab/>
        <w:t>Group information subscribe request</w:t>
      </w:r>
      <w:bookmarkEnd w:id="800"/>
      <w:bookmarkEnd w:id="801"/>
    </w:p>
    <w:p w14:paraId="59845ADC" w14:textId="0EE35673" w:rsidR="00312C76" w:rsidRPr="003167FF" w:rsidRDefault="00312C76" w:rsidP="00312C76">
      <w:r w:rsidRPr="003167FF">
        <w:t xml:space="preserve">Table 10.3.2.14-1 describes the information flow group information subscribe request from the </w:t>
      </w:r>
      <w:r w:rsidR="009B0A48" w:rsidRPr="009B0A48">
        <w:t xml:space="preserve">group management client or VAL server to the </w:t>
      </w:r>
      <w:r w:rsidRPr="003167FF">
        <w:t>group management server.</w:t>
      </w:r>
    </w:p>
    <w:p w14:paraId="459E8F4D" w14:textId="77777777" w:rsidR="00312C76" w:rsidRPr="003167FF" w:rsidRDefault="00312C76" w:rsidP="00312C76">
      <w:pPr>
        <w:pStyle w:val="TH"/>
      </w:pPr>
      <w:r w:rsidRPr="003167FF">
        <w:t>Table 10.3.2.14-1: Group 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C65C4A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C4D9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69AB2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D765B6" w14:textId="77777777" w:rsidR="00312C76" w:rsidRPr="003167FF" w:rsidRDefault="00312C76" w:rsidP="007E0BCD">
            <w:pPr>
              <w:pStyle w:val="TAH"/>
            </w:pPr>
            <w:r w:rsidRPr="003167FF">
              <w:t>Description</w:t>
            </w:r>
          </w:p>
        </w:tc>
      </w:tr>
      <w:tr w:rsidR="00312C76" w:rsidRPr="003167FF" w14:paraId="589C81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36ADE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7B9A82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722" w14:textId="2EDFDD6F" w:rsidR="00312C76" w:rsidRPr="003167FF" w:rsidRDefault="00312C76" w:rsidP="007E0BCD">
            <w:pPr>
              <w:pStyle w:val="TAL"/>
            </w:pPr>
            <w:r w:rsidRPr="003167FF">
              <w:rPr>
                <w:lang w:eastAsia="zh-CN"/>
              </w:rPr>
              <w:t>The identity of the</w:t>
            </w:r>
            <w:r w:rsidRPr="003167FF">
              <w:t xml:space="preserve"> group management </w:t>
            </w:r>
            <w:r w:rsidR="009B0A48" w:rsidRPr="009B0A48">
              <w:t xml:space="preserve">client or VAL </w:t>
            </w:r>
            <w:r w:rsidRPr="003167FF">
              <w:t>server performing the request.</w:t>
            </w:r>
          </w:p>
        </w:tc>
      </w:tr>
      <w:tr w:rsidR="00312C76" w:rsidRPr="003167FF" w14:paraId="270BAF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15772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D8966D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B251C" w14:textId="77777777" w:rsidR="00312C76" w:rsidRPr="003167FF" w:rsidRDefault="00312C76" w:rsidP="007E0BCD">
            <w:pPr>
              <w:pStyle w:val="TAL"/>
            </w:pPr>
            <w:r w:rsidRPr="003167FF">
              <w:t>VAL group ID of the group</w:t>
            </w:r>
          </w:p>
        </w:tc>
      </w:tr>
      <w:tr w:rsidR="009B0A48" w:rsidRPr="003167FF" w14:paraId="2C2EAD4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A2169" w14:textId="36AB9510" w:rsidR="009B0A48" w:rsidRPr="003167FF" w:rsidRDefault="009B0A48" w:rsidP="009B0A48">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42F0B0A8" w14:textId="6F8249F2" w:rsidR="009B0A48" w:rsidRPr="003167FF" w:rsidRDefault="009B0A48" w:rsidP="009B0A48">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5EC15" w14:textId="745BBF86" w:rsidR="009B0A48" w:rsidRPr="003167FF" w:rsidRDefault="009B0A48" w:rsidP="009B0A48">
            <w:pPr>
              <w:pStyle w:val="TAL"/>
            </w:pPr>
            <w:r w:rsidRPr="003167FF">
              <w:rPr>
                <w:rFonts w:eastAsia="DengXian"/>
                <w:lang w:eastAsia="zh-CN"/>
              </w:rPr>
              <w:t>Defaults to 0 if not provided, otherwise indicates the minimum time interval between consecutive notifications</w:t>
            </w:r>
          </w:p>
        </w:tc>
      </w:tr>
    </w:tbl>
    <w:p w14:paraId="065ED66B" w14:textId="77777777" w:rsidR="00312C76" w:rsidRPr="003167FF" w:rsidRDefault="00312C76" w:rsidP="00312C76"/>
    <w:p w14:paraId="7F54692F" w14:textId="77777777" w:rsidR="00312C76" w:rsidRPr="003167FF" w:rsidRDefault="00312C76" w:rsidP="00312C76">
      <w:pPr>
        <w:pStyle w:val="Heading4"/>
      </w:pPr>
      <w:bookmarkStart w:id="802" w:name="_Toc533179784"/>
      <w:bookmarkStart w:id="803" w:name="_Toc162885955"/>
      <w:r w:rsidRPr="003167FF">
        <w:t>10.3.2.15</w:t>
      </w:r>
      <w:r w:rsidRPr="003167FF">
        <w:tab/>
        <w:t>Group information subscribe response</w:t>
      </w:r>
      <w:bookmarkEnd w:id="802"/>
      <w:bookmarkEnd w:id="803"/>
    </w:p>
    <w:p w14:paraId="6454379E" w14:textId="42782815" w:rsidR="00312C76" w:rsidRPr="003167FF" w:rsidRDefault="00312C76" w:rsidP="00312C76">
      <w:r w:rsidRPr="003167FF">
        <w:t xml:space="preserve">Table 10.3.2.15-1 describes the information flow group information subscribe response from the group management server </w:t>
      </w:r>
      <w:r w:rsidR="009B0A48" w:rsidRPr="009B0A48">
        <w:t>to the group management client or the VAL server</w:t>
      </w:r>
      <w:r w:rsidRPr="003167FF">
        <w:t>.</w:t>
      </w:r>
    </w:p>
    <w:p w14:paraId="0DE698DF" w14:textId="77777777" w:rsidR="00312C76" w:rsidRPr="003167FF" w:rsidRDefault="00312C76" w:rsidP="00312C76">
      <w:pPr>
        <w:pStyle w:val="TH"/>
      </w:pPr>
      <w:r w:rsidRPr="003167FF">
        <w:t>Table 10.3.2.15-1: Group 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7C93E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8348C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18BC2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BB0C07" w14:textId="77777777" w:rsidR="00312C76" w:rsidRPr="003167FF" w:rsidRDefault="00312C76" w:rsidP="007E0BCD">
            <w:pPr>
              <w:pStyle w:val="TAH"/>
            </w:pPr>
            <w:r w:rsidRPr="003167FF">
              <w:t>Description</w:t>
            </w:r>
          </w:p>
        </w:tc>
      </w:tr>
      <w:tr w:rsidR="00312C76" w:rsidRPr="003167FF" w14:paraId="11B51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804138"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952FE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07AE44" w14:textId="77777777" w:rsidR="00312C76" w:rsidRPr="003167FF" w:rsidRDefault="00312C76" w:rsidP="007E0BCD">
            <w:pPr>
              <w:pStyle w:val="TAL"/>
            </w:pPr>
            <w:r w:rsidRPr="003167FF">
              <w:t>VAL group ID of the group</w:t>
            </w:r>
          </w:p>
        </w:tc>
      </w:tr>
      <w:tr w:rsidR="00312C76" w:rsidRPr="003167FF" w14:paraId="1D672C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F0C5EC"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EE5ECE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EA25A" w14:textId="77777777" w:rsidR="00312C76" w:rsidRPr="003167FF" w:rsidRDefault="00312C76" w:rsidP="007E0BCD">
            <w:pPr>
              <w:pStyle w:val="TAL"/>
            </w:pPr>
            <w:r w:rsidRPr="003167FF">
              <w:t>Indicates success or failure of the subscribe request</w:t>
            </w:r>
          </w:p>
        </w:tc>
      </w:tr>
    </w:tbl>
    <w:p w14:paraId="1A19F0D1" w14:textId="77777777" w:rsidR="00312C76" w:rsidRPr="003167FF" w:rsidRDefault="00312C76" w:rsidP="00312C76"/>
    <w:p w14:paraId="703839AB" w14:textId="77777777" w:rsidR="00312C76" w:rsidRPr="003167FF" w:rsidRDefault="00312C76" w:rsidP="00312C76">
      <w:pPr>
        <w:pStyle w:val="Heading4"/>
      </w:pPr>
      <w:bookmarkStart w:id="804" w:name="_Toc533179785"/>
      <w:bookmarkStart w:id="805" w:name="_Toc162885956"/>
      <w:r w:rsidRPr="003167FF">
        <w:t>10.3.2.16</w:t>
      </w:r>
      <w:r w:rsidRPr="003167FF">
        <w:tab/>
        <w:t>Group information notify request</w:t>
      </w:r>
      <w:bookmarkEnd w:id="804"/>
      <w:bookmarkEnd w:id="805"/>
    </w:p>
    <w:p w14:paraId="38095AB8" w14:textId="16A69136" w:rsidR="00312C76" w:rsidRPr="003167FF" w:rsidRDefault="00312C76" w:rsidP="00312C76">
      <w:r w:rsidRPr="003167FF">
        <w:t xml:space="preserve">Table 10.3.2.16-1 describes the information flow group information notify request from the group management server </w:t>
      </w:r>
      <w:r w:rsidR="009B0A48" w:rsidRPr="009B0A48">
        <w:t>to the group management client or VAL server</w:t>
      </w:r>
      <w:r w:rsidRPr="003167FF">
        <w:t>.</w:t>
      </w:r>
    </w:p>
    <w:p w14:paraId="59EA1996" w14:textId="77777777" w:rsidR="00312C76" w:rsidRPr="003167FF" w:rsidRDefault="00312C76" w:rsidP="00312C76">
      <w:pPr>
        <w:pStyle w:val="TH"/>
      </w:pPr>
      <w:r w:rsidRPr="003167FF">
        <w:t>Table 10.3.2.16-1: Group information notify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D768F7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E47A0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C2AB6B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03F3B" w14:textId="77777777" w:rsidR="00312C76" w:rsidRPr="003167FF" w:rsidRDefault="00312C76" w:rsidP="007E0BCD">
            <w:pPr>
              <w:pStyle w:val="TAH"/>
            </w:pPr>
            <w:r w:rsidRPr="003167FF">
              <w:t>Description</w:t>
            </w:r>
          </w:p>
        </w:tc>
      </w:tr>
      <w:tr w:rsidR="00312C76" w:rsidRPr="003167FF" w14:paraId="6755AE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B1B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0062CD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2C3FD"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1D5A1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09E7C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00E593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80B612" w14:textId="77777777" w:rsidR="00312C76" w:rsidRPr="003167FF" w:rsidRDefault="00312C76" w:rsidP="007E0BCD">
            <w:pPr>
              <w:pStyle w:val="TAL"/>
            </w:pPr>
            <w:r w:rsidRPr="003167FF">
              <w:t>VAL group ID of the group</w:t>
            </w:r>
          </w:p>
        </w:tc>
      </w:tr>
      <w:tr w:rsidR="00312C76" w:rsidRPr="003167FF" w14:paraId="708C7A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B9D2C6E" w14:textId="0F1D8775" w:rsidR="00312C76" w:rsidRPr="003167FF" w:rsidRDefault="00312C76" w:rsidP="007E0BCD">
            <w:pPr>
              <w:pStyle w:val="TAL"/>
            </w:pPr>
            <w:r w:rsidRPr="003167FF">
              <w:t>VAL group information</w:t>
            </w:r>
          </w:p>
        </w:tc>
        <w:tc>
          <w:tcPr>
            <w:tcW w:w="1440" w:type="dxa"/>
            <w:tcBorders>
              <w:top w:val="single" w:sz="4" w:space="0" w:color="000000"/>
              <w:left w:val="single" w:sz="4" w:space="0" w:color="000000"/>
              <w:bottom w:val="single" w:sz="4" w:space="0" w:color="000000"/>
            </w:tcBorders>
            <w:shd w:val="clear" w:color="auto" w:fill="auto"/>
          </w:tcPr>
          <w:p w14:paraId="37BE4D2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2BF2A" w14:textId="7AE247E0" w:rsidR="00312C76" w:rsidRPr="003167FF" w:rsidRDefault="009B0A48" w:rsidP="007E0BCD">
            <w:pPr>
              <w:pStyle w:val="TAL"/>
            </w:pPr>
            <w:r w:rsidRPr="009B0A48">
              <w:t xml:space="preserve">Group </w:t>
            </w:r>
            <w:r w:rsidR="00312C76" w:rsidRPr="003167FF">
              <w:t>information for the VAL group</w:t>
            </w:r>
          </w:p>
        </w:tc>
      </w:tr>
    </w:tbl>
    <w:p w14:paraId="58489008" w14:textId="77777777" w:rsidR="00312C76" w:rsidRPr="003167FF" w:rsidRDefault="00312C76" w:rsidP="00312C76">
      <w:pPr>
        <w:rPr>
          <w:noProof/>
          <w:lang w:eastAsia="zh-CN"/>
        </w:rPr>
      </w:pPr>
    </w:p>
    <w:p w14:paraId="72CA6955" w14:textId="77777777" w:rsidR="00312C76" w:rsidRPr="003167FF" w:rsidRDefault="00312C76" w:rsidP="00312C76">
      <w:pPr>
        <w:pStyle w:val="Heading4"/>
      </w:pPr>
      <w:bookmarkStart w:id="806" w:name="_Toc533179786"/>
      <w:bookmarkStart w:id="807" w:name="_Toc162885957"/>
      <w:r w:rsidRPr="003167FF">
        <w:t>10.3.2.17</w:t>
      </w:r>
      <w:r w:rsidRPr="003167FF">
        <w:tab/>
        <w:t>Group information notify response</w:t>
      </w:r>
      <w:bookmarkEnd w:id="806"/>
      <w:bookmarkEnd w:id="807"/>
    </w:p>
    <w:p w14:paraId="5A37C755" w14:textId="55EC5B4D" w:rsidR="00312C76" w:rsidRPr="003167FF" w:rsidRDefault="00312C76" w:rsidP="00312C76">
      <w:r w:rsidRPr="003167FF">
        <w:t xml:space="preserve">Table 10.3.2.17-1 describes the information flow group information notify response from the </w:t>
      </w:r>
      <w:r w:rsidR="009B0A48" w:rsidRPr="009B0A48">
        <w:t xml:space="preserve">group management client or VAL server to the </w:t>
      </w:r>
      <w:r w:rsidRPr="003167FF">
        <w:t>group management server.</w:t>
      </w:r>
    </w:p>
    <w:p w14:paraId="28E6DF9F" w14:textId="77777777" w:rsidR="00312C76" w:rsidRPr="003167FF" w:rsidRDefault="00312C76" w:rsidP="00312C76">
      <w:pPr>
        <w:pStyle w:val="TH"/>
      </w:pPr>
      <w:r w:rsidRPr="003167FF">
        <w:t>Table 10.3.2.17-1: Group information notify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30C0F9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1DA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55096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69E84" w14:textId="77777777" w:rsidR="00312C76" w:rsidRPr="003167FF" w:rsidRDefault="00312C76" w:rsidP="007E0BCD">
            <w:pPr>
              <w:pStyle w:val="TAH"/>
            </w:pPr>
            <w:r w:rsidRPr="003167FF">
              <w:t>Description</w:t>
            </w:r>
          </w:p>
        </w:tc>
      </w:tr>
      <w:tr w:rsidR="00312C76" w:rsidRPr="003167FF" w14:paraId="0FF315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BEBAF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0178E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1A6A7" w14:textId="77777777" w:rsidR="00312C76" w:rsidRPr="003167FF" w:rsidRDefault="00312C76" w:rsidP="007E0BCD">
            <w:pPr>
              <w:pStyle w:val="TAL"/>
            </w:pPr>
            <w:r w:rsidRPr="003167FF">
              <w:t>VAL group ID of the group</w:t>
            </w:r>
          </w:p>
        </w:tc>
      </w:tr>
      <w:tr w:rsidR="00312C76" w:rsidRPr="003167FF" w14:paraId="22F02A7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903DE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A382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CA88D6" w14:textId="77777777" w:rsidR="00312C76" w:rsidRPr="003167FF" w:rsidRDefault="00312C76" w:rsidP="007E0BCD">
            <w:pPr>
              <w:pStyle w:val="TAL"/>
            </w:pPr>
            <w:r w:rsidRPr="003167FF">
              <w:t>Indicates success or failure of the notification request</w:t>
            </w:r>
          </w:p>
        </w:tc>
      </w:tr>
    </w:tbl>
    <w:p w14:paraId="729933CC" w14:textId="77777777" w:rsidR="00312C76" w:rsidRPr="003167FF" w:rsidRDefault="00312C76" w:rsidP="00312C76"/>
    <w:p w14:paraId="7A6517E3" w14:textId="77777777" w:rsidR="00312C76" w:rsidRPr="003167FF" w:rsidRDefault="00312C76" w:rsidP="00312C76">
      <w:pPr>
        <w:pStyle w:val="Heading4"/>
      </w:pPr>
      <w:bookmarkStart w:id="808" w:name="_Toc453260179"/>
      <w:bookmarkStart w:id="809" w:name="_Toc453261066"/>
      <w:bookmarkStart w:id="810" w:name="_Toc453279803"/>
      <w:bookmarkStart w:id="811" w:name="_Toc459375141"/>
      <w:bookmarkStart w:id="812" w:name="_Toc468105379"/>
      <w:bookmarkStart w:id="813" w:name="_Toc468110474"/>
      <w:bookmarkStart w:id="814" w:name="_Toc533179692"/>
      <w:bookmarkStart w:id="815" w:name="_Toc162885958"/>
      <w:bookmarkStart w:id="816" w:name="_Toc533179787"/>
      <w:r w:rsidRPr="003167FF">
        <w:t>10.3.2.18</w:t>
      </w:r>
      <w:r w:rsidRPr="003167FF">
        <w:tab/>
      </w:r>
      <w:r w:rsidRPr="003167FF">
        <w:rPr>
          <w:lang w:eastAsia="zh-CN"/>
        </w:rPr>
        <w:t>Store group configuration request</w:t>
      </w:r>
      <w:bookmarkEnd w:id="808"/>
      <w:bookmarkEnd w:id="809"/>
      <w:bookmarkEnd w:id="810"/>
      <w:bookmarkEnd w:id="811"/>
      <w:bookmarkEnd w:id="812"/>
      <w:bookmarkEnd w:id="813"/>
      <w:bookmarkEnd w:id="814"/>
      <w:bookmarkEnd w:id="815"/>
    </w:p>
    <w:p w14:paraId="13524632" w14:textId="745898AB" w:rsidR="00312C76" w:rsidRPr="003167FF" w:rsidRDefault="00312C76" w:rsidP="00312C76">
      <w:r w:rsidRPr="003167FF">
        <w:t>Table 10.3.2.18-</w:t>
      </w:r>
      <w:r w:rsidRPr="003167FF">
        <w:rPr>
          <w:lang w:eastAsia="zh-CN"/>
        </w:rPr>
        <w:t>1</w:t>
      </w:r>
      <w:r w:rsidRPr="003167FF">
        <w:t xml:space="preserve"> describes the information flow </w:t>
      </w:r>
      <w:r w:rsidRPr="003167FF">
        <w:rPr>
          <w:lang w:eastAsia="zh-CN"/>
        </w:rPr>
        <w:t>store group configuration request</w:t>
      </w:r>
      <w:r w:rsidRPr="003167FF">
        <w:t xml:space="preserve"> from the group management client </w:t>
      </w:r>
      <w:r w:rsidR="00CA2EB5" w:rsidRPr="00CA2EB5">
        <w:t xml:space="preserve">or VAL server </w:t>
      </w:r>
      <w:r w:rsidRPr="003167FF">
        <w:t>to the group management server.</w:t>
      </w:r>
    </w:p>
    <w:p w14:paraId="565BA0D6" w14:textId="77777777" w:rsidR="00312C76" w:rsidRPr="003167FF" w:rsidRDefault="00312C76" w:rsidP="00312C76">
      <w:pPr>
        <w:pStyle w:val="TH"/>
        <w:rPr>
          <w:lang w:eastAsia="zh-CN"/>
        </w:rPr>
      </w:pPr>
      <w:r w:rsidRPr="003167FF">
        <w:t>Table 10.3.2.18-</w:t>
      </w:r>
      <w:r w:rsidRPr="003167FF">
        <w:rPr>
          <w:lang w:eastAsia="zh-CN"/>
        </w:rPr>
        <w:t>1</w:t>
      </w:r>
      <w:r w:rsidRPr="003167FF">
        <w:t xml:space="preserve">: </w:t>
      </w:r>
      <w:r w:rsidRPr="003167FF">
        <w:rPr>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EA15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362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6396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07D0D" w14:textId="77777777" w:rsidR="00312C76" w:rsidRPr="003167FF" w:rsidRDefault="00312C76" w:rsidP="007E0BCD">
            <w:pPr>
              <w:pStyle w:val="TAH"/>
            </w:pPr>
            <w:r w:rsidRPr="003167FF">
              <w:t>Description</w:t>
            </w:r>
          </w:p>
        </w:tc>
      </w:tr>
      <w:tr w:rsidR="00312C76" w:rsidRPr="003167FF" w14:paraId="6E2EE7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475E5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DFAE1B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2B0A0" w14:textId="3CF60B2D"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1DA7C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D6F70"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3958E12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230E5"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6A1788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EB4816"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4E393E8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15070"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bl>
    <w:p w14:paraId="23D93F66" w14:textId="77777777" w:rsidR="00312C76" w:rsidRPr="003167FF" w:rsidRDefault="00312C76" w:rsidP="00312C76"/>
    <w:p w14:paraId="6061ED51" w14:textId="77777777" w:rsidR="00312C76" w:rsidRPr="003167FF" w:rsidRDefault="00312C76" w:rsidP="00312C76">
      <w:pPr>
        <w:pStyle w:val="Heading4"/>
      </w:pPr>
      <w:bookmarkStart w:id="817" w:name="_Toc453260180"/>
      <w:bookmarkStart w:id="818" w:name="_Toc453261067"/>
      <w:bookmarkStart w:id="819" w:name="_Toc453279804"/>
      <w:bookmarkStart w:id="820" w:name="_Toc459375142"/>
      <w:bookmarkStart w:id="821" w:name="_Toc468105380"/>
      <w:bookmarkStart w:id="822" w:name="_Toc468110475"/>
      <w:bookmarkStart w:id="823" w:name="_Toc533179693"/>
      <w:bookmarkStart w:id="824" w:name="_Toc162885959"/>
      <w:r w:rsidRPr="003167FF">
        <w:t>10.3.2.19</w:t>
      </w:r>
      <w:r w:rsidRPr="003167FF">
        <w:tab/>
      </w:r>
      <w:r w:rsidRPr="003167FF">
        <w:rPr>
          <w:lang w:eastAsia="zh-CN"/>
        </w:rPr>
        <w:t>Store group configuration response</w:t>
      </w:r>
      <w:bookmarkEnd w:id="817"/>
      <w:bookmarkEnd w:id="818"/>
      <w:bookmarkEnd w:id="819"/>
      <w:bookmarkEnd w:id="820"/>
      <w:bookmarkEnd w:id="821"/>
      <w:bookmarkEnd w:id="822"/>
      <w:bookmarkEnd w:id="823"/>
      <w:bookmarkEnd w:id="824"/>
    </w:p>
    <w:p w14:paraId="27DA1E49" w14:textId="0DFA2360" w:rsidR="00312C76" w:rsidRPr="003167FF" w:rsidRDefault="00312C76" w:rsidP="00312C76">
      <w:r w:rsidRPr="003167FF">
        <w:t>Table 10.3.2.19-</w:t>
      </w:r>
      <w:r w:rsidRPr="003167FF">
        <w:rPr>
          <w:lang w:eastAsia="zh-CN"/>
        </w:rPr>
        <w:t>1</w:t>
      </w:r>
      <w:r w:rsidRPr="003167FF">
        <w:t xml:space="preserve"> describes the information flow </w:t>
      </w:r>
      <w:r w:rsidRPr="003167FF">
        <w:rPr>
          <w:lang w:eastAsia="zh-CN"/>
        </w:rPr>
        <w:t>store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00CA2EB5" w:rsidRPr="00CA2EB5">
        <w:rPr>
          <w:lang w:eastAsia="zh-CN"/>
        </w:rPr>
        <w:t xml:space="preserve"> or VAL server</w:t>
      </w:r>
      <w:r w:rsidRPr="003167FF">
        <w:t>.</w:t>
      </w:r>
    </w:p>
    <w:p w14:paraId="75C89289" w14:textId="77777777" w:rsidR="00312C76" w:rsidRPr="003167FF" w:rsidRDefault="00312C76" w:rsidP="00312C76">
      <w:pPr>
        <w:pStyle w:val="TH"/>
        <w:rPr>
          <w:lang w:eastAsia="zh-CN"/>
        </w:rPr>
      </w:pPr>
      <w:r w:rsidRPr="003167FF">
        <w:t>Table 10.3.2.19-</w:t>
      </w:r>
      <w:r w:rsidRPr="003167FF">
        <w:rPr>
          <w:lang w:eastAsia="zh-CN"/>
        </w:rPr>
        <w:t>1</w:t>
      </w:r>
      <w:r w:rsidRPr="003167FF">
        <w:t xml:space="preserve">: </w:t>
      </w:r>
      <w:r w:rsidRPr="003167FF">
        <w:rPr>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39278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AA7E9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C6509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FDCB1" w14:textId="77777777" w:rsidR="00312C76" w:rsidRPr="003167FF" w:rsidRDefault="00312C76" w:rsidP="007E0BCD">
            <w:pPr>
              <w:pStyle w:val="TAH"/>
            </w:pPr>
            <w:r w:rsidRPr="003167FF">
              <w:t>Description</w:t>
            </w:r>
          </w:p>
        </w:tc>
      </w:tr>
      <w:tr w:rsidR="00312C76" w:rsidRPr="003167FF" w14:paraId="6CEA5A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36C57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432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A9B73" w14:textId="77777777" w:rsidR="00312C76" w:rsidRPr="003167FF" w:rsidRDefault="00312C76" w:rsidP="007E0BCD">
            <w:pPr>
              <w:pStyle w:val="TAL"/>
            </w:pPr>
            <w:r w:rsidRPr="003167FF">
              <w:t>VAL group ID of the group</w:t>
            </w:r>
          </w:p>
        </w:tc>
      </w:tr>
      <w:tr w:rsidR="00312C76" w:rsidRPr="003167FF" w14:paraId="2428C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B003C0"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C8CD7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5187A" w14:textId="77777777" w:rsidR="00312C76" w:rsidRPr="003167FF" w:rsidRDefault="00312C76" w:rsidP="007E0BCD">
            <w:pPr>
              <w:pStyle w:val="TAL"/>
              <w:rPr>
                <w:lang w:eastAsia="zh-CN"/>
              </w:rPr>
            </w:pPr>
            <w:r w:rsidRPr="003167FF">
              <w:rPr>
                <w:lang w:eastAsia="zh-CN"/>
              </w:rPr>
              <w:t>Indicates the success or failure for the result</w:t>
            </w:r>
          </w:p>
        </w:tc>
      </w:tr>
    </w:tbl>
    <w:p w14:paraId="4BB10650" w14:textId="77777777" w:rsidR="00312C76" w:rsidRPr="003167FF" w:rsidRDefault="00312C76" w:rsidP="00312C76"/>
    <w:p w14:paraId="614BF936" w14:textId="77777777" w:rsidR="00312C76" w:rsidRPr="003167FF" w:rsidRDefault="00312C76" w:rsidP="00312C76">
      <w:pPr>
        <w:pStyle w:val="Heading4"/>
      </w:pPr>
      <w:bookmarkStart w:id="825" w:name="_Toc453260181"/>
      <w:bookmarkStart w:id="826" w:name="_Toc453261068"/>
      <w:bookmarkStart w:id="827" w:name="_Toc453279805"/>
      <w:bookmarkStart w:id="828" w:name="_Toc459375143"/>
      <w:bookmarkStart w:id="829" w:name="_Toc468105381"/>
      <w:bookmarkStart w:id="830" w:name="_Toc468110476"/>
      <w:bookmarkStart w:id="831" w:name="_Toc533179694"/>
      <w:bookmarkStart w:id="832" w:name="_Toc162885960"/>
      <w:r w:rsidRPr="003167FF">
        <w:t>10.3.2.20</w:t>
      </w:r>
      <w:r w:rsidRPr="003167FF">
        <w:tab/>
        <w:t xml:space="preserve">Get </w:t>
      </w:r>
      <w:r w:rsidRPr="003167FF">
        <w:rPr>
          <w:lang w:eastAsia="zh-CN"/>
        </w:rPr>
        <w:t>group configuration request</w:t>
      </w:r>
      <w:bookmarkEnd w:id="825"/>
      <w:bookmarkEnd w:id="826"/>
      <w:bookmarkEnd w:id="827"/>
      <w:bookmarkEnd w:id="828"/>
      <w:bookmarkEnd w:id="829"/>
      <w:bookmarkEnd w:id="830"/>
      <w:bookmarkEnd w:id="831"/>
      <w:bookmarkEnd w:id="832"/>
    </w:p>
    <w:p w14:paraId="3AA477C4" w14:textId="78F1DC87" w:rsidR="00312C76" w:rsidRPr="003167FF" w:rsidRDefault="00312C76" w:rsidP="00312C76">
      <w:r w:rsidRPr="003167FF">
        <w:t>Table 10.3.2.20-</w:t>
      </w:r>
      <w:r w:rsidRPr="003167FF">
        <w:rPr>
          <w:lang w:eastAsia="zh-CN"/>
        </w:rPr>
        <w:t>1</w:t>
      </w:r>
      <w:r w:rsidRPr="003167FF">
        <w:t xml:space="preserve"> describes the information flow </w:t>
      </w:r>
      <w:r w:rsidRPr="003167FF">
        <w:rPr>
          <w:lang w:eastAsia="zh-CN"/>
        </w:rPr>
        <w:t>get group configuration request</w:t>
      </w:r>
      <w:r w:rsidRPr="003167FF">
        <w:t xml:space="preserve"> from the group management </w:t>
      </w:r>
      <w:r w:rsidRPr="003167FF">
        <w:rPr>
          <w:lang w:eastAsia="zh-CN"/>
        </w:rPr>
        <w:t xml:space="preserve">client </w:t>
      </w:r>
      <w:r w:rsidR="00CA2EB5" w:rsidRPr="00CA2EB5">
        <w:rPr>
          <w:lang w:eastAsia="zh-CN"/>
        </w:rPr>
        <w:t xml:space="preserve">or VAL server </w:t>
      </w:r>
      <w:r w:rsidRPr="003167FF">
        <w:t xml:space="preserve">to the group management </w:t>
      </w:r>
      <w:r w:rsidRPr="003167FF">
        <w:rPr>
          <w:lang w:eastAsia="zh-CN"/>
        </w:rPr>
        <w:t>server</w:t>
      </w:r>
      <w:r w:rsidRPr="003167FF">
        <w:t>.</w:t>
      </w:r>
    </w:p>
    <w:p w14:paraId="52936A4D" w14:textId="77777777" w:rsidR="00312C76" w:rsidRPr="003167FF" w:rsidRDefault="00312C76" w:rsidP="00312C76">
      <w:pPr>
        <w:pStyle w:val="TH"/>
        <w:rPr>
          <w:lang w:eastAsia="zh-CN"/>
        </w:rPr>
      </w:pPr>
      <w:r w:rsidRPr="003167FF">
        <w:t>Table 10.3.2.20-</w:t>
      </w:r>
      <w:r w:rsidRPr="003167FF">
        <w:rPr>
          <w:lang w:eastAsia="zh-CN"/>
        </w:rPr>
        <w:t>1</w:t>
      </w:r>
      <w:r w:rsidRPr="003167FF">
        <w:t xml:space="preserve">: </w:t>
      </w:r>
      <w:r w:rsidRPr="003167FF">
        <w:rPr>
          <w:lang w:eastAsia="zh-CN"/>
        </w:rPr>
        <w:t>Get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9BF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61EC7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3BA02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75D88" w14:textId="77777777" w:rsidR="00312C76" w:rsidRPr="003167FF" w:rsidRDefault="00312C76" w:rsidP="007E0BCD">
            <w:pPr>
              <w:pStyle w:val="TAH"/>
            </w:pPr>
            <w:r w:rsidRPr="003167FF">
              <w:t>Description</w:t>
            </w:r>
          </w:p>
        </w:tc>
      </w:tr>
      <w:tr w:rsidR="00312C76" w:rsidRPr="003167FF" w14:paraId="5CBC98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E8E73D"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AFC097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031EAC" w14:textId="3022D1F8"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36D5CC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34706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8C8CE7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5D47F" w14:textId="77777777" w:rsidR="00312C76" w:rsidRPr="003167FF" w:rsidRDefault="00312C76" w:rsidP="007E0BCD">
            <w:pPr>
              <w:pStyle w:val="TAL"/>
            </w:pPr>
            <w:r w:rsidRPr="003167FF">
              <w:t>VAL group ID of the group</w:t>
            </w:r>
          </w:p>
        </w:tc>
      </w:tr>
      <w:tr w:rsidR="00312C76" w:rsidRPr="003167FF" w14:paraId="31FA67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304C61C" w14:textId="77777777" w:rsidR="00312C76" w:rsidRPr="003167FF" w:rsidRDefault="00312C76" w:rsidP="007E0BCD">
            <w:pPr>
              <w:pStyle w:val="TAL"/>
              <w:rPr>
                <w:lang w:eastAsia="zh-CN"/>
              </w:rPr>
            </w:pPr>
            <w:r w:rsidRPr="003167FF">
              <w:t xml:space="preserve">VAL group </w:t>
            </w:r>
            <w:r w:rsidRPr="003167FF">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2930FBE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3BF387" w14:textId="77777777" w:rsidR="00312C76" w:rsidRPr="003167FF" w:rsidRDefault="00312C76" w:rsidP="007E0BCD">
            <w:pPr>
              <w:pStyle w:val="TAL"/>
            </w:pPr>
            <w:r w:rsidRPr="003167FF">
              <w:t>Reference to configuration data for the VAL group</w:t>
            </w:r>
          </w:p>
        </w:tc>
      </w:tr>
      <w:tr w:rsidR="00312C76" w:rsidRPr="003167FF" w14:paraId="4953A66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614ABA" w14:textId="77777777" w:rsidR="00312C76" w:rsidRPr="003167FF" w:rsidRDefault="00312C76" w:rsidP="007E0BCD">
            <w:pPr>
              <w:pStyle w:val="TAL"/>
            </w:pPr>
            <w:r w:rsidRPr="003167FF">
              <w:t>VAL services requested</w:t>
            </w:r>
            <w:r w:rsidRPr="003167FF">
              <w:br/>
              <w:t>(see NOTE)</w:t>
            </w:r>
          </w:p>
        </w:tc>
        <w:tc>
          <w:tcPr>
            <w:tcW w:w="1440" w:type="dxa"/>
            <w:tcBorders>
              <w:top w:val="single" w:sz="4" w:space="0" w:color="000000"/>
              <w:left w:val="single" w:sz="4" w:space="0" w:color="000000"/>
              <w:bottom w:val="single" w:sz="4" w:space="0" w:color="000000"/>
            </w:tcBorders>
            <w:shd w:val="clear" w:color="auto" w:fill="auto"/>
          </w:tcPr>
          <w:p w14:paraId="257CA8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42672" w14:textId="77777777" w:rsidR="00312C76" w:rsidRPr="003167FF" w:rsidRDefault="00312C76" w:rsidP="007E0BCD">
            <w:pPr>
              <w:pStyle w:val="TAL"/>
            </w:pPr>
            <w:r w:rsidRPr="003167FF">
              <w:t>Service(s) for which group configuration is requested</w:t>
            </w:r>
          </w:p>
        </w:tc>
      </w:tr>
      <w:tr w:rsidR="00312C76" w:rsidRPr="003167FF" w14:paraId="51E7F94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9237FBB" w14:textId="77777777" w:rsidR="00312C76" w:rsidRPr="003167FF" w:rsidRDefault="00312C76" w:rsidP="007E0BCD">
            <w:pPr>
              <w:pStyle w:val="TAN"/>
            </w:pPr>
            <w:r w:rsidRPr="003167FF">
              <w:t>NOTE:</w:t>
            </w:r>
            <w:r w:rsidRPr="003167FF">
              <w:tab/>
              <w:t>If 'VAL services requested' is not present, group configuration is requested for all services defined for the VAL group</w:t>
            </w:r>
          </w:p>
        </w:tc>
      </w:tr>
    </w:tbl>
    <w:p w14:paraId="4B522807" w14:textId="77777777" w:rsidR="00312C76" w:rsidRPr="003167FF" w:rsidRDefault="00312C76" w:rsidP="00312C76"/>
    <w:p w14:paraId="29D66039" w14:textId="77777777" w:rsidR="00312C76" w:rsidRPr="003167FF" w:rsidRDefault="00312C76" w:rsidP="00312C76">
      <w:pPr>
        <w:pStyle w:val="Heading4"/>
      </w:pPr>
      <w:bookmarkStart w:id="833" w:name="_Toc453260182"/>
      <w:bookmarkStart w:id="834" w:name="_Toc453261069"/>
      <w:bookmarkStart w:id="835" w:name="_Toc453279806"/>
      <w:bookmarkStart w:id="836" w:name="_Toc459375144"/>
      <w:bookmarkStart w:id="837" w:name="_Toc468105382"/>
      <w:bookmarkStart w:id="838" w:name="_Toc468110477"/>
      <w:bookmarkStart w:id="839" w:name="_Toc533179695"/>
      <w:bookmarkStart w:id="840" w:name="_Toc162885961"/>
      <w:r w:rsidRPr="003167FF">
        <w:t>10.3.2.21</w:t>
      </w:r>
      <w:r w:rsidRPr="003167FF">
        <w:tab/>
      </w:r>
      <w:r w:rsidRPr="003167FF">
        <w:rPr>
          <w:lang w:eastAsia="zh-CN"/>
        </w:rPr>
        <w:t>Get group configuration response</w:t>
      </w:r>
      <w:bookmarkEnd w:id="833"/>
      <w:bookmarkEnd w:id="834"/>
      <w:bookmarkEnd w:id="835"/>
      <w:bookmarkEnd w:id="836"/>
      <w:bookmarkEnd w:id="837"/>
      <w:bookmarkEnd w:id="838"/>
      <w:bookmarkEnd w:id="839"/>
      <w:bookmarkEnd w:id="840"/>
    </w:p>
    <w:p w14:paraId="20362FB8" w14:textId="6D20955F" w:rsidR="00312C76" w:rsidRPr="003167FF" w:rsidRDefault="00312C76" w:rsidP="00312C76">
      <w:r w:rsidRPr="003167FF">
        <w:t>Table 10.3.2.21-</w:t>
      </w:r>
      <w:r w:rsidRPr="003167FF">
        <w:rPr>
          <w:lang w:eastAsia="zh-CN"/>
        </w:rPr>
        <w:t>1</w:t>
      </w:r>
      <w:r w:rsidRPr="003167FF">
        <w:t xml:space="preserve"> describes the information flow </w:t>
      </w:r>
      <w:r w:rsidRPr="003167FF">
        <w:rPr>
          <w:lang w:eastAsia="zh-CN"/>
        </w:rPr>
        <w:t>get configuration response</w:t>
      </w:r>
      <w:r w:rsidRPr="003167FF">
        <w:t xml:space="preserve"> from the group management </w:t>
      </w:r>
      <w:r w:rsidRPr="003167FF">
        <w:rPr>
          <w:lang w:eastAsia="zh-CN"/>
        </w:rPr>
        <w:t xml:space="preserve">server </w:t>
      </w:r>
      <w:r w:rsidRPr="003167FF">
        <w:t>to the group management</w:t>
      </w:r>
      <w:r w:rsidRPr="003167FF">
        <w:rPr>
          <w:lang w:eastAsia="zh-CN"/>
        </w:rPr>
        <w:t xml:space="preserve"> </w:t>
      </w:r>
      <w:r w:rsidRPr="003167FF">
        <w:t>client</w:t>
      </w:r>
      <w:r w:rsidR="00CA2EB5" w:rsidRPr="00CA2EB5">
        <w:t xml:space="preserve"> or VAL server</w:t>
      </w:r>
      <w:r w:rsidRPr="003167FF">
        <w:t>.</w:t>
      </w:r>
    </w:p>
    <w:p w14:paraId="59D1647C" w14:textId="77777777" w:rsidR="00312C76" w:rsidRPr="003167FF" w:rsidRDefault="00312C76" w:rsidP="00312C76">
      <w:pPr>
        <w:pStyle w:val="TH"/>
        <w:rPr>
          <w:lang w:eastAsia="zh-CN"/>
        </w:rPr>
      </w:pPr>
      <w:r w:rsidRPr="003167FF">
        <w:t xml:space="preserve">Table 10.3.2.21: Get </w:t>
      </w:r>
      <w:r w:rsidRPr="003167FF">
        <w:rPr>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0B92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BD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74ED9F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CB86B" w14:textId="77777777" w:rsidR="00312C76" w:rsidRPr="003167FF" w:rsidRDefault="00312C76" w:rsidP="007E0BCD">
            <w:pPr>
              <w:pStyle w:val="TAH"/>
            </w:pPr>
            <w:r w:rsidRPr="003167FF">
              <w:t>Description</w:t>
            </w:r>
          </w:p>
        </w:tc>
      </w:tr>
      <w:tr w:rsidR="00312C76" w:rsidRPr="003167FF" w14:paraId="37AAA0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04CEF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C85384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C74D3" w14:textId="77777777" w:rsidR="00312C76" w:rsidRPr="003167FF" w:rsidRDefault="00312C76" w:rsidP="007E0BCD">
            <w:pPr>
              <w:pStyle w:val="TAL"/>
            </w:pPr>
            <w:r w:rsidRPr="003167FF">
              <w:t>VAL group ID of the group</w:t>
            </w:r>
          </w:p>
        </w:tc>
      </w:tr>
      <w:tr w:rsidR="00312C76" w:rsidRPr="003167FF" w14:paraId="633E0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E35834"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57BB9BAE" w14:textId="77777777" w:rsidR="00312C76" w:rsidRPr="003167FF" w:rsidRDefault="00312C76" w:rsidP="007E0BCD">
            <w:pPr>
              <w:pStyle w:val="TAC"/>
            </w:pPr>
            <w:r w:rsidRPr="003167FF">
              <w:t>M</w:t>
            </w:r>
          </w:p>
          <w:p w14:paraId="5350456A" w14:textId="72C0EE6C"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3E03A"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r w:rsidR="00312C76" w:rsidRPr="003167FF" w14:paraId="275648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A2B93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9A7B96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1C458"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0CB55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4348CDC"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the VAL group configuration data information element has no meaning.</w:t>
            </w:r>
          </w:p>
        </w:tc>
      </w:tr>
    </w:tbl>
    <w:p w14:paraId="05953674" w14:textId="77777777" w:rsidR="00312C76" w:rsidRPr="003167FF" w:rsidRDefault="00312C76" w:rsidP="00312C76"/>
    <w:p w14:paraId="4856B8F0" w14:textId="77777777" w:rsidR="00312C76" w:rsidRPr="003167FF" w:rsidRDefault="00312C76" w:rsidP="00312C76">
      <w:pPr>
        <w:pStyle w:val="Heading4"/>
      </w:pPr>
      <w:bookmarkStart w:id="841" w:name="_Toc453260183"/>
      <w:bookmarkStart w:id="842" w:name="_Toc453261070"/>
      <w:bookmarkStart w:id="843" w:name="_Toc453279807"/>
      <w:bookmarkStart w:id="844" w:name="_Toc459375145"/>
      <w:bookmarkStart w:id="845" w:name="_Toc468105383"/>
      <w:bookmarkStart w:id="846" w:name="_Toc468110478"/>
      <w:bookmarkStart w:id="847" w:name="_Toc533179696"/>
      <w:bookmarkStart w:id="848" w:name="_Toc162885962"/>
      <w:r w:rsidRPr="003167FF">
        <w:t>10.3.2.22</w:t>
      </w:r>
      <w:r w:rsidRPr="003167FF">
        <w:tab/>
      </w:r>
      <w:r w:rsidRPr="003167FF">
        <w:rPr>
          <w:lang w:eastAsia="zh-CN"/>
        </w:rPr>
        <w:t>Subscribe group configuration request</w:t>
      </w:r>
      <w:bookmarkEnd w:id="841"/>
      <w:bookmarkEnd w:id="842"/>
      <w:bookmarkEnd w:id="843"/>
      <w:bookmarkEnd w:id="844"/>
      <w:bookmarkEnd w:id="845"/>
      <w:bookmarkEnd w:id="846"/>
      <w:bookmarkEnd w:id="847"/>
      <w:bookmarkEnd w:id="848"/>
    </w:p>
    <w:p w14:paraId="42019CE3" w14:textId="77777777" w:rsidR="00312C76" w:rsidRPr="003167FF" w:rsidRDefault="00312C76" w:rsidP="00312C76">
      <w:r w:rsidRPr="003167FF">
        <w:t>Table 10.3.2.22-</w:t>
      </w:r>
      <w:r w:rsidRPr="003167FF">
        <w:rPr>
          <w:lang w:eastAsia="zh-CN"/>
        </w:rPr>
        <w:t>1</w:t>
      </w:r>
      <w:r w:rsidRPr="003167FF">
        <w:t xml:space="preserve"> describes the information flow </w:t>
      </w:r>
      <w:r w:rsidRPr="003167FF">
        <w:rPr>
          <w:lang w:eastAsia="zh-CN"/>
        </w:rPr>
        <w:t>subscribe group configuration request</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52EC982A" w14:textId="77777777" w:rsidR="00312C76" w:rsidRPr="003167FF" w:rsidRDefault="00312C76" w:rsidP="00312C76">
      <w:pPr>
        <w:pStyle w:val="TH"/>
        <w:rPr>
          <w:lang w:eastAsia="zh-CN"/>
        </w:rPr>
      </w:pPr>
      <w:r w:rsidRPr="003167FF">
        <w:t>Table 10.3.2.22-</w:t>
      </w:r>
      <w:r w:rsidRPr="003167FF">
        <w:rPr>
          <w:lang w:eastAsia="zh-CN"/>
        </w:rPr>
        <w:t>1</w:t>
      </w:r>
      <w:r w:rsidRPr="003167FF">
        <w:t xml:space="preserve">: </w:t>
      </w:r>
      <w:r w:rsidRPr="003167FF">
        <w:rPr>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A123D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966C1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BD3F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D4A3" w14:textId="77777777" w:rsidR="00312C76" w:rsidRPr="003167FF" w:rsidRDefault="00312C76" w:rsidP="007E0BCD">
            <w:pPr>
              <w:pStyle w:val="TAH"/>
            </w:pPr>
            <w:r w:rsidRPr="003167FF">
              <w:t>Description</w:t>
            </w:r>
          </w:p>
        </w:tc>
      </w:tr>
      <w:tr w:rsidR="00312C76" w:rsidRPr="003167FF" w14:paraId="526357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D680C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81730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A5DEDC"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548C43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99D82"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9BC71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4429C"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40EC4B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F7DE32" w14:textId="77777777" w:rsidR="00312C76" w:rsidRPr="003167FF" w:rsidRDefault="00312C76" w:rsidP="007E0BCD">
            <w:pPr>
              <w:pStyle w:val="TAL"/>
            </w:pPr>
            <w:r w:rsidRPr="003167FF">
              <w:t>VAL services requested</w:t>
            </w:r>
          </w:p>
          <w:p w14:paraId="7713E726"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197857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E89015" w14:textId="77777777" w:rsidR="00312C76" w:rsidRPr="003167FF" w:rsidRDefault="00312C76" w:rsidP="007E0BCD">
            <w:pPr>
              <w:pStyle w:val="TAL"/>
            </w:pPr>
            <w:r w:rsidRPr="003167FF">
              <w:t>Service(s) for which group configuration is requested</w:t>
            </w:r>
          </w:p>
        </w:tc>
      </w:tr>
      <w:tr w:rsidR="00762895" w:rsidRPr="003167FF" w14:paraId="466155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B2C737" w14:textId="0909EA1A" w:rsidR="00762895" w:rsidRPr="003167FF" w:rsidRDefault="00762895" w:rsidP="00762895">
            <w:pPr>
              <w:pStyle w:val="TAL"/>
            </w:pPr>
            <w:r w:rsidRPr="00C20526">
              <w:t xml:space="preserve">Notification </w:t>
            </w:r>
            <w:r>
              <w:t>t</w:t>
            </w:r>
            <w:r w:rsidRPr="00C20526">
              <w:t>arget URI</w:t>
            </w:r>
          </w:p>
        </w:tc>
        <w:tc>
          <w:tcPr>
            <w:tcW w:w="1440" w:type="dxa"/>
            <w:tcBorders>
              <w:top w:val="single" w:sz="4" w:space="0" w:color="000000"/>
              <w:left w:val="single" w:sz="4" w:space="0" w:color="000000"/>
              <w:bottom w:val="single" w:sz="4" w:space="0" w:color="000000"/>
            </w:tcBorders>
            <w:shd w:val="clear" w:color="auto" w:fill="auto"/>
          </w:tcPr>
          <w:p w14:paraId="7D9177B9" w14:textId="5C66A7CF" w:rsidR="00762895" w:rsidRPr="003167FF" w:rsidRDefault="00762895" w:rsidP="00762895">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AE007" w14:textId="6940A227" w:rsidR="00762895" w:rsidRPr="003167FF" w:rsidRDefault="00762895" w:rsidP="00762895">
            <w:pPr>
              <w:pStyle w:val="TAL"/>
            </w:pPr>
            <w:r w:rsidRPr="00C20526">
              <w:t xml:space="preserve">Target URI where the group management </w:t>
            </w:r>
            <w:r>
              <w:t>client</w:t>
            </w:r>
            <w:r w:rsidRPr="00C20526">
              <w:t xml:space="preserve"> performing the request </w:t>
            </w:r>
            <w:r>
              <w:t>will</w:t>
            </w:r>
            <w:r w:rsidRPr="00C20526">
              <w:t xml:space="preserve"> receive the notifications</w:t>
            </w:r>
            <w:r>
              <w:t>.</w:t>
            </w:r>
          </w:p>
        </w:tc>
      </w:tr>
      <w:tr w:rsidR="00762895" w:rsidRPr="003167FF" w14:paraId="4E2F8FE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1EE6DC" w14:textId="77777777" w:rsidR="00762895" w:rsidRPr="003167FF" w:rsidRDefault="00762895" w:rsidP="00762895">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708B71AB" w14:textId="77777777" w:rsidR="00762895" w:rsidRPr="003167FF" w:rsidRDefault="00762895" w:rsidP="00762895">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48E9B" w14:textId="77777777" w:rsidR="00762895" w:rsidRPr="003167FF" w:rsidRDefault="00762895" w:rsidP="00762895">
            <w:pPr>
              <w:pStyle w:val="TAL"/>
            </w:pPr>
            <w:r w:rsidRPr="003167FF">
              <w:rPr>
                <w:rFonts w:eastAsia="DengXian"/>
                <w:lang w:eastAsia="zh-CN"/>
              </w:rPr>
              <w:t>Defaults to 0 if not provided, otherwise indicates the minimum time interval between consecutive notifications</w:t>
            </w:r>
          </w:p>
        </w:tc>
      </w:tr>
      <w:tr w:rsidR="00762895" w:rsidRPr="003167FF" w14:paraId="55F46CF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1B132BE" w14:textId="77777777" w:rsidR="00762895" w:rsidRPr="003167FF" w:rsidRDefault="00762895" w:rsidP="00762895">
            <w:pPr>
              <w:pStyle w:val="TAN"/>
            </w:pPr>
            <w:r w:rsidRPr="003167FF">
              <w:t>NOTE:</w:t>
            </w:r>
            <w:r w:rsidRPr="003167FF">
              <w:tab/>
              <w:t>If 'VAL services requested' is not present, group configuration is requested for all services defined for the VAL group</w:t>
            </w:r>
          </w:p>
        </w:tc>
      </w:tr>
    </w:tbl>
    <w:p w14:paraId="1D059760" w14:textId="77777777" w:rsidR="00312C76" w:rsidRPr="003167FF" w:rsidRDefault="00312C76" w:rsidP="00312C76"/>
    <w:p w14:paraId="7A8D0E92" w14:textId="77777777" w:rsidR="00312C76" w:rsidRPr="003167FF" w:rsidRDefault="00312C76" w:rsidP="00312C76">
      <w:pPr>
        <w:pStyle w:val="Heading4"/>
      </w:pPr>
      <w:bookmarkStart w:id="849" w:name="_Toc453260184"/>
      <w:bookmarkStart w:id="850" w:name="_Toc453261071"/>
      <w:bookmarkStart w:id="851" w:name="_Toc453279808"/>
      <w:bookmarkStart w:id="852" w:name="_Toc459375146"/>
      <w:bookmarkStart w:id="853" w:name="_Toc468105384"/>
      <w:bookmarkStart w:id="854" w:name="_Toc468110479"/>
      <w:bookmarkStart w:id="855" w:name="_Toc533179697"/>
      <w:bookmarkStart w:id="856" w:name="_Toc162885963"/>
      <w:r w:rsidRPr="003167FF">
        <w:t>10.3.2.23</w:t>
      </w:r>
      <w:r w:rsidRPr="003167FF">
        <w:tab/>
      </w:r>
      <w:r w:rsidRPr="003167FF">
        <w:rPr>
          <w:lang w:eastAsia="zh-CN"/>
        </w:rPr>
        <w:t>Subscribe group configuration response</w:t>
      </w:r>
      <w:bookmarkEnd w:id="849"/>
      <w:bookmarkEnd w:id="850"/>
      <w:bookmarkEnd w:id="851"/>
      <w:bookmarkEnd w:id="852"/>
      <w:bookmarkEnd w:id="853"/>
      <w:bookmarkEnd w:id="854"/>
      <w:bookmarkEnd w:id="855"/>
      <w:bookmarkEnd w:id="856"/>
    </w:p>
    <w:p w14:paraId="1074E8EF" w14:textId="77777777" w:rsidR="00312C76" w:rsidRPr="003167FF" w:rsidRDefault="00312C76" w:rsidP="00312C76">
      <w:r w:rsidRPr="003167FF">
        <w:t>Table 10.3.2.23-</w:t>
      </w:r>
      <w:r w:rsidRPr="003167FF">
        <w:rPr>
          <w:lang w:eastAsia="zh-CN"/>
        </w:rPr>
        <w:t>1</w:t>
      </w:r>
      <w:r w:rsidRPr="003167FF">
        <w:t xml:space="preserve"> describes the information flow </w:t>
      </w:r>
      <w:r w:rsidRPr="003167FF">
        <w:rPr>
          <w:lang w:eastAsia="zh-CN"/>
        </w:rPr>
        <w:t>subscribe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7018CFE5" w14:textId="77777777" w:rsidR="00312C76" w:rsidRPr="003167FF" w:rsidRDefault="00312C76" w:rsidP="00312C76">
      <w:pPr>
        <w:pStyle w:val="TH"/>
        <w:rPr>
          <w:lang w:eastAsia="zh-CN"/>
        </w:rPr>
      </w:pPr>
      <w:r w:rsidRPr="003167FF">
        <w:t>Table 10.3.2.23-</w:t>
      </w:r>
      <w:r w:rsidRPr="003167FF">
        <w:rPr>
          <w:lang w:eastAsia="zh-CN"/>
        </w:rPr>
        <w:t>1</w:t>
      </w:r>
      <w:r w:rsidRPr="003167FF">
        <w:t xml:space="preserve">: </w:t>
      </w:r>
      <w:r w:rsidRPr="003167FF">
        <w:rPr>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9B6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C7171"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C8A93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12A96" w14:textId="77777777" w:rsidR="00312C76" w:rsidRPr="003167FF" w:rsidRDefault="00312C76" w:rsidP="007E0BCD">
            <w:pPr>
              <w:pStyle w:val="TAH"/>
            </w:pPr>
            <w:r w:rsidRPr="003167FF">
              <w:t>Description</w:t>
            </w:r>
          </w:p>
        </w:tc>
      </w:tr>
      <w:tr w:rsidR="00312C76" w:rsidRPr="003167FF" w14:paraId="2E4015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7488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3D53E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C5D318" w14:textId="77777777" w:rsidR="00312C76" w:rsidRPr="003167FF" w:rsidRDefault="00312C76" w:rsidP="007E0BCD">
            <w:pPr>
              <w:pStyle w:val="TAL"/>
            </w:pPr>
            <w:r w:rsidRPr="003167FF">
              <w:t>VAL group ID of the group</w:t>
            </w:r>
          </w:p>
        </w:tc>
      </w:tr>
      <w:tr w:rsidR="00312C76" w:rsidRPr="003167FF" w14:paraId="3C4C8D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EBB37"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DB118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0E7933" w14:textId="77777777" w:rsidR="00312C76" w:rsidRPr="003167FF" w:rsidRDefault="00312C76" w:rsidP="007E0BCD">
            <w:pPr>
              <w:pStyle w:val="TAL"/>
              <w:rPr>
                <w:lang w:eastAsia="zh-CN"/>
              </w:rPr>
            </w:pPr>
            <w:r w:rsidRPr="003167FF">
              <w:rPr>
                <w:lang w:eastAsia="zh-CN"/>
              </w:rPr>
              <w:t>Indicates the success or failure for the result</w:t>
            </w:r>
          </w:p>
        </w:tc>
      </w:tr>
    </w:tbl>
    <w:p w14:paraId="5FD82218" w14:textId="77777777" w:rsidR="00312C76" w:rsidRPr="003167FF" w:rsidRDefault="00312C76" w:rsidP="00312C76"/>
    <w:p w14:paraId="01A0CF7C" w14:textId="77777777" w:rsidR="00312C76" w:rsidRPr="003167FF" w:rsidRDefault="00312C76" w:rsidP="00312C76">
      <w:pPr>
        <w:pStyle w:val="Heading4"/>
      </w:pPr>
      <w:bookmarkStart w:id="857" w:name="_Toc453260185"/>
      <w:bookmarkStart w:id="858" w:name="_Toc453261072"/>
      <w:bookmarkStart w:id="859" w:name="_Toc453279809"/>
      <w:bookmarkStart w:id="860" w:name="_Toc459375147"/>
      <w:bookmarkStart w:id="861" w:name="_Toc468105385"/>
      <w:bookmarkStart w:id="862" w:name="_Toc468110480"/>
      <w:bookmarkStart w:id="863" w:name="_Toc533179698"/>
      <w:bookmarkStart w:id="864" w:name="_Toc162885964"/>
      <w:r w:rsidRPr="003167FF">
        <w:t>10.3.2.24</w:t>
      </w:r>
      <w:r w:rsidRPr="003167FF">
        <w:tab/>
      </w:r>
      <w:r w:rsidRPr="003167FF">
        <w:rPr>
          <w:lang w:eastAsia="zh-CN"/>
        </w:rPr>
        <w:t>Notify group configuration request</w:t>
      </w:r>
      <w:bookmarkEnd w:id="857"/>
      <w:bookmarkEnd w:id="858"/>
      <w:bookmarkEnd w:id="859"/>
      <w:bookmarkEnd w:id="860"/>
      <w:bookmarkEnd w:id="861"/>
      <w:bookmarkEnd w:id="862"/>
      <w:bookmarkEnd w:id="863"/>
      <w:bookmarkEnd w:id="864"/>
    </w:p>
    <w:p w14:paraId="11447695" w14:textId="77777777" w:rsidR="00312C76" w:rsidRPr="003167FF" w:rsidRDefault="00312C76" w:rsidP="00312C76">
      <w:r w:rsidRPr="003167FF">
        <w:t>Table 10.3.2.24-</w:t>
      </w:r>
      <w:r w:rsidRPr="003167FF">
        <w:rPr>
          <w:lang w:eastAsia="zh-CN"/>
        </w:rPr>
        <w:t>1</w:t>
      </w:r>
      <w:r w:rsidRPr="003167FF">
        <w:t xml:space="preserve"> describes the information flow </w:t>
      </w:r>
      <w:r w:rsidRPr="003167FF">
        <w:rPr>
          <w:lang w:eastAsia="zh-CN"/>
        </w:rPr>
        <w:t>notify group configuration</w:t>
      </w:r>
      <w:r w:rsidRPr="003167FF">
        <w:t xml:space="preserve"> </w:t>
      </w:r>
      <w:r w:rsidRPr="003167FF">
        <w:rPr>
          <w:lang w:eastAsia="zh-CN"/>
        </w:rPr>
        <w:t>request</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0A85DDE4" w14:textId="77777777" w:rsidR="00312C76" w:rsidRPr="003167FF" w:rsidRDefault="00312C76" w:rsidP="00312C76">
      <w:pPr>
        <w:pStyle w:val="TH"/>
        <w:rPr>
          <w:lang w:eastAsia="zh-CN"/>
        </w:rPr>
      </w:pPr>
      <w:r w:rsidRPr="003167FF">
        <w:t>Table 10.3.2.24-</w:t>
      </w:r>
      <w:r w:rsidRPr="003167FF">
        <w:rPr>
          <w:lang w:eastAsia="zh-CN"/>
        </w:rPr>
        <w:t>1</w:t>
      </w:r>
      <w:r w:rsidRPr="003167FF">
        <w:t xml:space="preserve">: </w:t>
      </w:r>
      <w:r w:rsidRPr="003167FF">
        <w:rPr>
          <w:lang w:eastAsia="zh-CN"/>
        </w:rPr>
        <w:t>Notify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F701F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9E35C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C82E3F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108EB" w14:textId="77777777" w:rsidR="00312C76" w:rsidRPr="003167FF" w:rsidRDefault="00312C76" w:rsidP="007E0BCD">
            <w:pPr>
              <w:pStyle w:val="TAH"/>
            </w:pPr>
            <w:r w:rsidRPr="003167FF">
              <w:t>Description</w:t>
            </w:r>
          </w:p>
        </w:tc>
      </w:tr>
      <w:tr w:rsidR="00312C76" w:rsidRPr="003167FF" w14:paraId="7EC44A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781C25"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9DCBE2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1B83"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F7044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B70CF3F"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1CB70F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A703B" w14:textId="77777777" w:rsidR="00312C76" w:rsidRPr="003167FF" w:rsidRDefault="00312C76" w:rsidP="007E0BCD">
            <w:pPr>
              <w:pStyle w:val="TAL"/>
            </w:pPr>
            <w:r w:rsidRPr="003167FF">
              <w:t>VAL group ID of the group</w:t>
            </w:r>
          </w:p>
        </w:tc>
      </w:tr>
      <w:tr w:rsidR="00312C76" w:rsidRPr="003167FF" w14:paraId="1940A8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00BDC3" w14:textId="77777777" w:rsidR="00312C76" w:rsidRPr="003167FF" w:rsidRDefault="00312C76" w:rsidP="007E0BCD">
            <w:pPr>
              <w:pStyle w:val="TAL"/>
              <w:rPr>
                <w:lang w:eastAsia="zh-CN"/>
              </w:rPr>
            </w:pPr>
            <w:r w:rsidRPr="003167FF">
              <w:t xml:space="preserve">VAL group </w:t>
            </w:r>
            <w:r w:rsidRPr="003167FF">
              <w:rPr>
                <w:lang w:eastAsia="zh-CN"/>
              </w:rPr>
              <w:t>information reference (see NOTE)</w:t>
            </w:r>
          </w:p>
        </w:tc>
        <w:tc>
          <w:tcPr>
            <w:tcW w:w="1440" w:type="dxa"/>
            <w:tcBorders>
              <w:top w:val="single" w:sz="4" w:space="0" w:color="000000"/>
              <w:left w:val="single" w:sz="4" w:space="0" w:color="000000"/>
              <w:bottom w:val="single" w:sz="4" w:space="0" w:color="000000"/>
            </w:tcBorders>
            <w:shd w:val="clear" w:color="auto" w:fill="auto"/>
          </w:tcPr>
          <w:p w14:paraId="547CC4F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D43D8" w14:textId="77777777" w:rsidR="00312C76" w:rsidRPr="003167FF" w:rsidRDefault="00312C76" w:rsidP="007E0BCD">
            <w:pPr>
              <w:pStyle w:val="TAL"/>
            </w:pPr>
            <w:r w:rsidRPr="003167FF">
              <w:t>Reference to information stored relating to the VAL group</w:t>
            </w:r>
          </w:p>
        </w:tc>
      </w:tr>
      <w:tr w:rsidR="00312C76" w:rsidRPr="003167FF" w14:paraId="56AE073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9DAF24" w14:textId="77777777" w:rsidR="00312C76" w:rsidRPr="003167FF" w:rsidRDefault="00312C76" w:rsidP="007E0BCD">
            <w:pPr>
              <w:pStyle w:val="TAL"/>
              <w:rPr>
                <w:lang w:eastAsia="zh-CN"/>
              </w:rPr>
            </w:pPr>
            <w:r w:rsidRPr="003167FF">
              <w:rPr>
                <w:lang w:eastAsia="zh-CN"/>
              </w:rPr>
              <w:t xml:space="preserve">Group related key material </w:t>
            </w:r>
          </w:p>
          <w:p w14:paraId="1C54DB83" w14:textId="77777777" w:rsidR="00312C76" w:rsidRPr="003167FF" w:rsidRDefault="00312C76" w:rsidP="007E0BCD">
            <w:pPr>
              <w:pStyle w:val="TAL"/>
              <w:rPr>
                <w:lang w:eastAsia="zh-CN"/>
              </w:rPr>
            </w:pPr>
            <w:r w:rsidRPr="003167FF">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7E75E57C"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1CF65" w14:textId="77777777" w:rsidR="00312C76" w:rsidRPr="003167FF" w:rsidRDefault="00312C76" w:rsidP="007E0BCD">
            <w:pPr>
              <w:pStyle w:val="TAL"/>
              <w:rPr>
                <w:lang w:eastAsia="zh-CN"/>
              </w:rPr>
            </w:pPr>
            <w:r w:rsidRPr="003167FF">
              <w:rPr>
                <w:lang w:eastAsia="zh-CN"/>
              </w:rPr>
              <w:t xml:space="preserve">Key material for use with the </w:t>
            </w:r>
            <w:r w:rsidRPr="003167FF">
              <w:t xml:space="preserve">VAL </w:t>
            </w:r>
            <w:r w:rsidRPr="003167FF">
              <w:rPr>
                <w:lang w:eastAsia="zh-CN"/>
              </w:rPr>
              <w:t>group</w:t>
            </w:r>
          </w:p>
        </w:tc>
      </w:tr>
      <w:tr w:rsidR="00312C76" w:rsidRPr="003167FF" w14:paraId="5C2CBD7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7CBA7" w14:textId="77777777" w:rsidR="00312C76" w:rsidRPr="003167FF" w:rsidRDefault="00312C76" w:rsidP="007E0BCD">
            <w:pPr>
              <w:pStyle w:val="TAN"/>
              <w:rPr>
                <w:lang w:eastAsia="zh-CN"/>
              </w:rPr>
            </w:pPr>
            <w:r w:rsidRPr="003167FF">
              <w:t>NOTE:</w:t>
            </w:r>
            <w:r w:rsidRPr="003167FF">
              <w:tab/>
              <w:t>At least one of these information elements shall be present.</w:t>
            </w:r>
          </w:p>
        </w:tc>
      </w:tr>
    </w:tbl>
    <w:p w14:paraId="3B6DDC3E" w14:textId="77777777" w:rsidR="00312C76" w:rsidRPr="003167FF" w:rsidRDefault="00312C76" w:rsidP="00312C76"/>
    <w:p w14:paraId="00A71816" w14:textId="77777777" w:rsidR="00312C76" w:rsidRPr="003167FF" w:rsidRDefault="00312C76" w:rsidP="00312C76">
      <w:pPr>
        <w:pStyle w:val="Heading4"/>
      </w:pPr>
      <w:bookmarkStart w:id="865" w:name="_Toc453260186"/>
      <w:bookmarkStart w:id="866" w:name="_Toc453261073"/>
      <w:bookmarkStart w:id="867" w:name="_Toc453279810"/>
      <w:bookmarkStart w:id="868" w:name="_Toc459375148"/>
      <w:bookmarkStart w:id="869" w:name="_Toc468105386"/>
      <w:bookmarkStart w:id="870" w:name="_Toc468110481"/>
      <w:bookmarkStart w:id="871" w:name="_Toc533179699"/>
      <w:bookmarkStart w:id="872" w:name="_Toc162885965"/>
      <w:r w:rsidRPr="003167FF">
        <w:t>10.3.2.25</w:t>
      </w:r>
      <w:r w:rsidRPr="003167FF">
        <w:tab/>
      </w:r>
      <w:r w:rsidRPr="003167FF">
        <w:rPr>
          <w:lang w:eastAsia="zh-CN"/>
        </w:rPr>
        <w:t>Notify group configuration response</w:t>
      </w:r>
      <w:bookmarkEnd w:id="865"/>
      <w:bookmarkEnd w:id="866"/>
      <w:bookmarkEnd w:id="867"/>
      <w:bookmarkEnd w:id="868"/>
      <w:bookmarkEnd w:id="869"/>
      <w:bookmarkEnd w:id="870"/>
      <w:bookmarkEnd w:id="871"/>
      <w:bookmarkEnd w:id="872"/>
    </w:p>
    <w:p w14:paraId="2553A423" w14:textId="77777777" w:rsidR="00312C76" w:rsidRPr="003167FF" w:rsidRDefault="00312C76" w:rsidP="00312C76">
      <w:r w:rsidRPr="003167FF">
        <w:t>Table 10.3.2.25-</w:t>
      </w:r>
      <w:r w:rsidRPr="003167FF">
        <w:rPr>
          <w:lang w:eastAsia="zh-CN"/>
        </w:rPr>
        <w:t>1</w:t>
      </w:r>
      <w:r w:rsidRPr="003167FF">
        <w:t xml:space="preserve"> describes the information flow </w:t>
      </w:r>
      <w:r w:rsidRPr="003167FF">
        <w:rPr>
          <w:lang w:eastAsia="zh-CN"/>
        </w:rPr>
        <w:t>notify group configuration response</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14CCA9A3" w14:textId="77777777" w:rsidR="00312C76" w:rsidRPr="003167FF" w:rsidRDefault="00312C76" w:rsidP="00312C76">
      <w:pPr>
        <w:pStyle w:val="TH"/>
        <w:rPr>
          <w:lang w:eastAsia="zh-CN"/>
        </w:rPr>
      </w:pPr>
      <w:r w:rsidRPr="003167FF">
        <w:t>Table 10.3.2.25-</w:t>
      </w:r>
      <w:r w:rsidRPr="003167FF">
        <w:rPr>
          <w:lang w:eastAsia="zh-CN"/>
        </w:rPr>
        <w:t>1</w:t>
      </w:r>
      <w:r w:rsidRPr="003167FF">
        <w:t>: N</w:t>
      </w:r>
      <w:r w:rsidRPr="003167FF">
        <w:rPr>
          <w:lang w:eastAsia="zh-CN"/>
        </w:rPr>
        <w:t>otify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5B98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A9485CE"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EDDF8C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DD0AF" w14:textId="77777777" w:rsidR="00312C76" w:rsidRPr="003167FF" w:rsidRDefault="00312C76" w:rsidP="007E0BCD">
            <w:pPr>
              <w:pStyle w:val="TAH"/>
            </w:pPr>
            <w:r w:rsidRPr="003167FF">
              <w:t>Description</w:t>
            </w:r>
          </w:p>
        </w:tc>
      </w:tr>
      <w:tr w:rsidR="00312C76" w:rsidRPr="003167FF" w14:paraId="79698A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F53E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5AB91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A7F11" w14:textId="77777777" w:rsidR="00312C76" w:rsidRPr="003167FF" w:rsidRDefault="00312C76" w:rsidP="007E0BCD">
            <w:pPr>
              <w:pStyle w:val="TAL"/>
            </w:pPr>
            <w:r w:rsidRPr="003167FF">
              <w:t>VAL group ID of the group</w:t>
            </w:r>
          </w:p>
        </w:tc>
      </w:tr>
      <w:tr w:rsidR="00312C76" w:rsidRPr="003167FF" w14:paraId="2F6CE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DEDCC"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22C8870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1AC55" w14:textId="77777777" w:rsidR="00312C76" w:rsidRPr="003167FF" w:rsidRDefault="00312C76" w:rsidP="007E0BCD">
            <w:pPr>
              <w:pStyle w:val="TAL"/>
              <w:rPr>
                <w:lang w:eastAsia="zh-CN"/>
              </w:rPr>
            </w:pPr>
            <w:r w:rsidRPr="003167FF">
              <w:rPr>
                <w:lang w:eastAsia="zh-CN"/>
              </w:rPr>
              <w:t>Indicates the success or failure for the result</w:t>
            </w:r>
          </w:p>
        </w:tc>
      </w:tr>
    </w:tbl>
    <w:p w14:paraId="00977208" w14:textId="77777777" w:rsidR="00312C76" w:rsidRPr="003167FF" w:rsidRDefault="00312C76" w:rsidP="00312C76"/>
    <w:p w14:paraId="4CFE436B" w14:textId="77777777" w:rsidR="00312C76" w:rsidRPr="003167FF" w:rsidRDefault="00312C76" w:rsidP="00312C76">
      <w:pPr>
        <w:pStyle w:val="Heading4"/>
      </w:pPr>
      <w:bookmarkStart w:id="873" w:name="_Toc162885966"/>
      <w:r w:rsidRPr="003167FF">
        <w:t>10.3.2.26</w:t>
      </w:r>
      <w:r w:rsidRPr="003167FF">
        <w:tab/>
        <w:t>Configure VAL group request</w:t>
      </w:r>
      <w:bookmarkEnd w:id="873"/>
    </w:p>
    <w:p w14:paraId="516D47A6" w14:textId="77777777" w:rsidR="00312C76" w:rsidRPr="003167FF" w:rsidRDefault="00312C76" w:rsidP="00312C76">
      <w:r w:rsidRPr="003167FF">
        <w:t>Table 10.3.2.26-1 describes the information flow for configure VAL group request from a VAL server to a group management server.</w:t>
      </w:r>
    </w:p>
    <w:p w14:paraId="68628032" w14:textId="77777777" w:rsidR="00312C76" w:rsidRPr="003167FF" w:rsidRDefault="00312C76" w:rsidP="00312C76">
      <w:pPr>
        <w:pStyle w:val="TH"/>
      </w:pPr>
      <w:r w:rsidRPr="003167FF">
        <w:t>Table 10.3.2.26-1: Configure VAL group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FD5E8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DCF6A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8EF1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10FF0" w14:textId="77777777" w:rsidR="00312C76" w:rsidRPr="003167FF" w:rsidRDefault="00312C76" w:rsidP="007E0BCD">
            <w:pPr>
              <w:pStyle w:val="TAH"/>
            </w:pPr>
            <w:r w:rsidRPr="003167FF">
              <w:t>Description</w:t>
            </w:r>
          </w:p>
        </w:tc>
      </w:tr>
      <w:tr w:rsidR="00312C76" w:rsidRPr="003167FF" w14:paraId="22D434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1248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6826E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A394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49C1A6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E0BFF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6302D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D0CD1" w14:textId="77777777" w:rsidR="00312C76" w:rsidRPr="003167FF" w:rsidRDefault="00312C76" w:rsidP="007E0BCD">
            <w:pPr>
              <w:pStyle w:val="TAL"/>
            </w:pPr>
            <w:r w:rsidRPr="003167FF">
              <w:t>The group ID used for the VAL group.</w:t>
            </w:r>
          </w:p>
        </w:tc>
      </w:tr>
      <w:tr w:rsidR="00312C76" w:rsidRPr="003167FF" w14:paraId="7FCB40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17071D" w14:textId="77777777" w:rsidR="00312C76" w:rsidRPr="003167FF" w:rsidRDefault="00312C76" w:rsidP="007E0BCD">
            <w:pPr>
              <w:pStyle w:val="TAL"/>
            </w:pPr>
            <w:r w:rsidRPr="003167FF">
              <w:t xml:space="preserve">VAL group </w:t>
            </w:r>
            <w:r w:rsidRPr="003167FF">
              <w:rPr>
                <w:lang w:eastAsia="zh-CN"/>
              </w:rPr>
              <w:t>description (see NOTE 2)</w:t>
            </w:r>
          </w:p>
        </w:tc>
        <w:tc>
          <w:tcPr>
            <w:tcW w:w="1440" w:type="dxa"/>
            <w:tcBorders>
              <w:top w:val="single" w:sz="4" w:space="0" w:color="000000"/>
              <w:left w:val="single" w:sz="4" w:space="0" w:color="000000"/>
              <w:bottom w:val="single" w:sz="4" w:space="0" w:color="000000"/>
            </w:tcBorders>
            <w:shd w:val="clear" w:color="auto" w:fill="auto"/>
          </w:tcPr>
          <w:p w14:paraId="7F789D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1D528" w14:textId="77777777" w:rsidR="00312C76" w:rsidRPr="003167FF" w:rsidRDefault="00312C76" w:rsidP="007E0BCD">
            <w:pPr>
              <w:pStyle w:val="TAL"/>
            </w:pPr>
            <w:r w:rsidRPr="003167FF">
              <w:t>Information related to the VAL group e.g. group definition including communication type, policy, group size, group leader.</w:t>
            </w:r>
          </w:p>
        </w:tc>
      </w:tr>
      <w:tr w:rsidR="00312C76" w:rsidRPr="003167FF" w14:paraId="3B0D98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D3749" w14:textId="77777777" w:rsidR="00312C76" w:rsidRPr="003167FF" w:rsidRDefault="00312C76" w:rsidP="007E0BCD">
            <w:pPr>
              <w:pStyle w:val="TAL"/>
            </w:pPr>
            <w:r w:rsidRPr="003167FF">
              <w:t>VAL service ID list (see NOTE 1)</w:t>
            </w:r>
          </w:p>
        </w:tc>
        <w:tc>
          <w:tcPr>
            <w:tcW w:w="1440" w:type="dxa"/>
            <w:tcBorders>
              <w:top w:val="single" w:sz="4" w:space="0" w:color="000000"/>
              <w:left w:val="single" w:sz="4" w:space="0" w:color="000000"/>
              <w:bottom w:val="single" w:sz="4" w:space="0" w:color="000000"/>
            </w:tcBorders>
            <w:shd w:val="clear" w:color="auto" w:fill="auto"/>
          </w:tcPr>
          <w:p w14:paraId="7FEEC98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B724DB" w14:textId="77777777" w:rsidR="00312C76" w:rsidRPr="003167FF" w:rsidRDefault="00312C76" w:rsidP="007E0BCD">
            <w:pPr>
              <w:pStyle w:val="TAL"/>
            </w:pPr>
            <w:r w:rsidRPr="003167FF">
              <w:t>List of VAL services whose service communications are to be enabled on the group.</w:t>
            </w:r>
          </w:p>
        </w:tc>
      </w:tr>
      <w:tr w:rsidR="00312C76" w:rsidRPr="003167FF" w14:paraId="7D16C5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92417F" w14:textId="77777777" w:rsidR="00312C76" w:rsidRPr="003167FF" w:rsidRDefault="00312C76" w:rsidP="007E0BCD">
            <w:pPr>
              <w:pStyle w:val="TAL"/>
            </w:pPr>
            <w:r w:rsidRPr="003167FF">
              <w:t>Geo ID list (see NOTE 1)</w:t>
            </w:r>
          </w:p>
        </w:tc>
        <w:tc>
          <w:tcPr>
            <w:tcW w:w="1440" w:type="dxa"/>
            <w:tcBorders>
              <w:top w:val="single" w:sz="4" w:space="0" w:color="000000"/>
              <w:left w:val="single" w:sz="4" w:space="0" w:color="000000"/>
              <w:bottom w:val="single" w:sz="4" w:space="0" w:color="000000"/>
            </w:tcBorders>
            <w:shd w:val="clear" w:color="auto" w:fill="auto"/>
          </w:tcPr>
          <w:p w14:paraId="6CE7634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77E59" w14:textId="77777777" w:rsidR="00312C76" w:rsidRPr="003167FF" w:rsidRDefault="00312C76" w:rsidP="007E0BCD">
            <w:pPr>
              <w:pStyle w:val="TAL"/>
            </w:pPr>
            <w:r w:rsidRPr="003167FF">
              <w:t>List of geographical areas to be addressed by the group.</w:t>
            </w:r>
          </w:p>
        </w:tc>
      </w:tr>
      <w:tr w:rsidR="00312C76" w:rsidRPr="003167FF" w14:paraId="0E0D89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A81B75" w14:textId="77777777" w:rsidR="00312C76" w:rsidRPr="003167FF" w:rsidRDefault="00312C76" w:rsidP="007E0BCD">
            <w:pPr>
              <w:pStyle w:val="TAL"/>
            </w:pPr>
            <w:r w:rsidRPr="003167FF">
              <w:t>Identity list (see NOTE 1)</w:t>
            </w:r>
          </w:p>
        </w:tc>
        <w:tc>
          <w:tcPr>
            <w:tcW w:w="1440" w:type="dxa"/>
            <w:tcBorders>
              <w:top w:val="single" w:sz="4" w:space="0" w:color="000000"/>
              <w:left w:val="single" w:sz="4" w:space="0" w:color="000000"/>
              <w:bottom w:val="single" w:sz="4" w:space="0" w:color="000000"/>
            </w:tcBorders>
            <w:shd w:val="clear" w:color="auto" w:fill="auto"/>
          </w:tcPr>
          <w:p w14:paraId="6532486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126E2" w14:textId="77777777" w:rsidR="00312C76" w:rsidRPr="003167FF" w:rsidRDefault="00312C76" w:rsidP="007E0BCD">
            <w:pPr>
              <w:pStyle w:val="TAL"/>
            </w:pPr>
            <w:r w:rsidRPr="003167FF">
              <w:t>List of VAL UE IDs who are invited to be member of the group.</w:t>
            </w:r>
          </w:p>
        </w:tc>
      </w:tr>
      <w:tr w:rsidR="00312C76" w:rsidRPr="003167FF" w14:paraId="75E6C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53DAA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03F86D6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99A06"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3713488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92E3F"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w:t>
            </w:r>
          </w:p>
          <w:p w14:paraId="56AFF33D" w14:textId="77777777" w:rsidR="00312C76" w:rsidRPr="003167FF" w:rsidRDefault="00312C76" w:rsidP="007E0BCD">
            <w:pPr>
              <w:pStyle w:val="TAN"/>
            </w:pPr>
            <w:r w:rsidRPr="003167FF">
              <w:t>NOTE 2:</w:t>
            </w:r>
            <w:r w:rsidRPr="003167FF">
              <w:tab/>
              <w:t>Group communication type may indicate 5G LAN-Type communication using either Ethernet or IP (IPv4 and/or IPv6) transport.</w:t>
            </w:r>
          </w:p>
        </w:tc>
      </w:tr>
    </w:tbl>
    <w:p w14:paraId="79D1FC97" w14:textId="77777777" w:rsidR="00312C76" w:rsidRPr="003167FF" w:rsidRDefault="00312C76" w:rsidP="00312C76"/>
    <w:p w14:paraId="07D42ABD" w14:textId="77777777" w:rsidR="00312C76" w:rsidRPr="003167FF" w:rsidRDefault="00312C76" w:rsidP="00312C76">
      <w:pPr>
        <w:pStyle w:val="Heading4"/>
      </w:pPr>
      <w:bookmarkStart w:id="874" w:name="_Toc162885967"/>
      <w:r w:rsidRPr="003167FF">
        <w:t>10.3.2.27</w:t>
      </w:r>
      <w:r w:rsidRPr="003167FF">
        <w:tab/>
        <w:t>Configure VAL group response</w:t>
      </w:r>
      <w:bookmarkEnd w:id="874"/>
    </w:p>
    <w:p w14:paraId="71784E21" w14:textId="77777777" w:rsidR="00312C76" w:rsidRPr="003167FF" w:rsidRDefault="00312C76" w:rsidP="00312C76">
      <w:r w:rsidRPr="003167FF">
        <w:t>Table 10.3.2.27-1 describes the information flow for configure VAL group response from group management server to a VAL server.</w:t>
      </w:r>
    </w:p>
    <w:p w14:paraId="2F5A2E0B" w14:textId="77777777" w:rsidR="00312C76" w:rsidRPr="003167FF" w:rsidRDefault="00312C76" w:rsidP="00312C76">
      <w:pPr>
        <w:pStyle w:val="TH"/>
      </w:pPr>
      <w:r w:rsidRPr="003167FF">
        <w:t>Table 10.3.2.27-1: Configure VAL group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007FA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A51E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99CC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D6992" w14:textId="77777777" w:rsidR="00312C76" w:rsidRPr="003167FF" w:rsidRDefault="00312C76" w:rsidP="007E0BCD">
            <w:pPr>
              <w:pStyle w:val="TAH"/>
            </w:pPr>
            <w:r w:rsidRPr="003167FF">
              <w:t>Description</w:t>
            </w:r>
          </w:p>
        </w:tc>
      </w:tr>
      <w:tr w:rsidR="00312C76" w:rsidRPr="003167FF" w14:paraId="4A3E95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B3EC2"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94374E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9FA93" w14:textId="77777777" w:rsidR="00312C76" w:rsidRPr="003167FF" w:rsidRDefault="00312C76" w:rsidP="007E0BCD">
            <w:pPr>
              <w:pStyle w:val="TAL"/>
            </w:pPr>
            <w:r w:rsidRPr="003167FF">
              <w:t>The result of the configure VAL group operation</w:t>
            </w:r>
          </w:p>
        </w:tc>
      </w:tr>
      <w:tr w:rsidR="00312C76" w:rsidRPr="003167FF" w14:paraId="49CA74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029626"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244715A2" w14:textId="77777777" w:rsidR="00312C76" w:rsidRPr="003167FF" w:rsidRDefault="00312C76" w:rsidP="007E0BCD">
            <w:pPr>
              <w:pStyle w:val="TAC"/>
            </w:pPr>
            <w:r w:rsidRPr="003167FF">
              <w:t>O</w:t>
            </w:r>
          </w:p>
          <w:p w14:paraId="5615BBEC"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1EEF" w14:textId="77777777" w:rsidR="00312C76" w:rsidRPr="003167FF" w:rsidRDefault="00312C76" w:rsidP="007E0BCD">
            <w:pPr>
              <w:pStyle w:val="TAL"/>
            </w:pPr>
            <w:r w:rsidRPr="003167FF">
              <w:t>Indicates whether subscription to receive notifications of newly registered or de-registered VAL UE IDs is successful or not</w:t>
            </w:r>
          </w:p>
        </w:tc>
      </w:tr>
      <w:tr w:rsidR="00312C76" w:rsidRPr="003167FF" w14:paraId="5144DFC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DB2C71" w14:textId="77777777" w:rsidR="00312C76" w:rsidRPr="003167FF" w:rsidRDefault="00312C76" w:rsidP="007E0BCD">
            <w:pPr>
              <w:pStyle w:val="TAN"/>
            </w:pPr>
            <w:r w:rsidRPr="003167FF">
              <w:t>NOTE:</w:t>
            </w:r>
            <w:r w:rsidRPr="003167FF">
              <w:tab/>
              <w:t>Shall be present only if there is a subscription in the configure VAL group request and successful</w:t>
            </w:r>
            <w:r w:rsidRPr="003167FF">
              <w:rPr>
                <w:lang w:eastAsia="zh-CN"/>
              </w:rPr>
              <w:t>.</w:t>
            </w:r>
          </w:p>
        </w:tc>
      </w:tr>
    </w:tbl>
    <w:p w14:paraId="5A4A2238" w14:textId="77777777" w:rsidR="00312C76" w:rsidRPr="003167FF" w:rsidRDefault="00312C76" w:rsidP="00312C76"/>
    <w:p w14:paraId="690FB660" w14:textId="77777777" w:rsidR="00312C76" w:rsidRPr="003167FF" w:rsidRDefault="00312C76" w:rsidP="00312C76">
      <w:pPr>
        <w:pStyle w:val="Heading4"/>
      </w:pPr>
      <w:bookmarkStart w:id="875" w:name="_Toc162885968"/>
      <w:r w:rsidRPr="003167FF">
        <w:t>10.3.2.28</w:t>
      </w:r>
      <w:r w:rsidRPr="003167FF">
        <w:tab/>
        <w:t>Group announcement</w:t>
      </w:r>
      <w:bookmarkEnd w:id="875"/>
    </w:p>
    <w:p w14:paraId="1AD480A1" w14:textId="77777777" w:rsidR="00312C76" w:rsidRPr="003167FF" w:rsidRDefault="00312C76" w:rsidP="00312C76">
      <w:r w:rsidRPr="003167FF">
        <w:t>Table 10.3.2.28-1 describes the information flow for a group management server to announce a VAL group to the group management clients.</w:t>
      </w:r>
    </w:p>
    <w:p w14:paraId="65576EB6" w14:textId="77777777" w:rsidR="00312C76" w:rsidRPr="003167FF" w:rsidRDefault="00312C76" w:rsidP="00312C76">
      <w:pPr>
        <w:pStyle w:val="TH"/>
      </w:pPr>
      <w:r w:rsidRPr="003167FF">
        <w:t>Table 10.3.2.28-1: Group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14931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3F2E3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DD7FC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BAFCF" w14:textId="77777777" w:rsidR="00312C76" w:rsidRPr="003167FF" w:rsidRDefault="00312C76" w:rsidP="007E0BCD">
            <w:pPr>
              <w:pStyle w:val="TAH"/>
            </w:pPr>
            <w:r w:rsidRPr="003167FF">
              <w:t>Description</w:t>
            </w:r>
          </w:p>
        </w:tc>
      </w:tr>
      <w:tr w:rsidR="00312C76" w:rsidRPr="003167FF" w14:paraId="6C3A70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5B624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D5E28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6F37" w14:textId="77777777" w:rsidR="00312C76" w:rsidRPr="003167FF" w:rsidRDefault="00312C76" w:rsidP="007E0BCD">
            <w:pPr>
              <w:pStyle w:val="TAL"/>
            </w:pPr>
            <w:r w:rsidRPr="003167FF">
              <w:t>The group ID used for the VAL group.</w:t>
            </w:r>
          </w:p>
        </w:tc>
      </w:tr>
      <w:tr w:rsidR="00312C76" w:rsidRPr="003167FF" w14:paraId="5CE73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FE2201" w14:textId="77777777" w:rsidR="00312C76" w:rsidRPr="003167FF" w:rsidRDefault="00312C76" w:rsidP="007E0BCD">
            <w:pPr>
              <w:pStyle w:val="TAL"/>
            </w:pPr>
            <w:r w:rsidRPr="003167FF">
              <w:t xml:space="preserve">VAL group </w:t>
            </w:r>
            <w:r w:rsidRPr="003167FF">
              <w:rPr>
                <w:lang w:eastAsia="zh-CN"/>
              </w:rPr>
              <w:t>description (see NOTE 3)</w:t>
            </w:r>
          </w:p>
        </w:tc>
        <w:tc>
          <w:tcPr>
            <w:tcW w:w="1440" w:type="dxa"/>
            <w:tcBorders>
              <w:top w:val="single" w:sz="4" w:space="0" w:color="000000"/>
              <w:left w:val="single" w:sz="4" w:space="0" w:color="000000"/>
              <w:bottom w:val="single" w:sz="4" w:space="0" w:color="000000"/>
            </w:tcBorders>
            <w:shd w:val="clear" w:color="auto" w:fill="auto"/>
          </w:tcPr>
          <w:p w14:paraId="686B4F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2612F" w14:textId="77777777" w:rsidR="00312C76" w:rsidRPr="003167FF" w:rsidRDefault="00312C76" w:rsidP="007E0BCD">
            <w:pPr>
              <w:pStyle w:val="TAL"/>
            </w:pPr>
            <w:r w:rsidRPr="003167FF">
              <w:t>Information related to the VAL group e.g. group definition including communication type and connection parameters, policy, group size, group leader.</w:t>
            </w:r>
          </w:p>
        </w:tc>
      </w:tr>
      <w:tr w:rsidR="00312C76" w:rsidRPr="003167FF" w14:paraId="4764321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AD817E" w14:textId="77777777" w:rsidR="00312C76" w:rsidRPr="003167FF" w:rsidRDefault="00312C76" w:rsidP="007E0BCD">
            <w:pPr>
              <w:pStyle w:val="TAL"/>
            </w:pPr>
            <w:r w:rsidRPr="003167FF">
              <w:t>VAL service ID list</w:t>
            </w:r>
          </w:p>
          <w:p w14:paraId="174D99E4"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7156E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D5149" w14:textId="77777777" w:rsidR="00312C76" w:rsidRPr="003167FF" w:rsidRDefault="00312C76" w:rsidP="007E0BCD">
            <w:pPr>
              <w:pStyle w:val="TAL"/>
            </w:pPr>
            <w:r w:rsidRPr="003167FF">
              <w:t>List of VAL services whose service communications are to be enabled on the group.</w:t>
            </w:r>
          </w:p>
        </w:tc>
      </w:tr>
      <w:tr w:rsidR="00312C76" w:rsidRPr="003167FF" w14:paraId="3E5C79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35F25" w14:textId="77777777" w:rsidR="00312C76" w:rsidRPr="003167FF" w:rsidRDefault="00312C76" w:rsidP="007E0BCD">
            <w:pPr>
              <w:pStyle w:val="TAL"/>
            </w:pPr>
            <w:r w:rsidRPr="003167FF">
              <w:t>Geo ID list</w:t>
            </w:r>
          </w:p>
          <w:p w14:paraId="52C5FBC3"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05842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0A0FB" w14:textId="77777777" w:rsidR="00312C76" w:rsidRPr="003167FF" w:rsidRDefault="00312C76" w:rsidP="007E0BCD">
            <w:pPr>
              <w:pStyle w:val="TAL"/>
            </w:pPr>
            <w:r w:rsidRPr="003167FF">
              <w:t>List of geographical areas to be addressed by the group.</w:t>
            </w:r>
          </w:p>
        </w:tc>
      </w:tr>
      <w:tr w:rsidR="00312C76" w:rsidRPr="003167FF" w14:paraId="0C6CD0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B6A56A" w14:textId="77777777" w:rsidR="00312C76" w:rsidRPr="003167FF" w:rsidRDefault="00312C76" w:rsidP="007E0BCD">
            <w:pPr>
              <w:pStyle w:val="TAL"/>
            </w:pPr>
            <w:r w:rsidRPr="003167FF">
              <w:t>Identity list</w:t>
            </w:r>
          </w:p>
          <w:p w14:paraId="05F4D357" w14:textId="77777777" w:rsidR="00312C76" w:rsidRPr="003167FF" w:rsidRDefault="00312C76" w:rsidP="007E0BCD">
            <w:pPr>
              <w:pStyle w:val="TAL"/>
            </w:pPr>
            <w:r w:rsidRPr="003167FF">
              <w:t>(see NOTE 1, NOTE 2)</w:t>
            </w:r>
          </w:p>
        </w:tc>
        <w:tc>
          <w:tcPr>
            <w:tcW w:w="1440" w:type="dxa"/>
            <w:tcBorders>
              <w:top w:val="single" w:sz="4" w:space="0" w:color="000000"/>
              <w:left w:val="single" w:sz="4" w:space="0" w:color="000000"/>
              <w:bottom w:val="single" w:sz="4" w:space="0" w:color="000000"/>
            </w:tcBorders>
            <w:shd w:val="clear" w:color="auto" w:fill="auto"/>
          </w:tcPr>
          <w:p w14:paraId="1C5C5F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CBD310" w14:textId="77777777" w:rsidR="00312C76" w:rsidRPr="003167FF" w:rsidRDefault="00312C76" w:rsidP="007E0BCD">
            <w:pPr>
              <w:pStyle w:val="TAL"/>
            </w:pPr>
            <w:r w:rsidRPr="003167FF">
              <w:t>List of VAL UE IDs who are invited to be member of the group.</w:t>
            </w:r>
          </w:p>
        </w:tc>
      </w:tr>
      <w:tr w:rsidR="00312C76" w:rsidRPr="003167FF" w14:paraId="6435D52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97CBD8"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 xml:space="preserve">. </w:t>
            </w:r>
          </w:p>
          <w:p w14:paraId="6B73FCB3" w14:textId="77777777" w:rsidR="00312C76" w:rsidRPr="003167FF" w:rsidRDefault="00312C76" w:rsidP="007E0BCD">
            <w:pPr>
              <w:pStyle w:val="TAN"/>
            </w:pPr>
            <w:r w:rsidRPr="003167FF">
              <w:t>NOTE 2:</w:t>
            </w:r>
            <w:r w:rsidRPr="003167FF">
              <w:tab/>
              <w:t>This element is not present if it results in privacy concerns.</w:t>
            </w:r>
          </w:p>
          <w:p w14:paraId="5BB25A0F" w14:textId="77777777" w:rsidR="00312C76" w:rsidRPr="003167FF" w:rsidRDefault="00312C76" w:rsidP="007E0BCD">
            <w:pPr>
              <w:pStyle w:val="TAN"/>
            </w:pPr>
            <w:r w:rsidRPr="003167FF">
              <w:t>NOTE 3:</w:t>
            </w:r>
            <w:r w:rsidRPr="003167FF">
              <w:tab/>
              <w:t>Group communication type may indicate 5G LAN-Type communication using either Ethernet or IP (IPv4 and/or IPv6) transport. Group connection parameters may include DNN and S-NSSAI.</w:t>
            </w:r>
          </w:p>
        </w:tc>
      </w:tr>
    </w:tbl>
    <w:p w14:paraId="0040167D" w14:textId="77777777" w:rsidR="00312C76" w:rsidRPr="003167FF" w:rsidRDefault="00312C76" w:rsidP="00312C76">
      <w:pPr>
        <w:pStyle w:val="EditorsNote"/>
        <w:rPr>
          <w:color w:val="auto"/>
        </w:rPr>
      </w:pPr>
    </w:p>
    <w:p w14:paraId="35AB658B" w14:textId="77777777" w:rsidR="00312C76" w:rsidRPr="003167FF" w:rsidRDefault="00312C76" w:rsidP="00312C76">
      <w:pPr>
        <w:pStyle w:val="Heading4"/>
      </w:pPr>
      <w:bookmarkStart w:id="876" w:name="_Toc162885969"/>
      <w:r w:rsidRPr="003167FF">
        <w:t>10.3.2.29</w:t>
      </w:r>
      <w:r w:rsidRPr="003167FF">
        <w:tab/>
        <w:t>Group registration request</w:t>
      </w:r>
      <w:bookmarkEnd w:id="876"/>
    </w:p>
    <w:p w14:paraId="0B635ED1" w14:textId="77777777" w:rsidR="00312C76" w:rsidRPr="003167FF" w:rsidRDefault="00312C76" w:rsidP="00312C76">
      <w:r w:rsidRPr="003167FF">
        <w:t>Table 10.3.2.29-1 describes the information flow for a group management client to register to a VAL group in response to a group announcement from the group management server. Message filters for throttling messages and notifications is included in this request e.g. for limiting message exchange on a constrained UE, for receiving only improtant group communication.</w:t>
      </w:r>
    </w:p>
    <w:p w14:paraId="7E392734" w14:textId="77777777" w:rsidR="00312C76" w:rsidRPr="003167FF" w:rsidRDefault="00312C76" w:rsidP="00312C76">
      <w:pPr>
        <w:pStyle w:val="TH"/>
      </w:pPr>
      <w:r w:rsidRPr="003167FF">
        <w:t>Table 10.3.2.29-1: Group 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37C5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A1E75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B3482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CC112" w14:textId="77777777" w:rsidR="00312C76" w:rsidRPr="003167FF" w:rsidRDefault="00312C76" w:rsidP="007E0BCD">
            <w:pPr>
              <w:pStyle w:val="TAH"/>
            </w:pPr>
            <w:r w:rsidRPr="003167FF">
              <w:t>Description</w:t>
            </w:r>
          </w:p>
        </w:tc>
      </w:tr>
      <w:tr w:rsidR="00312C76" w:rsidRPr="003167FF" w14:paraId="0D4E2D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AE0EC3" w14:textId="77777777" w:rsidR="00312C76" w:rsidRPr="003167FF" w:rsidRDefault="00312C76" w:rsidP="007E0BCD">
            <w:pPr>
              <w:pStyle w:val="TAL"/>
            </w:pPr>
            <w:bookmarkStart w:id="877" w:name="_Hlk8062919"/>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2579557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D15F9F" w14:textId="77777777" w:rsidR="00312C76" w:rsidRPr="003167FF" w:rsidRDefault="00312C76" w:rsidP="007E0BCD">
            <w:pPr>
              <w:pStyle w:val="TAL"/>
            </w:pPr>
            <w:r w:rsidRPr="003167FF">
              <w:t>Identity of the VAL UE registering to the VAL group.</w:t>
            </w:r>
          </w:p>
        </w:tc>
      </w:tr>
      <w:tr w:rsidR="00312C76" w:rsidRPr="003167FF" w14:paraId="5AFA80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46BA2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5FE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2B8784" w14:textId="77777777" w:rsidR="00312C76" w:rsidRPr="003167FF" w:rsidRDefault="00312C76" w:rsidP="007E0BCD">
            <w:pPr>
              <w:pStyle w:val="TAL"/>
            </w:pPr>
            <w:r w:rsidRPr="003167FF">
              <w:t>The group ID to be registered by the VAL UE for the VAL group.</w:t>
            </w:r>
          </w:p>
        </w:tc>
      </w:tr>
      <w:tr w:rsidR="00312C76" w:rsidRPr="003167FF" w14:paraId="3A80D6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20E5D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241EB8E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78407"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2A7E84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BCB97A" w14:textId="77777777" w:rsidR="00312C76" w:rsidRPr="003167FF" w:rsidRDefault="00312C76" w:rsidP="007E0BCD">
            <w:pPr>
              <w:pStyle w:val="TAL"/>
            </w:pPr>
            <w:r w:rsidRPr="003167FF">
              <w:rPr>
                <w:rFonts w:eastAsia="DengXian"/>
              </w:rPr>
              <w:t>Message filters</w:t>
            </w:r>
          </w:p>
        </w:tc>
        <w:tc>
          <w:tcPr>
            <w:tcW w:w="1440" w:type="dxa"/>
            <w:tcBorders>
              <w:top w:val="single" w:sz="4" w:space="0" w:color="000000"/>
              <w:left w:val="single" w:sz="4" w:space="0" w:color="000000"/>
              <w:bottom w:val="single" w:sz="4" w:space="0" w:color="000000"/>
            </w:tcBorders>
            <w:shd w:val="clear" w:color="auto" w:fill="auto"/>
          </w:tcPr>
          <w:p w14:paraId="12248312"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505DC" w14:textId="77777777" w:rsidR="00312C76" w:rsidRPr="003167FF" w:rsidRDefault="00312C76" w:rsidP="007E0BCD">
            <w:pPr>
              <w:pStyle w:val="TAL"/>
            </w:pPr>
            <w:r w:rsidRPr="003167FF">
              <w:rPr>
                <w:rFonts w:eastAsia="DengXian"/>
              </w:rPr>
              <w:t>Group message communication will be sent to the VAL UE after applying message filters as described in Table 10.3.2.29-2.</w:t>
            </w:r>
          </w:p>
        </w:tc>
      </w:tr>
      <w:bookmarkEnd w:id="877"/>
    </w:tbl>
    <w:p w14:paraId="52BBF81D" w14:textId="77777777" w:rsidR="00312C76" w:rsidRPr="003167FF" w:rsidRDefault="00312C76" w:rsidP="00312C76"/>
    <w:p w14:paraId="102A449C" w14:textId="77777777" w:rsidR="00312C76" w:rsidRPr="003167FF" w:rsidRDefault="00312C76" w:rsidP="00312C76">
      <w:pPr>
        <w:pStyle w:val="TH"/>
      </w:pPr>
      <w:r w:rsidRPr="003167FF">
        <w:t>Table 10.3.2.29-2: Message filters</w:t>
      </w:r>
    </w:p>
    <w:tbl>
      <w:tblPr>
        <w:tblW w:w="8640" w:type="dxa"/>
        <w:jc w:val="center"/>
        <w:tblLook w:val="0000" w:firstRow="0" w:lastRow="0" w:firstColumn="0" w:lastColumn="0" w:noHBand="0" w:noVBand="0"/>
      </w:tblPr>
      <w:tblGrid>
        <w:gridCol w:w="2880"/>
        <w:gridCol w:w="1440"/>
        <w:gridCol w:w="4320"/>
      </w:tblGrid>
      <w:tr w:rsidR="00312C76" w:rsidRPr="003167FF" w14:paraId="5466DF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096C081" w14:textId="77777777" w:rsidR="00312C76" w:rsidRPr="003167FF" w:rsidRDefault="00312C76" w:rsidP="007E0BCD">
            <w:pPr>
              <w:pStyle w:val="TAH"/>
              <w:rPr>
                <w:rFonts w:eastAsia="DengXian"/>
                <w:b w:val="0"/>
                <w:bCs/>
              </w:rPr>
            </w:pPr>
            <w:r w:rsidRPr="003167FF">
              <w:rPr>
                <w:rFonts w:eastAsia="DengXian"/>
                <w:b w:val="0"/>
                <w:bCs/>
              </w:rPr>
              <w:t>Information element</w:t>
            </w:r>
          </w:p>
        </w:tc>
        <w:tc>
          <w:tcPr>
            <w:tcW w:w="1440" w:type="dxa"/>
            <w:tcBorders>
              <w:top w:val="single" w:sz="4" w:space="0" w:color="000000"/>
              <w:left w:val="single" w:sz="4" w:space="0" w:color="000000"/>
              <w:bottom w:val="single" w:sz="4" w:space="0" w:color="000000"/>
            </w:tcBorders>
            <w:shd w:val="clear" w:color="auto" w:fill="auto"/>
          </w:tcPr>
          <w:p w14:paraId="7263F8AA" w14:textId="77777777" w:rsidR="00312C76" w:rsidRPr="003167FF" w:rsidRDefault="00312C76" w:rsidP="007E0BCD">
            <w:pPr>
              <w:pStyle w:val="TAH"/>
              <w:rPr>
                <w:rFonts w:eastAsia="DengXian"/>
                <w:b w:val="0"/>
                <w:bCs/>
              </w:rPr>
            </w:pPr>
            <w:r w:rsidRPr="003167FF">
              <w:rPr>
                <w:rFonts w:eastAsia="DengXian"/>
                <w:b w:val="0"/>
                <w:bC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478FDE" w14:textId="77777777" w:rsidR="00312C76" w:rsidRPr="003167FF" w:rsidRDefault="00312C76" w:rsidP="007E0BCD">
            <w:pPr>
              <w:pStyle w:val="TAH"/>
              <w:rPr>
                <w:rFonts w:eastAsia="DengXian"/>
                <w:b w:val="0"/>
                <w:bCs/>
              </w:rPr>
            </w:pPr>
            <w:r w:rsidRPr="003167FF">
              <w:rPr>
                <w:rFonts w:eastAsia="DengXian"/>
                <w:b w:val="0"/>
                <w:bCs/>
              </w:rPr>
              <w:t>Description</w:t>
            </w:r>
          </w:p>
        </w:tc>
      </w:tr>
      <w:tr w:rsidR="00312C76" w:rsidRPr="003167FF" w14:paraId="2A43AEB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A20FF6" w14:textId="77777777" w:rsidR="00312C76" w:rsidRPr="003167FF" w:rsidRDefault="00312C76" w:rsidP="007E0BCD">
            <w:pPr>
              <w:pStyle w:val="TAL"/>
              <w:rPr>
                <w:rFonts w:eastAsia="DengXian"/>
                <w:bCs/>
              </w:rPr>
            </w:pPr>
            <w:r w:rsidRPr="003167FF">
              <w:rPr>
                <w:rFonts w:eastAsia="DengXian"/>
                <w:bCs/>
              </w:rPr>
              <w:t>Identities</w:t>
            </w:r>
          </w:p>
        </w:tc>
        <w:tc>
          <w:tcPr>
            <w:tcW w:w="1440" w:type="dxa"/>
            <w:tcBorders>
              <w:top w:val="single" w:sz="4" w:space="0" w:color="000000"/>
              <w:left w:val="single" w:sz="4" w:space="0" w:color="000000"/>
              <w:bottom w:val="single" w:sz="4" w:space="0" w:color="000000"/>
            </w:tcBorders>
            <w:shd w:val="clear" w:color="auto" w:fill="auto"/>
          </w:tcPr>
          <w:p w14:paraId="294AF802"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191B93" w14:textId="77777777" w:rsidR="00312C76" w:rsidRPr="003167FF" w:rsidRDefault="00312C76" w:rsidP="007E0BCD">
            <w:pPr>
              <w:pStyle w:val="TAL"/>
              <w:rPr>
                <w:rFonts w:eastAsia="DengXian"/>
                <w:bCs/>
              </w:rPr>
            </w:pPr>
            <w:r w:rsidRPr="003167FF">
              <w:rPr>
                <w:rFonts w:eastAsia="DengXian"/>
                <w:bCs/>
              </w:rPr>
              <w:t>List of VAL UE identities whose messages will be send to the VAL UE being registered</w:t>
            </w:r>
          </w:p>
        </w:tc>
      </w:tr>
      <w:tr w:rsidR="00312C76" w:rsidRPr="003167FF" w14:paraId="4FAF5B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938EC9" w14:textId="77777777" w:rsidR="00312C76" w:rsidRPr="003167FF" w:rsidRDefault="00312C76" w:rsidP="007E0BCD">
            <w:pPr>
              <w:pStyle w:val="TAL"/>
              <w:rPr>
                <w:rFonts w:eastAsia="DengXian"/>
                <w:bCs/>
              </w:rPr>
            </w:pPr>
            <w:r w:rsidRPr="003167FF">
              <w:rPr>
                <w:rFonts w:eastAsia="DengXian"/>
                <w:bCs/>
              </w:rPr>
              <w:t>Max number of messages (see NOTE 1)</w:t>
            </w:r>
          </w:p>
        </w:tc>
        <w:tc>
          <w:tcPr>
            <w:tcW w:w="1440" w:type="dxa"/>
            <w:tcBorders>
              <w:top w:val="single" w:sz="4" w:space="0" w:color="000000"/>
              <w:left w:val="single" w:sz="4" w:space="0" w:color="000000"/>
              <w:bottom w:val="single" w:sz="4" w:space="0" w:color="000000"/>
            </w:tcBorders>
            <w:shd w:val="clear" w:color="auto" w:fill="auto"/>
          </w:tcPr>
          <w:p w14:paraId="14D96DBE"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53D8C1" w14:textId="77777777" w:rsidR="00312C76" w:rsidRPr="003167FF" w:rsidRDefault="00312C76" w:rsidP="007E0BCD">
            <w:pPr>
              <w:pStyle w:val="TAL"/>
              <w:rPr>
                <w:rFonts w:eastAsia="DengXian"/>
                <w:bCs/>
              </w:rPr>
            </w:pPr>
            <w:r w:rsidRPr="003167FF">
              <w:rPr>
                <w:rFonts w:eastAsia="DengXian"/>
                <w:bCs/>
              </w:rPr>
              <w:t>Total number of messages allowed to be sent to the VAL UE in a given time frame as defined by the VAL service.</w:t>
            </w:r>
          </w:p>
        </w:tc>
      </w:tr>
      <w:tr w:rsidR="00312C76" w:rsidRPr="003167FF" w14:paraId="3E0092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53A88A" w14:textId="77777777" w:rsidR="00312C76" w:rsidRPr="003167FF" w:rsidRDefault="00312C76" w:rsidP="007E0BCD">
            <w:pPr>
              <w:pStyle w:val="TAL"/>
              <w:rPr>
                <w:rFonts w:eastAsia="DengXian"/>
                <w:bCs/>
              </w:rPr>
            </w:pPr>
            <w:r w:rsidRPr="003167FF">
              <w:rPr>
                <w:rFonts w:eastAsia="DengXian"/>
                <w:bCs/>
              </w:rPr>
              <w:t>Time frame</w:t>
            </w:r>
          </w:p>
        </w:tc>
        <w:tc>
          <w:tcPr>
            <w:tcW w:w="1440" w:type="dxa"/>
            <w:tcBorders>
              <w:top w:val="single" w:sz="4" w:space="0" w:color="000000"/>
              <w:left w:val="single" w:sz="4" w:space="0" w:color="000000"/>
              <w:bottom w:val="single" w:sz="4" w:space="0" w:color="000000"/>
            </w:tcBorders>
            <w:shd w:val="clear" w:color="auto" w:fill="auto"/>
          </w:tcPr>
          <w:p w14:paraId="4575693C"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2F7FE" w14:textId="77777777" w:rsidR="00312C76" w:rsidRPr="003167FF" w:rsidRDefault="00312C76" w:rsidP="007E0BCD">
            <w:pPr>
              <w:pStyle w:val="TAL"/>
              <w:rPr>
                <w:rFonts w:eastAsia="DengXian"/>
                <w:bCs/>
              </w:rPr>
            </w:pPr>
            <w:r w:rsidRPr="003167FF">
              <w:rPr>
                <w:rFonts w:eastAsia="DengXian"/>
                <w:bCs/>
              </w:rPr>
              <w:t>Time frame associated to Max number of messages IE</w:t>
            </w:r>
          </w:p>
        </w:tc>
      </w:tr>
      <w:tr w:rsidR="00312C76" w:rsidRPr="003167FF" w14:paraId="20BD57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109AA2" w14:textId="77777777" w:rsidR="00312C76" w:rsidRPr="003167FF" w:rsidRDefault="00312C76" w:rsidP="007E0BCD">
            <w:pPr>
              <w:pStyle w:val="TAL"/>
              <w:rPr>
                <w:rFonts w:eastAsia="DengXian"/>
                <w:bCs/>
              </w:rPr>
            </w:pPr>
            <w:r w:rsidRPr="003167FF">
              <w:rPr>
                <w:rFonts w:eastAsia="DengXian"/>
                <w:bCs/>
              </w:rPr>
              <w:t>Message Types (see NOTE 2)</w:t>
            </w:r>
          </w:p>
        </w:tc>
        <w:tc>
          <w:tcPr>
            <w:tcW w:w="1440" w:type="dxa"/>
            <w:tcBorders>
              <w:top w:val="single" w:sz="4" w:space="0" w:color="000000"/>
              <w:left w:val="single" w:sz="4" w:space="0" w:color="000000"/>
              <w:bottom w:val="single" w:sz="4" w:space="0" w:color="000000"/>
            </w:tcBorders>
            <w:shd w:val="clear" w:color="auto" w:fill="auto"/>
          </w:tcPr>
          <w:p w14:paraId="13091637"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FBE5" w14:textId="77777777" w:rsidR="00312C76" w:rsidRPr="003167FF" w:rsidRDefault="00312C76" w:rsidP="007E0BCD">
            <w:pPr>
              <w:pStyle w:val="TAL"/>
              <w:rPr>
                <w:rFonts w:eastAsia="DengXian"/>
                <w:bCs/>
              </w:rPr>
            </w:pPr>
            <w:r w:rsidRPr="003167FF">
              <w:rPr>
                <w:rFonts w:eastAsia="DengXian"/>
                <w:bCs/>
              </w:rPr>
              <w:t>List of message types which will be sent to the VAL UE being registered (e.g. high priority messages, or group configuration messages, etc.).</w:t>
            </w:r>
          </w:p>
        </w:tc>
      </w:tr>
      <w:tr w:rsidR="00312C76" w:rsidRPr="003167FF" w14:paraId="1690877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DA9A97" w14:textId="77777777" w:rsidR="00312C76" w:rsidRPr="003167FF" w:rsidRDefault="00312C76" w:rsidP="007E0BCD">
            <w:pPr>
              <w:pStyle w:val="TAN"/>
              <w:rPr>
                <w:rFonts w:eastAsia="DengXian"/>
                <w:lang w:eastAsia="zh-CN"/>
              </w:rPr>
            </w:pPr>
            <w:r w:rsidRPr="003167FF">
              <w:rPr>
                <w:rFonts w:eastAsia="DengXian"/>
              </w:rPr>
              <w:t>NOTE 1:</w:t>
            </w:r>
            <w:r w:rsidRPr="003167FF">
              <w:rPr>
                <w:rFonts w:eastAsia="DengXian"/>
              </w:rPr>
              <w:tab/>
              <w:t>Specifying value for max number of messages is outside the scope of SEAL and up to the implementation of a particular Vertical requirement.</w:t>
            </w:r>
          </w:p>
          <w:p w14:paraId="4F69528B" w14:textId="77777777" w:rsidR="00312C76" w:rsidRPr="003167FF" w:rsidRDefault="00312C76" w:rsidP="007E0BCD">
            <w:pPr>
              <w:pStyle w:val="TAN"/>
              <w:rPr>
                <w:rFonts w:eastAsia="DengXian"/>
                <w:iCs/>
              </w:rPr>
            </w:pPr>
            <w:r w:rsidRPr="003167FF">
              <w:rPr>
                <w:rFonts w:eastAsia="DengXian"/>
              </w:rPr>
              <w:t>NOTE 2:</w:t>
            </w:r>
            <w:r w:rsidRPr="003167FF">
              <w:rPr>
                <w:rFonts w:eastAsia="DengXian"/>
              </w:rPr>
              <w:tab/>
            </w:r>
            <w:r w:rsidRPr="003167FF">
              <w:rPr>
                <w:rFonts w:eastAsia="DengXian"/>
                <w:lang w:eastAsia="zh-CN"/>
              </w:rPr>
              <w:t>Message types are as decided by the specific Vertical.</w:t>
            </w:r>
          </w:p>
        </w:tc>
      </w:tr>
    </w:tbl>
    <w:p w14:paraId="41A9F2CA" w14:textId="77777777" w:rsidR="00312C76" w:rsidRPr="003167FF" w:rsidRDefault="00312C76" w:rsidP="00312C76"/>
    <w:p w14:paraId="2FD41450" w14:textId="77777777" w:rsidR="00312C76" w:rsidRPr="003167FF" w:rsidRDefault="00312C76" w:rsidP="00312C76">
      <w:pPr>
        <w:pStyle w:val="EditorsNote"/>
      </w:pPr>
      <w:r w:rsidRPr="003167FF">
        <w:t>Editor's note:</w:t>
      </w:r>
      <w:r w:rsidRPr="003167FF">
        <w:tab/>
        <w:t>Handling of updates to the "message filters" over the life of the group communication is FFS.</w:t>
      </w:r>
    </w:p>
    <w:p w14:paraId="761C0E3C" w14:textId="77777777" w:rsidR="00312C76" w:rsidRPr="003167FF" w:rsidRDefault="00312C76" w:rsidP="00312C76"/>
    <w:p w14:paraId="2D5B1773" w14:textId="77777777" w:rsidR="00312C76" w:rsidRPr="003167FF" w:rsidRDefault="00312C76" w:rsidP="00312C76">
      <w:pPr>
        <w:pStyle w:val="Heading4"/>
      </w:pPr>
      <w:bookmarkStart w:id="878" w:name="_Toc162885970"/>
      <w:r w:rsidRPr="003167FF">
        <w:t>10.3.2.30</w:t>
      </w:r>
      <w:r w:rsidRPr="003167FF">
        <w:tab/>
        <w:t>Group registration response</w:t>
      </w:r>
      <w:bookmarkEnd w:id="878"/>
    </w:p>
    <w:p w14:paraId="1A9F4FCD" w14:textId="77777777" w:rsidR="00312C76" w:rsidRPr="003167FF" w:rsidRDefault="00312C76" w:rsidP="00312C76">
      <w:r w:rsidRPr="003167FF">
        <w:t>Table 10.3.2.30-1 describes the information flow for a group management server to respond for a group registration request from the group management client.</w:t>
      </w:r>
    </w:p>
    <w:p w14:paraId="6CC527B6" w14:textId="77777777" w:rsidR="00312C76" w:rsidRPr="003167FF" w:rsidRDefault="00312C76" w:rsidP="00312C76">
      <w:pPr>
        <w:pStyle w:val="TH"/>
      </w:pPr>
      <w:r w:rsidRPr="003167FF">
        <w:t>Table 10.3.2.30-1: Group 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25F30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172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0EEA5F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6135F0" w14:textId="77777777" w:rsidR="00312C76" w:rsidRPr="003167FF" w:rsidRDefault="00312C76" w:rsidP="007E0BCD">
            <w:pPr>
              <w:pStyle w:val="TAH"/>
            </w:pPr>
            <w:r w:rsidRPr="003167FF">
              <w:t>Description</w:t>
            </w:r>
          </w:p>
        </w:tc>
      </w:tr>
      <w:tr w:rsidR="00312C76" w:rsidRPr="003167FF" w14:paraId="6DC0F8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6FFB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54BF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E4884" w14:textId="77777777" w:rsidR="00312C76" w:rsidRPr="003167FF" w:rsidRDefault="00312C76" w:rsidP="007E0BCD">
            <w:pPr>
              <w:pStyle w:val="TAL"/>
            </w:pPr>
            <w:r w:rsidRPr="003167FF">
              <w:t>Result from the VAL server in response to VAL group registration request indicating success or failure</w:t>
            </w:r>
          </w:p>
        </w:tc>
      </w:tr>
      <w:tr w:rsidR="00312C76" w:rsidRPr="003167FF" w14:paraId="26ECC84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177147"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61617F8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66CDA9" w14:textId="77777777" w:rsidR="00312C76" w:rsidRPr="003167FF" w:rsidRDefault="00312C76" w:rsidP="007E0BCD">
            <w:pPr>
              <w:pStyle w:val="TAL"/>
            </w:pPr>
            <w:r w:rsidRPr="003167FF">
              <w:t>Indicates whether subscription to receive notifications of newly registered or de-registered VAL UE IDs is successful or not</w:t>
            </w:r>
          </w:p>
        </w:tc>
      </w:tr>
    </w:tbl>
    <w:p w14:paraId="64CB22D4" w14:textId="77777777" w:rsidR="00312C76" w:rsidRPr="003167FF" w:rsidRDefault="00312C76" w:rsidP="00312C76"/>
    <w:p w14:paraId="60040837" w14:textId="77777777" w:rsidR="00312C76" w:rsidRPr="003167FF" w:rsidRDefault="00312C76" w:rsidP="00312C76">
      <w:pPr>
        <w:pStyle w:val="Heading4"/>
      </w:pPr>
      <w:bookmarkStart w:id="879" w:name="_Toc162885971"/>
      <w:r w:rsidRPr="003167FF">
        <w:t>10.3.2.31</w:t>
      </w:r>
      <w:r w:rsidRPr="003167FF">
        <w:tab/>
        <w:t>Identity list notification</w:t>
      </w:r>
      <w:bookmarkEnd w:id="879"/>
    </w:p>
    <w:p w14:paraId="15BC00B9" w14:textId="77777777" w:rsidR="00312C76" w:rsidRPr="003167FF" w:rsidRDefault="00312C76" w:rsidP="00312C76">
      <w:r w:rsidRPr="003167FF">
        <w:t>Table 10.3.2.</w:t>
      </w:r>
      <w:r w:rsidRPr="003167FF">
        <w:rPr>
          <w:lang w:eastAsia="zh-CN"/>
        </w:rPr>
        <w:t>31</w:t>
      </w:r>
      <w:r w:rsidRPr="003167FF">
        <w:t>-</w:t>
      </w:r>
      <w:r w:rsidRPr="003167FF">
        <w:rPr>
          <w:lang w:eastAsia="zh-CN"/>
        </w:rPr>
        <w:t>1</w:t>
      </w:r>
      <w:r w:rsidRPr="003167FF">
        <w:t xml:space="preserve"> describes the information flow identity list notification from the group management server to the group management client.</w:t>
      </w:r>
    </w:p>
    <w:p w14:paraId="68746B68" w14:textId="77777777" w:rsidR="00312C76" w:rsidRPr="003167FF" w:rsidRDefault="00312C76" w:rsidP="00312C76">
      <w:pPr>
        <w:pStyle w:val="TH"/>
        <w:rPr>
          <w:lang w:eastAsia="zh-CN"/>
        </w:rPr>
      </w:pPr>
      <w:r w:rsidRPr="003167FF">
        <w:t>Table 10.3.2.31-1: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3CD255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4969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5F0D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87BF92" w14:textId="77777777" w:rsidR="00312C76" w:rsidRPr="003167FF" w:rsidRDefault="00312C76" w:rsidP="007E0BCD">
            <w:pPr>
              <w:pStyle w:val="TAH"/>
            </w:pPr>
            <w:r w:rsidRPr="003167FF">
              <w:t>Description</w:t>
            </w:r>
          </w:p>
        </w:tc>
      </w:tr>
      <w:tr w:rsidR="00312C76" w:rsidRPr="003167FF" w14:paraId="3D435B4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1F857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507C9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8ED46"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29C32A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1FCF3"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3921D2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9B9C2C" w14:textId="77777777" w:rsidR="00312C76" w:rsidRPr="003167FF" w:rsidRDefault="00312C76" w:rsidP="007E0BCD">
            <w:pPr>
              <w:pStyle w:val="TAL"/>
            </w:pPr>
            <w:r w:rsidRPr="003167FF">
              <w:t>List of VAL UE IDs who are newly registered or de-registered members of the group</w:t>
            </w:r>
          </w:p>
        </w:tc>
      </w:tr>
    </w:tbl>
    <w:p w14:paraId="3F4A6315" w14:textId="77777777" w:rsidR="00312C76" w:rsidRPr="003167FF" w:rsidRDefault="00312C76" w:rsidP="00312C76"/>
    <w:p w14:paraId="23C7E3BD" w14:textId="77777777" w:rsidR="00312C76" w:rsidRPr="003167FF" w:rsidRDefault="00312C76" w:rsidP="00312C76">
      <w:r w:rsidRPr="003167FF">
        <w:t>Table 10.3.2.31-2 describes the information flow identity list notification from the group management server to the VAL server.</w:t>
      </w:r>
    </w:p>
    <w:p w14:paraId="46788B99" w14:textId="77777777" w:rsidR="00312C76" w:rsidRPr="003167FF" w:rsidRDefault="00312C76" w:rsidP="00312C76">
      <w:pPr>
        <w:pStyle w:val="TH"/>
      </w:pPr>
      <w:r w:rsidRPr="003167FF">
        <w:t>Table 10.3.2.31-2: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2DEB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90406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0479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AC7C6C" w14:textId="77777777" w:rsidR="00312C76" w:rsidRPr="003167FF" w:rsidRDefault="00312C76" w:rsidP="007E0BCD">
            <w:pPr>
              <w:pStyle w:val="TAH"/>
            </w:pPr>
            <w:r w:rsidRPr="003167FF">
              <w:t>Description</w:t>
            </w:r>
          </w:p>
        </w:tc>
      </w:tr>
      <w:tr w:rsidR="00312C76" w:rsidRPr="003167FF" w14:paraId="059B3E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AFF35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5178E7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C19C7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5C02DB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B65E8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254F16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CE0A5" w14:textId="77777777" w:rsidR="00312C76" w:rsidRPr="003167FF" w:rsidRDefault="00312C76" w:rsidP="007E0BCD">
            <w:pPr>
              <w:pStyle w:val="TAL"/>
            </w:pPr>
            <w:r w:rsidRPr="003167FF">
              <w:t>List of VAL UE IDs who are newly registered or de-registered members of the group</w:t>
            </w:r>
          </w:p>
        </w:tc>
      </w:tr>
      <w:tr w:rsidR="00312C76" w:rsidRPr="003167FF" w14:paraId="236A1E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AEB21A" w14:textId="77777777" w:rsidR="00312C76" w:rsidRPr="003167FF" w:rsidRDefault="00312C76" w:rsidP="007E0BCD">
            <w:pPr>
              <w:pStyle w:val="TAL"/>
            </w:pPr>
            <w:r w:rsidRPr="003167FF">
              <w:rPr>
                <w:rFonts w:eastAsia="DengXian"/>
              </w:rPr>
              <w:t>Message filters list</w:t>
            </w:r>
          </w:p>
        </w:tc>
        <w:tc>
          <w:tcPr>
            <w:tcW w:w="1440" w:type="dxa"/>
            <w:tcBorders>
              <w:top w:val="single" w:sz="4" w:space="0" w:color="000000"/>
              <w:left w:val="single" w:sz="4" w:space="0" w:color="000000"/>
              <w:bottom w:val="single" w:sz="4" w:space="0" w:color="000000"/>
            </w:tcBorders>
            <w:shd w:val="clear" w:color="auto" w:fill="auto"/>
          </w:tcPr>
          <w:p w14:paraId="6CF37A84"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0985" w14:textId="77777777" w:rsidR="00312C76" w:rsidRPr="003167FF" w:rsidRDefault="00312C76" w:rsidP="007E0BCD">
            <w:pPr>
              <w:pStyle w:val="TAL"/>
            </w:pPr>
            <w:r w:rsidRPr="003167FF">
              <w:rPr>
                <w:rFonts w:eastAsia="DengXian"/>
              </w:rPr>
              <w:t>List of Message filters per VAL UE ID who are newly registered.</w:t>
            </w:r>
          </w:p>
        </w:tc>
      </w:tr>
    </w:tbl>
    <w:p w14:paraId="3933AA6D" w14:textId="77777777" w:rsidR="00312C76" w:rsidRPr="003167FF" w:rsidRDefault="00312C76" w:rsidP="00312C76">
      <w:pPr>
        <w:rPr>
          <w:noProof/>
        </w:rPr>
      </w:pPr>
    </w:p>
    <w:p w14:paraId="0E1DDB43" w14:textId="77777777" w:rsidR="00312C76" w:rsidRPr="003167FF" w:rsidRDefault="00312C76" w:rsidP="00312C76">
      <w:pPr>
        <w:pStyle w:val="Heading4"/>
      </w:pPr>
      <w:bookmarkStart w:id="880" w:name="_Toc162885972"/>
      <w:r w:rsidRPr="003167FF">
        <w:t>10.3.2.32</w:t>
      </w:r>
      <w:r w:rsidRPr="003167FF">
        <w:tab/>
        <w:t>Group de-registration request</w:t>
      </w:r>
      <w:bookmarkEnd w:id="880"/>
    </w:p>
    <w:p w14:paraId="2A714DA4" w14:textId="77777777" w:rsidR="00312C76" w:rsidRPr="003167FF" w:rsidRDefault="00312C76" w:rsidP="00312C76">
      <w:r w:rsidRPr="003167FF">
        <w:t>Table 10.3.2.32-1 describes the information flow for a group management client to de-register to a VAL group.</w:t>
      </w:r>
    </w:p>
    <w:p w14:paraId="57BC5E2D" w14:textId="77777777" w:rsidR="00312C76" w:rsidRPr="003167FF" w:rsidRDefault="00312C76" w:rsidP="00312C76">
      <w:pPr>
        <w:pStyle w:val="TH"/>
      </w:pPr>
      <w:r w:rsidRPr="003167FF">
        <w:t>Table 10.3.2.32-1: Group de-registration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01F4E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75B6C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F175E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455D76" w14:textId="77777777" w:rsidR="00312C76" w:rsidRPr="003167FF" w:rsidRDefault="00312C76" w:rsidP="007E0BCD">
            <w:pPr>
              <w:pStyle w:val="TAH"/>
            </w:pPr>
            <w:r w:rsidRPr="003167FF">
              <w:t>Description</w:t>
            </w:r>
          </w:p>
        </w:tc>
      </w:tr>
      <w:tr w:rsidR="00312C76" w:rsidRPr="003167FF" w14:paraId="7940D2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0FE41F"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58AF21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B07336" w14:textId="77777777" w:rsidR="00312C76" w:rsidRPr="003167FF" w:rsidRDefault="00312C76" w:rsidP="007E0BCD">
            <w:pPr>
              <w:pStyle w:val="TAL"/>
            </w:pPr>
            <w:r w:rsidRPr="003167FF">
              <w:t>Identity of the VAL UE de-registering to the VAL group.</w:t>
            </w:r>
          </w:p>
        </w:tc>
      </w:tr>
      <w:tr w:rsidR="00312C76" w:rsidRPr="003167FF" w14:paraId="2E3033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CE05B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8BD0C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CC361" w14:textId="77777777" w:rsidR="00312C76" w:rsidRPr="003167FF" w:rsidRDefault="00312C76" w:rsidP="007E0BCD">
            <w:pPr>
              <w:pStyle w:val="TAL"/>
            </w:pPr>
            <w:r w:rsidRPr="003167FF">
              <w:t>The group ID to be de-registered by the VAL UE for the VAL group.</w:t>
            </w:r>
          </w:p>
        </w:tc>
      </w:tr>
    </w:tbl>
    <w:p w14:paraId="0A452D8C" w14:textId="77777777" w:rsidR="00312C76" w:rsidRPr="003167FF" w:rsidRDefault="00312C76" w:rsidP="00312C76"/>
    <w:p w14:paraId="1AF0FF8C" w14:textId="77777777" w:rsidR="00312C76" w:rsidRPr="003167FF" w:rsidRDefault="00312C76" w:rsidP="00312C76">
      <w:pPr>
        <w:pStyle w:val="Heading4"/>
      </w:pPr>
      <w:bookmarkStart w:id="881" w:name="_Toc162885973"/>
      <w:r w:rsidRPr="003167FF">
        <w:t>10.3.2.33</w:t>
      </w:r>
      <w:r w:rsidRPr="003167FF">
        <w:tab/>
        <w:t>Group de-registration response</w:t>
      </w:r>
      <w:bookmarkEnd w:id="881"/>
    </w:p>
    <w:p w14:paraId="2A884D5E" w14:textId="77777777" w:rsidR="00312C76" w:rsidRPr="003167FF" w:rsidRDefault="00312C76" w:rsidP="00312C76">
      <w:r w:rsidRPr="003167FF">
        <w:t>Table 10.3.2.33-1 describes the information flow for a group management server to respond for a group de-registration request from the group management client.</w:t>
      </w:r>
    </w:p>
    <w:p w14:paraId="4A0CC8C5" w14:textId="77777777" w:rsidR="00312C76" w:rsidRPr="003167FF" w:rsidRDefault="00312C76" w:rsidP="00312C76">
      <w:pPr>
        <w:pStyle w:val="TH"/>
      </w:pPr>
      <w:r w:rsidRPr="003167FF">
        <w:t>Table 10.3.2.33-1: Group de-registration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28F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7EFB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7767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BB95A" w14:textId="77777777" w:rsidR="00312C76" w:rsidRPr="003167FF" w:rsidRDefault="00312C76" w:rsidP="007E0BCD">
            <w:pPr>
              <w:pStyle w:val="TAH"/>
            </w:pPr>
            <w:r w:rsidRPr="003167FF">
              <w:t>Description</w:t>
            </w:r>
          </w:p>
        </w:tc>
      </w:tr>
      <w:tr w:rsidR="00312C76" w:rsidRPr="003167FF" w14:paraId="1BA9C6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9B117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EF9968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10E839" w14:textId="77777777" w:rsidR="00312C76" w:rsidRPr="003167FF" w:rsidRDefault="00312C76" w:rsidP="007E0BCD">
            <w:pPr>
              <w:pStyle w:val="TAL"/>
            </w:pPr>
            <w:r w:rsidRPr="003167FF">
              <w:t>Result from the group management server in response to VAL group de-registration request indicating success or failure</w:t>
            </w:r>
          </w:p>
        </w:tc>
      </w:tr>
    </w:tbl>
    <w:p w14:paraId="5B2FDBC8" w14:textId="77777777" w:rsidR="00312C76" w:rsidRPr="003167FF" w:rsidRDefault="00312C76" w:rsidP="00312C76"/>
    <w:p w14:paraId="560F80F7" w14:textId="77777777" w:rsidR="00312C76" w:rsidRPr="003167FF" w:rsidRDefault="00312C76" w:rsidP="00312C76">
      <w:pPr>
        <w:pStyle w:val="Heading4"/>
      </w:pPr>
      <w:bookmarkStart w:id="882" w:name="_Toc162885974"/>
      <w:r w:rsidRPr="003167FF">
        <w:t>10.3.2.34</w:t>
      </w:r>
      <w:r w:rsidRPr="003167FF">
        <w:tab/>
        <w:t>Location-based group creation request</w:t>
      </w:r>
      <w:bookmarkEnd w:id="882"/>
    </w:p>
    <w:p w14:paraId="2BD3607E" w14:textId="77777777" w:rsidR="00312C76" w:rsidRPr="003167FF" w:rsidRDefault="00312C76" w:rsidP="00312C76">
      <w:r w:rsidRPr="003167FF">
        <w:t>Table 10.3.</w:t>
      </w:r>
      <w:r w:rsidRPr="003167FF">
        <w:rPr>
          <w:lang w:eastAsia="zh-CN"/>
        </w:rPr>
        <w:t>2.34-1</w:t>
      </w:r>
      <w:r w:rsidRPr="003167FF">
        <w:t xml:space="preserve"> describes the information flow location-based group creation request from the group management client or VAL server to the group management server.</w:t>
      </w:r>
    </w:p>
    <w:p w14:paraId="672996AA" w14:textId="77777777" w:rsidR="00312C76" w:rsidRPr="003167FF" w:rsidRDefault="00312C76" w:rsidP="00312C76">
      <w:pPr>
        <w:pStyle w:val="TH"/>
      </w:pPr>
      <w:r w:rsidRPr="003167FF">
        <w:t>Table 10.3.2.34-1: location-based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90FE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85F03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A5E5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4A4049" w14:textId="77777777" w:rsidR="00312C76" w:rsidRPr="003167FF" w:rsidRDefault="00312C76" w:rsidP="007E0BCD">
            <w:pPr>
              <w:pStyle w:val="TAH"/>
            </w:pPr>
            <w:r w:rsidRPr="003167FF">
              <w:t>Description</w:t>
            </w:r>
          </w:p>
        </w:tc>
      </w:tr>
      <w:tr w:rsidR="00312C76" w:rsidRPr="003167FF" w14:paraId="3F23DB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811186" w14:textId="77777777" w:rsidR="00312C76" w:rsidRPr="003167FF" w:rsidRDefault="00312C76" w:rsidP="007E0BCD">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468A406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4CF5C" w14:textId="286AD23D" w:rsidR="00312C76" w:rsidRPr="003167FF" w:rsidRDefault="00312C76" w:rsidP="007E0BCD">
            <w:pPr>
              <w:pStyle w:val="TAL"/>
            </w:pPr>
            <w:r w:rsidRPr="003167FF">
              <w:rPr>
                <w:lang w:eastAsia="zh-CN"/>
              </w:rPr>
              <w:t>The identity of the</w:t>
            </w:r>
            <w:r w:rsidRPr="003167FF">
              <w:t xml:space="preserve"> group management client </w:t>
            </w:r>
            <w:r w:rsidR="00CA2EB5" w:rsidRPr="00CA2EB5">
              <w:t xml:space="preserve">or VAL server </w:t>
            </w:r>
            <w:r w:rsidRPr="003167FF">
              <w:t>performing the request.</w:t>
            </w:r>
          </w:p>
        </w:tc>
      </w:tr>
      <w:tr w:rsidR="00312C76" w:rsidRPr="003167FF" w14:paraId="19A614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A8D0F5" w14:textId="77777777" w:rsidR="00312C76" w:rsidRPr="003167FF" w:rsidRDefault="00312C76" w:rsidP="007E0BCD">
            <w:pPr>
              <w:pStyle w:val="TAL"/>
              <w:rPr>
                <w:lang w:eastAsia="zh-CN"/>
              </w:rPr>
            </w:pPr>
            <w:r w:rsidRPr="003167FF">
              <w:rPr>
                <w:lang w:eastAsia="zh-CN"/>
              </w:rPr>
              <w:t>Location criteria</w:t>
            </w:r>
          </w:p>
        </w:tc>
        <w:tc>
          <w:tcPr>
            <w:tcW w:w="1440" w:type="dxa"/>
            <w:tcBorders>
              <w:top w:val="single" w:sz="4" w:space="0" w:color="000000"/>
              <w:left w:val="single" w:sz="4" w:space="0" w:color="000000"/>
              <w:bottom w:val="single" w:sz="4" w:space="0" w:color="000000"/>
            </w:tcBorders>
            <w:shd w:val="clear" w:color="auto" w:fill="auto"/>
          </w:tcPr>
          <w:p w14:paraId="306532D4"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BB11A" w14:textId="7C8F169E" w:rsidR="00312C76" w:rsidRPr="003167FF" w:rsidRDefault="00312C76" w:rsidP="007E0BCD">
            <w:pPr>
              <w:pStyle w:val="TAL"/>
              <w:rPr>
                <w:lang w:eastAsia="zh-CN"/>
              </w:rPr>
            </w:pPr>
            <w:r w:rsidRPr="003167FF">
              <w:rPr>
                <w:lang w:eastAsia="zh-CN"/>
              </w:rPr>
              <w:t>Criteria to combine Users or UEs in a location</w:t>
            </w:r>
            <w:r w:rsidR="001A0898" w:rsidRPr="003167FF">
              <w:rPr>
                <w:lang w:eastAsia="zh-CN"/>
              </w:rPr>
              <w:t xml:space="preserve"> (e.g. geographical area or VAL service area ID)</w:t>
            </w:r>
            <w:r w:rsidRPr="003167FF">
              <w:rPr>
                <w:lang w:eastAsia="zh-CN"/>
              </w:rPr>
              <w:t>.</w:t>
            </w:r>
          </w:p>
        </w:tc>
      </w:tr>
      <w:tr w:rsidR="00312C76" w:rsidRPr="003167FF" w14:paraId="6A10A4B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2D07C" w14:textId="77777777" w:rsidR="00312C76" w:rsidRPr="003167FF" w:rsidRDefault="00312C76" w:rsidP="007E0BCD">
            <w:pPr>
              <w:pStyle w:val="TAL"/>
            </w:pPr>
            <w:r w:rsidRPr="003167FF">
              <w:t>VAL service ID list</w:t>
            </w:r>
          </w:p>
          <w:p w14:paraId="50E4EF9A" w14:textId="77777777" w:rsidR="00312C76" w:rsidRPr="003167FF" w:rsidDel="00682438"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79C8B68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EE269" w14:textId="77777777" w:rsidR="00312C76" w:rsidRPr="003167FF" w:rsidRDefault="00312C76" w:rsidP="007E0BCD">
            <w:pPr>
              <w:pStyle w:val="TAL"/>
            </w:pPr>
            <w:r w:rsidRPr="003167FF">
              <w:t>List of VAL services whose service communications are to be enabled on the group.</w:t>
            </w:r>
          </w:p>
        </w:tc>
      </w:tr>
      <w:tr w:rsidR="00312C76" w:rsidRPr="003167FF" w14:paraId="2A042E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8CFB9F" w14:textId="77777777" w:rsidR="00312C76" w:rsidRPr="003167FF" w:rsidRDefault="00312C76" w:rsidP="007E0BCD">
            <w:pPr>
              <w:pStyle w:val="TAL"/>
            </w:pPr>
            <w:r w:rsidRPr="003167FF">
              <w:t>VAL service specific information (see NOTE 2)</w:t>
            </w:r>
          </w:p>
        </w:tc>
        <w:tc>
          <w:tcPr>
            <w:tcW w:w="1440" w:type="dxa"/>
            <w:tcBorders>
              <w:top w:val="single" w:sz="4" w:space="0" w:color="000000"/>
              <w:left w:val="single" w:sz="4" w:space="0" w:color="000000"/>
              <w:bottom w:val="single" w:sz="4" w:space="0" w:color="000000"/>
            </w:tcBorders>
            <w:shd w:val="clear" w:color="auto" w:fill="auto"/>
          </w:tcPr>
          <w:p w14:paraId="0A9DBA2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A8D1B" w14:textId="77777777" w:rsidR="00312C76" w:rsidRPr="003167FF" w:rsidRDefault="00312C76" w:rsidP="007E0BCD">
            <w:pPr>
              <w:pStyle w:val="TAL"/>
            </w:pPr>
            <w:r w:rsidRPr="003167FF">
              <w:t>Placeholder for VAL service specific information</w:t>
            </w:r>
          </w:p>
        </w:tc>
      </w:tr>
      <w:tr w:rsidR="00312C76" w:rsidRPr="003167FF" w14:paraId="126E0EB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68BD55"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363460B0"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23364C1B" w14:textId="77777777" w:rsidR="00312C76" w:rsidRPr="003167FF" w:rsidRDefault="00312C76" w:rsidP="00312C76">
      <w:pPr>
        <w:pStyle w:val="EditorsNote"/>
        <w:rPr>
          <w:color w:val="auto"/>
        </w:rPr>
      </w:pPr>
    </w:p>
    <w:p w14:paraId="75127D4D" w14:textId="77777777" w:rsidR="00312C76" w:rsidRPr="003167FF" w:rsidRDefault="00312C76" w:rsidP="00312C76">
      <w:pPr>
        <w:pStyle w:val="Heading4"/>
      </w:pPr>
      <w:bookmarkStart w:id="883" w:name="_Toc162885975"/>
      <w:r w:rsidRPr="003167FF">
        <w:t>10.3.2.35</w:t>
      </w:r>
      <w:r w:rsidRPr="003167FF">
        <w:tab/>
        <w:t>Location-based group creation response</w:t>
      </w:r>
      <w:bookmarkEnd w:id="883"/>
    </w:p>
    <w:p w14:paraId="615DD67A" w14:textId="77777777" w:rsidR="00312C76" w:rsidRPr="003167FF" w:rsidRDefault="00312C76" w:rsidP="00312C76">
      <w:r w:rsidRPr="003167FF">
        <w:t>Table 10.3.2.35-1 describes the information flow location-based group creation response from the group management server to the group management client or VAL server.</w:t>
      </w:r>
    </w:p>
    <w:p w14:paraId="67F9E88D" w14:textId="77777777" w:rsidR="00312C76" w:rsidRPr="003167FF" w:rsidRDefault="00312C76" w:rsidP="00312C76">
      <w:pPr>
        <w:pStyle w:val="TH"/>
      </w:pPr>
      <w:r w:rsidRPr="003167FF">
        <w:t>Table 10.3.2.35-1: Location-based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85E8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5B481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DE925D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CBB30" w14:textId="77777777" w:rsidR="00312C76" w:rsidRPr="003167FF" w:rsidRDefault="00312C76" w:rsidP="007E0BCD">
            <w:pPr>
              <w:pStyle w:val="TAH"/>
            </w:pPr>
            <w:r w:rsidRPr="003167FF">
              <w:t>Description</w:t>
            </w:r>
          </w:p>
        </w:tc>
      </w:tr>
      <w:tr w:rsidR="00312C76" w:rsidRPr="003167FF" w14:paraId="5F223D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304661"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7089DC0" w14:textId="77777777" w:rsidR="00312C76" w:rsidRPr="003167FF" w:rsidRDefault="00312C76" w:rsidP="007E0BCD">
            <w:pPr>
              <w:pStyle w:val="TAC"/>
            </w:pPr>
            <w:r w:rsidRPr="003167FF">
              <w:t>M</w:t>
            </w:r>
          </w:p>
          <w:p w14:paraId="0098B688"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9F30DB" w14:textId="77777777" w:rsidR="00312C76" w:rsidRPr="003167FF" w:rsidRDefault="00312C76" w:rsidP="007E0BCD">
            <w:pPr>
              <w:pStyle w:val="TAL"/>
            </w:pPr>
            <w:r w:rsidRPr="003167FF">
              <w:t>VAL group ID of the group</w:t>
            </w:r>
          </w:p>
        </w:tc>
      </w:tr>
      <w:tr w:rsidR="00312C76" w:rsidRPr="003167FF" w14:paraId="6723892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F953AE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B00E07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2D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6F65D85"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952C257"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446E8FF5" w14:textId="77777777" w:rsidR="00312C76" w:rsidRPr="003167FF" w:rsidRDefault="00312C76" w:rsidP="00312C76">
      <w:pPr>
        <w:rPr>
          <w:noProof/>
        </w:rPr>
      </w:pPr>
    </w:p>
    <w:p w14:paraId="60957F45" w14:textId="77777777" w:rsidR="00312C76" w:rsidRPr="003167FF" w:rsidRDefault="00312C76" w:rsidP="00312C76">
      <w:pPr>
        <w:pStyle w:val="Heading4"/>
      </w:pPr>
      <w:bookmarkStart w:id="884" w:name="_Toc66460162"/>
      <w:bookmarkStart w:id="885" w:name="_Toc162885976"/>
      <w:r w:rsidRPr="003167FF">
        <w:t>10.3.2.36</w:t>
      </w:r>
      <w:r w:rsidRPr="003167FF">
        <w:tab/>
        <w:t>Group list fetch request</w:t>
      </w:r>
      <w:bookmarkEnd w:id="884"/>
      <w:bookmarkEnd w:id="885"/>
    </w:p>
    <w:p w14:paraId="62406F07" w14:textId="77777777" w:rsidR="00312C76" w:rsidRPr="003167FF" w:rsidRDefault="00312C76" w:rsidP="00312C76">
      <w:r w:rsidRPr="003167FF">
        <w:t>Table 10.3.2.36-</w:t>
      </w:r>
      <w:r w:rsidRPr="003167FF">
        <w:rPr>
          <w:lang w:eastAsia="zh-CN"/>
        </w:rPr>
        <w:t>1</w:t>
      </w:r>
      <w:r w:rsidRPr="003167FF">
        <w:t xml:space="preserve"> describes the information flow </w:t>
      </w:r>
      <w:r w:rsidRPr="003167FF">
        <w:rPr>
          <w:lang w:eastAsia="zh-CN"/>
        </w:rPr>
        <w:t>for Group list fetch request</w:t>
      </w:r>
      <w:r w:rsidRPr="003167FF">
        <w:t xml:space="preserve"> from the group management </w:t>
      </w:r>
      <w:r w:rsidRPr="003167FF">
        <w:rPr>
          <w:lang w:eastAsia="zh-CN"/>
        </w:rPr>
        <w:t xml:space="preserve">client </w:t>
      </w:r>
      <w:r w:rsidRPr="003167FF">
        <w:t xml:space="preserve">to the group management </w:t>
      </w:r>
      <w:r w:rsidRPr="003167FF">
        <w:rPr>
          <w:lang w:eastAsia="zh-CN"/>
        </w:rPr>
        <w:t>server</w:t>
      </w:r>
      <w:r w:rsidRPr="003167FF">
        <w:t>.</w:t>
      </w:r>
    </w:p>
    <w:p w14:paraId="5CF04E23" w14:textId="77777777" w:rsidR="00312C76" w:rsidRPr="003167FF" w:rsidRDefault="00312C76" w:rsidP="00312C76">
      <w:pPr>
        <w:pStyle w:val="TH"/>
        <w:rPr>
          <w:lang w:eastAsia="zh-CN"/>
        </w:rPr>
      </w:pPr>
      <w:r w:rsidRPr="003167FF">
        <w:t>Table 10.3.2.36-</w:t>
      </w:r>
      <w:r w:rsidRPr="003167FF">
        <w:rPr>
          <w:lang w:eastAsia="zh-CN"/>
        </w:rPr>
        <w:t>1</w:t>
      </w:r>
      <w:r w:rsidRPr="003167FF">
        <w:t>: Group list fetch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D29EE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F2727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51D88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BB2AE" w14:textId="77777777" w:rsidR="00312C76" w:rsidRPr="003167FF" w:rsidRDefault="00312C76" w:rsidP="007E0BCD">
            <w:pPr>
              <w:pStyle w:val="TAH"/>
            </w:pPr>
            <w:r w:rsidRPr="003167FF">
              <w:t>Description</w:t>
            </w:r>
          </w:p>
        </w:tc>
      </w:tr>
      <w:tr w:rsidR="00312C76" w:rsidRPr="003167FF" w14:paraId="3F203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2771D2" w14:textId="77777777" w:rsidR="00312C76" w:rsidRPr="003167FF" w:rsidRDefault="00312C76" w:rsidP="007E0BCD">
            <w:pPr>
              <w:pStyle w:val="TAL"/>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03462D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03C25" w14:textId="77777777" w:rsidR="00312C76" w:rsidRPr="003167FF" w:rsidRDefault="00312C76" w:rsidP="007E0BCD">
            <w:pPr>
              <w:pStyle w:val="TAL"/>
            </w:pPr>
            <w:r w:rsidRPr="003167FF">
              <w:rPr>
                <w:lang w:eastAsia="zh-CN"/>
              </w:rPr>
              <w:t xml:space="preserve">The </w:t>
            </w:r>
            <w:r w:rsidRPr="003167FF">
              <w:rPr>
                <w:rFonts w:eastAsia="DengXian"/>
              </w:rPr>
              <w:t>identity of the VAL UE</w:t>
            </w:r>
            <w:r w:rsidRPr="003167FF">
              <w:t xml:space="preserve"> or VAL User performing the operation.</w:t>
            </w:r>
          </w:p>
        </w:tc>
      </w:tr>
      <w:tr w:rsidR="00312C76" w:rsidRPr="003167FF" w14:paraId="0B122A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6E038" w14:textId="77777777" w:rsidR="00312C76" w:rsidRPr="003167FF" w:rsidRDefault="00312C76" w:rsidP="007E0BCD">
            <w:pPr>
              <w:pStyle w:val="TAL"/>
              <w:rPr>
                <w:lang w:eastAsia="zh-CN"/>
              </w:rPr>
            </w:pPr>
            <w:r w:rsidRPr="003167FF">
              <w:rPr>
                <w:rFonts w:eastAsia="DengXian"/>
                <w:lang w:eastAsia="zh-CN"/>
              </w:rPr>
              <w:t>Period</w:t>
            </w:r>
          </w:p>
        </w:tc>
        <w:tc>
          <w:tcPr>
            <w:tcW w:w="1440" w:type="dxa"/>
            <w:tcBorders>
              <w:top w:val="single" w:sz="4" w:space="0" w:color="000000"/>
              <w:left w:val="single" w:sz="4" w:space="0" w:color="000000"/>
              <w:bottom w:val="single" w:sz="4" w:space="0" w:color="000000"/>
            </w:tcBorders>
            <w:shd w:val="clear" w:color="auto" w:fill="auto"/>
          </w:tcPr>
          <w:p w14:paraId="0FD4A109" w14:textId="77777777" w:rsidR="00312C76" w:rsidRPr="003167FF" w:rsidRDefault="00312C76" w:rsidP="007E0BCD">
            <w:pPr>
              <w:pStyle w:val="TAC"/>
              <w:rPr>
                <w:lang w:eastAsia="zh-CN"/>
              </w:rPr>
            </w:pPr>
            <w:r w:rsidRPr="003167FF">
              <w:rPr>
                <w:rFonts w:eastAsia="DengXian"/>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7DD4" w14:textId="77777777" w:rsidR="00312C76" w:rsidRPr="003167FF" w:rsidRDefault="00312C76" w:rsidP="007E0BCD">
            <w:pPr>
              <w:pStyle w:val="TAL"/>
              <w:rPr>
                <w:lang w:eastAsia="zh-CN"/>
              </w:rPr>
            </w:pPr>
            <w:r w:rsidRPr="003167FF">
              <w:rPr>
                <w:rFonts w:eastAsia="DengXian"/>
                <w:lang w:eastAsia="zh-CN"/>
              </w:rPr>
              <w:t>Indicates to the group management server to provide list of the groups created between specified period.</w:t>
            </w:r>
          </w:p>
        </w:tc>
      </w:tr>
    </w:tbl>
    <w:p w14:paraId="52F9F24C" w14:textId="77777777" w:rsidR="00312C76" w:rsidRPr="003167FF" w:rsidRDefault="00312C76" w:rsidP="00312C76"/>
    <w:p w14:paraId="59D133F6" w14:textId="77777777" w:rsidR="00312C76" w:rsidRPr="003167FF" w:rsidRDefault="00312C76" w:rsidP="00312C76">
      <w:pPr>
        <w:pStyle w:val="Heading4"/>
      </w:pPr>
      <w:bookmarkStart w:id="886" w:name="_Toc66460163"/>
      <w:bookmarkStart w:id="887" w:name="_Toc162885977"/>
      <w:r w:rsidRPr="003167FF">
        <w:t>10.3.2.37</w:t>
      </w:r>
      <w:r w:rsidRPr="003167FF">
        <w:tab/>
        <w:t>Group list fetch response</w:t>
      </w:r>
      <w:bookmarkEnd w:id="886"/>
      <w:bookmarkEnd w:id="887"/>
    </w:p>
    <w:p w14:paraId="49C342DA" w14:textId="77777777" w:rsidR="00312C76" w:rsidRPr="003167FF" w:rsidRDefault="00312C76" w:rsidP="00312C76">
      <w:r w:rsidRPr="003167FF">
        <w:t>Table 10.3.2.37-</w:t>
      </w:r>
      <w:r w:rsidRPr="003167FF">
        <w:rPr>
          <w:lang w:eastAsia="zh-CN"/>
        </w:rPr>
        <w:t>1</w:t>
      </w:r>
      <w:r w:rsidRPr="003167FF">
        <w:t xml:space="preserve"> describes the information flow for Group list fetch response from the group management </w:t>
      </w:r>
      <w:r w:rsidRPr="003167FF">
        <w:rPr>
          <w:lang w:eastAsia="zh-CN"/>
        </w:rPr>
        <w:t xml:space="preserve">server </w:t>
      </w:r>
      <w:r w:rsidRPr="003167FF">
        <w:t>to the group management</w:t>
      </w:r>
      <w:r w:rsidRPr="003167FF">
        <w:rPr>
          <w:lang w:eastAsia="zh-CN"/>
        </w:rPr>
        <w:t xml:space="preserve"> </w:t>
      </w:r>
      <w:r w:rsidRPr="003167FF">
        <w:t>client.</w:t>
      </w:r>
    </w:p>
    <w:p w14:paraId="62E880E8" w14:textId="77777777" w:rsidR="00312C76" w:rsidRPr="003167FF" w:rsidRDefault="00312C76" w:rsidP="00312C76">
      <w:pPr>
        <w:pStyle w:val="TH"/>
      </w:pPr>
      <w:r w:rsidRPr="003167FF">
        <w:t>Table 10.3.2.37-</w:t>
      </w:r>
      <w:r w:rsidRPr="003167FF">
        <w:rPr>
          <w:lang w:eastAsia="zh-CN"/>
        </w:rPr>
        <w:t>1</w:t>
      </w:r>
      <w:r w:rsidRPr="003167FF">
        <w:t xml:space="preserve">: Get </w:t>
      </w:r>
      <w:r w:rsidRPr="003167FF">
        <w:rPr>
          <w:lang w:eastAsia="zh-CN"/>
        </w:rPr>
        <w:t>group list fetch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E95AC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A62A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DC1473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D593D8" w14:textId="77777777" w:rsidR="00312C76" w:rsidRPr="003167FF" w:rsidRDefault="00312C76" w:rsidP="007E0BCD">
            <w:pPr>
              <w:pStyle w:val="TAH"/>
            </w:pPr>
            <w:r w:rsidRPr="003167FF">
              <w:t>Description</w:t>
            </w:r>
          </w:p>
        </w:tc>
      </w:tr>
      <w:tr w:rsidR="00312C76" w:rsidRPr="003167FF" w14:paraId="6FA5B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EB4FF"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7283F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E433A" w14:textId="77777777" w:rsidR="00312C76" w:rsidRPr="003167FF" w:rsidRDefault="00312C76" w:rsidP="007E0BCD">
            <w:pPr>
              <w:pStyle w:val="TAL"/>
            </w:pPr>
            <w:r w:rsidRPr="003167FF">
              <w:t>Result from the group management server in response to group list fetch request indicating success or failure</w:t>
            </w:r>
          </w:p>
        </w:tc>
      </w:tr>
      <w:tr w:rsidR="00312C76" w:rsidRPr="003167FF" w14:paraId="3E3D2A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AE8BD4" w14:textId="77777777" w:rsidR="00312C76" w:rsidRPr="003167FF" w:rsidRDefault="00312C76" w:rsidP="007E0BCD">
            <w:pPr>
              <w:pStyle w:val="TAL"/>
            </w:pPr>
            <w:r w:rsidRPr="003167FF">
              <w:t>VAL group IDs</w:t>
            </w:r>
          </w:p>
        </w:tc>
        <w:tc>
          <w:tcPr>
            <w:tcW w:w="1440" w:type="dxa"/>
            <w:tcBorders>
              <w:top w:val="single" w:sz="4" w:space="0" w:color="000000"/>
              <w:left w:val="single" w:sz="4" w:space="0" w:color="000000"/>
              <w:bottom w:val="single" w:sz="4" w:space="0" w:color="000000"/>
            </w:tcBorders>
            <w:shd w:val="clear" w:color="auto" w:fill="auto"/>
          </w:tcPr>
          <w:p w14:paraId="3D371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BB2F6" w14:textId="77777777" w:rsidR="00312C76" w:rsidRPr="003167FF" w:rsidRDefault="00312C76" w:rsidP="007E0BCD">
            <w:pPr>
              <w:pStyle w:val="TAL"/>
            </w:pPr>
            <w:r w:rsidRPr="003167FF">
              <w:t>The list of VAL groups for which the VAL User is a member</w:t>
            </w:r>
          </w:p>
        </w:tc>
      </w:tr>
    </w:tbl>
    <w:p w14:paraId="4B949E55" w14:textId="77777777" w:rsidR="00312C76" w:rsidRPr="003167FF" w:rsidRDefault="00312C76" w:rsidP="00312C76">
      <w:pPr>
        <w:rPr>
          <w:lang w:eastAsia="zh-CN"/>
        </w:rPr>
      </w:pPr>
    </w:p>
    <w:p w14:paraId="1F8B0C4E" w14:textId="77777777" w:rsidR="00312C76" w:rsidRPr="003167FF" w:rsidRDefault="00312C76" w:rsidP="00312C76">
      <w:pPr>
        <w:pStyle w:val="Heading4"/>
        <w:rPr>
          <w:rFonts w:eastAsia="SimSun"/>
        </w:rPr>
      </w:pPr>
      <w:bookmarkStart w:id="888" w:name="_Toc459375177"/>
      <w:bookmarkStart w:id="889" w:name="_Toc453279839"/>
      <w:bookmarkStart w:id="890" w:name="_Toc453261094"/>
      <w:bookmarkStart w:id="891" w:name="_Toc453260207"/>
      <w:bookmarkStart w:id="892" w:name="_Toc433209707"/>
      <w:bookmarkStart w:id="893" w:name="_Toc59229504"/>
      <w:bookmarkStart w:id="894" w:name="_Toc468110516"/>
      <w:bookmarkStart w:id="895" w:name="_Toc468105421"/>
      <w:bookmarkStart w:id="896" w:name="_Toc162885978"/>
      <w:r w:rsidRPr="003167FF">
        <w:rPr>
          <w:rFonts w:eastAsia="SimSun"/>
        </w:rPr>
        <w:t>10.3.2.38</w:t>
      </w:r>
      <w:r w:rsidRPr="003167FF">
        <w:rPr>
          <w:rFonts w:eastAsia="SimSun"/>
        </w:rPr>
        <w:tab/>
        <w:t>Temporary group formation request</w:t>
      </w:r>
      <w:bookmarkEnd w:id="888"/>
      <w:bookmarkEnd w:id="889"/>
      <w:bookmarkEnd w:id="890"/>
      <w:bookmarkEnd w:id="891"/>
      <w:bookmarkEnd w:id="892"/>
      <w:bookmarkEnd w:id="893"/>
      <w:bookmarkEnd w:id="894"/>
      <w:bookmarkEnd w:id="895"/>
      <w:bookmarkEnd w:id="896"/>
    </w:p>
    <w:p w14:paraId="3463D59E" w14:textId="77777777" w:rsidR="00312C76" w:rsidRPr="003167FF" w:rsidRDefault="00312C76" w:rsidP="00312C76">
      <w:pPr>
        <w:rPr>
          <w:rFonts w:eastAsia="SimSun"/>
        </w:rPr>
      </w:pPr>
      <w:r w:rsidRPr="003167FF">
        <w:t>Table 10.3.2.38-1 describes the information flow for the temporary group formation request from the group management client to the group management server.</w:t>
      </w:r>
    </w:p>
    <w:p w14:paraId="7506DA99" w14:textId="77777777" w:rsidR="00312C76" w:rsidRPr="003167FF" w:rsidRDefault="00312C76" w:rsidP="00312C76">
      <w:pPr>
        <w:pStyle w:val="TH"/>
      </w:pPr>
      <w:r w:rsidRPr="003167FF">
        <w:t>Table 10.3.2.38-1: Temporary group formation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1A2F565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2FD155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229A5A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2C567E3" w14:textId="77777777" w:rsidR="00312C76" w:rsidRPr="003167FF" w:rsidRDefault="00312C76" w:rsidP="007E0BCD">
            <w:pPr>
              <w:pStyle w:val="TAH"/>
            </w:pPr>
            <w:r w:rsidRPr="003167FF">
              <w:t>Description</w:t>
            </w:r>
          </w:p>
        </w:tc>
      </w:tr>
      <w:tr w:rsidR="00312C76" w:rsidRPr="003167FF" w14:paraId="2CCC3BD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5103095"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79248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CD874D" w14:textId="77777777" w:rsidR="00312C76" w:rsidRPr="003167FF" w:rsidRDefault="00312C76" w:rsidP="007E0BCD">
            <w:pPr>
              <w:pStyle w:val="TAL"/>
            </w:pPr>
            <w:r w:rsidRPr="003167FF">
              <w:t>List of VAL group IDs to be combined</w:t>
            </w:r>
          </w:p>
        </w:tc>
      </w:tr>
      <w:tr w:rsidR="00312C76" w:rsidRPr="003167FF" w14:paraId="49BD933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2214B2D" w14:textId="77777777" w:rsidR="00312C76" w:rsidRPr="003167FF" w:rsidRDefault="00312C76" w:rsidP="007E0BCD">
            <w:pPr>
              <w:pStyle w:val="TAL"/>
            </w:pPr>
            <w:r w:rsidRPr="003167FF">
              <w:t>VAL service list</w:t>
            </w:r>
          </w:p>
          <w:p w14:paraId="424DD889"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right w:val="nil"/>
            </w:tcBorders>
            <w:hideMark/>
          </w:tcPr>
          <w:p w14:paraId="3F78DBC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A946399" w14:textId="77777777" w:rsidR="00312C76" w:rsidRPr="003167FF" w:rsidRDefault="00312C76" w:rsidP="007E0BCD">
            <w:pPr>
              <w:pStyle w:val="TAL"/>
            </w:pPr>
            <w:r w:rsidRPr="003167FF">
              <w:t>A subset of the common VAL service(s) to be applied for the temporary group</w:t>
            </w:r>
          </w:p>
        </w:tc>
      </w:tr>
      <w:tr w:rsidR="00312C76" w:rsidRPr="003167FF" w14:paraId="734420C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8C47188" w14:textId="77777777" w:rsidR="00312C76" w:rsidRPr="003167FF" w:rsidRDefault="00312C76" w:rsidP="007E0BCD">
            <w:pPr>
              <w:pStyle w:val="TAN"/>
            </w:pPr>
            <w:r w:rsidRPr="003167FF">
              <w:t>NOTE:</w:t>
            </w:r>
            <w:r w:rsidRPr="003167FF">
              <w:tab/>
              <w:t>If this information element is not present, all the VAL service(s) that are common to the groups being combined will be applicable for the temporary group.</w:t>
            </w:r>
          </w:p>
        </w:tc>
      </w:tr>
    </w:tbl>
    <w:p w14:paraId="17A98EB7" w14:textId="77777777" w:rsidR="00312C76" w:rsidRPr="003167FF" w:rsidRDefault="00312C76" w:rsidP="00312C76"/>
    <w:p w14:paraId="5ED4CD08" w14:textId="77777777" w:rsidR="00312C76" w:rsidRPr="003167FF" w:rsidRDefault="00312C76" w:rsidP="00312C76">
      <w:pPr>
        <w:pStyle w:val="Heading4"/>
        <w:rPr>
          <w:rFonts w:eastAsia="SimSun"/>
        </w:rPr>
      </w:pPr>
      <w:bookmarkStart w:id="897" w:name="_Toc459375178"/>
      <w:bookmarkStart w:id="898" w:name="_Toc453279840"/>
      <w:bookmarkStart w:id="899" w:name="_Toc453261095"/>
      <w:bookmarkStart w:id="900" w:name="_Toc453260208"/>
      <w:bookmarkStart w:id="901" w:name="_Toc433209708"/>
      <w:bookmarkStart w:id="902" w:name="_Toc59229505"/>
      <w:bookmarkStart w:id="903" w:name="_Toc468110517"/>
      <w:bookmarkStart w:id="904" w:name="_Toc468105422"/>
      <w:bookmarkStart w:id="905" w:name="_Toc162885979"/>
      <w:r w:rsidRPr="003167FF">
        <w:rPr>
          <w:rFonts w:eastAsia="SimSun"/>
        </w:rPr>
        <w:t>10.3.2.39</w:t>
      </w:r>
      <w:r w:rsidRPr="003167FF">
        <w:rPr>
          <w:rFonts w:eastAsia="SimSun"/>
        </w:rPr>
        <w:tab/>
        <w:t>Temporary group formation response</w:t>
      </w:r>
      <w:bookmarkEnd w:id="897"/>
      <w:bookmarkEnd w:id="898"/>
      <w:bookmarkEnd w:id="899"/>
      <w:bookmarkEnd w:id="900"/>
      <w:bookmarkEnd w:id="901"/>
      <w:bookmarkEnd w:id="902"/>
      <w:bookmarkEnd w:id="903"/>
      <w:bookmarkEnd w:id="904"/>
      <w:bookmarkEnd w:id="905"/>
    </w:p>
    <w:p w14:paraId="24CAA1D8" w14:textId="77777777" w:rsidR="00312C76" w:rsidRPr="003167FF" w:rsidRDefault="00312C76" w:rsidP="00312C76">
      <w:pPr>
        <w:rPr>
          <w:rFonts w:eastAsia="SimSun"/>
        </w:rPr>
      </w:pPr>
      <w:r w:rsidRPr="003167FF">
        <w:t>Table 10.3.2.39-1 describes the information flow for the temporary group formation response from the group management server to the group management client.</w:t>
      </w:r>
    </w:p>
    <w:p w14:paraId="0CAFB191" w14:textId="77777777" w:rsidR="00312C76" w:rsidRPr="003167FF" w:rsidRDefault="00312C76" w:rsidP="00312C76">
      <w:pPr>
        <w:pStyle w:val="TH"/>
      </w:pPr>
      <w:r w:rsidRPr="003167FF">
        <w:t>Table 10.3.2.39-1: Temporary group formation response</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1BB00CB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3BAFD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BD58C5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6D401" w14:textId="77777777" w:rsidR="00312C76" w:rsidRPr="003167FF" w:rsidRDefault="00312C76" w:rsidP="007E0BCD">
            <w:pPr>
              <w:pStyle w:val="TAH"/>
            </w:pPr>
            <w:r w:rsidRPr="003167FF">
              <w:t>Description</w:t>
            </w:r>
          </w:p>
        </w:tc>
      </w:tr>
      <w:tr w:rsidR="00312C76" w:rsidRPr="003167FF" w14:paraId="0F47D47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E5C1D2"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849653D" w14:textId="77777777" w:rsidR="00312C76" w:rsidRPr="003167FF" w:rsidRDefault="00312C76" w:rsidP="007E0BCD">
            <w:pPr>
              <w:pStyle w:val="TAC"/>
            </w:pPr>
            <w:r w:rsidRPr="003167FF">
              <w:t>O</w:t>
            </w:r>
          </w:p>
          <w:p w14:paraId="42BDA7BB"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0D89138" w14:textId="77777777" w:rsidR="00312C76" w:rsidRPr="003167FF" w:rsidRDefault="00312C76" w:rsidP="007E0BCD">
            <w:pPr>
              <w:pStyle w:val="TAL"/>
            </w:pPr>
            <w:r w:rsidRPr="003167FF">
              <w:t>VAL group ID of the temporary group</w:t>
            </w:r>
          </w:p>
        </w:tc>
      </w:tr>
      <w:tr w:rsidR="00312C76" w:rsidRPr="003167FF" w14:paraId="35E35E8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1AF42EF"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4BA79E68"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7874DA30"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p>
        </w:tc>
      </w:tr>
      <w:tr w:rsidR="00312C76" w:rsidRPr="003167FF" w14:paraId="03287E7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EAEE51E"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46989BF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7A36A0E" w14:textId="77777777" w:rsidR="00312C76" w:rsidRPr="003167FF" w:rsidRDefault="00312C76" w:rsidP="007E0BCD">
            <w:pPr>
              <w:pStyle w:val="TAL"/>
            </w:pPr>
            <w:r w:rsidRPr="003167FF">
              <w:rPr>
                <w:lang w:eastAsia="zh-CN"/>
              </w:rPr>
              <w:t>Indicates the success or failure of temporary group formation.</w:t>
            </w:r>
          </w:p>
        </w:tc>
      </w:tr>
      <w:tr w:rsidR="00312C76" w:rsidRPr="003167FF" w14:paraId="41ACDC1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43878958" w14:textId="77777777" w:rsidR="00312C76" w:rsidRPr="003167FF" w:rsidRDefault="00312C76" w:rsidP="007E0BCD">
            <w:pPr>
              <w:pStyle w:val="TAN"/>
              <w:rPr>
                <w:lang w:eastAsia="zh-CN"/>
              </w:rPr>
            </w:pPr>
            <w:r w:rsidRPr="003167FF">
              <w:rPr>
                <w:lang w:eastAsia="zh-CN"/>
              </w:rPr>
              <w:t>NOTE:</w:t>
            </w:r>
            <w:r w:rsidRPr="003167FF">
              <w:rPr>
                <w:lang w:eastAsia="zh-CN"/>
              </w:rPr>
              <w:tab/>
              <w:t>Shall be present if the Result information element indicates that the temporary group formation operation is successful.  Otherwise VAL group ID shall not be present.</w:t>
            </w:r>
          </w:p>
        </w:tc>
      </w:tr>
    </w:tbl>
    <w:p w14:paraId="1F838CFC" w14:textId="77777777" w:rsidR="00312C76" w:rsidRPr="003167FF" w:rsidRDefault="00312C76" w:rsidP="00312C76"/>
    <w:p w14:paraId="14C46F59" w14:textId="77777777" w:rsidR="00312C76" w:rsidRPr="003167FF" w:rsidRDefault="00312C76" w:rsidP="00312C76">
      <w:pPr>
        <w:pStyle w:val="Heading4"/>
        <w:rPr>
          <w:rFonts w:eastAsia="SimSun"/>
        </w:rPr>
      </w:pPr>
      <w:bookmarkStart w:id="906" w:name="_Toc162885980"/>
      <w:r w:rsidRPr="003167FF">
        <w:rPr>
          <w:rFonts w:eastAsia="SimSun"/>
        </w:rPr>
        <w:t>10.3.2.40</w:t>
      </w:r>
      <w:r w:rsidRPr="003167FF">
        <w:rPr>
          <w:rFonts w:eastAsia="SimSun"/>
        </w:rPr>
        <w:tab/>
        <w:t>Temporary group formation notify</w:t>
      </w:r>
      <w:bookmarkEnd w:id="906"/>
    </w:p>
    <w:p w14:paraId="4EF06DF7" w14:textId="77777777" w:rsidR="00312C76" w:rsidRPr="003167FF" w:rsidRDefault="00312C76" w:rsidP="00312C76">
      <w:pPr>
        <w:rPr>
          <w:rFonts w:eastAsia="SimSun"/>
        </w:rPr>
      </w:pPr>
      <w:r w:rsidRPr="003167FF">
        <w:t>Table 10.3.2.40-1 describes the information flow temporary group formation notify from the group management server to the VAL server.</w:t>
      </w:r>
    </w:p>
    <w:p w14:paraId="78B78541" w14:textId="77777777" w:rsidR="00312C76" w:rsidRPr="003167FF" w:rsidRDefault="00312C76" w:rsidP="00312C76">
      <w:pPr>
        <w:pStyle w:val="TH"/>
      </w:pPr>
      <w:r w:rsidRPr="003167FF">
        <w:t>Table 10.3.2.40-1: Temporary group formation notify</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39C2920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37FF75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4182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F2DC3F0" w14:textId="77777777" w:rsidR="00312C76" w:rsidRPr="003167FF" w:rsidRDefault="00312C76" w:rsidP="007E0BCD">
            <w:pPr>
              <w:pStyle w:val="TAH"/>
            </w:pPr>
            <w:r w:rsidRPr="003167FF">
              <w:t>Description</w:t>
            </w:r>
          </w:p>
        </w:tc>
      </w:tr>
      <w:tr w:rsidR="00312C76" w:rsidRPr="003167FF" w14:paraId="2985D6C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867CC3C"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113098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260E034" w14:textId="77777777" w:rsidR="00312C76" w:rsidRPr="003167FF" w:rsidRDefault="00312C76" w:rsidP="007E0BCD">
            <w:pPr>
              <w:pStyle w:val="TAL"/>
            </w:pPr>
            <w:r w:rsidRPr="003167FF">
              <w:t>List of constituent VAL group IDs</w:t>
            </w:r>
          </w:p>
        </w:tc>
      </w:tr>
      <w:tr w:rsidR="00312C76" w:rsidRPr="003167FF" w14:paraId="1061B32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8E3AE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0175C3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DE25EF6" w14:textId="77777777" w:rsidR="00312C76" w:rsidRPr="003167FF" w:rsidRDefault="00312C76" w:rsidP="007E0BCD">
            <w:pPr>
              <w:pStyle w:val="TAL"/>
            </w:pPr>
            <w:r w:rsidRPr="003167FF">
              <w:t>VAL group ID of the temporary group</w:t>
            </w:r>
          </w:p>
        </w:tc>
      </w:tr>
      <w:tr w:rsidR="00312C76" w:rsidRPr="003167FF" w14:paraId="4D245B1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F237FFB"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5FF18BF9"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5093B219"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r w:rsidRPr="003167FF">
              <w:rPr>
                <w:lang w:eastAsia="zh-CN"/>
              </w:rPr>
              <w:t>.</w:t>
            </w:r>
          </w:p>
        </w:tc>
      </w:tr>
    </w:tbl>
    <w:p w14:paraId="06C89FA3" w14:textId="77777777" w:rsidR="00312C76" w:rsidRPr="003167FF" w:rsidRDefault="00312C76" w:rsidP="00312C76"/>
    <w:p w14:paraId="59A0EEDB" w14:textId="77777777" w:rsidR="00312C76" w:rsidRPr="003167FF" w:rsidRDefault="00312C76" w:rsidP="00312C76">
      <w:pPr>
        <w:pStyle w:val="Heading4"/>
        <w:rPr>
          <w:rFonts w:eastAsia="SimSun"/>
        </w:rPr>
      </w:pPr>
      <w:bookmarkStart w:id="907" w:name="_Toc59229515"/>
      <w:bookmarkStart w:id="908" w:name="_Toc468110527"/>
      <w:bookmarkStart w:id="909" w:name="_Toc468105432"/>
      <w:bookmarkStart w:id="910" w:name="_Toc459375188"/>
      <w:bookmarkStart w:id="911" w:name="_Toc453279850"/>
      <w:bookmarkStart w:id="912" w:name="_Toc453261105"/>
      <w:bookmarkStart w:id="913" w:name="_Toc453260218"/>
      <w:bookmarkStart w:id="914" w:name="_Toc433209716"/>
      <w:bookmarkStart w:id="915" w:name="_Toc162885981"/>
      <w:r w:rsidRPr="003167FF">
        <w:rPr>
          <w:rFonts w:eastAsia="SimSun"/>
        </w:rPr>
        <w:t>10.3.2.41</w:t>
      </w:r>
      <w:r w:rsidRPr="003167FF">
        <w:rPr>
          <w:rFonts w:eastAsia="SimSun"/>
        </w:rPr>
        <w:tab/>
        <w:t>Temporary group formation notification</w:t>
      </w:r>
      <w:bookmarkEnd w:id="907"/>
      <w:bookmarkEnd w:id="908"/>
      <w:bookmarkEnd w:id="909"/>
      <w:bookmarkEnd w:id="910"/>
      <w:bookmarkEnd w:id="911"/>
      <w:bookmarkEnd w:id="912"/>
      <w:bookmarkEnd w:id="913"/>
      <w:bookmarkEnd w:id="914"/>
      <w:bookmarkEnd w:id="915"/>
    </w:p>
    <w:p w14:paraId="0DF81BB5" w14:textId="77777777" w:rsidR="00312C76" w:rsidRPr="003167FF" w:rsidRDefault="00312C76" w:rsidP="00312C76">
      <w:pPr>
        <w:rPr>
          <w:rFonts w:eastAsia="SimSun"/>
        </w:rPr>
      </w:pPr>
      <w:r w:rsidRPr="003167FF">
        <w:t>Table 10.3.2.</w:t>
      </w:r>
      <w:r w:rsidRPr="003167FF">
        <w:rPr>
          <w:lang w:eastAsia="zh-CN"/>
        </w:rPr>
        <w:t>41</w:t>
      </w:r>
      <w:r w:rsidRPr="003167FF">
        <w:t>-1 describes the information flow temporary group formation notification from the group management server to the group management client.</w:t>
      </w:r>
    </w:p>
    <w:p w14:paraId="024BA18F" w14:textId="77777777" w:rsidR="00312C76" w:rsidRPr="003167FF" w:rsidRDefault="00312C76" w:rsidP="00312C76">
      <w:pPr>
        <w:pStyle w:val="TH"/>
      </w:pPr>
      <w:r w:rsidRPr="003167FF">
        <w:t>Table 10.3.2.</w:t>
      </w:r>
      <w:r w:rsidRPr="003167FF">
        <w:rPr>
          <w:lang w:eastAsia="zh-CN"/>
        </w:rPr>
        <w:t>41</w:t>
      </w:r>
      <w:r w:rsidRPr="003167FF">
        <w:t>-1: Temporary group formation notification</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0463D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A81A44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A87C32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557C3EE" w14:textId="77777777" w:rsidR="00312C76" w:rsidRPr="003167FF" w:rsidRDefault="00312C76" w:rsidP="007E0BCD">
            <w:pPr>
              <w:pStyle w:val="TAH"/>
            </w:pPr>
            <w:r w:rsidRPr="003167FF">
              <w:t>Description</w:t>
            </w:r>
          </w:p>
        </w:tc>
      </w:tr>
      <w:tr w:rsidR="00312C76" w:rsidRPr="003167FF" w14:paraId="33619B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A771BE6"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6763C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109E34B" w14:textId="77777777" w:rsidR="00312C76" w:rsidRPr="003167FF" w:rsidRDefault="00312C76" w:rsidP="007E0BCD">
            <w:pPr>
              <w:pStyle w:val="TAL"/>
            </w:pPr>
            <w:r w:rsidRPr="003167FF">
              <w:t>List of constituent VAL group IDs</w:t>
            </w:r>
          </w:p>
        </w:tc>
      </w:tr>
      <w:tr w:rsidR="00312C76" w:rsidRPr="003167FF" w14:paraId="535ABFB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2973C8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3EF964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0944654" w14:textId="77777777" w:rsidR="00312C76" w:rsidRPr="003167FF" w:rsidRDefault="00312C76" w:rsidP="007E0BCD">
            <w:pPr>
              <w:pStyle w:val="TAL"/>
            </w:pPr>
            <w:r w:rsidRPr="003167FF">
              <w:t>VAL group ID of the temporary group</w:t>
            </w:r>
          </w:p>
        </w:tc>
      </w:tr>
    </w:tbl>
    <w:p w14:paraId="5B796FA0" w14:textId="77777777" w:rsidR="00312C76" w:rsidRPr="003167FF" w:rsidRDefault="00312C76" w:rsidP="00312C76"/>
    <w:p w14:paraId="5CBC2F81" w14:textId="77777777" w:rsidR="00312C76" w:rsidRPr="003167FF" w:rsidRDefault="00312C76" w:rsidP="00312C76">
      <w:pPr>
        <w:pStyle w:val="Heading4"/>
        <w:rPr>
          <w:rFonts w:eastAsia="SimSun"/>
        </w:rPr>
      </w:pPr>
      <w:bookmarkStart w:id="916" w:name="_Toc59229516"/>
      <w:bookmarkStart w:id="917" w:name="_Toc468110528"/>
      <w:bookmarkStart w:id="918" w:name="_Toc468105433"/>
      <w:bookmarkStart w:id="919" w:name="_Toc459375189"/>
      <w:bookmarkStart w:id="920" w:name="_Toc453279851"/>
      <w:bookmarkStart w:id="921" w:name="_Toc453261106"/>
      <w:bookmarkStart w:id="922" w:name="_Toc453260219"/>
      <w:bookmarkStart w:id="923" w:name="_Toc433209717"/>
      <w:bookmarkStart w:id="924" w:name="_Toc162885982"/>
      <w:r w:rsidRPr="003167FF">
        <w:rPr>
          <w:rFonts w:eastAsia="SimSun"/>
        </w:rPr>
        <w:t>10.3.2.42</w:t>
      </w:r>
      <w:r w:rsidRPr="003167FF">
        <w:rPr>
          <w:rFonts w:eastAsia="SimSun"/>
        </w:rPr>
        <w:tab/>
        <w:t>Temporary group formation notification response</w:t>
      </w:r>
      <w:bookmarkEnd w:id="916"/>
      <w:bookmarkEnd w:id="917"/>
      <w:bookmarkEnd w:id="918"/>
      <w:bookmarkEnd w:id="919"/>
      <w:bookmarkEnd w:id="920"/>
      <w:bookmarkEnd w:id="921"/>
      <w:bookmarkEnd w:id="922"/>
      <w:bookmarkEnd w:id="923"/>
      <w:bookmarkEnd w:id="924"/>
    </w:p>
    <w:p w14:paraId="3A7754A9" w14:textId="77777777" w:rsidR="00312C76" w:rsidRPr="003167FF" w:rsidRDefault="00312C76" w:rsidP="00312C76">
      <w:pPr>
        <w:rPr>
          <w:rFonts w:eastAsia="SimSun"/>
        </w:rPr>
      </w:pPr>
      <w:r w:rsidRPr="003167FF">
        <w:t>Table 10.3.2.42-1 describes the information flow temporary group formation notification response from the group management client to the group management server.</w:t>
      </w:r>
    </w:p>
    <w:p w14:paraId="0EF7A759" w14:textId="77777777" w:rsidR="00312C76" w:rsidRPr="003167FF" w:rsidRDefault="00312C76" w:rsidP="00312C76">
      <w:pPr>
        <w:pStyle w:val="TH"/>
      </w:pPr>
      <w:r w:rsidRPr="003167FF">
        <w:t>Table 10.3.2.42-1: Temporary group formation notification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B6C17F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DDBAD8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F9D676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953702" w14:textId="77777777" w:rsidR="00312C76" w:rsidRPr="003167FF" w:rsidRDefault="00312C76" w:rsidP="007E0BCD">
            <w:pPr>
              <w:pStyle w:val="TAH"/>
            </w:pPr>
            <w:r w:rsidRPr="003167FF">
              <w:t>Description</w:t>
            </w:r>
          </w:p>
        </w:tc>
      </w:tr>
      <w:tr w:rsidR="00312C76" w:rsidRPr="003167FF" w14:paraId="03E111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CE099E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F7D02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E3D14C" w14:textId="77777777" w:rsidR="00312C76" w:rsidRPr="003167FF" w:rsidRDefault="00312C76" w:rsidP="007E0BCD">
            <w:pPr>
              <w:pStyle w:val="TAL"/>
            </w:pPr>
            <w:r w:rsidRPr="003167FF">
              <w:t>VAL group ID of the temporary group</w:t>
            </w:r>
          </w:p>
        </w:tc>
      </w:tr>
    </w:tbl>
    <w:p w14:paraId="6C691A83" w14:textId="77777777" w:rsidR="00312C76" w:rsidRPr="003167FF" w:rsidRDefault="00312C76" w:rsidP="00312C76"/>
    <w:p w14:paraId="122089F9" w14:textId="0052BF12" w:rsidR="0027012B" w:rsidRPr="003167FF" w:rsidRDefault="0027012B" w:rsidP="0027012B">
      <w:pPr>
        <w:pStyle w:val="Heading4"/>
      </w:pPr>
      <w:bookmarkStart w:id="925" w:name="_Toc162885983"/>
      <w:r w:rsidRPr="003167FF">
        <w:t>10.3.2.</w:t>
      </w:r>
      <w:r>
        <w:t>43</w:t>
      </w:r>
      <w:r w:rsidRPr="003167FF">
        <w:tab/>
      </w:r>
      <w:r>
        <w:rPr>
          <w:lang w:eastAsia="zh-CN"/>
        </w:rPr>
        <w:t>Uns</w:t>
      </w:r>
      <w:r w:rsidRPr="003167FF">
        <w:rPr>
          <w:lang w:eastAsia="zh-CN"/>
        </w:rPr>
        <w:t>ubscribe group configuration request</w:t>
      </w:r>
      <w:bookmarkEnd w:id="925"/>
    </w:p>
    <w:p w14:paraId="0559D79F" w14:textId="6AE41902" w:rsidR="0027012B" w:rsidRPr="003167FF" w:rsidRDefault="0027012B" w:rsidP="0027012B">
      <w:pPr>
        <w:rPr>
          <w:lang w:eastAsia="zh-CN"/>
        </w:rPr>
      </w:pPr>
      <w:r w:rsidRPr="003167FF">
        <w:t>Table 10.3.2.</w:t>
      </w:r>
      <w:r>
        <w:t>43</w:t>
      </w:r>
      <w:r w:rsidRPr="003167FF">
        <w:rPr>
          <w:lang w:eastAsia="zh-CN"/>
        </w:rPr>
        <w:t>-1</w:t>
      </w:r>
      <w:r w:rsidRPr="003167FF">
        <w:t xml:space="preserve"> describes the information flow from </w:t>
      </w:r>
      <w:r>
        <w:t xml:space="preserve">a </w:t>
      </w:r>
      <w:r w:rsidRPr="003167FF">
        <w:t xml:space="preserve">group management </w:t>
      </w:r>
      <w:r w:rsidRPr="003167FF">
        <w:rPr>
          <w:lang w:eastAsia="zh-CN"/>
        </w:rPr>
        <w:t>client</w:t>
      </w:r>
      <w:r w:rsidRPr="003167FF">
        <w:t xml:space="preserve"> to </w:t>
      </w:r>
      <w:r>
        <w:t>a</w:t>
      </w:r>
      <w:r w:rsidRPr="003167FF">
        <w:t xml:space="preserve"> group management </w:t>
      </w:r>
      <w:r w:rsidRPr="003167FF">
        <w:rPr>
          <w:lang w:eastAsia="zh-CN"/>
        </w:rPr>
        <w:t xml:space="preserve">server </w:t>
      </w:r>
      <w:r w:rsidRPr="003167FF">
        <w:t xml:space="preserve">for </w:t>
      </w:r>
      <w:r>
        <w:rPr>
          <w:lang w:eastAsia="zh-CN"/>
        </w:rPr>
        <w:t>u</w:t>
      </w:r>
      <w:r w:rsidRPr="00FF4537">
        <w:rPr>
          <w:lang w:eastAsia="zh-CN"/>
        </w:rPr>
        <w:t>nsubscribe group configuration request</w:t>
      </w:r>
      <w:r w:rsidRPr="003167FF">
        <w:rPr>
          <w:lang w:eastAsia="zh-CN"/>
        </w:rPr>
        <w:t>.</w:t>
      </w:r>
    </w:p>
    <w:p w14:paraId="62B1B125" w14:textId="28841D6B" w:rsidR="0027012B" w:rsidRPr="003167FF" w:rsidRDefault="0027012B" w:rsidP="0027012B">
      <w:pPr>
        <w:pStyle w:val="TH"/>
        <w:rPr>
          <w:lang w:eastAsia="zh-CN"/>
        </w:rPr>
      </w:pPr>
      <w:r w:rsidRPr="003167FF">
        <w:t>Table </w:t>
      </w:r>
      <w:r w:rsidRPr="00FF4537">
        <w:rPr>
          <w:lang w:eastAsia="zh-CN"/>
        </w:rPr>
        <w:t>10.3.2.</w:t>
      </w:r>
      <w:r>
        <w:rPr>
          <w:lang w:eastAsia="zh-CN"/>
        </w:rPr>
        <w:t>43</w:t>
      </w:r>
      <w:r w:rsidRPr="00FF4537">
        <w:rPr>
          <w:lang w:eastAsia="zh-CN"/>
        </w:rPr>
        <w:t>-1</w:t>
      </w:r>
      <w:r w:rsidRPr="003167FF">
        <w:t xml:space="preserve">: </w:t>
      </w:r>
      <w:r w:rsidRPr="00FF4537">
        <w:t>Unsubscribe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27012B" w:rsidRPr="003167FF" w14:paraId="70C7B800"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55E5D618" w14:textId="77777777" w:rsidR="0027012B" w:rsidRPr="003167FF" w:rsidRDefault="0027012B"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534802" w14:textId="77777777" w:rsidR="0027012B" w:rsidRPr="003167FF" w:rsidRDefault="0027012B"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FE6725" w14:textId="77777777" w:rsidR="0027012B" w:rsidRPr="003167FF" w:rsidRDefault="0027012B" w:rsidP="003641A6">
            <w:pPr>
              <w:pStyle w:val="TAH"/>
            </w:pPr>
            <w:r w:rsidRPr="003167FF">
              <w:t>Description</w:t>
            </w:r>
          </w:p>
        </w:tc>
      </w:tr>
      <w:tr w:rsidR="0027012B" w:rsidRPr="003167FF" w14:paraId="7E3E91B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8EAD5BB" w14:textId="77777777" w:rsidR="0027012B" w:rsidRPr="003167FF" w:rsidRDefault="0027012B" w:rsidP="003641A6">
            <w:pPr>
              <w:pStyle w:val="TAL"/>
              <w:rPr>
                <w:lang w:eastAsia="zh-CN"/>
              </w:rPr>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241638FB" w14:textId="77777777" w:rsidR="0027012B" w:rsidRPr="003167FF" w:rsidRDefault="0027012B" w:rsidP="003641A6">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4CB0E" w14:textId="77777777" w:rsidR="0027012B" w:rsidRPr="003167FF" w:rsidRDefault="0027012B" w:rsidP="003641A6">
            <w:pPr>
              <w:pStyle w:val="TAL"/>
              <w:rPr>
                <w:lang w:eastAsia="zh-CN"/>
              </w:rPr>
            </w:pPr>
            <w:r w:rsidRPr="003167FF">
              <w:rPr>
                <w:lang w:eastAsia="zh-CN"/>
              </w:rPr>
              <w:t>The identity of the</w:t>
            </w:r>
            <w:r w:rsidRPr="003167FF">
              <w:t xml:space="preserve"> group management client performing the request.</w:t>
            </w:r>
          </w:p>
        </w:tc>
      </w:tr>
      <w:tr w:rsidR="0027012B" w:rsidRPr="003167FF" w14:paraId="35102B8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1689A61" w14:textId="77777777" w:rsidR="0027012B" w:rsidRPr="003167FF" w:rsidRDefault="0027012B" w:rsidP="003641A6">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64F75BF8" w14:textId="77777777" w:rsidR="0027012B" w:rsidRPr="003167FF" w:rsidRDefault="0027012B" w:rsidP="003641A6">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0260B" w14:textId="77777777" w:rsidR="0027012B" w:rsidRPr="003167FF" w:rsidRDefault="0027012B" w:rsidP="003641A6">
            <w:pPr>
              <w:pStyle w:val="TAL"/>
              <w:rPr>
                <w:lang w:eastAsia="zh-CN"/>
              </w:rPr>
            </w:pPr>
            <w:r w:rsidRPr="003167FF">
              <w:t xml:space="preserve">VAL group </w:t>
            </w:r>
            <w:r w:rsidRPr="003167FF">
              <w:rPr>
                <w:lang w:eastAsia="zh-CN"/>
              </w:rPr>
              <w:t>ID</w:t>
            </w:r>
            <w:r w:rsidRPr="003167FF">
              <w:t xml:space="preserve"> of the group</w:t>
            </w:r>
          </w:p>
        </w:tc>
      </w:tr>
    </w:tbl>
    <w:p w14:paraId="486257A5" w14:textId="77777777" w:rsidR="0027012B" w:rsidRDefault="0027012B" w:rsidP="0027012B"/>
    <w:p w14:paraId="66E1B019" w14:textId="5DF8BC7B" w:rsidR="0027012B" w:rsidRPr="003167FF" w:rsidRDefault="0027012B" w:rsidP="0027012B">
      <w:pPr>
        <w:pStyle w:val="Heading4"/>
      </w:pPr>
      <w:bookmarkStart w:id="926" w:name="_Toc162885984"/>
      <w:r w:rsidRPr="003167FF">
        <w:t>10.3.2.</w:t>
      </w:r>
      <w:r>
        <w:t>44</w:t>
      </w:r>
      <w:r w:rsidRPr="003167FF">
        <w:tab/>
      </w:r>
      <w:r>
        <w:rPr>
          <w:lang w:eastAsia="zh-CN"/>
        </w:rPr>
        <w:t>Uns</w:t>
      </w:r>
      <w:r w:rsidRPr="003167FF">
        <w:rPr>
          <w:lang w:eastAsia="zh-CN"/>
        </w:rPr>
        <w:t xml:space="preserve">ubscribe group configuration </w:t>
      </w:r>
      <w:r w:rsidRPr="003167FF">
        <w:t>response</w:t>
      </w:r>
      <w:bookmarkEnd w:id="926"/>
    </w:p>
    <w:p w14:paraId="7B2D93B5" w14:textId="38D76453" w:rsidR="0027012B" w:rsidRPr="003167FF" w:rsidRDefault="0027012B" w:rsidP="0027012B">
      <w:pPr>
        <w:rPr>
          <w:lang w:eastAsia="zh-CN"/>
        </w:rPr>
      </w:pPr>
      <w:r w:rsidRPr="003167FF">
        <w:t>Table 10.3.2.</w:t>
      </w:r>
      <w:r>
        <w:t>44</w:t>
      </w:r>
      <w:r w:rsidRPr="003167FF">
        <w:rPr>
          <w:lang w:eastAsia="zh-CN"/>
        </w:rPr>
        <w:t>-1</w:t>
      </w:r>
      <w:r>
        <w:rPr>
          <w:lang w:eastAsia="zh-CN"/>
        </w:rPr>
        <w:t xml:space="preserve"> </w:t>
      </w:r>
      <w:r w:rsidRPr="003167FF">
        <w:t xml:space="preserve">describes the information flow from </w:t>
      </w:r>
      <w:r>
        <w:t>a</w:t>
      </w:r>
      <w:r w:rsidRPr="003167FF">
        <w:t xml:space="preserve"> group management </w:t>
      </w:r>
      <w:r w:rsidRPr="003167FF">
        <w:rPr>
          <w:lang w:eastAsia="zh-CN"/>
        </w:rPr>
        <w:t xml:space="preserve">server </w:t>
      </w:r>
      <w:r w:rsidRPr="003167FF">
        <w:t xml:space="preserve">to </w:t>
      </w:r>
      <w:r>
        <w:t>a</w:t>
      </w:r>
      <w:r w:rsidRPr="003167FF">
        <w:t xml:space="preserve"> group management </w:t>
      </w:r>
      <w:r w:rsidRPr="003167FF">
        <w:rPr>
          <w:lang w:eastAsia="zh-CN"/>
        </w:rPr>
        <w:t>client</w:t>
      </w:r>
      <w:r w:rsidRPr="003167FF">
        <w:t xml:space="preserve"> for </w:t>
      </w:r>
      <w:r>
        <w:rPr>
          <w:lang w:eastAsia="zh-CN"/>
        </w:rPr>
        <w:t>u</w:t>
      </w:r>
      <w:r w:rsidRPr="007F4E56">
        <w:rPr>
          <w:lang w:eastAsia="zh-CN"/>
        </w:rPr>
        <w:t>nsubscribe group configuration response</w:t>
      </w:r>
      <w:r w:rsidRPr="003167FF">
        <w:rPr>
          <w:lang w:eastAsia="zh-CN"/>
        </w:rPr>
        <w:t>.</w:t>
      </w:r>
    </w:p>
    <w:p w14:paraId="1E8884C9" w14:textId="0ECFC816" w:rsidR="0027012B" w:rsidRPr="003167FF" w:rsidRDefault="0027012B" w:rsidP="0027012B">
      <w:pPr>
        <w:pStyle w:val="TH"/>
        <w:rPr>
          <w:lang w:eastAsia="zh-CN"/>
        </w:rPr>
      </w:pPr>
      <w:r w:rsidRPr="003167FF">
        <w:t>Table 10.3.2.</w:t>
      </w:r>
      <w:r>
        <w:t>44</w:t>
      </w:r>
      <w:r w:rsidRPr="003167FF">
        <w:rPr>
          <w:lang w:eastAsia="zh-CN"/>
        </w:rPr>
        <w:t>-1</w:t>
      </w:r>
      <w:r w:rsidRPr="003167FF">
        <w:t xml:space="preserve">: </w:t>
      </w:r>
      <w:r>
        <w:rPr>
          <w:lang w:eastAsia="zh-CN"/>
        </w:rPr>
        <w:t>Uns</w:t>
      </w:r>
      <w:r w:rsidRPr="003167FF">
        <w:rPr>
          <w:lang w:eastAsia="zh-CN"/>
        </w:rPr>
        <w:t xml:space="preserve">ubscribe group configuration </w:t>
      </w:r>
      <w:r w:rsidRPr="003167FF">
        <w:t>response</w:t>
      </w:r>
    </w:p>
    <w:tbl>
      <w:tblPr>
        <w:tblW w:w="8640" w:type="dxa"/>
        <w:jc w:val="center"/>
        <w:tblLayout w:type="fixed"/>
        <w:tblLook w:val="0000" w:firstRow="0" w:lastRow="0" w:firstColumn="0" w:lastColumn="0" w:noHBand="0" w:noVBand="0"/>
      </w:tblPr>
      <w:tblGrid>
        <w:gridCol w:w="2880"/>
        <w:gridCol w:w="1440"/>
        <w:gridCol w:w="4320"/>
      </w:tblGrid>
      <w:tr w:rsidR="0027012B" w:rsidRPr="003167FF" w14:paraId="139D0A2B"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65ADA93" w14:textId="77777777" w:rsidR="0027012B" w:rsidRPr="003167FF" w:rsidRDefault="0027012B"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802527" w14:textId="77777777" w:rsidR="0027012B" w:rsidRPr="003167FF" w:rsidRDefault="0027012B"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E0470" w14:textId="77777777" w:rsidR="0027012B" w:rsidRPr="003167FF" w:rsidRDefault="0027012B" w:rsidP="003641A6">
            <w:pPr>
              <w:pStyle w:val="TAH"/>
            </w:pPr>
            <w:r w:rsidRPr="003167FF">
              <w:t>Description</w:t>
            </w:r>
          </w:p>
        </w:tc>
      </w:tr>
      <w:tr w:rsidR="0027012B" w:rsidRPr="003167FF" w14:paraId="4E59340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0A9BC00F" w14:textId="77777777" w:rsidR="0027012B" w:rsidRPr="003167FF" w:rsidRDefault="0027012B" w:rsidP="003641A6">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1423A7EA" w14:textId="77777777" w:rsidR="0027012B" w:rsidRPr="003167FF" w:rsidRDefault="0027012B"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D72C8" w14:textId="77777777" w:rsidR="0027012B" w:rsidRPr="003167FF" w:rsidRDefault="0027012B" w:rsidP="003641A6">
            <w:pPr>
              <w:pStyle w:val="TAL"/>
            </w:pPr>
            <w:r w:rsidRPr="003167FF">
              <w:rPr>
                <w:lang w:eastAsia="zh-CN"/>
              </w:rPr>
              <w:t>Indicates the success or failure</w:t>
            </w:r>
            <w:r>
              <w:rPr>
                <w:lang w:eastAsia="zh-CN"/>
              </w:rPr>
              <w:t xml:space="preserve"> of the unsubscribe operation</w:t>
            </w:r>
          </w:p>
        </w:tc>
      </w:tr>
    </w:tbl>
    <w:p w14:paraId="4F2DD46C" w14:textId="77777777" w:rsidR="0027012B" w:rsidRDefault="0027012B" w:rsidP="0027012B"/>
    <w:p w14:paraId="522913A9" w14:textId="20B8D21E" w:rsidR="00762895" w:rsidRPr="003167FF" w:rsidRDefault="00762895" w:rsidP="00762895">
      <w:pPr>
        <w:pStyle w:val="Heading4"/>
      </w:pPr>
      <w:bookmarkStart w:id="927" w:name="_Toc162885985"/>
      <w:r w:rsidRPr="003167FF">
        <w:t>10.3.2.</w:t>
      </w:r>
      <w:r>
        <w:t>45</w:t>
      </w:r>
      <w:r w:rsidRPr="003167FF">
        <w:tab/>
      </w:r>
      <w:r>
        <w:rPr>
          <w:lang w:eastAsia="zh-CN"/>
        </w:rPr>
        <w:t>G</w:t>
      </w:r>
      <w:r w:rsidRPr="003167FF">
        <w:rPr>
          <w:lang w:eastAsia="zh-CN"/>
        </w:rPr>
        <w:t xml:space="preserve">roup configuration </w:t>
      </w:r>
      <w:r>
        <w:rPr>
          <w:lang w:eastAsia="zh-CN"/>
        </w:rPr>
        <w:t xml:space="preserve">subscription update </w:t>
      </w:r>
      <w:r w:rsidRPr="003167FF">
        <w:rPr>
          <w:lang w:eastAsia="zh-CN"/>
        </w:rPr>
        <w:t>request</w:t>
      </w:r>
      <w:bookmarkEnd w:id="927"/>
    </w:p>
    <w:p w14:paraId="0CE41EBA" w14:textId="675E5404" w:rsidR="00762895" w:rsidRPr="003167FF" w:rsidRDefault="00762895" w:rsidP="00762895">
      <w:r w:rsidRPr="003167FF">
        <w:t>Table 10.3.2.</w:t>
      </w:r>
      <w:r>
        <w:t>45</w:t>
      </w:r>
      <w:r w:rsidRPr="003167FF">
        <w:t>-</w:t>
      </w:r>
      <w:r w:rsidRPr="003167FF">
        <w:rPr>
          <w:lang w:eastAsia="zh-CN"/>
        </w:rPr>
        <w:t>1</w:t>
      </w:r>
      <w:r w:rsidRPr="003167FF">
        <w:t xml:space="preserve"> describes the information flow from the group management </w:t>
      </w:r>
      <w:r w:rsidRPr="003167FF">
        <w:rPr>
          <w:lang w:eastAsia="zh-CN"/>
        </w:rPr>
        <w:t>client</w:t>
      </w:r>
      <w:r w:rsidRPr="003167FF">
        <w:t xml:space="preserve"> to the group management </w:t>
      </w:r>
      <w:r w:rsidRPr="003167FF">
        <w:rPr>
          <w:lang w:eastAsia="zh-CN"/>
        </w:rPr>
        <w:t xml:space="preserve">server </w:t>
      </w:r>
      <w:r>
        <w:rPr>
          <w:lang w:eastAsia="zh-CN"/>
        </w:rPr>
        <w:t xml:space="preserve">for </w:t>
      </w:r>
      <w:r w:rsidRPr="003167FF">
        <w:rPr>
          <w:lang w:eastAsia="zh-CN"/>
        </w:rPr>
        <w:t xml:space="preserve">group configuration </w:t>
      </w:r>
      <w:r>
        <w:rPr>
          <w:lang w:eastAsia="zh-CN"/>
        </w:rPr>
        <w:t xml:space="preserve">subscription update </w:t>
      </w:r>
      <w:r w:rsidRPr="003167FF">
        <w:rPr>
          <w:lang w:eastAsia="zh-CN"/>
        </w:rPr>
        <w:t>request</w:t>
      </w:r>
      <w:r w:rsidRPr="003167FF">
        <w:t>.</w:t>
      </w:r>
    </w:p>
    <w:p w14:paraId="267B815D" w14:textId="6568B548" w:rsidR="00762895" w:rsidRPr="003167FF" w:rsidRDefault="00762895" w:rsidP="00762895">
      <w:pPr>
        <w:pStyle w:val="TH"/>
        <w:rPr>
          <w:lang w:eastAsia="zh-CN"/>
        </w:rPr>
      </w:pPr>
      <w:r w:rsidRPr="003167FF">
        <w:t>Table 10.3.2.</w:t>
      </w:r>
      <w:r>
        <w:t>45</w:t>
      </w:r>
      <w:r w:rsidRPr="003167FF">
        <w:t>-</w:t>
      </w:r>
      <w:r w:rsidRPr="003167FF">
        <w:rPr>
          <w:lang w:eastAsia="zh-CN"/>
        </w:rPr>
        <w:t>1</w:t>
      </w:r>
      <w:r w:rsidRPr="003167FF">
        <w:t xml:space="preserve">: </w:t>
      </w:r>
      <w:r>
        <w:rPr>
          <w:lang w:eastAsia="zh-CN"/>
        </w:rPr>
        <w:t>G</w:t>
      </w:r>
      <w:r w:rsidRPr="003167FF">
        <w:rPr>
          <w:lang w:eastAsia="zh-CN"/>
        </w:rPr>
        <w:t xml:space="preserve">roup configuration </w:t>
      </w:r>
      <w:r>
        <w:rPr>
          <w:lang w:eastAsia="zh-CN"/>
        </w:rPr>
        <w:t xml:space="preserve">subscription update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762895" w:rsidRPr="003167FF" w14:paraId="6013577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B1EA4AC" w14:textId="77777777" w:rsidR="00762895" w:rsidRPr="003167FF" w:rsidRDefault="00762895"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1A05D2A" w14:textId="77777777" w:rsidR="00762895" w:rsidRPr="003167FF" w:rsidRDefault="00762895"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22BF57" w14:textId="77777777" w:rsidR="00762895" w:rsidRPr="003167FF" w:rsidRDefault="00762895" w:rsidP="003641A6">
            <w:pPr>
              <w:pStyle w:val="TAH"/>
            </w:pPr>
            <w:r w:rsidRPr="003167FF">
              <w:t>Description</w:t>
            </w:r>
          </w:p>
        </w:tc>
      </w:tr>
      <w:tr w:rsidR="00762895" w:rsidRPr="003167FF" w14:paraId="6947A88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0ED7BA" w14:textId="77777777" w:rsidR="00762895" w:rsidRPr="003167FF" w:rsidRDefault="00762895" w:rsidP="003641A6">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1176EB91" w14:textId="77777777" w:rsidR="00762895" w:rsidRPr="003167FF" w:rsidRDefault="00762895"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37C9DB" w14:textId="77777777" w:rsidR="00762895" w:rsidRPr="003167FF" w:rsidRDefault="00762895" w:rsidP="003641A6">
            <w:pPr>
              <w:pStyle w:val="TAL"/>
            </w:pPr>
            <w:r w:rsidRPr="003167FF">
              <w:rPr>
                <w:lang w:eastAsia="zh-CN"/>
              </w:rPr>
              <w:t>The identity of the</w:t>
            </w:r>
            <w:r w:rsidRPr="003167FF">
              <w:t xml:space="preserve"> group management client performing the request.</w:t>
            </w:r>
          </w:p>
        </w:tc>
      </w:tr>
      <w:tr w:rsidR="00762895" w:rsidRPr="003167FF" w14:paraId="039C063B"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D19384D" w14:textId="77777777" w:rsidR="00762895" w:rsidRPr="003167FF" w:rsidRDefault="00762895" w:rsidP="003641A6">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4B91EC71" w14:textId="77777777" w:rsidR="00762895" w:rsidRPr="003167FF" w:rsidRDefault="00762895"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8784D" w14:textId="77777777" w:rsidR="00762895" w:rsidRPr="003167FF" w:rsidRDefault="00762895" w:rsidP="003641A6">
            <w:pPr>
              <w:pStyle w:val="TAL"/>
            </w:pPr>
            <w:r w:rsidRPr="003167FF">
              <w:t xml:space="preserve">VAL group </w:t>
            </w:r>
            <w:r w:rsidRPr="003167FF">
              <w:rPr>
                <w:lang w:eastAsia="zh-CN"/>
              </w:rPr>
              <w:t>ID</w:t>
            </w:r>
            <w:r w:rsidRPr="003167FF">
              <w:t xml:space="preserve"> of the group</w:t>
            </w:r>
          </w:p>
        </w:tc>
      </w:tr>
      <w:tr w:rsidR="00762895" w:rsidRPr="003167FF" w14:paraId="0897289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3A7BA43" w14:textId="77777777" w:rsidR="00762895" w:rsidRPr="003167FF" w:rsidRDefault="00762895" w:rsidP="003641A6">
            <w:pPr>
              <w:pStyle w:val="TAL"/>
            </w:pPr>
            <w:r w:rsidRPr="003167FF">
              <w:t>VAL services requested</w:t>
            </w:r>
          </w:p>
          <w:p w14:paraId="24A151FE" w14:textId="77777777" w:rsidR="00762895" w:rsidRPr="003167FF" w:rsidRDefault="00762895" w:rsidP="003641A6">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BD332D9" w14:textId="77777777" w:rsidR="00762895" w:rsidRPr="003167FF" w:rsidRDefault="00762895" w:rsidP="003641A6">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283CD" w14:textId="77777777" w:rsidR="00762895" w:rsidRPr="003167FF" w:rsidRDefault="00762895" w:rsidP="003641A6">
            <w:pPr>
              <w:pStyle w:val="TAL"/>
            </w:pPr>
            <w:r w:rsidRPr="003167FF">
              <w:t>Service(s) for which group configuration is requested</w:t>
            </w:r>
          </w:p>
        </w:tc>
      </w:tr>
      <w:tr w:rsidR="00762895" w:rsidRPr="003167FF" w14:paraId="0513CF53"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9FBF507" w14:textId="77777777" w:rsidR="00762895" w:rsidRPr="003167FF" w:rsidRDefault="00762895" w:rsidP="003641A6">
            <w:pPr>
              <w:pStyle w:val="TAL"/>
            </w:pPr>
            <w:r w:rsidRPr="00C20526">
              <w:t xml:space="preserve">Notification </w:t>
            </w:r>
            <w:r>
              <w:t>t</w:t>
            </w:r>
            <w:r w:rsidRPr="00C20526">
              <w:t>arget URI</w:t>
            </w:r>
          </w:p>
        </w:tc>
        <w:tc>
          <w:tcPr>
            <w:tcW w:w="1440" w:type="dxa"/>
            <w:tcBorders>
              <w:top w:val="single" w:sz="4" w:space="0" w:color="000000"/>
              <w:left w:val="single" w:sz="4" w:space="0" w:color="000000"/>
              <w:bottom w:val="single" w:sz="4" w:space="0" w:color="000000"/>
            </w:tcBorders>
            <w:shd w:val="clear" w:color="auto" w:fill="auto"/>
          </w:tcPr>
          <w:p w14:paraId="41F3E9C8" w14:textId="77777777" w:rsidR="00762895" w:rsidRPr="003167FF" w:rsidRDefault="00762895" w:rsidP="003641A6">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5C6823" w14:textId="77777777" w:rsidR="00762895" w:rsidRPr="003167FF" w:rsidRDefault="00762895" w:rsidP="003641A6">
            <w:pPr>
              <w:pStyle w:val="TAL"/>
            </w:pPr>
            <w:r w:rsidRPr="00C20526">
              <w:t xml:space="preserve">Target URI where the group management </w:t>
            </w:r>
            <w:r>
              <w:t>client</w:t>
            </w:r>
            <w:r w:rsidRPr="00C20526">
              <w:t xml:space="preserve"> performing the request </w:t>
            </w:r>
            <w:r>
              <w:t>will</w:t>
            </w:r>
            <w:r w:rsidRPr="00C20526">
              <w:t xml:space="preserve"> receive the notifications</w:t>
            </w:r>
            <w:r>
              <w:t>.</w:t>
            </w:r>
          </w:p>
        </w:tc>
      </w:tr>
      <w:tr w:rsidR="00762895" w:rsidRPr="003167FF" w14:paraId="792645C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4055700" w14:textId="77777777" w:rsidR="00762895" w:rsidRPr="003167FF" w:rsidRDefault="00762895" w:rsidP="003641A6">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3BE78F84" w14:textId="77777777" w:rsidR="00762895" w:rsidRPr="003167FF" w:rsidRDefault="00762895" w:rsidP="003641A6">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97FBD" w14:textId="77777777" w:rsidR="00762895" w:rsidRPr="003167FF" w:rsidRDefault="00762895" w:rsidP="003641A6">
            <w:pPr>
              <w:pStyle w:val="TAL"/>
            </w:pPr>
            <w:r w:rsidRPr="003167FF">
              <w:rPr>
                <w:rFonts w:eastAsia="DengXian"/>
                <w:lang w:eastAsia="zh-CN"/>
              </w:rPr>
              <w:t>Defaults to 0 if not provided, otherwise indicates the minimum time interval between consecutive notifications</w:t>
            </w:r>
          </w:p>
        </w:tc>
      </w:tr>
      <w:tr w:rsidR="00762895" w:rsidRPr="003167FF" w14:paraId="0E58B297"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4F03FC" w14:textId="77777777" w:rsidR="00762895" w:rsidRPr="003167FF" w:rsidRDefault="00762895" w:rsidP="003641A6">
            <w:pPr>
              <w:pStyle w:val="TAN"/>
            </w:pPr>
            <w:r w:rsidRPr="003167FF">
              <w:t>NOTE:</w:t>
            </w:r>
            <w:r w:rsidRPr="003167FF">
              <w:tab/>
              <w:t>If 'VAL services requested' is not present, group configuration is requested for all services defined for the VAL group</w:t>
            </w:r>
            <w:r>
              <w:t>.</w:t>
            </w:r>
          </w:p>
        </w:tc>
      </w:tr>
    </w:tbl>
    <w:p w14:paraId="7BC80EBD" w14:textId="77777777" w:rsidR="00762895" w:rsidRDefault="00762895" w:rsidP="00762895"/>
    <w:p w14:paraId="44EA583A" w14:textId="0B19FEFD" w:rsidR="00762895" w:rsidRPr="003167FF" w:rsidRDefault="00762895" w:rsidP="00762895">
      <w:pPr>
        <w:pStyle w:val="Heading4"/>
      </w:pPr>
      <w:bookmarkStart w:id="928" w:name="_Toc162885986"/>
      <w:r w:rsidRPr="003167FF">
        <w:t>10.3.2.</w:t>
      </w:r>
      <w:r>
        <w:t>46</w:t>
      </w:r>
      <w:r w:rsidRPr="003167FF">
        <w:tab/>
      </w:r>
      <w:r>
        <w:rPr>
          <w:lang w:eastAsia="zh-CN"/>
        </w:rPr>
        <w:t>G</w:t>
      </w:r>
      <w:r w:rsidRPr="003167FF">
        <w:rPr>
          <w:lang w:eastAsia="zh-CN"/>
        </w:rPr>
        <w:t xml:space="preserve">roup configuration </w:t>
      </w:r>
      <w:r>
        <w:rPr>
          <w:lang w:eastAsia="zh-CN"/>
        </w:rPr>
        <w:t xml:space="preserve">subscription update </w:t>
      </w:r>
      <w:r w:rsidRPr="003167FF">
        <w:rPr>
          <w:lang w:eastAsia="zh-CN"/>
        </w:rPr>
        <w:t>response</w:t>
      </w:r>
      <w:bookmarkEnd w:id="928"/>
    </w:p>
    <w:p w14:paraId="6D4794BD" w14:textId="0DE14377" w:rsidR="00762895" w:rsidRPr="003167FF" w:rsidRDefault="00762895" w:rsidP="00762895">
      <w:r w:rsidRPr="003167FF">
        <w:t>Table 10.3.2.</w:t>
      </w:r>
      <w:r>
        <w:t>46</w:t>
      </w:r>
      <w:r w:rsidRPr="003167FF">
        <w:t>-</w:t>
      </w:r>
      <w:r w:rsidRPr="003167FF">
        <w:rPr>
          <w:lang w:eastAsia="zh-CN"/>
        </w:rPr>
        <w:t>1</w:t>
      </w:r>
      <w:r w:rsidRPr="003167FF">
        <w:t xml:space="preserve"> describes the information flow from the group management </w:t>
      </w:r>
      <w:r w:rsidRPr="003167FF">
        <w:rPr>
          <w:lang w:eastAsia="zh-CN"/>
        </w:rPr>
        <w:t>server</w:t>
      </w:r>
      <w:r w:rsidRPr="003167FF">
        <w:t xml:space="preserve"> to the group management </w:t>
      </w:r>
      <w:r w:rsidRPr="003167FF">
        <w:rPr>
          <w:lang w:eastAsia="zh-CN"/>
        </w:rPr>
        <w:t xml:space="preserve">client </w:t>
      </w:r>
      <w:r>
        <w:rPr>
          <w:lang w:eastAsia="zh-CN"/>
        </w:rPr>
        <w:t xml:space="preserve">for </w:t>
      </w:r>
      <w:r w:rsidRPr="003167FF">
        <w:rPr>
          <w:lang w:eastAsia="zh-CN"/>
        </w:rPr>
        <w:t xml:space="preserve">group configuration </w:t>
      </w:r>
      <w:r>
        <w:rPr>
          <w:lang w:eastAsia="zh-CN"/>
        </w:rPr>
        <w:t xml:space="preserve">subscription update </w:t>
      </w:r>
      <w:r w:rsidRPr="003167FF">
        <w:rPr>
          <w:lang w:eastAsia="zh-CN"/>
        </w:rPr>
        <w:t>response</w:t>
      </w:r>
      <w:r w:rsidRPr="003167FF">
        <w:t>.</w:t>
      </w:r>
    </w:p>
    <w:p w14:paraId="6E221789" w14:textId="368F0AF9" w:rsidR="00762895" w:rsidRPr="003167FF" w:rsidRDefault="00762895" w:rsidP="00762895">
      <w:pPr>
        <w:pStyle w:val="TH"/>
        <w:rPr>
          <w:lang w:eastAsia="zh-CN"/>
        </w:rPr>
      </w:pPr>
      <w:r w:rsidRPr="003167FF">
        <w:t>Table 10.3.2.</w:t>
      </w:r>
      <w:r>
        <w:t>46</w:t>
      </w:r>
      <w:r w:rsidRPr="003167FF">
        <w:t>-</w:t>
      </w:r>
      <w:r w:rsidRPr="003167FF">
        <w:rPr>
          <w:lang w:eastAsia="zh-CN"/>
        </w:rPr>
        <w:t>1</w:t>
      </w:r>
      <w:r w:rsidRPr="003167FF">
        <w:t xml:space="preserve">: </w:t>
      </w:r>
      <w:r>
        <w:rPr>
          <w:lang w:eastAsia="zh-CN"/>
        </w:rPr>
        <w:t>G</w:t>
      </w:r>
      <w:r w:rsidRPr="003167FF">
        <w:rPr>
          <w:lang w:eastAsia="zh-CN"/>
        </w:rPr>
        <w:t xml:space="preserve">roup configuration </w:t>
      </w:r>
      <w:r>
        <w:rPr>
          <w:lang w:eastAsia="zh-CN"/>
        </w:rPr>
        <w:t xml:space="preserve">subscription update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762895" w:rsidRPr="003167FF" w14:paraId="6D69E05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CEDCCCB" w14:textId="77777777" w:rsidR="00762895" w:rsidRPr="003167FF" w:rsidRDefault="00762895" w:rsidP="003641A6">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9D6627C" w14:textId="77777777" w:rsidR="00762895" w:rsidRPr="003167FF" w:rsidRDefault="00762895"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8D079C" w14:textId="77777777" w:rsidR="00762895" w:rsidRPr="003167FF" w:rsidRDefault="00762895" w:rsidP="003641A6">
            <w:pPr>
              <w:pStyle w:val="TAH"/>
            </w:pPr>
            <w:r w:rsidRPr="003167FF">
              <w:t>Description</w:t>
            </w:r>
          </w:p>
        </w:tc>
      </w:tr>
      <w:tr w:rsidR="00762895" w:rsidRPr="003167FF" w14:paraId="72862BD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1D0160B" w14:textId="77777777" w:rsidR="00762895" w:rsidRPr="003167FF" w:rsidRDefault="00762895" w:rsidP="003641A6">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6EA4C87" w14:textId="77777777" w:rsidR="00762895" w:rsidRPr="003167FF" w:rsidRDefault="00762895"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86E183" w14:textId="77777777" w:rsidR="00762895" w:rsidRPr="003167FF" w:rsidRDefault="00762895" w:rsidP="003641A6">
            <w:pPr>
              <w:pStyle w:val="TAL"/>
              <w:rPr>
                <w:lang w:eastAsia="zh-CN"/>
              </w:rPr>
            </w:pPr>
            <w:r w:rsidRPr="003167FF">
              <w:rPr>
                <w:lang w:eastAsia="zh-CN"/>
              </w:rPr>
              <w:t xml:space="preserve">Indicates the success or failure </w:t>
            </w:r>
            <w:r>
              <w:rPr>
                <w:lang w:eastAsia="zh-CN"/>
              </w:rPr>
              <w:t>of the operation</w:t>
            </w:r>
          </w:p>
        </w:tc>
      </w:tr>
    </w:tbl>
    <w:p w14:paraId="204CBB5D" w14:textId="77777777" w:rsidR="00762895" w:rsidRDefault="00762895" w:rsidP="00762895"/>
    <w:p w14:paraId="172B0A94" w14:textId="77777777" w:rsidR="00312C76" w:rsidRPr="003167FF" w:rsidRDefault="00312C76" w:rsidP="00312C76">
      <w:pPr>
        <w:pStyle w:val="Heading3"/>
      </w:pPr>
      <w:bookmarkStart w:id="929" w:name="_Toc162885987"/>
      <w:r w:rsidRPr="003167FF">
        <w:t>10.3.3</w:t>
      </w:r>
      <w:r w:rsidRPr="003167FF">
        <w:tab/>
        <w:t>Group creation</w:t>
      </w:r>
      <w:bookmarkEnd w:id="816"/>
      <w:bookmarkEnd w:id="929"/>
    </w:p>
    <w:p w14:paraId="69419453" w14:textId="77777777" w:rsidR="00312C76" w:rsidRPr="003167FF" w:rsidRDefault="00312C76" w:rsidP="00312C76">
      <w:pPr>
        <w:spacing w:after="240"/>
        <w:rPr>
          <w:lang w:eastAsia="zh-CN"/>
        </w:rPr>
      </w:pPr>
      <w:r w:rsidRPr="003167FF">
        <w:rPr>
          <w:lang w:eastAsia="zh-CN"/>
        </w:rPr>
        <w:t>Figure 10.3.3-1 below illustrates the group creation operations by authorized VAL user/UE/administrator to create a group. It applies to the scenario of normal group creation by a VAL administrator or by authorized user/UE.</w:t>
      </w:r>
    </w:p>
    <w:p w14:paraId="13E415B6" w14:textId="77777777" w:rsidR="00312C76" w:rsidRPr="003167FF" w:rsidRDefault="00312C76" w:rsidP="00312C76">
      <w:pPr>
        <w:spacing w:after="240"/>
        <w:rPr>
          <w:lang w:eastAsia="zh-CN"/>
        </w:rPr>
      </w:pPr>
      <w:r w:rsidRPr="003167FF">
        <w:rPr>
          <w:lang w:eastAsia="zh-CN"/>
        </w:rPr>
        <w:t>Pre-conditions:</w:t>
      </w:r>
    </w:p>
    <w:p w14:paraId="3021ADA0"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170EAA0B"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users' identities which will be combined to form the VAL group.</w:t>
      </w:r>
    </w:p>
    <w:p w14:paraId="289E3673" w14:textId="77777777" w:rsidR="00312C76" w:rsidRPr="003167FF" w:rsidRDefault="00312C76" w:rsidP="00312C76">
      <w:pPr>
        <w:pStyle w:val="TH"/>
        <w:rPr>
          <w:lang w:eastAsia="en-GB"/>
        </w:rPr>
      </w:pPr>
      <w:r w:rsidRPr="003167FF">
        <w:rPr>
          <w:lang w:eastAsia="en-GB"/>
        </w:rPr>
        <w:object w:dxaOrig="7936" w:dyaOrig="4546" w14:anchorId="039444AB">
          <v:shape id="_x0000_i1085" type="#_x0000_t75" style="width:396pt;height:229.5pt" o:ole="">
            <v:imagedata r:id="rId131" o:title=""/>
          </v:shape>
          <o:OLEObject Type="Embed" ProgID="Visio.Drawing.11" ShapeID="_x0000_i1085" DrawAspect="Content" ObjectID="_1778735956" r:id="rId132"/>
        </w:object>
      </w:r>
    </w:p>
    <w:p w14:paraId="589B9412" w14:textId="77777777" w:rsidR="00312C76" w:rsidRPr="003167FF" w:rsidRDefault="00312C76" w:rsidP="00312C76">
      <w:pPr>
        <w:pStyle w:val="TF"/>
        <w:rPr>
          <w:lang w:eastAsia="zh-CN"/>
        </w:rPr>
      </w:pPr>
      <w:r w:rsidRPr="003167FF">
        <w:t>Figure </w:t>
      </w:r>
      <w:r w:rsidRPr="003167FF">
        <w:rPr>
          <w:lang w:eastAsia="zh-CN"/>
        </w:rPr>
        <w:t>10.3.3</w:t>
      </w:r>
      <w:r w:rsidRPr="003167FF">
        <w:t>-1:</w:t>
      </w:r>
      <w:r w:rsidRPr="003167FF">
        <w:rPr>
          <w:lang w:eastAsia="zh-CN"/>
        </w:rPr>
        <w:t xml:space="preserve"> Group creation</w:t>
      </w:r>
    </w:p>
    <w:p w14:paraId="638C5C84"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create operation to the group management server. The identities of the users or UEs being combined and the information of the VAL services that are enabled on the group shall be included in this message.</w:t>
      </w:r>
    </w:p>
    <w:p w14:paraId="1AC615F6" w14:textId="009BCF36" w:rsidR="00312C76" w:rsidRPr="003167FF" w:rsidRDefault="00312C76" w:rsidP="00312C76">
      <w:pPr>
        <w:pStyle w:val="B1"/>
        <w:rPr>
          <w:lang w:eastAsia="zh-CN"/>
        </w:rPr>
      </w:pPr>
      <w:r w:rsidRPr="003167FF">
        <w:rPr>
          <w:lang w:eastAsia="zh-CN"/>
        </w:rPr>
        <w:t>2.</w:t>
      </w:r>
      <w:r w:rsidRPr="003167FF">
        <w:rPr>
          <w:lang w:eastAsia="zh-CN"/>
        </w:rPr>
        <w:tab/>
        <w:t>During the group creation, the group management server creates and stores the information of the group. The group management server performs the check on the policies e.g. maximum limit of the total number of VAL group members for the VAL group(s).</w:t>
      </w:r>
      <w:r w:rsidRPr="003167FF">
        <w:t xml:space="preserve"> </w:t>
      </w:r>
      <w:r w:rsidRPr="003167FF">
        <w:rPr>
          <w:lang w:eastAsia="zh-CN"/>
        </w:rPr>
        <w:t>The external group identifier, identifying the member UEs of the VAL group at the 3GPP core network, is stored in the newly created VAL group</w:t>
      </w:r>
      <w:r w:rsidR="002C3557" w:rsidRPr="003167FF">
        <w:rPr>
          <w:lang w:eastAsia="zh-CN"/>
        </w:rPr>
        <w:t>'</w:t>
      </w:r>
      <w:r w:rsidRPr="003167FF">
        <w:rPr>
          <w:lang w:eastAsia="zh-CN"/>
        </w:rPr>
        <w:t>s configuration information.</w:t>
      </w:r>
    </w:p>
    <w:p w14:paraId="3C454852"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8F45658"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may conditionally notify the VAL server regarding the group creation with the information of the group members.</w:t>
      </w:r>
    </w:p>
    <w:p w14:paraId="60A13EAA"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group members of the VAL group are notified about the newly created VAL group </w:t>
      </w:r>
      <w:r w:rsidRPr="003167FF">
        <w:rPr>
          <w:rFonts w:eastAsia="Malgun Gothic"/>
          <w:lang w:eastAsia="ko-KR"/>
        </w:rPr>
        <w:t>configuration data</w:t>
      </w:r>
      <w:r w:rsidRPr="003167FF">
        <w:rPr>
          <w:lang w:eastAsia="zh-CN"/>
        </w:rPr>
        <w:t>.</w:t>
      </w:r>
    </w:p>
    <w:p w14:paraId="24EDF1A7"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creation response to the group management client of the administrator/authorized VAL user/UE.</w:t>
      </w:r>
    </w:p>
    <w:p w14:paraId="575C4ABD" w14:textId="77777777" w:rsidR="00312C76" w:rsidRPr="003167FF" w:rsidRDefault="00312C76" w:rsidP="00312C76">
      <w:pPr>
        <w:pStyle w:val="Heading3"/>
      </w:pPr>
      <w:bookmarkStart w:id="930" w:name="_Toc468105444"/>
      <w:bookmarkStart w:id="931" w:name="_Toc468110539"/>
      <w:bookmarkStart w:id="932" w:name="_Toc533179793"/>
      <w:bookmarkStart w:id="933" w:name="_Toc162885988"/>
      <w:r w:rsidRPr="003167FF">
        <w:t>10.3.4</w:t>
      </w:r>
      <w:r w:rsidRPr="003167FF">
        <w:tab/>
        <w:t>Group information query</w:t>
      </w:r>
      <w:bookmarkEnd w:id="930"/>
      <w:bookmarkEnd w:id="931"/>
      <w:bookmarkEnd w:id="932"/>
      <w:bookmarkEnd w:id="933"/>
    </w:p>
    <w:p w14:paraId="0AAC21E9" w14:textId="77777777" w:rsidR="00312C76" w:rsidRPr="003167FF" w:rsidRDefault="00312C76" w:rsidP="00312C76">
      <w:pPr>
        <w:pStyle w:val="Heading4"/>
      </w:pPr>
      <w:bookmarkStart w:id="934" w:name="_Toc468105445"/>
      <w:bookmarkStart w:id="935" w:name="_Toc468110540"/>
      <w:bookmarkStart w:id="936" w:name="_Toc533179794"/>
      <w:bookmarkStart w:id="937" w:name="_Toc162885989"/>
      <w:r w:rsidRPr="003167FF">
        <w:t>10.3.4.1</w:t>
      </w:r>
      <w:r w:rsidRPr="003167FF">
        <w:tab/>
        <w:t>General</w:t>
      </w:r>
      <w:bookmarkEnd w:id="934"/>
      <w:bookmarkEnd w:id="935"/>
      <w:bookmarkEnd w:id="936"/>
      <w:bookmarkEnd w:id="937"/>
    </w:p>
    <w:p w14:paraId="089D94AE" w14:textId="77777777" w:rsidR="00312C76" w:rsidRPr="003167FF" w:rsidRDefault="00312C76" w:rsidP="00312C76">
      <w:r w:rsidRPr="003167FF">
        <w:t>A VAL user/UE can request the membership list on an VAL group regardless the user or UE's group membership.</w:t>
      </w:r>
    </w:p>
    <w:p w14:paraId="205D910F" w14:textId="77777777" w:rsidR="00312C76" w:rsidRPr="003167FF" w:rsidRDefault="00312C76" w:rsidP="00312C76">
      <w:pPr>
        <w:pStyle w:val="Heading4"/>
      </w:pPr>
      <w:bookmarkStart w:id="938" w:name="_Toc468105446"/>
      <w:bookmarkStart w:id="939" w:name="_Toc468110541"/>
      <w:bookmarkStart w:id="940" w:name="_Toc533179795"/>
      <w:bookmarkStart w:id="941" w:name="_Toc162885990"/>
      <w:r w:rsidRPr="003167FF">
        <w:t>10.3.4.2</w:t>
      </w:r>
      <w:r w:rsidRPr="003167FF">
        <w:tab/>
        <w:t>Procedure</w:t>
      </w:r>
      <w:bookmarkEnd w:id="938"/>
      <w:bookmarkEnd w:id="939"/>
      <w:bookmarkEnd w:id="940"/>
      <w:bookmarkEnd w:id="941"/>
    </w:p>
    <w:p w14:paraId="4092A89E" w14:textId="77777777" w:rsidR="00312C76" w:rsidRPr="003167FF" w:rsidRDefault="00312C76" w:rsidP="00312C76">
      <w:r w:rsidRPr="003167FF">
        <w:t xml:space="preserve">Figure 10.3.4.2-1 below illustrates the group information query on a VAL group. </w:t>
      </w:r>
    </w:p>
    <w:p w14:paraId="555B89C4" w14:textId="77777777" w:rsidR="00312C76" w:rsidRPr="003167FF" w:rsidRDefault="00312C76" w:rsidP="00312C76">
      <w:pPr>
        <w:pStyle w:val="TH"/>
      </w:pPr>
      <w:r w:rsidRPr="003167FF">
        <w:rPr>
          <w:lang w:eastAsia="zh-CN"/>
        </w:rPr>
        <w:object w:dxaOrig="6225" w:dyaOrig="3150" w14:anchorId="6A1B0832">
          <v:shape id="_x0000_i1086" type="#_x0000_t75" style="width:311.65pt;height:156pt" o:ole="">
            <v:imagedata r:id="rId133" o:title=""/>
          </v:shape>
          <o:OLEObject Type="Embed" ProgID="Visio.Drawing.11" ShapeID="_x0000_i1086" DrawAspect="Content" ObjectID="_1778735957" r:id="rId134"/>
        </w:object>
      </w:r>
    </w:p>
    <w:p w14:paraId="33C11246" w14:textId="77777777" w:rsidR="00312C76" w:rsidRPr="003167FF" w:rsidRDefault="00312C76" w:rsidP="00312C76">
      <w:pPr>
        <w:pStyle w:val="TF"/>
      </w:pPr>
      <w:r w:rsidRPr="003167FF">
        <w:t>Figure 10.3.4.2-1: Group information query</w:t>
      </w:r>
    </w:p>
    <w:p w14:paraId="10E6DAC1" w14:textId="77777777" w:rsidR="00312C76" w:rsidRPr="003167FF" w:rsidRDefault="00312C76" w:rsidP="00312C76">
      <w:pPr>
        <w:pStyle w:val="B1"/>
      </w:pPr>
      <w:r w:rsidRPr="003167FF">
        <w:t>1.</w:t>
      </w:r>
      <w:r w:rsidRPr="003167FF">
        <w:tab/>
        <w:t>The group management client of the VAL user/UE requests the group information on the VAL group from the group management server by sending a group information query request. The query type is included.</w:t>
      </w:r>
    </w:p>
    <w:p w14:paraId="0362D0FE" w14:textId="77777777" w:rsidR="00312C76" w:rsidRPr="003167FF" w:rsidRDefault="00312C76" w:rsidP="00312C76">
      <w:pPr>
        <w:pStyle w:val="B1"/>
      </w:pPr>
      <w:r w:rsidRPr="003167FF">
        <w:t>2.</w:t>
      </w:r>
      <w:r w:rsidRPr="003167FF">
        <w:tab/>
        <w:t>The group management server checks whether the VAL user/UE is authorized to perform the query. If authorized, then the group management server retrieves the requested group information based on the query type.</w:t>
      </w:r>
    </w:p>
    <w:p w14:paraId="00F86091" w14:textId="77777777" w:rsidR="00312C76" w:rsidRPr="003167FF" w:rsidRDefault="00312C76" w:rsidP="00312C76">
      <w:pPr>
        <w:pStyle w:val="B1"/>
      </w:pPr>
      <w:r w:rsidRPr="003167FF">
        <w:t>3.</w:t>
      </w:r>
      <w:r w:rsidRPr="003167FF">
        <w:tab/>
        <w:t>The group management server sends a group information query response including the retrieved group information to the group management client.</w:t>
      </w:r>
    </w:p>
    <w:p w14:paraId="539D484E" w14:textId="77777777" w:rsidR="00312C76" w:rsidRPr="003167FF" w:rsidRDefault="00312C76" w:rsidP="00312C76">
      <w:pPr>
        <w:pStyle w:val="Heading3"/>
        <w:rPr>
          <w:lang w:eastAsia="zh-CN"/>
        </w:rPr>
      </w:pPr>
      <w:bookmarkStart w:id="942" w:name="_Toc468105447"/>
      <w:bookmarkStart w:id="943" w:name="_Toc468110542"/>
      <w:bookmarkStart w:id="944" w:name="_Toc533179796"/>
      <w:bookmarkStart w:id="945" w:name="_Toc162885991"/>
      <w:r w:rsidRPr="003167FF">
        <w:t>10.3.5</w:t>
      </w:r>
      <w:r w:rsidRPr="003167FF">
        <w:tab/>
        <w:t xml:space="preserve">Group </w:t>
      </w:r>
      <w:r w:rsidRPr="003167FF">
        <w:rPr>
          <w:lang w:eastAsia="zh-CN"/>
        </w:rPr>
        <w:t>membership</w:t>
      </w:r>
      <w:bookmarkEnd w:id="942"/>
      <w:bookmarkEnd w:id="943"/>
      <w:bookmarkEnd w:id="944"/>
      <w:bookmarkEnd w:id="945"/>
    </w:p>
    <w:p w14:paraId="2DFAE7BB" w14:textId="77777777" w:rsidR="00756106" w:rsidRDefault="00756106" w:rsidP="00756106">
      <w:pPr>
        <w:pStyle w:val="Heading4"/>
      </w:pPr>
      <w:bookmarkStart w:id="946" w:name="_Toc162885992"/>
      <w:bookmarkStart w:id="947" w:name="_Toc468105448"/>
      <w:bookmarkStart w:id="948" w:name="_Toc468110543"/>
      <w:bookmarkStart w:id="949" w:name="_Toc533179797"/>
      <w:r w:rsidRPr="003167FF">
        <w:t>10.3.5.</w:t>
      </w:r>
      <w:r>
        <w:t>0</w:t>
      </w:r>
      <w:r w:rsidRPr="003167FF">
        <w:tab/>
        <w:t xml:space="preserve">Group membership </w:t>
      </w:r>
      <w:r>
        <w:t>subscription</w:t>
      </w:r>
      <w:bookmarkEnd w:id="946"/>
    </w:p>
    <w:p w14:paraId="0D98B8CB" w14:textId="77777777" w:rsidR="00756106" w:rsidRPr="003167FF" w:rsidRDefault="00756106" w:rsidP="00756106">
      <w:r w:rsidRPr="003167FF">
        <w:t xml:space="preserve">The procedure for subscription for group </w:t>
      </w:r>
      <w:r>
        <w:t>membership</w:t>
      </w:r>
      <w:r w:rsidRPr="003167FF" w:rsidDel="00445E09">
        <w:t xml:space="preserve"> </w:t>
      </w:r>
      <w:r w:rsidRPr="003167FF">
        <w:t>data as described</w:t>
      </w:r>
      <w:r>
        <w:t xml:space="preserve"> in figure 10.3.5.0</w:t>
      </w:r>
      <w:r w:rsidRPr="003167FF">
        <w:t xml:space="preserve">-1 is used by the group management client </w:t>
      </w:r>
      <w:r>
        <w:t xml:space="preserve">and VAL server </w:t>
      </w:r>
      <w:r w:rsidRPr="003167FF">
        <w:t xml:space="preserve">to indicate to the group management server that it wishes to receive updates of group </w:t>
      </w:r>
      <w:r>
        <w:t>membership</w:t>
      </w:r>
      <w:r w:rsidRPr="003167FF" w:rsidDel="00445E09">
        <w:t xml:space="preserve"> </w:t>
      </w:r>
      <w:r w:rsidRPr="003167FF">
        <w:t>data for groups for which it is authorized.</w:t>
      </w:r>
    </w:p>
    <w:p w14:paraId="36F5FEA4" w14:textId="77777777" w:rsidR="00756106" w:rsidRDefault="00756106" w:rsidP="00756106">
      <w:r>
        <w:t>Pre-conditions:</w:t>
      </w:r>
    </w:p>
    <w:p w14:paraId="1636AA94" w14:textId="77777777" w:rsidR="00756106" w:rsidRDefault="00756106" w:rsidP="00756106">
      <w:r>
        <w:t>1.</w:t>
      </w:r>
      <w:r>
        <w:tab/>
        <w:t>The group management server and VAL server serve the same VAL system;</w:t>
      </w:r>
    </w:p>
    <w:p w14:paraId="4A3AB0CE" w14:textId="77777777" w:rsidR="00756106" w:rsidRDefault="00756106" w:rsidP="00756106">
      <w:r>
        <w:t>2.</w:t>
      </w:r>
      <w:r>
        <w:tab/>
        <w:t>The initiator of this operation is aware of the current group membership of the VAL group;</w:t>
      </w:r>
    </w:p>
    <w:p w14:paraId="489D9BC9" w14:textId="77777777" w:rsidR="00756106" w:rsidRPr="003167FF" w:rsidRDefault="00756106" w:rsidP="00756106">
      <w:pPr>
        <w:pStyle w:val="B1"/>
      </w:pPr>
    </w:p>
    <w:p w14:paraId="616E5CC3" w14:textId="77777777" w:rsidR="00756106" w:rsidRPr="003167FF" w:rsidRDefault="00756106" w:rsidP="00756106">
      <w:pPr>
        <w:pStyle w:val="TH"/>
      </w:pPr>
      <w:r w:rsidRPr="003167FF">
        <w:object w:dxaOrig="5088" w:dyaOrig="1667" w14:anchorId="42BED4EA">
          <v:shape id="_x0000_i1087" type="#_x0000_t75" style="width:254.25pt;height:84.75pt" o:ole="">
            <v:imagedata r:id="rId135" o:title=""/>
          </v:shape>
          <o:OLEObject Type="Embed" ProgID="Visio.Drawing.11" ShapeID="_x0000_i1087" DrawAspect="Content" ObjectID="_1778735958" r:id="rId136"/>
        </w:object>
      </w:r>
    </w:p>
    <w:p w14:paraId="61E99083" w14:textId="77777777" w:rsidR="00756106" w:rsidRPr="003167FF" w:rsidRDefault="00756106" w:rsidP="00756106">
      <w:pPr>
        <w:pStyle w:val="TF"/>
        <w:rPr>
          <w:lang w:eastAsia="zh-CN"/>
        </w:rPr>
      </w:pPr>
      <w:r>
        <w:t>Figure 10.3.5</w:t>
      </w:r>
      <w:r>
        <w:rPr>
          <w:lang w:eastAsia="zh-CN"/>
        </w:rPr>
        <w:t>.0</w:t>
      </w:r>
      <w:r w:rsidRPr="003167FF">
        <w:t xml:space="preserve">-1: </w:t>
      </w:r>
      <w:r w:rsidRPr="003167FF">
        <w:rPr>
          <w:lang w:eastAsia="zh-CN"/>
        </w:rPr>
        <w:t xml:space="preserve">Subscription for group </w:t>
      </w:r>
      <w:r>
        <w:rPr>
          <w:lang w:eastAsia="zh-CN"/>
        </w:rPr>
        <w:t>membership</w:t>
      </w:r>
    </w:p>
    <w:p w14:paraId="5859CC1A" w14:textId="77777777" w:rsidR="00756106" w:rsidRPr="003167FF" w:rsidRDefault="00756106" w:rsidP="00756106">
      <w:pPr>
        <w:pStyle w:val="B1"/>
        <w:rPr>
          <w:lang w:eastAsia="zh-CN"/>
        </w:rPr>
      </w:pPr>
      <w:r w:rsidRPr="003167FF">
        <w:t>1.</w:t>
      </w:r>
      <w:r w:rsidRPr="003167FF">
        <w:tab/>
      </w:r>
      <w:r w:rsidRPr="003167FF">
        <w:rPr>
          <w:lang w:eastAsia="zh-CN"/>
        </w:rPr>
        <w:t xml:space="preserve">The group management client </w:t>
      </w:r>
      <w:r>
        <w:rPr>
          <w:lang w:eastAsia="zh-CN"/>
        </w:rPr>
        <w:t xml:space="preserve">or VAL server </w:t>
      </w:r>
      <w:r w:rsidRPr="003167FF">
        <w:rPr>
          <w:lang w:eastAsia="zh-CN"/>
        </w:rPr>
        <w:t xml:space="preserve">subscribes to the group </w:t>
      </w:r>
      <w:r>
        <w:rPr>
          <w:lang w:eastAsia="zh-CN"/>
        </w:rPr>
        <w:t>membership</w:t>
      </w:r>
      <w:r w:rsidRPr="003167FF">
        <w:rPr>
          <w:lang w:eastAsia="zh-CN"/>
        </w:rPr>
        <w:t xml:space="preserve"> information stored at the group management server using the </w:t>
      </w:r>
      <w:r>
        <w:rPr>
          <w:lang w:eastAsia="zh-CN"/>
        </w:rPr>
        <w:t>group information subscribe</w:t>
      </w:r>
      <w:r w:rsidRPr="003167FF">
        <w:rPr>
          <w:lang w:eastAsia="zh-CN"/>
        </w:rPr>
        <w:t xml:space="preserve"> request.</w:t>
      </w:r>
    </w:p>
    <w:p w14:paraId="07F7EB79" w14:textId="77777777" w:rsidR="00756106" w:rsidRPr="000B4532" w:rsidRDefault="00756106" w:rsidP="00756106">
      <w:pPr>
        <w:pStyle w:val="B1"/>
      </w:pPr>
      <w:r w:rsidRPr="003167FF">
        <w:t>2.</w:t>
      </w:r>
      <w:r w:rsidRPr="003167FF">
        <w:tab/>
        <w:t xml:space="preserve">The group management server provides a group </w:t>
      </w:r>
      <w:r>
        <w:t>information subscribe</w:t>
      </w:r>
      <w:r w:rsidRPr="003167FF">
        <w:t xml:space="preserve"> response to the group management client</w:t>
      </w:r>
      <w:r>
        <w:t xml:space="preserve"> or VAL server</w:t>
      </w:r>
      <w:r w:rsidRPr="003167FF">
        <w:t xml:space="preserve"> indicating success or failure of the request.</w:t>
      </w:r>
    </w:p>
    <w:p w14:paraId="53EBC9ED" w14:textId="77777777" w:rsidR="00312C76" w:rsidRPr="003167FF" w:rsidRDefault="00312C76" w:rsidP="00312C76">
      <w:pPr>
        <w:pStyle w:val="Heading4"/>
      </w:pPr>
      <w:bookmarkStart w:id="950" w:name="_Toc162885993"/>
      <w:r w:rsidRPr="003167FF">
        <w:t>10.</w:t>
      </w:r>
      <w:r w:rsidRPr="003167FF">
        <w:rPr>
          <w:lang w:eastAsia="zh-CN"/>
        </w:rPr>
        <w:t>3.5</w:t>
      </w:r>
      <w:r w:rsidRPr="003167FF">
        <w:t>.</w:t>
      </w:r>
      <w:r w:rsidRPr="003167FF">
        <w:rPr>
          <w:lang w:eastAsia="zh-CN"/>
        </w:rPr>
        <w:t>1</w:t>
      </w:r>
      <w:r w:rsidRPr="003167FF">
        <w:tab/>
      </w:r>
      <w:r w:rsidRPr="003167FF">
        <w:rPr>
          <w:lang w:eastAsia="zh-CN"/>
        </w:rPr>
        <w:t>Group membership notification</w:t>
      </w:r>
      <w:bookmarkEnd w:id="947"/>
      <w:bookmarkEnd w:id="948"/>
      <w:bookmarkEnd w:id="949"/>
      <w:bookmarkEnd w:id="950"/>
    </w:p>
    <w:p w14:paraId="17AE7C7D" w14:textId="77777777" w:rsidR="00312C76" w:rsidRPr="003167FF" w:rsidRDefault="00312C76" w:rsidP="00312C76">
      <w:pPr>
        <w:rPr>
          <w:lang w:eastAsia="zh-CN"/>
        </w:rPr>
      </w:pPr>
      <w:r w:rsidRPr="003167FF">
        <w:rPr>
          <w:lang w:eastAsia="zh-CN"/>
        </w:rPr>
        <w:t>Figure 10.3.5.1-1 illustrates the group membership notification operations to the VAL server(s) and group management clients upon the group membership change at group management server.</w:t>
      </w:r>
    </w:p>
    <w:p w14:paraId="1BEA96C3" w14:textId="77777777" w:rsidR="00312C76" w:rsidRPr="003167FF" w:rsidRDefault="00312C76" w:rsidP="00312C76">
      <w:r w:rsidRPr="003167FF">
        <w:t>Pre-conditions:</w:t>
      </w:r>
    </w:p>
    <w:p w14:paraId="6E751079" w14:textId="77777777" w:rsidR="009B0A48" w:rsidRDefault="00312C76" w:rsidP="009B0A48">
      <w:pPr>
        <w:pStyle w:val="B1"/>
        <w:rPr>
          <w:lang w:eastAsia="zh-CN"/>
        </w:rPr>
      </w:pPr>
      <w:r w:rsidRPr="003167FF">
        <w:t>1.</w:t>
      </w:r>
      <w:r w:rsidRPr="003167FF">
        <w:tab/>
        <w:t>VAL group is created on the group management server</w:t>
      </w:r>
      <w:r w:rsidRPr="003167FF">
        <w:rPr>
          <w:lang w:eastAsia="zh-CN"/>
        </w:rPr>
        <w:t>.</w:t>
      </w:r>
    </w:p>
    <w:p w14:paraId="11A67808" w14:textId="1C05D9E3" w:rsidR="00312C76" w:rsidRPr="003167FF" w:rsidRDefault="009B0A48" w:rsidP="009B0A48">
      <w:pPr>
        <w:pStyle w:val="B1"/>
        <w:rPr>
          <w:lang w:eastAsia="zh-CN"/>
        </w:rPr>
      </w:pPr>
      <w:r>
        <w:rPr>
          <w:lang w:eastAsia="zh-CN"/>
        </w:rPr>
        <w:t>2.</w:t>
      </w:r>
      <w:r>
        <w:rPr>
          <w:lang w:eastAsia="zh-CN"/>
        </w:rPr>
        <w:tab/>
        <w:t>The group management client or VAL server has subscribed to the group configuration information.</w:t>
      </w:r>
    </w:p>
    <w:p w14:paraId="3A577F6F" w14:textId="77777777" w:rsidR="00312C76" w:rsidRPr="003167FF" w:rsidRDefault="00312C76" w:rsidP="00312C76">
      <w:pPr>
        <w:pStyle w:val="TH"/>
      </w:pPr>
      <w:r w:rsidRPr="003167FF">
        <w:object w:dxaOrig="6535" w:dyaOrig="3304" w14:anchorId="2A164939">
          <v:shape id="_x0000_i1088" type="#_x0000_t75" style="width:326.65pt;height:167.25pt" o:ole="">
            <v:imagedata r:id="rId137" o:title=""/>
          </v:shape>
          <o:OLEObject Type="Embed" ProgID="Visio.Drawing.11" ShapeID="_x0000_i1088" DrawAspect="Content" ObjectID="_1778735959" r:id="rId138"/>
        </w:object>
      </w:r>
    </w:p>
    <w:p w14:paraId="49C08576" w14:textId="77777777" w:rsidR="00312C76" w:rsidRPr="003167FF" w:rsidRDefault="00312C76" w:rsidP="00312C76">
      <w:pPr>
        <w:pStyle w:val="TF"/>
        <w:rPr>
          <w:lang w:eastAsia="zh-CN"/>
        </w:rPr>
      </w:pPr>
      <w:r w:rsidRPr="003167FF">
        <w:t>Figure 10.</w:t>
      </w:r>
      <w:r w:rsidRPr="003167FF">
        <w:rPr>
          <w:lang w:eastAsia="zh-CN"/>
        </w:rPr>
        <w:t>3.5.1</w:t>
      </w:r>
      <w:r w:rsidRPr="003167FF">
        <w:t xml:space="preserve">-1: </w:t>
      </w:r>
      <w:r w:rsidRPr="003167FF">
        <w:rPr>
          <w:lang w:eastAsia="zh-CN"/>
        </w:rPr>
        <w:t>group membership notification</w:t>
      </w:r>
    </w:p>
    <w:p w14:paraId="79CCEC49"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membership of a </w:t>
      </w:r>
      <w:r w:rsidRPr="003167FF">
        <w:t>specific VAL group</w:t>
      </w:r>
      <w:r w:rsidRPr="003167FF">
        <w:rPr>
          <w:lang w:eastAsia="zh-CN"/>
        </w:rPr>
        <w:t xml:space="preserve"> is changed at group management server.</w:t>
      </w:r>
    </w:p>
    <w:p w14:paraId="4591A65A"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notifies the VAL server(s) regarding the group membership change with the information of the updated group members.</w:t>
      </w:r>
    </w:p>
    <w:p w14:paraId="7FA7B205"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updates the group management clients of the VAL users/UEs who have been added to or removed from the group.</w:t>
      </w:r>
    </w:p>
    <w:p w14:paraId="5F655629"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client requests to retrieve the relevant group configurations from group management server, if the user or UE is added to the group. If the user or UE is deleted from the group, the locally stored group configurations in the VAL UE may be removed.</w:t>
      </w:r>
    </w:p>
    <w:p w14:paraId="4DA755E9" w14:textId="77777777" w:rsidR="00312C76" w:rsidRPr="003167FF" w:rsidRDefault="00312C76" w:rsidP="00312C76">
      <w:pPr>
        <w:pStyle w:val="Heading4"/>
        <w:rPr>
          <w:lang w:eastAsia="zh-CN"/>
        </w:rPr>
      </w:pPr>
      <w:bookmarkStart w:id="951" w:name="_Toc468105449"/>
      <w:bookmarkStart w:id="952" w:name="_Toc468110544"/>
      <w:bookmarkStart w:id="953" w:name="_Toc533179798"/>
      <w:bookmarkStart w:id="954" w:name="_Toc162885994"/>
      <w:r w:rsidRPr="003167FF">
        <w:t>10.3.5.2</w:t>
      </w:r>
      <w:r w:rsidRPr="003167FF">
        <w:tab/>
        <w:t>Group membership update</w:t>
      </w:r>
      <w:r w:rsidRPr="003167FF">
        <w:rPr>
          <w:lang w:eastAsia="zh-CN"/>
        </w:rPr>
        <w:t xml:space="preserve"> by authorized user</w:t>
      </w:r>
      <w:bookmarkEnd w:id="951"/>
      <w:bookmarkEnd w:id="952"/>
      <w:bookmarkEnd w:id="953"/>
      <w:r w:rsidRPr="003167FF">
        <w:rPr>
          <w:lang w:eastAsia="zh-CN"/>
        </w:rPr>
        <w:t>/UE/VAL server</w:t>
      </w:r>
      <w:bookmarkEnd w:id="954"/>
    </w:p>
    <w:p w14:paraId="27979E84" w14:textId="77777777" w:rsidR="00312C76" w:rsidRPr="003167FF" w:rsidRDefault="00312C76" w:rsidP="00312C76">
      <w:pPr>
        <w:spacing w:after="240"/>
        <w:rPr>
          <w:lang w:eastAsia="zh-CN"/>
        </w:rPr>
      </w:pPr>
      <w:r w:rsidRPr="003167FF">
        <w:rPr>
          <w:lang w:eastAsia="zh-CN"/>
        </w:rPr>
        <w:t>Figure 10.3.5.2-1 below illustrates the group membership update operations by an authorized user/UE/administrator/VAL server to change the membership of a VAL group (e.g. to add or delete group members).</w:t>
      </w:r>
    </w:p>
    <w:p w14:paraId="7EA903BE" w14:textId="77777777" w:rsidR="00312C76" w:rsidRPr="003167FF" w:rsidRDefault="00312C76" w:rsidP="00312C76">
      <w:pPr>
        <w:spacing w:after="240"/>
        <w:rPr>
          <w:lang w:eastAsia="zh-CN"/>
        </w:rPr>
      </w:pPr>
      <w:r w:rsidRPr="003167FF">
        <w:rPr>
          <w:lang w:eastAsia="zh-CN"/>
        </w:rPr>
        <w:t>Pre-conditions:</w:t>
      </w:r>
    </w:p>
    <w:p w14:paraId="35018F67" w14:textId="77777777" w:rsidR="00312C76" w:rsidRPr="003167FF" w:rsidRDefault="00312C76" w:rsidP="00312C76">
      <w:pPr>
        <w:pStyle w:val="B1"/>
      </w:pPr>
      <w:r w:rsidRPr="003167FF">
        <w:t>1.</w:t>
      </w:r>
      <w:r w:rsidRPr="003167FF">
        <w:tab/>
        <w:t>The group management server and VAL server serve the same VAL system;</w:t>
      </w:r>
    </w:p>
    <w:p w14:paraId="17E7342B" w14:textId="77777777" w:rsidR="00312C76" w:rsidRPr="003167FF" w:rsidRDefault="00312C76" w:rsidP="00312C76">
      <w:pPr>
        <w:pStyle w:val="B1"/>
        <w:rPr>
          <w:lang w:eastAsia="zh-CN"/>
        </w:rPr>
      </w:pPr>
      <w:r w:rsidRPr="003167FF">
        <w:t>2.</w:t>
      </w:r>
      <w:r w:rsidRPr="003167FF">
        <w:tab/>
        <w:t>The initiator of this operation is aware of the current group membership of the VAL group</w:t>
      </w:r>
      <w:r w:rsidRPr="003167FF">
        <w:rPr>
          <w:lang w:eastAsia="zh-CN"/>
        </w:rPr>
        <w:t>;</w:t>
      </w:r>
    </w:p>
    <w:p w14:paraId="1BC90F9E" w14:textId="77777777" w:rsidR="00312C76" w:rsidRPr="003167FF" w:rsidRDefault="00312C76" w:rsidP="00312C76">
      <w:pPr>
        <w:pStyle w:val="B1"/>
        <w:rPr>
          <w:lang w:eastAsia="zh-CN"/>
        </w:rPr>
      </w:pPr>
      <w:r w:rsidRPr="003167FF">
        <w:rPr>
          <w:lang w:eastAsia="zh-CN"/>
        </w:rPr>
        <w:t>3.</w:t>
      </w:r>
      <w:r w:rsidRPr="003167FF">
        <w:rPr>
          <w:lang w:eastAsia="zh-CN"/>
        </w:rPr>
        <w:tab/>
        <w:t>The authorized user/UE/administrator/VAL server is aware of the users' identities which will be added to or deleted from the VAL group.</w:t>
      </w:r>
    </w:p>
    <w:p w14:paraId="0B68EA82" w14:textId="77777777" w:rsidR="00312C76" w:rsidRPr="003167FF" w:rsidRDefault="00312C76" w:rsidP="00312C76">
      <w:pPr>
        <w:pStyle w:val="TH"/>
        <w:rPr>
          <w:lang w:eastAsia="zh-CN"/>
        </w:rPr>
      </w:pPr>
      <w:r w:rsidRPr="003167FF">
        <w:object w:dxaOrig="7970" w:dyaOrig="4385" w14:anchorId="3403C821">
          <v:shape id="_x0000_i1089" type="#_x0000_t75" style="width:399.75pt;height:218.65pt" o:ole="">
            <v:imagedata r:id="rId139" o:title=""/>
          </v:shape>
          <o:OLEObject Type="Embed" ProgID="Visio.Drawing.11" ShapeID="_x0000_i1089" DrawAspect="Content" ObjectID="_1778735960" r:id="rId140"/>
        </w:object>
      </w:r>
    </w:p>
    <w:p w14:paraId="52F922FD" w14:textId="77777777" w:rsidR="00312C76" w:rsidRPr="003167FF" w:rsidRDefault="00312C76" w:rsidP="00312C76">
      <w:pPr>
        <w:pStyle w:val="TF"/>
        <w:rPr>
          <w:lang w:eastAsia="zh-CN"/>
        </w:rPr>
      </w:pPr>
      <w:r w:rsidRPr="003167FF">
        <w:t>Figure </w:t>
      </w:r>
      <w:r w:rsidRPr="003167FF">
        <w:rPr>
          <w:lang w:eastAsia="zh-CN"/>
        </w:rPr>
        <w:t>10.3.5.2</w:t>
      </w:r>
      <w:r w:rsidRPr="003167FF">
        <w:t>-</w:t>
      </w:r>
      <w:r w:rsidRPr="003167FF">
        <w:rPr>
          <w:lang w:eastAsia="zh-CN"/>
        </w:rPr>
        <w:t>1</w:t>
      </w:r>
      <w:r w:rsidRPr="003167FF">
        <w:t>:</w:t>
      </w:r>
      <w:r w:rsidRPr="003167FF">
        <w:rPr>
          <w:lang w:eastAsia="zh-CN"/>
        </w:rPr>
        <w:t xml:space="preserve"> Group membership update by authorized user/UE/VAL server</w:t>
      </w:r>
    </w:p>
    <w:p w14:paraId="3AC032B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user/UE/administrator or VAL server requests group membership update operation to the group management server.</w:t>
      </w:r>
    </w:p>
    <w:p w14:paraId="7A66FC35"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updates the group membership information. The group management server may perform the check on policies e.g. the maximum limit of the total number of VAL group members.</w:t>
      </w:r>
    </w:p>
    <w:p w14:paraId="5BE67A02" w14:textId="77777777" w:rsidR="00312C76" w:rsidRPr="003167FF" w:rsidRDefault="00312C76" w:rsidP="00312C76">
      <w:pPr>
        <w:pStyle w:val="NO"/>
        <w:rPr>
          <w:lang w:eastAsia="zh-CN"/>
        </w:rPr>
      </w:pPr>
      <w:r w:rsidRPr="003167FF">
        <w:rPr>
          <w:lang w:eastAsia="zh-CN"/>
        </w:rPr>
        <w:t>NOTE 1:</w:t>
      </w:r>
      <w:r w:rsidRPr="003167FF">
        <w:rPr>
          <w:lang w:eastAsia="zh-CN"/>
        </w:rPr>
        <w:tab/>
        <w:t xml:space="preserve">The exact policies </w:t>
      </w:r>
      <w:r w:rsidRPr="003167FF">
        <w:t>are out of scope of the present document.</w:t>
      </w:r>
    </w:p>
    <w:p w14:paraId="33E38933"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server(s) regarding the group membership change with the information of the updated group members.</w:t>
      </w:r>
    </w:p>
    <w:p w14:paraId="3B1347A3" w14:textId="77777777" w:rsidR="00312C76" w:rsidRPr="003167FF" w:rsidRDefault="00312C76" w:rsidP="00312C76">
      <w:pPr>
        <w:pStyle w:val="NO"/>
        <w:rPr>
          <w:lang w:eastAsia="zh-CN"/>
        </w:rPr>
      </w:pPr>
      <w:r w:rsidRPr="003167FF">
        <w:rPr>
          <w:lang w:eastAsia="zh-CN"/>
        </w:rPr>
        <w:t>NOTE 2:</w:t>
      </w:r>
      <w:r w:rsidRPr="003167FF">
        <w:rPr>
          <w:lang w:eastAsia="zh-CN"/>
        </w:rPr>
        <w:tab/>
        <w:t>Step 3 does not happen when the VAL server is requesting group membership update operation</w:t>
      </w:r>
      <w:r w:rsidRPr="003167FF">
        <w:t>.</w:t>
      </w:r>
    </w:p>
    <w:p w14:paraId="6DB01772" w14:textId="77777777" w:rsidR="00312C76" w:rsidRPr="003167FF" w:rsidRDefault="00312C76" w:rsidP="00312C76">
      <w:pPr>
        <w:pStyle w:val="B1"/>
        <w:rPr>
          <w:lang w:eastAsia="zh-CN"/>
        </w:rPr>
      </w:pPr>
      <w:r w:rsidRPr="003167FF">
        <w:rPr>
          <w:lang w:eastAsia="zh-CN"/>
        </w:rPr>
        <w:t>4.</w:t>
      </w:r>
      <w:r w:rsidRPr="003167FF">
        <w:rPr>
          <w:lang w:eastAsia="zh-CN"/>
        </w:rPr>
        <w:tab/>
        <w:t>The group members that are added to or deleted from the group by this operation are notified about the group membership change. This step may be followed by retrieving group configurations.</w:t>
      </w:r>
    </w:p>
    <w:p w14:paraId="17806B73"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membership response to the group management client of the authorized user/UE/administrator or the VAL server.</w:t>
      </w:r>
    </w:p>
    <w:p w14:paraId="34A6D825" w14:textId="77777777" w:rsidR="00312C76" w:rsidRPr="003167FF" w:rsidRDefault="00312C76" w:rsidP="00312C76">
      <w:pPr>
        <w:pStyle w:val="Heading3"/>
      </w:pPr>
      <w:bookmarkStart w:id="955" w:name="_Toc468105410"/>
      <w:bookmarkStart w:id="956" w:name="_Toc468110505"/>
      <w:bookmarkStart w:id="957" w:name="_Toc533179731"/>
      <w:bookmarkStart w:id="958" w:name="_Toc162885995"/>
      <w:r w:rsidRPr="003167FF">
        <w:t>10.3.6</w:t>
      </w:r>
      <w:r w:rsidRPr="003167FF">
        <w:tab/>
        <w:t>Group configuration management</w:t>
      </w:r>
      <w:bookmarkEnd w:id="955"/>
      <w:bookmarkEnd w:id="956"/>
      <w:bookmarkEnd w:id="957"/>
      <w:bookmarkEnd w:id="958"/>
    </w:p>
    <w:p w14:paraId="7FBED436" w14:textId="77777777" w:rsidR="00312C76" w:rsidRPr="003167FF" w:rsidRDefault="00312C76" w:rsidP="00312C76">
      <w:pPr>
        <w:pStyle w:val="Heading4"/>
      </w:pPr>
      <w:bookmarkStart w:id="959" w:name="_Toc433209672"/>
      <w:bookmarkStart w:id="960" w:name="_Toc453260197"/>
      <w:bookmarkStart w:id="961" w:name="_Toc453261084"/>
      <w:bookmarkStart w:id="962" w:name="_Toc453279829"/>
      <w:bookmarkStart w:id="963" w:name="_Toc459375167"/>
      <w:bookmarkStart w:id="964" w:name="_Toc468105411"/>
      <w:bookmarkStart w:id="965" w:name="_Toc468110506"/>
      <w:bookmarkStart w:id="966" w:name="_Toc533179732"/>
      <w:bookmarkStart w:id="967" w:name="_Toc162885996"/>
      <w:r w:rsidRPr="003167FF">
        <w:t>10.3.6.1</w:t>
      </w:r>
      <w:r w:rsidRPr="003167FF">
        <w:tab/>
        <w:t>Store group configurations at the group management server</w:t>
      </w:r>
      <w:bookmarkEnd w:id="959"/>
      <w:bookmarkEnd w:id="960"/>
      <w:bookmarkEnd w:id="961"/>
      <w:bookmarkEnd w:id="962"/>
      <w:bookmarkEnd w:id="963"/>
      <w:bookmarkEnd w:id="964"/>
      <w:bookmarkEnd w:id="965"/>
      <w:bookmarkEnd w:id="966"/>
      <w:bookmarkEnd w:id="967"/>
    </w:p>
    <w:p w14:paraId="56E0147A" w14:textId="77777777" w:rsidR="00312C76" w:rsidRPr="003167FF" w:rsidRDefault="00312C76" w:rsidP="00312C76">
      <w:r w:rsidRPr="003167FF">
        <w:rPr>
          <w:lang w:eastAsia="zh-CN"/>
        </w:rPr>
        <w:t>The p</w:t>
      </w:r>
      <w:r w:rsidRPr="003167FF">
        <w:t xml:space="preserve">rocedure for </w:t>
      </w:r>
      <w:r w:rsidRPr="003167FF">
        <w:rPr>
          <w:lang w:eastAsia="zh-CN"/>
        </w:rPr>
        <w:t>store group configurations at the group management</w:t>
      </w:r>
      <w:r w:rsidRPr="003167FF">
        <w:t xml:space="preserve"> </w:t>
      </w:r>
      <w:r w:rsidRPr="003167FF">
        <w:rPr>
          <w:lang w:eastAsia="zh-CN"/>
        </w:rPr>
        <w:t xml:space="preserve">server </w:t>
      </w:r>
      <w:r w:rsidRPr="003167FF">
        <w:t>is described in figure 10.3.6</w:t>
      </w:r>
      <w:r w:rsidRPr="003167FF">
        <w:rPr>
          <w:lang w:eastAsia="zh-CN"/>
        </w:rPr>
        <w:t>.1</w:t>
      </w:r>
      <w:r w:rsidRPr="003167FF">
        <w:t>-1.</w:t>
      </w:r>
    </w:p>
    <w:p w14:paraId="6D7E65B5" w14:textId="77777777" w:rsidR="00312C76" w:rsidRPr="003167FF" w:rsidRDefault="00312C76" w:rsidP="00312C76">
      <w:r w:rsidRPr="003167FF">
        <w:t>Pre-conditions:</w:t>
      </w:r>
    </w:p>
    <w:p w14:paraId="2510C558" w14:textId="77777777" w:rsidR="00312C76" w:rsidRPr="003167FF" w:rsidRDefault="00312C76" w:rsidP="00312C76">
      <w:pPr>
        <w:pStyle w:val="B1"/>
      </w:pPr>
      <w:r w:rsidRPr="003167FF">
        <w:t>-</w:t>
      </w:r>
      <w:r w:rsidRPr="003167FF">
        <w:tab/>
      </w:r>
      <w:r w:rsidRPr="003167FF">
        <w:rPr>
          <w:lang w:eastAsia="zh-CN"/>
        </w:rPr>
        <w:t>The group management server may have some pre-configuration data which can be used for online group configuration validation</w:t>
      </w:r>
      <w:r w:rsidRPr="003167FF">
        <w:t>;</w:t>
      </w:r>
    </w:p>
    <w:p w14:paraId="0F6F8CB9" w14:textId="77777777" w:rsidR="00312C76" w:rsidRPr="003167FF" w:rsidRDefault="00312C76" w:rsidP="00312C76">
      <w:pPr>
        <w:pStyle w:val="TH"/>
      </w:pPr>
      <w:r w:rsidRPr="003167FF">
        <w:object w:dxaOrig="5284" w:dyaOrig="4454" w14:anchorId="10216B37">
          <v:shape id="_x0000_i1090" type="#_x0000_t75" style="width:264.4pt;height:221.65pt" o:ole="">
            <v:imagedata r:id="rId141" o:title=""/>
          </v:shape>
          <o:OLEObject Type="Embed" ProgID="Visio.Drawing.11" ShapeID="_x0000_i1090" DrawAspect="Content" ObjectID="_1778735961" r:id="rId142"/>
        </w:object>
      </w:r>
    </w:p>
    <w:p w14:paraId="4576612F" w14:textId="77777777" w:rsidR="00312C76" w:rsidRPr="003167FF" w:rsidRDefault="00312C76" w:rsidP="00312C76">
      <w:pPr>
        <w:pStyle w:val="TF"/>
        <w:rPr>
          <w:lang w:eastAsia="zh-CN"/>
        </w:rPr>
      </w:pPr>
      <w:r w:rsidRPr="003167FF">
        <w:t>Figure 10.3.6</w:t>
      </w:r>
      <w:r w:rsidRPr="003167FF">
        <w:rPr>
          <w:lang w:eastAsia="zh-CN"/>
        </w:rPr>
        <w:t>.1</w:t>
      </w:r>
      <w:r w:rsidRPr="003167FF">
        <w:t xml:space="preserve">-1: </w:t>
      </w:r>
      <w:r w:rsidRPr="003167FF">
        <w:rPr>
          <w:lang w:eastAsia="zh-CN"/>
        </w:rPr>
        <w:t>Store group configurations at group management server</w:t>
      </w:r>
    </w:p>
    <w:p w14:paraId="697B28F4" w14:textId="77777777" w:rsidR="00312C76" w:rsidRPr="003167FF" w:rsidRDefault="00312C76" w:rsidP="00312C76">
      <w:pPr>
        <w:pStyle w:val="B1"/>
        <w:rPr>
          <w:lang w:eastAsia="zh-CN"/>
        </w:rPr>
      </w:pPr>
      <w:r w:rsidRPr="003167FF">
        <w:t>1.</w:t>
      </w:r>
      <w:r w:rsidRPr="003167FF">
        <w:tab/>
      </w:r>
      <w:r w:rsidRPr="003167FF">
        <w:rPr>
          <w:lang w:eastAsia="zh-CN"/>
        </w:rPr>
        <w:t>The group configurations are received by the group management client of an authorized user/UE or VAL server.</w:t>
      </w:r>
    </w:p>
    <w:p w14:paraId="34DF1386" w14:textId="77777777" w:rsidR="00312C76" w:rsidRPr="003167FF" w:rsidRDefault="00312C76" w:rsidP="00312C76">
      <w:pPr>
        <w:pStyle w:val="B1"/>
      </w:pPr>
      <w:r w:rsidRPr="003167FF">
        <w:t>2.</w:t>
      </w:r>
      <w:r w:rsidRPr="003167FF">
        <w:tab/>
      </w:r>
      <w:r w:rsidRPr="003167FF">
        <w:rPr>
          <w:lang w:eastAsia="zh-CN"/>
        </w:rPr>
        <w:t>The received group configurations are sent to the group management server for storage using a store group configuration request.</w:t>
      </w:r>
    </w:p>
    <w:p w14:paraId="6CFCD152" w14:textId="77777777" w:rsidR="00312C76" w:rsidRPr="003167FF" w:rsidRDefault="00312C76" w:rsidP="00312C76">
      <w:pPr>
        <w:pStyle w:val="B1"/>
        <w:rPr>
          <w:lang w:eastAsia="zh-CN"/>
        </w:rPr>
      </w:pPr>
      <w:r w:rsidRPr="003167FF">
        <w:t>3.</w:t>
      </w:r>
      <w:r w:rsidRPr="003167FF">
        <w:tab/>
      </w:r>
      <w:r w:rsidRPr="003167FF">
        <w:rPr>
          <w:lang w:eastAsia="zh-CN"/>
        </w:rPr>
        <w:t>The group management server may validate the group configurations before storage.</w:t>
      </w:r>
    </w:p>
    <w:p w14:paraId="39F7283B"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group management server stores the group configurations.</w:t>
      </w:r>
    </w:p>
    <w:p w14:paraId="59CF3992"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The group management server provides a store group configuration response indicating success or failure. If any validation or storage fails, the group management server provides a failure indication in the store group configuration response.</w:t>
      </w:r>
    </w:p>
    <w:p w14:paraId="7DE08395" w14:textId="77777777" w:rsidR="00312C76" w:rsidRPr="003167FF" w:rsidRDefault="00312C76" w:rsidP="00312C76">
      <w:pPr>
        <w:pStyle w:val="Heading4"/>
      </w:pPr>
      <w:bookmarkStart w:id="968" w:name="_Toc433209673"/>
      <w:bookmarkStart w:id="969" w:name="_Toc453260198"/>
      <w:bookmarkStart w:id="970" w:name="_Toc453261085"/>
      <w:bookmarkStart w:id="971" w:name="_Toc453279830"/>
      <w:bookmarkStart w:id="972" w:name="_Toc459375168"/>
      <w:bookmarkStart w:id="973" w:name="_Toc468105412"/>
      <w:bookmarkStart w:id="974" w:name="_Toc468110507"/>
      <w:bookmarkStart w:id="975" w:name="_Toc533179733"/>
      <w:bookmarkStart w:id="976" w:name="_Toc162885997"/>
      <w:r w:rsidRPr="003167FF">
        <w:t>10.3.6.2</w:t>
      </w:r>
      <w:r w:rsidRPr="003167FF">
        <w:tab/>
        <w:t>Retrieve group configurations</w:t>
      </w:r>
      <w:bookmarkEnd w:id="968"/>
      <w:bookmarkEnd w:id="969"/>
      <w:bookmarkEnd w:id="970"/>
      <w:bookmarkEnd w:id="971"/>
      <w:bookmarkEnd w:id="972"/>
      <w:bookmarkEnd w:id="973"/>
      <w:bookmarkEnd w:id="974"/>
      <w:bookmarkEnd w:id="975"/>
      <w:bookmarkEnd w:id="976"/>
    </w:p>
    <w:p w14:paraId="2924DA66" w14:textId="77777777" w:rsidR="00312C76" w:rsidRPr="003167FF" w:rsidRDefault="00312C76" w:rsidP="00312C76">
      <w:r w:rsidRPr="003167FF">
        <w:rPr>
          <w:lang w:eastAsia="zh-CN"/>
        </w:rPr>
        <w:t>The p</w:t>
      </w:r>
      <w:r w:rsidRPr="003167FF">
        <w:t xml:space="preserve">rocedure for </w:t>
      </w:r>
      <w:r w:rsidRPr="003167FF">
        <w:rPr>
          <w:lang w:eastAsia="zh-CN"/>
        </w:rPr>
        <w:t>retrieve group configurations at the group management</w:t>
      </w:r>
      <w:r w:rsidRPr="003167FF">
        <w:t xml:space="preserve"> </w:t>
      </w:r>
      <w:r w:rsidRPr="003167FF">
        <w:rPr>
          <w:lang w:eastAsia="zh-CN"/>
        </w:rPr>
        <w:t xml:space="preserve">client or the VAL server </w:t>
      </w:r>
      <w:r w:rsidRPr="003167FF">
        <w:t>is described in figure 10.3.6</w:t>
      </w:r>
      <w:r w:rsidRPr="003167FF">
        <w:rPr>
          <w:lang w:eastAsia="zh-CN"/>
        </w:rPr>
        <w:t>.2</w:t>
      </w:r>
      <w:r w:rsidRPr="003167FF">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05DB4ADB" w14:textId="77777777" w:rsidR="00312C76" w:rsidRPr="003167FF" w:rsidRDefault="00312C76" w:rsidP="00312C76">
      <w:r w:rsidRPr="003167FF">
        <w:t>Pre-conditions:</w:t>
      </w:r>
    </w:p>
    <w:p w14:paraId="48D37831" w14:textId="77777777" w:rsidR="00312C76" w:rsidRPr="003167FF" w:rsidRDefault="00312C76" w:rsidP="00312C76">
      <w:pPr>
        <w:pStyle w:val="B1"/>
      </w:pPr>
      <w:r w:rsidRPr="003167FF">
        <w:t>-</w:t>
      </w:r>
      <w:r w:rsidRPr="003167FF">
        <w:tab/>
        <w:t>The group management server has received configuration data for groups, and has stored this configuration data;</w:t>
      </w:r>
    </w:p>
    <w:p w14:paraId="73B6D853" w14:textId="77777777" w:rsidR="00312C76" w:rsidRPr="003167FF" w:rsidRDefault="00312C76" w:rsidP="00312C76">
      <w:pPr>
        <w:pStyle w:val="B1"/>
      </w:pPr>
      <w:r w:rsidRPr="003167FF">
        <w:t>-</w:t>
      </w:r>
      <w:r w:rsidRPr="003167FF">
        <w:tab/>
        <w:t xml:space="preserve">The </w:t>
      </w:r>
      <w:r w:rsidRPr="003167FF">
        <w:rPr>
          <w:lang w:eastAsia="zh-CN"/>
        </w:rPr>
        <w:t xml:space="preserve">VAL </w:t>
      </w:r>
      <w:r w:rsidRPr="003167FF">
        <w:t xml:space="preserve">UE has registered for service and the group management client </w:t>
      </w:r>
      <w:r w:rsidRPr="003167FF">
        <w:rPr>
          <w:lang w:eastAsia="zh-CN"/>
        </w:rPr>
        <w:t xml:space="preserve">or the VAL server </w:t>
      </w:r>
      <w:r w:rsidRPr="003167FF">
        <w:t>needs to download group configuration data applicable to the user/UE.</w:t>
      </w:r>
    </w:p>
    <w:p w14:paraId="4895D0E7" w14:textId="77777777" w:rsidR="00312C76" w:rsidRPr="003167FF" w:rsidRDefault="00312C76" w:rsidP="00312C76">
      <w:pPr>
        <w:pStyle w:val="TH"/>
      </w:pPr>
      <w:r w:rsidRPr="003167FF">
        <w:object w:dxaOrig="5092" w:dyaOrig="2574" w14:anchorId="6D1ACC8F">
          <v:shape id="_x0000_i1091" type="#_x0000_t75" style="width:255.75pt;height:128.25pt" o:ole="">
            <v:imagedata r:id="rId143" o:title=""/>
          </v:shape>
          <o:OLEObject Type="Embed" ProgID="Visio.Drawing.11" ShapeID="_x0000_i1091" DrawAspect="Content" ObjectID="_1778735962" r:id="rId144"/>
        </w:object>
      </w:r>
    </w:p>
    <w:p w14:paraId="367C055C" w14:textId="77777777" w:rsidR="00312C76" w:rsidRPr="003167FF" w:rsidRDefault="00312C76" w:rsidP="00312C76">
      <w:pPr>
        <w:pStyle w:val="TF"/>
        <w:rPr>
          <w:lang w:eastAsia="zh-CN"/>
        </w:rPr>
      </w:pPr>
      <w:r w:rsidRPr="003167FF">
        <w:t>Figure 10.3.6</w:t>
      </w:r>
      <w:r w:rsidRPr="003167FF">
        <w:rPr>
          <w:lang w:eastAsia="zh-CN"/>
        </w:rPr>
        <w:t>.2</w:t>
      </w:r>
      <w:r w:rsidRPr="003167FF">
        <w:t xml:space="preserve">-1: </w:t>
      </w:r>
      <w:r w:rsidRPr="003167FF">
        <w:rPr>
          <w:lang w:eastAsia="zh-CN"/>
        </w:rPr>
        <w:t>Retrieve group configurations</w:t>
      </w:r>
    </w:p>
    <w:p w14:paraId="4EE6734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the group configuration data.</w:t>
      </w:r>
    </w:p>
    <w:p w14:paraId="79E1A1B1" w14:textId="67778DC9"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provides the group configuration data to the client or the VAL </w:t>
      </w:r>
      <w:r w:rsidR="00CA2EB5" w:rsidRPr="00CA2EB5">
        <w:rPr>
          <w:lang w:eastAsia="zh-CN"/>
        </w:rPr>
        <w:t>server</w:t>
      </w:r>
      <w:r w:rsidRPr="003167FF">
        <w:rPr>
          <w:lang w:eastAsia="zh-CN"/>
        </w:rPr>
        <w:t>.</w:t>
      </w:r>
    </w:p>
    <w:p w14:paraId="6004EBE6"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client or the VAL server stores the group configuration information.</w:t>
      </w:r>
    </w:p>
    <w:p w14:paraId="37DAC646" w14:textId="77777777" w:rsidR="00312C76" w:rsidRPr="003167FF" w:rsidRDefault="00312C76" w:rsidP="00312C76">
      <w:pPr>
        <w:pStyle w:val="Heading4"/>
      </w:pPr>
      <w:bookmarkStart w:id="977" w:name="_Toc433209674"/>
      <w:bookmarkStart w:id="978" w:name="_Toc453260199"/>
      <w:bookmarkStart w:id="979" w:name="_Toc453261086"/>
      <w:bookmarkStart w:id="980" w:name="_Toc453279831"/>
      <w:bookmarkStart w:id="981" w:name="_Toc459375169"/>
      <w:bookmarkStart w:id="982" w:name="_Toc468105413"/>
      <w:bookmarkStart w:id="983" w:name="_Toc468110508"/>
      <w:bookmarkStart w:id="984" w:name="_Toc533179734"/>
      <w:bookmarkStart w:id="985" w:name="_Toc162885998"/>
      <w:r w:rsidRPr="003167FF">
        <w:t>10.3.6.3</w:t>
      </w:r>
      <w:r w:rsidRPr="003167FF">
        <w:tab/>
        <w:t xml:space="preserve">Subscription and notification for group configuration </w:t>
      </w:r>
      <w:bookmarkEnd w:id="977"/>
      <w:r w:rsidRPr="003167FF">
        <w:t>data</w:t>
      </w:r>
      <w:bookmarkEnd w:id="978"/>
      <w:bookmarkEnd w:id="979"/>
      <w:bookmarkEnd w:id="980"/>
      <w:bookmarkEnd w:id="981"/>
      <w:bookmarkEnd w:id="982"/>
      <w:bookmarkEnd w:id="983"/>
      <w:bookmarkEnd w:id="984"/>
      <w:bookmarkEnd w:id="985"/>
    </w:p>
    <w:p w14:paraId="5EF53E99" w14:textId="77777777" w:rsidR="00312C76" w:rsidRPr="003167FF" w:rsidRDefault="00312C76" w:rsidP="00312C76">
      <w:r w:rsidRPr="003167FF">
        <w:t>The procedure for subscription for group configuration</w:t>
      </w:r>
      <w:r w:rsidRPr="003167FF" w:rsidDel="00445E09">
        <w:t xml:space="preserve"> </w:t>
      </w:r>
      <w:r w:rsidRPr="003167FF">
        <w:t>data as described in figure 10.3.6.3-1 is used by the group management client to indicate to the group management server that it wishes to receive updates of group configuration</w:t>
      </w:r>
      <w:r w:rsidRPr="003167FF" w:rsidDel="00445E09">
        <w:t xml:space="preserve"> </w:t>
      </w:r>
      <w:r w:rsidRPr="003167FF">
        <w:t>data for groups for which it is authorized.</w:t>
      </w:r>
    </w:p>
    <w:p w14:paraId="016F6541" w14:textId="77777777" w:rsidR="00312C76" w:rsidRPr="003167FF" w:rsidRDefault="00312C76" w:rsidP="00312C76">
      <w:r w:rsidRPr="003167FF">
        <w:t>Pre-conditions:</w:t>
      </w:r>
    </w:p>
    <w:p w14:paraId="298C10C8" w14:textId="77777777" w:rsidR="00312C76" w:rsidRPr="003167FF" w:rsidRDefault="00312C76" w:rsidP="00312C76">
      <w:pPr>
        <w:pStyle w:val="B1"/>
      </w:pPr>
      <w:r w:rsidRPr="003167FF">
        <w:t>-</w:t>
      </w:r>
      <w:r w:rsidRPr="003167FF">
        <w:tab/>
      </w:r>
      <w:r w:rsidRPr="003167FF">
        <w:rPr>
          <w:lang w:eastAsia="zh-CN"/>
        </w:rPr>
        <w:t>The group management server has some group configurations stored.</w:t>
      </w:r>
    </w:p>
    <w:p w14:paraId="7D6C9BE6" w14:textId="77777777" w:rsidR="00312C76" w:rsidRPr="003167FF" w:rsidRDefault="00312C76" w:rsidP="00312C76">
      <w:pPr>
        <w:pStyle w:val="TH"/>
      </w:pPr>
      <w:r w:rsidRPr="003167FF">
        <w:object w:dxaOrig="5091" w:dyaOrig="1674" w14:anchorId="382670E7">
          <v:shape id="_x0000_i1092" type="#_x0000_t75" style="width:255pt;height:85.15pt" o:ole="">
            <v:imagedata r:id="rId145" o:title=""/>
          </v:shape>
          <o:OLEObject Type="Embed" ProgID="Visio.Drawing.11" ShapeID="_x0000_i1092" DrawAspect="Content" ObjectID="_1778735963" r:id="rId146"/>
        </w:object>
      </w:r>
    </w:p>
    <w:p w14:paraId="4AA5CAB1" w14:textId="77777777" w:rsidR="00312C76" w:rsidRPr="003167FF" w:rsidRDefault="00312C76" w:rsidP="00312C76">
      <w:pPr>
        <w:pStyle w:val="TF"/>
        <w:rPr>
          <w:lang w:eastAsia="zh-CN"/>
        </w:rPr>
      </w:pPr>
      <w:r w:rsidRPr="003167FF">
        <w:t>Figure 10.3.6</w:t>
      </w:r>
      <w:r w:rsidRPr="003167FF">
        <w:rPr>
          <w:lang w:eastAsia="zh-CN"/>
        </w:rPr>
        <w:t>.3</w:t>
      </w:r>
      <w:r w:rsidRPr="003167FF">
        <w:t xml:space="preserve">-1: </w:t>
      </w:r>
      <w:r w:rsidRPr="003167FF">
        <w:rPr>
          <w:lang w:eastAsia="zh-CN"/>
        </w:rPr>
        <w:t>Subscription for group configurations</w:t>
      </w:r>
    </w:p>
    <w:p w14:paraId="555DBB65"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subscribes to the group configuration information stored at the group management server using the subscribe group configuration request.</w:t>
      </w:r>
    </w:p>
    <w:p w14:paraId="07EAFC6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group management server provides a subscribe group configuration response to the group management client indicating success or failure of the request.</w:t>
      </w:r>
    </w:p>
    <w:p w14:paraId="5CE154FA" w14:textId="77777777" w:rsidR="00312C76" w:rsidRPr="003167FF" w:rsidRDefault="00312C76" w:rsidP="00312C76">
      <w:r w:rsidRPr="003167FF">
        <w:t>The procedure for notification of group configuration data as described in figure 10.3.6.3-2 is used by the group management server to inform the group management client that new group configuration data is available. It can also be used by the group management server to provide new group related key material to the group management client.</w:t>
      </w:r>
    </w:p>
    <w:p w14:paraId="4B85F40E" w14:textId="77777777" w:rsidR="00312C76" w:rsidRPr="003167FF" w:rsidRDefault="00312C76" w:rsidP="00312C76">
      <w:r w:rsidRPr="003167FF">
        <w:t>Pre-conditions:</w:t>
      </w:r>
    </w:p>
    <w:p w14:paraId="6CF092E0" w14:textId="77777777" w:rsidR="00312C76" w:rsidRPr="003167FF" w:rsidRDefault="00312C76" w:rsidP="00312C76">
      <w:pPr>
        <w:pStyle w:val="B1"/>
      </w:pPr>
      <w:r w:rsidRPr="003167FF">
        <w:t>-</w:t>
      </w:r>
      <w:r w:rsidRPr="003167FF">
        <w:tab/>
        <w:t>The group management client has subscribed to the group configuration information</w:t>
      </w:r>
    </w:p>
    <w:p w14:paraId="643F9AC0" w14:textId="77777777" w:rsidR="00312C76" w:rsidRPr="003167FF" w:rsidRDefault="00312C76" w:rsidP="00312C76">
      <w:pPr>
        <w:pStyle w:val="B1"/>
      </w:pPr>
      <w:r w:rsidRPr="003167FF">
        <w:t>-</w:t>
      </w:r>
      <w:r w:rsidRPr="003167FF">
        <w:tab/>
        <w:t>The group management server has received and stored new group configuration information, or the group management server has generated and stored new key material, or both of these have occurred.</w:t>
      </w:r>
    </w:p>
    <w:p w14:paraId="7720AFDB" w14:textId="77777777" w:rsidR="00312C76" w:rsidRPr="003167FF" w:rsidRDefault="00312C76" w:rsidP="00312C76">
      <w:pPr>
        <w:pStyle w:val="TH"/>
      </w:pPr>
      <w:r w:rsidRPr="003167FF">
        <w:object w:dxaOrig="5092" w:dyaOrig="2574" w14:anchorId="35C61793">
          <v:shape id="_x0000_i1093" type="#_x0000_t75" style="width:255.75pt;height:128.25pt" o:ole="">
            <v:imagedata r:id="rId147" o:title=""/>
          </v:shape>
          <o:OLEObject Type="Embed" ProgID="Visio.Drawing.11" ShapeID="_x0000_i1093" DrawAspect="Content" ObjectID="_1778735964" r:id="rId148"/>
        </w:object>
      </w:r>
    </w:p>
    <w:p w14:paraId="3C076B48" w14:textId="77777777" w:rsidR="00312C76" w:rsidRPr="003167FF" w:rsidRDefault="00312C76" w:rsidP="00312C76">
      <w:pPr>
        <w:pStyle w:val="TF"/>
        <w:rPr>
          <w:lang w:eastAsia="zh-CN"/>
        </w:rPr>
      </w:pPr>
      <w:r w:rsidRPr="003167FF">
        <w:t>Figure 10.3.6</w:t>
      </w:r>
      <w:r w:rsidRPr="003167FF">
        <w:rPr>
          <w:lang w:eastAsia="zh-CN"/>
        </w:rPr>
        <w:t>.3</w:t>
      </w:r>
      <w:r w:rsidRPr="003167FF">
        <w:t>-</w:t>
      </w:r>
      <w:r w:rsidRPr="003167FF">
        <w:rPr>
          <w:lang w:eastAsia="zh-CN"/>
        </w:rPr>
        <w:t>2</w:t>
      </w:r>
      <w:r w:rsidRPr="003167FF">
        <w:t xml:space="preserve">: </w:t>
      </w:r>
      <w:r w:rsidRPr="003167FF">
        <w:rPr>
          <w:lang w:eastAsia="zh-CN"/>
        </w:rPr>
        <w:t>Notification of group configurations</w:t>
      </w:r>
    </w:p>
    <w:p w14:paraId="03AB736A" w14:textId="77777777" w:rsidR="00312C76" w:rsidRPr="003167FF" w:rsidRDefault="00312C76" w:rsidP="00312C76">
      <w:pPr>
        <w:pStyle w:val="B1"/>
        <w:rPr>
          <w:lang w:eastAsia="zh-CN"/>
        </w:rPr>
      </w:pPr>
      <w:r w:rsidRPr="003167FF">
        <w:rPr>
          <w:lang w:eastAsia="zh-CN"/>
        </w:rPr>
        <w:t>1</w:t>
      </w:r>
      <w:r w:rsidRPr="003167FF">
        <w:t>.</w:t>
      </w:r>
      <w:r w:rsidRPr="003167FF">
        <w:tab/>
      </w:r>
      <w:r w:rsidRPr="003167FF">
        <w:rPr>
          <w:lang w:eastAsia="zh-CN"/>
        </w:rPr>
        <w:t>The group management server provides the notification to the group management client, who previously subscribed for the group configuration information. Optionally, the notify group configuration request may contain group related key material for the group management client.</w:t>
      </w:r>
    </w:p>
    <w:p w14:paraId="63775D35" w14:textId="77777777" w:rsidR="00312C76" w:rsidRPr="003167FF" w:rsidRDefault="00312C76" w:rsidP="00312C76">
      <w:pPr>
        <w:pStyle w:val="B1"/>
      </w:pPr>
      <w:r w:rsidRPr="003167FF">
        <w:rPr>
          <w:lang w:eastAsia="zh-CN"/>
        </w:rPr>
        <w:t>2.</w:t>
      </w:r>
      <w:r w:rsidRPr="003167FF">
        <w:tab/>
      </w:r>
      <w:r w:rsidRPr="003167FF">
        <w:rPr>
          <w:lang w:eastAsia="zh-CN"/>
        </w:rPr>
        <w:t xml:space="preserve">The </w:t>
      </w:r>
      <w:r w:rsidRPr="003167FF">
        <w:t>group management client provides a notify group configuration response to the group management server.</w:t>
      </w:r>
    </w:p>
    <w:p w14:paraId="753FA0D4" w14:textId="77777777" w:rsidR="00312C76" w:rsidRPr="003167FF" w:rsidRDefault="00312C76" w:rsidP="00312C76">
      <w:pPr>
        <w:pStyle w:val="B1"/>
      </w:pPr>
      <w:r w:rsidRPr="003167FF">
        <w:t>3.</w:t>
      </w:r>
      <w:r w:rsidRPr="003167FF">
        <w:tab/>
        <w:t>If the group management server had provided group related key material to the group management client, the group management client stores the key material.</w:t>
      </w:r>
    </w:p>
    <w:p w14:paraId="2509D868" w14:textId="77777777" w:rsidR="00312C76" w:rsidRPr="003167FF" w:rsidRDefault="00312C76" w:rsidP="00312C76">
      <w:r w:rsidRPr="003167FF">
        <w:t>If the group management server has notified the group management client about new group configuration information through this procedure, the group management client may then follow the procedure described in subclause 10.3.6.2 in order to retrieve that group configuration information.</w:t>
      </w:r>
    </w:p>
    <w:p w14:paraId="777311D8" w14:textId="48A9F8BC" w:rsidR="0027012B" w:rsidRDefault="0027012B" w:rsidP="0027012B">
      <w:bookmarkStart w:id="986" w:name="_Toc424654459"/>
      <w:bookmarkStart w:id="987" w:name="_Toc428365043"/>
      <w:bookmarkStart w:id="988" w:name="_Toc433209678"/>
      <w:bookmarkStart w:id="989" w:name="_Toc453260200"/>
      <w:bookmarkStart w:id="990" w:name="_Toc453261087"/>
      <w:bookmarkStart w:id="991" w:name="_Toc453279832"/>
      <w:bookmarkStart w:id="992" w:name="_Toc459375170"/>
      <w:bookmarkStart w:id="993" w:name="_Toc468105414"/>
      <w:bookmarkStart w:id="994" w:name="_Toc468110509"/>
      <w:bookmarkStart w:id="995" w:name="_Toc533179735"/>
      <w:r>
        <w:t>F</w:t>
      </w:r>
      <w:r w:rsidRPr="003167FF">
        <w:t>igure 10.3.6.3-</w:t>
      </w:r>
      <w:r>
        <w:t>3</w:t>
      </w:r>
      <w:r w:rsidRPr="003167FF">
        <w:t xml:space="preserve"> illustrates the high-level </w:t>
      </w:r>
      <w:r>
        <w:t>unsubscription for group configuration</w:t>
      </w:r>
      <w:r w:rsidRPr="00882BED">
        <w:t xml:space="preserve"> </w:t>
      </w:r>
      <w:r w:rsidRPr="003167FF">
        <w:t>procedure</w:t>
      </w:r>
      <w:r>
        <w:t xml:space="preserve"> </w:t>
      </w:r>
      <w:r w:rsidRPr="003167FF">
        <w:t xml:space="preserve">used by </w:t>
      </w:r>
      <w:r>
        <w:t>a</w:t>
      </w:r>
      <w:r w:rsidRPr="003167FF">
        <w:t xml:space="preserve"> group management client to indicate to </w:t>
      </w:r>
      <w:r>
        <w:t>a</w:t>
      </w:r>
      <w:r w:rsidRPr="003167FF">
        <w:t xml:space="preserve"> group management server to </w:t>
      </w:r>
      <w:r>
        <w:t>stop sending</w:t>
      </w:r>
      <w:r w:rsidRPr="003167FF">
        <w:t xml:space="preserve"> </w:t>
      </w:r>
      <w:r>
        <w:t>notifications</w:t>
      </w:r>
      <w:r w:rsidRPr="003167FF">
        <w:t xml:space="preserve"> of group configuration</w:t>
      </w:r>
      <w:r w:rsidRPr="003167FF" w:rsidDel="00445E09">
        <w:t xml:space="preserve"> </w:t>
      </w:r>
      <w:r w:rsidRPr="003167FF">
        <w:t xml:space="preserve">data </w:t>
      </w:r>
      <w:r>
        <w:t xml:space="preserve">changes </w:t>
      </w:r>
      <w:r w:rsidRPr="003167FF">
        <w:t>for groups for which it is authorized.</w:t>
      </w:r>
    </w:p>
    <w:p w14:paraId="14807053" w14:textId="77777777" w:rsidR="0027012B" w:rsidRPr="003167FF" w:rsidRDefault="0027012B" w:rsidP="0027012B">
      <w:r w:rsidRPr="003167FF">
        <w:t>Pre-conditions:</w:t>
      </w:r>
    </w:p>
    <w:p w14:paraId="1E61E683" w14:textId="77777777" w:rsidR="0027012B" w:rsidRPr="003167FF" w:rsidRDefault="0027012B" w:rsidP="0027012B">
      <w:pPr>
        <w:pStyle w:val="B1"/>
      </w:pPr>
      <w:r w:rsidRPr="003167FF">
        <w:t>-</w:t>
      </w:r>
      <w:r w:rsidRPr="003167FF">
        <w:tab/>
      </w:r>
      <w:r w:rsidRPr="003167FF">
        <w:rPr>
          <w:lang w:eastAsia="zh-CN"/>
        </w:rPr>
        <w:t xml:space="preserve">The group management </w:t>
      </w:r>
      <w:r>
        <w:rPr>
          <w:lang w:eastAsia="zh-CN"/>
        </w:rPr>
        <w:t xml:space="preserve">client has an active subscription to </w:t>
      </w:r>
      <w:r w:rsidRPr="003167FF">
        <w:t>group configuration data</w:t>
      </w:r>
      <w:r>
        <w:t xml:space="preserve"> changes</w:t>
      </w:r>
      <w:r w:rsidRPr="003167FF">
        <w:rPr>
          <w:lang w:eastAsia="zh-CN"/>
        </w:rPr>
        <w:t>.</w:t>
      </w:r>
    </w:p>
    <w:p w14:paraId="2CD4F892" w14:textId="77777777" w:rsidR="0027012B" w:rsidRPr="003167FF" w:rsidRDefault="0027012B" w:rsidP="0027012B">
      <w:pPr>
        <w:pStyle w:val="TH"/>
      </w:pPr>
      <w:r w:rsidRPr="003167FF">
        <w:object w:dxaOrig="5976" w:dyaOrig="1958" w14:anchorId="61FE64EF">
          <v:shape id="_x0000_i1094" type="#_x0000_t75" style="width:299.25pt;height:100.9pt" o:ole="">
            <v:imagedata r:id="rId149" o:title=""/>
          </v:shape>
          <o:OLEObject Type="Embed" ProgID="Visio.Drawing.11" ShapeID="_x0000_i1094" DrawAspect="Content" ObjectID="_1778735965" r:id="rId150"/>
        </w:object>
      </w:r>
    </w:p>
    <w:p w14:paraId="0150CFBC" w14:textId="5A5271C1" w:rsidR="0027012B" w:rsidRPr="003167FF" w:rsidRDefault="0027012B" w:rsidP="0027012B">
      <w:pPr>
        <w:pStyle w:val="TF"/>
        <w:rPr>
          <w:lang w:eastAsia="zh-CN"/>
        </w:rPr>
      </w:pPr>
      <w:r w:rsidRPr="003167FF">
        <w:t>Figure 10.3.6.3-</w:t>
      </w:r>
      <w:r>
        <w:t>3</w:t>
      </w:r>
      <w:r w:rsidRPr="003167FF">
        <w:t xml:space="preserve">: </w:t>
      </w:r>
      <w:r>
        <w:rPr>
          <w:lang w:eastAsia="zh-CN"/>
        </w:rPr>
        <w:t>Uns</w:t>
      </w:r>
      <w:r w:rsidRPr="003167FF">
        <w:rPr>
          <w:lang w:eastAsia="zh-CN"/>
        </w:rPr>
        <w:t>ubscription for group configurations</w:t>
      </w:r>
    </w:p>
    <w:p w14:paraId="143E18D8" w14:textId="67B9194E" w:rsidR="0027012B" w:rsidRPr="003167FF" w:rsidRDefault="0027012B" w:rsidP="0027012B">
      <w:pPr>
        <w:pStyle w:val="B1"/>
        <w:rPr>
          <w:lang w:eastAsia="zh-CN"/>
        </w:rPr>
      </w:pPr>
      <w:r w:rsidRPr="003167FF">
        <w:t>1.</w:t>
      </w:r>
      <w:r w:rsidRPr="003167FF">
        <w:tab/>
      </w:r>
      <w:r w:rsidRPr="003167FF">
        <w:rPr>
          <w:lang w:eastAsia="zh-CN"/>
        </w:rPr>
        <w:t xml:space="preserve">The group management client </w:t>
      </w:r>
      <w:r>
        <w:rPr>
          <w:lang w:eastAsia="zh-CN"/>
        </w:rPr>
        <w:t>decides to unsubscribe notifications about group configuration data changes and sends an</w:t>
      </w:r>
      <w:r w:rsidRPr="003167FF">
        <w:rPr>
          <w:lang w:eastAsia="zh-CN"/>
        </w:rPr>
        <w:t xml:space="preserve"> </w:t>
      </w:r>
      <w:r>
        <w:rPr>
          <w:lang w:eastAsia="zh-CN"/>
        </w:rPr>
        <w:t>u</w:t>
      </w:r>
      <w:r w:rsidRPr="00DD0A9E">
        <w:rPr>
          <w:lang w:eastAsia="zh-CN"/>
        </w:rPr>
        <w:t xml:space="preserve">nsubscribe group configuration </w:t>
      </w:r>
      <w:r>
        <w:rPr>
          <w:lang w:eastAsia="zh-CN"/>
        </w:rPr>
        <w:t xml:space="preserve">request to the group management server </w:t>
      </w:r>
      <w:r>
        <w:rPr>
          <w:lang w:val="nl-NL" w:eastAsia="zh-CN"/>
        </w:rPr>
        <w:t xml:space="preserve">including the information </w:t>
      </w:r>
      <w:r w:rsidRPr="005D6207">
        <w:rPr>
          <w:lang w:val="nl-NL" w:eastAsia="zh-CN"/>
        </w:rPr>
        <w:t>specified in table </w:t>
      </w:r>
      <w:r w:rsidRPr="00DD0A9E">
        <w:t>10.3.2.</w:t>
      </w:r>
      <w:r>
        <w:t>43</w:t>
      </w:r>
      <w:r w:rsidRPr="00DD0A9E">
        <w:t>-1</w:t>
      </w:r>
      <w:r w:rsidRPr="003167FF">
        <w:rPr>
          <w:lang w:eastAsia="zh-CN"/>
        </w:rPr>
        <w:t>.</w:t>
      </w:r>
    </w:p>
    <w:p w14:paraId="2D4BDD21" w14:textId="522BAF1E" w:rsidR="0027012B" w:rsidRPr="003167FF" w:rsidRDefault="0027012B" w:rsidP="0027012B">
      <w:pPr>
        <w:pStyle w:val="B1"/>
        <w:rPr>
          <w:lang w:eastAsia="zh-CN"/>
        </w:rPr>
      </w:pPr>
      <w:r w:rsidRPr="003167FF">
        <w:rPr>
          <w:lang w:eastAsia="zh-CN"/>
        </w:rPr>
        <w:t>2</w:t>
      </w:r>
      <w:r w:rsidRPr="003167FF">
        <w:t>.</w:t>
      </w:r>
      <w:r w:rsidRPr="003167FF">
        <w:tab/>
      </w:r>
      <w:r w:rsidRPr="00ED1EF9">
        <w:rPr>
          <w:lang w:val="nl-NL" w:eastAsia="zh-CN"/>
        </w:rPr>
        <w:t xml:space="preserve">The </w:t>
      </w:r>
      <w:r>
        <w:rPr>
          <w:lang w:val="nl-NL" w:eastAsia="zh-CN"/>
        </w:rPr>
        <w:t>group</w:t>
      </w:r>
      <w:r w:rsidRPr="00ED1EF9">
        <w:rPr>
          <w:lang w:val="nl-NL" w:eastAsia="zh-CN"/>
        </w:rPr>
        <w:t xml:space="preserve"> management server shall check if the </w:t>
      </w:r>
      <w:r>
        <w:rPr>
          <w:lang w:val="nl-NL" w:eastAsia="zh-CN"/>
        </w:rPr>
        <w:t>group management client</w:t>
      </w:r>
      <w:r w:rsidRPr="00ED1EF9">
        <w:rPr>
          <w:lang w:val="nl-NL" w:eastAsia="zh-CN"/>
        </w:rPr>
        <w:t xml:space="preserve"> is authorized to </w:t>
      </w:r>
      <w:r>
        <w:rPr>
          <w:lang w:val="nl-NL" w:eastAsia="zh-CN"/>
        </w:rPr>
        <w:t>perform the unsubscribe operation. If so, t</w:t>
      </w:r>
      <w:r w:rsidRPr="005D6207">
        <w:rPr>
          <w:lang w:val="nl-NL" w:eastAsia="zh-CN"/>
        </w:rPr>
        <w:t xml:space="preserve">he </w:t>
      </w:r>
      <w:r>
        <w:rPr>
          <w:lang w:val="nl-NL" w:eastAsia="zh-CN"/>
        </w:rPr>
        <w:t>group</w:t>
      </w:r>
      <w:r w:rsidRPr="005D6207">
        <w:rPr>
          <w:lang w:val="nl-NL" w:eastAsia="zh-CN"/>
        </w:rPr>
        <w:t xml:space="preserve"> management server </w:t>
      </w:r>
      <w:r>
        <w:rPr>
          <w:lang w:val="nl-NL" w:eastAsia="zh-CN"/>
        </w:rPr>
        <w:t xml:space="preserve">cancels the subscription and </w:t>
      </w:r>
      <w:r w:rsidRPr="003167FF">
        <w:rPr>
          <w:lang w:eastAsia="zh-CN"/>
        </w:rPr>
        <w:t>provides a</w:t>
      </w:r>
      <w:r>
        <w:rPr>
          <w:lang w:eastAsia="zh-CN"/>
        </w:rPr>
        <w:t>n</w:t>
      </w:r>
      <w:r w:rsidRPr="003167FF">
        <w:rPr>
          <w:lang w:eastAsia="zh-CN"/>
        </w:rPr>
        <w:t xml:space="preserve"> </w:t>
      </w:r>
      <w:r>
        <w:rPr>
          <w:lang w:eastAsia="zh-CN"/>
        </w:rPr>
        <w:t>u</w:t>
      </w:r>
      <w:r w:rsidRPr="00DD0A9E">
        <w:rPr>
          <w:lang w:eastAsia="zh-CN"/>
        </w:rPr>
        <w:t>nsubscribe group configuration</w:t>
      </w:r>
      <w:r w:rsidRPr="003167FF">
        <w:rPr>
          <w:lang w:eastAsia="zh-CN"/>
        </w:rPr>
        <w:t xml:space="preserve"> response to the group management</w:t>
      </w:r>
      <w:r>
        <w:rPr>
          <w:lang w:eastAsia="zh-CN"/>
        </w:rPr>
        <w:t xml:space="preserve"> </w:t>
      </w:r>
      <w:r>
        <w:rPr>
          <w:lang w:val="nl-NL" w:eastAsia="zh-CN"/>
        </w:rPr>
        <w:t xml:space="preserve">including the information </w:t>
      </w:r>
      <w:r w:rsidRPr="005D6207">
        <w:rPr>
          <w:lang w:val="nl-NL" w:eastAsia="zh-CN"/>
        </w:rPr>
        <w:t>specified in table </w:t>
      </w:r>
      <w:r w:rsidRPr="003167FF">
        <w:t>10.3.2.</w:t>
      </w:r>
      <w:r>
        <w:t>44-1</w:t>
      </w:r>
      <w:r>
        <w:rPr>
          <w:lang w:eastAsia="zh-CN"/>
        </w:rPr>
        <w:t>.</w:t>
      </w:r>
    </w:p>
    <w:p w14:paraId="35872F27" w14:textId="4084913B" w:rsidR="00762895" w:rsidRPr="003167FF" w:rsidRDefault="00762895" w:rsidP="00762895">
      <w:r>
        <w:t>Figure 10.3.6.3-4 describes a procedure</w:t>
      </w:r>
      <w:r w:rsidRPr="003167FF">
        <w:t xml:space="preserve"> used by the group management client to </w:t>
      </w:r>
      <w:r>
        <w:t>update some parameters related to an existing subscription, for instance the notification target URI or the m</w:t>
      </w:r>
      <w:r w:rsidRPr="00714834">
        <w:t>inimum time between consecutive notifications</w:t>
      </w:r>
      <w:r w:rsidRPr="003167FF">
        <w:t>.</w:t>
      </w:r>
    </w:p>
    <w:p w14:paraId="1E28BA38" w14:textId="77777777" w:rsidR="00762895" w:rsidRPr="003167FF" w:rsidRDefault="00762895" w:rsidP="00762895">
      <w:r w:rsidRPr="003167FF">
        <w:t>Pre-conditions:</w:t>
      </w:r>
    </w:p>
    <w:p w14:paraId="1B7CC206" w14:textId="77777777" w:rsidR="00762895" w:rsidRPr="003167FF" w:rsidRDefault="00762895" w:rsidP="00762895">
      <w:pPr>
        <w:pStyle w:val="B1"/>
      </w:pPr>
      <w:r w:rsidRPr="003167FF">
        <w:t>-</w:t>
      </w:r>
      <w:r w:rsidRPr="003167FF">
        <w:tab/>
      </w:r>
      <w:r w:rsidRPr="003167FF">
        <w:rPr>
          <w:lang w:eastAsia="zh-CN"/>
        </w:rPr>
        <w:t xml:space="preserve">The group management </w:t>
      </w:r>
      <w:r>
        <w:rPr>
          <w:lang w:eastAsia="zh-CN"/>
        </w:rPr>
        <w:t xml:space="preserve">client has an active subscription to </w:t>
      </w:r>
      <w:r w:rsidRPr="003167FF">
        <w:t>group configuration data</w:t>
      </w:r>
      <w:r>
        <w:t xml:space="preserve"> changes</w:t>
      </w:r>
      <w:r w:rsidRPr="003167FF">
        <w:rPr>
          <w:lang w:eastAsia="zh-CN"/>
        </w:rPr>
        <w:t>.</w:t>
      </w:r>
    </w:p>
    <w:p w14:paraId="1C2C2531" w14:textId="77777777" w:rsidR="00762895" w:rsidRPr="003167FF" w:rsidRDefault="00762895" w:rsidP="00762895">
      <w:pPr>
        <w:pStyle w:val="TH"/>
      </w:pPr>
      <w:r w:rsidRPr="003167FF">
        <w:object w:dxaOrig="5976" w:dyaOrig="1958" w14:anchorId="0F4DC4E5">
          <v:shape id="_x0000_i1095" type="#_x0000_t75" style="width:299.25pt;height:99.75pt" o:ole="">
            <v:imagedata r:id="rId151" o:title=""/>
          </v:shape>
          <o:OLEObject Type="Embed" ProgID="Visio.Drawing.11" ShapeID="_x0000_i1095" DrawAspect="Content" ObjectID="_1778735966" r:id="rId152"/>
        </w:object>
      </w:r>
    </w:p>
    <w:p w14:paraId="649B8770" w14:textId="2EB6D841" w:rsidR="00762895" w:rsidRPr="003167FF" w:rsidRDefault="00762895" w:rsidP="00762895">
      <w:pPr>
        <w:pStyle w:val="TF"/>
        <w:rPr>
          <w:lang w:eastAsia="zh-CN"/>
        </w:rPr>
      </w:pPr>
      <w:r w:rsidRPr="003167FF">
        <w:t>Figure 10.3.6.3-</w:t>
      </w:r>
      <w:r>
        <w:t>4</w:t>
      </w:r>
      <w:r w:rsidRPr="003167FF">
        <w:t xml:space="preserve">: </w:t>
      </w:r>
      <w:r>
        <w:t xml:space="preserve">Update an existing </w:t>
      </w:r>
      <w:r>
        <w:rPr>
          <w:lang w:eastAsia="zh-CN"/>
        </w:rPr>
        <w:t>s</w:t>
      </w:r>
      <w:r w:rsidRPr="003167FF">
        <w:rPr>
          <w:lang w:eastAsia="zh-CN"/>
        </w:rPr>
        <w:t>ubscription for group configurations</w:t>
      </w:r>
    </w:p>
    <w:p w14:paraId="3DA7CE32" w14:textId="77777777" w:rsidR="00762895" w:rsidRPr="003167FF" w:rsidRDefault="00762895" w:rsidP="00762895">
      <w:pPr>
        <w:pStyle w:val="B1"/>
        <w:rPr>
          <w:lang w:eastAsia="zh-CN"/>
        </w:rPr>
      </w:pPr>
      <w:r w:rsidRPr="003167FF">
        <w:t>1.</w:t>
      </w:r>
      <w:r w:rsidRPr="003167FF">
        <w:tab/>
      </w:r>
      <w:r w:rsidRPr="003167FF">
        <w:rPr>
          <w:lang w:eastAsia="zh-CN"/>
        </w:rPr>
        <w:t xml:space="preserve">The group management client </w:t>
      </w:r>
      <w:r>
        <w:rPr>
          <w:lang w:eastAsia="zh-CN"/>
        </w:rPr>
        <w:t>decides to update an active subscription and sends a</w:t>
      </w:r>
      <w:r w:rsidRPr="003167FF">
        <w:rPr>
          <w:lang w:eastAsia="zh-CN"/>
        </w:rPr>
        <w:t xml:space="preserve"> group configuration </w:t>
      </w:r>
      <w:r>
        <w:rPr>
          <w:lang w:eastAsia="zh-CN"/>
        </w:rPr>
        <w:t>subscription update</w:t>
      </w:r>
      <w:r w:rsidRPr="003167FF">
        <w:rPr>
          <w:lang w:eastAsia="zh-CN"/>
        </w:rPr>
        <w:t xml:space="preserve"> request</w:t>
      </w:r>
      <w:r>
        <w:rPr>
          <w:lang w:eastAsia="zh-CN"/>
        </w:rPr>
        <w:t xml:space="preserve"> to the group management server </w:t>
      </w:r>
      <w:r>
        <w:rPr>
          <w:lang w:val="nl-NL" w:eastAsia="zh-CN"/>
        </w:rPr>
        <w:t xml:space="preserve">including the information </w:t>
      </w:r>
      <w:r w:rsidRPr="005D6207">
        <w:rPr>
          <w:lang w:val="nl-NL" w:eastAsia="zh-CN"/>
        </w:rPr>
        <w:t>specified in table </w:t>
      </w:r>
      <w:r w:rsidRPr="003167FF">
        <w:t>10.3.2.</w:t>
      </w:r>
      <w:r>
        <w:t>45</w:t>
      </w:r>
      <w:r w:rsidRPr="003167FF">
        <w:t>-</w:t>
      </w:r>
      <w:r w:rsidRPr="003167FF">
        <w:rPr>
          <w:lang w:eastAsia="zh-CN"/>
        </w:rPr>
        <w:t>1.</w:t>
      </w:r>
    </w:p>
    <w:p w14:paraId="699E2D54" w14:textId="77777777" w:rsidR="00762895" w:rsidRDefault="00762895" w:rsidP="00762895">
      <w:pPr>
        <w:pStyle w:val="B1"/>
        <w:rPr>
          <w:lang w:eastAsia="zh-CN"/>
        </w:rPr>
      </w:pPr>
      <w:r w:rsidRPr="003167FF">
        <w:rPr>
          <w:lang w:eastAsia="zh-CN"/>
        </w:rPr>
        <w:t>2</w:t>
      </w:r>
      <w:r w:rsidRPr="003167FF">
        <w:t>.</w:t>
      </w:r>
      <w:r w:rsidRPr="003167FF">
        <w:tab/>
      </w:r>
      <w:r w:rsidRPr="00ED1EF9">
        <w:rPr>
          <w:lang w:val="nl-NL" w:eastAsia="zh-CN"/>
        </w:rPr>
        <w:t xml:space="preserve">The </w:t>
      </w:r>
      <w:r>
        <w:rPr>
          <w:lang w:val="nl-NL" w:eastAsia="zh-CN"/>
        </w:rPr>
        <w:t>group</w:t>
      </w:r>
      <w:r w:rsidRPr="00ED1EF9">
        <w:rPr>
          <w:lang w:val="nl-NL" w:eastAsia="zh-CN"/>
        </w:rPr>
        <w:t xml:space="preserve"> management server shall check if the </w:t>
      </w:r>
      <w:r>
        <w:rPr>
          <w:lang w:val="nl-NL" w:eastAsia="zh-CN"/>
        </w:rPr>
        <w:t>group management client</w:t>
      </w:r>
      <w:r w:rsidRPr="00ED1EF9">
        <w:rPr>
          <w:lang w:val="nl-NL" w:eastAsia="zh-CN"/>
        </w:rPr>
        <w:t xml:space="preserve"> is authorized to update the subscription</w:t>
      </w:r>
      <w:r>
        <w:rPr>
          <w:lang w:val="nl-NL" w:eastAsia="zh-CN"/>
        </w:rPr>
        <w:t>. If so, t</w:t>
      </w:r>
      <w:r w:rsidRPr="005D6207">
        <w:rPr>
          <w:lang w:val="nl-NL" w:eastAsia="zh-CN"/>
        </w:rPr>
        <w:t xml:space="preserve">he </w:t>
      </w:r>
      <w:r>
        <w:rPr>
          <w:lang w:val="nl-NL" w:eastAsia="zh-CN"/>
        </w:rPr>
        <w:t>group</w:t>
      </w:r>
      <w:r w:rsidRPr="005D6207">
        <w:rPr>
          <w:lang w:val="nl-NL" w:eastAsia="zh-CN"/>
        </w:rPr>
        <w:t xml:space="preserve"> management server </w:t>
      </w:r>
      <w:r>
        <w:rPr>
          <w:lang w:val="nl-NL" w:eastAsia="zh-CN"/>
        </w:rPr>
        <w:t>updates</w:t>
      </w:r>
      <w:r w:rsidRPr="005D6207">
        <w:rPr>
          <w:lang w:val="nl-NL" w:eastAsia="zh-CN"/>
        </w:rPr>
        <w:t xml:space="preserve"> the subscription</w:t>
      </w:r>
      <w:r>
        <w:rPr>
          <w:lang w:val="nl-NL" w:eastAsia="zh-CN"/>
        </w:rPr>
        <w:t xml:space="preserve"> and </w:t>
      </w:r>
      <w:r w:rsidRPr="003167FF">
        <w:rPr>
          <w:lang w:eastAsia="zh-CN"/>
        </w:rPr>
        <w:t xml:space="preserve">provides a group configuration </w:t>
      </w:r>
      <w:r>
        <w:rPr>
          <w:lang w:eastAsia="zh-CN"/>
        </w:rPr>
        <w:t xml:space="preserve">subscription update </w:t>
      </w:r>
      <w:r w:rsidRPr="003167FF">
        <w:rPr>
          <w:lang w:eastAsia="zh-CN"/>
        </w:rPr>
        <w:t>response to the group management</w:t>
      </w:r>
      <w:r>
        <w:rPr>
          <w:lang w:eastAsia="zh-CN"/>
        </w:rPr>
        <w:t xml:space="preserve"> </w:t>
      </w:r>
      <w:r>
        <w:rPr>
          <w:lang w:val="nl-NL" w:eastAsia="zh-CN"/>
        </w:rPr>
        <w:t xml:space="preserve">including the information </w:t>
      </w:r>
      <w:r w:rsidRPr="005D6207">
        <w:rPr>
          <w:lang w:val="nl-NL" w:eastAsia="zh-CN"/>
        </w:rPr>
        <w:t>specified in table </w:t>
      </w:r>
      <w:r w:rsidRPr="003167FF">
        <w:t>10.3.2.</w:t>
      </w:r>
      <w:r>
        <w:t>46</w:t>
      </w:r>
      <w:r w:rsidRPr="003167FF">
        <w:t>-</w:t>
      </w:r>
      <w:r w:rsidRPr="003167FF">
        <w:rPr>
          <w:lang w:eastAsia="zh-CN"/>
        </w:rPr>
        <w:t>1.</w:t>
      </w:r>
    </w:p>
    <w:p w14:paraId="05BFDD22" w14:textId="77777777" w:rsidR="00312C76" w:rsidRPr="003167FF" w:rsidRDefault="00312C76" w:rsidP="00312C76">
      <w:pPr>
        <w:pStyle w:val="Heading4"/>
      </w:pPr>
      <w:bookmarkStart w:id="996" w:name="_Toc162885999"/>
      <w:r w:rsidRPr="003167FF">
        <w:t>10.3.6.4</w:t>
      </w:r>
      <w:r w:rsidRPr="003167FF">
        <w:tab/>
        <w:t>Structure of group configuration data</w:t>
      </w:r>
      <w:bookmarkEnd w:id="986"/>
      <w:bookmarkEnd w:id="987"/>
      <w:bookmarkEnd w:id="988"/>
      <w:bookmarkEnd w:id="989"/>
      <w:bookmarkEnd w:id="990"/>
      <w:bookmarkEnd w:id="991"/>
      <w:bookmarkEnd w:id="992"/>
      <w:bookmarkEnd w:id="993"/>
      <w:bookmarkEnd w:id="994"/>
      <w:bookmarkEnd w:id="995"/>
      <w:bookmarkEnd w:id="996"/>
    </w:p>
    <w:p w14:paraId="2C93228A" w14:textId="77777777" w:rsidR="00312C76" w:rsidRPr="003167FF" w:rsidRDefault="00312C76" w:rsidP="00312C76">
      <w:pPr>
        <w:rPr>
          <w:lang w:eastAsia="zh-CN"/>
        </w:rPr>
      </w:pPr>
      <w:r w:rsidRPr="003167FF">
        <w:rPr>
          <w:lang w:eastAsia="zh-CN"/>
        </w:rPr>
        <w:t xml:space="preserve">The group configuration data contains group configuration data common to all VAL services and group configuration data specific to each VAL service. </w:t>
      </w:r>
    </w:p>
    <w:p w14:paraId="23A0E306"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group</w:t>
      </w:r>
      <w:r w:rsidRPr="003167FF">
        <w:t xml:space="preserve"> configuration data </w:t>
      </w:r>
      <w:r w:rsidRPr="003167FF">
        <w:rPr>
          <w:lang w:eastAsia="zh-CN"/>
        </w:rPr>
        <w:t xml:space="preserve">is listed in the corresponding VAL service specification and is </w:t>
      </w:r>
      <w:r w:rsidRPr="003167FF">
        <w:t>outside the scope of the present document</w:t>
      </w:r>
      <w:r w:rsidRPr="003167FF">
        <w:rPr>
          <w:lang w:eastAsia="zh-CN"/>
        </w:rPr>
        <w:t>.</w:t>
      </w:r>
    </w:p>
    <w:p w14:paraId="6E321D51" w14:textId="77777777" w:rsidR="00312C76" w:rsidRPr="003167FF" w:rsidRDefault="00312C76" w:rsidP="00312C76">
      <w:pPr>
        <w:pStyle w:val="Heading3"/>
      </w:pPr>
      <w:bookmarkStart w:id="997" w:name="_Toc162886000"/>
      <w:r w:rsidRPr="003167FF">
        <w:t>10.3.7</w:t>
      </w:r>
      <w:r w:rsidRPr="003167FF">
        <w:tab/>
        <w:t>Location-based group creation</w:t>
      </w:r>
      <w:bookmarkEnd w:id="997"/>
    </w:p>
    <w:p w14:paraId="139B98DA" w14:textId="77777777" w:rsidR="00312C76" w:rsidRPr="003167FF" w:rsidRDefault="00312C76" w:rsidP="00312C76">
      <w:pPr>
        <w:spacing w:after="240"/>
        <w:rPr>
          <w:lang w:eastAsia="zh-CN"/>
        </w:rPr>
      </w:pPr>
      <w:r w:rsidRPr="003167FF">
        <w:rPr>
          <w:lang w:eastAsia="zh-CN"/>
        </w:rPr>
        <w:t>Figure 10.3.7-1 below illustrates the location-based group creation.</w:t>
      </w:r>
    </w:p>
    <w:p w14:paraId="53439060" w14:textId="77777777" w:rsidR="00312C76" w:rsidRPr="003167FF" w:rsidRDefault="00312C76" w:rsidP="00312C76">
      <w:pPr>
        <w:spacing w:after="240"/>
        <w:rPr>
          <w:lang w:eastAsia="zh-CN"/>
        </w:rPr>
      </w:pPr>
      <w:r w:rsidRPr="003167FF">
        <w:rPr>
          <w:lang w:eastAsia="zh-CN"/>
        </w:rPr>
        <w:t>Pre-conditions:</w:t>
      </w:r>
    </w:p>
    <w:p w14:paraId="6206A105"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335C171B" w14:textId="2C21D299" w:rsidR="00312C76" w:rsidRPr="003167FF" w:rsidRDefault="00312C76" w:rsidP="00312C76">
      <w:pPr>
        <w:pStyle w:val="B1"/>
        <w:rPr>
          <w:lang w:eastAsia="zh-CN"/>
        </w:rPr>
      </w:pPr>
      <w:r w:rsidRPr="003167FF">
        <w:rPr>
          <w:lang w:eastAsia="zh-CN"/>
        </w:rPr>
        <w:t>2.</w:t>
      </w:r>
      <w:r w:rsidRPr="003167FF">
        <w:rPr>
          <w:lang w:eastAsia="zh-CN"/>
        </w:rPr>
        <w:tab/>
        <w:t xml:space="preserve">The authorized VAL user/UE/administrator </w:t>
      </w:r>
      <w:r w:rsidR="00CA2EB5" w:rsidRPr="00CA2EB5">
        <w:rPr>
          <w:lang w:eastAsia="zh-CN"/>
        </w:rPr>
        <w:t xml:space="preserve">or VAL server </w:t>
      </w:r>
      <w:r w:rsidRPr="003167FF">
        <w:rPr>
          <w:lang w:eastAsia="zh-CN"/>
        </w:rPr>
        <w:t>is not aware of the users' or UE identities which will be combined to form the VAL group.</w:t>
      </w:r>
    </w:p>
    <w:p w14:paraId="6EEF3BED" w14:textId="77777777" w:rsidR="00312C76" w:rsidRPr="003167FF" w:rsidRDefault="00312C76" w:rsidP="00312C76">
      <w:pPr>
        <w:pStyle w:val="TH"/>
        <w:rPr>
          <w:lang w:eastAsia="en-GB"/>
        </w:rPr>
      </w:pPr>
    </w:p>
    <w:p w14:paraId="6ADADA1F" w14:textId="77777777" w:rsidR="00312C76" w:rsidRPr="003167FF" w:rsidRDefault="00312C76" w:rsidP="00312C76">
      <w:pPr>
        <w:pStyle w:val="TH"/>
        <w:rPr>
          <w:lang w:eastAsia="zh-CN"/>
        </w:rPr>
      </w:pPr>
    </w:p>
    <w:p w14:paraId="68EECE2C" w14:textId="77777777" w:rsidR="00312C76" w:rsidRPr="003167FF" w:rsidRDefault="00312C76" w:rsidP="00312C76">
      <w:pPr>
        <w:pStyle w:val="TH"/>
        <w:rPr>
          <w:lang w:eastAsia="en-GB"/>
        </w:rPr>
      </w:pPr>
      <w:r w:rsidRPr="003167FF">
        <w:rPr>
          <w:lang w:eastAsia="en-GB"/>
        </w:rPr>
        <w:object w:dxaOrig="7964" w:dyaOrig="4565" w14:anchorId="0B832B16">
          <v:shape id="_x0000_i1096" type="#_x0000_t75" style="width:400.15pt;height:228.75pt" o:ole="">
            <v:imagedata r:id="rId153" o:title=""/>
          </v:shape>
          <o:OLEObject Type="Embed" ProgID="Visio.Drawing.11" ShapeID="_x0000_i1096" DrawAspect="Content" ObjectID="_1778735967" r:id="rId154"/>
        </w:object>
      </w:r>
    </w:p>
    <w:p w14:paraId="2C685204" w14:textId="77777777" w:rsidR="00312C76" w:rsidRPr="003167FF" w:rsidRDefault="00312C76" w:rsidP="00312C76">
      <w:pPr>
        <w:pStyle w:val="TF"/>
        <w:rPr>
          <w:lang w:eastAsia="zh-CN"/>
        </w:rPr>
      </w:pPr>
      <w:r w:rsidRPr="003167FF">
        <w:rPr>
          <w:lang w:eastAsia="zh-CN"/>
        </w:rPr>
        <w:t>Figure 10.3.7-1: Location-based group creation</w:t>
      </w:r>
    </w:p>
    <w:p w14:paraId="391F29BD" w14:textId="62361F84"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location-based group create operation to the group management server. The location criteria for determining the identities of the users or UEs to be combined shall be included in this message</w:t>
      </w:r>
      <w:r w:rsidR="001A0898" w:rsidRPr="003167FF">
        <w:rPr>
          <w:lang w:eastAsia="zh-CN"/>
        </w:rPr>
        <w:t xml:space="preserve"> and the location criteria may be the VAL service area identified by the VAL service area ID</w:t>
      </w:r>
      <w:r w:rsidRPr="003167FF">
        <w:rPr>
          <w:lang w:eastAsia="zh-CN"/>
        </w:rPr>
        <w:t>.</w:t>
      </w:r>
    </w:p>
    <w:p w14:paraId="7B90F9AB" w14:textId="41694445" w:rsidR="00312C76" w:rsidRPr="003167FF" w:rsidRDefault="00312C76" w:rsidP="00312C76">
      <w:pPr>
        <w:pStyle w:val="B1"/>
        <w:rPr>
          <w:lang w:eastAsia="zh-CN"/>
        </w:rPr>
      </w:pPr>
      <w:r w:rsidRPr="003167FF">
        <w:rPr>
          <w:lang w:eastAsia="zh-CN"/>
        </w:rPr>
        <w:t>2.</w:t>
      </w:r>
      <w:r w:rsidRPr="003167FF">
        <w:rPr>
          <w:lang w:eastAsia="zh-CN"/>
        </w:rPr>
        <w:tab/>
        <w:t>The group management server requests the location management server for obtaining the users or UEs corresponding to the location information</w:t>
      </w:r>
      <w:r w:rsidR="001A0898" w:rsidRPr="003167FF">
        <w:rPr>
          <w:lang w:eastAsia="zh-CN"/>
        </w:rPr>
        <w:t xml:space="preserve"> or the VAL service area identified by the VAL service area ID</w:t>
      </w:r>
      <w:r w:rsidRPr="003167FF">
        <w:rPr>
          <w:lang w:eastAsia="zh-CN"/>
        </w:rPr>
        <w:t>.</w:t>
      </w:r>
    </w:p>
    <w:p w14:paraId="03C7164D" w14:textId="77777777" w:rsidR="00312C76" w:rsidRPr="003167FF" w:rsidRDefault="00312C76" w:rsidP="00312C76">
      <w:pPr>
        <w:pStyle w:val="B1"/>
        <w:rPr>
          <w:lang w:eastAsia="zh-CN"/>
        </w:rPr>
      </w:pPr>
      <w:r w:rsidRPr="003167FF">
        <w:rPr>
          <w:lang w:eastAsia="zh-CN"/>
        </w:rPr>
        <w:t>3.</w:t>
      </w:r>
      <w:r w:rsidRPr="003167FF">
        <w:rPr>
          <w:lang w:eastAsia="zh-CN"/>
        </w:rPr>
        <w:tab/>
        <w:t>The location management server composes the list of users or UEs within the requested location.</w:t>
      </w:r>
    </w:p>
    <w:p w14:paraId="07AF4126"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server receives the composed list of users or UEs from the location management server. The location management server may include VAL service IDs associated with the list of users or UEs.</w:t>
      </w:r>
    </w:p>
    <w:p w14:paraId="6962F29E" w14:textId="6FC76E24" w:rsidR="00312C76" w:rsidRPr="003167FF" w:rsidRDefault="00312C76" w:rsidP="00312C76">
      <w:pPr>
        <w:pStyle w:val="B1"/>
        <w:rPr>
          <w:lang w:eastAsia="zh-CN"/>
        </w:rPr>
      </w:pPr>
      <w:r w:rsidRPr="003167FF">
        <w:rPr>
          <w:lang w:eastAsia="zh-CN"/>
        </w:rPr>
        <w:t>5.</w:t>
      </w:r>
      <w:r w:rsidRPr="003167FF">
        <w:rPr>
          <w:lang w:eastAsia="zh-CN"/>
        </w:rPr>
        <w:tab/>
        <w:t>During the group creation, the group management server creates and stores the information of the location-based group. The group management server performs the check on the policies e.g. maximum limit of the total number of VAL group members for the VAL group(s).</w:t>
      </w:r>
      <w:r w:rsidRPr="003167FF">
        <w:t xml:space="preserve"> </w:t>
      </w:r>
      <w:r w:rsidRPr="003167FF">
        <w:rPr>
          <w:lang w:eastAsia="zh-CN"/>
        </w:rPr>
        <w:t>If an external group identifier, identifying the member UEs of the VAL group at the 3GPP core network is available, then the external group ID is stored in the newly created VAL group</w:t>
      </w:r>
      <w:r w:rsidR="00FA09B7" w:rsidRPr="003167FF">
        <w:rPr>
          <w:lang w:eastAsia="zh-CN"/>
        </w:rPr>
        <w:t>'</w:t>
      </w:r>
      <w:r w:rsidRPr="003167FF">
        <w:rPr>
          <w:lang w:eastAsia="zh-CN"/>
        </w:rPr>
        <w:t>s configuration information. If VAL service ID list was received in step 1 as part of group formation criteria and not in step 4 for the composed list of users or UEs, the group management server shall retrieve the VAL service data from the configuration management server as described in clause 11.3.2.13 and form the group with relevant users or UEs.</w:t>
      </w:r>
    </w:p>
    <w:p w14:paraId="140290DC"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17C0C42" w14:textId="77777777" w:rsidR="00312C76" w:rsidRPr="003167FF" w:rsidRDefault="00312C76" w:rsidP="00312C76">
      <w:pPr>
        <w:pStyle w:val="B1"/>
        <w:rPr>
          <w:lang w:eastAsia="zh-CN"/>
        </w:rPr>
      </w:pPr>
      <w:r w:rsidRPr="003167FF">
        <w:rPr>
          <w:lang w:eastAsia="zh-CN"/>
        </w:rPr>
        <w:t>6.</w:t>
      </w:r>
      <w:r w:rsidRPr="003167FF">
        <w:rPr>
          <w:lang w:eastAsia="zh-CN"/>
        </w:rPr>
        <w:tab/>
        <w:t>The group management server provides a location-based group creation response to the group management client or the VAL server.</w:t>
      </w:r>
    </w:p>
    <w:p w14:paraId="4EEF0CA1" w14:textId="77777777" w:rsidR="00312C76" w:rsidRPr="003167FF" w:rsidRDefault="00312C76" w:rsidP="00312C76">
      <w:pPr>
        <w:pStyle w:val="Heading3"/>
      </w:pPr>
      <w:bookmarkStart w:id="998" w:name="_Toc162886001"/>
      <w:r w:rsidRPr="003167FF">
        <w:t>10.3.8</w:t>
      </w:r>
      <w:r w:rsidRPr="003167FF">
        <w:tab/>
        <w:t>Group announcement and join</w:t>
      </w:r>
      <w:bookmarkEnd w:id="998"/>
    </w:p>
    <w:p w14:paraId="43C44F5C" w14:textId="77777777" w:rsidR="00312C76" w:rsidRPr="003167FF" w:rsidRDefault="00312C76" w:rsidP="00312C76">
      <w:pPr>
        <w:pStyle w:val="Heading4"/>
      </w:pPr>
      <w:bookmarkStart w:id="999" w:name="_Toc162886002"/>
      <w:r w:rsidRPr="003167FF">
        <w:t>10.3.8.1</w:t>
      </w:r>
      <w:r w:rsidRPr="003167FF">
        <w:tab/>
        <w:t>General</w:t>
      </w:r>
      <w:bookmarkEnd w:id="999"/>
    </w:p>
    <w:p w14:paraId="5D255237" w14:textId="77777777" w:rsidR="00312C76" w:rsidRPr="003167FF" w:rsidRDefault="00312C76" w:rsidP="00312C76">
      <w:r w:rsidRPr="003167FF">
        <w:t xml:space="preserve">This subclause describes the procedures for establishing group communication from the group management server to the group management clients. </w:t>
      </w:r>
    </w:p>
    <w:p w14:paraId="7BCFE0FE" w14:textId="77777777" w:rsidR="00312C76" w:rsidRPr="003167FF" w:rsidRDefault="00312C76" w:rsidP="00312C76">
      <w:pPr>
        <w:pStyle w:val="Heading4"/>
      </w:pPr>
      <w:bookmarkStart w:id="1000" w:name="_Toc162886003"/>
      <w:r w:rsidRPr="003167FF">
        <w:t>10.3.8.2</w:t>
      </w:r>
      <w:r w:rsidRPr="003167FF">
        <w:tab/>
        <w:t>Procedure</w:t>
      </w:r>
      <w:bookmarkEnd w:id="1000"/>
    </w:p>
    <w:p w14:paraId="70F76861" w14:textId="77777777" w:rsidR="00312C76" w:rsidRPr="003167FF" w:rsidRDefault="00312C76" w:rsidP="00312C76">
      <w:r w:rsidRPr="003167FF">
        <w:t>Pre-conditions:</w:t>
      </w:r>
    </w:p>
    <w:p w14:paraId="5E6C5808"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group management server, VAL server and the VAL clients belong to the same VAL system.</w:t>
      </w:r>
    </w:p>
    <w:p w14:paraId="7D7A226A" w14:textId="77777777" w:rsidR="00312C76" w:rsidRPr="003167FF" w:rsidRDefault="00312C76" w:rsidP="00312C76">
      <w:pPr>
        <w:pStyle w:val="B1"/>
        <w:rPr>
          <w:lang w:eastAsia="zh-CN"/>
        </w:rPr>
      </w:pPr>
      <w:r w:rsidRPr="003167FF">
        <w:rPr>
          <w:lang w:eastAsia="zh-CN"/>
        </w:rPr>
        <w:t>2.</w:t>
      </w:r>
      <w:r w:rsidRPr="003167FF">
        <w:rPr>
          <w:lang w:eastAsia="zh-CN"/>
        </w:rPr>
        <w:tab/>
        <w:t>The VAL server is aware of the users' identities and is authorized to form a VAL group.</w:t>
      </w:r>
    </w:p>
    <w:p w14:paraId="518731D8" w14:textId="77777777" w:rsidR="00312C76" w:rsidRPr="003167FF" w:rsidRDefault="00312C76" w:rsidP="00312C76">
      <w:pPr>
        <w:pStyle w:val="TH"/>
      </w:pPr>
      <w:r w:rsidRPr="003167FF">
        <w:rPr>
          <w:noProof/>
        </w:rPr>
        <w:object w:dxaOrig="10270" w:dyaOrig="6670" w14:anchorId="4218A5D0">
          <v:shape id="_x0000_i1097" type="#_x0000_t75" style="width:484.9pt;height:314.65pt" o:ole="">
            <v:imagedata r:id="rId155" o:title=""/>
          </v:shape>
          <o:OLEObject Type="Embed" ProgID="Visio.Drawing.15" ShapeID="_x0000_i1097" DrawAspect="Content" ObjectID="_1778735968" r:id="rId156"/>
        </w:object>
      </w:r>
    </w:p>
    <w:p w14:paraId="4A9016B1" w14:textId="77777777" w:rsidR="00312C76" w:rsidRPr="003167FF" w:rsidRDefault="00312C76" w:rsidP="00312C76">
      <w:pPr>
        <w:pStyle w:val="TF"/>
        <w:rPr>
          <w:lang w:eastAsia="zh-CN"/>
        </w:rPr>
      </w:pPr>
      <w:r w:rsidRPr="003167FF">
        <w:rPr>
          <w:lang w:eastAsia="zh-CN"/>
        </w:rPr>
        <w:t>Figure 10.3.8.2-1: Procedure for establishing VAL group communication between the group management server and group management client1.</w:t>
      </w:r>
    </w:p>
    <w:p w14:paraId="14C35B5F" w14:textId="77777777" w:rsidR="00312C76" w:rsidRPr="003167FF" w:rsidRDefault="00312C76" w:rsidP="00312C76">
      <w:pPr>
        <w:pStyle w:val="B1"/>
      </w:pPr>
      <w:r w:rsidRPr="003167FF">
        <w:t>1.</w:t>
      </w:r>
      <w:r w:rsidRPr="003167FF">
        <w:tab/>
        <w:t>The VAL server determines group information and the identity list to which the group announcement shall be sent. The decision can be based on the list of authorized UEs and other criteria (e.g. user consent, service, or vehicle driving profile).</w:t>
      </w:r>
    </w:p>
    <w:p w14:paraId="25950189" w14:textId="77777777" w:rsidR="00312C76" w:rsidRPr="003167FF" w:rsidRDefault="00312C76" w:rsidP="00312C76">
      <w:pPr>
        <w:pStyle w:val="B1"/>
      </w:pPr>
      <w:r w:rsidRPr="003167FF">
        <w:t>2.</w:t>
      </w:r>
      <w:r w:rsidRPr="003167FF">
        <w:tab/>
        <w:t>The VAL server configures VAL group for Uu communication defined by VAL Group ID for one or more VAL services with list of VAL Service ID with the group management server.</w:t>
      </w:r>
    </w:p>
    <w:p w14:paraId="6068BD2F" w14:textId="77777777" w:rsidR="00312C76" w:rsidRPr="003167FF" w:rsidRDefault="00312C76" w:rsidP="00312C76">
      <w:pPr>
        <w:pStyle w:val="B1"/>
      </w:pPr>
      <w:r w:rsidRPr="003167FF">
        <w:t>3.</w:t>
      </w:r>
      <w:r w:rsidRPr="003167FF">
        <w:tab/>
        <w:t>The group management server creates an empty group based on the information provided in the Configure VAL group request. The group management server stores the mapping between the VAL group ID and the external Group Id in the VAL group document, along with a list of GPSIs corresponding to the identity list provided by the VAL server. The group management server also determines whether the group is for 5G LAN-Type communication and whether Ethernet or IP (IPv4 and/or IPv6) transport shall be used for the 5G LAN-Type communication.</w:t>
      </w:r>
    </w:p>
    <w:p w14:paraId="2D2E9ACD" w14:textId="77777777" w:rsidR="00312C76" w:rsidRPr="003167FF" w:rsidRDefault="00312C76" w:rsidP="00312C76">
      <w:pPr>
        <w:pStyle w:val="B1"/>
      </w:pPr>
      <w:r w:rsidRPr="003167FF">
        <w:t>4.</w:t>
      </w:r>
      <w:r w:rsidRPr="003167FF">
        <w:tab/>
        <w:t>If 5G LAN-Type communication is to be used, the group management server creates a 5GVN group in the 5GS via N33 using the create group procedure specified in 3GPP TS 23.501 [10] clause 5.29.2 and 3GPP TS 23.502 [11] clause 4.15.6. The group management server creates the 5GVN group data and the 5GVN group membership data defined in 3GPP TS 23.502 [11] clause 4.15.6.3b to be configured in the 5GS. To create the 5GVN group data the group management server uses the 5G LAN-Type communication type information provided by the VAL server to set the PDU session type (Ethernet or IP) and maps the VAL service IDs to Application descriptors. To create the 5GVN group membership data the group management server maps the VAL group ID to the External Group ID and makes a list of GPSIs corresponding to the identity list provided by the VAL server.</w:t>
      </w:r>
    </w:p>
    <w:p w14:paraId="6FF5856F" w14:textId="77777777" w:rsidR="00312C76" w:rsidRPr="003167FF" w:rsidRDefault="00312C76" w:rsidP="00312C76">
      <w:pPr>
        <w:pStyle w:val="NO"/>
      </w:pPr>
      <w:r w:rsidRPr="003167FF">
        <w:t>NOTE 1:</w:t>
      </w:r>
      <w:r w:rsidRPr="003167FF">
        <w:tab/>
        <w:t>This step is skipped for the case that a 5G LAN-Type communication is not being used.</w:t>
      </w:r>
    </w:p>
    <w:p w14:paraId="390CE0CC" w14:textId="77777777" w:rsidR="00312C76" w:rsidRPr="003167FF" w:rsidRDefault="00312C76" w:rsidP="00312C76">
      <w:pPr>
        <w:pStyle w:val="NO"/>
      </w:pPr>
      <w:r w:rsidRPr="003167FF">
        <w:t>NOTE 2:</w:t>
      </w:r>
      <w:r w:rsidRPr="003167FF">
        <w:tab/>
        <w:t>The PDU session type, DNN, S-NSSAI provided within 5GVN group data cannot be modified in the 5GS after the create procedure.</w:t>
      </w:r>
    </w:p>
    <w:p w14:paraId="3E18B41F" w14:textId="77777777" w:rsidR="00312C76" w:rsidRPr="003167FF" w:rsidRDefault="00312C76" w:rsidP="00312C76">
      <w:pPr>
        <w:pStyle w:val="NO"/>
      </w:pPr>
      <w:r w:rsidRPr="003167FF">
        <w:t>NOTE 3:</w:t>
      </w:r>
      <w:r w:rsidRPr="003167FF">
        <w:tab/>
        <w:t>The 5GS supports only a 1:1 mapping between DNN/S-NSSAI combination and 5GVN group.</w:t>
      </w:r>
    </w:p>
    <w:p w14:paraId="54C2E413" w14:textId="77777777" w:rsidR="00312C76" w:rsidRPr="003167FF" w:rsidRDefault="00312C76" w:rsidP="00312C76">
      <w:pPr>
        <w:pStyle w:val="NO"/>
      </w:pPr>
      <w:r w:rsidRPr="003167FF">
        <w:t>NOTE 4:</w:t>
      </w:r>
      <w:r w:rsidRPr="003167FF">
        <w:tab/>
        <w:t>The group management server maintains a mapping between DNN and S-NSSAI of the 5GVN group and the VAL server requester identity based on operator policy. How such mapping is configured is implementation specific and out of the scope of this specification.</w:t>
      </w:r>
    </w:p>
    <w:p w14:paraId="53B48C6F" w14:textId="77777777" w:rsidR="00312C76" w:rsidRPr="003167FF" w:rsidRDefault="00312C76" w:rsidP="00312C76">
      <w:pPr>
        <w:pStyle w:val="B1"/>
      </w:pPr>
      <w:r w:rsidRPr="003167FF">
        <w:t>5.</w:t>
      </w:r>
      <w:r w:rsidRPr="003167FF">
        <w:tab/>
        <w:t>The group management server announces the VAL group to the group management clients. For a 5GVN group the announcement includes the communication type (IP or Ethernet), DNN, and S-NSSAI corresponding to the 5GVN group.</w:t>
      </w:r>
    </w:p>
    <w:p w14:paraId="507C6EDE" w14:textId="77777777" w:rsidR="00312C76" w:rsidRPr="003167FF" w:rsidRDefault="00312C76" w:rsidP="00312C76">
      <w:pPr>
        <w:pStyle w:val="B1"/>
      </w:pPr>
      <w:r w:rsidRPr="003167FF">
        <w:t>6.</w:t>
      </w:r>
      <w:r w:rsidRPr="003167FF">
        <w:tab/>
        <w:t>The group management client registers to VAL group communication using the VAL Group ID.</w:t>
      </w:r>
    </w:p>
    <w:p w14:paraId="50B60DBE" w14:textId="77777777" w:rsidR="00312C76" w:rsidRPr="003167FF" w:rsidRDefault="00312C76" w:rsidP="00312C76">
      <w:pPr>
        <w:pStyle w:val="B1"/>
      </w:pPr>
      <w:r w:rsidRPr="003167FF">
        <w:t>7.</w:t>
      </w:r>
      <w:r w:rsidRPr="003167FF">
        <w:tab/>
        <w:t>The group management server records the users who have registered to be the members of the group.</w:t>
      </w:r>
    </w:p>
    <w:p w14:paraId="733A1CB8" w14:textId="77777777" w:rsidR="00312C76" w:rsidRPr="003167FF" w:rsidRDefault="00312C76" w:rsidP="00312C76">
      <w:pPr>
        <w:pStyle w:val="B1"/>
      </w:pPr>
      <w:r w:rsidRPr="003167FF">
        <w:t>8.</w:t>
      </w:r>
      <w:r w:rsidRPr="003167FF">
        <w:tab/>
        <w:t>The group management server sends a VAL group registration response to the group management client.</w:t>
      </w:r>
    </w:p>
    <w:p w14:paraId="176CB1DD" w14:textId="77777777" w:rsidR="00312C76" w:rsidRPr="003167FF" w:rsidRDefault="00312C76" w:rsidP="00312C76">
      <w:pPr>
        <w:pStyle w:val="B1"/>
      </w:pPr>
      <w:r w:rsidRPr="003167FF">
        <w:t>9.</w:t>
      </w:r>
      <w:r w:rsidRPr="003167FF">
        <w:tab/>
        <w:t>The group management server sends a configure VAL group response to the VAL server.</w:t>
      </w:r>
    </w:p>
    <w:p w14:paraId="3FF017DE" w14:textId="402D724F" w:rsidR="00312C76" w:rsidRPr="003167FF" w:rsidRDefault="00312C76" w:rsidP="00312C76">
      <w:pPr>
        <w:pStyle w:val="NO"/>
      </w:pPr>
      <w:r w:rsidRPr="003167FF">
        <w:t>NOTE </w:t>
      </w:r>
      <w:r w:rsidR="00EE6E61" w:rsidRPr="003167FF">
        <w:t>5</w:t>
      </w:r>
      <w:r w:rsidRPr="003167FF">
        <w:t>:</w:t>
      </w:r>
      <w:r w:rsidRPr="003167FF">
        <w:tab/>
        <w:t>Step 9 may occur any time after step 5.</w:t>
      </w:r>
    </w:p>
    <w:p w14:paraId="78D07C68" w14:textId="77777777" w:rsidR="00312C76" w:rsidRPr="003167FF" w:rsidRDefault="00312C76" w:rsidP="00312C76">
      <w:pPr>
        <w:pStyle w:val="B1"/>
      </w:pPr>
      <w:r w:rsidRPr="003167FF">
        <w:t>10.</w:t>
      </w:r>
      <w:r w:rsidRPr="003167FF">
        <w:tab/>
        <w:t>The group management server sends identity list notification about the newly registered users to the other members of the group and VAL server, whose subscription to receive notifications of newly registered VAL UE IDs is successful in step 8 and step 9 respectively.</w:t>
      </w:r>
    </w:p>
    <w:p w14:paraId="71419D09" w14:textId="77777777" w:rsidR="00312C76" w:rsidRPr="003167FF" w:rsidRDefault="00312C76" w:rsidP="00312C76">
      <w:pPr>
        <w:pStyle w:val="B1"/>
      </w:pPr>
      <w:r w:rsidRPr="003167FF">
        <w:t>11.</w:t>
      </w:r>
      <w:r w:rsidRPr="003167FF">
        <w:tab/>
        <w:t>The group management client may inform VAL client about the updated identity list.</w:t>
      </w:r>
    </w:p>
    <w:p w14:paraId="7D325AD3" w14:textId="77777777" w:rsidR="00312C76" w:rsidRPr="003167FF" w:rsidRDefault="00312C76" w:rsidP="00312C76">
      <w:pPr>
        <w:pStyle w:val="Heading3"/>
      </w:pPr>
      <w:bookmarkStart w:id="1001" w:name="_Toc162886004"/>
      <w:r w:rsidRPr="003167FF">
        <w:t>10.3.9</w:t>
      </w:r>
      <w:r w:rsidRPr="003167FF">
        <w:tab/>
        <w:t>Group member leave</w:t>
      </w:r>
      <w:bookmarkEnd w:id="1001"/>
    </w:p>
    <w:p w14:paraId="0FD35AE6" w14:textId="77777777" w:rsidR="00312C76" w:rsidRPr="003167FF" w:rsidRDefault="00312C76" w:rsidP="00312C76">
      <w:pPr>
        <w:pStyle w:val="Heading4"/>
      </w:pPr>
      <w:bookmarkStart w:id="1002" w:name="_Toc162886005"/>
      <w:r w:rsidRPr="003167FF">
        <w:t>10.3.9.1</w:t>
      </w:r>
      <w:r w:rsidRPr="003167FF">
        <w:tab/>
        <w:t>General</w:t>
      </w:r>
      <w:bookmarkEnd w:id="1002"/>
    </w:p>
    <w:p w14:paraId="3A52E1FA" w14:textId="77777777" w:rsidR="00312C76" w:rsidRPr="003167FF" w:rsidRDefault="00312C76" w:rsidP="00312C76">
      <w:r w:rsidRPr="003167FF">
        <w:t xml:space="preserve">This subclause describes the procedures for group member to leave the group by de-registering. </w:t>
      </w:r>
    </w:p>
    <w:p w14:paraId="18B4050C" w14:textId="77777777" w:rsidR="00312C76" w:rsidRPr="003167FF" w:rsidRDefault="00312C76" w:rsidP="00312C76">
      <w:pPr>
        <w:pStyle w:val="Heading4"/>
      </w:pPr>
      <w:bookmarkStart w:id="1003" w:name="_Toc162886006"/>
      <w:r w:rsidRPr="003167FF">
        <w:t>10.3.9.2</w:t>
      </w:r>
      <w:r w:rsidRPr="003167FF">
        <w:tab/>
        <w:t>Procedure</w:t>
      </w:r>
      <w:bookmarkEnd w:id="1003"/>
    </w:p>
    <w:p w14:paraId="4D324CF0" w14:textId="77777777" w:rsidR="00312C76" w:rsidRPr="003167FF" w:rsidRDefault="00312C76" w:rsidP="00312C76">
      <w:r w:rsidRPr="003167FF">
        <w:t xml:space="preserve">Pre-conditions: </w:t>
      </w:r>
    </w:p>
    <w:p w14:paraId="1DBE7A24" w14:textId="77777777" w:rsidR="00312C76" w:rsidRPr="003167FF" w:rsidRDefault="00312C76" w:rsidP="00312C76">
      <w:pPr>
        <w:pStyle w:val="B1"/>
      </w:pPr>
      <w:r w:rsidRPr="003167FF">
        <w:t>1.</w:t>
      </w:r>
      <w:r w:rsidRPr="003167FF">
        <w:tab/>
        <w:t>Group is previously defined on the group management server including the list of registered users and each member of the group and VAL server is aware of it.</w:t>
      </w:r>
    </w:p>
    <w:p w14:paraId="2F608096" w14:textId="77777777" w:rsidR="00312C76" w:rsidRPr="003167FF" w:rsidRDefault="00312C76" w:rsidP="00312C76">
      <w:pPr>
        <w:pStyle w:val="TH"/>
        <w:rPr>
          <w:lang w:eastAsia="en-GB"/>
        </w:rPr>
      </w:pPr>
      <w:r w:rsidRPr="003167FF">
        <w:rPr>
          <w:lang w:eastAsia="en-GB"/>
        </w:rPr>
        <w:object w:dxaOrig="11014" w:dyaOrig="4234" w14:anchorId="469DE697">
          <v:shape id="_x0000_i1098" type="#_x0000_t75" style="width:534pt;height:202.9pt" o:ole="">
            <v:imagedata r:id="rId157" o:title=""/>
          </v:shape>
          <o:OLEObject Type="Embed" ProgID="Visio.Drawing.11" ShapeID="_x0000_i1098" DrawAspect="Content" ObjectID="_1778735969" r:id="rId158"/>
        </w:object>
      </w:r>
    </w:p>
    <w:p w14:paraId="2431B53D" w14:textId="77777777" w:rsidR="00312C76" w:rsidRPr="003167FF" w:rsidRDefault="00312C76" w:rsidP="00312C76">
      <w:pPr>
        <w:pStyle w:val="TF"/>
        <w:rPr>
          <w:lang w:eastAsia="zh-CN"/>
        </w:rPr>
      </w:pPr>
      <w:r w:rsidRPr="003167FF">
        <w:rPr>
          <w:lang w:eastAsia="zh-CN"/>
        </w:rPr>
        <w:t>Figure 10.3.9.2-1: Procedure for group member leaving the group.</w:t>
      </w:r>
    </w:p>
    <w:p w14:paraId="2202A839" w14:textId="77777777" w:rsidR="00312C76" w:rsidRPr="003167FF" w:rsidRDefault="00312C76" w:rsidP="00312C76">
      <w:pPr>
        <w:pStyle w:val="B1"/>
      </w:pPr>
      <w:r w:rsidRPr="003167FF">
        <w:t>1.</w:t>
      </w:r>
      <w:r w:rsidRPr="003167FF">
        <w:tab/>
        <w:t>The VAL client determines to de-register member from the group and group management client is aware of it.</w:t>
      </w:r>
    </w:p>
    <w:p w14:paraId="5AFC5BFC" w14:textId="77777777" w:rsidR="00312C76" w:rsidRPr="003167FF" w:rsidRDefault="00312C76" w:rsidP="00312C76">
      <w:pPr>
        <w:pStyle w:val="B1"/>
      </w:pPr>
      <w:r w:rsidRPr="003167FF">
        <w:t>2.</w:t>
      </w:r>
      <w:r w:rsidRPr="003167FF">
        <w:tab/>
        <w:t>The group management client initiates the group de-registration request towards the group management server.</w:t>
      </w:r>
    </w:p>
    <w:p w14:paraId="1E61C51D" w14:textId="77777777" w:rsidR="00312C76" w:rsidRPr="003167FF" w:rsidRDefault="00312C76" w:rsidP="00312C76">
      <w:pPr>
        <w:pStyle w:val="B1"/>
        <w:rPr>
          <w:lang w:eastAsia="zh-CN"/>
        </w:rPr>
      </w:pPr>
      <w:r w:rsidRPr="003167FF">
        <w:t>3.</w:t>
      </w:r>
      <w:r w:rsidRPr="003167FF">
        <w:tab/>
        <w:t>The group management server checks the authorization of group de-registration request and updates the group member list.</w:t>
      </w:r>
    </w:p>
    <w:p w14:paraId="27D3B8F6" w14:textId="77777777" w:rsidR="00312C76" w:rsidRPr="003167FF" w:rsidRDefault="00312C76" w:rsidP="00312C76">
      <w:pPr>
        <w:pStyle w:val="B1"/>
      </w:pPr>
      <w:r w:rsidRPr="003167FF">
        <w:t>4.</w:t>
      </w:r>
      <w:r w:rsidRPr="003167FF">
        <w:tab/>
        <w:t xml:space="preserve">The group management server sends a group de-registration response to the group management client. </w:t>
      </w:r>
    </w:p>
    <w:p w14:paraId="006B7D87" w14:textId="77777777" w:rsidR="00312C76" w:rsidRPr="003167FF" w:rsidRDefault="00312C76" w:rsidP="00312C76">
      <w:pPr>
        <w:pStyle w:val="B1"/>
      </w:pPr>
      <w:r w:rsidRPr="003167FF">
        <w:t>5.</w:t>
      </w:r>
      <w:r w:rsidRPr="003167FF">
        <w:tab/>
        <w:t>The group management server sends identity list notification about the leaving registered user to the other members of the group and the VAL server, whose subscription to receive notifications of de-registered VAL UE IDs is successful in step 7 and step 8 of the procedure in clause 10.3.8.2 respectively.</w:t>
      </w:r>
    </w:p>
    <w:p w14:paraId="36BB5473" w14:textId="77777777" w:rsidR="00312C76" w:rsidRPr="003167FF" w:rsidRDefault="00312C76" w:rsidP="00312C76">
      <w:pPr>
        <w:pStyle w:val="Heading3"/>
        <w:rPr>
          <w:rFonts w:eastAsia="SimSun"/>
        </w:rPr>
      </w:pPr>
      <w:bookmarkStart w:id="1004" w:name="_Toc162886007"/>
      <w:bookmarkStart w:id="1005" w:name="_Toc424654476"/>
      <w:bookmarkStart w:id="1006" w:name="_Toc428365064"/>
      <w:bookmarkStart w:id="1007" w:name="_Toc433209720"/>
      <w:bookmarkStart w:id="1008" w:name="_Toc453260222"/>
      <w:bookmarkStart w:id="1009" w:name="_Toc453261109"/>
      <w:bookmarkStart w:id="1010" w:name="_Toc453279854"/>
      <w:bookmarkStart w:id="1011" w:name="_Toc459375192"/>
      <w:bookmarkStart w:id="1012" w:name="_Toc468105441"/>
      <w:bookmarkStart w:id="1013" w:name="_Toc468110536"/>
      <w:bookmarkStart w:id="1014" w:name="_Toc20495810"/>
      <w:r w:rsidRPr="003167FF">
        <w:rPr>
          <w:rFonts w:eastAsia="SimSun"/>
        </w:rPr>
        <w:t>10.3.10</w:t>
      </w:r>
      <w:r w:rsidRPr="003167FF">
        <w:rPr>
          <w:rFonts w:eastAsia="SimSun"/>
        </w:rPr>
        <w:tab/>
        <w:t>Temporary groups</w:t>
      </w:r>
      <w:bookmarkEnd w:id="1004"/>
    </w:p>
    <w:p w14:paraId="4BA3804B" w14:textId="77777777" w:rsidR="00312C76" w:rsidRPr="003167FF" w:rsidRDefault="00312C76" w:rsidP="00312C76">
      <w:pPr>
        <w:pStyle w:val="Heading4"/>
        <w:rPr>
          <w:rFonts w:eastAsia="SimSun"/>
        </w:rPr>
      </w:pPr>
      <w:bookmarkStart w:id="1015" w:name="_Toc162886008"/>
      <w:r w:rsidRPr="003167FF">
        <w:rPr>
          <w:rFonts w:eastAsia="SimSun"/>
        </w:rPr>
        <w:t>10.3.10.1</w:t>
      </w:r>
      <w:r w:rsidRPr="003167FF">
        <w:rPr>
          <w:rFonts w:eastAsia="SimSun"/>
        </w:rPr>
        <w:tab/>
        <w:t>Temporary group formation within a VAL system</w:t>
      </w:r>
      <w:bookmarkEnd w:id="1005"/>
      <w:bookmarkEnd w:id="1006"/>
      <w:bookmarkEnd w:id="1007"/>
      <w:bookmarkEnd w:id="1008"/>
      <w:bookmarkEnd w:id="1009"/>
      <w:bookmarkEnd w:id="1010"/>
      <w:bookmarkEnd w:id="1011"/>
      <w:bookmarkEnd w:id="1012"/>
      <w:bookmarkEnd w:id="1013"/>
      <w:bookmarkEnd w:id="1014"/>
      <w:bookmarkEnd w:id="1015"/>
    </w:p>
    <w:p w14:paraId="5A7D8B3F" w14:textId="77777777" w:rsidR="00312C76" w:rsidRPr="003167FF" w:rsidRDefault="00312C76" w:rsidP="00312C76">
      <w:pPr>
        <w:rPr>
          <w:rFonts w:eastAsia="SimSun"/>
        </w:rPr>
      </w:pPr>
      <w:r w:rsidRPr="003167FF">
        <w:t>Figure 10.3.10.1-1 below illustrates the temporary group formation within a VAL system.</w:t>
      </w:r>
    </w:p>
    <w:p w14:paraId="1D53CD1A" w14:textId="77777777" w:rsidR="00312C76" w:rsidRPr="003167FF" w:rsidRDefault="00312C76" w:rsidP="00312C76">
      <w:r w:rsidRPr="003167FF">
        <w:t>Temporary groups are formed by combining two or more groups. The temporary group formation is applicable only for groups configured with at least one common VAL service. The temporary group formation shall be rejected if any of the requested VAL services are not common to all the constituent VAL service groups.</w:t>
      </w:r>
    </w:p>
    <w:p w14:paraId="32F0106C" w14:textId="77777777" w:rsidR="00312C76" w:rsidRPr="003167FF" w:rsidRDefault="00312C76" w:rsidP="00312C76">
      <w:r w:rsidRPr="003167FF">
        <w:t>Pre-conditions:</w:t>
      </w:r>
    </w:p>
    <w:p w14:paraId="3EB2DEFE" w14:textId="77777777" w:rsidR="00312C76" w:rsidRPr="003167FF" w:rsidRDefault="00312C76" w:rsidP="00312C76">
      <w:pPr>
        <w:pStyle w:val="B1"/>
      </w:pPr>
      <w:r w:rsidRPr="003167FF">
        <w:t>1.</w:t>
      </w:r>
      <w:r w:rsidRPr="003167FF">
        <w:tab/>
        <w:t xml:space="preserve">The group management client, group management server, VAL server and the VAL group members belong to the same VAL system. </w:t>
      </w:r>
    </w:p>
    <w:p w14:paraId="6F21955B" w14:textId="77777777" w:rsidR="00312C76" w:rsidRPr="003167FF" w:rsidRDefault="00312C76" w:rsidP="00312C76">
      <w:pPr>
        <w:pStyle w:val="B1"/>
      </w:pPr>
      <w:r w:rsidRPr="003167FF">
        <w:t>2.</w:t>
      </w:r>
      <w:r w:rsidRPr="003167FF">
        <w:tab/>
        <w:t>The group management client has retrieved the group configurations of the groups.</w:t>
      </w:r>
    </w:p>
    <w:p w14:paraId="766BB127" w14:textId="77777777" w:rsidR="00312C76" w:rsidRPr="003167FF" w:rsidRDefault="00312C76" w:rsidP="00312C76">
      <w:pPr>
        <w:pStyle w:val="B1"/>
      </w:pPr>
      <w:r w:rsidRPr="003167FF">
        <w:t>3.</w:t>
      </w:r>
      <w:r w:rsidRPr="003167FF">
        <w:tab/>
        <w:t>The VAL server has subscribed to receive group management event notifications.</w:t>
      </w:r>
    </w:p>
    <w:p w14:paraId="1C7810FE" w14:textId="77777777" w:rsidR="00312C76" w:rsidRPr="003167FF" w:rsidRDefault="00312C76" w:rsidP="00312C76">
      <w:pPr>
        <w:pStyle w:val="B1"/>
      </w:pPr>
    </w:p>
    <w:p w14:paraId="4530A26F" w14:textId="77777777" w:rsidR="00312C76" w:rsidRPr="003167FF" w:rsidRDefault="00312C76" w:rsidP="00312C76">
      <w:pPr>
        <w:pStyle w:val="TH"/>
      </w:pPr>
      <w:r w:rsidRPr="003167FF">
        <w:rPr>
          <w:rFonts w:eastAsia="SimSun"/>
        </w:rPr>
        <w:object w:dxaOrig="8660" w:dyaOrig="5740" w14:anchorId="32A41A61">
          <v:shape id="_x0000_i1099" type="#_x0000_t75" style="width:6in;height:4in" o:ole="">
            <v:imagedata r:id="rId159" o:title=""/>
          </v:shape>
          <o:OLEObject Type="Embed" ProgID="Visio.Drawing.11" ShapeID="_x0000_i1099" DrawAspect="Content" ObjectID="_1778735970" r:id="rId160"/>
        </w:object>
      </w:r>
    </w:p>
    <w:p w14:paraId="75D46512" w14:textId="77777777" w:rsidR="00312C76" w:rsidRPr="003167FF" w:rsidRDefault="00312C76" w:rsidP="00312C76">
      <w:pPr>
        <w:pStyle w:val="TF"/>
      </w:pPr>
      <w:r w:rsidRPr="003167FF">
        <w:t>Figure 10.3.10.1-1: Temporary group formation within a VAL system</w:t>
      </w:r>
    </w:p>
    <w:p w14:paraId="70366131" w14:textId="77777777" w:rsidR="00312C76" w:rsidRPr="003167FF" w:rsidRDefault="00312C76" w:rsidP="00312C76">
      <w:pPr>
        <w:pStyle w:val="B1"/>
      </w:pPr>
      <w:r w:rsidRPr="003167FF">
        <w:t>1.</w:t>
      </w:r>
      <w:r w:rsidRPr="003167FF">
        <w:tab/>
        <w:t>The group management client of the VAL user requests temporary group formation operation to the group management server,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14:paraId="713B862A" w14:textId="77777777" w:rsidR="00312C76" w:rsidRPr="003167FF" w:rsidRDefault="00312C76" w:rsidP="00312C76">
      <w:pPr>
        <w:pStyle w:val="B1"/>
      </w:pPr>
      <w:r w:rsidRPr="003167FF">
        <w:t>2.</w:t>
      </w:r>
      <w:r w:rsidRPr="003167FF">
        <w:tab/>
        <w:t xml:space="preserve">The group management server checks whether temporary group formation operation is performed by </w:t>
      </w:r>
      <w:r w:rsidRPr="003167FF">
        <w:rPr>
          <w:lang w:eastAsia="zh-CN"/>
        </w:rPr>
        <w:t>an authorized</w:t>
      </w:r>
      <w:r w:rsidRPr="003167FF">
        <w:t xml:space="preserve"> VAL user</w:t>
      </w:r>
      <w:r w:rsidRPr="003167FF">
        <w:rPr>
          <w:lang w:eastAsia="zh-CN"/>
        </w:rPr>
        <w:t xml:space="preserve">, </w:t>
      </w:r>
      <w:r w:rsidRPr="003167FF">
        <w:t xml:space="preserve">based on group policy. The group management server checks whether group1 or group2 is a temporary group. If group 1 or group2 is a temporary group, then the group regrouping will be rejected, otherwise the group regrouping can proceed. </w:t>
      </w:r>
    </w:p>
    <w:p w14:paraId="1396F2B8" w14:textId="77777777" w:rsidR="00312C76" w:rsidRPr="003167FF" w:rsidRDefault="00312C76" w:rsidP="00312C76">
      <w:pPr>
        <w:pStyle w:val="B1"/>
      </w:pPr>
      <w:r w:rsidRPr="003167FF">
        <w:t>3.</w:t>
      </w:r>
      <w:r w:rsidRPr="003167FF">
        <w:tab/>
        <w:t>The group management server creates and stores the information of the temporary group, including the temporary VAL group ID, the VAL group ID of the groups being combined, the priority level of the temporary group and the security level of the temporary group.</w:t>
      </w:r>
      <w:r w:rsidRPr="003167FF">
        <w:rPr>
          <w:noProof/>
          <w:lang w:eastAsia="zh-CN"/>
        </w:rPr>
        <w:t xml:space="preserve"> If the authorized </w:t>
      </w:r>
      <w:r w:rsidRPr="003167FF">
        <w:t>VAL</w:t>
      </w:r>
      <w:r w:rsidRPr="003167FF">
        <w:rPr>
          <w:noProof/>
          <w:lang w:eastAsia="zh-CN"/>
        </w:rPr>
        <w:t xml:space="preserve"> user does not specify the security level and the priority level, the group management server shall set the lowest security level and the highest priority of the constituent groups. If VAL service types of the </w:t>
      </w:r>
      <w:r w:rsidRPr="003167FF">
        <w:t>groups being combined</w:t>
      </w:r>
      <w:r w:rsidRPr="003167FF">
        <w:rPr>
          <w:lang w:eastAsia="zh-CN"/>
        </w:rPr>
        <w:t xml:space="preserve"> are not identical, group management server determines the overlapping part and stores the </w:t>
      </w:r>
      <w:r w:rsidRPr="003167FF">
        <w:t>VAL service list</w:t>
      </w:r>
      <w:r w:rsidRPr="003167FF">
        <w:rPr>
          <w:lang w:eastAsia="zh-CN"/>
        </w:rPr>
        <w:t xml:space="preserve"> for the </w:t>
      </w:r>
      <w:r w:rsidRPr="003167FF">
        <w:t>temporary group</w:t>
      </w:r>
      <w:r w:rsidRPr="003167FF">
        <w:rPr>
          <w:lang w:eastAsia="zh-CN"/>
        </w:rPr>
        <w:t>.</w:t>
      </w:r>
    </w:p>
    <w:p w14:paraId="20EA4141" w14:textId="77777777" w:rsidR="00312C76" w:rsidRPr="003167FF" w:rsidRDefault="00312C76" w:rsidP="00312C76">
      <w:pPr>
        <w:pStyle w:val="B1"/>
      </w:pPr>
      <w:r w:rsidRPr="003167FF">
        <w:t>4.</w:t>
      </w:r>
      <w:r w:rsidRPr="003167FF">
        <w:tab/>
        <w:t>The group management server notifies the VAL server regarding the temporary group creation with the information of the constituent groups, i.e. temporary VAL group ID, group1's VAL group ID and group2's VAL group ID.</w:t>
      </w:r>
      <w:r w:rsidRPr="003167FF">
        <w:rPr>
          <w:lang w:eastAsia="zh-CN"/>
        </w:rPr>
        <w:t xml:space="preserve"> If VAL service list is included, VAL server stores it and provides VAL service types accordingly.</w:t>
      </w:r>
    </w:p>
    <w:p w14:paraId="55D62E3B" w14:textId="77777777" w:rsidR="00312C76" w:rsidRPr="003167FF" w:rsidRDefault="00312C76" w:rsidP="00312C76">
      <w:pPr>
        <w:pStyle w:val="B1"/>
      </w:pPr>
      <w:r w:rsidRPr="003167FF">
        <w:t>5.</w:t>
      </w:r>
      <w:r w:rsidRPr="003167FF">
        <w:tab/>
        <w:t>The group management server notifies the VAL group members of the constituent VAL groups by sending temporary group formation notification messages.</w:t>
      </w:r>
    </w:p>
    <w:p w14:paraId="14B8828D" w14:textId="77777777" w:rsidR="00312C76" w:rsidRPr="003167FF" w:rsidRDefault="00312C76" w:rsidP="00312C76">
      <w:pPr>
        <w:pStyle w:val="B1"/>
      </w:pPr>
      <w:r w:rsidRPr="003167FF">
        <w:t>6.</w:t>
      </w:r>
      <w:r w:rsidRPr="003167FF">
        <w:tab/>
        <w:t>The VAL group members of the constituent VAL groups send individual temporary group formation notification response messages.</w:t>
      </w:r>
    </w:p>
    <w:p w14:paraId="05750B08" w14:textId="77777777" w:rsidR="00312C76" w:rsidRPr="003167FF" w:rsidRDefault="00312C76" w:rsidP="00312C76">
      <w:pPr>
        <w:pStyle w:val="B1"/>
        <w:rPr>
          <w:lang w:eastAsia="zh-CN"/>
        </w:rPr>
      </w:pPr>
      <w:r w:rsidRPr="003167FF">
        <w:t>7.</w:t>
      </w:r>
      <w:r w:rsidRPr="003167FF">
        <w:tab/>
        <w:t>The group management server provides a temporary group formation response to the group management client of the authorized VAL user.</w:t>
      </w:r>
      <w:r w:rsidRPr="003167FF">
        <w:rPr>
          <w:lang w:eastAsia="zh-CN"/>
        </w:rPr>
        <w:t xml:space="preserve"> If VAL service list is included, </w:t>
      </w:r>
      <w:r w:rsidRPr="003167FF">
        <w:t>group management client</w:t>
      </w:r>
      <w:r w:rsidRPr="003167FF">
        <w:rPr>
          <w:lang w:eastAsia="zh-CN"/>
        </w:rPr>
        <w:t xml:space="preserve"> stores it and initiates VAL service types accordingly. </w:t>
      </w:r>
    </w:p>
    <w:p w14:paraId="7634E108" w14:textId="77777777" w:rsidR="00312C76" w:rsidRPr="003167FF" w:rsidRDefault="00312C76" w:rsidP="00312C76">
      <w:pPr>
        <w:pStyle w:val="B1"/>
        <w:rPr>
          <w:lang w:eastAsia="zh-CN"/>
        </w:rPr>
      </w:pPr>
      <w:r w:rsidRPr="003167FF">
        <w:rPr>
          <w:lang w:eastAsia="zh-CN"/>
        </w:rPr>
        <w:t>8.</w:t>
      </w:r>
      <w:r w:rsidRPr="003167FF">
        <w:rPr>
          <w:lang w:eastAsia="zh-CN"/>
        </w:rPr>
        <w:tab/>
        <w:t>The VAL group members of the constituent VAL groups individually request group configuration data from the group management server for the temporary group. The group configuration data includes security, priority, and other parameters.</w:t>
      </w:r>
    </w:p>
    <w:p w14:paraId="65A9F9C6" w14:textId="77777777" w:rsidR="00312C76" w:rsidRPr="003167FF" w:rsidRDefault="00312C76" w:rsidP="00312C76">
      <w:pPr>
        <w:pStyle w:val="Heading3"/>
        <w:rPr>
          <w:lang w:eastAsia="zh-CN"/>
        </w:rPr>
      </w:pPr>
      <w:bookmarkStart w:id="1016" w:name="_Toc66460164"/>
      <w:bookmarkStart w:id="1017" w:name="_Toc162886009"/>
      <w:r w:rsidRPr="003167FF">
        <w:rPr>
          <w:lang w:eastAsia="zh-CN"/>
        </w:rPr>
        <w:t>10.3.11</w:t>
      </w:r>
      <w:r w:rsidRPr="003167FF">
        <w:rPr>
          <w:lang w:eastAsia="zh-CN"/>
        </w:rPr>
        <w:tab/>
        <w:t>Group List Fetch</w:t>
      </w:r>
      <w:bookmarkEnd w:id="1016"/>
      <w:bookmarkEnd w:id="1017"/>
    </w:p>
    <w:p w14:paraId="44E00329" w14:textId="77777777" w:rsidR="00312C76" w:rsidRPr="003167FF" w:rsidRDefault="00312C76" w:rsidP="00312C76">
      <w:pPr>
        <w:rPr>
          <w:lang w:eastAsia="zh-CN"/>
        </w:rPr>
      </w:pPr>
      <w:r w:rsidRPr="003167FF">
        <w:rPr>
          <w:lang w:eastAsia="zh-CN"/>
        </w:rPr>
        <w:t>Figure 10.3.11-1 illustrates the group list fetch operations to fetch list of groups by the group management client.</w:t>
      </w:r>
    </w:p>
    <w:p w14:paraId="60E61AC1" w14:textId="77777777" w:rsidR="00312C76" w:rsidRPr="003167FF" w:rsidRDefault="00312C76" w:rsidP="00312C76">
      <w:r w:rsidRPr="003167FF">
        <w:t>Pre-conditions:</w:t>
      </w:r>
    </w:p>
    <w:p w14:paraId="769D364D" w14:textId="77777777" w:rsidR="00312C76" w:rsidRPr="003167FF" w:rsidRDefault="00312C76" w:rsidP="00312C76">
      <w:pPr>
        <w:pStyle w:val="B1"/>
      </w:pPr>
      <w:r w:rsidRPr="003167FF">
        <w:t>1)</w:t>
      </w:r>
      <w:r w:rsidRPr="003167FF">
        <w:tab/>
        <w:t>List of groups to which a VAL UE/ VAL User belongs to is known to the Group management server for each of the VAL UE/ VAL User.</w:t>
      </w:r>
    </w:p>
    <w:p w14:paraId="08392029" w14:textId="77777777" w:rsidR="00312C76" w:rsidRPr="003167FF" w:rsidRDefault="00312C76" w:rsidP="00312C76">
      <w:pPr>
        <w:pStyle w:val="B1"/>
      </w:pPr>
      <w:r w:rsidRPr="003167FF">
        <w:t>2)</w:t>
      </w:r>
      <w:r w:rsidRPr="003167FF">
        <w:tab/>
        <w:t>VAL user has not received group announcement message as it was offline previously.</w:t>
      </w:r>
    </w:p>
    <w:p w14:paraId="129385DC" w14:textId="77777777" w:rsidR="00312C76" w:rsidRPr="003167FF" w:rsidRDefault="00312C76" w:rsidP="00312C76">
      <w:pPr>
        <w:pStyle w:val="TH"/>
      </w:pPr>
      <w:r w:rsidRPr="003167FF">
        <w:object w:dxaOrig="7110" w:dyaOrig="2925" w14:anchorId="5C94C7D0">
          <v:shape id="_x0000_i1100" type="#_x0000_t75" style="width:358.5pt;height:2in" o:ole="">
            <v:imagedata r:id="rId161" o:title=""/>
          </v:shape>
          <o:OLEObject Type="Embed" ProgID="Visio.Drawing.15" ShapeID="_x0000_i1100" DrawAspect="Content" ObjectID="_1778735971" r:id="rId162"/>
        </w:object>
      </w:r>
    </w:p>
    <w:p w14:paraId="40830EE8" w14:textId="77777777" w:rsidR="00312C76" w:rsidRPr="003167FF" w:rsidRDefault="00312C76" w:rsidP="00312C76">
      <w:pPr>
        <w:pStyle w:val="TF"/>
      </w:pPr>
      <w:r w:rsidRPr="003167FF">
        <w:t>Figure </w:t>
      </w:r>
      <w:r w:rsidRPr="003167FF">
        <w:rPr>
          <w:lang w:eastAsia="zh-CN"/>
        </w:rPr>
        <w:t>10.3.11</w:t>
      </w:r>
      <w:r w:rsidRPr="003167FF">
        <w:t>-1: Group list fetch</w:t>
      </w:r>
    </w:p>
    <w:p w14:paraId="7EDFA6C8" w14:textId="77777777" w:rsidR="00312C76" w:rsidRPr="003167FF" w:rsidRDefault="00312C76" w:rsidP="00312C76">
      <w:pPr>
        <w:pStyle w:val="B1"/>
      </w:pPr>
      <w:r w:rsidRPr="003167FF">
        <w:t>1)</w:t>
      </w:r>
      <w:r w:rsidRPr="003167FF">
        <w:tab/>
        <w:t>The VAL client requests group management client to provide the list of groups in which the VAL UE or VAL User is a member.</w:t>
      </w:r>
    </w:p>
    <w:p w14:paraId="650E31F4" w14:textId="77777777" w:rsidR="00312C76" w:rsidRPr="003167FF" w:rsidRDefault="00312C76" w:rsidP="00312C76">
      <w:pPr>
        <w:pStyle w:val="B1"/>
      </w:pPr>
      <w:r w:rsidRPr="003167FF">
        <w:t>2)</w:t>
      </w:r>
      <w:r w:rsidRPr="003167FF">
        <w:tab/>
        <w:t>The group management client initiates the group list fetch request towards the Group management server. The information elements described in clause 10.3.2.36 are included in the group list fetch request.</w:t>
      </w:r>
    </w:p>
    <w:p w14:paraId="6C9F3BAC" w14:textId="69C9D25B" w:rsidR="00312C76" w:rsidRPr="003167FF" w:rsidRDefault="00312C76" w:rsidP="00312C76">
      <w:pPr>
        <w:pStyle w:val="B1"/>
      </w:pPr>
      <w:r w:rsidRPr="003167FF">
        <w:t>3)</w:t>
      </w:r>
      <w:r w:rsidRPr="003167FF">
        <w:tab/>
        <w:t xml:space="preserve">The group management server checks the authorization of group list </w:t>
      </w:r>
      <w:r w:rsidR="001655ED" w:rsidRPr="003167FF">
        <w:t xml:space="preserve">fetch </w:t>
      </w:r>
      <w:r w:rsidRPr="003167FF">
        <w:t>request and if authorized, sends the group list fetch response containing list of groups in which the VAL user is member. The information elements described in clause 10.3.2.37 are included in the group list fetch response.</w:t>
      </w:r>
    </w:p>
    <w:p w14:paraId="33C1341D" w14:textId="77777777" w:rsidR="00312C76" w:rsidRPr="003167FF" w:rsidRDefault="00312C76" w:rsidP="00312C76">
      <w:pPr>
        <w:pStyle w:val="B1"/>
        <w:rPr>
          <w:lang w:eastAsia="zh-CN"/>
        </w:rPr>
      </w:pPr>
      <w:r w:rsidRPr="003167FF">
        <w:t>4)</w:t>
      </w:r>
      <w:r w:rsidRPr="003167FF">
        <w:tab/>
        <w:t>The group management client notifies the list of groups to the VAL client.</w:t>
      </w:r>
    </w:p>
    <w:p w14:paraId="15F9157A" w14:textId="77777777" w:rsidR="00312C76" w:rsidRPr="003167FF" w:rsidRDefault="00312C76" w:rsidP="00312C76">
      <w:pPr>
        <w:pStyle w:val="Heading3"/>
      </w:pPr>
      <w:bookmarkStart w:id="1018" w:name="_Toc162886010"/>
      <w:r w:rsidRPr="003167FF">
        <w:t>10.3.12</w:t>
      </w:r>
      <w:r w:rsidRPr="003167FF">
        <w:tab/>
        <w:t>Location-based group update</w:t>
      </w:r>
      <w:bookmarkEnd w:id="1018"/>
    </w:p>
    <w:p w14:paraId="0FB9B41A" w14:textId="77777777" w:rsidR="00312C76" w:rsidRPr="003167FF" w:rsidRDefault="00312C76" w:rsidP="00312C76">
      <w:pPr>
        <w:spacing w:after="240"/>
        <w:rPr>
          <w:lang w:eastAsia="zh-CN"/>
        </w:rPr>
      </w:pPr>
      <w:r w:rsidRPr="003167FF">
        <w:rPr>
          <w:lang w:eastAsia="zh-CN"/>
        </w:rPr>
        <w:t>Figure 10.3.12-1 below illustrates the location-based group update.</w:t>
      </w:r>
    </w:p>
    <w:p w14:paraId="623F078F" w14:textId="77777777" w:rsidR="00312C76" w:rsidRPr="003167FF" w:rsidRDefault="00312C76" w:rsidP="00312C76">
      <w:pPr>
        <w:spacing w:after="240"/>
        <w:rPr>
          <w:lang w:eastAsia="zh-CN"/>
        </w:rPr>
      </w:pPr>
      <w:r w:rsidRPr="003167FF">
        <w:rPr>
          <w:lang w:eastAsia="zh-CN"/>
        </w:rPr>
        <w:t>Pre-conditions:</w:t>
      </w:r>
    </w:p>
    <w:p w14:paraId="2711E90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75261AA4" w14:textId="77777777" w:rsidR="00312C76" w:rsidRPr="003167FF" w:rsidRDefault="00312C76" w:rsidP="00312C76">
      <w:pPr>
        <w:pStyle w:val="B1"/>
        <w:rPr>
          <w:lang w:eastAsia="zh-CN"/>
        </w:rPr>
      </w:pPr>
      <w:r w:rsidRPr="003167FF">
        <w:rPr>
          <w:lang w:eastAsia="zh-CN"/>
        </w:rPr>
        <w:t>2.</w:t>
      </w:r>
      <w:r w:rsidRPr="003167FF">
        <w:rPr>
          <w:lang w:eastAsia="zh-CN"/>
        </w:rPr>
        <w:tab/>
        <w:t>The location based group has been created as specified in clause 10.3.7.</w:t>
      </w:r>
    </w:p>
    <w:p w14:paraId="51D90900"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has subscribed to monitor UEs moving in or out of the fixed location area as specified in clause 9.3.12.</w:t>
      </w:r>
    </w:p>
    <w:p w14:paraId="0E3B35EC" w14:textId="7E97E40B" w:rsidR="00312C76" w:rsidRPr="003167FF" w:rsidRDefault="001655ED" w:rsidP="00312C76">
      <w:pPr>
        <w:pStyle w:val="TH"/>
        <w:rPr>
          <w:lang w:eastAsia="en-GB"/>
        </w:rPr>
      </w:pPr>
      <w:r w:rsidRPr="003167FF">
        <w:object w:dxaOrig="7945" w:dyaOrig="2760" w14:anchorId="694F083E">
          <v:shape id="_x0000_i1101" type="#_x0000_t75" style="width:399pt;height:137.25pt" o:ole="">
            <v:imagedata r:id="rId163" o:title=""/>
          </v:shape>
          <o:OLEObject Type="Embed" ProgID="Visio.Drawing.15" ShapeID="_x0000_i1101" DrawAspect="Content" ObjectID="_1778735972" r:id="rId164"/>
        </w:object>
      </w:r>
    </w:p>
    <w:p w14:paraId="109047F3" w14:textId="77777777" w:rsidR="00312C76" w:rsidRPr="003167FF" w:rsidRDefault="00312C76" w:rsidP="00312C76">
      <w:pPr>
        <w:pStyle w:val="TF"/>
        <w:rPr>
          <w:lang w:eastAsia="zh-CN"/>
        </w:rPr>
      </w:pPr>
      <w:r w:rsidRPr="003167FF">
        <w:rPr>
          <w:lang w:eastAsia="zh-CN"/>
        </w:rPr>
        <w:t>Figure 10.3.12-1: Location-based group update</w:t>
      </w:r>
    </w:p>
    <w:p w14:paraId="0A24E503"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server receives location area monitoring notification from location management server as specified in clause 9.3.12.4.</w:t>
      </w:r>
    </w:p>
    <w:p w14:paraId="44724C40" w14:textId="77777777" w:rsidR="00312C76" w:rsidRPr="003167FF" w:rsidRDefault="00312C76" w:rsidP="00312C76">
      <w:pPr>
        <w:pStyle w:val="B1"/>
        <w:rPr>
          <w:lang w:eastAsia="zh-CN"/>
        </w:rPr>
      </w:pPr>
      <w:r w:rsidRPr="003167FF">
        <w:rPr>
          <w:lang w:eastAsia="zh-CN"/>
        </w:rPr>
        <w:t>2.</w:t>
      </w:r>
      <w:r w:rsidRPr="003167FF">
        <w:rPr>
          <w:lang w:eastAsia="zh-CN"/>
        </w:rPr>
        <w:tab/>
        <w:t>T</w:t>
      </w:r>
      <w:r w:rsidRPr="003167FF">
        <w:rPr>
          <w:noProof/>
        </w:rPr>
        <w:t>he group management server updates the group members and sends notification as specified in clause </w:t>
      </w:r>
      <w:r w:rsidRPr="003167FF">
        <w:t>10.</w:t>
      </w:r>
      <w:r w:rsidRPr="003167FF">
        <w:rPr>
          <w:lang w:eastAsia="zh-CN"/>
        </w:rPr>
        <w:t>3.5</w:t>
      </w:r>
      <w:r w:rsidRPr="003167FF">
        <w:t>.</w:t>
      </w:r>
      <w:r w:rsidRPr="003167FF">
        <w:rPr>
          <w:lang w:eastAsia="zh-CN"/>
        </w:rPr>
        <w:t>1.</w:t>
      </w:r>
    </w:p>
    <w:p w14:paraId="6FE41AE0" w14:textId="77777777" w:rsidR="00312C76" w:rsidRPr="003167FF" w:rsidRDefault="00312C76" w:rsidP="00312C76">
      <w:pPr>
        <w:pStyle w:val="Heading3"/>
      </w:pPr>
      <w:bookmarkStart w:id="1019" w:name="_Toc162886011"/>
      <w:r w:rsidRPr="003167FF">
        <w:t>10.3.13</w:t>
      </w:r>
      <w:r w:rsidRPr="003167FF">
        <w:tab/>
        <w:t>Group deletion</w:t>
      </w:r>
      <w:bookmarkEnd w:id="1019"/>
    </w:p>
    <w:p w14:paraId="1CE7E53C" w14:textId="77777777" w:rsidR="00312C76" w:rsidRPr="003167FF" w:rsidRDefault="00312C76" w:rsidP="00312C76">
      <w:pPr>
        <w:spacing w:after="240"/>
        <w:rPr>
          <w:lang w:eastAsia="zh-CN"/>
        </w:rPr>
      </w:pPr>
      <w:r w:rsidRPr="003167FF">
        <w:rPr>
          <w:lang w:eastAsia="zh-CN"/>
        </w:rPr>
        <w:t>Figure 10.3.13-1 below illustrates the group deletion operation by authorized VAL user/UE/administrator to delete a group. It applies to group deletion by a VAL administrator or by authorized user/UE.</w:t>
      </w:r>
    </w:p>
    <w:p w14:paraId="0751EAF8" w14:textId="77777777" w:rsidR="00312C76" w:rsidRPr="003167FF" w:rsidRDefault="00312C76" w:rsidP="00312C76">
      <w:pPr>
        <w:spacing w:after="240"/>
        <w:rPr>
          <w:lang w:eastAsia="zh-CN"/>
        </w:rPr>
      </w:pPr>
      <w:r w:rsidRPr="003167FF">
        <w:rPr>
          <w:lang w:eastAsia="zh-CN"/>
        </w:rPr>
        <w:t>Pre-conditions:</w:t>
      </w:r>
    </w:p>
    <w:p w14:paraId="6CAFDA1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314EDF27"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group identity which needs to be deleted.</w:t>
      </w:r>
    </w:p>
    <w:p w14:paraId="39D3AE90" w14:textId="77777777" w:rsidR="00312C76" w:rsidRPr="003167FF" w:rsidRDefault="00312C76" w:rsidP="00312C76">
      <w:pPr>
        <w:pStyle w:val="TH"/>
        <w:rPr>
          <w:lang w:eastAsia="en-GB"/>
        </w:rPr>
      </w:pPr>
      <w:r w:rsidRPr="003167FF">
        <w:rPr>
          <w:lang w:eastAsia="en-GB"/>
        </w:rPr>
        <w:object w:dxaOrig="7944" w:dyaOrig="4548" w14:anchorId="073C66EF">
          <v:shape id="_x0000_i1102" type="#_x0000_t75" style="width:396pt;height:229.15pt" o:ole="">
            <v:imagedata r:id="rId165" o:title=""/>
          </v:shape>
          <o:OLEObject Type="Embed" ProgID="Visio.Drawing.11" ShapeID="_x0000_i1102" DrawAspect="Content" ObjectID="_1778735973" r:id="rId166"/>
        </w:object>
      </w:r>
    </w:p>
    <w:p w14:paraId="08DCAA86" w14:textId="77777777" w:rsidR="00312C76" w:rsidRPr="003167FF" w:rsidRDefault="00312C76" w:rsidP="00312C76">
      <w:pPr>
        <w:pStyle w:val="TF"/>
        <w:rPr>
          <w:lang w:eastAsia="zh-CN"/>
        </w:rPr>
      </w:pPr>
      <w:r w:rsidRPr="003167FF">
        <w:t>Figure </w:t>
      </w:r>
      <w:r w:rsidRPr="003167FF">
        <w:rPr>
          <w:lang w:eastAsia="zh-CN"/>
        </w:rPr>
        <w:t>10.3.13</w:t>
      </w:r>
      <w:r w:rsidRPr="003167FF">
        <w:t>-1:</w:t>
      </w:r>
      <w:r w:rsidRPr="003167FF">
        <w:rPr>
          <w:lang w:eastAsia="zh-CN"/>
        </w:rPr>
        <w:t xml:space="preserve"> Group deletion</w:t>
      </w:r>
    </w:p>
    <w:p w14:paraId="148692DA"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deletion operation to the group management server. The identity of the group to be deleted shall be included in this message.</w:t>
      </w:r>
    </w:p>
    <w:p w14:paraId="09BC6334"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authorizes the request and if authorized, deletes the group. </w:t>
      </w:r>
    </w:p>
    <w:p w14:paraId="1B368999"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 regarding the group deletion.</w:t>
      </w:r>
    </w:p>
    <w:p w14:paraId="164985E8" w14:textId="77777777" w:rsidR="00312C76" w:rsidRPr="003167FF" w:rsidRDefault="00312C76" w:rsidP="00312C76">
      <w:pPr>
        <w:pStyle w:val="B1"/>
        <w:rPr>
          <w:lang w:eastAsia="zh-CN"/>
        </w:rPr>
      </w:pPr>
      <w:r w:rsidRPr="003167FF">
        <w:rPr>
          <w:lang w:eastAsia="zh-CN"/>
        </w:rPr>
        <w:t>4.</w:t>
      </w:r>
      <w:r w:rsidRPr="003167FF">
        <w:rPr>
          <w:lang w:eastAsia="zh-CN"/>
        </w:rPr>
        <w:tab/>
        <w:t>The group members of the VAL group are notified about the deleted VAL group.</w:t>
      </w:r>
    </w:p>
    <w:p w14:paraId="1DA2C829"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deletion response to the group management client of the administrator/authorized VAL user/UE.</w:t>
      </w:r>
    </w:p>
    <w:p w14:paraId="08E58D30" w14:textId="77777777" w:rsidR="00312C76" w:rsidRPr="003167FF" w:rsidRDefault="00312C76" w:rsidP="00312C76">
      <w:pPr>
        <w:pStyle w:val="Heading2"/>
      </w:pPr>
      <w:bookmarkStart w:id="1020" w:name="_Toc162886012"/>
      <w:r w:rsidRPr="003167FF">
        <w:t>10.4</w:t>
      </w:r>
      <w:r w:rsidRPr="003167FF">
        <w:tab/>
        <w:t>SEAL APIs for group management</w:t>
      </w:r>
      <w:bookmarkEnd w:id="1020"/>
    </w:p>
    <w:p w14:paraId="69661811" w14:textId="77777777" w:rsidR="00312C76" w:rsidRPr="003167FF" w:rsidRDefault="00312C76" w:rsidP="00312C76">
      <w:pPr>
        <w:pStyle w:val="Heading3"/>
      </w:pPr>
      <w:bookmarkStart w:id="1021" w:name="_Toc162886013"/>
      <w:r w:rsidRPr="003167FF">
        <w:t>10.4.1</w:t>
      </w:r>
      <w:r w:rsidRPr="003167FF">
        <w:tab/>
        <w:t>General</w:t>
      </w:r>
      <w:bookmarkEnd w:id="1021"/>
    </w:p>
    <w:p w14:paraId="0CB635C5" w14:textId="77777777" w:rsidR="00312C76" w:rsidRPr="003167FF" w:rsidRDefault="00312C76" w:rsidP="00312C76">
      <w:r w:rsidRPr="003167FF">
        <w:t>Table 10.4.1-1 illustrates the SEAL APIs for group management.</w:t>
      </w:r>
    </w:p>
    <w:p w14:paraId="45398821" w14:textId="77777777" w:rsidR="00312C76" w:rsidRPr="003167FF" w:rsidRDefault="00312C76" w:rsidP="00312C76">
      <w:pPr>
        <w:pStyle w:val="TH"/>
        <w:rPr>
          <w:rFonts w:eastAsia="SimSun"/>
          <w:lang w:eastAsia="zh-CN"/>
        </w:rPr>
      </w:pPr>
      <w:r w:rsidRPr="003167FF">
        <w:t>Table 10.4.1-1: List of SEAL APIs for group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12C5279A" w14:textId="77777777" w:rsidTr="000A7923">
        <w:tc>
          <w:tcPr>
            <w:tcW w:w="3369" w:type="dxa"/>
            <w:shd w:val="clear" w:color="auto" w:fill="auto"/>
          </w:tcPr>
          <w:p w14:paraId="4B28315B" w14:textId="77777777" w:rsidR="00312C76" w:rsidRPr="003167FF" w:rsidRDefault="00312C76" w:rsidP="007E0BCD">
            <w:pPr>
              <w:pStyle w:val="TAH"/>
            </w:pPr>
            <w:r w:rsidRPr="003167FF">
              <w:t>API Name</w:t>
            </w:r>
          </w:p>
        </w:tc>
        <w:tc>
          <w:tcPr>
            <w:tcW w:w="2835" w:type="dxa"/>
            <w:shd w:val="clear" w:color="auto" w:fill="auto"/>
          </w:tcPr>
          <w:p w14:paraId="5FFA41F4" w14:textId="77777777" w:rsidR="00312C76" w:rsidRPr="003167FF" w:rsidRDefault="00312C76" w:rsidP="007E0BCD">
            <w:pPr>
              <w:pStyle w:val="TAH"/>
            </w:pPr>
            <w:r w:rsidRPr="003167FF">
              <w:t>API Operations</w:t>
            </w:r>
          </w:p>
        </w:tc>
        <w:tc>
          <w:tcPr>
            <w:tcW w:w="1984" w:type="dxa"/>
            <w:shd w:val="clear" w:color="auto" w:fill="auto"/>
          </w:tcPr>
          <w:p w14:paraId="1EC11BF0" w14:textId="77777777" w:rsidR="00312C76" w:rsidRPr="003167FF" w:rsidRDefault="00312C76" w:rsidP="007E0BCD">
            <w:pPr>
              <w:pStyle w:val="TAH"/>
            </w:pPr>
            <w:r w:rsidRPr="003167FF">
              <w:t>Known Consumer(s)</w:t>
            </w:r>
          </w:p>
        </w:tc>
        <w:tc>
          <w:tcPr>
            <w:tcW w:w="1667" w:type="dxa"/>
            <w:shd w:val="clear" w:color="auto" w:fill="auto"/>
          </w:tcPr>
          <w:p w14:paraId="7159880C" w14:textId="77777777" w:rsidR="00312C76" w:rsidRPr="003167FF" w:rsidRDefault="00312C76" w:rsidP="007E0BCD">
            <w:pPr>
              <w:pStyle w:val="TAH"/>
            </w:pPr>
            <w:r w:rsidRPr="003167FF">
              <w:t>Communication Type</w:t>
            </w:r>
          </w:p>
        </w:tc>
      </w:tr>
      <w:tr w:rsidR="000A7923" w:rsidRPr="003167FF" w14:paraId="2E60D567" w14:textId="77777777" w:rsidTr="000A7923">
        <w:trPr>
          <w:trHeight w:val="838"/>
        </w:trPr>
        <w:tc>
          <w:tcPr>
            <w:tcW w:w="3369" w:type="dxa"/>
            <w:vMerge w:val="restart"/>
            <w:shd w:val="clear" w:color="auto" w:fill="auto"/>
          </w:tcPr>
          <w:p w14:paraId="308D0082" w14:textId="77777777" w:rsidR="000A7923" w:rsidRPr="003167FF" w:rsidRDefault="000A7923" w:rsidP="007E0BCD">
            <w:pPr>
              <w:pStyle w:val="TAL"/>
            </w:pPr>
            <w:r w:rsidRPr="003167FF">
              <w:t>SS_GroupManagement</w:t>
            </w:r>
          </w:p>
          <w:p w14:paraId="2C595298" w14:textId="77777777" w:rsidR="000A7923" w:rsidRPr="003167FF" w:rsidRDefault="000A7923" w:rsidP="007E0BCD">
            <w:pPr>
              <w:pStyle w:val="TAL"/>
            </w:pPr>
          </w:p>
        </w:tc>
        <w:tc>
          <w:tcPr>
            <w:tcW w:w="2835" w:type="dxa"/>
            <w:shd w:val="clear" w:color="auto" w:fill="auto"/>
          </w:tcPr>
          <w:p w14:paraId="79C2631D" w14:textId="77777777" w:rsidR="000A7923" w:rsidRPr="003167FF" w:rsidRDefault="000A7923" w:rsidP="007E0BCD">
            <w:pPr>
              <w:pStyle w:val="TAL"/>
            </w:pPr>
            <w:r w:rsidRPr="003167FF">
              <w:t>Query_Group_Info</w:t>
            </w:r>
          </w:p>
        </w:tc>
        <w:tc>
          <w:tcPr>
            <w:tcW w:w="1984" w:type="dxa"/>
            <w:shd w:val="clear" w:color="auto" w:fill="auto"/>
          </w:tcPr>
          <w:p w14:paraId="31613DD5" w14:textId="77777777" w:rsidR="000A7923" w:rsidRPr="003167FF" w:rsidRDefault="000A7923" w:rsidP="007E0BCD">
            <w:pPr>
              <w:pStyle w:val="TAL"/>
              <w:rPr>
                <w:lang w:eastAsia="zh-CN"/>
              </w:rPr>
            </w:pPr>
            <w:r w:rsidRPr="003167FF">
              <w:t>VAL server</w:t>
            </w:r>
          </w:p>
        </w:tc>
        <w:tc>
          <w:tcPr>
            <w:tcW w:w="1667" w:type="dxa"/>
            <w:shd w:val="clear" w:color="auto" w:fill="auto"/>
          </w:tcPr>
          <w:p w14:paraId="7A8DD63D" w14:textId="77777777" w:rsidR="000A7923" w:rsidRPr="003167FF" w:rsidRDefault="000A7923" w:rsidP="007E0BCD">
            <w:pPr>
              <w:pStyle w:val="TAL"/>
            </w:pPr>
            <w:r w:rsidRPr="003167FF">
              <w:t>Request /Response</w:t>
            </w:r>
          </w:p>
        </w:tc>
      </w:tr>
      <w:tr w:rsidR="000A7923" w:rsidRPr="003167FF" w14:paraId="0BA928FA" w14:textId="77777777" w:rsidTr="000A7923">
        <w:trPr>
          <w:trHeight w:val="838"/>
        </w:trPr>
        <w:tc>
          <w:tcPr>
            <w:tcW w:w="3369" w:type="dxa"/>
            <w:vMerge/>
            <w:shd w:val="clear" w:color="auto" w:fill="auto"/>
          </w:tcPr>
          <w:p w14:paraId="53E791FB" w14:textId="77777777" w:rsidR="000A7923" w:rsidRPr="003167FF" w:rsidRDefault="000A7923" w:rsidP="007E0BCD">
            <w:pPr>
              <w:pStyle w:val="TAL"/>
            </w:pPr>
          </w:p>
        </w:tc>
        <w:tc>
          <w:tcPr>
            <w:tcW w:w="2835" w:type="dxa"/>
            <w:shd w:val="clear" w:color="auto" w:fill="auto"/>
          </w:tcPr>
          <w:p w14:paraId="75D8218C" w14:textId="77777777" w:rsidR="000A7923" w:rsidRPr="003167FF" w:rsidRDefault="000A7923" w:rsidP="007E0BCD">
            <w:pPr>
              <w:pStyle w:val="TAL"/>
            </w:pPr>
            <w:r w:rsidRPr="003167FF">
              <w:t>Create_LocationBasedGroup_Info</w:t>
            </w:r>
          </w:p>
        </w:tc>
        <w:tc>
          <w:tcPr>
            <w:tcW w:w="1984" w:type="dxa"/>
            <w:shd w:val="clear" w:color="auto" w:fill="auto"/>
          </w:tcPr>
          <w:p w14:paraId="7F8BF01E" w14:textId="77777777" w:rsidR="000A7923" w:rsidRPr="003167FF" w:rsidRDefault="000A7923" w:rsidP="007E0BCD">
            <w:pPr>
              <w:pStyle w:val="TAL"/>
            </w:pPr>
            <w:r w:rsidRPr="003167FF">
              <w:t>VAL server</w:t>
            </w:r>
          </w:p>
        </w:tc>
        <w:tc>
          <w:tcPr>
            <w:tcW w:w="1667" w:type="dxa"/>
            <w:shd w:val="clear" w:color="auto" w:fill="auto"/>
          </w:tcPr>
          <w:p w14:paraId="36879D45" w14:textId="77777777" w:rsidR="000A7923" w:rsidRPr="003167FF" w:rsidRDefault="000A7923" w:rsidP="007E0BCD">
            <w:pPr>
              <w:pStyle w:val="TAL"/>
            </w:pPr>
            <w:r w:rsidRPr="003167FF">
              <w:t>Request/Response</w:t>
            </w:r>
          </w:p>
        </w:tc>
      </w:tr>
      <w:tr w:rsidR="000A7923" w:rsidRPr="003167FF" w14:paraId="373C49F9" w14:textId="77777777" w:rsidTr="000A7923">
        <w:trPr>
          <w:trHeight w:val="136"/>
        </w:trPr>
        <w:tc>
          <w:tcPr>
            <w:tcW w:w="3369" w:type="dxa"/>
            <w:vMerge/>
            <w:shd w:val="clear" w:color="auto" w:fill="auto"/>
          </w:tcPr>
          <w:p w14:paraId="7395A82E" w14:textId="77777777" w:rsidR="000A7923" w:rsidRPr="003167FF" w:rsidRDefault="000A7923" w:rsidP="007E0BCD">
            <w:pPr>
              <w:pStyle w:val="TAL"/>
            </w:pPr>
          </w:p>
        </w:tc>
        <w:tc>
          <w:tcPr>
            <w:tcW w:w="2835" w:type="dxa"/>
            <w:shd w:val="clear" w:color="auto" w:fill="auto"/>
          </w:tcPr>
          <w:p w14:paraId="4F61D0BD" w14:textId="77777777" w:rsidR="000A7923" w:rsidRPr="003167FF" w:rsidRDefault="000A7923" w:rsidP="007E0BCD">
            <w:pPr>
              <w:pStyle w:val="TAL"/>
            </w:pPr>
            <w:r w:rsidRPr="003167FF">
              <w:t>Update_Group_Info</w:t>
            </w:r>
          </w:p>
        </w:tc>
        <w:tc>
          <w:tcPr>
            <w:tcW w:w="1984" w:type="dxa"/>
            <w:shd w:val="clear" w:color="auto" w:fill="auto"/>
          </w:tcPr>
          <w:p w14:paraId="7691CF61" w14:textId="77777777" w:rsidR="000A7923" w:rsidRPr="003167FF" w:rsidRDefault="000A7923" w:rsidP="007E0BCD">
            <w:pPr>
              <w:pStyle w:val="TAL"/>
            </w:pPr>
            <w:r w:rsidRPr="003167FF">
              <w:t>VAL server</w:t>
            </w:r>
          </w:p>
        </w:tc>
        <w:tc>
          <w:tcPr>
            <w:tcW w:w="1667" w:type="dxa"/>
            <w:shd w:val="clear" w:color="auto" w:fill="auto"/>
          </w:tcPr>
          <w:p w14:paraId="52CDAB95" w14:textId="77777777" w:rsidR="000A7923" w:rsidRPr="003167FF" w:rsidRDefault="000A7923" w:rsidP="007E0BCD">
            <w:pPr>
              <w:pStyle w:val="TAL"/>
            </w:pPr>
            <w:r w:rsidRPr="003167FF">
              <w:t>Request /Response</w:t>
            </w:r>
          </w:p>
        </w:tc>
      </w:tr>
      <w:tr w:rsidR="000A7923" w:rsidRPr="003167FF" w14:paraId="0B44CA87" w14:textId="77777777" w:rsidTr="000A7923">
        <w:trPr>
          <w:trHeight w:val="136"/>
        </w:trPr>
        <w:tc>
          <w:tcPr>
            <w:tcW w:w="3369" w:type="dxa"/>
            <w:vMerge/>
            <w:shd w:val="clear" w:color="auto" w:fill="auto"/>
          </w:tcPr>
          <w:p w14:paraId="0789E99E" w14:textId="77777777" w:rsidR="000A7923" w:rsidRPr="003167FF" w:rsidRDefault="000A7923" w:rsidP="000A7923">
            <w:pPr>
              <w:pStyle w:val="TAL"/>
            </w:pPr>
          </w:p>
        </w:tc>
        <w:tc>
          <w:tcPr>
            <w:tcW w:w="2835" w:type="dxa"/>
            <w:shd w:val="clear" w:color="auto" w:fill="auto"/>
          </w:tcPr>
          <w:p w14:paraId="50D41828" w14:textId="3857A73D" w:rsidR="000A7923" w:rsidRPr="003167FF" w:rsidRDefault="000A7923" w:rsidP="000A7923">
            <w:pPr>
              <w:pStyle w:val="TAL"/>
            </w:pPr>
            <w:r w:rsidRPr="004A717A">
              <w:t>Create_Group</w:t>
            </w:r>
          </w:p>
        </w:tc>
        <w:tc>
          <w:tcPr>
            <w:tcW w:w="1984" w:type="dxa"/>
            <w:shd w:val="clear" w:color="auto" w:fill="auto"/>
          </w:tcPr>
          <w:p w14:paraId="73AF947D" w14:textId="15B7A841" w:rsidR="000A7923" w:rsidRPr="003167FF" w:rsidRDefault="000A7923" w:rsidP="000A7923">
            <w:pPr>
              <w:pStyle w:val="TAL"/>
            </w:pPr>
            <w:r w:rsidRPr="004A717A">
              <w:t>VAL server</w:t>
            </w:r>
          </w:p>
        </w:tc>
        <w:tc>
          <w:tcPr>
            <w:tcW w:w="1667" w:type="dxa"/>
            <w:shd w:val="clear" w:color="auto" w:fill="auto"/>
          </w:tcPr>
          <w:p w14:paraId="31E07712" w14:textId="41BE77F7" w:rsidR="000A7923" w:rsidRPr="003167FF" w:rsidRDefault="000A7923" w:rsidP="000A7923">
            <w:pPr>
              <w:pStyle w:val="TAL"/>
            </w:pPr>
            <w:r w:rsidRPr="004A717A">
              <w:t>Request /Response</w:t>
            </w:r>
          </w:p>
        </w:tc>
      </w:tr>
      <w:tr w:rsidR="00312C76" w:rsidRPr="003167FF" w14:paraId="414AE257" w14:textId="77777777" w:rsidTr="000A7923">
        <w:trPr>
          <w:trHeight w:val="136"/>
        </w:trPr>
        <w:tc>
          <w:tcPr>
            <w:tcW w:w="3369" w:type="dxa"/>
            <w:vMerge w:val="restart"/>
            <w:shd w:val="clear" w:color="auto" w:fill="auto"/>
          </w:tcPr>
          <w:p w14:paraId="1EEE9CF1" w14:textId="77777777" w:rsidR="00312C76" w:rsidRPr="003167FF" w:rsidRDefault="00312C76" w:rsidP="007E0BCD">
            <w:pPr>
              <w:pStyle w:val="TAL"/>
            </w:pPr>
            <w:r w:rsidRPr="003167FF">
              <w:t>SS_GroupManagementEvent</w:t>
            </w:r>
          </w:p>
        </w:tc>
        <w:tc>
          <w:tcPr>
            <w:tcW w:w="2835" w:type="dxa"/>
            <w:shd w:val="clear" w:color="auto" w:fill="auto"/>
          </w:tcPr>
          <w:p w14:paraId="430787F7" w14:textId="77777777" w:rsidR="00312C76" w:rsidRPr="003167FF" w:rsidRDefault="00312C76" w:rsidP="007E0BCD">
            <w:pPr>
              <w:pStyle w:val="TAL"/>
            </w:pPr>
            <w:r w:rsidRPr="003167FF">
              <w:t>Subscribe_ Group_Info_Modification</w:t>
            </w:r>
          </w:p>
        </w:tc>
        <w:tc>
          <w:tcPr>
            <w:tcW w:w="1984" w:type="dxa"/>
            <w:shd w:val="clear" w:color="auto" w:fill="auto"/>
          </w:tcPr>
          <w:p w14:paraId="12F7F456" w14:textId="77777777" w:rsidR="00312C76" w:rsidRPr="003167FF" w:rsidRDefault="00312C76" w:rsidP="007E0BCD">
            <w:pPr>
              <w:pStyle w:val="TAL"/>
              <w:rPr>
                <w:lang w:eastAsia="zh-CN"/>
              </w:rPr>
            </w:pPr>
            <w:r w:rsidRPr="003167FF">
              <w:rPr>
                <w:lang w:eastAsia="zh-CN"/>
              </w:rPr>
              <w:t>VAL server</w:t>
            </w:r>
          </w:p>
        </w:tc>
        <w:tc>
          <w:tcPr>
            <w:tcW w:w="1667" w:type="dxa"/>
            <w:vMerge w:val="restart"/>
            <w:shd w:val="clear" w:color="auto" w:fill="auto"/>
          </w:tcPr>
          <w:p w14:paraId="4D654668" w14:textId="77777777" w:rsidR="00312C76" w:rsidRPr="003167FF" w:rsidRDefault="00312C76" w:rsidP="007E0BCD">
            <w:pPr>
              <w:pStyle w:val="TAL"/>
            </w:pPr>
            <w:r w:rsidRPr="003167FF">
              <w:t>Subscribe/Notify</w:t>
            </w:r>
          </w:p>
        </w:tc>
      </w:tr>
      <w:tr w:rsidR="00312C76" w:rsidRPr="003167FF" w14:paraId="1CAB3C2F" w14:textId="77777777" w:rsidTr="000A7923">
        <w:trPr>
          <w:trHeight w:val="136"/>
        </w:trPr>
        <w:tc>
          <w:tcPr>
            <w:tcW w:w="3369" w:type="dxa"/>
            <w:vMerge/>
            <w:shd w:val="clear" w:color="auto" w:fill="auto"/>
          </w:tcPr>
          <w:p w14:paraId="70DA0649" w14:textId="77777777" w:rsidR="00312C76" w:rsidRPr="003167FF" w:rsidRDefault="00312C76" w:rsidP="007E0BCD">
            <w:pPr>
              <w:pStyle w:val="TAL"/>
            </w:pPr>
          </w:p>
        </w:tc>
        <w:tc>
          <w:tcPr>
            <w:tcW w:w="2835" w:type="dxa"/>
            <w:shd w:val="clear" w:color="auto" w:fill="auto"/>
          </w:tcPr>
          <w:p w14:paraId="773000D3" w14:textId="77777777" w:rsidR="00312C76" w:rsidRPr="003167FF" w:rsidRDefault="00312C76" w:rsidP="007E0BCD">
            <w:pPr>
              <w:pStyle w:val="TAL"/>
            </w:pPr>
            <w:r w:rsidRPr="003167FF">
              <w:t>Notify_Group_Info_Modification</w:t>
            </w:r>
          </w:p>
        </w:tc>
        <w:tc>
          <w:tcPr>
            <w:tcW w:w="1984" w:type="dxa"/>
            <w:shd w:val="clear" w:color="auto" w:fill="auto"/>
          </w:tcPr>
          <w:p w14:paraId="079C847C"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1A9336D5" w14:textId="77777777" w:rsidR="00312C76" w:rsidRPr="003167FF" w:rsidRDefault="00312C76" w:rsidP="007E0BCD">
            <w:pPr>
              <w:pStyle w:val="TAL"/>
            </w:pPr>
          </w:p>
        </w:tc>
      </w:tr>
      <w:tr w:rsidR="00312C76" w:rsidRPr="003167FF" w14:paraId="14D5C5BF" w14:textId="77777777" w:rsidTr="000A7923">
        <w:trPr>
          <w:trHeight w:val="136"/>
        </w:trPr>
        <w:tc>
          <w:tcPr>
            <w:tcW w:w="3369" w:type="dxa"/>
            <w:vMerge/>
            <w:shd w:val="clear" w:color="auto" w:fill="auto"/>
          </w:tcPr>
          <w:p w14:paraId="70309064" w14:textId="77777777" w:rsidR="00312C76" w:rsidRPr="003167FF" w:rsidRDefault="00312C76" w:rsidP="007E0BCD">
            <w:pPr>
              <w:pStyle w:val="TAL"/>
            </w:pPr>
          </w:p>
        </w:tc>
        <w:tc>
          <w:tcPr>
            <w:tcW w:w="2835" w:type="dxa"/>
            <w:shd w:val="clear" w:color="auto" w:fill="auto"/>
          </w:tcPr>
          <w:p w14:paraId="12204ACF" w14:textId="77777777" w:rsidR="00312C76" w:rsidRPr="003167FF" w:rsidRDefault="00312C76" w:rsidP="007E0BCD">
            <w:pPr>
              <w:pStyle w:val="TAL"/>
            </w:pPr>
            <w:r w:rsidRPr="003167FF">
              <w:t>Notify_Group_Creation</w:t>
            </w:r>
          </w:p>
        </w:tc>
        <w:tc>
          <w:tcPr>
            <w:tcW w:w="1984" w:type="dxa"/>
            <w:shd w:val="clear" w:color="auto" w:fill="auto"/>
          </w:tcPr>
          <w:p w14:paraId="7BE2B20D"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42D5882C" w14:textId="77777777" w:rsidR="00312C76" w:rsidRPr="003167FF" w:rsidRDefault="00312C76" w:rsidP="007E0BCD">
            <w:pPr>
              <w:pStyle w:val="TAL"/>
            </w:pPr>
          </w:p>
        </w:tc>
      </w:tr>
      <w:tr w:rsidR="00312C76" w:rsidRPr="003167FF" w14:paraId="08A9866C" w14:textId="77777777" w:rsidTr="000A7923">
        <w:trPr>
          <w:trHeight w:val="136"/>
        </w:trPr>
        <w:tc>
          <w:tcPr>
            <w:tcW w:w="3369" w:type="dxa"/>
            <w:vMerge/>
            <w:shd w:val="clear" w:color="auto" w:fill="auto"/>
          </w:tcPr>
          <w:p w14:paraId="680FE7FB" w14:textId="77777777" w:rsidR="00312C76" w:rsidRPr="003167FF" w:rsidRDefault="00312C76" w:rsidP="007E0BCD">
            <w:pPr>
              <w:pStyle w:val="TAL"/>
            </w:pPr>
          </w:p>
        </w:tc>
        <w:tc>
          <w:tcPr>
            <w:tcW w:w="2835" w:type="dxa"/>
            <w:shd w:val="clear" w:color="auto" w:fill="auto"/>
          </w:tcPr>
          <w:p w14:paraId="45437FD8" w14:textId="77777777" w:rsidR="00312C76" w:rsidRPr="003167FF" w:rsidRDefault="00312C76" w:rsidP="007E0BCD">
            <w:pPr>
              <w:pStyle w:val="TAL"/>
            </w:pPr>
            <w:r w:rsidRPr="003167FF">
              <w:t>Notify_TempGroupFormation</w:t>
            </w:r>
          </w:p>
        </w:tc>
        <w:tc>
          <w:tcPr>
            <w:tcW w:w="1984" w:type="dxa"/>
            <w:shd w:val="clear" w:color="auto" w:fill="auto"/>
          </w:tcPr>
          <w:p w14:paraId="498C5E61" w14:textId="77777777" w:rsidR="00312C76" w:rsidRPr="003167FF" w:rsidRDefault="00312C76" w:rsidP="007E0BCD">
            <w:pPr>
              <w:pStyle w:val="TAL"/>
              <w:rPr>
                <w:lang w:eastAsia="zh-CN"/>
              </w:rPr>
            </w:pPr>
            <w:r w:rsidRPr="003167FF">
              <w:t>VAL server</w:t>
            </w:r>
          </w:p>
        </w:tc>
        <w:tc>
          <w:tcPr>
            <w:tcW w:w="1667" w:type="dxa"/>
            <w:vMerge/>
            <w:shd w:val="clear" w:color="auto" w:fill="auto"/>
          </w:tcPr>
          <w:p w14:paraId="290D9212" w14:textId="77777777" w:rsidR="00312C76" w:rsidRPr="003167FF" w:rsidRDefault="00312C76" w:rsidP="007E0BCD">
            <w:pPr>
              <w:pStyle w:val="TAL"/>
            </w:pPr>
          </w:p>
        </w:tc>
      </w:tr>
    </w:tbl>
    <w:p w14:paraId="6A969474" w14:textId="77777777" w:rsidR="00312C76" w:rsidRPr="003167FF" w:rsidRDefault="00312C76" w:rsidP="00312C76"/>
    <w:p w14:paraId="2DCA2153" w14:textId="77777777" w:rsidR="00312C76" w:rsidRPr="003167FF" w:rsidRDefault="00312C76" w:rsidP="00312C76">
      <w:pPr>
        <w:pStyle w:val="Heading3"/>
      </w:pPr>
      <w:bookmarkStart w:id="1022" w:name="_Toc162886014"/>
      <w:r w:rsidRPr="003167FF">
        <w:t>10.4.2</w:t>
      </w:r>
      <w:r w:rsidRPr="003167FF">
        <w:tab/>
        <w:t>SS_GroupManagement API</w:t>
      </w:r>
      <w:bookmarkEnd w:id="1022"/>
    </w:p>
    <w:p w14:paraId="3E6D384E" w14:textId="77777777" w:rsidR="00312C76" w:rsidRPr="003167FF" w:rsidRDefault="00312C76" w:rsidP="00312C76">
      <w:pPr>
        <w:pStyle w:val="Heading4"/>
      </w:pPr>
      <w:bookmarkStart w:id="1023" w:name="_Toc162886015"/>
      <w:r w:rsidRPr="003167FF">
        <w:t>10.4.2.1</w:t>
      </w:r>
      <w:r w:rsidRPr="003167FF">
        <w:tab/>
        <w:t>General</w:t>
      </w:r>
      <w:bookmarkEnd w:id="1023"/>
    </w:p>
    <w:p w14:paraId="7F15E94A" w14:textId="4C998630" w:rsidR="00312C76" w:rsidRPr="003167FF" w:rsidRDefault="00312C76" w:rsidP="00312C76">
      <w:r w:rsidRPr="003167FF">
        <w:rPr>
          <w:b/>
        </w:rPr>
        <w:t>API description:</w:t>
      </w:r>
      <w:r w:rsidRPr="003167FF">
        <w:t xml:space="preserve"> This API enables the VAL server to communicate with the group management server for </w:t>
      </w:r>
      <w:r w:rsidR="000A7923" w:rsidRPr="000A7923">
        <w:t>the group creation,</w:t>
      </w:r>
      <w:r w:rsidR="000A7923">
        <w:t xml:space="preserve"> </w:t>
      </w:r>
      <w:r w:rsidRPr="003167FF">
        <w:t>querying group information, obtaining stored group configuration, modify the group membership and configuration information on the group management server over GM-S</w:t>
      </w:r>
      <w:r w:rsidR="000A7923" w:rsidRPr="000A7923">
        <w:t xml:space="preserve"> and GM-Uu</w:t>
      </w:r>
      <w:r w:rsidRPr="003167FF">
        <w:t>.</w:t>
      </w:r>
    </w:p>
    <w:p w14:paraId="06A3BDBD" w14:textId="77777777" w:rsidR="00312C76" w:rsidRPr="003167FF" w:rsidRDefault="00312C76" w:rsidP="00312C76">
      <w:pPr>
        <w:pStyle w:val="Heading4"/>
      </w:pPr>
      <w:bookmarkStart w:id="1024" w:name="_Toc162886016"/>
      <w:r w:rsidRPr="003167FF">
        <w:t>10.4.2.2</w:t>
      </w:r>
      <w:r w:rsidRPr="003167FF">
        <w:tab/>
        <w:t>Query_Group_Info operation</w:t>
      </w:r>
      <w:bookmarkEnd w:id="1024"/>
    </w:p>
    <w:p w14:paraId="52B2A6E5" w14:textId="77777777" w:rsidR="00312C76" w:rsidRPr="003167FF" w:rsidRDefault="00312C76" w:rsidP="00312C76">
      <w:r w:rsidRPr="003167FF">
        <w:rPr>
          <w:b/>
        </w:rPr>
        <w:t xml:space="preserve">API operation name: </w:t>
      </w:r>
      <w:r w:rsidRPr="003167FF">
        <w:t>Query_Group_Info</w:t>
      </w:r>
    </w:p>
    <w:p w14:paraId="2AB9719D" w14:textId="77777777" w:rsidR="00312C76" w:rsidRPr="003167FF" w:rsidRDefault="00312C76" w:rsidP="00312C76">
      <w:pPr>
        <w:rPr>
          <w:lang w:eastAsia="zh-CN"/>
        </w:rPr>
      </w:pPr>
      <w:r w:rsidRPr="003167FF">
        <w:rPr>
          <w:b/>
        </w:rPr>
        <w:t>Description:</w:t>
      </w:r>
      <w:r w:rsidRPr="003167FF">
        <w:t xml:space="preserve"> Query group information and obtaining group configuration information.</w:t>
      </w:r>
    </w:p>
    <w:p w14:paraId="27486662" w14:textId="77777777" w:rsidR="00312C76" w:rsidRPr="003167FF" w:rsidRDefault="00312C76" w:rsidP="00312C76">
      <w:r w:rsidRPr="003167FF">
        <w:rPr>
          <w:b/>
        </w:rPr>
        <w:t>Known Consumers:</w:t>
      </w:r>
      <w:r w:rsidRPr="003167FF">
        <w:t xml:space="preserve"> VAL server.</w:t>
      </w:r>
    </w:p>
    <w:p w14:paraId="1F8C88F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10.3.2.4, 10.3.2.20</w:t>
      </w:r>
    </w:p>
    <w:p w14:paraId="6D6FD4A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10.3.2.5, 10.3.2.21</w:t>
      </w:r>
    </w:p>
    <w:p w14:paraId="763F0CB2" w14:textId="77777777" w:rsidR="00312C76" w:rsidRPr="003167FF" w:rsidRDefault="00312C76" w:rsidP="00312C76">
      <w:pPr>
        <w:rPr>
          <w:lang w:eastAsia="zh-CN"/>
        </w:rPr>
      </w:pPr>
      <w:r w:rsidRPr="003167FF">
        <w:rPr>
          <w:lang w:eastAsia="zh-CN"/>
        </w:rPr>
        <w:t>See subclause 10.3.4 and 10.3.6.2 for the details of usage of this API operation.</w:t>
      </w:r>
    </w:p>
    <w:p w14:paraId="6BD701AC" w14:textId="77777777" w:rsidR="00312C76" w:rsidRPr="003167FF" w:rsidRDefault="00312C76" w:rsidP="00312C76">
      <w:pPr>
        <w:pStyle w:val="Heading4"/>
      </w:pPr>
      <w:bookmarkStart w:id="1025" w:name="_Toc162886017"/>
      <w:r w:rsidRPr="003167FF">
        <w:t>10.4.2.3</w:t>
      </w:r>
      <w:r w:rsidRPr="003167FF">
        <w:tab/>
        <w:t>Update_Group_Info operation</w:t>
      </w:r>
      <w:bookmarkEnd w:id="1025"/>
    </w:p>
    <w:p w14:paraId="32680AD0" w14:textId="77777777" w:rsidR="00312C76" w:rsidRPr="003167FF" w:rsidRDefault="00312C76" w:rsidP="00312C76">
      <w:r w:rsidRPr="003167FF">
        <w:rPr>
          <w:b/>
        </w:rPr>
        <w:t xml:space="preserve">API operation name: </w:t>
      </w:r>
      <w:r w:rsidRPr="003167FF">
        <w:t>Update_Group_Info</w:t>
      </w:r>
    </w:p>
    <w:p w14:paraId="5C73939E" w14:textId="77777777" w:rsidR="00312C76" w:rsidRPr="003167FF" w:rsidRDefault="00312C76" w:rsidP="00312C76">
      <w:pPr>
        <w:rPr>
          <w:lang w:eastAsia="zh-CN"/>
        </w:rPr>
      </w:pPr>
      <w:r w:rsidRPr="003167FF">
        <w:rPr>
          <w:b/>
        </w:rPr>
        <w:t>Description:</w:t>
      </w:r>
      <w:r w:rsidRPr="003167FF">
        <w:t xml:space="preserve"> Storing group membership and configuration information.</w:t>
      </w:r>
    </w:p>
    <w:p w14:paraId="58F30E3B" w14:textId="77777777" w:rsidR="00312C76" w:rsidRPr="003167FF" w:rsidRDefault="00312C76" w:rsidP="00312C76">
      <w:r w:rsidRPr="003167FF">
        <w:rPr>
          <w:b/>
        </w:rPr>
        <w:t>Known Consumers:</w:t>
      </w:r>
      <w:r w:rsidRPr="003167FF">
        <w:t xml:space="preserve"> VAL server.</w:t>
      </w:r>
    </w:p>
    <w:p w14:paraId="7F75D49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10.3.2.6, 10.3.2.18</w:t>
      </w:r>
    </w:p>
    <w:p w14:paraId="666A4314"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10.3.2.7, 10.3.2.19</w:t>
      </w:r>
    </w:p>
    <w:p w14:paraId="159C5160" w14:textId="77777777" w:rsidR="00312C76" w:rsidRPr="003167FF" w:rsidRDefault="00312C76" w:rsidP="00312C76">
      <w:pPr>
        <w:rPr>
          <w:noProof/>
        </w:rPr>
      </w:pPr>
      <w:r w:rsidRPr="003167FF">
        <w:rPr>
          <w:lang w:eastAsia="zh-CN"/>
        </w:rPr>
        <w:t>See subclause 10.3.6.5 and 10.3.6.1 for the details of usage of this API operation.</w:t>
      </w:r>
    </w:p>
    <w:p w14:paraId="28EA9410" w14:textId="77777777" w:rsidR="00312C76" w:rsidRPr="003167FF" w:rsidRDefault="00312C76" w:rsidP="00312C76">
      <w:pPr>
        <w:pStyle w:val="Heading4"/>
      </w:pPr>
      <w:bookmarkStart w:id="1026" w:name="_Toc162886018"/>
      <w:r w:rsidRPr="003167FF">
        <w:t>10.4.2.4</w:t>
      </w:r>
      <w:r w:rsidRPr="003167FF">
        <w:tab/>
        <w:t>Create_LocationBasedGroup_Info operation</w:t>
      </w:r>
      <w:bookmarkEnd w:id="1026"/>
    </w:p>
    <w:p w14:paraId="4A3EE887" w14:textId="77777777" w:rsidR="00312C76" w:rsidRPr="003167FF" w:rsidRDefault="00312C76" w:rsidP="00312C76">
      <w:r w:rsidRPr="003167FF">
        <w:rPr>
          <w:b/>
        </w:rPr>
        <w:t xml:space="preserve">API operation name: </w:t>
      </w:r>
      <w:r w:rsidRPr="003167FF">
        <w:t>Create_LocationBasedGroup_Info</w:t>
      </w:r>
    </w:p>
    <w:p w14:paraId="6A6B5E27" w14:textId="77777777" w:rsidR="00312C76" w:rsidRPr="003167FF" w:rsidRDefault="00312C76" w:rsidP="00312C76">
      <w:pPr>
        <w:rPr>
          <w:lang w:eastAsia="zh-CN"/>
        </w:rPr>
      </w:pPr>
      <w:r w:rsidRPr="003167FF">
        <w:rPr>
          <w:b/>
        </w:rPr>
        <w:t>Description:</w:t>
      </w:r>
      <w:r w:rsidRPr="003167FF">
        <w:t xml:space="preserve"> Create </w:t>
      </w:r>
      <w:r w:rsidRPr="003167FF">
        <w:rPr>
          <w:lang w:eastAsia="zh-CN"/>
        </w:rPr>
        <w:t>location-based group</w:t>
      </w:r>
    </w:p>
    <w:p w14:paraId="3407F993" w14:textId="77777777" w:rsidR="00312C76" w:rsidRPr="003167FF" w:rsidRDefault="00312C76" w:rsidP="00312C76">
      <w:r w:rsidRPr="003167FF">
        <w:rPr>
          <w:b/>
        </w:rPr>
        <w:t>Known Consumers:</w:t>
      </w:r>
      <w:r w:rsidRPr="003167FF">
        <w:t xml:space="preserve"> VAL server.</w:t>
      </w:r>
    </w:p>
    <w:p w14:paraId="30FE5C7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10.3.2.34</w:t>
      </w:r>
    </w:p>
    <w:p w14:paraId="292DEF77"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10.3.2.35</w:t>
      </w:r>
    </w:p>
    <w:p w14:paraId="62485E7A" w14:textId="77777777" w:rsidR="00312C76" w:rsidRPr="003167FF" w:rsidRDefault="00312C76" w:rsidP="00312C76">
      <w:r w:rsidRPr="003167FF">
        <w:rPr>
          <w:lang w:eastAsia="zh-CN"/>
        </w:rPr>
        <w:t>See subclause 10.3.7 for the details of usage of this API operation.</w:t>
      </w:r>
    </w:p>
    <w:p w14:paraId="755535E1" w14:textId="4F5ACF32" w:rsidR="000A7923" w:rsidRPr="00F2731B" w:rsidRDefault="000A7923" w:rsidP="000A7923">
      <w:pPr>
        <w:pStyle w:val="Heading4"/>
      </w:pPr>
      <w:bookmarkStart w:id="1027" w:name="_Toc162886019"/>
      <w:r w:rsidRPr="00F2731B">
        <w:t>10.4.2.</w:t>
      </w:r>
      <w:r>
        <w:t>5</w:t>
      </w:r>
      <w:r w:rsidRPr="00F2731B">
        <w:tab/>
      </w:r>
      <w:r>
        <w:t>Create</w:t>
      </w:r>
      <w:r w:rsidRPr="00F2731B">
        <w:t>_Group operation</w:t>
      </w:r>
      <w:bookmarkEnd w:id="1027"/>
    </w:p>
    <w:p w14:paraId="6100F1E5" w14:textId="77777777" w:rsidR="000A7923" w:rsidRPr="00F2731B" w:rsidRDefault="000A7923" w:rsidP="000A7923">
      <w:r w:rsidRPr="00F2731B">
        <w:rPr>
          <w:b/>
        </w:rPr>
        <w:t xml:space="preserve">API operation name: </w:t>
      </w:r>
      <w:r>
        <w:t>Create</w:t>
      </w:r>
      <w:r w:rsidRPr="00F2731B">
        <w:t>_Group</w:t>
      </w:r>
    </w:p>
    <w:p w14:paraId="7C4CD373" w14:textId="77777777" w:rsidR="000A7923" w:rsidRPr="00F2731B" w:rsidRDefault="000A7923" w:rsidP="000A7923">
      <w:pPr>
        <w:rPr>
          <w:lang w:eastAsia="zh-CN"/>
        </w:rPr>
      </w:pPr>
      <w:r w:rsidRPr="00F2731B">
        <w:rPr>
          <w:b/>
        </w:rPr>
        <w:t>Description:</w:t>
      </w:r>
      <w:r w:rsidRPr="00F2731B">
        <w:t xml:space="preserve"> </w:t>
      </w:r>
      <w:r>
        <w:t>Create the group</w:t>
      </w:r>
      <w:r w:rsidRPr="00F2731B">
        <w:t>.</w:t>
      </w:r>
    </w:p>
    <w:p w14:paraId="2A58ED3F" w14:textId="77777777" w:rsidR="000A7923" w:rsidRPr="00F2731B" w:rsidRDefault="000A7923" w:rsidP="000A7923">
      <w:r w:rsidRPr="00F2731B">
        <w:rPr>
          <w:b/>
        </w:rPr>
        <w:t>Known Consumers:</w:t>
      </w:r>
      <w:r w:rsidRPr="00F2731B">
        <w:t xml:space="preserve"> VAL server.</w:t>
      </w:r>
    </w:p>
    <w:p w14:paraId="30925724" w14:textId="77777777" w:rsidR="000A7923" w:rsidRPr="00F2731B" w:rsidRDefault="000A7923" w:rsidP="000A7923">
      <w:pPr>
        <w:rPr>
          <w:lang w:eastAsia="zh-CN"/>
        </w:rPr>
      </w:pPr>
      <w:r w:rsidRPr="00F2731B">
        <w:rPr>
          <w:rFonts w:hint="eastAsia"/>
          <w:b/>
          <w:lang w:eastAsia="zh-CN"/>
        </w:rPr>
        <w:t>Input</w:t>
      </w:r>
      <w:r w:rsidRPr="00F2731B">
        <w:rPr>
          <w:b/>
          <w:lang w:eastAsia="zh-CN"/>
        </w:rPr>
        <w:t>s</w:t>
      </w:r>
      <w:r w:rsidRPr="00F2731B">
        <w:rPr>
          <w:rFonts w:hint="eastAsia"/>
          <w:b/>
          <w:lang w:eastAsia="zh-CN"/>
        </w:rPr>
        <w:t xml:space="preserve">: </w:t>
      </w:r>
      <w:r w:rsidRPr="00F2731B">
        <w:rPr>
          <w:lang w:eastAsia="zh-CN"/>
        </w:rPr>
        <w:t xml:space="preserve">See subclause </w:t>
      </w:r>
      <w:r>
        <w:rPr>
          <w:lang w:eastAsia="zh-CN"/>
        </w:rPr>
        <w:t xml:space="preserve">10.3.2.1, </w:t>
      </w:r>
      <w:r>
        <w:t>10.3.2.</w:t>
      </w:r>
      <w:r>
        <w:rPr>
          <w:lang w:val="en-US"/>
        </w:rPr>
        <w:t>26</w:t>
      </w:r>
    </w:p>
    <w:p w14:paraId="7925BDF7" w14:textId="77777777" w:rsidR="000A7923" w:rsidRPr="00F2731B" w:rsidRDefault="000A7923" w:rsidP="000A7923">
      <w:pPr>
        <w:rPr>
          <w:lang w:eastAsia="zh-CN"/>
        </w:rPr>
      </w:pPr>
      <w:r w:rsidRPr="00F2731B">
        <w:rPr>
          <w:rFonts w:hint="eastAsia"/>
          <w:b/>
          <w:lang w:eastAsia="zh-CN"/>
        </w:rPr>
        <w:t>Output</w:t>
      </w:r>
      <w:r w:rsidRPr="00F2731B">
        <w:rPr>
          <w:b/>
          <w:lang w:eastAsia="zh-CN"/>
        </w:rPr>
        <w:t>s</w:t>
      </w:r>
      <w:r w:rsidRPr="00F2731B">
        <w:rPr>
          <w:rFonts w:hint="eastAsia"/>
          <w:b/>
          <w:lang w:eastAsia="zh-CN"/>
        </w:rPr>
        <w:t>:</w:t>
      </w:r>
      <w:r w:rsidRPr="00F2731B">
        <w:rPr>
          <w:rFonts w:hint="eastAsia"/>
          <w:lang w:eastAsia="zh-CN"/>
        </w:rPr>
        <w:t xml:space="preserve"> </w:t>
      </w:r>
      <w:r w:rsidRPr="00F2731B">
        <w:rPr>
          <w:lang w:eastAsia="zh-CN"/>
        </w:rPr>
        <w:t xml:space="preserve">See subclause </w:t>
      </w:r>
      <w:r>
        <w:t>10.3</w:t>
      </w:r>
      <w:r w:rsidRPr="003E5F68">
        <w:t>.2.2</w:t>
      </w:r>
      <w:r>
        <w:t>, 10.3.2.</w:t>
      </w:r>
      <w:r>
        <w:rPr>
          <w:lang w:val="en-US"/>
        </w:rPr>
        <w:t>27</w:t>
      </w:r>
    </w:p>
    <w:p w14:paraId="6AB1139C" w14:textId="35309F56" w:rsidR="000A7923" w:rsidRDefault="000A7923" w:rsidP="00626E7C">
      <w:pPr>
        <w:rPr>
          <w:lang w:eastAsia="zh-CN"/>
        </w:rPr>
      </w:pPr>
      <w:r w:rsidRPr="00F2731B">
        <w:rPr>
          <w:lang w:eastAsia="zh-CN"/>
        </w:rPr>
        <w:t>See subclause </w:t>
      </w:r>
      <w:r>
        <w:t xml:space="preserve">10.3.3 </w:t>
      </w:r>
      <w:r w:rsidRPr="00F2731B">
        <w:rPr>
          <w:lang w:eastAsia="zh-CN"/>
        </w:rPr>
        <w:t xml:space="preserve">and </w:t>
      </w:r>
      <w:r>
        <w:t>10.3.</w:t>
      </w:r>
      <w:r>
        <w:rPr>
          <w:lang w:val="en-IN"/>
        </w:rPr>
        <w:t>8</w:t>
      </w:r>
      <w:r>
        <w:t>.2</w:t>
      </w:r>
      <w:r>
        <w:rPr>
          <w:lang w:val="en-US"/>
        </w:rPr>
        <w:t xml:space="preserve"> </w:t>
      </w:r>
      <w:r w:rsidRPr="00F2731B">
        <w:rPr>
          <w:lang w:eastAsia="zh-CN"/>
        </w:rPr>
        <w:t>for the details of usage of this API operation.</w:t>
      </w:r>
    </w:p>
    <w:p w14:paraId="0D5D5BA5" w14:textId="56B4A1D4" w:rsidR="00312C76" w:rsidRPr="003167FF" w:rsidRDefault="00312C76" w:rsidP="00312C76">
      <w:pPr>
        <w:pStyle w:val="Heading3"/>
      </w:pPr>
      <w:bookmarkStart w:id="1028" w:name="_Toc162886020"/>
      <w:r w:rsidRPr="003167FF">
        <w:t>10.4.3</w:t>
      </w:r>
      <w:r w:rsidRPr="003167FF">
        <w:tab/>
        <w:t>Void</w:t>
      </w:r>
      <w:bookmarkEnd w:id="1028"/>
    </w:p>
    <w:p w14:paraId="51917CF1" w14:textId="77777777" w:rsidR="00312C76" w:rsidRPr="003167FF" w:rsidRDefault="00312C76" w:rsidP="00312C76">
      <w:pPr>
        <w:pStyle w:val="Heading4"/>
      </w:pPr>
      <w:bookmarkStart w:id="1029" w:name="_Toc162886021"/>
      <w:r w:rsidRPr="003167FF">
        <w:t>10.4.3.1</w:t>
      </w:r>
      <w:r w:rsidRPr="003167FF">
        <w:tab/>
        <w:t>Void</w:t>
      </w:r>
      <w:bookmarkEnd w:id="1029"/>
    </w:p>
    <w:p w14:paraId="557305A3" w14:textId="77777777" w:rsidR="00312C76" w:rsidRPr="003167FF" w:rsidRDefault="00312C76" w:rsidP="00312C76">
      <w:pPr>
        <w:pStyle w:val="Heading4"/>
      </w:pPr>
      <w:bookmarkStart w:id="1030" w:name="_Toc162886022"/>
      <w:r w:rsidRPr="003167FF">
        <w:t>10.4.3.2</w:t>
      </w:r>
      <w:r w:rsidRPr="003167FF">
        <w:tab/>
        <w:t>Void</w:t>
      </w:r>
      <w:bookmarkEnd w:id="1030"/>
    </w:p>
    <w:p w14:paraId="38AC211F" w14:textId="77777777" w:rsidR="00312C76" w:rsidRPr="003167FF" w:rsidRDefault="00312C76" w:rsidP="00312C76">
      <w:pPr>
        <w:pStyle w:val="Heading3"/>
      </w:pPr>
      <w:bookmarkStart w:id="1031" w:name="_Toc162886023"/>
      <w:r w:rsidRPr="003167FF">
        <w:t>10.4.4</w:t>
      </w:r>
      <w:r w:rsidRPr="003167FF">
        <w:tab/>
        <w:t>Void</w:t>
      </w:r>
      <w:bookmarkEnd w:id="1031"/>
    </w:p>
    <w:p w14:paraId="3E7F731C" w14:textId="77777777" w:rsidR="00312C76" w:rsidRPr="003167FF" w:rsidRDefault="00312C76" w:rsidP="00312C76">
      <w:pPr>
        <w:pStyle w:val="Heading4"/>
      </w:pPr>
      <w:bookmarkStart w:id="1032" w:name="_Toc162886024"/>
      <w:r w:rsidRPr="003167FF">
        <w:t>10.4.4.1</w:t>
      </w:r>
      <w:r w:rsidRPr="003167FF">
        <w:tab/>
        <w:t>Void</w:t>
      </w:r>
      <w:bookmarkEnd w:id="1032"/>
    </w:p>
    <w:p w14:paraId="3A6FD2A3" w14:textId="77777777" w:rsidR="00312C76" w:rsidRPr="003167FF" w:rsidRDefault="00312C76" w:rsidP="00312C76">
      <w:pPr>
        <w:pStyle w:val="Heading4"/>
      </w:pPr>
      <w:bookmarkStart w:id="1033" w:name="_Toc162886025"/>
      <w:r w:rsidRPr="003167FF">
        <w:t>10.4.4.2</w:t>
      </w:r>
      <w:r w:rsidRPr="003167FF">
        <w:tab/>
        <w:t>Void</w:t>
      </w:r>
      <w:bookmarkEnd w:id="1033"/>
    </w:p>
    <w:p w14:paraId="6EF08C68" w14:textId="77777777" w:rsidR="00312C76" w:rsidRPr="003167FF" w:rsidRDefault="00312C76" w:rsidP="00312C76">
      <w:pPr>
        <w:pStyle w:val="Heading3"/>
      </w:pPr>
      <w:bookmarkStart w:id="1034" w:name="_Toc162886026"/>
      <w:r w:rsidRPr="003167FF">
        <w:t>10.4.5</w:t>
      </w:r>
      <w:r w:rsidRPr="003167FF">
        <w:tab/>
        <w:t>SS_Group_Management_Event API</w:t>
      </w:r>
      <w:bookmarkEnd w:id="1034"/>
    </w:p>
    <w:p w14:paraId="1D475FC7" w14:textId="77777777" w:rsidR="00312C76" w:rsidRPr="003167FF" w:rsidRDefault="00312C76" w:rsidP="00312C76">
      <w:pPr>
        <w:pStyle w:val="Heading4"/>
      </w:pPr>
      <w:bookmarkStart w:id="1035" w:name="_Toc162886027"/>
      <w:r w:rsidRPr="003167FF">
        <w:t>10.4.5.1</w:t>
      </w:r>
      <w:r w:rsidRPr="003167FF">
        <w:tab/>
        <w:t>General</w:t>
      </w:r>
      <w:bookmarkEnd w:id="1035"/>
    </w:p>
    <w:p w14:paraId="563221A5" w14:textId="77777777" w:rsidR="00312C76" w:rsidRPr="003167FF" w:rsidRDefault="00312C76" w:rsidP="00312C76">
      <w:r w:rsidRPr="003167FF">
        <w:rPr>
          <w:b/>
        </w:rPr>
        <w:t>API description:</w:t>
      </w:r>
      <w:r w:rsidRPr="003167FF">
        <w:t xml:space="preserve"> This API enables the VAL server to communicate with the group management server to subscribe and receive subsequent notification events over GM-S.</w:t>
      </w:r>
    </w:p>
    <w:p w14:paraId="5C41944D" w14:textId="77777777" w:rsidR="00312C76" w:rsidRPr="003167FF" w:rsidRDefault="00312C76" w:rsidP="00312C76">
      <w:pPr>
        <w:pStyle w:val="Heading4"/>
      </w:pPr>
      <w:bookmarkStart w:id="1036" w:name="_Toc162886028"/>
      <w:r w:rsidRPr="003167FF">
        <w:t>10.4.5.2</w:t>
      </w:r>
      <w:r w:rsidRPr="003167FF">
        <w:tab/>
        <w:t>Subscribe_ Group_Info_Modification operation</w:t>
      </w:r>
      <w:bookmarkEnd w:id="1036"/>
    </w:p>
    <w:p w14:paraId="5AE33440" w14:textId="77777777" w:rsidR="00312C76" w:rsidRPr="003167FF" w:rsidRDefault="00312C76" w:rsidP="00312C76">
      <w:r w:rsidRPr="003167FF">
        <w:rPr>
          <w:b/>
        </w:rPr>
        <w:t xml:space="preserve">API operation name: </w:t>
      </w:r>
      <w:r w:rsidRPr="003167FF">
        <w:t>Subscribe_ Group_Info_Modification</w:t>
      </w:r>
    </w:p>
    <w:p w14:paraId="595852C4" w14:textId="77777777" w:rsidR="00312C76" w:rsidRPr="003167FF" w:rsidRDefault="00312C76" w:rsidP="00312C76">
      <w:pPr>
        <w:rPr>
          <w:lang w:eastAsia="zh-CN"/>
        </w:rPr>
      </w:pPr>
      <w:r w:rsidRPr="003167FF">
        <w:rPr>
          <w:b/>
        </w:rPr>
        <w:t>Description:</w:t>
      </w:r>
      <w:r w:rsidRPr="003167FF">
        <w:t xml:space="preserve"> Subscribing to changes to group membership and configuration information.</w:t>
      </w:r>
    </w:p>
    <w:p w14:paraId="2C6C090A" w14:textId="77777777" w:rsidR="00312C76" w:rsidRPr="003167FF" w:rsidRDefault="00312C76" w:rsidP="00312C76">
      <w:r w:rsidRPr="003167FF">
        <w:rPr>
          <w:b/>
        </w:rPr>
        <w:t>Known Consumers:</w:t>
      </w:r>
      <w:r w:rsidRPr="003167FF">
        <w:t xml:space="preserve"> VAL server.</w:t>
      </w:r>
    </w:p>
    <w:p w14:paraId="47A38452" w14:textId="546E8554" w:rsidR="00312C76" w:rsidRPr="003167FF" w:rsidRDefault="00312C76" w:rsidP="00312C76">
      <w:pPr>
        <w:rPr>
          <w:lang w:eastAsia="zh-CN"/>
        </w:rPr>
      </w:pPr>
      <w:r w:rsidRPr="003167FF">
        <w:rPr>
          <w:b/>
          <w:lang w:eastAsia="zh-CN"/>
        </w:rPr>
        <w:t xml:space="preserve">Inputs: </w:t>
      </w:r>
      <w:r w:rsidRPr="003167FF">
        <w:rPr>
          <w:lang w:eastAsia="zh-CN"/>
        </w:rPr>
        <w:t>See subclause 10.3.2.14</w:t>
      </w:r>
      <w:r w:rsidR="009B0A48" w:rsidRPr="009B0A48">
        <w:rPr>
          <w:lang w:eastAsia="zh-CN"/>
        </w:rPr>
        <w:t>, 10.3.2.22</w:t>
      </w:r>
    </w:p>
    <w:p w14:paraId="671826C3" w14:textId="084926A2" w:rsidR="00312C76" w:rsidRPr="003167FF" w:rsidRDefault="00312C76" w:rsidP="00312C76">
      <w:pPr>
        <w:rPr>
          <w:lang w:eastAsia="zh-CN"/>
        </w:rPr>
      </w:pPr>
      <w:r w:rsidRPr="003167FF">
        <w:rPr>
          <w:b/>
          <w:lang w:eastAsia="zh-CN"/>
        </w:rPr>
        <w:t>Outputs:</w:t>
      </w:r>
      <w:r w:rsidRPr="003167FF">
        <w:rPr>
          <w:lang w:eastAsia="zh-CN"/>
        </w:rPr>
        <w:t xml:space="preserve"> See subclause 10.3.2.15</w:t>
      </w:r>
      <w:r w:rsidR="009B0A48" w:rsidRPr="009B0A48">
        <w:rPr>
          <w:lang w:eastAsia="zh-CN"/>
        </w:rPr>
        <w:t>, 10.3.2.23</w:t>
      </w:r>
    </w:p>
    <w:p w14:paraId="2493F30A" w14:textId="3498200F" w:rsidR="00312C76" w:rsidRPr="003167FF" w:rsidRDefault="00312C76" w:rsidP="00312C76">
      <w:pPr>
        <w:rPr>
          <w:noProof/>
        </w:rPr>
      </w:pPr>
      <w:r w:rsidRPr="003167FF">
        <w:rPr>
          <w:lang w:eastAsia="zh-CN"/>
        </w:rPr>
        <w:t>See subclause </w:t>
      </w:r>
      <w:r w:rsidR="009B0A48" w:rsidRPr="009B0A48">
        <w:rPr>
          <w:lang w:eastAsia="zh-CN"/>
        </w:rPr>
        <w:t xml:space="preserve">10.3.5.0 and </w:t>
      </w:r>
      <w:r w:rsidRPr="003167FF">
        <w:rPr>
          <w:lang w:eastAsia="zh-CN"/>
        </w:rPr>
        <w:t>10.3.6.3 for the details of usage of this API operation.</w:t>
      </w:r>
    </w:p>
    <w:p w14:paraId="5ADF8532" w14:textId="77777777" w:rsidR="00312C76" w:rsidRPr="003167FF" w:rsidRDefault="00312C76" w:rsidP="00312C76">
      <w:pPr>
        <w:pStyle w:val="Heading4"/>
      </w:pPr>
      <w:bookmarkStart w:id="1037" w:name="_Toc162886029"/>
      <w:r w:rsidRPr="003167FF">
        <w:t>10.4.5.3</w:t>
      </w:r>
      <w:r w:rsidRPr="003167FF">
        <w:tab/>
        <w:t>Notify_Group_Info_Modification operation</w:t>
      </w:r>
      <w:bookmarkEnd w:id="1037"/>
    </w:p>
    <w:p w14:paraId="4C05C2B4" w14:textId="77777777" w:rsidR="00312C76" w:rsidRPr="003167FF" w:rsidRDefault="00312C76" w:rsidP="00312C76">
      <w:r w:rsidRPr="003167FF">
        <w:rPr>
          <w:b/>
        </w:rPr>
        <w:t xml:space="preserve">API operation name: </w:t>
      </w:r>
      <w:r w:rsidRPr="003167FF">
        <w:t>Notify_Group_Info_Modification</w:t>
      </w:r>
    </w:p>
    <w:p w14:paraId="140B50AE" w14:textId="77777777" w:rsidR="00312C76" w:rsidRPr="003167FF" w:rsidRDefault="00312C76" w:rsidP="00312C76">
      <w:pPr>
        <w:rPr>
          <w:lang w:eastAsia="zh-CN"/>
        </w:rPr>
      </w:pPr>
      <w:r w:rsidRPr="003167FF">
        <w:rPr>
          <w:b/>
        </w:rPr>
        <w:t>Description:</w:t>
      </w:r>
      <w:r w:rsidRPr="003167FF">
        <w:t xml:space="preserve"> Notification for changes to group membership and configuration information.</w:t>
      </w:r>
    </w:p>
    <w:p w14:paraId="1122DC29" w14:textId="77777777" w:rsidR="00312C76" w:rsidRPr="003167FF" w:rsidRDefault="00312C76" w:rsidP="00312C76">
      <w:r w:rsidRPr="003167FF">
        <w:rPr>
          <w:b/>
        </w:rPr>
        <w:t>Known Consumers:</w:t>
      </w:r>
      <w:r w:rsidRPr="003167FF">
        <w:t xml:space="preserve"> VAL server.</w:t>
      </w:r>
    </w:p>
    <w:p w14:paraId="0164C62C"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10.3.2.8</w:t>
      </w:r>
    </w:p>
    <w:p w14:paraId="12133F1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10.3.2.8</w:t>
      </w:r>
    </w:p>
    <w:p w14:paraId="0767CBD8" w14:textId="0E962AD4" w:rsidR="00312C76" w:rsidRPr="003167FF" w:rsidRDefault="00312C76" w:rsidP="00312C76">
      <w:pPr>
        <w:rPr>
          <w:noProof/>
        </w:rPr>
      </w:pPr>
      <w:r w:rsidRPr="003167FF">
        <w:rPr>
          <w:lang w:eastAsia="zh-CN"/>
        </w:rPr>
        <w:t>See subclause 10.3.5.1 and 10.3.</w:t>
      </w:r>
      <w:r w:rsidR="009B0A48">
        <w:rPr>
          <w:lang w:eastAsia="zh-CN"/>
        </w:rPr>
        <w:t>6</w:t>
      </w:r>
      <w:r w:rsidRPr="003167FF">
        <w:rPr>
          <w:lang w:eastAsia="zh-CN"/>
        </w:rPr>
        <w:t>.</w:t>
      </w:r>
      <w:r w:rsidR="009B0A48">
        <w:rPr>
          <w:lang w:eastAsia="zh-CN"/>
        </w:rPr>
        <w:t>3</w:t>
      </w:r>
      <w:r w:rsidRPr="003167FF">
        <w:rPr>
          <w:lang w:eastAsia="zh-CN"/>
        </w:rPr>
        <w:t xml:space="preserve"> for the details of usage of this API operation.</w:t>
      </w:r>
    </w:p>
    <w:p w14:paraId="3403D9D3" w14:textId="77777777" w:rsidR="00312C76" w:rsidRPr="003167FF" w:rsidRDefault="00312C76" w:rsidP="00312C76">
      <w:pPr>
        <w:pStyle w:val="Heading4"/>
      </w:pPr>
      <w:bookmarkStart w:id="1038" w:name="_Toc162886030"/>
      <w:r w:rsidRPr="003167FF">
        <w:t>10.4.5.4</w:t>
      </w:r>
      <w:r w:rsidRPr="003167FF">
        <w:tab/>
        <w:t>Notify_Group_Creation operation</w:t>
      </w:r>
      <w:bookmarkEnd w:id="1038"/>
    </w:p>
    <w:p w14:paraId="12C84644" w14:textId="77777777" w:rsidR="00312C76" w:rsidRPr="003167FF" w:rsidRDefault="00312C76" w:rsidP="00312C76">
      <w:r w:rsidRPr="003167FF">
        <w:rPr>
          <w:b/>
        </w:rPr>
        <w:t xml:space="preserve">API operation name: </w:t>
      </w:r>
      <w:r w:rsidRPr="003167FF">
        <w:t>Notify_Group_Creation</w:t>
      </w:r>
    </w:p>
    <w:p w14:paraId="283C48ED" w14:textId="77777777" w:rsidR="00312C76" w:rsidRPr="003167FF" w:rsidRDefault="00312C76" w:rsidP="00312C76">
      <w:pPr>
        <w:rPr>
          <w:lang w:eastAsia="zh-CN"/>
        </w:rPr>
      </w:pPr>
      <w:r w:rsidRPr="003167FF">
        <w:rPr>
          <w:b/>
        </w:rPr>
        <w:t>Description:</w:t>
      </w:r>
      <w:r w:rsidRPr="003167FF">
        <w:t xml:space="preserve"> Notification for new group creation.</w:t>
      </w:r>
    </w:p>
    <w:p w14:paraId="2BC6805B" w14:textId="77777777" w:rsidR="00312C76" w:rsidRPr="003167FF" w:rsidRDefault="00312C76" w:rsidP="00312C76">
      <w:r w:rsidRPr="003167FF">
        <w:rPr>
          <w:b/>
        </w:rPr>
        <w:t>Known Consumers:</w:t>
      </w:r>
      <w:r w:rsidRPr="003167FF">
        <w:t xml:space="preserve"> VAL server.</w:t>
      </w:r>
    </w:p>
    <w:p w14:paraId="7936F37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w:t>
      </w:r>
    </w:p>
    <w:p w14:paraId="4C28157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w:t>
      </w:r>
    </w:p>
    <w:p w14:paraId="38CC024B" w14:textId="77777777" w:rsidR="00312C76" w:rsidRPr="003167FF" w:rsidRDefault="00312C76" w:rsidP="00312C76">
      <w:pPr>
        <w:rPr>
          <w:lang w:eastAsia="zh-CN"/>
        </w:rPr>
      </w:pPr>
      <w:r w:rsidRPr="003167FF">
        <w:rPr>
          <w:lang w:eastAsia="zh-CN"/>
        </w:rPr>
        <w:t>See subclause 10.3.3 for the details of usage of this API operation.</w:t>
      </w:r>
    </w:p>
    <w:p w14:paraId="0580DA74" w14:textId="77777777" w:rsidR="00312C76" w:rsidRPr="003167FF" w:rsidRDefault="00312C76" w:rsidP="00312C76">
      <w:pPr>
        <w:pStyle w:val="Heading4"/>
      </w:pPr>
      <w:bookmarkStart w:id="1039" w:name="_Toc162886031"/>
      <w:r w:rsidRPr="003167FF">
        <w:t>10.4.5.5</w:t>
      </w:r>
      <w:r w:rsidRPr="003167FF">
        <w:tab/>
        <w:t>Notify_TempGroupFormation operation</w:t>
      </w:r>
      <w:bookmarkEnd w:id="1039"/>
    </w:p>
    <w:p w14:paraId="3B495A80" w14:textId="77777777" w:rsidR="00312C76" w:rsidRPr="003167FF" w:rsidRDefault="00312C76" w:rsidP="00312C76">
      <w:r w:rsidRPr="003167FF">
        <w:rPr>
          <w:b/>
        </w:rPr>
        <w:t xml:space="preserve">API operation name: </w:t>
      </w:r>
      <w:r w:rsidRPr="003167FF">
        <w:t>Notify_TempGroupFormation</w:t>
      </w:r>
    </w:p>
    <w:p w14:paraId="0821A97C" w14:textId="77777777" w:rsidR="00312C76" w:rsidRPr="003167FF" w:rsidRDefault="00312C76" w:rsidP="00312C76">
      <w:pPr>
        <w:rPr>
          <w:lang w:eastAsia="zh-CN"/>
        </w:rPr>
      </w:pPr>
      <w:r w:rsidRPr="003167FF">
        <w:rPr>
          <w:b/>
        </w:rPr>
        <w:t>Description:</w:t>
      </w:r>
      <w:r w:rsidRPr="003167FF">
        <w:t xml:space="preserve"> Notification of the new temporary group formed at the group management server.</w:t>
      </w:r>
    </w:p>
    <w:p w14:paraId="0E6FAA61" w14:textId="77777777" w:rsidR="00312C76" w:rsidRPr="003167FF" w:rsidRDefault="00312C76" w:rsidP="00312C76">
      <w:r w:rsidRPr="003167FF">
        <w:rPr>
          <w:b/>
        </w:rPr>
        <w:t>Known Consumers:</w:t>
      </w:r>
      <w:r w:rsidRPr="003167FF">
        <w:t xml:space="preserve"> VAL server.</w:t>
      </w:r>
    </w:p>
    <w:p w14:paraId="6CE804C8" w14:textId="77777777" w:rsidR="00312C76" w:rsidRPr="003167FF" w:rsidRDefault="00312C76" w:rsidP="00312C76">
      <w:pPr>
        <w:rPr>
          <w:lang w:eastAsia="zh-CN"/>
        </w:rPr>
      </w:pPr>
      <w:r w:rsidRPr="003167FF">
        <w:rPr>
          <w:b/>
          <w:lang w:eastAsia="zh-CN"/>
        </w:rPr>
        <w:t xml:space="preserve">Inputs: </w:t>
      </w:r>
      <w:r w:rsidRPr="003167FF">
        <w:rPr>
          <w:lang w:eastAsia="zh-CN"/>
        </w:rPr>
        <w:t>See clause 10.3.2.40</w:t>
      </w:r>
    </w:p>
    <w:p w14:paraId="1C0C59AE"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20D926C7" w14:textId="77777777" w:rsidR="00312C76" w:rsidRPr="003167FF" w:rsidRDefault="00312C76" w:rsidP="00312C76">
      <w:pPr>
        <w:rPr>
          <w:lang w:eastAsia="zh-CN"/>
        </w:rPr>
      </w:pPr>
      <w:r w:rsidRPr="003167FF">
        <w:rPr>
          <w:lang w:eastAsia="zh-CN"/>
        </w:rPr>
        <w:t>See subclause 10.3.10.1 for the details of usage of this API operation.</w:t>
      </w:r>
    </w:p>
    <w:p w14:paraId="45B16D78" w14:textId="77777777" w:rsidR="00312C76" w:rsidRPr="003167FF" w:rsidRDefault="00312C76" w:rsidP="00312C76">
      <w:pPr>
        <w:pStyle w:val="Heading1"/>
      </w:pPr>
      <w:bookmarkStart w:id="1040" w:name="_Toc162886032"/>
      <w:r w:rsidRPr="003167FF">
        <w:t>11</w:t>
      </w:r>
      <w:r w:rsidRPr="003167FF">
        <w:tab/>
        <w:t>Configuration management</w:t>
      </w:r>
      <w:bookmarkEnd w:id="1040"/>
    </w:p>
    <w:p w14:paraId="42C171E1" w14:textId="77777777" w:rsidR="00312C76" w:rsidRPr="003167FF" w:rsidRDefault="00312C76" w:rsidP="00312C76">
      <w:pPr>
        <w:pStyle w:val="Heading2"/>
      </w:pPr>
      <w:bookmarkStart w:id="1041" w:name="_Toc162886033"/>
      <w:r w:rsidRPr="003167FF">
        <w:t>11.1</w:t>
      </w:r>
      <w:r w:rsidRPr="003167FF">
        <w:tab/>
        <w:t>General</w:t>
      </w:r>
      <w:bookmarkEnd w:id="1041"/>
    </w:p>
    <w:p w14:paraId="123AA40D" w14:textId="77777777" w:rsidR="00312C76" w:rsidRPr="003167FF" w:rsidRDefault="00312C76" w:rsidP="00312C76">
      <w:r w:rsidRPr="003167FF">
        <w:t>The configuration management is a SEAL service that offers the configuration management related capabilities to one or more vertical applications.</w:t>
      </w:r>
    </w:p>
    <w:p w14:paraId="6EB43BFF" w14:textId="77777777" w:rsidR="00312C76" w:rsidRPr="003167FF" w:rsidRDefault="00312C76" w:rsidP="00312C76">
      <w:pPr>
        <w:pStyle w:val="Heading2"/>
      </w:pPr>
      <w:bookmarkStart w:id="1042" w:name="_Toc162886034"/>
      <w:r w:rsidRPr="003167FF">
        <w:t>11.2</w:t>
      </w:r>
      <w:r w:rsidRPr="003167FF">
        <w:tab/>
        <w:t>Functional model for configuration management</w:t>
      </w:r>
      <w:bookmarkEnd w:id="1042"/>
    </w:p>
    <w:p w14:paraId="136E8519" w14:textId="77777777" w:rsidR="00312C76" w:rsidRPr="003167FF" w:rsidRDefault="00312C76" w:rsidP="00312C76">
      <w:pPr>
        <w:pStyle w:val="Heading3"/>
      </w:pPr>
      <w:bookmarkStart w:id="1043" w:name="_Toc162886035"/>
      <w:r w:rsidRPr="003167FF">
        <w:t>11.2.1</w:t>
      </w:r>
      <w:r w:rsidRPr="003167FF">
        <w:tab/>
        <w:t>General</w:t>
      </w:r>
      <w:bookmarkEnd w:id="1043"/>
    </w:p>
    <w:p w14:paraId="11F4D372" w14:textId="77777777" w:rsidR="00312C76" w:rsidRPr="003167FF" w:rsidRDefault="00312C76" w:rsidP="00312C76">
      <w:pPr>
        <w:rPr>
          <w:noProof/>
        </w:rPr>
      </w:pPr>
      <w:r w:rsidRPr="003167FF">
        <w:rPr>
          <w:noProof/>
        </w:rPr>
        <w:t>The functional model for the configuration management is based on the generic functional model specified in clause 6. It is organized into functional entities to describe a functional architecture which addresses the support for configuration management aspects for vertical applications. The on-network and off-network functional model is specified in this clause.</w:t>
      </w:r>
    </w:p>
    <w:p w14:paraId="78607B33" w14:textId="77777777" w:rsidR="00312C76" w:rsidRPr="003167FF" w:rsidRDefault="00312C76" w:rsidP="00312C76">
      <w:pPr>
        <w:pStyle w:val="Heading3"/>
      </w:pPr>
      <w:bookmarkStart w:id="1044" w:name="_Toc162886036"/>
      <w:r w:rsidRPr="003167FF">
        <w:t>11.2.2</w:t>
      </w:r>
      <w:r w:rsidRPr="003167FF">
        <w:tab/>
        <w:t>On-network functional model description</w:t>
      </w:r>
      <w:bookmarkEnd w:id="1044"/>
    </w:p>
    <w:p w14:paraId="28635BF9" w14:textId="77777777" w:rsidR="00312C76" w:rsidRPr="003167FF" w:rsidRDefault="00312C76" w:rsidP="00312C76">
      <w:r w:rsidRPr="003167FF">
        <w:t>Figure 11.2.2-1 illustrates the generic on-network functional model for configuration management.</w:t>
      </w:r>
    </w:p>
    <w:p w14:paraId="06CC3075" w14:textId="77777777" w:rsidR="00312C76" w:rsidRPr="003167FF" w:rsidRDefault="00312C76" w:rsidP="00312C76">
      <w:pPr>
        <w:pStyle w:val="TH"/>
        <w:rPr>
          <w:noProof/>
        </w:rPr>
      </w:pPr>
      <w:r w:rsidRPr="003167FF">
        <w:rPr>
          <w:noProof/>
        </w:rPr>
        <w:object w:dxaOrig="8982" w:dyaOrig="4231" w14:anchorId="3345911A">
          <v:shape id="_x0000_i1103" type="#_x0000_t75" style="width:448.5pt;height:212.25pt" o:ole="">
            <v:imagedata r:id="rId167" o:title=""/>
          </v:shape>
          <o:OLEObject Type="Embed" ProgID="Visio.Drawing.11" ShapeID="_x0000_i1103" DrawAspect="Content" ObjectID="_1778735974" r:id="rId168"/>
        </w:object>
      </w:r>
    </w:p>
    <w:p w14:paraId="626BB98A" w14:textId="77777777" w:rsidR="00312C76" w:rsidRPr="003167FF" w:rsidRDefault="00312C76" w:rsidP="00312C76">
      <w:pPr>
        <w:pStyle w:val="TF"/>
        <w:rPr>
          <w:noProof/>
        </w:rPr>
      </w:pPr>
      <w:r w:rsidRPr="003167FF">
        <w:rPr>
          <w:noProof/>
        </w:rPr>
        <w:t>Figure 11.2.2-1: On-network functional model for configuration management</w:t>
      </w:r>
    </w:p>
    <w:p w14:paraId="59B9D672" w14:textId="77777777" w:rsidR="00312C76" w:rsidRPr="003167FF" w:rsidRDefault="00312C76" w:rsidP="00312C76">
      <w:r w:rsidRPr="003167FF">
        <w:t>The configuration management client communicates with the configuration management server over the CM-UU reference point. The configuration management client provides the support for configuration management functions to the VAL client(s) over CM</w:t>
      </w:r>
      <w:r w:rsidRPr="003167FF">
        <w:noBreakHyphen/>
        <w:t>C reference point. The VAL server(s) communicate with the configuration management server over the CM-S reference point. The configuration management server communicates with the VAL user database over the CM-VAL-UDB reference point.</w:t>
      </w:r>
    </w:p>
    <w:p w14:paraId="4964C228" w14:textId="77777777" w:rsidR="00312C76" w:rsidRPr="003167FF" w:rsidRDefault="00312C76" w:rsidP="00312C76">
      <w:pPr>
        <w:pStyle w:val="Heading3"/>
      </w:pPr>
      <w:bookmarkStart w:id="1045" w:name="_Toc162886037"/>
      <w:r w:rsidRPr="003167FF">
        <w:t>11.2.3</w:t>
      </w:r>
      <w:r w:rsidRPr="003167FF">
        <w:tab/>
        <w:t>Off-network functional model description</w:t>
      </w:r>
      <w:bookmarkEnd w:id="1045"/>
    </w:p>
    <w:p w14:paraId="39796434" w14:textId="77777777" w:rsidR="00312C76" w:rsidRPr="003167FF" w:rsidRDefault="00312C76" w:rsidP="00312C76">
      <w:r w:rsidRPr="003167FF">
        <w:t>Figure 11.2.3-1 illustrates the off-network functional model for configuration management.</w:t>
      </w:r>
    </w:p>
    <w:p w14:paraId="0105F968" w14:textId="77777777" w:rsidR="00312C76" w:rsidRPr="003167FF" w:rsidRDefault="00312C76" w:rsidP="00312C76">
      <w:pPr>
        <w:pStyle w:val="TH"/>
        <w:rPr>
          <w:noProof/>
        </w:rPr>
      </w:pPr>
      <w:r w:rsidRPr="003167FF">
        <w:rPr>
          <w:noProof/>
        </w:rPr>
        <w:object w:dxaOrig="6684" w:dyaOrig="3492" w14:anchorId="0EDC67B8">
          <v:shape id="_x0000_i1104" type="#_x0000_t75" style="width:333.4pt;height:177pt" o:ole="">
            <v:imagedata r:id="rId169" o:title=""/>
          </v:shape>
          <o:OLEObject Type="Embed" ProgID="Visio.Drawing.11" ShapeID="_x0000_i1104" DrawAspect="Content" ObjectID="_1778735975" r:id="rId170"/>
        </w:object>
      </w:r>
    </w:p>
    <w:p w14:paraId="5D3DCE71" w14:textId="77777777" w:rsidR="00312C76" w:rsidRPr="003167FF" w:rsidRDefault="00312C76" w:rsidP="00312C76">
      <w:pPr>
        <w:pStyle w:val="TF"/>
        <w:rPr>
          <w:noProof/>
        </w:rPr>
      </w:pPr>
      <w:r w:rsidRPr="003167FF">
        <w:rPr>
          <w:noProof/>
        </w:rPr>
        <w:t>Figure 11.2.3-1: Off-network functional model for configuration management</w:t>
      </w:r>
    </w:p>
    <w:p w14:paraId="27259FB8" w14:textId="77777777" w:rsidR="00312C76" w:rsidRPr="003167FF" w:rsidRDefault="00312C76" w:rsidP="00312C76">
      <w:pPr>
        <w:rPr>
          <w:noProof/>
        </w:rPr>
      </w:pPr>
      <w:r w:rsidRPr="003167FF">
        <w:t>The configuration management client of the UE1 communicates with the configuration management client of the UE2 over the CM-PC5 reference point.</w:t>
      </w:r>
    </w:p>
    <w:p w14:paraId="696D0C8A" w14:textId="77777777" w:rsidR="00312C76" w:rsidRPr="003167FF" w:rsidRDefault="00312C76" w:rsidP="00312C76">
      <w:pPr>
        <w:pStyle w:val="Heading3"/>
      </w:pPr>
      <w:bookmarkStart w:id="1046" w:name="_Toc162886038"/>
      <w:r w:rsidRPr="003167FF">
        <w:t>11.2.4</w:t>
      </w:r>
      <w:r w:rsidRPr="003167FF">
        <w:tab/>
        <w:t>Functional entities description</w:t>
      </w:r>
      <w:bookmarkEnd w:id="1046"/>
    </w:p>
    <w:p w14:paraId="1786FAE7" w14:textId="77777777" w:rsidR="00312C76" w:rsidRPr="003167FF" w:rsidRDefault="00312C76" w:rsidP="00312C76">
      <w:pPr>
        <w:pStyle w:val="Heading4"/>
      </w:pPr>
      <w:bookmarkStart w:id="1047" w:name="_Toc162886039"/>
      <w:r w:rsidRPr="003167FF">
        <w:t>11.2.4.1</w:t>
      </w:r>
      <w:r w:rsidRPr="003167FF">
        <w:tab/>
        <w:t>General</w:t>
      </w:r>
      <w:bookmarkEnd w:id="1047"/>
    </w:p>
    <w:p w14:paraId="3054318E" w14:textId="77777777" w:rsidR="00312C76" w:rsidRPr="003167FF" w:rsidRDefault="00312C76" w:rsidP="00312C76">
      <w:r w:rsidRPr="003167FF">
        <w:t>The functional entities for configuration management SEAL service are described in the following subclauses.</w:t>
      </w:r>
    </w:p>
    <w:p w14:paraId="28FDF2EC" w14:textId="77777777" w:rsidR="00312C76" w:rsidRPr="003167FF" w:rsidRDefault="00312C76" w:rsidP="00312C76">
      <w:pPr>
        <w:pStyle w:val="Heading4"/>
      </w:pPr>
      <w:bookmarkStart w:id="1048" w:name="_Toc162886040"/>
      <w:r w:rsidRPr="003167FF">
        <w:t>11.2.4.2</w:t>
      </w:r>
      <w:r w:rsidRPr="003167FF">
        <w:tab/>
        <w:t>Configuration management client</w:t>
      </w:r>
      <w:bookmarkEnd w:id="1048"/>
    </w:p>
    <w:p w14:paraId="315D1583" w14:textId="77777777" w:rsidR="00312C76" w:rsidRPr="003167FF" w:rsidRDefault="00312C76" w:rsidP="00312C76">
      <w:bookmarkStart w:id="1049" w:name="_Toc424654373"/>
      <w:r w:rsidRPr="003167FF">
        <w:t>The configuration management client functional entity acts as the application client for configuration related transactions. The configuration management client interacts with the configuration management server and provides and receives configuration data. The configuration management client also supports interactions with the corresponding configuration management client between the two UEs.</w:t>
      </w:r>
    </w:p>
    <w:p w14:paraId="5B0F0AE5" w14:textId="77777777" w:rsidR="00312C76" w:rsidRPr="003167FF" w:rsidRDefault="00312C76" w:rsidP="00312C76">
      <w:bookmarkStart w:id="1050" w:name="_Toc428364962"/>
      <w:bookmarkStart w:id="1051" w:name="_Toc433209562"/>
      <w:bookmarkStart w:id="1052" w:name="_Toc453260080"/>
      <w:bookmarkStart w:id="1053" w:name="_Toc453260967"/>
      <w:bookmarkStart w:id="1054" w:name="_Toc453279704"/>
      <w:bookmarkStart w:id="1055" w:name="_Toc459375042"/>
      <w:bookmarkStart w:id="1056" w:name="_Toc468105276"/>
      <w:bookmarkStart w:id="1057" w:name="_Toc468110371"/>
      <w:bookmarkStart w:id="1058" w:name="_Toc525308933"/>
      <w:bookmarkStart w:id="1059" w:name="_Toc528832075"/>
      <w:bookmarkStart w:id="1060" w:name="_Toc528832265"/>
      <w:bookmarkStart w:id="1061" w:name="_Toc531613367"/>
      <w:bookmarkEnd w:id="1049"/>
      <w:r w:rsidRPr="003167FF">
        <w:t xml:space="preserve">The </w:t>
      </w:r>
      <w:r w:rsidRPr="003167FF">
        <w:rPr>
          <w:rFonts w:eastAsia="Malgun Gothic"/>
          <w:lang w:eastAsia="ko-KR"/>
        </w:rPr>
        <w:t xml:space="preserve">configuration management client </w:t>
      </w:r>
      <w:r w:rsidRPr="003167FF">
        <w:t xml:space="preserve">functional entity is supported by the signalling user agent and HTTP client functional entities of the signalling control plane. </w:t>
      </w:r>
    </w:p>
    <w:p w14:paraId="6B21D7E5" w14:textId="77777777" w:rsidR="00312C76" w:rsidRPr="003167FF" w:rsidRDefault="00312C76" w:rsidP="00312C76">
      <w:pPr>
        <w:pStyle w:val="Heading4"/>
      </w:pPr>
      <w:bookmarkStart w:id="1062" w:name="_Toc162886041"/>
      <w:r w:rsidRPr="003167FF">
        <w:t>11.2.4.3</w:t>
      </w:r>
      <w:r w:rsidRPr="003167FF">
        <w:tab/>
        <w:t>Configuration management server</w:t>
      </w:r>
      <w:bookmarkEnd w:id="1050"/>
      <w:bookmarkEnd w:id="1051"/>
      <w:bookmarkEnd w:id="1052"/>
      <w:bookmarkEnd w:id="1053"/>
      <w:bookmarkEnd w:id="1054"/>
      <w:bookmarkEnd w:id="1055"/>
      <w:bookmarkEnd w:id="1056"/>
      <w:bookmarkEnd w:id="1057"/>
      <w:bookmarkEnd w:id="1058"/>
      <w:bookmarkEnd w:id="1059"/>
      <w:bookmarkEnd w:id="1060"/>
      <w:bookmarkEnd w:id="1061"/>
      <w:bookmarkEnd w:id="1062"/>
    </w:p>
    <w:p w14:paraId="0C644AD4" w14:textId="77777777" w:rsidR="00312C76" w:rsidRPr="003167FF" w:rsidRDefault="00312C76" w:rsidP="00312C76">
      <w:pPr>
        <w:rPr>
          <w:rFonts w:eastAsia="Malgun Gothic"/>
          <w:lang w:eastAsia="ko-KR"/>
        </w:rPr>
      </w:pPr>
      <w:r w:rsidRPr="003167FF">
        <w:rPr>
          <w:rFonts w:eastAsia="Malgun Gothic"/>
          <w:lang w:eastAsia="ko-KR"/>
        </w:rPr>
        <w:t xml:space="preserve">The configuration management server is a functional entity used to configure </w:t>
      </w:r>
      <w:r w:rsidRPr="003167FF">
        <w:rPr>
          <w:lang w:eastAsia="zh-CN"/>
        </w:rPr>
        <w:t>one or more</w:t>
      </w:r>
      <w:r w:rsidRPr="003167FF">
        <w:rPr>
          <w:rFonts w:eastAsia="Malgun Gothic"/>
          <w:lang w:eastAsia="ko-KR"/>
        </w:rPr>
        <w:t xml:space="preserve"> </w:t>
      </w:r>
      <w:r w:rsidRPr="003167FF">
        <w:rPr>
          <w:lang w:eastAsia="zh-CN"/>
        </w:rPr>
        <w:t>vertical</w:t>
      </w:r>
      <w:r w:rsidRPr="003167FF">
        <w:rPr>
          <w:rFonts w:eastAsia="Malgun Gothic"/>
          <w:lang w:eastAsia="ko-KR"/>
        </w:rPr>
        <w:t xml:space="preserve"> application</w:t>
      </w:r>
      <w:r w:rsidRPr="003167FF">
        <w:rPr>
          <w:lang w:eastAsia="zh-CN"/>
        </w:rPr>
        <w:t>s</w:t>
      </w:r>
      <w:r w:rsidRPr="003167FF">
        <w:rPr>
          <w:rFonts w:eastAsia="Malgun Gothic"/>
          <w:lang w:eastAsia="ko-KR"/>
        </w:rPr>
        <w:t xml:space="preserve"> </w:t>
      </w:r>
      <w:r w:rsidRPr="003167FF">
        <w:t xml:space="preserve">with 3GPP system related </w:t>
      </w:r>
      <w:r w:rsidRPr="003167FF">
        <w:rPr>
          <w:lang w:eastAsia="zh-CN"/>
        </w:rPr>
        <w:t>vertical applications</w:t>
      </w:r>
      <w:r w:rsidRPr="003167FF">
        <w:t xml:space="preserve"> provisioning information </w:t>
      </w:r>
      <w:r w:rsidRPr="003167FF">
        <w:rPr>
          <w:rFonts w:eastAsia="Malgun Gothic"/>
          <w:lang w:eastAsia="ko-KR"/>
        </w:rPr>
        <w:t xml:space="preserve">and configure data on the configuration management client. The configuration management server manages </w:t>
      </w:r>
      <w:r w:rsidRPr="003167FF">
        <w:rPr>
          <w:lang w:eastAsia="zh-CN"/>
        </w:rPr>
        <w:t>vertical</w:t>
      </w:r>
      <w:r w:rsidRPr="003167FF">
        <w:rPr>
          <w:rFonts w:eastAsia="Malgun Gothic"/>
          <w:lang w:eastAsia="ko-KR"/>
        </w:rPr>
        <w:t xml:space="preserve"> application configuration supported within the </w:t>
      </w:r>
      <w:r w:rsidRPr="003167FF">
        <w:rPr>
          <w:lang w:eastAsia="zh-CN"/>
        </w:rPr>
        <w:t>vertical's service</w:t>
      </w:r>
      <w:r w:rsidRPr="003167FF">
        <w:rPr>
          <w:rFonts w:eastAsia="Malgun Gothic"/>
          <w:lang w:eastAsia="ko-KR"/>
        </w:rPr>
        <w:t xml:space="preserve"> provider. </w:t>
      </w:r>
      <w:r w:rsidRPr="003167FF">
        <w:t>The configuration management server acts as CAPIF's API exposing function as specified in 3GPP TS 23.222 [8]. The configuration management server also supports interactions with the corresponding configuration management server in distributed SEAL deployments.</w:t>
      </w:r>
    </w:p>
    <w:p w14:paraId="7E976A5F" w14:textId="77777777" w:rsidR="00312C76" w:rsidRPr="003167FF" w:rsidRDefault="00312C76" w:rsidP="00312C76">
      <w:r w:rsidRPr="003167FF">
        <w:t xml:space="preserve">The </w:t>
      </w:r>
      <w:r w:rsidRPr="003167FF">
        <w:rPr>
          <w:rFonts w:eastAsia="Malgun Gothic"/>
          <w:lang w:eastAsia="ko-KR"/>
        </w:rPr>
        <w:t xml:space="preserve">configuration management server </w:t>
      </w:r>
      <w:r w:rsidRPr="003167FF">
        <w:t xml:space="preserve">functional entity is supported by the SIP AS and HTTP server functional entities of the signalling control plane. </w:t>
      </w:r>
    </w:p>
    <w:p w14:paraId="11D8CA08" w14:textId="77777777" w:rsidR="00312C76" w:rsidRPr="003167FF" w:rsidRDefault="00312C76" w:rsidP="00312C76">
      <w:pPr>
        <w:pStyle w:val="Heading3"/>
      </w:pPr>
      <w:bookmarkStart w:id="1063" w:name="_Toc162886042"/>
      <w:r w:rsidRPr="003167FF">
        <w:t>11.2.5</w:t>
      </w:r>
      <w:r w:rsidRPr="003167FF">
        <w:tab/>
        <w:t>Reference points description</w:t>
      </w:r>
      <w:bookmarkEnd w:id="1063"/>
    </w:p>
    <w:p w14:paraId="44CB50C6" w14:textId="77777777" w:rsidR="00312C76" w:rsidRPr="003167FF" w:rsidRDefault="00312C76" w:rsidP="00312C76">
      <w:pPr>
        <w:pStyle w:val="Heading4"/>
      </w:pPr>
      <w:bookmarkStart w:id="1064" w:name="_Toc162886043"/>
      <w:r w:rsidRPr="003167FF">
        <w:t>11.2.5.1</w:t>
      </w:r>
      <w:r w:rsidRPr="003167FF">
        <w:tab/>
        <w:t>General</w:t>
      </w:r>
      <w:bookmarkEnd w:id="1064"/>
    </w:p>
    <w:p w14:paraId="46E69ACA" w14:textId="77777777" w:rsidR="00312C76" w:rsidRPr="003167FF" w:rsidRDefault="00312C76" w:rsidP="00312C76">
      <w:r w:rsidRPr="003167FF">
        <w:t>The reference points for the functional model for configuration management are described in the following subclauses.</w:t>
      </w:r>
    </w:p>
    <w:p w14:paraId="17CD0F94" w14:textId="77777777" w:rsidR="00312C76" w:rsidRPr="003167FF" w:rsidRDefault="00312C76" w:rsidP="00312C76">
      <w:pPr>
        <w:pStyle w:val="Heading4"/>
      </w:pPr>
      <w:bookmarkStart w:id="1065" w:name="_Toc162886044"/>
      <w:r w:rsidRPr="003167FF">
        <w:t>11.2.5.2</w:t>
      </w:r>
      <w:r w:rsidRPr="003167FF">
        <w:tab/>
        <w:t>CM-UU</w:t>
      </w:r>
      <w:bookmarkEnd w:id="1065"/>
    </w:p>
    <w:p w14:paraId="30DB4C3A" w14:textId="77777777" w:rsidR="00312C76" w:rsidRPr="003167FF" w:rsidRDefault="00312C76" w:rsidP="00312C76">
      <w:r w:rsidRPr="003167FF">
        <w:t>The interactions related to configuration management functions between the configuration management client and the configuration management server are supported by CM-UU reference point. This reference point utilizes Uu reference point as described in 3GPP TS 23.401 [9] and 3GPP TS 23.501 [10].</w:t>
      </w:r>
    </w:p>
    <w:p w14:paraId="68080E08" w14:textId="77777777" w:rsidR="00312C76" w:rsidRPr="003167FF" w:rsidRDefault="00312C76" w:rsidP="00312C76">
      <w:r w:rsidRPr="003167FF">
        <w:t>The CM-UU reference point provides the configuration information required for VAL services and supports:</w:t>
      </w:r>
    </w:p>
    <w:p w14:paraId="180F3541" w14:textId="77777777" w:rsidR="00312C76" w:rsidRPr="003167FF" w:rsidRDefault="00312C76" w:rsidP="00312C76">
      <w:pPr>
        <w:pStyle w:val="B1"/>
      </w:pPr>
      <w:r w:rsidRPr="003167FF">
        <w:t>-</w:t>
      </w:r>
      <w:r w:rsidRPr="003167FF">
        <w:tab/>
        <w:t>configuration of the VAL UE by the VAL service; and</w:t>
      </w:r>
    </w:p>
    <w:p w14:paraId="1A7ACB1E" w14:textId="77777777" w:rsidR="00312C76" w:rsidRPr="003167FF" w:rsidRDefault="00312C76" w:rsidP="00312C76">
      <w:pPr>
        <w:pStyle w:val="B1"/>
      </w:pPr>
      <w:r w:rsidRPr="003167FF">
        <w:t>-</w:t>
      </w:r>
      <w:r w:rsidRPr="003167FF">
        <w:tab/>
        <w:t>configuration of the VAL application with the VAL service related information e.g. policy information by the VAL UE.</w:t>
      </w:r>
    </w:p>
    <w:p w14:paraId="73CF02D4" w14:textId="77777777" w:rsidR="00312C76" w:rsidRPr="003167FF" w:rsidRDefault="00312C76" w:rsidP="00312C76">
      <w:r w:rsidRPr="003167FF">
        <w:t>The CM-UU reference point shall use the HTTP-1/HTTP-2 reference points for transport and routing of configuration management related signalling. The CM-UU reference point shall use SIP-1/SIP-2 reference points for subscription/notification related signalling.</w:t>
      </w:r>
    </w:p>
    <w:p w14:paraId="67AC8369" w14:textId="77777777" w:rsidR="00312C76" w:rsidRPr="003167FF" w:rsidRDefault="00312C76" w:rsidP="00312C76">
      <w:pPr>
        <w:pStyle w:val="Heading4"/>
      </w:pPr>
      <w:bookmarkStart w:id="1066" w:name="_Toc162886045"/>
      <w:r w:rsidRPr="003167FF">
        <w:t>11.2.5.3</w:t>
      </w:r>
      <w:r w:rsidRPr="003167FF">
        <w:tab/>
        <w:t>CM-PC5</w:t>
      </w:r>
      <w:bookmarkEnd w:id="1066"/>
    </w:p>
    <w:p w14:paraId="603A51D9" w14:textId="77777777" w:rsidR="00312C76" w:rsidRPr="003167FF" w:rsidRDefault="00312C76" w:rsidP="00312C76">
      <w:r w:rsidRPr="003167FF">
        <w:t>The interactions related to configuration management functions between the configuration management clients located in different VAL UEs are supported by CM-PC5 reference point. This reference point utilizes PC5 reference point as described in 3GPP TS 23.303 [12].</w:t>
      </w:r>
    </w:p>
    <w:p w14:paraId="3862D197" w14:textId="77777777" w:rsidR="00312C76" w:rsidRPr="003167FF" w:rsidRDefault="00312C76" w:rsidP="00312C76">
      <w:pPr>
        <w:pStyle w:val="Heading4"/>
      </w:pPr>
      <w:bookmarkStart w:id="1067" w:name="_Toc162886046"/>
      <w:r w:rsidRPr="003167FF">
        <w:t>11.2.5.4</w:t>
      </w:r>
      <w:r w:rsidRPr="003167FF">
        <w:tab/>
        <w:t>CM-C</w:t>
      </w:r>
      <w:bookmarkEnd w:id="1067"/>
    </w:p>
    <w:p w14:paraId="420F6CF1" w14:textId="77777777" w:rsidR="00312C76" w:rsidRPr="003167FF" w:rsidRDefault="00312C76" w:rsidP="00312C76">
      <w:r w:rsidRPr="003167FF">
        <w:t>The interactions related to configuration management functions between the VAL client(s) and the configuration management client within a VAL UE are supported by CM-C reference point.</w:t>
      </w:r>
    </w:p>
    <w:p w14:paraId="64D32048" w14:textId="77777777" w:rsidR="00312C76" w:rsidRPr="003167FF" w:rsidRDefault="00312C76" w:rsidP="00312C76">
      <w:pPr>
        <w:pStyle w:val="Heading4"/>
      </w:pPr>
      <w:bookmarkStart w:id="1068" w:name="_Toc162886047"/>
      <w:r w:rsidRPr="003167FF">
        <w:t>11.2.5.5</w:t>
      </w:r>
      <w:r w:rsidRPr="003167FF">
        <w:tab/>
        <w:t>CM-S</w:t>
      </w:r>
      <w:bookmarkEnd w:id="1068"/>
    </w:p>
    <w:p w14:paraId="128A55FB" w14:textId="77777777" w:rsidR="00312C76" w:rsidRPr="003167FF" w:rsidRDefault="00312C76" w:rsidP="00312C76">
      <w:r w:rsidRPr="003167FF">
        <w:t xml:space="preserve">The interactions related to configuration management functions between the VAL server(s) and the configuration management server are supported by CM-S reference point. The CM-S reference point supports VAL server to obtain </w:t>
      </w:r>
      <w:r w:rsidRPr="003167FF">
        <w:rPr>
          <w:lang w:eastAsia="zh-CN"/>
        </w:rPr>
        <w:t xml:space="preserve">the </w:t>
      </w:r>
      <w:r w:rsidRPr="003167FF">
        <w:t xml:space="preserve">VAL service related </w:t>
      </w:r>
      <w:r w:rsidRPr="003167FF">
        <w:rPr>
          <w:lang w:eastAsia="zh-CN"/>
        </w:rPr>
        <w:t>vertical applications</w:t>
      </w:r>
      <w:r w:rsidRPr="003167FF">
        <w:t xml:space="preserve"> provisioning information</w:t>
      </w:r>
      <w:r w:rsidRPr="003167FF">
        <w:rPr>
          <w:rFonts w:eastAsia="Malgun Gothic"/>
          <w:lang w:eastAsia="ko-KR"/>
        </w:rPr>
        <w:t xml:space="preserve">. </w:t>
      </w:r>
      <w:r w:rsidRPr="003167FF">
        <w:t>This reference point is an instance of CAPIF</w:t>
      </w:r>
      <w:r w:rsidRPr="003167FF">
        <w:noBreakHyphen/>
        <w:t>2 reference point as specified in 3GPP TS 23.222 [8].</w:t>
      </w:r>
    </w:p>
    <w:p w14:paraId="60114045" w14:textId="77777777" w:rsidR="00312C76" w:rsidRPr="003167FF" w:rsidRDefault="00312C76" w:rsidP="00312C76">
      <w:r w:rsidRPr="003167FF">
        <w:t>The CM-S reference point shall use HTTP-1/</w:t>
      </w:r>
      <w:r w:rsidRPr="003167FF">
        <w:rPr>
          <w:lang w:eastAsia="zh-CN"/>
        </w:rPr>
        <w:t xml:space="preserve"> HTTP-2 reference points</w:t>
      </w:r>
      <w:r w:rsidRPr="003167FF">
        <w:t xml:space="preserve"> for transport and routing of configuration management related signalling. The CM-S reference point shall use SIP-2 reference point for subscription/notification related signalling.</w:t>
      </w:r>
    </w:p>
    <w:p w14:paraId="10DB78DA" w14:textId="77777777" w:rsidR="00312C76" w:rsidRPr="003167FF" w:rsidRDefault="00312C76" w:rsidP="00312C76">
      <w:pPr>
        <w:pStyle w:val="Heading4"/>
      </w:pPr>
      <w:bookmarkStart w:id="1069" w:name="_Toc162886048"/>
      <w:r w:rsidRPr="003167FF">
        <w:t>11.2.5.6</w:t>
      </w:r>
      <w:r w:rsidRPr="003167FF">
        <w:tab/>
        <w:t>CM-E</w:t>
      </w:r>
      <w:bookmarkEnd w:id="1069"/>
    </w:p>
    <w:p w14:paraId="4EB7F83E" w14:textId="77777777" w:rsidR="00312C76" w:rsidRPr="003167FF" w:rsidRDefault="00312C76" w:rsidP="00312C76">
      <w:r w:rsidRPr="003167FF">
        <w:t>The interactions related to configuration management functions between the configuration management servers in a distributed deployment are supported by CM-E reference point.</w:t>
      </w:r>
    </w:p>
    <w:p w14:paraId="677CE59F" w14:textId="77777777" w:rsidR="00312C76" w:rsidRPr="003167FF" w:rsidRDefault="00312C76" w:rsidP="00312C76">
      <w:pPr>
        <w:pStyle w:val="Heading4"/>
      </w:pPr>
      <w:bookmarkStart w:id="1070" w:name="_Toc162886049"/>
      <w:r w:rsidRPr="003167FF">
        <w:t>11.2.5.7</w:t>
      </w:r>
      <w:r w:rsidRPr="003167FF">
        <w:tab/>
        <w:t>Reference point CM-VAL-UDB (between the configuration management server and the VAL user database)</w:t>
      </w:r>
      <w:bookmarkEnd w:id="1070"/>
    </w:p>
    <w:p w14:paraId="3D820138" w14:textId="77777777" w:rsidR="00312C76" w:rsidRPr="003167FF" w:rsidRDefault="00312C76" w:rsidP="00312C76">
      <w:pPr>
        <w:rPr>
          <w:lang w:eastAsia="zh-CN"/>
        </w:rPr>
      </w:pPr>
      <w:r w:rsidRPr="003167FF">
        <w:rPr>
          <w:lang w:eastAsia="zh-CN"/>
        </w:rPr>
        <w:t>The CM-VAL-</w:t>
      </w:r>
      <w:r w:rsidRPr="003167FF">
        <w:t>UDB</w:t>
      </w:r>
      <w:r w:rsidRPr="003167FF">
        <w:rPr>
          <w:lang w:eastAsia="zh-CN"/>
        </w:rPr>
        <w:t xml:space="preserve"> reference point is an instance of VAL-UDB reference point, which exists between the VAL user database and the configuration management server, is used for:</w:t>
      </w:r>
    </w:p>
    <w:p w14:paraId="3F75A6DF" w14:textId="31F5C2BC" w:rsidR="00312C76" w:rsidRPr="003167FF" w:rsidRDefault="00312C76" w:rsidP="00312C76">
      <w:pPr>
        <w:pStyle w:val="B1"/>
        <w:rPr>
          <w:lang w:eastAsia="zh-CN"/>
        </w:rPr>
      </w:pPr>
      <w:r w:rsidRPr="003167FF">
        <w:rPr>
          <w:lang w:eastAsia="zh-CN"/>
        </w:rPr>
        <w:t>-</w:t>
      </w:r>
      <w:r w:rsidRPr="003167FF">
        <w:rPr>
          <w:lang w:eastAsia="zh-CN"/>
        </w:rPr>
        <w:tab/>
        <w:t>the configuration management server to store the user profile data in the specific VAL user database;</w:t>
      </w:r>
    </w:p>
    <w:p w14:paraId="62B4C238" w14:textId="77777777" w:rsidR="00C6101A" w:rsidRDefault="00312C76" w:rsidP="00C6101A">
      <w:pPr>
        <w:pStyle w:val="B1"/>
        <w:rPr>
          <w:lang w:eastAsia="zh-CN"/>
        </w:rPr>
      </w:pPr>
      <w:r w:rsidRPr="003167FF">
        <w:rPr>
          <w:lang w:eastAsia="zh-CN"/>
        </w:rPr>
        <w:t>-</w:t>
      </w:r>
      <w:r w:rsidRPr="003167FF">
        <w:rPr>
          <w:lang w:eastAsia="zh-CN"/>
        </w:rPr>
        <w:tab/>
        <w:t>the configuration management server to obtain the user profile from the specific VAL user database for further configuration in the VAL UE.</w:t>
      </w:r>
    </w:p>
    <w:p w14:paraId="4B8BBBEE" w14:textId="77777777" w:rsidR="00C6101A" w:rsidRDefault="00C6101A" w:rsidP="00C6101A">
      <w:pPr>
        <w:pStyle w:val="B1"/>
        <w:rPr>
          <w:lang w:eastAsia="zh-CN"/>
        </w:rPr>
      </w:pPr>
      <w:r>
        <w:rPr>
          <w:lang w:eastAsia="zh-CN"/>
        </w:rPr>
        <w:t>-</w:t>
      </w:r>
      <w:r>
        <w:rPr>
          <w:lang w:eastAsia="zh-CN"/>
        </w:rPr>
        <w:tab/>
        <w:t>the configuration management server to update the user profile data in the specific VAL user database; and</w:t>
      </w:r>
    </w:p>
    <w:p w14:paraId="1F8F9793" w14:textId="4AB56E48" w:rsidR="00312C76" w:rsidRPr="003167FF" w:rsidRDefault="00C6101A" w:rsidP="00C6101A">
      <w:pPr>
        <w:pStyle w:val="B1"/>
        <w:rPr>
          <w:lang w:eastAsia="zh-CN"/>
        </w:rPr>
      </w:pPr>
      <w:r>
        <w:rPr>
          <w:lang w:eastAsia="zh-CN"/>
        </w:rPr>
        <w:t>-</w:t>
      </w:r>
      <w:r>
        <w:rPr>
          <w:lang w:eastAsia="zh-CN"/>
        </w:rPr>
        <w:tab/>
        <w:t>the configuration management server to delete the user profile data from the specific VAL user database</w:t>
      </w:r>
    </w:p>
    <w:p w14:paraId="62B69EB8" w14:textId="77777777" w:rsidR="00312C76" w:rsidRPr="003167FF" w:rsidRDefault="00312C76" w:rsidP="00312C76">
      <w:pPr>
        <w:pStyle w:val="Heading2"/>
      </w:pPr>
      <w:bookmarkStart w:id="1071" w:name="_Toc162886050"/>
      <w:r w:rsidRPr="003167FF">
        <w:t>11.3</w:t>
      </w:r>
      <w:r w:rsidRPr="003167FF">
        <w:tab/>
        <w:t>Procedures and information flows for configuration management</w:t>
      </w:r>
      <w:bookmarkEnd w:id="1071"/>
    </w:p>
    <w:p w14:paraId="12F3DB27" w14:textId="77777777" w:rsidR="00312C76" w:rsidRPr="003167FF" w:rsidRDefault="00312C76" w:rsidP="00312C76">
      <w:pPr>
        <w:pStyle w:val="Heading3"/>
      </w:pPr>
      <w:bookmarkStart w:id="1072" w:name="_Toc162886051"/>
      <w:r w:rsidRPr="003167FF">
        <w:t>11.3.1</w:t>
      </w:r>
      <w:r w:rsidRPr="003167FF">
        <w:tab/>
        <w:t>General</w:t>
      </w:r>
      <w:bookmarkEnd w:id="1072"/>
    </w:p>
    <w:p w14:paraId="302B26A2" w14:textId="77777777" w:rsidR="00312C76" w:rsidRPr="003167FF" w:rsidRDefault="00312C76" w:rsidP="00312C76">
      <w:r w:rsidRPr="003167FF">
        <w:t>The procedures related to the configuration management are described in the following subclauses.</w:t>
      </w:r>
    </w:p>
    <w:p w14:paraId="0275E8ED" w14:textId="77777777" w:rsidR="00312C76" w:rsidRPr="003167FF" w:rsidRDefault="00312C76" w:rsidP="00312C76">
      <w:pPr>
        <w:pStyle w:val="Heading3"/>
      </w:pPr>
      <w:bookmarkStart w:id="1073" w:name="_Toc162886052"/>
      <w:r w:rsidRPr="003167FF">
        <w:t>11.3.2</w:t>
      </w:r>
      <w:r w:rsidRPr="003167FF">
        <w:tab/>
        <w:t>Information flows</w:t>
      </w:r>
      <w:bookmarkEnd w:id="1073"/>
    </w:p>
    <w:p w14:paraId="007577EF" w14:textId="77777777" w:rsidR="00312C76" w:rsidRPr="003167FF" w:rsidRDefault="00312C76" w:rsidP="00312C76">
      <w:pPr>
        <w:pStyle w:val="Heading4"/>
      </w:pPr>
      <w:bookmarkStart w:id="1074" w:name="_Toc536271532"/>
      <w:bookmarkStart w:id="1075" w:name="_Toc536270972"/>
      <w:bookmarkStart w:id="1076" w:name="_Toc536270665"/>
      <w:bookmarkStart w:id="1077" w:name="_Toc162886053"/>
      <w:bookmarkStart w:id="1078" w:name="_Toc453260187"/>
      <w:bookmarkStart w:id="1079" w:name="_Toc453261074"/>
      <w:bookmarkStart w:id="1080" w:name="_Toc453279811"/>
      <w:bookmarkStart w:id="1081" w:name="_Toc459375149"/>
      <w:bookmarkStart w:id="1082" w:name="_Toc468105387"/>
      <w:bookmarkStart w:id="1083" w:name="_Toc468110482"/>
      <w:bookmarkStart w:id="1084" w:name="_Toc533179706"/>
      <w:r w:rsidRPr="003167FF">
        <w:t>11.3.2.1</w:t>
      </w:r>
      <w:r w:rsidRPr="003167FF">
        <w:tab/>
        <w:t>Get VAL UE configuration request</w:t>
      </w:r>
      <w:bookmarkEnd w:id="1074"/>
      <w:bookmarkEnd w:id="1075"/>
      <w:bookmarkEnd w:id="1076"/>
      <w:bookmarkEnd w:id="1077"/>
    </w:p>
    <w:p w14:paraId="3586C945" w14:textId="77777777" w:rsidR="00312C76" w:rsidRPr="003167FF" w:rsidRDefault="00312C76" w:rsidP="00312C76">
      <w:r w:rsidRPr="003167FF">
        <w:t>Table 11.3.2</w:t>
      </w:r>
      <w:r w:rsidRPr="003167FF">
        <w:rPr>
          <w:lang w:eastAsia="zh-CN"/>
        </w:rPr>
        <w:t>.1-1</w:t>
      </w:r>
      <w:r w:rsidRPr="003167FF">
        <w:t xml:space="preserve"> describes the information flow get VAL UE configuration request from the configuration management client to the configuration management server.</w:t>
      </w:r>
    </w:p>
    <w:p w14:paraId="0EE42472" w14:textId="77777777" w:rsidR="00312C76" w:rsidRPr="003167FF" w:rsidRDefault="00312C76" w:rsidP="00312C76">
      <w:pPr>
        <w:pStyle w:val="TH"/>
      </w:pPr>
      <w:r w:rsidRPr="003167FF">
        <w:t>Table 11.3.2.1-1: Get VAL UE configuration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14C5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156DB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C340AB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38B47BF" w14:textId="77777777" w:rsidR="00312C76" w:rsidRPr="003167FF" w:rsidRDefault="00312C76" w:rsidP="007E0BCD">
            <w:pPr>
              <w:pStyle w:val="TAH"/>
            </w:pPr>
            <w:r w:rsidRPr="003167FF">
              <w:t>Description</w:t>
            </w:r>
          </w:p>
        </w:tc>
      </w:tr>
      <w:tr w:rsidR="00312C76" w:rsidRPr="003167FF" w14:paraId="1E302C6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01392"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right w:val="nil"/>
            </w:tcBorders>
            <w:hideMark/>
          </w:tcPr>
          <w:p w14:paraId="7D2B72A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6DB17E4" w14:textId="77777777" w:rsidR="00312C76" w:rsidRPr="003167FF" w:rsidRDefault="00312C76" w:rsidP="007E0BCD">
            <w:pPr>
              <w:pStyle w:val="TAL"/>
            </w:pPr>
            <w:r w:rsidRPr="003167FF">
              <w:t>Identify of the VAL UE requesting the configuration information.</w:t>
            </w:r>
          </w:p>
        </w:tc>
      </w:tr>
      <w:tr w:rsidR="00312C76" w:rsidRPr="003167FF" w14:paraId="5970C5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924CD41"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53E2FBEC" w14:textId="77777777" w:rsidR="00312C76" w:rsidRPr="003167FF" w:rsidRDefault="00312C76" w:rsidP="007E0BCD">
            <w:pPr>
              <w:pStyle w:val="TAC"/>
            </w:pPr>
            <w:r w:rsidRPr="003167FF">
              <w:t>O (see NOTE 1)</w:t>
            </w:r>
          </w:p>
        </w:tc>
        <w:tc>
          <w:tcPr>
            <w:tcW w:w="4320" w:type="dxa"/>
            <w:tcBorders>
              <w:top w:val="single" w:sz="4" w:space="0" w:color="000000"/>
              <w:left w:val="single" w:sz="4" w:space="0" w:color="000000"/>
              <w:bottom w:val="single" w:sz="4" w:space="0" w:color="000000"/>
              <w:right w:val="single" w:sz="4" w:space="0" w:color="000000"/>
            </w:tcBorders>
          </w:tcPr>
          <w:p w14:paraId="45E7673F" w14:textId="77777777" w:rsidR="00312C76" w:rsidRPr="003167FF" w:rsidRDefault="00312C76" w:rsidP="007E0BCD">
            <w:pPr>
              <w:pStyle w:val="TAL"/>
            </w:pPr>
            <w:r w:rsidRPr="003167FF">
              <w:t>Identify of the VAL service for which the configuration information is requested.</w:t>
            </w:r>
          </w:p>
        </w:tc>
      </w:tr>
      <w:tr w:rsidR="00312C76" w:rsidRPr="003167FF" w14:paraId="1A6C3941" w14:textId="77777777" w:rsidTr="007E0BCD">
        <w:trPr>
          <w:jc w:val="center"/>
        </w:trPr>
        <w:tc>
          <w:tcPr>
            <w:tcW w:w="2880" w:type="dxa"/>
            <w:tcBorders>
              <w:top w:val="single" w:sz="4" w:space="0" w:color="000000"/>
              <w:left w:val="single" w:sz="4" w:space="0" w:color="000000"/>
              <w:bottom w:val="single" w:sz="4" w:space="0" w:color="000000"/>
              <w:right w:val="nil"/>
            </w:tcBorders>
          </w:tcPr>
          <w:p w14:paraId="5665564F" w14:textId="77777777" w:rsidR="00312C76" w:rsidRPr="003167FF" w:rsidRDefault="00312C76" w:rsidP="007E0BCD">
            <w:pPr>
              <w:pStyle w:val="TAL"/>
            </w:pPr>
            <w:r w:rsidRPr="003167FF">
              <w:rPr>
                <w:noProof/>
                <w:lang w:eastAsia="zh-CN"/>
              </w:rPr>
              <w:t>VAL UE Information (see NOTE 2)</w:t>
            </w:r>
          </w:p>
        </w:tc>
        <w:tc>
          <w:tcPr>
            <w:tcW w:w="1440" w:type="dxa"/>
            <w:tcBorders>
              <w:top w:val="single" w:sz="4" w:space="0" w:color="000000"/>
              <w:left w:val="single" w:sz="4" w:space="0" w:color="000000"/>
              <w:bottom w:val="single" w:sz="4" w:space="0" w:color="000000"/>
              <w:right w:val="nil"/>
            </w:tcBorders>
          </w:tcPr>
          <w:p w14:paraId="08ACE64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C0BC407" w14:textId="77777777" w:rsidR="00312C76" w:rsidRPr="003167FF" w:rsidRDefault="00312C76" w:rsidP="007E0BCD">
            <w:pPr>
              <w:pStyle w:val="TAL"/>
            </w:pPr>
            <w:r w:rsidRPr="003167FF">
              <w:rPr>
                <w:lang w:eastAsia="zh-CN"/>
              </w:rPr>
              <w:t>Additional UE related information required to identify the configuration data (e.g. device type, device vendor, etc)</w:t>
            </w:r>
          </w:p>
        </w:tc>
      </w:tr>
      <w:tr w:rsidR="00312C76" w:rsidRPr="003167FF" w14:paraId="62C3CCF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4DD3E11" w14:textId="77777777" w:rsidR="00312C76" w:rsidRPr="003167FF" w:rsidRDefault="00312C76" w:rsidP="007E0BCD">
            <w:pPr>
              <w:pStyle w:val="TAN"/>
              <w:rPr>
                <w:lang w:eastAsia="zh-CN"/>
              </w:rPr>
            </w:pPr>
            <w:r w:rsidRPr="003167FF">
              <w:t>NOTE 1:</w:t>
            </w:r>
            <w:r w:rsidRPr="003167FF">
              <w:tab/>
            </w:r>
            <w:r w:rsidRPr="003167FF">
              <w:rPr>
                <w:lang w:eastAsia="zh-CN"/>
              </w:rPr>
              <w:t>If the VAL service ID information element is not present, then the default service is service.</w:t>
            </w:r>
          </w:p>
          <w:p w14:paraId="76A2E8A4" w14:textId="77777777" w:rsidR="00312C76" w:rsidRPr="003167FF" w:rsidRDefault="00312C76" w:rsidP="007E0BCD">
            <w:pPr>
              <w:pStyle w:val="TAN"/>
            </w:pPr>
            <w:r w:rsidRPr="003167FF">
              <w:t>NOTE 2:</w:t>
            </w:r>
            <w:r w:rsidRPr="003167FF">
              <w:tab/>
              <w:t>The VAL service provider can configure the VAL UE with different configuration data based on this IE.</w:t>
            </w:r>
          </w:p>
        </w:tc>
      </w:tr>
    </w:tbl>
    <w:p w14:paraId="0C9A3303" w14:textId="77777777" w:rsidR="00312C76" w:rsidRPr="003167FF" w:rsidRDefault="00312C76" w:rsidP="00312C76"/>
    <w:p w14:paraId="12A3BE6D" w14:textId="77777777" w:rsidR="00312C76" w:rsidRPr="003167FF" w:rsidRDefault="00312C76" w:rsidP="00312C76">
      <w:pPr>
        <w:pStyle w:val="Heading4"/>
      </w:pPr>
      <w:bookmarkStart w:id="1085" w:name="_Toc536271533"/>
      <w:bookmarkStart w:id="1086" w:name="_Toc536270973"/>
      <w:bookmarkStart w:id="1087" w:name="_Toc536270666"/>
      <w:bookmarkStart w:id="1088" w:name="_Toc162886054"/>
      <w:r w:rsidRPr="003167FF">
        <w:t>11.3.2.2</w:t>
      </w:r>
      <w:r w:rsidRPr="003167FF">
        <w:tab/>
        <w:t>Get VAL UE configuration response</w:t>
      </w:r>
      <w:bookmarkEnd w:id="1085"/>
      <w:bookmarkEnd w:id="1086"/>
      <w:bookmarkEnd w:id="1087"/>
      <w:bookmarkEnd w:id="1088"/>
    </w:p>
    <w:p w14:paraId="2ECD2840" w14:textId="77777777" w:rsidR="00312C76" w:rsidRPr="003167FF" w:rsidRDefault="00312C76" w:rsidP="00312C76">
      <w:r w:rsidRPr="003167FF">
        <w:t>Table 11.3.2.2-1 describes the information flow get VAL UE configuration response from the configuration management server to the configuration management client.</w:t>
      </w:r>
    </w:p>
    <w:p w14:paraId="0F8DF220" w14:textId="77777777" w:rsidR="00312C76" w:rsidRPr="003167FF" w:rsidRDefault="00312C76" w:rsidP="00312C76">
      <w:pPr>
        <w:pStyle w:val="TH"/>
      </w:pPr>
      <w:r w:rsidRPr="003167FF">
        <w:t>Table 11.3.2.2-1: Get VAL UE configuration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6066AE2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38E65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C7A31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C8EE31" w14:textId="77777777" w:rsidR="00312C76" w:rsidRPr="003167FF" w:rsidRDefault="00312C76" w:rsidP="007E0BCD">
            <w:pPr>
              <w:pStyle w:val="TAH"/>
            </w:pPr>
            <w:r w:rsidRPr="003167FF">
              <w:t>Description</w:t>
            </w:r>
          </w:p>
        </w:tc>
      </w:tr>
      <w:tr w:rsidR="00312C76" w:rsidRPr="003167FF" w14:paraId="08BF58B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E3424FF"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117C3D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641E371" w14:textId="77777777" w:rsidR="00312C76" w:rsidRPr="003167FF" w:rsidRDefault="00312C76" w:rsidP="007E0BCD">
            <w:pPr>
              <w:pStyle w:val="TAL"/>
            </w:pPr>
            <w:r w:rsidRPr="003167FF">
              <w:rPr>
                <w:lang w:eastAsia="zh-CN"/>
              </w:rPr>
              <w:t>Indicates the success or failure of getting the configuration information</w:t>
            </w:r>
          </w:p>
        </w:tc>
      </w:tr>
      <w:tr w:rsidR="00312C76" w:rsidRPr="003167FF" w14:paraId="56860D1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FBA54B2" w14:textId="77777777" w:rsidR="00312C76" w:rsidRPr="003167FF" w:rsidRDefault="00312C76" w:rsidP="007E0BCD">
            <w:pPr>
              <w:pStyle w:val="TAL"/>
              <w:rPr>
                <w:lang w:eastAsia="zh-CN"/>
              </w:rPr>
            </w:pPr>
            <w:r w:rsidRPr="003167FF">
              <w:t>VAL UE configuration data</w:t>
            </w:r>
          </w:p>
        </w:tc>
        <w:tc>
          <w:tcPr>
            <w:tcW w:w="1440" w:type="dxa"/>
            <w:tcBorders>
              <w:top w:val="single" w:sz="4" w:space="0" w:color="000000"/>
              <w:left w:val="single" w:sz="4" w:space="0" w:color="000000"/>
              <w:bottom w:val="single" w:sz="4" w:space="0" w:color="000000"/>
              <w:right w:val="nil"/>
            </w:tcBorders>
            <w:hideMark/>
          </w:tcPr>
          <w:p w14:paraId="1A4FF4B4" w14:textId="77777777" w:rsidR="00312C76" w:rsidRPr="003167FF" w:rsidRDefault="00312C76" w:rsidP="007E0BCD">
            <w:pPr>
              <w:pStyle w:val="TAC"/>
            </w:pPr>
            <w:r w:rsidRPr="003167FF">
              <w:t>O</w:t>
            </w:r>
          </w:p>
          <w:p w14:paraId="086B4E2C" w14:textId="77777777" w:rsidR="00312C76" w:rsidRPr="003167FF" w:rsidRDefault="00312C76" w:rsidP="007E0BCD">
            <w:pPr>
              <w:pStyle w:val="TAC"/>
              <w:rPr>
                <w:lang w:eastAsia="x-none"/>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hideMark/>
          </w:tcPr>
          <w:p w14:paraId="17A2AAFB" w14:textId="77777777" w:rsidR="00312C76" w:rsidRPr="003167FF" w:rsidRDefault="00312C76" w:rsidP="007E0BCD">
            <w:pPr>
              <w:pStyle w:val="TAL"/>
              <w:rPr>
                <w:lang w:eastAsia="zh-CN"/>
              </w:rPr>
            </w:pPr>
            <w:r w:rsidRPr="003167FF">
              <w:t>The VAL UE configuration data as specified in the corresponding VAL service specification and outside the scope of the present document</w:t>
            </w:r>
          </w:p>
        </w:tc>
      </w:tr>
      <w:tr w:rsidR="00312C76" w:rsidRPr="003167FF" w14:paraId="199C5CA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FB1F8A2" w14:textId="77777777" w:rsidR="00312C76" w:rsidRPr="003167FF" w:rsidRDefault="00312C76" w:rsidP="007E0BCD">
            <w:pPr>
              <w:pStyle w:val="TAN"/>
              <w:rPr>
                <w:lang w:eastAsia="x-none"/>
              </w:rPr>
            </w:pPr>
            <w:r w:rsidRPr="003167FF">
              <w:t>NOTE:</w:t>
            </w:r>
            <w:r w:rsidRPr="003167FF">
              <w:tab/>
            </w:r>
            <w:r w:rsidRPr="003167FF">
              <w:rPr>
                <w:lang w:eastAsia="zh-CN"/>
              </w:rPr>
              <w:t>If the Result information element indicates failure then VAL UE configuration data information element is not included.</w:t>
            </w:r>
          </w:p>
        </w:tc>
      </w:tr>
    </w:tbl>
    <w:p w14:paraId="1E9B71F9" w14:textId="77777777" w:rsidR="00312C76" w:rsidRPr="003167FF" w:rsidRDefault="00312C76" w:rsidP="00312C76"/>
    <w:p w14:paraId="4C70283C" w14:textId="77777777" w:rsidR="00312C76" w:rsidRPr="003167FF" w:rsidRDefault="00312C76" w:rsidP="00312C76">
      <w:pPr>
        <w:pStyle w:val="Heading4"/>
        <w:rPr>
          <w:lang w:eastAsia="zh-CN"/>
        </w:rPr>
      </w:pPr>
      <w:bookmarkStart w:id="1089" w:name="_Toc162886055"/>
      <w:r w:rsidRPr="003167FF">
        <w:t>11.3.2.3</w:t>
      </w:r>
      <w:r w:rsidRPr="003167FF">
        <w:tab/>
      </w:r>
      <w:r w:rsidRPr="003167FF">
        <w:rPr>
          <w:lang w:eastAsia="zh-CN"/>
        </w:rPr>
        <w:t>Get VAL user profile request</w:t>
      </w:r>
      <w:bookmarkEnd w:id="1089"/>
    </w:p>
    <w:p w14:paraId="05C46A48" w14:textId="5D197D08" w:rsidR="00312C76" w:rsidRPr="003167FF" w:rsidRDefault="00312C76" w:rsidP="00312C76">
      <w:pPr>
        <w:rPr>
          <w:lang w:eastAsia="zh-CN"/>
        </w:rPr>
      </w:pPr>
      <w:r w:rsidRPr="003167FF">
        <w:t>Table 11.3.2.3</w:t>
      </w:r>
      <w:r w:rsidRPr="003167FF">
        <w:rPr>
          <w:lang w:eastAsia="zh-CN"/>
        </w:rPr>
        <w:t>-1</w:t>
      </w:r>
      <w:r w:rsidRPr="003167FF">
        <w:t xml:space="preserve"> describes the information flow get VAL user profile request</w:t>
      </w:r>
      <w:r w:rsidRPr="003167FF">
        <w:rPr>
          <w:lang w:eastAsia="zh-CN"/>
        </w:rPr>
        <w:t xml:space="preserve"> from the configuration management client </w:t>
      </w:r>
      <w:r w:rsidR="00756106" w:rsidRPr="00756106">
        <w:rPr>
          <w:lang w:eastAsia="zh-CN"/>
        </w:rPr>
        <w:t xml:space="preserve">or VAL server </w:t>
      </w:r>
      <w:r w:rsidRPr="003167FF">
        <w:rPr>
          <w:lang w:eastAsia="zh-CN"/>
        </w:rPr>
        <w:t>to the configuration management server.</w:t>
      </w:r>
    </w:p>
    <w:p w14:paraId="5B2DEF85" w14:textId="77777777" w:rsidR="00312C76" w:rsidRPr="003167FF" w:rsidRDefault="00312C76" w:rsidP="00312C76">
      <w:pPr>
        <w:pStyle w:val="TH"/>
      </w:pPr>
      <w:r w:rsidRPr="003167FF">
        <w:t>Table 11.3.2.3-1: Get VAL user profile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6E74F9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4AB75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967EE9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386E2C" w14:textId="77777777" w:rsidR="00312C76" w:rsidRPr="003167FF" w:rsidRDefault="00312C76" w:rsidP="007E0BCD">
            <w:pPr>
              <w:pStyle w:val="TAH"/>
            </w:pPr>
            <w:r w:rsidRPr="003167FF">
              <w:t>Description</w:t>
            </w:r>
          </w:p>
        </w:tc>
      </w:tr>
      <w:tr w:rsidR="00312C76" w:rsidRPr="003167FF" w14:paraId="0B3CA4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E6651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BC13D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1C919" w14:textId="3BABA33D" w:rsidR="00312C76" w:rsidRPr="003167FF" w:rsidRDefault="00312C76" w:rsidP="007E0BCD">
            <w:pPr>
              <w:pStyle w:val="TAL"/>
              <w:rPr>
                <w:lang w:eastAsia="zh-CN"/>
              </w:rPr>
            </w:pPr>
            <w:r w:rsidRPr="003167FF">
              <w:rPr>
                <w:lang w:eastAsia="zh-CN"/>
              </w:rPr>
              <w:t>The identity of the</w:t>
            </w:r>
            <w:r w:rsidRPr="003167FF">
              <w:t xml:space="preserve"> configuration management client </w:t>
            </w:r>
            <w:r w:rsidR="00756106" w:rsidRPr="00756106">
              <w:t xml:space="preserve">or VAL server </w:t>
            </w:r>
            <w:r w:rsidRPr="003167FF">
              <w:t>performing the request.</w:t>
            </w:r>
          </w:p>
        </w:tc>
      </w:tr>
      <w:tr w:rsidR="00312C76" w:rsidRPr="003167FF" w14:paraId="65A896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8BAC82"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965D51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D83DD"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VAL user or VAL UE ID.</w:t>
            </w:r>
          </w:p>
        </w:tc>
      </w:tr>
    </w:tbl>
    <w:p w14:paraId="0F9B83E3" w14:textId="77777777" w:rsidR="00312C76" w:rsidRPr="003167FF" w:rsidRDefault="00312C76" w:rsidP="00312C76"/>
    <w:p w14:paraId="5C1F4280" w14:textId="77777777" w:rsidR="00312C76" w:rsidRPr="003167FF" w:rsidRDefault="00312C76" w:rsidP="00312C76">
      <w:pPr>
        <w:pStyle w:val="Heading4"/>
        <w:rPr>
          <w:lang w:eastAsia="zh-CN"/>
        </w:rPr>
      </w:pPr>
      <w:bookmarkStart w:id="1090" w:name="_Toc453279819"/>
      <w:bookmarkStart w:id="1091" w:name="_Toc459375157"/>
      <w:bookmarkStart w:id="1092" w:name="_Toc468105395"/>
      <w:bookmarkStart w:id="1093" w:name="_Toc468110490"/>
      <w:bookmarkStart w:id="1094" w:name="_Toc533179714"/>
      <w:bookmarkStart w:id="1095" w:name="_Toc162886056"/>
      <w:r w:rsidRPr="003167FF">
        <w:t>11.3.2.4</w:t>
      </w:r>
      <w:r w:rsidRPr="003167FF">
        <w:tab/>
      </w:r>
      <w:r w:rsidRPr="003167FF">
        <w:rPr>
          <w:lang w:eastAsia="zh-CN"/>
        </w:rPr>
        <w:t>Get VAL user profile response</w:t>
      </w:r>
      <w:bookmarkEnd w:id="1090"/>
      <w:bookmarkEnd w:id="1091"/>
      <w:bookmarkEnd w:id="1092"/>
      <w:bookmarkEnd w:id="1093"/>
      <w:bookmarkEnd w:id="1094"/>
      <w:bookmarkEnd w:id="1095"/>
    </w:p>
    <w:p w14:paraId="36471AB1" w14:textId="09C8A30E" w:rsidR="00312C76" w:rsidRPr="003167FF" w:rsidRDefault="00312C76" w:rsidP="00312C76">
      <w:pPr>
        <w:rPr>
          <w:lang w:eastAsia="zh-CN"/>
        </w:rPr>
      </w:pPr>
      <w:r w:rsidRPr="003167FF">
        <w:t>Table 11.3.2.4</w:t>
      </w:r>
      <w:r w:rsidRPr="003167FF">
        <w:rPr>
          <w:lang w:eastAsia="zh-CN"/>
        </w:rPr>
        <w:t>-1</w:t>
      </w:r>
      <w:r w:rsidRPr="003167FF">
        <w:t xml:space="preserve"> describes the information flow get VAL user profile response</w:t>
      </w:r>
      <w:r w:rsidRPr="003167FF">
        <w:rPr>
          <w:lang w:eastAsia="zh-CN"/>
        </w:rPr>
        <w:t xml:space="preserve"> from the configuration management server to the configuration management client</w:t>
      </w:r>
      <w:r w:rsidR="00756106" w:rsidRPr="00756106">
        <w:rPr>
          <w:lang w:eastAsia="zh-CN"/>
        </w:rPr>
        <w:t xml:space="preserve"> or VAL server</w:t>
      </w:r>
      <w:r w:rsidRPr="003167FF">
        <w:rPr>
          <w:lang w:eastAsia="zh-CN"/>
        </w:rPr>
        <w:t>.</w:t>
      </w:r>
    </w:p>
    <w:p w14:paraId="60D7CB3F" w14:textId="77777777" w:rsidR="00312C76" w:rsidRPr="003167FF" w:rsidRDefault="00312C76" w:rsidP="00312C76">
      <w:pPr>
        <w:pStyle w:val="TH"/>
      </w:pPr>
      <w:r w:rsidRPr="003167FF">
        <w:t>Table 11.3.2.4-1: Get VAL user profile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C5F4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9D0CA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0FB11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CFA3A7" w14:textId="77777777" w:rsidR="00312C76" w:rsidRPr="003167FF" w:rsidRDefault="00312C76" w:rsidP="007E0BCD">
            <w:pPr>
              <w:pStyle w:val="TAH"/>
            </w:pPr>
            <w:r w:rsidRPr="003167FF">
              <w:t>Description</w:t>
            </w:r>
          </w:p>
        </w:tc>
      </w:tr>
      <w:tr w:rsidR="00312C76" w:rsidRPr="003167FF" w14:paraId="4E1A3E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33E4F0" w14:textId="77777777" w:rsidR="00312C76" w:rsidRPr="003167FF" w:rsidRDefault="00312C76" w:rsidP="007E0BCD">
            <w:pPr>
              <w:pStyle w:val="TAL"/>
              <w:rPr>
                <w:lang w:eastAsia="zh-CN"/>
              </w:rPr>
            </w:pPr>
            <w:r w:rsidRPr="003167FF">
              <w:t>VAL user profile data</w:t>
            </w:r>
          </w:p>
        </w:tc>
        <w:tc>
          <w:tcPr>
            <w:tcW w:w="1440" w:type="dxa"/>
            <w:tcBorders>
              <w:top w:val="single" w:sz="4" w:space="0" w:color="000000"/>
              <w:left w:val="single" w:sz="4" w:space="0" w:color="000000"/>
              <w:bottom w:val="single" w:sz="4" w:space="0" w:color="000000"/>
            </w:tcBorders>
            <w:shd w:val="clear" w:color="auto" w:fill="auto"/>
          </w:tcPr>
          <w:p w14:paraId="1CE2BF8E" w14:textId="77777777" w:rsidR="00312C76" w:rsidRPr="003167FF" w:rsidRDefault="00312C76" w:rsidP="007E0BCD">
            <w:pPr>
              <w:pStyle w:val="TAC"/>
            </w:pPr>
            <w:r w:rsidRPr="003167FF">
              <w:t>M</w:t>
            </w:r>
          </w:p>
          <w:p w14:paraId="41DB6182"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38978A" w14:textId="77777777" w:rsidR="00312C76" w:rsidRPr="003167FF" w:rsidRDefault="00312C76" w:rsidP="007E0BCD">
            <w:pPr>
              <w:pStyle w:val="TAL"/>
              <w:rPr>
                <w:lang w:eastAsia="zh-CN"/>
              </w:rPr>
            </w:pPr>
            <w:r w:rsidRPr="003167FF">
              <w:rPr>
                <w:lang w:eastAsia="zh-CN"/>
              </w:rPr>
              <w:t>One or more VAL user profiles associated with the VAL user ID or VAL UE ID provided in the associated get VAL user profile request.</w:t>
            </w:r>
          </w:p>
        </w:tc>
      </w:tr>
      <w:tr w:rsidR="00312C76" w:rsidRPr="003167FF" w14:paraId="12B6BE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D8FB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222B3CB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5CF83"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74A2970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C6E743"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VAL user profile data information element has no meaning.</w:t>
            </w:r>
          </w:p>
        </w:tc>
      </w:tr>
    </w:tbl>
    <w:p w14:paraId="1C89EA40" w14:textId="77777777" w:rsidR="00312C76" w:rsidRPr="003167FF" w:rsidRDefault="00312C76" w:rsidP="00312C76"/>
    <w:p w14:paraId="71EC5DF5" w14:textId="77777777" w:rsidR="00312C76" w:rsidRPr="003167FF" w:rsidRDefault="00312C76" w:rsidP="00312C76">
      <w:pPr>
        <w:pStyle w:val="Heading4"/>
        <w:rPr>
          <w:lang w:eastAsia="zh-CN"/>
        </w:rPr>
      </w:pPr>
      <w:bookmarkStart w:id="1096" w:name="_Toc453279820"/>
      <w:bookmarkStart w:id="1097" w:name="_Toc459375158"/>
      <w:bookmarkStart w:id="1098" w:name="_Toc468105396"/>
      <w:bookmarkStart w:id="1099" w:name="_Toc468110491"/>
      <w:bookmarkStart w:id="1100" w:name="_Toc533179715"/>
      <w:bookmarkStart w:id="1101" w:name="_Toc162886057"/>
      <w:r w:rsidRPr="003167FF">
        <w:t>11.3.2.5</w:t>
      </w:r>
      <w:r w:rsidRPr="003167FF">
        <w:tab/>
      </w:r>
      <w:r w:rsidRPr="003167FF">
        <w:rPr>
          <w:lang w:eastAsia="zh-CN"/>
        </w:rPr>
        <w:t>Notification for VAL user profile data update</w:t>
      </w:r>
      <w:bookmarkEnd w:id="1096"/>
      <w:bookmarkEnd w:id="1097"/>
      <w:bookmarkEnd w:id="1098"/>
      <w:bookmarkEnd w:id="1099"/>
      <w:bookmarkEnd w:id="1100"/>
      <w:bookmarkEnd w:id="1101"/>
    </w:p>
    <w:p w14:paraId="13DD6F80" w14:textId="77777777" w:rsidR="00312C76" w:rsidRPr="003167FF" w:rsidRDefault="00312C76" w:rsidP="00312C76">
      <w:pPr>
        <w:rPr>
          <w:lang w:eastAsia="zh-CN"/>
        </w:rPr>
      </w:pPr>
      <w:r w:rsidRPr="003167FF">
        <w:t>Table 11.3.2.5</w:t>
      </w:r>
      <w:r w:rsidRPr="003167FF">
        <w:rPr>
          <w:lang w:eastAsia="zh-CN"/>
        </w:rPr>
        <w:t>-1</w:t>
      </w:r>
      <w:r w:rsidRPr="003167FF">
        <w:t xml:space="preserve"> describes the information flow notification for VAL user profile data update </w:t>
      </w:r>
      <w:r w:rsidRPr="003167FF">
        <w:rPr>
          <w:lang w:eastAsia="zh-CN"/>
        </w:rPr>
        <w:t>from the configuration management server to the configuration management client.</w:t>
      </w:r>
    </w:p>
    <w:p w14:paraId="310B3FC4" w14:textId="77777777" w:rsidR="00312C76" w:rsidRPr="003167FF" w:rsidRDefault="00312C76" w:rsidP="00312C76">
      <w:pPr>
        <w:pStyle w:val="TH"/>
      </w:pPr>
      <w:r w:rsidRPr="003167FF">
        <w:t>Table 11.3.2.5-1: Notification for VAL user profile data update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8449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9A19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DF476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3B1AE" w14:textId="77777777" w:rsidR="00312C76" w:rsidRPr="003167FF" w:rsidRDefault="00312C76" w:rsidP="007E0BCD">
            <w:pPr>
              <w:pStyle w:val="TAH"/>
            </w:pPr>
            <w:r w:rsidRPr="003167FF">
              <w:t>Description</w:t>
            </w:r>
          </w:p>
        </w:tc>
      </w:tr>
      <w:tr w:rsidR="00312C76" w:rsidRPr="003167FF" w14:paraId="7C821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53AFA" w14:textId="77777777" w:rsidR="00312C76" w:rsidRPr="003167FF" w:rsidRDefault="00312C76" w:rsidP="007E0BCD">
            <w:pPr>
              <w:pStyle w:val="TAL"/>
              <w:rPr>
                <w:lang w:eastAsia="zh-CN"/>
              </w:rPr>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0A846B0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B096" w14:textId="77777777" w:rsidR="00312C76" w:rsidRPr="003167FF" w:rsidRDefault="00312C76" w:rsidP="007E0BCD">
            <w:pPr>
              <w:pStyle w:val="TAL"/>
              <w:rPr>
                <w:lang w:eastAsia="zh-CN"/>
              </w:rPr>
            </w:pPr>
            <w:r w:rsidRPr="003167FF">
              <w:rPr>
                <w:lang w:eastAsia="zh-CN"/>
              </w:rPr>
              <w:t>Pointer to the modified VAL user profile data.</w:t>
            </w:r>
          </w:p>
        </w:tc>
      </w:tr>
    </w:tbl>
    <w:p w14:paraId="2685479D" w14:textId="77777777" w:rsidR="00312C76" w:rsidRPr="003167FF" w:rsidRDefault="00312C76" w:rsidP="00312C76"/>
    <w:p w14:paraId="621912FF" w14:textId="77777777" w:rsidR="00312C76" w:rsidRPr="003167FF" w:rsidRDefault="00312C76" w:rsidP="00312C76">
      <w:pPr>
        <w:pStyle w:val="Heading4"/>
        <w:rPr>
          <w:lang w:eastAsia="zh-CN"/>
        </w:rPr>
      </w:pPr>
      <w:bookmarkStart w:id="1102" w:name="_Toc453279821"/>
      <w:bookmarkStart w:id="1103" w:name="_Toc459375159"/>
      <w:bookmarkStart w:id="1104" w:name="_Toc468105397"/>
      <w:bookmarkStart w:id="1105" w:name="_Toc468110492"/>
      <w:bookmarkStart w:id="1106" w:name="_Toc533179716"/>
      <w:bookmarkStart w:id="1107" w:name="_Toc162886058"/>
      <w:r w:rsidRPr="003167FF">
        <w:t>11.3.2.6</w:t>
      </w:r>
      <w:r w:rsidRPr="003167FF">
        <w:tab/>
      </w:r>
      <w:r w:rsidRPr="003167FF">
        <w:rPr>
          <w:lang w:eastAsia="zh-CN"/>
        </w:rPr>
        <w:t>Get updated VAL user profile data request</w:t>
      </w:r>
      <w:bookmarkEnd w:id="1102"/>
      <w:bookmarkEnd w:id="1103"/>
      <w:bookmarkEnd w:id="1104"/>
      <w:bookmarkEnd w:id="1105"/>
      <w:bookmarkEnd w:id="1106"/>
      <w:bookmarkEnd w:id="1107"/>
    </w:p>
    <w:p w14:paraId="76FAACFB" w14:textId="77777777" w:rsidR="00312C76" w:rsidRPr="003167FF" w:rsidRDefault="00312C76" w:rsidP="00312C76">
      <w:pPr>
        <w:rPr>
          <w:lang w:eastAsia="zh-CN"/>
        </w:rPr>
      </w:pPr>
      <w:r w:rsidRPr="003167FF">
        <w:t>Table 11.3.2.6</w:t>
      </w:r>
      <w:r w:rsidRPr="003167FF">
        <w:rPr>
          <w:lang w:eastAsia="zh-CN"/>
        </w:rPr>
        <w:t>-1</w:t>
      </w:r>
      <w:r w:rsidRPr="003167FF">
        <w:t xml:space="preserve"> describes the information flow get updated VAL user profile data request</w:t>
      </w:r>
      <w:r w:rsidRPr="003167FF">
        <w:rPr>
          <w:lang w:eastAsia="zh-CN"/>
        </w:rPr>
        <w:t xml:space="preserve"> from the configuration management client to the configuration management server.</w:t>
      </w:r>
    </w:p>
    <w:p w14:paraId="09CB0C0D" w14:textId="77777777" w:rsidR="00312C76" w:rsidRPr="003167FF" w:rsidRDefault="00312C76" w:rsidP="00312C76">
      <w:pPr>
        <w:pStyle w:val="TH"/>
      </w:pPr>
      <w:r w:rsidRPr="003167FF">
        <w:t>Table 11.3.2.6-1: Get updated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3B16E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9A13B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AF3D1F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9B854" w14:textId="77777777" w:rsidR="00312C76" w:rsidRPr="003167FF" w:rsidRDefault="00312C76" w:rsidP="007E0BCD">
            <w:pPr>
              <w:pStyle w:val="TAH"/>
            </w:pPr>
            <w:r w:rsidRPr="003167FF">
              <w:t>Description</w:t>
            </w:r>
          </w:p>
        </w:tc>
      </w:tr>
      <w:tr w:rsidR="00312C76" w:rsidRPr="003167FF" w14:paraId="1F1428A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77BAE"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6DB09A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1D535F"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4761695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691B0F" w14:textId="77777777" w:rsidR="00312C76" w:rsidRPr="003167FF" w:rsidRDefault="00312C76" w:rsidP="007E0BCD">
            <w:pPr>
              <w:pStyle w:val="TAL"/>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524000B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84664" w14:textId="77777777" w:rsidR="00312C76" w:rsidRPr="003167FF" w:rsidRDefault="00312C76" w:rsidP="007E0BCD">
            <w:pPr>
              <w:pStyle w:val="TAL"/>
              <w:rPr>
                <w:lang w:eastAsia="zh-CN"/>
              </w:rPr>
            </w:pPr>
            <w:r w:rsidRPr="003167FF">
              <w:rPr>
                <w:lang w:eastAsia="zh-CN"/>
              </w:rPr>
              <w:t>Pointer to the modified VAL user profile data.</w:t>
            </w:r>
          </w:p>
        </w:tc>
      </w:tr>
    </w:tbl>
    <w:p w14:paraId="7F12B738" w14:textId="77777777" w:rsidR="00312C76" w:rsidRPr="003167FF" w:rsidRDefault="00312C76" w:rsidP="00312C76"/>
    <w:p w14:paraId="0C0BDB47" w14:textId="77777777" w:rsidR="00312C76" w:rsidRPr="003167FF" w:rsidRDefault="00312C76" w:rsidP="00312C76">
      <w:pPr>
        <w:pStyle w:val="Heading4"/>
        <w:rPr>
          <w:lang w:eastAsia="zh-CN"/>
        </w:rPr>
      </w:pPr>
      <w:bookmarkStart w:id="1108" w:name="_Toc453279822"/>
      <w:bookmarkStart w:id="1109" w:name="_Toc459375160"/>
      <w:bookmarkStart w:id="1110" w:name="_Toc468105398"/>
      <w:bookmarkStart w:id="1111" w:name="_Toc468110493"/>
      <w:bookmarkStart w:id="1112" w:name="_Toc533179717"/>
      <w:bookmarkStart w:id="1113" w:name="_Toc162886059"/>
      <w:r w:rsidRPr="003167FF">
        <w:t>11.3.2.7</w:t>
      </w:r>
      <w:r w:rsidRPr="003167FF">
        <w:tab/>
      </w:r>
      <w:r w:rsidRPr="003167FF">
        <w:rPr>
          <w:lang w:eastAsia="zh-CN"/>
        </w:rPr>
        <w:t>Get updated VAL user profile data response</w:t>
      </w:r>
      <w:bookmarkEnd w:id="1108"/>
      <w:bookmarkEnd w:id="1109"/>
      <w:bookmarkEnd w:id="1110"/>
      <w:bookmarkEnd w:id="1111"/>
      <w:bookmarkEnd w:id="1112"/>
      <w:bookmarkEnd w:id="1113"/>
    </w:p>
    <w:p w14:paraId="3DE7F70E" w14:textId="77777777" w:rsidR="00312C76" w:rsidRPr="003167FF" w:rsidRDefault="00312C76" w:rsidP="00312C76">
      <w:pPr>
        <w:rPr>
          <w:lang w:eastAsia="zh-CN"/>
        </w:rPr>
      </w:pPr>
      <w:r w:rsidRPr="003167FF">
        <w:t>Table 11.3.2.7</w:t>
      </w:r>
      <w:r w:rsidRPr="003167FF">
        <w:rPr>
          <w:lang w:eastAsia="zh-CN"/>
        </w:rPr>
        <w:t>-1</w:t>
      </w:r>
      <w:r w:rsidRPr="003167FF">
        <w:t xml:space="preserve"> describes the information flow get updated VAL user profile data response</w:t>
      </w:r>
      <w:r w:rsidRPr="003167FF">
        <w:rPr>
          <w:lang w:eastAsia="zh-CN"/>
        </w:rPr>
        <w:t xml:space="preserve"> from the configuration management server to the configuration management client.</w:t>
      </w:r>
    </w:p>
    <w:p w14:paraId="06FD99C6" w14:textId="77777777" w:rsidR="00312C76" w:rsidRPr="003167FF" w:rsidRDefault="00312C76" w:rsidP="00312C76">
      <w:pPr>
        <w:pStyle w:val="TH"/>
      </w:pPr>
      <w:r w:rsidRPr="003167FF">
        <w:t>Table 11.3.2.7-1: Get updated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8759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0F18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13FD0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982B0" w14:textId="77777777" w:rsidR="00312C76" w:rsidRPr="003167FF" w:rsidRDefault="00312C76" w:rsidP="007E0BCD">
            <w:pPr>
              <w:pStyle w:val="TAH"/>
            </w:pPr>
            <w:r w:rsidRPr="003167FF">
              <w:t>Description</w:t>
            </w:r>
          </w:p>
        </w:tc>
      </w:tr>
      <w:tr w:rsidR="00312C76" w:rsidRPr="003167FF" w14:paraId="393A1D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291B794" w14:textId="77777777" w:rsidR="00312C76" w:rsidRPr="003167FF" w:rsidRDefault="00312C76" w:rsidP="007E0BCD">
            <w:pPr>
              <w:pStyle w:val="TAL"/>
              <w:rPr>
                <w:lang w:eastAsia="zh-CN"/>
              </w:rPr>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5B3CAAD7" w14:textId="77777777" w:rsidR="00312C76" w:rsidRPr="003167FF" w:rsidRDefault="00312C76" w:rsidP="007E0BCD">
            <w:pPr>
              <w:pStyle w:val="TAC"/>
            </w:pPr>
            <w:r w:rsidRPr="003167FF">
              <w:t>M</w:t>
            </w:r>
          </w:p>
          <w:p w14:paraId="4172E08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CA6DB" w14:textId="77777777" w:rsidR="00312C76" w:rsidRPr="003167FF" w:rsidRDefault="00312C76" w:rsidP="007E0BCD">
            <w:pPr>
              <w:pStyle w:val="TAL"/>
              <w:rPr>
                <w:lang w:eastAsia="zh-CN"/>
              </w:rPr>
            </w:pPr>
            <w:r w:rsidRPr="003167FF">
              <w:rPr>
                <w:lang w:eastAsia="zh-CN"/>
              </w:rPr>
              <w:t>VAL user profile data that has been modified.</w:t>
            </w:r>
          </w:p>
        </w:tc>
      </w:tr>
      <w:tr w:rsidR="00312C76" w:rsidRPr="003167FF" w14:paraId="19E2C5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8B1178"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329EB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2E3638"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C95509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AD90B6"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Updated VAL user profile data information element has no meaning.</w:t>
            </w:r>
          </w:p>
        </w:tc>
      </w:tr>
    </w:tbl>
    <w:p w14:paraId="474071DD" w14:textId="77777777" w:rsidR="00312C76" w:rsidRPr="003167FF" w:rsidRDefault="00312C76" w:rsidP="00312C76"/>
    <w:p w14:paraId="0E5D050D" w14:textId="77777777" w:rsidR="00312C76" w:rsidRPr="003167FF" w:rsidRDefault="00312C76" w:rsidP="00312C76">
      <w:pPr>
        <w:pStyle w:val="Heading4"/>
        <w:rPr>
          <w:lang w:eastAsia="zh-CN"/>
        </w:rPr>
      </w:pPr>
      <w:bookmarkStart w:id="1114" w:name="_Toc453279823"/>
      <w:bookmarkStart w:id="1115" w:name="_Toc459375161"/>
      <w:bookmarkStart w:id="1116" w:name="_Toc468105399"/>
      <w:bookmarkStart w:id="1117" w:name="_Toc468110494"/>
      <w:bookmarkStart w:id="1118" w:name="_Toc533179718"/>
      <w:bookmarkStart w:id="1119" w:name="_Toc162886060"/>
      <w:r w:rsidRPr="003167FF">
        <w:t>11.3.2.8</w:t>
      </w:r>
      <w:r w:rsidRPr="003167FF">
        <w:tab/>
        <w:t>Update VAL user profile data request</w:t>
      </w:r>
      <w:bookmarkEnd w:id="1114"/>
      <w:bookmarkEnd w:id="1115"/>
      <w:bookmarkEnd w:id="1116"/>
      <w:bookmarkEnd w:id="1117"/>
      <w:bookmarkEnd w:id="1118"/>
      <w:bookmarkEnd w:id="1119"/>
    </w:p>
    <w:p w14:paraId="21978E6E" w14:textId="77777777" w:rsidR="00312C76" w:rsidRPr="003167FF" w:rsidRDefault="00312C76" w:rsidP="00312C76">
      <w:pPr>
        <w:rPr>
          <w:lang w:eastAsia="zh-CN"/>
        </w:rPr>
      </w:pPr>
      <w:r w:rsidRPr="003167FF">
        <w:t>Table 11.3.2.8</w:t>
      </w:r>
      <w:r w:rsidRPr="003167FF">
        <w:rPr>
          <w:lang w:eastAsia="zh-CN"/>
        </w:rPr>
        <w:t>-1</w:t>
      </w:r>
      <w:r w:rsidRPr="003167FF">
        <w:t xml:space="preserve"> describes the information flow update VAL user profile data request</w:t>
      </w:r>
      <w:r w:rsidRPr="003167FF">
        <w:rPr>
          <w:lang w:eastAsia="zh-CN"/>
        </w:rPr>
        <w:t xml:space="preserve"> from the configuration management client to the configuration management server.</w:t>
      </w:r>
    </w:p>
    <w:p w14:paraId="4E3FC91C" w14:textId="77777777" w:rsidR="00312C76" w:rsidRPr="003167FF" w:rsidRDefault="00312C76" w:rsidP="00312C76">
      <w:pPr>
        <w:pStyle w:val="TH"/>
      </w:pPr>
      <w:r w:rsidRPr="003167FF">
        <w:t>Table 11.3.2.8-1: Update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9DD5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13050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B486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96F0B9" w14:textId="77777777" w:rsidR="00312C76" w:rsidRPr="003167FF" w:rsidRDefault="00312C76" w:rsidP="007E0BCD">
            <w:pPr>
              <w:pStyle w:val="TAH"/>
            </w:pPr>
            <w:r w:rsidRPr="003167FF">
              <w:t>Description</w:t>
            </w:r>
          </w:p>
        </w:tc>
      </w:tr>
      <w:tr w:rsidR="00312C76" w:rsidRPr="003167FF" w14:paraId="0D6E60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24D471"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6C9B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65DEE"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2172C4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783389" w14:textId="77777777" w:rsidR="00312C76" w:rsidRPr="003167FF" w:rsidRDefault="00312C76" w:rsidP="007E0BCD">
            <w:pPr>
              <w:pStyle w:val="TAL"/>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445DFB5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1A03" w14:textId="77777777" w:rsidR="00312C76" w:rsidRPr="003167FF" w:rsidRDefault="00312C76" w:rsidP="007E0BCD">
            <w:pPr>
              <w:pStyle w:val="TAL"/>
              <w:rPr>
                <w:lang w:eastAsia="zh-CN"/>
              </w:rPr>
            </w:pPr>
            <w:r w:rsidRPr="003167FF">
              <w:rPr>
                <w:lang w:eastAsia="zh-CN"/>
              </w:rPr>
              <w:t>The contents of the user profile data to be updated.</w:t>
            </w:r>
          </w:p>
        </w:tc>
      </w:tr>
    </w:tbl>
    <w:p w14:paraId="4AD6F957" w14:textId="77777777" w:rsidR="00312C76" w:rsidRPr="003167FF" w:rsidRDefault="00312C76" w:rsidP="00312C76"/>
    <w:p w14:paraId="34284C4F" w14:textId="77777777" w:rsidR="00312C76" w:rsidRPr="003167FF" w:rsidRDefault="00312C76" w:rsidP="00312C76">
      <w:pPr>
        <w:pStyle w:val="Heading4"/>
        <w:rPr>
          <w:lang w:eastAsia="zh-CN"/>
        </w:rPr>
      </w:pPr>
      <w:bookmarkStart w:id="1120" w:name="_Toc453279824"/>
      <w:bookmarkStart w:id="1121" w:name="_Toc459375162"/>
      <w:bookmarkStart w:id="1122" w:name="_Toc468105400"/>
      <w:bookmarkStart w:id="1123" w:name="_Toc468110495"/>
      <w:bookmarkStart w:id="1124" w:name="_Toc533179719"/>
      <w:bookmarkStart w:id="1125" w:name="_Toc162886061"/>
      <w:r w:rsidRPr="003167FF">
        <w:t>11.3.2.9</w:t>
      </w:r>
      <w:r w:rsidRPr="003167FF">
        <w:tab/>
        <w:t>Update VAL user profile data response</w:t>
      </w:r>
      <w:bookmarkEnd w:id="1120"/>
      <w:bookmarkEnd w:id="1121"/>
      <w:bookmarkEnd w:id="1122"/>
      <w:bookmarkEnd w:id="1123"/>
      <w:bookmarkEnd w:id="1124"/>
      <w:bookmarkEnd w:id="1125"/>
    </w:p>
    <w:p w14:paraId="0904340A" w14:textId="77777777" w:rsidR="00312C76" w:rsidRPr="003167FF" w:rsidRDefault="00312C76" w:rsidP="00312C76">
      <w:pPr>
        <w:rPr>
          <w:lang w:eastAsia="zh-CN"/>
        </w:rPr>
      </w:pPr>
      <w:r w:rsidRPr="003167FF">
        <w:t>Table 11.3.2.9</w:t>
      </w:r>
      <w:r w:rsidRPr="003167FF">
        <w:rPr>
          <w:lang w:eastAsia="zh-CN"/>
        </w:rPr>
        <w:t>-1</w:t>
      </w:r>
      <w:r w:rsidRPr="003167FF">
        <w:t xml:space="preserve"> describes the information flow update VAL user profile data response</w:t>
      </w:r>
      <w:r w:rsidRPr="003167FF">
        <w:rPr>
          <w:lang w:eastAsia="zh-CN"/>
        </w:rPr>
        <w:t xml:space="preserve"> from the configuration management server to the configuration management client.</w:t>
      </w:r>
    </w:p>
    <w:p w14:paraId="014D2619" w14:textId="77777777" w:rsidR="00312C76" w:rsidRPr="003167FF" w:rsidRDefault="00312C76" w:rsidP="00312C76">
      <w:pPr>
        <w:pStyle w:val="TH"/>
      </w:pPr>
      <w:r w:rsidRPr="003167FF">
        <w:t>Table 11.3.2.9-1: Update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71EE7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B44F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5217F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F4335" w14:textId="77777777" w:rsidR="00312C76" w:rsidRPr="003167FF" w:rsidRDefault="00312C76" w:rsidP="007E0BCD">
            <w:pPr>
              <w:pStyle w:val="TAH"/>
            </w:pPr>
            <w:r w:rsidRPr="003167FF">
              <w:t>Description</w:t>
            </w:r>
          </w:p>
        </w:tc>
      </w:tr>
      <w:tr w:rsidR="00312C76" w:rsidRPr="003167FF" w14:paraId="149C90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D63D7F"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C020B2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1AA3C" w14:textId="77777777" w:rsidR="00312C76" w:rsidRPr="003167FF" w:rsidRDefault="00312C76" w:rsidP="007E0BCD">
            <w:pPr>
              <w:pStyle w:val="TAL"/>
              <w:rPr>
                <w:lang w:eastAsia="zh-CN"/>
              </w:rPr>
            </w:pPr>
            <w:r w:rsidRPr="003167FF">
              <w:rPr>
                <w:lang w:eastAsia="zh-CN"/>
              </w:rPr>
              <w:t>Indicates the success or failure</w:t>
            </w:r>
          </w:p>
        </w:tc>
      </w:tr>
    </w:tbl>
    <w:p w14:paraId="557162E3" w14:textId="77777777" w:rsidR="00312C76" w:rsidRPr="003167FF" w:rsidRDefault="00312C76" w:rsidP="00312C76"/>
    <w:p w14:paraId="79EB8989" w14:textId="77777777" w:rsidR="00312C76" w:rsidRPr="003167FF" w:rsidRDefault="00312C76" w:rsidP="00312C76">
      <w:pPr>
        <w:pStyle w:val="Heading4"/>
      </w:pPr>
      <w:bookmarkStart w:id="1126" w:name="_Toc162886062"/>
      <w:r w:rsidRPr="003167FF">
        <w:rPr>
          <w:lang w:eastAsia="zh-CN"/>
        </w:rPr>
        <w:t>11.3</w:t>
      </w:r>
      <w:r w:rsidRPr="003167FF">
        <w:t>.2.10</w:t>
      </w:r>
      <w:r w:rsidRPr="003167FF">
        <w:tab/>
        <w:t>Updated user profile subscription request</w:t>
      </w:r>
      <w:bookmarkEnd w:id="1126"/>
    </w:p>
    <w:p w14:paraId="5C083C43" w14:textId="77777777" w:rsidR="00312C76" w:rsidRPr="003167FF" w:rsidRDefault="00312C76" w:rsidP="00312C76">
      <w:pPr>
        <w:rPr>
          <w:lang w:eastAsia="zh-CN"/>
        </w:rPr>
      </w:pPr>
      <w:r w:rsidRPr="003167FF">
        <w:t>Table 11</w:t>
      </w:r>
      <w:r w:rsidRPr="003167FF">
        <w:rPr>
          <w:lang w:eastAsia="zh-CN"/>
        </w:rPr>
        <w:t>.3</w:t>
      </w:r>
      <w:r w:rsidRPr="003167FF">
        <w:t>.2</w:t>
      </w:r>
      <w:r w:rsidRPr="003167FF">
        <w:rPr>
          <w:lang w:eastAsia="zh-CN"/>
        </w:rPr>
        <w:t>.10-1</w:t>
      </w:r>
      <w:r w:rsidRPr="003167FF">
        <w:t xml:space="preserve"> describes the information flow from the VAL server to the configuration management </w:t>
      </w:r>
      <w:r w:rsidRPr="003167FF">
        <w:rPr>
          <w:lang w:eastAsia="zh-CN"/>
        </w:rPr>
        <w:t>server</w:t>
      </w:r>
      <w:r w:rsidRPr="003167FF">
        <w:t xml:space="preserve"> for </w:t>
      </w:r>
      <w:r w:rsidRPr="003167FF">
        <w:rPr>
          <w:lang w:eastAsia="zh-CN"/>
        </w:rPr>
        <w:t>updated user profile subscription request.</w:t>
      </w:r>
    </w:p>
    <w:p w14:paraId="42FCBAF8" w14:textId="77777777" w:rsidR="00312C76" w:rsidRPr="003167FF" w:rsidRDefault="00312C76" w:rsidP="00312C76">
      <w:pPr>
        <w:pStyle w:val="TH"/>
        <w:rPr>
          <w:lang w:eastAsia="zh-CN"/>
        </w:rPr>
      </w:pPr>
      <w:r w:rsidRPr="003167FF">
        <w:t>Table 11</w:t>
      </w:r>
      <w:r w:rsidRPr="003167FF">
        <w:rPr>
          <w:lang w:eastAsia="zh-CN"/>
        </w:rPr>
        <w:t>.3</w:t>
      </w:r>
      <w:r w:rsidRPr="003167FF">
        <w:t xml:space="preserve">.2.10-1: Updated </w:t>
      </w:r>
      <w:r w:rsidRPr="003167FF">
        <w:rPr>
          <w:lang w:eastAsia="zh-CN"/>
        </w:rPr>
        <w:t>user profile</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2BEAB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9D93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C3A6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7B9C6" w14:textId="77777777" w:rsidR="00312C76" w:rsidRPr="003167FF" w:rsidRDefault="00312C76" w:rsidP="007E0BCD">
            <w:pPr>
              <w:pStyle w:val="TAH"/>
            </w:pPr>
            <w:r w:rsidRPr="003167FF">
              <w:t>Description</w:t>
            </w:r>
          </w:p>
        </w:tc>
      </w:tr>
      <w:tr w:rsidR="00312C76" w:rsidRPr="003167FF" w14:paraId="1241E7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CE403" w14:textId="77777777" w:rsidR="00312C76" w:rsidRPr="003167FF" w:rsidRDefault="00312C76" w:rsidP="007E0BCD">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484032E"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AEF7B" w14:textId="77777777" w:rsidR="00312C76" w:rsidRPr="003167FF" w:rsidRDefault="00312C76" w:rsidP="007E0BCD">
            <w:pPr>
              <w:pStyle w:val="TAL"/>
              <w:rPr>
                <w:rFonts w:cs="Arial"/>
              </w:rPr>
            </w:pPr>
            <w:r w:rsidRPr="003167FF">
              <w:rPr>
                <w:lang w:eastAsia="zh-CN"/>
              </w:rPr>
              <w:t>The identity of the</w:t>
            </w:r>
            <w:r w:rsidRPr="003167FF">
              <w:t xml:space="preserve"> VAL server performing the request.</w:t>
            </w:r>
          </w:p>
        </w:tc>
      </w:tr>
      <w:tr w:rsidR="00312C76" w:rsidRPr="003167FF" w14:paraId="529479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504FA0" w14:textId="77777777" w:rsidR="00312C76" w:rsidRPr="003167FF" w:rsidRDefault="00312C76" w:rsidP="007E0BCD">
            <w:pPr>
              <w:pStyle w:val="TAL"/>
              <w:rPr>
                <w:rFonts w:cs="Arial"/>
              </w:rPr>
            </w:pPr>
            <w:r w:rsidRPr="003167FF">
              <w:rPr>
                <w:rFonts w:cs="Arial"/>
              </w:rPr>
              <w:t>Identities list</w:t>
            </w:r>
          </w:p>
        </w:tc>
        <w:tc>
          <w:tcPr>
            <w:tcW w:w="1440" w:type="dxa"/>
            <w:tcBorders>
              <w:top w:val="single" w:sz="4" w:space="0" w:color="000000"/>
              <w:left w:val="single" w:sz="4" w:space="0" w:color="000000"/>
              <w:bottom w:val="single" w:sz="4" w:space="0" w:color="000000"/>
            </w:tcBorders>
            <w:shd w:val="clear" w:color="auto" w:fill="auto"/>
          </w:tcPr>
          <w:p w14:paraId="750B5F66" w14:textId="77777777" w:rsidR="00312C76" w:rsidRPr="003167FF" w:rsidRDefault="00312C76" w:rsidP="007E0BCD">
            <w:pPr>
              <w:pStyle w:val="TAC"/>
              <w:rPr>
                <w:rFonts w:cs="Arial"/>
              </w:rPr>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7C7B0" w14:textId="77777777" w:rsidR="00312C76" w:rsidRPr="003167FF" w:rsidRDefault="00312C76" w:rsidP="007E0BCD">
            <w:pPr>
              <w:pStyle w:val="TAL"/>
              <w:rPr>
                <w:rFonts w:cs="Arial"/>
              </w:rPr>
            </w:pPr>
            <w:r w:rsidRPr="003167FF">
              <w:rPr>
                <w:rFonts w:cs="Arial"/>
              </w:rPr>
              <w:t>List of VAL users or VAL UEs whose updates on user profile is requested.</w:t>
            </w:r>
          </w:p>
        </w:tc>
      </w:tr>
      <w:tr w:rsidR="00312C76" w:rsidRPr="003167FF" w14:paraId="1C644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0D2B1B" w14:textId="77777777" w:rsidR="00312C76" w:rsidRPr="003167FF" w:rsidRDefault="00312C76" w:rsidP="007E0BCD">
            <w:pPr>
              <w:pStyle w:val="TAL"/>
              <w:rPr>
                <w:rFonts w:cs="Arial"/>
                <w:lang w:eastAsia="zh-CN"/>
              </w:rPr>
            </w:pPr>
            <w:r w:rsidRPr="003167FF">
              <w:rPr>
                <w:rFonts w:cs="Arial"/>
                <w:lang w:eastAsia="zh-CN"/>
              </w:rPr>
              <w:t>T</w:t>
            </w:r>
            <w:r w:rsidRPr="003167FF">
              <w:rPr>
                <w:rFonts w:cs="Arial"/>
              </w:rPr>
              <w:t>ime between consecutive user profile updates</w:t>
            </w:r>
          </w:p>
        </w:tc>
        <w:tc>
          <w:tcPr>
            <w:tcW w:w="1440" w:type="dxa"/>
            <w:tcBorders>
              <w:top w:val="single" w:sz="4" w:space="0" w:color="000000"/>
              <w:left w:val="single" w:sz="4" w:space="0" w:color="000000"/>
              <w:bottom w:val="single" w:sz="4" w:space="0" w:color="000000"/>
            </w:tcBorders>
            <w:shd w:val="clear" w:color="auto" w:fill="auto"/>
          </w:tcPr>
          <w:p w14:paraId="053B804E"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5ED7A" w14:textId="77777777" w:rsidR="00312C76" w:rsidRPr="003167FF" w:rsidRDefault="00312C76" w:rsidP="007E0BCD">
            <w:pPr>
              <w:pStyle w:val="TAL"/>
              <w:rPr>
                <w:rFonts w:cs="Arial"/>
                <w:lang w:eastAsia="zh-CN"/>
              </w:rPr>
            </w:pPr>
            <w:r w:rsidRPr="003167FF">
              <w:rPr>
                <w:rFonts w:cs="Arial"/>
                <w:lang w:eastAsia="zh-CN"/>
              </w:rPr>
              <w:t xml:space="preserve">It indicates the interval time between consecutive </w:t>
            </w:r>
            <w:r w:rsidRPr="003167FF">
              <w:rPr>
                <w:rFonts w:cs="Arial"/>
              </w:rPr>
              <w:t>user profile updates</w:t>
            </w:r>
          </w:p>
        </w:tc>
      </w:tr>
    </w:tbl>
    <w:p w14:paraId="4D805715" w14:textId="77777777" w:rsidR="00312C76" w:rsidRPr="003167FF" w:rsidRDefault="00312C76" w:rsidP="00312C76">
      <w:pPr>
        <w:rPr>
          <w:lang w:eastAsia="zh-CN"/>
        </w:rPr>
      </w:pPr>
    </w:p>
    <w:p w14:paraId="4F9998D2" w14:textId="77777777" w:rsidR="00312C76" w:rsidRPr="003167FF" w:rsidRDefault="00312C76" w:rsidP="00312C76">
      <w:pPr>
        <w:pStyle w:val="Heading4"/>
      </w:pPr>
      <w:bookmarkStart w:id="1127" w:name="_Toc162886063"/>
      <w:r w:rsidRPr="003167FF">
        <w:rPr>
          <w:lang w:eastAsia="zh-CN"/>
        </w:rPr>
        <w:t>11.3</w:t>
      </w:r>
      <w:r w:rsidRPr="003167FF">
        <w:t>.2.11</w:t>
      </w:r>
      <w:r w:rsidRPr="003167FF">
        <w:tab/>
        <w:t>Updated user profile subscription response</w:t>
      </w:r>
      <w:bookmarkEnd w:id="1127"/>
    </w:p>
    <w:p w14:paraId="5288821C" w14:textId="77777777" w:rsidR="00312C76" w:rsidRPr="003167FF" w:rsidRDefault="00312C76" w:rsidP="00312C76">
      <w:pPr>
        <w:rPr>
          <w:lang w:eastAsia="zh-CN"/>
        </w:rPr>
      </w:pPr>
      <w:r w:rsidRPr="003167FF">
        <w:t>Table </w:t>
      </w:r>
      <w:r w:rsidRPr="003167FF">
        <w:rPr>
          <w:lang w:eastAsia="zh-CN"/>
        </w:rPr>
        <w:t>11.3</w:t>
      </w:r>
      <w:r w:rsidRPr="003167FF">
        <w:t>.2</w:t>
      </w:r>
      <w:r w:rsidRPr="003167FF">
        <w:rPr>
          <w:lang w:eastAsia="zh-CN"/>
        </w:rPr>
        <w:t>.11-1</w:t>
      </w:r>
      <w:r w:rsidRPr="003167FF">
        <w:t xml:space="preserve"> describes the information flow from the configuration management </w:t>
      </w:r>
      <w:r w:rsidRPr="003167FF">
        <w:rPr>
          <w:lang w:eastAsia="zh-CN"/>
        </w:rPr>
        <w:t>server</w:t>
      </w:r>
      <w:r w:rsidRPr="003167FF">
        <w:t xml:space="preserve"> to the VAL server for </w:t>
      </w:r>
      <w:r w:rsidRPr="003167FF">
        <w:rPr>
          <w:lang w:eastAsia="zh-CN"/>
        </w:rPr>
        <w:t>updated user profile subscription response.</w:t>
      </w:r>
    </w:p>
    <w:p w14:paraId="59F4537F" w14:textId="77777777" w:rsidR="00312C76" w:rsidRPr="003167FF" w:rsidRDefault="00312C76" w:rsidP="00312C76">
      <w:pPr>
        <w:pStyle w:val="TH"/>
        <w:rPr>
          <w:lang w:eastAsia="zh-CN"/>
        </w:rPr>
      </w:pPr>
      <w:r w:rsidRPr="003167FF">
        <w:t>Table </w:t>
      </w:r>
      <w:r w:rsidRPr="003167FF">
        <w:rPr>
          <w:lang w:eastAsia="zh-CN"/>
        </w:rPr>
        <w:t>11.3</w:t>
      </w:r>
      <w:r w:rsidRPr="003167FF">
        <w:t>.2.</w:t>
      </w:r>
      <w:r w:rsidRPr="003167FF">
        <w:rPr>
          <w:lang w:eastAsia="zh-CN"/>
        </w:rPr>
        <w:t>11</w:t>
      </w:r>
      <w:r w:rsidRPr="003167FF">
        <w:t xml:space="preserve">-1: Updated </w:t>
      </w:r>
      <w:r w:rsidRPr="003167FF">
        <w:rPr>
          <w:lang w:eastAsia="zh-CN"/>
        </w:rPr>
        <w:t>user profile</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BE41A9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341B7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0F308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C65629" w14:textId="77777777" w:rsidR="00312C76" w:rsidRPr="003167FF" w:rsidRDefault="00312C76" w:rsidP="007E0BCD">
            <w:pPr>
              <w:pStyle w:val="TAH"/>
            </w:pPr>
            <w:r w:rsidRPr="003167FF">
              <w:t>Description</w:t>
            </w:r>
          </w:p>
        </w:tc>
      </w:tr>
      <w:tr w:rsidR="00312C76" w:rsidRPr="003167FF" w14:paraId="09E311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DC04F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3BB66A57" w14:textId="77777777" w:rsidR="00312C76" w:rsidRPr="003167FF" w:rsidRDefault="00312C76" w:rsidP="007E0BCD">
            <w:pPr>
              <w:pStyle w:val="TAC"/>
              <w:rPr>
                <w:lang w:eastAsia="zh-CN"/>
              </w:rPr>
            </w:pPr>
            <w:r w:rsidRPr="003167FF">
              <w:rPr>
                <w:lang w:eastAsia="zh-CN"/>
              </w:rPr>
              <w:t>M</w:t>
            </w:r>
          </w:p>
          <w:p w14:paraId="601A6ECF"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E7EB" w14:textId="77777777" w:rsidR="00312C76" w:rsidRPr="003167FF" w:rsidRDefault="00312C76" w:rsidP="007E0BCD">
            <w:pPr>
              <w:pStyle w:val="TAL"/>
            </w:pPr>
            <w:r w:rsidRPr="003167FF">
              <w:rPr>
                <w:lang w:eastAsia="zh-CN"/>
              </w:rPr>
              <w:t>It indicates the subscription result</w:t>
            </w:r>
          </w:p>
        </w:tc>
      </w:tr>
      <w:tr w:rsidR="00312C76" w:rsidRPr="003167FF" w14:paraId="2CC804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2B7052" w14:textId="77777777" w:rsidR="00312C76" w:rsidRPr="003167FF" w:rsidRDefault="00312C76" w:rsidP="007E0BCD">
            <w:pPr>
              <w:pStyle w:val="TAL"/>
              <w:rPr>
                <w:lang w:eastAsia="zh-CN"/>
              </w:rPr>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880E7A3"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316A1"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2D077BA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051CBE3" w14:textId="77777777" w:rsidR="00312C76" w:rsidRPr="003167FF" w:rsidRDefault="00312C76" w:rsidP="007E0BCD">
            <w:pPr>
              <w:pStyle w:val="TAN"/>
              <w:rPr>
                <w:rFonts w:cs="Arial"/>
                <w:lang w:eastAsia="zh-CN"/>
              </w:rPr>
            </w:pPr>
            <w:r w:rsidRPr="003167FF">
              <w:t>NOTE:</w:t>
            </w:r>
            <w:r w:rsidRPr="003167FF">
              <w:tab/>
            </w:r>
            <w:r w:rsidRPr="003167FF">
              <w:rPr>
                <w:lang w:eastAsia="zh-CN"/>
              </w:rPr>
              <w:t>If the Result information element indicates failure then the value of the Subscription status information element has no meaning.</w:t>
            </w:r>
          </w:p>
        </w:tc>
      </w:tr>
    </w:tbl>
    <w:p w14:paraId="131FE514" w14:textId="77777777" w:rsidR="00312C76" w:rsidRPr="003167FF" w:rsidRDefault="00312C76" w:rsidP="00312C76">
      <w:pPr>
        <w:rPr>
          <w:lang w:eastAsia="zh-CN"/>
        </w:rPr>
      </w:pPr>
    </w:p>
    <w:p w14:paraId="49A3EC35" w14:textId="77777777" w:rsidR="00312C76" w:rsidRPr="003167FF" w:rsidRDefault="00312C76" w:rsidP="00312C76">
      <w:pPr>
        <w:pStyle w:val="Heading4"/>
      </w:pPr>
      <w:bookmarkStart w:id="1128" w:name="_Toc162886064"/>
      <w:r w:rsidRPr="003167FF">
        <w:t>11.</w:t>
      </w:r>
      <w:r w:rsidRPr="003167FF">
        <w:rPr>
          <w:lang w:eastAsia="zh-CN"/>
        </w:rPr>
        <w:t>3</w:t>
      </w:r>
      <w:r w:rsidRPr="003167FF">
        <w:t>.2.</w:t>
      </w:r>
      <w:r w:rsidRPr="003167FF">
        <w:rPr>
          <w:lang w:eastAsia="zh-CN"/>
        </w:rPr>
        <w:t>12</w:t>
      </w:r>
      <w:r w:rsidRPr="003167FF">
        <w:tab/>
        <w:t>Updated user profile notification</w:t>
      </w:r>
      <w:bookmarkEnd w:id="1128"/>
    </w:p>
    <w:p w14:paraId="30A99315" w14:textId="77777777" w:rsidR="00312C76" w:rsidRPr="003167FF" w:rsidRDefault="00312C76" w:rsidP="00312C76">
      <w:r w:rsidRPr="003167FF">
        <w:t>Table 11.</w:t>
      </w:r>
      <w:r w:rsidRPr="003167FF">
        <w:rPr>
          <w:lang w:eastAsia="zh-CN"/>
        </w:rPr>
        <w:t>3</w:t>
      </w:r>
      <w:r w:rsidRPr="003167FF">
        <w:t>.2.12-</w:t>
      </w:r>
      <w:r w:rsidRPr="003167FF">
        <w:rPr>
          <w:lang w:eastAsia="zh-CN"/>
        </w:rPr>
        <w:t>1</w:t>
      </w:r>
      <w:r w:rsidRPr="003167FF">
        <w:t xml:space="preserve"> describes the information flow </w:t>
      </w:r>
      <w:r w:rsidRPr="003167FF">
        <w:rPr>
          <w:lang w:eastAsia="zh-CN"/>
        </w:rPr>
        <w:t>updated user profile</w:t>
      </w:r>
      <w:r w:rsidRPr="003167FF">
        <w:t xml:space="preserve"> notification from the configuration management </w:t>
      </w:r>
      <w:r w:rsidRPr="003167FF">
        <w:rPr>
          <w:lang w:eastAsia="zh-CN"/>
        </w:rPr>
        <w:t>server</w:t>
      </w:r>
      <w:r w:rsidRPr="003167FF">
        <w:t xml:space="preserve"> to the VAL server.</w:t>
      </w:r>
    </w:p>
    <w:p w14:paraId="747C60B2" w14:textId="77777777" w:rsidR="00312C76" w:rsidRPr="003167FF" w:rsidRDefault="00312C76" w:rsidP="00312C76">
      <w:pPr>
        <w:pStyle w:val="TH"/>
        <w:rPr>
          <w:lang w:eastAsia="zh-CN"/>
        </w:rPr>
      </w:pPr>
      <w:r w:rsidRPr="003167FF">
        <w:t>Table 11.</w:t>
      </w:r>
      <w:r w:rsidRPr="003167FF">
        <w:rPr>
          <w:lang w:eastAsia="zh-CN"/>
        </w:rPr>
        <w:t>3</w:t>
      </w:r>
      <w:r w:rsidRPr="003167FF">
        <w:t>.2.12-</w:t>
      </w:r>
      <w:r w:rsidRPr="003167FF">
        <w:rPr>
          <w:lang w:eastAsia="zh-CN"/>
        </w:rPr>
        <w:t>1</w:t>
      </w:r>
      <w:r w:rsidRPr="003167FF">
        <w:t xml:space="preserve">: </w:t>
      </w:r>
      <w:r w:rsidRPr="003167FF">
        <w:rPr>
          <w:lang w:eastAsia="zh-CN"/>
        </w:rPr>
        <w:t xml:space="preserve">Notify </w:t>
      </w:r>
      <w:r w:rsidRPr="003167FF">
        <w:t>updated user profile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203E1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6853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81BF9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9FBC33" w14:textId="77777777" w:rsidR="00312C76" w:rsidRPr="003167FF" w:rsidRDefault="00312C76" w:rsidP="007E0BCD">
            <w:pPr>
              <w:pStyle w:val="TAH"/>
            </w:pPr>
            <w:r w:rsidRPr="003167FF">
              <w:t>Description</w:t>
            </w:r>
          </w:p>
        </w:tc>
      </w:tr>
      <w:tr w:rsidR="00312C76" w:rsidRPr="003167FF" w14:paraId="790A8F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12281"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CF5957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2F414" w14:textId="77777777" w:rsidR="00312C76" w:rsidRPr="003167FF" w:rsidRDefault="00312C76" w:rsidP="007E0BCD">
            <w:pPr>
              <w:pStyle w:val="TAL"/>
            </w:pPr>
            <w:r w:rsidRPr="003167FF">
              <w:t>List of VAL users or VAL UEs whose user profile is modified.</w:t>
            </w:r>
          </w:p>
        </w:tc>
      </w:tr>
      <w:tr w:rsidR="00312C76" w:rsidRPr="003167FF" w14:paraId="5B0109D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42A5F8" w14:textId="77777777" w:rsidR="00312C76" w:rsidRPr="003167FF" w:rsidRDefault="00312C76" w:rsidP="007E0BCD">
            <w:pPr>
              <w:pStyle w:val="TAL"/>
              <w:rPr>
                <w:lang w:eastAsia="zh-CN"/>
              </w:rPr>
            </w:pPr>
            <w:r w:rsidRPr="003167FF">
              <w:t>Updated user profile data</w:t>
            </w:r>
          </w:p>
        </w:tc>
        <w:tc>
          <w:tcPr>
            <w:tcW w:w="1440" w:type="dxa"/>
            <w:tcBorders>
              <w:top w:val="single" w:sz="4" w:space="0" w:color="000000"/>
              <w:left w:val="single" w:sz="4" w:space="0" w:color="000000"/>
              <w:bottom w:val="single" w:sz="4" w:space="0" w:color="000000"/>
            </w:tcBorders>
            <w:shd w:val="clear" w:color="auto" w:fill="auto"/>
          </w:tcPr>
          <w:p w14:paraId="08E5D27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801FC" w14:textId="77777777" w:rsidR="00312C76" w:rsidRPr="003167FF" w:rsidRDefault="00312C76" w:rsidP="007E0BCD">
            <w:pPr>
              <w:pStyle w:val="TAL"/>
              <w:rPr>
                <w:lang w:eastAsia="zh-CN"/>
              </w:rPr>
            </w:pPr>
            <w:r w:rsidRPr="003167FF">
              <w:rPr>
                <w:lang w:eastAsia="zh-CN"/>
              </w:rPr>
              <w:t>User profile data that has been modified.</w:t>
            </w:r>
          </w:p>
        </w:tc>
      </w:tr>
    </w:tbl>
    <w:p w14:paraId="51E29F12" w14:textId="77777777" w:rsidR="00312C76" w:rsidRPr="003167FF" w:rsidRDefault="00312C76" w:rsidP="00312C76"/>
    <w:p w14:paraId="7DFD50F3" w14:textId="77777777" w:rsidR="00312C76" w:rsidRPr="003167FF" w:rsidRDefault="00312C76" w:rsidP="00312C76">
      <w:pPr>
        <w:pStyle w:val="Heading4"/>
        <w:rPr>
          <w:lang w:eastAsia="zh-CN"/>
        </w:rPr>
      </w:pPr>
      <w:bookmarkStart w:id="1129" w:name="_Toc162886065"/>
      <w:r w:rsidRPr="003167FF">
        <w:t>11.3.2.13</w:t>
      </w:r>
      <w:r w:rsidRPr="003167FF">
        <w:tab/>
      </w:r>
      <w:r w:rsidRPr="003167FF">
        <w:rPr>
          <w:lang w:eastAsia="zh-CN"/>
        </w:rPr>
        <w:t>Get VAL service request</w:t>
      </w:r>
      <w:bookmarkEnd w:id="1129"/>
    </w:p>
    <w:p w14:paraId="7A176B31" w14:textId="65633467" w:rsidR="00312C76" w:rsidRPr="003167FF" w:rsidRDefault="00312C76" w:rsidP="00312C76">
      <w:pPr>
        <w:rPr>
          <w:lang w:eastAsia="zh-CN"/>
        </w:rPr>
      </w:pPr>
      <w:r w:rsidRPr="003167FF">
        <w:t>Table 11.3.2.13</w:t>
      </w:r>
      <w:r w:rsidRPr="003167FF">
        <w:rPr>
          <w:lang w:eastAsia="zh-CN"/>
        </w:rPr>
        <w:t>-1</w:t>
      </w:r>
      <w:r w:rsidRPr="003167FF">
        <w:t xml:space="preserve"> describes the information flow get VAL service request</w:t>
      </w:r>
      <w:r w:rsidRPr="003167FF">
        <w:rPr>
          <w:lang w:eastAsia="zh-CN"/>
        </w:rPr>
        <w:t xml:space="preserve"> from the</w:t>
      </w:r>
      <w:r w:rsidR="008D297D" w:rsidRPr="003167FF">
        <w:t xml:space="preserve"> </w:t>
      </w:r>
      <w:r w:rsidR="008D297D" w:rsidRPr="003167FF">
        <w:rPr>
          <w:lang w:eastAsia="zh-CN"/>
        </w:rPr>
        <w:t>consumer (e.g.</w:t>
      </w:r>
      <w:r w:rsidRPr="003167FF">
        <w:rPr>
          <w:lang w:eastAsia="zh-CN"/>
        </w:rPr>
        <w:t xml:space="preserve"> group management</w:t>
      </w:r>
      <w:r w:rsidR="008D297D" w:rsidRPr="003167FF">
        <w:rPr>
          <w:lang w:eastAsia="zh-CN"/>
        </w:rPr>
        <w:t>)</w:t>
      </w:r>
      <w:r w:rsidRPr="003167FF">
        <w:rPr>
          <w:lang w:eastAsia="zh-CN"/>
        </w:rPr>
        <w:t xml:space="preserve"> server to the configuration management server.</w:t>
      </w:r>
    </w:p>
    <w:p w14:paraId="6F782CCF" w14:textId="77777777" w:rsidR="00312C76" w:rsidRPr="003167FF" w:rsidRDefault="00312C76" w:rsidP="00312C76">
      <w:pPr>
        <w:pStyle w:val="TH"/>
      </w:pPr>
      <w:r w:rsidRPr="003167FF">
        <w:t>Table 11.3.2.13-1: Get VAL service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5DCD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5C04B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52D18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10C4E0" w14:textId="77777777" w:rsidR="00312C76" w:rsidRPr="003167FF" w:rsidRDefault="00312C76" w:rsidP="007E0BCD">
            <w:pPr>
              <w:pStyle w:val="TAH"/>
            </w:pPr>
            <w:r w:rsidRPr="003167FF">
              <w:t>Description</w:t>
            </w:r>
          </w:p>
        </w:tc>
      </w:tr>
      <w:tr w:rsidR="00312C76" w:rsidRPr="003167FF" w14:paraId="59362F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99A34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A194C8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D050" w14:textId="77777777" w:rsidR="00312C76" w:rsidRPr="003167FF" w:rsidRDefault="00312C76" w:rsidP="007E0BCD">
            <w:pPr>
              <w:pStyle w:val="TAL"/>
              <w:rPr>
                <w:lang w:eastAsia="zh-CN"/>
              </w:rPr>
            </w:pPr>
            <w:r w:rsidRPr="003167FF">
              <w:rPr>
                <w:lang w:eastAsia="zh-CN"/>
              </w:rPr>
              <w:t>The identity of the</w:t>
            </w:r>
            <w:r w:rsidRPr="003167FF">
              <w:t xml:space="preserve"> entity performing the request.</w:t>
            </w:r>
          </w:p>
        </w:tc>
      </w:tr>
      <w:tr w:rsidR="00312C76" w:rsidRPr="003167FF" w14:paraId="11E63E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FFCE8" w14:textId="77777777" w:rsidR="00312C76" w:rsidRPr="003167FF" w:rsidRDefault="00312C76" w:rsidP="007E0BCD">
            <w:pPr>
              <w:pStyle w:val="TAL"/>
              <w:rPr>
                <w:lang w:eastAsia="zh-CN"/>
              </w:rPr>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5C2609D3" w14:textId="77777777" w:rsidR="00312C76" w:rsidRPr="003167FF" w:rsidRDefault="00312C76" w:rsidP="007E0BCD">
            <w:pPr>
              <w:pStyle w:val="TAC"/>
            </w:pPr>
            <w:r w:rsidRPr="003167FF">
              <w:t>O</w:t>
            </w:r>
          </w:p>
          <w:p w14:paraId="3A53D0AC" w14:textId="6D81E606"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93B57" w14:textId="77777777" w:rsidR="00312C76" w:rsidRPr="003167FF" w:rsidRDefault="00312C76" w:rsidP="007E0BCD">
            <w:pPr>
              <w:pStyle w:val="TAL"/>
              <w:rPr>
                <w:lang w:eastAsia="zh-CN"/>
              </w:rPr>
            </w:pPr>
            <w:r w:rsidRPr="003167FF">
              <w:rPr>
                <w:lang w:eastAsia="zh-CN"/>
              </w:rPr>
              <w:t xml:space="preserve">The </w:t>
            </w:r>
            <w:r w:rsidRPr="003167FF">
              <w:t>VAL user IDs</w:t>
            </w:r>
            <w:r w:rsidRPr="003167FF">
              <w:rPr>
                <w:lang w:eastAsia="zh-CN"/>
              </w:rPr>
              <w:t xml:space="preserve"> or VAL UE IDs.</w:t>
            </w:r>
          </w:p>
        </w:tc>
      </w:tr>
      <w:tr w:rsidR="00312C76" w:rsidRPr="003167FF" w14:paraId="76F5870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0492F8" w14:textId="77777777" w:rsidR="00312C76" w:rsidRPr="003167FF" w:rsidRDefault="00312C76" w:rsidP="007E0BCD">
            <w:pPr>
              <w:pStyle w:val="TAL"/>
            </w:pPr>
            <w:r w:rsidRPr="003167FF">
              <w:t>VAL service ID list</w:t>
            </w:r>
          </w:p>
        </w:tc>
        <w:tc>
          <w:tcPr>
            <w:tcW w:w="1440" w:type="dxa"/>
            <w:tcBorders>
              <w:top w:val="single" w:sz="4" w:space="0" w:color="000000"/>
              <w:left w:val="single" w:sz="4" w:space="0" w:color="000000"/>
              <w:bottom w:val="single" w:sz="4" w:space="0" w:color="000000"/>
            </w:tcBorders>
            <w:shd w:val="clear" w:color="auto" w:fill="auto"/>
          </w:tcPr>
          <w:p w14:paraId="4F871307" w14:textId="77777777" w:rsidR="00312C76" w:rsidRPr="003167FF" w:rsidRDefault="00312C76" w:rsidP="007E0BCD">
            <w:pPr>
              <w:pStyle w:val="TAC"/>
            </w:pPr>
            <w:r w:rsidRPr="003167FF">
              <w:t>O</w:t>
            </w:r>
          </w:p>
          <w:p w14:paraId="0BF1D2B5" w14:textId="35087ED9"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2D1117" w14:textId="77777777" w:rsidR="00312C76" w:rsidRPr="003167FF" w:rsidRDefault="00312C76" w:rsidP="007E0BCD">
            <w:pPr>
              <w:pStyle w:val="TAL"/>
              <w:rPr>
                <w:lang w:eastAsia="zh-CN"/>
              </w:rPr>
            </w:pPr>
            <w:r w:rsidRPr="003167FF">
              <w:rPr>
                <w:lang w:eastAsia="zh-CN"/>
              </w:rPr>
              <w:t>The requested VAL service IDs for the identity list.</w:t>
            </w:r>
          </w:p>
        </w:tc>
      </w:tr>
      <w:tr w:rsidR="00312C76" w:rsidRPr="003167FF" w14:paraId="0E3B24F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4B0CE9" w14:textId="398EF5FC" w:rsidR="00312C76" w:rsidRPr="003167FF" w:rsidRDefault="00312C76" w:rsidP="007E0BCD">
            <w:pPr>
              <w:pStyle w:val="TAN"/>
              <w:rPr>
                <w:lang w:eastAsia="zh-CN"/>
              </w:rPr>
            </w:pPr>
            <w:r w:rsidRPr="003167FF">
              <w:t>NOTE:</w:t>
            </w:r>
            <w:r w:rsidRPr="003167FF">
              <w:tab/>
            </w:r>
            <w:r w:rsidRPr="003167FF">
              <w:rPr>
                <w:lang w:eastAsia="zh-CN"/>
              </w:rPr>
              <w:t xml:space="preserve">At least one of Identity list or VAL service ID list shall be included. With both Identity list and VAL service ID in the request, the response only contains common VAL services (as requested) for the requested VAL users or VAL </w:t>
            </w:r>
            <w:r w:rsidR="008D297D" w:rsidRPr="003167FF">
              <w:rPr>
                <w:lang w:eastAsia="zh-CN"/>
              </w:rPr>
              <w:t>UEs</w:t>
            </w:r>
            <w:r w:rsidRPr="003167FF">
              <w:rPr>
                <w:lang w:eastAsia="zh-CN"/>
              </w:rPr>
              <w:t>.</w:t>
            </w:r>
          </w:p>
        </w:tc>
      </w:tr>
    </w:tbl>
    <w:p w14:paraId="0E067EF6" w14:textId="77777777" w:rsidR="00312C76" w:rsidRPr="003167FF" w:rsidRDefault="00312C76" w:rsidP="00312C76"/>
    <w:p w14:paraId="2A416BAD" w14:textId="77777777" w:rsidR="00312C76" w:rsidRPr="003167FF" w:rsidRDefault="00312C76" w:rsidP="00312C76">
      <w:pPr>
        <w:pStyle w:val="Heading4"/>
        <w:rPr>
          <w:lang w:eastAsia="zh-CN"/>
        </w:rPr>
      </w:pPr>
      <w:bookmarkStart w:id="1130" w:name="_Toc162886066"/>
      <w:r w:rsidRPr="003167FF">
        <w:t>11.3.2.14</w:t>
      </w:r>
      <w:r w:rsidRPr="003167FF">
        <w:tab/>
      </w:r>
      <w:r w:rsidRPr="003167FF">
        <w:rPr>
          <w:lang w:eastAsia="zh-CN"/>
        </w:rPr>
        <w:t>Get VAL service response</w:t>
      </w:r>
      <w:bookmarkEnd w:id="1130"/>
    </w:p>
    <w:p w14:paraId="2ACC8A31" w14:textId="0255675D" w:rsidR="00312C76" w:rsidRPr="003167FF" w:rsidRDefault="00312C76" w:rsidP="00312C76">
      <w:pPr>
        <w:rPr>
          <w:lang w:eastAsia="zh-CN"/>
        </w:rPr>
      </w:pPr>
      <w:r w:rsidRPr="003167FF">
        <w:t>Table 11.3.2.14</w:t>
      </w:r>
      <w:r w:rsidRPr="003167FF">
        <w:rPr>
          <w:lang w:eastAsia="zh-CN"/>
        </w:rPr>
        <w:t>-1</w:t>
      </w:r>
      <w:r w:rsidRPr="003167FF">
        <w:t xml:space="preserve"> describes the information flow get VAL service response</w:t>
      </w:r>
      <w:r w:rsidRPr="003167FF">
        <w:rPr>
          <w:lang w:eastAsia="zh-CN"/>
        </w:rPr>
        <w:t xml:space="preserve"> from the configuration management server to the</w:t>
      </w:r>
      <w:r w:rsidR="008D297D" w:rsidRPr="003167FF">
        <w:t xml:space="preserve"> </w:t>
      </w:r>
      <w:r w:rsidR="008D297D" w:rsidRPr="003167FF">
        <w:rPr>
          <w:lang w:eastAsia="zh-CN"/>
        </w:rPr>
        <w:t>consumer (e.g.</w:t>
      </w:r>
      <w:r w:rsidRPr="003167FF">
        <w:rPr>
          <w:lang w:eastAsia="zh-CN"/>
        </w:rPr>
        <w:t xml:space="preserve"> group management server</w:t>
      </w:r>
      <w:r w:rsidR="008D297D" w:rsidRPr="003167FF">
        <w:rPr>
          <w:lang w:eastAsia="zh-CN"/>
        </w:rPr>
        <w:t>)</w:t>
      </w:r>
      <w:r w:rsidRPr="003167FF">
        <w:rPr>
          <w:lang w:eastAsia="zh-CN"/>
        </w:rPr>
        <w:t>.</w:t>
      </w:r>
    </w:p>
    <w:p w14:paraId="03DE3213" w14:textId="77777777" w:rsidR="00312C76" w:rsidRPr="003167FF" w:rsidRDefault="00312C76" w:rsidP="00312C76">
      <w:pPr>
        <w:pStyle w:val="TH"/>
      </w:pPr>
      <w:r w:rsidRPr="003167FF">
        <w:t>Table 11.3.2.14-1: Get VAL service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9878E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33C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46FDA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CA309" w14:textId="77777777" w:rsidR="00312C76" w:rsidRPr="003167FF" w:rsidRDefault="00312C76" w:rsidP="007E0BCD">
            <w:pPr>
              <w:pStyle w:val="TAH"/>
            </w:pPr>
            <w:r w:rsidRPr="003167FF">
              <w:t>Description</w:t>
            </w:r>
          </w:p>
        </w:tc>
      </w:tr>
      <w:tr w:rsidR="00312C76" w:rsidRPr="003167FF" w14:paraId="01612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6527A3" w14:textId="77777777" w:rsidR="00312C76" w:rsidRPr="003167FF" w:rsidRDefault="00312C76" w:rsidP="007E0BCD">
            <w:pPr>
              <w:pStyle w:val="TAL"/>
              <w:rPr>
                <w:lang w:eastAsia="zh-CN"/>
              </w:rPr>
            </w:pPr>
            <w:r w:rsidRPr="003167FF">
              <w:t>A list of VAL service data</w:t>
            </w:r>
          </w:p>
        </w:tc>
        <w:tc>
          <w:tcPr>
            <w:tcW w:w="1440" w:type="dxa"/>
            <w:tcBorders>
              <w:top w:val="single" w:sz="4" w:space="0" w:color="000000"/>
              <w:left w:val="single" w:sz="4" w:space="0" w:color="000000"/>
              <w:bottom w:val="single" w:sz="4" w:space="0" w:color="000000"/>
            </w:tcBorders>
            <w:shd w:val="clear" w:color="auto" w:fill="auto"/>
          </w:tcPr>
          <w:p w14:paraId="73AE7E44" w14:textId="77777777" w:rsidR="00312C76" w:rsidRPr="003167FF" w:rsidRDefault="00312C76" w:rsidP="007E0BCD">
            <w:pPr>
              <w:pStyle w:val="TAC"/>
            </w:pPr>
            <w:r w:rsidRPr="003167FF">
              <w:t>O</w:t>
            </w:r>
          </w:p>
          <w:p w14:paraId="082EDFD5" w14:textId="309C9188"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D9BDD" w14:textId="77777777" w:rsidR="00312C76" w:rsidRPr="003167FF" w:rsidRDefault="00312C76" w:rsidP="007E0BCD">
            <w:pPr>
              <w:pStyle w:val="TAL"/>
              <w:rPr>
                <w:lang w:eastAsia="zh-CN"/>
              </w:rPr>
            </w:pPr>
            <w:r w:rsidRPr="003167FF">
              <w:rPr>
                <w:lang w:eastAsia="zh-CN"/>
              </w:rPr>
              <w:t>One or more VAL service data associated with the VAL user ID or VAL UE ID.</w:t>
            </w:r>
          </w:p>
        </w:tc>
      </w:tr>
      <w:tr w:rsidR="00312C76" w:rsidRPr="003167FF" w14:paraId="7CB5F4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AB3993" w14:textId="77777777" w:rsidR="00312C76" w:rsidRPr="003167FF" w:rsidRDefault="00312C76" w:rsidP="007E0BCD">
            <w:pPr>
              <w:pStyle w:val="TAL"/>
            </w:pPr>
            <w:r w:rsidRPr="003167FF">
              <w:t>&gt; Identity</w:t>
            </w:r>
          </w:p>
        </w:tc>
        <w:tc>
          <w:tcPr>
            <w:tcW w:w="1440" w:type="dxa"/>
            <w:tcBorders>
              <w:top w:val="single" w:sz="4" w:space="0" w:color="000000"/>
              <w:left w:val="single" w:sz="4" w:space="0" w:color="000000"/>
              <w:bottom w:val="single" w:sz="4" w:space="0" w:color="000000"/>
            </w:tcBorders>
            <w:shd w:val="clear" w:color="auto" w:fill="auto"/>
          </w:tcPr>
          <w:p w14:paraId="4ECC6C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14D7A"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or VAL UE ID.</w:t>
            </w:r>
          </w:p>
        </w:tc>
      </w:tr>
      <w:tr w:rsidR="00312C76" w:rsidRPr="003167FF" w14:paraId="130452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6EA86D" w14:textId="77777777" w:rsidR="00312C76" w:rsidRPr="003167FF" w:rsidRDefault="00312C76" w:rsidP="007E0BCD">
            <w:pPr>
              <w:pStyle w:val="TAL"/>
            </w:pPr>
            <w:r w:rsidRPr="003167FF">
              <w:t>&gt; VAL service IDs</w:t>
            </w:r>
          </w:p>
        </w:tc>
        <w:tc>
          <w:tcPr>
            <w:tcW w:w="1440" w:type="dxa"/>
            <w:tcBorders>
              <w:top w:val="single" w:sz="4" w:space="0" w:color="000000"/>
              <w:left w:val="single" w:sz="4" w:space="0" w:color="000000"/>
              <w:bottom w:val="single" w:sz="4" w:space="0" w:color="000000"/>
            </w:tcBorders>
            <w:shd w:val="clear" w:color="auto" w:fill="auto"/>
          </w:tcPr>
          <w:p w14:paraId="0F404BA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3B284" w14:textId="77777777" w:rsidR="00312C76" w:rsidRPr="003167FF" w:rsidRDefault="00312C76" w:rsidP="007E0BCD">
            <w:pPr>
              <w:pStyle w:val="TAL"/>
              <w:rPr>
                <w:lang w:eastAsia="zh-CN"/>
              </w:rPr>
            </w:pPr>
            <w:r w:rsidRPr="003167FF">
              <w:rPr>
                <w:lang w:eastAsia="zh-CN"/>
              </w:rPr>
              <w:t>The supported VAL service IDs.</w:t>
            </w:r>
          </w:p>
        </w:tc>
      </w:tr>
      <w:tr w:rsidR="00312C76" w:rsidRPr="003167FF" w14:paraId="38ED6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D0D16D" w14:textId="77777777" w:rsidR="00312C76" w:rsidRPr="003167FF" w:rsidRDefault="00312C76" w:rsidP="007E0BCD">
            <w:pPr>
              <w:pStyle w:val="TAL"/>
            </w:pPr>
            <w:r w:rsidRPr="003167FF">
              <w:t xml:space="preserve">&gt; VAL service specific information </w:t>
            </w:r>
          </w:p>
        </w:tc>
        <w:tc>
          <w:tcPr>
            <w:tcW w:w="1440" w:type="dxa"/>
            <w:tcBorders>
              <w:top w:val="single" w:sz="4" w:space="0" w:color="000000"/>
              <w:left w:val="single" w:sz="4" w:space="0" w:color="000000"/>
              <w:bottom w:val="single" w:sz="4" w:space="0" w:color="000000"/>
            </w:tcBorders>
            <w:shd w:val="clear" w:color="auto" w:fill="auto"/>
          </w:tcPr>
          <w:p w14:paraId="10FF16F8" w14:textId="77777777" w:rsidR="00312C76" w:rsidRPr="003167FF" w:rsidRDefault="00312C76" w:rsidP="007E0BCD">
            <w:pPr>
              <w:pStyle w:val="TAC"/>
            </w:pPr>
            <w:r w:rsidRPr="003167FF">
              <w:t>O</w:t>
            </w:r>
          </w:p>
          <w:p w14:paraId="2520EFCD" w14:textId="6966834C"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9C5ECA" w14:textId="77777777" w:rsidR="00312C76" w:rsidRPr="003167FF" w:rsidRDefault="00312C76" w:rsidP="007E0BCD">
            <w:pPr>
              <w:pStyle w:val="TAL"/>
              <w:rPr>
                <w:lang w:eastAsia="zh-CN"/>
              </w:rPr>
            </w:pPr>
            <w:r w:rsidRPr="003167FF">
              <w:t>Placeholder for VAL service specific information.</w:t>
            </w:r>
          </w:p>
        </w:tc>
      </w:tr>
      <w:tr w:rsidR="00312C76" w:rsidRPr="003167FF" w14:paraId="3C7813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2E2C4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16554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36DCC"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D34A37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8D76FD" w14:textId="77777777" w:rsidR="00312C76" w:rsidRPr="003167FF" w:rsidRDefault="00312C76" w:rsidP="007E0BCD">
            <w:pPr>
              <w:pStyle w:val="TAN"/>
              <w:rPr>
                <w:lang w:eastAsia="zh-CN"/>
              </w:rPr>
            </w:pPr>
            <w:r w:rsidRPr="003167FF">
              <w:t>NOTE 1:</w:t>
            </w:r>
            <w:r w:rsidRPr="003167FF">
              <w:tab/>
            </w:r>
            <w:r w:rsidRPr="003167FF">
              <w:rPr>
                <w:lang w:eastAsia="zh-CN"/>
              </w:rPr>
              <w:t>It is valid when the Result information element indicates success.</w:t>
            </w:r>
          </w:p>
          <w:p w14:paraId="7F1AAB90" w14:textId="77777777" w:rsidR="00312C76" w:rsidRPr="003167FF" w:rsidRDefault="00312C76" w:rsidP="007E0BCD">
            <w:pPr>
              <w:pStyle w:val="TAN"/>
              <w:rPr>
                <w:lang w:eastAsia="zh-CN"/>
              </w:rPr>
            </w:pPr>
            <w:r w:rsidRPr="003167FF">
              <w:t>NOTE 2:</w:t>
            </w:r>
            <w:r w:rsidRPr="003167FF">
              <w:tab/>
            </w:r>
            <w:r w:rsidRPr="003167FF">
              <w:rPr>
                <w:rFonts w:cs="Arial"/>
              </w:rPr>
              <w:t>The details of this information element are specified in VAL service specific specification and are out of scope of the present document.</w:t>
            </w:r>
          </w:p>
        </w:tc>
      </w:tr>
    </w:tbl>
    <w:p w14:paraId="27707C61" w14:textId="77777777" w:rsidR="00312C76" w:rsidRPr="003167FF" w:rsidRDefault="00312C76" w:rsidP="00312C76">
      <w:pPr>
        <w:rPr>
          <w:lang w:eastAsia="zh-CN"/>
        </w:rPr>
      </w:pPr>
    </w:p>
    <w:p w14:paraId="21604EC9" w14:textId="77777777" w:rsidR="00312C76" w:rsidRPr="003167FF" w:rsidRDefault="00312C76" w:rsidP="00312C76">
      <w:pPr>
        <w:pStyle w:val="Heading3"/>
      </w:pPr>
      <w:bookmarkStart w:id="1131" w:name="_Toc162886067"/>
      <w:r w:rsidRPr="003167FF">
        <w:t>11.</w:t>
      </w:r>
      <w:r w:rsidRPr="003167FF">
        <w:rPr>
          <w:lang w:eastAsia="zh-CN"/>
        </w:rPr>
        <w:t>3.3</w:t>
      </w:r>
      <w:r w:rsidRPr="003167FF">
        <w:tab/>
      </w:r>
      <w:r w:rsidRPr="003167FF">
        <w:rPr>
          <w:lang w:eastAsia="zh-CN"/>
        </w:rPr>
        <w:t>VAL UE</w:t>
      </w:r>
      <w:r w:rsidRPr="003167FF">
        <w:t xml:space="preserve"> configuration data</w:t>
      </w:r>
      <w:bookmarkEnd w:id="1078"/>
      <w:bookmarkEnd w:id="1079"/>
      <w:bookmarkEnd w:id="1080"/>
      <w:bookmarkEnd w:id="1081"/>
      <w:bookmarkEnd w:id="1082"/>
      <w:bookmarkEnd w:id="1083"/>
      <w:bookmarkEnd w:id="1084"/>
      <w:bookmarkEnd w:id="1131"/>
    </w:p>
    <w:p w14:paraId="06BB3BAE" w14:textId="77777777" w:rsidR="00312C76" w:rsidRPr="003167FF" w:rsidRDefault="00312C76" w:rsidP="00312C76">
      <w:pPr>
        <w:pStyle w:val="Heading4"/>
      </w:pPr>
      <w:bookmarkStart w:id="1132" w:name="_Toc433209663"/>
      <w:bookmarkStart w:id="1133" w:name="_Toc453260188"/>
      <w:bookmarkStart w:id="1134" w:name="_Toc453261075"/>
      <w:bookmarkStart w:id="1135" w:name="_Toc453279812"/>
      <w:bookmarkStart w:id="1136" w:name="_Toc459375150"/>
      <w:bookmarkStart w:id="1137" w:name="_Toc468105388"/>
      <w:bookmarkStart w:id="1138" w:name="_Toc468110483"/>
      <w:bookmarkStart w:id="1139" w:name="_Toc533179707"/>
      <w:bookmarkStart w:id="1140" w:name="_Toc162886068"/>
      <w:r w:rsidRPr="003167FF">
        <w:t>11.3.3.1</w:t>
      </w:r>
      <w:r w:rsidRPr="003167FF">
        <w:tab/>
      </w:r>
      <w:r w:rsidRPr="003167FF">
        <w:rPr>
          <w:lang w:eastAsia="zh-CN"/>
        </w:rPr>
        <w:t>General</w:t>
      </w:r>
      <w:bookmarkEnd w:id="1132"/>
      <w:bookmarkEnd w:id="1133"/>
      <w:bookmarkEnd w:id="1134"/>
      <w:bookmarkEnd w:id="1135"/>
      <w:bookmarkEnd w:id="1136"/>
      <w:bookmarkEnd w:id="1137"/>
      <w:bookmarkEnd w:id="1138"/>
      <w:bookmarkEnd w:id="1139"/>
      <w:bookmarkEnd w:id="1140"/>
    </w:p>
    <w:p w14:paraId="57ED40B3" w14:textId="77777777" w:rsidR="00312C76" w:rsidRPr="003167FF" w:rsidRDefault="00312C76" w:rsidP="00312C76">
      <w:bookmarkStart w:id="1141" w:name="_Toc433209664"/>
      <w:r w:rsidRPr="003167FF">
        <w:t xml:space="preserve">The </w:t>
      </w:r>
      <w:r w:rsidRPr="003167FF">
        <w:rPr>
          <w:lang w:eastAsia="zh-CN"/>
        </w:rPr>
        <w:t xml:space="preserve">VAL </w:t>
      </w:r>
      <w:r w:rsidRPr="003167FF">
        <w:t xml:space="preserve">UE configuration data has to be known by the </w:t>
      </w:r>
      <w:r w:rsidRPr="003167FF">
        <w:rPr>
          <w:lang w:eastAsia="zh-CN"/>
        </w:rPr>
        <w:t xml:space="preserve">VAL </w:t>
      </w:r>
      <w:r w:rsidRPr="003167FF">
        <w:t xml:space="preserve">UE before it can use the </w:t>
      </w:r>
      <w:r w:rsidRPr="003167FF">
        <w:rPr>
          <w:lang w:eastAsia="zh-CN"/>
        </w:rPr>
        <w:t>VAL</w:t>
      </w:r>
      <w:r w:rsidRPr="003167FF">
        <w:t xml:space="preserve"> service.</w:t>
      </w:r>
    </w:p>
    <w:p w14:paraId="43D7FF99" w14:textId="77777777" w:rsidR="00312C76" w:rsidRPr="003167FF" w:rsidRDefault="00312C76" w:rsidP="00312C76">
      <w:pPr>
        <w:pStyle w:val="Heading4"/>
      </w:pPr>
      <w:bookmarkStart w:id="1142" w:name="_Toc453260189"/>
      <w:bookmarkStart w:id="1143" w:name="_Toc453261076"/>
      <w:bookmarkStart w:id="1144" w:name="_Toc453279813"/>
      <w:bookmarkStart w:id="1145" w:name="_Toc459375151"/>
      <w:bookmarkStart w:id="1146" w:name="_Toc468105389"/>
      <w:bookmarkStart w:id="1147" w:name="_Toc468110484"/>
      <w:bookmarkStart w:id="1148" w:name="_Toc533179708"/>
      <w:bookmarkStart w:id="1149" w:name="_Toc162886069"/>
      <w:r w:rsidRPr="003167FF">
        <w:t>11.</w:t>
      </w:r>
      <w:r w:rsidRPr="003167FF">
        <w:rPr>
          <w:lang w:eastAsia="zh-CN"/>
        </w:rPr>
        <w:t>3</w:t>
      </w:r>
      <w:r w:rsidRPr="003167FF">
        <w:t>.3.2</w:t>
      </w:r>
      <w:r w:rsidRPr="003167FF">
        <w:tab/>
        <w:t>Procedures</w:t>
      </w:r>
      <w:bookmarkEnd w:id="1141"/>
      <w:bookmarkEnd w:id="1142"/>
      <w:bookmarkEnd w:id="1143"/>
      <w:bookmarkEnd w:id="1144"/>
      <w:bookmarkEnd w:id="1145"/>
      <w:bookmarkEnd w:id="1146"/>
      <w:bookmarkEnd w:id="1147"/>
      <w:bookmarkEnd w:id="1148"/>
      <w:bookmarkEnd w:id="1149"/>
    </w:p>
    <w:p w14:paraId="507571FD" w14:textId="77777777" w:rsidR="00312C76" w:rsidRPr="003167FF" w:rsidRDefault="00312C76" w:rsidP="00312C76">
      <w:bookmarkStart w:id="1150" w:name="_Toc433209665"/>
      <w:r w:rsidRPr="003167FF">
        <w:t xml:space="preserve">The procedure for </w:t>
      </w:r>
      <w:r w:rsidRPr="003167FF">
        <w:rPr>
          <w:lang w:eastAsia="zh-CN"/>
        </w:rPr>
        <w:t xml:space="preserve">VAL </w:t>
      </w:r>
      <w:r w:rsidRPr="003167FF">
        <w:t xml:space="preserve">UE obtaining the </w:t>
      </w:r>
      <w:r w:rsidRPr="003167FF">
        <w:rPr>
          <w:lang w:eastAsia="zh-CN"/>
        </w:rPr>
        <w:t xml:space="preserve">VAL </w:t>
      </w:r>
      <w:r w:rsidRPr="003167FF">
        <w:t>UE related configuration data is illustrated in figure 11.3.3.2-1.</w:t>
      </w:r>
    </w:p>
    <w:p w14:paraId="44A2D5D8" w14:textId="77777777" w:rsidR="00312C76" w:rsidRPr="003167FF" w:rsidRDefault="00312C76" w:rsidP="00312C76">
      <w:pPr>
        <w:rPr>
          <w:lang w:eastAsia="zh-CN"/>
        </w:rPr>
      </w:pPr>
      <w:r w:rsidRPr="003167FF">
        <w:rPr>
          <w:lang w:eastAsia="zh-CN"/>
        </w:rPr>
        <w:t>Pre-conditions:</w:t>
      </w:r>
    </w:p>
    <w:p w14:paraId="35F29EA1" w14:textId="77777777" w:rsidR="00312C76" w:rsidRPr="003167FF" w:rsidRDefault="00312C76" w:rsidP="00312C76">
      <w:pPr>
        <w:pStyle w:val="B1"/>
      </w:pPr>
      <w:r w:rsidRPr="003167FF">
        <w:t>-</w:t>
      </w:r>
      <w:r w:rsidRPr="003167FF">
        <w:tab/>
        <w:t>The VAL UE has the secure access to the configuration management server.</w:t>
      </w:r>
    </w:p>
    <w:p w14:paraId="37BC5431" w14:textId="77777777" w:rsidR="00312C76" w:rsidRPr="003167FF" w:rsidRDefault="00312C76" w:rsidP="00312C76">
      <w:pPr>
        <w:pStyle w:val="TH"/>
        <w:rPr>
          <w:lang w:eastAsia="zh-CN"/>
        </w:rPr>
      </w:pPr>
      <w:r w:rsidRPr="003167FF">
        <w:object w:dxaOrig="4874" w:dyaOrig="2371" w14:anchorId="3883A615">
          <v:shape id="_x0000_i1105" type="#_x0000_t75" style="width:241.9pt;height:117.75pt" o:ole="">
            <v:imagedata r:id="rId171" o:title=""/>
          </v:shape>
          <o:OLEObject Type="Embed" ProgID="Visio.Drawing.11" ShapeID="_x0000_i1105" DrawAspect="Content" ObjectID="_1778735976" r:id="rId172"/>
        </w:object>
      </w:r>
    </w:p>
    <w:p w14:paraId="4EF69D23"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3.2</w:t>
      </w:r>
      <w:r w:rsidRPr="003167FF">
        <w:t xml:space="preserve">-1: </w:t>
      </w:r>
      <w:r w:rsidRPr="003167FF">
        <w:rPr>
          <w:lang w:eastAsia="zh-CN"/>
        </w:rPr>
        <w:t>VAL UE obtains the configuration data</w:t>
      </w:r>
    </w:p>
    <w:p w14:paraId="65F7308A"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client sends a get VAL UE configuration request to the configuration management server for obtaining VAL UE configuration data.</w:t>
      </w:r>
    </w:p>
    <w:p w14:paraId="570DFC64"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sends get VAL UE configuration response to the configuration management client. This message carries the VAL UE configuration data.</w:t>
      </w:r>
    </w:p>
    <w:p w14:paraId="4E987580" w14:textId="77777777" w:rsidR="00312C76" w:rsidRPr="003167FF" w:rsidRDefault="00312C76" w:rsidP="00312C76">
      <w:pPr>
        <w:pStyle w:val="Heading4"/>
      </w:pPr>
      <w:bookmarkStart w:id="1151" w:name="_Toc453260190"/>
      <w:bookmarkStart w:id="1152" w:name="_Toc453261077"/>
      <w:bookmarkStart w:id="1153" w:name="_Toc453279814"/>
      <w:bookmarkStart w:id="1154" w:name="_Toc459375152"/>
      <w:bookmarkStart w:id="1155" w:name="_Toc468105390"/>
      <w:bookmarkStart w:id="1156" w:name="_Toc468110485"/>
      <w:bookmarkStart w:id="1157" w:name="_Toc533179709"/>
      <w:bookmarkStart w:id="1158" w:name="_Toc162886070"/>
      <w:r w:rsidRPr="003167FF">
        <w:t>11.</w:t>
      </w:r>
      <w:r w:rsidRPr="003167FF">
        <w:rPr>
          <w:lang w:eastAsia="zh-CN"/>
        </w:rPr>
        <w:t>3</w:t>
      </w:r>
      <w:r w:rsidRPr="003167FF">
        <w:t>.3.3</w:t>
      </w:r>
      <w:r w:rsidRPr="003167FF">
        <w:tab/>
        <w:t>Structure of VAL UE configuration data</w:t>
      </w:r>
      <w:bookmarkEnd w:id="1150"/>
      <w:bookmarkEnd w:id="1151"/>
      <w:bookmarkEnd w:id="1152"/>
      <w:bookmarkEnd w:id="1153"/>
      <w:bookmarkEnd w:id="1154"/>
      <w:bookmarkEnd w:id="1155"/>
      <w:bookmarkEnd w:id="1156"/>
      <w:bookmarkEnd w:id="1157"/>
      <w:bookmarkEnd w:id="1158"/>
    </w:p>
    <w:p w14:paraId="49E07BED"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UE</w:t>
      </w:r>
      <w:r w:rsidRPr="003167FF">
        <w:t xml:space="preserve"> configuration data </w:t>
      </w:r>
      <w:r w:rsidRPr="003167FF">
        <w:rPr>
          <w:lang w:eastAsia="zh-CN"/>
        </w:rPr>
        <w:t xml:space="preserve">is listed in the corresponding VAL service specification and </w:t>
      </w:r>
      <w:r w:rsidRPr="003167FF">
        <w:t>outside the scope of the present document</w:t>
      </w:r>
      <w:r w:rsidRPr="003167FF">
        <w:rPr>
          <w:lang w:eastAsia="zh-CN"/>
        </w:rPr>
        <w:t>.</w:t>
      </w:r>
    </w:p>
    <w:p w14:paraId="43FF176D" w14:textId="77777777" w:rsidR="00312C76" w:rsidRPr="003167FF" w:rsidRDefault="00312C76" w:rsidP="00312C76">
      <w:pPr>
        <w:pStyle w:val="Heading3"/>
      </w:pPr>
      <w:bookmarkStart w:id="1159" w:name="_Toc162886071"/>
      <w:r w:rsidRPr="003167FF">
        <w:t>11.</w:t>
      </w:r>
      <w:r w:rsidRPr="003167FF">
        <w:rPr>
          <w:lang w:eastAsia="zh-CN"/>
        </w:rPr>
        <w:t>3.4</w:t>
      </w:r>
      <w:r w:rsidRPr="003167FF">
        <w:tab/>
        <w:t>VAL user profile data</w:t>
      </w:r>
      <w:bookmarkEnd w:id="1159"/>
    </w:p>
    <w:p w14:paraId="2C3292C1" w14:textId="77777777" w:rsidR="00312C76" w:rsidRPr="003167FF" w:rsidRDefault="00312C76" w:rsidP="00312C76">
      <w:pPr>
        <w:pStyle w:val="Heading4"/>
      </w:pPr>
      <w:bookmarkStart w:id="1160" w:name="_Toc162886072"/>
      <w:bookmarkStart w:id="1161" w:name="_Toc453279818"/>
      <w:bookmarkStart w:id="1162" w:name="_Toc459375156"/>
      <w:bookmarkStart w:id="1163" w:name="_Toc468105394"/>
      <w:bookmarkStart w:id="1164" w:name="_Toc468110489"/>
      <w:bookmarkStart w:id="1165" w:name="_Toc533179713"/>
      <w:bookmarkStart w:id="1166" w:name="_Toc446052832"/>
      <w:bookmarkStart w:id="1167" w:name="_Toc424758295"/>
      <w:bookmarkStart w:id="1168" w:name="_Toc433209667"/>
      <w:bookmarkStart w:id="1169" w:name="_Toc453260192"/>
      <w:bookmarkStart w:id="1170" w:name="_Toc453261079"/>
      <w:bookmarkStart w:id="1171" w:name="_Toc453279816"/>
      <w:bookmarkStart w:id="1172" w:name="_Toc459375154"/>
      <w:bookmarkStart w:id="1173" w:name="_Toc468105392"/>
      <w:bookmarkStart w:id="1174" w:name="_Toc468110487"/>
      <w:bookmarkStart w:id="1175" w:name="_Toc533179711"/>
      <w:r w:rsidRPr="003167FF">
        <w:t>11.3.4.1</w:t>
      </w:r>
      <w:r w:rsidRPr="003167FF">
        <w:tab/>
      </w:r>
      <w:r w:rsidRPr="003167FF">
        <w:rPr>
          <w:lang w:eastAsia="zh-CN"/>
        </w:rPr>
        <w:t>General</w:t>
      </w:r>
      <w:bookmarkEnd w:id="1160"/>
    </w:p>
    <w:p w14:paraId="2B34CE01" w14:textId="77777777" w:rsidR="00312C76" w:rsidRPr="003167FF" w:rsidRDefault="00312C76" w:rsidP="00312C76">
      <w:r w:rsidRPr="003167FF">
        <w:t xml:space="preserve">The </w:t>
      </w:r>
      <w:r w:rsidRPr="003167FF">
        <w:rPr>
          <w:lang w:eastAsia="zh-CN"/>
        </w:rPr>
        <w:t>VAL</w:t>
      </w:r>
      <w:r w:rsidRPr="003167FF">
        <w:t xml:space="preserve"> user profile procedures are described in the following subclauses.</w:t>
      </w:r>
    </w:p>
    <w:p w14:paraId="23CFD8AD" w14:textId="77777777" w:rsidR="00312C76" w:rsidRPr="003167FF" w:rsidRDefault="00312C76" w:rsidP="00312C76">
      <w:pPr>
        <w:pStyle w:val="Heading4"/>
        <w:rPr>
          <w:lang w:eastAsia="zh-CN"/>
        </w:rPr>
      </w:pPr>
      <w:bookmarkStart w:id="1176" w:name="_Toc468105405"/>
      <w:bookmarkStart w:id="1177" w:name="_Toc468110500"/>
      <w:bookmarkStart w:id="1178" w:name="_Toc533179724"/>
      <w:bookmarkStart w:id="1179" w:name="_Toc162886073"/>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r w:rsidRPr="003167FF">
        <w:t>11.3.4.2</w:t>
      </w:r>
      <w:r w:rsidRPr="003167FF">
        <w:tab/>
        <w:t xml:space="preserve">Obtaining the </w:t>
      </w:r>
      <w:r w:rsidRPr="003167FF">
        <w:rPr>
          <w:lang w:eastAsia="zh-CN"/>
        </w:rPr>
        <w:t>VAL user</w:t>
      </w:r>
      <w:r w:rsidRPr="003167FF">
        <w:t xml:space="preserve"> profile</w:t>
      </w:r>
      <w:r w:rsidRPr="003167FF">
        <w:rPr>
          <w:lang w:eastAsia="zh-CN"/>
        </w:rPr>
        <w:t>(s) from the network</w:t>
      </w:r>
      <w:bookmarkEnd w:id="1176"/>
      <w:bookmarkEnd w:id="1177"/>
      <w:bookmarkEnd w:id="1178"/>
      <w:bookmarkEnd w:id="1179"/>
    </w:p>
    <w:p w14:paraId="77B8364B" w14:textId="77777777" w:rsidR="00312C76" w:rsidRPr="003167FF" w:rsidRDefault="00312C76" w:rsidP="00312C76">
      <w:pPr>
        <w:pStyle w:val="Heading5"/>
        <w:rPr>
          <w:lang w:eastAsia="zh-CN"/>
        </w:rPr>
      </w:pPr>
      <w:bookmarkStart w:id="1180" w:name="_Toc533179725"/>
      <w:bookmarkStart w:id="1181" w:name="_Toc162886074"/>
      <w:r w:rsidRPr="003167FF">
        <w:t>11.3.4.2</w:t>
      </w:r>
      <w:r w:rsidRPr="003167FF">
        <w:rPr>
          <w:lang w:eastAsia="zh-CN"/>
        </w:rPr>
        <w:t>.1</w:t>
      </w:r>
      <w:r w:rsidRPr="003167FF">
        <w:rPr>
          <w:lang w:eastAsia="zh-CN"/>
        </w:rPr>
        <w:tab/>
        <w:t>Obtaining the VAL user profile(s) in primary VAL system</w:t>
      </w:r>
      <w:bookmarkEnd w:id="1180"/>
      <w:bookmarkEnd w:id="1181"/>
    </w:p>
    <w:p w14:paraId="7107C617" w14:textId="77777777" w:rsidR="00312C76" w:rsidRPr="003167FF" w:rsidRDefault="00312C76" w:rsidP="00312C76">
      <w:r w:rsidRPr="003167FF">
        <w:t xml:space="preserve">The procedure for </w:t>
      </w:r>
      <w:r w:rsidRPr="003167FF">
        <w:rPr>
          <w:lang w:eastAsia="zh-CN"/>
        </w:rPr>
        <w:t xml:space="preserve">the </w:t>
      </w:r>
      <w:r w:rsidRPr="003167FF">
        <w:t xml:space="preserve">VAL user or VAL server obtaining </w:t>
      </w:r>
      <w:r w:rsidRPr="003167FF">
        <w:rPr>
          <w:lang w:eastAsia="zh-CN"/>
        </w:rPr>
        <w:t>VAL user</w:t>
      </w:r>
      <w:r w:rsidRPr="003167FF">
        <w:t xml:space="preserve"> profile</w:t>
      </w:r>
      <w:r w:rsidRPr="003167FF">
        <w:rPr>
          <w:lang w:eastAsia="zh-CN"/>
        </w:rPr>
        <w:t>s</w:t>
      </w:r>
      <w:r w:rsidRPr="003167FF">
        <w:t xml:space="preserve"> </w:t>
      </w:r>
      <w:r w:rsidRPr="003167FF">
        <w:rPr>
          <w:lang w:eastAsia="zh-CN"/>
        </w:rPr>
        <w:t>in the primary VAL system of that VAL user</w:t>
      </w:r>
      <w:r w:rsidRPr="003167FF">
        <w:t xml:space="preserve"> is illustrated in figure 11.3.4.2.1-1.</w:t>
      </w:r>
    </w:p>
    <w:p w14:paraId="52476175" w14:textId="77777777" w:rsidR="00312C76" w:rsidRPr="003167FF" w:rsidRDefault="00312C76" w:rsidP="00312C76">
      <w:pPr>
        <w:rPr>
          <w:lang w:eastAsia="zh-CN"/>
        </w:rPr>
      </w:pPr>
      <w:r w:rsidRPr="003167FF">
        <w:rPr>
          <w:lang w:eastAsia="zh-CN"/>
        </w:rPr>
        <w:t>Pre-conditions:</w:t>
      </w:r>
    </w:p>
    <w:p w14:paraId="17729E26" w14:textId="77777777" w:rsidR="00312C76" w:rsidRPr="003167FF" w:rsidRDefault="00312C76" w:rsidP="00312C76">
      <w:pPr>
        <w:pStyle w:val="B1"/>
        <w:rPr>
          <w:lang w:eastAsia="zh-CN"/>
        </w:rPr>
      </w:pPr>
      <w:r w:rsidRPr="003167FF">
        <w:rPr>
          <w:lang w:eastAsia="zh-CN"/>
        </w:rPr>
        <w:t>-</w:t>
      </w:r>
      <w:r w:rsidRPr="003167FF">
        <w:rPr>
          <w:lang w:eastAsia="zh-CN"/>
        </w:rPr>
        <w:tab/>
        <w:t>The VAL user has performed user authentication in the identity management server.</w:t>
      </w:r>
    </w:p>
    <w:p w14:paraId="2329C6B6" w14:textId="77777777" w:rsidR="00312C76" w:rsidRPr="003167FF" w:rsidRDefault="00312C76" w:rsidP="00312C76">
      <w:pPr>
        <w:pStyle w:val="B1"/>
        <w:rPr>
          <w:lang w:eastAsia="zh-CN"/>
        </w:rPr>
      </w:pPr>
      <w:r w:rsidRPr="003167FF">
        <w:rPr>
          <w:lang w:eastAsia="zh-CN"/>
        </w:rPr>
        <w:t>-</w:t>
      </w:r>
      <w:r w:rsidRPr="003167FF">
        <w:rPr>
          <w:lang w:eastAsia="zh-CN"/>
        </w:rPr>
        <w:tab/>
        <w:t xml:space="preserve">The VAL UE </w:t>
      </w:r>
      <w:r w:rsidRPr="003167FF">
        <w:t xml:space="preserve">or VAL server </w:t>
      </w:r>
      <w:r w:rsidRPr="003167FF">
        <w:rPr>
          <w:lang w:eastAsia="zh-CN"/>
        </w:rPr>
        <w:t>has secure access to the configuration management server.</w:t>
      </w:r>
    </w:p>
    <w:p w14:paraId="14B902B8" w14:textId="77777777" w:rsidR="00312C76" w:rsidRPr="003167FF" w:rsidRDefault="00312C76" w:rsidP="00312C76">
      <w:pPr>
        <w:pStyle w:val="TH"/>
        <w:rPr>
          <w:lang w:eastAsia="zh-CN"/>
        </w:rPr>
      </w:pPr>
      <w:r w:rsidRPr="003167FF">
        <w:object w:dxaOrig="4874" w:dyaOrig="3032" w14:anchorId="2D873BDC">
          <v:shape id="_x0000_i1106" type="#_x0000_t75" style="width:241.9pt;height:150.75pt" o:ole="">
            <v:imagedata r:id="rId173" o:title=""/>
          </v:shape>
          <o:OLEObject Type="Embed" ProgID="Visio.Drawing.11" ShapeID="_x0000_i1106" DrawAspect="Content" ObjectID="_1778735977" r:id="rId174"/>
        </w:object>
      </w:r>
    </w:p>
    <w:p w14:paraId="18AA1514" w14:textId="77777777" w:rsidR="00312C76" w:rsidRPr="003167FF" w:rsidRDefault="00312C76" w:rsidP="00312C76">
      <w:pPr>
        <w:pStyle w:val="TF"/>
        <w:rPr>
          <w:lang w:eastAsia="zh-CN"/>
        </w:rPr>
      </w:pPr>
      <w:r w:rsidRPr="003167FF">
        <w:t xml:space="preserve">Figure 11.3.4.2.1-1: </w:t>
      </w:r>
      <w:r w:rsidRPr="003167FF">
        <w:rPr>
          <w:lang w:eastAsia="zh-CN"/>
        </w:rPr>
        <w:t>VAL user obtains the VAL user profile(s) from the network</w:t>
      </w:r>
    </w:p>
    <w:p w14:paraId="4FF757A3"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configuration management client </w:t>
      </w:r>
      <w:r w:rsidRPr="003167FF">
        <w:t xml:space="preserve">or VAL server </w:t>
      </w:r>
      <w:r w:rsidRPr="003167FF">
        <w:rPr>
          <w:lang w:eastAsia="zh-CN"/>
        </w:rPr>
        <w:t>sends a get VAL user profile request message to the configuration management server, which includes the VAL user ID or VAL UE ID.</w:t>
      </w:r>
    </w:p>
    <w:p w14:paraId="5EE9EAF8"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obtains the VAL user profile information.</w:t>
      </w:r>
    </w:p>
    <w:p w14:paraId="4EE8155E" w14:textId="77777777" w:rsidR="00312C76" w:rsidRPr="003167FF" w:rsidRDefault="00312C76" w:rsidP="00312C76">
      <w:pPr>
        <w:pStyle w:val="B1"/>
        <w:rPr>
          <w:lang w:eastAsia="zh-CN"/>
        </w:rPr>
      </w:pPr>
      <w:r w:rsidRPr="003167FF">
        <w:rPr>
          <w:lang w:eastAsia="zh-CN"/>
        </w:rPr>
        <w:t>3.</w:t>
      </w:r>
      <w:r w:rsidRPr="003167FF">
        <w:rPr>
          <w:lang w:eastAsia="zh-CN"/>
        </w:rPr>
        <w:tab/>
        <w:t>The configuration management server sends get VAL user profile response message to the configuration management client</w:t>
      </w:r>
      <w:r w:rsidRPr="003167FF">
        <w:t xml:space="preserve"> or VAL server</w:t>
      </w:r>
      <w:r w:rsidRPr="003167FF">
        <w:rPr>
          <w:lang w:eastAsia="zh-CN"/>
        </w:rPr>
        <w:t>. When a download is necessary, this message includes all VAL user profiles that are associated with the VAL user ID or VAL UE ID.</w:t>
      </w:r>
    </w:p>
    <w:p w14:paraId="388898DB" w14:textId="77777777" w:rsidR="00312C76" w:rsidRPr="003167FF" w:rsidRDefault="00312C76" w:rsidP="00312C76">
      <w:pPr>
        <w:pStyle w:val="Heading5"/>
        <w:rPr>
          <w:noProof/>
        </w:rPr>
      </w:pPr>
      <w:bookmarkStart w:id="1182" w:name="_Toc533179726"/>
      <w:bookmarkStart w:id="1183" w:name="_Toc162886075"/>
      <w:r w:rsidRPr="003167FF">
        <w:t>11.3.4.2</w:t>
      </w:r>
      <w:r w:rsidRPr="003167FF">
        <w:rPr>
          <w:noProof/>
        </w:rPr>
        <w:t>.2</w:t>
      </w:r>
      <w:r w:rsidRPr="003167FF">
        <w:rPr>
          <w:noProof/>
        </w:rPr>
        <w:tab/>
        <w:t>VAL user receiving VAL service from a partner VAL system</w:t>
      </w:r>
      <w:bookmarkEnd w:id="1182"/>
      <w:bookmarkEnd w:id="1183"/>
    </w:p>
    <w:p w14:paraId="6B5CDE00" w14:textId="77777777" w:rsidR="00312C76" w:rsidRPr="003167FF" w:rsidRDefault="00312C76" w:rsidP="00312C76">
      <w:pPr>
        <w:rPr>
          <w:noProof/>
        </w:rPr>
      </w:pPr>
      <w:r w:rsidRPr="003167FF">
        <w:rPr>
          <w:noProof/>
        </w:rPr>
        <w:t xml:space="preserve">Figure </w:t>
      </w:r>
      <w:r w:rsidRPr="003167FF">
        <w:t>11.3.4.2</w:t>
      </w:r>
      <w:r w:rsidRPr="003167FF">
        <w:rPr>
          <w:noProof/>
        </w:rPr>
        <w:t>.2-1 below illustrates mechanism for the configuration management client to retrieve the VAL user profile for the migrating VAL user from the partner VAL system.</w:t>
      </w:r>
    </w:p>
    <w:p w14:paraId="64BD9B09" w14:textId="77777777" w:rsidR="00312C76" w:rsidRPr="003167FF" w:rsidRDefault="00312C76" w:rsidP="00312C76">
      <w:pPr>
        <w:pStyle w:val="NO"/>
        <w:rPr>
          <w:noProof/>
        </w:rPr>
      </w:pPr>
      <w:r w:rsidRPr="003167FF">
        <w:rPr>
          <w:noProof/>
        </w:rPr>
        <w:t>NOTE:</w:t>
      </w:r>
      <w:r w:rsidRPr="003167FF">
        <w:rPr>
          <w:noProof/>
        </w:rPr>
        <w:tab/>
        <w:t>Any proxy servers at the edges of the primary and partner VAL systems which are used to hide the topology of the VAL systems from external entities are not shown in this procedure.</w:t>
      </w:r>
    </w:p>
    <w:p w14:paraId="58F19DFB" w14:textId="77777777" w:rsidR="00312C76" w:rsidRPr="003167FF" w:rsidRDefault="00312C76" w:rsidP="00312C76">
      <w:pPr>
        <w:rPr>
          <w:noProof/>
        </w:rPr>
      </w:pPr>
      <w:r w:rsidRPr="003167FF">
        <w:rPr>
          <w:noProof/>
        </w:rPr>
        <w:t>Preconditions</w:t>
      </w:r>
    </w:p>
    <w:p w14:paraId="48468DBC" w14:textId="77777777" w:rsidR="00312C76" w:rsidRPr="003167FF" w:rsidRDefault="00312C76" w:rsidP="00312C76">
      <w:pPr>
        <w:pStyle w:val="B1"/>
        <w:rPr>
          <w:noProof/>
        </w:rPr>
      </w:pPr>
      <w:r w:rsidRPr="003167FF">
        <w:rPr>
          <w:noProof/>
        </w:rPr>
        <w:t>-</w:t>
      </w:r>
      <w:r w:rsidRPr="003167FF">
        <w:rPr>
          <w:noProof/>
        </w:rPr>
        <w:tab/>
        <w:t>The VAL user is permitted to migrate to the partner VAL system, and the relevant authorizations are configured in both the primary and partner VAL systems of that VAL user</w:t>
      </w:r>
    </w:p>
    <w:p w14:paraId="55B8402F" w14:textId="77777777" w:rsidR="00312C76" w:rsidRPr="003167FF" w:rsidRDefault="00312C76" w:rsidP="00312C76">
      <w:pPr>
        <w:pStyle w:val="B1"/>
        <w:rPr>
          <w:noProof/>
        </w:rPr>
      </w:pPr>
      <w:r w:rsidRPr="003167FF">
        <w:rPr>
          <w:noProof/>
        </w:rPr>
        <w:t>-</w:t>
      </w:r>
      <w:r w:rsidRPr="003167FF">
        <w:rPr>
          <w:noProof/>
        </w:rPr>
        <w:tab/>
        <w:t>The VAL user has performed VAL user authentication in the partner VAL system, and has received the necessary credentials to retrieve configuration information and to request service authorization.</w:t>
      </w:r>
    </w:p>
    <w:p w14:paraId="18833194" w14:textId="77777777" w:rsidR="00312C76" w:rsidRPr="003167FF" w:rsidRDefault="00312C76" w:rsidP="00312C76">
      <w:pPr>
        <w:pStyle w:val="B1"/>
        <w:rPr>
          <w:noProof/>
        </w:rPr>
      </w:pPr>
      <w:r w:rsidRPr="003167FF">
        <w:rPr>
          <w:noProof/>
        </w:rPr>
        <w:t>-</w:t>
      </w:r>
      <w:r w:rsidRPr="003167FF">
        <w:rPr>
          <w:noProof/>
        </w:rPr>
        <w:tab/>
        <w:t>The VAL UE has been provided with addressing information to allow the configuration management client in the VAL UE to access the configuration management server in the partner VAL system.</w:t>
      </w:r>
    </w:p>
    <w:p w14:paraId="7C11C0D2" w14:textId="77777777" w:rsidR="00312C76" w:rsidRPr="003167FF" w:rsidRDefault="00312C76" w:rsidP="00312C76">
      <w:pPr>
        <w:pStyle w:val="TH"/>
        <w:rPr>
          <w:noProof/>
        </w:rPr>
      </w:pPr>
      <w:r w:rsidRPr="003167FF">
        <w:rPr>
          <w:noProof/>
        </w:rPr>
        <w:object w:dxaOrig="9590" w:dyaOrig="6864" w14:anchorId="381044A8">
          <v:shape id="_x0000_i1107" type="#_x0000_t75" style="width:477.75pt;height:342.75pt" o:ole="">
            <v:imagedata r:id="rId175" o:title=""/>
          </v:shape>
          <o:OLEObject Type="Embed" ProgID="Visio.Drawing.11" ShapeID="_x0000_i1107" DrawAspect="Content" ObjectID="_1778735978" r:id="rId176"/>
        </w:object>
      </w:r>
    </w:p>
    <w:p w14:paraId="501F321F" w14:textId="77777777" w:rsidR="00312C76" w:rsidRPr="003167FF" w:rsidRDefault="00312C76" w:rsidP="00312C76">
      <w:pPr>
        <w:pStyle w:val="TF"/>
        <w:rPr>
          <w:noProof/>
        </w:rPr>
      </w:pPr>
      <w:r w:rsidRPr="003167FF">
        <w:t>Figure 11.3.4.2.2-1:</w:t>
      </w:r>
      <w:r w:rsidRPr="003167FF">
        <w:tab/>
        <w:t>Retrieval of user profile in partner VAL system</w:t>
      </w:r>
    </w:p>
    <w:p w14:paraId="57D2B696" w14:textId="77777777" w:rsidR="00312C76" w:rsidRPr="003167FF" w:rsidRDefault="00312C76" w:rsidP="00312C76">
      <w:pPr>
        <w:pStyle w:val="B1"/>
        <w:rPr>
          <w:noProof/>
        </w:rPr>
      </w:pPr>
      <w:r w:rsidRPr="003167FF">
        <w:rPr>
          <w:noProof/>
        </w:rPr>
        <w:t>1.</w:t>
      </w:r>
      <w:r w:rsidRPr="003167FF">
        <w:rPr>
          <w:noProof/>
        </w:rPr>
        <w:tab/>
        <w:t>The configuration management client in the VAL UE of the migrating VAL user requests the VAL user profile for migration from the configuration management server in the partner VAL system.</w:t>
      </w:r>
    </w:p>
    <w:p w14:paraId="49B384D7" w14:textId="77777777" w:rsidR="00312C76" w:rsidRPr="003167FF" w:rsidRDefault="00312C76" w:rsidP="00312C76">
      <w:pPr>
        <w:pStyle w:val="B1"/>
        <w:rPr>
          <w:noProof/>
        </w:rPr>
      </w:pPr>
      <w:r w:rsidRPr="003167FF">
        <w:rPr>
          <w:noProof/>
        </w:rPr>
        <w:t>2.</w:t>
      </w:r>
      <w:r w:rsidRPr="003167FF">
        <w:rPr>
          <w:noProof/>
        </w:rPr>
        <w:tab/>
        <w:t>The configuration management server in the partner VAL system requests the VAL user profile from the configuration management server in the primary VAL system of the VAL user.</w:t>
      </w:r>
    </w:p>
    <w:p w14:paraId="06FBF89C" w14:textId="77777777" w:rsidR="00312C76" w:rsidRPr="003167FF" w:rsidRDefault="00312C76" w:rsidP="00312C76">
      <w:pPr>
        <w:pStyle w:val="B1"/>
        <w:rPr>
          <w:noProof/>
        </w:rPr>
      </w:pPr>
      <w:r w:rsidRPr="003167FF">
        <w:rPr>
          <w:noProof/>
        </w:rPr>
        <w:t>3.</w:t>
      </w:r>
      <w:r w:rsidRPr="003167FF">
        <w:rPr>
          <w:noProof/>
        </w:rPr>
        <w:tab/>
        <w:t>The configuration management server in the primary VAL system of the VAL user retrieves the VAL user profile from the VAL user database in that primary VAL system. The identification of the partner VAL system to which the VAL user is attempting to migrate is used to determine which VAL user profile is retrieved for that VAL user for migration to that partner VAL system.</w:t>
      </w:r>
    </w:p>
    <w:p w14:paraId="0B7D3D9C" w14:textId="77777777" w:rsidR="00312C76" w:rsidRPr="003167FF" w:rsidRDefault="00312C76" w:rsidP="00312C76">
      <w:pPr>
        <w:pStyle w:val="B1"/>
        <w:rPr>
          <w:noProof/>
        </w:rPr>
      </w:pPr>
      <w:r w:rsidRPr="003167FF">
        <w:rPr>
          <w:noProof/>
        </w:rPr>
        <w:t>4.</w:t>
      </w:r>
      <w:r w:rsidRPr="003167FF">
        <w:rPr>
          <w:noProof/>
        </w:rPr>
        <w:tab/>
        <w:t>The configuration management server in the primary VAL system provides the VAL user profile to the configuration management server in the partner VAL system of the VAL user, optionally requesting validation of the modified VAL user profile.</w:t>
      </w:r>
    </w:p>
    <w:p w14:paraId="5EB14158" w14:textId="77777777" w:rsidR="00312C76" w:rsidRPr="003167FF" w:rsidRDefault="00312C76" w:rsidP="00312C76">
      <w:pPr>
        <w:pStyle w:val="B1"/>
        <w:rPr>
          <w:noProof/>
        </w:rPr>
      </w:pPr>
      <w:r w:rsidRPr="003167FF">
        <w:rPr>
          <w:noProof/>
        </w:rPr>
        <w:t>5.</w:t>
      </w:r>
      <w:r w:rsidRPr="003167FF">
        <w:rPr>
          <w:noProof/>
        </w:rPr>
        <w:tab/>
        <w:t>The partner VAL system of the VAL user modifies the VAL user profile according to local configuration information and stores the modified VAL user profile in the VAL user database in the partner VAL system.</w:t>
      </w:r>
    </w:p>
    <w:p w14:paraId="5124A53C" w14:textId="77777777" w:rsidR="00312C76" w:rsidRPr="003167FF" w:rsidRDefault="00312C76" w:rsidP="00312C76">
      <w:pPr>
        <w:pStyle w:val="B1"/>
        <w:rPr>
          <w:noProof/>
        </w:rPr>
      </w:pPr>
      <w:r w:rsidRPr="003167FF">
        <w:rPr>
          <w:noProof/>
        </w:rPr>
        <w:t>6.</w:t>
      </w:r>
      <w:r w:rsidRPr="003167FF">
        <w:rPr>
          <w:noProof/>
        </w:rPr>
        <w:tab/>
        <w:t>If the primary VAL system requested validation of the VAL user profile in step 4, the configuration management server in the partner VAL system of the migrating VAL user may send the modified VAL user profile to the configuration management server of the primary VAL system of the VAL user to allow the primary VAL system of the VAL user to validate the modified VAL user profile.</w:t>
      </w:r>
    </w:p>
    <w:p w14:paraId="05E3C797" w14:textId="77777777" w:rsidR="00312C76" w:rsidRPr="003167FF" w:rsidRDefault="00312C76" w:rsidP="00312C76">
      <w:pPr>
        <w:pStyle w:val="B1"/>
        <w:rPr>
          <w:noProof/>
        </w:rPr>
      </w:pPr>
      <w:r w:rsidRPr="003167FF">
        <w:rPr>
          <w:noProof/>
        </w:rPr>
        <w:t>7.</w:t>
      </w:r>
      <w:r w:rsidRPr="003167FF">
        <w:rPr>
          <w:noProof/>
        </w:rPr>
        <w:tab/>
        <w:t>The primary VAL system of the migrated VAL user validates the modified VAL service profile of the migrated VAL user.</w:t>
      </w:r>
    </w:p>
    <w:p w14:paraId="0E6CA8B3" w14:textId="77777777" w:rsidR="00312C76" w:rsidRPr="003167FF" w:rsidRDefault="00312C76" w:rsidP="00312C76">
      <w:pPr>
        <w:pStyle w:val="B1"/>
        <w:rPr>
          <w:noProof/>
        </w:rPr>
      </w:pPr>
      <w:r w:rsidRPr="003167FF">
        <w:rPr>
          <w:noProof/>
        </w:rPr>
        <w:t>8.</w:t>
      </w:r>
      <w:r w:rsidRPr="003167FF">
        <w:rPr>
          <w:noProof/>
        </w:rPr>
        <w:tab/>
        <w:t>The primary VAL system of the migrated VAL user responds to the partner VAL system with the results of the validation process.</w:t>
      </w:r>
    </w:p>
    <w:p w14:paraId="7990A162" w14:textId="77777777" w:rsidR="00312C76" w:rsidRPr="003167FF" w:rsidRDefault="00312C76" w:rsidP="00312C76">
      <w:pPr>
        <w:pStyle w:val="B1"/>
        <w:rPr>
          <w:noProof/>
        </w:rPr>
      </w:pPr>
      <w:r w:rsidRPr="003167FF">
        <w:rPr>
          <w:noProof/>
        </w:rPr>
        <w:t>9.</w:t>
      </w:r>
      <w:r w:rsidRPr="003167FF">
        <w:rPr>
          <w:noProof/>
        </w:rPr>
        <w:tab/>
        <w:t>The configuration management server in the partner VAL system provides the VAL user profile to the configuration management client of the migrating VAL user,</w:t>
      </w:r>
    </w:p>
    <w:p w14:paraId="3C8C1BF2" w14:textId="77777777" w:rsidR="00312C76" w:rsidRPr="003167FF" w:rsidRDefault="00312C76" w:rsidP="00312C76">
      <w:pPr>
        <w:pStyle w:val="NO"/>
        <w:rPr>
          <w:lang w:eastAsia="zh-CN"/>
        </w:rPr>
      </w:pPr>
      <w:r w:rsidRPr="003167FF">
        <w:rPr>
          <w:noProof/>
        </w:rPr>
        <w:t>NOTE:</w:t>
      </w:r>
      <w:r w:rsidRPr="003167FF">
        <w:rPr>
          <w:noProof/>
        </w:rPr>
        <w:tab/>
        <w:t>Step 9 is not followed if the validation process fails.</w:t>
      </w:r>
    </w:p>
    <w:p w14:paraId="6618E9C1" w14:textId="77777777" w:rsidR="00312C76" w:rsidRPr="003167FF" w:rsidRDefault="00312C76" w:rsidP="00312C76">
      <w:pPr>
        <w:pStyle w:val="Heading4"/>
        <w:rPr>
          <w:lang w:eastAsia="zh-CN"/>
        </w:rPr>
      </w:pPr>
      <w:bookmarkStart w:id="1184" w:name="_Toc433209669"/>
      <w:bookmarkStart w:id="1185" w:name="_Toc453260194"/>
      <w:bookmarkStart w:id="1186" w:name="_Toc453261081"/>
      <w:bookmarkStart w:id="1187" w:name="_Toc453279826"/>
      <w:bookmarkStart w:id="1188" w:name="_Toc459375164"/>
      <w:bookmarkStart w:id="1189" w:name="_Toc468105406"/>
      <w:bookmarkStart w:id="1190" w:name="_Toc468110501"/>
      <w:bookmarkStart w:id="1191" w:name="_Toc533179727"/>
      <w:bookmarkStart w:id="1192" w:name="_Toc162886076"/>
      <w:r w:rsidRPr="003167FF">
        <w:t>11.3.4.3</w:t>
      </w:r>
      <w:r w:rsidRPr="003167FF">
        <w:tab/>
        <w:t xml:space="preserve">VAL user </w:t>
      </w:r>
      <w:r w:rsidRPr="003167FF">
        <w:rPr>
          <w:lang w:eastAsia="zh-CN"/>
        </w:rPr>
        <w:t>receives updated</w:t>
      </w:r>
      <w:r w:rsidRPr="003167FF">
        <w:t xml:space="preserve"> </w:t>
      </w:r>
      <w:r w:rsidRPr="003167FF">
        <w:rPr>
          <w:lang w:eastAsia="zh-CN"/>
        </w:rPr>
        <w:t>VAL user</w:t>
      </w:r>
      <w:r w:rsidRPr="003167FF">
        <w:t xml:space="preserve"> profile</w:t>
      </w:r>
      <w:r w:rsidRPr="003167FF">
        <w:rPr>
          <w:lang w:eastAsia="zh-CN"/>
        </w:rPr>
        <w:t xml:space="preserve"> data</w:t>
      </w:r>
      <w:bookmarkEnd w:id="1184"/>
      <w:bookmarkEnd w:id="1185"/>
      <w:bookmarkEnd w:id="1186"/>
      <w:r w:rsidRPr="003167FF">
        <w:rPr>
          <w:lang w:eastAsia="zh-CN"/>
        </w:rPr>
        <w:t xml:space="preserve"> from the network</w:t>
      </w:r>
      <w:bookmarkEnd w:id="1187"/>
      <w:bookmarkEnd w:id="1188"/>
      <w:bookmarkEnd w:id="1189"/>
      <w:bookmarkEnd w:id="1190"/>
      <w:bookmarkEnd w:id="1191"/>
      <w:bookmarkEnd w:id="1192"/>
    </w:p>
    <w:p w14:paraId="64CC7EF5" w14:textId="77777777" w:rsidR="00312C76" w:rsidRPr="003167FF" w:rsidRDefault="00312C76" w:rsidP="00312C76">
      <w:r w:rsidRPr="003167FF">
        <w:t xml:space="preserve">The procedure for VAL user obtaining updated </w:t>
      </w:r>
      <w:r w:rsidRPr="003167FF">
        <w:rPr>
          <w:lang w:eastAsia="zh-CN"/>
        </w:rPr>
        <w:t>VAL user</w:t>
      </w:r>
      <w:r w:rsidRPr="003167FF">
        <w:t xml:space="preserve"> profile data that is initiated by </w:t>
      </w:r>
      <w:r w:rsidRPr="003167FF">
        <w:rPr>
          <w:lang w:eastAsia="zh-CN"/>
        </w:rPr>
        <w:t xml:space="preserve">the </w:t>
      </w:r>
      <w:r w:rsidRPr="003167FF">
        <w:t>network is illustrated in figure 11.3.4.3-1.</w:t>
      </w:r>
    </w:p>
    <w:p w14:paraId="142F61C9" w14:textId="77777777" w:rsidR="00312C76" w:rsidRPr="003167FF" w:rsidRDefault="00312C76" w:rsidP="00312C76">
      <w:r w:rsidRPr="003167FF">
        <w:t>Pre-conditions:</w:t>
      </w:r>
    </w:p>
    <w:p w14:paraId="78C71B42" w14:textId="77777777" w:rsidR="00312C76" w:rsidRPr="003167FF" w:rsidRDefault="00312C76" w:rsidP="00312C76">
      <w:pPr>
        <w:pStyle w:val="B1"/>
      </w:pPr>
      <w:r w:rsidRPr="003167FF">
        <w:t>-</w:t>
      </w:r>
      <w:r w:rsidRPr="003167FF">
        <w:tab/>
        <w:t>The VAL user has performed user authentication in identity management server.</w:t>
      </w:r>
    </w:p>
    <w:p w14:paraId="096D9882"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4C806B7F"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75A8D0C8" w14:textId="77777777" w:rsidR="00312C76" w:rsidRPr="003167FF" w:rsidRDefault="00312C76" w:rsidP="00312C76">
      <w:pPr>
        <w:pStyle w:val="B1"/>
      </w:pPr>
      <w:r w:rsidRPr="003167FF">
        <w:t>-</w:t>
      </w:r>
      <w:r w:rsidRPr="003167FF">
        <w:tab/>
        <w:t>The configuration management server has access to the VAL user profile(s) associated with the VAL user ID of the VAL user or VAL UE ID.</w:t>
      </w:r>
    </w:p>
    <w:p w14:paraId="685E8D34" w14:textId="77777777" w:rsidR="00312C76" w:rsidRPr="003167FF" w:rsidRDefault="00312C76" w:rsidP="00312C76">
      <w:pPr>
        <w:pStyle w:val="TH"/>
      </w:pPr>
      <w:r w:rsidRPr="003167FF">
        <w:object w:dxaOrig="5537" w:dyaOrig="3808" w14:anchorId="6326C3C9">
          <v:shape id="_x0000_i1108" type="#_x0000_t75" style="width:277.15pt;height:190.15pt" o:ole="">
            <v:imagedata r:id="rId177" o:title=""/>
          </v:shape>
          <o:OLEObject Type="Embed" ProgID="Visio.Drawing.11" ShapeID="_x0000_i1108" DrawAspect="Content" ObjectID="_1778735979" r:id="rId178"/>
        </w:object>
      </w:r>
    </w:p>
    <w:p w14:paraId="0E5BEA2C" w14:textId="77777777" w:rsidR="00312C76" w:rsidRPr="003167FF" w:rsidRDefault="00312C76" w:rsidP="00312C76">
      <w:pPr>
        <w:pStyle w:val="TF"/>
        <w:rPr>
          <w:lang w:eastAsia="zh-CN"/>
        </w:rPr>
      </w:pPr>
      <w:r w:rsidRPr="003167FF">
        <w:t xml:space="preserve">Figure 11.3.4.3-1: </w:t>
      </w:r>
      <w:r w:rsidRPr="003167FF">
        <w:rPr>
          <w:lang w:eastAsia="zh-CN"/>
        </w:rPr>
        <w:t>VAL user receives updated VAL user profile data from the network</w:t>
      </w:r>
    </w:p>
    <w:p w14:paraId="77334B22"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server obtains updated VAL user profile data.</w:t>
      </w:r>
    </w:p>
    <w:p w14:paraId="05D65D8D"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sends a notification for VAL user profile data update to the configuration management client.</w:t>
      </w:r>
    </w:p>
    <w:p w14:paraId="0BCFA9FD"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configuration management client sends get updated VAL user profile data request to the configuration management server, which includes the VAL user ID or VAL UE ID. </w:t>
      </w:r>
    </w:p>
    <w:p w14:paraId="38B9187E" w14:textId="77777777" w:rsidR="00312C76" w:rsidRPr="003167FF" w:rsidRDefault="00312C76" w:rsidP="00312C76">
      <w:pPr>
        <w:pStyle w:val="B1"/>
        <w:rPr>
          <w:lang w:eastAsia="zh-CN"/>
        </w:rPr>
      </w:pPr>
      <w:r w:rsidRPr="003167FF">
        <w:rPr>
          <w:lang w:eastAsia="zh-CN"/>
        </w:rPr>
        <w:t>4.</w:t>
      </w:r>
      <w:r w:rsidRPr="003167FF">
        <w:rPr>
          <w:lang w:eastAsia="zh-CN"/>
        </w:rPr>
        <w:tab/>
        <w:t>The configuration management server sends get updated VAL user profile data response to the configuration management client which includes the updated VAL user profile data requested in step 3.</w:t>
      </w:r>
    </w:p>
    <w:p w14:paraId="2FED5B7D" w14:textId="77777777" w:rsidR="00312C76" w:rsidRPr="003167FF" w:rsidRDefault="00312C76" w:rsidP="00312C76">
      <w:pPr>
        <w:pStyle w:val="NO"/>
        <w:rPr>
          <w:lang w:eastAsia="zh-CN"/>
        </w:rPr>
      </w:pPr>
      <w:bookmarkStart w:id="1193" w:name="_Toc433209670"/>
      <w:bookmarkStart w:id="1194" w:name="_Toc453260195"/>
      <w:bookmarkStart w:id="1195" w:name="_Toc453261082"/>
      <w:bookmarkStart w:id="1196" w:name="_Toc453279827"/>
      <w:bookmarkStart w:id="1197" w:name="_Toc459375165"/>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or VAL UE ID. VAL user profile data is defined per VAL service.</w:t>
      </w:r>
    </w:p>
    <w:p w14:paraId="3FDB895A" w14:textId="77777777" w:rsidR="00312C76" w:rsidRPr="003167FF" w:rsidRDefault="00312C76" w:rsidP="00312C76">
      <w:pPr>
        <w:pStyle w:val="Heading4"/>
        <w:rPr>
          <w:lang w:eastAsia="zh-CN"/>
        </w:rPr>
      </w:pPr>
      <w:bookmarkStart w:id="1198" w:name="_Toc468105407"/>
      <w:bookmarkStart w:id="1199" w:name="_Toc468110502"/>
      <w:bookmarkStart w:id="1200" w:name="_Toc533179728"/>
      <w:bookmarkStart w:id="1201" w:name="_Toc162886077"/>
      <w:r w:rsidRPr="003167FF">
        <w:t>11.3.4.4</w:t>
      </w:r>
      <w:r w:rsidRPr="003167FF">
        <w:tab/>
      </w:r>
      <w:bookmarkStart w:id="1202" w:name="_Hlk431425283"/>
      <w:r w:rsidRPr="003167FF">
        <w:t>VAL user up</w:t>
      </w:r>
      <w:r w:rsidRPr="003167FF">
        <w:rPr>
          <w:lang w:eastAsia="zh-CN"/>
        </w:rPr>
        <w:t>date</w:t>
      </w:r>
      <w:r w:rsidRPr="003167FF">
        <w:t xml:space="preserve">s </w:t>
      </w:r>
      <w:r w:rsidRPr="003167FF">
        <w:rPr>
          <w:lang w:eastAsia="zh-CN"/>
        </w:rPr>
        <w:t>VAL user</w:t>
      </w:r>
      <w:r w:rsidRPr="003167FF">
        <w:t xml:space="preserve"> profile data</w:t>
      </w:r>
      <w:bookmarkEnd w:id="1193"/>
      <w:bookmarkEnd w:id="1194"/>
      <w:bookmarkEnd w:id="1195"/>
      <w:bookmarkEnd w:id="1202"/>
      <w:r w:rsidRPr="003167FF">
        <w:rPr>
          <w:lang w:eastAsia="zh-CN"/>
        </w:rPr>
        <w:t xml:space="preserve"> to the network</w:t>
      </w:r>
      <w:bookmarkEnd w:id="1196"/>
      <w:bookmarkEnd w:id="1197"/>
      <w:bookmarkEnd w:id="1198"/>
      <w:bookmarkEnd w:id="1199"/>
      <w:bookmarkEnd w:id="1200"/>
      <w:bookmarkEnd w:id="1201"/>
    </w:p>
    <w:p w14:paraId="64310B59" w14:textId="77777777" w:rsidR="00312C76" w:rsidRPr="003167FF" w:rsidRDefault="00312C76" w:rsidP="00312C76">
      <w:r w:rsidRPr="003167FF">
        <w:t xml:space="preserve">The procedure for VAL user </w:t>
      </w:r>
      <w:r w:rsidRPr="003167FF">
        <w:rPr>
          <w:lang w:eastAsia="zh-CN"/>
        </w:rPr>
        <w:t>updating</w:t>
      </w:r>
      <w:r w:rsidRPr="003167FF">
        <w:t xml:space="preserve"> the </w:t>
      </w:r>
      <w:r w:rsidRPr="003167FF">
        <w:rPr>
          <w:lang w:eastAsia="zh-CN"/>
        </w:rPr>
        <w:t>VAL user</w:t>
      </w:r>
      <w:r w:rsidRPr="003167FF">
        <w:t xml:space="preserve"> </w:t>
      </w:r>
      <w:r w:rsidRPr="003167FF">
        <w:rPr>
          <w:lang w:eastAsia="zh-CN"/>
        </w:rPr>
        <w:t xml:space="preserve">profile </w:t>
      </w:r>
      <w:r w:rsidRPr="003167FF">
        <w:t>data is illustrated in figure 11.3.4.4-1.</w:t>
      </w:r>
    </w:p>
    <w:p w14:paraId="488D4460" w14:textId="77777777" w:rsidR="00312C76" w:rsidRPr="003167FF" w:rsidRDefault="00312C76" w:rsidP="00312C76">
      <w:r w:rsidRPr="003167FF">
        <w:t>Pre-conditions:</w:t>
      </w:r>
    </w:p>
    <w:p w14:paraId="6E84F80E" w14:textId="77777777" w:rsidR="00312C76" w:rsidRPr="003167FF" w:rsidRDefault="00312C76" w:rsidP="00312C76">
      <w:pPr>
        <w:pStyle w:val="B1"/>
      </w:pPr>
      <w:r w:rsidRPr="003167FF">
        <w:t>-</w:t>
      </w:r>
      <w:r w:rsidRPr="003167FF">
        <w:tab/>
        <w:t>The VAL user has performed user authentication in identity management server.</w:t>
      </w:r>
    </w:p>
    <w:p w14:paraId="7E2D217A"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246A30D8"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18E09B20" w14:textId="77777777" w:rsidR="00312C76" w:rsidRPr="003167FF" w:rsidRDefault="00312C76" w:rsidP="00312C76">
      <w:pPr>
        <w:pStyle w:val="TH"/>
      </w:pPr>
      <w:r w:rsidRPr="003167FF">
        <w:object w:dxaOrig="5278" w:dyaOrig="4459" w14:anchorId="6131DF4B">
          <v:shape id="_x0000_i1109" type="#_x0000_t75" style="width:264.4pt;height:222pt" o:ole="">
            <v:imagedata r:id="rId179" o:title=""/>
          </v:shape>
          <o:OLEObject Type="Embed" ProgID="Visio.Drawing.11" ShapeID="_x0000_i1109" DrawAspect="Content" ObjectID="_1778735980" r:id="rId180"/>
        </w:object>
      </w:r>
    </w:p>
    <w:p w14:paraId="7BABC721" w14:textId="77777777" w:rsidR="00312C76" w:rsidRPr="003167FF" w:rsidRDefault="00312C76" w:rsidP="00312C76">
      <w:pPr>
        <w:pStyle w:val="TF"/>
        <w:rPr>
          <w:lang w:eastAsia="zh-CN"/>
        </w:rPr>
      </w:pPr>
      <w:r w:rsidRPr="003167FF">
        <w:t>Figure 11.3.4.4-1: VAL user up</w:t>
      </w:r>
      <w:r w:rsidRPr="003167FF">
        <w:rPr>
          <w:lang w:eastAsia="zh-CN"/>
        </w:rPr>
        <w:t>date</w:t>
      </w:r>
      <w:r w:rsidRPr="003167FF">
        <w:t xml:space="preserve">s </w:t>
      </w:r>
      <w:r w:rsidRPr="003167FF">
        <w:rPr>
          <w:lang w:eastAsia="zh-CN"/>
        </w:rPr>
        <w:t>VAL user</w:t>
      </w:r>
      <w:r w:rsidRPr="003167FF">
        <w:t xml:space="preserve"> </w:t>
      </w:r>
      <w:r w:rsidRPr="003167FF">
        <w:rPr>
          <w:lang w:eastAsia="zh-CN"/>
        </w:rPr>
        <w:t xml:space="preserve">profile </w:t>
      </w:r>
      <w:r w:rsidRPr="003167FF">
        <w:t>data</w:t>
      </w:r>
      <w:r w:rsidRPr="003167FF">
        <w:rPr>
          <w:lang w:eastAsia="zh-CN"/>
        </w:rPr>
        <w:t xml:space="preserve"> to the network</w:t>
      </w:r>
    </w:p>
    <w:p w14:paraId="08033926" w14:textId="77777777" w:rsidR="00312C76" w:rsidRPr="003167FF" w:rsidRDefault="00312C76" w:rsidP="00312C76">
      <w:pPr>
        <w:pStyle w:val="B1"/>
      </w:pPr>
      <w:r w:rsidRPr="003167FF">
        <w:t>1.</w:t>
      </w:r>
      <w:r w:rsidRPr="003167FF">
        <w:tab/>
        <w:t>The configuration management client is triggered (e.g. by user interaction operation) to up</w:t>
      </w:r>
      <w:r w:rsidRPr="003167FF">
        <w:rPr>
          <w:lang w:eastAsia="zh-CN"/>
        </w:rPr>
        <w:t>date</w:t>
      </w:r>
      <w:r w:rsidRPr="003167FF">
        <w:t xml:space="preserve"> the VAL user </w:t>
      </w:r>
      <w:r w:rsidRPr="003167FF">
        <w:rPr>
          <w:lang w:eastAsia="zh-CN"/>
        </w:rPr>
        <w:t xml:space="preserve">profile </w:t>
      </w:r>
      <w:r w:rsidRPr="003167FF">
        <w:t>data on the configuration management server.</w:t>
      </w:r>
    </w:p>
    <w:p w14:paraId="7EB41987" w14:textId="77777777" w:rsidR="00312C76" w:rsidRPr="003167FF" w:rsidRDefault="00312C76" w:rsidP="00312C76">
      <w:pPr>
        <w:pStyle w:val="B1"/>
      </w:pPr>
      <w:r w:rsidRPr="003167FF">
        <w:t>2.</w:t>
      </w:r>
      <w:r w:rsidRPr="003167FF">
        <w:tab/>
        <w:t>The configuration management client sends up</w:t>
      </w:r>
      <w:r w:rsidRPr="003167FF">
        <w:rPr>
          <w:lang w:eastAsia="zh-CN"/>
        </w:rPr>
        <w:t>date</w:t>
      </w:r>
      <w:r w:rsidRPr="003167FF">
        <w:t xml:space="preserve"> VAL user profile data request to the configuration management server</w:t>
      </w:r>
      <w:r w:rsidRPr="003167FF">
        <w:rPr>
          <w:lang w:eastAsia="zh-CN"/>
        </w:rPr>
        <w:t>, which includes</w:t>
      </w:r>
      <w:r w:rsidRPr="003167FF">
        <w:t xml:space="preserve"> the </w:t>
      </w:r>
      <w:r w:rsidRPr="003167FF">
        <w:rPr>
          <w:lang w:eastAsia="zh-CN"/>
        </w:rPr>
        <w:t>VAL user</w:t>
      </w:r>
      <w:r w:rsidRPr="003167FF">
        <w:t xml:space="preserve"> profile data to be up</w:t>
      </w:r>
      <w:r w:rsidRPr="003167FF">
        <w:rPr>
          <w:lang w:eastAsia="zh-CN"/>
        </w:rPr>
        <w:t>dated</w:t>
      </w:r>
      <w:r w:rsidRPr="003167FF">
        <w:t>.</w:t>
      </w:r>
    </w:p>
    <w:p w14:paraId="5E444F1F" w14:textId="77777777" w:rsidR="00312C76" w:rsidRPr="003167FF" w:rsidRDefault="00312C76" w:rsidP="00312C76">
      <w:pPr>
        <w:pStyle w:val="B1"/>
      </w:pPr>
      <w:r w:rsidRPr="003167FF">
        <w:t>3.</w:t>
      </w:r>
      <w:r w:rsidRPr="003167FF">
        <w:tab/>
        <w:t>The configuration management server stores the received VAL user profile data.</w:t>
      </w:r>
    </w:p>
    <w:p w14:paraId="7D9C347F" w14:textId="77777777" w:rsidR="00312C76" w:rsidRPr="003167FF" w:rsidRDefault="00312C76" w:rsidP="00312C76">
      <w:pPr>
        <w:pStyle w:val="B1"/>
      </w:pPr>
      <w:r w:rsidRPr="003167FF">
        <w:t>4.</w:t>
      </w:r>
      <w:r w:rsidRPr="003167FF">
        <w:tab/>
        <w:t>The configuration management server sends up</w:t>
      </w:r>
      <w:r w:rsidRPr="003167FF">
        <w:rPr>
          <w:lang w:eastAsia="zh-CN"/>
        </w:rPr>
        <w:t>date</w:t>
      </w:r>
      <w:r w:rsidRPr="003167FF">
        <w:t xml:space="preserve"> VAL user profile data response to the configuration management client to confirm the VAL user profile data up</w:t>
      </w:r>
      <w:r w:rsidRPr="003167FF">
        <w:rPr>
          <w:lang w:eastAsia="zh-CN"/>
        </w:rPr>
        <w:t>date</w:t>
      </w:r>
      <w:r w:rsidRPr="003167FF">
        <w:t xml:space="preserve"> is complete.</w:t>
      </w:r>
    </w:p>
    <w:p w14:paraId="6C96DCFA" w14:textId="77777777" w:rsidR="00312C76" w:rsidRPr="003167FF" w:rsidRDefault="00312C76" w:rsidP="00312C76">
      <w:pPr>
        <w:pStyle w:val="NO"/>
        <w:rPr>
          <w:noProof/>
        </w:rPr>
      </w:pPr>
      <w:bookmarkStart w:id="1203" w:name="_Toc433209671"/>
      <w:bookmarkStart w:id="1204" w:name="_Toc453260196"/>
      <w:bookmarkStart w:id="1205" w:name="_Toc453261083"/>
      <w:bookmarkStart w:id="1206" w:name="_Toc453279828"/>
      <w:bookmarkStart w:id="1207" w:name="_Toc459375166"/>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and VAL UE ID. VAL user profile data is defined per VAL service.</w:t>
      </w:r>
    </w:p>
    <w:p w14:paraId="72A851F0" w14:textId="77777777" w:rsidR="00312C76" w:rsidRPr="003167FF" w:rsidRDefault="00312C76" w:rsidP="00312C76">
      <w:pPr>
        <w:pStyle w:val="Heading4"/>
      </w:pPr>
      <w:bookmarkStart w:id="1208" w:name="_Toc162886078"/>
      <w:bookmarkEnd w:id="1203"/>
      <w:bookmarkEnd w:id="1204"/>
      <w:bookmarkEnd w:id="1205"/>
      <w:bookmarkEnd w:id="1206"/>
      <w:bookmarkEnd w:id="1207"/>
      <w:r w:rsidRPr="003167FF">
        <w:t>11.3.4.5</w:t>
      </w:r>
      <w:r w:rsidRPr="003167FF">
        <w:tab/>
        <w:t>Updated user profile subscription procedure</w:t>
      </w:r>
      <w:bookmarkEnd w:id="1208"/>
    </w:p>
    <w:p w14:paraId="3E5C4C6A" w14:textId="77777777" w:rsidR="00312C76" w:rsidRPr="003167FF" w:rsidRDefault="00312C76" w:rsidP="00312C76">
      <w:pPr>
        <w:rPr>
          <w:lang w:eastAsia="zh-CN"/>
        </w:rPr>
      </w:pPr>
      <w:r w:rsidRPr="003167FF">
        <w:rPr>
          <w:lang w:eastAsia="zh-CN"/>
        </w:rPr>
        <w:t xml:space="preserve">Figure 11.3.4.5-1 illustrates the high level procedure for obtaining </w:t>
      </w:r>
      <w:r w:rsidRPr="003167FF">
        <w:t xml:space="preserve">updated user profile data based on </w:t>
      </w:r>
      <w:r w:rsidRPr="003167FF">
        <w:rPr>
          <w:lang w:eastAsia="zh-CN"/>
        </w:rPr>
        <w:t>subscription request.</w:t>
      </w:r>
    </w:p>
    <w:p w14:paraId="75EC4B75" w14:textId="77777777" w:rsidR="00312C76" w:rsidRPr="003167FF" w:rsidRDefault="00312C76" w:rsidP="00312C76">
      <w:pPr>
        <w:pStyle w:val="TH"/>
        <w:rPr>
          <w:lang w:eastAsia="zh-CN"/>
        </w:rPr>
      </w:pPr>
      <w:r w:rsidRPr="003167FF">
        <w:object w:dxaOrig="6020" w:dyaOrig="3667" w14:anchorId="515021F4">
          <v:shape id="_x0000_i1110" type="#_x0000_t75" style="width:300.4pt;height:183.4pt" o:ole="">
            <v:imagedata r:id="rId181" o:title=""/>
          </v:shape>
          <o:OLEObject Type="Embed" ProgID="Visio.Drawing.11" ShapeID="_x0000_i1110" DrawAspect="Content" ObjectID="_1778735981" r:id="rId182"/>
        </w:object>
      </w:r>
    </w:p>
    <w:p w14:paraId="0517B640" w14:textId="77777777" w:rsidR="00312C76" w:rsidRPr="003167FF" w:rsidRDefault="00312C76" w:rsidP="00312C76">
      <w:pPr>
        <w:pStyle w:val="TF"/>
        <w:rPr>
          <w:lang w:eastAsia="zh-CN"/>
        </w:rPr>
      </w:pPr>
      <w:r w:rsidRPr="003167FF">
        <w:rPr>
          <w:lang w:eastAsia="zh-CN"/>
        </w:rPr>
        <w:t xml:space="preserve">Figure 11.3.4.5-1: </w:t>
      </w:r>
      <w:r w:rsidRPr="003167FF">
        <w:t>Updated user profile subscription</w:t>
      </w:r>
      <w:r w:rsidRPr="003167FF">
        <w:rPr>
          <w:lang w:eastAsia="zh-CN"/>
        </w:rPr>
        <w:t xml:space="preserve"> procedure</w:t>
      </w:r>
    </w:p>
    <w:p w14:paraId="79B77AB5" w14:textId="77777777" w:rsidR="00312C76" w:rsidRPr="003167FF" w:rsidRDefault="00312C76" w:rsidP="00312C76">
      <w:pPr>
        <w:pStyle w:val="B1"/>
        <w:rPr>
          <w:lang w:eastAsia="zh-CN"/>
        </w:rPr>
      </w:pPr>
      <w:r w:rsidRPr="003167FF">
        <w:rPr>
          <w:lang w:eastAsia="zh-CN"/>
        </w:rPr>
        <w:t>1</w:t>
      </w:r>
      <w:r w:rsidRPr="003167FF">
        <w:t>.</w:t>
      </w:r>
      <w:r w:rsidRPr="003167FF">
        <w:tab/>
        <w:t>Configuration management client or VAL server</w:t>
      </w:r>
      <w:r w:rsidRPr="003167FF">
        <w:rPr>
          <w:lang w:eastAsia="zh-CN"/>
        </w:rPr>
        <w:t xml:space="preserve"> sends an </w:t>
      </w:r>
      <w:r w:rsidRPr="003167FF">
        <w:t>updated user profile subscription</w:t>
      </w:r>
      <w:r w:rsidRPr="003167FF">
        <w:rPr>
          <w:lang w:eastAsia="zh-CN"/>
        </w:rPr>
        <w:t xml:space="preserve"> request to the configuration management server to subscribe any updates to user profile</w:t>
      </w:r>
      <w:r w:rsidRPr="003167FF">
        <w:t xml:space="preserve"> </w:t>
      </w:r>
      <w:r w:rsidRPr="003167FF">
        <w:rPr>
          <w:lang w:eastAsia="zh-CN"/>
        </w:rPr>
        <w:t>of one or more VAL users or VAL UEs.</w:t>
      </w:r>
    </w:p>
    <w:p w14:paraId="0EEB5A3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 xml:space="preserve">The configuration management server shall check if the </w:t>
      </w:r>
      <w:r w:rsidRPr="003167FF">
        <w:t>configuration management client</w:t>
      </w:r>
      <w:r w:rsidRPr="003167FF">
        <w:rPr>
          <w:lang w:eastAsia="zh-CN"/>
        </w:rPr>
        <w:t xml:space="preserve"> or VAL server is authorized to initiate the updated user profile</w:t>
      </w:r>
      <w:r w:rsidRPr="003167FF">
        <w:t xml:space="preserve"> </w:t>
      </w:r>
      <w:r w:rsidRPr="003167FF">
        <w:rPr>
          <w:lang w:eastAsia="zh-CN"/>
        </w:rPr>
        <w:t>subscription</w:t>
      </w:r>
      <w:r w:rsidRPr="003167FF">
        <w:t xml:space="preserve"> </w:t>
      </w:r>
      <w:r w:rsidRPr="003167FF">
        <w:rPr>
          <w:lang w:eastAsia="zh-CN"/>
        </w:rPr>
        <w:t xml:space="preserve">request. </w:t>
      </w:r>
    </w:p>
    <w:p w14:paraId="75F05ED2" w14:textId="77777777" w:rsidR="00312C76" w:rsidRPr="003167FF" w:rsidRDefault="00312C76" w:rsidP="00312C76">
      <w:pPr>
        <w:pStyle w:val="B1"/>
        <w:rPr>
          <w:lang w:eastAsia="zh-CN"/>
        </w:rPr>
      </w:pPr>
      <w:r w:rsidRPr="003167FF">
        <w:rPr>
          <w:lang w:eastAsia="zh-CN"/>
        </w:rPr>
        <w:t>3</w:t>
      </w:r>
      <w:r w:rsidRPr="003167FF">
        <w:t>.</w:t>
      </w:r>
      <w:r w:rsidRPr="003167FF">
        <w:tab/>
      </w:r>
      <w:r w:rsidRPr="003167FF">
        <w:rPr>
          <w:lang w:eastAsia="zh-CN"/>
        </w:rPr>
        <w:t xml:space="preserve">The configuration management </w:t>
      </w:r>
      <w:r w:rsidRPr="003167FF">
        <w:t xml:space="preserve">server </w:t>
      </w:r>
      <w:r w:rsidRPr="003167FF">
        <w:rPr>
          <w:lang w:eastAsia="zh-CN"/>
        </w:rPr>
        <w:t xml:space="preserve">replies with a updated user profile subscription response </w:t>
      </w:r>
      <w:r w:rsidRPr="003167FF">
        <w:t>indicating</w:t>
      </w:r>
      <w:r w:rsidRPr="003167FF">
        <w:rPr>
          <w:lang w:eastAsia="zh-CN"/>
        </w:rPr>
        <w:t xml:space="preserve"> the subscription status.</w:t>
      </w:r>
    </w:p>
    <w:p w14:paraId="217287A4" w14:textId="77777777" w:rsidR="00312C76" w:rsidRPr="003167FF" w:rsidRDefault="00312C76" w:rsidP="00312C76">
      <w:pPr>
        <w:rPr>
          <w:lang w:eastAsia="zh-CN"/>
        </w:rPr>
      </w:pPr>
      <w:r w:rsidRPr="003167FF">
        <w:rPr>
          <w:lang w:eastAsia="zh-CN"/>
        </w:rPr>
        <w:t>Figure 11</w:t>
      </w:r>
      <w:r w:rsidRPr="003167FF">
        <w:t>.3.4.5</w:t>
      </w:r>
      <w:r w:rsidRPr="003167FF">
        <w:rPr>
          <w:lang w:eastAsia="zh-CN"/>
        </w:rPr>
        <w:t xml:space="preserve">-2 illustrates the high level procedure of updated </w:t>
      </w:r>
      <w:r w:rsidRPr="003167FF">
        <w:t>user profile notification event</w:t>
      </w:r>
      <w:r w:rsidRPr="003167FF">
        <w:rPr>
          <w:lang w:eastAsia="zh-CN"/>
        </w:rPr>
        <w:t>.</w:t>
      </w:r>
    </w:p>
    <w:p w14:paraId="41CA610A" w14:textId="77777777" w:rsidR="00312C76" w:rsidRPr="003167FF" w:rsidRDefault="00312C76" w:rsidP="00312C76">
      <w:pPr>
        <w:pStyle w:val="TH"/>
      </w:pPr>
      <w:r w:rsidRPr="003167FF">
        <w:rPr>
          <w:lang w:eastAsia="zh-CN"/>
        </w:rPr>
        <w:object w:dxaOrig="6048" w:dyaOrig="2278" w14:anchorId="0A336217">
          <v:shape id="_x0000_i1111" type="#_x0000_t75" style="width:300.75pt;height:114pt" o:ole="">
            <v:imagedata r:id="rId183" o:title=""/>
          </v:shape>
          <o:OLEObject Type="Embed" ProgID="Visio.Drawing.11" ShapeID="_x0000_i1111" DrawAspect="Content" ObjectID="_1778735982" r:id="rId184"/>
        </w:object>
      </w:r>
    </w:p>
    <w:p w14:paraId="0BF99AE5" w14:textId="77777777" w:rsidR="00312C76" w:rsidRPr="003167FF" w:rsidRDefault="00312C76" w:rsidP="00312C76">
      <w:pPr>
        <w:pStyle w:val="TF"/>
        <w:rPr>
          <w:lang w:eastAsia="zh-CN"/>
        </w:rPr>
      </w:pPr>
      <w:r w:rsidRPr="003167FF">
        <w:rPr>
          <w:lang w:eastAsia="zh-CN"/>
        </w:rPr>
        <w:t>Figure 11</w:t>
      </w:r>
      <w:r w:rsidRPr="003167FF">
        <w:t>.3.4.5</w:t>
      </w:r>
      <w:r w:rsidRPr="003167FF">
        <w:rPr>
          <w:lang w:eastAsia="zh-CN"/>
        </w:rPr>
        <w:t>-2: Updated user profile notification</w:t>
      </w:r>
    </w:p>
    <w:p w14:paraId="01B80A01" w14:textId="77777777" w:rsidR="00312C76" w:rsidRPr="003167FF" w:rsidRDefault="00312C76" w:rsidP="00312C76">
      <w:pPr>
        <w:pStyle w:val="B1"/>
        <w:rPr>
          <w:lang w:eastAsia="zh-CN"/>
        </w:rPr>
      </w:pPr>
      <w:r w:rsidRPr="003167FF">
        <w:t>1.</w:t>
      </w:r>
      <w:r w:rsidRPr="003167FF">
        <w:tab/>
      </w:r>
      <w:r w:rsidRPr="003167FF">
        <w:rPr>
          <w:lang w:eastAsia="zh-CN"/>
        </w:rPr>
        <w:t xml:space="preserve">The configuration management server sends the updated user profile notification including the changes to user profile of one or more VAL users or VAL UEs to the </w:t>
      </w:r>
      <w:r w:rsidRPr="003167FF">
        <w:t>configuration management client</w:t>
      </w:r>
      <w:r w:rsidRPr="003167FF">
        <w:rPr>
          <w:lang w:eastAsia="zh-CN"/>
        </w:rPr>
        <w:t xml:space="preserve"> or VAL server.</w:t>
      </w:r>
    </w:p>
    <w:p w14:paraId="0C646E6E" w14:textId="77777777" w:rsidR="00312C76" w:rsidRPr="003167FF" w:rsidRDefault="00312C76" w:rsidP="00312C76">
      <w:pPr>
        <w:pStyle w:val="NO"/>
        <w:rPr>
          <w:lang w:eastAsia="zh-CN"/>
        </w:rPr>
      </w:pPr>
      <w:r w:rsidRPr="003167FF">
        <w:rPr>
          <w:lang w:eastAsia="zh-CN"/>
        </w:rPr>
        <w:t>NOTE:</w:t>
      </w:r>
      <w:r w:rsidRPr="003167FF">
        <w:rPr>
          <w:lang w:eastAsia="zh-CN"/>
        </w:rPr>
        <w:tab/>
        <w:t>Updated user profile notification is based on the subscription.</w:t>
      </w:r>
    </w:p>
    <w:p w14:paraId="03ED2FEF" w14:textId="77777777" w:rsidR="00312C76" w:rsidRPr="003167FF" w:rsidRDefault="00312C76" w:rsidP="00312C76">
      <w:pPr>
        <w:pStyle w:val="Heading3"/>
      </w:pPr>
      <w:bookmarkStart w:id="1209" w:name="_Toc162886079"/>
      <w:r w:rsidRPr="003167FF">
        <w:t>11.</w:t>
      </w:r>
      <w:r w:rsidRPr="003167FF">
        <w:rPr>
          <w:lang w:eastAsia="zh-CN"/>
        </w:rPr>
        <w:t>3.5</w:t>
      </w:r>
      <w:r w:rsidRPr="003167FF">
        <w:tab/>
      </w:r>
      <w:r w:rsidRPr="003167FF">
        <w:rPr>
          <w:lang w:eastAsia="zh-CN"/>
        </w:rPr>
        <w:t>VAL</w:t>
      </w:r>
      <w:r w:rsidRPr="003167FF">
        <w:t xml:space="preserve"> service data</w:t>
      </w:r>
      <w:bookmarkEnd w:id="1209"/>
    </w:p>
    <w:p w14:paraId="3D54903F" w14:textId="77777777" w:rsidR="00312C76" w:rsidRPr="003167FF" w:rsidRDefault="00312C76" w:rsidP="00312C76">
      <w:pPr>
        <w:pStyle w:val="Heading4"/>
      </w:pPr>
      <w:bookmarkStart w:id="1210" w:name="_Toc83124514"/>
      <w:bookmarkStart w:id="1211" w:name="_Toc162886080"/>
      <w:r w:rsidRPr="003167FF">
        <w:t>11.3.5.1</w:t>
      </w:r>
      <w:r w:rsidRPr="003167FF">
        <w:tab/>
      </w:r>
      <w:r w:rsidRPr="003167FF">
        <w:rPr>
          <w:lang w:eastAsia="zh-CN"/>
        </w:rPr>
        <w:t>General</w:t>
      </w:r>
      <w:bookmarkEnd w:id="1210"/>
      <w:bookmarkEnd w:id="1211"/>
    </w:p>
    <w:p w14:paraId="702EA6D1" w14:textId="77777777" w:rsidR="00312C76" w:rsidRPr="003167FF" w:rsidRDefault="00312C76" w:rsidP="00312C76">
      <w:r w:rsidRPr="003167FF">
        <w:t xml:space="preserve">The </w:t>
      </w:r>
      <w:r w:rsidRPr="003167FF">
        <w:rPr>
          <w:lang w:eastAsia="zh-CN"/>
        </w:rPr>
        <w:t>VAL service</w:t>
      </w:r>
      <w:r w:rsidRPr="003167FF">
        <w:t xml:space="preserve"> data related procedures are described in the following subclauses.</w:t>
      </w:r>
    </w:p>
    <w:p w14:paraId="48C28262" w14:textId="77777777" w:rsidR="00312C76" w:rsidRPr="003167FF" w:rsidRDefault="00312C76" w:rsidP="00312C76">
      <w:pPr>
        <w:pStyle w:val="Heading4"/>
      </w:pPr>
      <w:bookmarkStart w:id="1212" w:name="_Toc83124515"/>
      <w:bookmarkStart w:id="1213" w:name="_Toc162886081"/>
      <w:r w:rsidRPr="003167FF">
        <w:t>11.</w:t>
      </w:r>
      <w:r w:rsidRPr="003167FF">
        <w:rPr>
          <w:lang w:eastAsia="zh-CN"/>
        </w:rPr>
        <w:t>3</w:t>
      </w:r>
      <w:r w:rsidRPr="003167FF">
        <w:t>.5.2</w:t>
      </w:r>
      <w:r w:rsidRPr="003167FF">
        <w:tab/>
        <w:t>Procedures</w:t>
      </w:r>
      <w:bookmarkEnd w:id="1212"/>
      <w:bookmarkEnd w:id="1213"/>
    </w:p>
    <w:p w14:paraId="6910B726" w14:textId="77777777" w:rsidR="00312C76" w:rsidRPr="003167FF" w:rsidRDefault="00312C76" w:rsidP="00312C76">
      <w:r w:rsidRPr="003167FF">
        <w:t xml:space="preserve">The procedure for </w:t>
      </w:r>
      <w:r w:rsidRPr="003167FF">
        <w:rPr>
          <w:lang w:eastAsia="zh-CN"/>
        </w:rPr>
        <w:t>consumer</w:t>
      </w:r>
      <w:r w:rsidRPr="003167FF">
        <w:t xml:space="preserve"> (e.g. group management server) obtaining the </w:t>
      </w:r>
      <w:r w:rsidRPr="003167FF">
        <w:rPr>
          <w:lang w:eastAsia="zh-CN"/>
        </w:rPr>
        <w:t xml:space="preserve">VAL </w:t>
      </w:r>
      <w:r w:rsidRPr="003167FF">
        <w:t>service data is illustrated in figure 11.3.5.2-1.</w:t>
      </w:r>
    </w:p>
    <w:p w14:paraId="414F2CEF" w14:textId="77777777" w:rsidR="00312C76" w:rsidRPr="003167FF" w:rsidRDefault="00312C76" w:rsidP="00312C76">
      <w:pPr>
        <w:rPr>
          <w:lang w:eastAsia="zh-CN"/>
        </w:rPr>
      </w:pPr>
      <w:r w:rsidRPr="003167FF">
        <w:rPr>
          <w:lang w:eastAsia="zh-CN"/>
        </w:rPr>
        <w:t>Pre-conditions:</w:t>
      </w:r>
    </w:p>
    <w:p w14:paraId="157B9788" w14:textId="77777777" w:rsidR="00312C76" w:rsidRPr="003167FF" w:rsidRDefault="00312C76" w:rsidP="00312C76">
      <w:pPr>
        <w:pStyle w:val="B1"/>
      </w:pPr>
      <w:r w:rsidRPr="003167FF">
        <w:t>-</w:t>
      </w:r>
      <w:r w:rsidRPr="003167FF">
        <w:tab/>
        <w:t>The consumer has the secure access to the configuration management server.</w:t>
      </w:r>
    </w:p>
    <w:p w14:paraId="4170F38E" w14:textId="77777777" w:rsidR="00312C76" w:rsidRPr="003167FF" w:rsidRDefault="00312C76" w:rsidP="00312C76">
      <w:pPr>
        <w:pStyle w:val="B1"/>
      </w:pPr>
      <w:r w:rsidRPr="003167FF">
        <w:t>-</w:t>
      </w:r>
      <w:r w:rsidRPr="003167FF">
        <w:tab/>
        <w:t>The configuration management server has VAL service data maintained for VAL UE or user.</w:t>
      </w:r>
    </w:p>
    <w:p w14:paraId="253C5C70" w14:textId="77777777" w:rsidR="00312C76" w:rsidRPr="003167FF" w:rsidRDefault="00312C76" w:rsidP="00312C76">
      <w:pPr>
        <w:pStyle w:val="TH"/>
        <w:rPr>
          <w:lang w:eastAsia="zh-CN"/>
        </w:rPr>
      </w:pPr>
      <w:r w:rsidRPr="003167FF">
        <w:object w:dxaOrig="4860" w:dyaOrig="2370" w14:anchorId="7046B4AA">
          <v:shape id="_x0000_i1112" type="#_x0000_t75" style="width:242.65pt;height:118.15pt" o:ole="">
            <v:imagedata r:id="rId185" o:title=""/>
          </v:shape>
          <o:OLEObject Type="Embed" ProgID="Visio.Drawing.11" ShapeID="_x0000_i1112" DrawAspect="Content" ObjectID="_1778735983" r:id="rId186"/>
        </w:object>
      </w:r>
    </w:p>
    <w:p w14:paraId="17B303F7"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5.2</w:t>
      </w:r>
      <w:r w:rsidRPr="003167FF">
        <w:t>-1: O</w:t>
      </w:r>
      <w:r w:rsidRPr="003167FF">
        <w:rPr>
          <w:lang w:eastAsia="zh-CN"/>
        </w:rPr>
        <w:t>btains the VAL service data for VAL UE(s) or VAL user(s)</w:t>
      </w:r>
    </w:p>
    <w:p w14:paraId="49ABD4F3" w14:textId="77777777" w:rsidR="00312C76" w:rsidRPr="003167FF" w:rsidRDefault="00312C76" w:rsidP="00312C76">
      <w:pPr>
        <w:pStyle w:val="B1"/>
        <w:rPr>
          <w:lang w:eastAsia="zh-CN"/>
        </w:rPr>
      </w:pPr>
      <w:r w:rsidRPr="003167FF">
        <w:rPr>
          <w:lang w:eastAsia="zh-CN"/>
        </w:rPr>
        <w:t>1.</w:t>
      </w:r>
      <w:r w:rsidRPr="003167FF">
        <w:rPr>
          <w:lang w:eastAsia="zh-CN"/>
        </w:rPr>
        <w:tab/>
        <w:t>The consumer</w:t>
      </w:r>
      <w:r w:rsidRPr="003167FF">
        <w:t xml:space="preserve"> (e.g. group management server) </w:t>
      </w:r>
      <w:r w:rsidRPr="003167FF">
        <w:rPr>
          <w:lang w:eastAsia="zh-CN"/>
        </w:rPr>
        <w:t>sends a get VAL service request to the configuration management server for obtaining VAL service data. The request includes a list of VAL UE IDs or VAL user IDs and/or a VAL service ID list as service data retrieval filters.</w:t>
      </w:r>
    </w:p>
    <w:p w14:paraId="60154D49" w14:textId="77777777" w:rsidR="00312C76" w:rsidRPr="003167FF" w:rsidRDefault="00312C76" w:rsidP="00312C76">
      <w:pPr>
        <w:pStyle w:val="B1"/>
        <w:rPr>
          <w:lang w:eastAsia="zh-CN"/>
        </w:rPr>
      </w:pPr>
      <w:r w:rsidRPr="003167FF">
        <w:rPr>
          <w:lang w:eastAsia="zh-CN"/>
        </w:rPr>
        <w:t>2.</w:t>
      </w:r>
      <w:r w:rsidRPr="003167FF">
        <w:rPr>
          <w:lang w:eastAsia="zh-CN"/>
        </w:rPr>
        <w:tab/>
        <w:t>The configuration server retrieves the VAL service data for the requested VAL UEs or users or VAL services and sends get VAL service response to the consumer</w:t>
      </w:r>
      <w:r w:rsidRPr="003167FF">
        <w:t xml:space="preserve"> (e.g. group management server) with the discovered list of VAL service data</w:t>
      </w:r>
      <w:r w:rsidRPr="003167FF">
        <w:rPr>
          <w:lang w:eastAsia="zh-CN"/>
        </w:rPr>
        <w:t>.</w:t>
      </w:r>
    </w:p>
    <w:p w14:paraId="2C42CFA6" w14:textId="77777777" w:rsidR="00312C76" w:rsidRPr="003167FF" w:rsidRDefault="00312C76" w:rsidP="00312C76">
      <w:pPr>
        <w:pStyle w:val="Heading2"/>
      </w:pPr>
      <w:bookmarkStart w:id="1214" w:name="_Toc162886082"/>
      <w:r w:rsidRPr="003167FF">
        <w:t>11.4</w:t>
      </w:r>
      <w:r w:rsidRPr="003167FF">
        <w:tab/>
        <w:t>SEAL APIs for configuration management</w:t>
      </w:r>
      <w:bookmarkEnd w:id="1214"/>
    </w:p>
    <w:p w14:paraId="1A24DCE3" w14:textId="77777777" w:rsidR="00312C76" w:rsidRPr="003167FF" w:rsidRDefault="00312C76" w:rsidP="00312C76">
      <w:pPr>
        <w:pStyle w:val="Heading3"/>
      </w:pPr>
      <w:bookmarkStart w:id="1215" w:name="_Toc162886083"/>
      <w:r w:rsidRPr="003167FF">
        <w:t>11.4.1</w:t>
      </w:r>
      <w:r w:rsidRPr="003167FF">
        <w:tab/>
        <w:t>General</w:t>
      </w:r>
      <w:bookmarkEnd w:id="1215"/>
    </w:p>
    <w:p w14:paraId="133AB22E" w14:textId="77777777" w:rsidR="00312C76" w:rsidRPr="003167FF" w:rsidRDefault="00312C76" w:rsidP="00312C76">
      <w:r w:rsidRPr="003167FF">
        <w:t>Table 11.4.1-1 illustrates the SEAL APIs for configuration management.</w:t>
      </w:r>
    </w:p>
    <w:p w14:paraId="4DD24DA6" w14:textId="77777777" w:rsidR="00312C76" w:rsidRPr="003167FF" w:rsidRDefault="00312C76" w:rsidP="00312C76">
      <w:pPr>
        <w:pStyle w:val="TH"/>
        <w:rPr>
          <w:rFonts w:eastAsia="SimSun"/>
          <w:lang w:eastAsia="zh-CN"/>
        </w:rPr>
      </w:pPr>
      <w:r w:rsidRPr="003167FF">
        <w:t>Table 11.4.1-1: List of SEAL APIs for configuration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435C7821" w14:textId="77777777" w:rsidTr="007E0BCD">
        <w:tc>
          <w:tcPr>
            <w:tcW w:w="3369" w:type="dxa"/>
            <w:shd w:val="clear" w:color="auto" w:fill="auto"/>
          </w:tcPr>
          <w:p w14:paraId="17F9C953" w14:textId="77777777" w:rsidR="00312C76" w:rsidRPr="003167FF" w:rsidRDefault="00312C76" w:rsidP="007E0BCD">
            <w:pPr>
              <w:pStyle w:val="TAH"/>
            </w:pPr>
            <w:r w:rsidRPr="003167FF">
              <w:t>API Name</w:t>
            </w:r>
          </w:p>
        </w:tc>
        <w:tc>
          <w:tcPr>
            <w:tcW w:w="2835" w:type="dxa"/>
            <w:shd w:val="clear" w:color="auto" w:fill="auto"/>
          </w:tcPr>
          <w:p w14:paraId="64AD3DD5" w14:textId="77777777" w:rsidR="00312C76" w:rsidRPr="003167FF" w:rsidRDefault="00312C76" w:rsidP="007E0BCD">
            <w:pPr>
              <w:pStyle w:val="TAH"/>
            </w:pPr>
            <w:r w:rsidRPr="003167FF">
              <w:t>API Operations</w:t>
            </w:r>
          </w:p>
        </w:tc>
        <w:tc>
          <w:tcPr>
            <w:tcW w:w="1984" w:type="dxa"/>
            <w:shd w:val="clear" w:color="auto" w:fill="auto"/>
          </w:tcPr>
          <w:p w14:paraId="6529F58F" w14:textId="77777777" w:rsidR="00312C76" w:rsidRPr="003167FF" w:rsidRDefault="00312C76" w:rsidP="007E0BCD">
            <w:pPr>
              <w:pStyle w:val="TAH"/>
            </w:pPr>
            <w:r w:rsidRPr="003167FF">
              <w:t>Known Consumer(s)</w:t>
            </w:r>
          </w:p>
        </w:tc>
        <w:tc>
          <w:tcPr>
            <w:tcW w:w="1667" w:type="dxa"/>
            <w:shd w:val="clear" w:color="auto" w:fill="auto"/>
          </w:tcPr>
          <w:p w14:paraId="15BE5F58" w14:textId="77777777" w:rsidR="00312C76" w:rsidRPr="003167FF" w:rsidRDefault="00312C76" w:rsidP="007E0BCD">
            <w:pPr>
              <w:pStyle w:val="TAH"/>
            </w:pPr>
            <w:r w:rsidRPr="003167FF">
              <w:t>Communication Type</w:t>
            </w:r>
          </w:p>
        </w:tc>
      </w:tr>
      <w:tr w:rsidR="00312C76" w:rsidRPr="003167FF" w14:paraId="66E43276" w14:textId="77777777" w:rsidTr="007E0BCD">
        <w:trPr>
          <w:trHeight w:val="136"/>
        </w:trPr>
        <w:tc>
          <w:tcPr>
            <w:tcW w:w="3369" w:type="dxa"/>
            <w:shd w:val="clear" w:color="auto" w:fill="auto"/>
          </w:tcPr>
          <w:p w14:paraId="4D795691" w14:textId="77777777" w:rsidR="00312C76" w:rsidRPr="003167FF" w:rsidRDefault="00312C76" w:rsidP="007E0BCD">
            <w:pPr>
              <w:pStyle w:val="TAL"/>
            </w:pPr>
            <w:r w:rsidRPr="003167FF">
              <w:t>SS_UserProfileRetrieval</w:t>
            </w:r>
          </w:p>
        </w:tc>
        <w:tc>
          <w:tcPr>
            <w:tcW w:w="2835" w:type="dxa"/>
            <w:shd w:val="clear" w:color="auto" w:fill="auto"/>
          </w:tcPr>
          <w:p w14:paraId="42FAC494" w14:textId="77777777" w:rsidR="00312C76" w:rsidRPr="003167FF" w:rsidRDefault="00312C76" w:rsidP="007E0BCD">
            <w:pPr>
              <w:pStyle w:val="TAL"/>
            </w:pPr>
            <w:r w:rsidRPr="003167FF">
              <w:t>Obtain_User_Profile</w:t>
            </w:r>
          </w:p>
        </w:tc>
        <w:tc>
          <w:tcPr>
            <w:tcW w:w="1984" w:type="dxa"/>
            <w:shd w:val="clear" w:color="auto" w:fill="auto"/>
          </w:tcPr>
          <w:p w14:paraId="29543BAE" w14:textId="77777777" w:rsidR="00312C76" w:rsidRPr="003167FF" w:rsidRDefault="00312C76" w:rsidP="007E0BCD">
            <w:pPr>
              <w:pStyle w:val="TAL"/>
              <w:rPr>
                <w:lang w:eastAsia="zh-CN"/>
              </w:rPr>
            </w:pPr>
            <w:r w:rsidRPr="003167FF">
              <w:t>VAL server</w:t>
            </w:r>
          </w:p>
        </w:tc>
        <w:tc>
          <w:tcPr>
            <w:tcW w:w="1667" w:type="dxa"/>
            <w:shd w:val="clear" w:color="auto" w:fill="auto"/>
          </w:tcPr>
          <w:p w14:paraId="1F825ADA" w14:textId="77777777" w:rsidR="00312C76" w:rsidRPr="003167FF" w:rsidRDefault="00312C76" w:rsidP="007E0BCD">
            <w:pPr>
              <w:pStyle w:val="TAL"/>
            </w:pPr>
            <w:r w:rsidRPr="003167FF">
              <w:t>Request /Response</w:t>
            </w:r>
          </w:p>
        </w:tc>
      </w:tr>
      <w:tr w:rsidR="00312C76" w:rsidRPr="003167FF" w14:paraId="27CD930C" w14:textId="77777777" w:rsidTr="007E0BCD">
        <w:trPr>
          <w:trHeight w:val="136"/>
        </w:trPr>
        <w:tc>
          <w:tcPr>
            <w:tcW w:w="3369" w:type="dxa"/>
            <w:vMerge w:val="restart"/>
            <w:tcBorders>
              <w:top w:val="single" w:sz="4" w:space="0" w:color="auto"/>
              <w:left w:val="single" w:sz="4" w:space="0" w:color="auto"/>
              <w:right w:val="single" w:sz="4" w:space="0" w:color="auto"/>
            </w:tcBorders>
            <w:shd w:val="clear" w:color="auto" w:fill="auto"/>
          </w:tcPr>
          <w:p w14:paraId="5B70CDD4" w14:textId="77777777" w:rsidR="00312C76" w:rsidRPr="003167FF" w:rsidRDefault="00312C76" w:rsidP="007E0BCD">
            <w:pPr>
              <w:pStyle w:val="TAL"/>
            </w:pPr>
            <w:r w:rsidRPr="003167FF">
              <w:t>SS_UserProfileEvent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1952C9D" w14:textId="77777777" w:rsidR="00312C76" w:rsidRPr="003167FF" w:rsidRDefault="00312C76" w:rsidP="007E0BCD">
            <w:pPr>
              <w:pStyle w:val="TAL"/>
            </w:pPr>
            <w:r w:rsidRPr="003167FF">
              <w:t>Subscribe_User_Profile_Update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2DD3A69" w14:textId="77777777" w:rsidR="00312C76" w:rsidRPr="003167FF" w:rsidRDefault="00312C76" w:rsidP="007E0BCD">
            <w:pPr>
              <w:pStyle w:val="TAL"/>
            </w:pPr>
            <w:r w:rsidRPr="003167FF">
              <w:t>VAL server</w:t>
            </w:r>
          </w:p>
        </w:tc>
        <w:tc>
          <w:tcPr>
            <w:tcW w:w="1667" w:type="dxa"/>
            <w:vMerge w:val="restart"/>
            <w:tcBorders>
              <w:top w:val="single" w:sz="4" w:space="0" w:color="auto"/>
              <w:left w:val="single" w:sz="4" w:space="0" w:color="auto"/>
              <w:right w:val="single" w:sz="4" w:space="0" w:color="auto"/>
            </w:tcBorders>
            <w:shd w:val="clear" w:color="auto" w:fill="auto"/>
          </w:tcPr>
          <w:p w14:paraId="1C168A8A" w14:textId="77777777" w:rsidR="00312C76" w:rsidRPr="003167FF" w:rsidRDefault="00312C76" w:rsidP="007E0BCD">
            <w:pPr>
              <w:pStyle w:val="TAL"/>
            </w:pPr>
            <w:r w:rsidRPr="003167FF">
              <w:t>Subscribe/Notify</w:t>
            </w:r>
          </w:p>
        </w:tc>
      </w:tr>
      <w:tr w:rsidR="00312C76" w:rsidRPr="003167FF" w14:paraId="75973326" w14:textId="77777777" w:rsidTr="007E0BCD">
        <w:trPr>
          <w:trHeight w:val="136"/>
        </w:trPr>
        <w:tc>
          <w:tcPr>
            <w:tcW w:w="3369" w:type="dxa"/>
            <w:vMerge/>
            <w:tcBorders>
              <w:left w:val="single" w:sz="4" w:space="0" w:color="auto"/>
              <w:right w:val="single" w:sz="4" w:space="0" w:color="auto"/>
            </w:tcBorders>
            <w:shd w:val="clear" w:color="auto" w:fill="auto"/>
          </w:tcPr>
          <w:p w14:paraId="148EEEB5" w14:textId="77777777" w:rsidR="00312C76" w:rsidRPr="003167FF" w:rsidRDefault="00312C76" w:rsidP="007E0BCD">
            <w:pPr>
              <w:pStyle w:val="TAL"/>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A6843D6" w14:textId="77777777" w:rsidR="00312C76" w:rsidRPr="003167FF" w:rsidRDefault="00312C76" w:rsidP="007E0BCD">
            <w:pPr>
              <w:pStyle w:val="TAL"/>
            </w:pPr>
            <w:r w:rsidRPr="003167FF">
              <w:t>Notify_User_Profile_Update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CFF376B" w14:textId="77777777" w:rsidR="00312C76" w:rsidRPr="003167FF" w:rsidRDefault="00312C76" w:rsidP="007E0BCD">
            <w:pPr>
              <w:pStyle w:val="TAL"/>
            </w:pPr>
            <w:r w:rsidRPr="003167FF">
              <w:t>VAL server</w:t>
            </w:r>
          </w:p>
        </w:tc>
        <w:tc>
          <w:tcPr>
            <w:tcW w:w="1667" w:type="dxa"/>
            <w:vMerge/>
            <w:tcBorders>
              <w:left w:val="single" w:sz="4" w:space="0" w:color="auto"/>
              <w:right w:val="single" w:sz="4" w:space="0" w:color="auto"/>
            </w:tcBorders>
            <w:shd w:val="clear" w:color="auto" w:fill="auto"/>
          </w:tcPr>
          <w:p w14:paraId="05FDD313" w14:textId="77777777" w:rsidR="00312C76" w:rsidRPr="003167FF" w:rsidRDefault="00312C76" w:rsidP="007E0BCD">
            <w:pPr>
              <w:pStyle w:val="TAL"/>
            </w:pPr>
          </w:p>
        </w:tc>
      </w:tr>
      <w:tr w:rsidR="00312C76" w:rsidRPr="003167FF" w14:paraId="7B194949" w14:textId="77777777" w:rsidTr="007E0BCD">
        <w:trPr>
          <w:trHeight w:val="136"/>
        </w:trPr>
        <w:tc>
          <w:tcPr>
            <w:tcW w:w="3369" w:type="dxa"/>
            <w:tcBorders>
              <w:left w:val="single" w:sz="4" w:space="0" w:color="auto"/>
              <w:bottom w:val="single" w:sz="4" w:space="0" w:color="auto"/>
              <w:right w:val="single" w:sz="4" w:space="0" w:color="auto"/>
            </w:tcBorders>
            <w:shd w:val="clear" w:color="auto" w:fill="auto"/>
          </w:tcPr>
          <w:p w14:paraId="4492424C" w14:textId="77777777" w:rsidR="00312C76" w:rsidRPr="003167FF" w:rsidRDefault="00312C76" w:rsidP="007E0BCD">
            <w:pPr>
              <w:pStyle w:val="TAL"/>
            </w:pPr>
            <w:r w:rsidRPr="003167FF">
              <w:t>SS_VALServiceData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A064370" w14:textId="77777777" w:rsidR="00312C76" w:rsidRPr="003167FF" w:rsidRDefault="00312C76" w:rsidP="007E0BCD">
            <w:pPr>
              <w:pStyle w:val="TAL"/>
            </w:pPr>
            <w:r w:rsidRPr="003167FF">
              <w:t>Obtain_VAL_Service_Data</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D55F3C2" w14:textId="77777777" w:rsidR="00312C76" w:rsidRPr="003167FF" w:rsidRDefault="00312C76" w:rsidP="007E0BCD">
            <w:pPr>
              <w:pStyle w:val="TAL"/>
            </w:pPr>
            <w:r w:rsidRPr="003167FF">
              <w:t>group management server</w:t>
            </w:r>
          </w:p>
        </w:tc>
        <w:tc>
          <w:tcPr>
            <w:tcW w:w="1667" w:type="dxa"/>
            <w:tcBorders>
              <w:left w:val="single" w:sz="4" w:space="0" w:color="auto"/>
              <w:bottom w:val="single" w:sz="4" w:space="0" w:color="auto"/>
              <w:right w:val="single" w:sz="4" w:space="0" w:color="auto"/>
            </w:tcBorders>
            <w:shd w:val="clear" w:color="auto" w:fill="auto"/>
          </w:tcPr>
          <w:p w14:paraId="05752BAD" w14:textId="77777777" w:rsidR="00312C76" w:rsidRPr="003167FF" w:rsidRDefault="00312C76" w:rsidP="007E0BCD">
            <w:pPr>
              <w:pStyle w:val="TAL"/>
            </w:pPr>
            <w:r w:rsidRPr="003167FF">
              <w:t>Request /Response</w:t>
            </w:r>
          </w:p>
        </w:tc>
      </w:tr>
    </w:tbl>
    <w:p w14:paraId="141D73A0" w14:textId="77777777" w:rsidR="00312C76" w:rsidRPr="003167FF" w:rsidRDefault="00312C76" w:rsidP="00312C76"/>
    <w:p w14:paraId="48E98F93" w14:textId="77777777" w:rsidR="00312C76" w:rsidRPr="003167FF" w:rsidRDefault="00312C76" w:rsidP="00312C76">
      <w:pPr>
        <w:pStyle w:val="Heading3"/>
      </w:pPr>
      <w:bookmarkStart w:id="1216" w:name="_Toc162886084"/>
      <w:r w:rsidRPr="003167FF">
        <w:t>11.4.2</w:t>
      </w:r>
      <w:r w:rsidRPr="003167FF">
        <w:tab/>
        <w:t>SS_UserProfileRetrieval API</w:t>
      </w:r>
      <w:bookmarkEnd w:id="1216"/>
    </w:p>
    <w:p w14:paraId="4335DB0F" w14:textId="77777777" w:rsidR="00312C76" w:rsidRPr="003167FF" w:rsidRDefault="00312C76" w:rsidP="00312C76">
      <w:pPr>
        <w:pStyle w:val="Heading4"/>
      </w:pPr>
      <w:bookmarkStart w:id="1217" w:name="_Toc162886085"/>
      <w:r w:rsidRPr="003167FF">
        <w:t>11.4.2.1</w:t>
      </w:r>
      <w:r w:rsidRPr="003167FF">
        <w:tab/>
        <w:t>General</w:t>
      </w:r>
      <w:bookmarkEnd w:id="1217"/>
    </w:p>
    <w:p w14:paraId="0421B46E"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user profile over CM-S.</w:t>
      </w:r>
    </w:p>
    <w:p w14:paraId="1C139B9B" w14:textId="77777777" w:rsidR="00312C76" w:rsidRPr="003167FF" w:rsidRDefault="00312C76" w:rsidP="00312C76">
      <w:pPr>
        <w:pStyle w:val="Heading4"/>
      </w:pPr>
      <w:bookmarkStart w:id="1218" w:name="_Toc162886086"/>
      <w:r w:rsidRPr="003167FF">
        <w:t>11.4.2.2</w:t>
      </w:r>
      <w:r w:rsidRPr="003167FF">
        <w:tab/>
        <w:t>Obtain_User_Profile operation</w:t>
      </w:r>
      <w:bookmarkEnd w:id="1218"/>
    </w:p>
    <w:p w14:paraId="37455344" w14:textId="77777777" w:rsidR="00312C76" w:rsidRPr="003167FF" w:rsidRDefault="00312C76" w:rsidP="00312C76">
      <w:r w:rsidRPr="003167FF">
        <w:rPr>
          <w:b/>
        </w:rPr>
        <w:t xml:space="preserve">API operation name: </w:t>
      </w:r>
      <w:r w:rsidRPr="003167FF">
        <w:t>Obtain_User_Profile</w:t>
      </w:r>
    </w:p>
    <w:p w14:paraId="799815E4" w14:textId="77777777" w:rsidR="00312C76" w:rsidRPr="003167FF" w:rsidRDefault="00312C76" w:rsidP="00312C76">
      <w:pPr>
        <w:rPr>
          <w:lang w:eastAsia="zh-CN"/>
        </w:rPr>
      </w:pPr>
      <w:r w:rsidRPr="003167FF">
        <w:rPr>
          <w:b/>
        </w:rPr>
        <w:t>Description:</w:t>
      </w:r>
      <w:r w:rsidRPr="003167FF">
        <w:t xml:space="preserve"> Obtaining user profile.</w:t>
      </w:r>
    </w:p>
    <w:p w14:paraId="5A8CC2E3" w14:textId="77777777" w:rsidR="00312C76" w:rsidRPr="003167FF" w:rsidRDefault="00312C76" w:rsidP="00312C76">
      <w:r w:rsidRPr="003167FF">
        <w:rPr>
          <w:b/>
        </w:rPr>
        <w:t>Known Consumers:</w:t>
      </w:r>
      <w:r w:rsidRPr="003167FF">
        <w:t xml:space="preserve"> VAL server.</w:t>
      </w:r>
    </w:p>
    <w:p w14:paraId="651D706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11.3.2.3</w:t>
      </w:r>
    </w:p>
    <w:p w14:paraId="356F105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11.3.2.4</w:t>
      </w:r>
    </w:p>
    <w:p w14:paraId="00D3A8EA" w14:textId="77777777" w:rsidR="00312C76" w:rsidRPr="003167FF" w:rsidRDefault="00312C76" w:rsidP="00312C76">
      <w:pPr>
        <w:rPr>
          <w:noProof/>
        </w:rPr>
      </w:pPr>
      <w:r w:rsidRPr="003167FF">
        <w:rPr>
          <w:lang w:eastAsia="zh-CN"/>
        </w:rPr>
        <w:t>See subclause 11.3.4.2 for the details of usage of this API operation.</w:t>
      </w:r>
    </w:p>
    <w:p w14:paraId="5303C66A" w14:textId="77777777" w:rsidR="00312C76" w:rsidRPr="003167FF" w:rsidRDefault="00312C76" w:rsidP="00312C76">
      <w:pPr>
        <w:pStyle w:val="Heading3"/>
      </w:pPr>
      <w:bookmarkStart w:id="1219" w:name="_Toc162886087"/>
      <w:r w:rsidRPr="003167FF">
        <w:t>11.4.3</w:t>
      </w:r>
      <w:r w:rsidRPr="003167FF">
        <w:tab/>
        <w:t>SS_UserProfileEvent API</w:t>
      </w:r>
      <w:bookmarkEnd w:id="1219"/>
    </w:p>
    <w:p w14:paraId="52DFAD32" w14:textId="77777777" w:rsidR="00312C76" w:rsidRPr="003167FF" w:rsidRDefault="00312C76" w:rsidP="00312C76">
      <w:pPr>
        <w:pStyle w:val="Heading4"/>
      </w:pPr>
      <w:bookmarkStart w:id="1220" w:name="_Toc162886088"/>
      <w:r w:rsidRPr="003167FF">
        <w:t>11.4.3.1</w:t>
      </w:r>
      <w:r w:rsidRPr="003167FF">
        <w:tab/>
        <w:t>General</w:t>
      </w:r>
      <w:bookmarkEnd w:id="1220"/>
    </w:p>
    <w:p w14:paraId="6A04308D"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updated user profile over CM-S.</w:t>
      </w:r>
    </w:p>
    <w:p w14:paraId="3DC785D0" w14:textId="77777777" w:rsidR="00312C76" w:rsidRPr="003167FF" w:rsidRDefault="00312C76" w:rsidP="00312C76">
      <w:pPr>
        <w:pStyle w:val="Heading4"/>
      </w:pPr>
      <w:bookmarkStart w:id="1221" w:name="_Toc162886089"/>
      <w:r w:rsidRPr="003167FF">
        <w:t>11.4.3.2</w:t>
      </w:r>
      <w:r w:rsidRPr="003167FF">
        <w:tab/>
        <w:t>Subscribe_User_Profile_Update operation</w:t>
      </w:r>
      <w:bookmarkEnd w:id="1221"/>
    </w:p>
    <w:p w14:paraId="2A654851" w14:textId="77777777" w:rsidR="00312C76" w:rsidRPr="003167FF" w:rsidRDefault="00312C76" w:rsidP="00312C76">
      <w:r w:rsidRPr="003167FF">
        <w:rPr>
          <w:b/>
        </w:rPr>
        <w:t xml:space="preserve">API operation name: </w:t>
      </w:r>
      <w:r w:rsidRPr="003167FF">
        <w:t>Subscribe_User_Profile_Update</w:t>
      </w:r>
    </w:p>
    <w:p w14:paraId="0A941768" w14:textId="77777777" w:rsidR="00312C76" w:rsidRPr="003167FF" w:rsidRDefault="00312C76" w:rsidP="00312C76">
      <w:pPr>
        <w:rPr>
          <w:lang w:eastAsia="zh-CN"/>
        </w:rPr>
      </w:pPr>
      <w:r w:rsidRPr="003167FF">
        <w:rPr>
          <w:b/>
        </w:rPr>
        <w:t>Description:</w:t>
      </w:r>
      <w:r w:rsidRPr="003167FF">
        <w:t xml:space="preserve"> Subscribing to changes to user profile.</w:t>
      </w:r>
    </w:p>
    <w:p w14:paraId="6E52AB4C" w14:textId="77777777" w:rsidR="00312C76" w:rsidRPr="003167FF" w:rsidRDefault="00312C76" w:rsidP="00312C76">
      <w:r w:rsidRPr="003167FF">
        <w:rPr>
          <w:b/>
        </w:rPr>
        <w:t>Known Consumers:</w:t>
      </w:r>
      <w:r w:rsidRPr="003167FF">
        <w:t xml:space="preserve"> VAL server.</w:t>
      </w:r>
    </w:p>
    <w:p w14:paraId="74827D7D"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11.3.2.10</w:t>
      </w:r>
    </w:p>
    <w:p w14:paraId="4D15206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11.3.2.11</w:t>
      </w:r>
    </w:p>
    <w:p w14:paraId="3E897406" w14:textId="77777777" w:rsidR="00312C76" w:rsidRPr="003167FF" w:rsidRDefault="00312C76" w:rsidP="00312C76">
      <w:pPr>
        <w:rPr>
          <w:noProof/>
        </w:rPr>
      </w:pPr>
      <w:r w:rsidRPr="003167FF">
        <w:rPr>
          <w:lang w:eastAsia="zh-CN"/>
        </w:rPr>
        <w:t>See subclause 11.3.4.5 for the details of usage of this API operation.</w:t>
      </w:r>
    </w:p>
    <w:p w14:paraId="3A34EB23" w14:textId="77777777" w:rsidR="00312C76" w:rsidRPr="003167FF" w:rsidRDefault="00312C76" w:rsidP="00312C76">
      <w:pPr>
        <w:pStyle w:val="Heading4"/>
      </w:pPr>
      <w:bookmarkStart w:id="1222" w:name="_Toc162886090"/>
      <w:r w:rsidRPr="003167FF">
        <w:t>11.4.3.3</w:t>
      </w:r>
      <w:r w:rsidRPr="003167FF">
        <w:tab/>
        <w:t>Notify_User_Profile_Update operation</w:t>
      </w:r>
      <w:bookmarkEnd w:id="1222"/>
    </w:p>
    <w:p w14:paraId="1B2D7934" w14:textId="77777777" w:rsidR="00312C76" w:rsidRPr="003167FF" w:rsidRDefault="00312C76" w:rsidP="00312C76">
      <w:r w:rsidRPr="003167FF">
        <w:rPr>
          <w:b/>
        </w:rPr>
        <w:t xml:space="preserve">API operation name: </w:t>
      </w:r>
      <w:r w:rsidRPr="003167FF">
        <w:t>Notify_User_Profile_Update</w:t>
      </w:r>
    </w:p>
    <w:p w14:paraId="3A8F916A" w14:textId="77777777" w:rsidR="00312C76" w:rsidRPr="003167FF" w:rsidRDefault="00312C76" w:rsidP="00312C76">
      <w:pPr>
        <w:rPr>
          <w:lang w:eastAsia="zh-CN"/>
        </w:rPr>
      </w:pPr>
      <w:r w:rsidRPr="003167FF">
        <w:rPr>
          <w:b/>
        </w:rPr>
        <w:t>Description:</w:t>
      </w:r>
      <w:r w:rsidRPr="003167FF">
        <w:t xml:space="preserve"> Notification for changes to user profile.</w:t>
      </w:r>
    </w:p>
    <w:p w14:paraId="30CA5AF6" w14:textId="77777777" w:rsidR="00312C76" w:rsidRPr="003167FF" w:rsidRDefault="00312C76" w:rsidP="00312C76">
      <w:r w:rsidRPr="003167FF">
        <w:rPr>
          <w:b/>
        </w:rPr>
        <w:t>Known Consumers:</w:t>
      </w:r>
      <w:r w:rsidRPr="003167FF">
        <w:t xml:space="preserve"> VAL server.</w:t>
      </w:r>
    </w:p>
    <w:p w14:paraId="5E1065D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11.3.2.12</w:t>
      </w:r>
    </w:p>
    <w:p w14:paraId="361F8DBF"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11.3.2.12</w:t>
      </w:r>
    </w:p>
    <w:p w14:paraId="738DAB68" w14:textId="77777777" w:rsidR="00312C76" w:rsidRPr="003167FF" w:rsidRDefault="00312C76" w:rsidP="00312C76">
      <w:pPr>
        <w:rPr>
          <w:noProof/>
        </w:rPr>
      </w:pPr>
      <w:r w:rsidRPr="003167FF">
        <w:rPr>
          <w:lang w:eastAsia="zh-CN"/>
        </w:rPr>
        <w:t>See subclause 11.3.4.5 for the details of usage of this API operation.</w:t>
      </w:r>
    </w:p>
    <w:p w14:paraId="1CF59883" w14:textId="77777777" w:rsidR="00312C76" w:rsidRPr="003167FF" w:rsidRDefault="00312C76" w:rsidP="00312C76">
      <w:pPr>
        <w:pStyle w:val="Heading3"/>
      </w:pPr>
      <w:bookmarkStart w:id="1223" w:name="_Toc162886091"/>
      <w:r w:rsidRPr="003167FF">
        <w:t>11.4.4</w:t>
      </w:r>
      <w:r w:rsidRPr="003167FF">
        <w:tab/>
        <w:t>SS_VALServiceData API</w:t>
      </w:r>
      <w:bookmarkEnd w:id="1223"/>
    </w:p>
    <w:p w14:paraId="14E8AA71" w14:textId="77777777" w:rsidR="00312C76" w:rsidRPr="003167FF" w:rsidRDefault="00312C76" w:rsidP="00312C76">
      <w:pPr>
        <w:pStyle w:val="Heading4"/>
      </w:pPr>
      <w:bookmarkStart w:id="1224" w:name="_Toc83124528"/>
      <w:bookmarkStart w:id="1225" w:name="_Toc162886092"/>
      <w:r w:rsidRPr="003167FF">
        <w:t>11.4.4.1</w:t>
      </w:r>
      <w:r w:rsidRPr="003167FF">
        <w:tab/>
        <w:t>General</w:t>
      </w:r>
      <w:bookmarkEnd w:id="1224"/>
      <w:bookmarkEnd w:id="1225"/>
    </w:p>
    <w:p w14:paraId="3CDF6427" w14:textId="77777777" w:rsidR="00312C76" w:rsidRPr="003167FF" w:rsidRDefault="00312C76" w:rsidP="00312C76">
      <w:r w:rsidRPr="003167FF">
        <w:rPr>
          <w:b/>
        </w:rPr>
        <w:t>API description:</w:t>
      </w:r>
      <w:r w:rsidRPr="003167FF">
        <w:t xml:space="preserve"> This API enables the group management server to communicate with the configuration management server for obtaining VAL service data over SEAL-X.</w:t>
      </w:r>
    </w:p>
    <w:p w14:paraId="6112015C" w14:textId="77777777" w:rsidR="00312C76" w:rsidRPr="003167FF" w:rsidRDefault="00312C76" w:rsidP="00312C76">
      <w:pPr>
        <w:pStyle w:val="Heading4"/>
      </w:pPr>
      <w:bookmarkStart w:id="1226" w:name="_Toc83124529"/>
      <w:bookmarkStart w:id="1227" w:name="_Toc162886093"/>
      <w:r w:rsidRPr="003167FF">
        <w:t>11.4.4.2</w:t>
      </w:r>
      <w:r w:rsidRPr="003167FF">
        <w:tab/>
        <w:t>Obtain_VAL_Service_Data operation</w:t>
      </w:r>
      <w:bookmarkEnd w:id="1226"/>
      <w:bookmarkEnd w:id="1227"/>
    </w:p>
    <w:p w14:paraId="0ACB146C" w14:textId="77777777" w:rsidR="00312C76" w:rsidRPr="003167FF" w:rsidRDefault="00312C76" w:rsidP="00312C76">
      <w:r w:rsidRPr="003167FF">
        <w:rPr>
          <w:b/>
        </w:rPr>
        <w:t xml:space="preserve">API operation name: </w:t>
      </w:r>
      <w:r w:rsidRPr="003167FF">
        <w:t>Obtain_VAL_Service_Data</w:t>
      </w:r>
    </w:p>
    <w:p w14:paraId="2BDB1939" w14:textId="77777777" w:rsidR="00312C76" w:rsidRPr="003167FF" w:rsidRDefault="00312C76" w:rsidP="00312C76">
      <w:pPr>
        <w:rPr>
          <w:lang w:eastAsia="zh-CN"/>
        </w:rPr>
      </w:pPr>
      <w:r w:rsidRPr="003167FF">
        <w:rPr>
          <w:b/>
        </w:rPr>
        <w:t>Description:</w:t>
      </w:r>
      <w:r w:rsidRPr="003167FF">
        <w:t xml:space="preserve"> Obtaining VAL service data.</w:t>
      </w:r>
    </w:p>
    <w:p w14:paraId="0F637D12" w14:textId="77777777" w:rsidR="00312C76" w:rsidRPr="003167FF" w:rsidRDefault="00312C76" w:rsidP="00312C76">
      <w:r w:rsidRPr="003167FF">
        <w:rPr>
          <w:b/>
        </w:rPr>
        <w:t>Known Consumers:</w:t>
      </w:r>
      <w:r w:rsidRPr="003167FF">
        <w:t xml:space="preserve"> group management server.</w:t>
      </w:r>
    </w:p>
    <w:p w14:paraId="76C1DB7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11.3.2.13</w:t>
      </w:r>
    </w:p>
    <w:p w14:paraId="060CC8A9"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11.3.2.14</w:t>
      </w:r>
    </w:p>
    <w:p w14:paraId="337AB4DE" w14:textId="77777777" w:rsidR="00312C76" w:rsidRPr="003167FF" w:rsidRDefault="00312C76" w:rsidP="00312C76">
      <w:pPr>
        <w:rPr>
          <w:noProof/>
        </w:rPr>
      </w:pPr>
      <w:r w:rsidRPr="003167FF">
        <w:rPr>
          <w:lang w:eastAsia="zh-CN"/>
        </w:rPr>
        <w:t>See subclause 11.3.5.2 for the details of usage of this API operation.</w:t>
      </w:r>
    </w:p>
    <w:p w14:paraId="05796857" w14:textId="77777777" w:rsidR="00312C76" w:rsidRPr="003167FF" w:rsidRDefault="00312C76" w:rsidP="00312C76">
      <w:pPr>
        <w:pStyle w:val="Heading1"/>
      </w:pPr>
      <w:bookmarkStart w:id="1228" w:name="_Toc162886094"/>
      <w:r w:rsidRPr="003167FF">
        <w:t>12</w:t>
      </w:r>
      <w:r w:rsidRPr="003167FF">
        <w:tab/>
        <w:t>Identity management</w:t>
      </w:r>
      <w:bookmarkEnd w:id="1228"/>
    </w:p>
    <w:p w14:paraId="1DA49438" w14:textId="77777777" w:rsidR="00312C76" w:rsidRPr="003167FF" w:rsidRDefault="00312C76" w:rsidP="00312C76">
      <w:pPr>
        <w:pStyle w:val="Heading2"/>
      </w:pPr>
      <w:bookmarkStart w:id="1229" w:name="_Toc162886095"/>
      <w:r w:rsidRPr="003167FF">
        <w:t>12.1</w:t>
      </w:r>
      <w:r w:rsidRPr="003167FF">
        <w:tab/>
        <w:t>General</w:t>
      </w:r>
      <w:bookmarkEnd w:id="1229"/>
    </w:p>
    <w:p w14:paraId="4DD6EE2D" w14:textId="77777777" w:rsidR="00312C76" w:rsidRPr="003167FF" w:rsidRDefault="00312C76" w:rsidP="00312C76">
      <w:r w:rsidRPr="003167FF">
        <w:t>The identity management is a SEAL service that offers the identity management related capabilities to one or more vertical applications.</w:t>
      </w:r>
    </w:p>
    <w:p w14:paraId="497C1947" w14:textId="77777777" w:rsidR="00312C76" w:rsidRPr="003167FF" w:rsidRDefault="00312C76" w:rsidP="00312C76">
      <w:pPr>
        <w:pStyle w:val="Heading2"/>
      </w:pPr>
      <w:bookmarkStart w:id="1230" w:name="_Toc162886096"/>
      <w:r w:rsidRPr="003167FF">
        <w:t>12.2</w:t>
      </w:r>
      <w:r w:rsidRPr="003167FF">
        <w:tab/>
        <w:t>Functional model for identity management</w:t>
      </w:r>
      <w:bookmarkEnd w:id="1230"/>
    </w:p>
    <w:p w14:paraId="38E285F8" w14:textId="77777777" w:rsidR="00312C76" w:rsidRPr="003167FF" w:rsidRDefault="00312C76" w:rsidP="00312C76">
      <w:pPr>
        <w:pStyle w:val="Heading3"/>
      </w:pPr>
      <w:bookmarkStart w:id="1231" w:name="_Toc162886097"/>
      <w:r w:rsidRPr="003167FF">
        <w:t>12.2.1</w:t>
      </w:r>
      <w:r w:rsidRPr="003167FF">
        <w:tab/>
        <w:t>General</w:t>
      </w:r>
      <w:bookmarkEnd w:id="1231"/>
    </w:p>
    <w:p w14:paraId="653A5861" w14:textId="77777777" w:rsidR="00312C76" w:rsidRPr="003167FF" w:rsidRDefault="00312C76" w:rsidP="00312C76">
      <w:pPr>
        <w:rPr>
          <w:noProof/>
        </w:rPr>
      </w:pPr>
      <w:r w:rsidRPr="003167FF">
        <w:rPr>
          <w:noProof/>
        </w:rPr>
        <w:t>The functional model for the identity management is based on the generic functional model specified in clause 6. It is organized into functional entities to describe a functional architecture which addresses the support for identity management aspects for vertical applications. The on-network and off-network functional model is specified in this clause.</w:t>
      </w:r>
    </w:p>
    <w:p w14:paraId="0A5D608D" w14:textId="77777777" w:rsidR="00312C76" w:rsidRPr="003167FF" w:rsidRDefault="00312C76" w:rsidP="00312C76">
      <w:pPr>
        <w:pStyle w:val="Heading3"/>
      </w:pPr>
      <w:bookmarkStart w:id="1232" w:name="_Toc162886098"/>
      <w:r w:rsidRPr="003167FF">
        <w:t>12.2.2</w:t>
      </w:r>
      <w:r w:rsidRPr="003167FF">
        <w:tab/>
        <w:t>On-network functional model description</w:t>
      </w:r>
      <w:bookmarkEnd w:id="1232"/>
    </w:p>
    <w:p w14:paraId="3B4DB67F" w14:textId="77777777" w:rsidR="00312C76" w:rsidRPr="003167FF" w:rsidRDefault="00312C76" w:rsidP="00312C76">
      <w:r w:rsidRPr="003167FF">
        <w:t>Figure 12.2.2-1 illustrates the generic on-network functional model for identity management.</w:t>
      </w:r>
    </w:p>
    <w:p w14:paraId="2F5F0599" w14:textId="77777777" w:rsidR="00312C76" w:rsidRPr="003167FF" w:rsidRDefault="00312C76" w:rsidP="00312C76">
      <w:pPr>
        <w:pStyle w:val="TH"/>
        <w:rPr>
          <w:noProof/>
        </w:rPr>
      </w:pPr>
      <w:r w:rsidRPr="003167FF">
        <w:rPr>
          <w:noProof/>
        </w:rPr>
        <w:object w:dxaOrig="8856" w:dyaOrig="3480" w14:anchorId="638DD352">
          <v:shape id="_x0000_i1113" type="#_x0000_t75" style="width:441.4pt;height:174pt" o:ole="">
            <v:imagedata r:id="rId187" o:title=""/>
          </v:shape>
          <o:OLEObject Type="Embed" ProgID="Visio.Drawing.11" ShapeID="_x0000_i1113" DrawAspect="Content" ObjectID="_1778735984" r:id="rId188"/>
        </w:object>
      </w:r>
    </w:p>
    <w:p w14:paraId="6B6681CA" w14:textId="77777777" w:rsidR="00312C76" w:rsidRPr="003167FF" w:rsidRDefault="00312C76" w:rsidP="00312C76">
      <w:pPr>
        <w:pStyle w:val="TF"/>
        <w:rPr>
          <w:noProof/>
        </w:rPr>
      </w:pPr>
      <w:r w:rsidRPr="003167FF">
        <w:rPr>
          <w:noProof/>
        </w:rPr>
        <w:t>Figure 12.2.2-1: On-network functional model for identity management</w:t>
      </w:r>
    </w:p>
    <w:p w14:paraId="568E1FF6" w14:textId="77777777" w:rsidR="00312C76" w:rsidRPr="003167FF" w:rsidRDefault="00312C76" w:rsidP="00312C76">
      <w:r w:rsidRPr="003167FF">
        <w:t>The identity management client communicates with the identity management server over the IM-UU reference point. The identity management client provides the support for identity management functions to the VAL client(s) over IM</w:t>
      </w:r>
      <w:r w:rsidRPr="003167FF">
        <w:noBreakHyphen/>
        <w:t>C reference point. The VAL server(s) communicate with the identity management server over the IM-S reference point.</w:t>
      </w:r>
    </w:p>
    <w:p w14:paraId="256D0AB1" w14:textId="77777777" w:rsidR="00312C76" w:rsidRPr="003167FF" w:rsidRDefault="00312C76" w:rsidP="00312C76">
      <w:pPr>
        <w:pStyle w:val="EditorsNote"/>
      </w:pPr>
      <w:r w:rsidRPr="003167FF">
        <w:t>Editor's Note:</w:t>
      </w:r>
      <w:r w:rsidRPr="003167FF">
        <w:tab/>
        <w:t>The role of VAL-UU in the context of identity management is FFS.</w:t>
      </w:r>
    </w:p>
    <w:p w14:paraId="633FF879" w14:textId="77777777" w:rsidR="00312C76" w:rsidRPr="003167FF" w:rsidRDefault="00312C76" w:rsidP="00312C76">
      <w:pPr>
        <w:pStyle w:val="Heading3"/>
      </w:pPr>
      <w:bookmarkStart w:id="1233" w:name="_Toc162886099"/>
      <w:r w:rsidRPr="003167FF">
        <w:t>12.2.3</w:t>
      </w:r>
      <w:r w:rsidRPr="003167FF">
        <w:tab/>
        <w:t>Off-network functional model description</w:t>
      </w:r>
      <w:bookmarkEnd w:id="1233"/>
    </w:p>
    <w:p w14:paraId="282C216F" w14:textId="77777777" w:rsidR="00312C76" w:rsidRPr="003167FF" w:rsidRDefault="00312C76" w:rsidP="00312C76">
      <w:r w:rsidRPr="003167FF">
        <w:t>Figure 12.2.3-1 illustrates the off-network functional model for identity management.</w:t>
      </w:r>
    </w:p>
    <w:p w14:paraId="400B733F" w14:textId="77777777" w:rsidR="00312C76" w:rsidRPr="003167FF" w:rsidRDefault="00312C76" w:rsidP="00312C76">
      <w:pPr>
        <w:pStyle w:val="TH"/>
        <w:rPr>
          <w:noProof/>
        </w:rPr>
      </w:pPr>
      <w:r w:rsidRPr="003167FF">
        <w:rPr>
          <w:noProof/>
        </w:rPr>
        <w:object w:dxaOrig="6684" w:dyaOrig="3492" w14:anchorId="52F0CA7A">
          <v:shape id="_x0000_i1114" type="#_x0000_t75" style="width:333.4pt;height:177pt" o:ole="">
            <v:imagedata r:id="rId189" o:title=""/>
          </v:shape>
          <o:OLEObject Type="Embed" ProgID="Visio.Drawing.11" ShapeID="_x0000_i1114" DrawAspect="Content" ObjectID="_1778735985" r:id="rId190"/>
        </w:object>
      </w:r>
    </w:p>
    <w:p w14:paraId="1250FC26" w14:textId="77777777" w:rsidR="00312C76" w:rsidRPr="003167FF" w:rsidRDefault="00312C76" w:rsidP="00312C76">
      <w:pPr>
        <w:pStyle w:val="TF"/>
        <w:rPr>
          <w:noProof/>
        </w:rPr>
      </w:pPr>
      <w:r w:rsidRPr="003167FF">
        <w:rPr>
          <w:noProof/>
        </w:rPr>
        <w:t>Figure 12.2.3-1: Off-network functional model for identity management</w:t>
      </w:r>
    </w:p>
    <w:p w14:paraId="47E6037D" w14:textId="77777777" w:rsidR="00312C76" w:rsidRPr="003167FF" w:rsidRDefault="00312C76" w:rsidP="00312C76">
      <w:pPr>
        <w:rPr>
          <w:noProof/>
        </w:rPr>
      </w:pPr>
      <w:r w:rsidRPr="003167FF">
        <w:t>The identity management client of the UE1 communicates with the identity management client of the UE2 over the IM</w:t>
      </w:r>
      <w:r w:rsidRPr="003167FF">
        <w:noBreakHyphen/>
        <w:t>PC5 reference point.</w:t>
      </w:r>
    </w:p>
    <w:p w14:paraId="5E20A966" w14:textId="77777777" w:rsidR="00312C76" w:rsidRPr="003167FF" w:rsidRDefault="00312C76" w:rsidP="00312C76">
      <w:pPr>
        <w:pStyle w:val="Heading3"/>
      </w:pPr>
      <w:bookmarkStart w:id="1234" w:name="_Toc162886100"/>
      <w:r w:rsidRPr="003167FF">
        <w:t>12.2.4</w:t>
      </w:r>
      <w:r w:rsidRPr="003167FF">
        <w:tab/>
        <w:t>Functional entities description</w:t>
      </w:r>
      <w:bookmarkEnd w:id="1234"/>
    </w:p>
    <w:p w14:paraId="260FA9D7" w14:textId="77777777" w:rsidR="00312C76" w:rsidRPr="003167FF" w:rsidRDefault="00312C76" w:rsidP="00312C76">
      <w:pPr>
        <w:pStyle w:val="Heading4"/>
      </w:pPr>
      <w:bookmarkStart w:id="1235" w:name="_Toc162886101"/>
      <w:r w:rsidRPr="003167FF">
        <w:t>12.2.4.1</w:t>
      </w:r>
      <w:r w:rsidRPr="003167FF">
        <w:tab/>
        <w:t>General</w:t>
      </w:r>
      <w:bookmarkEnd w:id="1235"/>
    </w:p>
    <w:p w14:paraId="41F35347" w14:textId="77777777" w:rsidR="00312C76" w:rsidRPr="003167FF" w:rsidRDefault="00312C76" w:rsidP="00312C76">
      <w:r w:rsidRPr="003167FF">
        <w:t>The functional entities for identity management SEAL service are described in the following subclauses.</w:t>
      </w:r>
    </w:p>
    <w:p w14:paraId="2ECEB125" w14:textId="77777777" w:rsidR="00312C76" w:rsidRPr="003167FF" w:rsidRDefault="00312C76" w:rsidP="00312C76">
      <w:pPr>
        <w:pStyle w:val="Heading4"/>
      </w:pPr>
      <w:bookmarkStart w:id="1236" w:name="_Toc162886102"/>
      <w:r w:rsidRPr="003167FF">
        <w:t>12.2.4.2</w:t>
      </w:r>
      <w:r w:rsidRPr="003167FF">
        <w:tab/>
        <w:t>Identity management client</w:t>
      </w:r>
      <w:bookmarkEnd w:id="1236"/>
    </w:p>
    <w:p w14:paraId="4A6EB6ED" w14:textId="77777777" w:rsidR="00312C76" w:rsidRPr="003167FF" w:rsidRDefault="00312C76" w:rsidP="00312C76">
      <w:pPr>
        <w:rPr>
          <w:rFonts w:eastAsia="Malgun Gothic"/>
          <w:lang w:eastAsia="ko-KR"/>
        </w:rPr>
      </w:pPr>
      <w:r w:rsidRPr="003167FF">
        <w:rPr>
          <w:rFonts w:eastAsia="Malgun Gothic"/>
          <w:lang w:eastAsia="ko-KR"/>
        </w:rPr>
        <w:t>The identity management client functional entity acts as the application client for vertical applications layer user identity related transactions. The identity management client interacts with the identity management server. The identity management client also supports interactions with the corresponding identity management client between the two UEs.</w:t>
      </w:r>
    </w:p>
    <w:p w14:paraId="146C7DD0" w14:textId="77777777" w:rsidR="00312C76" w:rsidRPr="003167FF" w:rsidRDefault="00312C76" w:rsidP="00312C76">
      <w:pPr>
        <w:pStyle w:val="Heading4"/>
      </w:pPr>
      <w:bookmarkStart w:id="1237" w:name="_Toc531613369"/>
      <w:bookmarkStart w:id="1238" w:name="_Toc162886103"/>
      <w:r w:rsidRPr="003167FF">
        <w:t>12.2.4.3</w:t>
      </w:r>
      <w:r w:rsidRPr="003167FF">
        <w:tab/>
        <w:t>Identity management server</w:t>
      </w:r>
      <w:bookmarkEnd w:id="1237"/>
      <w:bookmarkEnd w:id="1238"/>
    </w:p>
    <w:p w14:paraId="212354A1" w14:textId="77777777" w:rsidR="00312C76" w:rsidRPr="003167FF" w:rsidRDefault="00312C76" w:rsidP="00312C76">
      <w:pPr>
        <w:rPr>
          <w:rFonts w:eastAsia="Malgun Gothic"/>
          <w:lang w:eastAsia="ko-KR"/>
        </w:rPr>
      </w:pPr>
      <w:r w:rsidRPr="003167FF">
        <w:rPr>
          <w:rFonts w:eastAsia="Malgun Gothic"/>
          <w:lang w:eastAsia="ko-KR"/>
        </w:rPr>
        <w:t xml:space="preserve">The identity management server is a functional entity that authenticates the vertical application layer user identity. The authentication is performed by verifying the credentials provided by the vertical applications' user. </w:t>
      </w:r>
      <w:r w:rsidRPr="003167FF">
        <w:t>The identity management server acts as CAPIF's API exposing function as specified in 3GPP TS 23.222 [8]. The identity management server also supports interactions with the corresponding identity management server in distributed SEAL deployments.</w:t>
      </w:r>
    </w:p>
    <w:p w14:paraId="63726393" w14:textId="77777777" w:rsidR="00312C76" w:rsidRPr="003167FF" w:rsidRDefault="00312C76" w:rsidP="00312C76">
      <w:pPr>
        <w:pStyle w:val="Heading3"/>
      </w:pPr>
      <w:bookmarkStart w:id="1239" w:name="_Toc162886104"/>
      <w:r w:rsidRPr="003167FF">
        <w:t>12.2.5</w:t>
      </w:r>
      <w:r w:rsidRPr="003167FF">
        <w:tab/>
        <w:t>Reference points description</w:t>
      </w:r>
      <w:bookmarkEnd w:id="1239"/>
    </w:p>
    <w:p w14:paraId="3662FC5C" w14:textId="77777777" w:rsidR="00312C76" w:rsidRPr="003167FF" w:rsidRDefault="00312C76" w:rsidP="00312C76">
      <w:pPr>
        <w:pStyle w:val="Heading4"/>
      </w:pPr>
      <w:bookmarkStart w:id="1240" w:name="_Toc162886105"/>
      <w:r w:rsidRPr="003167FF">
        <w:t>12.2.5.1</w:t>
      </w:r>
      <w:r w:rsidRPr="003167FF">
        <w:tab/>
        <w:t>General</w:t>
      </w:r>
      <w:bookmarkEnd w:id="1240"/>
    </w:p>
    <w:p w14:paraId="0E7815DD" w14:textId="77777777" w:rsidR="00312C76" w:rsidRPr="003167FF" w:rsidRDefault="00312C76" w:rsidP="00312C76">
      <w:r w:rsidRPr="003167FF">
        <w:t>The reference points for the functional model for identity management are described in the following subclauses.</w:t>
      </w:r>
    </w:p>
    <w:p w14:paraId="2FEB7ADB" w14:textId="77777777" w:rsidR="00312C76" w:rsidRPr="003167FF" w:rsidRDefault="00312C76" w:rsidP="00312C76">
      <w:pPr>
        <w:pStyle w:val="Heading4"/>
      </w:pPr>
      <w:bookmarkStart w:id="1241" w:name="_Toc162886106"/>
      <w:r w:rsidRPr="003167FF">
        <w:t>12.2.5.2</w:t>
      </w:r>
      <w:r w:rsidRPr="003167FF">
        <w:tab/>
        <w:t>IM-UU</w:t>
      </w:r>
      <w:bookmarkEnd w:id="1241"/>
    </w:p>
    <w:p w14:paraId="77D4E68B" w14:textId="77777777" w:rsidR="00312C76" w:rsidRPr="003167FF" w:rsidRDefault="00312C76" w:rsidP="00312C76">
      <w:r w:rsidRPr="003167FF">
        <w:t>The interactions related to identity management functions between the identity management client and the identity management server are supported by IM-UU reference point. This reference point utilizes Uu reference point as described in 3GPP TS 23.401 [9] and 3GPP TS 23.501 [10].</w:t>
      </w:r>
    </w:p>
    <w:p w14:paraId="3D9D4B2C" w14:textId="77777777" w:rsidR="00312C76" w:rsidRPr="003167FF" w:rsidRDefault="00312C76" w:rsidP="00312C76">
      <w:pPr>
        <w:pStyle w:val="Heading4"/>
      </w:pPr>
      <w:bookmarkStart w:id="1242" w:name="_Toc162886107"/>
      <w:r w:rsidRPr="003167FF">
        <w:t>12.2.5.3</w:t>
      </w:r>
      <w:r w:rsidRPr="003167FF">
        <w:tab/>
        <w:t>IM-PC5</w:t>
      </w:r>
      <w:bookmarkEnd w:id="1242"/>
    </w:p>
    <w:p w14:paraId="5659A762" w14:textId="77777777" w:rsidR="00312C76" w:rsidRPr="003167FF" w:rsidRDefault="00312C76" w:rsidP="00312C76">
      <w:r w:rsidRPr="003167FF">
        <w:t>The interactions related to identity management functions between the identity management clients located in different VAL UEs are supported by IM-PC5 reference point. This reference point utilizes PC5 reference point as described in 3GPP TS 23.303 [12].</w:t>
      </w:r>
    </w:p>
    <w:p w14:paraId="4877309E" w14:textId="77777777" w:rsidR="00312C76" w:rsidRPr="003167FF" w:rsidRDefault="00312C76" w:rsidP="00312C76">
      <w:pPr>
        <w:pStyle w:val="Heading4"/>
      </w:pPr>
      <w:bookmarkStart w:id="1243" w:name="_Toc162886108"/>
      <w:r w:rsidRPr="003167FF">
        <w:t>12.2.5.4</w:t>
      </w:r>
      <w:r w:rsidRPr="003167FF">
        <w:tab/>
        <w:t>IM-C</w:t>
      </w:r>
      <w:bookmarkEnd w:id="1243"/>
    </w:p>
    <w:p w14:paraId="1F910B52" w14:textId="77777777" w:rsidR="00312C76" w:rsidRPr="003167FF" w:rsidRDefault="00312C76" w:rsidP="00312C76">
      <w:r w:rsidRPr="003167FF">
        <w:t>The interactions related to identity management functions between the VAL client(s) and the identity management client within a VAL UE are supported by IM-C reference point.</w:t>
      </w:r>
    </w:p>
    <w:p w14:paraId="1A6C0E2D" w14:textId="77777777" w:rsidR="00312C76" w:rsidRPr="003167FF" w:rsidRDefault="00312C76" w:rsidP="00312C76">
      <w:pPr>
        <w:pStyle w:val="Heading4"/>
      </w:pPr>
      <w:bookmarkStart w:id="1244" w:name="_Toc162886109"/>
      <w:r w:rsidRPr="003167FF">
        <w:t>12.2.5.5</w:t>
      </w:r>
      <w:r w:rsidRPr="003167FF">
        <w:tab/>
        <w:t>IM-S</w:t>
      </w:r>
      <w:bookmarkEnd w:id="1244"/>
    </w:p>
    <w:p w14:paraId="3E688F77" w14:textId="77777777" w:rsidR="00312C76" w:rsidRPr="003167FF" w:rsidRDefault="00312C76" w:rsidP="00312C76">
      <w:r w:rsidRPr="003167FF">
        <w:t>The interactions related to identity management functions between the VAL server(s) and the identity management server are supported by IM-S reference point. This reference point is an instance of CAPIF-2 reference point as specified in 3GPP TS 23.222 [8].</w:t>
      </w:r>
    </w:p>
    <w:p w14:paraId="4C54AE22" w14:textId="77777777" w:rsidR="00312C76" w:rsidRPr="003167FF" w:rsidRDefault="00312C76" w:rsidP="00312C76">
      <w:pPr>
        <w:pStyle w:val="Heading4"/>
      </w:pPr>
      <w:bookmarkStart w:id="1245" w:name="_Toc162886110"/>
      <w:r w:rsidRPr="003167FF">
        <w:t>12.2.5.6</w:t>
      </w:r>
      <w:r w:rsidRPr="003167FF">
        <w:tab/>
        <w:t>IM-E</w:t>
      </w:r>
      <w:bookmarkEnd w:id="1245"/>
    </w:p>
    <w:p w14:paraId="67A92963" w14:textId="77777777" w:rsidR="00312C76" w:rsidRPr="003167FF" w:rsidRDefault="00312C76" w:rsidP="00312C76">
      <w:r w:rsidRPr="003167FF">
        <w:t>The interactions related to identity management functions between the identity management servers in a distributed deployment are supported by IM-E reference point.</w:t>
      </w:r>
    </w:p>
    <w:p w14:paraId="7246E698" w14:textId="77777777" w:rsidR="00312C76" w:rsidRPr="003167FF" w:rsidRDefault="00312C76" w:rsidP="00312C76">
      <w:pPr>
        <w:pStyle w:val="Heading2"/>
      </w:pPr>
      <w:bookmarkStart w:id="1246" w:name="_Toc162886111"/>
      <w:r w:rsidRPr="003167FF">
        <w:t>12.3</w:t>
      </w:r>
      <w:r w:rsidRPr="003167FF">
        <w:tab/>
        <w:t>Procedures and information flows for identity management</w:t>
      </w:r>
      <w:bookmarkEnd w:id="1246"/>
    </w:p>
    <w:p w14:paraId="25094FCE" w14:textId="77777777" w:rsidR="00312C76" w:rsidRPr="003167FF" w:rsidRDefault="00312C76" w:rsidP="00312C76">
      <w:pPr>
        <w:pStyle w:val="Heading3"/>
      </w:pPr>
      <w:bookmarkStart w:id="1247" w:name="_Toc162886112"/>
      <w:r w:rsidRPr="003167FF">
        <w:t>12.3.1</w:t>
      </w:r>
      <w:r w:rsidRPr="003167FF">
        <w:tab/>
        <w:t>General</w:t>
      </w:r>
      <w:bookmarkEnd w:id="1247"/>
    </w:p>
    <w:p w14:paraId="71474B9A" w14:textId="77777777" w:rsidR="00312C76" w:rsidRPr="003167FF" w:rsidRDefault="00312C76" w:rsidP="00312C76">
      <w:r w:rsidRPr="003167FF">
        <w:t>The procedures related to the identity management are described in the following subclauses.</w:t>
      </w:r>
    </w:p>
    <w:p w14:paraId="572C54DF" w14:textId="77777777" w:rsidR="00312C76" w:rsidRPr="003167FF" w:rsidRDefault="00312C76" w:rsidP="00312C76">
      <w:pPr>
        <w:pStyle w:val="Heading3"/>
      </w:pPr>
      <w:bookmarkStart w:id="1248" w:name="_Toc162886113"/>
      <w:r w:rsidRPr="003167FF">
        <w:t>12.3.2</w:t>
      </w:r>
      <w:r w:rsidRPr="003167FF">
        <w:tab/>
        <w:t>Information flows</w:t>
      </w:r>
      <w:bookmarkEnd w:id="1248"/>
    </w:p>
    <w:p w14:paraId="5AC0C7A7" w14:textId="77777777" w:rsidR="00312C76" w:rsidRPr="003167FF" w:rsidRDefault="00312C76" w:rsidP="00312C76">
      <w:pPr>
        <w:pStyle w:val="NO"/>
      </w:pPr>
      <w:r w:rsidRPr="003167FF">
        <w:t>NOTE:</w:t>
      </w:r>
      <w:r w:rsidRPr="003167FF">
        <w:tab/>
        <w:t>T</w:t>
      </w:r>
      <w:r w:rsidRPr="003167FF">
        <w:rPr>
          <w:noProof/>
        </w:rPr>
        <w:t>he procedure for identity management is specified in subclause</w:t>
      </w:r>
      <w:r w:rsidRPr="003167FF">
        <w:t> </w:t>
      </w:r>
      <w:r w:rsidRPr="003167FF">
        <w:rPr>
          <w:noProof/>
        </w:rPr>
        <w:t xml:space="preserve">5.2.3 and 5.2.4 of </w:t>
      </w:r>
      <w:r w:rsidRPr="003167FF">
        <w:t>3GPP </w:t>
      </w:r>
      <w:r w:rsidRPr="003167FF">
        <w:rPr>
          <w:noProof/>
        </w:rPr>
        <w:t>TS</w:t>
      </w:r>
      <w:r w:rsidRPr="003167FF">
        <w:t> </w:t>
      </w:r>
      <w:r w:rsidRPr="003167FF">
        <w:rPr>
          <w:noProof/>
        </w:rPr>
        <w:t>33.434</w:t>
      </w:r>
      <w:r w:rsidRPr="003167FF">
        <w:t> [29].</w:t>
      </w:r>
    </w:p>
    <w:p w14:paraId="4645F679" w14:textId="77777777" w:rsidR="00D217B3" w:rsidRPr="003167FF" w:rsidRDefault="00D217B3" w:rsidP="00D217B3">
      <w:pPr>
        <w:pStyle w:val="Heading4"/>
      </w:pPr>
      <w:bookmarkStart w:id="1249" w:name="_Toc162886114"/>
      <w:r w:rsidRPr="003167FF">
        <w:t>12.3.2.1</w:t>
      </w:r>
      <w:r w:rsidRPr="003167FF">
        <w:tab/>
        <w:t>VAL server provisioning request</w:t>
      </w:r>
      <w:bookmarkEnd w:id="1249"/>
    </w:p>
    <w:p w14:paraId="050D5A40" w14:textId="77777777" w:rsidR="00D217B3" w:rsidRPr="003167FF" w:rsidRDefault="00D217B3" w:rsidP="00D217B3">
      <w:r w:rsidRPr="003167FF">
        <w:t>Table 12.3.2.1</w:t>
      </w:r>
      <w:r w:rsidRPr="003167FF">
        <w:rPr>
          <w:lang w:eastAsia="zh-CN"/>
        </w:rPr>
        <w:t>-1</w:t>
      </w:r>
      <w:r w:rsidRPr="003167FF">
        <w:t xml:space="preserve"> describes the information flow from the VAL server to the identity management server for providing provisioning configuration.</w:t>
      </w:r>
    </w:p>
    <w:p w14:paraId="6C4BF801" w14:textId="77777777" w:rsidR="00D217B3" w:rsidRPr="003167FF" w:rsidRDefault="00D217B3" w:rsidP="00D217B3">
      <w:pPr>
        <w:pStyle w:val="TH"/>
      </w:pPr>
      <w:r w:rsidRPr="003167FF">
        <w:t>Table 12.3.2.1-1: 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4DFDE23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39762564"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853DE1"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39E55" w14:textId="77777777" w:rsidR="00D217B3" w:rsidRPr="003167FF" w:rsidRDefault="00D217B3" w:rsidP="0023510A">
            <w:pPr>
              <w:pStyle w:val="TAH"/>
            </w:pPr>
            <w:r w:rsidRPr="003167FF">
              <w:t>Description</w:t>
            </w:r>
          </w:p>
        </w:tc>
      </w:tr>
      <w:tr w:rsidR="00D217B3" w:rsidRPr="003167FF" w14:paraId="05F3D84C"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FDB5E4D" w14:textId="77777777" w:rsidR="00D217B3" w:rsidRPr="003167FF" w:rsidRDefault="00D217B3" w:rsidP="0023510A">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DBD640C" w14:textId="77777777" w:rsidR="00D217B3" w:rsidRPr="003167FF" w:rsidRDefault="00D217B3" w:rsidP="0023510A">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4036B" w14:textId="77777777" w:rsidR="00D217B3" w:rsidRPr="003167FF" w:rsidRDefault="00D217B3" w:rsidP="0023510A">
            <w:pPr>
              <w:pStyle w:val="TAL"/>
            </w:pPr>
            <w:r w:rsidRPr="003167FF">
              <w:rPr>
                <w:lang w:eastAsia="zh-CN"/>
              </w:rPr>
              <w:t>The identity of the</w:t>
            </w:r>
            <w:r w:rsidRPr="003167FF">
              <w:t xml:space="preserve"> VAL server performing the request.</w:t>
            </w:r>
          </w:p>
        </w:tc>
      </w:tr>
      <w:tr w:rsidR="00D217B3" w:rsidRPr="003167FF" w14:paraId="3B870F9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6BD8677" w14:textId="77777777" w:rsidR="00D217B3" w:rsidRPr="003167FF" w:rsidRDefault="00D217B3" w:rsidP="0023510A">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5FDC7F89"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1591CC" w14:textId="77777777" w:rsidR="00D217B3" w:rsidRPr="003167FF" w:rsidRDefault="00D217B3" w:rsidP="0023510A">
            <w:pPr>
              <w:pStyle w:val="TAL"/>
            </w:pPr>
            <w:r w:rsidRPr="003167FF">
              <w:t>Provides the list of VAL service specific information</w:t>
            </w:r>
          </w:p>
        </w:tc>
      </w:tr>
      <w:tr w:rsidR="00D217B3" w:rsidRPr="003167FF" w14:paraId="380048F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476DA41D" w14:textId="77777777" w:rsidR="00D217B3" w:rsidRPr="003167FF" w:rsidRDefault="00D217B3" w:rsidP="0023510A">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43DD655"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46700" w14:textId="77777777" w:rsidR="00D217B3" w:rsidRPr="003167FF" w:rsidRDefault="00D217B3" w:rsidP="0023510A">
            <w:pPr>
              <w:pStyle w:val="TAL"/>
            </w:pPr>
            <w:r w:rsidRPr="003167FF">
              <w:t>Identify of the VAL service for which the configuration information is provided.</w:t>
            </w:r>
          </w:p>
        </w:tc>
      </w:tr>
      <w:tr w:rsidR="00D217B3" w:rsidRPr="003167FF" w14:paraId="0F2D488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DFBD6A9" w14:textId="77777777" w:rsidR="00D217B3" w:rsidRPr="003167FF" w:rsidRDefault="00D217B3" w:rsidP="0023510A">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416714AB"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0C6F4" w14:textId="77777777" w:rsidR="00D217B3" w:rsidRPr="003167FF" w:rsidRDefault="00D217B3" w:rsidP="0023510A">
            <w:pPr>
              <w:pStyle w:val="TAL"/>
            </w:pPr>
            <w:r w:rsidRPr="003167FF">
              <w:t>Identify list of VAL users for the specific VAL service (i.e. VAL User IDs or VAL UE IDs)</w:t>
            </w:r>
          </w:p>
        </w:tc>
      </w:tr>
    </w:tbl>
    <w:p w14:paraId="5743F3E7" w14:textId="77777777" w:rsidR="00D217B3" w:rsidRPr="003167FF" w:rsidRDefault="00D217B3" w:rsidP="00D217B3"/>
    <w:p w14:paraId="64F0B9BC" w14:textId="77777777" w:rsidR="00D217B3" w:rsidRPr="003167FF" w:rsidRDefault="00D217B3" w:rsidP="00D217B3">
      <w:pPr>
        <w:pStyle w:val="Heading4"/>
      </w:pPr>
      <w:bookmarkStart w:id="1250" w:name="_Toc162886115"/>
      <w:r w:rsidRPr="003167FF">
        <w:t>12.3.2.2</w:t>
      </w:r>
      <w:r w:rsidRPr="003167FF">
        <w:tab/>
        <w:t>VAL server provisioning response</w:t>
      </w:r>
      <w:bookmarkEnd w:id="1250"/>
    </w:p>
    <w:p w14:paraId="021252D1" w14:textId="77777777" w:rsidR="00D217B3" w:rsidRPr="003167FF" w:rsidRDefault="00D217B3" w:rsidP="00D217B3">
      <w:r w:rsidRPr="003167FF">
        <w:t>Table 12.3.2.2</w:t>
      </w:r>
      <w:r w:rsidRPr="003167FF">
        <w:rPr>
          <w:lang w:eastAsia="zh-CN"/>
        </w:rPr>
        <w:t>-1</w:t>
      </w:r>
      <w:r w:rsidRPr="003167FF">
        <w:t xml:space="preserve"> describes the information flow from the identity management server to the VAL server as a response for providing provisioning configuration.</w:t>
      </w:r>
    </w:p>
    <w:p w14:paraId="13FFD686" w14:textId="77777777" w:rsidR="00D217B3" w:rsidRPr="003167FF" w:rsidRDefault="00D217B3" w:rsidP="00D217B3">
      <w:pPr>
        <w:pStyle w:val="TH"/>
      </w:pPr>
      <w:r w:rsidRPr="003167FF">
        <w:t>Table 12.3.2.2-1: 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5D1FFB4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8D587CE"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2C7D25D"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DDFC2D" w14:textId="77777777" w:rsidR="00D217B3" w:rsidRPr="003167FF" w:rsidRDefault="00D217B3" w:rsidP="0023510A">
            <w:pPr>
              <w:pStyle w:val="TAH"/>
            </w:pPr>
            <w:r w:rsidRPr="003167FF">
              <w:t>Description</w:t>
            </w:r>
          </w:p>
        </w:tc>
      </w:tr>
      <w:tr w:rsidR="00D217B3" w:rsidRPr="003167FF" w14:paraId="1115D29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EF79DB9" w14:textId="77777777" w:rsidR="00D217B3" w:rsidRPr="003167FF" w:rsidRDefault="00D217B3" w:rsidP="0023510A">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6A8E42"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061D4" w14:textId="77777777" w:rsidR="00D217B3" w:rsidRPr="003167FF" w:rsidRDefault="00D217B3" w:rsidP="0023510A">
            <w:pPr>
              <w:pStyle w:val="TAL"/>
            </w:pPr>
            <w:r w:rsidRPr="003167FF">
              <w:t>Indicates success or failure of the request</w:t>
            </w:r>
          </w:p>
        </w:tc>
      </w:tr>
    </w:tbl>
    <w:p w14:paraId="0D3BC245" w14:textId="77777777" w:rsidR="00D217B3" w:rsidRPr="003167FF" w:rsidRDefault="00D217B3" w:rsidP="00D217B3"/>
    <w:p w14:paraId="07437B34" w14:textId="77777777" w:rsidR="009F6B24" w:rsidRPr="003167FF" w:rsidRDefault="009F6B24" w:rsidP="009F6B24">
      <w:pPr>
        <w:pStyle w:val="Heading4"/>
      </w:pPr>
      <w:bookmarkStart w:id="1251" w:name="_Toc162886116"/>
      <w:r w:rsidRPr="003167FF">
        <w:t>12.3.2.</w:t>
      </w:r>
      <w:r>
        <w:t>3</w:t>
      </w:r>
      <w:r w:rsidRPr="003167FF">
        <w:tab/>
      </w:r>
      <w:r>
        <w:t xml:space="preserve">Update </w:t>
      </w:r>
      <w:r w:rsidRPr="003167FF">
        <w:t>VAL server provisioning request</w:t>
      </w:r>
      <w:bookmarkEnd w:id="1251"/>
    </w:p>
    <w:p w14:paraId="42DA20B4" w14:textId="77777777" w:rsidR="009F6B24" w:rsidRPr="003167FF" w:rsidRDefault="009F6B24" w:rsidP="009F6B24">
      <w:r w:rsidRPr="003167FF">
        <w:t>Table 12.3.2.</w:t>
      </w:r>
      <w:r>
        <w:t>3</w:t>
      </w:r>
      <w:r w:rsidRPr="003167FF">
        <w:rPr>
          <w:lang w:eastAsia="zh-CN"/>
        </w:rPr>
        <w:t>-1</w:t>
      </w:r>
      <w:r w:rsidRPr="003167FF">
        <w:t xml:space="preserve"> describes the information flow from the VAL server to the identity management server for </w:t>
      </w:r>
      <w:r>
        <w:t>updat</w:t>
      </w:r>
      <w:r w:rsidRPr="003167FF">
        <w:t>ing provisioning configuration.</w:t>
      </w:r>
    </w:p>
    <w:p w14:paraId="452576AD" w14:textId="77777777" w:rsidR="009F6B24" w:rsidRPr="003167FF" w:rsidRDefault="009F6B24" w:rsidP="009F6B24">
      <w:pPr>
        <w:pStyle w:val="TH"/>
      </w:pPr>
      <w:r w:rsidRPr="003167FF">
        <w:t>Table 12.3.2.</w:t>
      </w:r>
      <w:r>
        <w:t>3</w:t>
      </w:r>
      <w:r w:rsidRPr="003167FF">
        <w:t xml:space="preserve">-1: </w:t>
      </w:r>
      <w:r>
        <w:t xml:space="preserve">Update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630AD1D6"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946AA28"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FA9C2B"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5FD14" w14:textId="77777777" w:rsidR="009F6B24" w:rsidRPr="003167FF" w:rsidRDefault="009F6B24" w:rsidP="003641A6">
            <w:pPr>
              <w:pStyle w:val="TAH"/>
            </w:pPr>
            <w:r w:rsidRPr="003167FF">
              <w:t>Description</w:t>
            </w:r>
          </w:p>
        </w:tc>
      </w:tr>
      <w:tr w:rsidR="009F6B24" w:rsidRPr="003167FF" w14:paraId="19064F3C"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120FC53" w14:textId="515E9668" w:rsidR="009F6B24" w:rsidRPr="003167FF" w:rsidRDefault="009F6B24" w:rsidP="003641A6">
            <w:pPr>
              <w:pStyle w:val="TAL"/>
            </w:pPr>
            <w:r w:rsidRPr="003167FF">
              <w:rPr>
                <w:lang w:eastAsia="zh-CN"/>
              </w:rPr>
              <w:t xml:space="preserve">Requester Identity </w:t>
            </w:r>
            <w:r>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597CC01C"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2E8B6"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r w:rsidR="009F6B24" w:rsidRPr="003167FF" w14:paraId="082D20F4"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221A5E5B" w14:textId="77777777" w:rsidR="009F6B24" w:rsidRPr="003167FF" w:rsidRDefault="009F6B24" w:rsidP="003641A6">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68A28D51"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44879" w14:textId="77777777" w:rsidR="009F6B24" w:rsidRPr="003167FF" w:rsidRDefault="009F6B24" w:rsidP="003641A6">
            <w:pPr>
              <w:pStyle w:val="TAL"/>
            </w:pPr>
            <w:r w:rsidRPr="003167FF">
              <w:t>Provides the list of VAL service specific information</w:t>
            </w:r>
          </w:p>
        </w:tc>
      </w:tr>
      <w:tr w:rsidR="009F6B24" w:rsidRPr="003167FF" w14:paraId="7A35A438"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655DFB2" w14:textId="77777777" w:rsidR="009F6B24" w:rsidRPr="003167FF" w:rsidRDefault="009F6B24" w:rsidP="003641A6">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67738C33"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666E1" w14:textId="77777777" w:rsidR="009F6B24" w:rsidRPr="003167FF" w:rsidRDefault="009F6B24" w:rsidP="003641A6">
            <w:pPr>
              <w:pStyle w:val="TAL"/>
            </w:pPr>
            <w:r w:rsidRPr="003167FF">
              <w:t xml:space="preserve">Identify of the VAL service for which the configuration information is </w:t>
            </w:r>
            <w:r>
              <w:t>to be updated</w:t>
            </w:r>
            <w:r w:rsidRPr="003167FF">
              <w:t>.</w:t>
            </w:r>
          </w:p>
        </w:tc>
      </w:tr>
      <w:tr w:rsidR="009F6B24" w:rsidRPr="003167FF" w14:paraId="30C72B47"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6E9FA6B" w14:textId="77777777" w:rsidR="009F6B24" w:rsidRPr="003167FF" w:rsidRDefault="009F6B24" w:rsidP="003641A6">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0938C14D" w14:textId="77777777" w:rsidR="009F6B24" w:rsidRPr="003167FF" w:rsidRDefault="009F6B24" w:rsidP="003641A6">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C6623" w14:textId="77777777" w:rsidR="009F6B24" w:rsidRPr="003167FF" w:rsidRDefault="009F6B24" w:rsidP="003641A6">
            <w:pPr>
              <w:pStyle w:val="TAL"/>
            </w:pPr>
            <w:r w:rsidRPr="003167FF">
              <w:t>Identify list of VAL users for the specific VAL service (i.e. VAL User IDs or VAL UE IDs)</w:t>
            </w:r>
          </w:p>
        </w:tc>
      </w:tr>
      <w:tr w:rsidR="009F6B24" w:rsidRPr="003167FF" w14:paraId="56EEB77A"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3FF1C" w14:textId="4B549208" w:rsidR="009F6B24" w:rsidRPr="003167FF" w:rsidRDefault="009F6B24" w:rsidP="002F2DA4">
            <w:pPr>
              <w:pStyle w:val="TAN"/>
            </w:pPr>
            <w:r>
              <w:t>NOTE:</w:t>
            </w:r>
            <w:r>
              <w:tab/>
              <w:t>The IE shall not be updated by the VAL server.</w:t>
            </w:r>
          </w:p>
        </w:tc>
      </w:tr>
    </w:tbl>
    <w:p w14:paraId="1F01A926" w14:textId="77777777" w:rsidR="009F6B24" w:rsidRPr="003167FF" w:rsidRDefault="009F6B24" w:rsidP="009F6B24"/>
    <w:p w14:paraId="1DC2EAE0" w14:textId="77777777" w:rsidR="009F6B24" w:rsidRPr="003167FF" w:rsidRDefault="009F6B24" w:rsidP="009F6B24">
      <w:pPr>
        <w:pStyle w:val="Heading4"/>
      </w:pPr>
      <w:bookmarkStart w:id="1252" w:name="_Toc162886117"/>
      <w:r w:rsidRPr="003167FF">
        <w:t>12.3.2.</w:t>
      </w:r>
      <w:r>
        <w:t>4</w:t>
      </w:r>
      <w:r w:rsidRPr="003167FF">
        <w:tab/>
      </w:r>
      <w:r>
        <w:t xml:space="preserve">Update </w:t>
      </w:r>
      <w:r w:rsidRPr="003167FF">
        <w:t>VAL server provisioning response</w:t>
      </w:r>
      <w:bookmarkEnd w:id="1252"/>
    </w:p>
    <w:p w14:paraId="59B96592" w14:textId="77777777" w:rsidR="009F6B24" w:rsidRPr="003167FF" w:rsidRDefault="009F6B24" w:rsidP="009F6B24">
      <w:r w:rsidRPr="003167FF">
        <w:t>Table 12.3.2.</w:t>
      </w:r>
      <w:r>
        <w:t>4</w:t>
      </w:r>
      <w:r w:rsidRPr="003167FF">
        <w:rPr>
          <w:lang w:eastAsia="zh-CN"/>
        </w:rPr>
        <w:t>-1</w:t>
      </w:r>
      <w:r w:rsidRPr="003167FF">
        <w:t xml:space="preserve"> describes the information flow from the identity management server to the VAL server as a response for </w:t>
      </w:r>
      <w:r>
        <w:t>updating</w:t>
      </w:r>
      <w:r w:rsidRPr="003167FF">
        <w:t xml:space="preserve"> provisioning configuration.</w:t>
      </w:r>
    </w:p>
    <w:p w14:paraId="387A75D8" w14:textId="77777777" w:rsidR="009F6B24" w:rsidRPr="003167FF" w:rsidRDefault="009F6B24" w:rsidP="009F6B24">
      <w:pPr>
        <w:pStyle w:val="TH"/>
      </w:pPr>
      <w:r w:rsidRPr="003167FF">
        <w:t>Table 12.3.2.</w:t>
      </w:r>
      <w:r>
        <w:t>4</w:t>
      </w:r>
      <w:r w:rsidRPr="003167FF">
        <w:t xml:space="preserve">-1: </w:t>
      </w:r>
      <w:r>
        <w:t xml:space="preserve">Update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73DDCC76"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D07B736"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C0C60FE"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F1C9F6" w14:textId="77777777" w:rsidR="009F6B24" w:rsidRPr="003167FF" w:rsidRDefault="009F6B24" w:rsidP="003641A6">
            <w:pPr>
              <w:pStyle w:val="TAH"/>
            </w:pPr>
            <w:r w:rsidRPr="003167FF">
              <w:t>Description</w:t>
            </w:r>
          </w:p>
        </w:tc>
      </w:tr>
      <w:tr w:rsidR="009F6B24" w:rsidRPr="003167FF" w14:paraId="14D1421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1EF9D2DD"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11B35D5"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D2C82" w14:textId="77777777" w:rsidR="009F6B24" w:rsidRPr="003167FF" w:rsidRDefault="009F6B24" w:rsidP="003641A6">
            <w:pPr>
              <w:pStyle w:val="TAL"/>
            </w:pPr>
            <w:r w:rsidRPr="003167FF">
              <w:t>Indicates success or failure of the request</w:t>
            </w:r>
          </w:p>
        </w:tc>
      </w:tr>
    </w:tbl>
    <w:p w14:paraId="3AE0E4B7" w14:textId="77777777" w:rsidR="009F6B24" w:rsidRPr="003167FF" w:rsidRDefault="009F6B24" w:rsidP="009F6B24"/>
    <w:p w14:paraId="60B30616" w14:textId="77777777" w:rsidR="009F6B24" w:rsidRPr="003167FF" w:rsidRDefault="009F6B24" w:rsidP="009F6B24">
      <w:pPr>
        <w:pStyle w:val="Heading4"/>
      </w:pPr>
      <w:bookmarkStart w:id="1253" w:name="_Toc162886118"/>
      <w:r w:rsidRPr="003167FF">
        <w:t>12.3.2.</w:t>
      </w:r>
      <w:r>
        <w:t>5</w:t>
      </w:r>
      <w:r w:rsidRPr="003167FF">
        <w:tab/>
      </w:r>
      <w:r>
        <w:t xml:space="preserve">Get </w:t>
      </w:r>
      <w:r w:rsidRPr="003167FF">
        <w:t>VAL server provisioning request</w:t>
      </w:r>
      <w:bookmarkEnd w:id="1253"/>
    </w:p>
    <w:p w14:paraId="4EFD7061" w14:textId="77777777" w:rsidR="009F6B24" w:rsidRPr="003167FF" w:rsidRDefault="009F6B24" w:rsidP="009F6B24">
      <w:r w:rsidRPr="003167FF">
        <w:t>Table 12.3.2.</w:t>
      </w:r>
      <w:r>
        <w:t>5</w:t>
      </w:r>
      <w:r w:rsidRPr="003167FF">
        <w:rPr>
          <w:lang w:eastAsia="zh-CN"/>
        </w:rPr>
        <w:t>-1</w:t>
      </w:r>
      <w:r w:rsidRPr="003167FF">
        <w:t xml:space="preserve"> describes the information flow from the VAL server to the identity management server </w:t>
      </w:r>
      <w:r>
        <w:t>to get</w:t>
      </w:r>
      <w:r w:rsidRPr="003167FF">
        <w:t xml:space="preserve"> provisioning configuration.</w:t>
      </w:r>
    </w:p>
    <w:p w14:paraId="6BCD12C6" w14:textId="77777777" w:rsidR="009F6B24" w:rsidRPr="003167FF" w:rsidRDefault="009F6B24" w:rsidP="009F6B24">
      <w:pPr>
        <w:pStyle w:val="TH"/>
      </w:pPr>
      <w:r w:rsidRPr="003167FF">
        <w:t>Table 12.3.2.</w:t>
      </w:r>
      <w:r>
        <w:t>5</w:t>
      </w:r>
      <w:r w:rsidRPr="003167FF">
        <w:t xml:space="preserve">-1: </w:t>
      </w:r>
      <w:r>
        <w:t xml:space="preserve">Get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33F76455"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5563875"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7C0A42A"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66B9EC" w14:textId="77777777" w:rsidR="009F6B24" w:rsidRPr="003167FF" w:rsidRDefault="009F6B24" w:rsidP="003641A6">
            <w:pPr>
              <w:pStyle w:val="TAH"/>
            </w:pPr>
            <w:r w:rsidRPr="003167FF">
              <w:t>Description</w:t>
            </w:r>
          </w:p>
        </w:tc>
      </w:tr>
      <w:tr w:rsidR="009F6B24" w:rsidRPr="003167FF" w14:paraId="64C68D1E"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34D0E34D" w14:textId="77777777" w:rsidR="009F6B24" w:rsidRPr="003167FF" w:rsidRDefault="009F6B24" w:rsidP="003641A6">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CACD352"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33BC2B"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bl>
    <w:p w14:paraId="3020AD63" w14:textId="77777777" w:rsidR="009F6B24" w:rsidRPr="003167FF" w:rsidRDefault="009F6B24" w:rsidP="009F6B24"/>
    <w:p w14:paraId="70A8819C" w14:textId="77777777" w:rsidR="009F6B24" w:rsidRPr="003167FF" w:rsidRDefault="009F6B24" w:rsidP="009F6B24">
      <w:pPr>
        <w:pStyle w:val="Heading4"/>
      </w:pPr>
      <w:bookmarkStart w:id="1254" w:name="_Toc162886119"/>
      <w:r w:rsidRPr="003167FF">
        <w:t>12.3.2.</w:t>
      </w:r>
      <w:r>
        <w:t>6</w:t>
      </w:r>
      <w:r w:rsidRPr="003167FF">
        <w:tab/>
      </w:r>
      <w:r>
        <w:t xml:space="preserve">Get </w:t>
      </w:r>
      <w:r w:rsidRPr="003167FF">
        <w:t>VAL server provisioning response</w:t>
      </w:r>
      <w:bookmarkEnd w:id="1254"/>
    </w:p>
    <w:p w14:paraId="0B8124ED" w14:textId="77777777" w:rsidR="009F6B24" w:rsidRPr="003167FF" w:rsidRDefault="009F6B24" w:rsidP="009F6B24">
      <w:r w:rsidRPr="003167FF">
        <w:t>Table 12.3.2.</w:t>
      </w:r>
      <w:r>
        <w:t>6</w:t>
      </w:r>
      <w:r w:rsidRPr="003167FF">
        <w:rPr>
          <w:lang w:eastAsia="zh-CN"/>
        </w:rPr>
        <w:t>-1</w:t>
      </w:r>
      <w:r w:rsidRPr="003167FF">
        <w:t xml:space="preserve"> describes the information flow from the identity management server to the VAL server as a response </w:t>
      </w:r>
      <w:r>
        <w:t>to get</w:t>
      </w:r>
      <w:r w:rsidRPr="003167FF">
        <w:t xml:space="preserve"> provisioning configuration.</w:t>
      </w:r>
    </w:p>
    <w:p w14:paraId="74725742" w14:textId="77777777" w:rsidR="009F6B24" w:rsidRPr="003167FF" w:rsidRDefault="009F6B24" w:rsidP="009F6B24">
      <w:pPr>
        <w:pStyle w:val="TH"/>
      </w:pPr>
      <w:r w:rsidRPr="003167FF">
        <w:t>Table 12.3.2.</w:t>
      </w:r>
      <w:r>
        <w:t>6</w:t>
      </w:r>
      <w:r w:rsidRPr="003167FF">
        <w:t xml:space="preserve">-1: </w:t>
      </w:r>
      <w:r>
        <w:t xml:space="preserve">Get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187C380F"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8A83E6"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F163"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32CD9" w14:textId="77777777" w:rsidR="009F6B24" w:rsidRPr="003167FF" w:rsidRDefault="009F6B24" w:rsidP="003641A6">
            <w:pPr>
              <w:pStyle w:val="TAH"/>
            </w:pPr>
            <w:r w:rsidRPr="003167FF">
              <w:t>Description</w:t>
            </w:r>
          </w:p>
        </w:tc>
      </w:tr>
      <w:tr w:rsidR="009F6B24" w:rsidRPr="003167FF" w14:paraId="7B93BC83"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07F45E7"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DA9A06F"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CA35B" w14:textId="77777777" w:rsidR="009F6B24" w:rsidRPr="003167FF" w:rsidRDefault="009F6B24" w:rsidP="003641A6">
            <w:pPr>
              <w:pStyle w:val="TAL"/>
            </w:pPr>
            <w:r w:rsidRPr="003167FF">
              <w:t>Indicates success or failure of the request</w:t>
            </w:r>
          </w:p>
        </w:tc>
      </w:tr>
      <w:tr w:rsidR="009F6B24" w:rsidRPr="003167FF" w14:paraId="5995C0AA"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DB3E15A" w14:textId="13CC92C5" w:rsidR="009F6B24" w:rsidRPr="003167FF" w:rsidRDefault="009F6B24" w:rsidP="003641A6">
            <w:pPr>
              <w:pStyle w:val="TAL"/>
            </w:pPr>
            <w:r w:rsidRPr="003167FF">
              <w:t>List of VAL service specific information</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28D92BF6"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78565C" w14:textId="77777777" w:rsidR="009F6B24" w:rsidRPr="003167FF" w:rsidRDefault="009F6B24" w:rsidP="003641A6">
            <w:pPr>
              <w:pStyle w:val="TAL"/>
            </w:pPr>
            <w:r w:rsidRPr="003167FF">
              <w:t>Provides the list of VAL service specific information</w:t>
            </w:r>
          </w:p>
        </w:tc>
      </w:tr>
      <w:tr w:rsidR="009F6B24" w:rsidRPr="003167FF" w14:paraId="5FE535E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610D3144" w14:textId="77777777" w:rsidR="009F6B24" w:rsidRPr="003167FF" w:rsidRDefault="009F6B24" w:rsidP="003641A6">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227F30A"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3B1B4" w14:textId="77777777" w:rsidR="009F6B24" w:rsidRPr="003167FF" w:rsidRDefault="009F6B24" w:rsidP="003641A6">
            <w:pPr>
              <w:pStyle w:val="TAL"/>
            </w:pPr>
            <w:r w:rsidRPr="003167FF">
              <w:t>Identify of the VAL service for which the configuration information is provided.</w:t>
            </w:r>
          </w:p>
        </w:tc>
      </w:tr>
      <w:tr w:rsidR="009F6B24" w:rsidRPr="003167FF" w14:paraId="42D43D5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75103BA" w14:textId="77777777" w:rsidR="009F6B24" w:rsidRPr="003167FF" w:rsidRDefault="009F6B24" w:rsidP="003641A6">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7A08F499"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9C7F80" w14:textId="77777777" w:rsidR="009F6B24" w:rsidRPr="003167FF" w:rsidRDefault="009F6B24" w:rsidP="003641A6">
            <w:pPr>
              <w:pStyle w:val="TAL"/>
            </w:pPr>
            <w:r w:rsidRPr="003167FF">
              <w:t>Identify list of VAL users for the specific VAL service (i.e. VAL User IDs or VAL UE IDs)</w:t>
            </w:r>
          </w:p>
        </w:tc>
      </w:tr>
      <w:tr w:rsidR="009F6B24" w:rsidRPr="003167FF" w14:paraId="5D5614F1" w14:textId="77777777" w:rsidTr="0036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415B3D" w14:textId="70B89E25" w:rsidR="009F6B24" w:rsidRPr="003167FF" w:rsidRDefault="009F6B24" w:rsidP="002F2DA4">
            <w:pPr>
              <w:pStyle w:val="TAN"/>
            </w:pPr>
            <w:r>
              <w:t>NOTE 1:</w:t>
            </w:r>
            <w:r>
              <w:tab/>
              <w:t>This IE is included only for success response</w:t>
            </w:r>
          </w:p>
        </w:tc>
      </w:tr>
    </w:tbl>
    <w:p w14:paraId="4A6E3CF7" w14:textId="77777777" w:rsidR="009F6B24" w:rsidRPr="003167FF" w:rsidRDefault="009F6B24" w:rsidP="009F6B24"/>
    <w:p w14:paraId="02259A4A" w14:textId="77777777" w:rsidR="009F6B24" w:rsidRPr="003167FF" w:rsidRDefault="009F6B24" w:rsidP="009F6B24">
      <w:pPr>
        <w:pStyle w:val="Heading4"/>
      </w:pPr>
      <w:bookmarkStart w:id="1255" w:name="_Toc162886120"/>
      <w:r w:rsidRPr="003167FF">
        <w:t>12.3.2.</w:t>
      </w:r>
      <w:r>
        <w:t>7</w:t>
      </w:r>
      <w:r w:rsidRPr="003167FF">
        <w:tab/>
      </w:r>
      <w:r>
        <w:t xml:space="preserve">Delete </w:t>
      </w:r>
      <w:r w:rsidRPr="003167FF">
        <w:t>VAL server provisioning request</w:t>
      </w:r>
      <w:bookmarkEnd w:id="1255"/>
    </w:p>
    <w:p w14:paraId="779CB217" w14:textId="77777777" w:rsidR="009F6B24" w:rsidRPr="003167FF" w:rsidRDefault="009F6B24" w:rsidP="009F6B24">
      <w:r w:rsidRPr="003167FF">
        <w:t>Table 12.3.2.</w:t>
      </w:r>
      <w:r>
        <w:t>7</w:t>
      </w:r>
      <w:r w:rsidRPr="003167FF">
        <w:rPr>
          <w:lang w:eastAsia="zh-CN"/>
        </w:rPr>
        <w:t>-1</w:t>
      </w:r>
      <w:r w:rsidRPr="003167FF">
        <w:t xml:space="preserve"> describes the information flow from the VAL server to the identity management server for </w:t>
      </w:r>
      <w:r>
        <w:t>deleting</w:t>
      </w:r>
      <w:r w:rsidRPr="003167FF">
        <w:t xml:space="preserve"> provisioning configuration.</w:t>
      </w:r>
    </w:p>
    <w:p w14:paraId="516918D0" w14:textId="77777777" w:rsidR="009F6B24" w:rsidRPr="003167FF" w:rsidRDefault="009F6B24" w:rsidP="009F6B24">
      <w:pPr>
        <w:pStyle w:val="TH"/>
      </w:pPr>
      <w:r w:rsidRPr="003167FF">
        <w:t>Table 12.3.2.</w:t>
      </w:r>
      <w:r>
        <w:t>7</w:t>
      </w:r>
      <w:r w:rsidRPr="003167FF">
        <w:t xml:space="preserve">-1: </w:t>
      </w:r>
      <w:r>
        <w:t xml:space="preserve">Delete </w:t>
      </w:r>
      <w:r w:rsidRPr="003167FF">
        <w:t>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4C1C4651"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47E9C917"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D455EA"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F0D4B0" w14:textId="77777777" w:rsidR="009F6B24" w:rsidRPr="003167FF" w:rsidRDefault="009F6B24" w:rsidP="003641A6">
            <w:pPr>
              <w:pStyle w:val="TAH"/>
            </w:pPr>
            <w:r w:rsidRPr="003167FF">
              <w:t>Description</w:t>
            </w:r>
          </w:p>
        </w:tc>
      </w:tr>
      <w:tr w:rsidR="009F6B24" w:rsidRPr="003167FF" w14:paraId="58409719"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73C27E38" w14:textId="77777777" w:rsidR="009F6B24" w:rsidRPr="003167FF" w:rsidRDefault="009F6B24" w:rsidP="003641A6">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77120A9" w14:textId="77777777" w:rsidR="009F6B24" w:rsidRPr="003167FF" w:rsidRDefault="009F6B24" w:rsidP="003641A6">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9FAE" w14:textId="77777777" w:rsidR="009F6B24" w:rsidRPr="003167FF" w:rsidRDefault="009F6B24" w:rsidP="003641A6">
            <w:pPr>
              <w:pStyle w:val="TAL"/>
            </w:pPr>
            <w:r w:rsidRPr="003167FF">
              <w:rPr>
                <w:lang w:eastAsia="zh-CN"/>
              </w:rPr>
              <w:t>The identity of the</w:t>
            </w:r>
            <w:r w:rsidRPr="003167FF">
              <w:t xml:space="preserve"> VAL server performing the request.</w:t>
            </w:r>
          </w:p>
        </w:tc>
      </w:tr>
    </w:tbl>
    <w:p w14:paraId="40F17F76" w14:textId="77777777" w:rsidR="009F6B24" w:rsidRPr="003167FF" w:rsidRDefault="009F6B24" w:rsidP="009F6B24"/>
    <w:p w14:paraId="0BB3A27E" w14:textId="77777777" w:rsidR="009F6B24" w:rsidRPr="003167FF" w:rsidRDefault="009F6B24" w:rsidP="009F6B24">
      <w:pPr>
        <w:pStyle w:val="Heading4"/>
      </w:pPr>
      <w:bookmarkStart w:id="1256" w:name="_Toc162886121"/>
      <w:r w:rsidRPr="003167FF">
        <w:t>12.3.2.</w:t>
      </w:r>
      <w:r>
        <w:t>8</w:t>
      </w:r>
      <w:r w:rsidRPr="003167FF">
        <w:tab/>
      </w:r>
      <w:r>
        <w:t xml:space="preserve">Delete </w:t>
      </w:r>
      <w:r w:rsidRPr="003167FF">
        <w:t>VAL server provisioning response</w:t>
      </w:r>
      <w:bookmarkEnd w:id="1256"/>
    </w:p>
    <w:p w14:paraId="056D8056" w14:textId="77777777" w:rsidR="009F6B24" w:rsidRPr="003167FF" w:rsidRDefault="009F6B24" w:rsidP="009F6B24">
      <w:r w:rsidRPr="003167FF">
        <w:t>Table 12.3.2.</w:t>
      </w:r>
      <w:r>
        <w:t>8</w:t>
      </w:r>
      <w:r w:rsidRPr="003167FF">
        <w:rPr>
          <w:lang w:eastAsia="zh-CN"/>
        </w:rPr>
        <w:t>-1</w:t>
      </w:r>
      <w:r w:rsidRPr="003167FF">
        <w:t xml:space="preserve"> describes the information flow from the identity management server to the VAL server as a response for </w:t>
      </w:r>
      <w:r>
        <w:t>deleting</w:t>
      </w:r>
      <w:r w:rsidRPr="003167FF">
        <w:t xml:space="preserve"> provisioning configuration.</w:t>
      </w:r>
    </w:p>
    <w:p w14:paraId="54E11E6F" w14:textId="77777777" w:rsidR="009F6B24" w:rsidRPr="003167FF" w:rsidRDefault="009F6B24" w:rsidP="009F6B24">
      <w:pPr>
        <w:pStyle w:val="TH"/>
      </w:pPr>
      <w:r w:rsidRPr="003167FF">
        <w:t>Table 12.3.2.</w:t>
      </w:r>
      <w:r>
        <w:t>8</w:t>
      </w:r>
      <w:r w:rsidRPr="003167FF">
        <w:t xml:space="preserve">-1: </w:t>
      </w:r>
      <w:r>
        <w:t xml:space="preserve">Delete </w:t>
      </w:r>
      <w:r w:rsidRPr="003167FF">
        <w:t>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9F6B24" w:rsidRPr="003167FF" w14:paraId="19F289ED"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5B597532" w14:textId="77777777" w:rsidR="009F6B24" w:rsidRPr="003167FF" w:rsidRDefault="009F6B24" w:rsidP="003641A6">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1F1D616" w14:textId="77777777" w:rsidR="009F6B24" w:rsidRPr="003167FF" w:rsidRDefault="009F6B2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EB215" w14:textId="77777777" w:rsidR="009F6B24" w:rsidRPr="003167FF" w:rsidRDefault="009F6B24" w:rsidP="003641A6">
            <w:pPr>
              <w:pStyle w:val="TAH"/>
            </w:pPr>
            <w:r w:rsidRPr="003167FF">
              <w:t>Description</w:t>
            </w:r>
          </w:p>
        </w:tc>
      </w:tr>
      <w:tr w:rsidR="009F6B24" w:rsidRPr="003167FF" w14:paraId="361DC352" w14:textId="77777777" w:rsidTr="003641A6">
        <w:trPr>
          <w:jc w:val="center"/>
        </w:trPr>
        <w:tc>
          <w:tcPr>
            <w:tcW w:w="2880" w:type="dxa"/>
            <w:tcBorders>
              <w:top w:val="single" w:sz="4" w:space="0" w:color="000000"/>
              <w:left w:val="single" w:sz="4" w:space="0" w:color="000000"/>
              <w:bottom w:val="single" w:sz="4" w:space="0" w:color="000000"/>
            </w:tcBorders>
            <w:shd w:val="clear" w:color="auto" w:fill="auto"/>
          </w:tcPr>
          <w:p w14:paraId="08A208B7" w14:textId="77777777" w:rsidR="009F6B24" w:rsidRPr="003167FF" w:rsidRDefault="009F6B24" w:rsidP="003641A6">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B35101F" w14:textId="77777777" w:rsidR="009F6B24" w:rsidRPr="003167FF" w:rsidRDefault="009F6B2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86594" w14:textId="77777777" w:rsidR="009F6B24" w:rsidRPr="003167FF" w:rsidRDefault="009F6B24" w:rsidP="003641A6">
            <w:pPr>
              <w:pStyle w:val="TAL"/>
            </w:pPr>
            <w:r w:rsidRPr="003167FF">
              <w:t>Indicates success or failure of the request</w:t>
            </w:r>
          </w:p>
        </w:tc>
      </w:tr>
    </w:tbl>
    <w:p w14:paraId="2EDAF17D" w14:textId="77777777" w:rsidR="009F6B24" w:rsidRPr="003167FF" w:rsidRDefault="009F6B24" w:rsidP="009F6B24"/>
    <w:p w14:paraId="30B826F0" w14:textId="77777777" w:rsidR="00312C76" w:rsidRPr="003167FF" w:rsidRDefault="00312C76" w:rsidP="00312C76">
      <w:pPr>
        <w:pStyle w:val="Heading3"/>
      </w:pPr>
      <w:bookmarkStart w:id="1257" w:name="_Toc162886122"/>
      <w:r w:rsidRPr="003167FF">
        <w:t>12.3.3</w:t>
      </w:r>
      <w:r w:rsidRPr="003167FF">
        <w:tab/>
        <w:t>General user authentication and authorization for VAL services</w:t>
      </w:r>
      <w:bookmarkEnd w:id="1257"/>
    </w:p>
    <w:p w14:paraId="23BA93CA" w14:textId="77777777" w:rsidR="00312C76" w:rsidRPr="003167FF" w:rsidRDefault="00312C76" w:rsidP="00312C76">
      <w:pPr>
        <w:pStyle w:val="Heading4"/>
      </w:pPr>
      <w:bookmarkStart w:id="1258" w:name="_Toc162886123"/>
      <w:bookmarkStart w:id="1259" w:name="_Toc533179819"/>
      <w:r w:rsidRPr="003167FF">
        <w:t>12.3.3.1</w:t>
      </w:r>
      <w:r w:rsidRPr="003167FF">
        <w:tab/>
        <w:t>General</w:t>
      </w:r>
      <w:bookmarkEnd w:id="1258"/>
    </w:p>
    <w:p w14:paraId="47C4749D" w14:textId="77777777" w:rsidR="00312C76" w:rsidRPr="003167FF" w:rsidRDefault="00312C76" w:rsidP="00312C76">
      <w:r w:rsidRPr="003167FF">
        <w:t>The high level user authentication and authorization procedure is described in the following subclause.</w:t>
      </w:r>
    </w:p>
    <w:p w14:paraId="56BA88C5" w14:textId="77777777" w:rsidR="00312C76" w:rsidRPr="003167FF" w:rsidRDefault="00312C76" w:rsidP="00312C76">
      <w:pPr>
        <w:pStyle w:val="Heading4"/>
      </w:pPr>
      <w:bookmarkStart w:id="1260" w:name="_Toc162886124"/>
      <w:r w:rsidRPr="003167FF">
        <w:t>12.3.3.2</w:t>
      </w:r>
      <w:r w:rsidRPr="003167FF">
        <w:tab/>
        <w:t>Primary VAL system</w:t>
      </w:r>
      <w:bookmarkEnd w:id="1259"/>
      <w:bookmarkEnd w:id="1260"/>
    </w:p>
    <w:p w14:paraId="4D1DD052" w14:textId="77777777" w:rsidR="00312C76" w:rsidRPr="003167FF" w:rsidRDefault="00312C76" w:rsidP="00312C76">
      <w:r w:rsidRPr="003167FF">
        <w:t>F</w:t>
      </w:r>
      <w:r w:rsidRPr="003167FF">
        <w:rPr>
          <w:lang w:eastAsia="zh-CN"/>
        </w:rPr>
        <w:t>igure</w:t>
      </w:r>
      <w:r w:rsidRPr="003167FF">
        <w:t> 12.3.3.2-1 is a high level user authentication and authorization flow.</w:t>
      </w:r>
    </w:p>
    <w:p w14:paraId="0BCDC311" w14:textId="77777777" w:rsidR="00312C76" w:rsidRPr="003167FF" w:rsidRDefault="00312C76" w:rsidP="00312C76">
      <w:pPr>
        <w:pStyle w:val="NO"/>
      </w:pPr>
      <w:r w:rsidRPr="003167FF">
        <w:t>NOTE:</w:t>
      </w:r>
      <w:r w:rsidRPr="003167FF">
        <w:tab/>
        <w:t>The specific user authentication and authorization architecture required by the VAL service</w:t>
      </w:r>
      <w:r w:rsidRPr="003167FF">
        <w:rPr>
          <w:lang w:eastAsia="zh-CN"/>
        </w:rPr>
        <w:t>s</w:t>
      </w:r>
      <w:r w:rsidRPr="003167FF">
        <w:t xml:space="preserve"> in order to realize the VAL</w:t>
      </w:r>
      <w:r w:rsidRPr="003167FF">
        <w:rPr>
          <w:lang w:eastAsia="zh-CN"/>
        </w:rPr>
        <w:t xml:space="preserve"> </w:t>
      </w:r>
      <w:r w:rsidRPr="003167FF">
        <w:t>user authentication and authorization is specified in subclauses 5.2.3, 5.2.4 and 5.2.5 of 3GPP TS 33.434 [29].</w:t>
      </w:r>
    </w:p>
    <w:p w14:paraId="6FC11E84" w14:textId="77777777" w:rsidR="00312C76" w:rsidRPr="003167FF" w:rsidRDefault="00312C76" w:rsidP="00312C76">
      <w:r w:rsidRPr="003167FF">
        <w:t>The user authentication process shown in f</w:t>
      </w:r>
      <w:r w:rsidRPr="003167FF">
        <w:rPr>
          <w:lang w:eastAsia="zh-CN"/>
        </w:rPr>
        <w:t>igure</w:t>
      </w:r>
      <w:r w:rsidRPr="003167FF">
        <w:t> 12.3.3.2-1 may take place in some scenarios as a separate step independently from a SIP registration phase, for example if the SIP core is outside the domain of the VAL</w:t>
      </w:r>
      <w:r w:rsidRPr="003167FF">
        <w:rPr>
          <w:lang w:eastAsia="zh-CN"/>
        </w:rPr>
        <w:t xml:space="preserve"> </w:t>
      </w:r>
      <w:r w:rsidRPr="003167FF">
        <w:t>server.</w:t>
      </w:r>
    </w:p>
    <w:p w14:paraId="5EBCA8C2" w14:textId="77777777" w:rsidR="00312C76" w:rsidRPr="003167FF" w:rsidRDefault="00312C76" w:rsidP="00312C76">
      <w:pPr>
        <w:pStyle w:val="EditorsNote"/>
      </w:pPr>
      <w:r w:rsidRPr="003167FF">
        <w:t xml:space="preserve">Editor's note: The procedure described in this subclause as shown in Figure 12.3.3.2-1 may require further study. </w:t>
      </w:r>
    </w:p>
    <w:p w14:paraId="06A30F98" w14:textId="77777777" w:rsidR="00312C76" w:rsidRPr="003167FF" w:rsidRDefault="00312C76" w:rsidP="00312C76">
      <w:r w:rsidRPr="003167FF">
        <w:t>A procedure for user authentication is illustrated in figure 12.3.3.2-1. Other alternatives may be possible, such as authenticating the user within the SIP registration phase.</w:t>
      </w:r>
    </w:p>
    <w:p w14:paraId="3899EA06" w14:textId="77777777" w:rsidR="00312C76" w:rsidRPr="003167FF" w:rsidRDefault="00312C76" w:rsidP="00312C76">
      <w:pPr>
        <w:pStyle w:val="TH"/>
      </w:pPr>
      <w:r w:rsidRPr="003167FF">
        <w:rPr>
          <w:lang w:eastAsia="zh-CN"/>
        </w:rPr>
        <w:object w:dxaOrig="7256" w:dyaOrig="3345" w14:anchorId="7A94946A">
          <v:shape id="_x0000_i1115" type="#_x0000_t75" style="width:364.5pt;height:167.25pt" o:ole="">
            <v:imagedata r:id="rId191" o:title=""/>
          </v:shape>
          <o:OLEObject Type="Embed" ProgID="Visio.Drawing.11" ShapeID="_x0000_i1115" DrawAspect="Content" ObjectID="_1778735986" r:id="rId192"/>
        </w:object>
      </w:r>
    </w:p>
    <w:p w14:paraId="03B3BDAD" w14:textId="77777777" w:rsidR="00312C76" w:rsidRPr="003167FF" w:rsidRDefault="00312C76" w:rsidP="00312C76">
      <w:pPr>
        <w:pStyle w:val="TF"/>
      </w:pPr>
      <w:r w:rsidRPr="003167FF">
        <w:t>Figure 12.3.3.2-1: VAL</w:t>
      </w:r>
      <w:r w:rsidRPr="003167FF">
        <w:rPr>
          <w:lang w:eastAsia="zh-CN"/>
        </w:rPr>
        <w:t xml:space="preserve"> </w:t>
      </w:r>
      <w:r w:rsidRPr="003167FF">
        <w:t>user authentication and registration with Primary VAL system, single domain</w:t>
      </w:r>
    </w:p>
    <w:p w14:paraId="218052FE" w14:textId="77777777" w:rsidR="00312C76" w:rsidRPr="003167FF" w:rsidRDefault="00312C76" w:rsidP="00312C76">
      <w:pPr>
        <w:pStyle w:val="B1"/>
      </w:pPr>
      <w:r w:rsidRPr="003167FF">
        <w:t>1.</w:t>
      </w:r>
      <w:r w:rsidRPr="003167FF">
        <w:tab/>
        <w:t>In this step the identity management client begins the user authorization procedure. The VAL</w:t>
      </w:r>
      <w:r w:rsidRPr="003167FF">
        <w:rPr>
          <w:lang w:eastAsia="zh-CN"/>
        </w:rPr>
        <w:t xml:space="preserve"> </w:t>
      </w:r>
      <w:r w:rsidRPr="003167FF">
        <w:t>user supplies the user credentials (e.g. biometrics, secureID, username/password) for verification with the identity management server. This step may occur before or after step 3. In a VAL system with multiple VAL services, a single user authentication as in step 1 can be used for multiple VAL service authorizations for the user.</w:t>
      </w:r>
    </w:p>
    <w:p w14:paraId="52FC9624" w14:textId="77777777" w:rsidR="00312C76" w:rsidRPr="003167FF" w:rsidRDefault="00312C76" w:rsidP="00312C76">
      <w:pPr>
        <w:pStyle w:val="B1"/>
      </w:pPr>
      <w:r w:rsidRPr="003167FF">
        <w:t>2.</w:t>
      </w:r>
      <w:r w:rsidRPr="003167FF">
        <w:tab/>
        <w:t>The signalling user agent establishes a secure connection to the SIP core for the purpose of SIP level authentication and registration.</w:t>
      </w:r>
    </w:p>
    <w:p w14:paraId="3F18C1F0" w14:textId="77777777" w:rsidR="00312C76" w:rsidRPr="003167FF" w:rsidRDefault="00312C76" w:rsidP="00312C76">
      <w:pPr>
        <w:pStyle w:val="B1"/>
      </w:pPr>
      <w:r w:rsidRPr="003167FF">
        <w:t>3.</w:t>
      </w:r>
      <w:r w:rsidRPr="003167FF">
        <w:tab/>
        <w:t>The signalling user agent completes the SIP level registration with the SIP core (and an optional third-party registration with the VAL</w:t>
      </w:r>
      <w:r w:rsidRPr="003167FF">
        <w:rPr>
          <w:lang w:eastAsia="zh-CN"/>
        </w:rPr>
        <w:t xml:space="preserve"> service</w:t>
      </w:r>
      <w:r w:rsidRPr="003167FF">
        <w:t xml:space="preserve"> server</w:t>
      </w:r>
      <w:r w:rsidRPr="003167FF">
        <w:rPr>
          <w:lang w:eastAsia="zh-CN"/>
        </w:rPr>
        <w:t>(s)</w:t>
      </w:r>
      <w:r w:rsidRPr="003167FF">
        <w:t>).</w:t>
      </w:r>
    </w:p>
    <w:p w14:paraId="33D4EC61" w14:textId="77777777" w:rsidR="00312C76" w:rsidRPr="003167FF" w:rsidRDefault="00312C76" w:rsidP="00312C76">
      <w:pPr>
        <w:pStyle w:val="NO"/>
      </w:pPr>
      <w:r w:rsidRPr="003167FF">
        <w:t>NOTE 1:</w:t>
      </w:r>
      <w:r w:rsidRPr="003167FF">
        <w:tab/>
        <w:t>The VAL</w:t>
      </w:r>
      <w:r w:rsidRPr="003167FF">
        <w:rPr>
          <w:lang w:eastAsia="zh-CN"/>
        </w:rPr>
        <w:t xml:space="preserve"> </w:t>
      </w:r>
      <w:r w:rsidRPr="003167FF">
        <w:t>client</w:t>
      </w:r>
      <w:r w:rsidRPr="003167FF">
        <w:rPr>
          <w:lang w:eastAsia="zh-CN"/>
        </w:rPr>
        <w:t>(s)</w:t>
      </w:r>
      <w:r w:rsidRPr="003167FF">
        <w:t xml:space="preserve"> perform the corresponding VAL service authorization for the user by utilizing the result of this procedure.</w:t>
      </w:r>
    </w:p>
    <w:p w14:paraId="0A7D1710" w14:textId="77777777" w:rsidR="00312C76" w:rsidRPr="003167FF" w:rsidRDefault="00312C76" w:rsidP="00312C76">
      <w:pPr>
        <w:pStyle w:val="NO"/>
      </w:pPr>
      <w:r w:rsidRPr="003167FF">
        <w:t>NOTE 2:</w:t>
      </w:r>
      <w:r w:rsidRPr="003167FF">
        <w:tab/>
        <w:t>Steps 2 and 3 are not required to be performed if the VAL service does not use SIP.</w:t>
      </w:r>
    </w:p>
    <w:p w14:paraId="7BEA81C6" w14:textId="77777777" w:rsidR="00312C76" w:rsidRPr="003167FF" w:rsidRDefault="00312C76" w:rsidP="00312C76">
      <w:pPr>
        <w:pStyle w:val="Heading4"/>
      </w:pPr>
      <w:bookmarkStart w:id="1261" w:name="_Toc533179820"/>
      <w:bookmarkStart w:id="1262" w:name="_Toc162886125"/>
      <w:r w:rsidRPr="003167FF">
        <w:t>12.3.3.3</w:t>
      </w:r>
      <w:r w:rsidRPr="003167FF">
        <w:tab/>
        <w:t>Interconnection partner VAL system</w:t>
      </w:r>
      <w:bookmarkEnd w:id="1261"/>
      <w:bookmarkEnd w:id="1262"/>
    </w:p>
    <w:p w14:paraId="6E817546" w14:textId="77777777" w:rsidR="00312C76" w:rsidRPr="003167FF" w:rsidRDefault="00312C76" w:rsidP="00312C76">
      <w:pPr>
        <w:rPr>
          <w:noProof/>
        </w:rPr>
      </w:pPr>
      <w:r w:rsidRPr="003167FF">
        <w:rPr>
          <w:noProof/>
        </w:rPr>
        <w:t>Where communications with a partner VAL system using interconnection are required, user authorization takes place in the serving VAL system of the VAL service user, using the VAL user service authorization procedure specified in subclauses</w:t>
      </w:r>
      <w:r w:rsidRPr="003167FF">
        <w:t> </w:t>
      </w:r>
      <w:r w:rsidRPr="003167FF">
        <w:rPr>
          <w:noProof/>
        </w:rPr>
        <w:t>5.2.5 and 5.2.6 of 3GPP TS 33.434 [29].</w:t>
      </w:r>
    </w:p>
    <w:p w14:paraId="39225329" w14:textId="050E503E" w:rsidR="00015853" w:rsidRPr="003167FF" w:rsidRDefault="00015853" w:rsidP="00015853">
      <w:pPr>
        <w:pStyle w:val="Heading3"/>
      </w:pPr>
      <w:bookmarkStart w:id="1263" w:name="_Toc162886126"/>
      <w:r w:rsidRPr="003167FF">
        <w:t>12.3.4</w:t>
      </w:r>
      <w:r w:rsidRPr="003167FF">
        <w:tab/>
        <w:t>VAL server provisioning for identity management service</w:t>
      </w:r>
      <w:bookmarkEnd w:id="1263"/>
    </w:p>
    <w:p w14:paraId="74DD1C37" w14:textId="4E4FA9A4" w:rsidR="00015853" w:rsidRPr="003167FF" w:rsidRDefault="00015853" w:rsidP="00015853">
      <w:pPr>
        <w:pStyle w:val="Heading4"/>
      </w:pPr>
      <w:bookmarkStart w:id="1264" w:name="_Toc162886127"/>
      <w:r w:rsidRPr="003167FF">
        <w:t>12.3.4.1</w:t>
      </w:r>
      <w:r w:rsidRPr="003167FF">
        <w:tab/>
        <w:t>General</w:t>
      </w:r>
      <w:bookmarkEnd w:id="1264"/>
    </w:p>
    <w:p w14:paraId="61905F64" w14:textId="77777777" w:rsidR="00015853" w:rsidRPr="003167FF" w:rsidRDefault="00015853" w:rsidP="00015853">
      <w:r w:rsidRPr="003167FF">
        <w:t>The high level procedure for VAL server to provision required information to SEAL identity management server in order to support VAL user authentication is described in the following subclause.</w:t>
      </w:r>
    </w:p>
    <w:p w14:paraId="7AA87171" w14:textId="67658C44" w:rsidR="00015853" w:rsidRPr="003167FF" w:rsidRDefault="00015853" w:rsidP="00015853">
      <w:pPr>
        <w:pStyle w:val="Heading4"/>
      </w:pPr>
      <w:bookmarkStart w:id="1265" w:name="_Toc162886128"/>
      <w:r w:rsidRPr="003167FF">
        <w:t>12.3.4.2</w:t>
      </w:r>
      <w:r w:rsidRPr="003167FF">
        <w:tab/>
        <w:t>Procedure</w:t>
      </w:r>
      <w:bookmarkEnd w:id="1265"/>
    </w:p>
    <w:p w14:paraId="2B14EE65" w14:textId="02BE500B" w:rsidR="00015853" w:rsidRPr="003167FF" w:rsidRDefault="00015853" w:rsidP="00015853">
      <w:r w:rsidRPr="003167FF">
        <w:t xml:space="preserve">The procedure for </w:t>
      </w:r>
      <w:r w:rsidRPr="003167FF">
        <w:rPr>
          <w:lang w:eastAsia="zh-CN"/>
        </w:rPr>
        <w:t xml:space="preserve">VAL server to </w:t>
      </w:r>
      <w:r w:rsidRPr="003167FF">
        <w:t>provision required information</w:t>
      </w:r>
      <w:r w:rsidRPr="003167FF">
        <w:rPr>
          <w:lang w:eastAsia="zh-CN"/>
        </w:rPr>
        <w:t xml:space="preserve"> to SEAL identity management server in order to support VAL user authentication</w:t>
      </w:r>
      <w:r w:rsidRPr="003167FF">
        <w:t xml:space="preserve"> is illustrated in figure 12.3.4.2-1.</w:t>
      </w:r>
    </w:p>
    <w:p w14:paraId="5D0A535C" w14:textId="77777777" w:rsidR="00015853" w:rsidRPr="003167FF" w:rsidRDefault="00015853" w:rsidP="00015853">
      <w:pPr>
        <w:pStyle w:val="TH"/>
        <w:rPr>
          <w:lang w:eastAsia="zh-CN"/>
        </w:rPr>
      </w:pPr>
      <w:r w:rsidRPr="003167FF">
        <w:object w:dxaOrig="7980" w:dyaOrig="3251" w14:anchorId="1267F4AD">
          <v:shape id="_x0000_i1116" type="#_x0000_t75" style="width:400.15pt;height:163.15pt" o:ole="">
            <v:imagedata r:id="rId193" o:title=""/>
          </v:shape>
          <o:OLEObject Type="Embed" ProgID="Visio.Drawing.15" ShapeID="_x0000_i1116" DrawAspect="Content" ObjectID="_1778735987" r:id="rId194"/>
        </w:object>
      </w:r>
    </w:p>
    <w:p w14:paraId="702CD2E0" w14:textId="3309B710" w:rsidR="00015853" w:rsidRPr="003167FF" w:rsidRDefault="00015853" w:rsidP="00015853">
      <w:pPr>
        <w:pStyle w:val="TF"/>
        <w:rPr>
          <w:lang w:eastAsia="zh-CN"/>
        </w:rPr>
      </w:pPr>
      <w:r w:rsidRPr="003167FF">
        <w:t>Figure 12.</w:t>
      </w:r>
      <w:r w:rsidRPr="003167FF">
        <w:rPr>
          <w:lang w:eastAsia="zh-CN"/>
        </w:rPr>
        <w:t>3</w:t>
      </w:r>
      <w:r w:rsidRPr="003167FF">
        <w:t>.</w:t>
      </w:r>
      <w:r w:rsidRPr="003167FF">
        <w:rPr>
          <w:lang w:eastAsia="zh-CN"/>
        </w:rPr>
        <w:t>4.2</w:t>
      </w:r>
      <w:r w:rsidRPr="003167FF">
        <w:t>-1: VAL Server provisioning to SEAL Identity Management Server</w:t>
      </w:r>
    </w:p>
    <w:p w14:paraId="02A2CF25" w14:textId="1184DA6A" w:rsidR="00015853" w:rsidRPr="003167FF" w:rsidRDefault="00015853" w:rsidP="00015853">
      <w:pPr>
        <w:pStyle w:val="B1"/>
        <w:rPr>
          <w:lang w:eastAsia="zh-CN"/>
        </w:rPr>
      </w:pPr>
      <w:r w:rsidRPr="003167FF">
        <w:rPr>
          <w:lang w:eastAsia="zh-CN"/>
        </w:rPr>
        <w:t>1.</w:t>
      </w:r>
      <w:r w:rsidRPr="003167FF">
        <w:rPr>
          <w:lang w:eastAsia="zh-CN"/>
        </w:rPr>
        <w:tab/>
        <w:t xml:space="preserve">The VAL server sends a request message to identity management server to </w:t>
      </w:r>
      <w:r w:rsidRPr="003167FF">
        <w:t>provision required information</w:t>
      </w:r>
      <w:r w:rsidRPr="003167FF">
        <w:rPr>
          <w:lang w:eastAsia="zh-CN"/>
        </w:rPr>
        <w:t xml:space="preserve">. The request message includes identity of the VAL server, security credentials of the VAL server, and service provider specific information like </w:t>
      </w:r>
      <w:r w:rsidR="00D217B3" w:rsidRPr="003167FF">
        <w:rPr>
          <w:lang w:eastAsia="zh-CN"/>
        </w:rPr>
        <w:t xml:space="preserve">identity </w:t>
      </w:r>
      <w:r w:rsidRPr="003167FF">
        <w:rPr>
          <w:lang w:eastAsia="zh-CN"/>
        </w:rPr>
        <w:t xml:space="preserve">list per VAL service. </w:t>
      </w:r>
    </w:p>
    <w:p w14:paraId="59956E19" w14:textId="2F0DBF0E" w:rsidR="00015853" w:rsidRPr="003167FF" w:rsidRDefault="00015853" w:rsidP="009114B3">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 then the identity management server stores the details about the VAL server including the list of VAL user IDs per VAL service. The identity management server sends the response message to the VAL server.</w:t>
      </w:r>
    </w:p>
    <w:p w14:paraId="24953FC6" w14:textId="0A4D1140" w:rsidR="00015853" w:rsidRPr="003167FF" w:rsidRDefault="00015853" w:rsidP="00015853">
      <w:pPr>
        <w:pStyle w:val="EditorsNote"/>
      </w:pPr>
      <w:r w:rsidRPr="003167FF">
        <w:rPr>
          <w:noProof/>
        </w:rPr>
        <w:t>Editor's note:</w:t>
      </w:r>
      <w:r w:rsidRPr="003167FF">
        <w:rPr>
          <w:noProof/>
        </w:rPr>
        <w:tab/>
        <w:t>Whether the VAL server registers with Identity Management Server is FFS.</w:t>
      </w:r>
    </w:p>
    <w:p w14:paraId="77A3B29B" w14:textId="77777777" w:rsidR="009F6B24" w:rsidRPr="003167FF" w:rsidRDefault="009F6B24" w:rsidP="009F6B24">
      <w:pPr>
        <w:pStyle w:val="Heading4"/>
      </w:pPr>
      <w:bookmarkStart w:id="1266" w:name="_Toc162886129"/>
      <w:r w:rsidRPr="003167FF">
        <w:t>12.3.4.</w:t>
      </w:r>
      <w:r>
        <w:t>3</w:t>
      </w:r>
      <w:r w:rsidRPr="003167FF">
        <w:tab/>
      </w:r>
      <w:r>
        <w:t>Update VAL server provisioning p</w:t>
      </w:r>
      <w:r w:rsidRPr="003167FF">
        <w:t>rocedure</w:t>
      </w:r>
      <w:bookmarkEnd w:id="1266"/>
    </w:p>
    <w:p w14:paraId="5E07EC60" w14:textId="77777777" w:rsidR="009F6B24" w:rsidRPr="003167FF" w:rsidRDefault="009F6B24" w:rsidP="009F6B24">
      <w:r w:rsidRPr="003167FF">
        <w:t xml:space="preserve">The procedure for </w:t>
      </w:r>
      <w:r w:rsidRPr="003167FF">
        <w:rPr>
          <w:lang w:eastAsia="zh-CN"/>
        </w:rPr>
        <w:t xml:space="preserve">VAL server to </w:t>
      </w:r>
      <w:r>
        <w:rPr>
          <w:lang w:eastAsia="zh-CN"/>
        </w:rPr>
        <w:t xml:space="preserve">update the </w:t>
      </w:r>
      <w:r w:rsidRPr="003167FF">
        <w:t xml:space="preserve">required </w:t>
      </w:r>
      <w:r>
        <w:t xml:space="preserve">provisioning </w:t>
      </w:r>
      <w:r w:rsidRPr="003167FF">
        <w:t>information</w:t>
      </w:r>
      <w:r w:rsidRPr="003167FF">
        <w:rPr>
          <w:lang w:eastAsia="zh-CN"/>
        </w:rPr>
        <w:t xml:space="preserve"> to SEAL identity management server </w:t>
      </w:r>
      <w:r w:rsidRPr="003167FF">
        <w:t>is illustrated in figure 12.3.4.</w:t>
      </w:r>
      <w:r>
        <w:t>3</w:t>
      </w:r>
      <w:r w:rsidRPr="003167FF">
        <w:t>-1.</w:t>
      </w:r>
    </w:p>
    <w:p w14:paraId="710419AE" w14:textId="77777777" w:rsidR="009F6B24" w:rsidRPr="003167FF" w:rsidRDefault="009F6B24" w:rsidP="009F6B24">
      <w:pPr>
        <w:pStyle w:val="TH"/>
        <w:rPr>
          <w:lang w:eastAsia="zh-CN"/>
        </w:rPr>
      </w:pPr>
      <w:r w:rsidRPr="003167FF">
        <w:object w:dxaOrig="7980" w:dyaOrig="3251" w14:anchorId="100877BA">
          <v:shape id="_x0000_i1117" type="#_x0000_t75" style="width:400.15pt;height:163.15pt" o:ole="">
            <v:imagedata r:id="rId195" o:title=""/>
          </v:shape>
          <o:OLEObject Type="Embed" ProgID="Visio.Drawing.15" ShapeID="_x0000_i1117" DrawAspect="Content" ObjectID="_1778735988" r:id="rId196"/>
        </w:object>
      </w:r>
    </w:p>
    <w:p w14:paraId="455A1D40" w14:textId="66A2E9E6" w:rsidR="009F6B24" w:rsidRPr="002F2DA4" w:rsidRDefault="009F6B24" w:rsidP="009F6B24">
      <w:pPr>
        <w:pStyle w:val="TF"/>
      </w:pPr>
      <w:r w:rsidRPr="009F6B24">
        <w:t>Figure 12.</w:t>
      </w:r>
      <w:r w:rsidRPr="002F2DA4">
        <w:t>3</w:t>
      </w:r>
      <w:r w:rsidRPr="009F6B24">
        <w:t>.</w:t>
      </w:r>
      <w:r w:rsidRPr="002F2DA4">
        <w:t>4.3</w:t>
      </w:r>
      <w:r w:rsidRPr="009F6B24">
        <w:t>-1: VAL Server upda</w:t>
      </w:r>
      <w:r w:rsidR="001D6AD7">
        <w:t>t</w:t>
      </w:r>
      <w:r w:rsidRPr="009F6B24">
        <w:t>ing provisioning to SEAL Identity Management Server</w:t>
      </w:r>
    </w:p>
    <w:p w14:paraId="2D20EF9A"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update the</w:t>
      </w:r>
      <w:r w:rsidRPr="003167FF">
        <w:t xml:space="preserve"> required </w:t>
      </w:r>
      <w:r>
        <w:t xml:space="preserve">provisioning </w:t>
      </w:r>
      <w:r w:rsidRPr="003167FF">
        <w:t>information</w:t>
      </w:r>
      <w:r w:rsidRPr="003167FF">
        <w:rPr>
          <w:lang w:eastAsia="zh-CN"/>
        </w:rPr>
        <w:t xml:space="preserve">. The request message includes identity of the VAL server, security credentials of the VAL server, and service provider specific information like identity list per VAL service. </w:t>
      </w:r>
    </w:p>
    <w:p w14:paraId="5902FB3D" w14:textId="12A5094F" w:rsidR="009F6B24" w:rsidRDefault="009F6B24" w:rsidP="002F2DA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updates</w:t>
      </w:r>
      <w:r w:rsidRPr="003167FF">
        <w:rPr>
          <w:lang w:eastAsia="zh-CN"/>
        </w:rPr>
        <w:t xml:space="preserve"> the details about the VAL server </w:t>
      </w:r>
      <w:r>
        <w:rPr>
          <w:lang w:eastAsia="zh-CN"/>
        </w:rPr>
        <w:t xml:space="preserve">for the provided VAL service IDs, </w:t>
      </w:r>
      <w:r w:rsidRPr="003167FF">
        <w:rPr>
          <w:lang w:eastAsia="zh-CN"/>
        </w:rPr>
        <w:t xml:space="preserve">including the list of VAL user IDs per VAL service. </w:t>
      </w:r>
      <w:r w:rsidRPr="00F219E7">
        <w:t>The provisioning information corresponding to a VAL server ID can be updated to add, remove or update VAL service IDs and its related information</w:t>
      </w:r>
      <w:r>
        <w:t xml:space="preserve">. </w:t>
      </w:r>
      <w:r w:rsidRPr="003167FF">
        <w:rPr>
          <w:lang w:eastAsia="zh-CN"/>
        </w:rPr>
        <w:t>The identity management server sends the response message to the VAL server.</w:t>
      </w:r>
    </w:p>
    <w:p w14:paraId="1349F4D2" w14:textId="77777777" w:rsidR="009F6B24" w:rsidRPr="003167FF" w:rsidRDefault="009F6B24" w:rsidP="009F6B24">
      <w:pPr>
        <w:pStyle w:val="Heading4"/>
      </w:pPr>
      <w:bookmarkStart w:id="1267" w:name="_Toc162886130"/>
      <w:r w:rsidRPr="003167FF">
        <w:t>12.3.4.</w:t>
      </w:r>
      <w:r>
        <w:t>4</w:t>
      </w:r>
      <w:r w:rsidRPr="003167FF">
        <w:tab/>
      </w:r>
      <w:r>
        <w:t>Get VAL server provisioning p</w:t>
      </w:r>
      <w:r w:rsidRPr="003167FF">
        <w:t>rocedure</w:t>
      </w:r>
      <w:bookmarkEnd w:id="1267"/>
    </w:p>
    <w:p w14:paraId="1741C966" w14:textId="77777777" w:rsidR="009F6B24" w:rsidRPr="003167FF" w:rsidRDefault="009F6B24" w:rsidP="009F6B24">
      <w:r w:rsidRPr="003167FF">
        <w:t xml:space="preserve">The procedure for </w:t>
      </w:r>
      <w:r w:rsidRPr="003167FF">
        <w:rPr>
          <w:lang w:eastAsia="zh-CN"/>
        </w:rPr>
        <w:t xml:space="preserve">VAL server to </w:t>
      </w:r>
      <w:r>
        <w:rPr>
          <w:lang w:eastAsia="zh-CN"/>
        </w:rPr>
        <w:t xml:space="preserve">get the </w:t>
      </w:r>
      <w:r w:rsidRPr="003167FF">
        <w:t xml:space="preserve">required </w:t>
      </w:r>
      <w:r>
        <w:t xml:space="preserve">provisioning </w:t>
      </w:r>
      <w:r w:rsidRPr="003167FF">
        <w:t>information</w:t>
      </w:r>
      <w:r w:rsidRPr="003167FF">
        <w:rPr>
          <w:lang w:eastAsia="zh-CN"/>
        </w:rPr>
        <w:t xml:space="preserve"> to SEAL identity management server </w:t>
      </w:r>
      <w:r w:rsidRPr="003167FF">
        <w:t>is illustrated in figure 12.3.4.</w:t>
      </w:r>
      <w:r>
        <w:t>4</w:t>
      </w:r>
      <w:r w:rsidRPr="003167FF">
        <w:t>-1.</w:t>
      </w:r>
    </w:p>
    <w:p w14:paraId="51D80EDE" w14:textId="77777777" w:rsidR="009F6B24" w:rsidRPr="003167FF" w:rsidRDefault="009F6B24" w:rsidP="009F6B24">
      <w:pPr>
        <w:pStyle w:val="TH"/>
        <w:rPr>
          <w:lang w:eastAsia="zh-CN"/>
        </w:rPr>
      </w:pPr>
      <w:r w:rsidRPr="003167FF">
        <w:object w:dxaOrig="7980" w:dyaOrig="3251" w14:anchorId="2FE5D1F2">
          <v:shape id="_x0000_i1118" type="#_x0000_t75" style="width:400.15pt;height:163.15pt" o:ole="">
            <v:imagedata r:id="rId197" o:title=""/>
          </v:shape>
          <o:OLEObject Type="Embed" ProgID="Visio.Drawing.15" ShapeID="_x0000_i1118" DrawAspect="Content" ObjectID="_1778735989" r:id="rId198"/>
        </w:object>
      </w:r>
    </w:p>
    <w:p w14:paraId="68BF390E" w14:textId="77777777" w:rsidR="009F6B24" w:rsidRPr="003167FF" w:rsidRDefault="009F6B24" w:rsidP="009F6B24">
      <w:pPr>
        <w:pStyle w:val="TF"/>
        <w:rPr>
          <w:lang w:eastAsia="zh-CN"/>
        </w:rPr>
      </w:pPr>
      <w:r w:rsidRPr="003167FF">
        <w:t>Figure 12.</w:t>
      </w:r>
      <w:r w:rsidRPr="003167FF">
        <w:rPr>
          <w:lang w:eastAsia="zh-CN"/>
        </w:rPr>
        <w:t>3</w:t>
      </w:r>
      <w:r w:rsidRPr="003167FF">
        <w:t>.</w:t>
      </w:r>
      <w:r w:rsidRPr="003167FF">
        <w:rPr>
          <w:lang w:eastAsia="zh-CN"/>
        </w:rPr>
        <w:t>4.</w:t>
      </w:r>
      <w:r>
        <w:rPr>
          <w:lang w:eastAsia="zh-CN"/>
        </w:rPr>
        <w:t>4</w:t>
      </w:r>
      <w:r w:rsidRPr="003167FF">
        <w:t xml:space="preserve">-1: VAL Server </w:t>
      </w:r>
      <w:r>
        <w:t xml:space="preserve">requesting </w:t>
      </w:r>
      <w:r w:rsidRPr="003167FF">
        <w:t xml:space="preserve">provisioning </w:t>
      </w:r>
      <w:r>
        <w:t xml:space="preserve">information </w:t>
      </w:r>
      <w:r w:rsidRPr="003167FF">
        <w:t>to SEAL Identity Management Server</w:t>
      </w:r>
    </w:p>
    <w:p w14:paraId="0AFCC932"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get the</w:t>
      </w:r>
      <w:r w:rsidRPr="003167FF">
        <w:t xml:space="preserve"> required </w:t>
      </w:r>
      <w:r>
        <w:t xml:space="preserve">provisioning </w:t>
      </w:r>
      <w:r w:rsidRPr="003167FF">
        <w:t>information</w:t>
      </w:r>
      <w:r w:rsidRPr="003167FF">
        <w:rPr>
          <w:lang w:eastAsia="zh-CN"/>
        </w:rPr>
        <w:t>. The request message includes identity of the VAL server</w:t>
      </w:r>
      <w:r>
        <w:rPr>
          <w:lang w:eastAsia="zh-CN"/>
        </w:rPr>
        <w:t xml:space="preserve"> whose provisioning information is requested</w:t>
      </w:r>
      <w:r w:rsidRPr="003167FF">
        <w:rPr>
          <w:lang w:eastAsia="zh-CN"/>
        </w:rPr>
        <w:t xml:space="preserve">. </w:t>
      </w:r>
    </w:p>
    <w:p w14:paraId="2B210669" w14:textId="60EB62FE" w:rsidR="009F6B24" w:rsidRDefault="009F6B24" w:rsidP="002F2DA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sends success response</w:t>
      </w:r>
      <w:r w:rsidRPr="003167FF">
        <w:rPr>
          <w:lang w:eastAsia="zh-CN"/>
        </w:rPr>
        <w:t xml:space="preserve"> including the list of VAL user IDs per VAL service. </w:t>
      </w:r>
      <w:r>
        <w:rPr>
          <w:lang w:eastAsia="zh-CN"/>
        </w:rPr>
        <w:t>Otherwise, t</w:t>
      </w:r>
      <w:r w:rsidRPr="003167FF">
        <w:rPr>
          <w:lang w:eastAsia="zh-CN"/>
        </w:rPr>
        <w:t xml:space="preserve">he identity management server sends </w:t>
      </w:r>
      <w:r>
        <w:rPr>
          <w:lang w:eastAsia="zh-CN"/>
        </w:rPr>
        <w:t>failure</w:t>
      </w:r>
      <w:r w:rsidRPr="003167FF">
        <w:rPr>
          <w:lang w:eastAsia="zh-CN"/>
        </w:rPr>
        <w:t xml:space="preserve"> response message to the VAL server.</w:t>
      </w:r>
    </w:p>
    <w:p w14:paraId="6B3F4A05" w14:textId="77777777" w:rsidR="009F6B24" w:rsidRPr="003167FF" w:rsidRDefault="009F6B24" w:rsidP="009F6B24">
      <w:pPr>
        <w:pStyle w:val="Heading4"/>
      </w:pPr>
      <w:bookmarkStart w:id="1268" w:name="_Toc162886131"/>
      <w:r w:rsidRPr="003167FF">
        <w:t>12.3.4.</w:t>
      </w:r>
      <w:r>
        <w:t>5</w:t>
      </w:r>
      <w:r w:rsidRPr="003167FF">
        <w:tab/>
      </w:r>
      <w:r>
        <w:t>Delete VAL server provisioning p</w:t>
      </w:r>
      <w:r w:rsidRPr="003167FF">
        <w:t>rocedure</w:t>
      </w:r>
      <w:bookmarkEnd w:id="1268"/>
    </w:p>
    <w:p w14:paraId="760781DF" w14:textId="7784A928" w:rsidR="009F6B24" w:rsidRPr="003167FF" w:rsidRDefault="009F6B24" w:rsidP="009F6B24">
      <w:r w:rsidRPr="003167FF">
        <w:t xml:space="preserve">The procedure for </w:t>
      </w:r>
      <w:r w:rsidRPr="003167FF">
        <w:rPr>
          <w:lang w:eastAsia="zh-CN"/>
        </w:rPr>
        <w:t xml:space="preserve">VAL server to </w:t>
      </w:r>
      <w:r>
        <w:rPr>
          <w:lang w:eastAsia="zh-CN"/>
        </w:rPr>
        <w:t xml:space="preserve">delete the </w:t>
      </w:r>
      <w:r>
        <w:t xml:space="preserve">provisioning </w:t>
      </w:r>
      <w:r w:rsidRPr="003167FF">
        <w:t>information</w:t>
      </w:r>
      <w:r w:rsidRPr="003167FF">
        <w:rPr>
          <w:lang w:eastAsia="zh-CN"/>
        </w:rPr>
        <w:t xml:space="preserve"> to SEAL identity management server </w:t>
      </w:r>
      <w:r w:rsidRPr="003167FF">
        <w:t>is illustrated in figure 12.3.4.</w:t>
      </w:r>
      <w:r w:rsidR="001D6AD7">
        <w:t>5</w:t>
      </w:r>
      <w:r w:rsidRPr="003167FF">
        <w:t>-1.</w:t>
      </w:r>
    </w:p>
    <w:p w14:paraId="190E431F" w14:textId="77777777" w:rsidR="009F6B24" w:rsidRPr="003167FF" w:rsidRDefault="009F6B24" w:rsidP="009F6B24">
      <w:pPr>
        <w:pStyle w:val="TH"/>
        <w:rPr>
          <w:lang w:eastAsia="zh-CN"/>
        </w:rPr>
      </w:pPr>
      <w:r w:rsidRPr="003167FF">
        <w:object w:dxaOrig="7980" w:dyaOrig="3251" w14:anchorId="1EB3ED4F">
          <v:shape id="_x0000_i1119" type="#_x0000_t75" style="width:400.15pt;height:163.15pt" o:ole="">
            <v:imagedata r:id="rId199" o:title=""/>
          </v:shape>
          <o:OLEObject Type="Embed" ProgID="Visio.Drawing.15" ShapeID="_x0000_i1119" DrawAspect="Content" ObjectID="_1778735990" r:id="rId200"/>
        </w:object>
      </w:r>
    </w:p>
    <w:p w14:paraId="5331C085" w14:textId="093BE67A" w:rsidR="009F6B24" w:rsidRPr="003167FF" w:rsidRDefault="009F6B24" w:rsidP="009F6B24">
      <w:pPr>
        <w:pStyle w:val="TF"/>
        <w:rPr>
          <w:lang w:eastAsia="zh-CN"/>
        </w:rPr>
      </w:pPr>
      <w:r w:rsidRPr="003167FF">
        <w:t>Figure 12.</w:t>
      </w:r>
      <w:r w:rsidRPr="003167FF">
        <w:rPr>
          <w:lang w:eastAsia="zh-CN"/>
        </w:rPr>
        <w:t>3</w:t>
      </w:r>
      <w:r w:rsidRPr="003167FF">
        <w:t>.</w:t>
      </w:r>
      <w:r w:rsidRPr="003167FF">
        <w:rPr>
          <w:lang w:eastAsia="zh-CN"/>
        </w:rPr>
        <w:t>4.</w:t>
      </w:r>
      <w:r w:rsidR="001D6AD7">
        <w:rPr>
          <w:lang w:eastAsia="zh-CN"/>
        </w:rPr>
        <w:t>5</w:t>
      </w:r>
      <w:r w:rsidRPr="003167FF">
        <w:t xml:space="preserve">-1: VAL Server </w:t>
      </w:r>
      <w:r>
        <w:t xml:space="preserve">deleting </w:t>
      </w:r>
      <w:r w:rsidRPr="003167FF">
        <w:t xml:space="preserve">provisioning </w:t>
      </w:r>
      <w:r>
        <w:t xml:space="preserve">information </w:t>
      </w:r>
      <w:r w:rsidRPr="003167FF">
        <w:t>to SEAL Identity Management Server</w:t>
      </w:r>
    </w:p>
    <w:p w14:paraId="36B39A5D" w14:textId="77777777" w:rsidR="009F6B24" w:rsidRPr="003167FF" w:rsidRDefault="009F6B24" w:rsidP="009F6B24">
      <w:pPr>
        <w:pStyle w:val="B1"/>
        <w:rPr>
          <w:lang w:eastAsia="zh-CN"/>
        </w:rPr>
      </w:pPr>
      <w:r w:rsidRPr="003167FF">
        <w:rPr>
          <w:lang w:eastAsia="zh-CN"/>
        </w:rPr>
        <w:t>1.</w:t>
      </w:r>
      <w:r w:rsidRPr="003167FF">
        <w:rPr>
          <w:lang w:eastAsia="zh-CN"/>
        </w:rPr>
        <w:tab/>
        <w:t xml:space="preserve">The VAL server sends a request message to identity management server to </w:t>
      </w:r>
      <w:r>
        <w:rPr>
          <w:lang w:eastAsia="zh-CN"/>
        </w:rPr>
        <w:t>delete the</w:t>
      </w:r>
      <w:r w:rsidRPr="003167FF">
        <w:t xml:space="preserve"> </w:t>
      </w:r>
      <w:r>
        <w:t xml:space="preserve">provisioning </w:t>
      </w:r>
      <w:r w:rsidRPr="003167FF">
        <w:t>information</w:t>
      </w:r>
      <w:r w:rsidRPr="003167FF">
        <w:rPr>
          <w:lang w:eastAsia="zh-CN"/>
        </w:rPr>
        <w:t xml:space="preserve">. The request message includes identity of the VAL server. </w:t>
      </w:r>
    </w:p>
    <w:p w14:paraId="2335B8C7" w14:textId="77777777" w:rsidR="009F6B24" w:rsidRPr="003167FF" w:rsidRDefault="009F6B24" w:rsidP="009F6B24">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w:t>
      </w:r>
      <w:r>
        <w:rPr>
          <w:lang w:eastAsia="zh-CN"/>
        </w:rPr>
        <w:t xml:space="preserve"> and if there exists provisioning information</w:t>
      </w:r>
      <w:r w:rsidRPr="003167FF">
        <w:rPr>
          <w:lang w:eastAsia="zh-CN"/>
        </w:rPr>
        <w:t xml:space="preserve">, then the identity management server </w:t>
      </w:r>
      <w:r>
        <w:rPr>
          <w:lang w:eastAsia="zh-CN"/>
        </w:rPr>
        <w:t>deletes the provisioning information for given VAL server ID and sends success response</w:t>
      </w:r>
      <w:r w:rsidRPr="003167FF">
        <w:rPr>
          <w:lang w:eastAsia="zh-CN"/>
        </w:rPr>
        <w:t xml:space="preserve">. </w:t>
      </w:r>
      <w:r>
        <w:rPr>
          <w:lang w:eastAsia="zh-CN"/>
        </w:rPr>
        <w:t>Otherwise, t</w:t>
      </w:r>
      <w:r w:rsidRPr="003167FF">
        <w:rPr>
          <w:lang w:eastAsia="zh-CN"/>
        </w:rPr>
        <w:t xml:space="preserve">he identity management server sends </w:t>
      </w:r>
      <w:r>
        <w:rPr>
          <w:lang w:eastAsia="zh-CN"/>
        </w:rPr>
        <w:t>failure</w:t>
      </w:r>
      <w:r w:rsidRPr="003167FF">
        <w:rPr>
          <w:lang w:eastAsia="zh-CN"/>
        </w:rPr>
        <w:t xml:space="preserve"> response message to the VAL server.</w:t>
      </w:r>
      <w:r>
        <w:rPr>
          <w:lang w:eastAsia="zh-CN"/>
        </w:rPr>
        <w:t xml:space="preserve"> </w:t>
      </w:r>
    </w:p>
    <w:p w14:paraId="777CF171" w14:textId="77777777" w:rsidR="00312C76" w:rsidRPr="003167FF" w:rsidRDefault="00312C76" w:rsidP="00312C76">
      <w:pPr>
        <w:pStyle w:val="Heading2"/>
      </w:pPr>
      <w:bookmarkStart w:id="1269" w:name="_Toc162886132"/>
      <w:r w:rsidRPr="003167FF">
        <w:t>12.4</w:t>
      </w:r>
      <w:r w:rsidRPr="003167FF">
        <w:tab/>
        <w:t>SEAL APIs for identity management</w:t>
      </w:r>
      <w:bookmarkEnd w:id="1269"/>
    </w:p>
    <w:p w14:paraId="0F47755D" w14:textId="77777777" w:rsidR="00312C76" w:rsidRPr="003167FF" w:rsidRDefault="00312C76" w:rsidP="00312C76">
      <w:pPr>
        <w:pStyle w:val="Heading3"/>
      </w:pPr>
      <w:bookmarkStart w:id="1270" w:name="_Toc162886133"/>
      <w:r w:rsidRPr="003167FF">
        <w:t>12.4.1</w:t>
      </w:r>
      <w:r w:rsidRPr="003167FF">
        <w:tab/>
        <w:t>General</w:t>
      </w:r>
      <w:bookmarkEnd w:id="1270"/>
    </w:p>
    <w:p w14:paraId="020E4838" w14:textId="77777777" w:rsidR="00D217B3" w:rsidRPr="003167FF" w:rsidRDefault="00D217B3" w:rsidP="00D217B3">
      <w:r w:rsidRPr="003167FF">
        <w:t>Table 12.4.1-1 illustrates the SEAL APIs for identity management.</w:t>
      </w:r>
    </w:p>
    <w:p w14:paraId="78F54AAE" w14:textId="77777777" w:rsidR="00D217B3" w:rsidRPr="003167FF" w:rsidRDefault="00D217B3" w:rsidP="00D217B3">
      <w:pPr>
        <w:pStyle w:val="TH"/>
        <w:rPr>
          <w:rFonts w:eastAsia="SimSun"/>
          <w:lang w:eastAsia="zh-CN"/>
        </w:rPr>
      </w:pPr>
      <w:r w:rsidRPr="003167FF">
        <w:t>Table 12.4.1-1: List of SEAL APIs for identity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D217B3" w:rsidRPr="003167FF" w14:paraId="0AB8BFFF" w14:textId="77777777" w:rsidTr="001D6AD7">
        <w:tc>
          <w:tcPr>
            <w:tcW w:w="3369" w:type="dxa"/>
            <w:shd w:val="clear" w:color="auto" w:fill="auto"/>
          </w:tcPr>
          <w:p w14:paraId="753EFA35" w14:textId="77777777" w:rsidR="00D217B3" w:rsidRPr="003167FF" w:rsidRDefault="00D217B3" w:rsidP="0023510A">
            <w:pPr>
              <w:pStyle w:val="TAH"/>
            </w:pPr>
            <w:r w:rsidRPr="003167FF">
              <w:t>API Name</w:t>
            </w:r>
          </w:p>
        </w:tc>
        <w:tc>
          <w:tcPr>
            <w:tcW w:w="2835" w:type="dxa"/>
            <w:shd w:val="clear" w:color="auto" w:fill="auto"/>
          </w:tcPr>
          <w:p w14:paraId="0C11C3E9" w14:textId="77777777" w:rsidR="00D217B3" w:rsidRPr="003167FF" w:rsidRDefault="00D217B3" w:rsidP="0023510A">
            <w:pPr>
              <w:pStyle w:val="TAH"/>
            </w:pPr>
            <w:r w:rsidRPr="003167FF">
              <w:t>API Operations</w:t>
            </w:r>
          </w:p>
        </w:tc>
        <w:tc>
          <w:tcPr>
            <w:tcW w:w="1984" w:type="dxa"/>
            <w:shd w:val="clear" w:color="auto" w:fill="auto"/>
          </w:tcPr>
          <w:p w14:paraId="2095707A" w14:textId="77777777" w:rsidR="00D217B3" w:rsidRPr="003167FF" w:rsidRDefault="00D217B3" w:rsidP="0023510A">
            <w:pPr>
              <w:pStyle w:val="TAH"/>
            </w:pPr>
            <w:r w:rsidRPr="003167FF">
              <w:t>Known Consumer(s)</w:t>
            </w:r>
          </w:p>
        </w:tc>
        <w:tc>
          <w:tcPr>
            <w:tcW w:w="1667" w:type="dxa"/>
            <w:shd w:val="clear" w:color="auto" w:fill="auto"/>
          </w:tcPr>
          <w:p w14:paraId="2008BFF4" w14:textId="77777777" w:rsidR="00D217B3" w:rsidRPr="003167FF" w:rsidRDefault="00D217B3" w:rsidP="0023510A">
            <w:pPr>
              <w:pStyle w:val="TAH"/>
            </w:pPr>
            <w:r w:rsidRPr="003167FF">
              <w:t>Communication Type</w:t>
            </w:r>
          </w:p>
        </w:tc>
      </w:tr>
      <w:tr w:rsidR="001D6AD7" w:rsidRPr="003167FF" w14:paraId="6C51E29B" w14:textId="77777777" w:rsidTr="001D6AD7">
        <w:trPr>
          <w:trHeight w:val="136"/>
        </w:trPr>
        <w:tc>
          <w:tcPr>
            <w:tcW w:w="3369" w:type="dxa"/>
            <w:vMerge w:val="restart"/>
            <w:shd w:val="clear" w:color="auto" w:fill="auto"/>
          </w:tcPr>
          <w:p w14:paraId="6CAA50A2" w14:textId="77777777" w:rsidR="001D6AD7" w:rsidRPr="003167FF" w:rsidRDefault="001D6AD7" w:rsidP="0023510A">
            <w:pPr>
              <w:pStyle w:val="TAL"/>
            </w:pPr>
            <w:r w:rsidRPr="003167FF">
              <w:t>SS_IdmParameterProvisioning</w:t>
            </w:r>
          </w:p>
        </w:tc>
        <w:tc>
          <w:tcPr>
            <w:tcW w:w="2835" w:type="dxa"/>
            <w:shd w:val="clear" w:color="auto" w:fill="auto"/>
          </w:tcPr>
          <w:p w14:paraId="5CE43D21" w14:textId="77777777" w:rsidR="001D6AD7" w:rsidRPr="003167FF" w:rsidRDefault="001D6AD7" w:rsidP="0023510A">
            <w:pPr>
              <w:pStyle w:val="TAL"/>
            </w:pPr>
            <w:r w:rsidRPr="003167FF">
              <w:t>Provide_Configuration</w:t>
            </w:r>
          </w:p>
        </w:tc>
        <w:tc>
          <w:tcPr>
            <w:tcW w:w="1984" w:type="dxa"/>
            <w:vMerge w:val="restart"/>
            <w:shd w:val="clear" w:color="auto" w:fill="auto"/>
          </w:tcPr>
          <w:p w14:paraId="3B09F295" w14:textId="77777777" w:rsidR="001D6AD7" w:rsidRPr="003167FF" w:rsidRDefault="001D6AD7" w:rsidP="0023510A">
            <w:pPr>
              <w:pStyle w:val="TAL"/>
              <w:rPr>
                <w:lang w:eastAsia="zh-CN"/>
              </w:rPr>
            </w:pPr>
            <w:r w:rsidRPr="003167FF">
              <w:t>VAL server</w:t>
            </w:r>
          </w:p>
        </w:tc>
        <w:tc>
          <w:tcPr>
            <w:tcW w:w="1667" w:type="dxa"/>
            <w:vMerge w:val="restart"/>
            <w:shd w:val="clear" w:color="auto" w:fill="auto"/>
          </w:tcPr>
          <w:p w14:paraId="07ABFE92" w14:textId="77777777" w:rsidR="001D6AD7" w:rsidRPr="003167FF" w:rsidRDefault="001D6AD7" w:rsidP="0023510A">
            <w:pPr>
              <w:pStyle w:val="TAL"/>
            </w:pPr>
            <w:r w:rsidRPr="003167FF">
              <w:t>Request /Response</w:t>
            </w:r>
          </w:p>
        </w:tc>
      </w:tr>
      <w:tr w:rsidR="001D6AD7" w:rsidRPr="003167FF" w14:paraId="624DFB04" w14:textId="77777777" w:rsidTr="001D6AD7">
        <w:trPr>
          <w:trHeight w:val="136"/>
        </w:trPr>
        <w:tc>
          <w:tcPr>
            <w:tcW w:w="3369" w:type="dxa"/>
            <w:vMerge/>
            <w:shd w:val="clear" w:color="auto" w:fill="auto"/>
          </w:tcPr>
          <w:p w14:paraId="41D49DCB" w14:textId="77777777" w:rsidR="001D6AD7" w:rsidRPr="003167FF" w:rsidRDefault="001D6AD7" w:rsidP="001D6AD7">
            <w:pPr>
              <w:pStyle w:val="TAL"/>
            </w:pPr>
          </w:p>
        </w:tc>
        <w:tc>
          <w:tcPr>
            <w:tcW w:w="2835" w:type="dxa"/>
            <w:shd w:val="clear" w:color="auto" w:fill="auto"/>
          </w:tcPr>
          <w:p w14:paraId="14B650FC" w14:textId="0F07A2E7" w:rsidR="001D6AD7" w:rsidRPr="003167FF" w:rsidRDefault="001D6AD7" w:rsidP="001D6AD7">
            <w:pPr>
              <w:pStyle w:val="TAL"/>
            </w:pPr>
            <w:r>
              <w:t>Update_Configuration</w:t>
            </w:r>
          </w:p>
        </w:tc>
        <w:tc>
          <w:tcPr>
            <w:tcW w:w="1984" w:type="dxa"/>
            <w:vMerge/>
            <w:shd w:val="clear" w:color="auto" w:fill="auto"/>
          </w:tcPr>
          <w:p w14:paraId="314D9E07" w14:textId="77777777" w:rsidR="001D6AD7" w:rsidRPr="003167FF" w:rsidRDefault="001D6AD7" w:rsidP="001D6AD7">
            <w:pPr>
              <w:pStyle w:val="TAL"/>
            </w:pPr>
          </w:p>
        </w:tc>
        <w:tc>
          <w:tcPr>
            <w:tcW w:w="1667" w:type="dxa"/>
            <w:vMerge/>
            <w:shd w:val="clear" w:color="auto" w:fill="auto"/>
          </w:tcPr>
          <w:p w14:paraId="09B43B27" w14:textId="77777777" w:rsidR="001D6AD7" w:rsidRPr="003167FF" w:rsidRDefault="001D6AD7" w:rsidP="001D6AD7">
            <w:pPr>
              <w:pStyle w:val="TAL"/>
            </w:pPr>
          </w:p>
        </w:tc>
      </w:tr>
      <w:tr w:rsidR="001D6AD7" w:rsidRPr="003167FF" w14:paraId="4065D2BD" w14:textId="77777777" w:rsidTr="001D6AD7">
        <w:trPr>
          <w:trHeight w:val="136"/>
        </w:trPr>
        <w:tc>
          <w:tcPr>
            <w:tcW w:w="3369" w:type="dxa"/>
            <w:vMerge/>
            <w:shd w:val="clear" w:color="auto" w:fill="auto"/>
          </w:tcPr>
          <w:p w14:paraId="077AD709" w14:textId="77777777" w:rsidR="001D6AD7" w:rsidRPr="003167FF" w:rsidRDefault="001D6AD7" w:rsidP="001D6AD7">
            <w:pPr>
              <w:pStyle w:val="TAL"/>
            </w:pPr>
          </w:p>
        </w:tc>
        <w:tc>
          <w:tcPr>
            <w:tcW w:w="2835" w:type="dxa"/>
            <w:shd w:val="clear" w:color="auto" w:fill="auto"/>
          </w:tcPr>
          <w:p w14:paraId="0E9830BD" w14:textId="3301240D" w:rsidR="001D6AD7" w:rsidRPr="003167FF" w:rsidRDefault="001D6AD7" w:rsidP="001D6AD7">
            <w:pPr>
              <w:pStyle w:val="TAL"/>
            </w:pPr>
            <w:r>
              <w:t>Get_Configuration</w:t>
            </w:r>
          </w:p>
        </w:tc>
        <w:tc>
          <w:tcPr>
            <w:tcW w:w="1984" w:type="dxa"/>
            <w:vMerge/>
            <w:shd w:val="clear" w:color="auto" w:fill="auto"/>
          </w:tcPr>
          <w:p w14:paraId="7F928C89" w14:textId="77777777" w:rsidR="001D6AD7" w:rsidRPr="003167FF" w:rsidRDefault="001D6AD7" w:rsidP="001D6AD7">
            <w:pPr>
              <w:pStyle w:val="TAL"/>
            </w:pPr>
          </w:p>
        </w:tc>
        <w:tc>
          <w:tcPr>
            <w:tcW w:w="1667" w:type="dxa"/>
            <w:vMerge/>
            <w:shd w:val="clear" w:color="auto" w:fill="auto"/>
          </w:tcPr>
          <w:p w14:paraId="342667B8" w14:textId="77777777" w:rsidR="001D6AD7" w:rsidRPr="003167FF" w:rsidRDefault="001D6AD7" w:rsidP="001D6AD7">
            <w:pPr>
              <w:pStyle w:val="TAL"/>
            </w:pPr>
          </w:p>
        </w:tc>
      </w:tr>
      <w:tr w:rsidR="001D6AD7" w:rsidRPr="003167FF" w14:paraId="57B0F2D9" w14:textId="77777777" w:rsidTr="001D6AD7">
        <w:trPr>
          <w:trHeight w:val="136"/>
        </w:trPr>
        <w:tc>
          <w:tcPr>
            <w:tcW w:w="3369" w:type="dxa"/>
            <w:vMerge/>
            <w:shd w:val="clear" w:color="auto" w:fill="auto"/>
          </w:tcPr>
          <w:p w14:paraId="4A85C6F0" w14:textId="77777777" w:rsidR="001D6AD7" w:rsidRPr="003167FF" w:rsidRDefault="001D6AD7" w:rsidP="001D6AD7">
            <w:pPr>
              <w:pStyle w:val="TAL"/>
            </w:pPr>
          </w:p>
        </w:tc>
        <w:tc>
          <w:tcPr>
            <w:tcW w:w="2835" w:type="dxa"/>
            <w:shd w:val="clear" w:color="auto" w:fill="auto"/>
          </w:tcPr>
          <w:p w14:paraId="092DD249" w14:textId="4DD0E009" w:rsidR="001D6AD7" w:rsidRPr="003167FF" w:rsidRDefault="001D6AD7" w:rsidP="001D6AD7">
            <w:pPr>
              <w:pStyle w:val="TAL"/>
            </w:pPr>
            <w:r>
              <w:t>Delete_Configuration</w:t>
            </w:r>
          </w:p>
        </w:tc>
        <w:tc>
          <w:tcPr>
            <w:tcW w:w="1984" w:type="dxa"/>
            <w:vMerge/>
            <w:shd w:val="clear" w:color="auto" w:fill="auto"/>
          </w:tcPr>
          <w:p w14:paraId="3DE8FFFA" w14:textId="77777777" w:rsidR="001D6AD7" w:rsidRPr="003167FF" w:rsidRDefault="001D6AD7" w:rsidP="001D6AD7">
            <w:pPr>
              <w:pStyle w:val="TAL"/>
            </w:pPr>
          </w:p>
        </w:tc>
        <w:tc>
          <w:tcPr>
            <w:tcW w:w="1667" w:type="dxa"/>
            <w:vMerge/>
            <w:shd w:val="clear" w:color="auto" w:fill="auto"/>
          </w:tcPr>
          <w:p w14:paraId="2EB10246" w14:textId="77777777" w:rsidR="001D6AD7" w:rsidRPr="003167FF" w:rsidRDefault="001D6AD7" w:rsidP="001D6AD7">
            <w:pPr>
              <w:pStyle w:val="TAL"/>
            </w:pPr>
          </w:p>
        </w:tc>
      </w:tr>
    </w:tbl>
    <w:p w14:paraId="1C6F3DA9" w14:textId="77777777" w:rsidR="00D217B3" w:rsidRPr="003167FF" w:rsidRDefault="00D217B3" w:rsidP="00D217B3"/>
    <w:p w14:paraId="73E4EAD6" w14:textId="77777777" w:rsidR="00312C76" w:rsidRPr="003167FF" w:rsidRDefault="00312C76" w:rsidP="00312C76">
      <w:pPr>
        <w:pStyle w:val="Heading3"/>
      </w:pPr>
      <w:bookmarkStart w:id="1271" w:name="_Toc162886134"/>
      <w:r w:rsidRPr="003167FF">
        <w:t>12.4.2</w:t>
      </w:r>
      <w:r w:rsidRPr="003167FF">
        <w:tab/>
        <w:t>Void</w:t>
      </w:r>
      <w:bookmarkEnd w:id="1271"/>
    </w:p>
    <w:p w14:paraId="3012081B" w14:textId="77777777" w:rsidR="00312C76" w:rsidRPr="003167FF" w:rsidRDefault="00312C76" w:rsidP="00312C76">
      <w:pPr>
        <w:pStyle w:val="Heading4"/>
      </w:pPr>
      <w:bookmarkStart w:id="1272" w:name="_Toc162886135"/>
      <w:r w:rsidRPr="003167FF">
        <w:t>12.4.2.1</w:t>
      </w:r>
      <w:r w:rsidRPr="003167FF">
        <w:tab/>
        <w:t>Void</w:t>
      </w:r>
      <w:bookmarkEnd w:id="1272"/>
    </w:p>
    <w:p w14:paraId="3ECDD118" w14:textId="77777777" w:rsidR="00312C76" w:rsidRPr="003167FF" w:rsidRDefault="00312C76" w:rsidP="00312C76">
      <w:pPr>
        <w:pStyle w:val="Heading4"/>
      </w:pPr>
      <w:bookmarkStart w:id="1273" w:name="_Toc162886136"/>
      <w:r w:rsidRPr="003167FF">
        <w:t>12.4.2.2</w:t>
      </w:r>
      <w:r w:rsidRPr="003167FF">
        <w:tab/>
        <w:t>Void</w:t>
      </w:r>
      <w:bookmarkEnd w:id="1273"/>
    </w:p>
    <w:p w14:paraId="75C4D809" w14:textId="77777777" w:rsidR="00D217B3" w:rsidRPr="003167FF" w:rsidRDefault="00D217B3" w:rsidP="00D217B3">
      <w:pPr>
        <w:pStyle w:val="Heading3"/>
      </w:pPr>
      <w:bookmarkStart w:id="1274" w:name="_Toc162886137"/>
      <w:r w:rsidRPr="003167FF">
        <w:t>12.4.3</w:t>
      </w:r>
      <w:r w:rsidRPr="003167FF">
        <w:tab/>
        <w:t>SS_IdmParameterProvisioning API</w:t>
      </w:r>
      <w:bookmarkEnd w:id="1274"/>
    </w:p>
    <w:p w14:paraId="1BA0BE84" w14:textId="77777777" w:rsidR="00D217B3" w:rsidRPr="003167FF" w:rsidRDefault="00D217B3" w:rsidP="00D217B3">
      <w:pPr>
        <w:pStyle w:val="Heading4"/>
      </w:pPr>
      <w:bookmarkStart w:id="1275" w:name="_Toc162886138"/>
      <w:r w:rsidRPr="003167FF">
        <w:t>12.4.3.1</w:t>
      </w:r>
      <w:r w:rsidRPr="003167FF">
        <w:tab/>
        <w:t>General</w:t>
      </w:r>
      <w:bookmarkEnd w:id="1275"/>
    </w:p>
    <w:p w14:paraId="00B9A181" w14:textId="77777777" w:rsidR="00D217B3" w:rsidRPr="003167FF" w:rsidRDefault="00D217B3" w:rsidP="00D217B3">
      <w:r w:rsidRPr="003167FF">
        <w:rPr>
          <w:b/>
        </w:rPr>
        <w:t>API description:</w:t>
      </w:r>
      <w:r w:rsidRPr="003167FF">
        <w:t xml:space="preserve"> This API enables the VAL server to provision configuration for the VAL service to the SEAL IM-S.</w:t>
      </w:r>
    </w:p>
    <w:p w14:paraId="6C757347" w14:textId="77777777" w:rsidR="00D217B3" w:rsidRPr="003167FF" w:rsidRDefault="00D217B3" w:rsidP="00D217B3">
      <w:pPr>
        <w:pStyle w:val="Heading4"/>
      </w:pPr>
      <w:bookmarkStart w:id="1276" w:name="_Toc162886139"/>
      <w:r w:rsidRPr="003167FF">
        <w:t>12.4.3.2</w:t>
      </w:r>
      <w:r w:rsidRPr="003167FF">
        <w:tab/>
        <w:t>Provide_Configuration operation</w:t>
      </w:r>
      <w:bookmarkEnd w:id="1276"/>
    </w:p>
    <w:p w14:paraId="70D46B72" w14:textId="77777777" w:rsidR="00D217B3" w:rsidRPr="003167FF" w:rsidRDefault="00D217B3" w:rsidP="00D217B3">
      <w:r w:rsidRPr="003167FF">
        <w:rPr>
          <w:b/>
        </w:rPr>
        <w:t xml:space="preserve">API operation name: </w:t>
      </w:r>
      <w:r w:rsidRPr="003167FF">
        <w:t>Provide_Configuration</w:t>
      </w:r>
    </w:p>
    <w:p w14:paraId="202AD526" w14:textId="77777777" w:rsidR="00D217B3" w:rsidRPr="003167FF" w:rsidRDefault="00D217B3" w:rsidP="00D217B3">
      <w:pPr>
        <w:rPr>
          <w:lang w:eastAsia="zh-CN"/>
        </w:rPr>
      </w:pPr>
      <w:r w:rsidRPr="003167FF">
        <w:rPr>
          <w:b/>
        </w:rPr>
        <w:t>Description:</w:t>
      </w:r>
      <w:r w:rsidRPr="003167FF">
        <w:t xml:space="preserve"> Provisioning of VAL service configuration to IM-S.</w:t>
      </w:r>
    </w:p>
    <w:p w14:paraId="263FD977" w14:textId="77777777" w:rsidR="00D217B3" w:rsidRPr="003167FF" w:rsidRDefault="00D217B3" w:rsidP="00D217B3">
      <w:r w:rsidRPr="003167FF">
        <w:rPr>
          <w:b/>
        </w:rPr>
        <w:t>Known Consumers:</w:t>
      </w:r>
      <w:r w:rsidRPr="003167FF">
        <w:t xml:space="preserve"> VAL server.</w:t>
      </w:r>
    </w:p>
    <w:p w14:paraId="7A8668B8" w14:textId="77777777" w:rsidR="00D217B3" w:rsidRPr="003167FF" w:rsidRDefault="00D217B3" w:rsidP="00D217B3">
      <w:pPr>
        <w:rPr>
          <w:lang w:eastAsia="zh-CN"/>
        </w:rPr>
      </w:pPr>
      <w:r w:rsidRPr="003167FF">
        <w:rPr>
          <w:b/>
          <w:lang w:eastAsia="zh-CN"/>
        </w:rPr>
        <w:t xml:space="preserve">Inputs: </w:t>
      </w:r>
      <w:r w:rsidRPr="003167FF">
        <w:rPr>
          <w:lang w:eastAsia="zh-CN"/>
        </w:rPr>
        <w:t>See subclause 12.3.2.1</w:t>
      </w:r>
    </w:p>
    <w:p w14:paraId="116C476B" w14:textId="77777777" w:rsidR="00D217B3" w:rsidRPr="003167FF" w:rsidRDefault="00D217B3" w:rsidP="00D217B3">
      <w:pPr>
        <w:rPr>
          <w:lang w:eastAsia="zh-CN"/>
        </w:rPr>
      </w:pPr>
      <w:r w:rsidRPr="003167FF">
        <w:rPr>
          <w:b/>
          <w:lang w:eastAsia="zh-CN"/>
        </w:rPr>
        <w:t>Outputs:</w:t>
      </w:r>
      <w:r w:rsidRPr="003167FF">
        <w:rPr>
          <w:lang w:eastAsia="zh-CN"/>
        </w:rPr>
        <w:t xml:space="preserve"> See subclause 12.3.2.2</w:t>
      </w:r>
    </w:p>
    <w:p w14:paraId="01FC8EFE" w14:textId="77777777" w:rsidR="00D217B3" w:rsidRPr="003167FF" w:rsidRDefault="00D217B3" w:rsidP="00D217B3">
      <w:pPr>
        <w:rPr>
          <w:noProof/>
        </w:rPr>
      </w:pPr>
      <w:r w:rsidRPr="003167FF">
        <w:rPr>
          <w:lang w:eastAsia="zh-CN"/>
        </w:rPr>
        <w:t>See subclause 12.3.4.2 for the details of usage of this API operation.</w:t>
      </w:r>
    </w:p>
    <w:p w14:paraId="38812D44" w14:textId="77777777" w:rsidR="001D6AD7" w:rsidRPr="003167FF" w:rsidRDefault="001D6AD7" w:rsidP="001D6AD7">
      <w:pPr>
        <w:pStyle w:val="Heading4"/>
      </w:pPr>
      <w:bookmarkStart w:id="1277" w:name="_Toc162886140"/>
      <w:r w:rsidRPr="003167FF">
        <w:t>12.4.3.</w:t>
      </w:r>
      <w:r>
        <w:t>3</w:t>
      </w:r>
      <w:r w:rsidRPr="003167FF">
        <w:tab/>
      </w:r>
      <w:r>
        <w:t>Update</w:t>
      </w:r>
      <w:r w:rsidRPr="003167FF">
        <w:t>_Configuration operation</w:t>
      </w:r>
      <w:bookmarkEnd w:id="1277"/>
    </w:p>
    <w:p w14:paraId="4EB257C7" w14:textId="77777777" w:rsidR="001D6AD7" w:rsidRPr="003167FF" w:rsidRDefault="001D6AD7" w:rsidP="001D6AD7">
      <w:r w:rsidRPr="003167FF">
        <w:rPr>
          <w:b/>
        </w:rPr>
        <w:t xml:space="preserve">API operation name: </w:t>
      </w:r>
      <w:r>
        <w:t>Update</w:t>
      </w:r>
      <w:r w:rsidRPr="003167FF">
        <w:t>_Configuration</w:t>
      </w:r>
    </w:p>
    <w:p w14:paraId="2ADE5179" w14:textId="77777777" w:rsidR="001D6AD7" w:rsidRPr="003167FF" w:rsidRDefault="001D6AD7" w:rsidP="001D6AD7">
      <w:pPr>
        <w:rPr>
          <w:lang w:eastAsia="zh-CN"/>
        </w:rPr>
      </w:pPr>
      <w:r w:rsidRPr="003167FF">
        <w:rPr>
          <w:b/>
        </w:rPr>
        <w:t>Description:</w:t>
      </w:r>
      <w:r w:rsidRPr="003167FF">
        <w:t xml:space="preserve"> </w:t>
      </w:r>
      <w:r>
        <w:t>Updating the p</w:t>
      </w:r>
      <w:r w:rsidRPr="003167FF">
        <w:t>rovisioning of VAL service configuration to IM-S.</w:t>
      </w:r>
    </w:p>
    <w:p w14:paraId="2DE8632E" w14:textId="77777777" w:rsidR="001D6AD7" w:rsidRPr="003167FF" w:rsidRDefault="001D6AD7" w:rsidP="001D6AD7">
      <w:r w:rsidRPr="003167FF">
        <w:rPr>
          <w:b/>
        </w:rPr>
        <w:t>Known Consumers:</w:t>
      </w:r>
      <w:r w:rsidRPr="003167FF">
        <w:t xml:space="preserve"> VAL server.</w:t>
      </w:r>
    </w:p>
    <w:p w14:paraId="4731957B"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3</w:t>
      </w:r>
    </w:p>
    <w:p w14:paraId="54406B3F"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4</w:t>
      </w:r>
    </w:p>
    <w:p w14:paraId="465F2861" w14:textId="77777777" w:rsidR="001D6AD7" w:rsidRDefault="001D6AD7" w:rsidP="001D6AD7">
      <w:pPr>
        <w:rPr>
          <w:lang w:eastAsia="zh-CN"/>
        </w:rPr>
      </w:pPr>
      <w:r w:rsidRPr="003167FF">
        <w:rPr>
          <w:lang w:eastAsia="zh-CN"/>
        </w:rPr>
        <w:t>See subclause 12.3.4.</w:t>
      </w:r>
      <w:r>
        <w:rPr>
          <w:lang w:eastAsia="zh-CN"/>
        </w:rPr>
        <w:t>3</w:t>
      </w:r>
      <w:r w:rsidRPr="003167FF">
        <w:rPr>
          <w:lang w:eastAsia="zh-CN"/>
        </w:rPr>
        <w:t xml:space="preserve"> for the details of usage of this API operation.</w:t>
      </w:r>
    </w:p>
    <w:p w14:paraId="4B9CD892" w14:textId="77777777" w:rsidR="001D6AD7" w:rsidRPr="003167FF" w:rsidRDefault="001D6AD7" w:rsidP="001D6AD7">
      <w:pPr>
        <w:pStyle w:val="Heading4"/>
      </w:pPr>
      <w:bookmarkStart w:id="1278" w:name="_Toc162886141"/>
      <w:r w:rsidRPr="003167FF">
        <w:t>12.4.3.</w:t>
      </w:r>
      <w:r>
        <w:t>4</w:t>
      </w:r>
      <w:r w:rsidRPr="003167FF">
        <w:tab/>
      </w:r>
      <w:r>
        <w:t>Get</w:t>
      </w:r>
      <w:r w:rsidRPr="003167FF">
        <w:t>_Configuration operation</w:t>
      </w:r>
      <w:bookmarkEnd w:id="1278"/>
    </w:p>
    <w:p w14:paraId="5B2D2FE1" w14:textId="77777777" w:rsidR="001D6AD7" w:rsidRPr="003167FF" w:rsidRDefault="001D6AD7" w:rsidP="001D6AD7">
      <w:r w:rsidRPr="003167FF">
        <w:rPr>
          <w:b/>
        </w:rPr>
        <w:t>API operation name:</w:t>
      </w:r>
      <w:r w:rsidRPr="00077D8E">
        <w:t xml:space="preserve"> Get</w:t>
      </w:r>
      <w:r w:rsidRPr="003167FF">
        <w:t>_Configuration</w:t>
      </w:r>
    </w:p>
    <w:p w14:paraId="6F92B895" w14:textId="77777777" w:rsidR="001D6AD7" w:rsidRPr="003167FF" w:rsidRDefault="001D6AD7" w:rsidP="001D6AD7">
      <w:pPr>
        <w:rPr>
          <w:lang w:eastAsia="zh-CN"/>
        </w:rPr>
      </w:pPr>
      <w:r w:rsidRPr="003167FF">
        <w:rPr>
          <w:b/>
        </w:rPr>
        <w:t>Description:</w:t>
      </w:r>
      <w:r w:rsidRPr="003167FF">
        <w:t xml:space="preserve"> </w:t>
      </w:r>
      <w:r>
        <w:t>Get p</w:t>
      </w:r>
      <w:r w:rsidRPr="003167FF">
        <w:t xml:space="preserve">rovisioning of VAL service configuration </w:t>
      </w:r>
      <w:r>
        <w:t>from</w:t>
      </w:r>
      <w:r w:rsidRPr="003167FF">
        <w:t xml:space="preserve"> IM-S.</w:t>
      </w:r>
    </w:p>
    <w:p w14:paraId="6AC010E8" w14:textId="77777777" w:rsidR="001D6AD7" w:rsidRPr="003167FF" w:rsidRDefault="001D6AD7" w:rsidP="001D6AD7">
      <w:r w:rsidRPr="003167FF">
        <w:rPr>
          <w:b/>
        </w:rPr>
        <w:t>Known Consumers:</w:t>
      </w:r>
      <w:r w:rsidRPr="003167FF">
        <w:t xml:space="preserve"> VAL server.</w:t>
      </w:r>
    </w:p>
    <w:p w14:paraId="655579F5"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5</w:t>
      </w:r>
    </w:p>
    <w:p w14:paraId="1B349881"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6</w:t>
      </w:r>
    </w:p>
    <w:p w14:paraId="4BCB40F0" w14:textId="77777777" w:rsidR="001D6AD7" w:rsidRDefault="001D6AD7" w:rsidP="001D6AD7">
      <w:pPr>
        <w:rPr>
          <w:lang w:eastAsia="zh-CN"/>
        </w:rPr>
      </w:pPr>
      <w:r w:rsidRPr="003167FF">
        <w:rPr>
          <w:lang w:eastAsia="zh-CN"/>
        </w:rPr>
        <w:t>See subclause 12.3.4.</w:t>
      </w:r>
      <w:r>
        <w:rPr>
          <w:lang w:eastAsia="zh-CN"/>
        </w:rPr>
        <w:t>4</w:t>
      </w:r>
      <w:r w:rsidRPr="003167FF">
        <w:rPr>
          <w:lang w:eastAsia="zh-CN"/>
        </w:rPr>
        <w:t xml:space="preserve"> for the details of usage of this API operation.</w:t>
      </w:r>
    </w:p>
    <w:p w14:paraId="4F871A3E" w14:textId="77777777" w:rsidR="001D6AD7" w:rsidRPr="003167FF" w:rsidRDefault="001D6AD7" w:rsidP="001D6AD7">
      <w:pPr>
        <w:pStyle w:val="Heading4"/>
      </w:pPr>
      <w:bookmarkStart w:id="1279" w:name="_Toc162886142"/>
      <w:r w:rsidRPr="003167FF">
        <w:t>12.4.3.</w:t>
      </w:r>
      <w:r>
        <w:t>5</w:t>
      </w:r>
      <w:r w:rsidRPr="003167FF">
        <w:tab/>
      </w:r>
      <w:r>
        <w:t>Delete</w:t>
      </w:r>
      <w:r w:rsidRPr="003167FF">
        <w:t>_Configuration operation</w:t>
      </w:r>
      <w:bookmarkEnd w:id="1279"/>
    </w:p>
    <w:p w14:paraId="0D069B50" w14:textId="77777777" w:rsidR="001D6AD7" w:rsidRPr="003167FF" w:rsidRDefault="001D6AD7" w:rsidP="001D6AD7">
      <w:r w:rsidRPr="003167FF">
        <w:rPr>
          <w:b/>
        </w:rPr>
        <w:t xml:space="preserve">API operation name: </w:t>
      </w:r>
      <w:r w:rsidRPr="00077D8E">
        <w:t>Delete</w:t>
      </w:r>
      <w:r w:rsidRPr="003167FF">
        <w:t>_Configuration</w:t>
      </w:r>
    </w:p>
    <w:p w14:paraId="5180F6EC" w14:textId="77777777" w:rsidR="001D6AD7" w:rsidRPr="003167FF" w:rsidRDefault="001D6AD7" w:rsidP="001D6AD7">
      <w:pPr>
        <w:rPr>
          <w:lang w:eastAsia="zh-CN"/>
        </w:rPr>
      </w:pPr>
      <w:r w:rsidRPr="003167FF">
        <w:rPr>
          <w:b/>
        </w:rPr>
        <w:t>Description:</w:t>
      </w:r>
      <w:r w:rsidRPr="003167FF">
        <w:t xml:space="preserve"> </w:t>
      </w:r>
      <w:r>
        <w:t>Deleting the p</w:t>
      </w:r>
      <w:r w:rsidRPr="003167FF">
        <w:t xml:space="preserve">rovisioning of VAL service configuration </w:t>
      </w:r>
      <w:r>
        <w:t>on</w:t>
      </w:r>
      <w:r w:rsidRPr="003167FF">
        <w:t xml:space="preserve"> IM-S.</w:t>
      </w:r>
    </w:p>
    <w:p w14:paraId="5B8D91AD" w14:textId="77777777" w:rsidR="001D6AD7" w:rsidRPr="003167FF" w:rsidRDefault="001D6AD7" w:rsidP="001D6AD7">
      <w:r w:rsidRPr="003167FF">
        <w:rPr>
          <w:b/>
        </w:rPr>
        <w:t>Known Consumers:</w:t>
      </w:r>
      <w:r w:rsidRPr="003167FF">
        <w:t xml:space="preserve"> VAL server.</w:t>
      </w:r>
    </w:p>
    <w:p w14:paraId="611A80CC" w14:textId="77777777" w:rsidR="001D6AD7" w:rsidRPr="003167FF" w:rsidRDefault="001D6AD7" w:rsidP="001D6AD7">
      <w:pPr>
        <w:rPr>
          <w:lang w:eastAsia="zh-CN"/>
        </w:rPr>
      </w:pPr>
      <w:r w:rsidRPr="003167FF">
        <w:rPr>
          <w:b/>
          <w:lang w:eastAsia="zh-CN"/>
        </w:rPr>
        <w:t xml:space="preserve">Inputs: </w:t>
      </w:r>
      <w:r w:rsidRPr="003167FF">
        <w:rPr>
          <w:lang w:eastAsia="zh-CN"/>
        </w:rPr>
        <w:t>See subclause 12.3.2.</w:t>
      </w:r>
      <w:r>
        <w:rPr>
          <w:lang w:eastAsia="zh-CN"/>
        </w:rPr>
        <w:t>7</w:t>
      </w:r>
    </w:p>
    <w:p w14:paraId="50CC01FA" w14:textId="77777777" w:rsidR="001D6AD7" w:rsidRPr="003167FF" w:rsidRDefault="001D6AD7" w:rsidP="001D6AD7">
      <w:pPr>
        <w:rPr>
          <w:lang w:eastAsia="zh-CN"/>
        </w:rPr>
      </w:pPr>
      <w:r w:rsidRPr="003167FF">
        <w:rPr>
          <w:b/>
          <w:lang w:eastAsia="zh-CN"/>
        </w:rPr>
        <w:t>Outputs:</w:t>
      </w:r>
      <w:r w:rsidRPr="003167FF">
        <w:rPr>
          <w:lang w:eastAsia="zh-CN"/>
        </w:rPr>
        <w:t xml:space="preserve"> See subclause 12.3.2.</w:t>
      </w:r>
      <w:r>
        <w:rPr>
          <w:lang w:eastAsia="zh-CN"/>
        </w:rPr>
        <w:t>8</w:t>
      </w:r>
    </w:p>
    <w:p w14:paraId="3D74B4EE" w14:textId="77777777" w:rsidR="001D6AD7" w:rsidRDefault="001D6AD7" w:rsidP="001D6AD7">
      <w:pPr>
        <w:rPr>
          <w:lang w:eastAsia="zh-CN"/>
        </w:rPr>
      </w:pPr>
      <w:r w:rsidRPr="003167FF">
        <w:rPr>
          <w:lang w:eastAsia="zh-CN"/>
        </w:rPr>
        <w:t>See subclause 12.3.4.</w:t>
      </w:r>
      <w:r>
        <w:rPr>
          <w:lang w:eastAsia="zh-CN"/>
        </w:rPr>
        <w:t>5</w:t>
      </w:r>
      <w:r w:rsidRPr="003167FF">
        <w:rPr>
          <w:lang w:eastAsia="zh-CN"/>
        </w:rPr>
        <w:t xml:space="preserve"> for the details of usage of this API operation.</w:t>
      </w:r>
    </w:p>
    <w:p w14:paraId="78DB6506" w14:textId="77777777" w:rsidR="00312C76" w:rsidRPr="003167FF" w:rsidRDefault="00312C76" w:rsidP="00312C76">
      <w:pPr>
        <w:pStyle w:val="Heading1"/>
      </w:pPr>
      <w:bookmarkStart w:id="1280" w:name="_Toc162886143"/>
      <w:r w:rsidRPr="003167FF">
        <w:t>13</w:t>
      </w:r>
      <w:r w:rsidRPr="003167FF">
        <w:tab/>
        <w:t>Key management</w:t>
      </w:r>
      <w:bookmarkEnd w:id="1280"/>
    </w:p>
    <w:p w14:paraId="13BF992F" w14:textId="77777777" w:rsidR="00312C76" w:rsidRPr="003167FF" w:rsidRDefault="00312C76" w:rsidP="00312C76">
      <w:pPr>
        <w:pStyle w:val="Heading2"/>
      </w:pPr>
      <w:bookmarkStart w:id="1281" w:name="_Toc162886144"/>
      <w:r w:rsidRPr="003167FF">
        <w:t>13.1</w:t>
      </w:r>
      <w:r w:rsidRPr="003167FF">
        <w:tab/>
        <w:t>General</w:t>
      </w:r>
      <w:bookmarkEnd w:id="1281"/>
    </w:p>
    <w:p w14:paraId="3864593F" w14:textId="77777777" w:rsidR="00312C76" w:rsidRPr="003167FF" w:rsidRDefault="00312C76" w:rsidP="00312C76">
      <w:r w:rsidRPr="003167FF">
        <w:t>The key management is a SEAL service that offers the key management related capabilities to one or more vertical applications.</w:t>
      </w:r>
    </w:p>
    <w:p w14:paraId="7CC09010" w14:textId="77777777" w:rsidR="00312C76" w:rsidRPr="003167FF" w:rsidRDefault="00312C76" w:rsidP="00312C76">
      <w:pPr>
        <w:pStyle w:val="Heading2"/>
      </w:pPr>
      <w:bookmarkStart w:id="1282" w:name="_Toc162886145"/>
      <w:r w:rsidRPr="003167FF">
        <w:t>13.2</w:t>
      </w:r>
      <w:r w:rsidRPr="003167FF">
        <w:tab/>
        <w:t>Functional model for key management</w:t>
      </w:r>
      <w:bookmarkEnd w:id="1282"/>
    </w:p>
    <w:p w14:paraId="0263AF46" w14:textId="77777777" w:rsidR="00312C76" w:rsidRPr="003167FF" w:rsidRDefault="00312C76" w:rsidP="00312C76">
      <w:pPr>
        <w:pStyle w:val="Heading3"/>
      </w:pPr>
      <w:bookmarkStart w:id="1283" w:name="_Toc162886146"/>
      <w:r w:rsidRPr="003167FF">
        <w:t>13.2.1</w:t>
      </w:r>
      <w:r w:rsidRPr="003167FF">
        <w:tab/>
        <w:t>General</w:t>
      </w:r>
      <w:bookmarkEnd w:id="1283"/>
    </w:p>
    <w:p w14:paraId="4547D4D7" w14:textId="77777777" w:rsidR="00312C76" w:rsidRPr="003167FF" w:rsidRDefault="00312C76" w:rsidP="00312C76">
      <w:pPr>
        <w:rPr>
          <w:noProof/>
        </w:rPr>
      </w:pPr>
      <w:r w:rsidRPr="003167FF">
        <w:rPr>
          <w:noProof/>
        </w:rPr>
        <w:t>The functional model for the key management is based on the generic functional model specified in clause 6. It is organized into functional entities to describe a functional architecture which addresses the support for key management aspects for vertical applications. The on-network and off-network functional model is specified in this clause.</w:t>
      </w:r>
    </w:p>
    <w:p w14:paraId="6FBD0FBA" w14:textId="77777777" w:rsidR="00312C76" w:rsidRPr="003167FF" w:rsidRDefault="00312C76" w:rsidP="00312C76">
      <w:pPr>
        <w:pStyle w:val="Heading3"/>
      </w:pPr>
      <w:bookmarkStart w:id="1284" w:name="_Toc162886147"/>
      <w:r w:rsidRPr="003167FF">
        <w:t>13.2.2</w:t>
      </w:r>
      <w:r w:rsidRPr="003167FF">
        <w:tab/>
        <w:t>On-network functional model description</w:t>
      </w:r>
      <w:bookmarkEnd w:id="1284"/>
    </w:p>
    <w:p w14:paraId="43113853" w14:textId="77777777" w:rsidR="00312C76" w:rsidRPr="003167FF" w:rsidRDefault="00312C76" w:rsidP="00312C76">
      <w:r w:rsidRPr="003167FF">
        <w:t>Figure 13.2.2-1 illustrates the generic on-network functional model for key management.</w:t>
      </w:r>
    </w:p>
    <w:p w14:paraId="06AA9568" w14:textId="77777777" w:rsidR="00312C76" w:rsidRPr="003167FF" w:rsidRDefault="00312C76" w:rsidP="00312C76">
      <w:pPr>
        <w:pStyle w:val="TH"/>
        <w:rPr>
          <w:noProof/>
        </w:rPr>
      </w:pPr>
      <w:r w:rsidRPr="003167FF">
        <w:rPr>
          <w:noProof/>
        </w:rPr>
        <w:object w:dxaOrig="8856" w:dyaOrig="3480" w14:anchorId="310EAE81">
          <v:shape id="_x0000_i1120" type="#_x0000_t75" style="width:441.4pt;height:174pt" o:ole="">
            <v:imagedata r:id="rId201" o:title=""/>
          </v:shape>
          <o:OLEObject Type="Embed" ProgID="Visio.Drawing.11" ShapeID="_x0000_i1120" DrawAspect="Content" ObjectID="_1778735991" r:id="rId202"/>
        </w:object>
      </w:r>
    </w:p>
    <w:p w14:paraId="593274AC" w14:textId="77777777" w:rsidR="00312C76" w:rsidRPr="003167FF" w:rsidRDefault="00312C76" w:rsidP="00312C76">
      <w:pPr>
        <w:pStyle w:val="TF"/>
        <w:rPr>
          <w:noProof/>
        </w:rPr>
      </w:pPr>
      <w:r w:rsidRPr="003167FF">
        <w:rPr>
          <w:noProof/>
        </w:rPr>
        <w:t>Figure 13.2.2-1: On-network functional model for key management</w:t>
      </w:r>
    </w:p>
    <w:p w14:paraId="7FB2C5AB" w14:textId="77777777" w:rsidR="00312C76" w:rsidRPr="003167FF" w:rsidRDefault="00312C76" w:rsidP="00312C76">
      <w:r w:rsidRPr="003167FF">
        <w:t>The key management client communicates with the key management server over the KM-UU reference point. The key management client provides the support for key management functions to the VAL client(s) over KM</w:t>
      </w:r>
      <w:r w:rsidRPr="003167FF">
        <w:noBreakHyphen/>
        <w:t xml:space="preserve">C reference point. The VAL server(s) communicate with the key management server over the KM-S reference point. </w:t>
      </w:r>
    </w:p>
    <w:p w14:paraId="08563380" w14:textId="77777777" w:rsidR="00312C76" w:rsidRPr="003167FF" w:rsidRDefault="00312C76" w:rsidP="00312C76">
      <w:pPr>
        <w:pStyle w:val="Heading3"/>
      </w:pPr>
      <w:bookmarkStart w:id="1285" w:name="_Toc162886148"/>
      <w:r w:rsidRPr="003167FF">
        <w:t>13.2.3</w:t>
      </w:r>
      <w:r w:rsidRPr="003167FF">
        <w:tab/>
        <w:t>Off-network functional model description</w:t>
      </w:r>
      <w:bookmarkEnd w:id="1285"/>
    </w:p>
    <w:p w14:paraId="6E026B12" w14:textId="77777777" w:rsidR="00312C76" w:rsidRPr="003167FF" w:rsidRDefault="00312C76" w:rsidP="00312C76">
      <w:r w:rsidRPr="003167FF">
        <w:t>Figure 13.2.3-1 illustrates the off-network functional model for key management.</w:t>
      </w:r>
    </w:p>
    <w:p w14:paraId="6DD28CDE" w14:textId="77777777" w:rsidR="00312C76" w:rsidRPr="003167FF" w:rsidRDefault="00312C76" w:rsidP="00312C76">
      <w:pPr>
        <w:pStyle w:val="TH"/>
        <w:rPr>
          <w:noProof/>
        </w:rPr>
      </w:pPr>
      <w:r w:rsidRPr="003167FF">
        <w:rPr>
          <w:noProof/>
        </w:rPr>
        <w:object w:dxaOrig="6684" w:dyaOrig="3492" w14:anchorId="1B49586B">
          <v:shape id="_x0000_i1121" type="#_x0000_t75" style="width:333.4pt;height:177pt" o:ole="">
            <v:imagedata r:id="rId203" o:title=""/>
          </v:shape>
          <o:OLEObject Type="Embed" ProgID="Visio.Drawing.11" ShapeID="_x0000_i1121" DrawAspect="Content" ObjectID="_1778735992" r:id="rId204"/>
        </w:object>
      </w:r>
    </w:p>
    <w:p w14:paraId="41732040" w14:textId="77777777" w:rsidR="00312C76" w:rsidRPr="003167FF" w:rsidRDefault="00312C76" w:rsidP="00312C76">
      <w:pPr>
        <w:pStyle w:val="TF"/>
        <w:rPr>
          <w:noProof/>
        </w:rPr>
      </w:pPr>
      <w:r w:rsidRPr="003167FF">
        <w:rPr>
          <w:noProof/>
        </w:rPr>
        <w:t>Figure 13.2.3-1: Off-network functional model for key management</w:t>
      </w:r>
    </w:p>
    <w:p w14:paraId="78A91DF9" w14:textId="77777777" w:rsidR="00312C76" w:rsidRPr="003167FF" w:rsidRDefault="00312C76" w:rsidP="00312C76">
      <w:pPr>
        <w:rPr>
          <w:noProof/>
        </w:rPr>
      </w:pPr>
      <w:r w:rsidRPr="003167FF">
        <w:t>The key management client of the UE1 communicates with the key management client of the UE2 over the KM-PC5 reference point.</w:t>
      </w:r>
    </w:p>
    <w:p w14:paraId="0AEFDAC9" w14:textId="77777777" w:rsidR="00312C76" w:rsidRPr="003167FF" w:rsidRDefault="00312C76" w:rsidP="00312C76">
      <w:pPr>
        <w:pStyle w:val="Heading3"/>
      </w:pPr>
      <w:bookmarkStart w:id="1286" w:name="_Toc162886149"/>
      <w:r w:rsidRPr="003167FF">
        <w:t>13.2.4</w:t>
      </w:r>
      <w:r w:rsidRPr="003167FF">
        <w:tab/>
        <w:t>Functional entities description</w:t>
      </w:r>
      <w:bookmarkEnd w:id="1286"/>
    </w:p>
    <w:p w14:paraId="2EA91847" w14:textId="77777777" w:rsidR="00312C76" w:rsidRPr="003167FF" w:rsidRDefault="00312C76" w:rsidP="00312C76">
      <w:pPr>
        <w:pStyle w:val="Heading4"/>
      </w:pPr>
      <w:bookmarkStart w:id="1287" w:name="_Toc162886150"/>
      <w:r w:rsidRPr="003167FF">
        <w:t>13.2.4.1</w:t>
      </w:r>
      <w:r w:rsidRPr="003167FF">
        <w:tab/>
        <w:t>General</w:t>
      </w:r>
      <w:bookmarkEnd w:id="1287"/>
    </w:p>
    <w:p w14:paraId="28152BAB" w14:textId="77777777" w:rsidR="00312C76" w:rsidRPr="003167FF" w:rsidRDefault="00312C76" w:rsidP="00312C76">
      <w:r w:rsidRPr="003167FF">
        <w:t>The functional entities for key management SEAL service are described in the following subclauses.</w:t>
      </w:r>
    </w:p>
    <w:p w14:paraId="4F390AB9" w14:textId="77777777" w:rsidR="00312C76" w:rsidRPr="003167FF" w:rsidRDefault="00312C76" w:rsidP="00312C76">
      <w:pPr>
        <w:pStyle w:val="Heading4"/>
      </w:pPr>
      <w:bookmarkStart w:id="1288" w:name="_Toc162886151"/>
      <w:r w:rsidRPr="003167FF">
        <w:t>13.2.4.2</w:t>
      </w:r>
      <w:r w:rsidRPr="003167FF">
        <w:tab/>
        <w:t>Key management client</w:t>
      </w:r>
      <w:bookmarkEnd w:id="1288"/>
    </w:p>
    <w:p w14:paraId="5A5D3F9C" w14:textId="77777777" w:rsidR="00312C76" w:rsidRPr="003167FF" w:rsidRDefault="00312C76" w:rsidP="00312C76">
      <w:r w:rsidRPr="003167FF">
        <w:t>The key management functional entity acts as the application client for key management functions. It interacts with the key management server. The key management client also supports interactions with the corresponding key management client between the two UEs.</w:t>
      </w:r>
    </w:p>
    <w:p w14:paraId="465E2CCC" w14:textId="77777777" w:rsidR="00312C76" w:rsidRPr="003167FF" w:rsidRDefault="00312C76" w:rsidP="00312C76">
      <w:pPr>
        <w:pStyle w:val="NO"/>
      </w:pPr>
      <w:r w:rsidRPr="003167FF">
        <w:t>NOTE:</w:t>
      </w:r>
      <w:r w:rsidRPr="003167FF">
        <w:tab/>
        <w:t>The functionality of the key management client is specified in subclause 5.3 of 3GPP TS 33. 434 [29].</w:t>
      </w:r>
    </w:p>
    <w:p w14:paraId="25E961E2" w14:textId="77777777" w:rsidR="00312C76" w:rsidRPr="003167FF" w:rsidRDefault="00312C76" w:rsidP="00312C76">
      <w:pPr>
        <w:pStyle w:val="Heading4"/>
      </w:pPr>
      <w:bookmarkStart w:id="1289" w:name="_Toc453260086"/>
      <w:bookmarkStart w:id="1290" w:name="_Toc453260973"/>
      <w:bookmarkStart w:id="1291" w:name="_Toc453279710"/>
      <w:bookmarkStart w:id="1292" w:name="_Toc459375048"/>
      <w:bookmarkStart w:id="1293" w:name="_Toc468105282"/>
      <w:bookmarkStart w:id="1294" w:name="_Toc468110377"/>
      <w:bookmarkStart w:id="1295" w:name="_Toc525308939"/>
      <w:bookmarkStart w:id="1296" w:name="_Toc531613371"/>
      <w:bookmarkStart w:id="1297" w:name="_Toc162886152"/>
      <w:r w:rsidRPr="003167FF">
        <w:t>13.2.4.3</w:t>
      </w:r>
      <w:r w:rsidRPr="003167FF">
        <w:tab/>
        <w:t>Key management server</w:t>
      </w:r>
      <w:bookmarkEnd w:id="1289"/>
      <w:bookmarkEnd w:id="1290"/>
      <w:bookmarkEnd w:id="1291"/>
      <w:bookmarkEnd w:id="1292"/>
      <w:bookmarkEnd w:id="1293"/>
      <w:bookmarkEnd w:id="1294"/>
      <w:bookmarkEnd w:id="1295"/>
      <w:bookmarkEnd w:id="1296"/>
      <w:bookmarkEnd w:id="1297"/>
    </w:p>
    <w:p w14:paraId="055CD16E" w14:textId="77777777" w:rsidR="00312C76" w:rsidRPr="003167FF" w:rsidRDefault="00312C76" w:rsidP="00312C76">
      <w:r w:rsidRPr="003167FF">
        <w:t>The key management server is a functional entity that stores and provides security related information (e.g. encryption keys) to the key management client, group management server and vertical application server to achieve the security goals of confidentiality and integrity of media and signalling. The key management server acts as CAPIF's API exposing function as specified in 3GPP TS 23.222 [8]. The key management server also supports interactions with the corresponding key management server in distributed SEAL deployments.</w:t>
      </w:r>
    </w:p>
    <w:p w14:paraId="54DB1086" w14:textId="77777777" w:rsidR="00312C76" w:rsidRPr="003167FF" w:rsidRDefault="00312C76" w:rsidP="00312C76">
      <w:pPr>
        <w:pStyle w:val="NO"/>
      </w:pPr>
      <w:r w:rsidRPr="003167FF">
        <w:t>NOTE:</w:t>
      </w:r>
      <w:r w:rsidRPr="003167FF">
        <w:tab/>
        <w:t>The functionality of the key management server is specified in subclause 5.3 of 3GPP TS 33.434 [29].</w:t>
      </w:r>
    </w:p>
    <w:p w14:paraId="7315BAEB" w14:textId="77777777" w:rsidR="00312C76" w:rsidRPr="003167FF" w:rsidRDefault="00312C76" w:rsidP="00312C76">
      <w:pPr>
        <w:pStyle w:val="Heading3"/>
      </w:pPr>
      <w:bookmarkStart w:id="1298" w:name="_Toc162886153"/>
      <w:r w:rsidRPr="003167FF">
        <w:t>13.2.5</w:t>
      </w:r>
      <w:r w:rsidRPr="003167FF">
        <w:tab/>
        <w:t>Reference points description</w:t>
      </w:r>
      <w:bookmarkEnd w:id="1298"/>
    </w:p>
    <w:p w14:paraId="23B0CC33" w14:textId="77777777" w:rsidR="00312C76" w:rsidRPr="003167FF" w:rsidRDefault="00312C76" w:rsidP="00312C76">
      <w:pPr>
        <w:pStyle w:val="Heading4"/>
      </w:pPr>
      <w:bookmarkStart w:id="1299" w:name="_Toc162886154"/>
      <w:r w:rsidRPr="003167FF">
        <w:t>13.2.5.1</w:t>
      </w:r>
      <w:r w:rsidRPr="003167FF">
        <w:tab/>
        <w:t>General</w:t>
      </w:r>
      <w:bookmarkEnd w:id="1299"/>
    </w:p>
    <w:p w14:paraId="509679B2" w14:textId="77777777" w:rsidR="00312C76" w:rsidRPr="003167FF" w:rsidRDefault="00312C76" w:rsidP="00312C76">
      <w:r w:rsidRPr="003167FF">
        <w:t>The reference points for the functional model for key management are described in the following subclauses.</w:t>
      </w:r>
    </w:p>
    <w:p w14:paraId="37C79235" w14:textId="77777777" w:rsidR="00312C76" w:rsidRPr="003167FF" w:rsidRDefault="00312C76" w:rsidP="00312C76">
      <w:pPr>
        <w:pStyle w:val="Heading4"/>
      </w:pPr>
      <w:bookmarkStart w:id="1300" w:name="_Toc162886155"/>
      <w:r w:rsidRPr="003167FF">
        <w:t>13.2.5.2</w:t>
      </w:r>
      <w:r w:rsidRPr="003167FF">
        <w:tab/>
        <w:t>KM-UU</w:t>
      </w:r>
      <w:bookmarkEnd w:id="1300"/>
    </w:p>
    <w:p w14:paraId="7E40CE59" w14:textId="77777777" w:rsidR="00312C76" w:rsidRPr="003167FF" w:rsidRDefault="00312C76" w:rsidP="00312C76">
      <w:r w:rsidRPr="003167FF">
        <w:t>The interactions related to key management functions between the key management client and the key management server are supported by KM-UU reference point. This reference point utilizes Uu reference point as described in 3GPP TS 23.401 [9] and 3GPP TS 23.501 [10].</w:t>
      </w:r>
    </w:p>
    <w:p w14:paraId="17391708" w14:textId="77777777" w:rsidR="00312C76" w:rsidRPr="003167FF" w:rsidRDefault="00312C76" w:rsidP="00312C76">
      <w:r w:rsidRPr="003167FF">
        <w:t>KM-UU reference point provides a means for the key management server to provide security related information (e.g. encryption keys) to the key management client. The KM-UU reference point shall use the HTTP-1 and HTTP-2 signalling control plane reference points for transport and routing of security related information to the key management client.</w:t>
      </w:r>
    </w:p>
    <w:p w14:paraId="04355A90" w14:textId="77777777" w:rsidR="00312C76" w:rsidRPr="003167FF" w:rsidRDefault="00312C76" w:rsidP="00312C76">
      <w:pPr>
        <w:pStyle w:val="NO"/>
      </w:pPr>
      <w:r w:rsidRPr="003167FF">
        <w:t>NOTE:</w:t>
      </w:r>
      <w:r w:rsidRPr="003167FF">
        <w:tab/>
        <w:t>KM-UU reference point is specified in subclause 5.1.1.4 of 3GPP TS 33.434 [29].</w:t>
      </w:r>
    </w:p>
    <w:p w14:paraId="0DDFF2D3" w14:textId="77777777" w:rsidR="00312C76" w:rsidRPr="003167FF" w:rsidRDefault="00312C76" w:rsidP="00312C76">
      <w:pPr>
        <w:pStyle w:val="Heading4"/>
      </w:pPr>
      <w:bookmarkStart w:id="1301" w:name="_Toc162886156"/>
      <w:r w:rsidRPr="003167FF">
        <w:t>13.2.5.3</w:t>
      </w:r>
      <w:r w:rsidRPr="003167FF">
        <w:tab/>
        <w:t>KM-PC5</w:t>
      </w:r>
      <w:bookmarkEnd w:id="1301"/>
    </w:p>
    <w:p w14:paraId="63733815" w14:textId="77777777" w:rsidR="00312C76" w:rsidRPr="003167FF" w:rsidRDefault="00312C76" w:rsidP="00312C76">
      <w:r w:rsidRPr="003167FF">
        <w:t>The interactions related to key management functions between the key management clients located in different VAL UEs are supported by KM-PC5 reference point. This reference point utilizes PC5 reference point as described in 3GPP TS 23.303 [12].</w:t>
      </w:r>
    </w:p>
    <w:p w14:paraId="563B56A5" w14:textId="77777777" w:rsidR="00312C76" w:rsidRPr="003167FF" w:rsidRDefault="00312C76" w:rsidP="00312C76">
      <w:pPr>
        <w:pStyle w:val="Heading4"/>
      </w:pPr>
      <w:bookmarkStart w:id="1302" w:name="_Toc162886157"/>
      <w:r w:rsidRPr="003167FF">
        <w:t>13.2.5.4</w:t>
      </w:r>
      <w:r w:rsidRPr="003167FF">
        <w:tab/>
        <w:t>KM-C</w:t>
      </w:r>
      <w:bookmarkEnd w:id="1302"/>
    </w:p>
    <w:p w14:paraId="3D77C9B0" w14:textId="77777777" w:rsidR="00312C76" w:rsidRPr="003167FF" w:rsidRDefault="00312C76" w:rsidP="00312C76">
      <w:r w:rsidRPr="003167FF">
        <w:t>The interactions related to key management functions between the VAL client(s) and the key management client within a VAL UE are supported by KM-C reference point.</w:t>
      </w:r>
    </w:p>
    <w:p w14:paraId="3781454C" w14:textId="77777777" w:rsidR="00312C76" w:rsidRPr="003167FF" w:rsidRDefault="00312C76" w:rsidP="00312C76">
      <w:pPr>
        <w:pStyle w:val="Heading4"/>
      </w:pPr>
      <w:bookmarkStart w:id="1303" w:name="_Toc162886158"/>
      <w:r w:rsidRPr="003167FF">
        <w:t>13.2.5.5</w:t>
      </w:r>
      <w:r w:rsidRPr="003167FF">
        <w:tab/>
        <w:t>KM-S</w:t>
      </w:r>
      <w:bookmarkEnd w:id="1303"/>
    </w:p>
    <w:p w14:paraId="754C3EB6" w14:textId="77777777" w:rsidR="00312C76" w:rsidRPr="003167FF" w:rsidRDefault="00312C76" w:rsidP="00312C76">
      <w:r w:rsidRPr="003167FF">
        <w:t>The interactions related to key management functions between the VAL server(s) and the key management server are supported by KM-S reference point. This reference point is an instance of CAPIF-2 reference point as specified in 3GPP TS 23.222 [8].</w:t>
      </w:r>
    </w:p>
    <w:p w14:paraId="090EBE9C" w14:textId="77777777" w:rsidR="00312C76" w:rsidRPr="003167FF" w:rsidRDefault="00312C76" w:rsidP="00312C76">
      <w:r w:rsidRPr="003167FF">
        <w:t>KM-S reference point provides a means for the key management server to provide security related information (e.g. encryption keys) to the VAL</w:t>
      </w:r>
      <w:r w:rsidRPr="003167FF">
        <w:rPr>
          <w:lang w:eastAsia="zh-CN"/>
        </w:rPr>
        <w:t xml:space="preserve"> </w:t>
      </w:r>
      <w:r w:rsidRPr="003167FF">
        <w:t>server. The KM-S reference point shall use the HTTP-1 and HTTP-2 signalling control plane reference points for transport and routing of security related information to the VAL server.</w:t>
      </w:r>
    </w:p>
    <w:p w14:paraId="15B32F21" w14:textId="77777777" w:rsidR="00312C76" w:rsidRPr="003167FF" w:rsidRDefault="00312C76" w:rsidP="00312C76">
      <w:pPr>
        <w:pStyle w:val="NO"/>
      </w:pPr>
      <w:r w:rsidRPr="003167FF">
        <w:t>NOTE:</w:t>
      </w:r>
      <w:r w:rsidRPr="003167FF">
        <w:tab/>
        <w:t>KM-S is specified in subclause 5.1.1.4 of 3GPP TS 33.434 [29].</w:t>
      </w:r>
    </w:p>
    <w:p w14:paraId="1623D145" w14:textId="77777777" w:rsidR="00312C76" w:rsidRPr="003167FF" w:rsidRDefault="00312C76" w:rsidP="00312C76">
      <w:pPr>
        <w:pStyle w:val="Heading4"/>
      </w:pPr>
      <w:bookmarkStart w:id="1304" w:name="_Toc162886159"/>
      <w:r w:rsidRPr="003167FF">
        <w:t>13.2.5.6</w:t>
      </w:r>
      <w:r w:rsidRPr="003167FF">
        <w:tab/>
        <w:t>KM-E</w:t>
      </w:r>
      <w:bookmarkEnd w:id="1304"/>
    </w:p>
    <w:p w14:paraId="771FF418" w14:textId="77777777" w:rsidR="00312C76" w:rsidRPr="003167FF" w:rsidRDefault="00312C76" w:rsidP="00312C76">
      <w:r w:rsidRPr="003167FF">
        <w:t>The interactions related to key management functions between the key management servers in a distributed deployment are supported by KM-E reference point.</w:t>
      </w:r>
    </w:p>
    <w:p w14:paraId="0EBD810B" w14:textId="77777777" w:rsidR="00312C76" w:rsidRPr="003167FF" w:rsidRDefault="00312C76" w:rsidP="00312C76">
      <w:pPr>
        <w:pStyle w:val="Heading4"/>
      </w:pPr>
      <w:bookmarkStart w:id="1305" w:name="_Toc162886160"/>
      <w:r w:rsidRPr="003167FF">
        <w:t>13.2.5.7</w:t>
      </w:r>
      <w:r w:rsidRPr="003167FF">
        <w:tab/>
        <w:t>SEAL-X1</w:t>
      </w:r>
      <w:bookmarkEnd w:id="1305"/>
    </w:p>
    <w:p w14:paraId="170C3FFE" w14:textId="77777777" w:rsidR="00312C76" w:rsidRPr="003167FF" w:rsidRDefault="00312C76" w:rsidP="00312C76">
      <w:pPr>
        <w:pStyle w:val="NO"/>
      </w:pPr>
      <w:r w:rsidRPr="003167FF">
        <w:t>NOTE:</w:t>
      </w:r>
      <w:r w:rsidRPr="003167FF">
        <w:tab/>
        <w:t>SEAL-X1 reference point between the key management server and the group management server is described in subclause 6.5.9.2.</w:t>
      </w:r>
    </w:p>
    <w:p w14:paraId="4BFFA134" w14:textId="77777777" w:rsidR="00312C76" w:rsidRPr="003167FF" w:rsidRDefault="00312C76" w:rsidP="00312C76">
      <w:pPr>
        <w:pStyle w:val="Heading2"/>
      </w:pPr>
      <w:bookmarkStart w:id="1306" w:name="_Toc162886161"/>
      <w:r w:rsidRPr="003167FF">
        <w:t>13.3</w:t>
      </w:r>
      <w:r w:rsidRPr="003167FF">
        <w:tab/>
        <w:t>Procedures and information flows for key management</w:t>
      </w:r>
      <w:bookmarkEnd w:id="1306"/>
    </w:p>
    <w:p w14:paraId="28D82EFE" w14:textId="77777777" w:rsidR="00312C76" w:rsidRPr="003167FF" w:rsidRDefault="00312C76" w:rsidP="00312C76">
      <w:pPr>
        <w:pStyle w:val="NO"/>
      </w:pPr>
      <w:r w:rsidRPr="003167FF">
        <w:t>NOTE:</w:t>
      </w:r>
      <w:r w:rsidRPr="003167FF">
        <w:tab/>
        <w:t>T</w:t>
      </w:r>
      <w:r w:rsidRPr="003167FF">
        <w:rPr>
          <w:noProof/>
        </w:rPr>
        <w:t>he procedure for key management is specified in subclause</w:t>
      </w:r>
      <w:r w:rsidRPr="003167FF">
        <w:t> </w:t>
      </w:r>
      <w:r w:rsidRPr="003167FF">
        <w:rPr>
          <w:noProof/>
        </w:rPr>
        <w:t xml:space="preserve">5.3 of </w:t>
      </w:r>
      <w:r w:rsidRPr="003167FF">
        <w:t>3GPP </w:t>
      </w:r>
      <w:r w:rsidRPr="003167FF">
        <w:rPr>
          <w:noProof/>
        </w:rPr>
        <w:t>TS</w:t>
      </w:r>
      <w:r w:rsidRPr="003167FF">
        <w:t> </w:t>
      </w:r>
      <w:r w:rsidRPr="003167FF">
        <w:rPr>
          <w:noProof/>
        </w:rPr>
        <w:t>33.434</w:t>
      </w:r>
      <w:r w:rsidRPr="003167FF">
        <w:t> [29].</w:t>
      </w:r>
    </w:p>
    <w:p w14:paraId="6B85BFE4" w14:textId="196F23EC" w:rsidR="00B446D0" w:rsidRPr="003167FF" w:rsidRDefault="00B446D0" w:rsidP="00B446D0">
      <w:pPr>
        <w:pStyle w:val="Heading3"/>
      </w:pPr>
      <w:bookmarkStart w:id="1307" w:name="_Toc162886162"/>
      <w:r w:rsidRPr="003167FF">
        <w:t>13.3.</w:t>
      </w:r>
      <w:r w:rsidR="00F344E0" w:rsidRPr="003167FF">
        <w:t>1</w:t>
      </w:r>
      <w:r w:rsidRPr="003167FF">
        <w:tab/>
        <w:t>Information flows</w:t>
      </w:r>
      <w:bookmarkEnd w:id="1307"/>
    </w:p>
    <w:p w14:paraId="051F6D5E" w14:textId="3C3C7738" w:rsidR="00B446D0" w:rsidRPr="003167FF" w:rsidRDefault="00B446D0" w:rsidP="00B446D0">
      <w:pPr>
        <w:pStyle w:val="Heading4"/>
      </w:pPr>
      <w:bookmarkStart w:id="1308" w:name="_Toc162886163"/>
      <w:r w:rsidRPr="003167FF">
        <w:t>13.3.</w:t>
      </w:r>
      <w:r w:rsidR="00F344E0" w:rsidRPr="003167FF">
        <w:t>1</w:t>
      </w:r>
      <w:r w:rsidRPr="003167FF">
        <w:t>.1</w:t>
      </w:r>
      <w:r w:rsidRPr="003167FF">
        <w:tab/>
      </w:r>
      <w:r w:rsidR="00D4000C" w:rsidRPr="00D4000C">
        <w:t>void</w:t>
      </w:r>
      <w:bookmarkEnd w:id="1308"/>
    </w:p>
    <w:p w14:paraId="1980A490" w14:textId="460FE02F" w:rsidR="00B446D0" w:rsidRPr="003167FF" w:rsidRDefault="00B446D0" w:rsidP="00B446D0">
      <w:pPr>
        <w:pStyle w:val="Heading4"/>
      </w:pPr>
      <w:bookmarkStart w:id="1309" w:name="_Toc162886164"/>
      <w:r w:rsidRPr="003167FF">
        <w:t>13.3.</w:t>
      </w:r>
      <w:r w:rsidR="00F344E0" w:rsidRPr="003167FF">
        <w:t>1</w:t>
      </w:r>
      <w:r w:rsidRPr="003167FF">
        <w:t>.2</w:t>
      </w:r>
      <w:r w:rsidRPr="003167FF">
        <w:tab/>
      </w:r>
      <w:r w:rsidR="00E3522B" w:rsidRPr="00E3522B">
        <w:t>void</w:t>
      </w:r>
      <w:bookmarkEnd w:id="1309"/>
    </w:p>
    <w:p w14:paraId="243FACB3" w14:textId="0032FA74" w:rsidR="00F63E82" w:rsidRPr="003167FF" w:rsidRDefault="00F63E82" w:rsidP="00F63E82">
      <w:pPr>
        <w:pStyle w:val="Heading3"/>
      </w:pPr>
      <w:bookmarkStart w:id="1310" w:name="_Toc162886165"/>
      <w:r w:rsidRPr="003167FF">
        <w:t>13.3.2</w:t>
      </w:r>
      <w:r w:rsidRPr="003167FF">
        <w:tab/>
        <w:t>VAL server provisioning for key management service</w:t>
      </w:r>
      <w:bookmarkEnd w:id="1310"/>
    </w:p>
    <w:p w14:paraId="39D1067A" w14:textId="0CBD097C" w:rsidR="00F63E82" w:rsidRPr="003167FF" w:rsidRDefault="00F63E82" w:rsidP="00F63E82">
      <w:pPr>
        <w:pStyle w:val="Heading4"/>
      </w:pPr>
      <w:bookmarkStart w:id="1311" w:name="_Toc162886166"/>
      <w:r w:rsidRPr="003167FF">
        <w:t>13.3.2.1</w:t>
      </w:r>
      <w:r w:rsidRPr="003167FF">
        <w:tab/>
        <w:t>General</w:t>
      </w:r>
      <w:bookmarkEnd w:id="1311"/>
    </w:p>
    <w:p w14:paraId="22F239AF" w14:textId="37C9FC5C" w:rsidR="00F63E82" w:rsidRPr="003167FF" w:rsidRDefault="00F63E82" w:rsidP="00F63E82">
      <w:r w:rsidRPr="003167FF">
        <w:t xml:space="preserve">The high level procedure for VAL server to provision required information to SEAL key management server in order to provide the format and content of a key management record is described in </w:t>
      </w:r>
      <w:r w:rsidR="00E3522B" w:rsidRPr="00E3522B">
        <w:t>clause 5.8 of 3GPP TS 33.434 [29].</w:t>
      </w:r>
    </w:p>
    <w:p w14:paraId="419BAD5D" w14:textId="5AE3322F" w:rsidR="00F63E82" w:rsidRPr="003167FF" w:rsidRDefault="00F63E82" w:rsidP="00F63E82">
      <w:pPr>
        <w:pStyle w:val="Heading4"/>
      </w:pPr>
      <w:bookmarkStart w:id="1312" w:name="_Toc162886167"/>
      <w:r w:rsidRPr="003167FF">
        <w:t>13.3.2.2</w:t>
      </w:r>
      <w:r w:rsidRPr="003167FF">
        <w:tab/>
      </w:r>
      <w:r w:rsidR="00E3522B">
        <w:t>void</w:t>
      </w:r>
      <w:bookmarkEnd w:id="1312"/>
    </w:p>
    <w:p w14:paraId="088F9DB8" w14:textId="066A7BAC" w:rsidR="00312C76" w:rsidRPr="003167FF" w:rsidRDefault="00312C76" w:rsidP="00312C76">
      <w:pPr>
        <w:pStyle w:val="Heading2"/>
      </w:pPr>
      <w:bookmarkStart w:id="1313" w:name="_Toc162886168"/>
      <w:r w:rsidRPr="003167FF">
        <w:t>13.4</w:t>
      </w:r>
      <w:r w:rsidRPr="003167FF">
        <w:tab/>
        <w:t>SEAL APIs for key management</w:t>
      </w:r>
      <w:bookmarkEnd w:id="1313"/>
    </w:p>
    <w:p w14:paraId="08A24E59" w14:textId="77777777" w:rsidR="00312C76" w:rsidRPr="003167FF" w:rsidRDefault="00312C76" w:rsidP="00312C76">
      <w:pPr>
        <w:pStyle w:val="Heading3"/>
      </w:pPr>
      <w:bookmarkStart w:id="1314" w:name="_Toc162886169"/>
      <w:r w:rsidRPr="003167FF">
        <w:t>13.4.1</w:t>
      </w:r>
      <w:r w:rsidRPr="003167FF">
        <w:tab/>
        <w:t>General</w:t>
      </w:r>
      <w:bookmarkEnd w:id="1314"/>
    </w:p>
    <w:p w14:paraId="48F6B0C3" w14:textId="77777777" w:rsidR="00F63E82" w:rsidRPr="003167FF" w:rsidRDefault="00F63E82" w:rsidP="00F63E82">
      <w:r w:rsidRPr="003167FF">
        <w:t>Table 13.4.1-1 illustrates the SEAL APIs for key management.</w:t>
      </w:r>
    </w:p>
    <w:p w14:paraId="3AE80706" w14:textId="77777777" w:rsidR="00F63E82" w:rsidRPr="003167FF" w:rsidRDefault="00F63E82" w:rsidP="00F63E82">
      <w:pPr>
        <w:pStyle w:val="TH"/>
        <w:rPr>
          <w:rFonts w:eastAsia="SimSun"/>
          <w:lang w:eastAsia="zh-CN"/>
        </w:rPr>
      </w:pPr>
      <w:r w:rsidRPr="003167FF">
        <w:t>Table 13.4.1-1: List of SEAL APIs for key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F63E82" w:rsidRPr="003167FF" w14:paraId="1DD3CA8F" w14:textId="77777777" w:rsidTr="00E56739">
        <w:tc>
          <w:tcPr>
            <w:tcW w:w="3369" w:type="dxa"/>
            <w:shd w:val="clear" w:color="auto" w:fill="auto"/>
          </w:tcPr>
          <w:p w14:paraId="72625761" w14:textId="77777777" w:rsidR="00F63E82" w:rsidRPr="003167FF" w:rsidRDefault="00F63E82" w:rsidP="00E56739">
            <w:pPr>
              <w:pStyle w:val="TAH"/>
            </w:pPr>
            <w:r w:rsidRPr="003167FF">
              <w:t>API Name</w:t>
            </w:r>
          </w:p>
        </w:tc>
        <w:tc>
          <w:tcPr>
            <w:tcW w:w="2835" w:type="dxa"/>
            <w:shd w:val="clear" w:color="auto" w:fill="auto"/>
          </w:tcPr>
          <w:p w14:paraId="41BF1B26" w14:textId="77777777" w:rsidR="00F63E82" w:rsidRPr="003167FF" w:rsidRDefault="00F63E82" w:rsidP="00E56739">
            <w:pPr>
              <w:pStyle w:val="TAH"/>
            </w:pPr>
            <w:r w:rsidRPr="003167FF">
              <w:t>API Operations</w:t>
            </w:r>
          </w:p>
        </w:tc>
        <w:tc>
          <w:tcPr>
            <w:tcW w:w="1984" w:type="dxa"/>
            <w:shd w:val="clear" w:color="auto" w:fill="auto"/>
          </w:tcPr>
          <w:p w14:paraId="5B8164D5" w14:textId="77777777" w:rsidR="00F63E82" w:rsidRPr="003167FF" w:rsidRDefault="00F63E82" w:rsidP="00E56739">
            <w:pPr>
              <w:pStyle w:val="TAH"/>
            </w:pPr>
            <w:r w:rsidRPr="003167FF">
              <w:t>Known Consumer(s)</w:t>
            </w:r>
          </w:p>
        </w:tc>
        <w:tc>
          <w:tcPr>
            <w:tcW w:w="1667" w:type="dxa"/>
            <w:shd w:val="clear" w:color="auto" w:fill="auto"/>
          </w:tcPr>
          <w:p w14:paraId="0E062C07" w14:textId="77777777" w:rsidR="00F63E82" w:rsidRPr="003167FF" w:rsidRDefault="00F63E82" w:rsidP="00E56739">
            <w:pPr>
              <w:pStyle w:val="TAH"/>
            </w:pPr>
            <w:r w:rsidRPr="003167FF">
              <w:t>Communication Type</w:t>
            </w:r>
          </w:p>
        </w:tc>
      </w:tr>
      <w:tr w:rsidR="00F63E82" w:rsidRPr="003167FF" w14:paraId="6659657B" w14:textId="77777777" w:rsidTr="00E56739">
        <w:trPr>
          <w:trHeight w:val="136"/>
        </w:trPr>
        <w:tc>
          <w:tcPr>
            <w:tcW w:w="3369" w:type="dxa"/>
            <w:shd w:val="clear" w:color="auto" w:fill="auto"/>
          </w:tcPr>
          <w:p w14:paraId="610E8466" w14:textId="77777777" w:rsidR="00F63E82" w:rsidRPr="003167FF" w:rsidRDefault="00F63E82" w:rsidP="00E56739">
            <w:pPr>
              <w:pStyle w:val="TAL"/>
            </w:pPr>
            <w:r w:rsidRPr="003167FF">
              <w:t>SS_KmParameterProvisioning</w:t>
            </w:r>
          </w:p>
        </w:tc>
        <w:tc>
          <w:tcPr>
            <w:tcW w:w="2835" w:type="dxa"/>
            <w:shd w:val="clear" w:color="auto" w:fill="auto"/>
          </w:tcPr>
          <w:p w14:paraId="04FA1C98" w14:textId="77777777" w:rsidR="00F63E82" w:rsidRPr="003167FF" w:rsidRDefault="00F63E82" w:rsidP="00E56739">
            <w:pPr>
              <w:pStyle w:val="TAL"/>
            </w:pPr>
            <w:r w:rsidRPr="003167FF">
              <w:t>Provide_Configuration</w:t>
            </w:r>
          </w:p>
        </w:tc>
        <w:tc>
          <w:tcPr>
            <w:tcW w:w="1984" w:type="dxa"/>
            <w:shd w:val="clear" w:color="auto" w:fill="auto"/>
          </w:tcPr>
          <w:p w14:paraId="0A27970A" w14:textId="77777777" w:rsidR="00F63E82" w:rsidRPr="003167FF" w:rsidRDefault="00F63E82" w:rsidP="00E56739">
            <w:pPr>
              <w:pStyle w:val="TAL"/>
              <w:rPr>
                <w:lang w:eastAsia="zh-CN"/>
              </w:rPr>
            </w:pPr>
            <w:r w:rsidRPr="003167FF">
              <w:t>VAL server</w:t>
            </w:r>
          </w:p>
        </w:tc>
        <w:tc>
          <w:tcPr>
            <w:tcW w:w="1667" w:type="dxa"/>
            <w:shd w:val="clear" w:color="auto" w:fill="auto"/>
          </w:tcPr>
          <w:p w14:paraId="2BDA075E" w14:textId="77777777" w:rsidR="00F63E82" w:rsidRPr="003167FF" w:rsidRDefault="00F63E82" w:rsidP="00E56739">
            <w:pPr>
              <w:pStyle w:val="TAL"/>
            </w:pPr>
            <w:r w:rsidRPr="003167FF">
              <w:t>Request /Response</w:t>
            </w:r>
          </w:p>
        </w:tc>
      </w:tr>
    </w:tbl>
    <w:p w14:paraId="0E9712B4" w14:textId="77777777" w:rsidR="00F63E82" w:rsidRPr="003167FF" w:rsidRDefault="00F63E82" w:rsidP="00F63E82"/>
    <w:p w14:paraId="55A47024" w14:textId="40BE7391" w:rsidR="00312C76" w:rsidRPr="003167FF" w:rsidRDefault="00312C76" w:rsidP="00312C76">
      <w:r w:rsidRPr="003167FF">
        <w:t xml:space="preserve">The </w:t>
      </w:r>
      <w:r w:rsidR="00F63E82" w:rsidRPr="003167FF">
        <w:t xml:space="preserve">other </w:t>
      </w:r>
      <w:r w:rsidRPr="003167FF">
        <w:t>SEAL APIs for Key Management are specified in subclauses 5.7.1 and 7.6.1 of 3GPP TS 29.549 [30].</w:t>
      </w:r>
    </w:p>
    <w:p w14:paraId="206EFDAE" w14:textId="77777777" w:rsidR="00312C76" w:rsidRPr="003167FF" w:rsidRDefault="00312C76" w:rsidP="00312C76">
      <w:pPr>
        <w:pStyle w:val="Heading3"/>
      </w:pPr>
      <w:bookmarkStart w:id="1315" w:name="_Toc162886170"/>
      <w:r w:rsidRPr="003167FF">
        <w:t>13.4.2</w:t>
      </w:r>
      <w:r w:rsidRPr="003167FF">
        <w:tab/>
        <w:t>Void</w:t>
      </w:r>
      <w:bookmarkEnd w:id="1315"/>
    </w:p>
    <w:p w14:paraId="5D06C590" w14:textId="77777777" w:rsidR="00312C76" w:rsidRPr="003167FF" w:rsidRDefault="00312C76" w:rsidP="00312C76">
      <w:pPr>
        <w:pStyle w:val="Heading4"/>
      </w:pPr>
      <w:bookmarkStart w:id="1316" w:name="_Toc162886171"/>
      <w:r w:rsidRPr="003167FF">
        <w:t>13.4.2.1</w:t>
      </w:r>
      <w:r w:rsidRPr="003167FF">
        <w:tab/>
        <w:t>Void</w:t>
      </w:r>
      <w:bookmarkEnd w:id="1316"/>
    </w:p>
    <w:p w14:paraId="67D61ED8" w14:textId="77777777" w:rsidR="00312C76" w:rsidRPr="003167FF" w:rsidRDefault="00312C76" w:rsidP="00312C76">
      <w:pPr>
        <w:pStyle w:val="Heading4"/>
      </w:pPr>
      <w:bookmarkStart w:id="1317" w:name="_Toc162886172"/>
      <w:r w:rsidRPr="003167FF">
        <w:t>13.4.2.2</w:t>
      </w:r>
      <w:r w:rsidRPr="003167FF">
        <w:tab/>
        <w:t>Void</w:t>
      </w:r>
      <w:bookmarkEnd w:id="1317"/>
    </w:p>
    <w:p w14:paraId="78FC83BD" w14:textId="06A390DC" w:rsidR="00F63E82" w:rsidRPr="003167FF" w:rsidRDefault="00F63E82" w:rsidP="00F63E82">
      <w:pPr>
        <w:pStyle w:val="Heading3"/>
      </w:pPr>
      <w:bookmarkStart w:id="1318" w:name="_Toc122516931"/>
      <w:bookmarkStart w:id="1319" w:name="_Toc162886173"/>
      <w:r w:rsidRPr="003167FF">
        <w:t>13.4.3</w:t>
      </w:r>
      <w:r w:rsidRPr="003167FF">
        <w:tab/>
      </w:r>
      <w:r w:rsidR="00E3522B">
        <w:t>void</w:t>
      </w:r>
      <w:bookmarkEnd w:id="1318"/>
      <w:bookmarkEnd w:id="1319"/>
    </w:p>
    <w:p w14:paraId="1C6A3623" w14:textId="6FDB5976" w:rsidR="00312C76" w:rsidRPr="003167FF" w:rsidRDefault="00312C76" w:rsidP="00312C76">
      <w:pPr>
        <w:pStyle w:val="Heading1"/>
      </w:pPr>
      <w:bookmarkStart w:id="1320" w:name="_Toc162886174"/>
      <w:r w:rsidRPr="003167FF">
        <w:t>14</w:t>
      </w:r>
      <w:r w:rsidRPr="003167FF">
        <w:tab/>
        <w:t>Network resource management</w:t>
      </w:r>
      <w:bookmarkEnd w:id="1320"/>
    </w:p>
    <w:p w14:paraId="31ABA53F" w14:textId="77777777" w:rsidR="00312C76" w:rsidRPr="003167FF" w:rsidRDefault="00312C76" w:rsidP="00312C76">
      <w:pPr>
        <w:pStyle w:val="Heading2"/>
      </w:pPr>
      <w:bookmarkStart w:id="1321" w:name="_Toc162886175"/>
      <w:r w:rsidRPr="003167FF">
        <w:t>14.1</w:t>
      </w:r>
      <w:r w:rsidRPr="003167FF">
        <w:tab/>
        <w:t>General</w:t>
      </w:r>
      <w:bookmarkEnd w:id="1321"/>
    </w:p>
    <w:p w14:paraId="20EF3522" w14:textId="77777777" w:rsidR="00312C76" w:rsidRPr="003167FF" w:rsidRDefault="00312C76" w:rsidP="00312C76">
      <w:r w:rsidRPr="003167FF">
        <w:t>The network resource management is a SEAL service that offers the network resource management (e.g. unicast and multicast network resources) and monitoring related capabilities to one or more vertical applications.</w:t>
      </w:r>
    </w:p>
    <w:p w14:paraId="13D62BA0" w14:textId="77777777" w:rsidR="00312C76" w:rsidRPr="003167FF" w:rsidRDefault="00312C76" w:rsidP="00312C76">
      <w:pPr>
        <w:pStyle w:val="Heading2"/>
      </w:pPr>
      <w:bookmarkStart w:id="1322" w:name="_Toc162886176"/>
      <w:r w:rsidRPr="003167FF">
        <w:t>14.2</w:t>
      </w:r>
      <w:r w:rsidRPr="003167FF">
        <w:tab/>
        <w:t>Functional model for network resource management</w:t>
      </w:r>
      <w:bookmarkEnd w:id="1322"/>
    </w:p>
    <w:p w14:paraId="1A545D8A" w14:textId="77777777" w:rsidR="00312C76" w:rsidRPr="003167FF" w:rsidRDefault="00312C76" w:rsidP="00312C76">
      <w:pPr>
        <w:pStyle w:val="Heading3"/>
      </w:pPr>
      <w:bookmarkStart w:id="1323" w:name="_Toc162886177"/>
      <w:r w:rsidRPr="003167FF">
        <w:t>14.2.1</w:t>
      </w:r>
      <w:r w:rsidRPr="003167FF">
        <w:tab/>
        <w:t>General</w:t>
      </w:r>
      <w:bookmarkEnd w:id="1323"/>
    </w:p>
    <w:p w14:paraId="31952464" w14:textId="77777777" w:rsidR="00312C76" w:rsidRPr="003167FF" w:rsidRDefault="00312C76" w:rsidP="00312C76">
      <w:pPr>
        <w:rPr>
          <w:noProof/>
        </w:rPr>
      </w:pPr>
      <w:r w:rsidRPr="003167FF">
        <w:rPr>
          <w:noProof/>
        </w:rPr>
        <w:t>The functional model for the network resource management is based on the generic functional model specified in clause 6. It is organized into functional entities to describe a functional architecture which addresses the support for network resource management aspects for vertical applications. The on-network and off-network functional model is specified in this clause.</w:t>
      </w:r>
    </w:p>
    <w:p w14:paraId="41A1DF14" w14:textId="77777777" w:rsidR="00312C76" w:rsidRPr="003167FF" w:rsidRDefault="00312C76" w:rsidP="00312C76">
      <w:pPr>
        <w:pStyle w:val="Heading3"/>
      </w:pPr>
      <w:bookmarkStart w:id="1324" w:name="_Toc162886178"/>
      <w:r w:rsidRPr="003167FF">
        <w:t>14.2.2</w:t>
      </w:r>
      <w:r w:rsidRPr="003167FF">
        <w:tab/>
        <w:t>On-network functional model description</w:t>
      </w:r>
      <w:bookmarkEnd w:id="1324"/>
    </w:p>
    <w:p w14:paraId="79F7D86E" w14:textId="77777777" w:rsidR="00312C76" w:rsidRPr="003167FF" w:rsidRDefault="00312C76" w:rsidP="00312C76">
      <w:pPr>
        <w:pStyle w:val="Heading4"/>
      </w:pPr>
      <w:bookmarkStart w:id="1325" w:name="_Toc162886179"/>
      <w:r w:rsidRPr="003167FF">
        <w:t>14.2.2.1</w:t>
      </w:r>
      <w:r w:rsidRPr="003167FF">
        <w:tab/>
        <w:t>Generic on-network functional model for network resource management</w:t>
      </w:r>
      <w:bookmarkEnd w:id="1325"/>
    </w:p>
    <w:p w14:paraId="3436EFD2" w14:textId="77777777" w:rsidR="00312C76" w:rsidRPr="003167FF" w:rsidRDefault="00312C76" w:rsidP="00312C76">
      <w:r w:rsidRPr="003167FF">
        <w:t>Figure 14.2.2-1 illustrates the generic on-network functional model for network resource management.</w:t>
      </w:r>
    </w:p>
    <w:p w14:paraId="3A9B0882" w14:textId="02A4A862" w:rsidR="00312C76" w:rsidRPr="003167FF" w:rsidRDefault="00A2177F" w:rsidP="00312C76">
      <w:pPr>
        <w:pStyle w:val="TH"/>
        <w:rPr>
          <w:noProof/>
        </w:rPr>
      </w:pPr>
      <w:r w:rsidRPr="003167FF">
        <w:rPr>
          <w:noProof/>
        </w:rPr>
        <w:drawing>
          <wp:inline distT="0" distB="0" distL="0" distR="0" wp14:anchorId="48BDDBBE" wp14:editId="36A3E636">
            <wp:extent cx="5609524" cy="3657143"/>
            <wp:effectExtent l="0" t="0" r="0" b="63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205"/>
                    <a:stretch>
                      <a:fillRect/>
                    </a:stretch>
                  </pic:blipFill>
                  <pic:spPr>
                    <a:xfrm>
                      <a:off x="0" y="0"/>
                      <a:ext cx="5609524" cy="3657143"/>
                    </a:xfrm>
                    <a:prstGeom prst="rect">
                      <a:avLst/>
                    </a:prstGeom>
                  </pic:spPr>
                </pic:pic>
              </a:graphicData>
            </a:graphic>
          </wp:inline>
        </w:drawing>
      </w:r>
    </w:p>
    <w:p w14:paraId="68A2260F" w14:textId="77777777" w:rsidR="00312C76" w:rsidRPr="003167FF" w:rsidRDefault="00312C76" w:rsidP="00312C76">
      <w:pPr>
        <w:pStyle w:val="TF"/>
        <w:rPr>
          <w:noProof/>
        </w:rPr>
      </w:pPr>
      <w:r w:rsidRPr="003167FF">
        <w:rPr>
          <w:noProof/>
        </w:rPr>
        <w:t>Figure 14.2.2.1-1: On-network functional model for network resource management</w:t>
      </w:r>
    </w:p>
    <w:p w14:paraId="2F9B0E8D" w14:textId="77777777" w:rsidR="00312C76" w:rsidRPr="003167FF" w:rsidRDefault="00312C76" w:rsidP="00312C76">
      <w:r w:rsidRPr="003167FF">
        <w:t>The network resource management client communicates with the network resource management server over the NRM-UU reference point. The network resource management client provides the support for network resource management functions to the VAL client(s) over NRM</w:t>
      </w:r>
      <w:r w:rsidRPr="003167FF">
        <w:noBreakHyphen/>
        <w:t>C reference point. The VAL server(s) communicate with the network resource management server over the NRM-S reference point.</w:t>
      </w:r>
    </w:p>
    <w:p w14:paraId="6A8A0FC9" w14:textId="7E9D601A" w:rsidR="00312C76" w:rsidRPr="003167FF" w:rsidRDefault="00312C76" w:rsidP="00312C76">
      <w:r w:rsidRPr="003167FF">
        <w:t xml:space="preserve">The network resource management server </w:t>
      </w:r>
      <w:r w:rsidR="00A2177F" w:rsidRPr="003167FF">
        <w:t xml:space="preserve">obtains and controls the multicast/broadcast resource from the underlaying 3GPP network system by </w:t>
      </w:r>
      <w:r w:rsidRPr="003167FF">
        <w:t>communicat</w:t>
      </w:r>
      <w:r w:rsidR="00A2177F" w:rsidRPr="003167FF">
        <w:t>ing</w:t>
      </w:r>
      <w:r w:rsidRPr="003167FF">
        <w:t xml:space="preserve"> with the BM-SC via MB2-C and xMB-C reference points </w:t>
      </w:r>
      <w:r w:rsidR="00A2177F" w:rsidRPr="003167FF">
        <w:t>towards LTE eMBMS</w:t>
      </w:r>
      <w:r w:rsidR="00F037F6" w:rsidRPr="003167FF">
        <w:t xml:space="preserve"> and with the 5G MBS control plane functions via Nmb13, Nmb10 or N33 towards the 5GS</w:t>
      </w:r>
      <w:r w:rsidRPr="003167FF">
        <w:t>. The network resource management server communicates with the PCRF via Rx reference point or communicates with the PCF via N5 reference point to control the unicast resources from the underlying 3GPP network system. The network resource management server communicates with the SCEF via T8 reference point or communicates with the NEF via N33 reference point to perform event monitoring procedures from the underlying 3GPP network system. The network resource management server interacts with NEF via N33 to obtain QoS monitoring information from the 5GS.</w:t>
      </w:r>
    </w:p>
    <w:p w14:paraId="3430FC7C" w14:textId="77777777" w:rsidR="005543D4" w:rsidRPr="003167FF" w:rsidRDefault="005543D4" w:rsidP="005543D4">
      <w:r w:rsidRPr="003167FF">
        <w:t>Figure 14.2.2.1-2 exhibits the service-based interfaces for providing and consuming group management services. The</w:t>
      </w:r>
      <w:r w:rsidRPr="003167FF">
        <w:rPr>
          <w:rFonts w:ascii="SimSun" w:hAnsi="SimSun"/>
        </w:rPr>
        <w:t xml:space="preserve"> </w:t>
      </w:r>
      <w:r w:rsidRPr="003167FF">
        <w:t>network resource management server could provide service to VAL server and network resource management client</w:t>
      </w:r>
      <w:r w:rsidRPr="003167FF">
        <w:rPr>
          <w:rFonts w:ascii="SimSun" w:hAnsi="SimSun"/>
        </w:rPr>
        <w:t xml:space="preserve"> </w:t>
      </w:r>
      <w:r w:rsidRPr="003167FF">
        <w:t>through interface Snrm.</w:t>
      </w:r>
    </w:p>
    <w:p w14:paraId="5652F44B" w14:textId="77777777" w:rsidR="005543D4" w:rsidRPr="003167FF" w:rsidRDefault="005543D4" w:rsidP="005543D4">
      <w:pPr>
        <w:pStyle w:val="TH"/>
      </w:pPr>
      <w:r w:rsidRPr="003167FF">
        <w:object w:dxaOrig="6036" w:dyaOrig="3276" w14:anchorId="5C60199B">
          <v:shape id="_x0000_i1122" type="#_x0000_t75" style="width:301.15pt;height:163.15pt" o:ole="">
            <v:imagedata r:id="rId206" o:title=""/>
          </v:shape>
          <o:OLEObject Type="Embed" ProgID="Visio.Drawing.15" ShapeID="_x0000_i1122" DrawAspect="Content" ObjectID="_1778735993" r:id="rId207"/>
        </w:object>
      </w:r>
    </w:p>
    <w:p w14:paraId="4772B384" w14:textId="77777777" w:rsidR="005543D4" w:rsidRPr="003167FF" w:rsidRDefault="005543D4" w:rsidP="005543D4">
      <w:pPr>
        <w:pStyle w:val="TF"/>
      </w:pPr>
      <w:r w:rsidRPr="003167FF">
        <w:t>Figure 14.2.2.1-2: Architecture for network resource management – Service based representation</w:t>
      </w:r>
    </w:p>
    <w:p w14:paraId="165DB9BB" w14:textId="77777777" w:rsidR="005543D4" w:rsidRPr="003167FF" w:rsidRDefault="005543D4" w:rsidP="005543D4">
      <w:pPr>
        <w:rPr>
          <w:rFonts w:ascii="SimSun" w:hAnsi="SimSun"/>
          <w:sz w:val="24"/>
          <w:szCs w:val="24"/>
        </w:rPr>
      </w:pPr>
      <w:r w:rsidRPr="003167FF">
        <w:t>Figure 14.2.2.1-3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24AAE831" w14:textId="10249BE2" w:rsidR="005543D4" w:rsidRPr="003167FF" w:rsidRDefault="005543D4" w:rsidP="005543D4">
      <w:pPr>
        <w:pStyle w:val="TH"/>
        <w:rPr>
          <w:rFonts w:ascii="SimSun" w:eastAsia="SimSun" w:hAnsi="SimSun"/>
          <w:lang w:eastAsia="zh-CN"/>
        </w:rPr>
      </w:pPr>
      <w:r w:rsidRPr="003167FF">
        <w:object w:dxaOrig="5580" w:dyaOrig="2076" w14:anchorId="6DC32759">
          <v:shape id="_x0000_i1123" type="#_x0000_t75" style="width:297pt;height:111.75pt" o:ole="">
            <v:imagedata r:id="rId208" o:title=""/>
          </v:shape>
          <o:OLEObject Type="Embed" ProgID="Visio.Drawing.15" ShapeID="_x0000_i1123" DrawAspect="Content" ObjectID="_1778735994" r:id="rId209"/>
        </w:object>
      </w:r>
    </w:p>
    <w:p w14:paraId="4B9A6E8D" w14:textId="77777777" w:rsidR="005543D4" w:rsidRPr="003167FF" w:rsidRDefault="005543D4" w:rsidP="005543D4">
      <w:pPr>
        <w:pStyle w:val="TF"/>
      </w:pPr>
      <w:r w:rsidRPr="003167FF">
        <w:t>Figure 14.2.2.1-3: Architecture for network resource management utilizing the 5GS network services based on the 5GS SBA – Service based representation</w:t>
      </w:r>
    </w:p>
    <w:p w14:paraId="7E8FED63" w14:textId="77777777" w:rsidR="005543D4" w:rsidRPr="003167FF" w:rsidRDefault="005543D4" w:rsidP="005543D4">
      <w:r w:rsidRPr="003167FF">
        <w:t>Figure 14.2.2.1-4 illustrates the service-based representation for utilization of the Core Network northbound APIs via CAPIF.</w:t>
      </w:r>
    </w:p>
    <w:p w14:paraId="7292EAD2" w14:textId="77777777" w:rsidR="005543D4" w:rsidRPr="003167FF" w:rsidRDefault="005543D4" w:rsidP="005543D4">
      <w:pPr>
        <w:pStyle w:val="TH"/>
      </w:pPr>
      <w:r w:rsidRPr="003167FF">
        <w:object w:dxaOrig="5639" w:dyaOrig="2076" w14:anchorId="72C96B94">
          <v:shape id="_x0000_i1124" type="#_x0000_t75" style="width:282.4pt;height:103.9pt" o:ole="">
            <v:imagedata r:id="rId210" o:title=""/>
          </v:shape>
          <o:OLEObject Type="Embed" ProgID="Visio.Drawing.15" ShapeID="_x0000_i1124" DrawAspect="Content" ObjectID="_1778735995" r:id="rId211"/>
        </w:object>
      </w:r>
    </w:p>
    <w:p w14:paraId="09475DDF" w14:textId="77777777" w:rsidR="005543D4" w:rsidRPr="003167FF" w:rsidRDefault="005543D4" w:rsidP="005543D4">
      <w:pPr>
        <w:pStyle w:val="TF"/>
      </w:pPr>
      <w:r w:rsidRPr="003167FF">
        <w:t>Figure 14.2.2.1-4: Utilization of Core Network Northbound APIs via CAPIF – service based representation</w:t>
      </w:r>
    </w:p>
    <w:p w14:paraId="11E8F6ED" w14:textId="77777777" w:rsidR="005543D4" w:rsidRPr="003167FF" w:rsidRDefault="005543D4" w:rsidP="005543D4">
      <w:pPr>
        <w:rPr>
          <w:noProof/>
        </w:rPr>
      </w:pPr>
      <w:r w:rsidRPr="003167FF">
        <w:t>The Network resource management server and VAL server act as authorized API invoker to consume services from the Core Network northbound API entities like NEF which act as API Exposing Function as specified in 3GPP TS 23.222 [6].</w:t>
      </w:r>
    </w:p>
    <w:p w14:paraId="4D8C86AF" w14:textId="77777777" w:rsidR="00312C76" w:rsidRPr="003167FF" w:rsidRDefault="00312C76" w:rsidP="00312C76">
      <w:pPr>
        <w:pStyle w:val="Heading4"/>
      </w:pPr>
      <w:bookmarkStart w:id="1326" w:name="_Toc162886180"/>
      <w:r w:rsidRPr="003167FF">
        <w:t>14.2.2.2</w:t>
      </w:r>
      <w:r w:rsidRPr="003167FF">
        <w:tab/>
        <w:t>On-network functional model for network resource management for TSN</w:t>
      </w:r>
      <w:bookmarkEnd w:id="1326"/>
    </w:p>
    <w:p w14:paraId="2317BA4C" w14:textId="77777777" w:rsidR="00312C76" w:rsidRPr="003167FF" w:rsidRDefault="00312C76" w:rsidP="00312C76">
      <w:r w:rsidRPr="003167FF">
        <w:t>The architecture for integration of the 5G with TSN [36] is depicted in Figure 14.2.2.2-1. The SEAL Network Resource Management (NRM) server acts as a TSN AF (defined in [10] in clause 5.28.1). TSN CNC (defined in [35]) via the NRM-S reference point configures the TSN flows in the 5GS. In this case the NRM-S supports the IEEE 802.1Qcc management protocol. As a TSN AF the SEAL NRM server interacts with the 5GS PCF over the N5 reference point to configure the 5G QoS and TSCAI parameters in the 5GS.</w:t>
      </w:r>
    </w:p>
    <w:p w14:paraId="6052BD77" w14:textId="77777777" w:rsidR="00312C76" w:rsidRPr="003167FF" w:rsidRDefault="00312C76" w:rsidP="00312C76"/>
    <w:p w14:paraId="613B5F7C" w14:textId="77777777" w:rsidR="00312C76" w:rsidRPr="003167FF" w:rsidRDefault="00312C76" w:rsidP="00312C76">
      <w:pPr>
        <w:pStyle w:val="TH"/>
        <w:rPr>
          <w:noProof/>
        </w:rPr>
      </w:pPr>
      <w:r w:rsidRPr="003167FF">
        <w:rPr>
          <w:noProof/>
        </w:rPr>
        <w:object w:dxaOrig="9588" w:dyaOrig="4788" w14:anchorId="72FDAC21">
          <v:shape id="_x0000_i1125" type="#_x0000_t75" style="width:478.15pt;height:239.25pt" o:ole="">
            <v:imagedata r:id="rId212" o:title=""/>
          </v:shape>
          <o:OLEObject Type="Embed" ProgID="Visio.Drawing.11" ShapeID="_x0000_i1125" DrawAspect="Content" ObjectID="_1778735996" r:id="rId213"/>
        </w:object>
      </w:r>
    </w:p>
    <w:p w14:paraId="3DCB0F68" w14:textId="77777777" w:rsidR="00312C76" w:rsidRPr="003167FF" w:rsidRDefault="00312C76" w:rsidP="00312C76">
      <w:pPr>
        <w:pStyle w:val="TF"/>
        <w:rPr>
          <w:noProof/>
        </w:rPr>
      </w:pPr>
      <w:r w:rsidRPr="003167FF">
        <w:rPr>
          <w:noProof/>
        </w:rPr>
        <w:t>Figure 14.2.2.2-1: On-network functional model for network resource management for TSN</w:t>
      </w:r>
    </w:p>
    <w:p w14:paraId="321AF02F" w14:textId="77777777" w:rsidR="00312C76" w:rsidRPr="003167FF" w:rsidRDefault="00312C76" w:rsidP="00312C76">
      <w:pPr>
        <w:pStyle w:val="TF"/>
        <w:ind w:firstLine="284"/>
        <w:jc w:val="left"/>
        <w:rPr>
          <w:rFonts w:ascii="Times New Roman" w:hAnsi="Times New Roman"/>
          <w:b w:val="0"/>
        </w:rPr>
      </w:pPr>
      <w:r w:rsidRPr="003167FF">
        <w:rPr>
          <w:rFonts w:ascii="Times New Roman" w:hAnsi="Times New Roman"/>
          <w:b w:val="0"/>
        </w:rPr>
        <w:t>NOTE: Whether DS-TT and UE are combined or are separate is up to implementation.</w:t>
      </w:r>
    </w:p>
    <w:p w14:paraId="4E7D0806" w14:textId="77777777" w:rsidR="00312C76" w:rsidRPr="003167FF" w:rsidRDefault="00312C76" w:rsidP="00312C76">
      <w:r w:rsidRPr="003167FF">
        <w:t>Acting as the TSN AF the NRM server collects 5GS TSN Bridge information by interaction with the 5GS via the N5 reference point, as described in in TS 23.502 [11] Annex F.1.</w:t>
      </w:r>
    </w:p>
    <w:p w14:paraId="2DA9BCED" w14:textId="77777777" w:rsidR="00312C76" w:rsidRPr="003167FF" w:rsidRDefault="00312C76" w:rsidP="00312C76">
      <w:r w:rsidRPr="003167FF">
        <w:t>NRM server triggers via N5 the AF request procedure as described in 3GPP TS 23.502 [11] Annex F.2.</w:t>
      </w:r>
    </w:p>
    <w:p w14:paraId="63C19568" w14:textId="77777777" w:rsidR="00312C76" w:rsidRPr="003167FF" w:rsidRDefault="00312C76" w:rsidP="00312C76">
      <w:pPr>
        <w:pStyle w:val="Heading4"/>
      </w:pPr>
      <w:bookmarkStart w:id="1327" w:name="_Toc162886181"/>
      <w:r w:rsidRPr="003167FF">
        <w:t>14.2.2.3</w:t>
      </w:r>
      <w:r w:rsidRPr="003167FF">
        <w:tab/>
        <w:t>On-network functional model for network resource management for 5G TSC</w:t>
      </w:r>
      <w:bookmarkEnd w:id="1327"/>
    </w:p>
    <w:p w14:paraId="148D914C" w14:textId="77777777" w:rsidR="00312C76" w:rsidRPr="003167FF" w:rsidRDefault="00312C76" w:rsidP="00312C76">
      <w:r w:rsidRPr="003167FF">
        <w:t>5G TSC refers to time sensitive communication service offered within the 5G system (i.e. without integration with a TSN system) by the 5GS for the UEs connected to the 5GS. The architecture for the 5G TSC is depicted in Figure 14.2.2.3-1. The SEAL NRM server acts as an AF towards the 5G Core Network and performs coordination of QoS flows to fulfill the end-to-end QoS requirements for the UEs involved in the TSC communication. It combines the roles of TSCTSF and TSC CNC (similar to the TSN CNC in the TSN integration case), which means that it controls the allocation of resources of TSC communication within the boundaries of the 5G domain.</w:t>
      </w:r>
    </w:p>
    <w:p w14:paraId="160BD446" w14:textId="74433DBA" w:rsidR="00312C76" w:rsidRPr="003167FF" w:rsidRDefault="00312C76" w:rsidP="00312C76">
      <w:r w:rsidRPr="003167FF">
        <w:t>Upon request from a VAL server via the NRM-S reference point it configures the TSC end-to-end QoS flows in the 5GS. In line with other SEAL service enablers the SEAL NRM server provides a RESTful interface on the NRM-S reference point. As a TSCTSF the SEAL NRM server interacts with the 5GS PCF over the N</w:t>
      </w:r>
      <w:r w:rsidR="00DA23EC">
        <w:t>84</w:t>
      </w:r>
      <w:r w:rsidRPr="003167FF">
        <w:t xml:space="preserve"> reference point to configure the 5G QoS and TSCAI parameters in the 5GS.</w:t>
      </w:r>
    </w:p>
    <w:p w14:paraId="5EDB35BA" w14:textId="77777777" w:rsidR="00312C76" w:rsidRPr="003167FF" w:rsidRDefault="00312C76" w:rsidP="00312C76"/>
    <w:p w14:paraId="1AA91888" w14:textId="52A4016E" w:rsidR="00312C76" w:rsidRPr="003167FF" w:rsidRDefault="00DA23EC" w:rsidP="00312C76">
      <w:pPr>
        <w:pStyle w:val="TH"/>
        <w:rPr>
          <w:noProof/>
        </w:rPr>
      </w:pPr>
      <w:r>
        <w:rPr>
          <w:noProof/>
        </w:rPr>
        <w:object w:dxaOrig="10058" w:dyaOrig="4103" w14:anchorId="4BCF376F">
          <v:shape id="_x0000_i1126" type="#_x0000_t75" style="width:7in;height:203.65pt" o:ole="">
            <v:imagedata r:id="rId214" o:title=""/>
          </v:shape>
          <o:OLEObject Type="Embed" ProgID="Visio.Drawing.11" ShapeID="_x0000_i1126" DrawAspect="Content" ObjectID="_1778735997" r:id="rId215"/>
        </w:object>
      </w:r>
    </w:p>
    <w:p w14:paraId="641EEBD3" w14:textId="77777777" w:rsidR="00312C76" w:rsidRPr="003167FF" w:rsidRDefault="00312C76" w:rsidP="00312C76">
      <w:pPr>
        <w:pStyle w:val="TF"/>
        <w:rPr>
          <w:noProof/>
        </w:rPr>
      </w:pPr>
      <w:r w:rsidRPr="003167FF">
        <w:rPr>
          <w:noProof/>
        </w:rPr>
        <w:t xml:space="preserve">Figure 14.2.2.3-1: On-network functional model for network resource management for </w:t>
      </w:r>
      <w:r w:rsidRPr="003167FF">
        <w:t>5G TSC</w:t>
      </w:r>
    </w:p>
    <w:p w14:paraId="1149F65D" w14:textId="77777777" w:rsidR="00312C76" w:rsidRPr="003167FF" w:rsidRDefault="00312C76" w:rsidP="00312C76"/>
    <w:p w14:paraId="5D7D1929" w14:textId="77777777" w:rsidR="00312C76" w:rsidRPr="003167FF" w:rsidRDefault="00312C76" w:rsidP="00312C76">
      <w:pPr>
        <w:pStyle w:val="Heading3"/>
      </w:pPr>
      <w:bookmarkStart w:id="1328" w:name="_Toc162886182"/>
      <w:r w:rsidRPr="003167FF">
        <w:t>14.2.3</w:t>
      </w:r>
      <w:r w:rsidRPr="003167FF">
        <w:tab/>
        <w:t>Off-network functional model description</w:t>
      </w:r>
      <w:bookmarkEnd w:id="1328"/>
    </w:p>
    <w:p w14:paraId="233B2FC2" w14:textId="77777777" w:rsidR="00312C76" w:rsidRPr="003167FF" w:rsidRDefault="00312C76" w:rsidP="00312C76">
      <w:r w:rsidRPr="003167FF">
        <w:t>Figure 14.2.3-1 illustrates the off-network functional model for network resource management.</w:t>
      </w:r>
    </w:p>
    <w:p w14:paraId="30A3F49A" w14:textId="77777777" w:rsidR="00312C76" w:rsidRPr="003167FF" w:rsidRDefault="00312C76" w:rsidP="00312C76">
      <w:pPr>
        <w:pStyle w:val="TH"/>
        <w:rPr>
          <w:noProof/>
        </w:rPr>
      </w:pPr>
      <w:r w:rsidRPr="003167FF">
        <w:rPr>
          <w:noProof/>
        </w:rPr>
        <w:object w:dxaOrig="6684" w:dyaOrig="3492" w14:anchorId="0039F924">
          <v:shape id="_x0000_i1127" type="#_x0000_t75" style="width:333.4pt;height:177pt" o:ole="">
            <v:imagedata r:id="rId216" o:title=""/>
          </v:shape>
          <o:OLEObject Type="Embed" ProgID="Visio.Drawing.11" ShapeID="_x0000_i1127" DrawAspect="Content" ObjectID="_1778735998" r:id="rId217"/>
        </w:object>
      </w:r>
    </w:p>
    <w:p w14:paraId="1CEB8A98" w14:textId="77777777" w:rsidR="00312C76" w:rsidRPr="003167FF" w:rsidRDefault="00312C76" w:rsidP="00312C76">
      <w:pPr>
        <w:pStyle w:val="TF"/>
        <w:rPr>
          <w:noProof/>
        </w:rPr>
      </w:pPr>
      <w:r w:rsidRPr="003167FF">
        <w:rPr>
          <w:noProof/>
        </w:rPr>
        <w:t>Figure 14.2.3-1: Off-network functional model for network resource management</w:t>
      </w:r>
    </w:p>
    <w:p w14:paraId="1330AA1C" w14:textId="77777777" w:rsidR="00312C76" w:rsidRPr="003167FF" w:rsidRDefault="00312C76" w:rsidP="00312C76">
      <w:r w:rsidRPr="003167FF">
        <w:t>The network resource management client of the UE1 communicates with the network resource management client of the UE2 over the NRM</w:t>
      </w:r>
      <w:r w:rsidRPr="003167FF">
        <w:noBreakHyphen/>
        <w:t>PC5 reference point.</w:t>
      </w:r>
    </w:p>
    <w:p w14:paraId="4CFAB330" w14:textId="77777777" w:rsidR="00312C76" w:rsidRPr="003167FF" w:rsidRDefault="00312C76" w:rsidP="00312C76">
      <w:pPr>
        <w:pStyle w:val="EditorsNote"/>
      </w:pPr>
      <w:r w:rsidRPr="003167FF">
        <w:t>Editor's note:</w:t>
      </w:r>
      <w:r w:rsidRPr="003167FF">
        <w:tab/>
        <w:t>Whether off-network support is required for network resource management is FFS.</w:t>
      </w:r>
    </w:p>
    <w:p w14:paraId="48B9090F" w14:textId="77777777" w:rsidR="00312C76" w:rsidRPr="003167FF" w:rsidRDefault="00312C76" w:rsidP="00312C76">
      <w:pPr>
        <w:pStyle w:val="Heading3"/>
      </w:pPr>
      <w:bookmarkStart w:id="1329" w:name="_Toc162886183"/>
      <w:r w:rsidRPr="003167FF">
        <w:t>14.2.4</w:t>
      </w:r>
      <w:r w:rsidRPr="003167FF">
        <w:tab/>
        <w:t>Functional entities description</w:t>
      </w:r>
      <w:bookmarkEnd w:id="1329"/>
    </w:p>
    <w:p w14:paraId="7D9D6F5E" w14:textId="77777777" w:rsidR="00312C76" w:rsidRPr="003167FF" w:rsidRDefault="00312C76" w:rsidP="00312C76">
      <w:pPr>
        <w:pStyle w:val="Heading4"/>
      </w:pPr>
      <w:bookmarkStart w:id="1330" w:name="_Toc162886184"/>
      <w:bookmarkStart w:id="1331" w:name="_Toc536270575"/>
      <w:bookmarkStart w:id="1332" w:name="_Toc536270882"/>
      <w:bookmarkStart w:id="1333" w:name="_Toc536271442"/>
      <w:r w:rsidRPr="003167FF">
        <w:t>14.2.4.1</w:t>
      </w:r>
      <w:r w:rsidRPr="003167FF">
        <w:tab/>
        <w:t>General</w:t>
      </w:r>
      <w:bookmarkEnd w:id="1330"/>
    </w:p>
    <w:p w14:paraId="1BC67112" w14:textId="77777777" w:rsidR="00312C76" w:rsidRPr="003167FF" w:rsidRDefault="00312C76" w:rsidP="00312C76">
      <w:r w:rsidRPr="003167FF">
        <w:t>The functional entities for network resource management SEAL service are described in the following subclauses.</w:t>
      </w:r>
    </w:p>
    <w:p w14:paraId="26EC8633" w14:textId="77777777" w:rsidR="00312C76" w:rsidRPr="003167FF" w:rsidRDefault="00312C76" w:rsidP="00312C76">
      <w:pPr>
        <w:pStyle w:val="Heading4"/>
      </w:pPr>
      <w:bookmarkStart w:id="1334" w:name="_Toc162886185"/>
      <w:r w:rsidRPr="003167FF">
        <w:t>14.2.4.2</w:t>
      </w:r>
      <w:r w:rsidRPr="003167FF">
        <w:tab/>
        <w:t>Network resource management client</w:t>
      </w:r>
      <w:bookmarkEnd w:id="1331"/>
      <w:bookmarkEnd w:id="1332"/>
      <w:bookmarkEnd w:id="1333"/>
      <w:bookmarkEnd w:id="1334"/>
    </w:p>
    <w:p w14:paraId="5AE51104" w14:textId="77777777" w:rsidR="00312C76" w:rsidRPr="003167FF" w:rsidRDefault="00312C76" w:rsidP="00312C76">
      <w:pPr>
        <w:rPr>
          <w:lang w:eastAsia="zh-CN"/>
        </w:rPr>
      </w:pPr>
      <w:r w:rsidRPr="003167FF">
        <w:rPr>
          <w:lang w:eastAsia="zh-CN"/>
        </w:rPr>
        <w:t>The network resource management client functional entity acts as the application client for the management of network resources. The network resource management client interacts with the network resource management server.</w:t>
      </w:r>
    </w:p>
    <w:p w14:paraId="20CAB307" w14:textId="77777777" w:rsidR="00312C76" w:rsidRPr="003167FF" w:rsidRDefault="00312C76" w:rsidP="00312C76">
      <w:pPr>
        <w:pStyle w:val="Heading4"/>
      </w:pPr>
      <w:bookmarkStart w:id="1335" w:name="_Toc536270576"/>
      <w:bookmarkStart w:id="1336" w:name="_Toc536270883"/>
      <w:bookmarkStart w:id="1337" w:name="_Toc536271443"/>
      <w:bookmarkStart w:id="1338" w:name="_Toc162886186"/>
      <w:r w:rsidRPr="003167FF">
        <w:t>14.2.4.3</w:t>
      </w:r>
      <w:r w:rsidRPr="003167FF">
        <w:tab/>
        <w:t>Network resource management server</w:t>
      </w:r>
      <w:bookmarkEnd w:id="1335"/>
      <w:bookmarkEnd w:id="1336"/>
      <w:bookmarkEnd w:id="1337"/>
      <w:bookmarkEnd w:id="1338"/>
    </w:p>
    <w:p w14:paraId="1B42CE97" w14:textId="77777777" w:rsidR="00312C76" w:rsidRPr="003167FF" w:rsidRDefault="00312C76" w:rsidP="00312C76">
      <w:r w:rsidRPr="003167FF">
        <w:t>The network resource management server functional entity provides for management of 3GPP system network resources (e.g. unicast, multicast) and monitoring events to support the VAL applications. The network resource management server acts as CAPIF's API exposing function as specified in 3GPP TS 23.222 [8]. The network resource management server also supports interactions with the corresponding network resource management server in distributed SEAL deployments. The NRM server's role may be assumed by the VAL server in some deployments, in which case, the VAL server performs the procedures for network resource management of the NRM server.</w:t>
      </w:r>
    </w:p>
    <w:p w14:paraId="6CFC2F6D" w14:textId="77777777" w:rsidR="00312C76" w:rsidRPr="003167FF" w:rsidRDefault="00312C76" w:rsidP="00312C76">
      <w:pPr>
        <w:pStyle w:val="Heading3"/>
      </w:pPr>
      <w:bookmarkStart w:id="1339" w:name="_Toc162886187"/>
      <w:r w:rsidRPr="003167FF">
        <w:t>14.2.5</w:t>
      </w:r>
      <w:r w:rsidRPr="003167FF">
        <w:tab/>
        <w:t>Reference points description</w:t>
      </w:r>
      <w:bookmarkEnd w:id="1339"/>
    </w:p>
    <w:p w14:paraId="21B447C2" w14:textId="77777777" w:rsidR="00312C76" w:rsidRPr="003167FF" w:rsidRDefault="00312C76" w:rsidP="00312C76">
      <w:pPr>
        <w:pStyle w:val="Heading4"/>
      </w:pPr>
      <w:bookmarkStart w:id="1340" w:name="_Toc162886188"/>
      <w:r w:rsidRPr="003167FF">
        <w:t>14.2.5.1</w:t>
      </w:r>
      <w:r w:rsidRPr="003167FF">
        <w:tab/>
        <w:t>General</w:t>
      </w:r>
      <w:bookmarkEnd w:id="1340"/>
    </w:p>
    <w:p w14:paraId="1C31AB54" w14:textId="77777777" w:rsidR="00312C76" w:rsidRPr="003167FF" w:rsidRDefault="00312C76" w:rsidP="00312C76">
      <w:r w:rsidRPr="003167FF">
        <w:t>The reference points for the functional model for network resource management are described in the following subclauses.</w:t>
      </w:r>
    </w:p>
    <w:p w14:paraId="388684CA" w14:textId="77777777" w:rsidR="00312C76" w:rsidRPr="003167FF" w:rsidRDefault="00312C76" w:rsidP="00312C76">
      <w:pPr>
        <w:pStyle w:val="Heading4"/>
      </w:pPr>
      <w:bookmarkStart w:id="1341" w:name="_Toc162886189"/>
      <w:r w:rsidRPr="003167FF">
        <w:t>14.2.5.2</w:t>
      </w:r>
      <w:r w:rsidRPr="003167FF">
        <w:tab/>
        <w:t>NRM-UU</w:t>
      </w:r>
      <w:bookmarkEnd w:id="1341"/>
    </w:p>
    <w:p w14:paraId="1BA119F8" w14:textId="77777777" w:rsidR="00312C76" w:rsidRPr="003167FF" w:rsidRDefault="00312C76" w:rsidP="00312C76">
      <w:r w:rsidRPr="003167FF">
        <w:t>The interactions related to network resource management functions between the network resource management client and the network resource management server are supported by NRM-UU reference point. This reference point utilizes Uu reference point as described in 3GPP TS 23.401 [9] and 3GPP TS 23.501 [10].</w:t>
      </w:r>
    </w:p>
    <w:p w14:paraId="0E6DF7BE" w14:textId="77777777" w:rsidR="00312C76" w:rsidRPr="003167FF" w:rsidRDefault="00312C76" w:rsidP="00312C76">
      <w:pPr>
        <w:pStyle w:val="Heading4"/>
      </w:pPr>
      <w:bookmarkStart w:id="1342" w:name="_Toc162886190"/>
      <w:r w:rsidRPr="003167FF">
        <w:t>14.2.5.3</w:t>
      </w:r>
      <w:r w:rsidRPr="003167FF">
        <w:tab/>
        <w:t>NRM-PC5</w:t>
      </w:r>
      <w:bookmarkEnd w:id="1342"/>
    </w:p>
    <w:p w14:paraId="2BC5F3CA" w14:textId="77777777" w:rsidR="00312C76" w:rsidRPr="003167FF" w:rsidRDefault="00312C76" w:rsidP="00312C76">
      <w:r w:rsidRPr="003167FF">
        <w:t>The interactions related to network resource management functions between the network resource management clients located in different VAL UEs are supported by the NRM-PC5 reference point. This reference point utilizes PC5 reference point as described in 3GPP TS 23.303 [12].</w:t>
      </w:r>
    </w:p>
    <w:p w14:paraId="642655F6" w14:textId="77777777" w:rsidR="00312C76" w:rsidRPr="003167FF" w:rsidRDefault="00312C76" w:rsidP="00312C76">
      <w:pPr>
        <w:pStyle w:val="EditorsNote"/>
      </w:pPr>
      <w:r w:rsidRPr="003167FF">
        <w:t>Editor's note:</w:t>
      </w:r>
      <w:r w:rsidRPr="003167FF">
        <w:tab/>
        <w:t>Whether NRM-PC5 reference point is required for network resource management is FFS.</w:t>
      </w:r>
    </w:p>
    <w:p w14:paraId="2DBCA672" w14:textId="77777777" w:rsidR="00312C76" w:rsidRPr="003167FF" w:rsidRDefault="00312C76" w:rsidP="00312C76">
      <w:pPr>
        <w:pStyle w:val="Heading4"/>
      </w:pPr>
      <w:bookmarkStart w:id="1343" w:name="_Toc162886191"/>
      <w:r w:rsidRPr="003167FF">
        <w:t>14.2.5.4</w:t>
      </w:r>
      <w:r w:rsidRPr="003167FF">
        <w:tab/>
        <w:t>NRM-C</w:t>
      </w:r>
      <w:bookmarkEnd w:id="1343"/>
    </w:p>
    <w:p w14:paraId="394A225B" w14:textId="77777777" w:rsidR="00312C76" w:rsidRPr="003167FF" w:rsidRDefault="00312C76" w:rsidP="00312C76">
      <w:r w:rsidRPr="003167FF">
        <w:t>The interactions related to network resource management functions between the VAL client(s) and the network resource management client within a VAL UE are supported by the NRM-C reference point.</w:t>
      </w:r>
    </w:p>
    <w:p w14:paraId="6C14C6B6" w14:textId="77777777" w:rsidR="00312C76" w:rsidRPr="003167FF" w:rsidRDefault="00312C76" w:rsidP="00312C76">
      <w:pPr>
        <w:pStyle w:val="EditorsNote"/>
      </w:pPr>
      <w:r w:rsidRPr="003167FF">
        <w:t>Editor's note:</w:t>
      </w:r>
      <w:r w:rsidRPr="003167FF">
        <w:tab/>
        <w:t>Whether NRM-C reference point is required for network resource management is FFS.</w:t>
      </w:r>
    </w:p>
    <w:p w14:paraId="74182328" w14:textId="77777777" w:rsidR="00312C76" w:rsidRPr="003167FF" w:rsidRDefault="00312C76" w:rsidP="00312C76">
      <w:pPr>
        <w:pStyle w:val="Heading4"/>
      </w:pPr>
      <w:bookmarkStart w:id="1344" w:name="_Toc162886192"/>
      <w:r w:rsidRPr="003167FF">
        <w:t>14.2.5.5</w:t>
      </w:r>
      <w:r w:rsidRPr="003167FF">
        <w:tab/>
        <w:t>NRM-S</w:t>
      </w:r>
      <w:bookmarkEnd w:id="1344"/>
    </w:p>
    <w:p w14:paraId="5D09BD3A" w14:textId="77777777" w:rsidR="00312C76" w:rsidRPr="003167FF" w:rsidRDefault="00312C76" w:rsidP="00312C76">
      <w:r w:rsidRPr="003167FF">
        <w:t>The interactions related to network resource management functions between the VAL server(s) and the network resource management server are supported by the NRM-S reference point. This reference point is an instance of CAPIF-2 reference point as specified in 3GPP TS 23.222 [8].</w:t>
      </w:r>
    </w:p>
    <w:p w14:paraId="59AD321C" w14:textId="77777777" w:rsidR="00312C76" w:rsidRPr="003167FF" w:rsidRDefault="00312C76" w:rsidP="00312C76">
      <w:pPr>
        <w:pStyle w:val="Heading4"/>
      </w:pPr>
      <w:bookmarkStart w:id="1345" w:name="_Toc162886193"/>
      <w:r w:rsidRPr="003167FF">
        <w:t>14.2.5.6</w:t>
      </w:r>
      <w:r w:rsidRPr="003167FF">
        <w:tab/>
        <w:t>NRM-E</w:t>
      </w:r>
      <w:bookmarkEnd w:id="1345"/>
    </w:p>
    <w:p w14:paraId="6468466B" w14:textId="77777777" w:rsidR="00312C76" w:rsidRPr="003167FF" w:rsidRDefault="00312C76" w:rsidP="00312C76">
      <w:r w:rsidRPr="003167FF">
        <w:t>The interactions related to network resource management functions between the network resource management servers in a distributed deployment are supported by NRM-E reference point.</w:t>
      </w:r>
    </w:p>
    <w:p w14:paraId="4D00C249" w14:textId="77777777" w:rsidR="00312C76" w:rsidRPr="003167FF" w:rsidRDefault="00312C76" w:rsidP="00312C76">
      <w:pPr>
        <w:pStyle w:val="Heading4"/>
      </w:pPr>
      <w:bookmarkStart w:id="1346" w:name="_Toc521435188"/>
      <w:bookmarkStart w:id="1347" w:name="_Toc528832094"/>
      <w:bookmarkStart w:id="1348" w:name="_Toc528832284"/>
      <w:bookmarkStart w:id="1349" w:name="_Toc536270601"/>
      <w:bookmarkStart w:id="1350" w:name="_Toc536270908"/>
      <w:bookmarkStart w:id="1351" w:name="_Toc536271468"/>
      <w:bookmarkStart w:id="1352" w:name="_Toc162886194"/>
      <w:bookmarkStart w:id="1353" w:name="_Toc521435187"/>
      <w:bookmarkStart w:id="1354" w:name="_Toc528832093"/>
      <w:bookmarkStart w:id="1355" w:name="_Toc528832283"/>
      <w:bookmarkStart w:id="1356" w:name="_Toc536270600"/>
      <w:bookmarkStart w:id="1357" w:name="_Toc536270907"/>
      <w:bookmarkStart w:id="1358" w:name="_Toc536271467"/>
      <w:r w:rsidRPr="003167FF">
        <w:t>14.2.5.7</w:t>
      </w:r>
      <w:r w:rsidRPr="003167FF">
        <w:tab/>
        <w:t>MB2</w:t>
      </w:r>
      <w:bookmarkEnd w:id="1346"/>
      <w:bookmarkEnd w:id="1347"/>
      <w:bookmarkEnd w:id="1348"/>
      <w:r w:rsidRPr="003167FF">
        <w:t>-C</w:t>
      </w:r>
      <w:bookmarkEnd w:id="1349"/>
      <w:bookmarkEnd w:id="1350"/>
      <w:bookmarkEnd w:id="1351"/>
      <w:bookmarkEnd w:id="1352"/>
    </w:p>
    <w:p w14:paraId="312A3E11" w14:textId="77777777" w:rsidR="00312C76" w:rsidRPr="003167FF" w:rsidRDefault="00312C76" w:rsidP="00312C76">
      <w:r w:rsidRPr="003167FF">
        <w:t xml:space="preserve">The reference point MB2-C supports the control plane interactions between the network resource management server and the BM-SC and is specified in 3GPP TS 29.468 [22]. </w:t>
      </w:r>
    </w:p>
    <w:p w14:paraId="3C9BD9F5" w14:textId="77777777" w:rsidR="00312C76" w:rsidRPr="003167FF" w:rsidRDefault="00312C76" w:rsidP="00312C76">
      <w:pPr>
        <w:pStyle w:val="Heading4"/>
      </w:pPr>
      <w:bookmarkStart w:id="1359" w:name="_Toc536270603"/>
      <w:bookmarkStart w:id="1360" w:name="_Toc536270910"/>
      <w:bookmarkStart w:id="1361" w:name="_Toc536271470"/>
      <w:bookmarkStart w:id="1362" w:name="_Toc162886195"/>
      <w:r w:rsidRPr="003167FF">
        <w:t>14.2.5.8</w:t>
      </w:r>
      <w:r w:rsidRPr="003167FF">
        <w:tab/>
        <w:t>xMB-C</w:t>
      </w:r>
      <w:bookmarkEnd w:id="1359"/>
      <w:bookmarkEnd w:id="1360"/>
      <w:bookmarkEnd w:id="1361"/>
      <w:bookmarkEnd w:id="1362"/>
    </w:p>
    <w:p w14:paraId="4205664B" w14:textId="77777777" w:rsidR="00312C76" w:rsidRPr="003167FF" w:rsidRDefault="00312C76" w:rsidP="00312C76">
      <w:r w:rsidRPr="003167FF">
        <w:t>The reference point xMB-C supports the control plane interactions between the network resource management server and the BM-SC and is specified in 3GPP TS 26.348 [20].</w:t>
      </w:r>
    </w:p>
    <w:p w14:paraId="6432205D" w14:textId="77777777" w:rsidR="00312C76" w:rsidRPr="003167FF" w:rsidRDefault="00312C76" w:rsidP="00312C76">
      <w:pPr>
        <w:pStyle w:val="Heading4"/>
      </w:pPr>
      <w:bookmarkStart w:id="1363" w:name="_Toc162886196"/>
      <w:r w:rsidRPr="003167FF">
        <w:t>14.2.5.9</w:t>
      </w:r>
      <w:r w:rsidRPr="003167FF">
        <w:tab/>
        <w:t>Rx</w:t>
      </w:r>
      <w:bookmarkEnd w:id="1353"/>
      <w:bookmarkEnd w:id="1354"/>
      <w:bookmarkEnd w:id="1355"/>
      <w:bookmarkEnd w:id="1356"/>
      <w:bookmarkEnd w:id="1357"/>
      <w:bookmarkEnd w:id="1358"/>
      <w:bookmarkEnd w:id="1363"/>
    </w:p>
    <w:p w14:paraId="721076CF" w14:textId="77777777" w:rsidR="00312C76" w:rsidRPr="003167FF" w:rsidRDefault="00312C76" w:rsidP="00312C76">
      <w:r w:rsidRPr="003167FF">
        <w:t>The reference point Rx supports the interactions between the network resource management server and the PCRF and is specified in 3GPP TS 29.214 [21].</w:t>
      </w:r>
    </w:p>
    <w:p w14:paraId="7CAADA08" w14:textId="77777777" w:rsidR="00312C76" w:rsidRPr="003167FF" w:rsidRDefault="00312C76" w:rsidP="00312C76">
      <w:pPr>
        <w:pStyle w:val="Heading4"/>
      </w:pPr>
      <w:bookmarkStart w:id="1364" w:name="_Toc162886197"/>
      <w:r w:rsidRPr="003167FF">
        <w:t>14.2.5.10</w:t>
      </w:r>
      <w:r w:rsidRPr="003167FF">
        <w:tab/>
        <w:t>N5</w:t>
      </w:r>
      <w:bookmarkEnd w:id="1364"/>
    </w:p>
    <w:p w14:paraId="417B6868" w14:textId="77777777" w:rsidR="00312C76" w:rsidRPr="003167FF" w:rsidRDefault="00312C76" w:rsidP="00312C76">
      <w:r w:rsidRPr="003167FF">
        <w:t>The reference point N5 supports the interactions between the network resource management server and the PCF and is specified in 3GPP TS 23.501 [10].</w:t>
      </w:r>
    </w:p>
    <w:p w14:paraId="36612F3B" w14:textId="77777777" w:rsidR="00312C76" w:rsidRPr="003167FF" w:rsidRDefault="00312C76" w:rsidP="00312C76">
      <w:pPr>
        <w:pStyle w:val="Heading4"/>
      </w:pPr>
      <w:bookmarkStart w:id="1365" w:name="_Toc162886198"/>
      <w:r w:rsidRPr="003167FF">
        <w:t>14.2.5.11</w:t>
      </w:r>
      <w:r w:rsidRPr="003167FF">
        <w:tab/>
        <w:t>N33</w:t>
      </w:r>
      <w:bookmarkEnd w:id="1365"/>
    </w:p>
    <w:p w14:paraId="495DAEEB" w14:textId="77777777" w:rsidR="00312C76" w:rsidRPr="003167FF" w:rsidRDefault="00312C76" w:rsidP="00312C76">
      <w:r w:rsidRPr="003167FF">
        <w:t>The reference point N33 supports the interactions between the network resource management server and the NEF and is specified in 3GPP TS 23.501 [10].</w:t>
      </w:r>
    </w:p>
    <w:p w14:paraId="52BB0386" w14:textId="5F30217D" w:rsidR="00F037F6" w:rsidRPr="003167FF" w:rsidRDefault="00F037F6" w:rsidP="00F037F6">
      <w:pPr>
        <w:pStyle w:val="Heading4"/>
      </w:pPr>
      <w:bookmarkStart w:id="1366" w:name="_Toc162886199"/>
      <w:r w:rsidRPr="003167FF">
        <w:t>14.2.5.12</w:t>
      </w:r>
      <w:r w:rsidRPr="003167FF">
        <w:tab/>
        <w:t>Nmb13</w:t>
      </w:r>
      <w:bookmarkEnd w:id="1366"/>
    </w:p>
    <w:p w14:paraId="6B82FA80" w14:textId="2DD3F550" w:rsidR="00F037F6" w:rsidRPr="003167FF" w:rsidRDefault="00F037F6" w:rsidP="00F037F6">
      <w:r w:rsidRPr="003167FF">
        <w:t>The reference point Nmb13 supports the interactions between the network resource management server and the MB-SMF is specified in 3GPP TS 23.247 [39].</w:t>
      </w:r>
    </w:p>
    <w:p w14:paraId="1AD10400" w14:textId="2008FB83" w:rsidR="00F037F6" w:rsidRPr="003167FF" w:rsidRDefault="00F037F6" w:rsidP="00F037F6">
      <w:pPr>
        <w:pStyle w:val="Heading4"/>
      </w:pPr>
      <w:bookmarkStart w:id="1367" w:name="_Toc162886200"/>
      <w:r w:rsidRPr="003167FF">
        <w:t>14.2.5.13</w:t>
      </w:r>
      <w:r w:rsidRPr="003167FF">
        <w:tab/>
        <w:t>Nmb10</w:t>
      </w:r>
      <w:bookmarkEnd w:id="1367"/>
    </w:p>
    <w:p w14:paraId="5F934572" w14:textId="3F0AB5B9" w:rsidR="00F037F6" w:rsidRPr="003167FF" w:rsidRDefault="00F037F6" w:rsidP="00F037F6">
      <w:r w:rsidRPr="003167FF">
        <w:t>The reference point Nmb10 supports the interactions between the network resource management server and the MBSF is specified in 3GPP TS 23.247 [39].</w:t>
      </w:r>
    </w:p>
    <w:p w14:paraId="2FDC1143" w14:textId="142C7895" w:rsidR="00F037F6" w:rsidRPr="003167FF" w:rsidRDefault="00F037F6" w:rsidP="00F037F6">
      <w:pPr>
        <w:pStyle w:val="Heading4"/>
      </w:pPr>
      <w:bookmarkStart w:id="1368" w:name="_Toc162886201"/>
      <w:r w:rsidRPr="003167FF">
        <w:t>14.2.5.14</w:t>
      </w:r>
      <w:r w:rsidRPr="003167FF">
        <w:tab/>
        <w:t>N6mb</w:t>
      </w:r>
      <w:bookmarkEnd w:id="1368"/>
    </w:p>
    <w:p w14:paraId="288F11EE" w14:textId="6F5B9C01" w:rsidR="00F037F6" w:rsidRPr="003167FF" w:rsidRDefault="00F037F6" w:rsidP="00F037F6">
      <w:r w:rsidRPr="003167FF">
        <w:t>The reference point N6mb supports the interactions between the VAL server and the MB-UPF is specified in 3GPP TS 23.247 [39].</w:t>
      </w:r>
    </w:p>
    <w:p w14:paraId="13AFA218" w14:textId="3427201A" w:rsidR="00F037F6" w:rsidRPr="003167FF" w:rsidRDefault="00F037F6" w:rsidP="00F037F6">
      <w:pPr>
        <w:pStyle w:val="Heading4"/>
      </w:pPr>
      <w:bookmarkStart w:id="1369" w:name="_Toc162886202"/>
      <w:r w:rsidRPr="003167FF">
        <w:t>14.2.5.15</w:t>
      </w:r>
      <w:r w:rsidRPr="003167FF">
        <w:tab/>
        <w:t>Nmb8</w:t>
      </w:r>
      <w:bookmarkEnd w:id="1369"/>
    </w:p>
    <w:p w14:paraId="53EA22E6" w14:textId="02D2D9F9" w:rsidR="00F037F6" w:rsidRPr="003167FF" w:rsidRDefault="00F037F6" w:rsidP="00F037F6">
      <w:r w:rsidRPr="003167FF">
        <w:t>The reference point Nmb8 supports the interactions between the VAL server and the MBSTF is specified in 3GPP TS 23.247 [39].</w:t>
      </w:r>
    </w:p>
    <w:p w14:paraId="5849A386" w14:textId="6D6D276D" w:rsidR="00F037F6" w:rsidRPr="003167FF" w:rsidRDefault="00F037F6" w:rsidP="00F037F6">
      <w:pPr>
        <w:pStyle w:val="Heading4"/>
      </w:pPr>
      <w:bookmarkStart w:id="1370" w:name="_Toc162886203"/>
      <w:r w:rsidRPr="003167FF">
        <w:t>14.2.5.16</w:t>
      </w:r>
      <w:r w:rsidRPr="003167FF">
        <w:tab/>
        <w:t>N6</w:t>
      </w:r>
      <w:bookmarkEnd w:id="1370"/>
    </w:p>
    <w:p w14:paraId="1C1340F2" w14:textId="786CB6E8" w:rsidR="00F037F6" w:rsidRPr="003167FF" w:rsidRDefault="00F037F6" w:rsidP="00F037F6">
      <w:r w:rsidRPr="003167FF">
        <w:t>The reference point N6 supports the interactions between the VAL server and the UPF is specified in 3GPP TS 23.501 [10].</w:t>
      </w:r>
    </w:p>
    <w:p w14:paraId="2A0C47F6" w14:textId="77777777" w:rsidR="00312C76" w:rsidRPr="003167FF" w:rsidRDefault="00312C76" w:rsidP="00312C76">
      <w:pPr>
        <w:pStyle w:val="Heading2"/>
      </w:pPr>
      <w:bookmarkStart w:id="1371" w:name="_Toc162886204"/>
      <w:r w:rsidRPr="003167FF">
        <w:t>14.3</w:t>
      </w:r>
      <w:r w:rsidRPr="003167FF">
        <w:tab/>
        <w:t>Procedures and information flows for network resource management</w:t>
      </w:r>
      <w:bookmarkEnd w:id="1371"/>
    </w:p>
    <w:p w14:paraId="343172FF" w14:textId="77777777" w:rsidR="00312C76" w:rsidRPr="003167FF" w:rsidRDefault="00312C76" w:rsidP="00312C76">
      <w:pPr>
        <w:pStyle w:val="Heading3"/>
      </w:pPr>
      <w:bookmarkStart w:id="1372" w:name="_Toc162886205"/>
      <w:r w:rsidRPr="003167FF">
        <w:t>14.3.1</w:t>
      </w:r>
      <w:r w:rsidRPr="003167FF">
        <w:tab/>
        <w:t>General</w:t>
      </w:r>
      <w:bookmarkEnd w:id="1372"/>
    </w:p>
    <w:p w14:paraId="6815772D" w14:textId="77777777" w:rsidR="00312C76" w:rsidRPr="003167FF" w:rsidRDefault="00312C76" w:rsidP="00312C76">
      <w:r w:rsidRPr="003167FF">
        <w:t>The procedures related to the network resource management are described in the following subclauses.</w:t>
      </w:r>
    </w:p>
    <w:p w14:paraId="1A89F1AF" w14:textId="77777777" w:rsidR="00312C76" w:rsidRPr="003167FF" w:rsidRDefault="00312C76" w:rsidP="00312C76">
      <w:pPr>
        <w:pStyle w:val="Heading3"/>
      </w:pPr>
      <w:bookmarkStart w:id="1373" w:name="_Toc162886206"/>
      <w:r w:rsidRPr="003167FF">
        <w:t>14.3.2</w:t>
      </w:r>
      <w:r w:rsidRPr="003167FF">
        <w:tab/>
        <w:t>Information flows</w:t>
      </w:r>
      <w:bookmarkEnd w:id="1373"/>
    </w:p>
    <w:p w14:paraId="39099579" w14:textId="77777777" w:rsidR="00312C76" w:rsidRPr="003167FF" w:rsidRDefault="00312C76" w:rsidP="00312C76">
      <w:pPr>
        <w:pStyle w:val="Heading4"/>
      </w:pPr>
      <w:bookmarkStart w:id="1374" w:name="_Toc3120673"/>
      <w:bookmarkStart w:id="1375" w:name="_Toc162886207"/>
      <w:r w:rsidRPr="003167FF">
        <w:t>14.3.2.1</w:t>
      </w:r>
      <w:r w:rsidRPr="003167FF">
        <w:tab/>
        <w:t>Network resource adaptation request</w:t>
      </w:r>
      <w:bookmarkEnd w:id="1374"/>
      <w:bookmarkEnd w:id="1375"/>
    </w:p>
    <w:p w14:paraId="3FB82710" w14:textId="3968ABFE" w:rsidR="00312C76" w:rsidRPr="003167FF" w:rsidRDefault="00312C76" w:rsidP="00312C76">
      <w:r w:rsidRPr="003167FF">
        <w:t>Table 14.3.</w:t>
      </w:r>
      <w:r w:rsidRPr="003167FF">
        <w:rPr>
          <w:lang w:eastAsia="zh-CN"/>
        </w:rPr>
        <w:t>2.1-1</w:t>
      </w:r>
      <w:r w:rsidRPr="003167FF">
        <w:t xml:space="preserve"> describes the information flow network resource adaptation request from the VAL</w:t>
      </w:r>
      <w:r w:rsidR="00B81159" w:rsidRPr="00B81159">
        <w:t>/SEALDD</w:t>
      </w:r>
      <w:r w:rsidRPr="003167FF">
        <w:t xml:space="preserve"> server to the NRM server.</w:t>
      </w:r>
    </w:p>
    <w:p w14:paraId="16BF5E11" w14:textId="77777777" w:rsidR="00312C76" w:rsidRPr="003167FF" w:rsidRDefault="00312C76" w:rsidP="00312C76">
      <w:pPr>
        <w:pStyle w:val="TH"/>
      </w:pPr>
      <w:r w:rsidRPr="003167FF">
        <w:t>Table 14.3.2.1-1: Network resource adaptation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D563C0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88701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B401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D26CC" w14:textId="77777777" w:rsidR="00312C76" w:rsidRPr="003167FF" w:rsidRDefault="00312C76" w:rsidP="007E0BCD">
            <w:pPr>
              <w:pStyle w:val="TAH"/>
            </w:pPr>
            <w:r w:rsidRPr="003167FF">
              <w:t>Description</w:t>
            </w:r>
          </w:p>
        </w:tc>
      </w:tr>
      <w:tr w:rsidR="00312C76" w:rsidRPr="003167FF" w14:paraId="0E81F1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4A6D54"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25108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C3FB0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7E5C45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17605A" w14:textId="77777777" w:rsidR="00312C76" w:rsidRPr="003167FF" w:rsidRDefault="00312C76" w:rsidP="007E0BCD">
            <w:pPr>
              <w:pStyle w:val="TAL"/>
            </w:pPr>
            <w:r w:rsidRPr="003167FF">
              <w:t>List of VAL UE IDs</w:t>
            </w:r>
          </w:p>
        </w:tc>
        <w:tc>
          <w:tcPr>
            <w:tcW w:w="1440" w:type="dxa"/>
            <w:tcBorders>
              <w:top w:val="single" w:sz="4" w:space="0" w:color="000000"/>
              <w:left w:val="single" w:sz="4" w:space="0" w:color="000000"/>
              <w:bottom w:val="single" w:sz="4" w:space="0" w:color="000000"/>
            </w:tcBorders>
            <w:shd w:val="clear" w:color="auto" w:fill="auto"/>
          </w:tcPr>
          <w:p w14:paraId="5DD8254D" w14:textId="1D128CD7" w:rsidR="00312C76" w:rsidRPr="003167FF" w:rsidRDefault="001D3F17" w:rsidP="007E0BCD">
            <w:pPr>
              <w:pStyle w:val="TAC"/>
            </w:pPr>
            <w:r w:rsidRPr="003167FF">
              <w:t>O</w:t>
            </w:r>
          </w:p>
          <w:p w14:paraId="481BD53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E6096" w14:textId="77777777" w:rsidR="00312C76" w:rsidRPr="003167FF" w:rsidRDefault="00312C76" w:rsidP="007E0BCD">
            <w:pPr>
              <w:pStyle w:val="TAL"/>
            </w:pPr>
            <w:r w:rsidRPr="003167FF">
              <w:t>List consisting of one or more VAL UE IDs for whom the network resource adaptation occurs.</w:t>
            </w:r>
          </w:p>
        </w:tc>
      </w:tr>
      <w:tr w:rsidR="00312C76" w:rsidRPr="003167FF" w14:paraId="1AC132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E874D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4D6B12C" w14:textId="6BB1E6E6" w:rsidR="00312C76" w:rsidRPr="003167FF" w:rsidRDefault="001D3F17" w:rsidP="007E0BCD">
            <w:pPr>
              <w:pStyle w:val="TAC"/>
            </w:pPr>
            <w:r w:rsidRPr="003167FF">
              <w:t>O</w:t>
            </w:r>
          </w:p>
          <w:p w14:paraId="4B57BBC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CA9B9F" w14:textId="77777777" w:rsidR="00312C76" w:rsidRPr="003167FF" w:rsidRDefault="00312C76" w:rsidP="007E0BCD">
            <w:pPr>
              <w:pStyle w:val="TAL"/>
            </w:pPr>
            <w:r w:rsidRPr="003167FF">
              <w:t>The VAL group ID for whom the network resource adaptation occurs.</w:t>
            </w:r>
          </w:p>
        </w:tc>
      </w:tr>
      <w:tr w:rsidR="00312C76" w:rsidRPr="003167FF" w14:paraId="63BC60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A8F569" w14:textId="77777777" w:rsidR="00312C76" w:rsidRPr="003167FF" w:rsidDel="00682438" w:rsidRDefault="00312C76" w:rsidP="007E0BCD">
            <w:pPr>
              <w:pStyle w:val="TAL"/>
            </w:pPr>
            <w:r w:rsidRPr="003167FF">
              <w:t>Resource adaptation requirement</w:t>
            </w:r>
          </w:p>
        </w:tc>
        <w:tc>
          <w:tcPr>
            <w:tcW w:w="1440" w:type="dxa"/>
            <w:tcBorders>
              <w:top w:val="single" w:sz="4" w:space="0" w:color="000000"/>
              <w:left w:val="single" w:sz="4" w:space="0" w:color="000000"/>
              <w:bottom w:val="single" w:sz="4" w:space="0" w:color="000000"/>
            </w:tcBorders>
            <w:shd w:val="clear" w:color="auto" w:fill="auto"/>
          </w:tcPr>
          <w:p w14:paraId="6CDB7FD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C3DB2F" w14:textId="77777777" w:rsidR="00312C76" w:rsidRPr="003167FF" w:rsidRDefault="00312C76" w:rsidP="007E0BCD">
            <w:pPr>
              <w:pStyle w:val="TAL"/>
            </w:pPr>
            <w:r w:rsidRPr="003167FF">
              <w:t>The resource adaptation requirement corresponds to the VAL service QoS requirements as applied for a UE or group of UEs (E.g. bandwidth, resource).</w:t>
            </w:r>
          </w:p>
        </w:tc>
      </w:tr>
      <w:tr w:rsidR="00B81159" w:rsidRPr="003167FF" w14:paraId="479EC4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4AACBD" w14:textId="48495F6B" w:rsidR="00B81159" w:rsidRPr="003167FF" w:rsidRDefault="00B81159" w:rsidP="00B81159">
            <w:pPr>
              <w:pStyle w:val="TAL"/>
            </w:pPr>
            <w:r>
              <w:t>BDT Reference ID</w:t>
            </w:r>
          </w:p>
        </w:tc>
        <w:tc>
          <w:tcPr>
            <w:tcW w:w="1440" w:type="dxa"/>
            <w:tcBorders>
              <w:top w:val="single" w:sz="4" w:space="0" w:color="000000"/>
              <w:left w:val="single" w:sz="4" w:space="0" w:color="000000"/>
              <w:bottom w:val="single" w:sz="4" w:space="0" w:color="000000"/>
            </w:tcBorders>
            <w:shd w:val="clear" w:color="auto" w:fill="auto"/>
          </w:tcPr>
          <w:p w14:paraId="3DD1856F" w14:textId="41DE6197" w:rsidR="00B81159" w:rsidRPr="003167FF" w:rsidRDefault="00B81159" w:rsidP="00B81159">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F8C4B3" w14:textId="0B52AFE8" w:rsidR="00B81159" w:rsidRPr="003167FF" w:rsidRDefault="00B81159" w:rsidP="00B81159">
            <w:pPr>
              <w:pStyle w:val="TAL"/>
            </w:pPr>
            <w:r w:rsidRPr="009177CF">
              <w:t>Indicates the Background data transfer Reference ID provided by the 3GPP network</w:t>
            </w:r>
          </w:p>
        </w:tc>
      </w:tr>
      <w:tr w:rsidR="00312C76" w:rsidRPr="003167FF" w14:paraId="1B581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C0CBD2" w14:textId="77777777" w:rsidR="00312C76" w:rsidRPr="003167FF" w:rsidRDefault="00312C76" w:rsidP="007E0BCD">
            <w:pPr>
              <w:pStyle w:val="TAN"/>
              <w:rPr>
                <w:rFonts w:cs="Arial"/>
              </w:rPr>
            </w:pPr>
            <w:r w:rsidRPr="003167FF">
              <w:t>NOTE:</w:t>
            </w:r>
            <w:r w:rsidRPr="003167FF">
              <w:tab/>
              <w:t>Either of the information elements should be present.</w:t>
            </w:r>
          </w:p>
        </w:tc>
      </w:tr>
    </w:tbl>
    <w:p w14:paraId="1E9599A4" w14:textId="77777777" w:rsidR="00312C76" w:rsidRPr="003167FF" w:rsidRDefault="00312C76" w:rsidP="00312C76"/>
    <w:p w14:paraId="6C33FD52" w14:textId="77777777" w:rsidR="00312C76" w:rsidRPr="003167FF" w:rsidRDefault="00312C76" w:rsidP="00312C76">
      <w:pPr>
        <w:pStyle w:val="Heading4"/>
      </w:pPr>
      <w:bookmarkStart w:id="1376" w:name="_Toc162886208"/>
      <w:r w:rsidRPr="003167FF">
        <w:t>14.3.2.2</w:t>
      </w:r>
      <w:r w:rsidRPr="003167FF">
        <w:tab/>
        <w:t>Network resource adaptation response</w:t>
      </w:r>
      <w:bookmarkEnd w:id="1376"/>
    </w:p>
    <w:p w14:paraId="218A1D57" w14:textId="77777777" w:rsidR="00312C76" w:rsidRPr="003167FF" w:rsidRDefault="00312C76" w:rsidP="00312C76">
      <w:r w:rsidRPr="003167FF">
        <w:t>Table 14.3.</w:t>
      </w:r>
      <w:r w:rsidRPr="003167FF">
        <w:rPr>
          <w:lang w:eastAsia="zh-CN"/>
        </w:rPr>
        <w:t>2.2-1</w:t>
      </w:r>
      <w:r w:rsidRPr="003167FF">
        <w:t xml:space="preserve"> describes the information flow network resource adaptation response from the NRM server to the VAL server.</w:t>
      </w:r>
    </w:p>
    <w:p w14:paraId="4A945178" w14:textId="77777777" w:rsidR="00312C76" w:rsidRPr="003167FF" w:rsidRDefault="00312C76" w:rsidP="00312C76">
      <w:pPr>
        <w:pStyle w:val="TH"/>
      </w:pPr>
      <w:r w:rsidRPr="003167FF">
        <w:t>Table 14.3.2.2-1: Network resource adaptation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33D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0651A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6F3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1A0D4" w14:textId="77777777" w:rsidR="00312C76" w:rsidRPr="003167FF" w:rsidRDefault="00312C76" w:rsidP="007E0BCD">
            <w:pPr>
              <w:pStyle w:val="TAH"/>
            </w:pPr>
            <w:r w:rsidRPr="003167FF">
              <w:t>Description</w:t>
            </w:r>
          </w:p>
        </w:tc>
      </w:tr>
      <w:tr w:rsidR="00312C76" w:rsidRPr="003167FF" w14:paraId="4FE200E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vAlign w:val="center"/>
          </w:tcPr>
          <w:p w14:paraId="4015FC3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vAlign w:val="center"/>
          </w:tcPr>
          <w:p w14:paraId="267A07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891471" w14:textId="77777777" w:rsidR="00312C76" w:rsidRPr="003167FF" w:rsidRDefault="00312C76" w:rsidP="007E0BCD">
            <w:pPr>
              <w:pStyle w:val="TAL"/>
            </w:pPr>
            <w:r w:rsidRPr="003167FF">
              <w:t>Result includes success or failure of the network resource adaptation with the underlying network. The response can also include an updated value for some of the parameters included in the network resource adaptation request (e.g. negotiation of resource offering)</w:t>
            </w:r>
          </w:p>
        </w:tc>
      </w:tr>
    </w:tbl>
    <w:p w14:paraId="2C496D32" w14:textId="77777777" w:rsidR="00312C76" w:rsidRPr="003167FF" w:rsidRDefault="00312C76" w:rsidP="00312C76"/>
    <w:p w14:paraId="17EED163" w14:textId="77777777" w:rsidR="00312C76" w:rsidRPr="003167FF" w:rsidRDefault="00312C76" w:rsidP="00312C76">
      <w:pPr>
        <w:pStyle w:val="Heading4"/>
      </w:pPr>
      <w:bookmarkStart w:id="1377" w:name="_Toc468105466"/>
      <w:bookmarkStart w:id="1378" w:name="_Toc468110561"/>
      <w:bookmarkStart w:id="1379" w:name="_Toc4491445"/>
      <w:bookmarkStart w:id="1380" w:name="_Toc162886209"/>
      <w:bookmarkStart w:id="1381" w:name="_Toc433209844"/>
      <w:bookmarkStart w:id="1382" w:name="_Toc460616184"/>
      <w:bookmarkStart w:id="1383" w:name="_Toc460617045"/>
      <w:bookmarkStart w:id="1384" w:name="_Toc465162671"/>
      <w:r w:rsidRPr="003167FF">
        <w:t>14.3.2.3</w:t>
      </w:r>
      <w:r w:rsidRPr="003167FF">
        <w:tab/>
        <w:t>MBMS bearer announcement</w:t>
      </w:r>
      <w:bookmarkEnd w:id="1377"/>
      <w:bookmarkEnd w:id="1378"/>
      <w:bookmarkEnd w:id="1379"/>
      <w:bookmarkEnd w:id="1380"/>
    </w:p>
    <w:p w14:paraId="3FE37B9C" w14:textId="77777777" w:rsidR="00312C76" w:rsidRPr="003167FF" w:rsidRDefault="00312C76" w:rsidP="00312C76">
      <w:r w:rsidRPr="003167FF">
        <w:t>Table 14.3.2.3</w:t>
      </w:r>
      <w:r w:rsidRPr="003167FF">
        <w:rPr>
          <w:lang w:eastAsia="zh-CN"/>
        </w:rPr>
        <w:t>-1</w:t>
      </w:r>
      <w:r w:rsidRPr="003167FF">
        <w:t xml:space="preserve"> describes the information flow MBMS </w:t>
      </w:r>
      <w:r w:rsidRPr="003167FF">
        <w:rPr>
          <w:lang w:eastAsia="zh-CN"/>
        </w:rPr>
        <w:t xml:space="preserve">bearer </w:t>
      </w:r>
      <w:r w:rsidRPr="003167FF">
        <w:t xml:space="preserve">announcement from the </w:t>
      </w:r>
      <w:r w:rsidRPr="003167FF">
        <w:rPr>
          <w:lang w:eastAsia="zh-CN"/>
        </w:rPr>
        <w:t>NRM</w:t>
      </w:r>
      <w:r w:rsidRPr="003167FF">
        <w:t xml:space="preserve"> </w:t>
      </w:r>
      <w:r w:rsidRPr="003167FF">
        <w:rPr>
          <w:lang w:eastAsia="zh-CN"/>
        </w:rPr>
        <w:t>server</w:t>
      </w:r>
      <w:r w:rsidRPr="003167FF">
        <w:t xml:space="preserve"> to the </w:t>
      </w:r>
      <w:r w:rsidRPr="003167FF">
        <w:rPr>
          <w:lang w:eastAsia="zh-CN"/>
        </w:rPr>
        <w:t>NRM client</w:t>
      </w:r>
      <w:r w:rsidRPr="003167FF">
        <w:t>.</w:t>
      </w:r>
    </w:p>
    <w:p w14:paraId="1509F5CD" w14:textId="77777777" w:rsidR="00312C76" w:rsidRPr="003167FF" w:rsidRDefault="00312C76" w:rsidP="00312C76">
      <w:pPr>
        <w:pStyle w:val="TH"/>
        <w:rPr>
          <w:lang w:eastAsia="zh-CN"/>
        </w:rPr>
      </w:pPr>
      <w:r w:rsidRPr="003167FF">
        <w:t xml:space="preserve">Table 14.3.2.3-1: </w:t>
      </w:r>
      <w:r w:rsidRPr="003167FF">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349A02A" w14:textId="77777777" w:rsidTr="007E0BCD">
        <w:trPr>
          <w:jc w:val="center"/>
        </w:trPr>
        <w:tc>
          <w:tcPr>
            <w:tcW w:w="2880" w:type="dxa"/>
            <w:tcBorders>
              <w:top w:val="single" w:sz="4" w:space="0" w:color="000000"/>
              <w:left w:val="single" w:sz="4" w:space="0" w:color="000000"/>
              <w:bottom w:val="single" w:sz="4" w:space="0" w:color="000000"/>
            </w:tcBorders>
          </w:tcPr>
          <w:p w14:paraId="3A2783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tcPr>
          <w:p w14:paraId="18DB71C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tcPr>
          <w:p w14:paraId="35A9846A" w14:textId="77777777" w:rsidR="00312C76" w:rsidRPr="003167FF" w:rsidRDefault="00312C76" w:rsidP="007E0BCD">
            <w:pPr>
              <w:pStyle w:val="TAH"/>
            </w:pPr>
            <w:r w:rsidRPr="003167FF">
              <w:t>Description</w:t>
            </w:r>
          </w:p>
        </w:tc>
      </w:tr>
      <w:tr w:rsidR="00312C76" w:rsidRPr="003167FF" w14:paraId="2D5E3E87" w14:textId="77777777" w:rsidTr="007E0BCD">
        <w:trPr>
          <w:jc w:val="center"/>
        </w:trPr>
        <w:tc>
          <w:tcPr>
            <w:tcW w:w="2880" w:type="dxa"/>
            <w:tcBorders>
              <w:top w:val="single" w:sz="4" w:space="0" w:color="000000"/>
              <w:left w:val="single" w:sz="4" w:space="0" w:color="000000"/>
              <w:bottom w:val="single" w:sz="4" w:space="0" w:color="000000"/>
            </w:tcBorders>
          </w:tcPr>
          <w:p w14:paraId="7A9233EF" w14:textId="77777777" w:rsidR="00312C76" w:rsidRPr="003167FF" w:rsidRDefault="00312C76" w:rsidP="007E0BCD">
            <w:pPr>
              <w:pStyle w:val="TAL"/>
            </w:pPr>
            <w:r w:rsidRPr="003167FF">
              <w:t>TMGI</w:t>
            </w:r>
          </w:p>
        </w:tc>
        <w:tc>
          <w:tcPr>
            <w:tcW w:w="1440" w:type="dxa"/>
            <w:tcBorders>
              <w:top w:val="single" w:sz="4" w:space="0" w:color="000000"/>
              <w:left w:val="single" w:sz="4" w:space="0" w:color="000000"/>
              <w:bottom w:val="single" w:sz="4" w:space="0" w:color="000000"/>
            </w:tcBorders>
          </w:tcPr>
          <w:p w14:paraId="55DF5F5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55A899D" w14:textId="77777777" w:rsidR="00312C76" w:rsidRPr="003167FF" w:rsidRDefault="00312C76" w:rsidP="007E0BCD">
            <w:pPr>
              <w:pStyle w:val="TAL"/>
            </w:pPr>
            <w:r w:rsidRPr="003167FF">
              <w:t>TMGI information</w:t>
            </w:r>
          </w:p>
        </w:tc>
      </w:tr>
      <w:tr w:rsidR="00312C76" w:rsidRPr="003167FF" w14:paraId="3C2322F9" w14:textId="77777777" w:rsidTr="007E0BCD">
        <w:trPr>
          <w:jc w:val="center"/>
        </w:trPr>
        <w:tc>
          <w:tcPr>
            <w:tcW w:w="2880" w:type="dxa"/>
            <w:tcBorders>
              <w:top w:val="single" w:sz="4" w:space="0" w:color="000000"/>
              <w:left w:val="single" w:sz="4" w:space="0" w:color="000000"/>
              <w:bottom w:val="single" w:sz="4" w:space="0" w:color="000000"/>
            </w:tcBorders>
          </w:tcPr>
          <w:p w14:paraId="13918980" w14:textId="77777777" w:rsidR="00312C76" w:rsidRPr="003167FF" w:rsidRDefault="00312C76" w:rsidP="007E0BCD">
            <w:pPr>
              <w:pStyle w:val="TAL"/>
            </w:pPr>
            <w:r w:rsidRPr="003167FF">
              <w:t>Alternative TMGI</w:t>
            </w:r>
          </w:p>
        </w:tc>
        <w:tc>
          <w:tcPr>
            <w:tcW w:w="1440" w:type="dxa"/>
            <w:tcBorders>
              <w:top w:val="single" w:sz="4" w:space="0" w:color="000000"/>
              <w:left w:val="single" w:sz="4" w:space="0" w:color="000000"/>
              <w:bottom w:val="single" w:sz="4" w:space="0" w:color="000000"/>
            </w:tcBorders>
          </w:tcPr>
          <w:p w14:paraId="5154BFC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4E0BB0" w14:textId="77777777" w:rsidR="00312C76" w:rsidRPr="003167FF" w:rsidRDefault="00312C76" w:rsidP="007E0BCD">
            <w:pPr>
              <w:pStyle w:val="TAL"/>
            </w:pPr>
            <w:r w:rsidRPr="003167FF">
              <w:t>A list of additional alternative TMGI may be included and used in roaming scenarios.</w:t>
            </w:r>
          </w:p>
        </w:tc>
      </w:tr>
      <w:tr w:rsidR="00312C76" w:rsidRPr="003167FF" w14:paraId="0078E9DD" w14:textId="77777777" w:rsidTr="007E0BCD">
        <w:trPr>
          <w:jc w:val="center"/>
        </w:trPr>
        <w:tc>
          <w:tcPr>
            <w:tcW w:w="2880" w:type="dxa"/>
            <w:tcBorders>
              <w:top w:val="single" w:sz="4" w:space="0" w:color="000000"/>
              <w:left w:val="single" w:sz="4" w:space="0" w:color="000000"/>
              <w:bottom w:val="single" w:sz="4" w:space="0" w:color="000000"/>
            </w:tcBorders>
          </w:tcPr>
          <w:p w14:paraId="2B01819A" w14:textId="77777777" w:rsidR="00312C76" w:rsidRPr="003167FF" w:rsidRDefault="00312C76" w:rsidP="007E0BCD">
            <w:pPr>
              <w:pStyle w:val="TAL"/>
            </w:pPr>
            <w:r w:rsidRPr="003167FF">
              <w:t>QCI</w:t>
            </w:r>
          </w:p>
        </w:tc>
        <w:tc>
          <w:tcPr>
            <w:tcW w:w="1440" w:type="dxa"/>
            <w:tcBorders>
              <w:top w:val="single" w:sz="4" w:space="0" w:color="000000"/>
              <w:left w:val="single" w:sz="4" w:space="0" w:color="000000"/>
              <w:bottom w:val="single" w:sz="4" w:space="0" w:color="000000"/>
            </w:tcBorders>
          </w:tcPr>
          <w:p w14:paraId="73D5ADEF"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77EA47B" w14:textId="77777777" w:rsidR="00312C76" w:rsidRPr="003167FF" w:rsidRDefault="00312C76" w:rsidP="007E0BCD">
            <w:pPr>
              <w:pStyle w:val="TAL"/>
            </w:pPr>
            <w:r w:rsidRPr="003167FF">
              <w:t>QCI information used by the ProSe UE-Network Relay to determine the ProSe Per-Packet Priority value to be applied for the multicast packets relayed to Remote UE over PC5</w:t>
            </w:r>
          </w:p>
        </w:tc>
      </w:tr>
      <w:tr w:rsidR="00312C76" w:rsidRPr="003167FF" w14:paraId="2507CDFE" w14:textId="77777777" w:rsidTr="007E0BCD">
        <w:trPr>
          <w:jc w:val="center"/>
        </w:trPr>
        <w:tc>
          <w:tcPr>
            <w:tcW w:w="2880" w:type="dxa"/>
            <w:tcBorders>
              <w:top w:val="single" w:sz="4" w:space="0" w:color="000000"/>
              <w:left w:val="single" w:sz="4" w:space="0" w:color="000000"/>
              <w:bottom w:val="single" w:sz="4" w:space="0" w:color="000000"/>
            </w:tcBorders>
          </w:tcPr>
          <w:p w14:paraId="39B07B55" w14:textId="77777777" w:rsidR="00312C76" w:rsidRPr="003167FF" w:rsidRDefault="00312C76" w:rsidP="007E0BCD">
            <w:pPr>
              <w:pStyle w:val="TAL"/>
            </w:pPr>
            <w:r w:rsidRPr="003167FF">
              <w:t>List of service area identifier</w:t>
            </w:r>
          </w:p>
        </w:tc>
        <w:tc>
          <w:tcPr>
            <w:tcW w:w="1440" w:type="dxa"/>
            <w:tcBorders>
              <w:top w:val="single" w:sz="4" w:space="0" w:color="000000"/>
              <w:left w:val="single" w:sz="4" w:space="0" w:color="000000"/>
              <w:bottom w:val="single" w:sz="4" w:space="0" w:color="000000"/>
            </w:tcBorders>
          </w:tcPr>
          <w:p w14:paraId="427840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A5409C7" w14:textId="77777777" w:rsidR="00312C76" w:rsidRPr="003167FF" w:rsidRDefault="00312C76" w:rsidP="007E0BCD">
            <w:pPr>
              <w:pStyle w:val="TAL"/>
            </w:pPr>
            <w:r w:rsidRPr="003167FF">
              <w:t>A list of service area identifier for the applicable MBMS broadcast area.</w:t>
            </w:r>
          </w:p>
        </w:tc>
      </w:tr>
      <w:tr w:rsidR="00312C76" w:rsidRPr="003167FF" w14:paraId="4E6A4965" w14:textId="77777777" w:rsidTr="007E0BCD">
        <w:trPr>
          <w:jc w:val="center"/>
        </w:trPr>
        <w:tc>
          <w:tcPr>
            <w:tcW w:w="2880" w:type="dxa"/>
            <w:tcBorders>
              <w:top w:val="single" w:sz="4" w:space="0" w:color="000000"/>
              <w:left w:val="single" w:sz="4" w:space="0" w:color="000000"/>
              <w:bottom w:val="single" w:sz="4" w:space="0" w:color="000000"/>
            </w:tcBorders>
          </w:tcPr>
          <w:p w14:paraId="377653AE" w14:textId="77777777" w:rsidR="00312C76" w:rsidRPr="003167FF" w:rsidRDefault="00312C76" w:rsidP="007E0BCD">
            <w:pPr>
              <w:pStyle w:val="TAL"/>
            </w:pPr>
            <w:r w:rsidRPr="003167FF">
              <w:t>Frequency</w:t>
            </w:r>
          </w:p>
        </w:tc>
        <w:tc>
          <w:tcPr>
            <w:tcW w:w="1440" w:type="dxa"/>
            <w:tcBorders>
              <w:top w:val="single" w:sz="4" w:space="0" w:color="000000"/>
              <w:left w:val="single" w:sz="4" w:space="0" w:color="000000"/>
              <w:bottom w:val="single" w:sz="4" w:space="0" w:color="000000"/>
            </w:tcBorders>
          </w:tcPr>
          <w:p w14:paraId="5174FBD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FEE922C" w14:textId="77777777" w:rsidR="00312C76" w:rsidRPr="003167FF" w:rsidRDefault="00312C76" w:rsidP="007E0BCD">
            <w:pPr>
              <w:pStyle w:val="TAL"/>
            </w:pPr>
            <w:r w:rsidRPr="003167FF">
              <w:t>Identification of frequency if multi carrier support is provided</w:t>
            </w:r>
          </w:p>
        </w:tc>
      </w:tr>
      <w:tr w:rsidR="00312C76" w:rsidRPr="003167FF" w14:paraId="3C1F1BA0" w14:textId="77777777" w:rsidTr="007E0BCD">
        <w:trPr>
          <w:jc w:val="center"/>
        </w:trPr>
        <w:tc>
          <w:tcPr>
            <w:tcW w:w="2880" w:type="dxa"/>
            <w:tcBorders>
              <w:top w:val="single" w:sz="4" w:space="0" w:color="000000"/>
              <w:left w:val="single" w:sz="4" w:space="0" w:color="000000"/>
              <w:bottom w:val="single" w:sz="4" w:space="0" w:color="000000"/>
            </w:tcBorders>
          </w:tcPr>
          <w:p w14:paraId="5E8E965C" w14:textId="77777777" w:rsidR="00312C76" w:rsidRPr="003167FF" w:rsidRDefault="00312C76" w:rsidP="007E0BCD">
            <w:pPr>
              <w:pStyle w:val="TAL"/>
            </w:pPr>
            <w:r w:rsidRPr="003167FF">
              <w:t>SDP information</w:t>
            </w:r>
          </w:p>
        </w:tc>
        <w:tc>
          <w:tcPr>
            <w:tcW w:w="1440" w:type="dxa"/>
            <w:tcBorders>
              <w:top w:val="single" w:sz="4" w:space="0" w:color="000000"/>
              <w:left w:val="single" w:sz="4" w:space="0" w:color="000000"/>
              <w:bottom w:val="single" w:sz="4" w:space="0" w:color="000000"/>
            </w:tcBorders>
          </w:tcPr>
          <w:p w14:paraId="1F2B2C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48A642" w14:textId="77777777" w:rsidR="00312C76" w:rsidRPr="003167FF" w:rsidRDefault="00312C76" w:rsidP="007E0BCD">
            <w:pPr>
              <w:pStyle w:val="TAL"/>
            </w:pPr>
            <w:r w:rsidRPr="003167FF">
              <w:t>SDP with media and application control information applicable to groups that can use this bearer (e.g. codec, protocol id, FEC information)</w:t>
            </w:r>
          </w:p>
        </w:tc>
      </w:tr>
      <w:tr w:rsidR="00312C76" w:rsidRPr="003167FF" w14:paraId="249F8E30" w14:textId="77777777" w:rsidTr="007E0BCD">
        <w:trPr>
          <w:jc w:val="center"/>
        </w:trPr>
        <w:tc>
          <w:tcPr>
            <w:tcW w:w="2880" w:type="dxa"/>
            <w:tcBorders>
              <w:top w:val="single" w:sz="4" w:space="0" w:color="000000"/>
              <w:left w:val="single" w:sz="4" w:space="0" w:color="000000"/>
              <w:bottom w:val="single" w:sz="4" w:space="0" w:color="000000"/>
            </w:tcBorders>
          </w:tcPr>
          <w:p w14:paraId="1073A750" w14:textId="77777777" w:rsidR="00312C76" w:rsidRPr="003167FF" w:rsidRDefault="00312C76" w:rsidP="007E0BCD">
            <w:pPr>
              <w:pStyle w:val="TAL"/>
            </w:pPr>
            <w:r w:rsidRPr="003167FF">
              <w:t>Monitoring state</w:t>
            </w:r>
          </w:p>
        </w:tc>
        <w:tc>
          <w:tcPr>
            <w:tcW w:w="1440" w:type="dxa"/>
            <w:tcBorders>
              <w:top w:val="single" w:sz="4" w:space="0" w:color="000000"/>
              <w:left w:val="single" w:sz="4" w:space="0" w:color="000000"/>
              <w:bottom w:val="single" w:sz="4" w:space="0" w:color="000000"/>
            </w:tcBorders>
          </w:tcPr>
          <w:p w14:paraId="3FE667E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52CD978" w14:textId="77777777" w:rsidR="00312C76" w:rsidRPr="003167FF" w:rsidRDefault="00312C76" w:rsidP="007E0BCD">
            <w:pPr>
              <w:pStyle w:val="TAL"/>
            </w:pPr>
            <w:r w:rsidRPr="003167FF">
              <w:t xml:space="preserve">The monitoring state is used to control if the client is actively monitoring the MBMS bearer </w:t>
            </w:r>
            <w:r w:rsidRPr="003167FF">
              <w:rPr>
                <w:lang w:eastAsia="zh-CN"/>
              </w:rPr>
              <w:t>quality</w:t>
            </w:r>
            <w:r w:rsidRPr="003167FF">
              <w:t xml:space="preserve"> or not.</w:t>
            </w:r>
          </w:p>
        </w:tc>
      </w:tr>
      <w:tr w:rsidR="00312C76" w:rsidRPr="003167FF" w14:paraId="6EC3F234" w14:textId="77777777" w:rsidTr="007E0BCD">
        <w:trPr>
          <w:jc w:val="center"/>
        </w:trPr>
        <w:tc>
          <w:tcPr>
            <w:tcW w:w="2880" w:type="dxa"/>
            <w:tcBorders>
              <w:top w:val="single" w:sz="4" w:space="0" w:color="000000"/>
              <w:left w:val="single" w:sz="4" w:space="0" w:color="000000"/>
              <w:bottom w:val="single" w:sz="4" w:space="0" w:color="000000"/>
            </w:tcBorders>
          </w:tcPr>
          <w:p w14:paraId="181E86C1" w14:textId="77777777" w:rsidR="00312C76" w:rsidRPr="003167FF" w:rsidRDefault="00312C76" w:rsidP="007E0BCD">
            <w:pPr>
              <w:pStyle w:val="TAL"/>
            </w:pPr>
            <w:r w:rsidRPr="003167FF">
              <w:t>Announcement acknowledgment</w:t>
            </w:r>
          </w:p>
        </w:tc>
        <w:tc>
          <w:tcPr>
            <w:tcW w:w="1440" w:type="dxa"/>
            <w:tcBorders>
              <w:top w:val="single" w:sz="4" w:space="0" w:color="000000"/>
              <w:left w:val="single" w:sz="4" w:space="0" w:color="000000"/>
              <w:bottom w:val="single" w:sz="4" w:space="0" w:color="000000"/>
            </w:tcBorders>
          </w:tcPr>
          <w:p w14:paraId="662460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C8D2B54" w14:textId="77777777" w:rsidR="00312C76" w:rsidRPr="003167FF" w:rsidRDefault="00312C76" w:rsidP="007E0BCD">
            <w:pPr>
              <w:pStyle w:val="TAL"/>
            </w:pPr>
            <w:r w:rsidRPr="003167FF">
              <w:t>Indicate if the NRM server requires an acknowledgement of the MBMS bearer announcement.</w:t>
            </w:r>
          </w:p>
        </w:tc>
      </w:tr>
      <w:tr w:rsidR="00312C76" w:rsidRPr="003167FF" w14:paraId="6D547C36" w14:textId="77777777" w:rsidTr="007E0BCD">
        <w:trPr>
          <w:jc w:val="center"/>
        </w:trPr>
        <w:tc>
          <w:tcPr>
            <w:tcW w:w="2880" w:type="dxa"/>
            <w:tcBorders>
              <w:top w:val="single" w:sz="4" w:space="0" w:color="000000"/>
              <w:left w:val="single" w:sz="4" w:space="0" w:color="000000"/>
              <w:bottom w:val="single" w:sz="4" w:space="0" w:color="000000"/>
            </w:tcBorders>
          </w:tcPr>
          <w:p w14:paraId="6E2FBA09" w14:textId="77777777" w:rsidR="00312C76" w:rsidRPr="003167FF" w:rsidRDefault="00312C76" w:rsidP="007E0BCD">
            <w:pPr>
              <w:pStyle w:val="TAL"/>
            </w:pPr>
            <w:r w:rsidRPr="003167FF">
              <w:t xml:space="preserve">Unicast status </w:t>
            </w:r>
          </w:p>
        </w:tc>
        <w:tc>
          <w:tcPr>
            <w:tcW w:w="1440" w:type="dxa"/>
            <w:tcBorders>
              <w:top w:val="single" w:sz="4" w:space="0" w:color="000000"/>
              <w:left w:val="single" w:sz="4" w:space="0" w:color="000000"/>
              <w:bottom w:val="single" w:sz="4" w:space="0" w:color="000000"/>
            </w:tcBorders>
          </w:tcPr>
          <w:p w14:paraId="3800E2E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0EA173" w14:textId="77777777" w:rsidR="00312C76" w:rsidRPr="003167FF" w:rsidRDefault="00312C76" w:rsidP="007E0BCD">
            <w:pPr>
              <w:pStyle w:val="TAL"/>
            </w:pPr>
            <w:r w:rsidRPr="003167FF">
              <w:t>An indication that the listening status of the unicast bearer is requested.</w:t>
            </w:r>
          </w:p>
        </w:tc>
      </w:tr>
      <w:tr w:rsidR="00312C76" w:rsidRPr="003167FF" w14:paraId="0C887241" w14:textId="77777777" w:rsidTr="007E0BCD">
        <w:trPr>
          <w:jc w:val="center"/>
        </w:trPr>
        <w:tc>
          <w:tcPr>
            <w:tcW w:w="2880" w:type="dxa"/>
            <w:tcBorders>
              <w:top w:val="single" w:sz="4" w:space="0" w:color="000000"/>
              <w:left w:val="single" w:sz="4" w:space="0" w:color="000000"/>
              <w:bottom w:val="single" w:sz="4" w:space="0" w:color="000000"/>
            </w:tcBorders>
          </w:tcPr>
          <w:p w14:paraId="5D2E0FBD" w14:textId="77777777" w:rsidR="00312C76" w:rsidRPr="003167FF" w:rsidRDefault="00312C76" w:rsidP="007E0BCD">
            <w:pPr>
              <w:pStyle w:val="TAL"/>
            </w:pPr>
            <w:r w:rsidRPr="003167FF">
              <w:t>ROHC information</w:t>
            </w:r>
          </w:p>
        </w:tc>
        <w:tc>
          <w:tcPr>
            <w:tcW w:w="1440" w:type="dxa"/>
            <w:tcBorders>
              <w:top w:val="single" w:sz="4" w:space="0" w:color="000000"/>
              <w:left w:val="single" w:sz="4" w:space="0" w:color="000000"/>
              <w:bottom w:val="single" w:sz="4" w:space="0" w:color="000000"/>
            </w:tcBorders>
          </w:tcPr>
          <w:p w14:paraId="4B1EA3B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17ABBED" w14:textId="77777777" w:rsidR="00312C76" w:rsidRPr="003167FF" w:rsidRDefault="00312C76" w:rsidP="007E0BCD">
            <w:pPr>
              <w:pStyle w:val="TAL"/>
            </w:pPr>
            <w:r w:rsidRPr="003167FF">
              <w:t>Indicate the usage of ROHC and provide the parameters of the ROHC channel to signal to the ROHC decoder.</w:t>
            </w:r>
          </w:p>
        </w:tc>
      </w:tr>
      <w:tr w:rsidR="00312C76" w:rsidRPr="003167FF" w14:paraId="69B302B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93E487" w14:textId="77777777" w:rsidR="00312C76" w:rsidRPr="003167FF" w:rsidRDefault="00312C76" w:rsidP="007E0BCD">
            <w:pPr>
              <w:pStyle w:val="TAN"/>
            </w:pPr>
            <w:r w:rsidRPr="003167FF">
              <w:t>NOTE:</w:t>
            </w:r>
            <w:r w:rsidRPr="003167FF">
              <w:tab/>
              <w:t>When MBMS bearer announcement is done on a MBMS bearer all attributes above are optional except the TMGI.</w:t>
            </w:r>
          </w:p>
        </w:tc>
      </w:tr>
    </w:tbl>
    <w:p w14:paraId="137CAB29" w14:textId="77777777" w:rsidR="00312C76" w:rsidRPr="003167FF" w:rsidRDefault="00312C76" w:rsidP="00312C76"/>
    <w:p w14:paraId="30BEF499" w14:textId="77777777" w:rsidR="00312C76" w:rsidRPr="003167FF" w:rsidRDefault="00312C76" w:rsidP="00312C76">
      <w:pPr>
        <w:pStyle w:val="Heading4"/>
        <w:rPr>
          <w:lang w:eastAsia="zh-CN"/>
        </w:rPr>
      </w:pPr>
      <w:bookmarkStart w:id="1385" w:name="_Toc446053062"/>
      <w:bookmarkStart w:id="1386" w:name="_Toc460616187"/>
      <w:bookmarkStart w:id="1387" w:name="_Toc460617048"/>
      <w:bookmarkStart w:id="1388" w:name="_Toc465162674"/>
      <w:bookmarkStart w:id="1389" w:name="_Toc468105467"/>
      <w:bookmarkStart w:id="1390" w:name="_Toc468110562"/>
      <w:bookmarkStart w:id="1391" w:name="_Toc4491446"/>
      <w:bookmarkStart w:id="1392" w:name="_Toc162886210"/>
      <w:r w:rsidRPr="003167FF">
        <w:t>14.3.2.4</w:t>
      </w:r>
      <w:r w:rsidRPr="003167FF">
        <w:tab/>
      </w:r>
      <w:bookmarkEnd w:id="1385"/>
      <w:r w:rsidRPr="003167FF">
        <w:t>MBMS listening status report</w:t>
      </w:r>
      <w:bookmarkEnd w:id="1386"/>
      <w:bookmarkEnd w:id="1387"/>
      <w:bookmarkEnd w:id="1388"/>
      <w:bookmarkEnd w:id="1389"/>
      <w:bookmarkEnd w:id="1390"/>
      <w:bookmarkEnd w:id="1391"/>
      <w:bookmarkEnd w:id="1392"/>
    </w:p>
    <w:p w14:paraId="28BA6DF8" w14:textId="77777777" w:rsidR="00312C76" w:rsidRPr="003167FF" w:rsidRDefault="00312C76" w:rsidP="00312C76">
      <w:r w:rsidRPr="003167FF">
        <w:t>Table 14.3.2.4</w:t>
      </w:r>
      <w:r w:rsidRPr="003167FF">
        <w:rPr>
          <w:lang w:eastAsia="zh-CN"/>
        </w:rPr>
        <w:t>-1</w:t>
      </w:r>
      <w:r w:rsidRPr="003167FF">
        <w:t xml:space="preserve"> describes the information flow </w:t>
      </w:r>
      <w:r w:rsidRPr="003167FF">
        <w:rPr>
          <w:lang w:eastAsia="zh-CN"/>
        </w:rPr>
        <w:t xml:space="preserve">for the </w:t>
      </w:r>
      <w:r w:rsidRPr="003167FF">
        <w:t>MBMS listening status report</w:t>
      </w:r>
      <w:r w:rsidRPr="003167FF">
        <w:rPr>
          <w:lang w:eastAsia="zh-CN"/>
        </w:rPr>
        <w:t xml:space="preserve"> from NRM client to NRM server. </w:t>
      </w:r>
    </w:p>
    <w:p w14:paraId="13199B83" w14:textId="77777777" w:rsidR="00312C76" w:rsidRPr="003167FF" w:rsidRDefault="00312C76" w:rsidP="00312C76">
      <w:pPr>
        <w:pStyle w:val="TH"/>
      </w:pPr>
      <w:r w:rsidRPr="003167FF">
        <w:t>Table 14.3.2.4-1: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5D19AD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86FB0F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E45B9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9B106B" w14:textId="77777777" w:rsidR="00312C76" w:rsidRPr="003167FF" w:rsidRDefault="00312C76" w:rsidP="007E0BCD">
            <w:pPr>
              <w:pStyle w:val="TAH"/>
            </w:pPr>
            <w:r w:rsidRPr="003167FF">
              <w:t>Description</w:t>
            </w:r>
          </w:p>
        </w:tc>
      </w:tr>
      <w:tr w:rsidR="00312C76" w:rsidRPr="003167FF" w14:paraId="3EC21093"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52CCB0B" w14:textId="77777777" w:rsidR="00312C76" w:rsidRPr="003167FF" w:rsidRDefault="00312C76" w:rsidP="007E0BCD">
            <w:pPr>
              <w:pStyle w:val="TAL"/>
            </w:pPr>
            <w:r w:rsidRPr="003167FF">
              <w:t>VAL user ID or VAL UE ID</w:t>
            </w:r>
          </w:p>
        </w:tc>
        <w:tc>
          <w:tcPr>
            <w:tcW w:w="1440" w:type="dxa"/>
            <w:tcBorders>
              <w:top w:val="single" w:sz="4" w:space="0" w:color="000000"/>
              <w:left w:val="single" w:sz="4" w:space="0" w:color="000000"/>
              <w:bottom w:val="single" w:sz="4" w:space="0" w:color="000000"/>
              <w:right w:val="nil"/>
            </w:tcBorders>
            <w:hideMark/>
          </w:tcPr>
          <w:p w14:paraId="327648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ECDF878" w14:textId="77777777" w:rsidR="00312C76" w:rsidRPr="003167FF" w:rsidRDefault="00312C76" w:rsidP="007E0BCD">
            <w:pPr>
              <w:pStyle w:val="TAL"/>
            </w:pPr>
            <w:r w:rsidRPr="003167FF">
              <w:rPr>
                <w:lang w:eastAsia="zh-CN"/>
              </w:rPr>
              <w:t>The identity of the</w:t>
            </w:r>
            <w:r w:rsidRPr="003167FF">
              <w:t xml:space="preserve"> VAL user or VAL UE who wants to report the MBMS listening status.</w:t>
            </w:r>
          </w:p>
        </w:tc>
      </w:tr>
      <w:tr w:rsidR="00312C76" w:rsidRPr="003167FF" w14:paraId="55395F6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602B058" w14:textId="77777777" w:rsidR="00312C76" w:rsidRPr="003167FF" w:rsidRDefault="00312C76" w:rsidP="007E0BCD">
            <w:pPr>
              <w:pStyle w:val="TAL"/>
              <w:tabs>
                <w:tab w:val="center" w:pos="1332"/>
              </w:tabs>
              <w:rPr>
                <w:lang w:eastAsia="zh-CN"/>
              </w:rPr>
            </w:pPr>
            <w:r w:rsidRPr="003167FF">
              <w:rPr>
                <w:lang w:eastAsia="zh-CN"/>
              </w:rPr>
              <w:t>TMGI(s)</w:t>
            </w:r>
          </w:p>
        </w:tc>
        <w:tc>
          <w:tcPr>
            <w:tcW w:w="1440" w:type="dxa"/>
            <w:tcBorders>
              <w:top w:val="single" w:sz="4" w:space="0" w:color="000000"/>
              <w:left w:val="single" w:sz="4" w:space="0" w:color="000000"/>
              <w:bottom w:val="single" w:sz="4" w:space="0" w:color="000000"/>
              <w:right w:val="nil"/>
            </w:tcBorders>
            <w:hideMark/>
          </w:tcPr>
          <w:p w14:paraId="2033EAC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2C185DF" w14:textId="77777777" w:rsidR="00312C76" w:rsidRPr="003167FF" w:rsidRDefault="00312C76" w:rsidP="007E0BCD">
            <w:pPr>
              <w:pStyle w:val="TAL"/>
            </w:pPr>
            <w:r w:rsidRPr="003167FF">
              <w:t>TMGI(s) information.</w:t>
            </w:r>
          </w:p>
        </w:tc>
      </w:tr>
      <w:tr w:rsidR="00312C76" w:rsidRPr="003167FF" w14:paraId="638FBA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150CDBE4" w14:textId="77777777" w:rsidR="00312C76" w:rsidRPr="003167FF" w:rsidRDefault="00312C76" w:rsidP="007E0BCD">
            <w:pPr>
              <w:pStyle w:val="TAL"/>
              <w:tabs>
                <w:tab w:val="center" w:pos="1332"/>
              </w:tabs>
              <w:rPr>
                <w:lang w:eastAsia="zh-CN"/>
              </w:rPr>
            </w:pPr>
            <w:r w:rsidRPr="003167FF">
              <w:t>MBMS listening status(s)</w:t>
            </w:r>
          </w:p>
        </w:tc>
        <w:tc>
          <w:tcPr>
            <w:tcW w:w="1440" w:type="dxa"/>
            <w:tcBorders>
              <w:top w:val="single" w:sz="4" w:space="0" w:color="000000"/>
              <w:left w:val="single" w:sz="4" w:space="0" w:color="000000"/>
              <w:bottom w:val="single" w:sz="4" w:space="0" w:color="000000"/>
              <w:right w:val="nil"/>
            </w:tcBorders>
          </w:tcPr>
          <w:p w14:paraId="295C878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C82DBE" w14:textId="77777777" w:rsidR="00312C76" w:rsidRPr="003167FF" w:rsidRDefault="00312C76" w:rsidP="007E0BCD">
            <w:pPr>
              <w:pStyle w:val="TAL"/>
              <w:rPr>
                <w:lang w:eastAsia="zh-CN"/>
              </w:rPr>
            </w:pPr>
            <w:r w:rsidRPr="003167FF">
              <w:rPr>
                <w:lang w:eastAsia="zh-CN"/>
              </w:rPr>
              <w:t xml:space="preserve">The MBMS </w:t>
            </w:r>
            <w:r w:rsidRPr="003167FF">
              <w:rPr>
                <w:rFonts w:eastAsia="Malgun Gothic"/>
                <w:lang w:eastAsia="ko-KR"/>
              </w:rPr>
              <w:t>listening status per TMGI.</w:t>
            </w:r>
          </w:p>
        </w:tc>
      </w:tr>
      <w:tr w:rsidR="00312C76" w:rsidRPr="003167FF" w14:paraId="068DCA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1BFFF518" w14:textId="77777777" w:rsidR="00312C76" w:rsidRPr="003167FF" w:rsidRDefault="00312C76" w:rsidP="007E0BCD">
            <w:pPr>
              <w:pStyle w:val="TAL"/>
              <w:tabs>
                <w:tab w:val="center" w:pos="1332"/>
              </w:tabs>
            </w:pPr>
            <w:r w:rsidRPr="003167FF">
              <w:t>MBMS reception quality level</w:t>
            </w:r>
          </w:p>
        </w:tc>
        <w:tc>
          <w:tcPr>
            <w:tcW w:w="1440" w:type="dxa"/>
            <w:tcBorders>
              <w:top w:val="single" w:sz="4" w:space="0" w:color="000000"/>
              <w:left w:val="single" w:sz="4" w:space="0" w:color="000000"/>
              <w:bottom w:val="single" w:sz="4" w:space="0" w:color="000000"/>
              <w:right w:val="nil"/>
            </w:tcBorders>
          </w:tcPr>
          <w:p w14:paraId="456A608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D05E779" w14:textId="77777777" w:rsidR="00312C76" w:rsidRPr="003167FF" w:rsidRDefault="00312C76" w:rsidP="007E0BCD">
            <w:pPr>
              <w:pStyle w:val="TAL"/>
              <w:rPr>
                <w:lang w:eastAsia="zh-CN"/>
              </w:rPr>
            </w:pPr>
            <w:r w:rsidRPr="003167FF">
              <w:rPr>
                <w:lang w:eastAsia="zh-CN"/>
              </w:rPr>
              <w:t>The reception quality level per TMGI (see NOTE)</w:t>
            </w:r>
          </w:p>
        </w:tc>
      </w:tr>
      <w:tr w:rsidR="00312C76" w:rsidRPr="003167FF" w14:paraId="4FD0D9FA"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AEA1E5" w14:textId="77777777" w:rsidR="00312C76" w:rsidRPr="003167FF" w:rsidRDefault="00312C76" w:rsidP="007E0BCD">
            <w:pPr>
              <w:pStyle w:val="TAL"/>
              <w:tabs>
                <w:tab w:val="center" w:pos="1332"/>
              </w:tabs>
            </w:pPr>
            <w:r w:rsidRPr="003167FF">
              <w:t>Unicast listening status</w:t>
            </w:r>
          </w:p>
        </w:tc>
        <w:tc>
          <w:tcPr>
            <w:tcW w:w="1440" w:type="dxa"/>
            <w:tcBorders>
              <w:top w:val="single" w:sz="4" w:space="0" w:color="000000"/>
              <w:left w:val="single" w:sz="4" w:space="0" w:color="000000"/>
              <w:bottom w:val="single" w:sz="4" w:space="0" w:color="000000"/>
              <w:right w:val="nil"/>
            </w:tcBorders>
          </w:tcPr>
          <w:p w14:paraId="2E857FB8"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2819228" w14:textId="77777777" w:rsidR="00312C76" w:rsidRPr="003167FF" w:rsidRDefault="00312C76" w:rsidP="007E0BCD">
            <w:pPr>
              <w:pStyle w:val="TAL"/>
              <w:rPr>
                <w:lang w:eastAsia="zh-CN"/>
              </w:rPr>
            </w:pPr>
            <w:r w:rsidRPr="003167FF">
              <w:rPr>
                <w:lang w:eastAsia="zh-CN"/>
              </w:rPr>
              <w:t>The unicast listening status.</w:t>
            </w:r>
          </w:p>
        </w:tc>
      </w:tr>
      <w:tr w:rsidR="00312C76" w:rsidRPr="003167FF" w14:paraId="390918B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4736AC" w14:textId="77777777" w:rsidR="00312C76" w:rsidRPr="003167FF" w:rsidRDefault="00312C76" w:rsidP="007E0BCD">
            <w:pPr>
              <w:pStyle w:val="TAN"/>
              <w:rPr>
                <w:lang w:eastAsia="zh-CN"/>
              </w:rPr>
            </w:pPr>
            <w:r w:rsidRPr="003167FF">
              <w:rPr>
                <w:lang w:eastAsia="zh-CN"/>
              </w:rPr>
              <w:t>NOTE:</w:t>
            </w:r>
            <w:r w:rsidRPr="003167FF">
              <w:rPr>
                <w:lang w:eastAsia="zh-CN"/>
              </w:rPr>
              <w:tab/>
              <w:t>The set of quality levels helps service continuity in MBMS scenarios. A reception quality level may help to make an efficient switching decision to another bearer. How these levels are used is implementation specific.</w:t>
            </w:r>
          </w:p>
        </w:tc>
      </w:tr>
    </w:tbl>
    <w:p w14:paraId="2D05C8BF" w14:textId="77777777" w:rsidR="00312C76" w:rsidRPr="003167FF" w:rsidRDefault="00312C76" w:rsidP="00312C76">
      <w:pPr>
        <w:rPr>
          <w:lang w:eastAsia="zh-CN"/>
        </w:rPr>
      </w:pPr>
    </w:p>
    <w:p w14:paraId="51F31DEE" w14:textId="77777777" w:rsidR="00312C76" w:rsidRPr="003167FF" w:rsidRDefault="00312C76" w:rsidP="00312C76">
      <w:pPr>
        <w:pStyle w:val="Heading4"/>
      </w:pPr>
      <w:bookmarkStart w:id="1393" w:name="_Toc468105468"/>
      <w:bookmarkStart w:id="1394" w:name="_Toc468110563"/>
      <w:bookmarkStart w:id="1395" w:name="_Toc4491447"/>
      <w:bookmarkStart w:id="1396" w:name="_Toc162886211"/>
      <w:r w:rsidRPr="003167FF">
        <w:t>14.3.2.5</w:t>
      </w:r>
      <w:r w:rsidRPr="003167FF">
        <w:tab/>
        <w:t>MBMS suspension reporting instruction</w:t>
      </w:r>
      <w:bookmarkEnd w:id="1381"/>
      <w:bookmarkEnd w:id="1382"/>
      <w:bookmarkEnd w:id="1383"/>
      <w:bookmarkEnd w:id="1384"/>
      <w:bookmarkEnd w:id="1393"/>
      <w:bookmarkEnd w:id="1394"/>
      <w:bookmarkEnd w:id="1395"/>
      <w:bookmarkEnd w:id="1396"/>
    </w:p>
    <w:p w14:paraId="76D0056E" w14:textId="77777777" w:rsidR="00312C76" w:rsidRPr="003167FF" w:rsidRDefault="00312C76" w:rsidP="00312C76">
      <w:r w:rsidRPr="003167FF">
        <w:t>Table 14.3.2.5</w:t>
      </w:r>
      <w:r w:rsidRPr="003167FF">
        <w:rPr>
          <w:lang w:eastAsia="zh-CN"/>
        </w:rPr>
        <w:t>-1</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unicast bearer for MBMS suspension reporting</w:t>
      </w:r>
      <w:r w:rsidRPr="003167FF">
        <w:t>.</w:t>
      </w:r>
    </w:p>
    <w:p w14:paraId="256D423A" w14:textId="77777777" w:rsidR="00312C76" w:rsidRPr="003167FF" w:rsidRDefault="00312C76" w:rsidP="00312C76">
      <w:pPr>
        <w:pStyle w:val="TH"/>
      </w:pPr>
      <w:r w:rsidRPr="003167FF">
        <w:t>Table 14.3.2.5-1: MBMS suspension reporting instruction (unicast)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E6DB06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B9268E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ACEA0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F739B6" w14:textId="77777777" w:rsidR="00312C76" w:rsidRPr="003167FF" w:rsidRDefault="00312C76" w:rsidP="007E0BCD">
            <w:pPr>
              <w:pStyle w:val="TAH"/>
            </w:pPr>
            <w:r w:rsidRPr="003167FF">
              <w:t>Description</w:t>
            </w:r>
          </w:p>
        </w:tc>
      </w:tr>
      <w:tr w:rsidR="00312C76" w:rsidRPr="003167FF" w14:paraId="073331A7"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14CBCA"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5DAC79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527E970" w14:textId="77777777" w:rsidR="00312C76" w:rsidRPr="003167FF" w:rsidRDefault="00312C76" w:rsidP="007E0BCD">
            <w:pPr>
              <w:pStyle w:val="TAL"/>
              <w:rPr>
                <w:lang w:eastAsia="zh-CN"/>
              </w:rPr>
            </w:pPr>
            <w:r w:rsidRPr="003167FF">
              <w:t>The identity of the VAL user or VAL UE.</w:t>
            </w:r>
          </w:p>
        </w:tc>
      </w:tr>
      <w:tr w:rsidR="00312C76" w:rsidRPr="003167FF" w14:paraId="6FE35D2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2047D7A" w14:textId="77777777" w:rsidR="00312C76" w:rsidRPr="003167FF" w:rsidRDefault="00312C76" w:rsidP="007E0BCD">
            <w:pPr>
              <w:pStyle w:val="TAL"/>
            </w:pPr>
            <w:r w:rsidRPr="003167FF">
              <w:t>Suspension reporting</w:t>
            </w:r>
          </w:p>
        </w:tc>
        <w:tc>
          <w:tcPr>
            <w:tcW w:w="1440" w:type="dxa"/>
            <w:tcBorders>
              <w:top w:val="single" w:sz="4" w:space="0" w:color="000000"/>
              <w:left w:val="single" w:sz="4" w:space="0" w:color="000000"/>
              <w:bottom w:val="single" w:sz="4" w:space="0" w:color="000000"/>
              <w:right w:val="nil"/>
            </w:tcBorders>
            <w:hideMark/>
          </w:tcPr>
          <w:p w14:paraId="114E98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F489E08" w14:textId="77777777" w:rsidR="00312C76" w:rsidRPr="003167FF" w:rsidRDefault="00312C76" w:rsidP="007E0BCD">
            <w:pPr>
              <w:pStyle w:val="TAL"/>
            </w:pPr>
            <w:r w:rsidRPr="003167FF">
              <w:rPr>
                <w:lang w:eastAsia="zh-CN"/>
              </w:rPr>
              <w:t>Enables or disable the suspension reporting for a specific NRM client</w:t>
            </w:r>
          </w:p>
        </w:tc>
      </w:tr>
    </w:tbl>
    <w:p w14:paraId="007A004F" w14:textId="77777777" w:rsidR="00312C76" w:rsidRPr="003167FF" w:rsidRDefault="00312C76" w:rsidP="00312C76"/>
    <w:p w14:paraId="636A877A" w14:textId="77777777" w:rsidR="00312C76" w:rsidRPr="003167FF" w:rsidRDefault="00312C76" w:rsidP="00312C76">
      <w:r w:rsidRPr="003167FF">
        <w:t>Table 14.3.2.5</w:t>
      </w:r>
      <w:r w:rsidRPr="003167FF">
        <w:rPr>
          <w:lang w:eastAsia="zh-CN"/>
        </w:rPr>
        <w:t>-2</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multicast bearer for MBMS suspension reporting</w:t>
      </w:r>
      <w:r w:rsidRPr="003167FF">
        <w:t>.</w:t>
      </w:r>
    </w:p>
    <w:p w14:paraId="08DC36AE" w14:textId="77777777" w:rsidR="00312C76" w:rsidRPr="003167FF" w:rsidRDefault="00312C76" w:rsidP="00312C76">
      <w:pPr>
        <w:pStyle w:val="TH"/>
      </w:pPr>
      <w:r w:rsidRPr="003167FF">
        <w:t>Table 14.3.2.5-2: MBMS suspension reporting instruction (multicast)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6478A0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32A6A9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D489B6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57E386D" w14:textId="77777777" w:rsidR="00312C76" w:rsidRPr="003167FF" w:rsidRDefault="00312C76" w:rsidP="007E0BCD">
            <w:pPr>
              <w:pStyle w:val="TAH"/>
            </w:pPr>
            <w:r w:rsidRPr="003167FF">
              <w:t>Description</w:t>
            </w:r>
          </w:p>
        </w:tc>
      </w:tr>
      <w:tr w:rsidR="00312C76" w:rsidRPr="003167FF" w14:paraId="0424AA0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187E4D2" w14:textId="77777777" w:rsidR="00312C76" w:rsidRPr="003167FF" w:rsidRDefault="00312C76" w:rsidP="007E0BCD">
            <w:pPr>
              <w:pStyle w:val="TAL"/>
              <w:tabs>
                <w:tab w:val="center" w:pos="1332"/>
              </w:tabs>
              <w:rPr>
                <w:lang w:eastAsia="zh-CN"/>
              </w:rPr>
            </w:pPr>
            <w:r w:rsidRPr="003167FF">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15622C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25D6626" w14:textId="77777777" w:rsidR="00312C76" w:rsidRPr="003167FF" w:rsidRDefault="00312C76" w:rsidP="007E0BCD">
            <w:pPr>
              <w:pStyle w:val="TAL"/>
            </w:pPr>
            <w:r w:rsidRPr="003167FF">
              <w:t>Contains a uniquely defined subset of NRM clients that shall report MBMS suspension</w:t>
            </w:r>
          </w:p>
        </w:tc>
      </w:tr>
    </w:tbl>
    <w:p w14:paraId="0D9CA472" w14:textId="77777777" w:rsidR="00312C76" w:rsidRPr="003167FF" w:rsidRDefault="00312C76" w:rsidP="00312C76"/>
    <w:p w14:paraId="4D5D5638" w14:textId="77777777" w:rsidR="00312C76" w:rsidRPr="003167FF" w:rsidRDefault="00312C76" w:rsidP="00312C76">
      <w:pPr>
        <w:pStyle w:val="Heading4"/>
      </w:pPr>
      <w:bookmarkStart w:id="1397" w:name="_Toc162886212"/>
      <w:r w:rsidRPr="003167FF">
        <w:t>14.3.2.6</w:t>
      </w:r>
      <w:r w:rsidRPr="003167FF">
        <w:tab/>
        <w:t>Resource request</w:t>
      </w:r>
      <w:bookmarkEnd w:id="1397"/>
    </w:p>
    <w:p w14:paraId="10C19403" w14:textId="77777777" w:rsidR="00312C76" w:rsidRPr="003167FF" w:rsidRDefault="00312C76" w:rsidP="00312C76">
      <w:r w:rsidRPr="003167FF">
        <w:t>Table 14.3.2.6</w:t>
      </w:r>
      <w:r w:rsidRPr="003167FF">
        <w:rPr>
          <w:lang w:eastAsia="zh-CN"/>
        </w:rPr>
        <w:t>-1</w:t>
      </w:r>
      <w:r w:rsidRPr="003167FF">
        <w:t xml:space="preserve"> describes the information flow </w:t>
      </w:r>
      <w:r w:rsidRPr="003167FF">
        <w:rPr>
          <w:lang w:eastAsia="zh-CN"/>
        </w:rPr>
        <w:t xml:space="preserve">for the </w:t>
      </w:r>
      <w:r w:rsidRPr="003167FF">
        <w:t>resource request</w:t>
      </w:r>
      <w:r w:rsidRPr="003167FF">
        <w:rPr>
          <w:lang w:eastAsia="zh-CN"/>
        </w:rPr>
        <w:t xml:space="preserve"> from VAL server to NRM server for unicast resources</w:t>
      </w:r>
      <w:r w:rsidRPr="003167FF">
        <w:t>.</w:t>
      </w:r>
    </w:p>
    <w:p w14:paraId="6D57FF9E" w14:textId="77777777" w:rsidR="00312C76" w:rsidRPr="003167FF" w:rsidRDefault="00312C76" w:rsidP="00312C76">
      <w:pPr>
        <w:pStyle w:val="TH"/>
      </w:pPr>
      <w:r w:rsidRPr="003167FF">
        <w:t>Table 14.3.2.6-1: Resource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BEDF6CE"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F64A0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A82011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8700147" w14:textId="77777777" w:rsidR="00312C76" w:rsidRPr="003167FF" w:rsidRDefault="00312C76" w:rsidP="007E0BCD">
            <w:pPr>
              <w:pStyle w:val="TAH"/>
            </w:pPr>
            <w:r w:rsidRPr="003167FF">
              <w:t>Description</w:t>
            </w:r>
          </w:p>
        </w:tc>
      </w:tr>
      <w:tr w:rsidR="00312C76" w:rsidRPr="003167FF" w14:paraId="41F74DB3" w14:textId="77777777" w:rsidTr="007E0BCD">
        <w:trPr>
          <w:jc w:val="center"/>
        </w:trPr>
        <w:tc>
          <w:tcPr>
            <w:tcW w:w="2880" w:type="dxa"/>
            <w:tcBorders>
              <w:top w:val="single" w:sz="4" w:space="0" w:color="000000"/>
              <w:left w:val="single" w:sz="4" w:space="0" w:color="000000"/>
              <w:bottom w:val="single" w:sz="4" w:space="0" w:color="000000"/>
              <w:right w:val="nil"/>
            </w:tcBorders>
          </w:tcPr>
          <w:p w14:paraId="632219E5"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E4856F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83CDD02"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7DD784B" w14:textId="77777777" w:rsidTr="007E0BCD">
        <w:trPr>
          <w:jc w:val="center"/>
        </w:trPr>
        <w:tc>
          <w:tcPr>
            <w:tcW w:w="2880" w:type="dxa"/>
            <w:tcBorders>
              <w:top w:val="single" w:sz="4" w:space="0" w:color="000000"/>
              <w:left w:val="single" w:sz="4" w:space="0" w:color="000000"/>
              <w:bottom w:val="single" w:sz="4" w:space="0" w:color="000000"/>
              <w:right w:val="nil"/>
            </w:tcBorders>
          </w:tcPr>
          <w:p w14:paraId="476C99CE"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2C553C2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CF115C8" w14:textId="77777777" w:rsidR="00312C76" w:rsidRPr="003167FF" w:rsidRDefault="00312C76" w:rsidP="007E0BCD">
            <w:pPr>
              <w:pStyle w:val="TAL"/>
              <w:rPr>
                <w:lang w:eastAsia="zh-CN"/>
              </w:rPr>
            </w:pPr>
            <w:r w:rsidRPr="003167FF">
              <w:t>The identity of the VAL user or VAL UE.</w:t>
            </w:r>
          </w:p>
        </w:tc>
      </w:tr>
      <w:tr w:rsidR="00312C76" w:rsidRPr="003167FF" w14:paraId="053069D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65C9887" w14:textId="77777777" w:rsidR="00312C76" w:rsidRPr="003167FF" w:rsidRDefault="00312C76" w:rsidP="007E0BCD">
            <w:pPr>
              <w:pStyle w:val="TAL"/>
            </w:pPr>
            <w:r w:rsidRPr="003167FF">
              <w:t>VAL service requirement information (see NOTE)</w:t>
            </w:r>
          </w:p>
        </w:tc>
        <w:tc>
          <w:tcPr>
            <w:tcW w:w="1440" w:type="dxa"/>
            <w:tcBorders>
              <w:top w:val="single" w:sz="4" w:space="0" w:color="000000"/>
              <w:left w:val="single" w:sz="4" w:space="0" w:color="000000"/>
              <w:bottom w:val="single" w:sz="4" w:space="0" w:color="000000"/>
              <w:right w:val="nil"/>
            </w:tcBorders>
            <w:hideMark/>
          </w:tcPr>
          <w:p w14:paraId="595477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87CC223" w14:textId="77777777" w:rsidR="00312C76" w:rsidRPr="003167FF" w:rsidRDefault="00312C76" w:rsidP="007E0BCD">
            <w:pPr>
              <w:pStyle w:val="TAL"/>
            </w:pPr>
            <w:r w:rsidRPr="003167FF">
              <w:t>VAL service requirements for unicast resource (e.g. VAL service ID, Bitrate)</w:t>
            </w:r>
          </w:p>
        </w:tc>
      </w:tr>
      <w:tr w:rsidR="00312C76" w:rsidRPr="003167FF" w14:paraId="7BC1D9B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5A497C" w14:textId="77777777" w:rsidR="00312C76" w:rsidRPr="003167FF" w:rsidRDefault="00312C76" w:rsidP="007E0BCD">
            <w:pPr>
              <w:pStyle w:val="TAN"/>
            </w:pPr>
            <w:r w:rsidRPr="003167FF">
              <w:t>NOTE:</w:t>
            </w:r>
            <w:r w:rsidRPr="003167FF">
              <w:tab/>
              <w:t>When this information element is not included, the NRM server considers default VAL service requirement for the unicast resources.</w:t>
            </w:r>
          </w:p>
        </w:tc>
      </w:tr>
    </w:tbl>
    <w:p w14:paraId="56CAEA45" w14:textId="77777777" w:rsidR="00312C76" w:rsidRPr="003167FF" w:rsidRDefault="00312C76" w:rsidP="00312C76"/>
    <w:p w14:paraId="418A4557" w14:textId="77777777" w:rsidR="00312C76" w:rsidRPr="003167FF" w:rsidRDefault="00312C76" w:rsidP="00312C76">
      <w:pPr>
        <w:pStyle w:val="Heading4"/>
      </w:pPr>
      <w:bookmarkStart w:id="1398" w:name="_Toc162886213"/>
      <w:r w:rsidRPr="003167FF">
        <w:t>14.3.2.7</w:t>
      </w:r>
      <w:r w:rsidRPr="003167FF">
        <w:tab/>
        <w:t>Resource response</w:t>
      </w:r>
      <w:bookmarkEnd w:id="1398"/>
    </w:p>
    <w:p w14:paraId="7092E023" w14:textId="77777777" w:rsidR="00312C76" w:rsidRPr="003167FF" w:rsidRDefault="00312C76" w:rsidP="00312C76">
      <w:r w:rsidRPr="003167FF">
        <w:t>Table 14.3.2.7</w:t>
      </w:r>
      <w:r w:rsidRPr="003167FF">
        <w:rPr>
          <w:lang w:eastAsia="zh-CN"/>
        </w:rPr>
        <w:t>-1</w:t>
      </w:r>
      <w:r w:rsidRPr="003167FF">
        <w:t xml:space="preserve"> describes the information flow </w:t>
      </w:r>
      <w:r w:rsidRPr="003167FF">
        <w:rPr>
          <w:lang w:eastAsia="zh-CN"/>
        </w:rPr>
        <w:t xml:space="preserve">for the </w:t>
      </w:r>
      <w:r w:rsidRPr="003167FF">
        <w:t>resource response</w:t>
      </w:r>
      <w:r w:rsidRPr="003167FF">
        <w:rPr>
          <w:lang w:eastAsia="zh-CN"/>
        </w:rPr>
        <w:t xml:space="preserve"> from NRM server to VAL server for unicast resources</w:t>
      </w:r>
      <w:r w:rsidRPr="003167FF">
        <w:t>.</w:t>
      </w:r>
    </w:p>
    <w:p w14:paraId="4DAD8E22" w14:textId="77777777" w:rsidR="00312C76" w:rsidRPr="003167FF" w:rsidRDefault="00312C76" w:rsidP="00312C76">
      <w:pPr>
        <w:pStyle w:val="TH"/>
      </w:pPr>
      <w:r w:rsidRPr="003167FF">
        <w:t>Table 14.3.2.6-1: Resource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773771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6328C1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C350A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9EA2AAA" w14:textId="77777777" w:rsidR="00312C76" w:rsidRPr="003167FF" w:rsidRDefault="00312C76" w:rsidP="007E0BCD">
            <w:pPr>
              <w:pStyle w:val="TAH"/>
            </w:pPr>
            <w:r w:rsidRPr="003167FF">
              <w:t>Description</w:t>
            </w:r>
          </w:p>
        </w:tc>
      </w:tr>
      <w:tr w:rsidR="00312C76" w:rsidRPr="003167FF" w14:paraId="63120251" w14:textId="77777777" w:rsidTr="007E0BCD">
        <w:trPr>
          <w:jc w:val="center"/>
        </w:trPr>
        <w:tc>
          <w:tcPr>
            <w:tcW w:w="2880" w:type="dxa"/>
            <w:tcBorders>
              <w:top w:val="single" w:sz="4" w:space="0" w:color="000000"/>
              <w:left w:val="single" w:sz="4" w:space="0" w:color="000000"/>
              <w:bottom w:val="single" w:sz="4" w:space="0" w:color="000000"/>
              <w:right w:val="nil"/>
            </w:tcBorders>
          </w:tcPr>
          <w:p w14:paraId="23ACF4E4"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D3B9D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3190CEF" w14:textId="77777777" w:rsidR="00312C76" w:rsidRPr="003167FF" w:rsidRDefault="00312C76" w:rsidP="007E0BCD">
            <w:pPr>
              <w:pStyle w:val="TAL"/>
              <w:rPr>
                <w:lang w:eastAsia="zh-CN"/>
              </w:rPr>
            </w:pPr>
            <w:r w:rsidRPr="003167FF">
              <w:t>The result indicates success or failure of the resource request operation.</w:t>
            </w:r>
          </w:p>
        </w:tc>
      </w:tr>
    </w:tbl>
    <w:p w14:paraId="44EFC0EE" w14:textId="77777777" w:rsidR="00312C76" w:rsidRPr="003167FF" w:rsidRDefault="00312C76" w:rsidP="00312C76"/>
    <w:p w14:paraId="3CC94CB1" w14:textId="77777777" w:rsidR="00312C76" w:rsidRPr="003167FF" w:rsidRDefault="00312C76" w:rsidP="00312C76">
      <w:pPr>
        <w:pStyle w:val="Heading4"/>
      </w:pPr>
      <w:bookmarkStart w:id="1399" w:name="_Toc162886214"/>
      <w:r w:rsidRPr="003167FF">
        <w:t>14.3.2.8</w:t>
      </w:r>
      <w:r w:rsidRPr="003167FF">
        <w:tab/>
        <w:t>Resource modification request</w:t>
      </w:r>
      <w:bookmarkEnd w:id="1399"/>
    </w:p>
    <w:p w14:paraId="1190012A" w14:textId="77777777" w:rsidR="00312C76" w:rsidRPr="003167FF" w:rsidRDefault="00312C76" w:rsidP="00312C76">
      <w:r w:rsidRPr="003167FF">
        <w:t>Table 14.3.2.8</w:t>
      </w:r>
      <w:r w:rsidRPr="003167FF">
        <w:rPr>
          <w:lang w:eastAsia="zh-CN"/>
        </w:rPr>
        <w:t>-1</w:t>
      </w:r>
      <w:r w:rsidRPr="003167FF">
        <w:t xml:space="preserve"> describes the information flow </w:t>
      </w:r>
      <w:r w:rsidRPr="003167FF">
        <w:rPr>
          <w:lang w:eastAsia="zh-CN"/>
        </w:rPr>
        <w:t xml:space="preserve">for the </w:t>
      </w:r>
      <w:r w:rsidRPr="003167FF">
        <w:t>resource modification request</w:t>
      </w:r>
      <w:r w:rsidRPr="003167FF">
        <w:rPr>
          <w:lang w:eastAsia="zh-CN"/>
        </w:rPr>
        <w:t xml:space="preserve"> from VAL server to NRM server for unicast resources</w:t>
      </w:r>
      <w:r w:rsidRPr="003167FF">
        <w:t>.</w:t>
      </w:r>
    </w:p>
    <w:p w14:paraId="5C895A15" w14:textId="77777777" w:rsidR="00312C76" w:rsidRPr="003167FF" w:rsidRDefault="00312C76" w:rsidP="00312C76">
      <w:pPr>
        <w:pStyle w:val="TH"/>
      </w:pPr>
      <w:r w:rsidRPr="003167FF">
        <w:t>Table 14.3.2.8-1: Resource modification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540E551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C51CF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99E45E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EC01D0" w14:textId="77777777" w:rsidR="00312C76" w:rsidRPr="003167FF" w:rsidRDefault="00312C76" w:rsidP="007E0BCD">
            <w:pPr>
              <w:pStyle w:val="TAH"/>
            </w:pPr>
            <w:r w:rsidRPr="003167FF">
              <w:t>Description</w:t>
            </w:r>
          </w:p>
        </w:tc>
      </w:tr>
      <w:tr w:rsidR="00312C76" w:rsidRPr="003167FF" w14:paraId="1634561C" w14:textId="77777777" w:rsidTr="007E0BCD">
        <w:trPr>
          <w:jc w:val="center"/>
        </w:trPr>
        <w:tc>
          <w:tcPr>
            <w:tcW w:w="2880" w:type="dxa"/>
            <w:tcBorders>
              <w:top w:val="single" w:sz="4" w:space="0" w:color="000000"/>
              <w:left w:val="single" w:sz="4" w:space="0" w:color="000000"/>
              <w:bottom w:val="single" w:sz="4" w:space="0" w:color="000000"/>
              <w:right w:val="nil"/>
            </w:tcBorders>
          </w:tcPr>
          <w:p w14:paraId="44E2321C"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4A93A3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2ADB85"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C57A70F" w14:textId="77777777" w:rsidTr="007E0BCD">
        <w:trPr>
          <w:jc w:val="center"/>
        </w:trPr>
        <w:tc>
          <w:tcPr>
            <w:tcW w:w="2880" w:type="dxa"/>
            <w:tcBorders>
              <w:top w:val="single" w:sz="4" w:space="0" w:color="000000"/>
              <w:left w:val="single" w:sz="4" w:space="0" w:color="000000"/>
              <w:bottom w:val="single" w:sz="4" w:space="0" w:color="000000"/>
              <w:right w:val="nil"/>
            </w:tcBorders>
          </w:tcPr>
          <w:p w14:paraId="70D82D03"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043B8D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15CC9E" w14:textId="77777777" w:rsidR="00312C76" w:rsidRPr="003167FF" w:rsidRDefault="00312C76" w:rsidP="007E0BCD">
            <w:pPr>
              <w:pStyle w:val="TAL"/>
              <w:rPr>
                <w:lang w:eastAsia="zh-CN"/>
              </w:rPr>
            </w:pPr>
            <w:r w:rsidRPr="003167FF">
              <w:t>The identity of the VAL user or VAL UE.</w:t>
            </w:r>
          </w:p>
        </w:tc>
      </w:tr>
      <w:tr w:rsidR="00312C76" w:rsidRPr="003167FF" w14:paraId="26B9065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9B0C63D" w14:textId="77777777" w:rsidR="00312C76" w:rsidRPr="003167FF" w:rsidRDefault="00312C76" w:rsidP="007E0BCD">
            <w:pPr>
              <w:pStyle w:val="TAL"/>
            </w:pPr>
            <w:r w:rsidRPr="003167FF">
              <w:t>VAL service requirement information</w:t>
            </w:r>
          </w:p>
        </w:tc>
        <w:tc>
          <w:tcPr>
            <w:tcW w:w="1440" w:type="dxa"/>
            <w:tcBorders>
              <w:top w:val="single" w:sz="4" w:space="0" w:color="000000"/>
              <w:left w:val="single" w:sz="4" w:space="0" w:color="000000"/>
              <w:bottom w:val="single" w:sz="4" w:space="0" w:color="000000"/>
              <w:right w:val="nil"/>
            </w:tcBorders>
            <w:hideMark/>
          </w:tcPr>
          <w:p w14:paraId="4DB1D93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AE60E22" w14:textId="77777777" w:rsidR="00312C76" w:rsidRPr="003167FF" w:rsidRDefault="00312C76" w:rsidP="007E0BCD">
            <w:pPr>
              <w:pStyle w:val="TAL"/>
            </w:pPr>
            <w:r w:rsidRPr="003167FF">
              <w:t>VAL service requirements for unicast resource (e.g. VAL sevice ID, Bitrate)</w:t>
            </w:r>
          </w:p>
        </w:tc>
      </w:tr>
    </w:tbl>
    <w:p w14:paraId="233434B5" w14:textId="77777777" w:rsidR="00312C76" w:rsidRPr="003167FF" w:rsidRDefault="00312C76" w:rsidP="00312C76"/>
    <w:p w14:paraId="24D6D115" w14:textId="77777777" w:rsidR="00312C76" w:rsidRPr="003167FF" w:rsidRDefault="00312C76" w:rsidP="00312C76">
      <w:pPr>
        <w:pStyle w:val="Heading4"/>
      </w:pPr>
      <w:bookmarkStart w:id="1400" w:name="_Toc162886215"/>
      <w:r w:rsidRPr="003167FF">
        <w:t>14.3.2.9</w:t>
      </w:r>
      <w:r w:rsidRPr="003167FF">
        <w:tab/>
        <w:t>Resource modification response</w:t>
      </w:r>
      <w:bookmarkEnd w:id="1400"/>
    </w:p>
    <w:p w14:paraId="601FD77D" w14:textId="77777777" w:rsidR="00312C76" w:rsidRPr="003167FF" w:rsidRDefault="00312C76" w:rsidP="00312C76">
      <w:r w:rsidRPr="003167FF">
        <w:t>Table 14.3.2.9</w:t>
      </w:r>
      <w:r w:rsidRPr="003167FF">
        <w:rPr>
          <w:lang w:eastAsia="zh-CN"/>
        </w:rPr>
        <w:t>-1</w:t>
      </w:r>
      <w:r w:rsidRPr="003167FF">
        <w:t xml:space="preserve"> describes the information flow </w:t>
      </w:r>
      <w:r w:rsidRPr="003167FF">
        <w:rPr>
          <w:lang w:eastAsia="zh-CN"/>
        </w:rPr>
        <w:t xml:space="preserve">for the </w:t>
      </w:r>
      <w:r w:rsidRPr="003167FF">
        <w:t>resource modification response</w:t>
      </w:r>
      <w:r w:rsidRPr="003167FF">
        <w:rPr>
          <w:lang w:eastAsia="zh-CN"/>
        </w:rPr>
        <w:t xml:space="preserve"> from NRM server to VAL server for unicast resources</w:t>
      </w:r>
      <w:r w:rsidRPr="003167FF">
        <w:t>.</w:t>
      </w:r>
    </w:p>
    <w:p w14:paraId="409AAD7A" w14:textId="77777777" w:rsidR="00312C76" w:rsidRPr="003167FF" w:rsidRDefault="00312C76" w:rsidP="00312C76">
      <w:pPr>
        <w:pStyle w:val="TH"/>
      </w:pPr>
      <w:r w:rsidRPr="003167FF">
        <w:t>Table 14.3.2.9-1: Resource modification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E48D24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DFD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2FAE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9D1559" w14:textId="77777777" w:rsidR="00312C76" w:rsidRPr="003167FF" w:rsidRDefault="00312C76" w:rsidP="007E0BCD">
            <w:pPr>
              <w:pStyle w:val="TAH"/>
            </w:pPr>
            <w:r w:rsidRPr="003167FF">
              <w:t>Description</w:t>
            </w:r>
          </w:p>
        </w:tc>
      </w:tr>
      <w:tr w:rsidR="00312C76" w:rsidRPr="003167FF" w14:paraId="14DC663C"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B874B7"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16278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9C06480" w14:textId="77777777" w:rsidR="00312C76" w:rsidRPr="003167FF" w:rsidRDefault="00312C76" w:rsidP="007E0BCD">
            <w:pPr>
              <w:pStyle w:val="TAL"/>
              <w:rPr>
                <w:lang w:eastAsia="zh-CN"/>
              </w:rPr>
            </w:pPr>
            <w:r w:rsidRPr="003167FF">
              <w:t>The result indicates success or failure of the resource modification operation.</w:t>
            </w:r>
          </w:p>
        </w:tc>
      </w:tr>
    </w:tbl>
    <w:p w14:paraId="664AB634" w14:textId="77777777" w:rsidR="00312C76" w:rsidRPr="003167FF" w:rsidRDefault="00312C76" w:rsidP="00312C76"/>
    <w:p w14:paraId="5B3CE1C0" w14:textId="77777777" w:rsidR="00312C76" w:rsidRPr="003167FF" w:rsidRDefault="00312C76" w:rsidP="00312C76">
      <w:pPr>
        <w:pStyle w:val="Heading4"/>
      </w:pPr>
      <w:bookmarkStart w:id="1401" w:name="_Toc162886216"/>
      <w:r w:rsidRPr="003167FF">
        <w:t>14.3.2.10</w:t>
      </w:r>
      <w:r w:rsidRPr="003167FF">
        <w:tab/>
        <w:t>MBMS bearers request</w:t>
      </w:r>
      <w:bookmarkEnd w:id="1401"/>
    </w:p>
    <w:p w14:paraId="49AD5C10" w14:textId="77777777" w:rsidR="00312C76" w:rsidRPr="003167FF" w:rsidRDefault="00312C76" w:rsidP="00312C76">
      <w:r w:rsidRPr="003167FF">
        <w:t>Table 14.3.2.10</w:t>
      </w:r>
      <w:r w:rsidRPr="003167FF">
        <w:rPr>
          <w:lang w:eastAsia="zh-CN"/>
        </w:rPr>
        <w:t>-1</w:t>
      </w:r>
      <w:r w:rsidRPr="003167FF">
        <w:t xml:space="preserve"> describes the information flow </w:t>
      </w:r>
      <w:r w:rsidRPr="003167FF">
        <w:rPr>
          <w:lang w:eastAsia="zh-CN"/>
        </w:rPr>
        <w:t xml:space="preserve">for the </w:t>
      </w:r>
      <w:r w:rsidRPr="003167FF">
        <w:t>MBMS bearers request</w:t>
      </w:r>
      <w:r w:rsidRPr="003167FF">
        <w:rPr>
          <w:lang w:eastAsia="zh-CN"/>
        </w:rPr>
        <w:t xml:space="preserve"> from VAL server to NRM server</w:t>
      </w:r>
      <w:r w:rsidRPr="003167FF">
        <w:t>.</w:t>
      </w:r>
    </w:p>
    <w:p w14:paraId="1AB1BF6F" w14:textId="77777777" w:rsidR="00312C76" w:rsidRPr="003167FF" w:rsidRDefault="00312C76" w:rsidP="00312C76">
      <w:pPr>
        <w:pStyle w:val="TH"/>
      </w:pPr>
      <w:r w:rsidRPr="003167FF">
        <w:t>Table 14.3.2.10-1: MBMS bearers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DAFBC74"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009D53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444D1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F17C364" w14:textId="77777777" w:rsidR="00312C76" w:rsidRPr="003167FF" w:rsidRDefault="00312C76" w:rsidP="007E0BCD">
            <w:pPr>
              <w:pStyle w:val="TAH"/>
            </w:pPr>
            <w:r w:rsidRPr="003167FF">
              <w:t>Description</w:t>
            </w:r>
          </w:p>
        </w:tc>
      </w:tr>
      <w:tr w:rsidR="00312C76" w:rsidRPr="003167FF" w14:paraId="26789B15" w14:textId="77777777" w:rsidTr="007E0BCD">
        <w:trPr>
          <w:jc w:val="center"/>
        </w:trPr>
        <w:tc>
          <w:tcPr>
            <w:tcW w:w="2880" w:type="dxa"/>
            <w:tcBorders>
              <w:top w:val="single" w:sz="4" w:space="0" w:color="000000"/>
              <w:left w:val="single" w:sz="4" w:space="0" w:color="000000"/>
              <w:bottom w:val="single" w:sz="4" w:space="0" w:color="000000"/>
              <w:right w:val="nil"/>
            </w:tcBorders>
          </w:tcPr>
          <w:p w14:paraId="49DD81E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1CDA4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9261EC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369FF319" w14:textId="77777777" w:rsidTr="007E0BCD">
        <w:trPr>
          <w:jc w:val="center"/>
        </w:trPr>
        <w:tc>
          <w:tcPr>
            <w:tcW w:w="2880" w:type="dxa"/>
            <w:tcBorders>
              <w:top w:val="single" w:sz="4" w:space="0" w:color="000000"/>
              <w:left w:val="single" w:sz="4" w:space="0" w:color="000000"/>
              <w:bottom w:val="single" w:sz="4" w:space="0" w:color="000000"/>
              <w:right w:val="nil"/>
            </w:tcBorders>
          </w:tcPr>
          <w:p w14:paraId="7BE22AB9" w14:textId="77777777" w:rsidR="00312C76" w:rsidRPr="003167FF" w:rsidRDefault="00312C76" w:rsidP="007E0BCD">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E8E00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8C77353" w14:textId="77777777" w:rsidR="00312C76" w:rsidRPr="003167FF" w:rsidRDefault="00312C76" w:rsidP="007E0BCD">
            <w:pPr>
              <w:pStyle w:val="TAL"/>
              <w:rPr>
                <w:lang w:eastAsia="zh-CN"/>
              </w:rPr>
            </w:pPr>
            <w:r w:rsidRPr="003167FF">
              <w:t>The identity of the group that the MBMS bearer is requested for.</w:t>
            </w:r>
          </w:p>
        </w:tc>
      </w:tr>
      <w:tr w:rsidR="00312C76" w:rsidRPr="003167FF" w14:paraId="39E8B3D6"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13DC58C" w14:textId="77777777" w:rsidR="00312C76" w:rsidRPr="003167FF" w:rsidRDefault="00312C76" w:rsidP="007E0BCD">
            <w:pPr>
              <w:pStyle w:val="TAL"/>
            </w:pPr>
            <w:r w:rsidRPr="003167FF">
              <w:rPr>
                <w:lang w:eastAsia="zh-CN"/>
              </w:rPr>
              <w:t>Service announcement mode</w:t>
            </w:r>
          </w:p>
        </w:tc>
        <w:tc>
          <w:tcPr>
            <w:tcW w:w="1440" w:type="dxa"/>
            <w:tcBorders>
              <w:top w:val="single" w:sz="4" w:space="0" w:color="000000"/>
              <w:left w:val="single" w:sz="4" w:space="0" w:color="000000"/>
              <w:bottom w:val="single" w:sz="4" w:space="0" w:color="000000"/>
              <w:right w:val="nil"/>
            </w:tcBorders>
            <w:hideMark/>
          </w:tcPr>
          <w:p w14:paraId="29D05F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9FCFFA8" w14:textId="77777777" w:rsidR="00312C76" w:rsidRPr="003167FF" w:rsidRDefault="00312C76" w:rsidP="007E0BCD">
            <w:pPr>
              <w:pStyle w:val="TAL"/>
            </w:pPr>
            <w:r w:rsidRPr="003167FF">
              <w:rPr>
                <w:lang w:eastAsia="zh-CN"/>
              </w:rPr>
              <w:t>Indicates whether the request is sent by NRM server or by the VAL server</w:t>
            </w:r>
          </w:p>
        </w:tc>
      </w:tr>
      <w:tr w:rsidR="00312C76" w:rsidRPr="003167FF" w14:paraId="088F9A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47F07C" w14:textId="77777777" w:rsidR="00312C76" w:rsidRPr="003167FF" w:rsidRDefault="00312C76" w:rsidP="007E0BCD">
            <w:pPr>
              <w:pStyle w:val="TAL"/>
            </w:pPr>
            <w:r w:rsidRPr="003167FF">
              <w:rPr>
                <w:lang w:eastAsia="zh-CN"/>
              </w:rPr>
              <w:t>QoS</w:t>
            </w:r>
          </w:p>
        </w:tc>
        <w:tc>
          <w:tcPr>
            <w:tcW w:w="1440" w:type="dxa"/>
            <w:tcBorders>
              <w:top w:val="single" w:sz="4" w:space="0" w:color="000000"/>
              <w:left w:val="single" w:sz="4" w:space="0" w:color="000000"/>
              <w:bottom w:val="single" w:sz="4" w:space="0" w:color="000000"/>
              <w:right w:val="nil"/>
            </w:tcBorders>
          </w:tcPr>
          <w:p w14:paraId="75E1936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9E16FEC" w14:textId="77777777" w:rsidR="00312C76" w:rsidRPr="003167FF" w:rsidRDefault="00312C76" w:rsidP="007E0BCD">
            <w:pPr>
              <w:pStyle w:val="TAL"/>
            </w:pPr>
            <w:r w:rsidRPr="003167FF">
              <w:rPr>
                <w:lang w:eastAsia="zh-CN"/>
              </w:rPr>
              <w:t>Indicates the requested QoS for the bearer</w:t>
            </w:r>
          </w:p>
        </w:tc>
      </w:tr>
      <w:tr w:rsidR="00312C76" w:rsidRPr="003167FF" w14:paraId="671CFC26"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369EE3" w14:textId="77777777" w:rsidR="00312C76" w:rsidRPr="003167FF" w:rsidRDefault="00312C76" w:rsidP="007E0BCD">
            <w:pPr>
              <w:pStyle w:val="TAL"/>
            </w:pPr>
            <w:r w:rsidRPr="003167FF">
              <w:rPr>
                <w:lang w:eastAsia="zh-CN"/>
              </w:rPr>
              <w:t>Broadcast area</w:t>
            </w:r>
          </w:p>
        </w:tc>
        <w:tc>
          <w:tcPr>
            <w:tcW w:w="1440" w:type="dxa"/>
            <w:tcBorders>
              <w:top w:val="single" w:sz="4" w:space="0" w:color="000000"/>
              <w:left w:val="single" w:sz="4" w:space="0" w:color="000000"/>
              <w:bottom w:val="single" w:sz="4" w:space="0" w:color="000000"/>
              <w:right w:val="nil"/>
            </w:tcBorders>
          </w:tcPr>
          <w:p w14:paraId="327A0D75"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F6314AD" w14:textId="77777777" w:rsidR="00312C76" w:rsidRPr="003167FF" w:rsidRDefault="00312C76" w:rsidP="007E0BCD">
            <w:pPr>
              <w:pStyle w:val="TAL"/>
            </w:pPr>
            <w:r w:rsidRPr="003167FF">
              <w:rPr>
                <w:lang w:eastAsia="zh-CN"/>
              </w:rPr>
              <w:t>Indicate the area where the MBMS bearer is requested for</w:t>
            </w:r>
          </w:p>
        </w:tc>
      </w:tr>
      <w:tr w:rsidR="00312C76" w:rsidRPr="003167FF" w14:paraId="2673A2CD" w14:textId="77777777" w:rsidTr="007E0BCD">
        <w:trPr>
          <w:jc w:val="center"/>
        </w:trPr>
        <w:tc>
          <w:tcPr>
            <w:tcW w:w="2880" w:type="dxa"/>
            <w:tcBorders>
              <w:top w:val="single" w:sz="4" w:space="0" w:color="000000"/>
              <w:left w:val="single" w:sz="4" w:space="0" w:color="000000"/>
              <w:bottom w:val="single" w:sz="4" w:space="0" w:color="000000"/>
              <w:right w:val="nil"/>
            </w:tcBorders>
          </w:tcPr>
          <w:p w14:paraId="5E022CB2" w14:textId="77777777" w:rsidR="00312C76" w:rsidRPr="003167FF" w:rsidRDefault="00312C76" w:rsidP="007E0BCD">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1479A247"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95329B4" w14:textId="77777777" w:rsidR="00312C76" w:rsidRPr="003167FF" w:rsidRDefault="00312C76" w:rsidP="007E0BCD">
            <w:pPr>
              <w:pStyle w:val="TAL"/>
              <w:rPr>
                <w:lang w:eastAsia="zh-CN"/>
              </w:rPr>
            </w:pPr>
            <w:r w:rsidRPr="003167FF">
              <w:t>Information of the endpoint of the VAL server to which the user plane notifications have to be sent.</w:t>
            </w:r>
          </w:p>
        </w:tc>
      </w:tr>
      <w:tr w:rsidR="00312C76" w:rsidRPr="003167FF" w14:paraId="591CD855" w14:textId="77777777" w:rsidTr="007E0BCD">
        <w:trPr>
          <w:jc w:val="center"/>
        </w:trPr>
        <w:tc>
          <w:tcPr>
            <w:tcW w:w="2880" w:type="dxa"/>
            <w:tcBorders>
              <w:top w:val="single" w:sz="4" w:space="0" w:color="000000"/>
              <w:left w:val="single" w:sz="4" w:space="0" w:color="000000"/>
              <w:bottom w:val="single" w:sz="4" w:space="0" w:color="000000"/>
              <w:right w:val="nil"/>
            </w:tcBorders>
          </w:tcPr>
          <w:p w14:paraId="3D396618" w14:textId="3285143E" w:rsidR="00312C76" w:rsidRPr="003167FF" w:rsidRDefault="00312C76" w:rsidP="007E0BCD">
            <w:pPr>
              <w:pStyle w:val="TAL"/>
            </w:pPr>
            <w:r w:rsidRPr="003167FF">
              <w:t>Local MBMS information (</w:t>
            </w:r>
            <w:r w:rsidR="00FE1B62"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E0E757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BBD52C2" w14:textId="77777777" w:rsidR="00312C76" w:rsidRPr="003167FF" w:rsidRDefault="00312C76" w:rsidP="007E0BCD">
            <w:pPr>
              <w:pStyle w:val="TAL"/>
            </w:pPr>
          </w:p>
        </w:tc>
      </w:tr>
      <w:tr w:rsidR="00312C76" w:rsidRPr="003167FF" w14:paraId="3D49FF8E" w14:textId="77777777" w:rsidTr="007E0BCD">
        <w:trPr>
          <w:jc w:val="center"/>
        </w:trPr>
        <w:tc>
          <w:tcPr>
            <w:tcW w:w="2880" w:type="dxa"/>
            <w:tcBorders>
              <w:top w:val="single" w:sz="4" w:space="0" w:color="000000"/>
              <w:left w:val="single" w:sz="4" w:space="0" w:color="000000"/>
              <w:bottom w:val="single" w:sz="4" w:space="0" w:color="000000"/>
              <w:right w:val="nil"/>
            </w:tcBorders>
          </w:tcPr>
          <w:p w14:paraId="42A41875" w14:textId="77777777" w:rsidR="00312C76" w:rsidRPr="003167FF" w:rsidRDefault="00312C76" w:rsidP="007E0BCD">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2C4B29B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A8BB921" w14:textId="77777777" w:rsidR="00312C76" w:rsidRPr="003167FF" w:rsidRDefault="00312C76" w:rsidP="007E0BCD">
            <w:pPr>
              <w:pStyle w:val="TAL"/>
            </w:pPr>
            <w:r w:rsidRPr="003167FF">
              <w:t>IP address, UDP port number of the MB2-U interface</w:t>
            </w:r>
          </w:p>
        </w:tc>
      </w:tr>
      <w:tr w:rsidR="00312C76" w:rsidRPr="003167FF" w14:paraId="63E5FA80"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DDB8E2" w14:textId="77777777" w:rsidR="00312C76" w:rsidRPr="003167FF" w:rsidRDefault="00312C76" w:rsidP="007E0BCD">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070AAF3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FEF8C4B" w14:textId="77777777" w:rsidR="00312C76" w:rsidRPr="003167FF" w:rsidRDefault="00312C76" w:rsidP="007E0BCD">
            <w:pPr>
              <w:pStyle w:val="TAL"/>
            </w:pPr>
            <w:r w:rsidRPr="003167FF">
              <w:t>IP address, UDP port number of the xMB-U interface</w:t>
            </w:r>
          </w:p>
        </w:tc>
      </w:tr>
      <w:tr w:rsidR="00312C76" w:rsidRPr="003167FF" w14:paraId="41D0E744"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C7F7DD" w14:textId="77777777" w:rsidR="00312C76" w:rsidRPr="003167FF" w:rsidRDefault="00312C76" w:rsidP="007E0BCD">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7A7C9A5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9392F1B" w14:textId="77777777" w:rsidR="00312C76" w:rsidRPr="003167FF" w:rsidRDefault="00312C76" w:rsidP="007E0BCD">
            <w:pPr>
              <w:pStyle w:val="TAL"/>
            </w:pPr>
            <w:r w:rsidRPr="003167FF">
              <w:t>M1 interface information for local MBMS</w:t>
            </w:r>
          </w:p>
        </w:tc>
      </w:tr>
      <w:tr w:rsidR="00312C76" w:rsidRPr="003167FF" w14:paraId="65F6EA9D" w14:textId="77777777" w:rsidTr="007E0BCD">
        <w:trPr>
          <w:jc w:val="center"/>
        </w:trPr>
        <w:tc>
          <w:tcPr>
            <w:tcW w:w="2880" w:type="dxa"/>
            <w:tcBorders>
              <w:top w:val="single" w:sz="4" w:space="0" w:color="000000"/>
              <w:left w:val="single" w:sz="4" w:space="0" w:color="000000"/>
              <w:bottom w:val="single" w:sz="4" w:space="0" w:color="000000"/>
              <w:right w:val="nil"/>
            </w:tcBorders>
          </w:tcPr>
          <w:p w14:paraId="0644E7FC" w14:textId="3831D8DC" w:rsidR="00312C76" w:rsidRPr="003167FF" w:rsidRDefault="00312C76" w:rsidP="007E0BCD">
            <w:pPr>
              <w:pStyle w:val="TAL"/>
            </w:pPr>
            <w:r w:rsidRPr="003167FF">
              <w:t>Local MBMS activation indication (</w:t>
            </w:r>
            <w:r w:rsidR="00FE1B62" w:rsidRPr="003167FF">
              <w:t>see </w:t>
            </w:r>
            <w:r w:rsidRPr="003167FF">
              <w:t xml:space="preserve">NOTE) </w:t>
            </w:r>
          </w:p>
        </w:tc>
        <w:tc>
          <w:tcPr>
            <w:tcW w:w="1440" w:type="dxa"/>
            <w:tcBorders>
              <w:top w:val="single" w:sz="4" w:space="0" w:color="000000"/>
              <w:left w:val="single" w:sz="4" w:space="0" w:color="000000"/>
              <w:bottom w:val="single" w:sz="4" w:space="0" w:color="000000"/>
              <w:right w:val="nil"/>
            </w:tcBorders>
          </w:tcPr>
          <w:p w14:paraId="1C845E9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D2D17CE" w14:textId="77777777" w:rsidR="00312C76" w:rsidRPr="003167FF" w:rsidRDefault="00312C76" w:rsidP="007E0BCD">
            <w:pPr>
              <w:pStyle w:val="TAL"/>
            </w:pPr>
            <w:r w:rsidRPr="003167FF">
              <w:t>Indicates whether to request the NRM server to use Local MBMS information.</w:t>
            </w:r>
          </w:p>
        </w:tc>
      </w:tr>
      <w:tr w:rsidR="00312C76" w:rsidRPr="003167FF" w14:paraId="4EB20C9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C936C64" w14:textId="77777777" w:rsidR="00312C76" w:rsidRPr="003167FF" w:rsidRDefault="00312C76" w:rsidP="007E0BCD">
            <w:pPr>
              <w:pStyle w:val="TAN"/>
            </w:pPr>
            <w:r w:rsidRPr="003167FF">
              <w:t>NOTE:</w:t>
            </w:r>
            <w:r w:rsidRPr="003167FF">
              <w:rPr>
                <w:noProof/>
              </w:rPr>
              <w:tab/>
            </w:r>
            <w:r w:rsidRPr="003167FF">
              <w:t>The VAL server may provide either the Local MBMS information or the Local MBMS activation indication. This IE is present when the local MBMS is required for VAL services like V2X service.</w:t>
            </w:r>
          </w:p>
        </w:tc>
      </w:tr>
    </w:tbl>
    <w:p w14:paraId="1F9B16DE" w14:textId="77777777" w:rsidR="00312C76" w:rsidRPr="003167FF" w:rsidRDefault="00312C76" w:rsidP="00312C76"/>
    <w:p w14:paraId="1BC8F3BB" w14:textId="77777777" w:rsidR="00312C76" w:rsidRPr="003167FF" w:rsidRDefault="00312C76" w:rsidP="00312C76">
      <w:pPr>
        <w:pStyle w:val="Heading4"/>
      </w:pPr>
      <w:bookmarkStart w:id="1402" w:name="_Toc162886217"/>
      <w:r w:rsidRPr="003167FF">
        <w:t>14.3.2.11</w:t>
      </w:r>
      <w:r w:rsidRPr="003167FF">
        <w:tab/>
        <w:t>MBMS bearers response</w:t>
      </w:r>
      <w:bookmarkEnd w:id="1402"/>
    </w:p>
    <w:p w14:paraId="073AFF70" w14:textId="77777777" w:rsidR="00312C76" w:rsidRPr="003167FF" w:rsidRDefault="00312C76" w:rsidP="00312C76">
      <w:r w:rsidRPr="003167FF">
        <w:t>Table 14.3.2.11</w:t>
      </w:r>
      <w:r w:rsidRPr="003167FF">
        <w:rPr>
          <w:lang w:eastAsia="zh-CN"/>
        </w:rPr>
        <w:t>-1</w:t>
      </w:r>
      <w:r w:rsidRPr="003167FF">
        <w:t xml:space="preserve"> describes the information flow </w:t>
      </w:r>
      <w:r w:rsidRPr="003167FF">
        <w:rPr>
          <w:lang w:eastAsia="zh-CN"/>
        </w:rPr>
        <w:t xml:space="preserve">for the </w:t>
      </w:r>
      <w:r w:rsidRPr="003167FF">
        <w:t>MBMS bearers response</w:t>
      </w:r>
      <w:r w:rsidRPr="003167FF">
        <w:rPr>
          <w:lang w:eastAsia="zh-CN"/>
        </w:rPr>
        <w:t xml:space="preserve"> from NRM server to VAL server</w:t>
      </w:r>
      <w:r w:rsidRPr="003167FF">
        <w:t>.</w:t>
      </w:r>
    </w:p>
    <w:p w14:paraId="7D662F7F" w14:textId="77777777" w:rsidR="00312C76" w:rsidRPr="003167FF" w:rsidRDefault="00312C76" w:rsidP="00312C76">
      <w:pPr>
        <w:pStyle w:val="TH"/>
      </w:pPr>
      <w:r w:rsidRPr="003167FF">
        <w:t>Table 14.3.2.11-1: MBMS bearers response</w:t>
      </w:r>
    </w:p>
    <w:tbl>
      <w:tblPr>
        <w:tblW w:w="8640" w:type="dxa"/>
        <w:jc w:val="center"/>
        <w:tblLayout w:type="fixed"/>
        <w:tblLook w:val="04A0" w:firstRow="1" w:lastRow="0" w:firstColumn="1" w:lastColumn="0" w:noHBand="0" w:noVBand="1"/>
      </w:tblPr>
      <w:tblGrid>
        <w:gridCol w:w="2761"/>
        <w:gridCol w:w="1559"/>
        <w:gridCol w:w="4320"/>
      </w:tblGrid>
      <w:tr w:rsidR="00312C76" w:rsidRPr="003167FF" w14:paraId="26750C6E" w14:textId="77777777" w:rsidTr="007E0BCD">
        <w:trPr>
          <w:jc w:val="center"/>
        </w:trPr>
        <w:tc>
          <w:tcPr>
            <w:tcW w:w="2761" w:type="dxa"/>
            <w:tcBorders>
              <w:top w:val="single" w:sz="4" w:space="0" w:color="000000"/>
              <w:left w:val="single" w:sz="4" w:space="0" w:color="000000"/>
              <w:bottom w:val="single" w:sz="4" w:space="0" w:color="000000"/>
              <w:right w:val="nil"/>
            </w:tcBorders>
            <w:hideMark/>
          </w:tcPr>
          <w:p w14:paraId="543903BC" w14:textId="77777777" w:rsidR="00312C76" w:rsidRPr="003167FF" w:rsidRDefault="00312C76" w:rsidP="007E0BCD">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2A5133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81EF3A1" w14:textId="77777777" w:rsidR="00312C76" w:rsidRPr="003167FF" w:rsidRDefault="00312C76" w:rsidP="007E0BCD">
            <w:pPr>
              <w:pStyle w:val="TAH"/>
            </w:pPr>
            <w:r w:rsidRPr="003167FF">
              <w:t>Description</w:t>
            </w:r>
          </w:p>
        </w:tc>
      </w:tr>
      <w:tr w:rsidR="00312C76" w:rsidRPr="003167FF" w14:paraId="20485DA3" w14:textId="77777777" w:rsidTr="007E0BCD">
        <w:trPr>
          <w:jc w:val="center"/>
        </w:trPr>
        <w:tc>
          <w:tcPr>
            <w:tcW w:w="2761" w:type="dxa"/>
            <w:tcBorders>
              <w:top w:val="single" w:sz="4" w:space="0" w:color="000000"/>
              <w:left w:val="single" w:sz="4" w:space="0" w:color="000000"/>
              <w:bottom w:val="single" w:sz="4" w:space="0" w:color="000000"/>
              <w:right w:val="nil"/>
            </w:tcBorders>
          </w:tcPr>
          <w:p w14:paraId="736AA07D" w14:textId="77777777" w:rsidR="00312C76" w:rsidRPr="003167FF" w:rsidRDefault="00312C76" w:rsidP="007E0BCD">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5C9BD50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47F329" w14:textId="77777777" w:rsidR="00312C76" w:rsidRPr="003167FF" w:rsidRDefault="00312C76" w:rsidP="007E0BCD">
            <w:pPr>
              <w:pStyle w:val="TAL"/>
              <w:rPr>
                <w:lang w:eastAsia="zh-CN"/>
              </w:rPr>
            </w:pPr>
            <w:r w:rsidRPr="003167FF">
              <w:t>The result indicates success or failure of the MBMS bearers request operation.</w:t>
            </w:r>
          </w:p>
        </w:tc>
      </w:tr>
      <w:tr w:rsidR="00312C76" w:rsidRPr="003167FF" w14:paraId="2CAFF335" w14:textId="77777777" w:rsidTr="007E0BCD">
        <w:trPr>
          <w:jc w:val="center"/>
        </w:trPr>
        <w:tc>
          <w:tcPr>
            <w:tcW w:w="2761" w:type="dxa"/>
            <w:tcBorders>
              <w:top w:val="single" w:sz="4" w:space="0" w:color="000000"/>
              <w:left w:val="single" w:sz="4" w:space="0" w:color="000000"/>
              <w:bottom w:val="single" w:sz="4" w:space="0" w:color="000000"/>
              <w:right w:val="nil"/>
            </w:tcBorders>
          </w:tcPr>
          <w:p w14:paraId="133D05B8" w14:textId="77777777" w:rsidR="00312C76" w:rsidRPr="003167FF" w:rsidRDefault="00312C76" w:rsidP="007E0BCD">
            <w:pPr>
              <w:pStyle w:val="TAL"/>
              <w:rPr>
                <w:lang w:eastAsia="zh-CN"/>
              </w:rPr>
            </w:pPr>
            <w:r w:rsidRPr="003167FF">
              <w:rPr>
                <w:lang w:eastAsia="zh-CN"/>
              </w:rPr>
              <w:t>TMGI</w:t>
            </w:r>
          </w:p>
        </w:tc>
        <w:tc>
          <w:tcPr>
            <w:tcW w:w="1559" w:type="dxa"/>
            <w:tcBorders>
              <w:top w:val="single" w:sz="4" w:space="0" w:color="000000"/>
              <w:left w:val="single" w:sz="4" w:space="0" w:color="000000"/>
              <w:bottom w:val="single" w:sz="4" w:space="0" w:color="000000"/>
              <w:right w:val="nil"/>
            </w:tcBorders>
          </w:tcPr>
          <w:p w14:paraId="27110C9B" w14:textId="77777777" w:rsidR="00312C76" w:rsidRPr="003167FF" w:rsidRDefault="00312C76" w:rsidP="007E0BCD">
            <w:pPr>
              <w:pStyle w:val="TAC"/>
              <w:rPr>
                <w:lang w:eastAsia="zh-CN"/>
              </w:rPr>
            </w:pPr>
            <w:r w:rsidRPr="003167FF">
              <w:rPr>
                <w:lang w:eastAsia="zh-CN"/>
              </w:rPr>
              <w:t>O</w:t>
            </w:r>
          </w:p>
          <w:p w14:paraId="541D68F4"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07503FE5" w14:textId="77777777" w:rsidR="00312C76" w:rsidRPr="003167FF" w:rsidRDefault="00312C76" w:rsidP="007E0BCD">
            <w:pPr>
              <w:pStyle w:val="TAL"/>
            </w:pPr>
            <w:r w:rsidRPr="003167FF">
              <w:t>TMGI information.</w:t>
            </w:r>
          </w:p>
        </w:tc>
      </w:tr>
      <w:tr w:rsidR="00312C76" w:rsidRPr="003167FF" w14:paraId="475BABCC" w14:textId="77777777" w:rsidTr="007E0BCD">
        <w:trPr>
          <w:jc w:val="center"/>
        </w:trPr>
        <w:tc>
          <w:tcPr>
            <w:tcW w:w="2761" w:type="dxa"/>
            <w:tcBorders>
              <w:top w:val="single" w:sz="4" w:space="0" w:color="000000"/>
              <w:left w:val="single" w:sz="4" w:space="0" w:color="000000"/>
              <w:bottom w:val="single" w:sz="4" w:space="0" w:color="000000"/>
              <w:right w:val="nil"/>
            </w:tcBorders>
          </w:tcPr>
          <w:p w14:paraId="751208E0" w14:textId="77777777" w:rsidR="00312C76" w:rsidRPr="003167FF" w:rsidRDefault="00312C76" w:rsidP="007E0BCD">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4FEB644C" w14:textId="77777777" w:rsidR="00312C76" w:rsidRPr="003167FF" w:rsidRDefault="00312C76" w:rsidP="007E0BCD">
            <w:pPr>
              <w:pStyle w:val="TAC"/>
              <w:rPr>
                <w:lang w:eastAsia="zh-CN"/>
              </w:rPr>
            </w:pPr>
            <w:r w:rsidRPr="003167FF">
              <w:rPr>
                <w:lang w:eastAsia="zh-CN"/>
              </w:rPr>
              <w:t>M</w:t>
            </w:r>
          </w:p>
          <w:p w14:paraId="1473993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31CAAD00" w14:textId="77777777" w:rsidR="00312C76" w:rsidRPr="003167FF" w:rsidRDefault="00312C76" w:rsidP="007E0BCD">
            <w:pPr>
              <w:pStyle w:val="TAL"/>
            </w:pPr>
            <w:r w:rsidRPr="003167FF">
              <w:rPr>
                <w:lang w:eastAsia="zh-CN"/>
              </w:rPr>
              <w:t>BM-SC user plane IP address and port</w:t>
            </w:r>
          </w:p>
        </w:tc>
      </w:tr>
      <w:tr w:rsidR="00312C76" w:rsidRPr="003167FF" w14:paraId="542BD8D7" w14:textId="77777777" w:rsidTr="007E0BCD">
        <w:trPr>
          <w:jc w:val="center"/>
        </w:trPr>
        <w:tc>
          <w:tcPr>
            <w:tcW w:w="2761" w:type="dxa"/>
            <w:tcBorders>
              <w:top w:val="single" w:sz="4" w:space="0" w:color="000000"/>
              <w:left w:val="single" w:sz="4" w:space="0" w:color="000000"/>
              <w:bottom w:val="single" w:sz="4" w:space="0" w:color="000000"/>
              <w:right w:val="nil"/>
            </w:tcBorders>
          </w:tcPr>
          <w:p w14:paraId="22DA7FF0" w14:textId="77777777" w:rsidR="00312C76" w:rsidRPr="003167FF" w:rsidRDefault="00312C76" w:rsidP="007E0BCD">
            <w:pPr>
              <w:pStyle w:val="TAL"/>
              <w:rPr>
                <w:lang w:eastAsia="zh-CN"/>
              </w:rPr>
            </w:pPr>
            <w:r w:rsidRPr="003167FF">
              <w:rPr>
                <w:lang w:eastAsia="zh-CN"/>
              </w:rPr>
              <w:t>Service description</w:t>
            </w:r>
          </w:p>
        </w:tc>
        <w:tc>
          <w:tcPr>
            <w:tcW w:w="1559" w:type="dxa"/>
            <w:tcBorders>
              <w:top w:val="single" w:sz="4" w:space="0" w:color="000000"/>
              <w:left w:val="single" w:sz="4" w:space="0" w:color="000000"/>
              <w:bottom w:val="single" w:sz="4" w:space="0" w:color="000000"/>
              <w:right w:val="nil"/>
            </w:tcBorders>
          </w:tcPr>
          <w:p w14:paraId="336AD0F6" w14:textId="77777777" w:rsidR="00312C76" w:rsidRPr="003167FF" w:rsidRDefault="00312C76" w:rsidP="007E0BCD">
            <w:pPr>
              <w:pStyle w:val="TAC"/>
              <w:rPr>
                <w:lang w:eastAsia="zh-CN"/>
              </w:rPr>
            </w:pPr>
            <w:r w:rsidRPr="003167FF">
              <w:t>O</w:t>
            </w:r>
          </w:p>
          <w:p w14:paraId="23DF3EB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4676BC8A" w14:textId="77777777" w:rsidR="00312C76" w:rsidRPr="003167FF" w:rsidRDefault="00312C76" w:rsidP="007E0BCD">
            <w:pPr>
              <w:pStyle w:val="TAL"/>
            </w:pPr>
            <w:r w:rsidRPr="003167FF">
              <w:rPr>
                <w:lang w:eastAsia="zh-CN"/>
              </w:rPr>
              <w:t>Indicates MBMS bearer related configuration information as defined in 3GPP TS 26.346 [28] (e.g. radio frequency and MBMS Service Area Identities)</w:t>
            </w:r>
          </w:p>
        </w:tc>
      </w:tr>
      <w:tr w:rsidR="00312C76" w:rsidRPr="003167FF" w14:paraId="713E44A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12AA0B9" w14:textId="77777777" w:rsidR="00312C76" w:rsidRPr="003167FF" w:rsidRDefault="00312C76" w:rsidP="007E0BCD">
            <w:pPr>
              <w:pStyle w:val="TAN"/>
              <w:rPr>
                <w:lang w:eastAsia="zh-CN"/>
              </w:rPr>
            </w:pPr>
            <w:r w:rsidRPr="003167FF">
              <w:rPr>
                <w:lang w:eastAsia="zh-CN"/>
              </w:rPr>
              <w:t>NOTE 1:</w:t>
            </w:r>
            <w:r w:rsidRPr="003167FF">
              <w:rPr>
                <w:lang w:eastAsia="zh-CN"/>
              </w:rPr>
              <w:tab/>
              <w:t>TMGI may not be required if the service announcement mode indicates that the request is sent by the NRM server.</w:t>
            </w:r>
          </w:p>
          <w:p w14:paraId="4B64B345" w14:textId="77777777"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values of the other information elements have no meaning.</w:t>
            </w:r>
          </w:p>
        </w:tc>
      </w:tr>
    </w:tbl>
    <w:p w14:paraId="7CDC3AF7" w14:textId="77777777" w:rsidR="00312C76" w:rsidRPr="003167FF" w:rsidRDefault="00312C76" w:rsidP="00312C76"/>
    <w:p w14:paraId="27CF0B72" w14:textId="77777777" w:rsidR="00312C76" w:rsidRPr="003167FF" w:rsidRDefault="00312C76" w:rsidP="00312C76">
      <w:pPr>
        <w:pStyle w:val="Heading4"/>
      </w:pPr>
      <w:bookmarkStart w:id="1403" w:name="_Toc162886218"/>
      <w:r w:rsidRPr="003167FF">
        <w:t>14.3.2.12</w:t>
      </w:r>
      <w:r w:rsidRPr="003167FF">
        <w:tab/>
        <w:t>User plane delivery mode</w:t>
      </w:r>
      <w:bookmarkEnd w:id="1403"/>
    </w:p>
    <w:p w14:paraId="4CF6D5AD" w14:textId="77777777" w:rsidR="00312C76" w:rsidRPr="003167FF" w:rsidRDefault="00312C76" w:rsidP="00312C76">
      <w:r w:rsidRPr="003167FF">
        <w:t>Table 14.3.2.12</w:t>
      </w:r>
      <w:r w:rsidRPr="003167FF">
        <w:rPr>
          <w:lang w:eastAsia="zh-CN"/>
        </w:rPr>
        <w:t>-1</w:t>
      </w:r>
      <w:r w:rsidRPr="003167FF">
        <w:t xml:space="preserve"> describes the information flow </w:t>
      </w:r>
      <w:r w:rsidRPr="003167FF">
        <w:rPr>
          <w:lang w:eastAsia="zh-CN"/>
        </w:rPr>
        <w:t>for the user plane delivery mode from NRM server to VAL server</w:t>
      </w:r>
      <w:r w:rsidRPr="003167FF">
        <w:t>.</w:t>
      </w:r>
    </w:p>
    <w:p w14:paraId="34702FB4" w14:textId="77777777" w:rsidR="00312C76" w:rsidRPr="003167FF" w:rsidRDefault="00312C76" w:rsidP="00312C76">
      <w:pPr>
        <w:pStyle w:val="TH"/>
      </w:pPr>
      <w:r w:rsidRPr="003167FF">
        <w:t>Table 14.3.2.12-1: User plane delivery mode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1689F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EE2EEC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2EEE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5507BC" w14:textId="77777777" w:rsidR="00312C76" w:rsidRPr="003167FF" w:rsidRDefault="00312C76" w:rsidP="007E0BCD">
            <w:pPr>
              <w:pStyle w:val="TAH"/>
            </w:pPr>
            <w:r w:rsidRPr="003167FF">
              <w:t>Description</w:t>
            </w:r>
          </w:p>
        </w:tc>
      </w:tr>
      <w:tr w:rsidR="00312C76" w:rsidRPr="003167FF" w14:paraId="5BB51D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2B6C9CE" w14:textId="77777777" w:rsidR="00312C76" w:rsidRPr="003167FF" w:rsidRDefault="00312C76" w:rsidP="007E0BCD">
            <w:pPr>
              <w:pStyle w:val="TAL"/>
            </w:pPr>
            <w:r w:rsidRPr="003167FF">
              <w:rPr>
                <w:lang w:eastAsia="zh-CN"/>
              </w:rPr>
              <w:t>Delivery mode</w:t>
            </w:r>
          </w:p>
        </w:tc>
        <w:tc>
          <w:tcPr>
            <w:tcW w:w="1440" w:type="dxa"/>
            <w:tcBorders>
              <w:top w:val="single" w:sz="4" w:space="0" w:color="000000"/>
              <w:left w:val="single" w:sz="4" w:space="0" w:color="000000"/>
              <w:bottom w:val="single" w:sz="4" w:space="0" w:color="000000"/>
              <w:right w:val="nil"/>
            </w:tcBorders>
          </w:tcPr>
          <w:p w14:paraId="2968A2D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3C55D2" w14:textId="77777777" w:rsidR="00312C76" w:rsidRPr="003167FF" w:rsidRDefault="00312C76" w:rsidP="007E0BCD">
            <w:pPr>
              <w:pStyle w:val="TAL"/>
              <w:rPr>
                <w:lang w:eastAsia="zh-CN"/>
              </w:rPr>
            </w:pPr>
            <w:r w:rsidRPr="003167FF">
              <w:rPr>
                <w:lang w:eastAsia="zh-CN"/>
              </w:rPr>
              <w:t>Indicates whether to deliver the user data to the UE(s) via unicast mode or multicast mode</w:t>
            </w:r>
          </w:p>
        </w:tc>
      </w:tr>
      <w:tr w:rsidR="00312C76" w:rsidRPr="003167FF" w14:paraId="190666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4E46EF63" w14:textId="77777777" w:rsidR="00312C76" w:rsidRPr="003167FF" w:rsidRDefault="00312C76" w:rsidP="007E0BCD">
            <w:pPr>
              <w:pStyle w:val="TAL"/>
            </w:pPr>
            <w:r w:rsidRPr="003167FF">
              <w:t>MBMS media stream identifier</w:t>
            </w:r>
          </w:p>
        </w:tc>
        <w:tc>
          <w:tcPr>
            <w:tcW w:w="1440" w:type="dxa"/>
            <w:tcBorders>
              <w:top w:val="single" w:sz="4" w:space="0" w:color="000000"/>
              <w:left w:val="single" w:sz="4" w:space="0" w:color="000000"/>
              <w:bottom w:val="single" w:sz="4" w:space="0" w:color="000000"/>
              <w:right w:val="nil"/>
            </w:tcBorders>
          </w:tcPr>
          <w:p w14:paraId="125A95D7" w14:textId="77777777" w:rsidR="00312C76" w:rsidRPr="003167FF" w:rsidRDefault="00312C76" w:rsidP="007E0BCD">
            <w:pPr>
              <w:pStyle w:val="TAC"/>
            </w:pPr>
            <w:r w:rsidRPr="003167FF">
              <w:rPr>
                <w:lang w:eastAsia="zh-CN"/>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83309A9" w14:textId="77777777" w:rsidR="00312C76" w:rsidRPr="003167FF" w:rsidRDefault="00312C76" w:rsidP="007E0BCD">
            <w:pPr>
              <w:pStyle w:val="TAL"/>
              <w:rPr>
                <w:lang w:eastAsia="zh-CN"/>
              </w:rPr>
            </w:pPr>
            <w:r w:rsidRPr="003167FF">
              <w:rPr>
                <w:lang w:eastAsia="zh-CN"/>
              </w:rPr>
              <w:t>Indicates the MBMS media</w:t>
            </w:r>
            <w:r w:rsidRPr="003167FF">
              <w:t xml:space="preserve"> stream to be used to deliver the media currently over unicast, or the MBMS media stream currently being used.</w:t>
            </w:r>
          </w:p>
        </w:tc>
      </w:tr>
      <w:tr w:rsidR="00312C76" w:rsidRPr="003167FF" w14:paraId="3C8DD5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5A44D21" w14:textId="77777777" w:rsidR="00312C76" w:rsidRPr="003167FF" w:rsidRDefault="00312C76" w:rsidP="007E0BCD">
            <w:pPr>
              <w:pStyle w:val="TAL"/>
            </w:pPr>
            <w:r w:rsidRPr="003167FF">
              <w:rPr>
                <w:lang w:eastAsia="zh-CN"/>
              </w:rPr>
              <w:t>Unicast media stream identifier(s)</w:t>
            </w:r>
          </w:p>
        </w:tc>
        <w:tc>
          <w:tcPr>
            <w:tcW w:w="1440" w:type="dxa"/>
            <w:tcBorders>
              <w:top w:val="single" w:sz="4" w:space="0" w:color="000000"/>
              <w:left w:val="single" w:sz="4" w:space="0" w:color="000000"/>
              <w:bottom w:val="single" w:sz="4" w:space="0" w:color="000000"/>
              <w:right w:val="nil"/>
            </w:tcBorders>
          </w:tcPr>
          <w:p w14:paraId="2B2FAA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EB0B7F3" w14:textId="77777777" w:rsidR="00312C76" w:rsidRPr="003167FF" w:rsidRDefault="00312C76" w:rsidP="007E0BCD">
            <w:pPr>
              <w:pStyle w:val="TAL"/>
              <w:rPr>
                <w:lang w:eastAsia="zh-CN"/>
              </w:rPr>
            </w:pPr>
            <w:r w:rsidRPr="003167FF">
              <w:rPr>
                <w:lang w:eastAsia="zh-CN"/>
              </w:rPr>
              <w:t>Indicates the unicast media stream to be used to deliver the media currently over multicast, or the unicast to be stopped and switched to multicast.</w:t>
            </w:r>
          </w:p>
        </w:tc>
      </w:tr>
    </w:tbl>
    <w:p w14:paraId="28480CC6" w14:textId="77777777" w:rsidR="00312C76" w:rsidRPr="003167FF" w:rsidRDefault="00312C76" w:rsidP="00312C76"/>
    <w:p w14:paraId="6F1ED8A0" w14:textId="77777777" w:rsidR="00312C76" w:rsidRPr="003167FF" w:rsidRDefault="00312C76" w:rsidP="00312C76">
      <w:pPr>
        <w:pStyle w:val="Heading4"/>
      </w:pPr>
      <w:bookmarkStart w:id="1404" w:name="_Toc27954122"/>
      <w:bookmarkStart w:id="1405" w:name="_Toc59204114"/>
      <w:bookmarkStart w:id="1406" w:name="_Toc162886219"/>
      <w:r w:rsidRPr="003167FF">
        <w:t>14.3.2.13</w:t>
      </w:r>
      <w:r w:rsidRPr="003167FF">
        <w:tab/>
      </w:r>
      <w:bookmarkEnd w:id="1404"/>
      <w:r w:rsidRPr="003167FF">
        <w:t>end-to-end QoS management request</w:t>
      </w:r>
      <w:bookmarkEnd w:id="1405"/>
      <w:bookmarkEnd w:id="1406"/>
      <w:r w:rsidRPr="003167FF">
        <w:t xml:space="preserve"> </w:t>
      </w:r>
    </w:p>
    <w:p w14:paraId="0D696405" w14:textId="77777777" w:rsidR="00312C76" w:rsidRPr="003167FF" w:rsidRDefault="00312C76" w:rsidP="00312C76">
      <w:r w:rsidRPr="003167FF">
        <w:t>Table 14.3.2.13</w:t>
      </w:r>
      <w:r w:rsidRPr="003167FF">
        <w:rPr>
          <w:lang w:eastAsia="zh-CN"/>
        </w:rPr>
        <w:t>-1</w:t>
      </w:r>
      <w:r w:rsidRPr="003167FF">
        <w:t xml:space="preserve"> describes the information flow end-to-end QoS management request from the NRM client to the NRM server.</w:t>
      </w:r>
    </w:p>
    <w:p w14:paraId="1F2ECAE4" w14:textId="77777777" w:rsidR="00312C76" w:rsidRPr="003167FF" w:rsidRDefault="00312C76" w:rsidP="00312C76">
      <w:pPr>
        <w:pStyle w:val="TH"/>
      </w:pPr>
      <w:r w:rsidRPr="003167FF">
        <w:t>Table 14.3.2.13</w:t>
      </w:r>
      <w:r w:rsidRPr="003167FF">
        <w:rPr>
          <w:lang w:eastAsia="zh-CN"/>
        </w:rPr>
        <w:t>-1</w:t>
      </w:r>
      <w:r w:rsidRPr="003167FF">
        <w:t>: end-to-end QoS management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CBC9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2A53B5" w14:textId="77777777" w:rsidR="00312C76" w:rsidRPr="003167FF" w:rsidRDefault="00312C76" w:rsidP="007E0BCD">
            <w:pPr>
              <w:pStyle w:val="TAH"/>
            </w:pPr>
            <w:bookmarkStart w:id="1407" w:name="_Toc59204115"/>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DA408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9C1CC" w14:textId="77777777" w:rsidR="00312C76" w:rsidRPr="003167FF" w:rsidRDefault="00312C76" w:rsidP="007E0BCD">
            <w:pPr>
              <w:pStyle w:val="TAH"/>
            </w:pPr>
            <w:r w:rsidRPr="003167FF">
              <w:t>Description</w:t>
            </w:r>
          </w:p>
        </w:tc>
      </w:tr>
      <w:tr w:rsidR="00312C76" w:rsidRPr="003167FF" w14:paraId="22F9831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2C14F3" w14:textId="35E09578" w:rsidR="00312C76" w:rsidRPr="003167FF" w:rsidRDefault="00312C76" w:rsidP="007E0BCD">
            <w:pPr>
              <w:pStyle w:val="TAL"/>
              <w:rPr>
                <w:szCs w:val="18"/>
              </w:rPr>
            </w:pPr>
            <w:r w:rsidRPr="003167FF">
              <w:t>List of VAL UEs</w:t>
            </w:r>
            <w:r w:rsidR="00DB5B64" w:rsidRPr="00DB5B64">
              <w:t xml:space="preserve"> or VAL Group ID</w:t>
            </w:r>
          </w:p>
        </w:tc>
        <w:tc>
          <w:tcPr>
            <w:tcW w:w="1440" w:type="dxa"/>
            <w:tcBorders>
              <w:top w:val="single" w:sz="4" w:space="0" w:color="000000"/>
              <w:left w:val="single" w:sz="4" w:space="0" w:color="000000"/>
              <w:bottom w:val="single" w:sz="4" w:space="0" w:color="000000"/>
            </w:tcBorders>
            <w:shd w:val="clear" w:color="auto" w:fill="auto"/>
          </w:tcPr>
          <w:p w14:paraId="1B2C75FC" w14:textId="77777777" w:rsidR="00312C76" w:rsidRPr="003167FF" w:rsidRDefault="00312C76" w:rsidP="007E0BCD">
            <w:pPr>
              <w:pStyle w:val="TAC"/>
              <w:rPr>
                <w:szCs w:val="18"/>
              </w:rPr>
            </w:pPr>
            <w:r w:rsidRPr="003167F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717DF" w14:textId="3F3C281E" w:rsidR="00312C76" w:rsidRPr="003167FF" w:rsidRDefault="00312C76" w:rsidP="007E0BCD">
            <w:pPr>
              <w:pStyle w:val="TAL"/>
            </w:pPr>
            <w:r w:rsidRPr="003167FF">
              <w:t>List of VAL UEs</w:t>
            </w:r>
            <w:r w:rsidR="00DB5B64">
              <w:t xml:space="preserve"> </w:t>
            </w:r>
            <w:r w:rsidR="00DB5B64" w:rsidRPr="00DB5B64">
              <w:t>or the group of VAL UEs</w:t>
            </w:r>
            <w:r w:rsidRPr="003167FF">
              <w:t xml:space="preserve"> for whom the end-to-end QoS management occurs</w:t>
            </w:r>
          </w:p>
          <w:p w14:paraId="721B78E3" w14:textId="77777777" w:rsidR="00312C76" w:rsidRPr="003167FF" w:rsidRDefault="00312C76" w:rsidP="007E0BCD">
            <w:pPr>
              <w:pStyle w:val="TAL"/>
              <w:rPr>
                <w:szCs w:val="18"/>
              </w:rPr>
            </w:pPr>
          </w:p>
        </w:tc>
      </w:tr>
      <w:tr w:rsidR="00312C76" w:rsidRPr="003167FF" w14:paraId="11C702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27EA0B" w14:textId="77777777" w:rsidR="00312C76" w:rsidRPr="003167FF" w:rsidRDefault="00312C76" w:rsidP="007E0BCD">
            <w:pPr>
              <w:pStyle w:val="TAL"/>
              <w:rPr>
                <w:szCs w:val="18"/>
              </w:rPr>
            </w:pPr>
            <w:r w:rsidRPr="003167FF">
              <w:t>&gt;VAL UE/user ID</w:t>
            </w:r>
          </w:p>
        </w:tc>
        <w:tc>
          <w:tcPr>
            <w:tcW w:w="1440" w:type="dxa"/>
            <w:tcBorders>
              <w:top w:val="single" w:sz="4" w:space="0" w:color="000000"/>
              <w:left w:val="single" w:sz="4" w:space="0" w:color="000000"/>
              <w:bottom w:val="single" w:sz="4" w:space="0" w:color="000000"/>
            </w:tcBorders>
            <w:shd w:val="clear" w:color="auto" w:fill="auto"/>
          </w:tcPr>
          <w:p w14:paraId="6B4A8129" w14:textId="77777777" w:rsidR="00312C76" w:rsidRPr="003167FF" w:rsidRDefault="00312C76" w:rsidP="007E0BCD">
            <w:pPr>
              <w:pStyle w:val="TAC"/>
              <w:rPr>
                <w:szCs w:val="18"/>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9E194" w14:textId="77777777" w:rsidR="00312C76" w:rsidRPr="003167FF" w:rsidRDefault="00312C76" w:rsidP="007E0BCD">
            <w:pPr>
              <w:pStyle w:val="TAL"/>
            </w:pPr>
            <w:r w:rsidRPr="003167FF">
              <w:t>Identity of the VAL UE</w:t>
            </w:r>
          </w:p>
          <w:p w14:paraId="415FC2F5" w14:textId="77777777" w:rsidR="00312C76" w:rsidRPr="003167FF" w:rsidRDefault="00312C76" w:rsidP="007E0BCD">
            <w:pPr>
              <w:pStyle w:val="TAL"/>
              <w:rPr>
                <w:szCs w:val="18"/>
              </w:rPr>
            </w:pPr>
          </w:p>
        </w:tc>
      </w:tr>
      <w:tr w:rsidR="00312C76" w:rsidRPr="003167FF" w14:paraId="72AC87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43FFB" w14:textId="77777777" w:rsidR="00312C76" w:rsidRPr="003167FF" w:rsidRDefault="00312C76" w:rsidP="007E0BCD">
            <w:pPr>
              <w:pStyle w:val="TAL"/>
              <w:rPr>
                <w:szCs w:val="18"/>
              </w:rPr>
            </w:pPr>
            <w:r w:rsidRPr="003167FF">
              <w:t>&gt; IP address</w:t>
            </w:r>
          </w:p>
        </w:tc>
        <w:tc>
          <w:tcPr>
            <w:tcW w:w="1440" w:type="dxa"/>
            <w:tcBorders>
              <w:top w:val="single" w:sz="4" w:space="0" w:color="000000"/>
              <w:left w:val="single" w:sz="4" w:space="0" w:color="000000"/>
              <w:bottom w:val="single" w:sz="4" w:space="0" w:color="000000"/>
            </w:tcBorders>
            <w:shd w:val="clear" w:color="auto" w:fill="auto"/>
          </w:tcPr>
          <w:p w14:paraId="75D7462A" w14:textId="56E9BF9B" w:rsidR="00312C76" w:rsidRPr="003167FF" w:rsidRDefault="00DB5B64" w:rsidP="007E0BCD">
            <w:pPr>
              <w:pStyle w:val="TAC"/>
              <w:rPr>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BAC1F" w14:textId="77777777" w:rsidR="00312C76" w:rsidRPr="003167FF" w:rsidRDefault="00312C76" w:rsidP="007E0BCD">
            <w:pPr>
              <w:pStyle w:val="TAL"/>
            </w:pPr>
            <w:r w:rsidRPr="003167FF">
              <w:t>IP address of the VAL UE</w:t>
            </w:r>
          </w:p>
          <w:p w14:paraId="7AF70CA1" w14:textId="77777777" w:rsidR="00312C76" w:rsidRPr="003167FF" w:rsidRDefault="00312C76" w:rsidP="007E0BCD">
            <w:pPr>
              <w:pStyle w:val="TAL"/>
              <w:rPr>
                <w:szCs w:val="18"/>
              </w:rPr>
            </w:pPr>
          </w:p>
        </w:tc>
      </w:tr>
      <w:tr w:rsidR="00312C76" w:rsidRPr="003167FF" w14:paraId="75D51612" w14:textId="77777777" w:rsidTr="007E0BCD">
        <w:trPr>
          <w:trHeight w:val="583"/>
          <w:jc w:val="center"/>
        </w:trPr>
        <w:tc>
          <w:tcPr>
            <w:tcW w:w="2880" w:type="dxa"/>
            <w:tcBorders>
              <w:top w:val="single" w:sz="4" w:space="0" w:color="000000"/>
              <w:left w:val="single" w:sz="4" w:space="0" w:color="000000"/>
              <w:bottom w:val="single" w:sz="4" w:space="0" w:color="000000"/>
            </w:tcBorders>
            <w:shd w:val="clear" w:color="auto" w:fill="auto"/>
          </w:tcPr>
          <w:p w14:paraId="5FE4B0B4" w14:textId="77777777" w:rsidR="00312C76" w:rsidRPr="003167FF" w:rsidRDefault="00312C76" w:rsidP="007E0BCD">
            <w:pPr>
              <w:pStyle w:val="TAL"/>
              <w:rPr>
                <w:szCs w:val="18"/>
              </w:rPr>
            </w:pPr>
            <w:r w:rsidRPr="003167FF">
              <w:rPr>
                <w:szCs w:val="18"/>
              </w:rPr>
              <w:t>VAL service ID</w:t>
            </w:r>
          </w:p>
        </w:tc>
        <w:tc>
          <w:tcPr>
            <w:tcW w:w="1440" w:type="dxa"/>
            <w:tcBorders>
              <w:top w:val="single" w:sz="4" w:space="0" w:color="000000"/>
              <w:left w:val="single" w:sz="4" w:space="0" w:color="000000"/>
              <w:bottom w:val="single" w:sz="4" w:space="0" w:color="000000"/>
            </w:tcBorders>
            <w:shd w:val="clear" w:color="auto" w:fill="auto"/>
          </w:tcPr>
          <w:p w14:paraId="635BC2A1"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68124" w14:textId="77777777" w:rsidR="00312C76" w:rsidRPr="003167FF" w:rsidRDefault="00312C76" w:rsidP="007E0BCD">
            <w:pPr>
              <w:pStyle w:val="TAL"/>
              <w:rPr>
                <w:szCs w:val="18"/>
              </w:rPr>
            </w:pPr>
            <w:r w:rsidRPr="003167FF">
              <w:rPr>
                <w:szCs w:val="18"/>
              </w:rPr>
              <w:t xml:space="preserve">The VAL service identity </w:t>
            </w:r>
            <w:r w:rsidRPr="003167FF">
              <w:t xml:space="preserve">for whom the end-to-end QoS management occurs. </w:t>
            </w:r>
          </w:p>
        </w:tc>
      </w:tr>
      <w:tr w:rsidR="00312C76" w:rsidRPr="003167FF" w14:paraId="1ACF624C" w14:textId="77777777" w:rsidTr="007E0BCD">
        <w:trPr>
          <w:trHeight w:val="482"/>
          <w:jc w:val="center"/>
        </w:trPr>
        <w:tc>
          <w:tcPr>
            <w:tcW w:w="2880" w:type="dxa"/>
            <w:tcBorders>
              <w:top w:val="single" w:sz="4" w:space="0" w:color="000000"/>
              <w:left w:val="single" w:sz="4" w:space="0" w:color="000000"/>
              <w:bottom w:val="single" w:sz="4" w:space="0" w:color="000000"/>
            </w:tcBorders>
            <w:shd w:val="clear" w:color="auto" w:fill="auto"/>
          </w:tcPr>
          <w:p w14:paraId="0ABCA222" w14:textId="77777777" w:rsidR="00312C76" w:rsidRPr="003167FF" w:rsidRDefault="00312C76" w:rsidP="007E0BCD">
            <w:pPr>
              <w:pStyle w:val="TAL"/>
              <w:rPr>
                <w:szCs w:val="18"/>
              </w:rPr>
            </w:pPr>
            <w:r w:rsidRPr="003167FF">
              <w:rPr>
                <w:szCs w:val="18"/>
              </w:rPr>
              <w:t>End-to-end QoS requirements</w:t>
            </w:r>
          </w:p>
        </w:tc>
        <w:tc>
          <w:tcPr>
            <w:tcW w:w="1440" w:type="dxa"/>
            <w:tcBorders>
              <w:top w:val="single" w:sz="4" w:space="0" w:color="000000"/>
              <w:left w:val="single" w:sz="4" w:space="0" w:color="000000"/>
              <w:bottom w:val="single" w:sz="4" w:space="0" w:color="000000"/>
            </w:tcBorders>
            <w:shd w:val="clear" w:color="auto" w:fill="auto"/>
          </w:tcPr>
          <w:p w14:paraId="01A4B3EB"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96EF60" w14:textId="77777777" w:rsidR="00312C76" w:rsidRPr="003167FF" w:rsidRDefault="00312C76" w:rsidP="007E0BCD">
            <w:pPr>
              <w:pStyle w:val="TAL"/>
              <w:rPr>
                <w:szCs w:val="18"/>
              </w:rPr>
            </w:pPr>
            <w:r w:rsidRPr="003167FF">
              <w:rPr>
                <w:szCs w:val="18"/>
              </w:rPr>
              <w:t>The application QoS requirements / KPIs (latency, error rate, ..) for the end-to-end session.</w:t>
            </w:r>
          </w:p>
          <w:p w14:paraId="076A07C7" w14:textId="77777777" w:rsidR="00312C76" w:rsidRPr="003167FF" w:rsidRDefault="00312C76" w:rsidP="007E0BCD">
            <w:pPr>
              <w:pStyle w:val="TAL"/>
              <w:rPr>
                <w:szCs w:val="18"/>
              </w:rPr>
            </w:pPr>
          </w:p>
          <w:p w14:paraId="09B90A5E" w14:textId="77777777" w:rsidR="00312C76" w:rsidRPr="003167FF" w:rsidRDefault="00312C76" w:rsidP="007E0BCD">
            <w:pPr>
              <w:pStyle w:val="TAL"/>
              <w:rPr>
                <w:szCs w:val="18"/>
              </w:rPr>
            </w:pPr>
            <w:bookmarkStart w:id="1408" w:name="_Hlk69458946"/>
            <w:r w:rsidRPr="003167FF">
              <w:rPr>
                <w:szCs w:val="18"/>
              </w:rPr>
              <w:t xml:space="preserve">This may optionally include information which will support the NRM server to identify the per session QoS requirements (e.g. a flag indicating the use of HD video for assisting the end-to-end session, a video resolution/encoding required for the HD video). </w:t>
            </w:r>
            <w:bookmarkEnd w:id="1408"/>
          </w:p>
        </w:tc>
      </w:tr>
      <w:tr w:rsidR="00312C76" w:rsidRPr="003167FF" w14:paraId="02BFCE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ACAE6" w14:textId="77777777" w:rsidR="00312C76" w:rsidRPr="003167FF" w:rsidRDefault="00312C76" w:rsidP="007E0BCD">
            <w:pPr>
              <w:pStyle w:val="TAL"/>
              <w:rPr>
                <w:szCs w:val="18"/>
              </w:rPr>
            </w:pPr>
            <w:r w:rsidRPr="003167FF">
              <w:rPr>
                <w:szCs w:val="18"/>
              </w:rPr>
              <w:t>Service area</w:t>
            </w:r>
          </w:p>
        </w:tc>
        <w:tc>
          <w:tcPr>
            <w:tcW w:w="1440" w:type="dxa"/>
            <w:tcBorders>
              <w:top w:val="single" w:sz="4" w:space="0" w:color="000000"/>
              <w:left w:val="single" w:sz="4" w:space="0" w:color="000000"/>
              <w:bottom w:val="single" w:sz="4" w:space="0" w:color="000000"/>
            </w:tcBorders>
            <w:shd w:val="clear" w:color="auto" w:fill="auto"/>
          </w:tcPr>
          <w:p w14:paraId="5046AE1C"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92547B" w14:textId="77777777" w:rsidR="00312C76" w:rsidRPr="003167FF" w:rsidRDefault="00312C76" w:rsidP="007E0BCD">
            <w:pPr>
              <w:pStyle w:val="TAL"/>
              <w:rPr>
                <w:szCs w:val="18"/>
              </w:rPr>
            </w:pPr>
            <w:r w:rsidRPr="003167FF">
              <w:rPr>
                <w:szCs w:val="18"/>
              </w:rPr>
              <w:t>The area where the QoS management request applies. This can be geographical area, or topological area.</w:t>
            </w:r>
          </w:p>
        </w:tc>
      </w:tr>
      <w:tr w:rsidR="00312C76" w:rsidRPr="003167FF" w14:paraId="3EE0BED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F1E58" w14:textId="77777777" w:rsidR="00312C76" w:rsidRPr="003167FF" w:rsidRDefault="00312C76" w:rsidP="007E0BCD">
            <w:pPr>
              <w:pStyle w:val="TAL"/>
              <w:rPr>
                <w:szCs w:val="18"/>
              </w:rPr>
            </w:pPr>
            <w:r w:rsidRPr="003167FF">
              <w:rPr>
                <w:szCs w:val="18"/>
              </w:rPr>
              <w:t>Time validity</w:t>
            </w:r>
          </w:p>
        </w:tc>
        <w:tc>
          <w:tcPr>
            <w:tcW w:w="1440" w:type="dxa"/>
            <w:tcBorders>
              <w:top w:val="single" w:sz="4" w:space="0" w:color="000000"/>
              <w:left w:val="single" w:sz="4" w:space="0" w:color="000000"/>
              <w:bottom w:val="single" w:sz="4" w:space="0" w:color="000000"/>
            </w:tcBorders>
            <w:shd w:val="clear" w:color="auto" w:fill="auto"/>
          </w:tcPr>
          <w:p w14:paraId="28EBE2B3"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4B781" w14:textId="77777777" w:rsidR="00312C76" w:rsidRPr="003167FF" w:rsidRDefault="00312C76" w:rsidP="007E0BCD">
            <w:pPr>
              <w:pStyle w:val="TAL"/>
              <w:rPr>
                <w:szCs w:val="18"/>
              </w:rPr>
            </w:pPr>
            <w:r w:rsidRPr="003167FF">
              <w:rPr>
                <w:szCs w:val="18"/>
              </w:rPr>
              <w:t xml:space="preserve"> The time of validity of the requirement.</w:t>
            </w:r>
          </w:p>
        </w:tc>
      </w:tr>
    </w:tbl>
    <w:p w14:paraId="4F05CBAB" w14:textId="77777777" w:rsidR="00312C76" w:rsidRPr="003167FF" w:rsidRDefault="00312C76" w:rsidP="00312C76"/>
    <w:p w14:paraId="2C63343E" w14:textId="77777777" w:rsidR="00312C76" w:rsidRPr="003167FF" w:rsidRDefault="00312C76" w:rsidP="00312C76">
      <w:pPr>
        <w:pStyle w:val="Heading4"/>
      </w:pPr>
      <w:bookmarkStart w:id="1409" w:name="_Toc162886220"/>
      <w:r w:rsidRPr="003167FF">
        <w:t>14.3.2.14</w:t>
      </w:r>
      <w:r w:rsidRPr="003167FF">
        <w:tab/>
        <w:t>end-to-end QoS management response</w:t>
      </w:r>
      <w:bookmarkEnd w:id="1407"/>
      <w:bookmarkEnd w:id="1409"/>
    </w:p>
    <w:p w14:paraId="74D7EF2F" w14:textId="77777777" w:rsidR="00312C76" w:rsidRPr="003167FF" w:rsidRDefault="00312C76" w:rsidP="00312C76">
      <w:r w:rsidRPr="003167FF">
        <w:t>Table 14.3.2.14</w:t>
      </w:r>
      <w:r w:rsidRPr="003167FF">
        <w:rPr>
          <w:lang w:eastAsia="zh-CN"/>
        </w:rPr>
        <w:t>-1</w:t>
      </w:r>
      <w:r w:rsidRPr="003167FF">
        <w:t xml:space="preserve"> describes the information flow end-to-end QoS management response from the NRM server to the NRM client.</w:t>
      </w:r>
    </w:p>
    <w:p w14:paraId="1AFFD4EA" w14:textId="77777777" w:rsidR="00312C76" w:rsidRPr="003167FF" w:rsidRDefault="00312C76" w:rsidP="00312C76">
      <w:pPr>
        <w:pStyle w:val="TH"/>
      </w:pPr>
      <w:r w:rsidRPr="003167FF">
        <w:t>Table 14.3.2.14</w:t>
      </w:r>
      <w:r w:rsidRPr="003167FF">
        <w:rPr>
          <w:lang w:eastAsia="zh-CN"/>
        </w:rPr>
        <w:t>-1</w:t>
      </w:r>
      <w:r w:rsidRPr="003167FF">
        <w:t>: end-to-end QoS management response</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7C16CEF1"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6397CBC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51718907"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0BA2B56D" w14:textId="77777777" w:rsidR="00312C76" w:rsidRPr="003167FF" w:rsidRDefault="00312C76" w:rsidP="007E0BCD">
            <w:pPr>
              <w:pStyle w:val="TAH"/>
            </w:pPr>
            <w:r w:rsidRPr="003167FF">
              <w:t>Description</w:t>
            </w:r>
          </w:p>
        </w:tc>
      </w:tr>
      <w:tr w:rsidR="00312C76" w:rsidRPr="003167FF" w14:paraId="4B3A061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120DE42C" w14:textId="77777777" w:rsidR="00312C76" w:rsidRPr="003167FF" w:rsidRDefault="00312C76" w:rsidP="007E0BCD">
            <w:pPr>
              <w:pStyle w:val="TAL"/>
              <w:rPr>
                <w:szCs w:val="18"/>
              </w:rPr>
            </w:pPr>
            <w:r w:rsidRPr="003167FF">
              <w:rPr>
                <w:szCs w:val="18"/>
              </w:rPr>
              <w:t>Result</w:t>
            </w:r>
          </w:p>
        </w:tc>
        <w:tc>
          <w:tcPr>
            <w:tcW w:w="1504" w:type="dxa"/>
            <w:tcBorders>
              <w:top w:val="single" w:sz="4" w:space="0" w:color="000000"/>
              <w:left w:val="single" w:sz="4" w:space="0" w:color="000000"/>
              <w:bottom w:val="single" w:sz="4" w:space="0" w:color="000000"/>
            </w:tcBorders>
            <w:shd w:val="clear" w:color="auto" w:fill="auto"/>
          </w:tcPr>
          <w:p w14:paraId="39F71FC3"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88A4305" w14:textId="77777777" w:rsidR="00312C76" w:rsidRPr="003167FF" w:rsidRDefault="00312C76" w:rsidP="007E0BCD">
            <w:pPr>
              <w:pStyle w:val="TAL"/>
              <w:rPr>
                <w:szCs w:val="18"/>
              </w:rPr>
            </w:pPr>
            <w:r w:rsidRPr="003167FF">
              <w:t>The positive or negative result of the end-to-end QoS management request.</w:t>
            </w:r>
          </w:p>
        </w:tc>
      </w:tr>
      <w:tr w:rsidR="00312C76" w:rsidRPr="003167FF" w14:paraId="6B25FB62"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0C0849B8" w14:textId="77777777" w:rsidR="00312C76" w:rsidRPr="003167FF" w:rsidRDefault="00312C76" w:rsidP="007E0BCD">
            <w:pPr>
              <w:pStyle w:val="TAL"/>
              <w:rPr>
                <w:szCs w:val="18"/>
              </w:rPr>
            </w:pPr>
            <w:r w:rsidRPr="003167FF">
              <w:rPr>
                <w:szCs w:val="18"/>
              </w:rPr>
              <w:t>QoS report configuration</w:t>
            </w:r>
          </w:p>
        </w:tc>
        <w:tc>
          <w:tcPr>
            <w:tcW w:w="1504" w:type="dxa"/>
            <w:tcBorders>
              <w:top w:val="single" w:sz="4" w:space="0" w:color="000000"/>
              <w:left w:val="single" w:sz="4" w:space="0" w:color="000000"/>
              <w:bottom w:val="single" w:sz="4" w:space="0" w:color="000000"/>
            </w:tcBorders>
            <w:shd w:val="clear" w:color="auto" w:fill="auto"/>
          </w:tcPr>
          <w:p w14:paraId="3500D583" w14:textId="77777777" w:rsidR="00312C76" w:rsidRPr="003167FF" w:rsidRDefault="00312C76" w:rsidP="007E0BCD">
            <w:pPr>
              <w:pStyle w:val="TAC"/>
            </w:pPr>
            <w:r w:rsidRPr="003167FF">
              <w:t>O</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0BC8DF" w14:textId="45E85B4C" w:rsidR="00312C76" w:rsidRPr="003167FF" w:rsidRDefault="00312C76" w:rsidP="007E0BCD">
            <w:pPr>
              <w:pStyle w:val="TAL"/>
            </w:pPr>
            <w:r w:rsidRPr="003167FF">
              <w:t>The configuration of the NRM client</w:t>
            </w:r>
            <w:r w:rsidR="000909CD" w:rsidRPr="003167FF">
              <w:t>'</w:t>
            </w:r>
            <w:r w:rsidRPr="003167FF">
              <w:t>s report triggering by NRM server (e.g. setting thresholds for reporting a QoS downgrade / notifications based on channel loss great than threshold value)</w:t>
            </w:r>
          </w:p>
        </w:tc>
      </w:tr>
    </w:tbl>
    <w:p w14:paraId="2B29DFDB" w14:textId="77777777" w:rsidR="00312C76" w:rsidRPr="003167FF" w:rsidRDefault="00312C76" w:rsidP="00312C76"/>
    <w:p w14:paraId="007D94C7" w14:textId="77777777" w:rsidR="00312C76" w:rsidRPr="003167FF" w:rsidRDefault="00312C76" w:rsidP="00312C76">
      <w:pPr>
        <w:pStyle w:val="Heading4"/>
      </w:pPr>
      <w:bookmarkStart w:id="1410" w:name="_Toc162886221"/>
      <w:r w:rsidRPr="003167FF">
        <w:t>14.3.2.15</w:t>
      </w:r>
      <w:r w:rsidRPr="003167FF">
        <w:tab/>
        <w:t>QoS downgrade indication</w:t>
      </w:r>
      <w:bookmarkEnd w:id="1410"/>
    </w:p>
    <w:p w14:paraId="6CC13CF4" w14:textId="77777777" w:rsidR="00312C76" w:rsidRPr="003167FF" w:rsidRDefault="00312C76" w:rsidP="00312C76">
      <w:r w:rsidRPr="003167FF">
        <w:t>Table 14.3.2.15</w:t>
      </w:r>
      <w:r w:rsidRPr="003167FF">
        <w:rPr>
          <w:lang w:eastAsia="zh-CN"/>
        </w:rPr>
        <w:t>-1</w:t>
      </w:r>
      <w:r w:rsidRPr="003167FF">
        <w:t xml:space="preserve"> describes the information flow QoS downgrade indication from the NRM client to the NRM server.</w:t>
      </w:r>
    </w:p>
    <w:p w14:paraId="4C4C525B" w14:textId="77777777" w:rsidR="00312C76" w:rsidRPr="003167FF" w:rsidRDefault="00312C76" w:rsidP="00312C76">
      <w:pPr>
        <w:pStyle w:val="TH"/>
      </w:pPr>
      <w:r w:rsidRPr="003167FF">
        <w:t>Table 14.3.2.15</w:t>
      </w:r>
      <w:r w:rsidRPr="003167FF">
        <w:rPr>
          <w:lang w:eastAsia="zh-CN"/>
        </w:rPr>
        <w:t>-1</w:t>
      </w:r>
      <w:r w:rsidRPr="003167FF">
        <w:t>: QoS downgrade indication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4A45CAD0"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270039DD"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4EB88DBB"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19220C7D" w14:textId="77777777" w:rsidR="00312C76" w:rsidRPr="003167FF" w:rsidRDefault="00312C76" w:rsidP="007E0BCD">
            <w:pPr>
              <w:pStyle w:val="TAH"/>
            </w:pPr>
            <w:r w:rsidRPr="003167FF">
              <w:t>Description</w:t>
            </w:r>
          </w:p>
        </w:tc>
      </w:tr>
      <w:tr w:rsidR="00312C76" w:rsidRPr="003167FF" w14:paraId="672F6FA7"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72825843" w14:textId="77777777" w:rsidR="00312C76" w:rsidRPr="003167FF" w:rsidRDefault="00312C76" w:rsidP="007E0BCD">
            <w:pPr>
              <w:pStyle w:val="TAL"/>
              <w:rPr>
                <w:szCs w:val="18"/>
              </w:rPr>
            </w:pPr>
            <w:r w:rsidRPr="003167FF">
              <w:rPr>
                <w:szCs w:val="18"/>
              </w:rPr>
              <w:t>VAL UE ID</w:t>
            </w:r>
          </w:p>
        </w:tc>
        <w:tc>
          <w:tcPr>
            <w:tcW w:w="1504" w:type="dxa"/>
            <w:tcBorders>
              <w:top w:val="single" w:sz="4" w:space="0" w:color="000000"/>
              <w:left w:val="single" w:sz="4" w:space="0" w:color="000000"/>
              <w:bottom w:val="single" w:sz="4" w:space="0" w:color="000000"/>
            </w:tcBorders>
            <w:shd w:val="clear" w:color="auto" w:fill="auto"/>
          </w:tcPr>
          <w:p w14:paraId="0D810638"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9D839D5" w14:textId="77777777" w:rsidR="00312C76" w:rsidRPr="003167FF" w:rsidRDefault="00312C76" w:rsidP="007E0BCD">
            <w:pPr>
              <w:pStyle w:val="TAL"/>
              <w:rPr>
                <w:szCs w:val="18"/>
              </w:rPr>
            </w:pPr>
            <w:r w:rsidRPr="003167FF">
              <w:t>The identifier of the VAL UE which indicates the QoS downgrade.</w:t>
            </w:r>
          </w:p>
        </w:tc>
      </w:tr>
      <w:tr w:rsidR="00312C76" w:rsidRPr="003167FF" w14:paraId="74ACFF7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21DB3A41" w14:textId="77777777" w:rsidR="00312C76" w:rsidRPr="003167FF" w:rsidRDefault="00312C76" w:rsidP="007E0BCD">
            <w:pPr>
              <w:pStyle w:val="TAL"/>
              <w:rPr>
                <w:szCs w:val="18"/>
              </w:rPr>
            </w:pPr>
            <w:r w:rsidRPr="003167FF">
              <w:rPr>
                <w:szCs w:val="18"/>
              </w:rPr>
              <w:t xml:space="preserve">QoS downgrade report </w:t>
            </w:r>
          </w:p>
        </w:tc>
        <w:tc>
          <w:tcPr>
            <w:tcW w:w="1504" w:type="dxa"/>
            <w:tcBorders>
              <w:top w:val="single" w:sz="4" w:space="0" w:color="000000"/>
              <w:left w:val="single" w:sz="4" w:space="0" w:color="000000"/>
              <w:bottom w:val="single" w:sz="4" w:space="0" w:color="000000"/>
            </w:tcBorders>
            <w:shd w:val="clear" w:color="auto" w:fill="auto"/>
          </w:tcPr>
          <w:p w14:paraId="72568842"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B6321A" w14:textId="77777777" w:rsidR="00312C76" w:rsidRPr="003167FF" w:rsidRDefault="00312C76" w:rsidP="007E0BCD">
            <w:pPr>
              <w:pStyle w:val="TAL"/>
            </w:pPr>
            <w:r w:rsidRPr="003167FF">
              <w:t>The report including the expected or actual QoS / QoE parameters which were downgraded (i.e. latency, throughput, reliability, jitter). This report may be configured by the end-to-end QoS management response message.</w:t>
            </w:r>
          </w:p>
        </w:tc>
      </w:tr>
    </w:tbl>
    <w:p w14:paraId="2BD140FD" w14:textId="77777777" w:rsidR="00312C76" w:rsidRPr="003167FF" w:rsidRDefault="00312C76" w:rsidP="00312C76">
      <w:pPr>
        <w:rPr>
          <w:noProof/>
        </w:rPr>
      </w:pPr>
    </w:p>
    <w:p w14:paraId="15B6EBC6" w14:textId="77777777" w:rsidR="00312C76" w:rsidRPr="003167FF" w:rsidRDefault="00312C76" w:rsidP="00312C76">
      <w:pPr>
        <w:pStyle w:val="Heading4"/>
      </w:pPr>
      <w:bookmarkStart w:id="1411" w:name="_Toc162886222"/>
      <w:r w:rsidRPr="003167FF">
        <w:t>14.3.2.16</w:t>
      </w:r>
      <w:r w:rsidRPr="003167FF">
        <w:tab/>
        <w:t>Application QoS change notification</w:t>
      </w:r>
      <w:bookmarkEnd w:id="1411"/>
    </w:p>
    <w:p w14:paraId="257FD7CF" w14:textId="77777777" w:rsidR="00312C76" w:rsidRPr="003167FF" w:rsidRDefault="00312C76" w:rsidP="00312C76">
      <w:r w:rsidRPr="003167FF">
        <w:t>Table 14.3.2.16</w:t>
      </w:r>
      <w:r w:rsidRPr="003167FF">
        <w:rPr>
          <w:lang w:eastAsia="zh-CN"/>
        </w:rPr>
        <w:t>-1</w:t>
      </w:r>
      <w:r w:rsidRPr="003167FF">
        <w:t xml:space="preserve"> describes the information flow Application QoS change notification from the NRM server to the NRM clients (which are involved at the end-to-end session).</w:t>
      </w:r>
    </w:p>
    <w:p w14:paraId="3486E19D" w14:textId="77777777" w:rsidR="00312C76" w:rsidRPr="003167FF" w:rsidRDefault="00312C76" w:rsidP="00312C76">
      <w:pPr>
        <w:pStyle w:val="TH"/>
      </w:pPr>
      <w:r w:rsidRPr="003167FF">
        <w:t>Table 14.3.2.16</w:t>
      </w:r>
      <w:r w:rsidRPr="003167FF">
        <w:rPr>
          <w:lang w:eastAsia="zh-CN"/>
        </w:rPr>
        <w:t xml:space="preserve"> -1</w:t>
      </w:r>
      <w:r w:rsidRPr="003167FF">
        <w:t>: Application QoS change notification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168E3492"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358A0D7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0C33685F"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B37CBB2" w14:textId="77777777" w:rsidR="00312C76" w:rsidRPr="003167FF" w:rsidRDefault="00312C76" w:rsidP="007E0BCD">
            <w:pPr>
              <w:pStyle w:val="TAH"/>
            </w:pPr>
            <w:r w:rsidRPr="003167FF">
              <w:t>Description</w:t>
            </w:r>
          </w:p>
        </w:tc>
      </w:tr>
      <w:tr w:rsidR="00312C76" w:rsidRPr="003167FF" w14:paraId="7713D29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688394C3" w14:textId="77777777" w:rsidR="00312C76" w:rsidRPr="003167FF" w:rsidRDefault="00312C76" w:rsidP="007E0BCD">
            <w:pPr>
              <w:pStyle w:val="TAL"/>
              <w:rPr>
                <w:szCs w:val="18"/>
              </w:rPr>
            </w:pPr>
            <w:r w:rsidRPr="003167FF">
              <w:rPr>
                <w:szCs w:val="18"/>
              </w:rPr>
              <w:t>NRM server ID</w:t>
            </w:r>
          </w:p>
        </w:tc>
        <w:tc>
          <w:tcPr>
            <w:tcW w:w="1504" w:type="dxa"/>
            <w:tcBorders>
              <w:top w:val="single" w:sz="4" w:space="0" w:color="000000"/>
              <w:left w:val="single" w:sz="4" w:space="0" w:color="000000"/>
              <w:bottom w:val="single" w:sz="4" w:space="0" w:color="000000"/>
            </w:tcBorders>
            <w:shd w:val="clear" w:color="auto" w:fill="auto"/>
          </w:tcPr>
          <w:p w14:paraId="1AEEE0DF"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935914B" w14:textId="77777777" w:rsidR="00312C76" w:rsidRPr="003167FF" w:rsidRDefault="00312C76" w:rsidP="007E0BCD">
            <w:pPr>
              <w:pStyle w:val="TAL"/>
              <w:rPr>
                <w:szCs w:val="18"/>
              </w:rPr>
            </w:pPr>
            <w:r w:rsidRPr="003167FF">
              <w:t>The identifier of the NRM server which provides the notification.</w:t>
            </w:r>
          </w:p>
        </w:tc>
      </w:tr>
      <w:tr w:rsidR="00312C76" w:rsidRPr="003167FF" w14:paraId="6EFF743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4E83F893" w14:textId="77777777" w:rsidR="00312C76" w:rsidRPr="003167FF" w:rsidRDefault="00312C76" w:rsidP="007E0BCD">
            <w:pPr>
              <w:pStyle w:val="TAL"/>
              <w:rPr>
                <w:szCs w:val="18"/>
              </w:rPr>
            </w:pPr>
            <w:r w:rsidRPr="003167FF">
              <w:rPr>
                <w:szCs w:val="18"/>
              </w:rPr>
              <w:t xml:space="preserve">Requested QoS parameters </w:t>
            </w:r>
          </w:p>
        </w:tc>
        <w:tc>
          <w:tcPr>
            <w:tcW w:w="1504" w:type="dxa"/>
            <w:tcBorders>
              <w:top w:val="single" w:sz="4" w:space="0" w:color="000000"/>
              <w:left w:val="single" w:sz="4" w:space="0" w:color="000000"/>
              <w:bottom w:val="single" w:sz="4" w:space="0" w:color="000000"/>
            </w:tcBorders>
            <w:shd w:val="clear" w:color="auto" w:fill="auto"/>
          </w:tcPr>
          <w:p w14:paraId="37E3FEF0"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40B8075E" w14:textId="77777777" w:rsidR="00312C76" w:rsidRPr="003167FF" w:rsidRDefault="00312C76" w:rsidP="007E0BCD">
            <w:pPr>
              <w:pStyle w:val="TAL"/>
            </w:pPr>
            <w:r w:rsidRPr="003167FF">
              <w:t>The updated requested QoS parameters for the end-to-end session (NRM server to source VAL UE or NRM server to target VAL UE), based on the QoS change on one or both links involved in the network-assisted end-to-end communication.</w:t>
            </w:r>
          </w:p>
        </w:tc>
      </w:tr>
    </w:tbl>
    <w:p w14:paraId="591B5938" w14:textId="77777777" w:rsidR="00312C76" w:rsidRPr="003167FF" w:rsidRDefault="00312C76" w:rsidP="00312C76"/>
    <w:p w14:paraId="093AAC5D" w14:textId="77777777" w:rsidR="00312C76" w:rsidRPr="003167FF" w:rsidRDefault="00312C76" w:rsidP="00312C76">
      <w:pPr>
        <w:pStyle w:val="Heading4"/>
      </w:pPr>
      <w:bookmarkStart w:id="1412" w:name="_Toc162886223"/>
      <w:r w:rsidRPr="003167FF">
        <w:t>14.3.2.17</w:t>
      </w:r>
      <w:r w:rsidRPr="003167FF">
        <w:tab/>
        <w:t>Monitoring Events Subscription Request</w:t>
      </w:r>
      <w:bookmarkEnd w:id="1412"/>
    </w:p>
    <w:p w14:paraId="2AF3184B" w14:textId="77777777" w:rsidR="00312C76" w:rsidRPr="003167FF" w:rsidRDefault="00312C76" w:rsidP="00312C76">
      <w:pPr>
        <w:rPr>
          <w:lang w:eastAsia="zh-CN"/>
        </w:rPr>
      </w:pPr>
      <w:r w:rsidRPr="003167FF">
        <w:t>Table 14.3.2.17</w:t>
      </w:r>
      <w:r w:rsidRPr="003167FF">
        <w:rPr>
          <w:lang w:eastAsia="zh-CN"/>
        </w:rPr>
        <w:t>-1</w:t>
      </w:r>
      <w:r w:rsidRPr="003167FF">
        <w:t xml:space="preserve"> describes the information flow from the VAL server to the NRM </w:t>
      </w:r>
      <w:r w:rsidRPr="003167FF">
        <w:rPr>
          <w:lang w:eastAsia="zh-CN"/>
        </w:rPr>
        <w:t>server</w:t>
      </w:r>
      <w:r w:rsidRPr="003167FF">
        <w:t xml:space="preserve"> for monitoring events subscription</w:t>
      </w:r>
      <w:r w:rsidRPr="003167FF">
        <w:rPr>
          <w:lang w:eastAsia="zh-CN"/>
        </w:rPr>
        <w:t xml:space="preserve"> request.</w:t>
      </w:r>
    </w:p>
    <w:p w14:paraId="4AF7CB0A" w14:textId="77777777" w:rsidR="00312C76" w:rsidRPr="003167FF" w:rsidRDefault="00312C76" w:rsidP="00312C76">
      <w:pPr>
        <w:pStyle w:val="TH"/>
        <w:rPr>
          <w:lang w:eastAsia="zh-CN"/>
        </w:rPr>
      </w:pPr>
      <w:r w:rsidRPr="003167FF">
        <w:t xml:space="preserve">Table 14.3.2.17-1: Monitoring Events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C8CB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3517A6"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2D90D0D"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68C1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7ECC17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3CB780" w14:textId="77777777" w:rsidR="00312C76" w:rsidRPr="003167FF" w:rsidRDefault="00312C76" w:rsidP="007E0BCD">
            <w:pPr>
              <w:pStyle w:val="tablecontent"/>
              <w:rPr>
                <w:rFonts w:cs="Arial"/>
                <w:lang w:eastAsia="en-US"/>
              </w:rPr>
            </w:pPr>
            <w:r w:rsidRPr="003167FF">
              <w:rPr>
                <w:rFonts w:cs="Arial"/>
                <w:lang w:eastAsia="en-US"/>
              </w:rPr>
              <w:t>Identities list</w:t>
            </w:r>
          </w:p>
        </w:tc>
        <w:tc>
          <w:tcPr>
            <w:tcW w:w="1440" w:type="dxa"/>
            <w:tcBorders>
              <w:top w:val="single" w:sz="4" w:space="0" w:color="000000"/>
              <w:left w:val="single" w:sz="4" w:space="0" w:color="000000"/>
              <w:bottom w:val="single" w:sz="4" w:space="0" w:color="000000"/>
            </w:tcBorders>
            <w:shd w:val="clear" w:color="auto" w:fill="auto"/>
          </w:tcPr>
          <w:p w14:paraId="7E5878EC" w14:textId="77777777" w:rsidR="00312C76" w:rsidRPr="003167FF" w:rsidRDefault="00312C76" w:rsidP="007E0BCD">
            <w:pPr>
              <w:pStyle w:val="TAC"/>
            </w:pPr>
            <w:r w:rsidRPr="003167FF">
              <w:t>O</w:t>
            </w:r>
          </w:p>
          <w:p w14:paraId="2323E441"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86875" w14:textId="77777777" w:rsidR="00312C76" w:rsidRPr="003167FF" w:rsidRDefault="00312C76" w:rsidP="007E0BCD">
            <w:pPr>
              <w:pStyle w:val="tablecontent"/>
              <w:rPr>
                <w:rFonts w:cs="Arial"/>
                <w:lang w:eastAsia="en-US"/>
              </w:rPr>
            </w:pPr>
            <w:r w:rsidRPr="003167FF">
              <w:rPr>
                <w:rFonts w:cs="Arial"/>
                <w:lang w:eastAsia="en-US"/>
              </w:rPr>
              <w:t>List of VAL users or VAL UEs whose events monitoring is requested.</w:t>
            </w:r>
          </w:p>
        </w:tc>
      </w:tr>
      <w:tr w:rsidR="00312C76" w:rsidRPr="003167FF" w14:paraId="76FC7A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C10353" w14:textId="77777777" w:rsidR="00312C76" w:rsidRPr="003167FF" w:rsidRDefault="00312C76" w:rsidP="007E0BCD">
            <w:pPr>
              <w:pStyle w:val="tablecontent"/>
              <w:rPr>
                <w:rFonts w:cs="Arial"/>
                <w:lang w:eastAsia="en-US"/>
              </w:rPr>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5A96CD4" w14:textId="77777777" w:rsidR="00312C76" w:rsidRPr="003167FF" w:rsidRDefault="00312C76" w:rsidP="007E0BCD">
            <w:pPr>
              <w:pStyle w:val="TAC"/>
            </w:pPr>
            <w:r w:rsidRPr="003167FF">
              <w:t>O</w:t>
            </w:r>
          </w:p>
          <w:p w14:paraId="2FC0ED9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774E7" w14:textId="77777777" w:rsidR="00312C76" w:rsidRPr="003167FF" w:rsidRDefault="00312C76" w:rsidP="007E0BCD">
            <w:pPr>
              <w:pStyle w:val="tablecontent"/>
              <w:rPr>
                <w:rFonts w:cs="Arial"/>
                <w:lang w:eastAsia="en-US"/>
              </w:rPr>
            </w:pPr>
            <w:r w:rsidRPr="003167FF">
              <w:t>VAL group ID of the VAL UE group of target UEs.</w:t>
            </w:r>
          </w:p>
        </w:tc>
      </w:tr>
      <w:tr w:rsidR="00312C76" w:rsidRPr="003167FF" w14:paraId="4E11D22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F3EC92" w14:textId="77777777" w:rsidR="00312C76" w:rsidRPr="003167FF" w:rsidRDefault="00312C76" w:rsidP="007E0BCD">
            <w:pPr>
              <w:pStyle w:val="tablecontent"/>
              <w:rPr>
                <w:rFonts w:cs="Arial"/>
                <w:lang w:eastAsia="en-US"/>
              </w:rPr>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EC76AE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7C1A" w14:textId="77777777" w:rsidR="00312C76" w:rsidRPr="003167FF" w:rsidRDefault="00312C76" w:rsidP="007E0BCD">
            <w:pPr>
              <w:pStyle w:val="tablecontent"/>
              <w:rPr>
                <w:rFonts w:cs="Arial"/>
                <w:lang w:eastAsia="en-US"/>
              </w:rPr>
            </w:pPr>
            <w:r w:rsidRPr="003167FF">
              <w:t>VAL service ID.</w:t>
            </w:r>
          </w:p>
        </w:tc>
      </w:tr>
      <w:tr w:rsidR="00312C76" w:rsidRPr="003167FF" w14:paraId="6E7CCF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B8F54C" w14:textId="77777777" w:rsidR="00312C76" w:rsidRPr="003167FF" w:rsidRDefault="00312C76" w:rsidP="007E0BCD">
            <w:pPr>
              <w:pStyle w:val="tablecontent"/>
              <w:rPr>
                <w:rFonts w:cs="Arial"/>
                <w:lang w:eastAsia="en-US"/>
              </w:rPr>
            </w:pPr>
            <w:r w:rsidRPr="003167FF">
              <w:t>Monitoring profile ID</w:t>
            </w:r>
          </w:p>
        </w:tc>
        <w:tc>
          <w:tcPr>
            <w:tcW w:w="1440" w:type="dxa"/>
            <w:tcBorders>
              <w:top w:val="single" w:sz="4" w:space="0" w:color="000000"/>
              <w:left w:val="single" w:sz="4" w:space="0" w:color="000000"/>
              <w:bottom w:val="single" w:sz="4" w:space="0" w:color="000000"/>
            </w:tcBorders>
            <w:shd w:val="clear" w:color="auto" w:fill="auto"/>
          </w:tcPr>
          <w:p w14:paraId="7EA71C21" w14:textId="77777777" w:rsidR="00312C76" w:rsidRPr="003167FF" w:rsidRDefault="00312C76" w:rsidP="007E0BCD">
            <w:pPr>
              <w:pStyle w:val="TAC"/>
            </w:pPr>
            <w:r w:rsidRPr="003167FF">
              <w:t>O</w:t>
            </w:r>
          </w:p>
          <w:p w14:paraId="6BEF0EAE"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30A3E" w14:textId="77777777" w:rsidR="00312C76" w:rsidRPr="003167FF" w:rsidRDefault="00312C76" w:rsidP="007E0BCD">
            <w:pPr>
              <w:pStyle w:val="tablecontent"/>
              <w:rPr>
                <w:rFonts w:cs="Arial"/>
                <w:lang w:eastAsia="en-US"/>
              </w:rPr>
            </w:pPr>
            <w:r w:rsidRPr="003167FF">
              <w:t>The monitoring profile ID, which identifies a list of monitoring and/or analytics events.</w:t>
            </w:r>
          </w:p>
        </w:tc>
      </w:tr>
      <w:tr w:rsidR="00312C76" w:rsidRPr="003167FF" w14:paraId="179016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202075" w14:textId="77777777" w:rsidR="00312C76" w:rsidRPr="003167FF" w:rsidRDefault="00312C76" w:rsidP="007E0BCD">
            <w:pPr>
              <w:pStyle w:val="tablecontent"/>
              <w:rPr>
                <w:rFonts w:cs="Arial"/>
                <w:lang w:eastAsia="en-US"/>
              </w:rPr>
            </w:pPr>
            <w:r w:rsidRPr="003167FF">
              <w:t>Validity conditions</w:t>
            </w:r>
          </w:p>
        </w:tc>
        <w:tc>
          <w:tcPr>
            <w:tcW w:w="1440" w:type="dxa"/>
            <w:tcBorders>
              <w:top w:val="single" w:sz="4" w:space="0" w:color="000000"/>
              <w:left w:val="single" w:sz="4" w:space="0" w:color="000000"/>
              <w:bottom w:val="single" w:sz="4" w:space="0" w:color="000000"/>
            </w:tcBorders>
            <w:shd w:val="clear" w:color="auto" w:fill="auto"/>
          </w:tcPr>
          <w:p w14:paraId="7C89F05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6DAAE" w14:textId="77777777" w:rsidR="00312C76" w:rsidRPr="003167FF" w:rsidRDefault="00312C76" w:rsidP="007E0BCD">
            <w:pPr>
              <w:pStyle w:val="tablecontent"/>
              <w:rPr>
                <w:rFonts w:cs="Arial"/>
                <w:lang w:eastAsia="en-US"/>
              </w:rPr>
            </w:pPr>
            <w:r w:rsidRPr="003167FF">
              <w:t>The temporal and/or spatial conditions applied for the events to be considered as valid.</w:t>
            </w:r>
          </w:p>
        </w:tc>
      </w:tr>
      <w:tr w:rsidR="00312C76" w:rsidRPr="003167FF" w14:paraId="1E15EE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B69666" w14:textId="77777777" w:rsidR="00312C76" w:rsidRPr="003167FF" w:rsidRDefault="00312C76" w:rsidP="007E0BCD">
            <w:pPr>
              <w:pStyle w:val="tablecontent"/>
              <w:rPr>
                <w:rFonts w:cs="Arial"/>
                <w:lang w:eastAsia="en-US"/>
              </w:rPr>
            </w:pPr>
            <w:r w:rsidRPr="003167FF">
              <w:t>Event Details</w:t>
            </w:r>
          </w:p>
        </w:tc>
        <w:tc>
          <w:tcPr>
            <w:tcW w:w="1440" w:type="dxa"/>
            <w:tcBorders>
              <w:top w:val="single" w:sz="4" w:space="0" w:color="000000"/>
              <w:left w:val="single" w:sz="4" w:space="0" w:color="000000"/>
              <w:bottom w:val="single" w:sz="4" w:space="0" w:color="000000"/>
            </w:tcBorders>
            <w:shd w:val="clear" w:color="auto" w:fill="auto"/>
          </w:tcPr>
          <w:p w14:paraId="30B48BC4" w14:textId="77777777" w:rsidR="00312C76" w:rsidRPr="003167FF" w:rsidRDefault="00312C76" w:rsidP="007E0BCD">
            <w:pPr>
              <w:pStyle w:val="TAC"/>
            </w:pPr>
            <w:r w:rsidRPr="003167FF">
              <w:t>O</w:t>
            </w:r>
          </w:p>
          <w:p w14:paraId="1962A756"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BA4C81" w14:textId="77777777" w:rsidR="00312C76" w:rsidRPr="003167FF" w:rsidRDefault="00312C76" w:rsidP="007E0BCD">
            <w:pPr>
              <w:pStyle w:val="tablecontent"/>
              <w:rPr>
                <w:rFonts w:cs="Arial"/>
                <w:lang w:eastAsia="en-US"/>
              </w:rPr>
            </w:pPr>
            <w:r w:rsidRPr="003167FF">
              <w:t>List of monitoring and/or analytics events that the VAL server is interested in.</w:t>
            </w:r>
          </w:p>
        </w:tc>
      </w:tr>
      <w:tr w:rsidR="00312C76" w:rsidRPr="003167FF" w14:paraId="0ADAF6D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7A8EBF" w14:textId="77777777" w:rsidR="00312C76" w:rsidRPr="003167FF" w:rsidRDefault="00312C76" w:rsidP="007E0BCD">
            <w:pPr>
              <w:pStyle w:val="TAN"/>
            </w:pPr>
            <w:r w:rsidRPr="003167FF">
              <w:t>NOTE 1:</w:t>
            </w:r>
            <w:r w:rsidRPr="003167FF">
              <w:tab/>
              <w:t>For identifying the target UE(s), either a list of VAL users/UEs or a group of VAL UEs shall be provided.</w:t>
            </w:r>
          </w:p>
          <w:p w14:paraId="5AC32122" w14:textId="77777777" w:rsidR="00312C76" w:rsidRPr="003167FF" w:rsidRDefault="00312C76" w:rsidP="007E0BCD">
            <w:pPr>
              <w:pStyle w:val="TAN"/>
            </w:pPr>
            <w:r w:rsidRPr="003167FF">
              <w:t>NOTE 2:</w:t>
            </w:r>
            <w:r w:rsidRPr="003167FF">
              <w:tab/>
              <w:t>Either Event Details or Monitoring profile ID is present.</w:t>
            </w:r>
          </w:p>
        </w:tc>
      </w:tr>
    </w:tbl>
    <w:p w14:paraId="0D3C2F49" w14:textId="77777777" w:rsidR="00312C76" w:rsidRPr="003167FF" w:rsidRDefault="00312C76" w:rsidP="00312C76"/>
    <w:p w14:paraId="58EEB831" w14:textId="77777777" w:rsidR="00312C76" w:rsidRPr="003167FF" w:rsidRDefault="00312C76" w:rsidP="00312C76">
      <w:pPr>
        <w:pStyle w:val="Heading4"/>
      </w:pPr>
      <w:bookmarkStart w:id="1413" w:name="_Toc162886224"/>
      <w:r w:rsidRPr="003167FF">
        <w:t>14.3.2.18</w:t>
      </w:r>
      <w:r w:rsidRPr="003167FF">
        <w:tab/>
        <w:t>Monitoring Events Subscription Response</w:t>
      </w:r>
      <w:bookmarkEnd w:id="1413"/>
    </w:p>
    <w:p w14:paraId="591D243D" w14:textId="77777777" w:rsidR="00312C76" w:rsidRPr="003167FF" w:rsidRDefault="00312C76" w:rsidP="00312C76">
      <w:pPr>
        <w:rPr>
          <w:lang w:eastAsia="zh-CN"/>
        </w:rPr>
      </w:pPr>
      <w:r w:rsidRPr="003167FF">
        <w:t>Table 14.3.2.18</w:t>
      </w:r>
      <w:r w:rsidRPr="003167FF">
        <w:rPr>
          <w:lang w:eastAsia="zh-CN"/>
        </w:rPr>
        <w:t xml:space="preserve">-1 </w:t>
      </w:r>
      <w:r w:rsidRPr="003167FF">
        <w:t xml:space="preserve">describes the information flow from the NRM </w:t>
      </w:r>
      <w:r w:rsidRPr="003167FF">
        <w:rPr>
          <w:lang w:eastAsia="zh-CN"/>
        </w:rPr>
        <w:t>server</w:t>
      </w:r>
      <w:r w:rsidRPr="003167FF">
        <w:t xml:space="preserve"> to the VAL server for </w:t>
      </w:r>
      <w:r w:rsidRPr="003167FF">
        <w:rPr>
          <w:lang w:eastAsia="zh-CN"/>
        </w:rPr>
        <w:t>Monitoring Events Subscription response.</w:t>
      </w:r>
    </w:p>
    <w:p w14:paraId="4E041C57" w14:textId="77777777" w:rsidR="00312C76" w:rsidRPr="003167FF" w:rsidRDefault="00312C76" w:rsidP="00312C76">
      <w:pPr>
        <w:pStyle w:val="TH"/>
        <w:rPr>
          <w:lang w:eastAsia="zh-CN"/>
        </w:rPr>
      </w:pPr>
      <w:r w:rsidRPr="003167FF">
        <w:t>Table 14.3.2.18-1: Monitoring Events S</w:t>
      </w:r>
      <w:r w:rsidRPr="003167FF">
        <w:rPr>
          <w:lang w:eastAsia="zh-CN"/>
        </w:rPr>
        <w:t>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79919C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009D4"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845C3C8"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74D195"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5F1FA5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7E6FD5"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2895335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DF7F32"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r w:rsidR="00312C76" w:rsidRPr="003167FF" w14:paraId="09CBEDD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3DE2B" w14:textId="77777777" w:rsidR="00312C76" w:rsidRPr="003167FF" w:rsidRDefault="00312C76" w:rsidP="007E0BCD">
            <w:pPr>
              <w:pStyle w:val="tablecontent"/>
              <w:rPr>
                <w:rFonts w:cs="Arial"/>
                <w:lang w:eastAsia="zh-CN"/>
              </w:rPr>
            </w:pPr>
            <w:r w:rsidRPr="003167FF">
              <w:rPr>
                <w:rFonts w:cs="Arial"/>
                <w:lang w:eastAsia="zh-CN"/>
              </w:rPr>
              <w:t>Monitoring profile ID</w:t>
            </w:r>
          </w:p>
        </w:tc>
        <w:tc>
          <w:tcPr>
            <w:tcW w:w="1440" w:type="dxa"/>
            <w:tcBorders>
              <w:top w:val="single" w:sz="4" w:space="0" w:color="000000"/>
              <w:left w:val="single" w:sz="4" w:space="0" w:color="000000"/>
              <w:bottom w:val="single" w:sz="4" w:space="0" w:color="000000"/>
            </w:tcBorders>
            <w:shd w:val="clear" w:color="auto" w:fill="auto"/>
          </w:tcPr>
          <w:p w14:paraId="013F07D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D86DE" w14:textId="0B972A50" w:rsidR="00312C76" w:rsidRPr="003167FF" w:rsidRDefault="00312C76" w:rsidP="007E0BCD">
            <w:pPr>
              <w:pStyle w:val="tablecontent"/>
              <w:rPr>
                <w:rFonts w:cs="Arial"/>
                <w:lang w:eastAsia="zh-CN"/>
              </w:rPr>
            </w:pPr>
            <w:r w:rsidRPr="003167FF">
              <w:rPr>
                <w:rFonts w:cs="Arial"/>
                <w:lang w:eastAsia="zh-CN"/>
              </w:rPr>
              <w:t xml:space="preserve">It indicates the monitoring profile identifier. It is present when </w:t>
            </w:r>
            <w:r w:rsidR="00BD316F" w:rsidRPr="00BD316F">
              <w:rPr>
                <w:rFonts w:cs="Arial"/>
                <w:lang w:eastAsia="zh-CN"/>
              </w:rPr>
              <w:t xml:space="preserve">Subscription status is success and </w:t>
            </w:r>
            <w:r w:rsidRPr="003167FF">
              <w:rPr>
                <w:rFonts w:cs="Arial"/>
                <w:lang w:eastAsia="zh-CN"/>
              </w:rPr>
              <w:t>Event Details are provided in the Monitoring Events Subscription request.</w:t>
            </w:r>
          </w:p>
        </w:tc>
      </w:tr>
    </w:tbl>
    <w:p w14:paraId="6F6FDAFE" w14:textId="77777777" w:rsidR="00312C76" w:rsidRPr="003167FF" w:rsidRDefault="00312C76" w:rsidP="00312C76"/>
    <w:p w14:paraId="31314194" w14:textId="77777777" w:rsidR="00312C76" w:rsidRPr="003167FF" w:rsidRDefault="00312C76" w:rsidP="00312C76">
      <w:pPr>
        <w:pStyle w:val="Heading4"/>
      </w:pPr>
      <w:bookmarkStart w:id="1414" w:name="_Toc162886225"/>
      <w:r w:rsidRPr="003167FF">
        <w:t>14.3.2.19</w:t>
      </w:r>
      <w:r w:rsidRPr="003167FF">
        <w:tab/>
        <w:t>Monitoring Events Notification message</w:t>
      </w:r>
      <w:bookmarkEnd w:id="1414"/>
    </w:p>
    <w:p w14:paraId="49AD959E" w14:textId="77777777" w:rsidR="00312C76" w:rsidRPr="003167FF" w:rsidRDefault="00312C76" w:rsidP="00312C76">
      <w:r w:rsidRPr="003167FF">
        <w:t>Table 14.3.2.19</w:t>
      </w:r>
      <w:r w:rsidRPr="003167FF">
        <w:rPr>
          <w:lang w:eastAsia="zh-CN"/>
        </w:rPr>
        <w:t>-1</w:t>
      </w:r>
      <w:r w:rsidRPr="003167FF">
        <w:t xml:space="preserve"> describes the information flow from the NRM server </w:t>
      </w:r>
      <w:r w:rsidRPr="003167FF">
        <w:rPr>
          <w:lang w:eastAsia="zh-CN"/>
        </w:rPr>
        <w:t>to the VAL server on notification of monitoring events</w:t>
      </w:r>
      <w:r w:rsidRPr="003167FF">
        <w:t>.</w:t>
      </w:r>
    </w:p>
    <w:p w14:paraId="2351B9D9" w14:textId="77777777" w:rsidR="00312C76" w:rsidRPr="003167FF" w:rsidRDefault="00312C76" w:rsidP="00312C76">
      <w:pPr>
        <w:pStyle w:val="TH"/>
        <w:rPr>
          <w:lang w:eastAsia="zh-CN"/>
        </w:rPr>
      </w:pPr>
      <w:r w:rsidRPr="003167FF">
        <w:t>Table 14.3.2.19-1: Monitoring Events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474E7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537F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B4CE21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CC71" w14:textId="77777777" w:rsidR="00312C76" w:rsidRPr="003167FF" w:rsidRDefault="00312C76" w:rsidP="007E0BCD">
            <w:pPr>
              <w:pStyle w:val="TAH"/>
            </w:pPr>
            <w:r w:rsidRPr="003167FF">
              <w:t>Description</w:t>
            </w:r>
          </w:p>
        </w:tc>
      </w:tr>
      <w:tr w:rsidR="00312C76" w:rsidRPr="003167FF" w14:paraId="47D4FD5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D6EC7D" w14:textId="77777777" w:rsidR="00312C76" w:rsidRPr="003167FF" w:rsidRDefault="00312C76" w:rsidP="007E0BCD">
            <w:pPr>
              <w:pStyle w:val="TAL"/>
            </w:pPr>
            <w:r w:rsidRPr="003167FF">
              <w:t>EventDetails</w:t>
            </w:r>
          </w:p>
        </w:tc>
        <w:tc>
          <w:tcPr>
            <w:tcW w:w="1440" w:type="dxa"/>
            <w:tcBorders>
              <w:top w:val="single" w:sz="4" w:space="0" w:color="000000"/>
              <w:left w:val="single" w:sz="4" w:space="0" w:color="000000"/>
              <w:bottom w:val="single" w:sz="4" w:space="0" w:color="000000"/>
            </w:tcBorders>
            <w:shd w:val="clear" w:color="auto" w:fill="auto"/>
          </w:tcPr>
          <w:p w14:paraId="773B6A7F" w14:textId="77777777" w:rsidR="00312C76" w:rsidRPr="003167FF" w:rsidRDefault="00312C76" w:rsidP="007E0BCD">
            <w:pPr>
              <w:pStyle w:val="TAC"/>
            </w:pP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18A57" w14:textId="77777777" w:rsidR="00312C76" w:rsidRPr="003167FF" w:rsidRDefault="00312C76" w:rsidP="007E0BCD">
            <w:pPr>
              <w:pStyle w:val="TAL"/>
            </w:pPr>
            <w:r w:rsidRPr="003167FF">
              <w:t>List of events related to VAL UE(s).</w:t>
            </w:r>
          </w:p>
        </w:tc>
      </w:tr>
      <w:tr w:rsidR="00312C76" w:rsidRPr="003167FF" w14:paraId="45D3C2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460D" w14:textId="77777777" w:rsidR="00312C76" w:rsidRPr="003167FF" w:rsidRDefault="00312C76" w:rsidP="007E0BCD">
            <w:pPr>
              <w:pStyle w:val="TAL"/>
              <w:rPr>
                <w:lang w:eastAsia="zh-CN"/>
              </w:rPr>
            </w:pPr>
            <w:r w:rsidRPr="003167FF">
              <w:rPr>
                <w:lang w:eastAsia="zh-CN"/>
              </w:rPr>
              <w:t>&gt; identity</w:t>
            </w:r>
          </w:p>
        </w:tc>
        <w:tc>
          <w:tcPr>
            <w:tcW w:w="1440" w:type="dxa"/>
            <w:tcBorders>
              <w:top w:val="single" w:sz="4" w:space="0" w:color="000000"/>
              <w:left w:val="single" w:sz="4" w:space="0" w:color="000000"/>
              <w:bottom w:val="single" w:sz="4" w:space="0" w:color="000000"/>
            </w:tcBorders>
            <w:shd w:val="clear" w:color="auto" w:fill="auto"/>
          </w:tcPr>
          <w:p w14:paraId="45745131"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B90EE" w14:textId="77777777" w:rsidR="00312C76" w:rsidRPr="003167FF" w:rsidRDefault="00312C76" w:rsidP="007E0BCD">
            <w:pPr>
              <w:pStyle w:val="TAL"/>
              <w:rPr>
                <w:lang w:eastAsia="zh-CN"/>
              </w:rPr>
            </w:pPr>
            <w:r w:rsidRPr="003167FF">
              <w:t>VAL UE for which the events are related to.</w:t>
            </w:r>
          </w:p>
        </w:tc>
      </w:tr>
      <w:tr w:rsidR="00312C76" w:rsidRPr="003167FF" w14:paraId="430C6EF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E97DA5" w14:textId="77777777" w:rsidR="00312C76" w:rsidRPr="003167FF" w:rsidRDefault="00312C76" w:rsidP="007E0BCD">
            <w:pPr>
              <w:pStyle w:val="TAL"/>
            </w:pPr>
            <w:r w:rsidRPr="003167FF">
              <w:rPr>
                <w:lang w:eastAsia="zh-CN"/>
              </w:rPr>
              <w:t>&gt; events</w:t>
            </w:r>
          </w:p>
        </w:tc>
        <w:tc>
          <w:tcPr>
            <w:tcW w:w="1440" w:type="dxa"/>
            <w:tcBorders>
              <w:top w:val="single" w:sz="4" w:space="0" w:color="000000"/>
              <w:left w:val="single" w:sz="4" w:space="0" w:color="000000"/>
              <w:bottom w:val="single" w:sz="4" w:space="0" w:color="000000"/>
            </w:tcBorders>
            <w:shd w:val="clear" w:color="auto" w:fill="auto"/>
          </w:tcPr>
          <w:p w14:paraId="03861FB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7ADA10" w14:textId="77777777" w:rsidR="00312C76" w:rsidRPr="003167FF" w:rsidRDefault="00312C76" w:rsidP="007E0BCD">
            <w:pPr>
              <w:pStyle w:val="TAL"/>
            </w:pPr>
            <w:r w:rsidRPr="003167FF">
              <w:t xml:space="preserve">List of Monitoring and Analytics events related to the VAL UE. </w:t>
            </w:r>
          </w:p>
        </w:tc>
      </w:tr>
      <w:tr w:rsidR="00312C76" w:rsidRPr="003167FF" w14:paraId="20F8FFC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F0969FF" w14:textId="77777777" w:rsidR="00312C76" w:rsidRPr="003167FF" w:rsidRDefault="00312C76" w:rsidP="007E0BCD">
            <w:pPr>
              <w:pStyle w:val="TAL"/>
              <w:rPr>
                <w:lang w:eastAsia="zh-CN"/>
              </w:rPr>
            </w:pPr>
            <w:r w:rsidRPr="003167FF">
              <w:rPr>
                <w:lang w:eastAsia="zh-CN"/>
              </w:rPr>
              <w:t>Timestamp</w:t>
            </w:r>
          </w:p>
        </w:tc>
        <w:tc>
          <w:tcPr>
            <w:tcW w:w="1440" w:type="dxa"/>
            <w:tcBorders>
              <w:top w:val="single" w:sz="4" w:space="0" w:color="000000"/>
              <w:left w:val="single" w:sz="4" w:space="0" w:color="000000"/>
              <w:bottom w:val="single" w:sz="4" w:space="0" w:color="000000"/>
            </w:tcBorders>
            <w:shd w:val="clear" w:color="auto" w:fill="auto"/>
          </w:tcPr>
          <w:p w14:paraId="37342FE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FA48F" w14:textId="77777777" w:rsidR="00312C76" w:rsidRPr="003167FF" w:rsidRDefault="00312C76" w:rsidP="007E0BCD">
            <w:pPr>
              <w:pStyle w:val="TAL"/>
            </w:pPr>
            <w:r w:rsidRPr="003167FF">
              <w:t>The timestamp for the monitoring and analytics events</w:t>
            </w:r>
          </w:p>
        </w:tc>
      </w:tr>
    </w:tbl>
    <w:p w14:paraId="0B7867FB" w14:textId="77777777" w:rsidR="00312C76" w:rsidRPr="003167FF" w:rsidRDefault="00312C76" w:rsidP="00312C76"/>
    <w:p w14:paraId="2539CBFF" w14:textId="77777777" w:rsidR="00312C76" w:rsidRPr="003167FF" w:rsidRDefault="00312C76" w:rsidP="00312C76">
      <w:pPr>
        <w:pStyle w:val="Heading4"/>
      </w:pPr>
      <w:bookmarkStart w:id="1415" w:name="_Toc162886226"/>
      <w:r w:rsidRPr="003167FF">
        <w:rPr>
          <w:lang w:eastAsia="zh-CN"/>
        </w:rPr>
        <w:t>14.3</w:t>
      </w:r>
      <w:r w:rsidRPr="003167FF">
        <w:t>.2.20</w:t>
      </w:r>
      <w:r w:rsidRPr="003167FF">
        <w:tab/>
        <w:t>Unicast QoS monitoring subscription request</w:t>
      </w:r>
      <w:bookmarkEnd w:id="1415"/>
    </w:p>
    <w:p w14:paraId="3553B7E0"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.20-1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subscription request.</w:t>
      </w:r>
    </w:p>
    <w:p w14:paraId="67C1D5BA" w14:textId="77777777" w:rsidR="00312C76" w:rsidRPr="003167FF" w:rsidRDefault="00312C76" w:rsidP="00312C76">
      <w:pPr>
        <w:pStyle w:val="TH"/>
        <w:rPr>
          <w:lang w:eastAsia="zh-CN"/>
        </w:rPr>
      </w:pPr>
      <w:r w:rsidRPr="003167FF">
        <w:t>Table 14</w:t>
      </w:r>
      <w:r w:rsidRPr="003167FF">
        <w:rPr>
          <w:lang w:eastAsia="zh-CN"/>
        </w:rPr>
        <w:t>.3</w:t>
      </w:r>
      <w:r w:rsidRPr="003167FF">
        <w:t xml:space="preserve">.2.20-1: Unicast QoS monitoring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1684D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13A1B" w14:textId="77777777" w:rsidR="00312C76" w:rsidRPr="003167FF" w:rsidRDefault="00312C76" w:rsidP="00AD1922">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58EE91E" w14:textId="77777777" w:rsidR="00312C76" w:rsidRPr="003167FF" w:rsidRDefault="00312C76" w:rsidP="00AD1922">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1C611" w14:textId="77777777" w:rsidR="00312C76" w:rsidRPr="003167FF" w:rsidRDefault="00312C76" w:rsidP="00AD1922">
            <w:pPr>
              <w:pStyle w:val="TAH"/>
            </w:pPr>
            <w:r w:rsidRPr="003167FF">
              <w:t>Description</w:t>
            </w:r>
          </w:p>
        </w:tc>
      </w:tr>
      <w:tr w:rsidR="00312C76" w:rsidRPr="003167FF" w14:paraId="0B8479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EFA82" w14:textId="77777777" w:rsidR="00312C76" w:rsidRPr="003167FF" w:rsidRDefault="00312C76" w:rsidP="00AD1922">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18D11A4" w14:textId="77777777" w:rsidR="00312C76" w:rsidRPr="003167FF" w:rsidRDefault="00312C76">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EA6DD6" w14:textId="77777777" w:rsidR="00312C76" w:rsidRPr="003167FF" w:rsidRDefault="00312C76" w:rsidP="00AD1922">
            <w:pPr>
              <w:pStyle w:val="TAL"/>
              <w:rPr>
                <w:rFonts w:cs="Arial"/>
              </w:rPr>
            </w:pPr>
            <w:r w:rsidRPr="003167FF">
              <w:rPr>
                <w:lang w:eastAsia="zh-CN"/>
              </w:rPr>
              <w:t>The identity of the</w:t>
            </w:r>
            <w:r w:rsidRPr="003167FF">
              <w:t xml:space="preserve"> VAL server performing the request.</w:t>
            </w:r>
          </w:p>
        </w:tc>
      </w:tr>
      <w:tr w:rsidR="00312C76" w:rsidRPr="003167FF" w14:paraId="1B2A8A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35B871" w14:textId="77777777" w:rsidR="00312C76" w:rsidRPr="003167FF" w:rsidRDefault="00312C76" w:rsidP="00AD1922">
            <w:pPr>
              <w:pStyle w:val="TAL"/>
            </w:pPr>
            <w:r w:rsidRPr="003167FF">
              <w:t>List of VAL UE IDs</w:t>
            </w:r>
          </w:p>
          <w:p w14:paraId="4BF1AB31" w14:textId="77777777" w:rsidR="00312C76" w:rsidRPr="003167FF" w:rsidRDefault="00312C76" w:rsidP="00AD1922">
            <w:pPr>
              <w:pStyle w:val="TAL"/>
              <w:rPr>
                <w:rFonts w:cs="Arial"/>
              </w:rPr>
            </w:pPr>
          </w:p>
        </w:tc>
        <w:tc>
          <w:tcPr>
            <w:tcW w:w="1440" w:type="dxa"/>
            <w:tcBorders>
              <w:top w:val="single" w:sz="4" w:space="0" w:color="000000"/>
              <w:left w:val="single" w:sz="4" w:space="0" w:color="000000"/>
              <w:bottom w:val="single" w:sz="4" w:space="0" w:color="000000"/>
            </w:tcBorders>
            <w:shd w:val="clear" w:color="auto" w:fill="auto"/>
          </w:tcPr>
          <w:p w14:paraId="11415AD5" w14:textId="77777777" w:rsidR="00312C76" w:rsidRPr="003167FF" w:rsidRDefault="00312C76">
            <w:pPr>
              <w:pStyle w:val="TAC"/>
              <w:rPr>
                <w:rFonts w:cs="Arial"/>
              </w:rPr>
            </w:pPr>
            <w:r w:rsidRPr="003167FF">
              <w:rPr>
                <w:rFonts w:cs="Arial"/>
              </w:rPr>
              <w:t>O</w:t>
            </w:r>
          </w:p>
          <w:p w14:paraId="134663AA" w14:textId="5E09E145"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xml:space="preserve">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A32C6" w14:textId="77777777" w:rsidR="00312C76" w:rsidRPr="003167FF" w:rsidRDefault="00312C76" w:rsidP="00AD1922">
            <w:pPr>
              <w:pStyle w:val="TAL"/>
              <w:rPr>
                <w:rFonts w:cs="Arial"/>
              </w:rPr>
            </w:pPr>
            <w:r w:rsidRPr="003167FF">
              <w:rPr>
                <w:rFonts w:cs="Arial"/>
              </w:rPr>
              <w:t>List of VAL UEs whose QoS monitoring data is requested.</w:t>
            </w:r>
          </w:p>
        </w:tc>
      </w:tr>
      <w:tr w:rsidR="00312C76" w:rsidRPr="003167FF" w14:paraId="65B4B5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B8AC6" w14:textId="77777777" w:rsidR="00312C76" w:rsidRPr="003167FF" w:rsidRDefault="00312C76" w:rsidP="00AD1922">
            <w:pPr>
              <w:pStyle w:val="TAL"/>
            </w:pPr>
            <w:r w:rsidRPr="003167FF">
              <w:t>VAL group ID</w:t>
            </w:r>
          </w:p>
          <w:p w14:paraId="37D7981C"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64F33D44" w14:textId="77777777" w:rsidR="00312C76" w:rsidRPr="003167FF" w:rsidRDefault="00312C76">
            <w:pPr>
              <w:pStyle w:val="TAC"/>
              <w:rPr>
                <w:rFonts w:cs="Arial"/>
              </w:rPr>
            </w:pPr>
            <w:r w:rsidRPr="003167FF">
              <w:rPr>
                <w:rFonts w:cs="Arial"/>
              </w:rPr>
              <w:t>O</w:t>
            </w:r>
          </w:p>
          <w:p w14:paraId="62824466" w14:textId="06B164ED"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86F012" w14:textId="77777777" w:rsidR="00312C76" w:rsidRPr="003167FF" w:rsidRDefault="00312C76" w:rsidP="00AD1922">
            <w:pPr>
              <w:pStyle w:val="TAL"/>
              <w:rPr>
                <w:rFonts w:cs="Arial"/>
              </w:rPr>
            </w:pPr>
            <w:r w:rsidRPr="003167FF">
              <w:t>The group ID used for the VAL group for which QoS monitoring data is requested.</w:t>
            </w:r>
          </w:p>
        </w:tc>
      </w:tr>
      <w:tr w:rsidR="00312C76" w:rsidRPr="003167FF" w14:paraId="691CAB8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A052F0" w14:textId="77777777" w:rsidR="00312C76" w:rsidRPr="003167FF" w:rsidRDefault="00312C76" w:rsidP="00AD1922">
            <w:pPr>
              <w:pStyle w:val="TAL"/>
            </w:pPr>
            <w:r w:rsidRPr="003167FF">
              <w:t>List of VAL stream IDs</w:t>
            </w:r>
          </w:p>
          <w:p w14:paraId="019A9A35"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231A8EA4" w14:textId="77777777" w:rsidR="00312C76" w:rsidRPr="003167FF" w:rsidRDefault="00312C76">
            <w:pPr>
              <w:pStyle w:val="TAC"/>
              <w:rPr>
                <w:rFonts w:cs="Arial"/>
              </w:rPr>
            </w:pPr>
            <w:r w:rsidRPr="003167FF">
              <w:rPr>
                <w:rFonts w:cs="Arial"/>
              </w:rPr>
              <w:t>O</w:t>
            </w:r>
          </w:p>
          <w:p w14:paraId="4CDEE393" w14:textId="4ADB07AA"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D5403" w14:textId="77777777" w:rsidR="00312C76" w:rsidRPr="003167FF" w:rsidRDefault="00312C76" w:rsidP="00AD1922">
            <w:pPr>
              <w:pStyle w:val="TAL"/>
              <w:rPr>
                <w:rFonts w:cs="Arial"/>
              </w:rPr>
            </w:pPr>
            <w:r w:rsidRPr="003167FF">
              <w:rPr>
                <w:rFonts w:cs="Arial"/>
              </w:rPr>
              <w:t xml:space="preserve">List of VAL streams for which </w:t>
            </w:r>
            <w:r w:rsidRPr="003167FF">
              <w:t>QoS monitoring data is requested.</w:t>
            </w:r>
          </w:p>
        </w:tc>
      </w:tr>
      <w:tr w:rsidR="00312C76" w:rsidRPr="003167FF" w14:paraId="0226D5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EDACAB" w14:textId="77777777" w:rsidR="00312C76" w:rsidRPr="003167FF" w:rsidRDefault="00312C76" w:rsidP="00AD1922">
            <w:pPr>
              <w:pStyle w:val="TAL"/>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3805E64D"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60EB11" w14:textId="77777777" w:rsidR="00312C76" w:rsidRPr="003167FF" w:rsidRDefault="00312C76" w:rsidP="00AD1922">
            <w:pPr>
              <w:pStyle w:val="TAL"/>
              <w:rPr>
                <w:rFonts w:cs="Arial"/>
                <w:lang w:eastAsia="zh-CN"/>
              </w:rPr>
            </w:pPr>
            <w:r w:rsidRPr="003167FF">
              <w:rPr>
                <w:rFonts w:cs="Arial"/>
                <w:lang w:eastAsia="zh-CN"/>
              </w:rPr>
              <w:t>It describes the requirements on the QoS measurements.</w:t>
            </w:r>
          </w:p>
        </w:tc>
      </w:tr>
      <w:tr w:rsidR="00312C76" w:rsidRPr="003167FF" w14:paraId="548F85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E7BF07" w14:textId="77777777" w:rsidR="00312C76" w:rsidRPr="003167FF" w:rsidRDefault="00312C76" w:rsidP="00AD1922">
            <w:pPr>
              <w:pStyle w:val="TAL"/>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2398426B" w14:textId="77777777" w:rsidR="00312C76" w:rsidRPr="003167FF" w:rsidRDefault="00312C76">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8C94E" w14:textId="77777777" w:rsidR="00312C76" w:rsidRPr="003167FF" w:rsidRDefault="00312C76" w:rsidP="00AD1922">
            <w:pPr>
              <w:pStyle w:val="TAL"/>
              <w:rPr>
                <w:rFonts w:cs="Arial"/>
                <w:lang w:eastAsia="zh-CN"/>
              </w:rPr>
            </w:pPr>
            <w:r w:rsidRPr="003167FF">
              <w:rPr>
                <w:rFonts w:cs="Arial"/>
                <w:lang w:eastAsia="zh-CN"/>
              </w:rPr>
              <w:t>At least one of the following measurement index shall be provided.</w:t>
            </w:r>
          </w:p>
        </w:tc>
      </w:tr>
      <w:tr w:rsidR="00312C76" w:rsidRPr="003167FF" w14:paraId="59DA7F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91418" w14:textId="77777777" w:rsidR="00312C76" w:rsidRPr="003167FF" w:rsidRDefault="00312C76" w:rsidP="00AD1922">
            <w:pPr>
              <w:pStyle w:val="TAL"/>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0E8496A4"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3D4B8" w14:textId="77777777" w:rsidR="00312C76" w:rsidRPr="003167FF" w:rsidRDefault="00312C76" w:rsidP="00AD1922">
            <w:pPr>
              <w:pStyle w:val="TAL"/>
              <w:rPr>
                <w:rFonts w:cs="Arial"/>
                <w:lang w:eastAsia="zh-CN"/>
              </w:rPr>
            </w:pPr>
            <w:r w:rsidRPr="003167FF">
              <w:rPr>
                <w:rFonts w:cs="Arial"/>
                <w:lang w:eastAsia="zh-CN"/>
              </w:rPr>
              <w:t>UL/DL/RT packet delay.</w:t>
            </w:r>
          </w:p>
          <w:p w14:paraId="355440BB" w14:textId="77777777" w:rsidR="00312C76" w:rsidRPr="003167FF" w:rsidRDefault="00312C76" w:rsidP="00AD1922">
            <w:pPr>
              <w:pStyle w:val="TAL"/>
              <w:rPr>
                <w:rFonts w:cs="Arial"/>
                <w:lang w:eastAsia="zh-CN"/>
              </w:rPr>
            </w:pPr>
          </w:p>
          <w:p w14:paraId="7C440E03" w14:textId="77777777" w:rsidR="00312C76" w:rsidRPr="003167FF" w:rsidRDefault="00312C76" w:rsidP="00AD1922">
            <w:pPr>
              <w:pStyle w:val="TAL"/>
              <w:rPr>
                <w:rFonts w:cs="Arial"/>
                <w:lang w:eastAsia="zh-CN"/>
              </w:rPr>
            </w:pPr>
            <w:r w:rsidRPr="003167FF">
              <w:rPr>
                <w:rFonts w:cs="Arial"/>
                <w:lang w:eastAsia="zh-CN"/>
              </w:rPr>
              <w:t>For VAL stream, the packet delay means measurement from a source UE to a target UE.</w:t>
            </w:r>
          </w:p>
        </w:tc>
      </w:tr>
      <w:tr w:rsidR="00312C76" w:rsidRPr="003167FF" w14:paraId="4AF72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50A553" w14:textId="77777777" w:rsidR="00312C76" w:rsidRPr="003167FF" w:rsidRDefault="00312C76" w:rsidP="00AD1922">
            <w:pPr>
              <w:pStyle w:val="TAL"/>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66E32A48"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9F0C9" w14:textId="77777777" w:rsidR="00312C76" w:rsidRPr="003167FF" w:rsidRDefault="00312C76" w:rsidP="00AD1922">
            <w:pPr>
              <w:pStyle w:val="TAL"/>
              <w:rPr>
                <w:rFonts w:cs="Arial"/>
                <w:lang w:eastAsia="zh-CN"/>
              </w:rPr>
            </w:pPr>
            <w:r w:rsidRPr="003167FF">
              <w:rPr>
                <w:rFonts w:cs="Arial"/>
                <w:lang w:eastAsia="zh-CN"/>
              </w:rPr>
              <w:t>Average packet loss rate.</w:t>
            </w:r>
          </w:p>
        </w:tc>
      </w:tr>
      <w:tr w:rsidR="00312C76" w:rsidRPr="003167FF" w14:paraId="2ED4C8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93F559" w14:textId="77777777" w:rsidR="00312C76" w:rsidRPr="003167FF" w:rsidRDefault="00312C76" w:rsidP="00AD1922">
            <w:pPr>
              <w:pStyle w:val="TAL"/>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75380EC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BD205" w14:textId="77777777" w:rsidR="00312C76" w:rsidRPr="003167FF" w:rsidRDefault="00312C76" w:rsidP="00AD1922">
            <w:pPr>
              <w:pStyle w:val="TAL"/>
              <w:rPr>
                <w:rFonts w:cs="Arial"/>
                <w:lang w:eastAsia="zh-CN"/>
              </w:rPr>
            </w:pPr>
            <w:r w:rsidRPr="003167FF">
              <w:rPr>
                <w:rFonts w:cs="Arial"/>
                <w:lang w:eastAsia="zh-CN"/>
              </w:rPr>
              <w:t>Average data rate and/or maximum data rate.</w:t>
            </w:r>
          </w:p>
        </w:tc>
      </w:tr>
      <w:tr w:rsidR="00312C76" w:rsidRPr="003167FF" w14:paraId="78FCE2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3A444" w14:textId="77777777" w:rsidR="00312C76" w:rsidRPr="003167FF" w:rsidRDefault="00312C76" w:rsidP="00AD1922">
            <w:pPr>
              <w:pStyle w:val="TAL"/>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6618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CA9D2E" w14:textId="77777777" w:rsidR="00312C76" w:rsidRPr="003167FF" w:rsidRDefault="00312C76" w:rsidP="00AD1922">
            <w:pPr>
              <w:pStyle w:val="TAL"/>
              <w:rPr>
                <w:rFonts w:cs="Arial"/>
                <w:lang w:eastAsia="zh-CN"/>
              </w:rPr>
            </w:pPr>
            <w:r w:rsidRPr="003167FF">
              <w:rPr>
                <w:rFonts w:cs="Arial"/>
                <w:lang w:eastAsia="zh-CN"/>
              </w:rPr>
              <w:t>Average traffic volume for UL and/or DL</w:t>
            </w:r>
          </w:p>
        </w:tc>
      </w:tr>
      <w:tr w:rsidR="00312C76" w:rsidRPr="003167FF" w14:paraId="4B8A03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882F9E" w14:textId="77777777" w:rsidR="00312C76" w:rsidRPr="003167FF" w:rsidRDefault="00312C76" w:rsidP="00AD1922">
            <w:pPr>
              <w:pStyle w:val="TAL"/>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3B979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E75CD" w14:textId="77777777" w:rsidR="00312C76" w:rsidRPr="003167FF" w:rsidRDefault="00312C76" w:rsidP="00AD1922">
            <w:pPr>
              <w:pStyle w:val="TAL"/>
              <w:rPr>
                <w:rFonts w:cs="Arial"/>
                <w:lang w:eastAsia="zh-CN"/>
              </w:rPr>
            </w:pPr>
            <w:r w:rsidRPr="003167FF">
              <w:rPr>
                <w:rFonts w:cs="Arial"/>
                <w:lang w:eastAsia="zh-CN"/>
              </w:rPr>
              <w:t>The measurement time period indicates a current</w:t>
            </w:r>
            <w:r w:rsidRPr="003167FF" w:rsidDel="0094404D">
              <w:rPr>
                <w:rFonts w:cs="Arial"/>
                <w:lang w:eastAsia="zh-CN"/>
              </w:rPr>
              <w:t xml:space="preserve"> </w:t>
            </w:r>
            <w:r w:rsidRPr="003167FF">
              <w:rPr>
                <w:rFonts w:cs="Arial"/>
                <w:lang w:eastAsia="zh-CN"/>
              </w:rPr>
              <w:t>time period. If absent, current time and 5 minutes duration are used as default setting.</w:t>
            </w:r>
          </w:p>
        </w:tc>
      </w:tr>
      <w:tr w:rsidR="00312C76" w:rsidRPr="003167FF" w14:paraId="7BE297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8B810E5" w14:textId="77777777" w:rsidR="00312C76" w:rsidRPr="003167FF" w:rsidRDefault="00312C76" w:rsidP="00AD1922">
            <w:pPr>
              <w:pStyle w:val="TAL"/>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186CE9A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4C5195" w14:textId="77777777" w:rsidR="00312C76" w:rsidRPr="003167FF" w:rsidRDefault="00312C76" w:rsidP="00AD1922">
            <w:pPr>
              <w:pStyle w:val="TAL"/>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5AC7E83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DBB3B7" w14:textId="77777777" w:rsidR="00312C76" w:rsidRPr="003167FF" w:rsidRDefault="00312C76" w:rsidP="00AD1922">
            <w:pPr>
              <w:pStyle w:val="TAL"/>
              <w:rPr>
                <w:lang w:eastAsia="zh-CN"/>
              </w:rPr>
            </w:pPr>
            <w:r w:rsidRPr="003167FF">
              <w:rPr>
                <w:lang w:eastAsia="zh-CN"/>
              </w:rPr>
              <w:t>Reporting requirements</w:t>
            </w:r>
          </w:p>
        </w:tc>
        <w:tc>
          <w:tcPr>
            <w:tcW w:w="1440" w:type="dxa"/>
            <w:tcBorders>
              <w:top w:val="single" w:sz="4" w:space="0" w:color="000000"/>
              <w:left w:val="single" w:sz="4" w:space="0" w:color="000000"/>
              <w:bottom w:val="single" w:sz="4" w:space="0" w:color="000000"/>
            </w:tcBorders>
            <w:shd w:val="clear" w:color="auto" w:fill="auto"/>
          </w:tcPr>
          <w:p w14:paraId="0D8A4AA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5D991F" w14:textId="77777777" w:rsidR="00312C76" w:rsidRPr="003167FF" w:rsidRDefault="00312C76" w:rsidP="00AD1922">
            <w:pPr>
              <w:pStyle w:val="TAL"/>
              <w:rPr>
                <w:rFonts w:cs="Arial"/>
                <w:lang w:eastAsia="zh-CN"/>
              </w:rPr>
            </w:pPr>
            <w:r w:rsidRPr="003167FF">
              <w:rPr>
                <w:rFonts w:cs="Arial"/>
                <w:lang w:eastAsia="zh-CN"/>
              </w:rPr>
              <w:t>It describes the requirements for QoS monitoring reporting.</w:t>
            </w:r>
          </w:p>
        </w:tc>
      </w:tr>
      <w:tr w:rsidR="00312C76" w:rsidRPr="003167FF" w14:paraId="11D62F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2386E7" w14:textId="77777777" w:rsidR="00312C76" w:rsidRPr="003167FF" w:rsidRDefault="00312C76" w:rsidP="00AD1922">
            <w:pPr>
              <w:pStyle w:val="TAL"/>
              <w:rPr>
                <w:rFonts w:cs="Arial"/>
                <w:lang w:eastAsia="zh-CN"/>
              </w:rPr>
            </w:pPr>
            <w:r w:rsidRPr="003167FF">
              <w:rPr>
                <w:lang w:eastAsia="zh-CN"/>
              </w:rPr>
              <w:t>&gt; Frequency of reporting</w:t>
            </w:r>
          </w:p>
        </w:tc>
        <w:tc>
          <w:tcPr>
            <w:tcW w:w="1440" w:type="dxa"/>
            <w:tcBorders>
              <w:top w:val="single" w:sz="4" w:space="0" w:color="000000"/>
              <w:left w:val="single" w:sz="4" w:space="0" w:color="000000"/>
              <w:bottom w:val="single" w:sz="4" w:space="0" w:color="000000"/>
            </w:tcBorders>
            <w:shd w:val="clear" w:color="auto" w:fill="auto"/>
          </w:tcPr>
          <w:p w14:paraId="67FB235B"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8594A" w14:textId="77777777" w:rsidR="00312C76" w:rsidRPr="003167FF" w:rsidRDefault="00312C76" w:rsidP="00AD1922">
            <w:pPr>
              <w:pStyle w:val="TAL"/>
              <w:rPr>
                <w:rFonts w:cs="Arial"/>
                <w:lang w:eastAsia="zh-CN"/>
              </w:rPr>
            </w:pPr>
            <w:r w:rsidRPr="003167FF">
              <w:rPr>
                <w:rFonts w:cs="Arial"/>
                <w:lang w:eastAsia="zh-CN"/>
              </w:rPr>
              <w:t xml:space="preserve">It indicates the requested </w:t>
            </w:r>
            <w:r w:rsidRPr="003167FF">
              <w:rPr>
                <w:lang w:eastAsia="zh-CN"/>
              </w:rPr>
              <w:t>frequency of reporting. The reporting frequency may be periodic or event triggered (i.e. threshold reached). If absent in the request, default event triggered reporting is used.</w:t>
            </w:r>
          </w:p>
        </w:tc>
      </w:tr>
      <w:tr w:rsidR="00312C76" w:rsidRPr="003167FF" w14:paraId="353953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F081E6" w14:textId="77777777" w:rsidR="00312C76" w:rsidRPr="003167FF" w:rsidRDefault="00312C76" w:rsidP="00AD1922">
            <w:pPr>
              <w:pStyle w:val="TAL"/>
              <w:rPr>
                <w:lang w:eastAsia="zh-CN"/>
              </w:rPr>
            </w:pPr>
            <w:r w:rsidRPr="003167FF">
              <w:rPr>
                <w:lang w:eastAsia="zh-CN"/>
              </w:rPr>
              <w:t>&gt; Reporting threshold</w:t>
            </w:r>
          </w:p>
        </w:tc>
        <w:tc>
          <w:tcPr>
            <w:tcW w:w="1440" w:type="dxa"/>
            <w:tcBorders>
              <w:top w:val="single" w:sz="4" w:space="0" w:color="000000"/>
              <w:left w:val="single" w:sz="4" w:space="0" w:color="000000"/>
              <w:bottom w:val="single" w:sz="4" w:space="0" w:color="000000"/>
            </w:tcBorders>
            <w:shd w:val="clear" w:color="auto" w:fill="auto"/>
          </w:tcPr>
          <w:p w14:paraId="05B4444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AC0499" w14:textId="77777777" w:rsidR="00312C76" w:rsidRPr="003167FF" w:rsidRDefault="00312C76" w:rsidP="00AD1922">
            <w:pPr>
              <w:pStyle w:val="TAL"/>
              <w:rPr>
                <w:rFonts w:cs="Arial"/>
                <w:lang w:eastAsia="zh-CN"/>
              </w:rPr>
            </w:pPr>
            <w:r w:rsidRPr="003167FF">
              <w:rPr>
                <w:rFonts w:cs="Arial"/>
                <w:lang w:eastAsia="zh-CN"/>
              </w:rPr>
              <w:t>If the Frequency of reporting is event triggered (threshold reached), the reporting threshold corresponding to the measurement index shall be provided.</w:t>
            </w:r>
          </w:p>
        </w:tc>
      </w:tr>
      <w:tr w:rsidR="002475D8" w:rsidRPr="003167FF" w14:paraId="39ABE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043C4" w14:textId="3AF49CFD" w:rsidR="002475D8" w:rsidRPr="003167FF" w:rsidRDefault="002475D8" w:rsidP="00AD1922">
            <w:pPr>
              <w:pStyle w:val="TAL"/>
              <w:rPr>
                <w:lang w:eastAsia="zh-CN"/>
              </w:rPr>
            </w:pPr>
            <w:r w:rsidRPr="003167FF">
              <w:t>&gt; Threshold reaching direction</w:t>
            </w:r>
          </w:p>
        </w:tc>
        <w:tc>
          <w:tcPr>
            <w:tcW w:w="1440" w:type="dxa"/>
            <w:tcBorders>
              <w:top w:val="single" w:sz="4" w:space="0" w:color="000000"/>
              <w:left w:val="single" w:sz="4" w:space="0" w:color="000000"/>
              <w:bottom w:val="single" w:sz="4" w:space="0" w:color="000000"/>
            </w:tcBorders>
            <w:shd w:val="clear" w:color="auto" w:fill="auto"/>
          </w:tcPr>
          <w:p w14:paraId="541488FF" w14:textId="55377345" w:rsidR="002475D8" w:rsidRPr="003167FF" w:rsidRDefault="002475D8">
            <w:pPr>
              <w:pStyle w:val="TAC"/>
              <w:rPr>
                <w:rFonts w:cs="Arial"/>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93D3" w14:textId="4B4E0458" w:rsidR="002475D8" w:rsidRPr="003167FF" w:rsidRDefault="002475D8" w:rsidP="00AD1922">
            <w:pPr>
              <w:pStyle w:val="TAL"/>
              <w:rPr>
                <w:rFonts w:cs="Arial"/>
                <w:lang w:eastAsia="zh-CN"/>
              </w:rPr>
            </w:pPr>
            <w:r w:rsidRPr="003167FF">
              <w:t>It indicates the reaching direction (i.e. ascending, descending or crossed) for the reporting threshold. It shall be provided if reporting threshold is present.</w:t>
            </w:r>
          </w:p>
        </w:tc>
      </w:tr>
      <w:tr w:rsidR="00312C76" w:rsidRPr="003167FF" w14:paraId="1D8E1D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33B86DA" w14:textId="77777777" w:rsidR="00312C76" w:rsidRPr="003167FF" w:rsidRDefault="00312C76" w:rsidP="00AD1922">
            <w:pPr>
              <w:pStyle w:val="TAL"/>
              <w:rPr>
                <w:lang w:eastAsia="zh-CN"/>
              </w:rPr>
            </w:pPr>
            <w:r w:rsidRPr="003167FF">
              <w:rPr>
                <w:lang w:eastAsia="zh-CN"/>
              </w:rPr>
              <w:t>&gt; Reporting periodicity</w:t>
            </w:r>
          </w:p>
        </w:tc>
        <w:tc>
          <w:tcPr>
            <w:tcW w:w="1440" w:type="dxa"/>
            <w:tcBorders>
              <w:top w:val="single" w:sz="4" w:space="0" w:color="000000"/>
              <w:left w:val="single" w:sz="4" w:space="0" w:color="000000"/>
              <w:bottom w:val="single" w:sz="4" w:space="0" w:color="000000"/>
            </w:tcBorders>
            <w:shd w:val="clear" w:color="auto" w:fill="auto"/>
          </w:tcPr>
          <w:p w14:paraId="4DB159C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DCF15" w14:textId="77777777" w:rsidR="00312C76" w:rsidRPr="003167FF" w:rsidRDefault="00312C76" w:rsidP="00AD1922">
            <w:pPr>
              <w:pStyle w:val="TAL"/>
              <w:rPr>
                <w:rFonts w:cs="Arial"/>
                <w:lang w:eastAsia="zh-CN"/>
              </w:rPr>
            </w:pPr>
            <w:r w:rsidRPr="003167FF">
              <w:rPr>
                <w:rFonts w:cs="Arial"/>
                <w:lang w:eastAsia="zh-CN"/>
              </w:rPr>
              <w:t xml:space="preserve">If the Frequency of reporting is periodic, the reporting periodicity shall be provided.  </w:t>
            </w:r>
          </w:p>
        </w:tc>
      </w:tr>
      <w:tr w:rsidR="00312C76" w:rsidRPr="003167FF" w14:paraId="7C2D64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0B3B9B" w14:textId="77777777" w:rsidR="00312C76" w:rsidRPr="003167FF" w:rsidRDefault="00312C76" w:rsidP="00AD1922">
            <w:pPr>
              <w:pStyle w:val="TAL"/>
              <w:rPr>
                <w:lang w:eastAsia="zh-CN"/>
              </w:rPr>
            </w:pPr>
            <w:r w:rsidRPr="003167FF">
              <w:rPr>
                <w:lang w:eastAsia="zh-CN"/>
              </w:rPr>
              <w:t>&gt; Termination of reporting</w:t>
            </w:r>
          </w:p>
        </w:tc>
        <w:tc>
          <w:tcPr>
            <w:tcW w:w="1440" w:type="dxa"/>
            <w:tcBorders>
              <w:top w:val="single" w:sz="4" w:space="0" w:color="000000"/>
              <w:left w:val="single" w:sz="4" w:space="0" w:color="000000"/>
              <w:bottom w:val="single" w:sz="4" w:space="0" w:color="000000"/>
            </w:tcBorders>
            <w:shd w:val="clear" w:color="auto" w:fill="auto"/>
          </w:tcPr>
          <w:p w14:paraId="79FA89D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5EEF8" w14:textId="04E7282A" w:rsidR="00312C76" w:rsidRPr="003167FF" w:rsidRDefault="00312C76" w:rsidP="00AD1922">
            <w:pPr>
              <w:pStyle w:val="TAL"/>
              <w:rPr>
                <w:rFonts w:cs="Arial"/>
                <w:lang w:eastAsia="zh-CN"/>
              </w:rPr>
            </w:pPr>
            <w:r w:rsidRPr="003167FF">
              <w:rPr>
                <w:rFonts w:cs="Arial"/>
                <w:lang w:eastAsia="zh-CN"/>
              </w:rPr>
              <w:t>It indicates when the reporting of QoS monitoring shall stop. It can be event triggered (i.e.</w:t>
            </w:r>
            <w:r w:rsidR="002475D8" w:rsidRPr="003167FF">
              <w:rPr>
                <w:rFonts w:cs="Arial"/>
                <w:lang w:eastAsia="zh-CN"/>
              </w:rPr>
              <w:t xml:space="preserve"> either</w:t>
            </w:r>
            <w:r w:rsidRPr="003167FF">
              <w:rPr>
                <w:rFonts w:cs="Arial"/>
                <w:lang w:eastAsia="zh-CN"/>
              </w:rPr>
              <w:t xml:space="preserve"> number of reports reached or threshold reached) </w:t>
            </w:r>
            <w:r w:rsidR="002475D8" w:rsidRPr="003167FF">
              <w:rPr>
                <w:rFonts w:cs="Arial"/>
                <w:lang w:eastAsia="zh-CN"/>
              </w:rPr>
              <w:t xml:space="preserve">or </w:t>
            </w:r>
            <w:r w:rsidRPr="003167FF">
              <w:rPr>
                <w:rFonts w:cs="Arial"/>
                <w:lang w:eastAsia="zh-CN"/>
              </w:rPr>
              <w:t xml:space="preserve">when reporting duration expires or when explicit termination is requested. If absent in the request, it defaults to </w:t>
            </w:r>
            <w:r w:rsidR="002475D8" w:rsidRPr="003167FF">
              <w:rPr>
                <w:rFonts w:cs="Arial"/>
                <w:lang w:eastAsia="zh-CN"/>
              </w:rPr>
              <w:t>explicit termination</w:t>
            </w:r>
            <w:r w:rsidRPr="003167FF">
              <w:rPr>
                <w:rFonts w:cs="Arial"/>
                <w:lang w:eastAsia="zh-CN"/>
              </w:rPr>
              <w:t>.</w:t>
            </w:r>
            <w:r w:rsidR="002475D8" w:rsidRPr="003167FF">
              <w:rPr>
                <w:rFonts w:cs="Arial"/>
                <w:lang w:eastAsia="zh-CN"/>
              </w:rPr>
              <w:t xml:space="preserve"> Once the termination condition is met, the monitoring </w:t>
            </w:r>
            <w:r w:rsidR="002475D8" w:rsidRPr="003167FF">
              <w:t>subscription ceases to exist.</w:t>
            </w:r>
          </w:p>
        </w:tc>
      </w:tr>
      <w:tr w:rsidR="00312C76" w:rsidRPr="003167FF" w14:paraId="37FE0F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643D42" w14:textId="77777777" w:rsidR="00312C76" w:rsidRPr="003167FF" w:rsidRDefault="00312C76" w:rsidP="00AD1922">
            <w:pPr>
              <w:pStyle w:val="TAL"/>
              <w:rPr>
                <w:lang w:eastAsia="zh-CN"/>
              </w:rPr>
            </w:pPr>
            <w:r w:rsidRPr="003167FF">
              <w:rPr>
                <w:lang w:eastAsia="zh-CN"/>
              </w:rPr>
              <w:t>&gt; Max number of reports</w:t>
            </w:r>
          </w:p>
        </w:tc>
        <w:tc>
          <w:tcPr>
            <w:tcW w:w="1440" w:type="dxa"/>
            <w:tcBorders>
              <w:top w:val="single" w:sz="4" w:space="0" w:color="000000"/>
              <w:left w:val="single" w:sz="4" w:space="0" w:color="000000"/>
              <w:bottom w:val="single" w:sz="4" w:space="0" w:color="000000"/>
            </w:tcBorders>
            <w:shd w:val="clear" w:color="auto" w:fill="auto"/>
          </w:tcPr>
          <w:p w14:paraId="2AB68901" w14:textId="77777777" w:rsidR="002475D8" w:rsidRPr="003167FF" w:rsidRDefault="00312C76" w:rsidP="002475D8">
            <w:pPr>
              <w:pStyle w:val="TAC"/>
              <w:rPr>
                <w:rFonts w:cs="Arial"/>
                <w:lang w:eastAsia="zh-CN"/>
              </w:rPr>
            </w:pPr>
            <w:r w:rsidRPr="003167FF">
              <w:rPr>
                <w:rFonts w:cs="Arial"/>
                <w:lang w:eastAsia="zh-CN"/>
              </w:rPr>
              <w:t>O</w:t>
            </w:r>
          </w:p>
          <w:p w14:paraId="448EF49A" w14:textId="3753FD91"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4A99E1" w14:textId="77777777" w:rsidR="00312C76" w:rsidRPr="003167FF" w:rsidRDefault="00312C76" w:rsidP="00AD1922">
            <w:pPr>
              <w:pStyle w:val="TAL"/>
              <w:rPr>
                <w:rFonts w:cs="Arial"/>
                <w:lang w:eastAsia="zh-CN"/>
              </w:rPr>
            </w:pPr>
            <w:r w:rsidRPr="003167FF">
              <w:rPr>
                <w:rFonts w:cs="Arial"/>
                <w:lang w:eastAsia="zh-CN"/>
              </w:rPr>
              <w:t>It indicates the maximum number of reports, it shall be provided when Termination of reporting is set to event triggered (number of reports reached).</w:t>
            </w:r>
          </w:p>
        </w:tc>
      </w:tr>
      <w:tr w:rsidR="00312C76" w:rsidRPr="003167FF" w14:paraId="2F36C1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AE14E2" w14:textId="77777777" w:rsidR="00312C76" w:rsidRPr="003167FF" w:rsidRDefault="00312C76" w:rsidP="00AD1922">
            <w:pPr>
              <w:pStyle w:val="TAL"/>
              <w:rPr>
                <w:lang w:eastAsia="zh-CN"/>
              </w:rPr>
            </w:pPr>
            <w:r w:rsidRPr="003167FF">
              <w:rPr>
                <w:lang w:eastAsia="zh-CN"/>
              </w:rPr>
              <w:t>&gt; Termination threshold</w:t>
            </w:r>
          </w:p>
        </w:tc>
        <w:tc>
          <w:tcPr>
            <w:tcW w:w="1440" w:type="dxa"/>
            <w:tcBorders>
              <w:top w:val="single" w:sz="4" w:space="0" w:color="000000"/>
              <w:left w:val="single" w:sz="4" w:space="0" w:color="000000"/>
              <w:bottom w:val="single" w:sz="4" w:space="0" w:color="000000"/>
            </w:tcBorders>
            <w:shd w:val="clear" w:color="auto" w:fill="auto"/>
          </w:tcPr>
          <w:p w14:paraId="55099911" w14:textId="77777777" w:rsidR="002475D8" w:rsidRPr="003167FF" w:rsidRDefault="00312C76" w:rsidP="002475D8">
            <w:pPr>
              <w:pStyle w:val="TAC"/>
              <w:rPr>
                <w:rFonts w:cs="Arial"/>
                <w:lang w:eastAsia="zh-CN"/>
              </w:rPr>
            </w:pPr>
            <w:r w:rsidRPr="003167FF">
              <w:rPr>
                <w:rFonts w:cs="Arial"/>
                <w:lang w:eastAsia="zh-CN"/>
              </w:rPr>
              <w:t>O</w:t>
            </w:r>
          </w:p>
          <w:p w14:paraId="3963F26D" w14:textId="09DB7DF1" w:rsidR="00312C76" w:rsidRPr="003167FF" w:rsidRDefault="002475D8" w:rsidP="002475D8">
            <w:pPr>
              <w:pStyle w:val="TAC"/>
              <w:rPr>
                <w:rFonts w:cs="Arial"/>
                <w:lang w:eastAsia="zh-CN"/>
              </w:rPr>
            </w:pPr>
            <w:r w:rsidRPr="003167FF">
              <w:rPr>
                <w:rFonts w:cs="Arial"/>
                <w:lang w:eastAsia="zh-CN"/>
              </w:rPr>
              <w:t>(see NOTE 2, 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580EA6" w14:textId="1B84DA96" w:rsidR="00312C76" w:rsidRPr="003167FF" w:rsidRDefault="00312C76" w:rsidP="00AD1922">
            <w:pPr>
              <w:pStyle w:val="TAL"/>
              <w:rPr>
                <w:rFonts w:cs="Arial"/>
                <w:lang w:eastAsia="zh-CN"/>
              </w:rPr>
            </w:pPr>
            <w:r w:rsidRPr="003167FF">
              <w:rPr>
                <w:rFonts w:cs="Arial"/>
                <w:lang w:eastAsia="zh-CN"/>
              </w:rPr>
              <w:t xml:space="preserve">It indicates the reporting termination threshold corresponding to the measurement index. </w:t>
            </w:r>
            <w:r w:rsidR="002475D8" w:rsidRPr="003167FF">
              <w:rPr>
                <w:rFonts w:cs="Arial"/>
                <w:lang w:eastAsia="zh-CN"/>
              </w:rPr>
              <w:t>Each measurement index has only one termination threshold.</w:t>
            </w:r>
          </w:p>
        </w:tc>
      </w:tr>
      <w:tr w:rsidR="002475D8" w:rsidRPr="003167FF" w14:paraId="5F958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60B277" w14:textId="7B6804F0" w:rsidR="002475D8" w:rsidRPr="003167FF" w:rsidRDefault="002475D8" w:rsidP="002475D8">
            <w:pPr>
              <w:pStyle w:val="TAL"/>
              <w:rPr>
                <w:lang w:eastAsia="zh-CN"/>
              </w:rPr>
            </w:pPr>
            <w:r w:rsidRPr="003167FF">
              <w:rPr>
                <w:lang w:eastAsia="zh-CN"/>
              </w:rPr>
              <w:t>&gt; Termination condition for termination threshold</w:t>
            </w:r>
          </w:p>
        </w:tc>
        <w:tc>
          <w:tcPr>
            <w:tcW w:w="1440" w:type="dxa"/>
            <w:tcBorders>
              <w:top w:val="single" w:sz="4" w:space="0" w:color="000000"/>
              <w:left w:val="single" w:sz="4" w:space="0" w:color="000000"/>
              <w:bottom w:val="single" w:sz="4" w:space="0" w:color="000000"/>
            </w:tcBorders>
            <w:shd w:val="clear" w:color="auto" w:fill="auto"/>
          </w:tcPr>
          <w:p w14:paraId="609253DC" w14:textId="77777777" w:rsidR="002475D8" w:rsidRPr="003167FF" w:rsidRDefault="002475D8" w:rsidP="002475D8">
            <w:pPr>
              <w:pStyle w:val="TAC"/>
              <w:rPr>
                <w:rFonts w:cs="Arial"/>
                <w:lang w:eastAsia="zh-CN"/>
              </w:rPr>
            </w:pPr>
            <w:r w:rsidRPr="003167FF">
              <w:rPr>
                <w:rFonts w:cs="Arial"/>
                <w:lang w:eastAsia="zh-CN"/>
              </w:rPr>
              <w:t>O</w:t>
            </w:r>
          </w:p>
          <w:p w14:paraId="19AB740C" w14:textId="68A815AE" w:rsidR="002475D8" w:rsidRPr="003167FF" w:rsidRDefault="002475D8" w:rsidP="002475D8">
            <w:pPr>
              <w:pStyle w:val="TAC"/>
              <w:rPr>
                <w:rFonts w:cs="Arial"/>
                <w:lang w:eastAsia="zh-CN"/>
              </w:rPr>
            </w:pPr>
            <w:r w:rsidRPr="003167FF">
              <w:rPr>
                <w:rFonts w:cs="Arial"/>
                <w:lang w:eastAsia="zh-CN"/>
              </w:rPr>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FAABA" w14:textId="1354B098" w:rsidR="002475D8" w:rsidRPr="003167FF" w:rsidRDefault="002475D8" w:rsidP="002475D8">
            <w:pPr>
              <w:pStyle w:val="TAL"/>
              <w:rPr>
                <w:rFonts w:cs="Arial"/>
                <w:lang w:eastAsia="zh-CN"/>
              </w:rPr>
            </w:pPr>
            <w:r w:rsidRPr="003167FF">
              <w:rPr>
                <w:rFonts w:cs="Arial"/>
                <w:lang w:eastAsia="zh-CN"/>
              </w:rPr>
              <w:t>It indicates threshold-based termination condition (e.g. all reached or any of them reached) if multiple measurement indexes are provided.</w:t>
            </w:r>
          </w:p>
        </w:tc>
      </w:tr>
      <w:tr w:rsidR="00312C76" w:rsidRPr="003167FF" w14:paraId="64341F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CA58E" w14:textId="77777777" w:rsidR="00312C76" w:rsidRPr="003167FF" w:rsidRDefault="00312C76" w:rsidP="00AD1922">
            <w:pPr>
              <w:pStyle w:val="TAL"/>
              <w:rPr>
                <w:lang w:eastAsia="zh-CN"/>
              </w:rPr>
            </w:pPr>
            <w:r w:rsidRPr="003167FF">
              <w:rPr>
                <w:lang w:eastAsia="zh-CN"/>
              </w:rPr>
              <w:t>&gt; Reporting duration</w:t>
            </w:r>
          </w:p>
        </w:tc>
        <w:tc>
          <w:tcPr>
            <w:tcW w:w="1440" w:type="dxa"/>
            <w:tcBorders>
              <w:top w:val="single" w:sz="4" w:space="0" w:color="000000"/>
              <w:left w:val="single" w:sz="4" w:space="0" w:color="000000"/>
              <w:bottom w:val="single" w:sz="4" w:space="0" w:color="000000"/>
            </w:tcBorders>
            <w:shd w:val="clear" w:color="auto" w:fill="auto"/>
          </w:tcPr>
          <w:p w14:paraId="59F126F6" w14:textId="77777777" w:rsidR="002475D8" w:rsidRPr="003167FF" w:rsidRDefault="00312C76" w:rsidP="002475D8">
            <w:pPr>
              <w:pStyle w:val="TAC"/>
              <w:rPr>
                <w:rFonts w:cs="Arial"/>
                <w:lang w:eastAsia="zh-CN"/>
              </w:rPr>
            </w:pPr>
            <w:r w:rsidRPr="003167FF">
              <w:rPr>
                <w:rFonts w:cs="Arial"/>
                <w:lang w:eastAsia="zh-CN"/>
              </w:rPr>
              <w:t>O</w:t>
            </w:r>
          </w:p>
          <w:p w14:paraId="7A281D96" w14:textId="01C97FA6"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3FDFF" w14:textId="77777777" w:rsidR="00312C76" w:rsidRPr="003167FF" w:rsidRDefault="00312C76" w:rsidP="00AD1922">
            <w:pPr>
              <w:pStyle w:val="TAL"/>
              <w:rPr>
                <w:rFonts w:cs="Arial"/>
                <w:lang w:eastAsia="zh-CN"/>
              </w:rPr>
            </w:pPr>
            <w:r w:rsidRPr="003167FF">
              <w:rPr>
                <w:rFonts w:cs="Arial"/>
                <w:lang w:eastAsia="zh-CN"/>
              </w:rPr>
              <w:t>It indicates the reporting duration, it shall be provided when Termination of reporting is set to duration expiration.</w:t>
            </w:r>
          </w:p>
        </w:tc>
      </w:tr>
      <w:tr w:rsidR="00312C76" w:rsidRPr="003167FF" w14:paraId="007BD86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B5EE41" w14:textId="77777777" w:rsidR="002475D8" w:rsidRPr="003167FF" w:rsidRDefault="00312C76" w:rsidP="002475D8">
            <w:pPr>
              <w:pStyle w:val="TAN"/>
              <w:rPr>
                <w:lang w:eastAsia="zh-CN"/>
              </w:rPr>
            </w:pPr>
            <w:r w:rsidRPr="003167FF">
              <w:rPr>
                <w:lang w:eastAsia="zh-CN"/>
              </w:rPr>
              <w:t>NOTE</w:t>
            </w:r>
            <w:r w:rsidR="002475D8" w:rsidRPr="003167FF">
              <w:rPr>
                <w:rFonts w:cs="Arial"/>
                <w:lang w:eastAsia="zh-CN"/>
              </w:rPr>
              <w:t> 1</w:t>
            </w:r>
            <w:r w:rsidRPr="003167FF">
              <w:rPr>
                <w:lang w:eastAsia="zh-CN"/>
              </w:rPr>
              <w:t>:</w:t>
            </w:r>
            <w:r w:rsidRPr="003167FF">
              <w:rPr>
                <w:lang w:eastAsia="zh-CN"/>
              </w:rPr>
              <w:tab/>
              <w:t>Only one of these information elements shall be present</w:t>
            </w:r>
            <w:r w:rsidR="002475D8" w:rsidRPr="003167FF">
              <w:rPr>
                <w:lang w:eastAsia="zh-CN"/>
              </w:rPr>
              <w:t>.</w:t>
            </w:r>
          </w:p>
          <w:p w14:paraId="04821506" w14:textId="77777777" w:rsidR="002475D8" w:rsidRPr="003167FF" w:rsidRDefault="002475D8" w:rsidP="002475D8">
            <w:pPr>
              <w:pStyle w:val="TAN"/>
              <w:rPr>
                <w:lang w:eastAsia="zh-CN"/>
              </w:rPr>
            </w:pPr>
            <w:r w:rsidRPr="003167FF">
              <w:rPr>
                <w:lang w:eastAsia="zh-CN"/>
              </w:rPr>
              <w:t xml:space="preserve">NOTE 2: </w:t>
            </w:r>
            <w:r w:rsidRPr="003167FF">
              <w:rPr>
                <w:lang w:eastAsia="zh-CN"/>
              </w:rPr>
              <w:tab/>
              <w:t>It shall be provided when Termination of reporting is set to event triggered (threshold reached).</w:t>
            </w:r>
          </w:p>
          <w:p w14:paraId="66125D7E" w14:textId="136B275D" w:rsidR="00312C76" w:rsidRPr="003167FF" w:rsidRDefault="002475D8" w:rsidP="002475D8">
            <w:pPr>
              <w:pStyle w:val="TAN"/>
              <w:rPr>
                <w:lang w:eastAsia="zh-CN"/>
              </w:rPr>
            </w:pPr>
            <w:r w:rsidRPr="003167FF">
              <w:rPr>
                <w:lang w:eastAsia="zh-CN"/>
              </w:rPr>
              <w:t>NOTE 3:</w:t>
            </w:r>
            <w:r w:rsidRPr="003167FF">
              <w:rPr>
                <w:lang w:eastAsia="zh-CN"/>
              </w:rPr>
              <w:tab/>
            </w:r>
            <w:r w:rsidR="00BD316F" w:rsidRPr="00BD316F">
              <w:rPr>
                <w:lang w:eastAsia="zh-CN"/>
              </w:rPr>
              <w:t>If provided, only</w:t>
            </w:r>
            <w:r w:rsidR="00BD316F">
              <w:rPr>
                <w:lang w:eastAsia="zh-CN"/>
              </w:rPr>
              <w:t xml:space="preserve"> </w:t>
            </w:r>
            <w:r w:rsidRPr="003167FF">
              <w:rPr>
                <w:lang w:eastAsia="zh-CN"/>
              </w:rPr>
              <w:t xml:space="preserve">one of these information elements </w:t>
            </w:r>
            <w:r w:rsidR="00BD316F">
              <w:rPr>
                <w:lang w:eastAsia="zh-CN"/>
              </w:rPr>
              <w:t xml:space="preserve">shall </w:t>
            </w:r>
            <w:r w:rsidRPr="003167FF">
              <w:rPr>
                <w:lang w:eastAsia="zh-CN"/>
              </w:rPr>
              <w:t>be present.</w:t>
            </w:r>
          </w:p>
          <w:p w14:paraId="3E9F4DE3" w14:textId="785979AB" w:rsidR="002774FD" w:rsidRPr="003167FF" w:rsidRDefault="002774FD" w:rsidP="002475D8">
            <w:pPr>
              <w:pStyle w:val="TAN"/>
              <w:rPr>
                <w:rFonts w:cs="Arial"/>
                <w:lang w:eastAsia="zh-CN"/>
              </w:rPr>
            </w:pPr>
            <w:r w:rsidRPr="003167FF">
              <w:rPr>
                <w:lang w:eastAsia="zh-CN"/>
              </w:rPr>
              <w:t>NOTE 4:</w:t>
            </w:r>
            <w:r w:rsidRPr="003167FF">
              <w:tab/>
              <w:t>When used by the Update_Unicast_QoS_Monitoring_Subscription operation, the same information element with identical content shall be present as in the associated Subscribe_Unicast_QoS_Monitoring operation.</w:t>
            </w:r>
          </w:p>
        </w:tc>
      </w:tr>
    </w:tbl>
    <w:p w14:paraId="2A2ABB12" w14:textId="77777777" w:rsidR="00312C76" w:rsidRPr="003167FF" w:rsidRDefault="00312C76" w:rsidP="00312C76">
      <w:pPr>
        <w:rPr>
          <w:lang w:eastAsia="zh-CN"/>
        </w:rPr>
      </w:pPr>
    </w:p>
    <w:p w14:paraId="4457637A" w14:textId="77777777" w:rsidR="00312C76" w:rsidRPr="003167FF" w:rsidRDefault="00312C76" w:rsidP="00312C76">
      <w:pPr>
        <w:pStyle w:val="Heading4"/>
      </w:pPr>
      <w:bookmarkStart w:id="1416" w:name="_Toc162886227"/>
      <w:r w:rsidRPr="003167FF">
        <w:rPr>
          <w:lang w:eastAsia="zh-CN"/>
        </w:rPr>
        <w:t>14.3</w:t>
      </w:r>
      <w:r w:rsidRPr="003167FF">
        <w:t>.2.21</w:t>
      </w:r>
      <w:r w:rsidRPr="003167FF">
        <w:tab/>
        <w:t>Unicast QoS monitoring subscription response</w:t>
      </w:r>
      <w:bookmarkEnd w:id="1416"/>
    </w:p>
    <w:p w14:paraId="67901EAA" w14:textId="77777777" w:rsidR="00312C76" w:rsidRPr="003167FF" w:rsidRDefault="00312C76" w:rsidP="00312C76">
      <w:pPr>
        <w:rPr>
          <w:lang w:eastAsia="zh-CN"/>
        </w:rPr>
      </w:pPr>
      <w:r w:rsidRPr="003167FF">
        <w:t>Table </w:t>
      </w:r>
      <w:r w:rsidRPr="003167FF">
        <w:rPr>
          <w:lang w:eastAsia="zh-CN"/>
        </w:rPr>
        <w:t>14.3</w:t>
      </w:r>
      <w:r w:rsidRPr="003167FF">
        <w:t>.2</w:t>
      </w:r>
      <w:r w:rsidRPr="003167FF">
        <w:rPr>
          <w:lang w:eastAsia="zh-CN"/>
        </w:rPr>
        <w:t>.21-1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response.</w:t>
      </w:r>
    </w:p>
    <w:p w14:paraId="1EF5521A" w14:textId="77777777" w:rsidR="00312C76" w:rsidRPr="003167FF" w:rsidRDefault="00312C76" w:rsidP="00312C76">
      <w:pPr>
        <w:pStyle w:val="TH"/>
        <w:rPr>
          <w:lang w:eastAsia="zh-CN"/>
        </w:rPr>
      </w:pPr>
      <w:r w:rsidRPr="003167FF">
        <w:t>Table </w:t>
      </w:r>
      <w:r w:rsidRPr="003167FF">
        <w:rPr>
          <w:lang w:eastAsia="zh-CN"/>
        </w:rPr>
        <w:t>14.3</w:t>
      </w:r>
      <w:r w:rsidRPr="003167FF">
        <w:t xml:space="preserve">.2.21-1: Unicast QoS monitoring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C7FD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5B69F7"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1FCFD41"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C55E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6F3BCB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4C3110"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0402E2F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AFC3E"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bl>
    <w:p w14:paraId="6405C232" w14:textId="77777777" w:rsidR="00312C76" w:rsidRPr="003167FF" w:rsidRDefault="00312C76" w:rsidP="00312C76">
      <w:pPr>
        <w:rPr>
          <w:lang w:eastAsia="zh-CN"/>
        </w:rPr>
      </w:pPr>
    </w:p>
    <w:p w14:paraId="4BF7F2D2" w14:textId="77777777" w:rsidR="00312C76" w:rsidRPr="003167FF" w:rsidRDefault="00312C76" w:rsidP="00312C76">
      <w:pPr>
        <w:pStyle w:val="Heading4"/>
      </w:pPr>
      <w:bookmarkStart w:id="1417" w:name="_Toc162886228"/>
      <w:r w:rsidRPr="003167FF">
        <w:t>14.</w:t>
      </w:r>
      <w:r w:rsidRPr="003167FF">
        <w:rPr>
          <w:lang w:eastAsia="zh-CN"/>
        </w:rPr>
        <w:t>3</w:t>
      </w:r>
      <w:r w:rsidRPr="003167FF">
        <w:t>.2.22</w:t>
      </w:r>
      <w:r w:rsidRPr="003167FF">
        <w:tab/>
        <w:t>Unicast QoS monitoring notification</w:t>
      </w:r>
      <w:bookmarkEnd w:id="1417"/>
    </w:p>
    <w:p w14:paraId="022B4965" w14:textId="77777777" w:rsidR="00312C76" w:rsidRPr="003167FF" w:rsidRDefault="00312C76" w:rsidP="00312C76">
      <w:r w:rsidRPr="003167FF">
        <w:t>Table 14.</w:t>
      </w:r>
      <w:r w:rsidRPr="003167FF">
        <w:rPr>
          <w:lang w:eastAsia="zh-CN"/>
        </w:rPr>
        <w:t>3</w:t>
      </w:r>
      <w:r w:rsidRPr="003167FF">
        <w:t>.2.22-</w:t>
      </w:r>
      <w:r w:rsidRPr="003167FF">
        <w:rPr>
          <w:lang w:eastAsia="zh-CN"/>
        </w:rPr>
        <w:t>1</w:t>
      </w:r>
      <w:r w:rsidRPr="003167FF">
        <w:t xml:space="preserve"> describes the information flow for </w:t>
      </w:r>
      <w:r w:rsidRPr="003167FF">
        <w:rPr>
          <w:lang w:eastAsia="zh-CN"/>
        </w:rPr>
        <w:t xml:space="preserve">unicast QoS monitoring notification </w:t>
      </w:r>
      <w:r w:rsidRPr="003167FF">
        <w:t xml:space="preserve">from the network resource management </w:t>
      </w:r>
      <w:r w:rsidRPr="003167FF">
        <w:rPr>
          <w:lang w:eastAsia="zh-CN"/>
        </w:rPr>
        <w:t>server</w:t>
      </w:r>
      <w:r w:rsidRPr="003167FF">
        <w:t xml:space="preserve"> to the VAL server.</w:t>
      </w:r>
    </w:p>
    <w:p w14:paraId="51AB58C5" w14:textId="77777777" w:rsidR="00312C76" w:rsidRPr="003167FF" w:rsidRDefault="00312C76" w:rsidP="00312C76">
      <w:pPr>
        <w:pStyle w:val="TH"/>
        <w:rPr>
          <w:lang w:eastAsia="zh-CN"/>
        </w:rPr>
      </w:pPr>
      <w:r w:rsidRPr="003167FF">
        <w:t>Table 14.</w:t>
      </w:r>
      <w:r w:rsidRPr="003167FF">
        <w:rPr>
          <w:lang w:eastAsia="zh-CN"/>
        </w:rPr>
        <w:t>3</w:t>
      </w:r>
      <w:r w:rsidRPr="003167FF">
        <w:t>.2.22-</w:t>
      </w:r>
      <w:r w:rsidRPr="003167FF">
        <w:rPr>
          <w:lang w:eastAsia="zh-CN"/>
        </w:rPr>
        <w:t>1</w:t>
      </w:r>
      <w:r w:rsidRPr="003167FF">
        <w:t xml:space="preserve">: </w:t>
      </w:r>
      <w:r w:rsidRPr="003167FF">
        <w:rPr>
          <w:lang w:eastAsia="zh-CN"/>
        </w:rPr>
        <w:t>Notify unicast QoS monitoring</w:t>
      </w:r>
      <w:r w:rsidRPr="003167FF">
        <w:t xml:space="preserv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C1E1A6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79566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F5B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190D40" w14:textId="77777777" w:rsidR="00312C76" w:rsidRPr="003167FF" w:rsidRDefault="00312C76" w:rsidP="007E0BCD">
            <w:pPr>
              <w:pStyle w:val="TAH"/>
            </w:pPr>
            <w:r w:rsidRPr="003167FF">
              <w:t>Description</w:t>
            </w:r>
          </w:p>
        </w:tc>
      </w:tr>
      <w:tr w:rsidR="00312C76" w:rsidRPr="003167FF" w14:paraId="32F9F4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E8C10F" w14:textId="77777777" w:rsidR="00312C76" w:rsidRPr="003167FF" w:rsidRDefault="00312C76" w:rsidP="007E0BCD">
            <w:pPr>
              <w:pStyle w:val="tablecontent"/>
            </w:pPr>
            <w:r w:rsidRPr="003167FF">
              <w:t>List of VAL UE IDs</w:t>
            </w:r>
          </w:p>
          <w:p w14:paraId="114320C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574D8BAC" w14:textId="77777777" w:rsidR="00312C76" w:rsidRPr="003167FF" w:rsidRDefault="00312C76" w:rsidP="007E0BCD">
            <w:pPr>
              <w:pStyle w:val="TAC"/>
            </w:pPr>
            <w:r w:rsidRPr="003167FF">
              <w:t>O</w:t>
            </w:r>
          </w:p>
          <w:p w14:paraId="54F4185B"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730DA"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subscription request or a subset of that list. It can contain a single UE.</w:t>
            </w:r>
          </w:p>
        </w:tc>
      </w:tr>
      <w:tr w:rsidR="00312C76" w:rsidRPr="003167FF" w14:paraId="6D1C04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A1A8D5D" w14:textId="77777777" w:rsidR="00312C76" w:rsidRPr="003167FF" w:rsidRDefault="00312C76" w:rsidP="007E0BCD">
            <w:pPr>
              <w:pStyle w:val="tablecontent"/>
            </w:pPr>
            <w:r w:rsidRPr="003167FF">
              <w:t>VAL group ID</w:t>
            </w:r>
          </w:p>
          <w:p w14:paraId="27AE0925"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5AA19A8B" w14:textId="77777777" w:rsidR="00312C76" w:rsidRPr="003167FF" w:rsidRDefault="00312C76" w:rsidP="007E0BCD">
            <w:pPr>
              <w:pStyle w:val="TAC"/>
            </w:pPr>
            <w:r w:rsidRPr="003167FF">
              <w:t>O</w:t>
            </w:r>
          </w:p>
          <w:p w14:paraId="04B2B8FE"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6F8A5D"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subscription request.</w:t>
            </w:r>
          </w:p>
        </w:tc>
      </w:tr>
      <w:tr w:rsidR="00312C76" w:rsidRPr="003167FF" w14:paraId="179455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E29FFD" w14:textId="77777777" w:rsidR="00312C76" w:rsidRPr="003167FF" w:rsidRDefault="00312C76" w:rsidP="007E0BCD">
            <w:pPr>
              <w:pStyle w:val="tablecontent"/>
            </w:pPr>
            <w:r w:rsidRPr="003167FF">
              <w:t>List of VAL stream IDs</w:t>
            </w:r>
          </w:p>
          <w:p w14:paraId="1F209763"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05C68B6" w14:textId="77777777" w:rsidR="00312C76" w:rsidRPr="003167FF" w:rsidRDefault="00312C76" w:rsidP="007E0BCD">
            <w:pPr>
              <w:pStyle w:val="TAC"/>
            </w:pPr>
            <w:r w:rsidRPr="003167FF">
              <w:t>O</w:t>
            </w:r>
          </w:p>
          <w:p w14:paraId="3429ED5A"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36A5D"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subscription request or a subset of that list. It can contain a single stream ID.</w:t>
            </w:r>
          </w:p>
        </w:tc>
      </w:tr>
      <w:tr w:rsidR="00312C76" w:rsidRPr="003167FF" w14:paraId="2C80CA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9BB9FC"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613AD3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87016"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805737" w:rsidRPr="003167FF" w14:paraId="7C9F7CB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FFB084" w14:textId="0AC6849A" w:rsidR="00805737" w:rsidRPr="003167FF" w:rsidRDefault="00805737" w:rsidP="00805737">
            <w:pPr>
              <w:pStyle w:val="TAL"/>
            </w:pPr>
            <w:r w:rsidRPr="00717F1D">
              <w:t>Termination cause</w:t>
            </w:r>
          </w:p>
        </w:tc>
        <w:tc>
          <w:tcPr>
            <w:tcW w:w="1440" w:type="dxa"/>
            <w:tcBorders>
              <w:top w:val="single" w:sz="4" w:space="0" w:color="000000"/>
              <w:left w:val="single" w:sz="4" w:space="0" w:color="000000"/>
              <w:bottom w:val="single" w:sz="4" w:space="0" w:color="000000"/>
            </w:tcBorders>
            <w:shd w:val="clear" w:color="auto" w:fill="auto"/>
          </w:tcPr>
          <w:p w14:paraId="4D238D5F" w14:textId="7CD9B63F" w:rsidR="00805737" w:rsidRPr="003167FF" w:rsidRDefault="00805737" w:rsidP="00805737">
            <w:pPr>
              <w:pStyle w:val="TAC"/>
            </w:pPr>
            <w:r w:rsidRPr="00717F1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3520C" w14:textId="473198D4" w:rsidR="00805737" w:rsidRPr="003167FF" w:rsidRDefault="00805737" w:rsidP="00805737">
            <w:pPr>
              <w:pStyle w:val="TAL"/>
            </w:pPr>
            <w:r w:rsidRPr="00717F1D">
              <w:t>Indicates that the subscription is terminated with the termination cause.</w:t>
            </w:r>
          </w:p>
        </w:tc>
      </w:tr>
      <w:tr w:rsidR="00312C76" w:rsidRPr="003167FF" w14:paraId="4169FEF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D71F7" w14:textId="77777777" w:rsidR="00312C76" w:rsidRPr="003167FF" w:rsidRDefault="00312C76" w:rsidP="007E0BCD">
            <w:pPr>
              <w:pStyle w:val="TAN"/>
            </w:pPr>
            <w:r w:rsidRPr="003167FF">
              <w:rPr>
                <w:lang w:eastAsia="zh-CN"/>
              </w:rPr>
              <w:t>NOTE:</w:t>
            </w:r>
            <w:r w:rsidRPr="003167FF">
              <w:rPr>
                <w:lang w:eastAsia="zh-CN"/>
              </w:rPr>
              <w:tab/>
              <w:t>Only one of these information elements shall be present.</w:t>
            </w:r>
          </w:p>
        </w:tc>
      </w:tr>
    </w:tbl>
    <w:p w14:paraId="1A669189" w14:textId="77777777" w:rsidR="00312C76" w:rsidRPr="003167FF" w:rsidRDefault="00312C76" w:rsidP="00312C76"/>
    <w:p w14:paraId="6BEA05C4" w14:textId="77777777" w:rsidR="00312C76" w:rsidRPr="003167FF" w:rsidRDefault="00312C76" w:rsidP="00312C76">
      <w:pPr>
        <w:pStyle w:val="Heading4"/>
      </w:pPr>
      <w:bookmarkStart w:id="1418" w:name="_Toc162886229"/>
      <w:r w:rsidRPr="003167FF">
        <w:t>14.3.2.23</w:t>
      </w:r>
      <w:r w:rsidRPr="003167FF">
        <w:tab/>
        <w:t>TSC stream availability discovery request</w:t>
      </w:r>
      <w:bookmarkEnd w:id="1418"/>
    </w:p>
    <w:p w14:paraId="0BEC179C" w14:textId="77777777" w:rsidR="00312C76" w:rsidRPr="003167FF" w:rsidRDefault="00312C76" w:rsidP="00312C76">
      <w:r w:rsidRPr="003167FF">
        <w:t>Table 14.3.</w:t>
      </w:r>
      <w:r w:rsidRPr="003167FF">
        <w:rPr>
          <w:lang w:eastAsia="zh-CN"/>
        </w:rPr>
        <w:t>2.23-1</w:t>
      </w:r>
      <w:r w:rsidRPr="003167FF">
        <w:t xml:space="preserve"> describes the information flow TSC stream availability discovery request from the VAL server to the NRM server.</w:t>
      </w:r>
    </w:p>
    <w:p w14:paraId="7B526242" w14:textId="77777777" w:rsidR="00312C76" w:rsidRPr="003167FF" w:rsidRDefault="00312C76" w:rsidP="00312C76">
      <w:pPr>
        <w:pStyle w:val="TH"/>
      </w:pPr>
      <w:r w:rsidRPr="003167FF">
        <w:t>Table 14.3.2.23-1: TSC stream availability discovery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99577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906CB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A7BAA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B0F435" w14:textId="77777777" w:rsidR="00312C76" w:rsidRPr="003167FF" w:rsidRDefault="00312C76" w:rsidP="007E0BCD">
            <w:pPr>
              <w:pStyle w:val="TAH"/>
            </w:pPr>
            <w:r w:rsidRPr="003167FF">
              <w:t>Description</w:t>
            </w:r>
          </w:p>
        </w:tc>
      </w:tr>
      <w:tr w:rsidR="00312C76" w:rsidRPr="003167FF" w14:paraId="609FD66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046FAF"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33D572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445C90"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0893E8F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F1224E"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33BDF1F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4C4D" w14:textId="77777777" w:rsidR="00312C76" w:rsidRPr="003167FF" w:rsidRDefault="00312C76" w:rsidP="007E0BCD">
            <w:pPr>
              <w:pStyle w:val="TAL"/>
            </w:pPr>
            <w:r w:rsidRPr="003167FF">
              <w:t>Stream specification includes MAC addresses of the source and destination DS-TT ports (e.g. as defined in IEEE 802.1CB [37]).</w:t>
            </w:r>
          </w:p>
        </w:tc>
      </w:tr>
    </w:tbl>
    <w:p w14:paraId="2D5CE7AE" w14:textId="77777777" w:rsidR="00312C76" w:rsidRPr="003167FF" w:rsidRDefault="00312C76" w:rsidP="00312C76"/>
    <w:p w14:paraId="6030CE88" w14:textId="77777777" w:rsidR="00312C76" w:rsidRPr="003167FF" w:rsidRDefault="00312C76" w:rsidP="00312C76">
      <w:pPr>
        <w:pStyle w:val="Heading4"/>
      </w:pPr>
      <w:bookmarkStart w:id="1419" w:name="_Toc162886230"/>
      <w:r w:rsidRPr="003167FF">
        <w:t>14.3.2.24</w:t>
      </w:r>
      <w:r w:rsidRPr="003167FF">
        <w:tab/>
        <w:t>TSC stream availability discovery response</w:t>
      </w:r>
      <w:bookmarkEnd w:id="1419"/>
    </w:p>
    <w:p w14:paraId="4B702CD2" w14:textId="77777777" w:rsidR="00312C76" w:rsidRPr="003167FF" w:rsidRDefault="00312C76" w:rsidP="00312C76">
      <w:r w:rsidRPr="003167FF">
        <w:t>Table 14.3.</w:t>
      </w:r>
      <w:r w:rsidRPr="003167FF">
        <w:rPr>
          <w:lang w:eastAsia="zh-CN"/>
        </w:rPr>
        <w:t>2.24-1</w:t>
      </w:r>
      <w:r w:rsidRPr="003167FF">
        <w:t xml:space="preserve"> describes the information flow TSC stream availability discovery response from the NRM server to the VAL server.</w:t>
      </w:r>
    </w:p>
    <w:p w14:paraId="29743FF8" w14:textId="77777777" w:rsidR="00312C76" w:rsidRPr="003167FF" w:rsidRDefault="00312C76" w:rsidP="00312C76">
      <w:pPr>
        <w:pStyle w:val="TH"/>
      </w:pPr>
      <w:r w:rsidRPr="003167FF">
        <w:t>Table 14.3.2.24-1: TSC stream availability discovery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985D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C6D21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7714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5853ED" w14:textId="77777777" w:rsidR="00312C76" w:rsidRPr="003167FF" w:rsidRDefault="00312C76" w:rsidP="007E0BCD">
            <w:pPr>
              <w:pStyle w:val="TAH"/>
            </w:pPr>
            <w:r w:rsidRPr="003167FF">
              <w:t>Description</w:t>
            </w:r>
          </w:p>
        </w:tc>
      </w:tr>
      <w:tr w:rsidR="00312C76" w:rsidRPr="003167FF" w14:paraId="4DFF17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5720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C7C9C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841AA6" w14:textId="77777777" w:rsidR="00312C76" w:rsidRPr="003167FF" w:rsidRDefault="00312C76" w:rsidP="007E0BCD">
            <w:pPr>
              <w:pStyle w:val="TAL"/>
            </w:pPr>
            <w:r w:rsidRPr="003167FF">
              <w:t>Result includes success or failure of the TSC stream availability discovery with the underlying network.</w:t>
            </w:r>
          </w:p>
        </w:tc>
      </w:tr>
      <w:tr w:rsidR="00312C76" w:rsidRPr="003167FF" w14:paraId="5B8132B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311CF0"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4D2FF33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23828"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1D19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829A2E" w14:textId="77777777" w:rsidR="00312C76" w:rsidRPr="003167FF" w:rsidRDefault="00312C76" w:rsidP="007E0BCD">
            <w:pPr>
              <w:pStyle w:val="TAL"/>
            </w:pPr>
            <w:r w:rsidRPr="003167FF">
              <w:t>List of traffic specifications</w:t>
            </w:r>
          </w:p>
        </w:tc>
        <w:tc>
          <w:tcPr>
            <w:tcW w:w="1440" w:type="dxa"/>
            <w:tcBorders>
              <w:top w:val="single" w:sz="4" w:space="0" w:color="000000"/>
              <w:left w:val="single" w:sz="4" w:space="0" w:color="000000"/>
              <w:bottom w:val="single" w:sz="4" w:space="0" w:color="000000"/>
            </w:tcBorders>
            <w:shd w:val="clear" w:color="auto" w:fill="auto"/>
          </w:tcPr>
          <w:p w14:paraId="5B617D1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81BBE" w14:textId="77777777" w:rsidR="00312C76" w:rsidRPr="003167FF" w:rsidRDefault="00312C76" w:rsidP="007E0BCD">
            <w:pPr>
              <w:pStyle w:val="TAL"/>
            </w:pPr>
            <w:r w:rsidRPr="003167FF">
              <w:t>The traffic classes supported by the DS-TTs and available end-to-end MaxLatency value per traffic</w:t>
            </w:r>
            <w:r w:rsidRPr="003167FF" w:rsidDel="00E10E22">
              <w:t xml:space="preserve"> </w:t>
            </w:r>
            <w:r w:rsidRPr="003167FF">
              <w:t>class. The VAL server should not request lower latency than the available end-to-end latency.</w:t>
            </w:r>
          </w:p>
        </w:tc>
      </w:tr>
    </w:tbl>
    <w:p w14:paraId="376F9B0E" w14:textId="77777777" w:rsidR="00312C76" w:rsidRPr="003167FF" w:rsidRDefault="00312C76" w:rsidP="00312C76"/>
    <w:p w14:paraId="4F9C364F" w14:textId="77777777" w:rsidR="00312C76" w:rsidRPr="003167FF" w:rsidRDefault="00312C76" w:rsidP="00312C76">
      <w:pPr>
        <w:pStyle w:val="Heading4"/>
      </w:pPr>
      <w:bookmarkStart w:id="1420" w:name="_Toc162886231"/>
      <w:r w:rsidRPr="003167FF">
        <w:t>14.3.2.25</w:t>
      </w:r>
      <w:r w:rsidRPr="003167FF">
        <w:tab/>
        <w:t>TSC stream creation request</w:t>
      </w:r>
      <w:bookmarkEnd w:id="1420"/>
    </w:p>
    <w:p w14:paraId="36DC66D1" w14:textId="77777777" w:rsidR="00312C76" w:rsidRPr="003167FF" w:rsidRDefault="00312C76" w:rsidP="00312C76">
      <w:r w:rsidRPr="003167FF">
        <w:t>Table 14.3.</w:t>
      </w:r>
      <w:r w:rsidRPr="003167FF">
        <w:rPr>
          <w:lang w:eastAsia="zh-CN"/>
        </w:rPr>
        <w:t>2.25-1</w:t>
      </w:r>
      <w:r w:rsidRPr="003167FF">
        <w:t xml:space="preserve"> describes the information flow TSC stream creation request from the VAL server to the NRM server.</w:t>
      </w:r>
    </w:p>
    <w:p w14:paraId="40612BE7" w14:textId="77777777" w:rsidR="00312C76" w:rsidRPr="003167FF" w:rsidRDefault="00312C76" w:rsidP="00312C76">
      <w:pPr>
        <w:pStyle w:val="TH"/>
      </w:pPr>
      <w:r w:rsidRPr="003167FF">
        <w:t>Table 14.3.2.25-1: TSC stream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E36B0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DE1D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62A15F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9A86EA" w14:textId="77777777" w:rsidR="00312C76" w:rsidRPr="003167FF" w:rsidRDefault="00312C76" w:rsidP="007E0BCD">
            <w:pPr>
              <w:pStyle w:val="TAH"/>
            </w:pPr>
            <w:r w:rsidRPr="003167FF">
              <w:t>Description</w:t>
            </w:r>
          </w:p>
        </w:tc>
      </w:tr>
      <w:tr w:rsidR="00312C76" w:rsidRPr="003167FF" w14:paraId="1ECE72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1C05EB"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51BCFA1"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9235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554EB91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07245E"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3A0B13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F3846" w14:textId="77777777" w:rsidR="00312C76" w:rsidRPr="003167FF" w:rsidRDefault="00312C76" w:rsidP="007E0BCD">
            <w:pPr>
              <w:pStyle w:val="TAL"/>
            </w:pPr>
            <w:r w:rsidRPr="003167FF">
              <w:t>It identifies the VAL stream.</w:t>
            </w:r>
          </w:p>
        </w:tc>
      </w:tr>
      <w:tr w:rsidR="00312C76" w:rsidRPr="003167FF" w14:paraId="55845E7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F4ACC"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73854AB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09A82"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90A5B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28007F" w14:textId="77777777" w:rsidR="00312C76" w:rsidRPr="003167FF" w:rsidRDefault="00312C76" w:rsidP="007E0BCD">
            <w:pPr>
              <w:pStyle w:val="TAL"/>
            </w:pPr>
            <w:r w:rsidRPr="003167FF">
              <w:t>Traffic specification</w:t>
            </w:r>
          </w:p>
        </w:tc>
        <w:tc>
          <w:tcPr>
            <w:tcW w:w="1440" w:type="dxa"/>
            <w:tcBorders>
              <w:top w:val="single" w:sz="4" w:space="0" w:color="000000"/>
              <w:left w:val="single" w:sz="4" w:space="0" w:color="000000"/>
              <w:bottom w:val="single" w:sz="4" w:space="0" w:color="000000"/>
            </w:tcBorders>
            <w:shd w:val="clear" w:color="auto" w:fill="auto"/>
          </w:tcPr>
          <w:p w14:paraId="63A7F4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4CA632" w14:textId="1A628296" w:rsidR="00312C76" w:rsidRPr="003167FF" w:rsidRDefault="00312C76" w:rsidP="007E0BCD">
            <w:pPr>
              <w:pStyle w:val="TAL"/>
            </w:pPr>
            <w:r w:rsidRPr="003167FF">
              <w:t>It includes MaxLatency,</w:t>
            </w:r>
            <w:r w:rsidRPr="003167FF" w:rsidDel="00B72684">
              <w:t xml:space="preserve"> </w:t>
            </w:r>
            <w:r w:rsidRPr="003167FF">
              <w:t>MaxFrameInterval, MaxFrameSize, MaxIntervalFrames as described in IEEE 802.1Qcc [</w:t>
            </w:r>
            <w:r w:rsidR="00BE22E5">
              <w:t>35</w:t>
            </w:r>
            <w:r w:rsidRPr="003167FF">
              <w:t>] in clause 46.2.</w:t>
            </w:r>
          </w:p>
        </w:tc>
      </w:tr>
    </w:tbl>
    <w:p w14:paraId="0831C68E" w14:textId="77777777" w:rsidR="00312C76" w:rsidRPr="003167FF" w:rsidRDefault="00312C76" w:rsidP="00312C76"/>
    <w:p w14:paraId="789AF918" w14:textId="77777777" w:rsidR="00312C76" w:rsidRPr="003167FF" w:rsidRDefault="00312C76" w:rsidP="00312C76">
      <w:pPr>
        <w:pStyle w:val="Heading4"/>
      </w:pPr>
      <w:bookmarkStart w:id="1421" w:name="_Toc162886232"/>
      <w:r w:rsidRPr="003167FF">
        <w:t>14.3.2.26</w:t>
      </w:r>
      <w:r w:rsidRPr="003167FF">
        <w:tab/>
        <w:t>TSC stream creation response</w:t>
      </w:r>
      <w:bookmarkEnd w:id="1421"/>
    </w:p>
    <w:p w14:paraId="6C5300CE" w14:textId="77777777" w:rsidR="00312C76" w:rsidRPr="003167FF" w:rsidRDefault="00312C76" w:rsidP="00312C76">
      <w:r w:rsidRPr="003167FF">
        <w:t>Table 14.3.</w:t>
      </w:r>
      <w:r w:rsidRPr="003167FF">
        <w:rPr>
          <w:lang w:eastAsia="zh-CN"/>
        </w:rPr>
        <w:t>2.26-1</w:t>
      </w:r>
      <w:r w:rsidRPr="003167FF">
        <w:t xml:space="preserve"> describes the information flow TSC stream creation response from the NRM server to the VAL server.</w:t>
      </w:r>
    </w:p>
    <w:p w14:paraId="4752DF0A" w14:textId="77777777" w:rsidR="00312C76" w:rsidRPr="003167FF" w:rsidRDefault="00312C76" w:rsidP="00312C76">
      <w:pPr>
        <w:pStyle w:val="TH"/>
      </w:pPr>
      <w:r w:rsidRPr="003167FF">
        <w:t>Table 14.3.2.26-1: TSC stream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45BC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43546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F08ED9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FD0B0" w14:textId="77777777" w:rsidR="00312C76" w:rsidRPr="003167FF" w:rsidRDefault="00312C76" w:rsidP="007E0BCD">
            <w:pPr>
              <w:pStyle w:val="TAH"/>
            </w:pPr>
            <w:r w:rsidRPr="003167FF">
              <w:t>Description</w:t>
            </w:r>
          </w:p>
        </w:tc>
      </w:tr>
      <w:tr w:rsidR="00312C76" w:rsidRPr="003167FF" w14:paraId="40E326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4CA0A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8BB332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A54F61" w14:textId="77777777" w:rsidR="00312C76" w:rsidRPr="003167FF" w:rsidRDefault="00312C76" w:rsidP="007E0BCD">
            <w:pPr>
              <w:pStyle w:val="TAL"/>
            </w:pPr>
            <w:r w:rsidRPr="003167FF">
              <w:t>Result includes success or failure of the TSC stream creation.</w:t>
            </w:r>
          </w:p>
        </w:tc>
      </w:tr>
      <w:tr w:rsidR="00312C76" w:rsidRPr="003167FF" w14:paraId="5CF54D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4E125B"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7F2310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3986CC" w14:textId="77777777" w:rsidR="00312C76" w:rsidRPr="003167FF" w:rsidRDefault="00312C76" w:rsidP="007E0BCD">
            <w:pPr>
              <w:pStyle w:val="TAL"/>
            </w:pPr>
            <w:r w:rsidRPr="003167FF">
              <w:t>It identifies the VAL stream.</w:t>
            </w:r>
          </w:p>
        </w:tc>
      </w:tr>
    </w:tbl>
    <w:p w14:paraId="49B0B7CA" w14:textId="77777777" w:rsidR="00312C76" w:rsidRPr="003167FF" w:rsidRDefault="00312C76" w:rsidP="00312C76"/>
    <w:p w14:paraId="1B879C19" w14:textId="77777777" w:rsidR="00312C76" w:rsidRPr="003167FF" w:rsidRDefault="00312C76" w:rsidP="00312C76">
      <w:pPr>
        <w:pStyle w:val="Heading4"/>
      </w:pPr>
      <w:bookmarkStart w:id="1422" w:name="_Toc162886233"/>
      <w:r w:rsidRPr="003167FF">
        <w:t>14.3.2.27</w:t>
      </w:r>
      <w:r w:rsidRPr="003167FF">
        <w:tab/>
        <w:t>TSC stream deletion request</w:t>
      </w:r>
      <w:bookmarkEnd w:id="1422"/>
    </w:p>
    <w:p w14:paraId="3C7C2B25" w14:textId="77777777" w:rsidR="00312C76" w:rsidRPr="003167FF" w:rsidRDefault="00312C76" w:rsidP="00312C76">
      <w:r w:rsidRPr="003167FF">
        <w:t>Table 14.3.</w:t>
      </w:r>
      <w:r w:rsidRPr="003167FF">
        <w:rPr>
          <w:lang w:eastAsia="zh-CN"/>
        </w:rPr>
        <w:t>2.27-1</w:t>
      </w:r>
      <w:r w:rsidRPr="003167FF">
        <w:t xml:space="preserve"> describes the information flow TSC stream deletion request from the VAL server to the NRM server.</w:t>
      </w:r>
    </w:p>
    <w:p w14:paraId="02900FE6" w14:textId="77777777" w:rsidR="00312C76" w:rsidRPr="003167FF" w:rsidRDefault="00312C76" w:rsidP="00312C76">
      <w:pPr>
        <w:pStyle w:val="TH"/>
      </w:pPr>
      <w:r w:rsidRPr="003167FF">
        <w:t>Table 14.3.2.27-1: TSC stream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D7883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BE9BC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6B2E7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E23783" w14:textId="77777777" w:rsidR="00312C76" w:rsidRPr="003167FF" w:rsidRDefault="00312C76" w:rsidP="007E0BCD">
            <w:pPr>
              <w:pStyle w:val="TAH"/>
            </w:pPr>
            <w:r w:rsidRPr="003167FF">
              <w:t>Description</w:t>
            </w:r>
          </w:p>
        </w:tc>
      </w:tr>
      <w:tr w:rsidR="00312C76" w:rsidRPr="003167FF" w14:paraId="1E89D7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6B47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626C9A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3900C"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1ECBD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1F2918"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2B7854A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3BFAA" w14:textId="77777777" w:rsidR="00312C76" w:rsidRPr="003167FF" w:rsidRDefault="00312C76" w:rsidP="007E0BCD">
            <w:pPr>
              <w:pStyle w:val="TAL"/>
            </w:pPr>
            <w:r w:rsidRPr="003167FF">
              <w:t>It identifies the VAL stream.</w:t>
            </w:r>
          </w:p>
        </w:tc>
      </w:tr>
    </w:tbl>
    <w:p w14:paraId="122B717D" w14:textId="77777777" w:rsidR="00312C76" w:rsidRPr="003167FF" w:rsidRDefault="00312C76" w:rsidP="00312C76"/>
    <w:p w14:paraId="27AD840E" w14:textId="77777777" w:rsidR="00312C76" w:rsidRPr="003167FF" w:rsidRDefault="00312C76" w:rsidP="00312C76">
      <w:pPr>
        <w:pStyle w:val="Heading4"/>
      </w:pPr>
      <w:bookmarkStart w:id="1423" w:name="_Toc162886234"/>
      <w:r w:rsidRPr="003167FF">
        <w:t>14.3.2.28</w:t>
      </w:r>
      <w:r w:rsidRPr="003167FF">
        <w:tab/>
        <w:t>TSC stream deletion response</w:t>
      </w:r>
      <w:bookmarkEnd w:id="1423"/>
    </w:p>
    <w:p w14:paraId="46AFD70A" w14:textId="77777777" w:rsidR="00312C76" w:rsidRPr="003167FF" w:rsidRDefault="00312C76" w:rsidP="00312C76">
      <w:r w:rsidRPr="003167FF">
        <w:t>Table 14.3.</w:t>
      </w:r>
      <w:r w:rsidRPr="003167FF">
        <w:rPr>
          <w:lang w:eastAsia="zh-CN"/>
        </w:rPr>
        <w:t>2.28-1</w:t>
      </w:r>
      <w:r w:rsidRPr="003167FF">
        <w:t xml:space="preserve"> describes the information flow TSC stream deletion response from the NRM server to the VAL server.</w:t>
      </w:r>
    </w:p>
    <w:p w14:paraId="62D97F2F" w14:textId="77777777" w:rsidR="00312C76" w:rsidRPr="003167FF" w:rsidRDefault="00312C76" w:rsidP="00312C76">
      <w:pPr>
        <w:pStyle w:val="TH"/>
      </w:pPr>
      <w:r w:rsidRPr="003167FF">
        <w:t>Table 14.3.2.28-1: TSC stream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9316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12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2A7B3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C6D6F6" w14:textId="77777777" w:rsidR="00312C76" w:rsidRPr="003167FF" w:rsidRDefault="00312C76" w:rsidP="007E0BCD">
            <w:pPr>
              <w:pStyle w:val="TAH"/>
            </w:pPr>
            <w:r w:rsidRPr="003167FF">
              <w:t>Description</w:t>
            </w:r>
          </w:p>
        </w:tc>
      </w:tr>
      <w:tr w:rsidR="00312C76" w:rsidRPr="003167FF" w14:paraId="540879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9304A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1260E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9AA57" w14:textId="77777777" w:rsidR="00312C76" w:rsidRPr="003167FF" w:rsidRDefault="00312C76" w:rsidP="007E0BCD">
            <w:pPr>
              <w:pStyle w:val="TAL"/>
            </w:pPr>
            <w:r w:rsidRPr="003167FF">
              <w:t>Result includes success or failure of the network TSC stream deletion. Even in case of failure, the stream is deemed unusable.</w:t>
            </w:r>
          </w:p>
        </w:tc>
      </w:tr>
      <w:tr w:rsidR="00312C76" w:rsidRPr="003167FF" w14:paraId="27A817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2E43BD"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5DE9A3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C4035" w14:textId="77777777" w:rsidR="00312C76" w:rsidRPr="003167FF" w:rsidRDefault="00312C76" w:rsidP="007E0BCD">
            <w:pPr>
              <w:pStyle w:val="TAL"/>
            </w:pPr>
            <w:r w:rsidRPr="003167FF">
              <w:t>It identifies the VAL stream.</w:t>
            </w:r>
          </w:p>
        </w:tc>
      </w:tr>
    </w:tbl>
    <w:p w14:paraId="76A9F346" w14:textId="77777777" w:rsidR="00312C76" w:rsidRPr="003167FF" w:rsidRDefault="00312C76" w:rsidP="00312C76"/>
    <w:p w14:paraId="70E6B605" w14:textId="77777777" w:rsidR="00312C76" w:rsidRPr="003167FF" w:rsidRDefault="00312C76" w:rsidP="00312C76">
      <w:pPr>
        <w:pStyle w:val="Heading4"/>
      </w:pPr>
      <w:bookmarkStart w:id="1424" w:name="_Toc162886235"/>
      <w:r w:rsidRPr="003167FF">
        <w:t>14.3.2.29</w:t>
      </w:r>
      <w:r w:rsidRPr="003167FF">
        <w:tab/>
        <w:t>TSN bridge information report</w:t>
      </w:r>
      <w:bookmarkEnd w:id="1424"/>
    </w:p>
    <w:p w14:paraId="5DE1C5BE" w14:textId="77777777" w:rsidR="00312C76" w:rsidRPr="003167FF" w:rsidRDefault="00312C76" w:rsidP="00312C76">
      <w:r w:rsidRPr="003167FF">
        <w:t>The 5GS bridge management information is defined in TS 23.501 [10], clause 5.28.1 (5GS bridge management).</w:t>
      </w:r>
    </w:p>
    <w:p w14:paraId="396BE177" w14:textId="77777777" w:rsidR="00312C76" w:rsidRPr="003167FF" w:rsidRDefault="00312C76" w:rsidP="00312C76">
      <w:pPr>
        <w:pStyle w:val="Heading4"/>
      </w:pPr>
      <w:bookmarkStart w:id="1425" w:name="_Toc162886236"/>
      <w:r w:rsidRPr="003167FF">
        <w:t>14.3.2.30</w:t>
      </w:r>
      <w:r w:rsidRPr="003167FF">
        <w:tab/>
        <w:t>TSN bridge information confirmation</w:t>
      </w:r>
      <w:bookmarkEnd w:id="1425"/>
    </w:p>
    <w:p w14:paraId="7AB56B18" w14:textId="77777777" w:rsidR="00312C76" w:rsidRPr="003167FF" w:rsidRDefault="00312C76" w:rsidP="00312C76">
      <w:r w:rsidRPr="003167FF">
        <w:t>The 5GS bridge management information is defined in TS 23.501 [10], clause 5.28.1 (5GS bridge management).</w:t>
      </w:r>
    </w:p>
    <w:p w14:paraId="1CDA61E5" w14:textId="77777777" w:rsidR="00312C76" w:rsidRPr="003167FF" w:rsidRDefault="00312C76" w:rsidP="00312C76">
      <w:pPr>
        <w:pStyle w:val="Heading4"/>
      </w:pPr>
      <w:bookmarkStart w:id="1426" w:name="_Toc162886237"/>
      <w:r w:rsidRPr="003167FF">
        <w:t>14.3.2.31</w:t>
      </w:r>
      <w:r w:rsidRPr="003167FF">
        <w:tab/>
        <w:t>TSN bridge configuration request</w:t>
      </w:r>
      <w:bookmarkEnd w:id="1426"/>
    </w:p>
    <w:p w14:paraId="00EA5082" w14:textId="77777777" w:rsidR="00312C76" w:rsidRPr="003167FF" w:rsidRDefault="00312C76" w:rsidP="00312C76">
      <w:r w:rsidRPr="003167FF">
        <w:t>The configuration information of 5GS Bridge is defined in TS 23.501 [10], clause 5.28.2 (The configuration information of 5GS Bridge).</w:t>
      </w:r>
    </w:p>
    <w:p w14:paraId="381F3530" w14:textId="77777777" w:rsidR="00312C76" w:rsidRPr="003167FF" w:rsidRDefault="00312C76" w:rsidP="00312C76">
      <w:pPr>
        <w:pStyle w:val="Heading4"/>
      </w:pPr>
      <w:bookmarkStart w:id="1427" w:name="_Toc162886238"/>
      <w:r w:rsidRPr="003167FF">
        <w:t>14.3.2.32</w:t>
      </w:r>
      <w:r w:rsidRPr="003167FF">
        <w:tab/>
        <w:t>TSN bridge configuration response</w:t>
      </w:r>
      <w:bookmarkEnd w:id="1427"/>
    </w:p>
    <w:p w14:paraId="2048417E" w14:textId="77777777" w:rsidR="00312C76" w:rsidRPr="003167FF" w:rsidRDefault="00312C76" w:rsidP="00312C76">
      <w:r w:rsidRPr="003167FF">
        <w:t>The configuration information of 5GS Bridge is defined in TS 23.501 [10], clause 5.28.2 (The configuration information of 5GS Bridge).</w:t>
      </w:r>
    </w:p>
    <w:p w14:paraId="0F052F8E" w14:textId="77777777" w:rsidR="00312C76" w:rsidRPr="003167FF" w:rsidRDefault="00312C76" w:rsidP="00312C76">
      <w:pPr>
        <w:pStyle w:val="Heading4"/>
      </w:pPr>
      <w:bookmarkStart w:id="1428" w:name="_Toc162886239"/>
      <w:r w:rsidRPr="003167FF">
        <w:rPr>
          <w:lang w:eastAsia="zh-CN"/>
        </w:rPr>
        <w:t>14.3</w:t>
      </w:r>
      <w:r w:rsidRPr="003167FF">
        <w:t>.2.33</w:t>
      </w:r>
      <w:r w:rsidRPr="003167FF">
        <w:tab/>
        <w:t>Unicast QoS monitoring data request</w:t>
      </w:r>
      <w:bookmarkEnd w:id="1428"/>
    </w:p>
    <w:p w14:paraId="54FE1794"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.33-1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request.</w:t>
      </w:r>
    </w:p>
    <w:p w14:paraId="32DB5D10" w14:textId="77777777" w:rsidR="00312C76" w:rsidRPr="003167FF" w:rsidRDefault="00312C76" w:rsidP="00312C76">
      <w:pPr>
        <w:pStyle w:val="TH"/>
        <w:rPr>
          <w:lang w:eastAsia="zh-CN"/>
        </w:rPr>
      </w:pPr>
      <w:r w:rsidRPr="003167FF">
        <w:t>Table 14</w:t>
      </w:r>
      <w:r w:rsidRPr="003167FF">
        <w:rPr>
          <w:lang w:eastAsia="zh-CN"/>
        </w:rPr>
        <w:t>.3</w:t>
      </w:r>
      <w:r w:rsidRPr="003167FF">
        <w:t xml:space="preserve">.2.33-1: Unicast QoS monitoring </w:t>
      </w:r>
      <w:r w:rsidRPr="003167FF">
        <w:rPr>
          <w:lang w:eastAsia="zh-CN"/>
        </w:rPr>
        <w:t>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87DEB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8DEF8D"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42BCBA9"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1119F"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1480E8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B07B2B" w14:textId="77777777" w:rsidR="00312C76" w:rsidRPr="003167FF" w:rsidRDefault="00312C76" w:rsidP="007E0BCD">
            <w:pPr>
              <w:pStyle w:val="tablecontent"/>
              <w:rPr>
                <w:rFonts w:cs="Arial"/>
                <w:lang w:eastAsia="en-US"/>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A71E1BB"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DBD38" w14:textId="77777777" w:rsidR="00312C76" w:rsidRPr="003167FF" w:rsidRDefault="00312C76" w:rsidP="007E0BCD">
            <w:pPr>
              <w:pStyle w:val="tablecontent"/>
              <w:rPr>
                <w:rFonts w:cs="Arial"/>
                <w:lang w:eastAsia="en-US"/>
              </w:rPr>
            </w:pPr>
            <w:r w:rsidRPr="003167FF">
              <w:rPr>
                <w:lang w:eastAsia="zh-CN"/>
              </w:rPr>
              <w:t>The identity of the</w:t>
            </w:r>
            <w:r w:rsidRPr="003167FF">
              <w:t xml:space="preserve"> VAL server performing the request.</w:t>
            </w:r>
          </w:p>
        </w:tc>
      </w:tr>
      <w:tr w:rsidR="00312C76" w:rsidRPr="003167FF" w14:paraId="1A3AC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68654A" w14:textId="77777777" w:rsidR="00312C76" w:rsidRPr="003167FF" w:rsidRDefault="00312C76" w:rsidP="007E0BCD">
            <w:pPr>
              <w:pStyle w:val="tablecontent"/>
            </w:pPr>
            <w:r w:rsidRPr="003167FF">
              <w:t>List of VAL UE IDs</w:t>
            </w:r>
          </w:p>
          <w:p w14:paraId="30029FB3"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FB56B5E" w14:textId="77777777" w:rsidR="00312C76" w:rsidRPr="003167FF" w:rsidRDefault="00312C76" w:rsidP="007E0BCD">
            <w:pPr>
              <w:pStyle w:val="TAC"/>
              <w:rPr>
                <w:rFonts w:cs="Arial"/>
              </w:rPr>
            </w:pPr>
            <w:r w:rsidRPr="003167FF">
              <w:rPr>
                <w:rFonts w:cs="Arial"/>
              </w:rPr>
              <w:t>O</w:t>
            </w:r>
          </w:p>
          <w:p w14:paraId="1DE4F11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0176E3"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requested.</w:t>
            </w:r>
          </w:p>
        </w:tc>
      </w:tr>
      <w:tr w:rsidR="00312C76" w:rsidRPr="003167FF" w14:paraId="44DA211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14EBB" w14:textId="77777777" w:rsidR="00312C76" w:rsidRPr="003167FF" w:rsidRDefault="00312C76" w:rsidP="007E0BCD">
            <w:pPr>
              <w:pStyle w:val="tablecontent"/>
            </w:pPr>
            <w:r w:rsidRPr="003167FF">
              <w:t>VAL group ID</w:t>
            </w:r>
          </w:p>
          <w:p w14:paraId="7C063F49"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16B6CE2E" w14:textId="77777777" w:rsidR="00312C76" w:rsidRPr="003167FF" w:rsidRDefault="00312C76" w:rsidP="007E0BCD">
            <w:pPr>
              <w:pStyle w:val="TAC"/>
              <w:rPr>
                <w:rFonts w:cs="Arial"/>
              </w:rPr>
            </w:pPr>
            <w:r w:rsidRPr="003167FF">
              <w:rPr>
                <w:rFonts w:cs="Arial"/>
              </w:rPr>
              <w:t>O</w:t>
            </w:r>
          </w:p>
          <w:p w14:paraId="7E107B8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FA217" w14:textId="77777777" w:rsidR="00312C76" w:rsidRPr="003167FF" w:rsidRDefault="00312C76" w:rsidP="007E0BCD">
            <w:pPr>
              <w:pStyle w:val="tablecontent"/>
              <w:rPr>
                <w:rFonts w:cs="Arial"/>
                <w:lang w:eastAsia="en-US"/>
              </w:rPr>
            </w:pPr>
            <w:r w:rsidRPr="003167FF">
              <w:t>The group ID used for the VAL group for which QoS monitoring data is requested.</w:t>
            </w:r>
          </w:p>
        </w:tc>
      </w:tr>
      <w:tr w:rsidR="00312C76" w:rsidRPr="003167FF" w14:paraId="25ECA8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34A6A0" w14:textId="77777777" w:rsidR="00312C76" w:rsidRPr="003167FF" w:rsidRDefault="00312C76" w:rsidP="007E0BCD">
            <w:pPr>
              <w:pStyle w:val="tablecontent"/>
            </w:pPr>
            <w:r w:rsidRPr="003167FF">
              <w:t>List of VAL stream IDs</w:t>
            </w:r>
          </w:p>
          <w:p w14:paraId="21E95392"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0F37BCDE" w14:textId="77777777" w:rsidR="00312C76" w:rsidRPr="003167FF" w:rsidRDefault="00312C76" w:rsidP="007E0BCD">
            <w:pPr>
              <w:pStyle w:val="TAC"/>
              <w:rPr>
                <w:rFonts w:cs="Arial"/>
              </w:rPr>
            </w:pPr>
            <w:r w:rsidRPr="003167FF">
              <w:rPr>
                <w:rFonts w:cs="Arial"/>
              </w:rPr>
              <w:t>O</w:t>
            </w:r>
          </w:p>
          <w:p w14:paraId="6855464C"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6AD8C" w14:textId="77777777" w:rsidR="00312C76" w:rsidRPr="003167FF" w:rsidRDefault="00312C76" w:rsidP="007E0BCD">
            <w:pPr>
              <w:pStyle w:val="tablecontent"/>
              <w:rPr>
                <w:rFonts w:cs="Arial"/>
                <w:lang w:eastAsia="en-US"/>
              </w:rPr>
            </w:pPr>
            <w:r w:rsidRPr="003167FF">
              <w:rPr>
                <w:rFonts w:cs="Arial"/>
                <w:lang w:eastAsia="en-US"/>
              </w:rPr>
              <w:t xml:space="preserve">List of VAL streams for which </w:t>
            </w:r>
            <w:r w:rsidRPr="003167FF">
              <w:t>QoS monitoring data is requested.</w:t>
            </w:r>
          </w:p>
        </w:tc>
      </w:tr>
      <w:tr w:rsidR="00312C76" w:rsidRPr="003167FF" w14:paraId="797A8A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5A61C" w14:textId="77777777" w:rsidR="00312C76" w:rsidRPr="003167FF" w:rsidRDefault="00312C76" w:rsidP="007E0BCD">
            <w:pPr>
              <w:pStyle w:val="tablecontent"/>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70923285"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91AEB" w14:textId="77777777" w:rsidR="00312C76" w:rsidRPr="003167FF" w:rsidRDefault="00312C76" w:rsidP="007E0BCD">
            <w:pPr>
              <w:pStyle w:val="tablecontent"/>
              <w:rPr>
                <w:rFonts w:cs="Arial"/>
                <w:lang w:eastAsia="zh-CN"/>
              </w:rPr>
            </w:pPr>
            <w:r w:rsidRPr="003167FF">
              <w:rPr>
                <w:rFonts w:cs="Arial"/>
                <w:lang w:eastAsia="zh-CN"/>
              </w:rPr>
              <w:t>It describes the requirements on the QoS measurement data to be provided.</w:t>
            </w:r>
          </w:p>
        </w:tc>
      </w:tr>
      <w:tr w:rsidR="00312C76" w:rsidRPr="003167FF" w14:paraId="4DFCD7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2DB318" w14:textId="77777777" w:rsidR="00312C76" w:rsidRPr="003167FF" w:rsidRDefault="00312C76" w:rsidP="007E0BCD">
            <w:pPr>
              <w:pStyle w:val="tablecontent"/>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0D3CA120"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DF069" w14:textId="77777777" w:rsidR="00312C76" w:rsidRPr="003167FF" w:rsidRDefault="00312C76" w:rsidP="007E0BCD">
            <w:pPr>
              <w:pStyle w:val="tablecontent"/>
              <w:rPr>
                <w:rFonts w:cs="Arial"/>
                <w:lang w:eastAsia="zh-CN"/>
              </w:rPr>
            </w:pPr>
            <w:r w:rsidRPr="003167FF">
              <w:rPr>
                <w:rFonts w:cs="Arial"/>
                <w:lang w:eastAsia="zh-CN"/>
              </w:rPr>
              <w:t>At least one of the following measurement index shall be provided.</w:t>
            </w:r>
          </w:p>
        </w:tc>
      </w:tr>
      <w:tr w:rsidR="00312C76" w:rsidRPr="003167FF" w14:paraId="660481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DC2857" w14:textId="77777777" w:rsidR="00312C76" w:rsidRPr="003167FF" w:rsidRDefault="00312C76" w:rsidP="007E0BCD">
            <w:pPr>
              <w:pStyle w:val="tablecontent"/>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5404987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A585C" w14:textId="77777777" w:rsidR="00312C76" w:rsidRPr="003167FF" w:rsidRDefault="00312C76" w:rsidP="007E0BCD">
            <w:pPr>
              <w:pStyle w:val="tablecontent"/>
              <w:rPr>
                <w:rFonts w:cs="Arial"/>
                <w:lang w:eastAsia="zh-CN"/>
              </w:rPr>
            </w:pPr>
            <w:r w:rsidRPr="003167FF">
              <w:rPr>
                <w:rFonts w:cs="Arial"/>
                <w:lang w:eastAsia="zh-CN"/>
              </w:rPr>
              <w:t>UL/DL/RT packet delay.</w:t>
            </w:r>
          </w:p>
          <w:p w14:paraId="57FCABAB" w14:textId="77777777" w:rsidR="00312C76" w:rsidRPr="003167FF" w:rsidRDefault="00312C76" w:rsidP="007E0BCD">
            <w:pPr>
              <w:pStyle w:val="tablecontent"/>
              <w:rPr>
                <w:rFonts w:cs="Arial"/>
                <w:lang w:eastAsia="zh-CN"/>
              </w:rPr>
            </w:pPr>
          </w:p>
          <w:p w14:paraId="1352AEB1" w14:textId="77777777" w:rsidR="00312C76" w:rsidRPr="003167FF" w:rsidRDefault="00312C76" w:rsidP="007E0BCD">
            <w:pPr>
              <w:pStyle w:val="tablecontent"/>
              <w:rPr>
                <w:rFonts w:cs="Arial"/>
                <w:lang w:eastAsia="zh-CN"/>
              </w:rPr>
            </w:pPr>
            <w:r w:rsidRPr="003167FF">
              <w:rPr>
                <w:rFonts w:cs="Arial"/>
                <w:lang w:eastAsia="zh-CN"/>
              </w:rPr>
              <w:t>For VAL stream, the packet delay means measurement from a source UE to a target UE.</w:t>
            </w:r>
          </w:p>
        </w:tc>
      </w:tr>
      <w:tr w:rsidR="00312C76" w:rsidRPr="003167FF" w14:paraId="5A3403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EA3850" w14:textId="77777777" w:rsidR="00312C76" w:rsidRPr="003167FF" w:rsidRDefault="00312C76" w:rsidP="007E0BCD">
            <w:pPr>
              <w:pStyle w:val="tablecontent"/>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157F4336"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42228B" w14:textId="77777777" w:rsidR="00312C76" w:rsidRPr="003167FF" w:rsidRDefault="00312C76" w:rsidP="007E0BCD">
            <w:pPr>
              <w:pStyle w:val="tablecontent"/>
              <w:rPr>
                <w:rFonts w:cs="Arial"/>
                <w:lang w:eastAsia="zh-CN"/>
              </w:rPr>
            </w:pPr>
            <w:r w:rsidRPr="003167FF">
              <w:rPr>
                <w:rFonts w:cs="Arial"/>
                <w:lang w:eastAsia="zh-CN"/>
              </w:rPr>
              <w:t>Average packet loss rate.</w:t>
            </w:r>
          </w:p>
        </w:tc>
      </w:tr>
      <w:tr w:rsidR="00312C76" w:rsidRPr="003167FF" w14:paraId="5854B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7B8510" w14:textId="77777777" w:rsidR="00312C76" w:rsidRPr="003167FF" w:rsidRDefault="00312C76" w:rsidP="007E0BCD">
            <w:pPr>
              <w:pStyle w:val="tablecontent"/>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55AC8749"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ED881" w14:textId="77777777" w:rsidR="00312C76" w:rsidRPr="003167FF" w:rsidRDefault="00312C76" w:rsidP="007E0BCD">
            <w:pPr>
              <w:pStyle w:val="tablecontent"/>
              <w:rPr>
                <w:rFonts w:cs="Arial"/>
                <w:lang w:eastAsia="zh-CN"/>
              </w:rPr>
            </w:pPr>
            <w:r w:rsidRPr="003167FF">
              <w:rPr>
                <w:rFonts w:cs="Arial"/>
                <w:lang w:eastAsia="zh-CN"/>
              </w:rPr>
              <w:t>Average data rate and/or maximum data rate.</w:t>
            </w:r>
          </w:p>
        </w:tc>
      </w:tr>
      <w:tr w:rsidR="00312C76" w:rsidRPr="003167FF" w14:paraId="60D605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05D84" w14:textId="77777777" w:rsidR="00312C76" w:rsidRPr="003167FF" w:rsidRDefault="00312C76" w:rsidP="007E0BCD">
            <w:pPr>
              <w:pStyle w:val="tablecontent"/>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4406EE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BD84E" w14:textId="77777777" w:rsidR="00312C76" w:rsidRPr="003167FF" w:rsidRDefault="00312C76" w:rsidP="007E0BCD">
            <w:pPr>
              <w:pStyle w:val="tablecontent"/>
              <w:rPr>
                <w:rFonts w:cs="Arial"/>
                <w:lang w:eastAsia="zh-CN"/>
              </w:rPr>
            </w:pPr>
            <w:r w:rsidRPr="003167FF">
              <w:rPr>
                <w:rFonts w:cs="Arial"/>
                <w:lang w:eastAsia="zh-CN"/>
              </w:rPr>
              <w:t>Average traffic volume for UL and/or DL</w:t>
            </w:r>
          </w:p>
        </w:tc>
      </w:tr>
      <w:tr w:rsidR="00312C76" w:rsidRPr="003167FF" w14:paraId="6DCEAE9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9424B8" w14:textId="77777777" w:rsidR="00312C76" w:rsidRPr="003167FF" w:rsidRDefault="00312C76" w:rsidP="007E0BCD">
            <w:pPr>
              <w:pStyle w:val="tablecontent"/>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075170B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5E46CB" w14:textId="77777777" w:rsidR="00312C76" w:rsidRPr="003167FF" w:rsidRDefault="00312C76" w:rsidP="007E0BCD">
            <w:pPr>
              <w:pStyle w:val="tablecontent"/>
              <w:rPr>
                <w:rFonts w:cs="Arial"/>
                <w:lang w:eastAsia="zh-CN"/>
              </w:rPr>
            </w:pPr>
            <w:r w:rsidRPr="003167FF">
              <w:rPr>
                <w:rFonts w:cs="Arial"/>
                <w:lang w:eastAsia="zh-CN"/>
              </w:rPr>
              <w:t>The measurement time period indicates either a current or past time period. If absent, current time and 5 minutes duration are used as default setting.</w:t>
            </w:r>
          </w:p>
        </w:tc>
      </w:tr>
      <w:tr w:rsidR="00312C76" w:rsidRPr="003167FF" w14:paraId="7044525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BBBD5" w14:textId="77777777" w:rsidR="00312C76" w:rsidRPr="003167FF" w:rsidRDefault="00312C76" w:rsidP="007E0BCD">
            <w:pPr>
              <w:pStyle w:val="tablecontent"/>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3631950C"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2FCFD1" w14:textId="77777777" w:rsidR="00312C76" w:rsidRPr="003167FF" w:rsidRDefault="00312C76" w:rsidP="007E0BCD">
            <w:pPr>
              <w:pStyle w:val="tablecontent"/>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7C0CFEE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8172C59" w14:textId="77777777" w:rsidR="00312C76" w:rsidRPr="003167FF" w:rsidRDefault="00312C76" w:rsidP="007E0BCD">
            <w:pPr>
              <w:pStyle w:val="TAN"/>
              <w:rPr>
                <w:rFonts w:cs="Arial"/>
                <w:lang w:eastAsia="zh-CN"/>
              </w:rPr>
            </w:pPr>
            <w:r w:rsidRPr="003167FF">
              <w:rPr>
                <w:lang w:eastAsia="zh-CN"/>
              </w:rPr>
              <w:t>NOTE:</w:t>
            </w:r>
            <w:r w:rsidRPr="003167FF">
              <w:rPr>
                <w:lang w:eastAsia="zh-CN"/>
              </w:rPr>
              <w:tab/>
              <w:t>Only one of these information elements shall be present.</w:t>
            </w:r>
          </w:p>
        </w:tc>
      </w:tr>
    </w:tbl>
    <w:p w14:paraId="199C33C6" w14:textId="77777777" w:rsidR="00312C76" w:rsidRPr="003167FF" w:rsidRDefault="00312C76" w:rsidP="00312C76">
      <w:pPr>
        <w:rPr>
          <w:noProof/>
        </w:rPr>
      </w:pPr>
    </w:p>
    <w:p w14:paraId="187AE19D" w14:textId="77777777" w:rsidR="00312C76" w:rsidRPr="003167FF" w:rsidRDefault="00312C76" w:rsidP="00312C76">
      <w:pPr>
        <w:pStyle w:val="Heading4"/>
      </w:pPr>
      <w:bookmarkStart w:id="1429" w:name="_Toc162886240"/>
      <w:r w:rsidRPr="003167FF">
        <w:rPr>
          <w:lang w:eastAsia="zh-CN"/>
        </w:rPr>
        <w:t>14.3</w:t>
      </w:r>
      <w:r w:rsidRPr="003167FF">
        <w:t>.2.34</w:t>
      </w:r>
      <w:r w:rsidRPr="003167FF">
        <w:tab/>
        <w:t>Unicast QoS monitoring data response</w:t>
      </w:r>
      <w:bookmarkEnd w:id="1429"/>
    </w:p>
    <w:p w14:paraId="286BC388" w14:textId="6872B2CF"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.34-1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response.</w:t>
      </w:r>
    </w:p>
    <w:p w14:paraId="4938EEA7" w14:textId="77777777" w:rsidR="00312C76" w:rsidRPr="003167FF" w:rsidRDefault="00312C76" w:rsidP="00312C76">
      <w:pPr>
        <w:pStyle w:val="TH"/>
        <w:rPr>
          <w:lang w:eastAsia="zh-CN"/>
        </w:rPr>
      </w:pPr>
      <w:r w:rsidRPr="003167FF">
        <w:t>Table 14.</w:t>
      </w:r>
      <w:r w:rsidRPr="003167FF">
        <w:rPr>
          <w:lang w:eastAsia="zh-CN"/>
        </w:rPr>
        <w:t>3</w:t>
      </w:r>
      <w:r w:rsidRPr="003167FF">
        <w:t>.2.34-</w:t>
      </w:r>
      <w:r w:rsidRPr="003167FF">
        <w:rPr>
          <w:lang w:eastAsia="zh-CN"/>
        </w:rPr>
        <w:t>1</w:t>
      </w:r>
      <w:r w:rsidRPr="003167FF">
        <w:t xml:space="preserve">: Unicast QoS monitoring </w:t>
      </w:r>
      <w:r w:rsidRPr="003167FF">
        <w:rPr>
          <w:lang w:eastAsia="zh-CN"/>
        </w:rPr>
        <w:t>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33F0D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2869F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76E9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FFE84" w14:textId="77777777" w:rsidR="00312C76" w:rsidRPr="003167FF" w:rsidRDefault="00312C76" w:rsidP="007E0BCD">
            <w:pPr>
              <w:pStyle w:val="TAH"/>
            </w:pPr>
            <w:r w:rsidRPr="003167FF">
              <w:t>Description</w:t>
            </w:r>
          </w:p>
        </w:tc>
      </w:tr>
      <w:tr w:rsidR="00312C76" w:rsidRPr="003167FF" w14:paraId="353739F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ABF8C6" w14:textId="77777777" w:rsidR="00312C76" w:rsidRPr="003167FF" w:rsidRDefault="00312C76" w:rsidP="007E0BCD">
            <w:pPr>
              <w:pStyle w:val="tablecontent"/>
            </w:pPr>
            <w:r w:rsidRPr="003167FF">
              <w:t>List of VAL UE IDs</w:t>
            </w:r>
          </w:p>
          <w:p w14:paraId="0073770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8AA4319" w14:textId="77777777" w:rsidR="00312C76" w:rsidRPr="003167FF" w:rsidRDefault="00312C76" w:rsidP="007E0BCD">
            <w:pPr>
              <w:pStyle w:val="TAC"/>
            </w:pPr>
            <w:r w:rsidRPr="003167FF">
              <w:t>O</w:t>
            </w:r>
          </w:p>
          <w:p w14:paraId="66DD0413"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F24B15"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request or a subset of that list. It can contain a single UE.</w:t>
            </w:r>
          </w:p>
        </w:tc>
      </w:tr>
      <w:tr w:rsidR="00312C76" w:rsidRPr="003167FF" w14:paraId="7FE710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B7DB07" w14:textId="77777777" w:rsidR="00312C76" w:rsidRPr="003167FF" w:rsidRDefault="00312C76" w:rsidP="007E0BCD">
            <w:pPr>
              <w:pStyle w:val="tablecontent"/>
            </w:pPr>
            <w:r w:rsidRPr="003167FF">
              <w:t>VAL group ID</w:t>
            </w:r>
          </w:p>
          <w:p w14:paraId="025A5FA8"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601467C7" w14:textId="77777777" w:rsidR="00312C76" w:rsidRPr="003167FF" w:rsidRDefault="00312C76" w:rsidP="007E0BCD">
            <w:pPr>
              <w:pStyle w:val="TAC"/>
            </w:pPr>
            <w:r w:rsidRPr="003167FF">
              <w:t>O</w:t>
            </w:r>
          </w:p>
          <w:p w14:paraId="09DE1C88"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952B7"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request.</w:t>
            </w:r>
          </w:p>
        </w:tc>
      </w:tr>
      <w:tr w:rsidR="00312C76" w:rsidRPr="003167FF" w14:paraId="1553A5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83CA4C" w14:textId="77777777" w:rsidR="00312C76" w:rsidRPr="003167FF" w:rsidRDefault="00312C76" w:rsidP="007E0BCD">
            <w:pPr>
              <w:pStyle w:val="tablecontent"/>
            </w:pPr>
            <w:r w:rsidRPr="003167FF">
              <w:t>List of VAL stream IDs</w:t>
            </w:r>
          </w:p>
          <w:p w14:paraId="00F4A05A"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3B84EE6" w14:textId="77777777" w:rsidR="00312C76" w:rsidRPr="003167FF" w:rsidRDefault="00312C76" w:rsidP="007E0BCD">
            <w:pPr>
              <w:pStyle w:val="TAC"/>
            </w:pPr>
            <w:r w:rsidRPr="003167FF">
              <w:t>O</w:t>
            </w:r>
          </w:p>
          <w:p w14:paraId="10B79BDC"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FEBE"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request or a subset of that list. It can contain a single stream ID.</w:t>
            </w:r>
          </w:p>
        </w:tc>
      </w:tr>
      <w:tr w:rsidR="00312C76" w:rsidRPr="003167FF" w14:paraId="33DFD6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6729E"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D97FB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29160" w14:textId="77777777" w:rsidR="00312C76" w:rsidRPr="003167FF" w:rsidRDefault="00312C76" w:rsidP="007E0BCD">
            <w:pPr>
              <w:pStyle w:val="TAL"/>
            </w:pPr>
            <w:r w:rsidRPr="003167FF">
              <w:rPr>
                <w:lang w:eastAsia="zh-CN"/>
              </w:rPr>
              <w:t>Indicates the success or failure for the operation</w:t>
            </w:r>
          </w:p>
        </w:tc>
      </w:tr>
      <w:tr w:rsidR="00312C76" w:rsidRPr="003167FF" w14:paraId="439CFB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21E52B"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08615F51" w14:textId="77777777" w:rsidR="00312C76" w:rsidRPr="003167FF" w:rsidRDefault="00312C76" w:rsidP="007E0BCD">
            <w:pPr>
              <w:pStyle w:val="TAC"/>
            </w:pPr>
            <w:r w:rsidRPr="003167FF">
              <w:t>M</w:t>
            </w:r>
          </w:p>
          <w:p w14:paraId="1A925ED9"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4D7C0D"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34D819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572291"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41D60B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47DBA" w14:textId="77777777" w:rsidR="00312C76" w:rsidRPr="003167FF" w:rsidRDefault="00312C76" w:rsidP="007E0BCD">
            <w:pPr>
              <w:pStyle w:val="TAL"/>
            </w:pPr>
            <w:r w:rsidRPr="003167FF">
              <w:rPr>
                <w:lang w:eastAsia="zh-CN"/>
              </w:rPr>
              <w:t>Provides reason for the failure (e.g. when data for the requested time period is not available).</w:t>
            </w:r>
          </w:p>
        </w:tc>
      </w:tr>
      <w:tr w:rsidR="00312C76" w:rsidRPr="003167FF" w14:paraId="0D2388B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8166E" w14:textId="77777777" w:rsidR="00312C76" w:rsidRPr="003167FF" w:rsidRDefault="00312C76" w:rsidP="007E0BCD">
            <w:pPr>
              <w:pStyle w:val="TAN"/>
              <w:rPr>
                <w:lang w:eastAsia="zh-CN"/>
              </w:rPr>
            </w:pPr>
            <w:r w:rsidRPr="003167FF">
              <w:rPr>
                <w:lang w:eastAsia="zh-CN"/>
              </w:rPr>
              <w:t>NOTE 1:</w:t>
            </w:r>
            <w:r w:rsidRPr="003167FF">
              <w:rPr>
                <w:lang w:eastAsia="zh-CN"/>
              </w:rPr>
              <w:tab/>
              <w:t>Only one of these information elements shall be present.</w:t>
            </w:r>
          </w:p>
          <w:p w14:paraId="713158AB" w14:textId="36F7628B"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 of the QoS monitoring data information element has no meaning.</w:t>
            </w:r>
          </w:p>
        </w:tc>
      </w:tr>
    </w:tbl>
    <w:p w14:paraId="274194CD" w14:textId="77777777" w:rsidR="00312C76" w:rsidRPr="003167FF" w:rsidRDefault="00312C76" w:rsidP="00312C76">
      <w:pPr>
        <w:rPr>
          <w:lang w:eastAsia="zh-CN"/>
        </w:rPr>
      </w:pPr>
    </w:p>
    <w:p w14:paraId="7107EFEC" w14:textId="1B2519D9" w:rsidR="008C2C6E" w:rsidRPr="003167FF" w:rsidRDefault="008C2C6E" w:rsidP="008C2C6E">
      <w:pPr>
        <w:pStyle w:val="Heading4"/>
      </w:pPr>
      <w:bookmarkStart w:id="1430" w:name="_Toc83159936"/>
      <w:bookmarkStart w:id="1431" w:name="_Toc162886241"/>
      <w:r w:rsidRPr="003167FF">
        <w:t>14.3.2.35</w:t>
      </w:r>
      <w:r w:rsidRPr="003167FF">
        <w:tab/>
      </w:r>
      <w:bookmarkEnd w:id="1430"/>
      <w:r w:rsidRPr="003167FF">
        <w:t>Application connectivity request</w:t>
      </w:r>
      <w:bookmarkEnd w:id="1431"/>
    </w:p>
    <w:p w14:paraId="588C18F5" w14:textId="7CC6B4E0" w:rsidR="008C2C6E" w:rsidRPr="003167FF" w:rsidRDefault="008C2C6E" w:rsidP="008C2C6E">
      <w:r w:rsidRPr="003167FF">
        <w:t>Table 14.3.2.35-1 describes the information flow for application connectivity request from a NRM client to the NRM server.</w:t>
      </w:r>
    </w:p>
    <w:p w14:paraId="11A66252" w14:textId="2B08F724" w:rsidR="008C2C6E" w:rsidRPr="003167FF" w:rsidRDefault="008C2C6E" w:rsidP="008C2C6E">
      <w:pPr>
        <w:pStyle w:val="TH"/>
      </w:pPr>
      <w:r w:rsidRPr="003167FF">
        <w:t>Table 14.3.2.35-1: Application connectivity request</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0502B881"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3716AC2C"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BD7D94A"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2B7ECC3" w14:textId="77777777" w:rsidR="008C2C6E" w:rsidRPr="003167FF" w:rsidRDefault="008C2C6E" w:rsidP="004411F1">
            <w:pPr>
              <w:pStyle w:val="TAH"/>
            </w:pPr>
            <w:r w:rsidRPr="003167FF">
              <w:t>Description</w:t>
            </w:r>
          </w:p>
        </w:tc>
      </w:tr>
      <w:tr w:rsidR="008C2C6E" w:rsidRPr="003167FF" w14:paraId="2B8E07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46CE12A" w14:textId="768CFC2F" w:rsidR="008C2C6E" w:rsidRPr="003167FF" w:rsidRDefault="008C2C6E" w:rsidP="004411F1">
            <w:pPr>
              <w:pStyle w:val="TAL"/>
            </w:pPr>
            <w:r w:rsidRPr="003167FF">
              <w:t xml:space="preserve">Source </w:t>
            </w:r>
            <w:r w:rsidR="00DE6C68" w:rsidRPr="00DE6C68">
              <w:t xml:space="preserve">VAL </w:t>
            </w:r>
            <w:r w:rsidRPr="003167FF">
              <w:t>UE ID</w:t>
            </w:r>
          </w:p>
        </w:tc>
        <w:tc>
          <w:tcPr>
            <w:tcW w:w="1440" w:type="dxa"/>
            <w:tcBorders>
              <w:top w:val="single" w:sz="4" w:space="0" w:color="000000"/>
              <w:left w:val="single" w:sz="4" w:space="0" w:color="000000"/>
              <w:bottom w:val="single" w:sz="4" w:space="0" w:color="000000"/>
              <w:right w:val="nil"/>
            </w:tcBorders>
            <w:hideMark/>
          </w:tcPr>
          <w:p w14:paraId="7006D9DA"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E078FB" w14:textId="3A37DB37" w:rsidR="008C2C6E" w:rsidRPr="003167FF" w:rsidRDefault="008C2C6E" w:rsidP="004411F1">
            <w:pPr>
              <w:pStyle w:val="TAL"/>
            </w:pPr>
            <w:r w:rsidRPr="003167FF">
              <w:t xml:space="preserve">Identifier of the requestor </w:t>
            </w:r>
            <w:r w:rsidR="00DE6C68">
              <w:t xml:space="preserve">VAL </w:t>
            </w:r>
            <w:r w:rsidRPr="003167FF">
              <w:t xml:space="preserve">UE </w:t>
            </w:r>
          </w:p>
        </w:tc>
      </w:tr>
      <w:tr w:rsidR="00DE6C68" w:rsidRPr="003167FF" w14:paraId="42150722" w14:textId="77777777" w:rsidTr="004411F1">
        <w:trPr>
          <w:jc w:val="center"/>
        </w:trPr>
        <w:tc>
          <w:tcPr>
            <w:tcW w:w="2880" w:type="dxa"/>
            <w:tcBorders>
              <w:top w:val="single" w:sz="4" w:space="0" w:color="000000"/>
              <w:left w:val="single" w:sz="4" w:space="0" w:color="000000"/>
              <w:bottom w:val="single" w:sz="4" w:space="0" w:color="000000"/>
              <w:right w:val="nil"/>
            </w:tcBorders>
          </w:tcPr>
          <w:p w14:paraId="31862448" w14:textId="08A0B256" w:rsidR="00DE6C68" w:rsidRPr="003167FF" w:rsidRDefault="00DE6C68" w:rsidP="00DE6C68">
            <w:pPr>
              <w:pStyle w:val="TAL"/>
            </w:pPr>
            <w:r w:rsidRPr="00166F88">
              <w:t xml:space="preserve">Source IP address </w:t>
            </w:r>
          </w:p>
        </w:tc>
        <w:tc>
          <w:tcPr>
            <w:tcW w:w="1440" w:type="dxa"/>
            <w:tcBorders>
              <w:top w:val="single" w:sz="4" w:space="0" w:color="000000"/>
              <w:left w:val="single" w:sz="4" w:space="0" w:color="000000"/>
              <w:bottom w:val="single" w:sz="4" w:space="0" w:color="000000"/>
              <w:right w:val="nil"/>
            </w:tcBorders>
          </w:tcPr>
          <w:p w14:paraId="022AABA3" w14:textId="17E63BA0" w:rsidR="00DE6C68" w:rsidRPr="003167FF" w:rsidRDefault="00DE6C68" w:rsidP="00626E7C">
            <w:pPr>
              <w:pStyle w:val="TAC"/>
            </w:pPr>
            <w:r w:rsidRPr="00166F88">
              <w:t>M</w:t>
            </w:r>
          </w:p>
        </w:tc>
        <w:tc>
          <w:tcPr>
            <w:tcW w:w="4320" w:type="dxa"/>
            <w:tcBorders>
              <w:top w:val="single" w:sz="4" w:space="0" w:color="000000"/>
              <w:left w:val="single" w:sz="4" w:space="0" w:color="000000"/>
              <w:bottom w:val="single" w:sz="4" w:space="0" w:color="000000"/>
              <w:right w:val="single" w:sz="4" w:space="0" w:color="000000"/>
            </w:tcBorders>
          </w:tcPr>
          <w:p w14:paraId="3A0738A6" w14:textId="768A2D4F" w:rsidR="00DE6C68" w:rsidRPr="003167FF" w:rsidRDefault="00DE6C68" w:rsidP="00DE6C68">
            <w:pPr>
              <w:pStyle w:val="TAL"/>
            </w:pPr>
            <w:r w:rsidRPr="00166F88">
              <w:t xml:space="preserve">IP address of the requestor VAL UE </w:t>
            </w:r>
          </w:p>
        </w:tc>
      </w:tr>
      <w:tr w:rsidR="008C2C6E" w:rsidRPr="003167FF" w14:paraId="3445F2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02C3B7CA"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296E6985"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BD2E272" w14:textId="77777777" w:rsidR="008C2C6E" w:rsidRPr="003167FF" w:rsidRDefault="008C2C6E" w:rsidP="004411F1">
            <w:pPr>
              <w:pStyle w:val="TAL"/>
            </w:pPr>
            <w:r w:rsidRPr="003167FF">
              <w:t>Identifier of the VAL service</w:t>
            </w:r>
          </w:p>
        </w:tc>
      </w:tr>
      <w:tr w:rsidR="008C2C6E" w:rsidRPr="003167FF" w14:paraId="10BDC9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7A7C9B35" w14:textId="3172AE9D" w:rsidR="008C2C6E" w:rsidRPr="003167FF" w:rsidRDefault="008C2C6E" w:rsidP="004411F1">
            <w:pPr>
              <w:pStyle w:val="TAL"/>
            </w:pPr>
            <w:r w:rsidRPr="003167FF">
              <w:t xml:space="preserve">List of destination </w:t>
            </w:r>
            <w:r w:rsidR="00DE6C68">
              <w:t xml:space="preserve">VAL </w:t>
            </w:r>
            <w:r w:rsidRPr="003167FF">
              <w:t>UE IDs</w:t>
            </w:r>
          </w:p>
        </w:tc>
        <w:tc>
          <w:tcPr>
            <w:tcW w:w="1440" w:type="dxa"/>
            <w:tcBorders>
              <w:top w:val="single" w:sz="4" w:space="0" w:color="000000"/>
              <w:left w:val="single" w:sz="4" w:space="0" w:color="000000"/>
              <w:bottom w:val="single" w:sz="4" w:space="0" w:color="000000"/>
              <w:right w:val="nil"/>
            </w:tcBorders>
          </w:tcPr>
          <w:p w14:paraId="195B4CD2"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E9EE4D6" w14:textId="70665DCD" w:rsidR="008C2C6E" w:rsidRPr="003167FF" w:rsidRDefault="008C2C6E" w:rsidP="004411F1">
            <w:pPr>
              <w:pStyle w:val="TAL"/>
            </w:pPr>
            <w:r w:rsidRPr="003167FF">
              <w:t xml:space="preserve">Identifiers of the destination </w:t>
            </w:r>
            <w:r w:rsidR="00DE6C68">
              <w:t xml:space="preserve">VAL </w:t>
            </w:r>
            <w:r w:rsidRPr="003167FF">
              <w:t>UEs</w:t>
            </w:r>
          </w:p>
        </w:tc>
      </w:tr>
      <w:tr w:rsidR="008C2C6E" w:rsidRPr="003167FF" w14:paraId="57443D2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BEF9757" w14:textId="77777777" w:rsidR="008C2C6E" w:rsidRPr="003167FF" w:rsidRDefault="008C2C6E" w:rsidP="004411F1">
            <w:pPr>
              <w:pStyle w:val="TAL"/>
            </w:pPr>
            <w:r w:rsidRPr="003167FF">
              <w:t>Application service requirements</w:t>
            </w:r>
          </w:p>
        </w:tc>
        <w:tc>
          <w:tcPr>
            <w:tcW w:w="1440" w:type="dxa"/>
            <w:tcBorders>
              <w:top w:val="single" w:sz="4" w:space="0" w:color="000000"/>
              <w:left w:val="single" w:sz="4" w:space="0" w:color="000000"/>
              <w:bottom w:val="single" w:sz="4" w:space="0" w:color="000000"/>
              <w:right w:val="nil"/>
            </w:tcBorders>
            <w:hideMark/>
          </w:tcPr>
          <w:p w14:paraId="118DD11B"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89BACE3" w14:textId="77777777" w:rsidR="008C2C6E" w:rsidRPr="003167FF" w:rsidRDefault="008C2C6E" w:rsidP="004411F1">
            <w:pPr>
              <w:pStyle w:val="TAL"/>
            </w:pPr>
            <w:r w:rsidRPr="003167FF">
              <w:t>Details of service requirements</w:t>
            </w:r>
          </w:p>
        </w:tc>
      </w:tr>
      <w:tr w:rsidR="008C2C6E" w:rsidRPr="003167FF" w14:paraId="0DD027D7" w14:textId="77777777" w:rsidTr="004411F1">
        <w:trPr>
          <w:jc w:val="center"/>
        </w:trPr>
        <w:tc>
          <w:tcPr>
            <w:tcW w:w="2880" w:type="dxa"/>
            <w:tcBorders>
              <w:top w:val="single" w:sz="4" w:space="0" w:color="000000"/>
              <w:left w:val="single" w:sz="4" w:space="0" w:color="000000"/>
              <w:bottom w:val="single" w:sz="4" w:space="0" w:color="000000"/>
              <w:right w:val="nil"/>
            </w:tcBorders>
          </w:tcPr>
          <w:p w14:paraId="6FEB0650" w14:textId="314F705B" w:rsidR="008C2C6E" w:rsidRPr="003167FF" w:rsidRDefault="008C2C6E" w:rsidP="004411F1">
            <w:pPr>
              <w:pStyle w:val="TAL"/>
            </w:pPr>
            <w:r w:rsidRPr="003167FF">
              <w:t>&gt;Packet size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265E22A6"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4641040" w14:textId="77777777" w:rsidR="008C2C6E" w:rsidRPr="003167FF" w:rsidRDefault="008C2C6E" w:rsidP="004411F1">
            <w:pPr>
              <w:pStyle w:val="TAL"/>
            </w:pPr>
            <w:r w:rsidRPr="003167FF">
              <w:t>Size of the packet to be transmitted.</w:t>
            </w:r>
          </w:p>
        </w:tc>
      </w:tr>
      <w:tr w:rsidR="008C2C6E" w:rsidRPr="003167FF" w14:paraId="4E2E3020" w14:textId="77777777" w:rsidTr="004411F1">
        <w:trPr>
          <w:jc w:val="center"/>
        </w:trPr>
        <w:tc>
          <w:tcPr>
            <w:tcW w:w="2880" w:type="dxa"/>
            <w:tcBorders>
              <w:top w:val="single" w:sz="4" w:space="0" w:color="000000"/>
              <w:left w:val="single" w:sz="4" w:space="0" w:color="000000"/>
              <w:bottom w:val="single" w:sz="4" w:space="0" w:color="000000"/>
              <w:right w:val="nil"/>
            </w:tcBorders>
          </w:tcPr>
          <w:p w14:paraId="05952C9D" w14:textId="1ADF0F31" w:rsidR="008C2C6E" w:rsidRPr="003167FF" w:rsidRDefault="008C2C6E" w:rsidP="004411F1">
            <w:pPr>
              <w:pStyle w:val="TAL"/>
            </w:pPr>
            <w:r w:rsidRPr="003167FF">
              <w:t>&gt;Packet transmission interval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46DD3DC7"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097E4B8" w14:textId="77777777" w:rsidR="008C2C6E" w:rsidRPr="003167FF" w:rsidRDefault="008C2C6E" w:rsidP="004411F1">
            <w:pPr>
              <w:pStyle w:val="TAL"/>
            </w:pPr>
            <w:r w:rsidRPr="003167FF">
              <w:t>Intervals at which the packet is to be transmitted</w:t>
            </w:r>
          </w:p>
        </w:tc>
      </w:tr>
      <w:tr w:rsidR="008C2C6E" w:rsidRPr="003167FF" w14:paraId="2CA39A06" w14:textId="77777777" w:rsidTr="004411F1">
        <w:trPr>
          <w:jc w:val="center"/>
        </w:trPr>
        <w:tc>
          <w:tcPr>
            <w:tcW w:w="2880" w:type="dxa"/>
            <w:tcBorders>
              <w:top w:val="single" w:sz="4" w:space="0" w:color="000000"/>
              <w:left w:val="single" w:sz="4" w:space="0" w:color="000000"/>
              <w:bottom w:val="single" w:sz="4" w:space="0" w:color="000000"/>
              <w:right w:val="nil"/>
            </w:tcBorders>
          </w:tcPr>
          <w:p w14:paraId="5CF907D3" w14:textId="638D60B9" w:rsidR="008C2C6E" w:rsidRPr="003167FF" w:rsidRDefault="008C2C6E" w:rsidP="004411F1">
            <w:pPr>
              <w:pStyle w:val="TAL"/>
            </w:pPr>
            <w:r w:rsidRPr="003167FF">
              <w:t>&gt;Packet E2E latency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8AE1F70"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2AF8FA35" w14:textId="77777777" w:rsidR="008C2C6E" w:rsidRPr="003167FF" w:rsidRDefault="008C2C6E" w:rsidP="004411F1">
            <w:pPr>
              <w:pStyle w:val="TAL"/>
            </w:pPr>
            <w:r w:rsidRPr="003167FF">
              <w:t>E2E Latency for packet transmission</w:t>
            </w:r>
          </w:p>
        </w:tc>
      </w:tr>
      <w:tr w:rsidR="008C2C6E" w:rsidRPr="003167FF" w14:paraId="4559B92A" w14:textId="77777777" w:rsidTr="004411F1">
        <w:trPr>
          <w:jc w:val="center"/>
        </w:trPr>
        <w:tc>
          <w:tcPr>
            <w:tcW w:w="2880" w:type="dxa"/>
            <w:tcBorders>
              <w:top w:val="single" w:sz="4" w:space="0" w:color="000000"/>
              <w:left w:val="single" w:sz="4" w:space="0" w:color="000000"/>
              <w:bottom w:val="single" w:sz="4" w:space="0" w:color="000000"/>
              <w:right w:val="nil"/>
            </w:tcBorders>
          </w:tcPr>
          <w:p w14:paraId="1B5898B2" w14:textId="11C0ED41" w:rsidR="008C2C6E" w:rsidRPr="003167FF" w:rsidRDefault="008C2C6E" w:rsidP="004411F1">
            <w:pPr>
              <w:pStyle w:val="TAL"/>
            </w:pPr>
            <w:r w:rsidRPr="003167FF">
              <w:t>&gt;Packet error KPI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30E6A734"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BA934C2" w14:textId="77777777" w:rsidR="008C2C6E" w:rsidRPr="003167FF" w:rsidRDefault="008C2C6E" w:rsidP="004411F1">
            <w:pPr>
              <w:pStyle w:val="TAL"/>
            </w:pPr>
            <w:r w:rsidRPr="003167FF">
              <w:t xml:space="preserve">The KPIs related to packet error (e.g. </w:t>
            </w:r>
            <w:r w:rsidRPr="003167FF">
              <w:rPr>
                <w:lang w:eastAsia="zh-CN"/>
              </w:rPr>
              <w:t>allowed packet loss rate, packet loss amount, packet error rate)</w:t>
            </w:r>
          </w:p>
        </w:tc>
      </w:tr>
      <w:tr w:rsidR="008C2C6E" w:rsidRPr="003167FF" w14:paraId="2BF402E2" w14:textId="77777777" w:rsidTr="004411F1">
        <w:trPr>
          <w:jc w:val="center"/>
        </w:trPr>
        <w:tc>
          <w:tcPr>
            <w:tcW w:w="2880" w:type="dxa"/>
            <w:tcBorders>
              <w:top w:val="single" w:sz="4" w:space="0" w:color="000000"/>
              <w:left w:val="single" w:sz="4" w:space="0" w:color="000000"/>
              <w:bottom w:val="single" w:sz="4" w:space="0" w:color="000000"/>
              <w:right w:val="nil"/>
            </w:tcBorders>
          </w:tcPr>
          <w:p w14:paraId="1E214D10" w14:textId="4FE34583" w:rsidR="008C2C6E" w:rsidRPr="003167FF" w:rsidRDefault="008C2C6E" w:rsidP="004411F1">
            <w:pPr>
              <w:pStyle w:val="TAL"/>
            </w:pPr>
            <w:r w:rsidRPr="003167FF">
              <w:t>&gt;Bitrate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7E961941"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F53C687" w14:textId="77777777" w:rsidR="008C2C6E" w:rsidRPr="003167FF" w:rsidRDefault="008C2C6E" w:rsidP="004411F1">
            <w:pPr>
              <w:pStyle w:val="TAL"/>
            </w:pPr>
            <w:r w:rsidRPr="003167FF">
              <w:t>The bitrate required</w:t>
            </w:r>
          </w:p>
        </w:tc>
      </w:tr>
      <w:tr w:rsidR="00DE6C68" w:rsidRPr="003167FF" w14:paraId="1D6AA994" w14:textId="77777777" w:rsidTr="004411F1">
        <w:trPr>
          <w:jc w:val="center"/>
        </w:trPr>
        <w:tc>
          <w:tcPr>
            <w:tcW w:w="2880" w:type="dxa"/>
            <w:tcBorders>
              <w:top w:val="single" w:sz="4" w:space="0" w:color="000000"/>
              <w:left w:val="single" w:sz="4" w:space="0" w:color="000000"/>
              <w:bottom w:val="single" w:sz="4" w:space="0" w:color="000000"/>
              <w:right w:val="nil"/>
            </w:tcBorders>
          </w:tcPr>
          <w:p w14:paraId="11BD1CD3" w14:textId="3C614D69" w:rsidR="00DE6C68" w:rsidRPr="003167FF" w:rsidRDefault="00DE6C68" w:rsidP="00DE6C68">
            <w:pPr>
              <w:pStyle w:val="TAL"/>
            </w:pPr>
            <w:r w:rsidRPr="00AE0B7F">
              <w:t>Application connectivity context</w:t>
            </w:r>
          </w:p>
        </w:tc>
        <w:tc>
          <w:tcPr>
            <w:tcW w:w="1440" w:type="dxa"/>
            <w:tcBorders>
              <w:top w:val="single" w:sz="4" w:space="0" w:color="000000"/>
              <w:left w:val="single" w:sz="4" w:space="0" w:color="000000"/>
              <w:bottom w:val="single" w:sz="4" w:space="0" w:color="000000"/>
              <w:right w:val="nil"/>
            </w:tcBorders>
          </w:tcPr>
          <w:p w14:paraId="1F079176" w14:textId="7BE39B91" w:rsidR="00DE6C68" w:rsidRPr="003167FF" w:rsidRDefault="00DE6C68" w:rsidP="00626E7C">
            <w:pPr>
              <w:pStyle w:val="TAC"/>
            </w:pPr>
            <w:r w:rsidRPr="00AE0B7F">
              <w:t>O</w:t>
            </w:r>
          </w:p>
        </w:tc>
        <w:tc>
          <w:tcPr>
            <w:tcW w:w="4320" w:type="dxa"/>
            <w:tcBorders>
              <w:top w:val="single" w:sz="4" w:space="0" w:color="000000"/>
              <w:left w:val="single" w:sz="4" w:space="0" w:color="000000"/>
              <w:bottom w:val="single" w:sz="4" w:space="0" w:color="000000"/>
              <w:right w:val="single" w:sz="4" w:space="0" w:color="000000"/>
            </w:tcBorders>
          </w:tcPr>
          <w:p w14:paraId="0064284C" w14:textId="65D4157D" w:rsidR="00DE6C68" w:rsidRPr="003167FF" w:rsidRDefault="00DE6C68" w:rsidP="00DE6C68">
            <w:pPr>
              <w:pStyle w:val="TAL"/>
            </w:pPr>
            <w:r w:rsidRPr="00AE0B7F">
              <w:t>Application connectivity context of the requester, used for determining the destination and/or resource parameters. If this IE is included, at least one of the information elements in Table 14.3.2.35-2 shall be provided.</w:t>
            </w:r>
          </w:p>
        </w:tc>
      </w:tr>
      <w:tr w:rsidR="008C2C6E" w:rsidRPr="003167FF" w14:paraId="0F29AA53"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B1F69C6" w14:textId="77777777" w:rsidR="008C2C6E" w:rsidRPr="003167FF" w:rsidRDefault="008C2C6E" w:rsidP="00D0042C">
            <w:pPr>
              <w:pStyle w:val="TAN"/>
            </w:pPr>
            <w:r w:rsidRPr="003167FF">
              <w:t>NOTE:</w:t>
            </w:r>
            <w:r w:rsidRPr="003167FF">
              <w:tab/>
              <w:t>At least one of information elements of the application service requirements shall be included.</w:t>
            </w:r>
          </w:p>
        </w:tc>
      </w:tr>
    </w:tbl>
    <w:p w14:paraId="4C77DA04" w14:textId="77777777" w:rsidR="008C2C6E" w:rsidRPr="003167FF" w:rsidRDefault="008C2C6E" w:rsidP="008C2C6E"/>
    <w:p w14:paraId="4EF206F1" w14:textId="77777777" w:rsidR="00DE6C68" w:rsidRPr="00CA3367" w:rsidRDefault="00DE6C68" w:rsidP="00626E7C">
      <w:pPr>
        <w:pStyle w:val="TH"/>
        <w:rPr>
          <w:lang w:val="en-US"/>
        </w:rPr>
      </w:pPr>
      <w:bookmarkStart w:id="1432" w:name="_Toc83159937"/>
      <w:r w:rsidRPr="00CA3367">
        <w:rPr>
          <w:lang w:val="en-US"/>
        </w:rPr>
        <w:t xml:space="preserve">Table 14.3.2.35-2: Application connectivity context </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5B276EE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601344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7404543"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AE0CA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31C1864F" w14:textId="77777777" w:rsidTr="00E0690D">
        <w:trPr>
          <w:jc w:val="center"/>
        </w:trPr>
        <w:tc>
          <w:tcPr>
            <w:tcW w:w="2880" w:type="dxa"/>
            <w:tcBorders>
              <w:top w:val="single" w:sz="4" w:space="0" w:color="000000"/>
              <w:left w:val="single" w:sz="4" w:space="0" w:color="000000"/>
              <w:bottom w:val="single" w:sz="4" w:space="0" w:color="000000"/>
              <w:right w:val="nil"/>
            </w:tcBorders>
          </w:tcPr>
          <w:p w14:paraId="12D67BC6" w14:textId="77777777" w:rsidR="00DE6C68" w:rsidRPr="00CA3367" w:rsidRDefault="00DE6C68" w:rsidP="00626E7C">
            <w:pPr>
              <w:pStyle w:val="TAL"/>
              <w:rPr>
                <w:lang w:val="en-US" w:eastAsia="zh-CN"/>
              </w:rPr>
            </w:pPr>
            <w:r w:rsidRPr="00CA3367">
              <w:rPr>
                <w:lang w:val="en-US" w:eastAsia="zh-CN"/>
              </w:rPr>
              <w:t>Location</w:t>
            </w:r>
          </w:p>
        </w:tc>
        <w:tc>
          <w:tcPr>
            <w:tcW w:w="1440" w:type="dxa"/>
            <w:tcBorders>
              <w:top w:val="single" w:sz="4" w:space="0" w:color="000000"/>
              <w:left w:val="single" w:sz="4" w:space="0" w:color="000000"/>
              <w:bottom w:val="single" w:sz="4" w:space="0" w:color="000000"/>
              <w:right w:val="nil"/>
            </w:tcBorders>
          </w:tcPr>
          <w:p w14:paraId="495704F7"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2A664DC0" w14:textId="77777777" w:rsidR="00DE6C68" w:rsidRPr="00CA3367" w:rsidRDefault="00DE6C68" w:rsidP="00626E7C">
            <w:pPr>
              <w:pStyle w:val="TAL"/>
              <w:rPr>
                <w:lang w:val="en-US"/>
              </w:rPr>
            </w:pPr>
            <w:r w:rsidRPr="00CA3367">
              <w:rPr>
                <w:lang w:val="en-US"/>
              </w:rPr>
              <w:t>Location information of the client. The element may also indicate whether network-determined location is to be used instead.</w:t>
            </w:r>
          </w:p>
        </w:tc>
      </w:tr>
      <w:tr w:rsidR="00DE6C68" w:rsidRPr="00CA3367" w14:paraId="58D95CF0" w14:textId="77777777" w:rsidTr="00E0690D">
        <w:trPr>
          <w:jc w:val="center"/>
        </w:trPr>
        <w:tc>
          <w:tcPr>
            <w:tcW w:w="2880" w:type="dxa"/>
            <w:tcBorders>
              <w:top w:val="single" w:sz="4" w:space="0" w:color="000000"/>
              <w:left w:val="single" w:sz="4" w:space="0" w:color="000000"/>
              <w:bottom w:val="single" w:sz="4" w:space="0" w:color="000000"/>
              <w:right w:val="nil"/>
            </w:tcBorders>
          </w:tcPr>
          <w:p w14:paraId="684A4A15" w14:textId="77777777" w:rsidR="00DE6C68" w:rsidRPr="00CA3367" w:rsidRDefault="00DE6C68" w:rsidP="00626E7C">
            <w:pPr>
              <w:pStyle w:val="TAL"/>
              <w:rPr>
                <w:lang w:val="en-US" w:eastAsia="zh-CN"/>
              </w:rPr>
            </w:pPr>
            <w:r w:rsidRPr="00CA3367">
              <w:rPr>
                <w:lang w:val="en-US" w:eastAsia="zh-CN"/>
              </w:rPr>
              <w:t>Speed</w:t>
            </w:r>
          </w:p>
        </w:tc>
        <w:tc>
          <w:tcPr>
            <w:tcW w:w="1440" w:type="dxa"/>
            <w:tcBorders>
              <w:top w:val="single" w:sz="4" w:space="0" w:color="000000"/>
              <w:left w:val="single" w:sz="4" w:space="0" w:color="000000"/>
              <w:bottom w:val="single" w:sz="4" w:space="0" w:color="000000"/>
              <w:right w:val="nil"/>
            </w:tcBorders>
          </w:tcPr>
          <w:p w14:paraId="0508E91D"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41E3BD13" w14:textId="77777777" w:rsidR="00DE6C68" w:rsidRPr="00CA3367" w:rsidRDefault="00DE6C68" w:rsidP="00626E7C">
            <w:pPr>
              <w:pStyle w:val="TAL"/>
              <w:rPr>
                <w:lang w:val="en-US"/>
              </w:rPr>
            </w:pPr>
            <w:r w:rsidRPr="00CA3367">
              <w:rPr>
                <w:lang w:val="en-US"/>
              </w:rPr>
              <w:t>Speed information for the client.</w:t>
            </w:r>
          </w:p>
        </w:tc>
      </w:tr>
      <w:tr w:rsidR="00DE6C68" w:rsidRPr="00CA3367" w14:paraId="2E7F1CB8" w14:textId="77777777" w:rsidTr="00E0690D">
        <w:trPr>
          <w:jc w:val="center"/>
        </w:trPr>
        <w:tc>
          <w:tcPr>
            <w:tcW w:w="2880" w:type="dxa"/>
            <w:tcBorders>
              <w:top w:val="single" w:sz="4" w:space="0" w:color="000000"/>
              <w:left w:val="single" w:sz="4" w:space="0" w:color="000000"/>
              <w:bottom w:val="single" w:sz="4" w:space="0" w:color="000000"/>
              <w:right w:val="nil"/>
            </w:tcBorders>
          </w:tcPr>
          <w:p w14:paraId="25CF57A1" w14:textId="77777777" w:rsidR="00DE6C68" w:rsidRPr="00CA3367" w:rsidRDefault="00DE6C68" w:rsidP="00626E7C">
            <w:pPr>
              <w:pStyle w:val="TAL"/>
              <w:rPr>
                <w:lang w:val="en-US" w:eastAsia="zh-CN"/>
              </w:rPr>
            </w:pPr>
            <w:r w:rsidRPr="00CA3367">
              <w:rPr>
                <w:lang w:val="en-US" w:eastAsia="zh-CN"/>
              </w:rPr>
              <w:t>Direction</w:t>
            </w:r>
          </w:p>
        </w:tc>
        <w:tc>
          <w:tcPr>
            <w:tcW w:w="1440" w:type="dxa"/>
            <w:tcBorders>
              <w:top w:val="single" w:sz="4" w:space="0" w:color="000000"/>
              <w:left w:val="single" w:sz="4" w:space="0" w:color="000000"/>
              <w:bottom w:val="single" w:sz="4" w:space="0" w:color="000000"/>
              <w:right w:val="nil"/>
            </w:tcBorders>
          </w:tcPr>
          <w:p w14:paraId="1E61794E"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C77798F" w14:textId="77777777" w:rsidR="00DE6C68" w:rsidRPr="00CA3367" w:rsidRDefault="00DE6C68" w:rsidP="00626E7C">
            <w:pPr>
              <w:pStyle w:val="TAL"/>
              <w:rPr>
                <w:lang w:val="en-US"/>
              </w:rPr>
            </w:pPr>
            <w:r w:rsidRPr="00CA3367">
              <w:rPr>
                <w:lang w:val="en-US"/>
              </w:rPr>
              <w:t>Direction information for the client.</w:t>
            </w:r>
          </w:p>
        </w:tc>
      </w:tr>
    </w:tbl>
    <w:p w14:paraId="66FFF593" w14:textId="77777777" w:rsidR="00DE6C68" w:rsidRDefault="00DE6C68" w:rsidP="00626E7C"/>
    <w:p w14:paraId="2CF39735" w14:textId="165C1E38" w:rsidR="008C2C6E" w:rsidRPr="003167FF" w:rsidRDefault="008C2C6E" w:rsidP="008C2C6E">
      <w:pPr>
        <w:pStyle w:val="Heading4"/>
      </w:pPr>
      <w:bookmarkStart w:id="1433" w:name="_Toc162886242"/>
      <w:r w:rsidRPr="003167FF">
        <w:t>14.3.2.36</w:t>
      </w:r>
      <w:r w:rsidRPr="003167FF">
        <w:tab/>
        <w:t>Application connectivity response</w:t>
      </w:r>
      <w:bookmarkEnd w:id="1432"/>
      <w:bookmarkEnd w:id="1433"/>
    </w:p>
    <w:p w14:paraId="17FC983C" w14:textId="3A39CCEE" w:rsidR="008C2C6E" w:rsidRPr="003167FF" w:rsidRDefault="008C2C6E" w:rsidP="008C2C6E">
      <w:r w:rsidRPr="003167FF">
        <w:t>Table 14.3.2.36-1 describes the information flow for application connectivity response from the NRM server to the NRM client.</w:t>
      </w:r>
    </w:p>
    <w:p w14:paraId="5068F051" w14:textId="0D99AB11" w:rsidR="008C2C6E" w:rsidRPr="003167FF" w:rsidRDefault="008C2C6E" w:rsidP="008C2C6E">
      <w:pPr>
        <w:pStyle w:val="TH"/>
      </w:pPr>
      <w:r w:rsidRPr="003167FF">
        <w:t>Table 14.3.2.36-1: Application connectivity response</w:t>
      </w:r>
    </w:p>
    <w:tbl>
      <w:tblPr>
        <w:tblW w:w="0" w:type="dxa"/>
        <w:jc w:val="center"/>
        <w:tblLayout w:type="fixed"/>
        <w:tblLook w:val="04A0" w:firstRow="1" w:lastRow="0" w:firstColumn="1" w:lastColumn="0" w:noHBand="0" w:noVBand="1"/>
      </w:tblPr>
      <w:tblGrid>
        <w:gridCol w:w="2880"/>
        <w:gridCol w:w="1440"/>
        <w:gridCol w:w="4320"/>
      </w:tblGrid>
      <w:tr w:rsidR="008C2C6E" w:rsidRPr="003167FF" w14:paraId="46A4FF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4D827F1"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381448E"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12FED08" w14:textId="77777777" w:rsidR="008C2C6E" w:rsidRPr="003167FF" w:rsidRDefault="008C2C6E" w:rsidP="004411F1">
            <w:pPr>
              <w:pStyle w:val="TAH"/>
            </w:pPr>
            <w:r w:rsidRPr="003167FF">
              <w:t>Description</w:t>
            </w:r>
          </w:p>
        </w:tc>
      </w:tr>
      <w:tr w:rsidR="008C2C6E" w:rsidRPr="003167FF" w14:paraId="0A4AEA99"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42EBE404" w14:textId="77777777" w:rsidR="008C2C6E" w:rsidRPr="003167FF" w:rsidRDefault="008C2C6E" w:rsidP="004411F1">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6E973E9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4968EC" w14:textId="77777777" w:rsidR="008C2C6E" w:rsidRPr="003167FF" w:rsidRDefault="008C2C6E" w:rsidP="004411F1">
            <w:pPr>
              <w:pStyle w:val="TAL"/>
            </w:pPr>
            <w:r w:rsidRPr="003167FF">
              <w:t>Result from the NRM server in response to request indicating success or failure for accepting the request.</w:t>
            </w:r>
          </w:p>
        </w:tc>
      </w:tr>
      <w:tr w:rsidR="008C2C6E" w:rsidRPr="003167FF" w14:paraId="785A6B42" w14:textId="77777777" w:rsidTr="004411F1">
        <w:trPr>
          <w:jc w:val="center"/>
        </w:trPr>
        <w:tc>
          <w:tcPr>
            <w:tcW w:w="2880" w:type="dxa"/>
            <w:tcBorders>
              <w:top w:val="single" w:sz="4" w:space="0" w:color="000000"/>
              <w:left w:val="single" w:sz="4" w:space="0" w:color="000000"/>
              <w:bottom w:val="single" w:sz="4" w:space="0" w:color="000000"/>
              <w:right w:val="nil"/>
            </w:tcBorders>
          </w:tcPr>
          <w:p w14:paraId="7716A048" w14:textId="77777777" w:rsidR="008C2C6E" w:rsidRPr="003167FF" w:rsidRDefault="008C2C6E" w:rsidP="004411F1">
            <w:pPr>
              <w:pStyle w:val="TAL"/>
            </w:pPr>
            <w:r w:rsidRPr="003167FF">
              <w:t>Cause</w:t>
            </w:r>
          </w:p>
        </w:tc>
        <w:tc>
          <w:tcPr>
            <w:tcW w:w="1440" w:type="dxa"/>
            <w:tcBorders>
              <w:top w:val="single" w:sz="4" w:space="0" w:color="000000"/>
              <w:left w:val="single" w:sz="4" w:space="0" w:color="000000"/>
              <w:bottom w:val="single" w:sz="4" w:space="0" w:color="000000"/>
              <w:right w:val="nil"/>
            </w:tcBorders>
          </w:tcPr>
          <w:p w14:paraId="3A0FECE8"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00058C6" w14:textId="77777777" w:rsidR="008C2C6E" w:rsidRPr="003167FF" w:rsidRDefault="008C2C6E" w:rsidP="004411F1">
            <w:pPr>
              <w:pStyle w:val="TAL"/>
            </w:pPr>
            <w:r w:rsidRPr="003167FF">
              <w:t>The cause of failure, if the result indicates failure.</w:t>
            </w:r>
          </w:p>
        </w:tc>
      </w:tr>
    </w:tbl>
    <w:p w14:paraId="3FD1C02F" w14:textId="77777777" w:rsidR="008C2C6E" w:rsidRPr="003167FF" w:rsidRDefault="008C2C6E" w:rsidP="008C2C6E"/>
    <w:p w14:paraId="6CC692A1" w14:textId="3FE2D006" w:rsidR="008C2C6E" w:rsidRPr="003167FF" w:rsidRDefault="008C2C6E" w:rsidP="008C2C6E">
      <w:pPr>
        <w:pStyle w:val="Heading4"/>
      </w:pPr>
      <w:bookmarkStart w:id="1434" w:name="_Toc83159938"/>
      <w:bookmarkStart w:id="1435" w:name="_Toc9812649"/>
      <w:bookmarkStart w:id="1436" w:name="_Toc9812405"/>
      <w:bookmarkStart w:id="1437" w:name="_Toc536270949"/>
      <w:bookmarkStart w:id="1438" w:name="_Toc536270642"/>
      <w:bookmarkStart w:id="1439" w:name="_Toc162886243"/>
      <w:r w:rsidRPr="003167FF">
        <w:t>14.3.2.37</w:t>
      </w:r>
      <w:r w:rsidRPr="003167FF">
        <w:tab/>
      </w:r>
      <w:bookmarkEnd w:id="1434"/>
      <w:bookmarkEnd w:id="1435"/>
      <w:bookmarkEnd w:id="1436"/>
      <w:bookmarkEnd w:id="1437"/>
      <w:bookmarkEnd w:id="1438"/>
      <w:r w:rsidRPr="003167FF">
        <w:t>Application connectivity notification</w:t>
      </w:r>
      <w:bookmarkEnd w:id="1439"/>
    </w:p>
    <w:p w14:paraId="18F4163D" w14:textId="778C9F6A" w:rsidR="008C2C6E" w:rsidRPr="003167FF" w:rsidRDefault="008C2C6E" w:rsidP="008C2C6E">
      <w:r w:rsidRPr="003167FF">
        <w:t>Table 14.3.2.37-1 describes the information flow for application connectivity notification from the NRM server to the NRM client.</w:t>
      </w:r>
    </w:p>
    <w:p w14:paraId="6705DD6D" w14:textId="13C3B4DC" w:rsidR="008C2C6E" w:rsidRPr="003167FF" w:rsidRDefault="008C2C6E" w:rsidP="008C2C6E">
      <w:pPr>
        <w:pStyle w:val="TH"/>
      </w:pPr>
      <w:r w:rsidRPr="003167FF">
        <w:t>Table 14.3.2.37-1: Application connectivity notification</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1443CC27"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70C926F"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85AA57B"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88B54DE" w14:textId="77777777" w:rsidR="008C2C6E" w:rsidRPr="003167FF" w:rsidRDefault="008C2C6E" w:rsidP="004411F1">
            <w:pPr>
              <w:pStyle w:val="TAH"/>
            </w:pPr>
            <w:r w:rsidRPr="003167FF">
              <w:t>Description</w:t>
            </w:r>
          </w:p>
        </w:tc>
      </w:tr>
      <w:tr w:rsidR="008C2C6E" w:rsidRPr="003167FF" w14:paraId="10AC531E"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07FB9F41" w14:textId="77777777" w:rsidR="008C2C6E" w:rsidRPr="003167FF" w:rsidRDefault="008C2C6E" w:rsidP="004411F1">
            <w:pPr>
              <w:pStyle w:val="TAL"/>
            </w:pPr>
            <w:r w:rsidRPr="003167FF">
              <w:t>Session information</w:t>
            </w:r>
          </w:p>
        </w:tc>
        <w:tc>
          <w:tcPr>
            <w:tcW w:w="1440" w:type="dxa"/>
            <w:tcBorders>
              <w:top w:val="single" w:sz="4" w:space="0" w:color="000000"/>
              <w:left w:val="single" w:sz="4" w:space="0" w:color="000000"/>
              <w:bottom w:val="single" w:sz="4" w:space="0" w:color="000000"/>
              <w:right w:val="nil"/>
            </w:tcBorders>
            <w:hideMark/>
          </w:tcPr>
          <w:p w14:paraId="5B19451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37CAAAB" w14:textId="77777777" w:rsidR="008C2C6E" w:rsidRPr="003167FF" w:rsidRDefault="008C2C6E" w:rsidP="004411F1">
            <w:pPr>
              <w:pStyle w:val="TAL"/>
            </w:pPr>
            <w:r w:rsidRPr="003167FF">
              <w:t>Session information for the established connectivity for application communication</w:t>
            </w:r>
          </w:p>
        </w:tc>
      </w:tr>
      <w:tr w:rsidR="008C2C6E" w:rsidRPr="003167FF" w14:paraId="12F5318E" w14:textId="77777777" w:rsidTr="004411F1">
        <w:trPr>
          <w:jc w:val="center"/>
        </w:trPr>
        <w:tc>
          <w:tcPr>
            <w:tcW w:w="2880" w:type="dxa"/>
            <w:tcBorders>
              <w:top w:val="single" w:sz="4" w:space="0" w:color="000000"/>
              <w:left w:val="single" w:sz="4" w:space="0" w:color="000000"/>
              <w:bottom w:val="single" w:sz="4" w:space="0" w:color="000000"/>
              <w:right w:val="nil"/>
            </w:tcBorders>
          </w:tcPr>
          <w:p w14:paraId="3DFD5614"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3ADC0F3D"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7416610" w14:textId="77777777" w:rsidR="008C2C6E" w:rsidRPr="003167FF" w:rsidRDefault="008C2C6E" w:rsidP="004411F1">
            <w:pPr>
              <w:pStyle w:val="TAL"/>
            </w:pPr>
            <w:r w:rsidRPr="003167FF">
              <w:t>Identifier of the VAL service</w:t>
            </w:r>
          </w:p>
        </w:tc>
      </w:tr>
      <w:tr w:rsidR="00DE6C68" w:rsidRPr="003167FF" w14:paraId="0CE2E6B2" w14:textId="77777777" w:rsidTr="004411F1">
        <w:trPr>
          <w:jc w:val="center"/>
        </w:trPr>
        <w:tc>
          <w:tcPr>
            <w:tcW w:w="2880" w:type="dxa"/>
            <w:tcBorders>
              <w:top w:val="single" w:sz="4" w:space="0" w:color="000000"/>
              <w:left w:val="single" w:sz="4" w:space="0" w:color="000000"/>
              <w:bottom w:val="single" w:sz="4" w:space="0" w:color="000000"/>
              <w:right w:val="nil"/>
            </w:tcBorders>
          </w:tcPr>
          <w:p w14:paraId="2977AE0F" w14:textId="6841FD50" w:rsidR="00DE6C68" w:rsidRPr="003167FF" w:rsidRDefault="00DE6C68" w:rsidP="00DE6C68">
            <w:pPr>
              <w:pStyle w:val="TAL"/>
            </w:pPr>
            <w:r w:rsidRPr="00B44128">
              <w:t>Requestor VAL UE ID</w:t>
            </w:r>
          </w:p>
        </w:tc>
        <w:tc>
          <w:tcPr>
            <w:tcW w:w="1440" w:type="dxa"/>
            <w:tcBorders>
              <w:top w:val="single" w:sz="4" w:space="0" w:color="000000"/>
              <w:left w:val="single" w:sz="4" w:space="0" w:color="000000"/>
              <w:bottom w:val="single" w:sz="4" w:space="0" w:color="000000"/>
              <w:right w:val="nil"/>
            </w:tcBorders>
          </w:tcPr>
          <w:p w14:paraId="6F5D47F1" w14:textId="469FCA51" w:rsidR="00DE6C68" w:rsidRPr="003167FF" w:rsidRDefault="00DE6C68" w:rsidP="00DE6C68">
            <w:pPr>
              <w:pStyle w:val="TAL"/>
            </w:pPr>
            <w:r w:rsidRPr="00B44128">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689DE83A" w14:textId="7B21609C" w:rsidR="00DE6C68" w:rsidRPr="003167FF" w:rsidRDefault="00DE6C68" w:rsidP="00DE6C68">
            <w:pPr>
              <w:pStyle w:val="TAL"/>
            </w:pPr>
            <w:r w:rsidRPr="00B44128">
              <w:t xml:space="preserve">The identity of the source VAL UE requesting the connectivity </w:t>
            </w:r>
          </w:p>
        </w:tc>
      </w:tr>
      <w:tr w:rsidR="008C2C6E" w:rsidRPr="003167FF" w14:paraId="479B69BD"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37AE1D6" w14:textId="2720CDA4" w:rsidR="008C2C6E" w:rsidRPr="003167FF" w:rsidRDefault="008C2C6E" w:rsidP="004411F1">
            <w:pPr>
              <w:pStyle w:val="TAL"/>
            </w:pPr>
            <w:r w:rsidRPr="003167FF">
              <w:t xml:space="preserve">List of accepted </w:t>
            </w:r>
            <w:r w:rsidR="00DE6C68" w:rsidRPr="00DE6C68">
              <w:t xml:space="preserve">destination VAL </w:t>
            </w:r>
            <w:r w:rsidRPr="003167FF">
              <w:t>UE IDs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hideMark/>
          </w:tcPr>
          <w:p w14:paraId="7C36B2FE"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597DBBD3" w14:textId="5E61FD25" w:rsidR="008C2C6E" w:rsidRPr="003167FF" w:rsidRDefault="008C2C6E" w:rsidP="004411F1">
            <w:pPr>
              <w:pStyle w:val="TAL"/>
            </w:pPr>
            <w:r w:rsidRPr="003167FF">
              <w:t xml:space="preserve">The list of </w:t>
            </w:r>
            <w:r w:rsidR="00DE6C68" w:rsidRPr="00DE6C68">
              <w:t xml:space="preserve">destination VAL </w:t>
            </w:r>
            <w:r w:rsidRPr="003167FF">
              <w:t>UEs which are accepted for the connectivity established for the application service communication</w:t>
            </w:r>
          </w:p>
        </w:tc>
      </w:tr>
      <w:tr w:rsidR="008C2C6E" w:rsidRPr="003167FF" w14:paraId="63833D86"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345A91" w14:textId="784CB636" w:rsidR="008C2C6E" w:rsidRPr="003167FF" w:rsidRDefault="008C2C6E" w:rsidP="00D0042C">
            <w:pPr>
              <w:pStyle w:val="TAN"/>
            </w:pPr>
            <w:r w:rsidRPr="003167FF">
              <w:t>NOTE:</w:t>
            </w:r>
            <w:r w:rsidRPr="003167FF">
              <w:tab/>
              <w:t xml:space="preserve">The List of accepted </w:t>
            </w:r>
            <w:r w:rsidR="00DE6C68" w:rsidRPr="00DE6C68">
              <w:t xml:space="preserve">destination VAL </w:t>
            </w:r>
            <w:r w:rsidRPr="003167FF">
              <w:t>UE IDs IE shall be included when the application connectivity notification is sent to the initiator of the application connectivity request.</w:t>
            </w:r>
          </w:p>
        </w:tc>
      </w:tr>
    </w:tbl>
    <w:p w14:paraId="3CDC1725" w14:textId="77777777" w:rsidR="008C2C6E" w:rsidRPr="003167FF" w:rsidRDefault="008C2C6E" w:rsidP="008C2C6E"/>
    <w:p w14:paraId="7C532A5F" w14:textId="58B3F149" w:rsidR="002774FD" w:rsidRPr="003167FF" w:rsidRDefault="002774FD" w:rsidP="002774FD">
      <w:pPr>
        <w:pStyle w:val="Heading4"/>
      </w:pPr>
      <w:bookmarkStart w:id="1440" w:name="_Toc162886244"/>
      <w:r w:rsidRPr="003167FF">
        <w:rPr>
          <w:lang w:eastAsia="zh-CN"/>
        </w:rPr>
        <w:t>14.3</w:t>
      </w:r>
      <w:r w:rsidRPr="003167FF">
        <w:t>.2.38</w:t>
      </w:r>
      <w:r w:rsidRPr="003167FF">
        <w:tab/>
        <w:t>Unicast QoS monitoring subscription update request</w:t>
      </w:r>
      <w:bookmarkEnd w:id="1440"/>
    </w:p>
    <w:p w14:paraId="1D8D73A1" w14:textId="77777777" w:rsidR="002774FD" w:rsidRPr="003167FF" w:rsidRDefault="002774FD" w:rsidP="002774FD">
      <w:pPr>
        <w:rPr>
          <w:lang w:eastAsia="zh-CN"/>
        </w:rPr>
      </w:pPr>
      <w:r w:rsidRPr="003167FF">
        <w:t xml:space="preserve">The information flow from the VAL server to the network resource management </w:t>
      </w:r>
      <w:r w:rsidRPr="003167FF">
        <w:rPr>
          <w:lang w:eastAsia="zh-CN"/>
        </w:rPr>
        <w:t>server</w:t>
      </w:r>
      <w:r w:rsidRPr="003167FF">
        <w:t xml:space="preserve"> for </w:t>
      </w:r>
      <w:r w:rsidRPr="003167FF">
        <w:rPr>
          <w:lang w:eastAsia="zh-CN"/>
        </w:rPr>
        <w:t xml:space="preserve">unicast QoS monitoring subscription update request has the same content as </w:t>
      </w:r>
      <w:r w:rsidRPr="003167FF">
        <w:t>unicast QoS monitoring subscription request</w:t>
      </w:r>
      <w:r w:rsidRPr="003167FF">
        <w:rPr>
          <w:lang w:eastAsia="zh-CN"/>
        </w:rPr>
        <w:t xml:space="preserve"> specified in clause 14.3</w:t>
      </w:r>
      <w:r w:rsidRPr="003167FF">
        <w:t>.2.20.</w:t>
      </w:r>
    </w:p>
    <w:p w14:paraId="7FECB90D" w14:textId="1B8EC397" w:rsidR="002774FD" w:rsidRPr="003167FF" w:rsidRDefault="002774FD" w:rsidP="002774FD">
      <w:pPr>
        <w:pStyle w:val="Heading4"/>
      </w:pPr>
      <w:bookmarkStart w:id="1441" w:name="_Toc162886245"/>
      <w:r w:rsidRPr="003167FF">
        <w:rPr>
          <w:lang w:eastAsia="zh-CN"/>
        </w:rPr>
        <w:t>14.3</w:t>
      </w:r>
      <w:r w:rsidRPr="003167FF">
        <w:t>.2.</w:t>
      </w:r>
      <w:r w:rsidR="00462579" w:rsidRPr="003167FF">
        <w:t>39</w:t>
      </w:r>
      <w:r w:rsidRPr="003167FF">
        <w:tab/>
        <w:t>Unicast QoS monitoring subscription update response</w:t>
      </w:r>
      <w:bookmarkEnd w:id="1441"/>
    </w:p>
    <w:p w14:paraId="378430B1" w14:textId="52A27036" w:rsidR="002774FD" w:rsidRPr="003167FF" w:rsidRDefault="002774FD" w:rsidP="002774FD">
      <w:pPr>
        <w:rPr>
          <w:lang w:eastAsia="zh-CN"/>
        </w:rPr>
      </w:pPr>
      <w:r w:rsidRPr="003167FF">
        <w:t>Table </w:t>
      </w:r>
      <w:r w:rsidRPr="003167FF">
        <w:rPr>
          <w:lang w:eastAsia="zh-CN"/>
        </w:rPr>
        <w:t>14.3</w:t>
      </w:r>
      <w:r w:rsidRPr="003167FF">
        <w:t>.2</w:t>
      </w:r>
      <w:r w:rsidRPr="003167FF">
        <w:rPr>
          <w:lang w:eastAsia="zh-CN"/>
        </w:rPr>
        <w:t>.</w:t>
      </w:r>
      <w:r w:rsidR="00462579" w:rsidRPr="003167FF">
        <w:rPr>
          <w:lang w:eastAsia="zh-CN"/>
        </w:rPr>
        <w:t>39</w:t>
      </w:r>
      <w:r w:rsidRPr="003167FF">
        <w:rPr>
          <w:lang w:eastAsia="zh-CN"/>
        </w:rPr>
        <w:t>-1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update response.</w:t>
      </w:r>
    </w:p>
    <w:p w14:paraId="654CD1A3" w14:textId="7B67B3CA" w:rsidR="002774FD" w:rsidRPr="003167FF" w:rsidRDefault="002774FD" w:rsidP="002774FD">
      <w:pPr>
        <w:pStyle w:val="TH"/>
        <w:rPr>
          <w:lang w:eastAsia="zh-CN"/>
        </w:rPr>
      </w:pPr>
      <w:r w:rsidRPr="003167FF">
        <w:t>Table </w:t>
      </w:r>
      <w:r w:rsidRPr="003167FF">
        <w:rPr>
          <w:lang w:eastAsia="zh-CN"/>
        </w:rPr>
        <w:t>14.3</w:t>
      </w:r>
      <w:r w:rsidRPr="003167FF">
        <w:t>.2.</w:t>
      </w:r>
      <w:r w:rsidR="00462579" w:rsidRPr="003167FF">
        <w:t>39</w:t>
      </w:r>
      <w:r w:rsidRPr="003167FF">
        <w:t xml:space="preserve">-1: Unicast QoS monitoring </w:t>
      </w:r>
      <w:r w:rsidRPr="003167FF">
        <w:rPr>
          <w:lang w:eastAsia="zh-CN"/>
        </w:rPr>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2774FD" w:rsidRPr="003167FF" w14:paraId="36D98B7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F13442A" w14:textId="77777777" w:rsidR="002774FD" w:rsidRPr="003167FF" w:rsidRDefault="002774FD" w:rsidP="004411F1">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2AD2F4" w14:textId="77777777" w:rsidR="002774FD" w:rsidRPr="003167FF" w:rsidRDefault="002774FD" w:rsidP="004411F1">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EBB05C" w14:textId="77777777" w:rsidR="002774FD" w:rsidRPr="003167FF" w:rsidRDefault="002774FD" w:rsidP="004411F1">
            <w:pPr>
              <w:pStyle w:val="toprow"/>
              <w:rPr>
                <w:rFonts w:cs="Arial"/>
                <w:lang w:eastAsia="en-US"/>
              </w:rPr>
            </w:pPr>
            <w:r w:rsidRPr="003167FF">
              <w:rPr>
                <w:rFonts w:cs="Arial"/>
                <w:lang w:eastAsia="en-US"/>
              </w:rPr>
              <w:t>Description</w:t>
            </w:r>
          </w:p>
        </w:tc>
      </w:tr>
      <w:tr w:rsidR="002774FD" w:rsidRPr="003167FF" w14:paraId="12BDFF0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2C85076" w14:textId="77777777" w:rsidR="002774FD" w:rsidRPr="003167FF" w:rsidRDefault="002774FD" w:rsidP="004411F1">
            <w:pPr>
              <w:pStyle w:val="tablecontent"/>
              <w:rPr>
                <w:rFonts w:cs="Arial"/>
                <w:lang w:eastAsia="en-US"/>
              </w:rPr>
            </w:pPr>
            <w:r w:rsidRPr="003167FF">
              <w:rPr>
                <w:rFonts w:cs="Arial"/>
                <w:lang w:eastAsia="zh-CN"/>
              </w:rPr>
              <w:t>Update</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69C39ED9" w14:textId="77777777" w:rsidR="002774FD" w:rsidRPr="003167FF" w:rsidRDefault="002774FD" w:rsidP="004411F1">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1DED3" w14:textId="77777777" w:rsidR="002774FD" w:rsidRPr="003167FF" w:rsidRDefault="002774FD" w:rsidP="004411F1">
            <w:pPr>
              <w:pStyle w:val="tablecontent"/>
              <w:rPr>
                <w:rFonts w:cs="Arial"/>
                <w:lang w:eastAsia="en-US"/>
              </w:rPr>
            </w:pPr>
            <w:r w:rsidRPr="003167FF">
              <w:rPr>
                <w:rFonts w:cs="Arial"/>
                <w:lang w:eastAsia="zh-CN"/>
              </w:rPr>
              <w:t>It indicates the subscription update result</w:t>
            </w:r>
          </w:p>
        </w:tc>
      </w:tr>
    </w:tbl>
    <w:p w14:paraId="1DED4FC4" w14:textId="77777777" w:rsidR="002774FD" w:rsidRPr="003167FF" w:rsidRDefault="002774FD" w:rsidP="002774FD">
      <w:pPr>
        <w:rPr>
          <w:lang w:eastAsia="zh-CN"/>
        </w:rPr>
      </w:pPr>
    </w:p>
    <w:p w14:paraId="4AF0BF44" w14:textId="1E89DE3E" w:rsidR="000731C2" w:rsidRPr="003167FF" w:rsidRDefault="000731C2" w:rsidP="000731C2">
      <w:pPr>
        <w:pStyle w:val="Heading4"/>
      </w:pPr>
      <w:bookmarkStart w:id="1442" w:name="_Toc162886246"/>
      <w:r w:rsidRPr="003167FF">
        <w:t>14.3.2.40</w:t>
      </w:r>
      <w:r w:rsidRPr="003167FF">
        <w:tab/>
        <w:t>Multicast/broadcast resource request</w:t>
      </w:r>
      <w:bookmarkEnd w:id="1442"/>
    </w:p>
    <w:p w14:paraId="10E663CE" w14:textId="4A5AEA0C" w:rsidR="000731C2" w:rsidRPr="003167FF" w:rsidRDefault="000731C2" w:rsidP="000731C2">
      <w:r w:rsidRPr="003167FF">
        <w:t>Table 14.3.2.40</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request </w:t>
      </w:r>
      <w:r w:rsidRPr="003167FF">
        <w:rPr>
          <w:lang w:eastAsia="zh-CN"/>
        </w:rPr>
        <w:t>from VAL server to NRM server</w:t>
      </w:r>
      <w:r w:rsidRPr="003167FF">
        <w:t>.</w:t>
      </w:r>
    </w:p>
    <w:p w14:paraId="718F8FFA" w14:textId="34208BE7" w:rsidR="000731C2" w:rsidRPr="003167FF" w:rsidRDefault="000731C2" w:rsidP="000731C2">
      <w:pPr>
        <w:pStyle w:val="TH"/>
      </w:pPr>
      <w:r w:rsidRPr="003167FF">
        <w:t>Table 14.3.2.40-1: Multicast/broadcast resource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F3E2BE"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B93683A"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1123D08"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3BC2C14" w14:textId="77777777" w:rsidR="000731C2" w:rsidRPr="003167FF" w:rsidRDefault="000731C2" w:rsidP="002C054E">
            <w:pPr>
              <w:pStyle w:val="TAH"/>
            </w:pPr>
            <w:r w:rsidRPr="003167FF">
              <w:t>Description</w:t>
            </w:r>
          </w:p>
        </w:tc>
      </w:tr>
      <w:tr w:rsidR="000731C2" w:rsidRPr="003167FF" w14:paraId="555C43E6" w14:textId="77777777" w:rsidTr="002C054E">
        <w:trPr>
          <w:jc w:val="center"/>
        </w:trPr>
        <w:tc>
          <w:tcPr>
            <w:tcW w:w="2880" w:type="dxa"/>
            <w:tcBorders>
              <w:top w:val="single" w:sz="4" w:space="0" w:color="000000"/>
              <w:left w:val="single" w:sz="4" w:space="0" w:color="000000"/>
              <w:bottom w:val="single" w:sz="4" w:space="0" w:color="000000"/>
              <w:right w:val="nil"/>
            </w:tcBorders>
          </w:tcPr>
          <w:p w14:paraId="3B4E66F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9D0162C"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EEF8208"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14A0F19D" w14:textId="77777777" w:rsidTr="002C054E">
        <w:trPr>
          <w:jc w:val="center"/>
        </w:trPr>
        <w:tc>
          <w:tcPr>
            <w:tcW w:w="2880" w:type="dxa"/>
            <w:tcBorders>
              <w:top w:val="single" w:sz="4" w:space="0" w:color="000000"/>
              <w:left w:val="single" w:sz="4" w:space="0" w:color="000000"/>
              <w:bottom w:val="single" w:sz="4" w:space="0" w:color="000000"/>
              <w:right w:val="nil"/>
            </w:tcBorders>
          </w:tcPr>
          <w:p w14:paraId="4FA5A3F9" w14:textId="77777777" w:rsidR="000731C2" w:rsidRPr="003167FF" w:rsidRDefault="000731C2" w:rsidP="002C054E">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09063FF"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5E58EDA0" w14:textId="77777777" w:rsidR="000731C2" w:rsidRPr="003167FF" w:rsidRDefault="000731C2" w:rsidP="002C054E">
            <w:pPr>
              <w:pStyle w:val="TAL"/>
              <w:rPr>
                <w:lang w:eastAsia="zh-CN"/>
              </w:rPr>
            </w:pPr>
            <w:r w:rsidRPr="003167FF">
              <w:t>The identity of the group that the multicast/broadcast resource is requested for.</w:t>
            </w:r>
          </w:p>
        </w:tc>
      </w:tr>
      <w:tr w:rsidR="000731C2" w:rsidRPr="003167FF" w14:paraId="14642E1A" w14:textId="77777777" w:rsidTr="002C054E">
        <w:trPr>
          <w:jc w:val="center"/>
        </w:trPr>
        <w:tc>
          <w:tcPr>
            <w:tcW w:w="2880" w:type="dxa"/>
            <w:tcBorders>
              <w:top w:val="single" w:sz="4" w:space="0" w:color="000000"/>
              <w:left w:val="single" w:sz="4" w:space="0" w:color="000000"/>
              <w:bottom w:val="single" w:sz="4" w:space="0" w:color="000000"/>
              <w:right w:val="nil"/>
            </w:tcBorders>
          </w:tcPr>
          <w:p w14:paraId="7D61C961" w14:textId="77777777" w:rsidR="000731C2" w:rsidRPr="003167FF" w:rsidRDefault="000731C2" w:rsidP="002C054E">
            <w:pPr>
              <w:pStyle w:val="TAL"/>
            </w:pPr>
            <w:r w:rsidRPr="003167FF">
              <w:t>VAL UE ID List</w:t>
            </w:r>
          </w:p>
        </w:tc>
        <w:tc>
          <w:tcPr>
            <w:tcW w:w="1440" w:type="dxa"/>
            <w:tcBorders>
              <w:top w:val="single" w:sz="4" w:space="0" w:color="000000"/>
              <w:left w:val="single" w:sz="4" w:space="0" w:color="000000"/>
              <w:bottom w:val="single" w:sz="4" w:space="0" w:color="000000"/>
              <w:right w:val="nil"/>
            </w:tcBorders>
          </w:tcPr>
          <w:p w14:paraId="2B779B08"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26834113" w14:textId="77777777" w:rsidR="000731C2" w:rsidRPr="003167FF" w:rsidRDefault="000731C2" w:rsidP="002C054E">
            <w:pPr>
              <w:pStyle w:val="TAL"/>
            </w:pPr>
            <w:r w:rsidRPr="003167FF">
              <w:t>The list of VAL UE ID that the multicast/broadcast resource is requested for.</w:t>
            </w:r>
          </w:p>
        </w:tc>
      </w:tr>
      <w:tr w:rsidR="000731C2" w:rsidRPr="003167FF" w14:paraId="28F51E2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24957C3" w14:textId="77777777" w:rsidR="000731C2" w:rsidRPr="003167FF" w:rsidRDefault="000731C2" w:rsidP="002C054E">
            <w:pPr>
              <w:pStyle w:val="TAL"/>
            </w:pPr>
            <w:r w:rsidRPr="003167FF">
              <w:rPr>
                <w:lang w:eastAsia="zh-CN"/>
              </w:rPr>
              <w:t>Session announcement mode</w:t>
            </w:r>
          </w:p>
        </w:tc>
        <w:tc>
          <w:tcPr>
            <w:tcW w:w="1440" w:type="dxa"/>
            <w:tcBorders>
              <w:top w:val="single" w:sz="4" w:space="0" w:color="000000"/>
              <w:left w:val="single" w:sz="4" w:space="0" w:color="000000"/>
              <w:bottom w:val="single" w:sz="4" w:space="0" w:color="000000"/>
              <w:right w:val="nil"/>
            </w:tcBorders>
            <w:hideMark/>
          </w:tcPr>
          <w:p w14:paraId="32B8B626"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08F44" w14:textId="77777777" w:rsidR="000731C2" w:rsidRPr="003167FF" w:rsidRDefault="000731C2" w:rsidP="002C054E">
            <w:pPr>
              <w:pStyle w:val="TAL"/>
            </w:pPr>
            <w:r w:rsidRPr="003167FF">
              <w:rPr>
                <w:lang w:eastAsia="zh-CN"/>
              </w:rPr>
              <w:t>Indicates whether the session announcement is sent by NRM server or by the VAL server</w:t>
            </w:r>
          </w:p>
        </w:tc>
      </w:tr>
      <w:tr w:rsidR="000731C2" w:rsidRPr="003167FF" w14:paraId="6B20D018" w14:textId="77777777" w:rsidTr="002C054E">
        <w:trPr>
          <w:jc w:val="center"/>
        </w:trPr>
        <w:tc>
          <w:tcPr>
            <w:tcW w:w="2880" w:type="dxa"/>
            <w:tcBorders>
              <w:top w:val="single" w:sz="4" w:space="0" w:color="000000"/>
              <w:left w:val="single" w:sz="4" w:space="0" w:color="000000"/>
              <w:bottom w:val="single" w:sz="4" w:space="0" w:color="000000"/>
              <w:right w:val="nil"/>
            </w:tcBorders>
          </w:tcPr>
          <w:p w14:paraId="5E91F70F"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20BFEC31"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DD4E34C"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4A9EBEC9" w14:textId="77777777" w:rsidTr="002C054E">
        <w:trPr>
          <w:jc w:val="center"/>
        </w:trPr>
        <w:tc>
          <w:tcPr>
            <w:tcW w:w="2880" w:type="dxa"/>
            <w:tcBorders>
              <w:top w:val="single" w:sz="4" w:space="0" w:color="000000"/>
              <w:left w:val="single" w:sz="4" w:space="0" w:color="000000"/>
              <w:bottom w:val="single" w:sz="4" w:space="0" w:color="000000"/>
              <w:right w:val="nil"/>
            </w:tcBorders>
          </w:tcPr>
          <w:p w14:paraId="64DC21BA"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6C06C3E5" w14:textId="77777777" w:rsidR="000731C2" w:rsidRPr="003167FF" w:rsidRDefault="000731C2" w:rsidP="002C054E">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A961489"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515F30A" w14:textId="77777777" w:rsidTr="002C054E">
        <w:trPr>
          <w:jc w:val="center"/>
        </w:trPr>
        <w:tc>
          <w:tcPr>
            <w:tcW w:w="2880" w:type="dxa"/>
            <w:tcBorders>
              <w:top w:val="single" w:sz="4" w:space="0" w:color="000000"/>
              <w:left w:val="single" w:sz="4" w:space="0" w:color="000000"/>
              <w:bottom w:val="single" w:sz="4" w:space="0" w:color="000000"/>
              <w:right w:val="nil"/>
            </w:tcBorders>
          </w:tcPr>
          <w:p w14:paraId="4709F7E4" w14:textId="77777777" w:rsidR="000731C2" w:rsidRPr="003167FF" w:rsidRDefault="000731C2" w:rsidP="002C054E">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6477BB9E" w14:textId="77777777" w:rsidR="000731C2" w:rsidRPr="003167FF" w:rsidRDefault="000731C2" w:rsidP="002C054E">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659BC6" w14:textId="77777777" w:rsidR="000731C2" w:rsidRPr="003167FF" w:rsidRDefault="000731C2" w:rsidP="002C054E">
            <w:pPr>
              <w:pStyle w:val="TAL"/>
              <w:rPr>
                <w:lang w:eastAsia="zh-CN"/>
              </w:rPr>
            </w:pPr>
            <w:r w:rsidRPr="003167FF">
              <w:t>Information of the endpoint of the VAL server to which the user plane notifications have to be sent.</w:t>
            </w:r>
          </w:p>
        </w:tc>
      </w:tr>
      <w:tr w:rsidR="000731C2" w:rsidRPr="003167FF" w14:paraId="28B6279B" w14:textId="77777777" w:rsidTr="002C054E">
        <w:trPr>
          <w:jc w:val="center"/>
        </w:trPr>
        <w:tc>
          <w:tcPr>
            <w:tcW w:w="2880" w:type="dxa"/>
            <w:tcBorders>
              <w:top w:val="single" w:sz="4" w:space="0" w:color="000000"/>
              <w:left w:val="single" w:sz="4" w:space="0" w:color="000000"/>
              <w:bottom w:val="single" w:sz="4" w:space="0" w:color="000000"/>
              <w:right w:val="nil"/>
            </w:tcBorders>
          </w:tcPr>
          <w:p w14:paraId="2619A6FE" w14:textId="77777777" w:rsidR="000731C2" w:rsidRPr="003167FF" w:rsidRDefault="000731C2" w:rsidP="002C054E">
            <w:pPr>
              <w:pStyle w:val="TAL"/>
            </w:pPr>
            <w:r w:rsidRPr="003167FF">
              <w:t>Network system indicator</w:t>
            </w:r>
          </w:p>
        </w:tc>
        <w:tc>
          <w:tcPr>
            <w:tcW w:w="1440" w:type="dxa"/>
            <w:tcBorders>
              <w:top w:val="single" w:sz="4" w:space="0" w:color="000000"/>
              <w:left w:val="single" w:sz="4" w:space="0" w:color="000000"/>
              <w:bottom w:val="single" w:sz="4" w:space="0" w:color="000000"/>
              <w:right w:val="nil"/>
            </w:tcBorders>
          </w:tcPr>
          <w:p w14:paraId="4128286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CA1DD5E" w14:textId="77777777" w:rsidR="000731C2" w:rsidRPr="003167FF" w:rsidRDefault="000731C2" w:rsidP="002C054E">
            <w:pPr>
              <w:pStyle w:val="TAL"/>
            </w:pPr>
            <w:r w:rsidRPr="003167FF">
              <w:t>Indicate if the multicast/broadcast resrouce is required from 5GS, EPS, or both</w:t>
            </w:r>
          </w:p>
        </w:tc>
      </w:tr>
      <w:tr w:rsidR="000731C2" w:rsidRPr="003167FF" w14:paraId="02665284" w14:textId="77777777" w:rsidTr="002C054E">
        <w:trPr>
          <w:jc w:val="center"/>
        </w:trPr>
        <w:tc>
          <w:tcPr>
            <w:tcW w:w="2880" w:type="dxa"/>
            <w:tcBorders>
              <w:top w:val="single" w:sz="4" w:space="0" w:color="000000"/>
              <w:left w:val="single" w:sz="4" w:space="0" w:color="000000"/>
              <w:bottom w:val="single" w:sz="4" w:space="0" w:color="000000"/>
              <w:right w:val="nil"/>
            </w:tcBorders>
          </w:tcPr>
          <w:p w14:paraId="6F1A3195"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5AED1DE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5A05193" w14:textId="77777777" w:rsidR="000731C2" w:rsidRPr="003167FF" w:rsidRDefault="000731C2" w:rsidP="002C054E">
            <w:pPr>
              <w:pStyle w:val="TAL"/>
            </w:pPr>
          </w:p>
        </w:tc>
      </w:tr>
      <w:tr w:rsidR="000731C2" w:rsidRPr="003167FF" w14:paraId="73578DA4" w14:textId="77777777" w:rsidTr="002C054E">
        <w:trPr>
          <w:jc w:val="center"/>
        </w:trPr>
        <w:tc>
          <w:tcPr>
            <w:tcW w:w="2880" w:type="dxa"/>
            <w:tcBorders>
              <w:top w:val="single" w:sz="4" w:space="0" w:color="000000"/>
              <w:left w:val="single" w:sz="4" w:space="0" w:color="000000"/>
              <w:bottom w:val="single" w:sz="4" w:space="0" w:color="000000"/>
              <w:right w:val="nil"/>
            </w:tcBorders>
          </w:tcPr>
          <w:p w14:paraId="2A784AD3"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63DB555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065255E" w14:textId="77777777" w:rsidR="000731C2" w:rsidRPr="003167FF" w:rsidRDefault="000731C2" w:rsidP="002C054E">
            <w:pPr>
              <w:pStyle w:val="TAL"/>
            </w:pPr>
            <w:r w:rsidRPr="003167FF">
              <w:t>IP address, UDP port number of the MB2-U interface</w:t>
            </w:r>
          </w:p>
        </w:tc>
      </w:tr>
      <w:tr w:rsidR="000731C2" w:rsidRPr="003167FF" w14:paraId="28D875C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0E1CE95"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71BEE34C"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322CB27" w14:textId="77777777" w:rsidR="000731C2" w:rsidRPr="003167FF" w:rsidRDefault="000731C2" w:rsidP="002C054E">
            <w:pPr>
              <w:pStyle w:val="TAL"/>
            </w:pPr>
            <w:r w:rsidRPr="003167FF">
              <w:t>IP address, UDP port number of the xMB-U interface</w:t>
            </w:r>
          </w:p>
        </w:tc>
      </w:tr>
      <w:tr w:rsidR="000731C2" w:rsidRPr="003167FF" w14:paraId="07F636F3" w14:textId="77777777" w:rsidTr="002C054E">
        <w:trPr>
          <w:jc w:val="center"/>
        </w:trPr>
        <w:tc>
          <w:tcPr>
            <w:tcW w:w="2880" w:type="dxa"/>
            <w:tcBorders>
              <w:top w:val="single" w:sz="4" w:space="0" w:color="000000"/>
              <w:left w:val="single" w:sz="4" w:space="0" w:color="000000"/>
              <w:bottom w:val="single" w:sz="4" w:space="0" w:color="000000"/>
              <w:right w:val="nil"/>
            </w:tcBorders>
          </w:tcPr>
          <w:p w14:paraId="132C2320"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1F4C3A73"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A6B0D9E" w14:textId="77777777" w:rsidR="000731C2" w:rsidRPr="003167FF" w:rsidRDefault="000731C2" w:rsidP="002C054E">
            <w:pPr>
              <w:pStyle w:val="TAL"/>
            </w:pPr>
            <w:r w:rsidRPr="003167FF">
              <w:t>M1 interface information for local MBMS</w:t>
            </w:r>
          </w:p>
        </w:tc>
      </w:tr>
      <w:tr w:rsidR="000731C2" w:rsidRPr="003167FF" w14:paraId="5C6EF9B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BA6C5DF"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1801BB54"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7C4BA7" w14:textId="77777777" w:rsidR="000731C2" w:rsidRPr="003167FF" w:rsidRDefault="000731C2" w:rsidP="002C054E">
            <w:pPr>
              <w:pStyle w:val="TAL"/>
            </w:pPr>
            <w:r w:rsidRPr="003167FF">
              <w:t>Indicates whether to request the NRM server to use Local MBMS information.</w:t>
            </w:r>
          </w:p>
        </w:tc>
      </w:tr>
      <w:tr w:rsidR="000731C2" w:rsidRPr="003167FF" w14:paraId="215253DC"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6FD115"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64B4CB0C"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6DE82F3" w14:textId="77777777" w:rsidR="000731C2" w:rsidRPr="003167FF" w:rsidRDefault="000731C2" w:rsidP="002C054E">
            <w:pPr>
              <w:pStyle w:val="TAN"/>
            </w:pPr>
            <w:r w:rsidRPr="003167FF">
              <w:t>NOTE 3:</w:t>
            </w:r>
            <w:r w:rsidRPr="003167FF">
              <w:tab/>
              <w:t>Either of the IEs shall be present.</w:t>
            </w:r>
          </w:p>
        </w:tc>
      </w:tr>
    </w:tbl>
    <w:p w14:paraId="6E67DF82" w14:textId="77777777" w:rsidR="000731C2" w:rsidRPr="003167FF" w:rsidRDefault="000731C2" w:rsidP="000731C2"/>
    <w:p w14:paraId="21F66E19" w14:textId="01D59350" w:rsidR="000731C2" w:rsidRPr="003167FF" w:rsidRDefault="000731C2" w:rsidP="000731C2">
      <w:pPr>
        <w:pStyle w:val="Heading4"/>
      </w:pPr>
      <w:bookmarkStart w:id="1443" w:name="_Toc162886247"/>
      <w:r w:rsidRPr="003167FF">
        <w:t>14.3.2.41</w:t>
      </w:r>
      <w:r w:rsidRPr="003167FF">
        <w:tab/>
        <w:t>Multicast/broadcast resource response</w:t>
      </w:r>
      <w:bookmarkEnd w:id="1443"/>
    </w:p>
    <w:p w14:paraId="05EA6FE8" w14:textId="7C236E29" w:rsidR="000731C2" w:rsidRPr="003167FF" w:rsidRDefault="000731C2" w:rsidP="000731C2">
      <w:r w:rsidRPr="003167FF">
        <w:t>Table 14.3.2.41</w:t>
      </w:r>
      <w:r w:rsidRPr="003167FF">
        <w:rPr>
          <w:lang w:eastAsia="zh-CN"/>
        </w:rPr>
        <w:t>-1</w:t>
      </w:r>
      <w:r w:rsidRPr="003167FF">
        <w:t xml:space="preserve"> describes the information flow </w:t>
      </w:r>
      <w:r w:rsidRPr="003167FF">
        <w:rPr>
          <w:lang w:eastAsia="zh-CN"/>
        </w:rPr>
        <w:t xml:space="preserve">for the </w:t>
      </w:r>
      <w:r w:rsidRPr="003167FF">
        <w:t>multicast/broadcast resource response</w:t>
      </w:r>
      <w:r w:rsidRPr="003167FF">
        <w:rPr>
          <w:lang w:eastAsia="zh-CN"/>
        </w:rPr>
        <w:t xml:space="preserve"> from NRM server to VAL server</w:t>
      </w:r>
      <w:r w:rsidRPr="003167FF">
        <w:t>.</w:t>
      </w:r>
    </w:p>
    <w:p w14:paraId="0DD3BAF3" w14:textId="71D6948A" w:rsidR="000731C2" w:rsidRPr="003167FF" w:rsidRDefault="000731C2" w:rsidP="000731C2">
      <w:pPr>
        <w:pStyle w:val="TH"/>
      </w:pPr>
      <w:r w:rsidRPr="003167FF">
        <w:t>Table 14.3.2.41-1: Multicast/broadcast resource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137F623A"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EB7C171"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A84B24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FB7A69C" w14:textId="77777777" w:rsidR="000731C2" w:rsidRPr="003167FF" w:rsidRDefault="000731C2" w:rsidP="002C054E">
            <w:pPr>
              <w:pStyle w:val="TAH"/>
            </w:pPr>
            <w:r w:rsidRPr="003167FF">
              <w:t>Description</w:t>
            </w:r>
          </w:p>
        </w:tc>
      </w:tr>
      <w:tr w:rsidR="000731C2" w:rsidRPr="003167FF" w14:paraId="3A319117" w14:textId="77777777" w:rsidTr="002C054E">
        <w:trPr>
          <w:jc w:val="center"/>
        </w:trPr>
        <w:tc>
          <w:tcPr>
            <w:tcW w:w="2761" w:type="dxa"/>
            <w:tcBorders>
              <w:top w:val="single" w:sz="4" w:space="0" w:color="000000"/>
              <w:left w:val="single" w:sz="4" w:space="0" w:color="000000"/>
              <w:bottom w:val="single" w:sz="4" w:space="0" w:color="000000"/>
              <w:right w:val="nil"/>
            </w:tcBorders>
          </w:tcPr>
          <w:p w14:paraId="18E7FD5A"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16EF149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CF6268B" w14:textId="77777777" w:rsidR="000731C2" w:rsidRPr="003167FF" w:rsidRDefault="000731C2" w:rsidP="002C054E">
            <w:pPr>
              <w:pStyle w:val="TAL"/>
              <w:rPr>
                <w:lang w:eastAsia="zh-CN"/>
              </w:rPr>
            </w:pPr>
            <w:r w:rsidRPr="003167FF">
              <w:t>The result indicates success or failure of the multicast/broadcast resource request operation.</w:t>
            </w:r>
          </w:p>
        </w:tc>
      </w:tr>
      <w:tr w:rsidR="000731C2" w:rsidRPr="003167FF" w14:paraId="43959DB5" w14:textId="77777777" w:rsidTr="002C054E">
        <w:trPr>
          <w:jc w:val="center"/>
        </w:trPr>
        <w:tc>
          <w:tcPr>
            <w:tcW w:w="2761" w:type="dxa"/>
            <w:tcBorders>
              <w:top w:val="single" w:sz="4" w:space="0" w:color="000000"/>
              <w:left w:val="single" w:sz="4" w:space="0" w:color="000000"/>
              <w:bottom w:val="single" w:sz="4" w:space="0" w:color="000000"/>
              <w:right w:val="nil"/>
            </w:tcBorders>
          </w:tcPr>
          <w:p w14:paraId="1A97FD18"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53D53E1C" w14:textId="77777777" w:rsidR="000731C2" w:rsidRPr="003167FF" w:rsidRDefault="000731C2" w:rsidP="002C054E">
            <w:pPr>
              <w:pStyle w:val="TAC"/>
              <w:rPr>
                <w:lang w:eastAsia="zh-CN"/>
              </w:rPr>
            </w:pPr>
            <w:r w:rsidRPr="003167FF">
              <w:rPr>
                <w:lang w:eastAsia="zh-CN"/>
              </w:rPr>
              <w:t>O</w:t>
            </w:r>
          </w:p>
          <w:p w14:paraId="36BCA172"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7D8A741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723512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5DCFF781" w14:textId="77777777" w:rsidR="000731C2" w:rsidRPr="003167FF" w:rsidRDefault="000731C2" w:rsidP="002C054E">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0E56E609" w14:textId="77777777" w:rsidR="000731C2" w:rsidRPr="003167FF" w:rsidRDefault="000731C2" w:rsidP="002C054E">
            <w:pPr>
              <w:pStyle w:val="TAC"/>
              <w:rPr>
                <w:lang w:eastAsia="zh-CN"/>
              </w:rPr>
            </w:pPr>
            <w:r w:rsidRPr="003167FF">
              <w:rPr>
                <w:lang w:eastAsia="zh-CN"/>
              </w:rPr>
              <w:t>M</w:t>
            </w:r>
          </w:p>
          <w:p w14:paraId="36C39666"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86DAA90" w14:textId="77777777" w:rsidR="000731C2" w:rsidRPr="003167FF" w:rsidRDefault="000731C2" w:rsidP="002C054E">
            <w:pPr>
              <w:pStyle w:val="TAL"/>
            </w:pPr>
            <w:r w:rsidRPr="003167FF">
              <w:rPr>
                <w:lang w:eastAsia="zh-CN"/>
              </w:rPr>
              <w:t xml:space="preserve">User plane IP address(es) and port for VAL to deliver the DL packet </w:t>
            </w:r>
          </w:p>
        </w:tc>
      </w:tr>
      <w:tr w:rsidR="000731C2" w:rsidRPr="003167FF" w14:paraId="1E8EACFB" w14:textId="77777777" w:rsidTr="002C054E">
        <w:trPr>
          <w:jc w:val="center"/>
        </w:trPr>
        <w:tc>
          <w:tcPr>
            <w:tcW w:w="2761" w:type="dxa"/>
            <w:tcBorders>
              <w:top w:val="single" w:sz="4" w:space="0" w:color="000000"/>
              <w:left w:val="single" w:sz="4" w:space="0" w:color="000000"/>
              <w:bottom w:val="single" w:sz="4" w:space="0" w:color="000000"/>
              <w:right w:val="nil"/>
            </w:tcBorders>
          </w:tcPr>
          <w:p w14:paraId="79074D91"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2837B262" w14:textId="77777777" w:rsidR="000731C2" w:rsidRPr="003167FF" w:rsidRDefault="000731C2" w:rsidP="002C054E">
            <w:pPr>
              <w:pStyle w:val="TAC"/>
              <w:rPr>
                <w:lang w:eastAsia="zh-CN"/>
              </w:rPr>
            </w:pPr>
            <w:r w:rsidRPr="003167FF">
              <w:t>O</w:t>
            </w:r>
          </w:p>
          <w:p w14:paraId="7BC3131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5BF7F98"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w:t>
            </w:r>
          </w:p>
        </w:tc>
      </w:tr>
      <w:tr w:rsidR="000731C2" w:rsidRPr="003167FF" w14:paraId="4CAF4971"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28EECF4"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20252954" w14:textId="77777777" w:rsidR="000731C2" w:rsidRPr="003167FF" w:rsidRDefault="000731C2" w:rsidP="002C054E">
            <w:pPr>
              <w:pStyle w:val="TAN"/>
              <w:rPr>
                <w:lang w:eastAsia="zh-CN"/>
              </w:rPr>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7BA14A4A" w14:textId="77777777" w:rsidR="000731C2" w:rsidRPr="003167FF" w:rsidRDefault="000731C2" w:rsidP="000731C2"/>
    <w:p w14:paraId="75ABFBB4" w14:textId="5235DD19" w:rsidR="000731C2" w:rsidRPr="003167FF" w:rsidRDefault="000731C2" w:rsidP="000731C2">
      <w:pPr>
        <w:pStyle w:val="Heading4"/>
      </w:pPr>
      <w:bookmarkStart w:id="1444" w:name="_Toc162886248"/>
      <w:r w:rsidRPr="003167FF">
        <w:t>14.3.2.42</w:t>
      </w:r>
      <w:r w:rsidRPr="003167FF">
        <w:tab/>
        <w:t>Multicast/broadcast resource update request</w:t>
      </w:r>
      <w:bookmarkEnd w:id="1444"/>
    </w:p>
    <w:p w14:paraId="61E42E49" w14:textId="09EF14E2" w:rsidR="000731C2" w:rsidRPr="003167FF" w:rsidRDefault="000731C2" w:rsidP="000731C2">
      <w:r w:rsidRPr="003167FF">
        <w:t>Table 14.3.2.42</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update request </w:t>
      </w:r>
      <w:r w:rsidRPr="003167FF">
        <w:rPr>
          <w:lang w:eastAsia="zh-CN"/>
        </w:rPr>
        <w:t>from VAL server to NRM server</w:t>
      </w:r>
      <w:r w:rsidRPr="003167FF">
        <w:t>.</w:t>
      </w:r>
    </w:p>
    <w:p w14:paraId="09D09724" w14:textId="3A97C437" w:rsidR="000731C2" w:rsidRPr="003167FF" w:rsidRDefault="000731C2" w:rsidP="000731C2">
      <w:pPr>
        <w:pStyle w:val="TH"/>
      </w:pPr>
      <w:r w:rsidRPr="003167FF">
        <w:t>Table 14.3.2.42-1: Multicast/broadcast resource update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FB1DDFB"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242F3C8"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D8EFFDE"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1FADB09" w14:textId="77777777" w:rsidR="000731C2" w:rsidRPr="003167FF" w:rsidRDefault="000731C2" w:rsidP="002C054E">
            <w:pPr>
              <w:pStyle w:val="TAH"/>
            </w:pPr>
            <w:r w:rsidRPr="003167FF">
              <w:t>Description</w:t>
            </w:r>
          </w:p>
        </w:tc>
      </w:tr>
      <w:tr w:rsidR="000731C2" w:rsidRPr="003167FF" w14:paraId="3C125107"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9DCDD0"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1ED600F"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A8ADB77"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A6711C1"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BB497E"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1CFF395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647C541" w14:textId="77777777" w:rsidR="000731C2" w:rsidRPr="003167FF" w:rsidRDefault="000731C2" w:rsidP="002C054E">
            <w:pPr>
              <w:pStyle w:val="TAL"/>
              <w:rPr>
                <w:lang w:eastAsia="zh-CN"/>
              </w:rPr>
            </w:pPr>
            <w:r w:rsidRPr="003167FF">
              <w:t>Identity of the multicast/broadcast resource</w:t>
            </w:r>
          </w:p>
        </w:tc>
      </w:tr>
      <w:tr w:rsidR="000731C2" w:rsidRPr="003167FF" w14:paraId="6FF41898" w14:textId="77777777" w:rsidTr="002C054E">
        <w:trPr>
          <w:jc w:val="center"/>
        </w:trPr>
        <w:tc>
          <w:tcPr>
            <w:tcW w:w="2880" w:type="dxa"/>
            <w:tcBorders>
              <w:top w:val="single" w:sz="4" w:space="0" w:color="000000"/>
              <w:left w:val="single" w:sz="4" w:space="0" w:color="000000"/>
              <w:bottom w:val="single" w:sz="4" w:space="0" w:color="000000"/>
              <w:right w:val="nil"/>
            </w:tcBorders>
          </w:tcPr>
          <w:p w14:paraId="2F20C300"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16E59F15" w14:textId="77777777" w:rsidR="000731C2" w:rsidRPr="003167FF" w:rsidRDefault="000731C2" w:rsidP="002C054E">
            <w:pPr>
              <w:pStyle w:val="TAC"/>
            </w:pPr>
            <w:r w:rsidRPr="003167FF">
              <w:rPr>
                <w:lang w:eastAsia="zh-CN"/>
              </w:rPr>
              <w:t>O (NOTE 3)</w:t>
            </w:r>
          </w:p>
        </w:tc>
        <w:tc>
          <w:tcPr>
            <w:tcW w:w="4320" w:type="dxa"/>
            <w:tcBorders>
              <w:top w:val="single" w:sz="4" w:space="0" w:color="000000"/>
              <w:left w:val="single" w:sz="4" w:space="0" w:color="000000"/>
              <w:bottom w:val="single" w:sz="4" w:space="0" w:color="000000"/>
              <w:right w:val="single" w:sz="4" w:space="0" w:color="000000"/>
            </w:tcBorders>
          </w:tcPr>
          <w:p w14:paraId="0214B86F"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07DE2C13" w14:textId="77777777" w:rsidTr="002C054E">
        <w:trPr>
          <w:jc w:val="center"/>
        </w:trPr>
        <w:tc>
          <w:tcPr>
            <w:tcW w:w="2880" w:type="dxa"/>
            <w:tcBorders>
              <w:top w:val="single" w:sz="4" w:space="0" w:color="000000"/>
              <w:left w:val="single" w:sz="4" w:space="0" w:color="000000"/>
              <w:bottom w:val="single" w:sz="4" w:space="0" w:color="000000"/>
              <w:right w:val="nil"/>
            </w:tcBorders>
          </w:tcPr>
          <w:p w14:paraId="026067C0"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4778E3C7" w14:textId="77777777" w:rsidR="000731C2" w:rsidRPr="003167FF" w:rsidRDefault="000731C2" w:rsidP="002C054E">
            <w:pPr>
              <w:pStyle w:val="TAC"/>
            </w:pPr>
            <w:r w:rsidRPr="003167FF">
              <w:rPr>
                <w:lang w:eastAsia="zh-CN"/>
              </w:rPr>
              <w:t>O(NOTE 3)</w:t>
            </w:r>
          </w:p>
        </w:tc>
        <w:tc>
          <w:tcPr>
            <w:tcW w:w="4320" w:type="dxa"/>
            <w:tcBorders>
              <w:top w:val="single" w:sz="4" w:space="0" w:color="000000"/>
              <w:left w:val="single" w:sz="4" w:space="0" w:color="000000"/>
              <w:bottom w:val="single" w:sz="4" w:space="0" w:color="000000"/>
              <w:right w:val="single" w:sz="4" w:space="0" w:color="000000"/>
            </w:tcBorders>
          </w:tcPr>
          <w:p w14:paraId="03C71786"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A983744" w14:textId="77777777" w:rsidTr="002C054E">
        <w:trPr>
          <w:jc w:val="center"/>
        </w:trPr>
        <w:tc>
          <w:tcPr>
            <w:tcW w:w="2880" w:type="dxa"/>
            <w:tcBorders>
              <w:top w:val="single" w:sz="4" w:space="0" w:color="000000"/>
              <w:left w:val="single" w:sz="4" w:space="0" w:color="000000"/>
              <w:bottom w:val="single" w:sz="4" w:space="0" w:color="000000"/>
              <w:right w:val="nil"/>
            </w:tcBorders>
          </w:tcPr>
          <w:p w14:paraId="714D97D0"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48C5E845" w14:textId="77777777" w:rsidR="000731C2" w:rsidRPr="003167FF" w:rsidRDefault="000731C2" w:rsidP="002C054E">
            <w:pPr>
              <w:pStyle w:val="TAC"/>
            </w:pPr>
            <w:r w:rsidRPr="003167FF">
              <w:t>O</w:t>
            </w:r>
            <w:r w:rsidRPr="003167FF">
              <w:rPr>
                <w:lang w:eastAsia="zh-CN"/>
              </w:rPr>
              <w:t>(NOTE 3)</w:t>
            </w:r>
          </w:p>
        </w:tc>
        <w:tc>
          <w:tcPr>
            <w:tcW w:w="4320" w:type="dxa"/>
            <w:tcBorders>
              <w:top w:val="single" w:sz="4" w:space="0" w:color="000000"/>
              <w:left w:val="single" w:sz="4" w:space="0" w:color="000000"/>
              <w:bottom w:val="single" w:sz="4" w:space="0" w:color="000000"/>
              <w:right w:val="single" w:sz="4" w:space="0" w:color="000000"/>
            </w:tcBorders>
          </w:tcPr>
          <w:p w14:paraId="6B6C7382" w14:textId="77777777" w:rsidR="000731C2" w:rsidRPr="003167FF" w:rsidRDefault="000731C2" w:rsidP="002C054E">
            <w:pPr>
              <w:pStyle w:val="TAL"/>
            </w:pPr>
          </w:p>
        </w:tc>
      </w:tr>
      <w:tr w:rsidR="000731C2" w:rsidRPr="003167FF" w14:paraId="391DD2AB" w14:textId="77777777" w:rsidTr="002C054E">
        <w:trPr>
          <w:jc w:val="center"/>
        </w:trPr>
        <w:tc>
          <w:tcPr>
            <w:tcW w:w="2880" w:type="dxa"/>
            <w:tcBorders>
              <w:top w:val="single" w:sz="4" w:space="0" w:color="000000"/>
              <w:left w:val="single" w:sz="4" w:space="0" w:color="000000"/>
              <w:bottom w:val="single" w:sz="4" w:space="0" w:color="000000"/>
              <w:right w:val="nil"/>
            </w:tcBorders>
          </w:tcPr>
          <w:p w14:paraId="7C8CFB0C"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47880946"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8D89D78" w14:textId="77777777" w:rsidR="000731C2" w:rsidRPr="003167FF" w:rsidRDefault="000731C2" w:rsidP="002C054E">
            <w:pPr>
              <w:pStyle w:val="TAL"/>
            </w:pPr>
            <w:r w:rsidRPr="003167FF">
              <w:t>IP address, UDP port number of the MB2-U interface</w:t>
            </w:r>
          </w:p>
        </w:tc>
      </w:tr>
      <w:tr w:rsidR="000731C2" w:rsidRPr="003167FF" w14:paraId="22F17B64" w14:textId="77777777" w:rsidTr="002C054E">
        <w:trPr>
          <w:jc w:val="center"/>
        </w:trPr>
        <w:tc>
          <w:tcPr>
            <w:tcW w:w="2880" w:type="dxa"/>
            <w:tcBorders>
              <w:top w:val="single" w:sz="4" w:space="0" w:color="000000"/>
              <w:left w:val="single" w:sz="4" w:space="0" w:color="000000"/>
              <w:bottom w:val="single" w:sz="4" w:space="0" w:color="000000"/>
              <w:right w:val="nil"/>
            </w:tcBorders>
          </w:tcPr>
          <w:p w14:paraId="4827CE4D"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3A22343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D391BEF" w14:textId="77777777" w:rsidR="000731C2" w:rsidRPr="003167FF" w:rsidRDefault="000731C2" w:rsidP="002C054E">
            <w:pPr>
              <w:pStyle w:val="TAL"/>
            </w:pPr>
            <w:r w:rsidRPr="003167FF">
              <w:t>IP address, UDP port number of the xMB-U interface</w:t>
            </w:r>
          </w:p>
        </w:tc>
      </w:tr>
      <w:tr w:rsidR="000731C2" w:rsidRPr="003167FF" w14:paraId="621F61F9"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175D75"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0C6918D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6EAA096" w14:textId="77777777" w:rsidR="000731C2" w:rsidRPr="003167FF" w:rsidRDefault="000731C2" w:rsidP="002C054E">
            <w:pPr>
              <w:pStyle w:val="TAL"/>
            </w:pPr>
            <w:r w:rsidRPr="003167FF">
              <w:t>M1 interface information for local MBMS</w:t>
            </w:r>
          </w:p>
        </w:tc>
      </w:tr>
      <w:tr w:rsidR="000731C2" w:rsidRPr="003167FF" w14:paraId="39025DB0" w14:textId="77777777" w:rsidTr="002C054E">
        <w:trPr>
          <w:jc w:val="center"/>
        </w:trPr>
        <w:tc>
          <w:tcPr>
            <w:tcW w:w="2880" w:type="dxa"/>
            <w:tcBorders>
              <w:top w:val="single" w:sz="4" w:space="0" w:color="000000"/>
              <w:left w:val="single" w:sz="4" w:space="0" w:color="000000"/>
              <w:bottom w:val="single" w:sz="4" w:space="0" w:color="000000"/>
              <w:right w:val="nil"/>
            </w:tcBorders>
          </w:tcPr>
          <w:p w14:paraId="68FE723C"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04714D6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9B32796" w14:textId="77777777" w:rsidR="000731C2" w:rsidRPr="003167FF" w:rsidRDefault="000731C2" w:rsidP="002C054E">
            <w:pPr>
              <w:pStyle w:val="TAL"/>
            </w:pPr>
            <w:r w:rsidRPr="003167FF">
              <w:t>Indicates whether to request the NRM server to use Local MBMS information.</w:t>
            </w:r>
          </w:p>
        </w:tc>
      </w:tr>
      <w:tr w:rsidR="000731C2" w:rsidRPr="003167FF" w14:paraId="199FB96A"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AD10B9F"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30B78EB5"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CEA7539" w14:textId="77777777" w:rsidR="000731C2" w:rsidRPr="003167FF" w:rsidRDefault="000731C2" w:rsidP="002C054E">
            <w:pPr>
              <w:pStyle w:val="TAN"/>
              <w:rPr>
                <w:lang w:eastAsia="zh-CN"/>
              </w:rPr>
            </w:pPr>
            <w:r w:rsidRPr="003167FF">
              <w:rPr>
                <w:lang w:eastAsia="zh-CN"/>
              </w:rPr>
              <w:t>NOTE 3:</w:t>
            </w:r>
            <w:r w:rsidRPr="003167FF">
              <w:rPr>
                <w:lang w:eastAsia="zh-CN"/>
              </w:rPr>
              <w:tab/>
              <w:t>At least one of those IEs shall be present.</w:t>
            </w:r>
          </w:p>
        </w:tc>
      </w:tr>
    </w:tbl>
    <w:p w14:paraId="1F98E9B5" w14:textId="77777777" w:rsidR="000731C2" w:rsidRPr="003167FF" w:rsidRDefault="000731C2" w:rsidP="000731C2"/>
    <w:p w14:paraId="484A8232" w14:textId="5AD84B67" w:rsidR="000731C2" w:rsidRPr="003167FF" w:rsidRDefault="000731C2" w:rsidP="000731C2">
      <w:pPr>
        <w:pStyle w:val="Heading4"/>
      </w:pPr>
      <w:bookmarkStart w:id="1445" w:name="_Toc162886249"/>
      <w:r w:rsidRPr="003167FF">
        <w:t>14.3.2.43</w:t>
      </w:r>
      <w:r w:rsidRPr="003167FF">
        <w:tab/>
        <w:t>Multicast/broadcast resource update response</w:t>
      </w:r>
      <w:bookmarkEnd w:id="1445"/>
    </w:p>
    <w:p w14:paraId="6D718FE7" w14:textId="3810282A" w:rsidR="000731C2" w:rsidRPr="003167FF" w:rsidRDefault="000731C2" w:rsidP="000731C2">
      <w:r w:rsidRPr="003167FF">
        <w:t>Table 14.3.2.43</w:t>
      </w:r>
      <w:r w:rsidRPr="003167FF">
        <w:rPr>
          <w:lang w:eastAsia="zh-CN"/>
        </w:rPr>
        <w:t>-1</w:t>
      </w:r>
      <w:r w:rsidRPr="003167FF">
        <w:t xml:space="preserve"> describes the information flow </w:t>
      </w:r>
      <w:r w:rsidRPr="003167FF">
        <w:rPr>
          <w:lang w:eastAsia="zh-CN"/>
        </w:rPr>
        <w:t xml:space="preserve">for the </w:t>
      </w:r>
      <w:r w:rsidRPr="003167FF">
        <w:t>Multicast/broadcast resource update response</w:t>
      </w:r>
      <w:r w:rsidRPr="003167FF">
        <w:rPr>
          <w:lang w:eastAsia="zh-CN"/>
        </w:rPr>
        <w:t xml:space="preserve"> from NRM server to VAL server</w:t>
      </w:r>
      <w:r w:rsidRPr="003167FF">
        <w:t>.</w:t>
      </w:r>
    </w:p>
    <w:p w14:paraId="38AA85A8" w14:textId="005B3E91" w:rsidR="000731C2" w:rsidRPr="003167FF" w:rsidRDefault="000731C2" w:rsidP="000731C2">
      <w:pPr>
        <w:pStyle w:val="TH"/>
      </w:pPr>
      <w:r w:rsidRPr="003167FF">
        <w:t>Table 14.3.2.43-1: Multicast/broadcast resource update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2FD0366C"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0D657E0"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9F5D7AF"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7602DF7" w14:textId="77777777" w:rsidR="000731C2" w:rsidRPr="003167FF" w:rsidRDefault="000731C2" w:rsidP="002C054E">
            <w:pPr>
              <w:pStyle w:val="TAH"/>
            </w:pPr>
            <w:r w:rsidRPr="003167FF">
              <w:t>Description</w:t>
            </w:r>
          </w:p>
        </w:tc>
      </w:tr>
      <w:tr w:rsidR="000731C2" w:rsidRPr="003167FF" w14:paraId="2D43EB28" w14:textId="77777777" w:rsidTr="002C054E">
        <w:trPr>
          <w:jc w:val="center"/>
        </w:trPr>
        <w:tc>
          <w:tcPr>
            <w:tcW w:w="2761" w:type="dxa"/>
            <w:tcBorders>
              <w:top w:val="single" w:sz="4" w:space="0" w:color="000000"/>
              <w:left w:val="single" w:sz="4" w:space="0" w:color="000000"/>
              <w:bottom w:val="single" w:sz="4" w:space="0" w:color="000000"/>
              <w:right w:val="nil"/>
            </w:tcBorders>
          </w:tcPr>
          <w:p w14:paraId="61C490F8"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4CFA5BB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B9DBC0C" w14:textId="77777777" w:rsidR="000731C2" w:rsidRPr="003167FF" w:rsidRDefault="000731C2" w:rsidP="002C054E">
            <w:pPr>
              <w:pStyle w:val="TAL"/>
              <w:rPr>
                <w:lang w:eastAsia="zh-CN"/>
              </w:rPr>
            </w:pPr>
            <w:r w:rsidRPr="003167FF">
              <w:t>The result indicates success or failure of the multicast/broadcast resource update request operation.</w:t>
            </w:r>
          </w:p>
        </w:tc>
      </w:tr>
      <w:tr w:rsidR="000731C2" w:rsidRPr="003167FF" w14:paraId="273E1104" w14:textId="77777777" w:rsidTr="002C054E">
        <w:trPr>
          <w:jc w:val="center"/>
        </w:trPr>
        <w:tc>
          <w:tcPr>
            <w:tcW w:w="2761" w:type="dxa"/>
            <w:tcBorders>
              <w:top w:val="single" w:sz="4" w:space="0" w:color="000000"/>
              <w:left w:val="single" w:sz="4" w:space="0" w:color="000000"/>
              <w:bottom w:val="single" w:sz="4" w:space="0" w:color="000000"/>
              <w:right w:val="nil"/>
            </w:tcBorders>
          </w:tcPr>
          <w:p w14:paraId="21A12C5C"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3F2F7C32" w14:textId="77777777" w:rsidR="000731C2" w:rsidRPr="003167FF" w:rsidRDefault="000731C2" w:rsidP="002C054E">
            <w:pPr>
              <w:pStyle w:val="TAC"/>
              <w:rPr>
                <w:lang w:eastAsia="zh-CN"/>
              </w:rPr>
            </w:pPr>
            <w:r w:rsidRPr="003167FF">
              <w:rPr>
                <w:lang w:eastAsia="zh-CN"/>
              </w:rPr>
              <w:t>M</w:t>
            </w:r>
          </w:p>
          <w:p w14:paraId="1BBC5B8A"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24107AA7"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4AD55C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131F90B6"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3CFF49D1" w14:textId="77777777" w:rsidR="000731C2" w:rsidRPr="003167FF" w:rsidRDefault="000731C2" w:rsidP="002C054E">
            <w:pPr>
              <w:pStyle w:val="TAC"/>
              <w:rPr>
                <w:lang w:eastAsia="zh-CN"/>
              </w:rPr>
            </w:pPr>
            <w:r w:rsidRPr="003167FF">
              <w:t>O</w:t>
            </w:r>
          </w:p>
          <w:p w14:paraId="28BFBD8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5ED5CAE3"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 service requirements)</w:t>
            </w:r>
          </w:p>
        </w:tc>
      </w:tr>
      <w:tr w:rsidR="000731C2" w:rsidRPr="003167FF" w14:paraId="59C2F8A0"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3E11E5"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46417F71" w14:textId="77777777" w:rsidR="000731C2" w:rsidRPr="003167FF" w:rsidRDefault="000731C2" w:rsidP="002C054E">
            <w:pPr>
              <w:pStyle w:val="TAN"/>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27C90584" w14:textId="77777777" w:rsidR="000731C2" w:rsidRPr="003167FF" w:rsidRDefault="000731C2" w:rsidP="000731C2"/>
    <w:p w14:paraId="65E5684D" w14:textId="63C37112" w:rsidR="000731C2" w:rsidRPr="003167FF" w:rsidRDefault="000731C2" w:rsidP="000731C2">
      <w:pPr>
        <w:pStyle w:val="Heading4"/>
      </w:pPr>
      <w:bookmarkStart w:id="1446" w:name="_Toc162886250"/>
      <w:r w:rsidRPr="003167FF">
        <w:t>14.3.2.44</w:t>
      </w:r>
      <w:r w:rsidRPr="003167FF">
        <w:tab/>
        <w:t>Multicast/broadcast resource delete request</w:t>
      </w:r>
      <w:bookmarkEnd w:id="1446"/>
    </w:p>
    <w:p w14:paraId="2CDF3986" w14:textId="42EF6E0B" w:rsidR="000731C2" w:rsidRPr="003167FF" w:rsidRDefault="000731C2" w:rsidP="000731C2">
      <w:r w:rsidRPr="003167FF">
        <w:t>Table 14.3.2.44</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delete request </w:t>
      </w:r>
      <w:r w:rsidRPr="003167FF">
        <w:rPr>
          <w:lang w:eastAsia="zh-CN"/>
        </w:rPr>
        <w:t>from VAL server to NRM server</w:t>
      </w:r>
      <w:r w:rsidRPr="003167FF">
        <w:t>.</w:t>
      </w:r>
    </w:p>
    <w:p w14:paraId="0AAEA492" w14:textId="12805FFC" w:rsidR="000731C2" w:rsidRPr="003167FF" w:rsidRDefault="000731C2" w:rsidP="000731C2">
      <w:pPr>
        <w:pStyle w:val="TH"/>
      </w:pPr>
      <w:r w:rsidRPr="003167FF">
        <w:t>Table 14.3.2.44-1: Multicast/broadcast resource delete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9E18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8EC352D"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8C0EBC5"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C21B80A" w14:textId="77777777" w:rsidR="000731C2" w:rsidRPr="003167FF" w:rsidRDefault="000731C2" w:rsidP="002C054E">
            <w:pPr>
              <w:pStyle w:val="TAH"/>
            </w:pPr>
            <w:r w:rsidRPr="003167FF">
              <w:t>Description</w:t>
            </w:r>
          </w:p>
        </w:tc>
      </w:tr>
      <w:tr w:rsidR="000731C2" w:rsidRPr="003167FF" w14:paraId="4929643D" w14:textId="77777777" w:rsidTr="002C054E">
        <w:trPr>
          <w:jc w:val="center"/>
        </w:trPr>
        <w:tc>
          <w:tcPr>
            <w:tcW w:w="2880" w:type="dxa"/>
            <w:tcBorders>
              <w:top w:val="single" w:sz="4" w:space="0" w:color="000000"/>
              <w:left w:val="single" w:sz="4" w:space="0" w:color="000000"/>
              <w:bottom w:val="single" w:sz="4" w:space="0" w:color="000000"/>
              <w:right w:val="nil"/>
            </w:tcBorders>
          </w:tcPr>
          <w:p w14:paraId="601CABD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6F8926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915173D"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023290D" w14:textId="77777777" w:rsidTr="002C054E">
        <w:trPr>
          <w:jc w:val="center"/>
        </w:trPr>
        <w:tc>
          <w:tcPr>
            <w:tcW w:w="2880" w:type="dxa"/>
            <w:tcBorders>
              <w:top w:val="single" w:sz="4" w:space="0" w:color="000000"/>
              <w:left w:val="single" w:sz="4" w:space="0" w:color="000000"/>
              <w:bottom w:val="single" w:sz="4" w:space="0" w:color="000000"/>
              <w:right w:val="nil"/>
            </w:tcBorders>
          </w:tcPr>
          <w:p w14:paraId="53F75346"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5242797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B3AF704" w14:textId="77777777" w:rsidR="000731C2" w:rsidRPr="003167FF" w:rsidRDefault="000731C2" w:rsidP="002C054E">
            <w:pPr>
              <w:pStyle w:val="TAL"/>
              <w:rPr>
                <w:lang w:eastAsia="zh-CN"/>
              </w:rPr>
            </w:pPr>
            <w:r w:rsidRPr="003167FF">
              <w:t xml:space="preserve">Identity of the multicast/broadcast resource, i.e., the MBS session ID for 5G MBS, </w:t>
            </w:r>
            <w:r w:rsidRPr="003167FF">
              <w:rPr>
                <w:lang w:eastAsia="zh-CN"/>
              </w:rPr>
              <w:t>TMGI for 4G MBMS, or both</w:t>
            </w:r>
          </w:p>
        </w:tc>
      </w:tr>
    </w:tbl>
    <w:p w14:paraId="5FEA8DF8" w14:textId="77777777" w:rsidR="000731C2" w:rsidRPr="003167FF" w:rsidRDefault="000731C2" w:rsidP="000731C2"/>
    <w:p w14:paraId="4455506A" w14:textId="7CC6C4E0" w:rsidR="000731C2" w:rsidRPr="003167FF" w:rsidRDefault="000731C2" w:rsidP="000731C2">
      <w:pPr>
        <w:pStyle w:val="Heading4"/>
      </w:pPr>
      <w:bookmarkStart w:id="1447" w:name="_Toc162886251"/>
      <w:r w:rsidRPr="003167FF">
        <w:t>14.3.2.45</w:t>
      </w:r>
      <w:r w:rsidRPr="003167FF">
        <w:tab/>
        <w:t>Multicast/broadcast resource delete response</w:t>
      </w:r>
      <w:bookmarkEnd w:id="1447"/>
    </w:p>
    <w:p w14:paraId="17FADB43" w14:textId="0A8AF28D" w:rsidR="000731C2" w:rsidRPr="003167FF" w:rsidRDefault="000731C2" w:rsidP="000731C2">
      <w:r w:rsidRPr="003167FF">
        <w:t>Table 14.3.2.45</w:t>
      </w:r>
      <w:r w:rsidRPr="003167FF">
        <w:rPr>
          <w:lang w:eastAsia="zh-CN"/>
        </w:rPr>
        <w:t>-1</w:t>
      </w:r>
      <w:r w:rsidRPr="003167FF">
        <w:t xml:space="preserve"> describes the information flow </w:t>
      </w:r>
      <w:r w:rsidRPr="003167FF">
        <w:rPr>
          <w:lang w:eastAsia="zh-CN"/>
        </w:rPr>
        <w:t xml:space="preserve">for the </w:t>
      </w:r>
      <w:r w:rsidRPr="003167FF">
        <w:t>Multicast/broadcast resource delete response</w:t>
      </w:r>
      <w:r w:rsidRPr="003167FF">
        <w:rPr>
          <w:lang w:eastAsia="zh-CN"/>
        </w:rPr>
        <w:t xml:space="preserve"> from NRM server to VAL server</w:t>
      </w:r>
      <w:r w:rsidRPr="003167FF">
        <w:t>.</w:t>
      </w:r>
    </w:p>
    <w:p w14:paraId="0DBA4A45" w14:textId="364F7713" w:rsidR="000731C2" w:rsidRPr="003167FF" w:rsidRDefault="000731C2" w:rsidP="000731C2">
      <w:pPr>
        <w:pStyle w:val="TH"/>
      </w:pPr>
      <w:r w:rsidRPr="003167FF">
        <w:t>Table 14.3.2.45-1: Multicast/broadcast resource delete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039881C9"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3EC003FF"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676619B0"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F45CCA" w14:textId="77777777" w:rsidR="000731C2" w:rsidRPr="003167FF" w:rsidRDefault="000731C2" w:rsidP="002C054E">
            <w:pPr>
              <w:pStyle w:val="TAH"/>
            </w:pPr>
            <w:r w:rsidRPr="003167FF">
              <w:t>Description</w:t>
            </w:r>
          </w:p>
        </w:tc>
      </w:tr>
      <w:tr w:rsidR="000731C2" w:rsidRPr="003167FF" w14:paraId="0857E6E5" w14:textId="77777777" w:rsidTr="002C054E">
        <w:trPr>
          <w:jc w:val="center"/>
        </w:trPr>
        <w:tc>
          <w:tcPr>
            <w:tcW w:w="2761" w:type="dxa"/>
            <w:tcBorders>
              <w:top w:val="single" w:sz="4" w:space="0" w:color="000000"/>
              <w:left w:val="single" w:sz="4" w:space="0" w:color="000000"/>
              <w:bottom w:val="single" w:sz="4" w:space="0" w:color="000000"/>
              <w:right w:val="nil"/>
            </w:tcBorders>
          </w:tcPr>
          <w:p w14:paraId="0CB7ABAD"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7D41D367"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58022A" w14:textId="77777777" w:rsidR="000731C2" w:rsidRPr="003167FF" w:rsidRDefault="000731C2" w:rsidP="002C054E">
            <w:pPr>
              <w:pStyle w:val="TAL"/>
              <w:rPr>
                <w:lang w:eastAsia="zh-CN"/>
              </w:rPr>
            </w:pPr>
            <w:r w:rsidRPr="003167FF">
              <w:t>The result indicates success or failure of the multicast/broadcast resource delete request operation.</w:t>
            </w:r>
          </w:p>
        </w:tc>
      </w:tr>
      <w:tr w:rsidR="000731C2" w:rsidRPr="003167FF" w14:paraId="43CBFF7C" w14:textId="77777777" w:rsidTr="002C054E">
        <w:trPr>
          <w:jc w:val="center"/>
        </w:trPr>
        <w:tc>
          <w:tcPr>
            <w:tcW w:w="2761" w:type="dxa"/>
            <w:tcBorders>
              <w:top w:val="single" w:sz="4" w:space="0" w:color="000000"/>
              <w:left w:val="single" w:sz="4" w:space="0" w:color="000000"/>
              <w:bottom w:val="single" w:sz="4" w:space="0" w:color="000000"/>
              <w:right w:val="nil"/>
            </w:tcBorders>
          </w:tcPr>
          <w:p w14:paraId="2F41864E"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7FCA3121" w14:textId="77777777" w:rsidR="000731C2" w:rsidRPr="003167FF" w:rsidRDefault="000731C2" w:rsidP="002C054E">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CBB42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bl>
    <w:p w14:paraId="0415096C" w14:textId="77777777" w:rsidR="000731C2" w:rsidRPr="003167FF" w:rsidRDefault="000731C2" w:rsidP="000731C2"/>
    <w:p w14:paraId="361731C0" w14:textId="3B6A7B7B" w:rsidR="000731C2" w:rsidRPr="003167FF" w:rsidRDefault="000731C2" w:rsidP="000731C2">
      <w:pPr>
        <w:pStyle w:val="Heading4"/>
      </w:pPr>
      <w:bookmarkStart w:id="1448" w:name="_Toc162886252"/>
      <w:r w:rsidRPr="003167FF">
        <w:t>14.3.2.46</w:t>
      </w:r>
      <w:r w:rsidRPr="003167FF">
        <w:tab/>
        <w:t>Multicast resource activate request</w:t>
      </w:r>
      <w:bookmarkEnd w:id="1448"/>
    </w:p>
    <w:p w14:paraId="32DC7176" w14:textId="4F83674B" w:rsidR="000731C2" w:rsidRPr="003167FF" w:rsidRDefault="000731C2" w:rsidP="000731C2">
      <w:r w:rsidRPr="003167FF">
        <w:t>Table 14.3.2.46</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activate request </w:t>
      </w:r>
      <w:r w:rsidRPr="003167FF">
        <w:rPr>
          <w:lang w:eastAsia="zh-CN"/>
        </w:rPr>
        <w:t>from VAL server to NRM server</w:t>
      </w:r>
      <w:r w:rsidRPr="003167FF">
        <w:t>.</w:t>
      </w:r>
    </w:p>
    <w:p w14:paraId="4DF9861F" w14:textId="111AB7DE" w:rsidR="000731C2" w:rsidRPr="003167FF" w:rsidRDefault="000731C2" w:rsidP="000731C2">
      <w:pPr>
        <w:pStyle w:val="TH"/>
      </w:pPr>
      <w:r w:rsidRPr="003167FF">
        <w:t>Table 14.3.2.46-1: Multicast resource 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5AC73DA9"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89B2D53"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26AFB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B30660A" w14:textId="77777777" w:rsidR="000731C2" w:rsidRPr="003167FF" w:rsidRDefault="000731C2" w:rsidP="002C054E">
            <w:pPr>
              <w:pStyle w:val="TAH"/>
            </w:pPr>
            <w:r w:rsidRPr="003167FF">
              <w:t>Description</w:t>
            </w:r>
          </w:p>
        </w:tc>
      </w:tr>
      <w:tr w:rsidR="000731C2" w:rsidRPr="003167FF" w14:paraId="08CC0796" w14:textId="77777777" w:rsidTr="002C054E">
        <w:trPr>
          <w:jc w:val="center"/>
        </w:trPr>
        <w:tc>
          <w:tcPr>
            <w:tcW w:w="2880" w:type="dxa"/>
            <w:tcBorders>
              <w:top w:val="single" w:sz="4" w:space="0" w:color="000000"/>
              <w:left w:val="single" w:sz="4" w:space="0" w:color="000000"/>
              <w:bottom w:val="single" w:sz="4" w:space="0" w:color="000000"/>
              <w:right w:val="nil"/>
            </w:tcBorders>
          </w:tcPr>
          <w:p w14:paraId="289566CB"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069550E4"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94CF7D2"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4A550C7C" w14:textId="77777777" w:rsidTr="002C054E">
        <w:trPr>
          <w:jc w:val="center"/>
        </w:trPr>
        <w:tc>
          <w:tcPr>
            <w:tcW w:w="2880" w:type="dxa"/>
            <w:tcBorders>
              <w:top w:val="single" w:sz="4" w:space="0" w:color="000000"/>
              <w:left w:val="single" w:sz="4" w:space="0" w:color="000000"/>
              <w:bottom w:val="single" w:sz="4" w:space="0" w:color="000000"/>
              <w:right w:val="nil"/>
            </w:tcBorders>
          </w:tcPr>
          <w:p w14:paraId="164BC63C"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4009CDF"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8F163D" w14:textId="77777777" w:rsidR="000731C2" w:rsidRPr="003167FF" w:rsidRDefault="000731C2" w:rsidP="002C054E">
            <w:pPr>
              <w:pStyle w:val="TAL"/>
              <w:rPr>
                <w:lang w:eastAsia="zh-CN"/>
              </w:rPr>
            </w:pPr>
            <w:r w:rsidRPr="003167FF">
              <w:t>Identity of multicast MBS session</w:t>
            </w:r>
          </w:p>
        </w:tc>
      </w:tr>
    </w:tbl>
    <w:p w14:paraId="3BCCC139" w14:textId="77777777" w:rsidR="000731C2" w:rsidRPr="003167FF" w:rsidRDefault="000731C2" w:rsidP="000731C2"/>
    <w:p w14:paraId="391D68D2" w14:textId="3570CD7B" w:rsidR="000731C2" w:rsidRPr="003167FF" w:rsidRDefault="000731C2" w:rsidP="000731C2">
      <w:pPr>
        <w:pStyle w:val="Heading4"/>
      </w:pPr>
      <w:bookmarkStart w:id="1449" w:name="_Toc162886253"/>
      <w:r w:rsidRPr="003167FF">
        <w:t>14.3.2.47</w:t>
      </w:r>
      <w:r w:rsidRPr="003167FF">
        <w:tab/>
        <w:t>Multicast resource activate response</w:t>
      </w:r>
      <w:bookmarkEnd w:id="1449"/>
    </w:p>
    <w:p w14:paraId="384B1436" w14:textId="5915B8B1" w:rsidR="000731C2" w:rsidRPr="003167FF" w:rsidRDefault="000731C2" w:rsidP="000731C2">
      <w:r w:rsidRPr="003167FF">
        <w:t>Table 14.3.2.47</w:t>
      </w:r>
      <w:r w:rsidRPr="003167FF">
        <w:rPr>
          <w:lang w:eastAsia="zh-CN"/>
        </w:rPr>
        <w:t>-1</w:t>
      </w:r>
      <w:r w:rsidRPr="003167FF">
        <w:t xml:space="preserve"> describes the information flow </w:t>
      </w:r>
      <w:r w:rsidRPr="003167FF">
        <w:rPr>
          <w:lang w:eastAsia="zh-CN"/>
        </w:rPr>
        <w:t xml:space="preserve">for the </w:t>
      </w:r>
      <w:r w:rsidRPr="003167FF">
        <w:t>multicast resource activate response</w:t>
      </w:r>
      <w:r w:rsidRPr="003167FF">
        <w:rPr>
          <w:lang w:eastAsia="zh-CN"/>
        </w:rPr>
        <w:t xml:space="preserve"> from NRM server to VAL server</w:t>
      </w:r>
      <w:r w:rsidRPr="003167FF">
        <w:t>.</w:t>
      </w:r>
    </w:p>
    <w:p w14:paraId="33531FE1" w14:textId="7A2F61BC" w:rsidR="000731C2" w:rsidRPr="003167FF" w:rsidRDefault="000731C2" w:rsidP="000731C2">
      <w:pPr>
        <w:pStyle w:val="TH"/>
      </w:pPr>
      <w:r w:rsidRPr="003167FF">
        <w:t xml:space="preserve">Table 14.3.2.47-1: Multicast resource </w:t>
      </w:r>
      <w:r w:rsidR="00024B95" w:rsidRPr="003167FF">
        <w:t>activate</w:t>
      </w:r>
      <w:r w:rsidRPr="003167FF">
        <w:t xml:space="preserve"> response</w:t>
      </w:r>
    </w:p>
    <w:tbl>
      <w:tblPr>
        <w:tblW w:w="8640" w:type="dxa"/>
        <w:jc w:val="center"/>
        <w:tblLayout w:type="fixed"/>
        <w:tblLook w:val="04A0" w:firstRow="1" w:lastRow="0" w:firstColumn="1" w:lastColumn="0" w:noHBand="0" w:noVBand="1"/>
      </w:tblPr>
      <w:tblGrid>
        <w:gridCol w:w="2830"/>
        <w:gridCol w:w="1490"/>
        <w:gridCol w:w="4320"/>
      </w:tblGrid>
      <w:tr w:rsidR="000731C2" w:rsidRPr="003167FF" w14:paraId="6DF2BBF2" w14:textId="77777777" w:rsidTr="002C054E">
        <w:trPr>
          <w:jc w:val="center"/>
        </w:trPr>
        <w:tc>
          <w:tcPr>
            <w:tcW w:w="2830" w:type="dxa"/>
            <w:tcBorders>
              <w:top w:val="single" w:sz="4" w:space="0" w:color="000000"/>
              <w:left w:val="single" w:sz="4" w:space="0" w:color="000000"/>
              <w:bottom w:val="single" w:sz="4" w:space="0" w:color="000000"/>
              <w:right w:val="nil"/>
            </w:tcBorders>
            <w:hideMark/>
          </w:tcPr>
          <w:p w14:paraId="16FAC06D" w14:textId="77777777" w:rsidR="000731C2" w:rsidRPr="003167FF" w:rsidRDefault="000731C2" w:rsidP="002C054E">
            <w:pPr>
              <w:pStyle w:val="TAH"/>
            </w:pPr>
            <w:r w:rsidRPr="003167FF">
              <w:t>Information element</w:t>
            </w:r>
          </w:p>
        </w:tc>
        <w:tc>
          <w:tcPr>
            <w:tcW w:w="1490" w:type="dxa"/>
            <w:tcBorders>
              <w:top w:val="single" w:sz="4" w:space="0" w:color="000000"/>
              <w:left w:val="single" w:sz="4" w:space="0" w:color="000000"/>
              <w:bottom w:val="single" w:sz="4" w:space="0" w:color="000000"/>
              <w:right w:val="nil"/>
            </w:tcBorders>
            <w:hideMark/>
          </w:tcPr>
          <w:p w14:paraId="2CB4C63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5747D" w14:textId="77777777" w:rsidR="000731C2" w:rsidRPr="003167FF" w:rsidRDefault="000731C2" w:rsidP="002C054E">
            <w:pPr>
              <w:pStyle w:val="TAH"/>
            </w:pPr>
            <w:r w:rsidRPr="003167FF">
              <w:t>Description</w:t>
            </w:r>
          </w:p>
        </w:tc>
      </w:tr>
      <w:tr w:rsidR="000731C2" w:rsidRPr="003167FF" w14:paraId="1F316904" w14:textId="77777777" w:rsidTr="002C054E">
        <w:trPr>
          <w:jc w:val="center"/>
        </w:trPr>
        <w:tc>
          <w:tcPr>
            <w:tcW w:w="2830" w:type="dxa"/>
            <w:tcBorders>
              <w:top w:val="single" w:sz="4" w:space="0" w:color="000000"/>
              <w:left w:val="single" w:sz="4" w:space="0" w:color="000000"/>
              <w:bottom w:val="single" w:sz="4" w:space="0" w:color="000000"/>
              <w:right w:val="nil"/>
            </w:tcBorders>
          </w:tcPr>
          <w:p w14:paraId="14211945" w14:textId="77777777" w:rsidR="000731C2" w:rsidRPr="003167FF" w:rsidRDefault="000731C2" w:rsidP="002C054E">
            <w:pPr>
              <w:pStyle w:val="TAL"/>
            </w:pPr>
            <w:r w:rsidRPr="003167FF">
              <w:rPr>
                <w:lang w:eastAsia="zh-CN"/>
              </w:rPr>
              <w:t>Result</w:t>
            </w:r>
          </w:p>
        </w:tc>
        <w:tc>
          <w:tcPr>
            <w:tcW w:w="1490" w:type="dxa"/>
            <w:tcBorders>
              <w:top w:val="single" w:sz="4" w:space="0" w:color="000000"/>
              <w:left w:val="single" w:sz="4" w:space="0" w:color="000000"/>
              <w:bottom w:val="single" w:sz="4" w:space="0" w:color="000000"/>
              <w:right w:val="nil"/>
            </w:tcBorders>
          </w:tcPr>
          <w:p w14:paraId="54D32456"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325E0E4" w14:textId="77777777" w:rsidR="000731C2" w:rsidRPr="003167FF" w:rsidRDefault="000731C2" w:rsidP="002C054E">
            <w:pPr>
              <w:pStyle w:val="TAL"/>
              <w:rPr>
                <w:lang w:eastAsia="zh-CN"/>
              </w:rPr>
            </w:pPr>
            <w:r w:rsidRPr="003167FF">
              <w:t>The result indicates success or failure of the multicast resource activate operation.</w:t>
            </w:r>
          </w:p>
        </w:tc>
      </w:tr>
      <w:tr w:rsidR="000731C2" w:rsidRPr="003167FF" w14:paraId="6A7916B4" w14:textId="77777777" w:rsidTr="002C054E">
        <w:trPr>
          <w:jc w:val="center"/>
        </w:trPr>
        <w:tc>
          <w:tcPr>
            <w:tcW w:w="2830" w:type="dxa"/>
            <w:tcBorders>
              <w:top w:val="single" w:sz="4" w:space="0" w:color="000000"/>
              <w:left w:val="single" w:sz="4" w:space="0" w:color="000000"/>
              <w:bottom w:val="single" w:sz="4" w:space="0" w:color="000000"/>
              <w:right w:val="nil"/>
            </w:tcBorders>
          </w:tcPr>
          <w:p w14:paraId="45967E4B" w14:textId="77777777" w:rsidR="000731C2" w:rsidRPr="003167FF" w:rsidRDefault="000731C2" w:rsidP="002C054E">
            <w:pPr>
              <w:pStyle w:val="TAL"/>
            </w:pPr>
            <w:r w:rsidRPr="003167FF">
              <w:t>MBS session ID</w:t>
            </w:r>
          </w:p>
        </w:tc>
        <w:tc>
          <w:tcPr>
            <w:tcW w:w="1490" w:type="dxa"/>
            <w:tcBorders>
              <w:top w:val="single" w:sz="4" w:space="0" w:color="000000"/>
              <w:left w:val="single" w:sz="4" w:space="0" w:color="000000"/>
              <w:bottom w:val="single" w:sz="4" w:space="0" w:color="000000"/>
              <w:right w:val="nil"/>
            </w:tcBorders>
          </w:tcPr>
          <w:p w14:paraId="3977D3CB"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04F6B3" w14:textId="77777777" w:rsidR="000731C2" w:rsidRPr="003167FF" w:rsidRDefault="000731C2" w:rsidP="002C054E">
            <w:pPr>
              <w:pStyle w:val="TAL"/>
              <w:rPr>
                <w:lang w:eastAsia="zh-CN"/>
              </w:rPr>
            </w:pPr>
            <w:r w:rsidRPr="003167FF">
              <w:t>Identity of multicast MBS session</w:t>
            </w:r>
          </w:p>
        </w:tc>
      </w:tr>
    </w:tbl>
    <w:p w14:paraId="4268E3E3" w14:textId="77777777" w:rsidR="000731C2" w:rsidRPr="003167FF" w:rsidRDefault="000731C2" w:rsidP="000731C2"/>
    <w:p w14:paraId="4CFB55E7" w14:textId="4A246A3F" w:rsidR="000731C2" w:rsidRPr="003167FF" w:rsidRDefault="000731C2" w:rsidP="000731C2">
      <w:pPr>
        <w:pStyle w:val="Heading4"/>
      </w:pPr>
      <w:bookmarkStart w:id="1450" w:name="_Toc162886254"/>
      <w:r w:rsidRPr="003167FF">
        <w:t>14.3.2.48</w:t>
      </w:r>
      <w:r w:rsidRPr="003167FF">
        <w:tab/>
        <w:t>Multicast resource deactivate request</w:t>
      </w:r>
      <w:bookmarkEnd w:id="1450"/>
    </w:p>
    <w:p w14:paraId="611B61F9" w14:textId="3177AF48" w:rsidR="000731C2" w:rsidRPr="003167FF" w:rsidRDefault="000731C2" w:rsidP="000731C2">
      <w:r w:rsidRPr="003167FF">
        <w:t>Table 14.3.2.48</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deactivate request </w:t>
      </w:r>
      <w:r w:rsidRPr="003167FF">
        <w:rPr>
          <w:lang w:eastAsia="zh-CN"/>
        </w:rPr>
        <w:t>from VAL server to NRM server</w:t>
      </w:r>
      <w:r w:rsidRPr="003167FF">
        <w:t>.</w:t>
      </w:r>
    </w:p>
    <w:p w14:paraId="728A6C3D" w14:textId="065AD92F" w:rsidR="000731C2" w:rsidRPr="003167FF" w:rsidRDefault="000731C2" w:rsidP="000731C2">
      <w:pPr>
        <w:pStyle w:val="TH"/>
      </w:pPr>
      <w:r w:rsidRPr="003167FF">
        <w:t>Table 14.3.2.48-1: Multicast resource deactivate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7D9BE40"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36757BF"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E9E105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0E54D78" w14:textId="77777777" w:rsidR="000731C2" w:rsidRPr="003167FF" w:rsidRDefault="000731C2" w:rsidP="002C054E">
            <w:pPr>
              <w:pStyle w:val="TAH"/>
            </w:pPr>
            <w:r w:rsidRPr="003167FF">
              <w:t>Description</w:t>
            </w:r>
          </w:p>
        </w:tc>
      </w:tr>
      <w:tr w:rsidR="000731C2" w:rsidRPr="003167FF" w14:paraId="30DEC89E" w14:textId="77777777" w:rsidTr="002C054E">
        <w:trPr>
          <w:jc w:val="center"/>
        </w:trPr>
        <w:tc>
          <w:tcPr>
            <w:tcW w:w="2880" w:type="dxa"/>
            <w:tcBorders>
              <w:top w:val="single" w:sz="4" w:space="0" w:color="000000"/>
              <w:left w:val="single" w:sz="4" w:space="0" w:color="000000"/>
              <w:bottom w:val="single" w:sz="4" w:space="0" w:color="000000"/>
              <w:right w:val="nil"/>
            </w:tcBorders>
          </w:tcPr>
          <w:p w14:paraId="376465EE"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1A73CA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7CE4FF9"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7B6B3BD8" w14:textId="77777777" w:rsidTr="002C054E">
        <w:trPr>
          <w:jc w:val="center"/>
        </w:trPr>
        <w:tc>
          <w:tcPr>
            <w:tcW w:w="2880" w:type="dxa"/>
            <w:tcBorders>
              <w:top w:val="single" w:sz="4" w:space="0" w:color="000000"/>
              <w:left w:val="single" w:sz="4" w:space="0" w:color="000000"/>
              <w:bottom w:val="single" w:sz="4" w:space="0" w:color="000000"/>
              <w:right w:val="nil"/>
            </w:tcBorders>
          </w:tcPr>
          <w:p w14:paraId="6DC321F9"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1FB3FB8"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EC87632" w14:textId="77777777" w:rsidR="000731C2" w:rsidRPr="003167FF" w:rsidRDefault="000731C2" w:rsidP="002C054E">
            <w:pPr>
              <w:pStyle w:val="TAL"/>
              <w:rPr>
                <w:lang w:eastAsia="zh-CN"/>
              </w:rPr>
            </w:pPr>
            <w:r w:rsidRPr="003167FF">
              <w:t>Identity of multicast MBS session</w:t>
            </w:r>
          </w:p>
        </w:tc>
      </w:tr>
    </w:tbl>
    <w:p w14:paraId="5BE3CBF2" w14:textId="77777777" w:rsidR="000731C2" w:rsidRPr="003167FF" w:rsidRDefault="000731C2" w:rsidP="000731C2"/>
    <w:p w14:paraId="4D13F421" w14:textId="7014D304" w:rsidR="000731C2" w:rsidRPr="003167FF" w:rsidRDefault="000731C2" w:rsidP="000731C2">
      <w:pPr>
        <w:pStyle w:val="Heading4"/>
      </w:pPr>
      <w:bookmarkStart w:id="1451" w:name="_Toc162886255"/>
      <w:r w:rsidRPr="003167FF">
        <w:t>14.3.2.49</w:t>
      </w:r>
      <w:r w:rsidRPr="003167FF">
        <w:tab/>
        <w:t>Multicast resource deactivate response</w:t>
      </w:r>
      <w:bookmarkEnd w:id="1451"/>
    </w:p>
    <w:p w14:paraId="11898170" w14:textId="4C0B55F2" w:rsidR="000731C2" w:rsidRPr="003167FF" w:rsidRDefault="000731C2" w:rsidP="000731C2">
      <w:r w:rsidRPr="003167FF">
        <w:t>Table 14.3.2.49</w:t>
      </w:r>
      <w:r w:rsidRPr="003167FF">
        <w:rPr>
          <w:lang w:eastAsia="zh-CN"/>
        </w:rPr>
        <w:t>-1</w:t>
      </w:r>
      <w:r w:rsidRPr="003167FF">
        <w:t xml:space="preserve"> describes the information flow </w:t>
      </w:r>
      <w:r w:rsidRPr="003167FF">
        <w:rPr>
          <w:lang w:eastAsia="zh-CN"/>
        </w:rPr>
        <w:t xml:space="preserve">for the </w:t>
      </w:r>
      <w:r w:rsidRPr="003167FF">
        <w:t>multicast resource deactivate response</w:t>
      </w:r>
      <w:r w:rsidRPr="003167FF">
        <w:rPr>
          <w:lang w:eastAsia="zh-CN"/>
        </w:rPr>
        <w:t xml:space="preserve"> from NRM server to VAL server</w:t>
      </w:r>
      <w:r w:rsidRPr="003167FF">
        <w:t>.</w:t>
      </w:r>
    </w:p>
    <w:p w14:paraId="63376B4B" w14:textId="49E1E66D" w:rsidR="000731C2" w:rsidRPr="003167FF" w:rsidRDefault="000731C2" w:rsidP="000731C2">
      <w:pPr>
        <w:pStyle w:val="TH"/>
      </w:pPr>
      <w:r w:rsidRPr="003167FF">
        <w:t>Table 14.3.2.</w:t>
      </w:r>
      <w:r w:rsidR="00024B95" w:rsidRPr="003167FF">
        <w:t>49</w:t>
      </w:r>
      <w:r w:rsidRPr="003167FF">
        <w:t xml:space="preserve">-1: Multicast resource </w:t>
      </w:r>
      <w:r w:rsidR="00024B95" w:rsidRPr="003167FF">
        <w:t>deactivate</w:t>
      </w:r>
      <w:r w:rsidRPr="003167FF">
        <w:t xml:space="preserve"> response</w:t>
      </w:r>
    </w:p>
    <w:tbl>
      <w:tblPr>
        <w:tblW w:w="8640" w:type="dxa"/>
        <w:jc w:val="center"/>
        <w:tblLayout w:type="fixed"/>
        <w:tblLook w:val="04A0" w:firstRow="1" w:lastRow="0" w:firstColumn="1" w:lastColumn="0" w:noHBand="0" w:noVBand="1"/>
      </w:tblPr>
      <w:tblGrid>
        <w:gridCol w:w="2689"/>
        <w:gridCol w:w="1631"/>
        <w:gridCol w:w="4320"/>
      </w:tblGrid>
      <w:tr w:rsidR="000731C2" w:rsidRPr="003167FF" w14:paraId="53AF9748" w14:textId="77777777" w:rsidTr="002C054E">
        <w:trPr>
          <w:jc w:val="center"/>
        </w:trPr>
        <w:tc>
          <w:tcPr>
            <w:tcW w:w="2689" w:type="dxa"/>
            <w:tcBorders>
              <w:top w:val="single" w:sz="4" w:space="0" w:color="000000"/>
              <w:left w:val="single" w:sz="4" w:space="0" w:color="000000"/>
              <w:bottom w:val="single" w:sz="4" w:space="0" w:color="000000"/>
              <w:right w:val="nil"/>
            </w:tcBorders>
            <w:hideMark/>
          </w:tcPr>
          <w:p w14:paraId="601C12A2" w14:textId="77777777" w:rsidR="000731C2" w:rsidRPr="003167FF" w:rsidRDefault="000731C2" w:rsidP="002C054E">
            <w:pPr>
              <w:pStyle w:val="TAH"/>
            </w:pPr>
            <w:r w:rsidRPr="003167FF">
              <w:t>Information element</w:t>
            </w:r>
          </w:p>
        </w:tc>
        <w:tc>
          <w:tcPr>
            <w:tcW w:w="1631" w:type="dxa"/>
            <w:tcBorders>
              <w:top w:val="single" w:sz="4" w:space="0" w:color="000000"/>
              <w:left w:val="single" w:sz="4" w:space="0" w:color="000000"/>
              <w:bottom w:val="single" w:sz="4" w:space="0" w:color="000000"/>
              <w:right w:val="nil"/>
            </w:tcBorders>
            <w:hideMark/>
          </w:tcPr>
          <w:p w14:paraId="3003AA6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AC9A7E" w14:textId="77777777" w:rsidR="000731C2" w:rsidRPr="003167FF" w:rsidRDefault="000731C2" w:rsidP="002C054E">
            <w:pPr>
              <w:pStyle w:val="TAH"/>
            </w:pPr>
            <w:r w:rsidRPr="003167FF">
              <w:t>Description</w:t>
            </w:r>
          </w:p>
        </w:tc>
      </w:tr>
      <w:tr w:rsidR="000731C2" w:rsidRPr="003167FF" w14:paraId="24808311" w14:textId="77777777" w:rsidTr="002C054E">
        <w:trPr>
          <w:jc w:val="center"/>
        </w:trPr>
        <w:tc>
          <w:tcPr>
            <w:tcW w:w="2689" w:type="dxa"/>
            <w:tcBorders>
              <w:top w:val="single" w:sz="4" w:space="0" w:color="000000"/>
              <w:left w:val="single" w:sz="4" w:space="0" w:color="000000"/>
              <w:bottom w:val="single" w:sz="4" w:space="0" w:color="000000"/>
              <w:right w:val="nil"/>
            </w:tcBorders>
          </w:tcPr>
          <w:p w14:paraId="124B9840" w14:textId="77777777" w:rsidR="000731C2" w:rsidRPr="003167FF" w:rsidRDefault="000731C2" w:rsidP="002C054E">
            <w:pPr>
              <w:pStyle w:val="TAL"/>
            </w:pPr>
            <w:r w:rsidRPr="003167FF">
              <w:rPr>
                <w:lang w:eastAsia="zh-CN"/>
              </w:rPr>
              <w:t>Result</w:t>
            </w:r>
          </w:p>
        </w:tc>
        <w:tc>
          <w:tcPr>
            <w:tcW w:w="1631" w:type="dxa"/>
            <w:tcBorders>
              <w:top w:val="single" w:sz="4" w:space="0" w:color="000000"/>
              <w:left w:val="single" w:sz="4" w:space="0" w:color="000000"/>
              <w:bottom w:val="single" w:sz="4" w:space="0" w:color="000000"/>
              <w:right w:val="nil"/>
            </w:tcBorders>
          </w:tcPr>
          <w:p w14:paraId="791C82B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5CFEB3E" w14:textId="77777777" w:rsidR="000731C2" w:rsidRPr="003167FF" w:rsidRDefault="000731C2" w:rsidP="002C054E">
            <w:pPr>
              <w:pStyle w:val="TAL"/>
              <w:rPr>
                <w:lang w:eastAsia="zh-CN"/>
              </w:rPr>
            </w:pPr>
            <w:r w:rsidRPr="003167FF">
              <w:t>The result indicates success or failure of the multicast resource deactivate operation.</w:t>
            </w:r>
          </w:p>
        </w:tc>
      </w:tr>
      <w:tr w:rsidR="000731C2" w:rsidRPr="003167FF" w14:paraId="59B97B18" w14:textId="77777777" w:rsidTr="002C054E">
        <w:trPr>
          <w:jc w:val="center"/>
        </w:trPr>
        <w:tc>
          <w:tcPr>
            <w:tcW w:w="2689" w:type="dxa"/>
            <w:tcBorders>
              <w:top w:val="single" w:sz="4" w:space="0" w:color="000000"/>
              <w:left w:val="single" w:sz="4" w:space="0" w:color="000000"/>
              <w:bottom w:val="single" w:sz="4" w:space="0" w:color="000000"/>
              <w:right w:val="nil"/>
            </w:tcBorders>
          </w:tcPr>
          <w:p w14:paraId="7130D8F9" w14:textId="77777777" w:rsidR="000731C2" w:rsidRPr="003167FF" w:rsidRDefault="000731C2" w:rsidP="002C054E">
            <w:pPr>
              <w:pStyle w:val="TAL"/>
            </w:pPr>
            <w:r w:rsidRPr="003167FF">
              <w:t>MBS session ID</w:t>
            </w:r>
          </w:p>
        </w:tc>
        <w:tc>
          <w:tcPr>
            <w:tcW w:w="1631" w:type="dxa"/>
            <w:tcBorders>
              <w:top w:val="single" w:sz="4" w:space="0" w:color="000000"/>
              <w:left w:val="single" w:sz="4" w:space="0" w:color="000000"/>
              <w:bottom w:val="single" w:sz="4" w:space="0" w:color="000000"/>
              <w:right w:val="nil"/>
            </w:tcBorders>
          </w:tcPr>
          <w:p w14:paraId="7A00B254"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7C633AF" w14:textId="77777777" w:rsidR="000731C2" w:rsidRPr="003167FF" w:rsidRDefault="000731C2" w:rsidP="002C054E">
            <w:pPr>
              <w:pStyle w:val="TAL"/>
              <w:rPr>
                <w:lang w:eastAsia="zh-CN"/>
              </w:rPr>
            </w:pPr>
            <w:r w:rsidRPr="003167FF">
              <w:t>Identity of multicast MBS session</w:t>
            </w:r>
          </w:p>
        </w:tc>
      </w:tr>
    </w:tbl>
    <w:p w14:paraId="3BB41C3D" w14:textId="77777777" w:rsidR="000731C2" w:rsidRPr="003167FF" w:rsidRDefault="000731C2" w:rsidP="000731C2"/>
    <w:p w14:paraId="18699FF3" w14:textId="1C727B50" w:rsidR="000C472D" w:rsidRPr="003167FF" w:rsidRDefault="000C472D" w:rsidP="000C472D">
      <w:pPr>
        <w:pStyle w:val="Heading4"/>
        <w:rPr>
          <w:lang w:eastAsia="zh-CN"/>
        </w:rPr>
      </w:pPr>
      <w:bookmarkStart w:id="1452" w:name="_Toc114866185"/>
      <w:bookmarkStart w:id="1453" w:name="_Toc91749785"/>
      <w:bookmarkStart w:id="1454" w:name="_Toc162886256"/>
      <w:r w:rsidRPr="003167FF">
        <w:rPr>
          <w:lang w:eastAsia="zh-CN"/>
        </w:rPr>
        <w:t>14.3.2.50</w:t>
      </w:r>
      <w:r w:rsidRPr="003167FF">
        <w:rPr>
          <w:lang w:eastAsia="zh-CN"/>
        </w:rPr>
        <w:tab/>
        <w:t>MapVALGroupToSessionStream</w:t>
      </w:r>
      <w:bookmarkEnd w:id="1452"/>
      <w:bookmarkEnd w:id="1453"/>
      <w:bookmarkEnd w:id="1454"/>
      <w:r w:rsidRPr="003167FF">
        <w:rPr>
          <w:lang w:eastAsia="zh-CN"/>
        </w:rPr>
        <w:t xml:space="preserve"> </w:t>
      </w:r>
    </w:p>
    <w:p w14:paraId="2729FA61" w14:textId="16BA2D2C" w:rsidR="000C472D" w:rsidRPr="003167FF" w:rsidRDefault="000C472D" w:rsidP="000C472D">
      <w:r w:rsidRPr="003167FF">
        <w:rPr>
          <w:lang w:eastAsia="zh-CN"/>
        </w:rPr>
        <w:t xml:space="preserve">Table 14.3.2.50-1 defines the </w:t>
      </w:r>
      <w:r w:rsidRPr="003167FF">
        <w:t xml:space="preserve">MapVALGroupToSessionStream </w:t>
      </w:r>
      <w:r w:rsidRPr="003167FF">
        <w:rPr>
          <w:lang w:eastAsia="zh-CN"/>
        </w:rPr>
        <w:t xml:space="preserve">to be sent from the NRM server to NRM clients to </w:t>
      </w:r>
      <w:r w:rsidRPr="003167FF">
        <w:t>provide specific required information to receive the media related to a group related VAL data communication within an MBS session.</w:t>
      </w:r>
    </w:p>
    <w:p w14:paraId="1077318F" w14:textId="3C565B89" w:rsidR="000C472D" w:rsidRPr="003167FF" w:rsidRDefault="000C472D" w:rsidP="000C472D">
      <w:pPr>
        <w:pStyle w:val="TH"/>
      </w:pPr>
      <w:r w:rsidRPr="003167FF">
        <w:t>Table </w:t>
      </w:r>
      <w:r w:rsidRPr="003167FF">
        <w:rPr>
          <w:lang w:eastAsia="zh-CN"/>
        </w:rPr>
        <w:t>14.3.2.50</w:t>
      </w:r>
      <w:r w:rsidRPr="003167FF">
        <w:t xml:space="preserve">-1: MapVALGroupToSessionStream </w:t>
      </w:r>
    </w:p>
    <w:tbl>
      <w:tblPr>
        <w:tblW w:w="0" w:type="dxa"/>
        <w:jc w:val="center"/>
        <w:tblLayout w:type="fixed"/>
        <w:tblLook w:val="04A0" w:firstRow="1" w:lastRow="0" w:firstColumn="1" w:lastColumn="0" w:noHBand="0" w:noVBand="1"/>
      </w:tblPr>
      <w:tblGrid>
        <w:gridCol w:w="2880"/>
        <w:gridCol w:w="1440"/>
        <w:gridCol w:w="4320"/>
      </w:tblGrid>
      <w:tr w:rsidR="000C472D" w:rsidRPr="003167FF" w14:paraId="5CFA25AF"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7B4F804" w14:textId="77777777" w:rsidR="000C472D" w:rsidRPr="003167FF" w:rsidRDefault="000C472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049B8CB8" w14:textId="77777777" w:rsidR="000C472D" w:rsidRPr="003167FF" w:rsidRDefault="000C472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E722B76" w14:textId="77777777" w:rsidR="000C472D" w:rsidRPr="003167FF" w:rsidRDefault="000C472D" w:rsidP="002C054E">
            <w:pPr>
              <w:pStyle w:val="TAH"/>
              <w:rPr>
                <w:lang w:eastAsia="en-GB"/>
              </w:rPr>
            </w:pPr>
            <w:r w:rsidRPr="003167FF">
              <w:rPr>
                <w:lang w:eastAsia="en-GB"/>
              </w:rPr>
              <w:t>Description</w:t>
            </w:r>
          </w:p>
        </w:tc>
      </w:tr>
      <w:tr w:rsidR="000C472D" w:rsidRPr="003167FF" w14:paraId="44B1D581"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03847FEC" w14:textId="77777777" w:rsidR="000C472D" w:rsidRPr="003167FF" w:rsidRDefault="000C472D" w:rsidP="002C054E">
            <w:pPr>
              <w:pStyle w:val="TAL"/>
              <w:rPr>
                <w:lang w:eastAsia="en-GB"/>
              </w:rPr>
            </w:pPr>
            <w:r w:rsidRPr="003167FF">
              <w:rPr>
                <w:lang w:eastAsia="en-GB"/>
              </w:rPr>
              <w:t>VAL group ID</w:t>
            </w:r>
          </w:p>
        </w:tc>
        <w:tc>
          <w:tcPr>
            <w:tcW w:w="1440" w:type="dxa"/>
            <w:tcBorders>
              <w:top w:val="single" w:sz="4" w:space="0" w:color="000000"/>
              <w:left w:val="single" w:sz="4" w:space="0" w:color="000000"/>
              <w:bottom w:val="single" w:sz="4" w:space="0" w:color="000000"/>
              <w:right w:val="nil"/>
            </w:tcBorders>
            <w:hideMark/>
          </w:tcPr>
          <w:p w14:paraId="0D2C2FF1"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7F4A8" w14:textId="77777777" w:rsidR="000C472D" w:rsidRPr="003167FF" w:rsidRDefault="000C472D" w:rsidP="002C054E">
            <w:pPr>
              <w:pStyle w:val="TAL"/>
              <w:rPr>
                <w:lang w:eastAsia="en-GB"/>
              </w:rPr>
            </w:pPr>
            <w:r w:rsidRPr="003167FF">
              <w:rPr>
                <w:lang w:eastAsia="en-GB"/>
              </w:rPr>
              <w:t>This element identifies the VAL group related to a group related VAL data communication to be delivered over the MBS session.</w:t>
            </w:r>
          </w:p>
        </w:tc>
      </w:tr>
      <w:tr w:rsidR="000C472D" w:rsidRPr="003167FF" w14:paraId="2004F875"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5589518" w14:textId="77777777" w:rsidR="000C472D" w:rsidRPr="003167FF" w:rsidRDefault="000C472D" w:rsidP="002C054E">
            <w:pPr>
              <w:pStyle w:val="TAL"/>
              <w:rPr>
                <w:lang w:eastAsia="en-GB"/>
              </w:rPr>
            </w:pPr>
            <w:r w:rsidRPr="003167FF">
              <w:rPr>
                <w:lang w:eastAsia="en-GB"/>
              </w:rPr>
              <w:t>VAL data stream identifier</w:t>
            </w:r>
          </w:p>
        </w:tc>
        <w:tc>
          <w:tcPr>
            <w:tcW w:w="1440" w:type="dxa"/>
            <w:tcBorders>
              <w:top w:val="single" w:sz="4" w:space="0" w:color="000000"/>
              <w:left w:val="single" w:sz="4" w:space="0" w:color="000000"/>
              <w:bottom w:val="single" w:sz="4" w:space="0" w:color="000000"/>
              <w:right w:val="nil"/>
            </w:tcBorders>
            <w:hideMark/>
          </w:tcPr>
          <w:p w14:paraId="625CB4C0"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198F0D7B" w14:textId="77777777" w:rsidR="000C472D" w:rsidRPr="003167FF" w:rsidRDefault="000C472D" w:rsidP="002C054E">
            <w:pPr>
              <w:pStyle w:val="TAL"/>
              <w:rPr>
                <w:lang w:eastAsia="en-GB"/>
              </w:rPr>
            </w:pPr>
            <w:r w:rsidRPr="003167FF">
              <w:rPr>
                <w:lang w:eastAsia="en-GB"/>
              </w:rPr>
              <w:t>This element identifies the VAL data stream of the SDP used for the group related VAL data communication within the MBS session.</w:t>
            </w:r>
          </w:p>
        </w:tc>
      </w:tr>
      <w:tr w:rsidR="000C472D" w:rsidRPr="003167FF" w14:paraId="29C1AB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9BC72FF" w14:textId="77777777" w:rsidR="000C472D" w:rsidRPr="003167FF" w:rsidRDefault="000C472D" w:rsidP="002C054E">
            <w:pPr>
              <w:pStyle w:val="TAL"/>
              <w:rPr>
                <w:lang w:eastAsia="en-GB"/>
              </w:rPr>
            </w:pPr>
            <w:r w:rsidRPr="003167FF">
              <w:rPr>
                <w:lang w:eastAsia="en-GB"/>
              </w:rPr>
              <w:t>MBS session ID</w:t>
            </w:r>
          </w:p>
        </w:tc>
        <w:tc>
          <w:tcPr>
            <w:tcW w:w="1440" w:type="dxa"/>
            <w:tcBorders>
              <w:top w:val="single" w:sz="4" w:space="0" w:color="000000"/>
              <w:left w:val="single" w:sz="4" w:space="0" w:color="000000"/>
              <w:bottom w:val="single" w:sz="4" w:space="0" w:color="000000"/>
              <w:right w:val="nil"/>
            </w:tcBorders>
            <w:hideMark/>
          </w:tcPr>
          <w:p w14:paraId="4D94A050" w14:textId="77777777" w:rsidR="000C472D" w:rsidRPr="003167FF" w:rsidRDefault="000C472D" w:rsidP="002C054E">
            <w:pPr>
              <w:pStyle w:val="TAL"/>
              <w:rPr>
                <w:lang w:eastAsia="en-GB"/>
              </w:rPr>
            </w:pPr>
            <w:r w:rsidRPr="003167FF">
              <w:rPr>
                <w:lang w:eastAsia="en-GB"/>
              </w:rPr>
              <w:t>O</w:t>
            </w:r>
          </w:p>
        </w:tc>
        <w:tc>
          <w:tcPr>
            <w:tcW w:w="4320" w:type="dxa"/>
            <w:tcBorders>
              <w:top w:val="single" w:sz="4" w:space="0" w:color="000000"/>
              <w:left w:val="single" w:sz="4" w:space="0" w:color="000000"/>
              <w:bottom w:val="single" w:sz="4" w:space="0" w:color="000000"/>
              <w:right w:val="single" w:sz="4" w:space="0" w:color="000000"/>
            </w:tcBorders>
            <w:hideMark/>
          </w:tcPr>
          <w:p w14:paraId="59D70AAE" w14:textId="77777777" w:rsidR="000C472D" w:rsidRPr="003167FF" w:rsidRDefault="000C472D" w:rsidP="002C054E">
            <w:pPr>
              <w:pStyle w:val="TAL"/>
              <w:rPr>
                <w:lang w:eastAsia="en-GB"/>
              </w:rPr>
            </w:pPr>
            <w:r w:rsidRPr="003167FF">
              <w:rPr>
                <w:lang w:eastAsia="en-GB"/>
              </w:rPr>
              <w:t>The MBS session identifier if the MapVALGroupToSessionStream message is not sent on the same session as the VAL data</w:t>
            </w:r>
          </w:p>
        </w:tc>
      </w:tr>
    </w:tbl>
    <w:p w14:paraId="05DB2662" w14:textId="77777777" w:rsidR="000C472D" w:rsidRPr="003167FF" w:rsidRDefault="000C472D" w:rsidP="000C472D"/>
    <w:p w14:paraId="6DD4149B" w14:textId="418812DA" w:rsidR="0088160D" w:rsidRPr="003167FF" w:rsidRDefault="0088160D" w:rsidP="0088160D">
      <w:pPr>
        <w:pStyle w:val="Heading4"/>
        <w:rPr>
          <w:lang w:eastAsia="zh-CN"/>
        </w:rPr>
      </w:pPr>
      <w:bookmarkStart w:id="1455" w:name="_Toc162886257"/>
      <w:r w:rsidRPr="003167FF">
        <w:rPr>
          <w:lang w:eastAsia="zh-CN"/>
        </w:rPr>
        <w:t>14.3.2.51</w:t>
      </w:r>
      <w:r w:rsidRPr="003167FF">
        <w:rPr>
          <w:lang w:eastAsia="zh-CN"/>
        </w:rPr>
        <w:tab/>
      </w:r>
      <w:r w:rsidR="0088552F" w:rsidRPr="003167FF">
        <w:rPr>
          <w:lang w:eastAsia="zh-CN"/>
        </w:rPr>
        <w:t>UE session join notification</w:t>
      </w:r>
      <w:bookmarkEnd w:id="1455"/>
    </w:p>
    <w:p w14:paraId="7C277B6F" w14:textId="0E3A2854" w:rsidR="0088160D" w:rsidRPr="003167FF" w:rsidRDefault="0088160D" w:rsidP="0088160D">
      <w:r w:rsidRPr="003167FF">
        <w:rPr>
          <w:lang w:eastAsia="zh-CN"/>
        </w:rPr>
        <w:t>Table 14.3.2.51-1 defines the</w:t>
      </w:r>
      <w:r w:rsidR="0088552F" w:rsidRPr="003167FF">
        <w:t xml:space="preserve"> </w:t>
      </w:r>
      <w:r w:rsidR="0088552F" w:rsidRPr="003167FF">
        <w:rPr>
          <w:lang w:eastAsia="zh-CN"/>
        </w:rPr>
        <w:t>UE session join notification</w:t>
      </w:r>
      <w:r w:rsidRPr="003167FF">
        <w:rPr>
          <w:lang w:eastAsia="zh-CN"/>
        </w:rPr>
        <w:t xml:space="preserve"> to be sent from the NRM </w:t>
      </w:r>
      <w:r w:rsidR="0088552F" w:rsidRPr="003167FF">
        <w:rPr>
          <w:lang w:eastAsia="zh-CN"/>
        </w:rPr>
        <w:t xml:space="preserve">client </w:t>
      </w:r>
      <w:r w:rsidRPr="003167FF">
        <w:rPr>
          <w:lang w:eastAsia="zh-CN"/>
        </w:rPr>
        <w:t xml:space="preserve">to NRM </w:t>
      </w:r>
      <w:r w:rsidR="0088552F" w:rsidRPr="003167FF">
        <w:rPr>
          <w:lang w:eastAsia="zh-CN"/>
        </w:rPr>
        <w:t>server after successfully joining a certain multicast MBS session procedure as defined in 3GPP TS 23.247 [39].</w:t>
      </w:r>
    </w:p>
    <w:p w14:paraId="11B75EB8" w14:textId="6829D91C" w:rsidR="0088160D" w:rsidRPr="003167FF" w:rsidRDefault="0088160D" w:rsidP="0088160D">
      <w:pPr>
        <w:pStyle w:val="TH"/>
      </w:pPr>
      <w:r w:rsidRPr="003167FF">
        <w:t>Table </w:t>
      </w:r>
      <w:r w:rsidRPr="003167FF">
        <w:rPr>
          <w:lang w:eastAsia="zh-CN"/>
        </w:rPr>
        <w:t>14.3.2.51</w:t>
      </w:r>
      <w:r w:rsidRPr="003167FF">
        <w:t xml:space="preserve">-1: </w:t>
      </w:r>
      <w:r w:rsidR="0088552F" w:rsidRPr="003167FF">
        <w:t>UE session join notification</w:t>
      </w:r>
      <w:r w:rsidRPr="003167FF">
        <w:t xml:space="preserve"> </w:t>
      </w:r>
    </w:p>
    <w:tbl>
      <w:tblPr>
        <w:tblW w:w="8640" w:type="dxa"/>
        <w:jc w:val="center"/>
        <w:tblLayout w:type="fixed"/>
        <w:tblLook w:val="04A0" w:firstRow="1" w:lastRow="0" w:firstColumn="1" w:lastColumn="0" w:noHBand="0" w:noVBand="1"/>
      </w:tblPr>
      <w:tblGrid>
        <w:gridCol w:w="2880"/>
        <w:gridCol w:w="1440"/>
        <w:gridCol w:w="4320"/>
      </w:tblGrid>
      <w:tr w:rsidR="0088160D" w:rsidRPr="003167FF" w14:paraId="070B9010" w14:textId="77777777" w:rsidTr="0088552F">
        <w:trPr>
          <w:jc w:val="center"/>
        </w:trPr>
        <w:tc>
          <w:tcPr>
            <w:tcW w:w="2880" w:type="dxa"/>
            <w:tcBorders>
              <w:top w:val="single" w:sz="4" w:space="0" w:color="000000"/>
              <w:left w:val="single" w:sz="4" w:space="0" w:color="000000"/>
              <w:bottom w:val="single" w:sz="4" w:space="0" w:color="000000"/>
              <w:right w:val="nil"/>
            </w:tcBorders>
            <w:hideMark/>
          </w:tcPr>
          <w:p w14:paraId="42B96307" w14:textId="77777777" w:rsidR="0088160D" w:rsidRPr="003167FF" w:rsidRDefault="0088160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5D18E77F" w14:textId="77777777" w:rsidR="0088160D" w:rsidRPr="003167FF" w:rsidRDefault="0088160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1F75D8D1" w14:textId="77777777" w:rsidR="0088160D" w:rsidRPr="003167FF" w:rsidRDefault="0088160D" w:rsidP="002C054E">
            <w:pPr>
              <w:pStyle w:val="TAH"/>
              <w:rPr>
                <w:lang w:eastAsia="en-GB"/>
              </w:rPr>
            </w:pPr>
            <w:r w:rsidRPr="003167FF">
              <w:rPr>
                <w:lang w:eastAsia="en-GB"/>
              </w:rPr>
              <w:t>Description</w:t>
            </w:r>
          </w:p>
        </w:tc>
      </w:tr>
      <w:tr w:rsidR="0088552F" w:rsidRPr="003167FF" w14:paraId="4F691155" w14:textId="77777777" w:rsidTr="0088552F">
        <w:trPr>
          <w:jc w:val="center"/>
        </w:trPr>
        <w:tc>
          <w:tcPr>
            <w:tcW w:w="2880" w:type="dxa"/>
            <w:tcBorders>
              <w:top w:val="single" w:sz="4" w:space="0" w:color="000000"/>
              <w:left w:val="single" w:sz="4" w:space="0" w:color="000000"/>
              <w:bottom w:val="single" w:sz="4" w:space="0" w:color="000000"/>
              <w:right w:val="nil"/>
            </w:tcBorders>
          </w:tcPr>
          <w:p w14:paraId="6F3F7F57" w14:textId="66014ED1" w:rsidR="0088552F" w:rsidRPr="003167FF" w:rsidRDefault="0088552F" w:rsidP="0088552F">
            <w:pPr>
              <w:pStyle w:val="TAL"/>
              <w:rPr>
                <w:lang w:eastAsia="en-GB"/>
              </w:rPr>
            </w:pPr>
            <w:r w:rsidRPr="003167FF">
              <w:rPr>
                <w:lang w:eastAsia="en-GB"/>
              </w:rPr>
              <w:t>MBS session ID(s)</w:t>
            </w:r>
          </w:p>
        </w:tc>
        <w:tc>
          <w:tcPr>
            <w:tcW w:w="1440" w:type="dxa"/>
            <w:tcBorders>
              <w:top w:val="single" w:sz="4" w:space="0" w:color="000000"/>
              <w:left w:val="single" w:sz="4" w:space="0" w:color="000000"/>
              <w:bottom w:val="single" w:sz="4" w:space="0" w:color="000000"/>
              <w:right w:val="nil"/>
            </w:tcBorders>
          </w:tcPr>
          <w:p w14:paraId="720514D4" w14:textId="5B39A009" w:rsidR="0088552F" w:rsidRPr="003167FF" w:rsidRDefault="0088552F" w:rsidP="0088552F">
            <w:pPr>
              <w:pStyle w:val="TAL"/>
              <w:rPr>
                <w:lang w:eastAsia="en-GB"/>
              </w:rPr>
            </w:pPr>
            <w:r w:rsidRPr="003167FF">
              <w:rPr>
                <w:lang w:eastAsia="en-GB"/>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47FCFC55" w14:textId="4CBD59A0" w:rsidR="0088552F" w:rsidRPr="003167FF" w:rsidRDefault="0088552F" w:rsidP="0088552F">
            <w:pPr>
              <w:pStyle w:val="TAL"/>
              <w:rPr>
                <w:lang w:eastAsia="en-GB"/>
              </w:rPr>
            </w:pPr>
            <w:r w:rsidRPr="003167FF">
              <w:rPr>
                <w:lang w:eastAsia="en-GB"/>
              </w:rPr>
              <w:t>The identity of the multicast MBS session(s) being joined. It is either TMGI or source specific IP multicast address.</w:t>
            </w:r>
          </w:p>
        </w:tc>
      </w:tr>
      <w:tr w:rsidR="0088552F" w:rsidRPr="003167FF" w14:paraId="3ADE1842" w14:textId="77777777" w:rsidTr="0088552F">
        <w:trPr>
          <w:jc w:val="center"/>
        </w:trPr>
        <w:tc>
          <w:tcPr>
            <w:tcW w:w="2880" w:type="dxa"/>
            <w:tcBorders>
              <w:top w:val="single" w:sz="4" w:space="0" w:color="000000"/>
              <w:left w:val="single" w:sz="4" w:space="0" w:color="000000"/>
              <w:bottom w:val="single" w:sz="4" w:space="0" w:color="000000"/>
              <w:right w:val="nil"/>
            </w:tcBorders>
          </w:tcPr>
          <w:p w14:paraId="30673B9C" w14:textId="17243F98" w:rsidR="0088552F" w:rsidRPr="003167FF" w:rsidRDefault="0088552F" w:rsidP="0088552F">
            <w:pPr>
              <w:pStyle w:val="TAL"/>
              <w:rPr>
                <w:lang w:eastAsia="en-GB"/>
              </w:rPr>
            </w:pPr>
            <w:r w:rsidRPr="003167FF">
              <w:t>VAL user ID or VAL UE ID</w:t>
            </w:r>
          </w:p>
        </w:tc>
        <w:tc>
          <w:tcPr>
            <w:tcW w:w="1440" w:type="dxa"/>
            <w:tcBorders>
              <w:top w:val="single" w:sz="4" w:space="0" w:color="000000"/>
              <w:left w:val="single" w:sz="4" w:space="0" w:color="000000"/>
              <w:bottom w:val="single" w:sz="4" w:space="0" w:color="000000"/>
              <w:right w:val="nil"/>
            </w:tcBorders>
          </w:tcPr>
          <w:p w14:paraId="0366A3AC" w14:textId="64A87658" w:rsidR="0088552F" w:rsidRPr="003167FF" w:rsidRDefault="0088552F" w:rsidP="0088552F">
            <w:pPr>
              <w:pStyle w:val="TAL"/>
              <w:rPr>
                <w:lang w:eastAsia="en-GB"/>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3A1A25A" w14:textId="2DD0FCCA" w:rsidR="0088552F" w:rsidRPr="003167FF" w:rsidRDefault="0088552F" w:rsidP="0088552F">
            <w:pPr>
              <w:pStyle w:val="TAL"/>
              <w:rPr>
                <w:lang w:eastAsia="en-GB"/>
              </w:rPr>
            </w:pPr>
            <w:r w:rsidRPr="003167FF">
              <w:rPr>
                <w:lang w:eastAsia="zh-CN"/>
              </w:rPr>
              <w:t>The identity of the</w:t>
            </w:r>
            <w:r w:rsidRPr="003167FF">
              <w:t xml:space="preserve"> VAL user or VAL UE who sends this notification.</w:t>
            </w:r>
          </w:p>
        </w:tc>
      </w:tr>
      <w:tr w:rsidR="0088552F" w:rsidRPr="003167FF" w14:paraId="216EFE2B" w14:textId="77777777" w:rsidTr="0088552F">
        <w:trPr>
          <w:jc w:val="center"/>
        </w:trPr>
        <w:tc>
          <w:tcPr>
            <w:tcW w:w="2880" w:type="dxa"/>
            <w:tcBorders>
              <w:top w:val="single" w:sz="4" w:space="0" w:color="000000"/>
              <w:left w:val="single" w:sz="4" w:space="0" w:color="000000"/>
              <w:bottom w:val="single" w:sz="4" w:space="0" w:color="000000"/>
              <w:right w:val="nil"/>
            </w:tcBorders>
          </w:tcPr>
          <w:p w14:paraId="61165A36" w14:textId="457E9DA9" w:rsidR="0088552F" w:rsidRPr="003167FF" w:rsidRDefault="0088552F" w:rsidP="0088552F">
            <w:pPr>
              <w:pStyle w:val="TAL"/>
              <w:rPr>
                <w:lang w:eastAsia="en-GB"/>
              </w:rPr>
            </w:pPr>
            <w:r w:rsidRPr="003167FF">
              <w:rPr>
                <w:lang w:eastAsia="en-GB"/>
              </w:rPr>
              <w:t>MBS multicast joining status</w:t>
            </w:r>
          </w:p>
        </w:tc>
        <w:tc>
          <w:tcPr>
            <w:tcW w:w="1440" w:type="dxa"/>
            <w:tcBorders>
              <w:top w:val="single" w:sz="4" w:space="0" w:color="000000"/>
              <w:left w:val="single" w:sz="4" w:space="0" w:color="000000"/>
              <w:bottom w:val="single" w:sz="4" w:space="0" w:color="000000"/>
              <w:right w:val="nil"/>
            </w:tcBorders>
          </w:tcPr>
          <w:p w14:paraId="318FADA6" w14:textId="257332CA" w:rsidR="0088552F" w:rsidRPr="003167FF" w:rsidRDefault="0088552F" w:rsidP="0088552F">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tcPr>
          <w:p w14:paraId="70059696" w14:textId="4F70336B" w:rsidR="0088552F" w:rsidRPr="003167FF" w:rsidRDefault="0088552F" w:rsidP="0088552F">
            <w:pPr>
              <w:pStyle w:val="TAL"/>
              <w:rPr>
                <w:lang w:eastAsia="en-GB"/>
              </w:rPr>
            </w:pPr>
            <w:r w:rsidRPr="003167FF">
              <w:rPr>
                <w:lang w:eastAsia="en-GB"/>
              </w:rPr>
              <w:t>UE’s multicast MBS session status per MBS session ID, e.g., successfully joined.</w:t>
            </w:r>
          </w:p>
        </w:tc>
      </w:tr>
    </w:tbl>
    <w:p w14:paraId="5ABEB6A5" w14:textId="77777777" w:rsidR="0088160D" w:rsidRPr="003167FF" w:rsidRDefault="0088160D" w:rsidP="0088160D"/>
    <w:p w14:paraId="3A8B887B" w14:textId="77777777" w:rsidR="0058651C" w:rsidRPr="003167FF" w:rsidRDefault="0058651C" w:rsidP="0058651C">
      <w:pPr>
        <w:pStyle w:val="Heading4"/>
      </w:pPr>
      <w:bookmarkStart w:id="1456" w:name="_Toc122599565"/>
      <w:bookmarkStart w:id="1457" w:name="_Toc91749792"/>
      <w:bookmarkStart w:id="1458" w:name="_Toc82085778"/>
      <w:bookmarkStart w:id="1459" w:name="_Toc162886258"/>
      <w:r w:rsidRPr="003167FF">
        <w:t>14.3.2.52</w:t>
      </w:r>
      <w:r w:rsidRPr="003167FF">
        <w:tab/>
        <w:t>MBS listening status report</w:t>
      </w:r>
      <w:bookmarkEnd w:id="1456"/>
      <w:bookmarkEnd w:id="1457"/>
      <w:bookmarkEnd w:id="1458"/>
      <w:bookmarkEnd w:id="1459"/>
    </w:p>
    <w:p w14:paraId="15FFAD87" w14:textId="77777777" w:rsidR="0058651C" w:rsidRPr="003167FF" w:rsidRDefault="0058651C" w:rsidP="0058651C">
      <w:r w:rsidRPr="003167FF">
        <w:t>Table 14.3.2.52</w:t>
      </w:r>
      <w:r w:rsidRPr="003167FF">
        <w:rPr>
          <w:lang w:eastAsia="zh-CN"/>
        </w:rPr>
        <w:t>-1</w:t>
      </w:r>
      <w:r w:rsidRPr="003167FF">
        <w:t xml:space="preserve"> describes the information flow of MBS listening status report from the </w:t>
      </w:r>
      <w:r w:rsidRPr="003167FF">
        <w:rPr>
          <w:lang w:eastAsia="zh-CN"/>
        </w:rPr>
        <w:t>NRM</w:t>
      </w:r>
      <w:r w:rsidRPr="003167FF">
        <w:t xml:space="preserve"> </w:t>
      </w:r>
      <w:r w:rsidRPr="003167FF">
        <w:rPr>
          <w:lang w:eastAsia="zh-CN"/>
        </w:rPr>
        <w:t>client</w:t>
      </w:r>
      <w:r w:rsidRPr="003167FF">
        <w:t xml:space="preserve"> to the </w:t>
      </w:r>
      <w:r w:rsidRPr="003167FF">
        <w:rPr>
          <w:lang w:eastAsia="zh-CN"/>
        </w:rPr>
        <w:t>NRM server</w:t>
      </w:r>
      <w:r w:rsidRPr="003167FF">
        <w:t>. The MBS listening status report is applicable to both broadcast and multicast MBS sessions.</w:t>
      </w:r>
    </w:p>
    <w:p w14:paraId="0CB0DB87" w14:textId="77777777" w:rsidR="0058651C" w:rsidRPr="003167FF" w:rsidRDefault="0058651C" w:rsidP="0058651C">
      <w:pPr>
        <w:pStyle w:val="TH"/>
        <w:rPr>
          <w:lang w:eastAsia="zh-CN"/>
        </w:rPr>
      </w:pPr>
      <w:r w:rsidRPr="003167FF">
        <w:t>Table 14.3.2.52-1: MBS listening</w:t>
      </w:r>
      <w:r w:rsidRPr="003167FF">
        <w:rPr>
          <w:lang w:eastAsia="zh-CN"/>
        </w:rPr>
        <w:t xml:space="preserve"> status report</w:t>
      </w:r>
    </w:p>
    <w:tbl>
      <w:tblPr>
        <w:tblW w:w="8645" w:type="dxa"/>
        <w:jc w:val="center"/>
        <w:tblLayout w:type="fixed"/>
        <w:tblLook w:val="04A0" w:firstRow="1" w:lastRow="0" w:firstColumn="1" w:lastColumn="0" w:noHBand="0" w:noVBand="1"/>
      </w:tblPr>
      <w:tblGrid>
        <w:gridCol w:w="2881"/>
        <w:gridCol w:w="1441"/>
        <w:gridCol w:w="4323"/>
      </w:tblGrid>
      <w:tr w:rsidR="0058651C" w:rsidRPr="003167FF" w14:paraId="31CE54CE"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77E28875" w14:textId="77777777" w:rsidR="0058651C" w:rsidRPr="003167FF" w:rsidRDefault="0058651C" w:rsidP="0023510A">
            <w:pPr>
              <w:pStyle w:val="TAH"/>
            </w:pPr>
            <w:r w:rsidRPr="003167FF">
              <w:t>Information element</w:t>
            </w:r>
          </w:p>
        </w:tc>
        <w:tc>
          <w:tcPr>
            <w:tcW w:w="1441" w:type="dxa"/>
            <w:tcBorders>
              <w:top w:val="single" w:sz="4" w:space="0" w:color="000000"/>
              <w:left w:val="single" w:sz="4" w:space="0" w:color="000000"/>
              <w:bottom w:val="single" w:sz="4" w:space="0" w:color="000000"/>
              <w:right w:val="nil"/>
            </w:tcBorders>
            <w:hideMark/>
          </w:tcPr>
          <w:p w14:paraId="4899D61B" w14:textId="77777777" w:rsidR="0058651C" w:rsidRPr="003167FF" w:rsidRDefault="0058651C" w:rsidP="0023510A">
            <w:pPr>
              <w:pStyle w:val="TAH"/>
            </w:pPr>
            <w:r w:rsidRPr="003167FF">
              <w:t>Status</w:t>
            </w:r>
          </w:p>
        </w:tc>
        <w:tc>
          <w:tcPr>
            <w:tcW w:w="4323" w:type="dxa"/>
            <w:tcBorders>
              <w:top w:val="single" w:sz="4" w:space="0" w:color="000000"/>
              <w:left w:val="single" w:sz="4" w:space="0" w:color="000000"/>
              <w:bottom w:val="single" w:sz="4" w:space="0" w:color="000000"/>
              <w:right w:val="single" w:sz="4" w:space="0" w:color="000000"/>
            </w:tcBorders>
            <w:hideMark/>
          </w:tcPr>
          <w:p w14:paraId="50B7AF56" w14:textId="77777777" w:rsidR="0058651C" w:rsidRPr="003167FF" w:rsidRDefault="0058651C" w:rsidP="0023510A">
            <w:pPr>
              <w:pStyle w:val="TAH"/>
            </w:pPr>
            <w:r w:rsidRPr="003167FF">
              <w:t>Description</w:t>
            </w:r>
          </w:p>
        </w:tc>
      </w:tr>
      <w:tr w:rsidR="0058651C" w:rsidRPr="003167FF" w14:paraId="72B1231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3981F27" w14:textId="77777777" w:rsidR="0058651C" w:rsidRPr="003167FF" w:rsidRDefault="0058651C" w:rsidP="0023510A">
            <w:pPr>
              <w:pStyle w:val="TAL"/>
            </w:pPr>
            <w:r w:rsidRPr="003167FF">
              <w:t>VAL user ID or VAL UE ID</w:t>
            </w:r>
          </w:p>
        </w:tc>
        <w:tc>
          <w:tcPr>
            <w:tcW w:w="1441" w:type="dxa"/>
            <w:tcBorders>
              <w:top w:val="single" w:sz="4" w:space="0" w:color="000000"/>
              <w:left w:val="single" w:sz="4" w:space="0" w:color="000000"/>
              <w:bottom w:val="single" w:sz="4" w:space="0" w:color="000000"/>
              <w:right w:val="nil"/>
            </w:tcBorders>
            <w:hideMark/>
          </w:tcPr>
          <w:p w14:paraId="0DEFFD7A"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4ADBF0C9" w14:textId="77777777" w:rsidR="0058651C" w:rsidRPr="003167FF" w:rsidRDefault="0058651C" w:rsidP="0023510A">
            <w:pPr>
              <w:pStyle w:val="TAL"/>
            </w:pPr>
            <w:r w:rsidRPr="003167FF">
              <w:rPr>
                <w:lang w:eastAsia="zh-CN"/>
              </w:rPr>
              <w:t>The identity of the</w:t>
            </w:r>
            <w:r w:rsidRPr="003167FF">
              <w:t xml:space="preserve"> VAL user or VAL UE who wants to report the MBS listening status.</w:t>
            </w:r>
          </w:p>
        </w:tc>
      </w:tr>
      <w:tr w:rsidR="0058651C" w:rsidRPr="003167FF" w14:paraId="23CCD0CA"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109BFB8E" w14:textId="77777777" w:rsidR="0058651C" w:rsidRPr="003167FF" w:rsidRDefault="0058651C" w:rsidP="0023510A">
            <w:pPr>
              <w:pStyle w:val="TAL"/>
            </w:pPr>
            <w:r w:rsidRPr="003167FF">
              <w:t>MBS session ID(s)</w:t>
            </w:r>
          </w:p>
        </w:tc>
        <w:tc>
          <w:tcPr>
            <w:tcW w:w="1441" w:type="dxa"/>
            <w:tcBorders>
              <w:top w:val="single" w:sz="4" w:space="0" w:color="000000"/>
              <w:left w:val="single" w:sz="4" w:space="0" w:color="000000"/>
              <w:bottom w:val="single" w:sz="4" w:space="0" w:color="000000"/>
              <w:right w:val="nil"/>
            </w:tcBorders>
            <w:hideMark/>
          </w:tcPr>
          <w:p w14:paraId="4B0E341A" w14:textId="77777777" w:rsidR="0058651C" w:rsidRPr="003167FF" w:rsidRDefault="0058651C" w:rsidP="0023510A">
            <w:pPr>
              <w:pStyle w:val="TAC"/>
            </w:pPr>
            <w:r w:rsidRPr="003167FF">
              <w:t xml:space="preserve">M </w:t>
            </w:r>
          </w:p>
        </w:tc>
        <w:tc>
          <w:tcPr>
            <w:tcW w:w="4323" w:type="dxa"/>
            <w:tcBorders>
              <w:top w:val="single" w:sz="4" w:space="0" w:color="000000"/>
              <w:left w:val="single" w:sz="4" w:space="0" w:color="000000"/>
              <w:bottom w:val="single" w:sz="4" w:space="0" w:color="000000"/>
              <w:right w:val="single" w:sz="4" w:space="0" w:color="000000"/>
            </w:tcBorders>
            <w:hideMark/>
          </w:tcPr>
          <w:p w14:paraId="7AF1A827" w14:textId="77777777" w:rsidR="0058651C" w:rsidRPr="003167FF" w:rsidRDefault="0058651C" w:rsidP="0023510A">
            <w:pPr>
              <w:pStyle w:val="TAL"/>
              <w:rPr>
                <w:lang w:eastAsia="zh-CN"/>
              </w:rPr>
            </w:pPr>
            <w:r w:rsidRPr="003167FF">
              <w:rPr>
                <w:lang w:eastAsia="zh-CN"/>
              </w:rPr>
              <w:t>The identity of the MBS session(s) being monitored.</w:t>
            </w:r>
          </w:p>
        </w:tc>
      </w:tr>
      <w:tr w:rsidR="0058651C" w:rsidRPr="003167FF" w14:paraId="0CDB08B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0372892A" w14:textId="77777777" w:rsidR="0058651C" w:rsidRPr="003167FF" w:rsidRDefault="0058651C" w:rsidP="0023510A">
            <w:pPr>
              <w:pStyle w:val="TAL"/>
            </w:pPr>
            <w:r w:rsidRPr="003167FF">
              <w:t xml:space="preserve">MBS listening status </w:t>
            </w:r>
          </w:p>
        </w:tc>
        <w:tc>
          <w:tcPr>
            <w:tcW w:w="1441" w:type="dxa"/>
            <w:tcBorders>
              <w:top w:val="single" w:sz="4" w:space="0" w:color="000000"/>
              <w:left w:val="single" w:sz="4" w:space="0" w:color="000000"/>
              <w:bottom w:val="single" w:sz="4" w:space="0" w:color="000000"/>
              <w:right w:val="nil"/>
            </w:tcBorders>
            <w:hideMark/>
          </w:tcPr>
          <w:p w14:paraId="5C04B113"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3B0A152C" w14:textId="77777777" w:rsidR="0058651C" w:rsidRPr="003167FF" w:rsidRDefault="0058651C" w:rsidP="0023510A">
            <w:pPr>
              <w:pStyle w:val="TAL"/>
            </w:pPr>
            <w:r w:rsidRPr="003167FF">
              <w:t>The listening status per MBS session ID.</w:t>
            </w:r>
          </w:p>
        </w:tc>
      </w:tr>
      <w:tr w:rsidR="0058651C" w:rsidRPr="003167FF" w14:paraId="50CFFF25"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49E9EBC8" w14:textId="77777777" w:rsidR="0058651C" w:rsidRPr="003167FF" w:rsidRDefault="0058651C" w:rsidP="0023510A">
            <w:pPr>
              <w:pStyle w:val="TAL"/>
              <w:tabs>
                <w:tab w:val="center" w:pos="1332"/>
              </w:tabs>
            </w:pPr>
            <w:r w:rsidRPr="003167FF">
              <w:t>MBS reception quality level (NOTE)</w:t>
            </w:r>
          </w:p>
        </w:tc>
        <w:tc>
          <w:tcPr>
            <w:tcW w:w="1441" w:type="dxa"/>
            <w:tcBorders>
              <w:top w:val="single" w:sz="4" w:space="0" w:color="000000"/>
              <w:left w:val="single" w:sz="4" w:space="0" w:color="000000"/>
              <w:bottom w:val="single" w:sz="4" w:space="0" w:color="000000"/>
              <w:right w:val="nil"/>
            </w:tcBorders>
            <w:hideMark/>
          </w:tcPr>
          <w:p w14:paraId="2E07444E"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67D42658" w14:textId="77777777" w:rsidR="0058651C" w:rsidRPr="003167FF" w:rsidRDefault="0058651C" w:rsidP="0023510A">
            <w:pPr>
              <w:pStyle w:val="TAL"/>
              <w:rPr>
                <w:lang w:eastAsia="zh-CN"/>
              </w:rPr>
            </w:pPr>
            <w:r w:rsidRPr="003167FF">
              <w:rPr>
                <w:lang w:eastAsia="zh-CN"/>
              </w:rPr>
              <w:t xml:space="preserve">The reception quality level </w:t>
            </w:r>
          </w:p>
        </w:tc>
      </w:tr>
      <w:tr w:rsidR="0058651C" w:rsidRPr="003167FF" w14:paraId="1B11747F"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67C0DF9" w14:textId="77777777" w:rsidR="0058651C" w:rsidRPr="003167FF" w:rsidRDefault="0058651C" w:rsidP="0023510A">
            <w:pPr>
              <w:pStyle w:val="TAL"/>
              <w:tabs>
                <w:tab w:val="center" w:pos="1332"/>
              </w:tabs>
            </w:pPr>
            <w:r w:rsidRPr="003167FF">
              <w:t>Unicast listening status</w:t>
            </w:r>
          </w:p>
        </w:tc>
        <w:tc>
          <w:tcPr>
            <w:tcW w:w="1441" w:type="dxa"/>
            <w:tcBorders>
              <w:top w:val="single" w:sz="4" w:space="0" w:color="000000"/>
              <w:left w:val="single" w:sz="4" w:space="0" w:color="000000"/>
              <w:bottom w:val="single" w:sz="4" w:space="0" w:color="000000"/>
              <w:right w:val="nil"/>
            </w:tcBorders>
            <w:hideMark/>
          </w:tcPr>
          <w:p w14:paraId="7030F9FF"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21F3A519" w14:textId="77777777" w:rsidR="0058651C" w:rsidRPr="003167FF" w:rsidRDefault="0058651C" w:rsidP="0023510A">
            <w:pPr>
              <w:pStyle w:val="TAL"/>
              <w:rPr>
                <w:lang w:eastAsia="zh-CN"/>
              </w:rPr>
            </w:pPr>
            <w:r w:rsidRPr="003167FF">
              <w:rPr>
                <w:lang w:eastAsia="zh-CN"/>
              </w:rPr>
              <w:t>The unicast listening status associated with the unicast delivery.</w:t>
            </w:r>
          </w:p>
        </w:tc>
      </w:tr>
      <w:tr w:rsidR="0058651C" w:rsidRPr="003167FF" w14:paraId="59D6C671" w14:textId="77777777" w:rsidTr="0023510A">
        <w:trPr>
          <w:jc w:val="center"/>
        </w:trPr>
        <w:tc>
          <w:tcPr>
            <w:tcW w:w="8645" w:type="dxa"/>
            <w:gridSpan w:val="3"/>
            <w:tcBorders>
              <w:top w:val="single" w:sz="4" w:space="0" w:color="000000"/>
              <w:left w:val="single" w:sz="4" w:space="0" w:color="000000"/>
              <w:bottom w:val="single" w:sz="4" w:space="0" w:color="000000"/>
              <w:right w:val="single" w:sz="4" w:space="0" w:color="000000"/>
            </w:tcBorders>
            <w:hideMark/>
          </w:tcPr>
          <w:p w14:paraId="07AED966" w14:textId="77777777" w:rsidR="0058651C" w:rsidRPr="003167FF" w:rsidRDefault="0058651C" w:rsidP="0023510A">
            <w:pPr>
              <w:pStyle w:val="TAN"/>
              <w:rPr>
                <w:lang w:eastAsia="zh-CN"/>
              </w:rPr>
            </w:pPr>
            <w:r w:rsidRPr="003167FF">
              <w:rPr>
                <w:lang w:eastAsia="zh-CN"/>
              </w:rPr>
              <w:t>NOTE:</w:t>
            </w:r>
            <w:r w:rsidRPr="003167FF">
              <w:rPr>
                <w:lang w:eastAsia="zh-CN"/>
              </w:rPr>
              <w:tab/>
              <w:t>The set of quality levels helps service continuity in broadcast and multicast scenarios. A reception quality level may help to make an efficient switching decision to unicast delivery. How these levels are used is implementation specific.</w:t>
            </w:r>
          </w:p>
        </w:tc>
      </w:tr>
    </w:tbl>
    <w:p w14:paraId="1F87B338" w14:textId="77777777" w:rsidR="0058651C" w:rsidRPr="003167FF" w:rsidRDefault="0058651C" w:rsidP="0058651C"/>
    <w:p w14:paraId="4A8D9666" w14:textId="648C023E" w:rsidR="001516B2" w:rsidRPr="00264025" w:rsidRDefault="001516B2" w:rsidP="001516B2">
      <w:pPr>
        <w:pStyle w:val="Heading4"/>
        <w:rPr>
          <w:rFonts w:eastAsia="Malgun Gothic"/>
        </w:rPr>
      </w:pPr>
      <w:bookmarkStart w:id="1460" w:name="_Toc113357407"/>
      <w:bookmarkStart w:id="1461" w:name="_Toc129697098"/>
      <w:bookmarkStart w:id="1462" w:name="_Toc162886259"/>
      <w:r>
        <w:rPr>
          <w:rFonts w:eastAsia="Malgun Gothic"/>
        </w:rPr>
        <w:t>14.3.2.53</w:t>
      </w:r>
      <w:r w:rsidRPr="00264025">
        <w:rPr>
          <w:rFonts w:eastAsia="Malgun Gothic"/>
        </w:rPr>
        <w:t xml:space="preserve"> </w:t>
      </w:r>
      <w:r w:rsidRPr="00264025">
        <w:rPr>
          <w:rFonts w:eastAsia="Malgun Gothic"/>
        </w:rPr>
        <w:tab/>
        <w:t>UE unified traffic pattern and monitoring management subscription request</w:t>
      </w:r>
      <w:bookmarkEnd w:id="1460"/>
      <w:bookmarkEnd w:id="1461"/>
      <w:bookmarkEnd w:id="1462"/>
      <w:r w:rsidRPr="00264025">
        <w:rPr>
          <w:rFonts w:eastAsia="Malgun Gothic"/>
        </w:rPr>
        <w:t xml:space="preserve"> </w:t>
      </w:r>
    </w:p>
    <w:p w14:paraId="34CF96EE" w14:textId="4EDB52A1" w:rsidR="001516B2" w:rsidRPr="00264025" w:rsidRDefault="001516B2" w:rsidP="001516B2">
      <w:r w:rsidRPr="00264025">
        <w:t>Table </w:t>
      </w:r>
      <w:r>
        <w:t>14.3.2.53</w:t>
      </w:r>
      <w:r w:rsidRPr="00264025">
        <w:t>-</w:t>
      </w:r>
      <w:r w:rsidRPr="00264025">
        <w:rPr>
          <w:lang w:eastAsia="zh-CN"/>
        </w:rPr>
        <w:t>1</w:t>
      </w:r>
      <w:r w:rsidRPr="00264025">
        <w:t xml:space="preserve"> describes the information flow for the UE unified traffic pattern and monitoring management subscription request  from the VAL server to the </w:t>
      </w:r>
      <w:r>
        <w:t>NRM</w:t>
      </w:r>
      <w:r w:rsidRPr="00264025">
        <w:t xml:space="preserve"> </w:t>
      </w:r>
      <w:r>
        <w:rPr>
          <w:lang w:eastAsia="zh-CN"/>
        </w:rPr>
        <w:t>S</w:t>
      </w:r>
      <w:r w:rsidRPr="00264025">
        <w:rPr>
          <w:lang w:eastAsia="zh-CN"/>
        </w:rPr>
        <w:t>erver</w:t>
      </w:r>
      <w:r>
        <w:rPr>
          <w:rFonts w:eastAsia="Malgun Gothic"/>
          <w:lang w:eastAsia="zh-CN"/>
        </w:rPr>
        <w:t>.</w:t>
      </w:r>
    </w:p>
    <w:p w14:paraId="1ADDF411" w14:textId="15824AEB" w:rsidR="001516B2" w:rsidRPr="00264025" w:rsidRDefault="001516B2" w:rsidP="00626E7C">
      <w:pPr>
        <w:pStyle w:val="TH"/>
        <w:rPr>
          <w:rFonts w:eastAsia="Malgun Gothic"/>
          <w:lang w:eastAsia="zh-CN"/>
        </w:rPr>
      </w:pPr>
      <w:r w:rsidRPr="00264025">
        <w:rPr>
          <w:rFonts w:eastAsia="Malgun Gothic"/>
        </w:rPr>
        <w:t>Table </w:t>
      </w:r>
      <w:r>
        <w:rPr>
          <w:rFonts w:eastAsia="Malgun Gothic"/>
        </w:rPr>
        <w:t>14.3.2.53</w:t>
      </w:r>
      <w:r w:rsidRPr="00264025">
        <w:rPr>
          <w:rFonts w:eastAsia="Malgun Gothic"/>
        </w:rPr>
        <w:t>-</w:t>
      </w:r>
      <w:r w:rsidRPr="00264025">
        <w:rPr>
          <w:rFonts w:eastAsia="Malgun Gothic"/>
          <w:lang w:eastAsia="zh-CN"/>
        </w:rPr>
        <w:t>1</w:t>
      </w:r>
      <w:r w:rsidRPr="00264025">
        <w:rPr>
          <w:rFonts w:eastAsia="Malgun Gothic"/>
        </w:rPr>
        <w:t>: UE unified traffic pattern and monitoring management subscription request</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1F41527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FE8EE3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36079D1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2E894"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306DA14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2804FA1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VAL UE ID</w:t>
            </w:r>
          </w:p>
        </w:tc>
        <w:tc>
          <w:tcPr>
            <w:tcW w:w="1309" w:type="dxa"/>
            <w:tcBorders>
              <w:top w:val="single" w:sz="4" w:space="0" w:color="000000"/>
              <w:left w:val="single" w:sz="4" w:space="0" w:color="000000"/>
              <w:bottom w:val="single" w:sz="4" w:space="0" w:color="000000"/>
            </w:tcBorders>
            <w:shd w:val="clear" w:color="auto" w:fill="auto"/>
          </w:tcPr>
          <w:p w14:paraId="61FA346B"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9C95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UEs hosting  clients for which the subscription is requested </w:t>
            </w:r>
          </w:p>
        </w:tc>
      </w:tr>
      <w:tr w:rsidR="001516B2" w:rsidRPr="00264025" w14:paraId="40F8992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D069F1"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6E7D4440"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03546"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Identi</w:t>
            </w:r>
            <w:r w:rsidRPr="00264025">
              <w:rPr>
                <w:rFonts w:ascii="Arial" w:eastAsia="Malgun Gothic" w:hAnsi="Arial"/>
                <w:sz w:val="18"/>
                <w:lang w:eastAsia="zh-CN"/>
              </w:rPr>
              <w:t>t</w:t>
            </w:r>
            <w:r w:rsidRPr="00264025">
              <w:rPr>
                <w:rFonts w:ascii="Arial" w:eastAsia="Malgun Gothic" w:hAnsi="Arial"/>
                <w:sz w:val="18"/>
              </w:rPr>
              <w:t xml:space="preserve">y of the VAL service for which the </w:t>
            </w:r>
            <w:r w:rsidRPr="00264025">
              <w:rPr>
                <w:rFonts w:ascii="Arial" w:eastAsia="Malgun Gothic" w:hAnsi="Arial"/>
                <w:sz w:val="18"/>
                <w:lang w:eastAsia="zh-CN"/>
              </w:rPr>
              <w:t>subscription is</w:t>
            </w:r>
            <w:r w:rsidRPr="00264025">
              <w:rPr>
                <w:rFonts w:ascii="Arial" w:eastAsia="Malgun Gothic" w:hAnsi="Arial"/>
                <w:sz w:val="18"/>
              </w:rPr>
              <w:t xml:space="preserve"> re</w:t>
            </w:r>
            <w:r w:rsidRPr="00264025">
              <w:rPr>
                <w:rFonts w:ascii="Arial" w:eastAsia="Malgun Gothic" w:hAnsi="Arial"/>
                <w:sz w:val="18"/>
                <w:lang w:eastAsia="zh-CN"/>
              </w:rPr>
              <w:t>quest</w:t>
            </w:r>
            <w:r w:rsidRPr="00264025">
              <w:rPr>
                <w:rFonts w:ascii="Arial" w:eastAsia="Malgun Gothic" w:hAnsi="Arial"/>
                <w:sz w:val="18"/>
              </w:rPr>
              <w:t>ed.</w:t>
            </w:r>
          </w:p>
        </w:tc>
      </w:tr>
      <w:tr w:rsidR="001516B2" w:rsidRPr="00264025" w14:paraId="23367A7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C18DF3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Management subscription indications</w:t>
            </w:r>
          </w:p>
        </w:tc>
        <w:tc>
          <w:tcPr>
            <w:tcW w:w="1309" w:type="dxa"/>
            <w:tcBorders>
              <w:top w:val="single" w:sz="4" w:space="0" w:color="000000"/>
              <w:left w:val="single" w:sz="4" w:space="0" w:color="000000"/>
              <w:bottom w:val="single" w:sz="4" w:space="0" w:color="000000"/>
            </w:tcBorders>
            <w:shd w:val="clear" w:color="auto" w:fill="auto"/>
          </w:tcPr>
          <w:p w14:paraId="013702BE"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70DF6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At least one of the following indications is to be provided</w:t>
            </w:r>
          </w:p>
        </w:tc>
      </w:tr>
      <w:tr w:rsidR="001516B2" w:rsidRPr="00264025" w14:paraId="72D6342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C04C739"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monitoring management indication</w:t>
            </w:r>
          </w:p>
        </w:tc>
        <w:tc>
          <w:tcPr>
            <w:tcW w:w="1309" w:type="dxa"/>
            <w:tcBorders>
              <w:top w:val="single" w:sz="4" w:space="0" w:color="000000"/>
              <w:left w:val="single" w:sz="4" w:space="0" w:color="000000"/>
              <w:bottom w:val="single" w:sz="4" w:space="0" w:color="000000"/>
            </w:tcBorders>
            <w:shd w:val="clear" w:color="auto" w:fill="auto"/>
          </w:tcPr>
          <w:p w14:paraId="5E5BC50D"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A35A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management of the UE unified traffic pattern is requested</w:t>
            </w:r>
          </w:p>
        </w:tc>
      </w:tr>
      <w:tr w:rsidR="001516B2" w:rsidRPr="00264025" w14:paraId="76D6FC1C"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E9BC75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update notification indication</w:t>
            </w:r>
          </w:p>
        </w:tc>
        <w:tc>
          <w:tcPr>
            <w:tcW w:w="1309" w:type="dxa"/>
            <w:tcBorders>
              <w:top w:val="single" w:sz="4" w:space="0" w:color="000000"/>
              <w:left w:val="single" w:sz="4" w:space="0" w:color="000000"/>
              <w:bottom w:val="single" w:sz="4" w:space="0" w:color="000000"/>
            </w:tcBorders>
            <w:shd w:val="clear" w:color="auto" w:fill="auto"/>
          </w:tcPr>
          <w:p w14:paraId="593A12E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F4867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notifications for updates of the UE unified traffic pattern monitoring is requested</w:t>
            </w:r>
          </w:p>
        </w:tc>
      </w:tr>
      <w:tr w:rsidR="001516B2" w:rsidRPr="00264025" w14:paraId="26D8E8EA"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3092B48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Network parameter coordination indication</w:t>
            </w:r>
          </w:p>
        </w:tc>
        <w:tc>
          <w:tcPr>
            <w:tcW w:w="1309" w:type="dxa"/>
            <w:tcBorders>
              <w:top w:val="single" w:sz="4" w:space="0" w:color="000000"/>
              <w:left w:val="single" w:sz="4" w:space="0" w:color="000000"/>
              <w:bottom w:val="single" w:sz="4" w:space="0" w:color="000000"/>
            </w:tcBorders>
            <w:shd w:val="clear" w:color="auto" w:fill="auto"/>
          </w:tcPr>
          <w:p w14:paraId="0725AB7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0B6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Indicates whether network parameter coordination by the </w:t>
            </w:r>
            <w:r>
              <w:rPr>
                <w:rFonts w:ascii="Arial" w:eastAsia="Malgun Gothic" w:hAnsi="Arial"/>
                <w:sz w:val="18"/>
              </w:rPr>
              <w:t>NRM</w:t>
            </w:r>
            <w:r w:rsidRPr="00264025">
              <w:rPr>
                <w:rFonts w:ascii="Arial" w:eastAsia="Malgun Gothic" w:hAnsi="Arial"/>
                <w:sz w:val="18"/>
              </w:rPr>
              <w:t xml:space="preserve"> with 5GC is requested (see NOTE 1)</w:t>
            </w:r>
          </w:p>
        </w:tc>
      </w:tr>
      <w:tr w:rsidR="001516B2" w:rsidRPr="00264025" w14:paraId="45B3EE5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6A6C25B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 traffic pattern configuration</w:t>
            </w:r>
          </w:p>
        </w:tc>
        <w:tc>
          <w:tcPr>
            <w:tcW w:w="1309" w:type="dxa"/>
            <w:tcBorders>
              <w:top w:val="single" w:sz="4" w:space="0" w:color="000000"/>
              <w:left w:val="single" w:sz="4" w:space="0" w:color="000000"/>
              <w:bottom w:val="single" w:sz="4" w:space="0" w:color="000000"/>
            </w:tcBorders>
            <w:shd w:val="clear" w:color="auto" w:fill="auto"/>
          </w:tcPr>
          <w:p w14:paraId="51F07723"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174B64" w14:textId="7FF889DD"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Traffic pattern configuration of the VAL service for this UE, as described in table </w:t>
            </w:r>
            <w:r w:rsidRPr="00626E7C">
              <w:rPr>
                <w:rFonts w:ascii="Arial" w:eastAsia="Malgun Gothic" w:hAnsi="Arial"/>
                <w:sz w:val="18"/>
                <w:lang w:eastAsia="zh-CN"/>
              </w:rPr>
              <w:t>14.3.2.</w:t>
            </w:r>
            <w:r w:rsidR="00164D9A" w:rsidRPr="00626E7C">
              <w:rPr>
                <w:rFonts w:ascii="Arial" w:eastAsia="Malgun Gothic" w:hAnsi="Arial"/>
                <w:sz w:val="18"/>
                <w:lang w:eastAsia="zh-CN"/>
              </w:rPr>
              <w:t>53</w:t>
            </w:r>
            <w:r w:rsidRPr="00626E7C">
              <w:rPr>
                <w:rFonts w:ascii="Arial" w:eastAsia="Malgun Gothic" w:hAnsi="Arial"/>
                <w:sz w:val="18"/>
                <w:lang w:eastAsia="zh-CN"/>
              </w:rPr>
              <w:t>-2.</w:t>
            </w:r>
          </w:p>
        </w:tc>
      </w:tr>
      <w:tr w:rsidR="001516B2" w:rsidRPr="00264025" w14:paraId="0374A747"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2CBE749" w14:textId="77777777" w:rsidR="001516B2" w:rsidRPr="00264025" w:rsidRDefault="001516B2" w:rsidP="00E0690D">
            <w:pPr>
              <w:keepNext/>
              <w:keepLines/>
              <w:spacing w:after="0"/>
              <w:ind w:left="851" w:hanging="851"/>
              <w:rPr>
                <w:rFonts w:ascii="Arial" w:eastAsia="Malgun Gothic" w:hAnsi="Arial" w:cs="Arial"/>
                <w:sz w:val="18"/>
                <w:szCs w:val="18"/>
                <w:lang w:eastAsia="zh-CN"/>
              </w:rPr>
            </w:pPr>
            <w:r w:rsidRPr="00264025">
              <w:rPr>
                <w:rFonts w:ascii="Arial" w:eastAsia="Microsoft YaHei" w:hAnsi="Arial"/>
                <w:sz w:val="18"/>
                <w:lang w:eastAsia="ko-KR"/>
              </w:rPr>
              <w:t xml:space="preserve">NOTE 1: </w:t>
            </w:r>
            <w:r w:rsidRPr="00264025">
              <w:rPr>
                <w:rFonts w:ascii="Arial" w:eastAsia="Microsoft YaHei" w:hAnsi="Arial"/>
                <w:sz w:val="18"/>
                <w:lang w:eastAsia="ko-KR"/>
              </w:rPr>
              <w:tab/>
              <w:t>The</w:t>
            </w:r>
            <w:r>
              <w:rPr>
                <w:rFonts w:ascii="Arial" w:eastAsia="Microsoft YaHei" w:hAnsi="Arial"/>
                <w:sz w:val="18"/>
                <w:lang w:eastAsia="ko-KR"/>
              </w:rPr>
              <w:t xml:space="preserve"> </w:t>
            </w:r>
            <w:r w:rsidRPr="00264025">
              <w:rPr>
                <w:rFonts w:ascii="Arial" w:eastAsia="Malgun Gothic" w:hAnsi="Arial"/>
                <w:sz w:val="18"/>
              </w:rPr>
              <w:t xml:space="preserve">network parameter coordination functionality </w:t>
            </w:r>
            <w:r>
              <w:rPr>
                <w:rFonts w:ascii="Arial" w:eastAsia="Microsoft YaHei" w:hAnsi="Arial"/>
                <w:sz w:val="18"/>
                <w:lang w:eastAsia="ko-KR"/>
              </w:rPr>
              <w:t xml:space="preserve">is </w:t>
            </w:r>
            <w:r w:rsidRPr="00264025">
              <w:rPr>
                <w:rFonts w:ascii="Arial" w:eastAsia="Microsoft YaHei" w:hAnsi="Arial"/>
                <w:sz w:val="18"/>
                <w:lang w:eastAsia="ko-KR"/>
              </w:rPr>
              <w:t xml:space="preserve">also subject to policies available at the </w:t>
            </w:r>
            <w:r>
              <w:rPr>
                <w:rFonts w:ascii="Arial" w:eastAsia="Microsoft YaHei" w:hAnsi="Arial"/>
                <w:sz w:val="18"/>
                <w:lang w:eastAsia="ko-KR"/>
              </w:rPr>
              <w:t>NRM</w:t>
            </w:r>
            <w:r w:rsidRPr="00264025">
              <w:rPr>
                <w:rFonts w:ascii="Arial" w:eastAsia="Microsoft YaHei" w:hAnsi="Arial"/>
                <w:sz w:val="18"/>
                <w:lang w:eastAsia="ko-KR"/>
              </w:rPr>
              <w:t xml:space="preserve"> Server.</w:t>
            </w:r>
          </w:p>
        </w:tc>
      </w:tr>
    </w:tbl>
    <w:p w14:paraId="2D41F469" w14:textId="77777777" w:rsidR="001516B2" w:rsidRPr="00264025" w:rsidRDefault="001516B2" w:rsidP="001516B2"/>
    <w:p w14:paraId="564A1AAA" w14:textId="040597D9" w:rsidR="001516B2" w:rsidRPr="00264025" w:rsidRDefault="001516B2" w:rsidP="004D2268">
      <w:pPr>
        <w:pStyle w:val="TH"/>
        <w:rPr>
          <w:rFonts w:eastAsia="Malgun Gothic"/>
          <w:lang w:eastAsia="zh-CN"/>
        </w:rPr>
      </w:pPr>
      <w:bookmarkStart w:id="1463" w:name="_Hlk112396978"/>
      <w:r w:rsidRPr="00264025">
        <w:rPr>
          <w:rFonts w:eastAsia="Malgun Gothic"/>
        </w:rPr>
        <w:t>Table </w:t>
      </w:r>
      <w:r>
        <w:rPr>
          <w:rFonts w:eastAsia="Malgun Gothic"/>
        </w:rPr>
        <w:t>14.3.2.</w:t>
      </w:r>
      <w:r w:rsidR="00164D9A">
        <w:rPr>
          <w:rFonts w:eastAsia="Malgun Gothic"/>
        </w:rPr>
        <w:t>53</w:t>
      </w:r>
      <w:r w:rsidRPr="00264025">
        <w:rPr>
          <w:rFonts w:eastAsia="Malgun Gothic"/>
        </w:rPr>
        <w:t>-</w:t>
      </w:r>
      <w:r w:rsidRPr="00264025">
        <w:rPr>
          <w:rFonts w:eastAsia="Malgun Gothic"/>
          <w:lang w:eastAsia="zh-CN"/>
        </w:rPr>
        <w:t>2</w:t>
      </w:r>
      <w:bookmarkEnd w:id="1463"/>
      <w:r w:rsidRPr="00264025">
        <w:rPr>
          <w:rFonts w:eastAsia="Malgun Gothic"/>
        </w:rPr>
        <w:t xml:space="preserve">: </w:t>
      </w:r>
      <w:r>
        <w:rPr>
          <w:rFonts w:eastAsia="Malgun Gothic"/>
        </w:rPr>
        <w:t>VAL</w:t>
      </w:r>
      <w:r w:rsidRPr="00264025">
        <w:rPr>
          <w:rFonts w:eastAsia="Malgun Gothic"/>
        </w:rPr>
        <w:t xml:space="preserve"> traffic pattern configuration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7B25411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3EDC046"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2F6397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0648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57D1592"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F3DF54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F879C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52D05" w14:textId="1C41CBE2"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List of schedule elements applicable to the traffic patterns of the VAL service for this UE.</w:t>
            </w:r>
            <w:r w:rsidRPr="00264025">
              <w:rPr>
                <w:rFonts w:ascii="Arial" w:eastAsia="Malgun Gothic" w:hAnsi="Arial"/>
                <w:sz w:val="18"/>
              </w:rPr>
              <w:t xml:space="preserve"> </w:t>
            </w:r>
            <w:r w:rsidRPr="00264025">
              <w:rPr>
                <w:rFonts w:ascii="Arial" w:eastAsia="Malgun Gothic" w:hAnsi="Arial"/>
                <w:sz w:val="18"/>
                <w:lang w:eastAsia="zh-CN"/>
              </w:rPr>
              <w:t>Each schedule  element is composed from seven fields:  second, minute, hour, day of month, month, day of week and year.  Each element indicates times or durations when the service traffic occurs. Multiple schedule elements can be used to create complex scheduling. (see NOTE</w:t>
            </w:r>
            <w:r w:rsidR="00164D9A">
              <w:rPr>
                <w:rFonts w:ascii="Arial" w:eastAsia="Malgun Gothic" w:hAnsi="Arial"/>
                <w:sz w:val="18"/>
                <w:lang w:eastAsia="zh-CN"/>
              </w:rPr>
              <w:t> 2</w:t>
            </w:r>
            <w:r w:rsidRPr="00264025">
              <w:rPr>
                <w:rFonts w:ascii="Arial" w:eastAsia="Malgun Gothic" w:hAnsi="Arial"/>
                <w:sz w:val="18"/>
                <w:lang w:eastAsia="zh-CN"/>
              </w:rPr>
              <w:t>)</w:t>
            </w:r>
          </w:p>
        </w:tc>
      </w:tr>
      <w:tr w:rsidR="001516B2" w:rsidRPr="00264025" w14:paraId="4AC00BC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AB16C7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Expiration time</w:t>
            </w:r>
          </w:p>
        </w:tc>
        <w:tc>
          <w:tcPr>
            <w:tcW w:w="1309" w:type="dxa"/>
            <w:tcBorders>
              <w:top w:val="single" w:sz="4" w:space="0" w:color="000000"/>
              <w:left w:val="single" w:sz="4" w:space="0" w:color="000000"/>
              <w:bottom w:val="single" w:sz="4" w:space="0" w:color="000000"/>
            </w:tcBorders>
            <w:shd w:val="clear" w:color="auto" w:fill="auto"/>
          </w:tcPr>
          <w:p w14:paraId="6399DBD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3375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when the </w:t>
            </w:r>
            <w:r>
              <w:rPr>
                <w:rFonts w:ascii="Arial" w:eastAsia="Malgun Gothic" w:hAnsi="Arial"/>
                <w:sz w:val="18"/>
              </w:rPr>
              <w:t xml:space="preserve">VAL </w:t>
            </w:r>
            <w:r w:rsidRPr="00264025">
              <w:rPr>
                <w:rFonts w:ascii="Arial" w:eastAsia="Malgun Gothic" w:hAnsi="Arial"/>
                <w:sz w:val="18"/>
              </w:rPr>
              <w:t>traffic pattern parameter configuration expire</w:t>
            </w:r>
            <w:r>
              <w:rPr>
                <w:rFonts w:ascii="Arial" w:eastAsia="Malgun Gothic" w:hAnsi="Arial"/>
                <w:sz w:val="18"/>
              </w:rPr>
              <w:t>s</w:t>
            </w:r>
            <w:r w:rsidRPr="00264025">
              <w:rPr>
                <w:rFonts w:ascii="Arial" w:eastAsia="Malgun Gothic" w:hAnsi="Arial"/>
                <w:sz w:val="18"/>
              </w:rPr>
              <w:t>. If absent, it indicates that there is no expiration time.</w:t>
            </w:r>
          </w:p>
        </w:tc>
      </w:tr>
      <w:tr w:rsidR="001516B2" w:rsidRPr="00264025" w14:paraId="4BDF6DD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491C4F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273D02A1"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AB35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Identifies whether the UE is expected to be stationary or mobile while communicating using this traffic pattern configuration</w:t>
            </w:r>
          </w:p>
        </w:tc>
      </w:tr>
    </w:tbl>
    <w:p w14:paraId="5586C63F" w14:textId="77777777" w:rsidR="001516B2" w:rsidRPr="00264025" w:rsidRDefault="001516B2" w:rsidP="001516B2"/>
    <w:p w14:paraId="2E704E9B" w14:textId="797AFFF5" w:rsidR="001516B2" w:rsidRPr="00264025" w:rsidRDefault="001516B2" w:rsidP="00626E7C">
      <w:pPr>
        <w:pStyle w:val="NO"/>
        <w:rPr>
          <w:rFonts w:eastAsia="Malgun Gothic"/>
        </w:rPr>
      </w:pPr>
      <w:r w:rsidRPr="00264025">
        <w:rPr>
          <w:rFonts w:eastAsia="Malgun Gothic"/>
        </w:rPr>
        <w:t>NOTE</w:t>
      </w:r>
      <w:r w:rsidR="00164D9A">
        <w:rPr>
          <w:rFonts w:eastAsia="Malgun Gothic"/>
        </w:rPr>
        <w:t> 2</w:t>
      </w:r>
      <w:r w:rsidRPr="00264025">
        <w:rPr>
          <w:rFonts w:eastAsia="Malgun Gothic"/>
        </w:rPr>
        <w:t>:</w:t>
      </w:r>
      <w:r w:rsidR="00164D9A">
        <w:rPr>
          <w:rFonts w:eastAsia="Malgun Gothic"/>
        </w:rPr>
        <w:tab/>
      </w:r>
      <w:r w:rsidRPr="00264025">
        <w:rPr>
          <w:rFonts w:eastAsia="Malgun Gothic"/>
        </w:rPr>
        <w:t>The following is an example of a schedule element with the fields: second, minute, hour, day of month, month, day of week and year:</w:t>
      </w:r>
    </w:p>
    <w:p w14:paraId="2584637B" w14:textId="77777777" w:rsidR="001516B2" w:rsidRPr="00264025" w:rsidRDefault="001516B2" w:rsidP="001516B2">
      <w:pPr>
        <w:keepLines/>
        <w:ind w:left="1987" w:hanging="851"/>
        <w:rPr>
          <w:rFonts w:eastAsia="Malgun Gothic"/>
        </w:rPr>
      </w:pPr>
      <w:r w:rsidRPr="00264025">
        <w:rPr>
          <w:rFonts w:eastAsia="Malgun Gothic"/>
        </w:rPr>
        <w:t xml:space="preserve"> *; 0-30 ; 2; *; Jan-Sept; Tues; *. </w:t>
      </w:r>
    </w:p>
    <w:p w14:paraId="62E930FC" w14:textId="0D1ED56E" w:rsidR="001516B2" w:rsidRPr="00264025" w:rsidRDefault="001516B2" w:rsidP="001516B2">
      <w:pPr>
        <w:keepLines/>
        <w:ind w:left="1987" w:hanging="851"/>
        <w:rPr>
          <w:rFonts w:eastAsia="Malgun Gothic"/>
        </w:rPr>
      </w:pPr>
      <w:r>
        <w:rPr>
          <w:rFonts w:eastAsia="Malgun Gothic"/>
        </w:rPr>
        <w:t>The following mapping is provided for information, if t</w:t>
      </w:r>
      <w:r w:rsidRPr="00264025">
        <w:rPr>
          <w:rFonts w:eastAsia="Malgun Gothic"/>
        </w:rPr>
        <w:t>his schedule element</w:t>
      </w:r>
      <w:r>
        <w:rPr>
          <w:rFonts w:eastAsia="Malgun Gothic"/>
        </w:rPr>
        <w:t xml:space="preserve"> is derived from communication patterns as described in </w:t>
      </w:r>
      <w:r w:rsidRPr="00264025">
        <w:rPr>
          <w:rFonts w:eastAsia="Malgun Gothic"/>
        </w:rPr>
        <w:t>3GPP</w:t>
      </w:r>
      <w:r w:rsidR="00164D9A">
        <w:rPr>
          <w:rFonts w:eastAsia="Malgun Gothic"/>
        </w:rPr>
        <w:t> </w:t>
      </w:r>
      <w:r w:rsidRPr="00264025">
        <w:rPr>
          <w:rFonts w:eastAsia="Malgun Gothic"/>
        </w:rPr>
        <w:t>TS 29.122</w:t>
      </w:r>
      <w:r w:rsidR="00164D9A">
        <w:rPr>
          <w:rFonts w:eastAsia="Malgun Gothic"/>
        </w:rPr>
        <w:t> </w:t>
      </w:r>
      <w:r w:rsidRPr="00264025">
        <w:rPr>
          <w:rFonts w:eastAsia="Malgun Gothic"/>
        </w:rPr>
        <w:t>[</w:t>
      </w:r>
      <w:r>
        <w:rPr>
          <w:rFonts w:eastAsia="Malgun Gothic"/>
        </w:rPr>
        <w:t>54</w:t>
      </w:r>
      <w:r w:rsidRPr="00264025">
        <w:rPr>
          <w:rFonts w:eastAsia="Malgun Gothic"/>
        </w:rPr>
        <w:t>]</w:t>
      </w:r>
      <w:r w:rsidR="00164D9A">
        <w:rPr>
          <w:rFonts w:eastAsia="Malgun Gothic"/>
        </w:rPr>
        <w:t xml:space="preserve"> </w:t>
      </w:r>
      <w:r w:rsidRPr="00264025">
        <w:rPr>
          <w:rFonts w:eastAsia="Malgun Gothic"/>
        </w:rPr>
        <w:t>clause</w:t>
      </w:r>
      <w:r w:rsidR="00164D9A">
        <w:rPr>
          <w:rFonts w:eastAsia="Malgun Gothic"/>
        </w:rPr>
        <w:t> </w:t>
      </w:r>
      <w:r w:rsidRPr="00264025">
        <w:rPr>
          <w:rFonts w:eastAsia="Malgun Gothic"/>
        </w:rPr>
        <w:t>5.10</w:t>
      </w:r>
    </w:p>
    <w:p w14:paraId="27092271"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periodicCommunicationIndicator</w:t>
      </w:r>
      <w:r w:rsidRPr="00264025">
        <w:rPr>
          <w:rFonts w:eastAsia="Malgun Gothic"/>
        </w:rPr>
        <w:t>: TRUE</w:t>
      </w:r>
    </w:p>
    <w:p w14:paraId="247B1C4C"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communicationDurationTime</w:t>
      </w:r>
      <w:r w:rsidRPr="00264025">
        <w:rPr>
          <w:rFonts w:eastAsia="Malgun Gothic"/>
        </w:rPr>
        <w:t>: 30 min</w:t>
      </w:r>
    </w:p>
    <w:p w14:paraId="21F961E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periodicTime</w:t>
      </w:r>
      <w:r w:rsidRPr="00264025">
        <w:rPr>
          <w:rFonts w:eastAsia="Malgun Gothic"/>
        </w:rPr>
        <w:t>: 1 week</w:t>
      </w:r>
    </w:p>
    <w:p w14:paraId="772CDF8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scheduledCommunicationTime</w:t>
      </w:r>
      <w:r w:rsidRPr="00264025">
        <w:rPr>
          <w:rFonts w:eastAsia="Malgun Gothic"/>
        </w:rPr>
        <w:t>: Tues, 2:00-2:30</w:t>
      </w:r>
    </w:p>
    <w:p w14:paraId="0F877837"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validityTime: calculated using the Jan-Sept range and the provided expiration time.</w:t>
      </w:r>
    </w:p>
    <w:p w14:paraId="5B1B7E5E" w14:textId="634083B9" w:rsidR="001516B2" w:rsidRDefault="001516B2" w:rsidP="00626E7C">
      <w:pPr>
        <w:pStyle w:val="NO"/>
        <w:rPr>
          <w:rFonts w:eastAsia="Malgun Gothic"/>
          <w:lang w:eastAsia="zh-CN"/>
        </w:rPr>
      </w:pPr>
      <w:r w:rsidRPr="00264025">
        <w:rPr>
          <w:rFonts w:eastAsia="Malgun Gothic"/>
          <w:lang w:eastAsia="zh-CN"/>
        </w:rPr>
        <w:t>NOTE</w:t>
      </w:r>
      <w:r w:rsidR="00164D9A">
        <w:rPr>
          <w:rFonts w:eastAsia="Malgun Gothic"/>
          <w:lang w:eastAsia="zh-CN"/>
        </w:rPr>
        <w:t> 3</w:t>
      </w:r>
      <w:r w:rsidRPr="00264025">
        <w:rPr>
          <w:rFonts w:eastAsia="Malgun Gothic"/>
          <w:lang w:eastAsia="zh-CN"/>
        </w:rPr>
        <w:t>:</w:t>
      </w:r>
      <w:r w:rsidR="00164D9A">
        <w:rPr>
          <w:rFonts w:eastAsia="Malgun Gothic"/>
          <w:lang w:eastAsia="zh-CN"/>
        </w:rPr>
        <w:tab/>
      </w:r>
      <w:r w:rsidRPr="00264025">
        <w:rPr>
          <w:rFonts w:eastAsia="Malgun Gothic"/>
          <w:lang w:eastAsia="zh-CN"/>
        </w:rPr>
        <w:t>The format of this IE is to be provided in stage 3. The purpose of this description is to clarify how the same element can contain multiple periodicities, specify start/stop times, etc.</w:t>
      </w:r>
    </w:p>
    <w:p w14:paraId="3633742B" w14:textId="2D95A5B7" w:rsidR="001516B2" w:rsidRPr="00264025" w:rsidRDefault="001516B2" w:rsidP="001516B2">
      <w:pPr>
        <w:pStyle w:val="Heading4"/>
        <w:rPr>
          <w:rFonts w:eastAsia="Malgun Gothic"/>
        </w:rPr>
      </w:pPr>
      <w:bookmarkStart w:id="1464" w:name="_Toc162886260"/>
      <w:r>
        <w:rPr>
          <w:rFonts w:eastAsia="Malgun Gothic"/>
        </w:rPr>
        <w:t>14.3.2.</w:t>
      </w:r>
      <w:r w:rsidR="00164D9A">
        <w:rPr>
          <w:rFonts w:eastAsia="Malgun Gothic"/>
        </w:rPr>
        <w:t>54</w:t>
      </w:r>
      <w:r w:rsidRPr="00264025">
        <w:rPr>
          <w:rFonts w:eastAsia="Malgun Gothic"/>
        </w:rPr>
        <w:tab/>
        <w:t>UE unified traffic pattern and monitoring management subscription response</w:t>
      </w:r>
      <w:bookmarkEnd w:id="1464"/>
    </w:p>
    <w:p w14:paraId="6EFC7950" w14:textId="449289BF" w:rsidR="001516B2" w:rsidRPr="00264025" w:rsidRDefault="001516B2" w:rsidP="001516B2">
      <w:r w:rsidRPr="00264025">
        <w:t>Table </w:t>
      </w:r>
      <w:r>
        <w:t>14.3.2.</w:t>
      </w:r>
      <w:r w:rsidR="00164D9A">
        <w:t>54</w:t>
      </w:r>
      <w:r w:rsidRPr="00264025">
        <w:t>-</w:t>
      </w:r>
      <w:r w:rsidRPr="00264025">
        <w:rPr>
          <w:lang w:eastAsia="zh-CN"/>
        </w:rPr>
        <w:t>1</w:t>
      </w:r>
      <w:r w:rsidRPr="00264025">
        <w:t xml:space="preserve"> describes the information flow for the UE unified traffic pattern and monitoring management subscription response from the </w:t>
      </w:r>
      <w:r>
        <w:t>NRM</w:t>
      </w:r>
      <w:r w:rsidRPr="00264025">
        <w:t xml:space="preserve"> </w:t>
      </w:r>
      <w:r w:rsidRPr="00264025">
        <w:rPr>
          <w:lang w:eastAsia="zh-CN"/>
        </w:rPr>
        <w:t>server</w:t>
      </w:r>
      <w:r w:rsidRPr="00264025">
        <w:t xml:space="preserve"> to the VAL server.</w:t>
      </w:r>
    </w:p>
    <w:p w14:paraId="66C6D291" w14:textId="2540FF36" w:rsidR="001516B2" w:rsidRPr="00264025" w:rsidRDefault="001516B2" w:rsidP="004D2268">
      <w:pPr>
        <w:pStyle w:val="TH"/>
      </w:pPr>
      <w:r w:rsidRPr="00264025">
        <w:t>Table </w:t>
      </w:r>
      <w:r>
        <w:t>14.3.2.</w:t>
      </w:r>
      <w:r w:rsidR="00164D9A">
        <w:t>54</w:t>
      </w:r>
      <w:r w:rsidRPr="00264025">
        <w:t>-1: UE unified traffic pattern and monitoring management subscription response</w:t>
      </w:r>
    </w:p>
    <w:tbl>
      <w:tblPr>
        <w:tblW w:w="8640" w:type="dxa"/>
        <w:jc w:val="center"/>
        <w:tblLayout w:type="fixed"/>
        <w:tblLook w:val="0000" w:firstRow="0" w:lastRow="0" w:firstColumn="0" w:lastColumn="0" w:noHBand="0" w:noVBand="0"/>
      </w:tblPr>
      <w:tblGrid>
        <w:gridCol w:w="2880"/>
        <w:gridCol w:w="1440"/>
        <w:gridCol w:w="4320"/>
      </w:tblGrid>
      <w:tr w:rsidR="001516B2" w:rsidRPr="00264025" w14:paraId="6AFB56DE"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4890314" w14:textId="77777777" w:rsidR="001516B2" w:rsidRPr="00264025" w:rsidRDefault="001516B2" w:rsidP="00E0690D">
            <w:pPr>
              <w:keepNext/>
              <w:keepLines/>
              <w:spacing w:after="0"/>
              <w:rPr>
                <w:rFonts w:ascii="Arial" w:hAnsi="Arial"/>
                <w:sz w:val="18"/>
              </w:rPr>
            </w:pPr>
            <w:r w:rsidRPr="00264025">
              <w:rPr>
                <w:rFonts w:ascii="Arial" w:hAnsi="Arial"/>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7480084" w14:textId="77777777" w:rsidR="001516B2" w:rsidRPr="00264025" w:rsidRDefault="001516B2" w:rsidP="00E0690D">
            <w:pPr>
              <w:keepNext/>
              <w:keepLines/>
              <w:spacing w:after="0"/>
              <w:rPr>
                <w:rFonts w:ascii="Arial" w:hAnsi="Arial"/>
                <w:sz w:val="18"/>
              </w:rPr>
            </w:pPr>
            <w:r w:rsidRPr="00264025">
              <w:rPr>
                <w:rFonts w:ascii="Arial"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48914F" w14:textId="77777777" w:rsidR="001516B2" w:rsidRPr="00264025" w:rsidRDefault="001516B2" w:rsidP="00E0690D">
            <w:pPr>
              <w:keepNext/>
              <w:keepLines/>
              <w:spacing w:after="0"/>
              <w:rPr>
                <w:rFonts w:ascii="Arial" w:hAnsi="Arial"/>
                <w:sz w:val="18"/>
              </w:rPr>
            </w:pPr>
            <w:r w:rsidRPr="00264025">
              <w:rPr>
                <w:rFonts w:ascii="Arial" w:hAnsi="Arial"/>
                <w:sz w:val="18"/>
              </w:rPr>
              <w:t>Description</w:t>
            </w:r>
          </w:p>
        </w:tc>
      </w:tr>
      <w:tr w:rsidR="001516B2" w:rsidRPr="00264025" w14:paraId="20C9B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407451" w14:textId="77777777" w:rsidR="001516B2" w:rsidRPr="00264025" w:rsidRDefault="001516B2" w:rsidP="00E0690D">
            <w:pPr>
              <w:keepNext/>
              <w:keepLines/>
              <w:spacing w:after="0"/>
              <w:rPr>
                <w:rFonts w:ascii="Arial" w:hAnsi="Arial"/>
                <w:sz w:val="18"/>
              </w:rPr>
            </w:pPr>
            <w:r w:rsidRPr="00264025">
              <w:rPr>
                <w:rFonts w:ascii="Arial" w:hAnsi="Arial"/>
                <w:sz w:val="18"/>
              </w:rPr>
              <w:t>Result</w:t>
            </w:r>
          </w:p>
        </w:tc>
        <w:tc>
          <w:tcPr>
            <w:tcW w:w="1440" w:type="dxa"/>
            <w:tcBorders>
              <w:top w:val="single" w:sz="4" w:space="0" w:color="000000"/>
              <w:left w:val="single" w:sz="4" w:space="0" w:color="000000"/>
              <w:bottom w:val="single" w:sz="4" w:space="0" w:color="000000"/>
            </w:tcBorders>
            <w:shd w:val="clear" w:color="auto" w:fill="auto"/>
          </w:tcPr>
          <w:p w14:paraId="0EBB1009" w14:textId="77777777" w:rsidR="001516B2" w:rsidRPr="00264025" w:rsidRDefault="001516B2" w:rsidP="00626E7C">
            <w:pPr>
              <w:pStyle w:val="TAC"/>
            </w:pPr>
            <w:r w:rsidRPr="002640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62DD1F" w14:textId="77777777" w:rsidR="001516B2" w:rsidRPr="00264025" w:rsidRDefault="001516B2" w:rsidP="00E0690D">
            <w:pPr>
              <w:keepNext/>
              <w:keepLines/>
              <w:spacing w:after="0"/>
              <w:rPr>
                <w:rFonts w:ascii="Arial" w:hAnsi="Arial"/>
                <w:sz w:val="18"/>
              </w:rPr>
            </w:pPr>
            <w:r w:rsidRPr="00264025">
              <w:rPr>
                <w:rFonts w:ascii="Arial" w:hAnsi="Arial"/>
                <w:sz w:val="18"/>
              </w:rPr>
              <w:t>Indicates success or failure of the subscription request</w:t>
            </w:r>
          </w:p>
        </w:tc>
      </w:tr>
    </w:tbl>
    <w:p w14:paraId="764DF34A" w14:textId="77777777" w:rsidR="001516B2" w:rsidRPr="00264025" w:rsidRDefault="001516B2" w:rsidP="001516B2"/>
    <w:p w14:paraId="52BEF18F" w14:textId="1D9CC4B6" w:rsidR="001516B2" w:rsidRPr="00264025" w:rsidRDefault="001516B2" w:rsidP="001516B2">
      <w:pPr>
        <w:pStyle w:val="Heading4"/>
        <w:rPr>
          <w:rFonts w:eastAsia="Malgun Gothic"/>
        </w:rPr>
      </w:pPr>
      <w:bookmarkStart w:id="1465" w:name="_Toc162886261"/>
      <w:r>
        <w:rPr>
          <w:rFonts w:eastAsia="Malgun Gothic"/>
        </w:rPr>
        <w:t>14.3.2.</w:t>
      </w:r>
      <w:r w:rsidR="00164D9A">
        <w:rPr>
          <w:rFonts w:eastAsia="Malgun Gothic"/>
        </w:rPr>
        <w:t>55</w:t>
      </w:r>
      <w:r w:rsidRPr="00264025">
        <w:rPr>
          <w:rFonts w:eastAsia="Malgun Gothic"/>
        </w:rPr>
        <w:t xml:space="preserve"> </w:t>
      </w:r>
      <w:r w:rsidRPr="00264025">
        <w:rPr>
          <w:rFonts w:eastAsia="Malgun Gothic"/>
        </w:rPr>
        <w:tab/>
        <w:t>UE unified traffic pattern update notification</w:t>
      </w:r>
      <w:bookmarkEnd w:id="1465"/>
    </w:p>
    <w:p w14:paraId="0245EAE5" w14:textId="2AFB0BCB" w:rsidR="001516B2" w:rsidRPr="00264025" w:rsidRDefault="001516B2" w:rsidP="001516B2">
      <w:r w:rsidRPr="00264025">
        <w:t>Table </w:t>
      </w:r>
      <w:r>
        <w:t>14.3.2.</w:t>
      </w:r>
      <w:r w:rsidR="00164D9A">
        <w:t>55</w:t>
      </w:r>
      <w:r w:rsidRPr="00264025">
        <w:t>-</w:t>
      </w:r>
      <w:r w:rsidRPr="00264025">
        <w:rPr>
          <w:lang w:eastAsia="zh-CN"/>
        </w:rPr>
        <w:t>1</w:t>
      </w:r>
      <w:r w:rsidRPr="00264025">
        <w:t xml:space="preserve"> describes the information flow for the UE unified traffic pattern update notification from the </w:t>
      </w:r>
      <w:r>
        <w:t>NRM</w:t>
      </w:r>
      <w:r w:rsidRPr="00264025">
        <w:t xml:space="preserve"> </w:t>
      </w:r>
      <w:r w:rsidRPr="00264025">
        <w:rPr>
          <w:lang w:eastAsia="zh-CN"/>
        </w:rPr>
        <w:t>server</w:t>
      </w:r>
      <w:r w:rsidRPr="00264025">
        <w:t xml:space="preserve"> to the VAL server.</w:t>
      </w:r>
    </w:p>
    <w:p w14:paraId="4F5114E7" w14:textId="33BCD9C5" w:rsidR="001516B2" w:rsidRPr="00264025" w:rsidRDefault="001516B2" w:rsidP="004D2268">
      <w:pPr>
        <w:pStyle w:val="TH"/>
        <w:rPr>
          <w:rFonts w:eastAsia="Malgun Gothic"/>
          <w:lang w:eastAsia="zh-CN"/>
        </w:rPr>
      </w:pPr>
      <w:r w:rsidRPr="00264025">
        <w:rPr>
          <w:rFonts w:eastAsia="Malgun Gothic"/>
        </w:rPr>
        <w:t>Table </w:t>
      </w:r>
      <w:r>
        <w:rPr>
          <w:rFonts w:eastAsia="Malgun Gothic"/>
        </w:rPr>
        <w:t>14.3.2.</w:t>
      </w:r>
      <w:r w:rsidR="00164D9A">
        <w:rPr>
          <w:rFonts w:eastAsia="Malgun Gothic"/>
        </w:rPr>
        <w:t>55</w:t>
      </w:r>
      <w:r w:rsidRPr="00264025">
        <w:rPr>
          <w:rFonts w:eastAsia="Malgun Gothic"/>
        </w:rPr>
        <w:t>-</w:t>
      </w:r>
      <w:r w:rsidRPr="00264025">
        <w:rPr>
          <w:rFonts w:eastAsia="Malgun Gothic"/>
          <w:lang w:eastAsia="zh-CN"/>
        </w:rPr>
        <w:t>1</w:t>
      </w:r>
      <w:r w:rsidRPr="00264025">
        <w:rPr>
          <w:rFonts w:eastAsia="Malgun Gothic"/>
        </w:rPr>
        <w:t>: UE unified traffic pattern update notification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57E0219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49BC738"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1736B65E"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EF3E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3B4C0C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C755F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 UE ID </w:t>
            </w:r>
          </w:p>
        </w:tc>
        <w:tc>
          <w:tcPr>
            <w:tcW w:w="1309" w:type="dxa"/>
            <w:tcBorders>
              <w:top w:val="single" w:sz="4" w:space="0" w:color="000000"/>
              <w:left w:val="single" w:sz="4" w:space="0" w:color="000000"/>
              <w:bottom w:val="single" w:sz="4" w:space="0" w:color="000000"/>
            </w:tcBorders>
            <w:shd w:val="clear" w:color="auto" w:fill="auto"/>
          </w:tcPr>
          <w:p w14:paraId="4DE022FA"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AC0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 for which the UE unified traffic pattern update notification is provided for. </w:t>
            </w:r>
          </w:p>
        </w:tc>
      </w:tr>
      <w:tr w:rsidR="001516B2" w:rsidRPr="00264025" w14:paraId="3F14B58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54C033"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5E54F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F86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 applicable to the unified traffic patterns of the UE.</w:t>
            </w:r>
            <w:r w:rsidRPr="00264025">
              <w:rPr>
                <w:rFonts w:ascii="Arial" w:eastAsia="Malgun Gothic" w:hAnsi="Arial"/>
                <w:sz w:val="18"/>
              </w:rPr>
              <w:t xml:space="preserve"> </w:t>
            </w:r>
            <w:r w:rsidRPr="00264025">
              <w:rPr>
                <w:rFonts w:ascii="Arial" w:eastAsia="Malgun Gothic" w:hAnsi="Arial"/>
                <w:sz w:val="18"/>
                <w:lang w:eastAsia="zh-CN"/>
              </w:rPr>
              <w:t xml:space="preserve">A schedule element is composed from seven fields:  second, minute, hour, day of month, month, day of week and year.  Each element indicates times or durations of UE availability. </w:t>
            </w:r>
          </w:p>
        </w:tc>
      </w:tr>
      <w:tr w:rsidR="001516B2" w:rsidRPr="00264025" w14:paraId="076A70F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884EA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3E276D1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07F2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whether the UE is expected to be stationary or mobile while communicating using this UE unified traffic pattern, as determined by the </w:t>
            </w:r>
            <w:r>
              <w:rPr>
                <w:rFonts w:ascii="Arial" w:eastAsia="Malgun Gothic" w:hAnsi="Arial"/>
                <w:sz w:val="18"/>
              </w:rPr>
              <w:t>NRM</w:t>
            </w:r>
            <w:r w:rsidRPr="00264025">
              <w:rPr>
                <w:rFonts w:ascii="Arial" w:eastAsia="Malgun Gothic" w:hAnsi="Arial"/>
                <w:sz w:val="18"/>
              </w:rPr>
              <w:t xml:space="preserve"> Server</w:t>
            </w:r>
          </w:p>
        </w:tc>
      </w:tr>
      <w:tr w:rsidR="001516B2" w:rsidRPr="00264025" w14:paraId="6BC897A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97D0C0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Cause</w:t>
            </w:r>
          </w:p>
        </w:tc>
        <w:tc>
          <w:tcPr>
            <w:tcW w:w="1309" w:type="dxa"/>
            <w:tcBorders>
              <w:top w:val="single" w:sz="4" w:space="0" w:color="000000"/>
              <w:left w:val="single" w:sz="4" w:space="0" w:color="000000"/>
              <w:bottom w:val="single" w:sz="4" w:space="0" w:color="000000"/>
            </w:tcBorders>
            <w:shd w:val="clear" w:color="auto" w:fill="auto"/>
          </w:tcPr>
          <w:p w14:paraId="6D441168"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CB5F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This element is mandatory when the notification is provided to inform of a parameter configuration applied by the network which is incompatible with the existing Traffic Patterns. (see NOTE)</w:t>
            </w:r>
          </w:p>
          <w:p w14:paraId="6ABCE5C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The element is optional when the notification informs of UE unified traffic pattern updates, providing additional information on the reason for the UE unified traffic pattern update (e.g. monitoring events received) </w:t>
            </w:r>
          </w:p>
        </w:tc>
      </w:tr>
    </w:tbl>
    <w:p w14:paraId="096DD123" w14:textId="77777777" w:rsidR="001516B2" w:rsidRDefault="001516B2" w:rsidP="001516B2">
      <w:pPr>
        <w:rPr>
          <w:rFonts w:eastAsia="Malgun Gothic"/>
        </w:rPr>
      </w:pPr>
    </w:p>
    <w:p w14:paraId="54FCD081" w14:textId="39F892C0" w:rsidR="001516B2" w:rsidRDefault="001516B2" w:rsidP="001516B2">
      <w:pPr>
        <w:pStyle w:val="EditorsNote"/>
        <w:rPr>
          <w:rFonts w:eastAsia="Malgun Gothic"/>
        </w:rPr>
      </w:pPr>
      <w:r>
        <w:rPr>
          <w:rFonts w:eastAsia="Malgun Gothic"/>
        </w:rPr>
        <w:t>Editor</w:t>
      </w:r>
      <w:r w:rsidR="00164D9A" w:rsidRPr="00164D9A">
        <w:rPr>
          <w:rFonts w:eastAsia="Malgun Gothic"/>
        </w:rPr>
        <w:t>'</w:t>
      </w:r>
      <w:r>
        <w:rPr>
          <w:rFonts w:eastAsia="Malgun Gothic"/>
        </w:rPr>
        <w:t xml:space="preserve">s Note: </w:t>
      </w:r>
      <w:r w:rsidRPr="00BB56CC">
        <w:rPr>
          <w:rFonts w:eastAsia="Malgun Gothic"/>
        </w:rPr>
        <w:t xml:space="preserve">For notifications of incompatible configurations, </w:t>
      </w:r>
      <w:r>
        <w:rPr>
          <w:rFonts w:eastAsia="Malgun Gothic"/>
        </w:rPr>
        <w:t xml:space="preserve">it is FFS </w:t>
      </w:r>
      <w:r w:rsidRPr="00BB56CC">
        <w:rPr>
          <w:rFonts w:eastAsia="Malgun Gothic"/>
        </w:rPr>
        <w:t>whether adding an optional element with a proposed NRM Server UE unified traffic pattern update is beneficial.</w:t>
      </w:r>
    </w:p>
    <w:p w14:paraId="4D82D19D" w14:textId="3D1B7F0B" w:rsidR="00DE6C68" w:rsidRPr="00CA3367" w:rsidRDefault="00DE6C68" w:rsidP="00DA4D88">
      <w:pPr>
        <w:pStyle w:val="Heading4"/>
        <w:rPr>
          <w:lang w:val="en-US"/>
        </w:rPr>
      </w:pPr>
      <w:bookmarkStart w:id="1466" w:name="_Toc162886262"/>
      <w:r w:rsidRPr="00CA3367">
        <w:rPr>
          <w:lang w:val="en-US"/>
        </w:rPr>
        <w:t>14.3.</w:t>
      </w:r>
      <w:r>
        <w:rPr>
          <w:lang w:val="en-US"/>
        </w:rPr>
        <w:t>2.56</w:t>
      </w:r>
      <w:r w:rsidRPr="00CA3367">
        <w:rPr>
          <w:lang w:val="en-US"/>
        </w:rPr>
        <w:tab/>
        <w:t>Get application connectivity context request.</w:t>
      </w:r>
      <w:bookmarkEnd w:id="1466"/>
    </w:p>
    <w:p w14:paraId="3ECD6359" w14:textId="4E0F0A88" w:rsidR="00DE6C68" w:rsidRPr="00CA3367" w:rsidRDefault="00DE6C68" w:rsidP="00DE6C68">
      <w:pPr>
        <w:rPr>
          <w:lang w:val="en-US"/>
        </w:rPr>
      </w:pPr>
      <w:r w:rsidRPr="00CA3367">
        <w:rPr>
          <w:lang w:val="en-US"/>
        </w:rPr>
        <w:t>Table 14.3.</w:t>
      </w:r>
      <w:r>
        <w:rPr>
          <w:lang w:val="en-US"/>
        </w:rPr>
        <w:t>2.56</w:t>
      </w:r>
      <w:r w:rsidRPr="00CA3367">
        <w:rPr>
          <w:lang w:val="en-US" w:eastAsia="zh-CN"/>
        </w:rPr>
        <w:t>-1</w:t>
      </w:r>
      <w:r w:rsidRPr="00CA3367">
        <w:rPr>
          <w:lang w:val="en-US"/>
        </w:rPr>
        <w:t xml:space="preserve"> describes the information flow </w:t>
      </w:r>
      <w:r w:rsidRPr="00CA3367">
        <w:rPr>
          <w:lang w:val="en-US" w:eastAsia="zh-CN"/>
        </w:rPr>
        <w:t>for application connectivity context request from the NRM server to the NRM client, the context applying to</w:t>
      </w:r>
      <w:r w:rsidRPr="00CA3367">
        <w:rPr>
          <w:lang w:val="en-US"/>
        </w:rPr>
        <w:t xml:space="preserve"> UE-to-UE application-level direct</w:t>
      </w:r>
      <w:r w:rsidRPr="00CA3367">
        <w:rPr>
          <w:lang w:val="en-US" w:eastAsia="zh-CN"/>
        </w:rPr>
        <w:t xml:space="preserve"> communications </w:t>
      </w:r>
      <w:r w:rsidRPr="00CA3367">
        <w:rPr>
          <w:lang w:val="en-US"/>
        </w:rPr>
        <w:t>(e.g. over FFA-2 reference point see TS 23.</w:t>
      </w:r>
      <w:r w:rsidR="00E53B79">
        <w:rPr>
          <w:lang w:val="en-US"/>
        </w:rPr>
        <w:t>545 </w:t>
      </w:r>
      <w:r w:rsidRPr="00CA3367">
        <w:rPr>
          <w:lang w:val="en-US"/>
        </w:rPr>
        <w:t>[</w:t>
      </w:r>
      <w:r w:rsidR="00E53B79">
        <w:rPr>
          <w:lang w:val="en-US"/>
        </w:rPr>
        <w:t>55</w:t>
      </w:r>
      <w:r w:rsidRPr="00CA3367">
        <w:rPr>
          <w:lang w:val="en-US"/>
        </w:rPr>
        <w:t>]).</w:t>
      </w:r>
    </w:p>
    <w:p w14:paraId="686912DD" w14:textId="670B47AB" w:rsidR="00DE6C68" w:rsidRPr="00CA3367" w:rsidRDefault="00DE6C68" w:rsidP="004D2268">
      <w:pPr>
        <w:pStyle w:val="TH"/>
        <w:rPr>
          <w:lang w:val="en-US"/>
        </w:rPr>
      </w:pPr>
      <w:r w:rsidRPr="00CA3367">
        <w:rPr>
          <w:lang w:val="en-US"/>
        </w:rPr>
        <w:t>Table 14.3.</w:t>
      </w:r>
      <w:r>
        <w:rPr>
          <w:lang w:val="en-US"/>
        </w:rPr>
        <w:t>2.56</w:t>
      </w:r>
      <w:r w:rsidRPr="00CA3367">
        <w:rPr>
          <w:lang w:val="en-US"/>
        </w:rPr>
        <w:t>-1: Get Application connectivity context request.</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42C009F"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20597B5"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4B99B20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250788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792E43F5" w14:textId="77777777" w:rsidTr="00E0690D">
        <w:trPr>
          <w:jc w:val="center"/>
        </w:trPr>
        <w:tc>
          <w:tcPr>
            <w:tcW w:w="2880" w:type="dxa"/>
            <w:tcBorders>
              <w:top w:val="single" w:sz="4" w:space="0" w:color="000000"/>
              <w:left w:val="single" w:sz="4" w:space="0" w:color="000000"/>
              <w:bottom w:val="single" w:sz="4" w:space="0" w:color="000000"/>
              <w:right w:val="nil"/>
            </w:tcBorders>
          </w:tcPr>
          <w:p w14:paraId="6720B517"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eastAsia="zh-CN"/>
              </w:rPr>
              <w:t>Requester VALUE ID</w:t>
            </w:r>
          </w:p>
        </w:tc>
        <w:tc>
          <w:tcPr>
            <w:tcW w:w="1440" w:type="dxa"/>
            <w:tcBorders>
              <w:top w:val="single" w:sz="4" w:space="0" w:color="000000"/>
              <w:left w:val="single" w:sz="4" w:space="0" w:color="000000"/>
              <w:bottom w:val="single" w:sz="4" w:space="0" w:color="000000"/>
              <w:right w:val="nil"/>
            </w:tcBorders>
          </w:tcPr>
          <w:p w14:paraId="6CD031AF"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0EE9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eastAsia="zh-CN"/>
              </w:rPr>
              <w:t>The identity of the</w:t>
            </w:r>
            <w:r w:rsidRPr="00CA3367">
              <w:rPr>
                <w:rFonts w:ascii="Arial" w:hAnsi="Arial" w:cs="Arial"/>
                <w:sz w:val="18"/>
                <w:szCs w:val="18"/>
                <w:lang w:val="en-US"/>
              </w:rPr>
              <w:t xml:space="preserve"> source VAL client for which the NRM client performs the request.</w:t>
            </w:r>
          </w:p>
        </w:tc>
      </w:tr>
      <w:tr w:rsidR="00DE6C68" w:rsidRPr="00CA3367" w14:paraId="34F43497" w14:textId="77777777" w:rsidTr="00E0690D">
        <w:trPr>
          <w:jc w:val="center"/>
        </w:trPr>
        <w:tc>
          <w:tcPr>
            <w:tcW w:w="2880" w:type="dxa"/>
            <w:tcBorders>
              <w:top w:val="single" w:sz="4" w:space="0" w:color="000000"/>
              <w:left w:val="single" w:sz="4" w:space="0" w:color="000000"/>
              <w:bottom w:val="single" w:sz="4" w:space="0" w:color="000000"/>
              <w:right w:val="nil"/>
            </w:tcBorders>
          </w:tcPr>
          <w:p w14:paraId="7EF20031"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 service ID</w:t>
            </w:r>
          </w:p>
        </w:tc>
        <w:tc>
          <w:tcPr>
            <w:tcW w:w="1440" w:type="dxa"/>
            <w:tcBorders>
              <w:top w:val="single" w:sz="4" w:space="0" w:color="000000"/>
              <w:left w:val="single" w:sz="4" w:space="0" w:color="000000"/>
              <w:bottom w:val="single" w:sz="4" w:space="0" w:color="000000"/>
              <w:right w:val="nil"/>
            </w:tcBorders>
          </w:tcPr>
          <w:p w14:paraId="24FE511D"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4B7A7C02"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rPr>
              <w:t>Identify of the VAL service for which the information is requested.</w:t>
            </w:r>
          </w:p>
        </w:tc>
      </w:tr>
      <w:tr w:rsidR="00DE6C68" w:rsidRPr="00CA3367" w14:paraId="01A0A50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79252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VAL-specific connection coordination context information</w:t>
            </w:r>
          </w:p>
        </w:tc>
        <w:tc>
          <w:tcPr>
            <w:tcW w:w="1440" w:type="dxa"/>
            <w:tcBorders>
              <w:top w:val="single" w:sz="4" w:space="0" w:color="000000"/>
              <w:left w:val="single" w:sz="4" w:space="0" w:color="000000"/>
              <w:bottom w:val="single" w:sz="4" w:space="0" w:color="000000"/>
              <w:right w:val="nil"/>
            </w:tcBorders>
            <w:hideMark/>
          </w:tcPr>
          <w:p w14:paraId="638178C4"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O</w:t>
            </w:r>
          </w:p>
        </w:tc>
        <w:tc>
          <w:tcPr>
            <w:tcW w:w="4320" w:type="dxa"/>
            <w:tcBorders>
              <w:top w:val="single" w:sz="4" w:space="0" w:color="000000"/>
              <w:left w:val="single" w:sz="4" w:space="0" w:color="000000"/>
              <w:bottom w:val="single" w:sz="4" w:space="0" w:color="000000"/>
              <w:right w:val="single" w:sz="4" w:space="0" w:color="000000"/>
            </w:tcBorders>
            <w:hideMark/>
          </w:tcPr>
          <w:p w14:paraId="7902F5E7"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Additional  information required to identify the context data (e.g. device type, device vendor, etc)</w:t>
            </w:r>
          </w:p>
        </w:tc>
      </w:tr>
    </w:tbl>
    <w:p w14:paraId="0AE84FDF" w14:textId="77777777" w:rsidR="00DE6C68" w:rsidRPr="00CA3367" w:rsidRDefault="00DE6C68" w:rsidP="00DE6C68">
      <w:pPr>
        <w:rPr>
          <w:lang w:val="en-US"/>
        </w:rPr>
      </w:pPr>
    </w:p>
    <w:p w14:paraId="0D4CCC52" w14:textId="2945C87B" w:rsidR="00DE6C68" w:rsidRPr="00CA3367" w:rsidRDefault="00DE6C68" w:rsidP="00DA4D88">
      <w:pPr>
        <w:pStyle w:val="Heading4"/>
        <w:rPr>
          <w:lang w:val="en-US"/>
        </w:rPr>
      </w:pPr>
      <w:bookmarkStart w:id="1467" w:name="_Toc162886263"/>
      <w:r w:rsidRPr="00CA3367">
        <w:rPr>
          <w:lang w:val="en-US"/>
        </w:rPr>
        <w:t>14.3.2.</w:t>
      </w:r>
      <w:r w:rsidR="00E53B79">
        <w:rPr>
          <w:lang w:val="en-US"/>
        </w:rPr>
        <w:t>57</w:t>
      </w:r>
      <w:r w:rsidRPr="00CA3367">
        <w:rPr>
          <w:lang w:val="en-US"/>
        </w:rPr>
        <w:tab/>
        <w:t>Get application connectivity context response.</w:t>
      </w:r>
      <w:bookmarkEnd w:id="1467"/>
    </w:p>
    <w:p w14:paraId="56472E82" w14:textId="5F143784" w:rsidR="00DE6C68" w:rsidRPr="00CA3367" w:rsidRDefault="00DE6C68" w:rsidP="00DE6C68">
      <w:pPr>
        <w:rPr>
          <w:lang w:val="en-US"/>
        </w:rPr>
      </w:pPr>
      <w:r w:rsidRPr="00CA3367">
        <w:rPr>
          <w:lang w:val="en-US"/>
        </w:rPr>
        <w:t>Table 14.3.2.</w:t>
      </w:r>
      <w:r w:rsidR="00E53B79">
        <w:rPr>
          <w:lang w:val="en-US"/>
        </w:rPr>
        <w:t>57</w:t>
      </w:r>
      <w:r w:rsidRPr="00CA3367">
        <w:rPr>
          <w:lang w:val="en-US" w:eastAsia="zh-CN"/>
        </w:rPr>
        <w:t>-1</w:t>
      </w:r>
      <w:r w:rsidRPr="00CA3367">
        <w:rPr>
          <w:lang w:val="en-US"/>
        </w:rPr>
        <w:t xml:space="preserve"> describes the information flow </w:t>
      </w:r>
      <w:r w:rsidRPr="00CA3367">
        <w:rPr>
          <w:lang w:val="en-US" w:eastAsia="zh-CN"/>
        </w:rPr>
        <w:t>for application connectivity context response from the NRM client to the NRM server, the context applying to</w:t>
      </w:r>
      <w:r w:rsidRPr="00CA3367">
        <w:rPr>
          <w:lang w:val="en-US"/>
        </w:rPr>
        <w:t xml:space="preserve"> UE-to-UE application-level direct</w:t>
      </w:r>
      <w:r w:rsidRPr="00CA3367">
        <w:rPr>
          <w:lang w:val="en-US" w:eastAsia="zh-CN"/>
        </w:rPr>
        <w:t xml:space="preserve"> communications </w:t>
      </w:r>
      <w:r w:rsidRPr="00CA3367">
        <w:rPr>
          <w:lang w:val="en-US"/>
        </w:rPr>
        <w:t>(e.g. over FFA-2 reference point see TS 23.</w:t>
      </w:r>
      <w:r w:rsidR="00E53B79">
        <w:rPr>
          <w:lang w:val="en-US"/>
        </w:rPr>
        <w:t>545 </w:t>
      </w:r>
      <w:r w:rsidRPr="00CA3367">
        <w:rPr>
          <w:lang w:val="en-US"/>
        </w:rPr>
        <w:t>[</w:t>
      </w:r>
      <w:r w:rsidR="00E53B79">
        <w:rPr>
          <w:lang w:val="en-US"/>
        </w:rPr>
        <w:t>55</w:t>
      </w:r>
      <w:r w:rsidRPr="00CA3367">
        <w:rPr>
          <w:lang w:val="en-US"/>
        </w:rPr>
        <w:t>])</w:t>
      </w:r>
      <w:r w:rsidRPr="00CA3367">
        <w:rPr>
          <w:lang w:val="en-US" w:eastAsia="zh-CN"/>
        </w:rPr>
        <w:t>.</w:t>
      </w:r>
    </w:p>
    <w:p w14:paraId="03D002B7" w14:textId="1196E147" w:rsidR="00DE6C68" w:rsidRPr="00CA3367" w:rsidRDefault="00DE6C68" w:rsidP="00626E7C">
      <w:pPr>
        <w:pStyle w:val="TH"/>
        <w:rPr>
          <w:lang w:val="en-US"/>
        </w:rPr>
      </w:pPr>
      <w:r w:rsidRPr="00CA3367">
        <w:rPr>
          <w:lang w:val="en-US"/>
        </w:rPr>
        <w:t>Table 14.3.2.</w:t>
      </w:r>
      <w:r w:rsidR="00E53B79">
        <w:rPr>
          <w:lang w:val="en-US"/>
        </w:rPr>
        <w:t>57</w:t>
      </w:r>
      <w:r w:rsidRPr="00CA3367">
        <w:rPr>
          <w:lang w:val="en-US"/>
        </w:rPr>
        <w:t xml:space="preserve">-1: </w:t>
      </w:r>
      <w:bookmarkStart w:id="1468" w:name="_Hlk124000345"/>
      <w:r w:rsidRPr="00CA3367">
        <w:rPr>
          <w:lang w:val="en-US"/>
        </w:rPr>
        <w:t>UE-to-UE connection coordination context response</w:t>
      </w:r>
      <w:bookmarkEnd w:id="1468"/>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F8D38F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E04DB3A"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7B5B3B79"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76059760"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53B6E3F4" w14:textId="77777777" w:rsidTr="00E0690D">
        <w:trPr>
          <w:jc w:val="center"/>
        </w:trPr>
        <w:tc>
          <w:tcPr>
            <w:tcW w:w="2880" w:type="dxa"/>
            <w:tcBorders>
              <w:top w:val="single" w:sz="4" w:space="0" w:color="000000"/>
              <w:left w:val="single" w:sz="4" w:space="0" w:color="000000"/>
              <w:bottom w:val="single" w:sz="4" w:space="0" w:color="000000"/>
              <w:right w:val="nil"/>
            </w:tcBorders>
          </w:tcPr>
          <w:p w14:paraId="77CFDFCE" w14:textId="77777777" w:rsidR="00DE6C68" w:rsidRPr="00CA3367" w:rsidRDefault="00DE6C68" w:rsidP="00626E7C">
            <w:pPr>
              <w:pStyle w:val="TAL"/>
              <w:rPr>
                <w:lang w:val="en-US" w:eastAsia="zh-CN"/>
              </w:rPr>
            </w:pPr>
            <w:r w:rsidRPr="00CA3367">
              <w:rPr>
                <w:lang w:val="en-US" w:eastAsia="zh-CN"/>
              </w:rPr>
              <w:t>Result</w:t>
            </w:r>
          </w:p>
        </w:tc>
        <w:tc>
          <w:tcPr>
            <w:tcW w:w="1440" w:type="dxa"/>
            <w:tcBorders>
              <w:top w:val="single" w:sz="4" w:space="0" w:color="000000"/>
              <w:left w:val="single" w:sz="4" w:space="0" w:color="000000"/>
              <w:bottom w:val="single" w:sz="4" w:space="0" w:color="000000"/>
              <w:right w:val="nil"/>
            </w:tcBorders>
          </w:tcPr>
          <w:p w14:paraId="7CC9CDE1" w14:textId="77777777" w:rsidR="00DE6C68" w:rsidRPr="00CA3367" w:rsidRDefault="00DE6C68" w:rsidP="00626E7C">
            <w:pPr>
              <w:pStyle w:val="TAC"/>
              <w:rPr>
                <w:lang w:val="en-US"/>
              </w:rPr>
            </w:pPr>
            <w:r w:rsidRPr="00CA3367">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64EC2E3E" w14:textId="77777777" w:rsidR="00DE6C68" w:rsidRPr="00CA3367" w:rsidRDefault="00DE6C68" w:rsidP="00626E7C">
            <w:pPr>
              <w:pStyle w:val="TAL"/>
              <w:rPr>
                <w:lang w:val="en-US"/>
              </w:rPr>
            </w:pPr>
            <w:r w:rsidRPr="00CA3367">
              <w:rPr>
                <w:lang w:val="en-US"/>
              </w:rPr>
              <w:t>The result indicates success or failure of the UE-to-UE resource coordination response  operation.</w:t>
            </w:r>
          </w:p>
        </w:tc>
      </w:tr>
      <w:tr w:rsidR="00DE6C68" w:rsidRPr="00CA3367" w14:paraId="0D03AEDC" w14:textId="77777777" w:rsidTr="00E0690D">
        <w:trPr>
          <w:jc w:val="center"/>
        </w:trPr>
        <w:tc>
          <w:tcPr>
            <w:tcW w:w="2880" w:type="dxa"/>
            <w:tcBorders>
              <w:top w:val="single" w:sz="4" w:space="0" w:color="000000"/>
              <w:left w:val="single" w:sz="4" w:space="0" w:color="000000"/>
              <w:bottom w:val="single" w:sz="4" w:space="0" w:color="000000"/>
              <w:right w:val="nil"/>
            </w:tcBorders>
          </w:tcPr>
          <w:p w14:paraId="2A53E2E8" w14:textId="77777777" w:rsidR="00DE6C68" w:rsidRPr="00CA3367" w:rsidRDefault="00DE6C68" w:rsidP="00626E7C">
            <w:pPr>
              <w:pStyle w:val="TAL"/>
              <w:rPr>
                <w:szCs w:val="18"/>
                <w:lang w:val="en-US" w:eastAsia="zh-CN"/>
              </w:rPr>
            </w:pPr>
            <w:r w:rsidRPr="00CA3367">
              <w:rPr>
                <w:szCs w:val="18"/>
                <w:lang w:val="en-US"/>
              </w:rPr>
              <w:t>Application connectivity context (see NOTE)</w:t>
            </w:r>
          </w:p>
        </w:tc>
        <w:tc>
          <w:tcPr>
            <w:tcW w:w="1440" w:type="dxa"/>
            <w:tcBorders>
              <w:top w:val="single" w:sz="4" w:space="0" w:color="000000"/>
              <w:left w:val="single" w:sz="4" w:space="0" w:color="000000"/>
              <w:bottom w:val="single" w:sz="4" w:space="0" w:color="000000"/>
              <w:right w:val="nil"/>
            </w:tcBorders>
          </w:tcPr>
          <w:p w14:paraId="6F349AE5"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027415F" w14:textId="77777777" w:rsidR="00DE6C68" w:rsidRPr="00CA3367" w:rsidRDefault="00DE6C68" w:rsidP="00626E7C">
            <w:pPr>
              <w:pStyle w:val="TAL"/>
              <w:rPr>
                <w:szCs w:val="18"/>
                <w:lang w:val="en-US"/>
              </w:rPr>
            </w:pPr>
            <w:r w:rsidRPr="00CA3367">
              <w:rPr>
                <w:szCs w:val="18"/>
                <w:lang w:val="en-US"/>
              </w:rPr>
              <w:t xml:space="preserve">Application connectivity context used for determining connectivity  parameters. </w:t>
            </w:r>
            <w:r w:rsidRPr="00CA3367">
              <w:rPr>
                <w:lang w:val="en-US"/>
              </w:rPr>
              <w:t>If this IE is included, at least one of the information elements in Table 14.3.2.35-2 shall be provided.</w:t>
            </w:r>
            <w:r w:rsidRPr="00CA3367">
              <w:rPr>
                <w:szCs w:val="18"/>
                <w:lang w:val="en-US"/>
              </w:rPr>
              <w:t xml:space="preserve"> </w:t>
            </w:r>
          </w:p>
        </w:tc>
      </w:tr>
      <w:tr w:rsidR="00DE6C68" w:rsidRPr="00CA3367" w14:paraId="02CAFF1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157DD20" w14:textId="77777777" w:rsidR="00DE6C68" w:rsidRPr="00CA3367" w:rsidRDefault="00DE6C68" w:rsidP="00626E7C">
            <w:pPr>
              <w:pStyle w:val="TAN"/>
              <w:rPr>
                <w:lang w:val="en-US" w:eastAsia="zh-CN"/>
              </w:rPr>
            </w:pPr>
            <w:r w:rsidRPr="00CA3367">
              <w:rPr>
                <w:lang w:val="en-US"/>
              </w:rPr>
              <w:t>NOTE:</w:t>
            </w:r>
            <w:r w:rsidRPr="00CA3367">
              <w:rPr>
                <w:lang w:val="en-US"/>
              </w:rPr>
              <w:tab/>
              <w:t>When this information element is not included, the NRM server considers default or pre-provisioned values.</w:t>
            </w:r>
          </w:p>
        </w:tc>
      </w:tr>
    </w:tbl>
    <w:p w14:paraId="6AB0C372" w14:textId="77777777" w:rsidR="001516B2" w:rsidRPr="00626E7C" w:rsidRDefault="001516B2" w:rsidP="001516B2">
      <w:pPr>
        <w:rPr>
          <w:lang w:val="en-US"/>
        </w:rPr>
      </w:pPr>
    </w:p>
    <w:p w14:paraId="0A862724" w14:textId="5038632C" w:rsidR="003C41CF" w:rsidRPr="00B2098E" w:rsidRDefault="003C41CF" w:rsidP="003C41CF">
      <w:pPr>
        <w:pStyle w:val="Heading4"/>
      </w:pPr>
      <w:bookmarkStart w:id="1469" w:name="_Toc162886264"/>
      <w:r>
        <w:t>14</w:t>
      </w:r>
      <w:r w:rsidRPr="00B2098E">
        <w:t>.</w:t>
      </w:r>
      <w:r>
        <w:t>3</w:t>
      </w:r>
      <w:r w:rsidRPr="00B2098E">
        <w:t>.</w:t>
      </w:r>
      <w:r>
        <w:t>2.5</w:t>
      </w:r>
      <w:r w:rsidR="00931F89">
        <w:t>8</w:t>
      </w:r>
      <w:r w:rsidRPr="00B2098E">
        <w:tab/>
      </w:r>
      <w:r>
        <w:t>BDT configuration request</w:t>
      </w:r>
      <w:bookmarkEnd w:id="1469"/>
    </w:p>
    <w:p w14:paraId="5798461A" w14:textId="1E416F0B" w:rsidR="003C41CF" w:rsidRPr="0083707B" w:rsidRDefault="003C41CF" w:rsidP="003C41CF">
      <w:r w:rsidRPr="0083707B">
        <w:t>Table 14.3.</w:t>
      </w:r>
      <w:r>
        <w:t>5</w:t>
      </w:r>
      <w:r w:rsidR="00931F89">
        <w:t>8</w:t>
      </w:r>
      <w:r w:rsidRPr="0083707B">
        <w:t>-</w:t>
      </w:r>
      <w:r w:rsidRPr="0083707B">
        <w:rPr>
          <w:lang w:eastAsia="zh-CN"/>
        </w:rPr>
        <w:t>1</w:t>
      </w:r>
      <w:r w:rsidRPr="0083707B">
        <w:t xml:space="preserve"> describes the information flow for the</w:t>
      </w:r>
      <w:r>
        <w:t xml:space="preserve"> BDT configuration</w:t>
      </w:r>
      <w:r w:rsidRPr="0083707B">
        <w:t xml:space="preserve"> request from the VAL server to the NRM </w:t>
      </w:r>
      <w:r w:rsidRPr="0083707B">
        <w:rPr>
          <w:lang w:eastAsia="zh-CN"/>
        </w:rPr>
        <w:t>Server</w:t>
      </w:r>
      <w:r w:rsidRPr="0083707B">
        <w:rPr>
          <w:rFonts w:eastAsia="Malgun Gothic"/>
          <w:lang w:eastAsia="zh-CN"/>
        </w:rPr>
        <w:t>.</w:t>
      </w:r>
    </w:p>
    <w:p w14:paraId="07C62BDD" w14:textId="4F4DCD97" w:rsidR="003C41CF" w:rsidRPr="0083707B" w:rsidRDefault="003C41CF" w:rsidP="006B4E42">
      <w:pPr>
        <w:pStyle w:val="TH"/>
        <w:rPr>
          <w:rFonts w:eastAsia="Malgun Gothic"/>
          <w:lang w:eastAsia="zh-CN"/>
        </w:rPr>
      </w:pPr>
      <w:r w:rsidRPr="0083707B">
        <w:rPr>
          <w:rFonts w:eastAsia="Malgun Gothic"/>
        </w:rPr>
        <w:t>Table 14.3.2.</w:t>
      </w:r>
      <w:r>
        <w:rPr>
          <w:rFonts w:eastAsia="Malgun Gothic"/>
        </w:rPr>
        <w:t>5</w:t>
      </w:r>
      <w:r w:rsidR="00931F89">
        <w:rPr>
          <w:rFonts w:eastAsia="Malgun Gothic"/>
        </w:rPr>
        <w:t>8</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request</w:t>
      </w:r>
    </w:p>
    <w:tbl>
      <w:tblPr>
        <w:tblW w:w="8640" w:type="dxa"/>
        <w:jc w:val="center"/>
        <w:tblLayout w:type="fixed"/>
        <w:tblLook w:val="0000" w:firstRow="0" w:lastRow="0" w:firstColumn="0" w:lastColumn="0" w:noHBand="0" w:noVBand="0"/>
      </w:tblPr>
      <w:tblGrid>
        <w:gridCol w:w="3011"/>
        <w:gridCol w:w="1309"/>
        <w:gridCol w:w="4320"/>
      </w:tblGrid>
      <w:tr w:rsidR="003C41CF" w:rsidRPr="0083707B" w14:paraId="5D07AA48"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588D7DA6" w14:textId="77777777" w:rsidR="003C41CF" w:rsidRPr="0083707B" w:rsidRDefault="003C41CF" w:rsidP="00A0677B">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471A2444" w14:textId="77777777" w:rsidR="003C41CF" w:rsidRPr="0083707B" w:rsidRDefault="003C41CF" w:rsidP="00A0677B">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E322C" w14:textId="77777777" w:rsidR="003C41CF" w:rsidRPr="0083707B" w:rsidRDefault="003C41CF" w:rsidP="00A0677B">
            <w:pPr>
              <w:keepNext/>
              <w:keepLines/>
              <w:spacing w:after="0"/>
              <w:rPr>
                <w:rFonts w:ascii="Arial" w:eastAsia="Malgun Gothic" w:hAnsi="Arial"/>
                <w:sz w:val="18"/>
              </w:rPr>
            </w:pPr>
            <w:r w:rsidRPr="0083707B">
              <w:rPr>
                <w:rFonts w:ascii="Arial" w:eastAsia="Malgun Gothic" w:hAnsi="Arial"/>
                <w:sz w:val="18"/>
              </w:rPr>
              <w:t>Description</w:t>
            </w:r>
          </w:p>
        </w:tc>
      </w:tr>
      <w:tr w:rsidR="003C41CF" w:rsidRPr="001664C2" w14:paraId="4E5EC92D"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0A1C865E" w14:textId="77777777" w:rsidR="003C41CF" w:rsidRPr="001664C2" w:rsidRDefault="003C41CF" w:rsidP="00A0677B">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035B8172" w14:textId="77777777" w:rsidR="003C41CF" w:rsidRPr="001664C2" w:rsidRDefault="003C41CF" w:rsidP="00A0677B">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195DA" w14:textId="77777777" w:rsidR="003C41CF" w:rsidRPr="001664C2" w:rsidRDefault="003C41CF" w:rsidP="00A0677B">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p>
        </w:tc>
      </w:tr>
      <w:tr w:rsidR="003C41CF" w:rsidRPr="001664C2" w14:paraId="72B20B1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25589C4A"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 xml:space="preserve">List of VAL UE IDs </w:t>
            </w:r>
          </w:p>
        </w:tc>
        <w:tc>
          <w:tcPr>
            <w:tcW w:w="1309" w:type="dxa"/>
            <w:tcBorders>
              <w:top w:val="single" w:sz="4" w:space="0" w:color="000000"/>
              <w:left w:val="single" w:sz="4" w:space="0" w:color="000000"/>
              <w:bottom w:val="single" w:sz="4" w:space="0" w:color="000000"/>
            </w:tcBorders>
            <w:shd w:val="clear" w:color="auto" w:fill="auto"/>
          </w:tcPr>
          <w:p w14:paraId="53708DA9" w14:textId="76D4F677"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F770E0"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List of VAL UE IDs for which the transfer policy applies or a VAL group ID.</w:t>
            </w:r>
          </w:p>
        </w:tc>
      </w:tr>
      <w:tr w:rsidR="003C41CF" w:rsidRPr="001664C2" w14:paraId="74413127"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3360DA75"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Volume per UE</w:t>
            </w:r>
          </w:p>
        </w:tc>
        <w:tc>
          <w:tcPr>
            <w:tcW w:w="1309" w:type="dxa"/>
            <w:tcBorders>
              <w:top w:val="single" w:sz="4" w:space="0" w:color="000000"/>
              <w:left w:val="single" w:sz="4" w:space="0" w:color="000000"/>
              <w:bottom w:val="single" w:sz="4" w:space="0" w:color="000000"/>
            </w:tcBorders>
            <w:shd w:val="clear" w:color="auto" w:fill="auto"/>
          </w:tcPr>
          <w:p w14:paraId="25A997A4" w14:textId="6300208D"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2B3FF3"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Expected data volume for the background data transfer.</w:t>
            </w:r>
          </w:p>
        </w:tc>
      </w:tr>
      <w:tr w:rsidR="003C41CF" w:rsidRPr="001664C2" w14:paraId="6CC5C5B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0407AA52"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time window</w:t>
            </w:r>
          </w:p>
        </w:tc>
        <w:tc>
          <w:tcPr>
            <w:tcW w:w="1309" w:type="dxa"/>
            <w:tcBorders>
              <w:top w:val="single" w:sz="4" w:space="0" w:color="000000"/>
              <w:left w:val="single" w:sz="4" w:space="0" w:color="000000"/>
              <w:bottom w:val="single" w:sz="4" w:space="0" w:color="000000"/>
            </w:tcBorders>
            <w:shd w:val="clear" w:color="auto" w:fill="auto"/>
          </w:tcPr>
          <w:p w14:paraId="351DB6B9" w14:textId="16ED9BAA"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7B41E"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time window for the background data transfer.</w:t>
            </w:r>
          </w:p>
        </w:tc>
      </w:tr>
      <w:tr w:rsidR="003C41CF" w:rsidRPr="001664C2" w14:paraId="22C81802"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7A3F60CF"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area information</w:t>
            </w:r>
          </w:p>
        </w:tc>
        <w:tc>
          <w:tcPr>
            <w:tcW w:w="1309" w:type="dxa"/>
            <w:tcBorders>
              <w:top w:val="single" w:sz="4" w:space="0" w:color="000000"/>
              <w:left w:val="single" w:sz="4" w:space="0" w:color="000000"/>
              <w:bottom w:val="single" w:sz="4" w:space="0" w:color="000000"/>
            </w:tcBorders>
            <w:shd w:val="clear" w:color="auto" w:fill="auto"/>
          </w:tcPr>
          <w:p w14:paraId="6C71E94C" w14:textId="34798573" w:rsidR="003C41CF" w:rsidRPr="001664C2" w:rsidRDefault="00242E4E" w:rsidP="00A0677B">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0FEB70"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Desired geographical area for the background data transfer</w:t>
            </w:r>
          </w:p>
        </w:tc>
      </w:tr>
      <w:tr w:rsidR="0027012B" w:rsidRPr="001664C2" w14:paraId="084ED9CA"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1E418E9F" w14:textId="6D882570" w:rsidR="0027012B" w:rsidRDefault="0027012B" w:rsidP="0027012B">
            <w:pPr>
              <w:keepNext/>
              <w:keepLines/>
              <w:spacing w:after="0"/>
              <w:rPr>
                <w:rFonts w:ascii="Arial" w:eastAsia="Malgun Gothic" w:hAnsi="Arial"/>
                <w:sz w:val="18"/>
              </w:rPr>
            </w:pPr>
            <w:r>
              <w:rPr>
                <w:rFonts w:ascii="Arial" w:eastAsia="Malgun Gothic" w:hAnsi="Arial"/>
                <w:sz w:val="18"/>
              </w:rPr>
              <w:t>Request expiration time</w:t>
            </w:r>
          </w:p>
        </w:tc>
        <w:tc>
          <w:tcPr>
            <w:tcW w:w="1309" w:type="dxa"/>
            <w:tcBorders>
              <w:top w:val="single" w:sz="4" w:space="0" w:color="000000"/>
              <w:left w:val="single" w:sz="4" w:space="0" w:color="000000"/>
              <w:bottom w:val="single" w:sz="4" w:space="0" w:color="000000"/>
            </w:tcBorders>
            <w:shd w:val="clear" w:color="auto" w:fill="auto"/>
          </w:tcPr>
          <w:p w14:paraId="54093ECE" w14:textId="1B111E9E" w:rsidR="0027012B" w:rsidRDefault="0027012B" w:rsidP="0027012B">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B44E6" w14:textId="7AD060A5" w:rsidR="0027012B" w:rsidRDefault="0027012B" w:rsidP="0027012B">
            <w:pPr>
              <w:keepNext/>
              <w:keepLines/>
              <w:spacing w:after="0"/>
              <w:rPr>
                <w:rFonts w:ascii="Arial" w:eastAsia="Malgun Gothic" w:hAnsi="Arial"/>
                <w:sz w:val="18"/>
              </w:rPr>
            </w:pPr>
            <w:r>
              <w:rPr>
                <w:rFonts w:ascii="Arial" w:eastAsia="Malgun Gothic" w:hAnsi="Arial"/>
                <w:sz w:val="18"/>
              </w:rPr>
              <w:t>Expiration time for the background data transfer request to enable NRM server to delay BDT negotiation with 3GPP core network considering BDT configuration requests from other VAL servers.</w:t>
            </w:r>
          </w:p>
        </w:tc>
      </w:tr>
      <w:tr w:rsidR="003C41CF" w:rsidRPr="001664C2" w14:paraId="088354D0" w14:textId="77777777" w:rsidTr="00A0677B">
        <w:trPr>
          <w:jc w:val="center"/>
        </w:trPr>
        <w:tc>
          <w:tcPr>
            <w:tcW w:w="3011" w:type="dxa"/>
            <w:tcBorders>
              <w:top w:val="single" w:sz="4" w:space="0" w:color="000000"/>
              <w:left w:val="single" w:sz="4" w:space="0" w:color="000000"/>
              <w:bottom w:val="single" w:sz="4" w:space="0" w:color="000000"/>
            </w:tcBorders>
            <w:shd w:val="clear" w:color="auto" w:fill="auto"/>
          </w:tcPr>
          <w:p w14:paraId="714DC2EA" w14:textId="77777777" w:rsidR="003C41CF" w:rsidRPr="001664C2" w:rsidRDefault="003C41CF" w:rsidP="00A0677B">
            <w:pPr>
              <w:keepNext/>
              <w:keepLines/>
              <w:spacing w:after="0"/>
              <w:rPr>
                <w:rFonts w:ascii="Arial" w:eastAsia="Malgun Gothic" w:hAnsi="Arial"/>
                <w:sz w:val="18"/>
              </w:rPr>
            </w:pPr>
            <w:r>
              <w:rPr>
                <w:rFonts w:ascii="Arial" w:eastAsia="Malgun Gothic" w:hAnsi="Arial"/>
                <w:sz w:val="18"/>
              </w:rPr>
              <w:t>Policy Selection Guidance</w:t>
            </w:r>
          </w:p>
        </w:tc>
        <w:tc>
          <w:tcPr>
            <w:tcW w:w="1309" w:type="dxa"/>
            <w:tcBorders>
              <w:top w:val="single" w:sz="4" w:space="0" w:color="000000"/>
              <w:left w:val="single" w:sz="4" w:space="0" w:color="000000"/>
              <w:bottom w:val="single" w:sz="4" w:space="0" w:color="000000"/>
            </w:tcBorders>
            <w:shd w:val="clear" w:color="auto" w:fill="auto"/>
          </w:tcPr>
          <w:p w14:paraId="4F3B8211" w14:textId="77777777" w:rsidR="003C41CF" w:rsidRPr="001664C2" w:rsidRDefault="003C41CF" w:rsidP="00A0677B">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9B824" w14:textId="77777777" w:rsidR="003C41CF" w:rsidRPr="00F24F35" w:rsidRDefault="003C41CF" w:rsidP="00A0677B">
            <w:pPr>
              <w:keepNext/>
              <w:keepLines/>
              <w:spacing w:after="0"/>
              <w:rPr>
                <w:rFonts w:ascii="Arial" w:eastAsia="Malgun Gothic" w:hAnsi="Arial"/>
                <w:sz w:val="18"/>
              </w:rPr>
            </w:pPr>
            <w:r w:rsidRPr="00F24F35">
              <w:rPr>
                <w:rFonts w:ascii="Arial" w:eastAsia="Malgun Gothic" w:hAnsi="Arial"/>
                <w:sz w:val="18"/>
              </w:rPr>
              <w:t xml:space="preserve">List that includes guidance to </w:t>
            </w:r>
            <w:r>
              <w:rPr>
                <w:rFonts w:ascii="Arial" w:eastAsia="Malgun Gothic" w:hAnsi="Arial"/>
                <w:sz w:val="18"/>
              </w:rPr>
              <w:t>the NRM</w:t>
            </w:r>
            <w:r w:rsidRPr="00F24F35">
              <w:rPr>
                <w:rFonts w:ascii="Arial" w:eastAsia="Malgun Gothic" w:hAnsi="Arial"/>
                <w:sz w:val="18"/>
              </w:rPr>
              <w:t xml:space="preserve"> in selecting from multiple transfer policies provided by underlying network. Possible values include:</w:t>
            </w:r>
            <w:r>
              <w:rPr>
                <w:rFonts w:ascii="Arial" w:eastAsia="Malgun Gothic" w:hAnsi="Arial"/>
                <w:sz w:val="18"/>
              </w:rPr>
              <w:t xml:space="preserve"> </w:t>
            </w:r>
            <w:r w:rsidRPr="00F24F35">
              <w:rPr>
                <w:rFonts w:ascii="Arial" w:eastAsia="Malgun Gothic" w:hAnsi="Arial"/>
                <w:sz w:val="18"/>
              </w:rPr>
              <w:t>”</w:t>
            </w:r>
            <w:r>
              <w:rPr>
                <w:rFonts w:ascii="Arial" w:eastAsia="Malgun Gothic" w:hAnsi="Arial"/>
                <w:sz w:val="18"/>
              </w:rPr>
              <w:t>l</w:t>
            </w:r>
            <w:r w:rsidRPr="00F24F35">
              <w:rPr>
                <w:rFonts w:ascii="Arial" w:eastAsia="Malgun Gothic" w:hAnsi="Arial"/>
                <w:sz w:val="18"/>
              </w:rPr>
              <w:t>owest cost”, “highest throughput given maximum cost of X”, etc.</w:t>
            </w:r>
          </w:p>
          <w:p w14:paraId="5F1A217B" w14:textId="77777777" w:rsidR="003C41CF" w:rsidRPr="001664C2" w:rsidRDefault="003C41CF" w:rsidP="00A0677B">
            <w:pPr>
              <w:keepNext/>
              <w:keepLines/>
              <w:spacing w:after="0"/>
              <w:rPr>
                <w:rFonts w:ascii="Arial" w:eastAsia="Malgun Gothic" w:hAnsi="Arial"/>
                <w:sz w:val="18"/>
              </w:rPr>
            </w:pPr>
            <w:r w:rsidRPr="00F24F35">
              <w:rPr>
                <w:rFonts w:ascii="Arial" w:eastAsia="Malgun Gothic" w:hAnsi="Arial"/>
                <w:sz w:val="18"/>
              </w:rPr>
              <w:t xml:space="preserve">If not included, the </w:t>
            </w:r>
            <w:r>
              <w:rPr>
                <w:rFonts w:ascii="Arial" w:eastAsia="Malgun Gothic" w:hAnsi="Arial"/>
                <w:sz w:val="18"/>
              </w:rPr>
              <w:t>NRM</w:t>
            </w:r>
            <w:r w:rsidRPr="00F24F35">
              <w:rPr>
                <w:rFonts w:ascii="Arial" w:eastAsia="Malgun Gothic" w:hAnsi="Arial"/>
                <w:sz w:val="18"/>
              </w:rPr>
              <w:t xml:space="preserve"> may choose from among multiple transfer policies</w:t>
            </w:r>
            <w:r>
              <w:rPr>
                <w:rFonts w:ascii="Arial" w:eastAsia="Malgun Gothic" w:hAnsi="Arial"/>
                <w:sz w:val="18"/>
              </w:rPr>
              <w:t>, depending on local and ASP-provided policies.</w:t>
            </w:r>
          </w:p>
        </w:tc>
      </w:tr>
    </w:tbl>
    <w:p w14:paraId="4C5072C8" w14:textId="77777777" w:rsidR="003C41CF" w:rsidRPr="001664C2" w:rsidRDefault="003C41CF" w:rsidP="003C41CF"/>
    <w:p w14:paraId="45503095" w14:textId="35016B90" w:rsidR="003C41CF" w:rsidRPr="001664C2" w:rsidRDefault="003C41CF" w:rsidP="003C41CF">
      <w:pPr>
        <w:pStyle w:val="Heading4"/>
      </w:pPr>
      <w:bookmarkStart w:id="1470" w:name="_Toc162886265"/>
      <w:r w:rsidRPr="001664C2">
        <w:t>14.3.2.</w:t>
      </w:r>
      <w:r>
        <w:t>5</w:t>
      </w:r>
      <w:r w:rsidR="00931F89">
        <w:t>9</w:t>
      </w:r>
      <w:r w:rsidRPr="001664C2">
        <w:tab/>
        <w:t>BDT configuration response</w:t>
      </w:r>
      <w:bookmarkEnd w:id="1470"/>
    </w:p>
    <w:p w14:paraId="30649A5F" w14:textId="1288448A" w:rsidR="003C41CF" w:rsidRPr="001664C2" w:rsidRDefault="003C41CF" w:rsidP="003C41CF">
      <w:pPr>
        <w:rPr>
          <w:lang w:val="en-US"/>
        </w:rPr>
      </w:pPr>
      <w:r w:rsidRPr="001664C2">
        <w:rPr>
          <w:lang w:val="en-US"/>
        </w:rPr>
        <w:t>Table 14.3.2.</w:t>
      </w:r>
      <w:r>
        <w:rPr>
          <w:lang w:val="en-US"/>
        </w:rPr>
        <w:t>5</w:t>
      </w:r>
      <w:r w:rsidR="00931F89">
        <w:rPr>
          <w:lang w:val="en-US"/>
        </w:rPr>
        <w:t>9</w:t>
      </w:r>
      <w:r w:rsidRPr="001664C2">
        <w:rPr>
          <w:lang w:val="en-US" w:eastAsia="zh-CN"/>
        </w:rPr>
        <w:t>-1</w:t>
      </w:r>
      <w:r w:rsidRPr="001664C2">
        <w:rPr>
          <w:lang w:val="en-US"/>
        </w:rPr>
        <w:t xml:space="preserve"> describes the information flow </w:t>
      </w:r>
      <w:r w:rsidRPr="001664C2">
        <w:rPr>
          <w:lang w:val="en-US" w:eastAsia="zh-CN"/>
        </w:rPr>
        <w:t>for BDT configuration response from the NRM server to the VAL server.</w:t>
      </w:r>
    </w:p>
    <w:p w14:paraId="1E830AFA" w14:textId="10BA11B7" w:rsidR="003C41CF" w:rsidRPr="001664C2" w:rsidRDefault="003C41CF" w:rsidP="003C41CF">
      <w:pPr>
        <w:pStyle w:val="TH"/>
        <w:rPr>
          <w:lang w:val="en-US"/>
        </w:rPr>
      </w:pPr>
      <w:r w:rsidRPr="001664C2">
        <w:rPr>
          <w:lang w:val="en-US"/>
        </w:rPr>
        <w:t>Table 14.3.2.</w:t>
      </w:r>
      <w:r>
        <w:rPr>
          <w:lang w:val="en-US"/>
        </w:rPr>
        <w:t>5</w:t>
      </w:r>
      <w:r w:rsidR="00931F89">
        <w:rPr>
          <w:lang w:val="en-US"/>
        </w:rPr>
        <w:t>9</w:t>
      </w:r>
      <w:r w:rsidRPr="001664C2">
        <w:rPr>
          <w:lang w:val="en-US"/>
        </w:rPr>
        <w:t>-1: BDT configuration response</w:t>
      </w:r>
    </w:p>
    <w:tbl>
      <w:tblPr>
        <w:tblW w:w="8640" w:type="dxa"/>
        <w:jc w:val="center"/>
        <w:tblLayout w:type="fixed"/>
        <w:tblLook w:val="04A0" w:firstRow="1" w:lastRow="0" w:firstColumn="1" w:lastColumn="0" w:noHBand="0" w:noVBand="1"/>
      </w:tblPr>
      <w:tblGrid>
        <w:gridCol w:w="2880"/>
        <w:gridCol w:w="1440"/>
        <w:gridCol w:w="4320"/>
      </w:tblGrid>
      <w:tr w:rsidR="003C41CF" w:rsidRPr="001664C2" w14:paraId="51E7C817"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2448D1D8"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18A707B7"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ADFAC74"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Description</w:t>
            </w:r>
          </w:p>
        </w:tc>
      </w:tr>
      <w:tr w:rsidR="003C41CF" w:rsidRPr="001664C2" w14:paraId="4F7C5FF3" w14:textId="77777777" w:rsidTr="00A0677B">
        <w:trPr>
          <w:jc w:val="center"/>
        </w:trPr>
        <w:tc>
          <w:tcPr>
            <w:tcW w:w="2880" w:type="dxa"/>
            <w:tcBorders>
              <w:top w:val="single" w:sz="4" w:space="0" w:color="000000"/>
              <w:left w:val="single" w:sz="4" w:space="0" w:color="000000"/>
              <w:bottom w:val="single" w:sz="4" w:space="0" w:color="000000"/>
              <w:right w:val="nil"/>
            </w:tcBorders>
          </w:tcPr>
          <w:p w14:paraId="43F3EE0D" w14:textId="77777777" w:rsidR="003C41CF" w:rsidRPr="001664C2" w:rsidRDefault="003C41CF" w:rsidP="00A0677B">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00003E72" w14:textId="77777777" w:rsidR="003C41CF" w:rsidRPr="001664C2" w:rsidRDefault="003C41CF" w:rsidP="00A0677B">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24684719" w14:textId="4D465A11" w:rsidR="003C41CF" w:rsidRPr="001664C2" w:rsidRDefault="003C41CF" w:rsidP="00A0677B">
            <w:pPr>
              <w:pStyle w:val="TAL"/>
              <w:rPr>
                <w:lang w:val="en-US"/>
              </w:rPr>
            </w:pPr>
            <w:r w:rsidRPr="001664C2">
              <w:rPr>
                <w:lang w:val="en-US"/>
              </w:rPr>
              <w:t xml:space="preserve">The result indicates success or failure of the </w:t>
            </w:r>
            <w:r w:rsidR="00281C65" w:rsidRPr="00281C65">
              <w:rPr>
                <w:lang w:val="en-US"/>
              </w:rPr>
              <w:t xml:space="preserve">BDT configuration </w:t>
            </w:r>
            <w:r w:rsidRPr="001664C2">
              <w:rPr>
                <w:lang w:val="en-US"/>
              </w:rPr>
              <w:t>operation.</w:t>
            </w:r>
          </w:p>
        </w:tc>
      </w:tr>
      <w:tr w:rsidR="00281C65" w:rsidRPr="001664C2" w14:paraId="41FA087F" w14:textId="77777777" w:rsidTr="00A0677B">
        <w:trPr>
          <w:jc w:val="center"/>
        </w:trPr>
        <w:tc>
          <w:tcPr>
            <w:tcW w:w="2880" w:type="dxa"/>
            <w:tcBorders>
              <w:top w:val="single" w:sz="4" w:space="0" w:color="000000"/>
              <w:left w:val="single" w:sz="4" w:space="0" w:color="000000"/>
              <w:bottom w:val="single" w:sz="4" w:space="0" w:color="000000"/>
              <w:right w:val="nil"/>
            </w:tcBorders>
          </w:tcPr>
          <w:p w14:paraId="5885DFA7" w14:textId="09DE2DBB" w:rsidR="00281C65" w:rsidRPr="001664C2" w:rsidRDefault="00281C65" w:rsidP="00281C65">
            <w:pPr>
              <w:pStyle w:val="TAL"/>
              <w:rPr>
                <w:lang w:val="en-US" w:eastAsia="zh-CN"/>
              </w:rPr>
            </w:pPr>
            <w:r w:rsidRPr="004C1DC6">
              <w:t>BDT configuration identifier (NOTE)</w:t>
            </w:r>
          </w:p>
        </w:tc>
        <w:tc>
          <w:tcPr>
            <w:tcW w:w="1440" w:type="dxa"/>
            <w:tcBorders>
              <w:top w:val="single" w:sz="4" w:space="0" w:color="000000"/>
              <w:left w:val="single" w:sz="4" w:space="0" w:color="000000"/>
              <w:bottom w:val="single" w:sz="4" w:space="0" w:color="000000"/>
              <w:right w:val="nil"/>
            </w:tcBorders>
          </w:tcPr>
          <w:p w14:paraId="22E1ECBA" w14:textId="2B8D0838" w:rsidR="00281C65" w:rsidRPr="001664C2" w:rsidRDefault="00281C65" w:rsidP="00281C65">
            <w:pPr>
              <w:pStyle w:val="TAC"/>
              <w:rPr>
                <w:lang w:val="en-US"/>
              </w:rPr>
            </w:pPr>
            <w:r w:rsidRPr="004C1DC6">
              <w:t>O</w:t>
            </w:r>
          </w:p>
        </w:tc>
        <w:tc>
          <w:tcPr>
            <w:tcW w:w="4320" w:type="dxa"/>
            <w:tcBorders>
              <w:top w:val="single" w:sz="4" w:space="0" w:color="000000"/>
              <w:left w:val="single" w:sz="4" w:space="0" w:color="000000"/>
              <w:bottom w:val="single" w:sz="4" w:space="0" w:color="000000"/>
              <w:right w:val="single" w:sz="4" w:space="0" w:color="000000"/>
            </w:tcBorders>
          </w:tcPr>
          <w:p w14:paraId="504353FE" w14:textId="5C812967" w:rsidR="00281C65" w:rsidRPr="001664C2" w:rsidRDefault="00281C65" w:rsidP="00281C65">
            <w:pPr>
              <w:pStyle w:val="TAL"/>
              <w:rPr>
                <w:lang w:val="en-US"/>
              </w:rPr>
            </w:pPr>
            <w:r w:rsidRPr="004C1DC6">
              <w:t>Identifier of the BDT configuration information stored at the NRM server</w:t>
            </w:r>
          </w:p>
        </w:tc>
      </w:tr>
      <w:tr w:rsidR="003C41CF" w:rsidRPr="001664C2" w14:paraId="2422E533" w14:textId="77777777" w:rsidTr="00A0677B">
        <w:trPr>
          <w:jc w:val="center"/>
        </w:trPr>
        <w:tc>
          <w:tcPr>
            <w:tcW w:w="2880" w:type="dxa"/>
            <w:tcBorders>
              <w:top w:val="single" w:sz="4" w:space="0" w:color="000000"/>
              <w:left w:val="single" w:sz="4" w:space="0" w:color="000000"/>
              <w:bottom w:val="single" w:sz="4" w:space="0" w:color="000000"/>
              <w:right w:val="nil"/>
            </w:tcBorders>
          </w:tcPr>
          <w:p w14:paraId="7179DB0B" w14:textId="1EFA2E0C" w:rsidR="003C41CF" w:rsidRPr="001664C2" w:rsidRDefault="00E81D69" w:rsidP="00A0677B">
            <w:pPr>
              <w:pStyle w:val="TAL"/>
              <w:rPr>
                <w:lang w:val="en-US" w:eastAsia="zh-CN"/>
              </w:rPr>
            </w:pPr>
            <w:r w:rsidRPr="00E81D69">
              <w:rPr>
                <w:lang w:val="en-US" w:eastAsia="zh-CN"/>
              </w:rPr>
              <w:t>BDT Reference ID (</w:t>
            </w:r>
            <w:r>
              <w:rPr>
                <w:lang w:val="en-US" w:eastAsia="zh-CN"/>
              </w:rPr>
              <w:t>see </w:t>
            </w:r>
            <w:r w:rsidRPr="00E81D69">
              <w:rPr>
                <w:lang w:val="en-US" w:eastAsia="zh-CN"/>
              </w:rPr>
              <w:t>NOTE)</w:t>
            </w:r>
          </w:p>
        </w:tc>
        <w:tc>
          <w:tcPr>
            <w:tcW w:w="1440" w:type="dxa"/>
            <w:tcBorders>
              <w:top w:val="single" w:sz="4" w:space="0" w:color="000000"/>
              <w:left w:val="single" w:sz="4" w:space="0" w:color="000000"/>
              <w:bottom w:val="single" w:sz="4" w:space="0" w:color="000000"/>
              <w:right w:val="nil"/>
            </w:tcBorders>
          </w:tcPr>
          <w:p w14:paraId="6AD5392B" w14:textId="77777777" w:rsidR="003C41CF" w:rsidRPr="001664C2" w:rsidRDefault="003C41CF" w:rsidP="00A0677B">
            <w:pPr>
              <w:pStyle w:val="TAC"/>
              <w:rPr>
                <w:lang w:val="en-US"/>
              </w:rPr>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0FF1059" w14:textId="7EC53D1A" w:rsidR="003C41CF" w:rsidRPr="001664C2" w:rsidRDefault="003C41CF" w:rsidP="00A0677B">
            <w:pPr>
              <w:pStyle w:val="TAL"/>
              <w:rPr>
                <w:lang w:val="en-US"/>
              </w:rPr>
            </w:pPr>
            <w:r>
              <w:rPr>
                <w:lang w:val="en-US"/>
              </w:rPr>
              <w:t xml:space="preserve">Indicates the Background data transfer </w:t>
            </w:r>
            <w:r w:rsidR="00E81D69" w:rsidRPr="00E81D69">
              <w:rPr>
                <w:lang w:val="en-US"/>
              </w:rPr>
              <w:t>Reference ID provided by the 3GPP network</w:t>
            </w:r>
          </w:p>
        </w:tc>
      </w:tr>
      <w:tr w:rsidR="003C41CF" w:rsidRPr="001664C2" w14:paraId="1F4A49C9" w14:textId="77777777" w:rsidTr="00A0677B">
        <w:trPr>
          <w:jc w:val="center"/>
        </w:trPr>
        <w:tc>
          <w:tcPr>
            <w:tcW w:w="2880" w:type="dxa"/>
            <w:tcBorders>
              <w:top w:val="single" w:sz="4" w:space="0" w:color="000000"/>
              <w:left w:val="single" w:sz="4" w:space="0" w:color="000000"/>
              <w:bottom w:val="single" w:sz="4" w:space="0" w:color="000000"/>
              <w:right w:val="nil"/>
            </w:tcBorders>
          </w:tcPr>
          <w:p w14:paraId="69BF9836" w14:textId="3CD7C42A" w:rsidR="003C41CF" w:rsidRDefault="003C41CF" w:rsidP="00A0677B">
            <w:pPr>
              <w:pStyle w:val="TAL"/>
              <w:rPr>
                <w:lang w:val="en-US" w:eastAsia="zh-CN"/>
              </w:rPr>
            </w:pPr>
            <w:r>
              <w:rPr>
                <w:rFonts w:eastAsia="Malgun Gothic"/>
              </w:rPr>
              <w:t>Granted time window</w:t>
            </w:r>
            <w:r w:rsidR="00E81D69">
              <w:rPr>
                <w:rFonts w:eastAsia="Malgun Gothic"/>
              </w:rPr>
              <w:t xml:space="preserve"> (see NOTE)</w:t>
            </w:r>
          </w:p>
        </w:tc>
        <w:tc>
          <w:tcPr>
            <w:tcW w:w="1440" w:type="dxa"/>
            <w:tcBorders>
              <w:top w:val="single" w:sz="4" w:space="0" w:color="000000"/>
              <w:left w:val="single" w:sz="4" w:space="0" w:color="000000"/>
              <w:bottom w:val="single" w:sz="4" w:space="0" w:color="000000"/>
              <w:right w:val="nil"/>
            </w:tcBorders>
          </w:tcPr>
          <w:p w14:paraId="763F42C7" w14:textId="77777777" w:rsidR="003C41CF" w:rsidRDefault="003C41CF" w:rsidP="00A0677B">
            <w:pPr>
              <w:pStyle w:val="TAC"/>
              <w:rPr>
                <w:lang w:val="en-US"/>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73F1D376" w14:textId="77777777" w:rsidR="003C41CF" w:rsidRDefault="003C41CF" w:rsidP="00A0677B">
            <w:pPr>
              <w:pStyle w:val="TAL"/>
              <w:rPr>
                <w:lang w:val="en-US"/>
              </w:rPr>
            </w:pPr>
            <w:r>
              <w:rPr>
                <w:rFonts w:eastAsia="Malgun Gothic"/>
              </w:rPr>
              <w:t>Granted time window for the background data transfer.</w:t>
            </w:r>
          </w:p>
        </w:tc>
      </w:tr>
      <w:tr w:rsidR="00E81D69" w:rsidRPr="001664C2" w14:paraId="5725FC4A" w14:textId="77777777" w:rsidTr="00684436">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D38870" w14:textId="709414A8" w:rsidR="00E81D69" w:rsidRDefault="00E81D69" w:rsidP="002F2DA4">
            <w:pPr>
              <w:pStyle w:val="TAN"/>
              <w:rPr>
                <w:rFonts w:eastAsia="Malgun Gothic"/>
              </w:rPr>
            </w:pPr>
            <w:r w:rsidRPr="00E81D69">
              <w:rPr>
                <w:rFonts w:eastAsia="Malgun Gothic"/>
              </w:rPr>
              <w:t>NOTE:</w:t>
            </w:r>
            <w:r>
              <w:rPr>
                <w:rFonts w:eastAsia="Malgun Gothic"/>
              </w:rPr>
              <w:tab/>
            </w:r>
            <w:r w:rsidRPr="00E81D69">
              <w:rPr>
                <w:rFonts w:eastAsia="Malgun Gothic"/>
              </w:rPr>
              <w:t>These IEs shall be included when Result is success.</w:t>
            </w:r>
          </w:p>
        </w:tc>
      </w:tr>
    </w:tbl>
    <w:p w14:paraId="351274CF" w14:textId="77777777" w:rsidR="003C41CF" w:rsidRPr="001664C2" w:rsidRDefault="003C41CF" w:rsidP="003C41CF"/>
    <w:p w14:paraId="201802BE" w14:textId="6FC5F7DE" w:rsidR="003C41CF" w:rsidRPr="001664C2" w:rsidRDefault="003C41CF" w:rsidP="003C41CF">
      <w:pPr>
        <w:pStyle w:val="Heading4"/>
      </w:pPr>
      <w:bookmarkStart w:id="1471" w:name="_Toc162886266"/>
      <w:r w:rsidRPr="001664C2">
        <w:t>14.3.2.</w:t>
      </w:r>
      <w:r w:rsidR="00931F89">
        <w:t>60</w:t>
      </w:r>
      <w:r w:rsidRPr="001664C2">
        <w:tab/>
        <w:t xml:space="preserve">BDT </w:t>
      </w:r>
      <w:r>
        <w:t>negotiation notification</w:t>
      </w:r>
      <w:bookmarkEnd w:id="1471"/>
    </w:p>
    <w:p w14:paraId="542DE8D2" w14:textId="18C2EF5F" w:rsidR="003C41CF" w:rsidRPr="001664C2" w:rsidRDefault="003C41CF" w:rsidP="003C41CF">
      <w:pPr>
        <w:rPr>
          <w:lang w:val="en-US"/>
        </w:rPr>
      </w:pPr>
      <w:r w:rsidRPr="001664C2">
        <w:rPr>
          <w:lang w:val="en-US"/>
        </w:rPr>
        <w:t>Table 14.3.2.</w:t>
      </w:r>
      <w:r w:rsidR="00931F89">
        <w:rPr>
          <w:lang w:val="en-US"/>
        </w:rPr>
        <w:t>60</w:t>
      </w:r>
      <w:r w:rsidRPr="001664C2">
        <w:rPr>
          <w:lang w:val="en-US" w:eastAsia="zh-CN"/>
        </w:rPr>
        <w:t>-1</w:t>
      </w:r>
      <w:r w:rsidRPr="001664C2">
        <w:rPr>
          <w:lang w:val="en-US"/>
        </w:rPr>
        <w:t xml:space="preserve"> describes the information flow </w:t>
      </w:r>
      <w:r w:rsidRPr="001664C2">
        <w:rPr>
          <w:lang w:val="en-US" w:eastAsia="zh-CN"/>
        </w:rPr>
        <w:t xml:space="preserve">for BDT </w:t>
      </w:r>
      <w:r>
        <w:rPr>
          <w:lang w:val="en-US" w:eastAsia="zh-CN"/>
        </w:rPr>
        <w:t xml:space="preserve">negotiation notification </w:t>
      </w:r>
      <w:r w:rsidRPr="001664C2">
        <w:rPr>
          <w:lang w:val="en-US" w:eastAsia="zh-CN"/>
        </w:rPr>
        <w:t>from the NRM server to the VAL server.</w:t>
      </w:r>
    </w:p>
    <w:p w14:paraId="0049AA2B" w14:textId="0965BC66" w:rsidR="003C41CF" w:rsidRPr="001664C2" w:rsidRDefault="003C41CF" w:rsidP="003C41CF">
      <w:pPr>
        <w:pStyle w:val="TH"/>
        <w:rPr>
          <w:lang w:val="en-US"/>
        </w:rPr>
      </w:pPr>
      <w:r w:rsidRPr="001664C2">
        <w:rPr>
          <w:lang w:val="en-US"/>
        </w:rPr>
        <w:t>Table 14.3.2.</w:t>
      </w:r>
      <w:r w:rsidR="00931F89">
        <w:rPr>
          <w:lang w:val="en-US"/>
        </w:rPr>
        <w:t>60</w:t>
      </w:r>
      <w:r w:rsidRPr="001664C2">
        <w:rPr>
          <w:lang w:val="en-US"/>
        </w:rPr>
        <w:t xml:space="preserve">-1: BDT </w:t>
      </w:r>
      <w:r>
        <w:rPr>
          <w:lang w:val="en-US"/>
        </w:rPr>
        <w:t>negotiation notification</w:t>
      </w:r>
    </w:p>
    <w:tbl>
      <w:tblPr>
        <w:tblW w:w="8640" w:type="dxa"/>
        <w:jc w:val="center"/>
        <w:tblLayout w:type="fixed"/>
        <w:tblLook w:val="04A0" w:firstRow="1" w:lastRow="0" w:firstColumn="1" w:lastColumn="0" w:noHBand="0" w:noVBand="1"/>
      </w:tblPr>
      <w:tblGrid>
        <w:gridCol w:w="2880"/>
        <w:gridCol w:w="1440"/>
        <w:gridCol w:w="4320"/>
      </w:tblGrid>
      <w:tr w:rsidR="003C41CF" w:rsidRPr="001664C2" w14:paraId="72AA5AC5" w14:textId="77777777" w:rsidTr="00A0677B">
        <w:trPr>
          <w:jc w:val="center"/>
        </w:trPr>
        <w:tc>
          <w:tcPr>
            <w:tcW w:w="2880" w:type="dxa"/>
            <w:tcBorders>
              <w:top w:val="single" w:sz="4" w:space="0" w:color="000000"/>
              <w:left w:val="single" w:sz="4" w:space="0" w:color="000000"/>
              <w:bottom w:val="single" w:sz="4" w:space="0" w:color="000000"/>
              <w:right w:val="nil"/>
            </w:tcBorders>
            <w:hideMark/>
          </w:tcPr>
          <w:p w14:paraId="2511D9FD"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38E47263"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052006" w14:textId="77777777" w:rsidR="003C41CF" w:rsidRPr="001664C2" w:rsidRDefault="003C41CF" w:rsidP="00A0677B">
            <w:pPr>
              <w:keepNext/>
              <w:keepLines/>
              <w:spacing w:after="0"/>
              <w:jc w:val="center"/>
              <w:rPr>
                <w:rFonts w:ascii="Arial" w:hAnsi="Arial"/>
                <w:b/>
                <w:sz w:val="18"/>
                <w:lang w:val="en-US"/>
              </w:rPr>
            </w:pPr>
            <w:r w:rsidRPr="001664C2">
              <w:rPr>
                <w:rFonts w:ascii="Arial" w:hAnsi="Arial"/>
                <w:b/>
                <w:sz w:val="18"/>
                <w:lang w:val="en-US"/>
              </w:rPr>
              <w:t>Description</w:t>
            </w:r>
          </w:p>
        </w:tc>
      </w:tr>
      <w:tr w:rsidR="00E81D69" w:rsidRPr="001664C2" w14:paraId="5C97CCCB" w14:textId="77777777" w:rsidTr="00A0677B">
        <w:trPr>
          <w:jc w:val="center"/>
        </w:trPr>
        <w:tc>
          <w:tcPr>
            <w:tcW w:w="2880" w:type="dxa"/>
            <w:tcBorders>
              <w:top w:val="single" w:sz="4" w:space="0" w:color="000000"/>
              <w:left w:val="single" w:sz="4" w:space="0" w:color="000000"/>
              <w:bottom w:val="single" w:sz="4" w:space="0" w:color="000000"/>
              <w:right w:val="nil"/>
            </w:tcBorders>
          </w:tcPr>
          <w:p w14:paraId="12446C28" w14:textId="5BE70CDD" w:rsidR="00E81D69" w:rsidRDefault="00E81D69" w:rsidP="00E81D69">
            <w:pPr>
              <w:pStyle w:val="TAL"/>
              <w:rPr>
                <w:rFonts w:eastAsia="Malgun Gothic"/>
              </w:rPr>
            </w:pPr>
            <w:r w:rsidRPr="00E05446">
              <w:t>BDT configuration identifier</w:t>
            </w:r>
          </w:p>
        </w:tc>
        <w:tc>
          <w:tcPr>
            <w:tcW w:w="1440" w:type="dxa"/>
            <w:tcBorders>
              <w:top w:val="single" w:sz="4" w:space="0" w:color="000000"/>
              <w:left w:val="single" w:sz="4" w:space="0" w:color="000000"/>
              <w:bottom w:val="single" w:sz="4" w:space="0" w:color="000000"/>
              <w:right w:val="nil"/>
            </w:tcBorders>
          </w:tcPr>
          <w:p w14:paraId="65F5FCD7" w14:textId="49E57338" w:rsidR="00E81D69" w:rsidRDefault="00E81D69" w:rsidP="00E81D69">
            <w:pPr>
              <w:pStyle w:val="TAC"/>
              <w:rPr>
                <w:rFonts w:eastAsia="Malgun Gothic"/>
              </w:rPr>
            </w:pPr>
            <w:r w:rsidRPr="00E05446">
              <w:t>M</w:t>
            </w:r>
          </w:p>
        </w:tc>
        <w:tc>
          <w:tcPr>
            <w:tcW w:w="4320" w:type="dxa"/>
            <w:tcBorders>
              <w:top w:val="single" w:sz="4" w:space="0" w:color="000000"/>
              <w:left w:val="single" w:sz="4" w:space="0" w:color="000000"/>
              <w:bottom w:val="single" w:sz="4" w:space="0" w:color="000000"/>
              <w:right w:val="single" w:sz="4" w:space="0" w:color="000000"/>
            </w:tcBorders>
          </w:tcPr>
          <w:p w14:paraId="28F1BACB" w14:textId="02820BA1" w:rsidR="00E81D69" w:rsidRDefault="00E81D69" w:rsidP="00E81D69">
            <w:pPr>
              <w:pStyle w:val="TAL"/>
              <w:rPr>
                <w:rFonts w:eastAsia="Malgun Gothic"/>
              </w:rPr>
            </w:pPr>
            <w:r w:rsidRPr="00E05446">
              <w:t>Identifier of the BDT configuration information stored at the NRM server</w:t>
            </w:r>
          </w:p>
        </w:tc>
      </w:tr>
      <w:tr w:rsidR="003C41CF" w:rsidRPr="001664C2" w14:paraId="7533D1F2" w14:textId="77777777" w:rsidTr="00A0677B">
        <w:trPr>
          <w:jc w:val="center"/>
        </w:trPr>
        <w:tc>
          <w:tcPr>
            <w:tcW w:w="2880" w:type="dxa"/>
            <w:tcBorders>
              <w:top w:val="single" w:sz="4" w:space="0" w:color="000000"/>
              <w:left w:val="single" w:sz="4" w:space="0" w:color="000000"/>
              <w:bottom w:val="single" w:sz="4" w:space="0" w:color="000000"/>
              <w:right w:val="nil"/>
            </w:tcBorders>
          </w:tcPr>
          <w:p w14:paraId="0C693A8B" w14:textId="0D23BFD9" w:rsidR="003C41CF" w:rsidRDefault="003C41CF" w:rsidP="00A0677B">
            <w:pPr>
              <w:pStyle w:val="TAL"/>
              <w:rPr>
                <w:lang w:val="en-US" w:eastAsia="zh-CN"/>
              </w:rPr>
            </w:pPr>
            <w:r>
              <w:rPr>
                <w:rFonts w:eastAsia="Malgun Gothic"/>
              </w:rPr>
              <w:t>Granted time window</w:t>
            </w:r>
            <w:r w:rsidR="00E81D69">
              <w:rPr>
                <w:rFonts w:eastAsia="Malgun Gothic"/>
              </w:rPr>
              <w:t xml:space="preserve"> (see NOTE)</w:t>
            </w:r>
          </w:p>
        </w:tc>
        <w:tc>
          <w:tcPr>
            <w:tcW w:w="1440" w:type="dxa"/>
            <w:tcBorders>
              <w:top w:val="single" w:sz="4" w:space="0" w:color="000000"/>
              <w:left w:val="single" w:sz="4" w:space="0" w:color="000000"/>
              <w:bottom w:val="single" w:sz="4" w:space="0" w:color="000000"/>
              <w:right w:val="nil"/>
            </w:tcBorders>
          </w:tcPr>
          <w:p w14:paraId="3BF7AD74" w14:textId="1EF940F7" w:rsidR="003C41CF" w:rsidRDefault="00E81D69" w:rsidP="00A0677B">
            <w:pPr>
              <w:pStyle w:val="TAC"/>
              <w:rPr>
                <w:lang w:val="en-US"/>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27C61582" w14:textId="77777777" w:rsidR="003C41CF" w:rsidRDefault="003C41CF" w:rsidP="00A0677B">
            <w:pPr>
              <w:pStyle w:val="TAL"/>
              <w:rPr>
                <w:lang w:val="en-US"/>
              </w:rPr>
            </w:pPr>
            <w:r>
              <w:rPr>
                <w:rFonts w:eastAsia="Malgun Gothic"/>
              </w:rPr>
              <w:t>Granted time window for the background data transfer.</w:t>
            </w:r>
          </w:p>
        </w:tc>
      </w:tr>
      <w:tr w:rsidR="003C41CF" w:rsidRPr="001664C2" w14:paraId="1F8B89B9" w14:textId="77777777" w:rsidTr="00A0677B">
        <w:trPr>
          <w:jc w:val="center"/>
        </w:trPr>
        <w:tc>
          <w:tcPr>
            <w:tcW w:w="2880" w:type="dxa"/>
            <w:tcBorders>
              <w:top w:val="single" w:sz="4" w:space="0" w:color="000000"/>
              <w:left w:val="single" w:sz="4" w:space="0" w:color="000000"/>
              <w:bottom w:val="single" w:sz="4" w:space="0" w:color="000000"/>
              <w:right w:val="nil"/>
            </w:tcBorders>
          </w:tcPr>
          <w:p w14:paraId="600A3A2E" w14:textId="5B3E0823" w:rsidR="003C41CF" w:rsidRDefault="00E81D69" w:rsidP="00A0677B">
            <w:pPr>
              <w:pStyle w:val="TAL"/>
              <w:rPr>
                <w:rFonts w:eastAsia="Malgun Gothic"/>
              </w:rPr>
            </w:pPr>
            <w:r w:rsidRPr="00E81D69">
              <w:rPr>
                <w:lang w:val="en-US" w:eastAsia="zh-CN"/>
              </w:rPr>
              <w:t>BDT Reference</w:t>
            </w:r>
            <w:r>
              <w:rPr>
                <w:lang w:val="en-US" w:eastAsia="zh-CN"/>
              </w:rPr>
              <w:t xml:space="preserve"> </w:t>
            </w:r>
            <w:r w:rsidR="003C41CF">
              <w:rPr>
                <w:lang w:val="en-US" w:eastAsia="zh-CN"/>
              </w:rPr>
              <w:t>ID</w:t>
            </w:r>
          </w:p>
        </w:tc>
        <w:tc>
          <w:tcPr>
            <w:tcW w:w="1440" w:type="dxa"/>
            <w:tcBorders>
              <w:top w:val="single" w:sz="4" w:space="0" w:color="000000"/>
              <w:left w:val="single" w:sz="4" w:space="0" w:color="000000"/>
              <w:bottom w:val="single" w:sz="4" w:space="0" w:color="000000"/>
              <w:right w:val="nil"/>
            </w:tcBorders>
          </w:tcPr>
          <w:p w14:paraId="0366EDED" w14:textId="75CB20B2" w:rsidR="003C41CF" w:rsidRDefault="00E81D69" w:rsidP="00A0677B">
            <w:pPr>
              <w:pStyle w:val="TAC"/>
              <w:rPr>
                <w:rFonts w:eastAsia="Malgun Gothic"/>
              </w:rPr>
            </w:pPr>
            <w:r>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1EC25033" w14:textId="0CB241C8" w:rsidR="003C41CF" w:rsidRDefault="003C41CF" w:rsidP="00A0677B">
            <w:pPr>
              <w:pStyle w:val="TAL"/>
              <w:rPr>
                <w:rFonts w:eastAsia="Malgun Gothic"/>
              </w:rPr>
            </w:pPr>
            <w:r>
              <w:rPr>
                <w:lang w:val="en-US"/>
              </w:rPr>
              <w:t xml:space="preserve">Indicates the Background data transfer </w:t>
            </w:r>
            <w:r w:rsidR="00E81D69" w:rsidRPr="00E81D69">
              <w:rPr>
                <w:lang w:val="en-US"/>
              </w:rPr>
              <w:t>Reference ID provided by the 3GPP network</w:t>
            </w:r>
          </w:p>
        </w:tc>
      </w:tr>
      <w:tr w:rsidR="00E81D69" w:rsidRPr="001664C2" w14:paraId="1BB3012D" w14:textId="77777777" w:rsidTr="00A0677B">
        <w:trPr>
          <w:jc w:val="center"/>
        </w:trPr>
        <w:tc>
          <w:tcPr>
            <w:tcW w:w="2880" w:type="dxa"/>
            <w:tcBorders>
              <w:top w:val="single" w:sz="4" w:space="0" w:color="000000"/>
              <w:left w:val="single" w:sz="4" w:space="0" w:color="000000"/>
              <w:bottom w:val="single" w:sz="4" w:space="0" w:color="000000"/>
              <w:right w:val="nil"/>
            </w:tcBorders>
          </w:tcPr>
          <w:p w14:paraId="6E26C11D" w14:textId="18DD22B9" w:rsidR="00E81D69" w:rsidRPr="00E81D69" w:rsidRDefault="00E81D69" w:rsidP="00E81D69">
            <w:pPr>
              <w:pStyle w:val="TAL"/>
              <w:rPr>
                <w:lang w:val="en-US" w:eastAsia="zh-CN"/>
              </w:rPr>
            </w:pPr>
            <w:r w:rsidRPr="0028732B">
              <w:t>BDT policy removal indicator (</w:t>
            </w:r>
            <w:r>
              <w:t>see </w:t>
            </w:r>
            <w:r w:rsidRPr="0028732B">
              <w:t>NOTE)</w:t>
            </w:r>
          </w:p>
        </w:tc>
        <w:tc>
          <w:tcPr>
            <w:tcW w:w="1440" w:type="dxa"/>
            <w:tcBorders>
              <w:top w:val="single" w:sz="4" w:space="0" w:color="000000"/>
              <w:left w:val="single" w:sz="4" w:space="0" w:color="000000"/>
              <w:bottom w:val="single" w:sz="4" w:space="0" w:color="000000"/>
              <w:right w:val="nil"/>
            </w:tcBorders>
          </w:tcPr>
          <w:p w14:paraId="5FCB78A9" w14:textId="2D48B9B5" w:rsidR="00E81D69" w:rsidRDefault="00E81D69" w:rsidP="00E81D69">
            <w:pPr>
              <w:pStyle w:val="TAC"/>
              <w:rPr>
                <w:lang w:val="en-US"/>
              </w:rPr>
            </w:pPr>
            <w:r w:rsidRPr="0028732B">
              <w:t>O</w:t>
            </w:r>
          </w:p>
        </w:tc>
        <w:tc>
          <w:tcPr>
            <w:tcW w:w="4320" w:type="dxa"/>
            <w:tcBorders>
              <w:top w:val="single" w:sz="4" w:space="0" w:color="000000"/>
              <w:left w:val="single" w:sz="4" w:space="0" w:color="000000"/>
              <w:bottom w:val="single" w:sz="4" w:space="0" w:color="000000"/>
              <w:right w:val="single" w:sz="4" w:space="0" w:color="000000"/>
            </w:tcBorders>
          </w:tcPr>
          <w:p w14:paraId="1BE0D75E" w14:textId="5A091A23" w:rsidR="00E81D69" w:rsidRDefault="00E81D69" w:rsidP="00E81D69">
            <w:pPr>
              <w:pStyle w:val="TAL"/>
              <w:rPr>
                <w:lang w:val="en-US"/>
              </w:rPr>
            </w:pPr>
            <w:r w:rsidRPr="0028732B">
              <w:t>The indicator about the BDT policy removal.</w:t>
            </w:r>
          </w:p>
        </w:tc>
      </w:tr>
      <w:tr w:rsidR="00E81D69" w:rsidRPr="001664C2" w14:paraId="2CD5AF22" w14:textId="77777777" w:rsidTr="00A6490B">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10CA2FE" w14:textId="377913FA" w:rsidR="00E81D69" w:rsidRPr="0028732B" w:rsidRDefault="00E81D69" w:rsidP="002F2DA4">
            <w:pPr>
              <w:pStyle w:val="TAN"/>
            </w:pPr>
            <w:r w:rsidRPr="00E81D69">
              <w:t>NOTE:</w:t>
            </w:r>
            <w:r>
              <w:tab/>
            </w:r>
            <w:r w:rsidRPr="00E81D69">
              <w:t>Either of these IEs are included.</w:t>
            </w:r>
          </w:p>
        </w:tc>
      </w:tr>
    </w:tbl>
    <w:p w14:paraId="472F45D7" w14:textId="77777777" w:rsidR="003C41CF" w:rsidRPr="00BD3D89" w:rsidRDefault="003C41CF" w:rsidP="003C41CF"/>
    <w:p w14:paraId="10C8C0A9" w14:textId="679A7067" w:rsidR="00571E05" w:rsidRPr="00B2098E" w:rsidRDefault="00571E05" w:rsidP="00571E05">
      <w:pPr>
        <w:pStyle w:val="Heading4"/>
      </w:pPr>
      <w:bookmarkStart w:id="1472" w:name="_Toc162886267"/>
      <w:r>
        <w:t>14</w:t>
      </w:r>
      <w:r w:rsidRPr="00B2098E">
        <w:t>.</w:t>
      </w:r>
      <w:r>
        <w:t>3</w:t>
      </w:r>
      <w:r w:rsidRPr="00B2098E">
        <w:t>.</w:t>
      </w:r>
      <w:r>
        <w:t>2.61</w:t>
      </w:r>
      <w:r w:rsidRPr="00B2098E">
        <w:tab/>
      </w:r>
      <w:r>
        <w:t>BDT configuration get request</w:t>
      </w:r>
      <w:bookmarkEnd w:id="1472"/>
    </w:p>
    <w:p w14:paraId="0093DD5A" w14:textId="068ACC5D" w:rsidR="00571E05" w:rsidRPr="0083707B" w:rsidRDefault="00571E05" w:rsidP="00571E05">
      <w:r w:rsidRPr="0083707B">
        <w:t>Table 14.3.</w:t>
      </w:r>
      <w:r>
        <w:t>2.61</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get </w:t>
      </w:r>
      <w:r w:rsidRPr="0083707B">
        <w:t xml:space="preserve">request from the VAL server to the NRM </w:t>
      </w:r>
      <w:r w:rsidRPr="0083707B">
        <w:rPr>
          <w:lang w:eastAsia="zh-CN"/>
        </w:rPr>
        <w:t>Server</w:t>
      </w:r>
      <w:r w:rsidRPr="0083707B">
        <w:rPr>
          <w:rFonts w:eastAsia="Malgun Gothic"/>
          <w:lang w:eastAsia="zh-CN"/>
        </w:rPr>
        <w:t>.</w:t>
      </w:r>
    </w:p>
    <w:p w14:paraId="439F83E3" w14:textId="1097A006" w:rsidR="00571E05" w:rsidRPr="0083707B" w:rsidRDefault="00571E05" w:rsidP="00571E05">
      <w:pPr>
        <w:pStyle w:val="TH"/>
        <w:rPr>
          <w:rFonts w:eastAsia="Malgun Gothic"/>
          <w:lang w:eastAsia="zh-CN"/>
        </w:rPr>
      </w:pPr>
      <w:r w:rsidRPr="0083707B">
        <w:rPr>
          <w:rFonts w:eastAsia="Malgun Gothic"/>
        </w:rPr>
        <w:t>Table 14.3.2.</w:t>
      </w:r>
      <w:r>
        <w:rPr>
          <w:rFonts w:eastAsia="Malgun Gothic"/>
        </w:rPr>
        <w:t>61</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get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571E05" w:rsidRPr="0083707B" w14:paraId="76B486A8"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9936C2A" w14:textId="77777777" w:rsidR="00571E05" w:rsidRPr="0083707B" w:rsidRDefault="00571E05"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7A95E41" w14:textId="77777777" w:rsidR="00571E05" w:rsidRPr="0083707B" w:rsidRDefault="00571E05"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192AC" w14:textId="77777777" w:rsidR="00571E05" w:rsidRPr="0083707B" w:rsidRDefault="00571E05" w:rsidP="00827457">
            <w:pPr>
              <w:keepNext/>
              <w:keepLines/>
              <w:spacing w:after="0"/>
              <w:rPr>
                <w:rFonts w:ascii="Arial" w:eastAsia="Malgun Gothic" w:hAnsi="Arial"/>
                <w:sz w:val="18"/>
              </w:rPr>
            </w:pPr>
            <w:r w:rsidRPr="0083707B">
              <w:rPr>
                <w:rFonts w:ascii="Arial" w:eastAsia="Malgun Gothic" w:hAnsi="Arial"/>
                <w:sz w:val="18"/>
              </w:rPr>
              <w:t>Description</w:t>
            </w:r>
          </w:p>
        </w:tc>
      </w:tr>
      <w:tr w:rsidR="00571E05" w:rsidRPr="001664C2" w14:paraId="7FB72198"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69EC163" w14:textId="77777777" w:rsidR="00571E05" w:rsidRPr="001664C2" w:rsidRDefault="00571E05"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136DAB3D" w14:textId="77777777" w:rsidR="00571E05" w:rsidRPr="001664C2" w:rsidRDefault="00571E05"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F0671" w14:textId="77777777" w:rsidR="00571E05" w:rsidRPr="001664C2" w:rsidRDefault="00571E05"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updated</w:t>
            </w:r>
            <w:r w:rsidRPr="001664C2">
              <w:rPr>
                <w:rFonts w:ascii="Arial" w:eastAsia="Malgun Gothic" w:hAnsi="Arial"/>
                <w:sz w:val="18"/>
              </w:rPr>
              <w:t>.</w:t>
            </w:r>
          </w:p>
        </w:tc>
      </w:tr>
      <w:tr w:rsidR="00571E05" w:rsidRPr="001664C2" w14:paraId="643BDD42"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2F90D0DC" w14:textId="77777777" w:rsidR="00571E05" w:rsidRPr="001664C2" w:rsidRDefault="00571E05"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1A95F83" w14:textId="77777777" w:rsidR="00571E05" w:rsidRPr="001664C2" w:rsidRDefault="00571E05"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20B64" w14:textId="77777777" w:rsidR="00571E05" w:rsidRPr="001664C2" w:rsidRDefault="00571E05"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bl>
    <w:p w14:paraId="67A41653" w14:textId="77777777" w:rsidR="00571E05" w:rsidRPr="001664C2" w:rsidRDefault="00571E05" w:rsidP="00571E05"/>
    <w:p w14:paraId="1CF956D4" w14:textId="6A19CF98" w:rsidR="00571E05" w:rsidRPr="001664C2" w:rsidRDefault="00571E05" w:rsidP="00571E05">
      <w:pPr>
        <w:pStyle w:val="Heading4"/>
      </w:pPr>
      <w:bookmarkStart w:id="1473" w:name="_Toc162886268"/>
      <w:r w:rsidRPr="001664C2">
        <w:t>14.3.2.</w:t>
      </w:r>
      <w:r>
        <w:t>62</w:t>
      </w:r>
      <w:r w:rsidRPr="001664C2">
        <w:tab/>
        <w:t>BDT configuration</w:t>
      </w:r>
      <w:r>
        <w:t xml:space="preserve"> get</w:t>
      </w:r>
      <w:r w:rsidRPr="001664C2">
        <w:t xml:space="preserve"> response</w:t>
      </w:r>
      <w:bookmarkEnd w:id="1473"/>
    </w:p>
    <w:p w14:paraId="2484D357" w14:textId="2E834360" w:rsidR="00571E05" w:rsidRPr="001664C2" w:rsidRDefault="00571E05" w:rsidP="00571E05">
      <w:pPr>
        <w:rPr>
          <w:lang w:val="en-US"/>
        </w:rPr>
      </w:pPr>
      <w:r w:rsidRPr="001664C2">
        <w:rPr>
          <w:lang w:val="en-US"/>
        </w:rPr>
        <w:t>Table 14.3.2.</w:t>
      </w:r>
      <w:r>
        <w:rPr>
          <w:lang w:val="en-US"/>
        </w:rPr>
        <w:t>62</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get </w:t>
      </w:r>
      <w:r w:rsidRPr="001664C2">
        <w:rPr>
          <w:lang w:val="en-US" w:eastAsia="zh-CN"/>
        </w:rPr>
        <w:t>response from the NRM server to the VAL server.</w:t>
      </w:r>
    </w:p>
    <w:p w14:paraId="16AC7FA8" w14:textId="78132A78" w:rsidR="00571E05" w:rsidRPr="001664C2" w:rsidRDefault="00571E05" w:rsidP="00571E05">
      <w:pPr>
        <w:pStyle w:val="TH"/>
        <w:rPr>
          <w:lang w:val="en-US"/>
        </w:rPr>
      </w:pPr>
      <w:r w:rsidRPr="001664C2">
        <w:rPr>
          <w:lang w:val="en-US"/>
        </w:rPr>
        <w:t>Table 14.3.2.</w:t>
      </w:r>
      <w:r>
        <w:rPr>
          <w:lang w:val="en-US"/>
        </w:rPr>
        <w:t>62</w:t>
      </w:r>
      <w:r w:rsidRPr="001664C2">
        <w:rPr>
          <w:lang w:val="en-US"/>
        </w:rPr>
        <w:t xml:space="preserve">-1: BDT configuration </w:t>
      </w:r>
      <w:r>
        <w:rPr>
          <w:lang w:val="en-US"/>
        </w:rPr>
        <w:t xml:space="preserve">get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571E05" w:rsidRPr="001664C2" w14:paraId="0BAEEE82"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72AA1BB5"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02F5DA21"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CBDE2B4" w14:textId="77777777" w:rsidR="00571E05" w:rsidRPr="001664C2" w:rsidRDefault="00571E05"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571E05" w:rsidRPr="001664C2" w14:paraId="3DA93463" w14:textId="77777777" w:rsidTr="00827457">
        <w:trPr>
          <w:jc w:val="center"/>
        </w:trPr>
        <w:tc>
          <w:tcPr>
            <w:tcW w:w="2880" w:type="dxa"/>
            <w:tcBorders>
              <w:top w:val="single" w:sz="4" w:space="0" w:color="000000"/>
              <w:left w:val="single" w:sz="4" w:space="0" w:color="000000"/>
              <w:bottom w:val="single" w:sz="4" w:space="0" w:color="000000"/>
              <w:right w:val="nil"/>
            </w:tcBorders>
          </w:tcPr>
          <w:p w14:paraId="5100B6E9" w14:textId="77777777" w:rsidR="00571E05" w:rsidRPr="001664C2" w:rsidRDefault="00571E05"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2375DFA3" w14:textId="77777777" w:rsidR="00571E05" w:rsidRPr="001664C2" w:rsidRDefault="00571E05"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7C1145A1" w14:textId="77777777" w:rsidR="00571E05" w:rsidRPr="001664C2" w:rsidRDefault="00571E05" w:rsidP="00827457">
            <w:pPr>
              <w:pStyle w:val="TAL"/>
              <w:rPr>
                <w:lang w:val="en-US"/>
              </w:rPr>
            </w:pPr>
            <w:r w:rsidRPr="001664C2">
              <w:rPr>
                <w:lang w:val="en-US"/>
              </w:rPr>
              <w:t>The result indicates success or failure of</w:t>
            </w:r>
            <w:r>
              <w:rPr>
                <w:lang w:val="en-US"/>
              </w:rPr>
              <w:t xml:space="preserve"> BDT configuration get operation.</w:t>
            </w:r>
          </w:p>
        </w:tc>
      </w:tr>
      <w:tr w:rsidR="00571E05" w:rsidRPr="001664C2" w14:paraId="22FEB0B1" w14:textId="77777777" w:rsidTr="00827457">
        <w:trPr>
          <w:jc w:val="center"/>
        </w:trPr>
        <w:tc>
          <w:tcPr>
            <w:tcW w:w="2880" w:type="dxa"/>
            <w:tcBorders>
              <w:top w:val="single" w:sz="4" w:space="0" w:color="000000"/>
              <w:left w:val="single" w:sz="4" w:space="0" w:color="000000"/>
              <w:bottom w:val="single" w:sz="4" w:space="0" w:color="000000"/>
              <w:right w:val="nil"/>
            </w:tcBorders>
          </w:tcPr>
          <w:p w14:paraId="1F4BA065" w14:textId="77777777" w:rsidR="00571E05" w:rsidRPr="001664C2" w:rsidRDefault="00571E05" w:rsidP="00827457">
            <w:pPr>
              <w:pStyle w:val="TAL"/>
              <w:rPr>
                <w:lang w:val="en-US" w:eastAsia="zh-CN"/>
              </w:rPr>
            </w:pPr>
            <w:r>
              <w:rPr>
                <w:rFonts w:eastAsia="Malgun Gothic"/>
              </w:rPr>
              <w:t>BDT configuration identifier</w:t>
            </w:r>
          </w:p>
        </w:tc>
        <w:tc>
          <w:tcPr>
            <w:tcW w:w="1440" w:type="dxa"/>
            <w:tcBorders>
              <w:top w:val="single" w:sz="4" w:space="0" w:color="000000"/>
              <w:left w:val="single" w:sz="4" w:space="0" w:color="000000"/>
              <w:bottom w:val="single" w:sz="4" w:space="0" w:color="000000"/>
              <w:right w:val="nil"/>
            </w:tcBorders>
          </w:tcPr>
          <w:p w14:paraId="335501C8" w14:textId="77777777" w:rsidR="00571E05" w:rsidRPr="001664C2" w:rsidRDefault="00571E05" w:rsidP="00827457">
            <w:pPr>
              <w:pStyle w:val="TAC"/>
              <w:rPr>
                <w:lang w:val="en-US"/>
              </w:rPr>
            </w:pPr>
            <w:r>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tcPr>
          <w:p w14:paraId="5F322D3F" w14:textId="77777777" w:rsidR="00571E05" w:rsidRPr="001664C2" w:rsidRDefault="00571E05" w:rsidP="00827457">
            <w:pPr>
              <w:pStyle w:val="TAL"/>
              <w:rPr>
                <w:lang w:val="en-US"/>
              </w:rPr>
            </w:pPr>
            <w:r>
              <w:rPr>
                <w:rFonts w:eastAsia="Malgun Gothic"/>
              </w:rPr>
              <w:t>Identifier of the BDT configuration stored in the NRM server.</w:t>
            </w:r>
          </w:p>
        </w:tc>
      </w:tr>
      <w:tr w:rsidR="00571E05" w:rsidRPr="001664C2" w14:paraId="65095A62" w14:textId="77777777" w:rsidTr="00827457">
        <w:trPr>
          <w:jc w:val="center"/>
        </w:trPr>
        <w:tc>
          <w:tcPr>
            <w:tcW w:w="2880" w:type="dxa"/>
            <w:tcBorders>
              <w:top w:val="single" w:sz="4" w:space="0" w:color="000000"/>
              <w:left w:val="single" w:sz="4" w:space="0" w:color="000000"/>
              <w:bottom w:val="single" w:sz="4" w:space="0" w:color="000000"/>
              <w:right w:val="nil"/>
            </w:tcBorders>
          </w:tcPr>
          <w:p w14:paraId="1FCD31DF" w14:textId="5004B28C" w:rsidR="00571E05" w:rsidRDefault="00571E05" w:rsidP="00827457">
            <w:pPr>
              <w:pStyle w:val="TAL"/>
              <w:rPr>
                <w:rFonts w:eastAsia="Malgun Gothic"/>
              </w:rPr>
            </w:pPr>
            <w:r>
              <w:rPr>
                <w:rFonts w:eastAsia="Malgun Gothic"/>
              </w:rPr>
              <w:t>BDT configuration data (see</w:t>
            </w:r>
            <w:r w:rsidR="00882B0F">
              <w:rPr>
                <w:rFonts w:eastAsia="Malgun Gothic"/>
              </w:rPr>
              <w:t> </w:t>
            </w:r>
            <w:r>
              <w:rPr>
                <w:rFonts w:eastAsia="Malgun Gothic"/>
              </w:rPr>
              <w:t>NOTE)</w:t>
            </w:r>
          </w:p>
        </w:tc>
        <w:tc>
          <w:tcPr>
            <w:tcW w:w="1440" w:type="dxa"/>
            <w:tcBorders>
              <w:top w:val="single" w:sz="4" w:space="0" w:color="000000"/>
              <w:left w:val="single" w:sz="4" w:space="0" w:color="000000"/>
              <w:bottom w:val="single" w:sz="4" w:space="0" w:color="000000"/>
              <w:right w:val="nil"/>
            </w:tcBorders>
          </w:tcPr>
          <w:p w14:paraId="1DFEFB00" w14:textId="77777777" w:rsidR="00571E05" w:rsidRDefault="00571E05" w:rsidP="00827457">
            <w:pPr>
              <w:pStyle w:val="TAC"/>
              <w:rPr>
                <w:rFonts w:eastAsia="Malgun Gothic"/>
              </w:rPr>
            </w:pPr>
            <w:r>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tcPr>
          <w:p w14:paraId="59EFF14F" w14:textId="77777777" w:rsidR="00571E05" w:rsidRDefault="00571E05" w:rsidP="00827457">
            <w:pPr>
              <w:pStyle w:val="TAL"/>
              <w:rPr>
                <w:rFonts w:eastAsia="Malgun Gothic"/>
              </w:rPr>
            </w:pPr>
            <w:r>
              <w:rPr>
                <w:rFonts w:eastAsia="Malgun Gothic"/>
              </w:rPr>
              <w:t>The BDT configuration data stored at the NRM server which includes information like VAL service ID, List of VAL UE IDs/VAL group ID, Volume per UE, Desired Time Window, Granted Time Window, Desired Area Information, Policy Selection Guidance, BDT Reference ID</w:t>
            </w:r>
          </w:p>
        </w:tc>
      </w:tr>
      <w:tr w:rsidR="00571E05" w:rsidRPr="001664C2" w14:paraId="70600021" w14:textId="77777777" w:rsidTr="0082745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2DD5704" w14:textId="77777777" w:rsidR="00571E05" w:rsidRDefault="00571E05" w:rsidP="00827457">
            <w:pPr>
              <w:pStyle w:val="TAN"/>
              <w:rPr>
                <w:rFonts w:eastAsia="Malgun Gothic"/>
              </w:rPr>
            </w:pPr>
            <w:r>
              <w:rPr>
                <w:rFonts w:eastAsia="Malgun Gothic"/>
              </w:rPr>
              <w:t>NOTE:</w:t>
            </w:r>
            <w:r>
              <w:rPr>
                <w:rFonts w:eastAsia="Malgun Gothic"/>
              </w:rPr>
              <w:tab/>
              <w:t>The BDT configuration data IE is included if the Result indicates success.</w:t>
            </w:r>
          </w:p>
        </w:tc>
      </w:tr>
    </w:tbl>
    <w:p w14:paraId="2DF1DD5D" w14:textId="77777777" w:rsidR="00571E05" w:rsidRPr="001664C2" w:rsidRDefault="00571E05" w:rsidP="00571E05"/>
    <w:p w14:paraId="7C9E6FE5" w14:textId="4FD01A38" w:rsidR="00422C9E" w:rsidRPr="00B2098E" w:rsidRDefault="00422C9E" w:rsidP="00422C9E">
      <w:pPr>
        <w:pStyle w:val="Heading4"/>
      </w:pPr>
      <w:bookmarkStart w:id="1474" w:name="_Toc162886269"/>
      <w:r>
        <w:t>14</w:t>
      </w:r>
      <w:r w:rsidRPr="00B2098E">
        <w:t>.</w:t>
      </w:r>
      <w:r>
        <w:t>3</w:t>
      </w:r>
      <w:r w:rsidRPr="00B2098E">
        <w:t>.</w:t>
      </w:r>
      <w:r>
        <w:t>2.63</w:t>
      </w:r>
      <w:r w:rsidRPr="00B2098E">
        <w:tab/>
      </w:r>
      <w:r>
        <w:t>BDT configuration update request</w:t>
      </w:r>
      <w:bookmarkEnd w:id="1474"/>
    </w:p>
    <w:p w14:paraId="65379568" w14:textId="298BCE86" w:rsidR="00422C9E" w:rsidRPr="0083707B" w:rsidRDefault="00422C9E" w:rsidP="00422C9E">
      <w:r w:rsidRPr="0083707B">
        <w:t>Table 14.3.</w:t>
      </w:r>
      <w:r>
        <w:t>2.63</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update </w:t>
      </w:r>
      <w:r w:rsidRPr="0083707B">
        <w:t xml:space="preserve">request from the VAL server to the NRM </w:t>
      </w:r>
      <w:r w:rsidRPr="0083707B">
        <w:rPr>
          <w:lang w:eastAsia="zh-CN"/>
        </w:rPr>
        <w:t>Server</w:t>
      </w:r>
      <w:r w:rsidRPr="0083707B">
        <w:rPr>
          <w:rFonts w:eastAsia="Malgun Gothic"/>
          <w:lang w:eastAsia="zh-CN"/>
        </w:rPr>
        <w:t>.</w:t>
      </w:r>
    </w:p>
    <w:p w14:paraId="206BA24E" w14:textId="6CF2F960" w:rsidR="00422C9E" w:rsidRPr="0083707B" w:rsidRDefault="00422C9E" w:rsidP="00422C9E">
      <w:pPr>
        <w:pStyle w:val="TH"/>
        <w:rPr>
          <w:rFonts w:eastAsia="Malgun Gothic"/>
          <w:lang w:eastAsia="zh-CN"/>
        </w:rPr>
      </w:pPr>
      <w:r w:rsidRPr="0083707B">
        <w:rPr>
          <w:rFonts w:eastAsia="Malgun Gothic"/>
        </w:rPr>
        <w:t>Table 14.3.2.</w:t>
      </w:r>
      <w:r>
        <w:rPr>
          <w:rFonts w:eastAsia="Malgun Gothic"/>
        </w:rPr>
        <w:t>63</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update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422C9E" w:rsidRPr="0083707B" w14:paraId="46FBE497"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C3E56E9" w14:textId="77777777" w:rsidR="00422C9E" w:rsidRPr="0083707B" w:rsidRDefault="00422C9E"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5E991AE9" w14:textId="77777777" w:rsidR="00422C9E" w:rsidRPr="0083707B" w:rsidRDefault="00422C9E"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AA368F" w14:textId="77777777" w:rsidR="00422C9E" w:rsidRPr="0083707B" w:rsidRDefault="00422C9E" w:rsidP="00827457">
            <w:pPr>
              <w:keepNext/>
              <w:keepLines/>
              <w:spacing w:after="0"/>
              <w:rPr>
                <w:rFonts w:ascii="Arial" w:eastAsia="Malgun Gothic" w:hAnsi="Arial"/>
                <w:sz w:val="18"/>
              </w:rPr>
            </w:pPr>
            <w:r w:rsidRPr="0083707B">
              <w:rPr>
                <w:rFonts w:ascii="Arial" w:eastAsia="Malgun Gothic" w:hAnsi="Arial"/>
                <w:sz w:val="18"/>
              </w:rPr>
              <w:t>Description</w:t>
            </w:r>
          </w:p>
        </w:tc>
      </w:tr>
      <w:tr w:rsidR="00422C9E" w:rsidRPr="001664C2" w14:paraId="11A1B8B6"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487D4A20" w14:textId="77777777" w:rsidR="00422C9E" w:rsidRPr="001664C2" w:rsidRDefault="00422C9E"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09917C3A" w14:textId="77777777" w:rsidR="00422C9E" w:rsidRPr="001664C2" w:rsidRDefault="00422C9E"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7854D" w14:textId="77777777" w:rsidR="00422C9E" w:rsidRPr="001664C2" w:rsidRDefault="00422C9E"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updated</w:t>
            </w:r>
            <w:r w:rsidRPr="001664C2">
              <w:rPr>
                <w:rFonts w:ascii="Arial" w:eastAsia="Malgun Gothic" w:hAnsi="Arial"/>
                <w:sz w:val="18"/>
              </w:rPr>
              <w:t>.</w:t>
            </w:r>
          </w:p>
        </w:tc>
      </w:tr>
      <w:tr w:rsidR="00422C9E" w:rsidRPr="001664C2" w14:paraId="6FC45BB2"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437DA83" w14:textId="77777777" w:rsidR="00422C9E" w:rsidRPr="001664C2" w:rsidRDefault="00422C9E"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DC69680" w14:textId="77777777" w:rsidR="00422C9E" w:rsidRPr="001664C2" w:rsidRDefault="00422C9E"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88E34" w14:textId="77777777" w:rsidR="00422C9E" w:rsidRPr="001664C2" w:rsidRDefault="00422C9E"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r w:rsidR="00422C9E" w:rsidRPr="001664C2" w14:paraId="660E62F7"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AFEB0C7" w14:textId="6623DCDA" w:rsidR="00422C9E" w:rsidRDefault="00422C9E" w:rsidP="00827457">
            <w:pPr>
              <w:keepNext/>
              <w:keepLines/>
              <w:spacing w:after="0"/>
              <w:rPr>
                <w:rFonts w:ascii="Arial" w:eastAsia="Malgun Gothic" w:hAnsi="Arial"/>
                <w:sz w:val="18"/>
              </w:rPr>
            </w:pPr>
            <w:r>
              <w:rPr>
                <w:rFonts w:ascii="Arial" w:eastAsia="Malgun Gothic" w:hAnsi="Arial"/>
                <w:sz w:val="18"/>
              </w:rPr>
              <w:t>Volume per UE (see NOTE)</w:t>
            </w:r>
          </w:p>
        </w:tc>
        <w:tc>
          <w:tcPr>
            <w:tcW w:w="1309" w:type="dxa"/>
            <w:tcBorders>
              <w:top w:val="single" w:sz="4" w:space="0" w:color="000000"/>
              <w:left w:val="single" w:sz="4" w:space="0" w:color="000000"/>
              <w:bottom w:val="single" w:sz="4" w:space="0" w:color="000000"/>
            </w:tcBorders>
            <w:shd w:val="clear" w:color="auto" w:fill="auto"/>
          </w:tcPr>
          <w:p w14:paraId="77D09888"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9C3C"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expected data volume for the background data transfer.</w:t>
            </w:r>
          </w:p>
        </w:tc>
      </w:tr>
      <w:tr w:rsidR="00422C9E" w:rsidRPr="001664C2" w14:paraId="0D158EE5"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50F78E46" w14:textId="4A03987D" w:rsidR="00422C9E" w:rsidRDefault="00422C9E" w:rsidP="00827457">
            <w:pPr>
              <w:keepNext/>
              <w:keepLines/>
              <w:spacing w:after="0"/>
              <w:rPr>
                <w:rFonts w:ascii="Arial" w:eastAsia="Malgun Gothic" w:hAnsi="Arial"/>
                <w:sz w:val="18"/>
              </w:rPr>
            </w:pPr>
            <w:r>
              <w:rPr>
                <w:rFonts w:ascii="Arial" w:eastAsia="Malgun Gothic" w:hAnsi="Arial"/>
                <w:sz w:val="18"/>
              </w:rPr>
              <w:t>Desired time window (see NOTE)</w:t>
            </w:r>
          </w:p>
        </w:tc>
        <w:tc>
          <w:tcPr>
            <w:tcW w:w="1309" w:type="dxa"/>
            <w:tcBorders>
              <w:top w:val="single" w:sz="4" w:space="0" w:color="000000"/>
              <w:left w:val="single" w:sz="4" w:space="0" w:color="000000"/>
              <w:bottom w:val="single" w:sz="4" w:space="0" w:color="000000"/>
            </w:tcBorders>
            <w:shd w:val="clear" w:color="auto" w:fill="auto"/>
          </w:tcPr>
          <w:p w14:paraId="4419E686"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D8D61"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desired time window for the background data transfer.</w:t>
            </w:r>
          </w:p>
        </w:tc>
      </w:tr>
      <w:tr w:rsidR="00422C9E" w:rsidRPr="001664C2" w14:paraId="5EB0B615"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F1793B4" w14:textId="307C1BFA" w:rsidR="00422C9E" w:rsidRDefault="00422C9E" w:rsidP="00827457">
            <w:pPr>
              <w:keepNext/>
              <w:keepLines/>
              <w:spacing w:after="0"/>
              <w:rPr>
                <w:rFonts w:ascii="Arial" w:eastAsia="Malgun Gothic" w:hAnsi="Arial"/>
                <w:sz w:val="18"/>
              </w:rPr>
            </w:pPr>
            <w:r>
              <w:rPr>
                <w:rFonts w:ascii="Arial" w:eastAsia="Malgun Gothic" w:hAnsi="Arial"/>
                <w:sz w:val="18"/>
              </w:rPr>
              <w:t>Desired area information (see NOTE)</w:t>
            </w:r>
          </w:p>
        </w:tc>
        <w:tc>
          <w:tcPr>
            <w:tcW w:w="1309" w:type="dxa"/>
            <w:tcBorders>
              <w:top w:val="single" w:sz="4" w:space="0" w:color="000000"/>
              <w:left w:val="single" w:sz="4" w:space="0" w:color="000000"/>
              <w:bottom w:val="single" w:sz="4" w:space="0" w:color="000000"/>
            </w:tcBorders>
            <w:shd w:val="clear" w:color="auto" w:fill="auto"/>
          </w:tcPr>
          <w:p w14:paraId="168A0FD3"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DC44E" w14:textId="77777777" w:rsidR="00422C9E" w:rsidRDefault="00422C9E" w:rsidP="00827457">
            <w:pPr>
              <w:keepNext/>
              <w:keepLines/>
              <w:spacing w:after="0"/>
              <w:rPr>
                <w:rFonts w:ascii="Arial" w:eastAsia="Malgun Gothic" w:hAnsi="Arial"/>
                <w:sz w:val="18"/>
              </w:rPr>
            </w:pPr>
            <w:r>
              <w:rPr>
                <w:rFonts w:ascii="Arial" w:eastAsia="Malgun Gothic" w:hAnsi="Arial"/>
                <w:sz w:val="18"/>
              </w:rPr>
              <w:t>Updated desired geographical area for the background data transfer</w:t>
            </w:r>
          </w:p>
        </w:tc>
      </w:tr>
      <w:tr w:rsidR="00422C9E" w:rsidRPr="001664C2" w14:paraId="7716D6C4"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3C4623FD" w14:textId="6280DDE5" w:rsidR="00422C9E" w:rsidRDefault="00422C9E" w:rsidP="00827457">
            <w:pPr>
              <w:keepNext/>
              <w:keepLines/>
              <w:spacing w:after="0"/>
              <w:rPr>
                <w:rFonts w:ascii="Arial" w:eastAsia="Malgun Gothic" w:hAnsi="Arial"/>
                <w:sz w:val="18"/>
              </w:rPr>
            </w:pPr>
            <w:r>
              <w:rPr>
                <w:rFonts w:ascii="Arial" w:eastAsia="Malgun Gothic" w:hAnsi="Arial"/>
                <w:sz w:val="18"/>
              </w:rPr>
              <w:t>Policy Selection Guidance (see NOTE)</w:t>
            </w:r>
          </w:p>
        </w:tc>
        <w:tc>
          <w:tcPr>
            <w:tcW w:w="1309" w:type="dxa"/>
            <w:tcBorders>
              <w:top w:val="single" w:sz="4" w:space="0" w:color="000000"/>
              <w:left w:val="single" w:sz="4" w:space="0" w:color="000000"/>
              <w:bottom w:val="single" w:sz="4" w:space="0" w:color="000000"/>
            </w:tcBorders>
            <w:shd w:val="clear" w:color="auto" w:fill="auto"/>
          </w:tcPr>
          <w:p w14:paraId="69DF6B03" w14:textId="77777777" w:rsidR="00422C9E" w:rsidRDefault="00422C9E" w:rsidP="00827457">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194495" w14:textId="77777777" w:rsidR="00422C9E" w:rsidRPr="00F24F35" w:rsidRDefault="00422C9E" w:rsidP="00827457">
            <w:pPr>
              <w:keepNext/>
              <w:keepLines/>
              <w:spacing w:after="0"/>
              <w:rPr>
                <w:rFonts w:ascii="Arial" w:eastAsia="Malgun Gothic" w:hAnsi="Arial"/>
                <w:sz w:val="18"/>
              </w:rPr>
            </w:pPr>
            <w:r>
              <w:rPr>
                <w:rFonts w:ascii="Arial" w:eastAsia="Malgun Gothic" w:hAnsi="Arial"/>
                <w:sz w:val="18"/>
              </w:rPr>
              <w:t>Updated l</w:t>
            </w:r>
            <w:r w:rsidRPr="00F24F35">
              <w:rPr>
                <w:rFonts w:ascii="Arial" w:eastAsia="Malgun Gothic" w:hAnsi="Arial"/>
                <w:sz w:val="18"/>
              </w:rPr>
              <w:t xml:space="preserve">ist that includes guidance to </w:t>
            </w:r>
            <w:r>
              <w:rPr>
                <w:rFonts w:ascii="Arial" w:eastAsia="Malgun Gothic" w:hAnsi="Arial"/>
                <w:sz w:val="18"/>
              </w:rPr>
              <w:t>the NRM</w:t>
            </w:r>
            <w:r w:rsidRPr="00F24F35">
              <w:rPr>
                <w:rFonts w:ascii="Arial" w:eastAsia="Malgun Gothic" w:hAnsi="Arial"/>
                <w:sz w:val="18"/>
              </w:rPr>
              <w:t xml:space="preserve"> in selecting from multiple transfer policies provided by underlying network. Possible values include:</w:t>
            </w:r>
            <w:r>
              <w:rPr>
                <w:rFonts w:ascii="Arial" w:eastAsia="Malgun Gothic" w:hAnsi="Arial"/>
                <w:sz w:val="18"/>
              </w:rPr>
              <w:t xml:space="preserve"> </w:t>
            </w:r>
            <w:r w:rsidRPr="00F24F35">
              <w:rPr>
                <w:rFonts w:ascii="Arial" w:eastAsia="Malgun Gothic" w:hAnsi="Arial"/>
                <w:sz w:val="18"/>
              </w:rPr>
              <w:t>”</w:t>
            </w:r>
            <w:r>
              <w:rPr>
                <w:rFonts w:ascii="Arial" w:eastAsia="Malgun Gothic" w:hAnsi="Arial"/>
                <w:sz w:val="18"/>
              </w:rPr>
              <w:t>l</w:t>
            </w:r>
            <w:r w:rsidRPr="00F24F35">
              <w:rPr>
                <w:rFonts w:ascii="Arial" w:eastAsia="Malgun Gothic" w:hAnsi="Arial"/>
                <w:sz w:val="18"/>
              </w:rPr>
              <w:t>owest cost”, “highest throughput given maximum cost of X”, etc.</w:t>
            </w:r>
          </w:p>
          <w:p w14:paraId="5368D095" w14:textId="77777777" w:rsidR="00422C9E" w:rsidRDefault="00422C9E" w:rsidP="00827457">
            <w:pPr>
              <w:keepNext/>
              <w:keepLines/>
              <w:spacing w:after="0"/>
              <w:rPr>
                <w:rFonts w:ascii="Arial" w:eastAsia="Malgun Gothic" w:hAnsi="Arial"/>
                <w:sz w:val="18"/>
              </w:rPr>
            </w:pPr>
            <w:r w:rsidRPr="00F24F35">
              <w:rPr>
                <w:rFonts w:ascii="Arial" w:eastAsia="Malgun Gothic" w:hAnsi="Arial"/>
                <w:sz w:val="18"/>
              </w:rPr>
              <w:t xml:space="preserve">If </w:t>
            </w:r>
            <w:r>
              <w:rPr>
                <w:rFonts w:ascii="Arial" w:eastAsia="Malgun Gothic" w:hAnsi="Arial"/>
                <w:sz w:val="18"/>
              </w:rPr>
              <w:t>value is empty</w:t>
            </w:r>
            <w:r w:rsidRPr="00F24F35">
              <w:rPr>
                <w:rFonts w:ascii="Arial" w:eastAsia="Malgun Gothic" w:hAnsi="Arial"/>
                <w:sz w:val="18"/>
              </w:rPr>
              <w:t xml:space="preserve">, the </w:t>
            </w:r>
            <w:r>
              <w:rPr>
                <w:rFonts w:ascii="Arial" w:eastAsia="Malgun Gothic" w:hAnsi="Arial"/>
                <w:sz w:val="18"/>
              </w:rPr>
              <w:t>NRM</w:t>
            </w:r>
            <w:r w:rsidRPr="00F24F35">
              <w:rPr>
                <w:rFonts w:ascii="Arial" w:eastAsia="Malgun Gothic" w:hAnsi="Arial"/>
                <w:sz w:val="18"/>
              </w:rPr>
              <w:t xml:space="preserve"> may choose from among multiple transfer policies</w:t>
            </w:r>
            <w:r>
              <w:rPr>
                <w:rFonts w:ascii="Arial" w:eastAsia="Malgun Gothic" w:hAnsi="Arial"/>
                <w:sz w:val="18"/>
              </w:rPr>
              <w:t>, depending on local and ASP-provided policies.</w:t>
            </w:r>
          </w:p>
        </w:tc>
      </w:tr>
      <w:tr w:rsidR="00422C9E" w:rsidRPr="001664C2" w14:paraId="4A02B67A" w14:textId="77777777" w:rsidTr="00827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3A19F5" w14:textId="77777777" w:rsidR="00422C9E" w:rsidRDefault="00422C9E" w:rsidP="00827457">
            <w:pPr>
              <w:pStyle w:val="TAN"/>
              <w:rPr>
                <w:rFonts w:eastAsia="Malgun Gothic"/>
              </w:rPr>
            </w:pPr>
            <w:r>
              <w:rPr>
                <w:rFonts w:eastAsia="Malgun Gothic"/>
              </w:rPr>
              <w:t>NOTE:</w:t>
            </w:r>
            <w:r>
              <w:rPr>
                <w:rFonts w:eastAsia="Malgun Gothic"/>
              </w:rPr>
              <w:tab/>
              <w:t>At least one of the IEs shall be present</w:t>
            </w:r>
          </w:p>
        </w:tc>
      </w:tr>
    </w:tbl>
    <w:p w14:paraId="651F446E" w14:textId="77777777" w:rsidR="00422C9E" w:rsidRPr="001664C2" w:rsidRDefault="00422C9E" w:rsidP="00422C9E"/>
    <w:p w14:paraId="7B910F31" w14:textId="34FFB0CB" w:rsidR="00422C9E" w:rsidRPr="001664C2" w:rsidRDefault="00422C9E" w:rsidP="00422C9E">
      <w:pPr>
        <w:pStyle w:val="Heading4"/>
      </w:pPr>
      <w:bookmarkStart w:id="1475" w:name="_Toc162886270"/>
      <w:r w:rsidRPr="001664C2">
        <w:t>14.3.2.</w:t>
      </w:r>
      <w:r>
        <w:t>64</w:t>
      </w:r>
      <w:r w:rsidRPr="001664C2">
        <w:tab/>
        <w:t>BDT configuration</w:t>
      </w:r>
      <w:r>
        <w:t xml:space="preserve"> update</w:t>
      </w:r>
      <w:r w:rsidRPr="001664C2">
        <w:t xml:space="preserve"> response</w:t>
      </w:r>
      <w:bookmarkEnd w:id="1475"/>
    </w:p>
    <w:p w14:paraId="0700C5D6" w14:textId="35B15FBC" w:rsidR="00422C9E" w:rsidRPr="001664C2" w:rsidRDefault="00422C9E" w:rsidP="00422C9E">
      <w:pPr>
        <w:rPr>
          <w:lang w:val="en-US"/>
        </w:rPr>
      </w:pPr>
      <w:r w:rsidRPr="001664C2">
        <w:rPr>
          <w:lang w:val="en-US"/>
        </w:rPr>
        <w:t>Table 14.3.2.</w:t>
      </w:r>
      <w:r>
        <w:rPr>
          <w:lang w:val="en-US"/>
        </w:rPr>
        <w:t>64</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update </w:t>
      </w:r>
      <w:r w:rsidRPr="001664C2">
        <w:rPr>
          <w:lang w:val="en-US" w:eastAsia="zh-CN"/>
        </w:rPr>
        <w:t>response from the NRM server to the VAL server.</w:t>
      </w:r>
    </w:p>
    <w:p w14:paraId="43B2601C" w14:textId="4205F010" w:rsidR="00422C9E" w:rsidRPr="001664C2" w:rsidRDefault="00422C9E" w:rsidP="00422C9E">
      <w:pPr>
        <w:pStyle w:val="TH"/>
        <w:rPr>
          <w:lang w:val="en-US"/>
        </w:rPr>
      </w:pPr>
      <w:r w:rsidRPr="001664C2">
        <w:rPr>
          <w:lang w:val="en-US"/>
        </w:rPr>
        <w:t>Table 14.3.2.</w:t>
      </w:r>
      <w:r>
        <w:rPr>
          <w:lang w:val="en-US"/>
        </w:rPr>
        <w:t>64</w:t>
      </w:r>
      <w:r w:rsidRPr="001664C2">
        <w:rPr>
          <w:lang w:val="en-US"/>
        </w:rPr>
        <w:t xml:space="preserve">-1: BDT configuration </w:t>
      </w:r>
      <w:r>
        <w:rPr>
          <w:lang w:val="en-US"/>
        </w:rPr>
        <w:t xml:space="preserve">update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422C9E" w:rsidRPr="001664C2" w14:paraId="338C4720"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2D1DE2F2"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E983068"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F860575" w14:textId="77777777" w:rsidR="00422C9E" w:rsidRPr="001664C2" w:rsidRDefault="00422C9E"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422C9E" w:rsidRPr="001664C2" w14:paraId="4B50BAF5" w14:textId="77777777" w:rsidTr="00827457">
        <w:trPr>
          <w:jc w:val="center"/>
        </w:trPr>
        <w:tc>
          <w:tcPr>
            <w:tcW w:w="2880" w:type="dxa"/>
            <w:tcBorders>
              <w:top w:val="single" w:sz="4" w:space="0" w:color="000000"/>
              <w:left w:val="single" w:sz="4" w:space="0" w:color="000000"/>
              <w:bottom w:val="single" w:sz="4" w:space="0" w:color="000000"/>
              <w:right w:val="nil"/>
            </w:tcBorders>
          </w:tcPr>
          <w:p w14:paraId="27916680" w14:textId="77777777" w:rsidR="00422C9E" w:rsidRPr="001664C2" w:rsidRDefault="00422C9E"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1016081B" w14:textId="77777777" w:rsidR="00422C9E" w:rsidRPr="001664C2" w:rsidRDefault="00422C9E"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3841B1DA" w14:textId="77777777" w:rsidR="00422C9E" w:rsidRPr="001664C2" w:rsidRDefault="00422C9E" w:rsidP="00827457">
            <w:pPr>
              <w:pStyle w:val="TAL"/>
              <w:rPr>
                <w:lang w:val="en-US"/>
              </w:rPr>
            </w:pPr>
            <w:r w:rsidRPr="001664C2">
              <w:rPr>
                <w:lang w:val="en-US"/>
              </w:rPr>
              <w:t>The result indicates success or failure of</w:t>
            </w:r>
            <w:r>
              <w:rPr>
                <w:lang w:val="en-US"/>
              </w:rPr>
              <w:t xml:space="preserve"> BDT configuration update operation.</w:t>
            </w:r>
          </w:p>
        </w:tc>
      </w:tr>
      <w:tr w:rsidR="00422C9E" w:rsidRPr="001664C2" w14:paraId="45F12944" w14:textId="77777777" w:rsidTr="00827457">
        <w:trPr>
          <w:jc w:val="center"/>
        </w:trPr>
        <w:tc>
          <w:tcPr>
            <w:tcW w:w="2880" w:type="dxa"/>
            <w:tcBorders>
              <w:top w:val="single" w:sz="4" w:space="0" w:color="000000"/>
              <w:left w:val="single" w:sz="4" w:space="0" w:color="000000"/>
              <w:bottom w:val="single" w:sz="4" w:space="0" w:color="000000"/>
              <w:right w:val="nil"/>
            </w:tcBorders>
          </w:tcPr>
          <w:p w14:paraId="73211CC5" w14:textId="77777777" w:rsidR="00422C9E" w:rsidRPr="001664C2" w:rsidRDefault="00422C9E" w:rsidP="00827457">
            <w:pPr>
              <w:pStyle w:val="TAL"/>
              <w:rPr>
                <w:lang w:val="en-US" w:eastAsia="zh-CN"/>
              </w:rPr>
            </w:pPr>
            <w:r>
              <w:rPr>
                <w:rFonts w:eastAsia="Malgun Gothic"/>
              </w:rPr>
              <w:t>BDT Configuration identifier</w:t>
            </w:r>
          </w:p>
        </w:tc>
        <w:tc>
          <w:tcPr>
            <w:tcW w:w="1440" w:type="dxa"/>
            <w:tcBorders>
              <w:top w:val="single" w:sz="4" w:space="0" w:color="000000"/>
              <w:left w:val="single" w:sz="4" w:space="0" w:color="000000"/>
              <w:bottom w:val="single" w:sz="4" w:space="0" w:color="000000"/>
              <w:right w:val="nil"/>
            </w:tcBorders>
          </w:tcPr>
          <w:p w14:paraId="5859B49D" w14:textId="77777777" w:rsidR="00422C9E" w:rsidRPr="001664C2" w:rsidRDefault="00422C9E" w:rsidP="00827457">
            <w:pPr>
              <w:pStyle w:val="TAC"/>
              <w:rPr>
                <w:lang w:val="en-US"/>
              </w:rPr>
            </w:pPr>
            <w:r>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tcPr>
          <w:p w14:paraId="0472DF67" w14:textId="77777777" w:rsidR="00422C9E" w:rsidRPr="001664C2" w:rsidRDefault="00422C9E" w:rsidP="00827457">
            <w:pPr>
              <w:pStyle w:val="TAL"/>
              <w:rPr>
                <w:lang w:val="en-US"/>
              </w:rPr>
            </w:pPr>
            <w:r>
              <w:rPr>
                <w:rFonts w:eastAsia="Malgun Gothic"/>
              </w:rPr>
              <w:t>Identifier of the BDT configuration stored in the NRM server.</w:t>
            </w:r>
          </w:p>
        </w:tc>
      </w:tr>
    </w:tbl>
    <w:p w14:paraId="4FC8EE0B" w14:textId="77777777" w:rsidR="00422C9E" w:rsidRPr="001664C2" w:rsidRDefault="00422C9E" w:rsidP="00422C9E"/>
    <w:p w14:paraId="2AC322EE" w14:textId="5E63AF30" w:rsidR="00257DB6" w:rsidRPr="00B2098E" w:rsidRDefault="00257DB6" w:rsidP="00257DB6">
      <w:pPr>
        <w:pStyle w:val="Heading4"/>
      </w:pPr>
      <w:bookmarkStart w:id="1476" w:name="_Toc162886271"/>
      <w:r>
        <w:t>14</w:t>
      </w:r>
      <w:r w:rsidRPr="00B2098E">
        <w:t>.</w:t>
      </w:r>
      <w:r>
        <w:t>3</w:t>
      </w:r>
      <w:r w:rsidRPr="00B2098E">
        <w:t>.</w:t>
      </w:r>
      <w:r>
        <w:t>2.65</w:t>
      </w:r>
      <w:r w:rsidRPr="00B2098E">
        <w:tab/>
      </w:r>
      <w:r>
        <w:t>BDT configuration delete request</w:t>
      </w:r>
      <w:bookmarkEnd w:id="1476"/>
    </w:p>
    <w:p w14:paraId="1B1FD0BE" w14:textId="0D05B429" w:rsidR="00257DB6" w:rsidRPr="0083707B" w:rsidRDefault="00257DB6" w:rsidP="00257DB6">
      <w:r w:rsidRPr="0083707B">
        <w:t>Table 14.3.</w:t>
      </w:r>
      <w:r>
        <w:t>2.65</w:t>
      </w:r>
      <w:r w:rsidRPr="0083707B">
        <w:t>-</w:t>
      </w:r>
      <w:r w:rsidRPr="0083707B">
        <w:rPr>
          <w:lang w:eastAsia="zh-CN"/>
        </w:rPr>
        <w:t>1</w:t>
      </w:r>
      <w:r w:rsidRPr="0083707B">
        <w:t xml:space="preserve"> describes the information flow for the</w:t>
      </w:r>
      <w:r>
        <w:t xml:space="preserve"> BDT configuration</w:t>
      </w:r>
      <w:r w:rsidRPr="0083707B">
        <w:t xml:space="preserve"> </w:t>
      </w:r>
      <w:r>
        <w:t xml:space="preserve">delete </w:t>
      </w:r>
      <w:r w:rsidRPr="0083707B">
        <w:t xml:space="preserve">request from the VAL server to the NRM </w:t>
      </w:r>
      <w:r w:rsidRPr="0083707B">
        <w:rPr>
          <w:lang w:eastAsia="zh-CN"/>
        </w:rPr>
        <w:t>Server</w:t>
      </w:r>
      <w:r w:rsidRPr="0083707B">
        <w:rPr>
          <w:rFonts w:eastAsia="Malgun Gothic"/>
          <w:lang w:eastAsia="zh-CN"/>
        </w:rPr>
        <w:t>.</w:t>
      </w:r>
    </w:p>
    <w:p w14:paraId="2E97B90E" w14:textId="7E1F531C" w:rsidR="00257DB6" w:rsidRPr="0083707B" w:rsidRDefault="00257DB6" w:rsidP="00257DB6">
      <w:pPr>
        <w:pStyle w:val="TH"/>
        <w:rPr>
          <w:rFonts w:eastAsia="Malgun Gothic"/>
          <w:lang w:eastAsia="zh-CN"/>
        </w:rPr>
      </w:pPr>
      <w:r w:rsidRPr="0083707B">
        <w:rPr>
          <w:rFonts w:eastAsia="Malgun Gothic"/>
        </w:rPr>
        <w:t>Table 14.3.2.</w:t>
      </w:r>
      <w:r>
        <w:rPr>
          <w:rFonts w:eastAsia="Malgun Gothic"/>
        </w:rPr>
        <w:t>65</w:t>
      </w:r>
      <w:r w:rsidRPr="0083707B">
        <w:rPr>
          <w:rFonts w:eastAsia="Malgun Gothic"/>
        </w:rPr>
        <w:t>-</w:t>
      </w:r>
      <w:r w:rsidRPr="0083707B">
        <w:rPr>
          <w:rFonts w:eastAsia="Malgun Gothic"/>
          <w:lang w:eastAsia="zh-CN"/>
        </w:rPr>
        <w:t>1</w:t>
      </w:r>
      <w:r w:rsidRPr="0083707B">
        <w:rPr>
          <w:rFonts w:eastAsia="Malgun Gothic"/>
        </w:rPr>
        <w:t xml:space="preserve">: </w:t>
      </w:r>
      <w:r w:rsidRPr="00236C65">
        <w:rPr>
          <w:rFonts w:eastAsia="Malgun Gothic"/>
        </w:rPr>
        <w:t>BDT configuration</w:t>
      </w:r>
      <w:r w:rsidRPr="0083707B">
        <w:rPr>
          <w:rFonts w:eastAsia="Malgun Gothic"/>
        </w:rPr>
        <w:t xml:space="preserve"> </w:t>
      </w:r>
      <w:r>
        <w:rPr>
          <w:rFonts w:eastAsia="Malgun Gothic"/>
        </w:rPr>
        <w:t xml:space="preserve">delete </w:t>
      </w:r>
      <w:r w:rsidRPr="0083707B">
        <w:rPr>
          <w:rFonts w:eastAsia="Malgun Gothic"/>
        </w:rPr>
        <w:t>request</w:t>
      </w:r>
    </w:p>
    <w:tbl>
      <w:tblPr>
        <w:tblW w:w="8640" w:type="dxa"/>
        <w:jc w:val="center"/>
        <w:tblLayout w:type="fixed"/>
        <w:tblLook w:val="0000" w:firstRow="0" w:lastRow="0" w:firstColumn="0" w:lastColumn="0" w:noHBand="0" w:noVBand="0"/>
      </w:tblPr>
      <w:tblGrid>
        <w:gridCol w:w="3011"/>
        <w:gridCol w:w="1309"/>
        <w:gridCol w:w="4320"/>
      </w:tblGrid>
      <w:tr w:rsidR="00257DB6" w:rsidRPr="0083707B" w14:paraId="5626003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DA31220" w14:textId="77777777" w:rsidR="00257DB6" w:rsidRPr="0083707B" w:rsidRDefault="00257DB6" w:rsidP="00827457">
            <w:pPr>
              <w:keepNext/>
              <w:keepLines/>
              <w:spacing w:after="0"/>
              <w:rPr>
                <w:rFonts w:ascii="Arial" w:eastAsia="Malgun Gothic" w:hAnsi="Arial"/>
                <w:sz w:val="18"/>
              </w:rPr>
            </w:pPr>
            <w:r w:rsidRPr="0083707B">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43FB0667" w14:textId="77777777" w:rsidR="00257DB6" w:rsidRPr="0083707B" w:rsidRDefault="00257DB6" w:rsidP="00827457">
            <w:pPr>
              <w:keepNext/>
              <w:keepLines/>
              <w:spacing w:after="0"/>
              <w:jc w:val="center"/>
              <w:rPr>
                <w:rFonts w:ascii="Arial" w:eastAsia="Malgun Gothic" w:hAnsi="Arial"/>
                <w:sz w:val="18"/>
              </w:rPr>
            </w:pPr>
            <w:r>
              <w:rPr>
                <w:rFonts w:ascii="Arial" w:eastAsia="Malgun Gothic" w:hAnsi="Arial"/>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3180C7" w14:textId="77777777" w:rsidR="00257DB6" w:rsidRPr="0083707B" w:rsidRDefault="00257DB6" w:rsidP="00827457">
            <w:pPr>
              <w:keepNext/>
              <w:keepLines/>
              <w:spacing w:after="0"/>
              <w:rPr>
                <w:rFonts w:ascii="Arial" w:eastAsia="Malgun Gothic" w:hAnsi="Arial"/>
                <w:sz w:val="18"/>
              </w:rPr>
            </w:pPr>
            <w:r w:rsidRPr="0083707B">
              <w:rPr>
                <w:rFonts w:ascii="Arial" w:eastAsia="Malgun Gothic" w:hAnsi="Arial"/>
                <w:sz w:val="18"/>
              </w:rPr>
              <w:t>Description</w:t>
            </w:r>
          </w:p>
        </w:tc>
      </w:tr>
      <w:tr w:rsidR="00257DB6" w:rsidRPr="001664C2" w14:paraId="6A53063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AE371D0" w14:textId="77777777" w:rsidR="00257DB6" w:rsidRPr="001664C2" w:rsidRDefault="00257DB6" w:rsidP="00827457">
            <w:pPr>
              <w:keepNext/>
              <w:keepLines/>
              <w:spacing w:after="0"/>
              <w:rPr>
                <w:rFonts w:ascii="Arial" w:eastAsia="Malgun Gothic" w:hAnsi="Arial"/>
                <w:sz w:val="18"/>
              </w:rPr>
            </w:pPr>
            <w:r w:rsidRPr="001664C2">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5291E9A4" w14:textId="77777777" w:rsidR="00257DB6" w:rsidRPr="001664C2" w:rsidRDefault="00257DB6" w:rsidP="00827457">
            <w:pPr>
              <w:keepNext/>
              <w:keepLines/>
              <w:spacing w:after="0"/>
              <w:jc w:val="center"/>
              <w:rPr>
                <w:rFonts w:ascii="Arial" w:eastAsia="Malgun Gothic" w:hAnsi="Arial"/>
                <w:sz w:val="18"/>
              </w:rPr>
            </w:pPr>
            <w:r w:rsidRPr="001664C2">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BD1171" w14:textId="77777777" w:rsidR="00257DB6" w:rsidRPr="001664C2" w:rsidRDefault="00257DB6" w:rsidP="00827457">
            <w:pPr>
              <w:keepNext/>
              <w:keepLines/>
              <w:spacing w:after="0"/>
              <w:rPr>
                <w:rFonts w:ascii="Arial" w:eastAsia="Malgun Gothic" w:hAnsi="Arial"/>
                <w:sz w:val="18"/>
              </w:rPr>
            </w:pPr>
            <w:r w:rsidRPr="001664C2">
              <w:rPr>
                <w:rFonts w:ascii="Arial" w:eastAsia="Malgun Gothic" w:hAnsi="Arial"/>
                <w:sz w:val="18"/>
              </w:rPr>
              <w:t>Identi</w:t>
            </w:r>
            <w:r w:rsidRPr="001664C2">
              <w:rPr>
                <w:rFonts w:ascii="Arial" w:eastAsia="Malgun Gothic" w:hAnsi="Arial"/>
                <w:sz w:val="18"/>
                <w:lang w:eastAsia="zh-CN"/>
              </w:rPr>
              <w:t>t</w:t>
            </w:r>
            <w:r w:rsidRPr="001664C2">
              <w:rPr>
                <w:rFonts w:ascii="Arial" w:eastAsia="Malgun Gothic" w:hAnsi="Arial"/>
                <w:sz w:val="18"/>
              </w:rPr>
              <w:t xml:space="preserve">y of the VAL service for which the </w:t>
            </w:r>
            <w:r>
              <w:rPr>
                <w:rFonts w:ascii="Arial" w:eastAsia="Malgun Gothic" w:hAnsi="Arial"/>
                <w:sz w:val="18"/>
              </w:rPr>
              <w:t xml:space="preserve">BDT </w:t>
            </w:r>
            <w:r>
              <w:rPr>
                <w:rFonts w:ascii="Arial" w:eastAsia="Malgun Gothic" w:hAnsi="Arial"/>
                <w:sz w:val="18"/>
                <w:lang w:eastAsia="zh-CN"/>
              </w:rPr>
              <w:t>configuration</w:t>
            </w:r>
            <w:r w:rsidRPr="001664C2">
              <w:rPr>
                <w:rFonts w:ascii="Arial" w:eastAsia="Malgun Gothic" w:hAnsi="Arial"/>
                <w:sz w:val="18"/>
                <w:lang w:eastAsia="zh-CN"/>
              </w:rPr>
              <w:t xml:space="preserve"> is</w:t>
            </w:r>
            <w:r w:rsidRPr="001664C2">
              <w:rPr>
                <w:rFonts w:ascii="Arial" w:eastAsia="Malgun Gothic" w:hAnsi="Arial"/>
                <w:sz w:val="18"/>
              </w:rPr>
              <w:t xml:space="preserve"> re</w:t>
            </w:r>
            <w:r w:rsidRPr="001664C2">
              <w:rPr>
                <w:rFonts w:ascii="Arial" w:eastAsia="Malgun Gothic" w:hAnsi="Arial"/>
                <w:sz w:val="18"/>
                <w:lang w:eastAsia="zh-CN"/>
              </w:rPr>
              <w:t>quest</w:t>
            </w:r>
            <w:r w:rsidRPr="001664C2">
              <w:rPr>
                <w:rFonts w:ascii="Arial" w:eastAsia="Malgun Gothic" w:hAnsi="Arial"/>
                <w:sz w:val="18"/>
              </w:rPr>
              <w:t>ed</w:t>
            </w:r>
            <w:r>
              <w:rPr>
                <w:rFonts w:ascii="Arial" w:eastAsia="Malgun Gothic" w:hAnsi="Arial"/>
                <w:sz w:val="18"/>
              </w:rPr>
              <w:t xml:space="preserve"> to be deleted</w:t>
            </w:r>
            <w:r w:rsidRPr="001664C2">
              <w:rPr>
                <w:rFonts w:ascii="Arial" w:eastAsia="Malgun Gothic" w:hAnsi="Arial"/>
                <w:sz w:val="18"/>
              </w:rPr>
              <w:t>.</w:t>
            </w:r>
          </w:p>
        </w:tc>
      </w:tr>
      <w:tr w:rsidR="00257DB6" w:rsidRPr="001664C2" w14:paraId="02753049" w14:textId="77777777" w:rsidTr="00827457">
        <w:trPr>
          <w:jc w:val="center"/>
        </w:trPr>
        <w:tc>
          <w:tcPr>
            <w:tcW w:w="3011" w:type="dxa"/>
            <w:tcBorders>
              <w:top w:val="single" w:sz="4" w:space="0" w:color="000000"/>
              <w:left w:val="single" w:sz="4" w:space="0" w:color="000000"/>
              <w:bottom w:val="single" w:sz="4" w:space="0" w:color="000000"/>
            </w:tcBorders>
            <w:shd w:val="clear" w:color="auto" w:fill="auto"/>
          </w:tcPr>
          <w:p w14:paraId="0E22A14F" w14:textId="77777777" w:rsidR="00257DB6" w:rsidRPr="001664C2" w:rsidRDefault="00257DB6" w:rsidP="00827457">
            <w:pPr>
              <w:keepNext/>
              <w:keepLines/>
              <w:spacing w:after="0"/>
              <w:rPr>
                <w:rFonts w:ascii="Arial" w:eastAsia="Malgun Gothic" w:hAnsi="Arial"/>
                <w:sz w:val="18"/>
              </w:rPr>
            </w:pPr>
            <w:r>
              <w:rPr>
                <w:rFonts w:ascii="Arial" w:eastAsia="Malgun Gothic" w:hAnsi="Arial"/>
                <w:sz w:val="18"/>
              </w:rPr>
              <w:t>BDT configuration identifier</w:t>
            </w:r>
          </w:p>
        </w:tc>
        <w:tc>
          <w:tcPr>
            <w:tcW w:w="1309" w:type="dxa"/>
            <w:tcBorders>
              <w:top w:val="single" w:sz="4" w:space="0" w:color="000000"/>
              <w:left w:val="single" w:sz="4" w:space="0" w:color="000000"/>
              <w:bottom w:val="single" w:sz="4" w:space="0" w:color="000000"/>
            </w:tcBorders>
            <w:shd w:val="clear" w:color="auto" w:fill="auto"/>
          </w:tcPr>
          <w:p w14:paraId="61931D0D" w14:textId="77777777" w:rsidR="00257DB6" w:rsidRPr="001664C2" w:rsidRDefault="00257DB6" w:rsidP="00827457">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CE7541" w14:textId="77777777" w:rsidR="00257DB6" w:rsidRPr="001664C2" w:rsidRDefault="00257DB6" w:rsidP="00827457">
            <w:pPr>
              <w:keepNext/>
              <w:keepLines/>
              <w:spacing w:after="0"/>
              <w:rPr>
                <w:rFonts w:ascii="Arial" w:eastAsia="Malgun Gothic" w:hAnsi="Arial"/>
                <w:sz w:val="18"/>
              </w:rPr>
            </w:pPr>
            <w:r>
              <w:rPr>
                <w:rFonts w:ascii="Arial" w:eastAsia="Malgun Gothic" w:hAnsi="Arial"/>
                <w:sz w:val="18"/>
              </w:rPr>
              <w:t>Identifier of the BDT configuration stored in the NRM server.</w:t>
            </w:r>
          </w:p>
        </w:tc>
      </w:tr>
    </w:tbl>
    <w:p w14:paraId="64CA02AF" w14:textId="77777777" w:rsidR="00257DB6" w:rsidRPr="001664C2" w:rsidRDefault="00257DB6" w:rsidP="00257DB6"/>
    <w:p w14:paraId="34D5ED30" w14:textId="7D79F4E8" w:rsidR="00257DB6" w:rsidRPr="001664C2" w:rsidRDefault="00257DB6" w:rsidP="00257DB6">
      <w:pPr>
        <w:pStyle w:val="Heading4"/>
      </w:pPr>
      <w:bookmarkStart w:id="1477" w:name="_Toc162886272"/>
      <w:r w:rsidRPr="001664C2">
        <w:t>14.3.2.</w:t>
      </w:r>
      <w:r>
        <w:t>66</w:t>
      </w:r>
      <w:r w:rsidRPr="001664C2">
        <w:tab/>
        <w:t>BDT configuration response</w:t>
      </w:r>
      <w:bookmarkEnd w:id="1477"/>
    </w:p>
    <w:p w14:paraId="0DF90D5A" w14:textId="5E2C9774" w:rsidR="00257DB6" w:rsidRPr="001664C2" w:rsidRDefault="00257DB6" w:rsidP="00257DB6">
      <w:pPr>
        <w:rPr>
          <w:lang w:val="en-US"/>
        </w:rPr>
      </w:pPr>
      <w:r w:rsidRPr="001664C2">
        <w:rPr>
          <w:lang w:val="en-US"/>
        </w:rPr>
        <w:t>Table 14.3.2.</w:t>
      </w:r>
      <w:r>
        <w:rPr>
          <w:lang w:val="en-US"/>
        </w:rPr>
        <w:t>66</w:t>
      </w:r>
      <w:r w:rsidRPr="001664C2">
        <w:rPr>
          <w:lang w:val="en-US" w:eastAsia="zh-CN"/>
        </w:rPr>
        <w:t>-1</w:t>
      </w:r>
      <w:r w:rsidRPr="001664C2">
        <w:rPr>
          <w:lang w:val="en-US"/>
        </w:rPr>
        <w:t xml:space="preserve"> describes the information flow </w:t>
      </w:r>
      <w:r w:rsidRPr="001664C2">
        <w:rPr>
          <w:lang w:val="en-US" w:eastAsia="zh-CN"/>
        </w:rPr>
        <w:t xml:space="preserve">for BDT configuration </w:t>
      </w:r>
      <w:r>
        <w:rPr>
          <w:lang w:val="en-US" w:eastAsia="zh-CN"/>
        </w:rPr>
        <w:t xml:space="preserve">delete </w:t>
      </w:r>
      <w:r w:rsidRPr="001664C2">
        <w:rPr>
          <w:lang w:val="en-US" w:eastAsia="zh-CN"/>
        </w:rPr>
        <w:t>response from the NRM server to the VAL server.</w:t>
      </w:r>
    </w:p>
    <w:p w14:paraId="2681F10A" w14:textId="0B43FBEC" w:rsidR="00257DB6" w:rsidRPr="001664C2" w:rsidRDefault="00257DB6" w:rsidP="00257DB6">
      <w:pPr>
        <w:pStyle w:val="TH"/>
        <w:rPr>
          <w:lang w:val="en-US"/>
        </w:rPr>
      </w:pPr>
      <w:r w:rsidRPr="001664C2">
        <w:rPr>
          <w:lang w:val="en-US"/>
        </w:rPr>
        <w:t>Table 14.3.2.</w:t>
      </w:r>
      <w:r>
        <w:rPr>
          <w:lang w:val="en-US"/>
        </w:rPr>
        <w:t>66</w:t>
      </w:r>
      <w:r w:rsidRPr="001664C2">
        <w:rPr>
          <w:lang w:val="en-US"/>
        </w:rPr>
        <w:t xml:space="preserve">-1: BDT configuration </w:t>
      </w:r>
      <w:r>
        <w:rPr>
          <w:lang w:val="en-US"/>
        </w:rPr>
        <w:t xml:space="preserve">delete </w:t>
      </w:r>
      <w:r w:rsidRPr="001664C2">
        <w:rPr>
          <w:lang w:val="en-US"/>
        </w:rPr>
        <w:t>response</w:t>
      </w:r>
    </w:p>
    <w:tbl>
      <w:tblPr>
        <w:tblW w:w="8640" w:type="dxa"/>
        <w:jc w:val="center"/>
        <w:tblLayout w:type="fixed"/>
        <w:tblLook w:val="04A0" w:firstRow="1" w:lastRow="0" w:firstColumn="1" w:lastColumn="0" w:noHBand="0" w:noVBand="1"/>
      </w:tblPr>
      <w:tblGrid>
        <w:gridCol w:w="2880"/>
        <w:gridCol w:w="1440"/>
        <w:gridCol w:w="4320"/>
      </w:tblGrid>
      <w:tr w:rsidR="00257DB6" w:rsidRPr="001664C2" w14:paraId="68ACB55D" w14:textId="77777777" w:rsidTr="00827457">
        <w:trPr>
          <w:jc w:val="center"/>
        </w:trPr>
        <w:tc>
          <w:tcPr>
            <w:tcW w:w="2880" w:type="dxa"/>
            <w:tcBorders>
              <w:top w:val="single" w:sz="4" w:space="0" w:color="000000"/>
              <w:left w:val="single" w:sz="4" w:space="0" w:color="000000"/>
              <w:bottom w:val="single" w:sz="4" w:space="0" w:color="000000"/>
              <w:right w:val="nil"/>
            </w:tcBorders>
            <w:hideMark/>
          </w:tcPr>
          <w:p w14:paraId="6208E113"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09AF8AF2"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E720EC0" w14:textId="77777777" w:rsidR="00257DB6" w:rsidRPr="001664C2" w:rsidRDefault="00257DB6" w:rsidP="00827457">
            <w:pPr>
              <w:keepNext/>
              <w:keepLines/>
              <w:spacing w:after="0"/>
              <w:jc w:val="center"/>
              <w:rPr>
                <w:rFonts w:ascii="Arial" w:hAnsi="Arial"/>
                <w:b/>
                <w:sz w:val="18"/>
                <w:lang w:val="en-US"/>
              </w:rPr>
            </w:pPr>
            <w:r w:rsidRPr="001664C2">
              <w:rPr>
                <w:rFonts w:ascii="Arial" w:hAnsi="Arial"/>
                <w:b/>
                <w:sz w:val="18"/>
                <w:lang w:val="en-US"/>
              </w:rPr>
              <w:t>Description</w:t>
            </w:r>
          </w:p>
        </w:tc>
      </w:tr>
      <w:tr w:rsidR="00257DB6" w:rsidRPr="001664C2" w14:paraId="24E1C9DF" w14:textId="77777777" w:rsidTr="00827457">
        <w:trPr>
          <w:jc w:val="center"/>
        </w:trPr>
        <w:tc>
          <w:tcPr>
            <w:tcW w:w="2880" w:type="dxa"/>
            <w:tcBorders>
              <w:top w:val="single" w:sz="4" w:space="0" w:color="000000"/>
              <w:left w:val="single" w:sz="4" w:space="0" w:color="000000"/>
              <w:bottom w:val="single" w:sz="4" w:space="0" w:color="000000"/>
              <w:right w:val="nil"/>
            </w:tcBorders>
          </w:tcPr>
          <w:p w14:paraId="44B693EA" w14:textId="77777777" w:rsidR="00257DB6" w:rsidRPr="001664C2" w:rsidRDefault="00257DB6" w:rsidP="00827457">
            <w:pPr>
              <w:pStyle w:val="TAL"/>
              <w:rPr>
                <w:lang w:val="en-US" w:eastAsia="zh-CN"/>
              </w:rPr>
            </w:pPr>
            <w:r w:rsidRPr="001664C2">
              <w:rPr>
                <w:lang w:val="en-US" w:eastAsia="zh-CN"/>
              </w:rPr>
              <w:t>Result</w:t>
            </w:r>
          </w:p>
        </w:tc>
        <w:tc>
          <w:tcPr>
            <w:tcW w:w="1440" w:type="dxa"/>
            <w:tcBorders>
              <w:top w:val="single" w:sz="4" w:space="0" w:color="000000"/>
              <w:left w:val="single" w:sz="4" w:space="0" w:color="000000"/>
              <w:bottom w:val="single" w:sz="4" w:space="0" w:color="000000"/>
              <w:right w:val="nil"/>
            </w:tcBorders>
          </w:tcPr>
          <w:p w14:paraId="2B555DC3" w14:textId="77777777" w:rsidR="00257DB6" w:rsidRPr="001664C2" w:rsidRDefault="00257DB6" w:rsidP="00827457">
            <w:pPr>
              <w:pStyle w:val="TAC"/>
              <w:rPr>
                <w:lang w:val="en-US"/>
              </w:rPr>
            </w:pPr>
            <w:r w:rsidRPr="001664C2">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04FACEF2" w14:textId="77777777" w:rsidR="00257DB6" w:rsidRPr="001664C2" w:rsidRDefault="00257DB6" w:rsidP="00827457">
            <w:pPr>
              <w:pStyle w:val="TAL"/>
              <w:rPr>
                <w:lang w:val="en-US"/>
              </w:rPr>
            </w:pPr>
            <w:r w:rsidRPr="001664C2">
              <w:rPr>
                <w:lang w:val="en-US"/>
              </w:rPr>
              <w:t>The result indicates success or failure of</w:t>
            </w:r>
            <w:r>
              <w:rPr>
                <w:lang w:val="en-US"/>
              </w:rPr>
              <w:t xml:space="preserve"> BDT configuration delete operation.</w:t>
            </w:r>
          </w:p>
        </w:tc>
      </w:tr>
    </w:tbl>
    <w:p w14:paraId="050A2D15" w14:textId="77777777" w:rsidR="00257DB6" w:rsidRPr="001664C2" w:rsidRDefault="00257DB6" w:rsidP="00257DB6"/>
    <w:p w14:paraId="69A9B5AA" w14:textId="2D4D6F31" w:rsidR="00287AF4" w:rsidRPr="003167FF" w:rsidRDefault="00287AF4" w:rsidP="00287AF4">
      <w:pPr>
        <w:pStyle w:val="Heading4"/>
      </w:pPr>
      <w:bookmarkStart w:id="1478" w:name="_Toc162886273"/>
      <w:r w:rsidRPr="003167FF">
        <w:t>14.3.2.</w:t>
      </w:r>
      <w:r w:rsidR="00B36C2D">
        <w:t>6</w:t>
      </w:r>
      <w:r w:rsidR="00257DB6">
        <w:t>7</w:t>
      </w:r>
      <w:r w:rsidRPr="003167FF">
        <w:tab/>
      </w:r>
      <w:r>
        <w:t>Reliable transmission</w:t>
      </w:r>
      <w:r w:rsidRPr="003167FF">
        <w:t xml:space="preserve"> request</w:t>
      </w:r>
      <w:bookmarkEnd w:id="1478"/>
    </w:p>
    <w:p w14:paraId="2EAB17AC" w14:textId="13C4E436" w:rsidR="00287AF4" w:rsidRPr="003167FF" w:rsidRDefault="00287AF4" w:rsidP="00287AF4">
      <w:r w:rsidRPr="003167FF">
        <w:t>Table 14.3.2.</w:t>
      </w:r>
      <w:r w:rsidR="00B36C2D">
        <w:t>6</w:t>
      </w:r>
      <w:r w:rsidR="00257DB6">
        <w:t>7</w:t>
      </w:r>
      <w:r w:rsidRPr="003167FF">
        <w:t xml:space="preserve">-1 describes the information flow for </w:t>
      </w:r>
      <w:r>
        <w:t xml:space="preserve">reliable transmission </w:t>
      </w:r>
      <w:r w:rsidRPr="003167FF">
        <w:t xml:space="preserve">request from </w:t>
      </w:r>
      <w:r>
        <w:t xml:space="preserve">SEALDD server (or VAL server) </w:t>
      </w:r>
      <w:r w:rsidRPr="003167FF">
        <w:t>to the NRM server.</w:t>
      </w:r>
    </w:p>
    <w:p w14:paraId="74B7DDF3" w14:textId="5E4CDDE7" w:rsidR="00287AF4" w:rsidRPr="003167FF" w:rsidRDefault="00287AF4" w:rsidP="00287AF4">
      <w:pPr>
        <w:pStyle w:val="TH"/>
      </w:pPr>
      <w:r w:rsidRPr="003167FF">
        <w:t>Table 14.3.2.</w:t>
      </w:r>
      <w:r w:rsidR="00B36C2D">
        <w:t>6</w:t>
      </w:r>
      <w:r w:rsidR="00257DB6">
        <w:t>7</w:t>
      </w:r>
      <w:r w:rsidRPr="003167FF">
        <w:t xml:space="preserve">-1: </w:t>
      </w:r>
      <w:r>
        <w:t>Reliable transmission</w:t>
      </w:r>
      <w:r w:rsidRPr="003167FF">
        <w:t xml:space="preserve"> request</w:t>
      </w:r>
    </w:p>
    <w:tbl>
      <w:tblPr>
        <w:tblW w:w="8640" w:type="dxa"/>
        <w:jc w:val="center"/>
        <w:tblLayout w:type="fixed"/>
        <w:tblLook w:val="04A0" w:firstRow="1" w:lastRow="0" w:firstColumn="1" w:lastColumn="0" w:noHBand="0" w:noVBand="1"/>
      </w:tblPr>
      <w:tblGrid>
        <w:gridCol w:w="2880"/>
        <w:gridCol w:w="1440"/>
        <w:gridCol w:w="4320"/>
      </w:tblGrid>
      <w:tr w:rsidR="00287AF4" w:rsidRPr="003167FF" w14:paraId="02C9ED99"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4CCAA385" w14:textId="77777777" w:rsidR="00287AF4" w:rsidRPr="003167FF" w:rsidRDefault="00287AF4"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4F0030E" w14:textId="77777777" w:rsidR="00287AF4" w:rsidRPr="003167FF" w:rsidRDefault="00287AF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6B1EC7A" w14:textId="77777777" w:rsidR="00287AF4" w:rsidRPr="003167FF" w:rsidRDefault="00287AF4" w:rsidP="003641A6">
            <w:pPr>
              <w:pStyle w:val="TAH"/>
            </w:pPr>
            <w:r w:rsidRPr="003167FF">
              <w:t>Description</w:t>
            </w:r>
          </w:p>
        </w:tc>
      </w:tr>
      <w:tr w:rsidR="00287AF4" w:rsidRPr="003167FF" w14:paraId="2A04F37B" w14:textId="77777777" w:rsidTr="003641A6">
        <w:trPr>
          <w:jc w:val="center"/>
        </w:trPr>
        <w:tc>
          <w:tcPr>
            <w:tcW w:w="2880" w:type="dxa"/>
            <w:tcBorders>
              <w:top w:val="single" w:sz="4" w:space="0" w:color="000000"/>
              <w:left w:val="single" w:sz="4" w:space="0" w:color="000000"/>
              <w:bottom w:val="single" w:sz="4" w:space="0" w:color="000000"/>
              <w:right w:val="nil"/>
            </w:tcBorders>
          </w:tcPr>
          <w:p w14:paraId="17ACC1EE" w14:textId="77777777" w:rsidR="00287AF4" w:rsidRPr="003167FF" w:rsidRDefault="00287AF4" w:rsidP="003641A6">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998758B" w14:textId="77777777" w:rsidR="00287AF4" w:rsidRPr="003167FF" w:rsidRDefault="00287AF4" w:rsidP="003641A6">
            <w:pPr>
              <w:pStyle w:val="TAL"/>
              <w:jc w:val="center"/>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8E23B2C" w14:textId="77777777" w:rsidR="00287AF4" w:rsidRPr="003167FF" w:rsidRDefault="00287AF4" w:rsidP="003641A6">
            <w:pPr>
              <w:pStyle w:val="TAL"/>
              <w:rPr>
                <w:lang w:eastAsia="zh-CN"/>
              </w:rPr>
            </w:pPr>
            <w:r w:rsidRPr="003167FF">
              <w:rPr>
                <w:lang w:eastAsia="zh-CN"/>
              </w:rPr>
              <w:t xml:space="preserve">The identity of the </w:t>
            </w:r>
            <w:r>
              <w:rPr>
                <w:lang w:eastAsia="zh-CN"/>
              </w:rPr>
              <w:t xml:space="preserve">SEALDD server (or VAL server) </w:t>
            </w:r>
            <w:r w:rsidRPr="003167FF">
              <w:rPr>
                <w:lang w:eastAsia="zh-CN"/>
              </w:rPr>
              <w:t>performing the request.</w:t>
            </w:r>
          </w:p>
        </w:tc>
      </w:tr>
      <w:tr w:rsidR="00287AF4" w:rsidRPr="003167FF" w14:paraId="23163AD7" w14:textId="77777777" w:rsidTr="003641A6">
        <w:trPr>
          <w:jc w:val="center"/>
        </w:trPr>
        <w:tc>
          <w:tcPr>
            <w:tcW w:w="2880" w:type="dxa"/>
            <w:tcBorders>
              <w:top w:val="single" w:sz="4" w:space="0" w:color="000000"/>
              <w:left w:val="single" w:sz="4" w:space="0" w:color="000000"/>
              <w:bottom w:val="single" w:sz="4" w:space="0" w:color="000000"/>
              <w:right w:val="nil"/>
            </w:tcBorders>
          </w:tcPr>
          <w:p w14:paraId="1AFD9020" w14:textId="77777777" w:rsidR="00287AF4" w:rsidRPr="003167FF" w:rsidRDefault="00287AF4" w:rsidP="003641A6">
            <w:pPr>
              <w:pStyle w:val="TAL"/>
              <w:rPr>
                <w:lang w:eastAsia="zh-CN"/>
              </w:rPr>
            </w:pPr>
            <w:r>
              <w:rPr>
                <w:rFonts w:hint="eastAsia"/>
                <w:lang w:eastAsia="zh-CN"/>
              </w:rPr>
              <w:t>A</w:t>
            </w:r>
            <w:r>
              <w:rPr>
                <w:lang w:eastAsia="zh-CN"/>
              </w:rPr>
              <w:t>pplication descriptors</w:t>
            </w:r>
          </w:p>
        </w:tc>
        <w:tc>
          <w:tcPr>
            <w:tcW w:w="1440" w:type="dxa"/>
            <w:tcBorders>
              <w:top w:val="single" w:sz="4" w:space="0" w:color="000000"/>
              <w:left w:val="single" w:sz="4" w:space="0" w:color="000000"/>
              <w:bottom w:val="single" w:sz="4" w:space="0" w:color="000000"/>
              <w:right w:val="nil"/>
            </w:tcBorders>
          </w:tcPr>
          <w:p w14:paraId="0C8ED852" w14:textId="77777777" w:rsidR="00287AF4" w:rsidRPr="003167FF"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0D7A35" w14:textId="77777777" w:rsidR="00287AF4" w:rsidRPr="003167FF" w:rsidRDefault="00287AF4" w:rsidP="003641A6">
            <w:pPr>
              <w:pStyle w:val="TAL"/>
              <w:rPr>
                <w:lang w:eastAsia="zh-CN"/>
              </w:rPr>
            </w:pPr>
            <w:r w:rsidRPr="00164831">
              <w:rPr>
                <w:lang w:eastAsia="zh-CN"/>
              </w:rPr>
              <w:t xml:space="preserve">A pair of </w:t>
            </w:r>
            <w:r>
              <w:rPr>
                <w:lang w:eastAsia="zh-CN"/>
              </w:rPr>
              <w:t>applic</w:t>
            </w:r>
            <w:r w:rsidRPr="00164831">
              <w:rPr>
                <w:lang w:eastAsia="zh-CN"/>
              </w:rPr>
              <w:t xml:space="preserve"> traffic descriptors (e.g. address, port, transport layer protocol) of the SEALDD server</w:t>
            </w:r>
            <w:r>
              <w:rPr>
                <w:lang w:eastAsia="zh-CN"/>
              </w:rPr>
              <w:t xml:space="preserve"> (or VAL server),</w:t>
            </w:r>
            <w:r w:rsidRPr="00164831">
              <w:rPr>
                <w:lang w:eastAsia="zh-CN"/>
              </w:rPr>
              <w:t xml:space="preserve"> used to establish redundant </w:t>
            </w:r>
            <w:r>
              <w:rPr>
                <w:lang w:eastAsia="zh-CN"/>
              </w:rPr>
              <w:t>transmission paths</w:t>
            </w:r>
            <w:r w:rsidRPr="00164831">
              <w:rPr>
                <w:lang w:eastAsia="zh-CN"/>
              </w:rPr>
              <w:t>.</w:t>
            </w:r>
          </w:p>
        </w:tc>
      </w:tr>
      <w:tr w:rsidR="00287AF4" w:rsidRPr="003167FF" w14:paraId="6184B4C8" w14:textId="77777777" w:rsidTr="003641A6">
        <w:trPr>
          <w:jc w:val="center"/>
        </w:trPr>
        <w:tc>
          <w:tcPr>
            <w:tcW w:w="2880" w:type="dxa"/>
            <w:tcBorders>
              <w:top w:val="single" w:sz="4" w:space="0" w:color="000000"/>
              <w:left w:val="single" w:sz="4" w:space="0" w:color="000000"/>
              <w:bottom w:val="single" w:sz="4" w:space="0" w:color="000000"/>
              <w:right w:val="nil"/>
            </w:tcBorders>
          </w:tcPr>
          <w:p w14:paraId="26DC200D" w14:textId="77777777" w:rsidR="00287AF4" w:rsidRDefault="00287AF4" w:rsidP="003641A6">
            <w:pPr>
              <w:pStyle w:val="TAL"/>
              <w:rPr>
                <w:lang w:eastAsia="zh-CN"/>
              </w:rPr>
            </w:pPr>
            <w:r>
              <w:rPr>
                <w:lang w:eastAsia="zh-CN"/>
              </w:rPr>
              <w:t>UE ID</w:t>
            </w:r>
          </w:p>
        </w:tc>
        <w:tc>
          <w:tcPr>
            <w:tcW w:w="1440" w:type="dxa"/>
            <w:tcBorders>
              <w:top w:val="single" w:sz="4" w:space="0" w:color="000000"/>
              <w:left w:val="single" w:sz="4" w:space="0" w:color="000000"/>
              <w:bottom w:val="single" w:sz="4" w:space="0" w:color="000000"/>
              <w:right w:val="nil"/>
            </w:tcBorders>
          </w:tcPr>
          <w:p w14:paraId="65C6534F" w14:textId="77777777" w:rsidR="00287AF4"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476ED92" w14:textId="77777777" w:rsidR="00287AF4" w:rsidRPr="00164831" w:rsidRDefault="00287AF4" w:rsidP="003641A6">
            <w:pPr>
              <w:pStyle w:val="TAL"/>
              <w:rPr>
                <w:lang w:eastAsia="zh-CN"/>
              </w:rPr>
            </w:pPr>
            <w:r w:rsidRPr="003167FF">
              <w:t>The identity of VAL UE.</w:t>
            </w:r>
          </w:p>
        </w:tc>
      </w:tr>
      <w:tr w:rsidR="00287AF4" w:rsidRPr="003167FF" w14:paraId="74E7AE41" w14:textId="77777777" w:rsidTr="003641A6">
        <w:trPr>
          <w:jc w:val="center"/>
        </w:trPr>
        <w:tc>
          <w:tcPr>
            <w:tcW w:w="2880" w:type="dxa"/>
            <w:tcBorders>
              <w:top w:val="single" w:sz="4" w:space="0" w:color="000000"/>
              <w:left w:val="single" w:sz="4" w:space="0" w:color="000000"/>
              <w:bottom w:val="single" w:sz="4" w:space="0" w:color="000000"/>
              <w:right w:val="nil"/>
            </w:tcBorders>
          </w:tcPr>
          <w:p w14:paraId="3B184615" w14:textId="77777777" w:rsidR="00287AF4" w:rsidRDefault="00287AF4" w:rsidP="003641A6">
            <w:pPr>
              <w:pStyle w:val="TAL"/>
              <w:rPr>
                <w:lang w:eastAsia="zh-CN"/>
              </w:rPr>
            </w:pPr>
            <w:r>
              <w:rPr>
                <w:lang w:eastAsia="zh-CN"/>
              </w:rPr>
              <w:t>UE address</w:t>
            </w:r>
          </w:p>
        </w:tc>
        <w:tc>
          <w:tcPr>
            <w:tcW w:w="1440" w:type="dxa"/>
            <w:tcBorders>
              <w:top w:val="single" w:sz="4" w:space="0" w:color="000000"/>
              <w:left w:val="single" w:sz="4" w:space="0" w:color="000000"/>
              <w:bottom w:val="single" w:sz="4" w:space="0" w:color="000000"/>
              <w:right w:val="nil"/>
            </w:tcBorders>
          </w:tcPr>
          <w:p w14:paraId="2D455CE9" w14:textId="77777777" w:rsidR="00287AF4" w:rsidRDefault="00287AF4" w:rsidP="003641A6">
            <w:pPr>
              <w:pStyle w:val="TAL"/>
              <w:jc w:val="center"/>
              <w:rPr>
                <w:lang w:eastAsia="zh-CN"/>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90A22D8" w14:textId="77777777" w:rsidR="00287AF4" w:rsidRPr="003167FF" w:rsidRDefault="00287AF4" w:rsidP="003641A6">
            <w:pPr>
              <w:pStyle w:val="TAL"/>
              <w:rPr>
                <w:lang w:eastAsia="zh-CN"/>
              </w:rPr>
            </w:pPr>
            <w:r>
              <w:rPr>
                <w:rFonts w:hint="eastAsia"/>
                <w:lang w:eastAsia="zh-CN"/>
              </w:rPr>
              <w:t>T</w:t>
            </w:r>
            <w:r>
              <w:rPr>
                <w:lang w:eastAsia="zh-CN"/>
              </w:rPr>
              <w:t>he address of VAL UE</w:t>
            </w:r>
          </w:p>
        </w:tc>
      </w:tr>
    </w:tbl>
    <w:p w14:paraId="7714E221" w14:textId="77777777" w:rsidR="00287AF4" w:rsidRPr="003167FF" w:rsidRDefault="00287AF4" w:rsidP="00287AF4"/>
    <w:p w14:paraId="77340931" w14:textId="6D55B42B" w:rsidR="00287AF4" w:rsidRPr="003167FF" w:rsidRDefault="00287AF4" w:rsidP="00287AF4">
      <w:pPr>
        <w:pStyle w:val="Heading4"/>
      </w:pPr>
      <w:bookmarkStart w:id="1479" w:name="_Toc162886274"/>
      <w:r w:rsidRPr="003167FF">
        <w:t>14.3.2.</w:t>
      </w:r>
      <w:r w:rsidR="00B36C2D">
        <w:t>6</w:t>
      </w:r>
      <w:r w:rsidR="00257DB6">
        <w:t>8</w:t>
      </w:r>
      <w:r w:rsidRPr="003167FF">
        <w:tab/>
      </w:r>
      <w:r>
        <w:t>Reliable transmission</w:t>
      </w:r>
      <w:r w:rsidRPr="003167FF">
        <w:t xml:space="preserve"> response</w:t>
      </w:r>
      <w:bookmarkEnd w:id="1479"/>
    </w:p>
    <w:p w14:paraId="22518AB9" w14:textId="60AB852E" w:rsidR="00287AF4" w:rsidRPr="003167FF" w:rsidRDefault="00287AF4" w:rsidP="00287AF4">
      <w:r w:rsidRPr="003167FF">
        <w:t>Table 14.3.2.</w:t>
      </w:r>
      <w:r w:rsidR="00B36C2D">
        <w:t>6</w:t>
      </w:r>
      <w:r w:rsidR="00257DB6">
        <w:t>8</w:t>
      </w:r>
      <w:r w:rsidRPr="003167FF">
        <w:rPr>
          <w:lang w:eastAsia="zh-CN"/>
        </w:rPr>
        <w:t>-1</w:t>
      </w:r>
      <w:r w:rsidRPr="003167FF">
        <w:t xml:space="preserve"> describes the information flow </w:t>
      </w:r>
      <w:r w:rsidRPr="003167FF">
        <w:rPr>
          <w:lang w:eastAsia="zh-CN"/>
        </w:rPr>
        <w:t xml:space="preserve">for the </w:t>
      </w:r>
      <w:r>
        <w:t>reliable transmission</w:t>
      </w:r>
      <w:r w:rsidRPr="003167FF">
        <w:t xml:space="preserve"> response</w:t>
      </w:r>
      <w:r w:rsidRPr="003167FF">
        <w:rPr>
          <w:lang w:eastAsia="zh-CN"/>
        </w:rPr>
        <w:t xml:space="preserve"> from NRM server to </w:t>
      </w:r>
      <w:r>
        <w:t>SEALDD server (or VAL server)</w:t>
      </w:r>
      <w:r w:rsidRPr="003167FF">
        <w:t>.</w:t>
      </w:r>
    </w:p>
    <w:p w14:paraId="2D43A0AB" w14:textId="11034CB1" w:rsidR="00287AF4" w:rsidRPr="003167FF" w:rsidRDefault="00287AF4" w:rsidP="00287AF4">
      <w:pPr>
        <w:pStyle w:val="TH"/>
      </w:pPr>
      <w:r w:rsidRPr="003167FF">
        <w:t>Table 14.3.2.</w:t>
      </w:r>
      <w:r w:rsidR="00B36C2D">
        <w:t>6</w:t>
      </w:r>
      <w:r w:rsidR="00257DB6">
        <w:t>8</w:t>
      </w:r>
      <w:r w:rsidRPr="003167FF">
        <w:t xml:space="preserve">-1: </w:t>
      </w:r>
      <w:r>
        <w:t>Reliable transmission</w:t>
      </w:r>
      <w:r w:rsidRPr="003167FF">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287AF4" w:rsidRPr="003167FF" w14:paraId="0F0E1D22" w14:textId="77777777" w:rsidTr="003641A6">
        <w:trPr>
          <w:jc w:val="center"/>
        </w:trPr>
        <w:tc>
          <w:tcPr>
            <w:tcW w:w="2880" w:type="dxa"/>
            <w:tcBorders>
              <w:top w:val="single" w:sz="4" w:space="0" w:color="000000"/>
              <w:left w:val="single" w:sz="4" w:space="0" w:color="000000"/>
              <w:bottom w:val="single" w:sz="4" w:space="0" w:color="000000"/>
              <w:right w:val="nil"/>
            </w:tcBorders>
            <w:hideMark/>
          </w:tcPr>
          <w:p w14:paraId="16778236" w14:textId="77777777" w:rsidR="00287AF4" w:rsidRPr="003167FF" w:rsidRDefault="00287AF4" w:rsidP="003641A6">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1CB0D0A" w14:textId="77777777" w:rsidR="00287AF4" w:rsidRPr="003167FF" w:rsidRDefault="00287AF4" w:rsidP="003641A6">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5BFEDAE" w14:textId="77777777" w:rsidR="00287AF4" w:rsidRPr="003167FF" w:rsidRDefault="00287AF4" w:rsidP="003641A6">
            <w:pPr>
              <w:pStyle w:val="TAH"/>
            </w:pPr>
            <w:r w:rsidRPr="003167FF">
              <w:t>Description</w:t>
            </w:r>
          </w:p>
        </w:tc>
      </w:tr>
      <w:tr w:rsidR="00287AF4" w:rsidRPr="003167FF" w14:paraId="7D5DC648" w14:textId="77777777" w:rsidTr="003641A6">
        <w:trPr>
          <w:jc w:val="center"/>
        </w:trPr>
        <w:tc>
          <w:tcPr>
            <w:tcW w:w="2880" w:type="dxa"/>
            <w:tcBorders>
              <w:top w:val="single" w:sz="4" w:space="0" w:color="000000"/>
              <w:left w:val="single" w:sz="4" w:space="0" w:color="000000"/>
              <w:bottom w:val="single" w:sz="4" w:space="0" w:color="000000"/>
              <w:right w:val="nil"/>
            </w:tcBorders>
          </w:tcPr>
          <w:p w14:paraId="2B806191" w14:textId="77777777" w:rsidR="00287AF4" w:rsidRPr="003167FF" w:rsidRDefault="00287AF4" w:rsidP="003641A6">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72BC4B3" w14:textId="77777777" w:rsidR="00287AF4" w:rsidRPr="003167FF" w:rsidRDefault="00287AF4" w:rsidP="003641A6">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525FCBD" w14:textId="77777777" w:rsidR="00287AF4" w:rsidRPr="003167FF" w:rsidRDefault="00287AF4" w:rsidP="003641A6">
            <w:pPr>
              <w:pStyle w:val="TAL"/>
              <w:rPr>
                <w:lang w:eastAsia="zh-CN"/>
              </w:rPr>
            </w:pPr>
            <w:r w:rsidRPr="003167FF">
              <w:t xml:space="preserve">The result indicates success or failure of the </w:t>
            </w:r>
            <w:r>
              <w:t>reliable transmission</w:t>
            </w:r>
            <w:r w:rsidRPr="003167FF">
              <w:t xml:space="preserve"> request operation.</w:t>
            </w:r>
          </w:p>
        </w:tc>
      </w:tr>
    </w:tbl>
    <w:p w14:paraId="118CC061" w14:textId="77777777" w:rsidR="00287AF4" w:rsidRDefault="00287AF4" w:rsidP="00287AF4">
      <w:pPr>
        <w:rPr>
          <w:noProof/>
        </w:rPr>
      </w:pPr>
    </w:p>
    <w:p w14:paraId="51C3DA6D" w14:textId="5C4C82AE" w:rsidR="0084323E" w:rsidRPr="00B2098E" w:rsidRDefault="0084323E" w:rsidP="0084323E">
      <w:pPr>
        <w:pStyle w:val="Heading4"/>
      </w:pPr>
      <w:bookmarkStart w:id="1480" w:name="_Toc162886275"/>
      <w:r>
        <w:t>14</w:t>
      </w:r>
      <w:r w:rsidRPr="00B2098E">
        <w:t>.</w:t>
      </w:r>
      <w:r>
        <w:t>3</w:t>
      </w:r>
      <w:r w:rsidRPr="00B2098E">
        <w:t>.</w:t>
      </w:r>
      <w:r>
        <w:t>2.69</w:t>
      </w:r>
      <w:r w:rsidRPr="00B2098E">
        <w:tab/>
      </w:r>
      <w:r>
        <w:t>Device triggering request</w:t>
      </w:r>
      <w:bookmarkEnd w:id="1480"/>
    </w:p>
    <w:p w14:paraId="619F79A3" w14:textId="30B4462C" w:rsidR="0084323E" w:rsidRPr="0083707B" w:rsidRDefault="0084323E" w:rsidP="0084323E">
      <w:r w:rsidRPr="0083707B">
        <w:t>Table 14.3.</w:t>
      </w:r>
      <w:r>
        <w:t>69</w:t>
      </w:r>
      <w:r w:rsidRPr="0083707B">
        <w:t>-</w:t>
      </w:r>
      <w:r w:rsidRPr="0083707B">
        <w:rPr>
          <w:lang w:eastAsia="zh-CN"/>
        </w:rPr>
        <w:t>1</w:t>
      </w:r>
      <w:r w:rsidRPr="0083707B">
        <w:t xml:space="preserve"> describes the information flow for the</w:t>
      </w:r>
      <w:r>
        <w:t xml:space="preserve"> Device triggering</w:t>
      </w:r>
      <w:r w:rsidRPr="0083707B">
        <w:t xml:space="preserve"> request from the VAL server to the NRM </w:t>
      </w:r>
      <w:r w:rsidRPr="0083707B">
        <w:rPr>
          <w:lang w:eastAsia="zh-CN"/>
        </w:rPr>
        <w:t>Server</w:t>
      </w:r>
      <w:r w:rsidRPr="0083707B">
        <w:rPr>
          <w:rFonts w:eastAsia="Malgun Gothic"/>
          <w:lang w:eastAsia="zh-CN"/>
        </w:rPr>
        <w:t>.</w:t>
      </w:r>
    </w:p>
    <w:p w14:paraId="3E0A4D96" w14:textId="6E55234A" w:rsidR="0084323E" w:rsidRPr="0083707B" w:rsidRDefault="0084323E" w:rsidP="00B1587E">
      <w:pPr>
        <w:pStyle w:val="TH"/>
        <w:rPr>
          <w:rFonts w:eastAsia="Malgun Gothic"/>
          <w:lang w:eastAsia="zh-CN"/>
        </w:rPr>
      </w:pPr>
      <w:r w:rsidRPr="0083707B">
        <w:rPr>
          <w:rFonts w:eastAsia="Malgun Gothic"/>
        </w:rPr>
        <w:t>Table 14.3.2.</w:t>
      </w:r>
      <w:r>
        <w:rPr>
          <w:rFonts w:eastAsia="Malgun Gothic"/>
        </w:rPr>
        <w:t>69</w:t>
      </w:r>
      <w:r w:rsidRPr="0083707B">
        <w:rPr>
          <w:rFonts w:eastAsia="Malgun Gothic"/>
        </w:rPr>
        <w:t>-</w:t>
      </w:r>
      <w:r w:rsidRPr="0083707B">
        <w:rPr>
          <w:rFonts w:eastAsia="Malgun Gothic"/>
          <w:lang w:eastAsia="zh-CN"/>
        </w:rPr>
        <w:t>1</w:t>
      </w:r>
      <w:r w:rsidRPr="0083707B">
        <w:rPr>
          <w:rFonts w:eastAsia="Malgun Gothic"/>
        </w:rPr>
        <w:t xml:space="preserve">: </w:t>
      </w:r>
      <w:r>
        <w:rPr>
          <w:rFonts w:eastAsia="Malgun Gothic"/>
        </w:rPr>
        <w:t>Device triggering</w:t>
      </w:r>
      <w:r w:rsidRPr="0083707B">
        <w:rPr>
          <w:rFonts w:eastAsia="Malgun Gothic"/>
        </w:rPr>
        <w:t xml:space="preserve"> request</w:t>
      </w:r>
    </w:p>
    <w:tbl>
      <w:tblPr>
        <w:tblW w:w="8640" w:type="dxa"/>
        <w:jc w:val="center"/>
        <w:tblLayout w:type="fixed"/>
        <w:tblLook w:val="0000" w:firstRow="0" w:lastRow="0" w:firstColumn="0" w:lastColumn="0" w:noHBand="0" w:noVBand="0"/>
      </w:tblPr>
      <w:tblGrid>
        <w:gridCol w:w="3011"/>
        <w:gridCol w:w="1309"/>
        <w:gridCol w:w="4320"/>
      </w:tblGrid>
      <w:tr w:rsidR="0084323E" w:rsidRPr="0083707B" w14:paraId="4C9DD49F" w14:textId="77777777" w:rsidTr="003D0D41">
        <w:trPr>
          <w:jc w:val="center"/>
        </w:trPr>
        <w:tc>
          <w:tcPr>
            <w:tcW w:w="3011" w:type="dxa"/>
            <w:tcBorders>
              <w:top w:val="single" w:sz="4" w:space="0" w:color="000000"/>
              <w:left w:val="single" w:sz="4" w:space="0" w:color="000000"/>
              <w:bottom w:val="single" w:sz="4" w:space="0" w:color="000000"/>
            </w:tcBorders>
            <w:shd w:val="clear" w:color="auto" w:fill="auto"/>
          </w:tcPr>
          <w:p w14:paraId="2C4F587F" w14:textId="77777777" w:rsidR="0084323E" w:rsidRPr="00CD7198" w:rsidRDefault="0084323E" w:rsidP="003D0D41">
            <w:pPr>
              <w:keepNext/>
              <w:keepLines/>
              <w:spacing w:after="0"/>
              <w:jc w:val="center"/>
              <w:rPr>
                <w:rFonts w:ascii="Arial" w:eastAsia="Malgun Gothic" w:hAnsi="Arial"/>
                <w:b/>
                <w:bCs/>
                <w:sz w:val="18"/>
              </w:rPr>
            </w:pPr>
            <w:r w:rsidRPr="00CD7198">
              <w:rPr>
                <w:rFonts w:ascii="Arial" w:eastAsia="Malgun Gothic" w:hAnsi="Arial"/>
                <w:b/>
                <w:bCs/>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7B02D447" w14:textId="77777777" w:rsidR="0084323E" w:rsidRPr="00CD7198" w:rsidRDefault="0084323E" w:rsidP="003D0D41">
            <w:pPr>
              <w:keepNext/>
              <w:keepLines/>
              <w:spacing w:after="0"/>
              <w:jc w:val="center"/>
              <w:rPr>
                <w:rFonts w:ascii="Arial" w:eastAsia="Malgun Gothic" w:hAnsi="Arial"/>
                <w:b/>
                <w:bCs/>
                <w:sz w:val="18"/>
              </w:rPr>
            </w:pPr>
            <w:r w:rsidRPr="00CD7198">
              <w:rPr>
                <w:rFonts w:ascii="Arial" w:eastAsia="Malgun Gothic" w:hAnsi="Arial"/>
                <w:b/>
                <w:bCs/>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96A752" w14:textId="77777777" w:rsidR="0084323E" w:rsidRPr="00CD7198" w:rsidRDefault="0084323E" w:rsidP="003D0D41">
            <w:pPr>
              <w:keepNext/>
              <w:keepLines/>
              <w:spacing w:after="0"/>
              <w:jc w:val="center"/>
              <w:rPr>
                <w:rFonts w:ascii="Arial" w:eastAsia="Malgun Gothic" w:hAnsi="Arial"/>
                <w:b/>
                <w:bCs/>
                <w:sz w:val="18"/>
              </w:rPr>
            </w:pPr>
            <w:r w:rsidRPr="00CD7198">
              <w:rPr>
                <w:rFonts w:ascii="Arial" w:eastAsia="Malgun Gothic" w:hAnsi="Arial"/>
                <w:b/>
                <w:bCs/>
                <w:sz w:val="18"/>
              </w:rPr>
              <w:t>Description</w:t>
            </w:r>
          </w:p>
        </w:tc>
      </w:tr>
      <w:tr w:rsidR="0084323E" w:rsidRPr="001C210B" w14:paraId="7A3014A8" w14:textId="77777777" w:rsidTr="003D0D41">
        <w:trPr>
          <w:jc w:val="center"/>
        </w:trPr>
        <w:tc>
          <w:tcPr>
            <w:tcW w:w="3011" w:type="dxa"/>
            <w:tcBorders>
              <w:top w:val="single" w:sz="4" w:space="0" w:color="000000"/>
              <w:left w:val="single" w:sz="4" w:space="0" w:color="000000"/>
              <w:bottom w:val="single" w:sz="4" w:space="0" w:color="000000"/>
            </w:tcBorders>
            <w:shd w:val="clear" w:color="auto" w:fill="auto"/>
          </w:tcPr>
          <w:p w14:paraId="5DF2BDD0" w14:textId="77777777" w:rsidR="0084323E" w:rsidRPr="001C210B" w:rsidRDefault="0084323E" w:rsidP="003D0D41">
            <w:pPr>
              <w:keepNext/>
              <w:keepLines/>
              <w:spacing w:after="0"/>
              <w:rPr>
                <w:rFonts w:ascii="Arial" w:eastAsia="Malgun Gothic" w:hAnsi="Arial"/>
                <w:sz w:val="18"/>
              </w:rPr>
            </w:pPr>
            <w:r>
              <w:rPr>
                <w:rFonts w:ascii="Arial" w:eastAsia="Malgun Gothic" w:hAnsi="Arial"/>
                <w:sz w:val="18"/>
              </w:rPr>
              <w:t xml:space="preserve">Identifier </w:t>
            </w:r>
          </w:p>
        </w:tc>
        <w:tc>
          <w:tcPr>
            <w:tcW w:w="1309" w:type="dxa"/>
            <w:tcBorders>
              <w:top w:val="single" w:sz="4" w:space="0" w:color="000000"/>
              <w:left w:val="single" w:sz="4" w:space="0" w:color="000000"/>
              <w:bottom w:val="single" w:sz="4" w:space="0" w:color="000000"/>
            </w:tcBorders>
            <w:shd w:val="clear" w:color="auto" w:fill="auto"/>
          </w:tcPr>
          <w:p w14:paraId="4468BD89" w14:textId="77777777" w:rsidR="0084323E" w:rsidRPr="001C210B" w:rsidRDefault="0084323E" w:rsidP="003D0D41">
            <w:pPr>
              <w:keepNext/>
              <w:keepLines/>
              <w:spacing w:after="0"/>
              <w:jc w:val="center"/>
              <w:rPr>
                <w:rFonts w:ascii="Arial" w:eastAsia="Malgun Gothic" w:hAnsi="Arial"/>
                <w:sz w:val="18"/>
              </w:rPr>
            </w:pPr>
            <w:r w:rsidRPr="001C210B">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3C1CF8" w14:textId="77777777" w:rsidR="0084323E" w:rsidRPr="001C210B" w:rsidRDefault="0084323E" w:rsidP="003D0D41">
            <w:pPr>
              <w:keepNext/>
              <w:keepLines/>
              <w:spacing w:after="0"/>
              <w:rPr>
                <w:rFonts w:ascii="Arial" w:eastAsia="Malgun Gothic" w:hAnsi="Arial"/>
                <w:sz w:val="18"/>
              </w:rPr>
            </w:pPr>
            <w:r>
              <w:rPr>
                <w:rFonts w:ascii="Arial" w:eastAsia="Malgun Gothic" w:hAnsi="Arial"/>
                <w:sz w:val="18"/>
              </w:rPr>
              <w:t xml:space="preserve">VAL </w:t>
            </w:r>
            <w:r w:rsidRPr="001C210B">
              <w:rPr>
                <w:rFonts w:ascii="Arial" w:eastAsia="Malgun Gothic" w:hAnsi="Arial"/>
                <w:sz w:val="18"/>
              </w:rPr>
              <w:t>UE</w:t>
            </w:r>
            <w:r>
              <w:rPr>
                <w:rFonts w:ascii="Arial" w:eastAsia="Malgun Gothic" w:hAnsi="Arial"/>
                <w:sz w:val="18"/>
              </w:rPr>
              <w:t xml:space="preserve"> ID or VAL group ID to be triggered.</w:t>
            </w:r>
            <w:r w:rsidRPr="001C210B">
              <w:rPr>
                <w:rFonts w:ascii="Arial" w:eastAsia="Malgun Gothic" w:hAnsi="Arial"/>
                <w:sz w:val="18"/>
              </w:rPr>
              <w:t xml:space="preserve"> </w:t>
            </w:r>
          </w:p>
        </w:tc>
      </w:tr>
      <w:tr w:rsidR="0084323E" w:rsidRPr="001C210B" w14:paraId="0BFE12D2" w14:textId="77777777" w:rsidTr="003D0D41">
        <w:trPr>
          <w:jc w:val="center"/>
        </w:trPr>
        <w:tc>
          <w:tcPr>
            <w:tcW w:w="3011" w:type="dxa"/>
            <w:tcBorders>
              <w:top w:val="single" w:sz="4" w:space="0" w:color="000000"/>
              <w:left w:val="single" w:sz="4" w:space="0" w:color="000000"/>
              <w:bottom w:val="single" w:sz="4" w:space="0" w:color="000000"/>
            </w:tcBorders>
            <w:shd w:val="clear" w:color="auto" w:fill="auto"/>
          </w:tcPr>
          <w:p w14:paraId="21956493" w14:textId="77777777" w:rsidR="0084323E" w:rsidRPr="001C210B" w:rsidRDefault="0084323E" w:rsidP="003D0D41">
            <w:pPr>
              <w:keepNext/>
              <w:keepLines/>
              <w:spacing w:after="0"/>
              <w:rPr>
                <w:rFonts w:ascii="Arial" w:eastAsia="Malgun Gothic" w:hAnsi="Arial"/>
                <w:sz w:val="18"/>
                <w:lang w:eastAsia="zh-CN"/>
              </w:rPr>
            </w:pPr>
            <w:r>
              <w:rPr>
                <w:rFonts w:ascii="Arial" w:eastAsia="Malgun Gothic" w:hAnsi="Arial"/>
                <w:sz w:val="18"/>
              </w:rPr>
              <w:t>Port number</w:t>
            </w:r>
          </w:p>
        </w:tc>
        <w:tc>
          <w:tcPr>
            <w:tcW w:w="1309" w:type="dxa"/>
            <w:tcBorders>
              <w:top w:val="single" w:sz="4" w:space="0" w:color="000000"/>
              <w:left w:val="single" w:sz="4" w:space="0" w:color="000000"/>
              <w:bottom w:val="single" w:sz="4" w:space="0" w:color="000000"/>
            </w:tcBorders>
            <w:shd w:val="clear" w:color="auto" w:fill="auto"/>
          </w:tcPr>
          <w:p w14:paraId="7B401DDC" w14:textId="77777777" w:rsidR="0084323E" w:rsidRPr="001C210B" w:rsidRDefault="0084323E" w:rsidP="003D0D41">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C6858B" w14:textId="77777777" w:rsidR="0084323E" w:rsidRPr="001C210B" w:rsidRDefault="0084323E" w:rsidP="003D0D41">
            <w:pPr>
              <w:keepNext/>
              <w:keepLines/>
              <w:spacing w:after="0"/>
              <w:rPr>
                <w:rFonts w:ascii="Arial" w:eastAsia="Malgun Gothic" w:hAnsi="Arial"/>
                <w:sz w:val="18"/>
                <w:lang w:eastAsia="zh-CN"/>
              </w:rPr>
            </w:pPr>
            <w:r>
              <w:rPr>
                <w:rFonts w:ascii="Arial" w:eastAsia="Malgun Gothic" w:hAnsi="Arial"/>
                <w:sz w:val="18"/>
              </w:rPr>
              <w:t xml:space="preserve">Device triggering port number. If not provided, NRM determines the port number to be used based on local </w:t>
            </w:r>
            <w:r w:rsidRPr="003450A3">
              <w:rPr>
                <w:rFonts w:ascii="Arial" w:eastAsia="Malgun Gothic" w:hAnsi="Arial"/>
                <w:sz w:val="18"/>
              </w:rPr>
              <w:t xml:space="preserve">policies. </w:t>
            </w:r>
          </w:p>
        </w:tc>
      </w:tr>
      <w:tr w:rsidR="0084323E" w:rsidRPr="001C210B" w14:paraId="7D8819D8" w14:textId="77777777" w:rsidTr="003D0D41">
        <w:trPr>
          <w:jc w:val="center"/>
        </w:trPr>
        <w:tc>
          <w:tcPr>
            <w:tcW w:w="3011" w:type="dxa"/>
            <w:tcBorders>
              <w:top w:val="single" w:sz="4" w:space="0" w:color="000000"/>
              <w:left w:val="single" w:sz="4" w:space="0" w:color="000000"/>
              <w:bottom w:val="single" w:sz="4" w:space="0" w:color="000000"/>
            </w:tcBorders>
            <w:shd w:val="clear" w:color="auto" w:fill="auto"/>
          </w:tcPr>
          <w:p w14:paraId="2D24B64A" w14:textId="77777777" w:rsidR="0084323E" w:rsidRPr="001C210B" w:rsidRDefault="0084323E" w:rsidP="003D0D41">
            <w:pPr>
              <w:keepNext/>
              <w:keepLines/>
              <w:spacing w:after="0"/>
              <w:rPr>
                <w:rFonts w:ascii="Arial" w:eastAsia="Malgun Gothic" w:hAnsi="Arial"/>
                <w:sz w:val="18"/>
              </w:rPr>
            </w:pPr>
            <w:r>
              <w:rPr>
                <w:rFonts w:ascii="Arial" w:eastAsia="Malgun Gothic" w:hAnsi="Arial"/>
                <w:sz w:val="18"/>
              </w:rPr>
              <w:t>Triggering purpose</w:t>
            </w:r>
          </w:p>
        </w:tc>
        <w:tc>
          <w:tcPr>
            <w:tcW w:w="1309" w:type="dxa"/>
            <w:tcBorders>
              <w:top w:val="single" w:sz="4" w:space="0" w:color="000000"/>
              <w:left w:val="single" w:sz="4" w:space="0" w:color="000000"/>
              <w:bottom w:val="single" w:sz="4" w:space="0" w:color="000000"/>
            </w:tcBorders>
            <w:shd w:val="clear" w:color="auto" w:fill="auto"/>
          </w:tcPr>
          <w:p w14:paraId="747210F8" w14:textId="77777777" w:rsidR="0084323E" w:rsidRPr="001C210B" w:rsidRDefault="0084323E" w:rsidP="003D0D41">
            <w:pPr>
              <w:keepNext/>
              <w:keepLines/>
              <w:spacing w:after="0"/>
              <w:jc w:val="center"/>
              <w:rPr>
                <w:rFonts w:ascii="Arial" w:eastAsia="Malgun Gothic" w:hAnsi="Arial"/>
                <w:sz w:val="18"/>
              </w:rPr>
            </w:pPr>
            <w:r>
              <w:rPr>
                <w:rFonts w:ascii="Arial" w:eastAsia="Malgun Gothic"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01DCFF" w14:textId="77777777" w:rsidR="0084323E" w:rsidRPr="001C210B" w:rsidRDefault="0084323E" w:rsidP="003D0D41">
            <w:pPr>
              <w:keepNext/>
              <w:keepLines/>
              <w:spacing w:after="0"/>
              <w:rPr>
                <w:rFonts w:ascii="Arial" w:eastAsia="Malgun Gothic" w:hAnsi="Arial"/>
                <w:sz w:val="18"/>
              </w:rPr>
            </w:pPr>
            <w:r w:rsidRPr="001C210B">
              <w:rPr>
                <w:rFonts w:ascii="Arial" w:eastAsia="Malgun Gothic" w:hAnsi="Arial"/>
                <w:sz w:val="18"/>
              </w:rPr>
              <w:t xml:space="preserve">Indicates </w:t>
            </w:r>
            <w:r>
              <w:rPr>
                <w:rFonts w:ascii="Arial" w:eastAsia="Malgun Gothic" w:hAnsi="Arial"/>
                <w:sz w:val="18"/>
              </w:rPr>
              <w:t>the device triggering purpose which is included in the payload. The default is a reserved value e.g. NULL.</w:t>
            </w:r>
          </w:p>
        </w:tc>
      </w:tr>
      <w:tr w:rsidR="0084323E" w:rsidRPr="001C210B" w14:paraId="120520BB" w14:textId="77777777" w:rsidTr="003D0D41">
        <w:trPr>
          <w:jc w:val="center"/>
        </w:trPr>
        <w:tc>
          <w:tcPr>
            <w:tcW w:w="3011" w:type="dxa"/>
            <w:tcBorders>
              <w:top w:val="single" w:sz="4" w:space="0" w:color="000000"/>
              <w:left w:val="single" w:sz="4" w:space="0" w:color="000000"/>
              <w:bottom w:val="single" w:sz="4" w:space="0" w:color="000000"/>
            </w:tcBorders>
            <w:shd w:val="clear" w:color="auto" w:fill="auto"/>
          </w:tcPr>
          <w:p w14:paraId="6954734B" w14:textId="77777777" w:rsidR="0084323E" w:rsidRDefault="0084323E" w:rsidP="003D0D41">
            <w:pPr>
              <w:keepNext/>
              <w:keepLines/>
              <w:spacing w:after="0"/>
              <w:rPr>
                <w:rFonts w:ascii="Arial" w:eastAsia="Malgun Gothic" w:hAnsi="Arial"/>
                <w:sz w:val="18"/>
              </w:rPr>
            </w:pPr>
            <w:r>
              <w:rPr>
                <w:rFonts w:ascii="Arial" w:eastAsia="Malgun Gothic" w:hAnsi="Arial"/>
                <w:sz w:val="18"/>
              </w:rPr>
              <w:t>Time window</w:t>
            </w:r>
          </w:p>
        </w:tc>
        <w:tc>
          <w:tcPr>
            <w:tcW w:w="1309" w:type="dxa"/>
            <w:tcBorders>
              <w:top w:val="single" w:sz="4" w:space="0" w:color="000000"/>
              <w:left w:val="single" w:sz="4" w:space="0" w:color="000000"/>
              <w:bottom w:val="single" w:sz="4" w:space="0" w:color="000000"/>
            </w:tcBorders>
            <w:shd w:val="clear" w:color="auto" w:fill="auto"/>
          </w:tcPr>
          <w:p w14:paraId="67D7FFF3" w14:textId="77777777" w:rsidR="0084323E" w:rsidRPr="001C210B" w:rsidRDefault="0084323E" w:rsidP="003D0D41">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30935" w14:textId="77777777" w:rsidR="0084323E" w:rsidRPr="001C210B" w:rsidRDefault="0084323E" w:rsidP="003D0D41">
            <w:pPr>
              <w:keepNext/>
              <w:keepLines/>
              <w:spacing w:after="0"/>
              <w:rPr>
                <w:rFonts w:ascii="Arial" w:eastAsia="Malgun Gothic" w:hAnsi="Arial"/>
                <w:sz w:val="18"/>
              </w:rPr>
            </w:pPr>
            <w:r>
              <w:rPr>
                <w:rFonts w:ascii="Arial" w:eastAsia="Malgun Gothic" w:hAnsi="Arial"/>
                <w:sz w:val="18"/>
              </w:rPr>
              <w:t>Desired time window for the trigger. This value may be used by NRM to determine when to initiate the TS 23.682 device triggering procedure, and/or to determine the trigger validity time value used.</w:t>
            </w:r>
          </w:p>
        </w:tc>
      </w:tr>
      <w:tr w:rsidR="0084323E" w:rsidRPr="001C210B" w14:paraId="6E6ADE35" w14:textId="77777777" w:rsidTr="003D0D41">
        <w:trPr>
          <w:jc w:val="center"/>
        </w:trPr>
        <w:tc>
          <w:tcPr>
            <w:tcW w:w="3011" w:type="dxa"/>
            <w:tcBorders>
              <w:top w:val="single" w:sz="4" w:space="0" w:color="000000"/>
              <w:left w:val="single" w:sz="4" w:space="0" w:color="000000"/>
              <w:bottom w:val="single" w:sz="4" w:space="0" w:color="000000"/>
            </w:tcBorders>
            <w:shd w:val="clear" w:color="auto" w:fill="auto"/>
          </w:tcPr>
          <w:p w14:paraId="69C55DAE" w14:textId="77777777" w:rsidR="0084323E" w:rsidRDefault="0084323E" w:rsidP="003D0D41">
            <w:pPr>
              <w:keepNext/>
              <w:keepLines/>
              <w:spacing w:after="0"/>
              <w:rPr>
                <w:rFonts w:ascii="Arial" w:eastAsia="Malgun Gothic" w:hAnsi="Arial"/>
                <w:sz w:val="18"/>
              </w:rPr>
            </w:pPr>
            <w:r>
              <w:rPr>
                <w:rFonts w:ascii="Arial" w:eastAsia="Malgun Gothic" w:hAnsi="Arial"/>
                <w:sz w:val="18"/>
              </w:rPr>
              <w:t>Area information</w:t>
            </w:r>
          </w:p>
        </w:tc>
        <w:tc>
          <w:tcPr>
            <w:tcW w:w="1309" w:type="dxa"/>
            <w:tcBorders>
              <w:top w:val="single" w:sz="4" w:space="0" w:color="000000"/>
              <w:left w:val="single" w:sz="4" w:space="0" w:color="000000"/>
              <w:bottom w:val="single" w:sz="4" w:space="0" w:color="000000"/>
            </w:tcBorders>
            <w:shd w:val="clear" w:color="auto" w:fill="auto"/>
          </w:tcPr>
          <w:p w14:paraId="53A7BB72" w14:textId="77777777" w:rsidR="0084323E" w:rsidRPr="001C210B" w:rsidRDefault="0084323E" w:rsidP="003D0D41">
            <w:pPr>
              <w:keepNext/>
              <w:keepLines/>
              <w:spacing w:after="0"/>
              <w:jc w:val="center"/>
              <w:rPr>
                <w:rFonts w:ascii="Arial" w:eastAsia="Malgun Gothic" w:hAnsi="Arial"/>
                <w:sz w:val="18"/>
              </w:rPr>
            </w:pPr>
            <w:r>
              <w:rPr>
                <w:rFonts w:ascii="Arial" w:eastAsia="Malgun Gothic"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ED915" w14:textId="77777777" w:rsidR="0084323E" w:rsidRPr="001C210B" w:rsidRDefault="0084323E" w:rsidP="003D0D41">
            <w:pPr>
              <w:keepNext/>
              <w:keepLines/>
              <w:spacing w:after="0"/>
              <w:rPr>
                <w:rFonts w:ascii="Arial" w:eastAsia="Malgun Gothic" w:hAnsi="Arial"/>
                <w:sz w:val="18"/>
              </w:rPr>
            </w:pPr>
            <w:r>
              <w:rPr>
                <w:rFonts w:ascii="Arial" w:eastAsia="Malgun Gothic" w:hAnsi="Arial"/>
                <w:sz w:val="18"/>
              </w:rPr>
              <w:t xml:space="preserve">Desired geographical area for trigger. </w:t>
            </w:r>
          </w:p>
        </w:tc>
      </w:tr>
    </w:tbl>
    <w:p w14:paraId="14DB8075" w14:textId="77777777" w:rsidR="0084323E" w:rsidRDefault="0084323E" w:rsidP="0084323E"/>
    <w:p w14:paraId="5FE9DC4D" w14:textId="5F992335" w:rsidR="0084323E" w:rsidRPr="00B2098E" w:rsidRDefault="0084323E" w:rsidP="0084323E">
      <w:pPr>
        <w:pStyle w:val="Heading4"/>
      </w:pPr>
      <w:bookmarkStart w:id="1481" w:name="_Toc162886276"/>
      <w:r>
        <w:t>14</w:t>
      </w:r>
      <w:r w:rsidRPr="00B2098E">
        <w:t>.</w:t>
      </w:r>
      <w:r>
        <w:t>3</w:t>
      </w:r>
      <w:r w:rsidRPr="00B2098E">
        <w:t>.</w:t>
      </w:r>
      <w:r>
        <w:t>2.</w:t>
      </w:r>
      <w:r w:rsidR="00B5131C">
        <w:t>70</w:t>
      </w:r>
      <w:r w:rsidRPr="00B2098E">
        <w:tab/>
      </w:r>
      <w:r>
        <w:t>Device triggering response</w:t>
      </w:r>
      <w:bookmarkEnd w:id="1481"/>
    </w:p>
    <w:p w14:paraId="29B56AA3" w14:textId="3463F8F8" w:rsidR="0084323E" w:rsidRPr="00CA3367" w:rsidRDefault="0084323E" w:rsidP="0084323E">
      <w:pPr>
        <w:rPr>
          <w:lang w:val="en-US"/>
        </w:rPr>
      </w:pPr>
      <w:r w:rsidRPr="00CA3367">
        <w:rPr>
          <w:lang w:val="en-US"/>
        </w:rPr>
        <w:t>Table 14.3.2.</w:t>
      </w:r>
      <w:r w:rsidR="00B5131C">
        <w:rPr>
          <w:lang w:val="en-US"/>
        </w:rPr>
        <w:t>70</w:t>
      </w:r>
      <w:r w:rsidRPr="008265D9">
        <w:rPr>
          <w:lang w:val="en-US" w:eastAsia="zh-CN"/>
        </w:rPr>
        <w:t>-1</w:t>
      </w:r>
      <w:r w:rsidRPr="00CA3367">
        <w:rPr>
          <w:lang w:val="en-US"/>
        </w:rPr>
        <w:t xml:space="preserve"> describes the information flow </w:t>
      </w:r>
      <w:r w:rsidRPr="00CA3367">
        <w:rPr>
          <w:lang w:val="en-US" w:eastAsia="zh-CN"/>
        </w:rPr>
        <w:t>for</w:t>
      </w:r>
      <w:r>
        <w:rPr>
          <w:lang w:val="en-US" w:eastAsia="zh-CN"/>
        </w:rPr>
        <w:t xml:space="preserve"> Device triggering</w:t>
      </w:r>
      <w:r w:rsidRPr="00CA3367">
        <w:rPr>
          <w:lang w:val="en-US" w:eastAsia="zh-CN"/>
        </w:rPr>
        <w:t xml:space="preserve"> response from the NRM </w:t>
      </w:r>
      <w:r>
        <w:rPr>
          <w:lang w:val="en-US" w:eastAsia="zh-CN"/>
        </w:rPr>
        <w:t xml:space="preserve">server </w:t>
      </w:r>
      <w:r w:rsidRPr="00CA3367">
        <w:rPr>
          <w:lang w:val="en-US" w:eastAsia="zh-CN"/>
        </w:rPr>
        <w:t xml:space="preserve">to the </w:t>
      </w:r>
      <w:r>
        <w:rPr>
          <w:lang w:val="en-US" w:eastAsia="zh-CN"/>
        </w:rPr>
        <w:t xml:space="preserve">VAL </w:t>
      </w:r>
      <w:r w:rsidRPr="00CA3367">
        <w:rPr>
          <w:lang w:val="en-US" w:eastAsia="zh-CN"/>
        </w:rPr>
        <w:t>server</w:t>
      </w:r>
      <w:r>
        <w:rPr>
          <w:lang w:val="en-US" w:eastAsia="zh-CN"/>
        </w:rPr>
        <w:t>.</w:t>
      </w:r>
    </w:p>
    <w:p w14:paraId="2FC8C1F0" w14:textId="645DBF34" w:rsidR="0084323E" w:rsidRPr="00CA3367" w:rsidRDefault="0084323E" w:rsidP="0084323E">
      <w:pPr>
        <w:pStyle w:val="TH"/>
        <w:rPr>
          <w:lang w:val="en-US"/>
        </w:rPr>
      </w:pPr>
      <w:r w:rsidRPr="00CA3367">
        <w:rPr>
          <w:lang w:val="en-US"/>
        </w:rPr>
        <w:t>Table 14.3.2.</w:t>
      </w:r>
      <w:r w:rsidR="00B5131C">
        <w:rPr>
          <w:lang w:val="en-US"/>
        </w:rPr>
        <w:t>70</w:t>
      </w:r>
      <w:r w:rsidRPr="008265D9">
        <w:rPr>
          <w:lang w:val="en-US"/>
        </w:rPr>
        <w:t>-</w:t>
      </w:r>
      <w:r w:rsidRPr="00B5131C">
        <w:rPr>
          <w:lang w:val="en-US"/>
        </w:rPr>
        <w:t>1:</w:t>
      </w:r>
      <w:r w:rsidRPr="00CA3367">
        <w:rPr>
          <w:lang w:val="en-US"/>
        </w:rPr>
        <w:t xml:space="preserve"> </w:t>
      </w:r>
      <w:r>
        <w:rPr>
          <w:lang w:val="en-US"/>
        </w:rPr>
        <w:t>Device triggering</w:t>
      </w:r>
      <w:r w:rsidRPr="00CA3367">
        <w:rPr>
          <w:lang w:val="en-US"/>
        </w:rPr>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84323E" w:rsidRPr="00CA3367" w14:paraId="6F352925" w14:textId="77777777" w:rsidTr="003D0D41">
        <w:trPr>
          <w:jc w:val="center"/>
        </w:trPr>
        <w:tc>
          <w:tcPr>
            <w:tcW w:w="2880" w:type="dxa"/>
            <w:tcBorders>
              <w:top w:val="single" w:sz="4" w:space="0" w:color="000000"/>
              <w:left w:val="single" w:sz="4" w:space="0" w:color="000000"/>
              <w:bottom w:val="single" w:sz="4" w:space="0" w:color="000000"/>
              <w:right w:val="nil"/>
            </w:tcBorders>
            <w:hideMark/>
          </w:tcPr>
          <w:p w14:paraId="43C4DC0B" w14:textId="77777777" w:rsidR="0084323E" w:rsidRPr="00CA3367" w:rsidRDefault="0084323E" w:rsidP="003D0D41">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723A7340" w14:textId="77777777" w:rsidR="0084323E" w:rsidRPr="00CA3367" w:rsidRDefault="0084323E" w:rsidP="003D0D41">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4764559C" w14:textId="77777777" w:rsidR="0084323E" w:rsidRPr="00CA3367" w:rsidRDefault="0084323E" w:rsidP="003D0D41">
            <w:pPr>
              <w:keepNext/>
              <w:keepLines/>
              <w:spacing w:after="0"/>
              <w:jc w:val="center"/>
              <w:rPr>
                <w:rFonts w:ascii="Arial" w:hAnsi="Arial"/>
                <w:b/>
                <w:sz w:val="18"/>
                <w:lang w:val="en-US"/>
              </w:rPr>
            </w:pPr>
            <w:r w:rsidRPr="00CA3367">
              <w:rPr>
                <w:rFonts w:ascii="Arial" w:hAnsi="Arial"/>
                <w:b/>
                <w:sz w:val="18"/>
                <w:lang w:val="en-US"/>
              </w:rPr>
              <w:t>Description</w:t>
            </w:r>
          </w:p>
        </w:tc>
      </w:tr>
      <w:tr w:rsidR="0084323E" w:rsidRPr="00CA3367" w14:paraId="78FA96CD" w14:textId="77777777" w:rsidTr="003D0D41">
        <w:trPr>
          <w:jc w:val="center"/>
        </w:trPr>
        <w:tc>
          <w:tcPr>
            <w:tcW w:w="2880" w:type="dxa"/>
            <w:tcBorders>
              <w:top w:val="single" w:sz="4" w:space="0" w:color="000000"/>
              <w:left w:val="single" w:sz="4" w:space="0" w:color="000000"/>
              <w:bottom w:val="single" w:sz="4" w:space="0" w:color="000000"/>
              <w:right w:val="nil"/>
            </w:tcBorders>
          </w:tcPr>
          <w:p w14:paraId="65786AB9" w14:textId="77777777" w:rsidR="0084323E" w:rsidRPr="001C210B" w:rsidRDefault="0084323E" w:rsidP="003D0D41">
            <w:pPr>
              <w:pStyle w:val="TAL"/>
              <w:rPr>
                <w:lang w:val="en-US" w:eastAsia="zh-CN"/>
              </w:rPr>
            </w:pPr>
            <w:r w:rsidRPr="001C210B">
              <w:rPr>
                <w:lang w:val="en-US" w:eastAsia="zh-CN"/>
              </w:rPr>
              <w:t>Result</w:t>
            </w:r>
          </w:p>
        </w:tc>
        <w:tc>
          <w:tcPr>
            <w:tcW w:w="1440" w:type="dxa"/>
            <w:tcBorders>
              <w:top w:val="single" w:sz="4" w:space="0" w:color="000000"/>
              <w:left w:val="single" w:sz="4" w:space="0" w:color="000000"/>
              <w:bottom w:val="single" w:sz="4" w:space="0" w:color="000000"/>
              <w:right w:val="nil"/>
            </w:tcBorders>
          </w:tcPr>
          <w:p w14:paraId="57A325D4" w14:textId="77777777" w:rsidR="0084323E" w:rsidRPr="001C210B" w:rsidRDefault="0084323E" w:rsidP="003D0D41">
            <w:pPr>
              <w:pStyle w:val="TAC"/>
              <w:rPr>
                <w:lang w:val="en-US"/>
              </w:rPr>
            </w:pPr>
            <w:r w:rsidRPr="001C210B">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28EF2210" w14:textId="77777777" w:rsidR="0084323E" w:rsidRPr="001C210B" w:rsidRDefault="0084323E" w:rsidP="003D0D41">
            <w:pPr>
              <w:pStyle w:val="TAL"/>
              <w:rPr>
                <w:lang w:val="en-US"/>
              </w:rPr>
            </w:pPr>
            <w:r w:rsidRPr="001C210B">
              <w:rPr>
                <w:lang w:val="en-US"/>
              </w:rPr>
              <w:t>The result indicates success or failure of</w:t>
            </w:r>
            <w:r>
              <w:rPr>
                <w:lang w:val="en-US"/>
              </w:rPr>
              <w:t xml:space="preserve"> the</w:t>
            </w:r>
            <w:r w:rsidRPr="001C210B">
              <w:rPr>
                <w:lang w:val="en-US"/>
              </w:rPr>
              <w:t xml:space="preserve"> operation.</w:t>
            </w:r>
          </w:p>
        </w:tc>
      </w:tr>
    </w:tbl>
    <w:p w14:paraId="40783241" w14:textId="77777777" w:rsidR="0084323E" w:rsidRPr="00BD3D89" w:rsidRDefault="0084323E" w:rsidP="0084323E"/>
    <w:p w14:paraId="19F643A8" w14:textId="44FAF5B4" w:rsidR="00312C76" w:rsidRPr="003167FF" w:rsidRDefault="00312C76" w:rsidP="00312C76">
      <w:pPr>
        <w:pStyle w:val="Heading3"/>
      </w:pPr>
      <w:bookmarkStart w:id="1482" w:name="_Toc162886277"/>
      <w:r w:rsidRPr="003167FF">
        <w:t>14.3.3</w:t>
      </w:r>
      <w:r w:rsidRPr="003167FF">
        <w:tab/>
        <w:t>Unicast resource management</w:t>
      </w:r>
      <w:bookmarkEnd w:id="1482"/>
    </w:p>
    <w:p w14:paraId="178E4CF0" w14:textId="77777777" w:rsidR="00312C76" w:rsidRPr="003167FF" w:rsidRDefault="00312C76" w:rsidP="00312C76">
      <w:pPr>
        <w:pStyle w:val="Heading4"/>
      </w:pPr>
      <w:bookmarkStart w:id="1483" w:name="_Toc162886278"/>
      <w:r w:rsidRPr="003167FF">
        <w:t>14.3.3.1</w:t>
      </w:r>
      <w:r w:rsidRPr="003167FF">
        <w:tab/>
        <w:t>General</w:t>
      </w:r>
      <w:bookmarkEnd w:id="1483"/>
    </w:p>
    <w:p w14:paraId="492A62E9" w14:textId="77777777" w:rsidR="00312C76" w:rsidRPr="003167FF" w:rsidRDefault="00312C76" w:rsidP="00312C76">
      <w:r w:rsidRPr="003167FF">
        <w:t xml:space="preserve">The following subclauses specify the procedures for unicast resource management for vertical application layer. The NRM server sets up bearers and may need to modify the bearers for an already established VAL service communication. </w:t>
      </w:r>
    </w:p>
    <w:p w14:paraId="7A2168AC" w14:textId="77777777" w:rsidR="00312C76" w:rsidRPr="003167FF" w:rsidRDefault="00312C76" w:rsidP="00312C76">
      <w:r w:rsidRPr="003167FF">
        <w:t>Characteristics that may need to be modified include:</w:t>
      </w:r>
    </w:p>
    <w:p w14:paraId="6EB97B21" w14:textId="77777777" w:rsidR="00312C76" w:rsidRPr="003167FF" w:rsidRDefault="00312C76" w:rsidP="00312C76">
      <w:pPr>
        <w:pStyle w:val="B1"/>
      </w:pPr>
      <w:r w:rsidRPr="003167FF">
        <w:t>-</w:t>
      </w:r>
      <w:r w:rsidRPr="003167FF">
        <w:tab/>
        <w:t>activation and deactivation of the bearer;</w:t>
      </w:r>
    </w:p>
    <w:p w14:paraId="5CB58983" w14:textId="77777777" w:rsidR="00312C76" w:rsidRPr="003167FF" w:rsidRDefault="00312C76" w:rsidP="00312C76">
      <w:pPr>
        <w:pStyle w:val="B1"/>
      </w:pPr>
      <w:r w:rsidRPr="003167FF">
        <w:t>-</w:t>
      </w:r>
      <w:r w:rsidRPr="003167FF">
        <w:tab/>
        <w:t>modification of the QoS characteristics of the bearer (e.g. bearer priority adjustment); and</w:t>
      </w:r>
    </w:p>
    <w:p w14:paraId="3B694F6A" w14:textId="77777777" w:rsidR="00312C76" w:rsidRPr="003167FF" w:rsidRDefault="00312C76" w:rsidP="00312C76">
      <w:pPr>
        <w:pStyle w:val="B1"/>
      </w:pPr>
      <w:r w:rsidRPr="003167FF">
        <w:t>-</w:t>
      </w:r>
      <w:r w:rsidRPr="003167FF">
        <w:tab/>
        <w:t>modification of GBR due to application requirement</w:t>
      </w:r>
    </w:p>
    <w:p w14:paraId="521873C4" w14:textId="77777777" w:rsidR="00312C76" w:rsidRPr="003167FF" w:rsidRDefault="00312C76" w:rsidP="00312C76">
      <w:pPr>
        <w:pStyle w:val="NO"/>
      </w:pPr>
      <w:r w:rsidRPr="003167FF">
        <w:t>NOTE:</w:t>
      </w:r>
      <w:r w:rsidRPr="003167FF">
        <w:tab/>
        <w:t>A VAL service communication can consist of both unicast and multicast bearers which can all need modification due to the same event.</w:t>
      </w:r>
    </w:p>
    <w:p w14:paraId="0F1E1361" w14:textId="77777777" w:rsidR="00312C76" w:rsidRPr="003167FF" w:rsidRDefault="00312C76" w:rsidP="00312C76">
      <w:bookmarkStart w:id="1484" w:name="_Toc433209853"/>
      <w:bookmarkStart w:id="1485" w:name="_Toc477420720"/>
      <w:bookmarkStart w:id="1486" w:name="_Toc4491564"/>
      <w:r w:rsidRPr="003167FF">
        <w:t>Vertical application layer specific pre-requisites and resultant behaviour by functional entities in performing these procedures are specified in the respective vertical application layer TS (e.g. for V2X application layer, see 3GPP TS 23.286 [7]).</w:t>
      </w:r>
    </w:p>
    <w:p w14:paraId="0FDA164E" w14:textId="77777777" w:rsidR="00312C76" w:rsidRPr="003167FF" w:rsidRDefault="00312C76" w:rsidP="00312C76">
      <w:r w:rsidRPr="003167FF">
        <w:t>Unicast resource management is supported with PCC interactions with SIP core and PCC interactions with NRM server. The PCC procedures for EPS are specified in 3GPP TS 23.203 [18] and the PCC procedures for 5GS are specified in 3GPP TS 23.503 [19].</w:t>
      </w:r>
    </w:p>
    <w:p w14:paraId="3C966C4D" w14:textId="77777777" w:rsidR="00312C76" w:rsidRPr="003167FF" w:rsidRDefault="00312C76" w:rsidP="00312C76">
      <w:pPr>
        <w:pStyle w:val="Heading4"/>
      </w:pPr>
      <w:bookmarkStart w:id="1487" w:name="_Toc162886279"/>
      <w:r w:rsidRPr="003167FF">
        <w:t>14.3.3.2</w:t>
      </w:r>
      <w:r w:rsidRPr="003167FF">
        <w:tab/>
        <w:t>Unicast resource management with SIP core</w:t>
      </w:r>
      <w:bookmarkEnd w:id="1487"/>
    </w:p>
    <w:p w14:paraId="71C5A820" w14:textId="77777777" w:rsidR="00312C76" w:rsidRPr="003167FF" w:rsidRDefault="00312C76" w:rsidP="00312C76">
      <w:pPr>
        <w:pStyle w:val="Heading5"/>
      </w:pPr>
      <w:bookmarkStart w:id="1488" w:name="_Toc162886280"/>
      <w:r w:rsidRPr="003167FF">
        <w:t>14.3.3.2.1</w:t>
      </w:r>
      <w:r w:rsidRPr="003167FF">
        <w:tab/>
        <w:t>Request for unicast resources at VAL service communication establishment</w:t>
      </w:r>
      <w:bookmarkEnd w:id="1484"/>
      <w:bookmarkEnd w:id="1485"/>
      <w:bookmarkEnd w:id="1486"/>
      <w:bookmarkEnd w:id="1488"/>
    </w:p>
    <w:p w14:paraId="46CFD1E1" w14:textId="77777777" w:rsidR="00312C76" w:rsidRPr="003167FF" w:rsidRDefault="00312C76" w:rsidP="00312C76">
      <w:pPr>
        <w:pStyle w:val="Heading6"/>
      </w:pPr>
      <w:bookmarkStart w:id="1489" w:name="_Toc162886281"/>
      <w:r w:rsidRPr="003167FF">
        <w:t>14.3.3.2.1.1</w:t>
      </w:r>
      <w:r w:rsidRPr="003167FF">
        <w:tab/>
        <w:t>General</w:t>
      </w:r>
      <w:bookmarkEnd w:id="1489"/>
    </w:p>
    <w:p w14:paraId="2DB38120"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5A6D810A" w14:textId="77777777" w:rsidR="00312C76" w:rsidRPr="003167FF" w:rsidRDefault="00312C76" w:rsidP="00312C76">
      <w:pPr>
        <w:pStyle w:val="Heading6"/>
      </w:pPr>
      <w:bookmarkStart w:id="1490" w:name="_Toc162886282"/>
      <w:r w:rsidRPr="003167FF">
        <w:t>14.3.3.2.1.2</w:t>
      </w:r>
      <w:r w:rsidRPr="003167FF">
        <w:tab/>
        <w:t>Procedure</w:t>
      </w:r>
      <w:bookmarkEnd w:id="1490"/>
    </w:p>
    <w:p w14:paraId="35FC435C" w14:textId="77777777" w:rsidR="00312C76" w:rsidRPr="003167FF" w:rsidRDefault="00312C76" w:rsidP="00312C76">
      <w:r w:rsidRPr="003167FF">
        <w:t>The procedure is generic to any type of session establishment that requires requests for network resources.</w:t>
      </w:r>
    </w:p>
    <w:p w14:paraId="29B0FB63" w14:textId="77777777" w:rsidR="00312C76" w:rsidRPr="003167FF" w:rsidRDefault="00312C76" w:rsidP="00312C76">
      <w:r w:rsidRPr="003167FF">
        <w:t xml:space="preserve">Procedures in figure 14.3.3.2.1.2-1 are the signalling procedures for the requesting resource at session establishment. </w:t>
      </w:r>
    </w:p>
    <w:p w14:paraId="05A8CC13" w14:textId="77777777" w:rsidR="00312C76" w:rsidRPr="003167FF" w:rsidRDefault="00312C76" w:rsidP="00312C76">
      <w:r w:rsidRPr="003167FF">
        <w:t>Pre-condition:</w:t>
      </w:r>
    </w:p>
    <w:p w14:paraId="37A9B6D7" w14:textId="77777777" w:rsidR="00312C76" w:rsidRPr="003167FF" w:rsidRDefault="00312C76" w:rsidP="00312C76">
      <w:pPr>
        <w:pStyle w:val="B1"/>
      </w:pPr>
      <w:r w:rsidRPr="003167FF">
        <w:t>-</w:t>
      </w:r>
      <w:r w:rsidRPr="003167FF">
        <w:tab/>
        <w:t>The VAL client has requested VAL service communication with the VAL server.</w:t>
      </w:r>
    </w:p>
    <w:p w14:paraId="04D829F4" w14:textId="77777777" w:rsidR="00312C76" w:rsidRPr="003167FF" w:rsidRDefault="00312C76" w:rsidP="00312C76">
      <w:pPr>
        <w:pStyle w:val="TH"/>
      </w:pPr>
      <w:r w:rsidRPr="003167FF">
        <w:object w:dxaOrig="6720" w:dyaOrig="5676" w14:anchorId="4B1782FD">
          <v:shape id="_x0000_i1128" type="#_x0000_t75" style="width:336.4pt;height:285.4pt" o:ole="">
            <v:imagedata r:id="rId218" o:title=""/>
          </v:shape>
          <o:OLEObject Type="Embed" ProgID="Visio.Drawing.11" ShapeID="_x0000_i1128" DrawAspect="Content" ObjectID="_1778735999" r:id="rId219"/>
        </w:object>
      </w:r>
    </w:p>
    <w:p w14:paraId="73CE32EE" w14:textId="77777777" w:rsidR="00312C76" w:rsidRPr="003167FF" w:rsidRDefault="00312C76" w:rsidP="00312C76">
      <w:pPr>
        <w:pStyle w:val="TF"/>
        <w:rPr>
          <w:lang w:eastAsia="zh-CN"/>
        </w:rPr>
      </w:pPr>
      <w:r w:rsidRPr="003167FF">
        <w:t>Figure 14.3.3.2.1.2-1:</w:t>
      </w:r>
      <w:r w:rsidRPr="003167FF">
        <w:rPr>
          <w:lang w:eastAsia="zh-CN"/>
        </w:rPr>
        <w:t xml:space="preserve"> Resource request at VAL service communication establishment</w:t>
      </w:r>
    </w:p>
    <w:p w14:paraId="4884C4A1" w14:textId="77777777" w:rsidR="00312C76" w:rsidRPr="003167FF" w:rsidRDefault="00312C76" w:rsidP="00312C76">
      <w:pPr>
        <w:pStyle w:val="B1"/>
      </w:pPr>
      <w:r w:rsidRPr="003167FF">
        <w:t>1.</w:t>
      </w:r>
      <w:r w:rsidRPr="003167FF">
        <w:tab/>
        <w:t>The VAL server sends request for resources to the NRM server.</w:t>
      </w:r>
    </w:p>
    <w:p w14:paraId="28782B2F" w14:textId="77777777" w:rsidR="00312C76" w:rsidRPr="003167FF" w:rsidRDefault="00312C76" w:rsidP="00312C76">
      <w:pPr>
        <w:pStyle w:val="B1"/>
      </w:pPr>
      <w:r w:rsidRPr="003167FF">
        <w:t>2.</w:t>
      </w:r>
      <w:r w:rsidRPr="003167FF">
        <w:tab/>
        <w:t>The NRM server evaluates the need for network resources and use of resource sharing.</w:t>
      </w:r>
    </w:p>
    <w:p w14:paraId="251D639F" w14:textId="77777777" w:rsidR="00312C76" w:rsidRPr="003167FF" w:rsidRDefault="00312C76" w:rsidP="00312C76">
      <w:pPr>
        <w:pStyle w:val="B1"/>
      </w:pPr>
      <w:r w:rsidRPr="003167FF">
        <w:t>3.</w:t>
      </w:r>
      <w:r w:rsidRPr="003167FF">
        <w:tab/>
        <w:t>The NRM server sends a session progress request containing request for resources.</w:t>
      </w:r>
    </w:p>
    <w:p w14:paraId="7383916B" w14:textId="77777777" w:rsidR="00312C76" w:rsidRPr="003167FF" w:rsidRDefault="00312C76" w:rsidP="00312C76">
      <w:pPr>
        <w:pStyle w:val="B1"/>
      </w:pPr>
      <w:r w:rsidRPr="003167FF">
        <w:t>4.</w:t>
      </w:r>
      <w:r w:rsidRPr="003167FF">
        <w:tab/>
        <w:t>PCC procedures are initiated from SIP core local inbound/outbound proxy.</w:t>
      </w:r>
    </w:p>
    <w:p w14:paraId="196E9ABA" w14:textId="77777777" w:rsidR="00312C76" w:rsidRPr="003167FF" w:rsidRDefault="00312C76" w:rsidP="00312C76">
      <w:pPr>
        <w:pStyle w:val="B1"/>
      </w:pPr>
      <w:r w:rsidRPr="003167FF">
        <w:t>5.</w:t>
      </w:r>
      <w:r w:rsidRPr="003167FF">
        <w:tab/>
        <w:t>The SIP core local inbound / outbound proxy sends a OK message to the NRM server.</w:t>
      </w:r>
    </w:p>
    <w:p w14:paraId="433297EE" w14:textId="77777777" w:rsidR="00312C76" w:rsidRPr="003167FF" w:rsidRDefault="00312C76" w:rsidP="00312C76">
      <w:pPr>
        <w:pStyle w:val="B1"/>
      </w:pPr>
      <w:r w:rsidRPr="003167FF">
        <w:t>6.</w:t>
      </w:r>
      <w:r w:rsidRPr="003167FF">
        <w:tab/>
        <w:t>The NRM server sends a resource response to the VAL server.</w:t>
      </w:r>
    </w:p>
    <w:p w14:paraId="06FB4E72" w14:textId="77777777" w:rsidR="00312C76" w:rsidRPr="003167FF" w:rsidRDefault="00312C76" w:rsidP="00312C76">
      <w:pPr>
        <w:pStyle w:val="B1"/>
      </w:pPr>
      <w:r w:rsidRPr="003167FF">
        <w:t>7.</w:t>
      </w:r>
      <w:r w:rsidRPr="003167FF">
        <w:tab/>
        <w:t>The VAL service communication is established, and resources have been allocated.</w:t>
      </w:r>
    </w:p>
    <w:p w14:paraId="71FD1BBD" w14:textId="77777777" w:rsidR="00312C76" w:rsidRPr="003167FF" w:rsidRDefault="00312C76" w:rsidP="00312C76">
      <w:pPr>
        <w:pStyle w:val="Heading5"/>
      </w:pPr>
      <w:bookmarkStart w:id="1491" w:name="_Toc433209854"/>
      <w:bookmarkStart w:id="1492" w:name="_Toc477420721"/>
      <w:bookmarkStart w:id="1493" w:name="_Toc4491565"/>
      <w:bookmarkStart w:id="1494" w:name="_Toc162886283"/>
      <w:r w:rsidRPr="003167FF">
        <w:t>14.3.3.2.2</w:t>
      </w:r>
      <w:r w:rsidRPr="003167FF">
        <w:tab/>
        <w:t>Request for modification of unicast resources</w:t>
      </w:r>
      <w:bookmarkEnd w:id="1491"/>
      <w:bookmarkEnd w:id="1492"/>
      <w:bookmarkEnd w:id="1493"/>
      <w:bookmarkEnd w:id="1494"/>
      <w:r w:rsidRPr="003167FF">
        <w:t xml:space="preserve"> </w:t>
      </w:r>
    </w:p>
    <w:p w14:paraId="161E27EF" w14:textId="77777777" w:rsidR="00312C76" w:rsidRPr="003167FF" w:rsidRDefault="00312C76" w:rsidP="00312C76">
      <w:pPr>
        <w:pStyle w:val="Heading6"/>
      </w:pPr>
      <w:bookmarkStart w:id="1495" w:name="_Toc162886284"/>
      <w:r w:rsidRPr="003167FF">
        <w:t>14.3.3.2.2.1</w:t>
      </w:r>
      <w:r w:rsidRPr="003167FF">
        <w:tab/>
        <w:t>General</w:t>
      </w:r>
      <w:bookmarkEnd w:id="1495"/>
    </w:p>
    <w:p w14:paraId="1DEEC27C" w14:textId="77777777" w:rsidR="00312C76" w:rsidRPr="003167FF" w:rsidRDefault="00312C76" w:rsidP="00312C76">
      <w:r w:rsidRPr="003167FF">
        <w:t>To modify unicast bearers, the NRM server shall send a resource modification request containing the parameters to be modified for the UE.</w:t>
      </w:r>
    </w:p>
    <w:p w14:paraId="6BA7CD89" w14:textId="77777777" w:rsidR="00312C76" w:rsidRPr="003167FF" w:rsidRDefault="00312C76" w:rsidP="00312C76">
      <w:r w:rsidRPr="003167FF">
        <w:t>Possible scenarios when this procedure may be used are:</w:t>
      </w:r>
    </w:p>
    <w:p w14:paraId="1F84ED58" w14:textId="77777777" w:rsidR="00312C76" w:rsidRPr="003167FF" w:rsidRDefault="00312C76" w:rsidP="00312C76">
      <w:pPr>
        <w:pStyle w:val="B1"/>
        <w:ind w:left="284" w:firstLine="0"/>
      </w:pPr>
      <w:r w:rsidRPr="003167FF">
        <w:t>-</w:t>
      </w:r>
      <w:r w:rsidRPr="003167FF">
        <w:tab/>
        <w:t>Modify the allocation and retention priority for unicast resources;</w:t>
      </w:r>
    </w:p>
    <w:p w14:paraId="4992041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01B3A5E6"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63F01D3A" w14:textId="77777777" w:rsidR="00312C76" w:rsidRPr="003167FF" w:rsidRDefault="00312C76" w:rsidP="00312C76">
      <w:pPr>
        <w:pStyle w:val="Heading6"/>
      </w:pPr>
      <w:bookmarkStart w:id="1496" w:name="_Toc162886285"/>
      <w:r w:rsidRPr="003167FF">
        <w:t>14.3.3.2.2.2</w:t>
      </w:r>
      <w:r w:rsidRPr="003167FF">
        <w:tab/>
        <w:t>Procedure</w:t>
      </w:r>
      <w:bookmarkEnd w:id="1496"/>
    </w:p>
    <w:p w14:paraId="0D9E2E84" w14:textId="77777777" w:rsidR="00312C76" w:rsidRPr="003167FF" w:rsidRDefault="00312C76" w:rsidP="00312C76">
      <w:r w:rsidRPr="003167FF">
        <w:t>Procedures in figure 14.3.3.2.2.2-1 are the signalling procedures for the modification of a unicast:</w:t>
      </w:r>
    </w:p>
    <w:p w14:paraId="086B2C6A" w14:textId="77777777" w:rsidR="00312C76" w:rsidRPr="003167FF" w:rsidRDefault="00312C76" w:rsidP="00312C76">
      <w:r w:rsidRPr="003167FF">
        <w:t>Pre-condition:</w:t>
      </w:r>
    </w:p>
    <w:p w14:paraId="1293834D" w14:textId="77777777" w:rsidR="00312C76" w:rsidRPr="003167FF" w:rsidRDefault="00312C76" w:rsidP="00312C76">
      <w:pPr>
        <w:pStyle w:val="B1"/>
      </w:pPr>
      <w:r w:rsidRPr="003167FF">
        <w:t>-</w:t>
      </w:r>
      <w:r w:rsidRPr="003167FF">
        <w:tab/>
        <w:t>A VAL service communication is already in progress;</w:t>
      </w:r>
    </w:p>
    <w:p w14:paraId="4020DB91" w14:textId="77777777" w:rsidR="00312C76" w:rsidRPr="003167FF" w:rsidRDefault="00312C76" w:rsidP="00312C76">
      <w:pPr>
        <w:pStyle w:val="TH"/>
      </w:pPr>
      <w:r w:rsidRPr="003167FF">
        <w:object w:dxaOrig="6552" w:dyaOrig="5484" w14:anchorId="6009047E">
          <v:shape id="_x0000_i1129" type="#_x0000_t75" style="width:326.25pt;height:275.65pt" o:ole="">
            <v:imagedata r:id="rId220" o:title=""/>
          </v:shape>
          <o:OLEObject Type="Embed" ProgID="Visio.Drawing.11" ShapeID="_x0000_i1129" DrawAspect="Content" ObjectID="_1778736000" r:id="rId221"/>
        </w:object>
      </w:r>
    </w:p>
    <w:p w14:paraId="4794252A" w14:textId="77777777" w:rsidR="00312C76" w:rsidRPr="003167FF" w:rsidRDefault="00312C76" w:rsidP="00312C76">
      <w:pPr>
        <w:pStyle w:val="TF"/>
        <w:rPr>
          <w:lang w:eastAsia="zh-CN"/>
        </w:rPr>
      </w:pPr>
      <w:r w:rsidRPr="003167FF">
        <w:t>Figure 14.3.3.2.2.2-1:</w:t>
      </w:r>
      <w:r w:rsidRPr="003167FF">
        <w:rPr>
          <w:lang w:eastAsia="zh-CN"/>
        </w:rPr>
        <w:t xml:space="preserve"> Bearer modification request </w:t>
      </w:r>
    </w:p>
    <w:p w14:paraId="19628DC8" w14:textId="77777777" w:rsidR="00312C76" w:rsidRPr="003167FF" w:rsidRDefault="00312C76" w:rsidP="00312C76">
      <w:pPr>
        <w:pStyle w:val="B1"/>
      </w:pPr>
      <w:r w:rsidRPr="003167FF">
        <w:t>1.</w:t>
      </w:r>
      <w:r w:rsidRPr="003167FF">
        <w:tab/>
        <w:t>The VAL server sends a resource modification request to the NRM server.</w:t>
      </w:r>
    </w:p>
    <w:p w14:paraId="74E5FD1B" w14:textId="77777777" w:rsidR="00312C76" w:rsidRPr="003167FF" w:rsidRDefault="00312C76" w:rsidP="00312C76">
      <w:pPr>
        <w:pStyle w:val="B1"/>
      </w:pPr>
      <w:r w:rsidRPr="003167FF">
        <w:t>2a.</w:t>
      </w:r>
      <w:r w:rsidRPr="003167FF">
        <w:tab/>
        <w:t>The NRM server decides to modify the parameters of a unicast bearer.</w:t>
      </w:r>
    </w:p>
    <w:p w14:paraId="362BF1A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4EE1EBBB" w14:textId="77777777" w:rsidR="00312C76" w:rsidRPr="003167FF" w:rsidRDefault="00312C76" w:rsidP="00312C76">
      <w:pPr>
        <w:pStyle w:val="B1"/>
      </w:pPr>
      <w:r w:rsidRPr="003167FF">
        <w:t>3.</w:t>
      </w:r>
      <w:r w:rsidRPr="003167FF">
        <w:tab/>
        <w:t>The NRM server sends a session update which includes a resource modification request containing the modified parameters of the unicast bearer.</w:t>
      </w:r>
    </w:p>
    <w:p w14:paraId="4C1D45E4" w14:textId="77777777" w:rsidR="00312C76" w:rsidRPr="003167FF" w:rsidRDefault="00312C76" w:rsidP="00312C76">
      <w:pPr>
        <w:pStyle w:val="B1"/>
      </w:pPr>
      <w:r w:rsidRPr="003167FF">
        <w:t>4.</w:t>
      </w:r>
      <w:r w:rsidRPr="003167FF">
        <w:tab/>
        <w:t xml:space="preserve">PCC procedures are initiated from SIP core local inbound/outbound proxy. </w:t>
      </w:r>
    </w:p>
    <w:p w14:paraId="1A0F1751" w14:textId="77777777" w:rsidR="00312C76" w:rsidRPr="003167FF" w:rsidRDefault="00312C76" w:rsidP="00312C76">
      <w:pPr>
        <w:pStyle w:val="B1"/>
      </w:pPr>
      <w:r w:rsidRPr="003167FF">
        <w:t>5.</w:t>
      </w:r>
      <w:r w:rsidRPr="003167FF">
        <w:tab/>
        <w:t>The SIP core local inbound / outbound proxy sends a OK message to the NRM server.</w:t>
      </w:r>
    </w:p>
    <w:p w14:paraId="4FFE4FF2" w14:textId="77777777" w:rsidR="00312C76" w:rsidRPr="003167FF" w:rsidRDefault="00312C76" w:rsidP="00312C76">
      <w:pPr>
        <w:pStyle w:val="B1"/>
      </w:pPr>
      <w:r w:rsidRPr="003167FF">
        <w:t>6.</w:t>
      </w:r>
      <w:r w:rsidRPr="003167FF">
        <w:tab/>
        <w:t>The NRM server sends a resource modification response to the VAL server.</w:t>
      </w:r>
    </w:p>
    <w:p w14:paraId="6A4DE8BA" w14:textId="77777777" w:rsidR="00312C76" w:rsidRPr="003167FF" w:rsidRDefault="00312C76" w:rsidP="00312C76">
      <w:pPr>
        <w:pStyle w:val="B1"/>
      </w:pPr>
      <w:r w:rsidRPr="003167FF">
        <w:t>7.</w:t>
      </w:r>
      <w:r w:rsidRPr="003167FF">
        <w:tab/>
        <w:t>The VAL service communication continues with the modified unicast resources.</w:t>
      </w:r>
    </w:p>
    <w:p w14:paraId="49E62467"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1D0F4E6C"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6F405841" w14:textId="77777777" w:rsidR="00312C76" w:rsidRPr="003167FF" w:rsidRDefault="00312C76" w:rsidP="00312C76">
      <w:pPr>
        <w:pStyle w:val="Heading4"/>
      </w:pPr>
      <w:bookmarkStart w:id="1497" w:name="_Toc162886286"/>
      <w:r w:rsidRPr="003167FF">
        <w:t>14.3.3.3</w:t>
      </w:r>
      <w:r w:rsidRPr="003167FF">
        <w:tab/>
        <w:t>Unicast resource management without SIP core</w:t>
      </w:r>
      <w:bookmarkEnd w:id="1497"/>
    </w:p>
    <w:p w14:paraId="12869959" w14:textId="77777777" w:rsidR="00312C76" w:rsidRPr="003167FF" w:rsidRDefault="00312C76" w:rsidP="00312C76">
      <w:pPr>
        <w:pStyle w:val="Heading5"/>
      </w:pPr>
      <w:bookmarkStart w:id="1498" w:name="_Toc162886287"/>
      <w:r w:rsidRPr="003167FF">
        <w:t>14.3.3.3.1</w:t>
      </w:r>
      <w:r w:rsidRPr="003167FF">
        <w:tab/>
        <w:t>Network resource adaptation</w:t>
      </w:r>
      <w:bookmarkEnd w:id="1498"/>
    </w:p>
    <w:p w14:paraId="50B595D1" w14:textId="77777777" w:rsidR="00312C76" w:rsidRPr="003167FF" w:rsidRDefault="00312C76" w:rsidP="00312C76">
      <w:pPr>
        <w:pStyle w:val="Heading6"/>
      </w:pPr>
      <w:bookmarkStart w:id="1499" w:name="_Toc162886288"/>
      <w:r w:rsidRPr="003167FF">
        <w:t>14.3.3.3.1.1</w:t>
      </w:r>
      <w:r w:rsidRPr="003167FF">
        <w:tab/>
        <w:t>General</w:t>
      </w:r>
      <w:bookmarkEnd w:id="1499"/>
    </w:p>
    <w:p w14:paraId="61414C63" w14:textId="77777777" w:rsidR="00312C76" w:rsidRPr="003167FF" w:rsidRDefault="00312C76" w:rsidP="00312C76">
      <w:r w:rsidRPr="003167FF">
        <w:t>This subclause describes the procedure for network resource adaptation using PCC procedures. This procedure satisfies the requirements for requesting unicast resources and modification to already allocated unicast resources to VAL communications.</w:t>
      </w:r>
    </w:p>
    <w:p w14:paraId="211C6D86" w14:textId="77777777" w:rsidR="00312C76" w:rsidRPr="003167FF" w:rsidRDefault="00312C76" w:rsidP="00312C76">
      <w:pPr>
        <w:pStyle w:val="Heading6"/>
      </w:pPr>
      <w:bookmarkStart w:id="1500" w:name="_Toc162886289"/>
      <w:r w:rsidRPr="003167FF">
        <w:t>14.3.3.3.1.2</w:t>
      </w:r>
      <w:r w:rsidRPr="003167FF">
        <w:tab/>
        <w:t>Procedure</w:t>
      </w:r>
      <w:bookmarkEnd w:id="1500"/>
    </w:p>
    <w:p w14:paraId="5AA2754F" w14:textId="77777777" w:rsidR="00312C76" w:rsidRPr="003167FF" w:rsidRDefault="00312C76" w:rsidP="00312C76">
      <w:pPr>
        <w:rPr>
          <w:noProof/>
        </w:rPr>
      </w:pPr>
      <w:r w:rsidRPr="003167FF">
        <w:rPr>
          <w:noProof/>
        </w:rPr>
        <w:t>Figure 14.3.3.3.1.2-1 illustrates the procedure for the network resource adaptation.</w:t>
      </w:r>
    </w:p>
    <w:p w14:paraId="257B4A6B" w14:textId="10D1C965" w:rsidR="00312C76" w:rsidRPr="003167FF" w:rsidRDefault="00B81159" w:rsidP="00312C76">
      <w:pPr>
        <w:pStyle w:val="TH"/>
        <w:rPr>
          <w:noProof/>
        </w:rPr>
      </w:pPr>
      <w:r w:rsidRPr="003167FF">
        <w:rPr>
          <w:noProof/>
        </w:rPr>
        <w:object w:dxaOrig="5986" w:dyaOrig="3510" w14:anchorId="5A8C0FA3">
          <v:shape id="_x0000_i1130" type="#_x0000_t75" alt="" style="width:300.4pt;height:177.4pt;mso-width-percent:0;mso-height-percent:0;mso-width-percent:0;mso-height-percent:0" o:ole="">
            <v:imagedata r:id="rId222" o:title=""/>
          </v:shape>
          <o:OLEObject Type="Embed" ProgID="Visio.Drawing.11" ShapeID="_x0000_i1130" DrawAspect="Content" ObjectID="_1778736001" r:id="rId223"/>
        </w:object>
      </w:r>
    </w:p>
    <w:p w14:paraId="05E2A1DF" w14:textId="77777777" w:rsidR="00312C76" w:rsidRPr="003167FF" w:rsidRDefault="00312C76" w:rsidP="00312C76">
      <w:pPr>
        <w:pStyle w:val="TF"/>
        <w:rPr>
          <w:noProof/>
        </w:rPr>
      </w:pPr>
      <w:r w:rsidRPr="003167FF">
        <w:rPr>
          <w:noProof/>
        </w:rPr>
        <w:t>Figure 14.3.3.3.1.2-1: Network resource adaptation</w:t>
      </w:r>
    </w:p>
    <w:p w14:paraId="6268A7EC" w14:textId="20E78B32" w:rsidR="00312C76" w:rsidRPr="003167FF" w:rsidRDefault="00312C76" w:rsidP="00312C76">
      <w:r w:rsidRPr="003167FF">
        <w:rPr>
          <w:noProof/>
        </w:rPr>
        <w:t>1.</w:t>
      </w:r>
      <w:r w:rsidRPr="003167FF">
        <w:rPr>
          <w:noProof/>
        </w:rPr>
        <w:tab/>
        <w:t xml:space="preserve">The </w:t>
      </w:r>
      <w:r w:rsidRPr="003167FF">
        <w:t xml:space="preserve">VAL server </w:t>
      </w:r>
      <w:r w:rsidR="00B81159" w:rsidRPr="00B81159">
        <w:t xml:space="preserve">(or SEALDD server) </w:t>
      </w:r>
      <w:r w:rsidRPr="003167FF">
        <w:t>sends a network resource adaptation request to the NRM server for one or more users belonging to one or more VAL services, and may comprise one or more VAL UEs that will have updated resource requirement. This requirement may be in the form of exact resources /resource pools to be used or indication of bandwidth increase/decrease for the corresponding VAL UEs or set of VAL UEs.</w:t>
      </w:r>
      <w:r w:rsidR="00B81159" w:rsidRPr="00B81159">
        <w:t xml:space="preserve"> The BDT Reference ID may also be included for setting BDT policies.</w:t>
      </w:r>
    </w:p>
    <w:p w14:paraId="032606AE" w14:textId="06DF2F61" w:rsidR="00B81159" w:rsidRDefault="00B81159" w:rsidP="002C292B">
      <w:pPr>
        <w:pStyle w:val="NO"/>
        <w:rPr>
          <w:noProof/>
        </w:rPr>
      </w:pPr>
      <w:r w:rsidRPr="00B81159">
        <w:rPr>
          <w:noProof/>
        </w:rPr>
        <w:t>NOTE:</w:t>
      </w:r>
      <w:r w:rsidRPr="00B81159">
        <w:rPr>
          <w:noProof/>
        </w:rPr>
        <w:tab/>
        <w:t>The SEALDD server can use the NRM netwok resource adaption service as per the procedure defined in 3GPP</w:t>
      </w:r>
      <w:r w:rsidR="006713F0">
        <w:rPr>
          <w:noProof/>
        </w:rPr>
        <w:t> </w:t>
      </w:r>
      <w:r w:rsidRPr="00B81159">
        <w:rPr>
          <w:noProof/>
        </w:rPr>
        <w:t>TS</w:t>
      </w:r>
      <w:r w:rsidR="006713F0">
        <w:rPr>
          <w:noProof/>
        </w:rPr>
        <w:t> </w:t>
      </w:r>
      <w:r w:rsidRPr="00B81159">
        <w:rPr>
          <w:noProof/>
        </w:rPr>
        <w:t>23.433 clause</w:t>
      </w:r>
      <w:r w:rsidR="006713F0">
        <w:rPr>
          <w:noProof/>
        </w:rPr>
        <w:t> </w:t>
      </w:r>
      <w:r w:rsidRPr="00B81159">
        <w:rPr>
          <w:noProof/>
        </w:rPr>
        <w:t>9.</w:t>
      </w:r>
      <w:r w:rsidR="006713F0">
        <w:rPr>
          <w:noProof/>
        </w:rPr>
        <w:t>11</w:t>
      </w:r>
      <w:r w:rsidRPr="00B81159">
        <w:rPr>
          <w:noProof/>
        </w:rPr>
        <w:t xml:space="preserve"> SEALDD Background data transfer.</w:t>
      </w:r>
    </w:p>
    <w:p w14:paraId="63FF069D" w14:textId="63710DA9" w:rsidR="00312C76" w:rsidRPr="003167FF" w:rsidRDefault="00312C76" w:rsidP="002C292B">
      <w:pPr>
        <w:pStyle w:val="B1"/>
      </w:pPr>
      <w:r w:rsidRPr="003167FF">
        <w:rPr>
          <w:noProof/>
        </w:rPr>
        <w:t>2.</w:t>
      </w:r>
      <w:r w:rsidRPr="003167FF">
        <w:rPr>
          <w:noProof/>
        </w:rPr>
        <w:tab/>
        <w:t xml:space="preserve">The </w:t>
      </w:r>
      <w:r w:rsidRPr="003167FF">
        <w:t>NRM server processes the request and applies / enforces the resource adaptation per VAL UE.</w:t>
      </w:r>
    </w:p>
    <w:p w14:paraId="49AD94DE" w14:textId="77777777" w:rsidR="00312C76" w:rsidRPr="003167FF" w:rsidRDefault="00312C76" w:rsidP="002C292B">
      <w:pPr>
        <w:pStyle w:val="B1"/>
      </w:pPr>
      <w:r w:rsidRPr="003167FF">
        <w:t>3.</w:t>
      </w:r>
      <w:r w:rsidRPr="003167FF">
        <w:tab/>
        <w:t>The NRM server retrieves UE IP address by using event monitoring capability for PDU session status (or PDN connectivity status) and initiates the PCC procedures for each VAL UE.</w:t>
      </w:r>
    </w:p>
    <w:p w14:paraId="2334EEB4" w14:textId="77777777" w:rsidR="00312C76" w:rsidRPr="003167FF" w:rsidRDefault="00312C76" w:rsidP="002C292B">
      <w:pPr>
        <w:pStyle w:val="B1"/>
      </w:pPr>
      <w:r w:rsidRPr="003167FF">
        <w:t>4.</w:t>
      </w:r>
      <w:r w:rsidRPr="003167FF">
        <w:tab/>
        <w:t>The NRM server provides a network resource adaptation response to the VAL server, providing information on the fulfilment of the network resource adaptation request. This will include information either per VAL UE or per set of VAL UEs, as indicated by the request of the VAL server in step 1.</w:t>
      </w:r>
    </w:p>
    <w:p w14:paraId="40B63201" w14:textId="77777777" w:rsidR="00312C76" w:rsidRPr="003167FF" w:rsidRDefault="00312C76" w:rsidP="00312C76">
      <w:pPr>
        <w:pStyle w:val="Heading5"/>
      </w:pPr>
      <w:bookmarkStart w:id="1501" w:name="_Toc162886290"/>
      <w:r w:rsidRPr="003167FF">
        <w:t>14.3.3.3.2</w:t>
      </w:r>
      <w:r w:rsidRPr="003167FF">
        <w:tab/>
        <w:t>Request for unicast resources at VAL service communication establishment</w:t>
      </w:r>
      <w:bookmarkEnd w:id="1501"/>
    </w:p>
    <w:p w14:paraId="28A91633" w14:textId="77777777" w:rsidR="00312C76" w:rsidRPr="003167FF" w:rsidRDefault="00312C76" w:rsidP="00312C76">
      <w:pPr>
        <w:pStyle w:val="Heading6"/>
      </w:pPr>
      <w:bookmarkStart w:id="1502" w:name="_Toc162886291"/>
      <w:r w:rsidRPr="003167FF">
        <w:t>14.3.3.3.2.1</w:t>
      </w:r>
      <w:r w:rsidRPr="003167FF">
        <w:tab/>
        <w:t>General</w:t>
      </w:r>
      <w:bookmarkEnd w:id="1502"/>
    </w:p>
    <w:p w14:paraId="79C56117"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242AA2E6" w14:textId="77777777" w:rsidR="00312C76" w:rsidRPr="003167FF" w:rsidRDefault="00312C76" w:rsidP="00312C76">
      <w:pPr>
        <w:pStyle w:val="Heading6"/>
      </w:pPr>
      <w:bookmarkStart w:id="1503" w:name="_Toc162886292"/>
      <w:r w:rsidRPr="003167FF">
        <w:t>14.3.3.3.2.2</w:t>
      </w:r>
      <w:r w:rsidRPr="003167FF">
        <w:tab/>
        <w:t>Procedure</w:t>
      </w:r>
      <w:bookmarkEnd w:id="1503"/>
    </w:p>
    <w:p w14:paraId="12B808A1" w14:textId="77777777" w:rsidR="00312C76" w:rsidRPr="003167FF" w:rsidRDefault="00312C76" w:rsidP="00312C76">
      <w:r w:rsidRPr="003167FF">
        <w:t>The procedure is generic to any type of session establishment that requires requests for network resources.</w:t>
      </w:r>
    </w:p>
    <w:p w14:paraId="392FCF5F" w14:textId="77777777" w:rsidR="00312C76" w:rsidRPr="003167FF" w:rsidRDefault="00312C76" w:rsidP="00312C76">
      <w:r w:rsidRPr="003167FF">
        <w:t xml:space="preserve">Procedures in figure 14.3.3.3.2.2-1 are the signalling procedures for the requesting resource at session establishment. </w:t>
      </w:r>
    </w:p>
    <w:p w14:paraId="7A3342E7" w14:textId="77777777" w:rsidR="00312C76" w:rsidRPr="003167FF" w:rsidRDefault="00312C76" w:rsidP="00312C76">
      <w:r w:rsidRPr="003167FF">
        <w:t>Pre-condition:</w:t>
      </w:r>
    </w:p>
    <w:p w14:paraId="1B9A9E7E" w14:textId="77777777" w:rsidR="00312C76" w:rsidRPr="003167FF" w:rsidRDefault="00312C76" w:rsidP="00312C76">
      <w:pPr>
        <w:pStyle w:val="B1"/>
      </w:pPr>
      <w:r w:rsidRPr="003167FF">
        <w:t>-</w:t>
      </w:r>
      <w:r w:rsidRPr="003167FF">
        <w:tab/>
        <w:t>The VAL client has requested VAL service communication with the VAL server.</w:t>
      </w:r>
    </w:p>
    <w:p w14:paraId="15BF03F2" w14:textId="77777777" w:rsidR="00312C76" w:rsidRPr="003167FF" w:rsidRDefault="00312C76" w:rsidP="00312C76">
      <w:pPr>
        <w:pStyle w:val="TH"/>
      </w:pPr>
      <w:r w:rsidRPr="003167FF">
        <w:object w:dxaOrig="5070" w:dyaOrig="4936" w14:anchorId="3963A9F4">
          <v:shape id="_x0000_i1131" type="#_x0000_t75" style="width:251.65pt;height:248.65pt" o:ole="">
            <v:imagedata r:id="rId224" o:title=""/>
          </v:shape>
          <o:OLEObject Type="Embed" ProgID="Visio.Drawing.11" ShapeID="_x0000_i1131" DrawAspect="Content" ObjectID="_1778736002" r:id="rId225"/>
        </w:object>
      </w:r>
    </w:p>
    <w:p w14:paraId="5C0708EB" w14:textId="77777777" w:rsidR="00312C76" w:rsidRPr="003167FF" w:rsidRDefault="00312C76" w:rsidP="00312C76">
      <w:pPr>
        <w:pStyle w:val="TF"/>
        <w:rPr>
          <w:lang w:eastAsia="zh-CN"/>
        </w:rPr>
      </w:pPr>
      <w:r w:rsidRPr="003167FF">
        <w:t>Figure 14.3.3.3.2.2-1:</w:t>
      </w:r>
      <w:r w:rsidRPr="003167FF">
        <w:rPr>
          <w:lang w:eastAsia="zh-CN"/>
        </w:rPr>
        <w:t xml:space="preserve"> Resource request at VAL service communication establishment</w:t>
      </w:r>
    </w:p>
    <w:p w14:paraId="14EE0D72" w14:textId="77777777" w:rsidR="00312C76" w:rsidRPr="003167FF" w:rsidRDefault="00312C76" w:rsidP="00312C76">
      <w:pPr>
        <w:pStyle w:val="B1"/>
      </w:pPr>
      <w:r w:rsidRPr="003167FF">
        <w:t>1.</w:t>
      </w:r>
      <w:r w:rsidRPr="003167FF">
        <w:tab/>
        <w:t>The VAL server sends request for resources to the NRM server.</w:t>
      </w:r>
    </w:p>
    <w:p w14:paraId="0B867B60" w14:textId="77777777" w:rsidR="00312C76" w:rsidRPr="003167FF" w:rsidRDefault="00312C76" w:rsidP="00312C76">
      <w:pPr>
        <w:pStyle w:val="B1"/>
      </w:pPr>
      <w:r w:rsidRPr="003167FF">
        <w:t>2.</w:t>
      </w:r>
      <w:r w:rsidRPr="003167FF">
        <w:tab/>
        <w:t>The NRM server evaluates the need for network resources and use of resource sharing.</w:t>
      </w:r>
    </w:p>
    <w:p w14:paraId="4137C4C0" w14:textId="77777777" w:rsidR="00312C76" w:rsidRPr="003167FF" w:rsidRDefault="00312C76" w:rsidP="00312C76">
      <w:pPr>
        <w:pStyle w:val="B1"/>
      </w:pPr>
      <w:r w:rsidRPr="003167FF">
        <w:t>3.</w:t>
      </w:r>
      <w:r w:rsidRPr="003167FF">
        <w:tab/>
        <w:t>The NRM server retrieves UE IP address by using event monitoring capability for PDU session status (or PDN connectivity status), and then PCC procedures are initiated from NRM server.</w:t>
      </w:r>
    </w:p>
    <w:p w14:paraId="1383E068" w14:textId="77777777" w:rsidR="00312C76" w:rsidRPr="003167FF" w:rsidRDefault="00312C76" w:rsidP="00312C76">
      <w:pPr>
        <w:pStyle w:val="B1"/>
      </w:pPr>
      <w:r w:rsidRPr="003167FF">
        <w:t>4.</w:t>
      </w:r>
      <w:r w:rsidRPr="003167FF">
        <w:tab/>
        <w:t>The NRM server sends a resource response to the VAL server.</w:t>
      </w:r>
    </w:p>
    <w:p w14:paraId="4544A36A" w14:textId="77777777" w:rsidR="00312C76" w:rsidRPr="003167FF" w:rsidRDefault="00312C76" w:rsidP="00312C76">
      <w:pPr>
        <w:pStyle w:val="B1"/>
      </w:pPr>
      <w:r w:rsidRPr="003167FF">
        <w:t>5.</w:t>
      </w:r>
      <w:r w:rsidRPr="003167FF">
        <w:tab/>
        <w:t>The VAL service communication is established, and resources have been allocated.</w:t>
      </w:r>
    </w:p>
    <w:p w14:paraId="753DE4BC" w14:textId="77777777" w:rsidR="00312C76" w:rsidRPr="003167FF" w:rsidRDefault="00312C76" w:rsidP="00312C76">
      <w:pPr>
        <w:pStyle w:val="Heading5"/>
      </w:pPr>
      <w:bookmarkStart w:id="1504" w:name="_Toc162886293"/>
      <w:r w:rsidRPr="003167FF">
        <w:t>14.3.3.3.3</w:t>
      </w:r>
      <w:r w:rsidRPr="003167FF">
        <w:tab/>
        <w:t>Request for modification of unicast resources</w:t>
      </w:r>
      <w:bookmarkEnd w:id="1504"/>
      <w:r w:rsidRPr="003167FF">
        <w:t xml:space="preserve"> </w:t>
      </w:r>
    </w:p>
    <w:p w14:paraId="627CE838" w14:textId="77777777" w:rsidR="00312C76" w:rsidRPr="003167FF" w:rsidRDefault="00312C76" w:rsidP="00312C76">
      <w:pPr>
        <w:pStyle w:val="Heading6"/>
      </w:pPr>
      <w:bookmarkStart w:id="1505" w:name="_Toc162886294"/>
      <w:r w:rsidRPr="003167FF">
        <w:t>14.3.3.3.3.1</w:t>
      </w:r>
      <w:r w:rsidRPr="003167FF">
        <w:tab/>
        <w:t>General</w:t>
      </w:r>
      <w:bookmarkEnd w:id="1505"/>
    </w:p>
    <w:p w14:paraId="6CE5AA25" w14:textId="77777777" w:rsidR="00312C76" w:rsidRPr="003167FF" w:rsidRDefault="00312C76" w:rsidP="00312C76">
      <w:r w:rsidRPr="003167FF">
        <w:t>To modify unicast resources, the NRM server shall send a resource modification request containing the parameters to be modified for the UE.</w:t>
      </w:r>
    </w:p>
    <w:p w14:paraId="41BD4CAB" w14:textId="77777777" w:rsidR="00312C76" w:rsidRPr="003167FF" w:rsidRDefault="00312C76" w:rsidP="00312C76">
      <w:r w:rsidRPr="003167FF">
        <w:t>Possible scenarios when this procedure may be used are:</w:t>
      </w:r>
    </w:p>
    <w:p w14:paraId="16332672" w14:textId="77777777" w:rsidR="00312C76" w:rsidRPr="003167FF" w:rsidRDefault="00312C76" w:rsidP="00312C76">
      <w:pPr>
        <w:pStyle w:val="B1"/>
        <w:ind w:left="284" w:firstLine="0"/>
      </w:pPr>
      <w:r w:rsidRPr="003167FF">
        <w:t>-</w:t>
      </w:r>
      <w:r w:rsidRPr="003167FF">
        <w:tab/>
        <w:t>Modify the allocation and retention priority for unicast resources;</w:t>
      </w:r>
    </w:p>
    <w:p w14:paraId="4356B39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703468F7"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25ABC604" w14:textId="77777777" w:rsidR="00312C76" w:rsidRPr="003167FF" w:rsidRDefault="00312C76" w:rsidP="00312C76">
      <w:pPr>
        <w:pStyle w:val="Heading6"/>
      </w:pPr>
      <w:bookmarkStart w:id="1506" w:name="_Toc162886295"/>
      <w:r w:rsidRPr="003167FF">
        <w:t>14.3.3.3.3.2</w:t>
      </w:r>
      <w:r w:rsidRPr="003167FF">
        <w:tab/>
        <w:t>Procedure</w:t>
      </w:r>
      <w:bookmarkEnd w:id="1506"/>
    </w:p>
    <w:p w14:paraId="49D84BB6" w14:textId="77777777" w:rsidR="00312C76" w:rsidRPr="003167FF" w:rsidRDefault="00312C76" w:rsidP="00312C76">
      <w:r w:rsidRPr="003167FF">
        <w:t>Procedures in figure 14.3.3.3.3.2-1 are the signalling procedures for the modification of a unicast:</w:t>
      </w:r>
    </w:p>
    <w:p w14:paraId="09DD712B" w14:textId="77777777" w:rsidR="00312C76" w:rsidRPr="003167FF" w:rsidRDefault="00312C76" w:rsidP="00312C76">
      <w:r w:rsidRPr="003167FF">
        <w:t>Pre-condition:</w:t>
      </w:r>
    </w:p>
    <w:p w14:paraId="0F4B2F41" w14:textId="77777777" w:rsidR="00312C76" w:rsidRPr="003167FF" w:rsidRDefault="00312C76" w:rsidP="00312C76">
      <w:pPr>
        <w:pStyle w:val="B1"/>
      </w:pPr>
      <w:r w:rsidRPr="003167FF">
        <w:t>-</w:t>
      </w:r>
      <w:r w:rsidRPr="003167FF">
        <w:tab/>
        <w:t>A VAL service communication is already in progress;</w:t>
      </w:r>
    </w:p>
    <w:p w14:paraId="52607FAB" w14:textId="77777777" w:rsidR="00312C76" w:rsidRPr="003167FF" w:rsidRDefault="00312C76" w:rsidP="00312C76">
      <w:pPr>
        <w:pStyle w:val="TH"/>
      </w:pPr>
      <w:r w:rsidRPr="003167FF">
        <w:object w:dxaOrig="5184" w:dyaOrig="4704" w14:anchorId="3F7BCD9B">
          <v:shape id="_x0000_i1132" type="#_x0000_t75" style="width:258.4pt;height:235.15pt" o:ole="">
            <v:imagedata r:id="rId226" o:title=""/>
          </v:shape>
          <o:OLEObject Type="Embed" ProgID="Visio.Drawing.11" ShapeID="_x0000_i1132" DrawAspect="Content" ObjectID="_1778736003" r:id="rId227"/>
        </w:object>
      </w:r>
    </w:p>
    <w:p w14:paraId="5B0E9FA8" w14:textId="77777777" w:rsidR="00312C76" w:rsidRPr="003167FF" w:rsidRDefault="00312C76" w:rsidP="00312C76">
      <w:pPr>
        <w:pStyle w:val="TF"/>
        <w:rPr>
          <w:lang w:eastAsia="zh-CN"/>
        </w:rPr>
      </w:pPr>
      <w:r w:rsidRPr="003167FF">
        <w:t>Figure 14.3.3.3.3.2-1:</w:t>
      </w:r>
      <w:r w:rsidRPr="003167FF">
        <w:rPr>
          <w:lang w:eastAsia="zh-CN"/>
        </w:rPr>
        <w:t xml:space="preserve"> Bearer modification request </w:t>
      </w:r>
    </w:p>
    <w:p w14:paraId="5B0FD662" w14:textId="77777777" w:rsidR="00312C76" w:rsidRPr="003167FF" w:rsidRDefault="00312C76" w:rsidP="00312C76">
      <w:pPr>
        <w:pStyle w:val="B1"/>
      </w:pPr>
      <w:r w:rsidRPr="003167FF">
        <w:t>1.</w:t>
      </w:r>
      <w:r w:rsidRPr="003167FF">
        <w:tab/>
        <w:t>The VAL server sends a resource modification request to the NRM server.</w:t>
      </w:r>
    </w:p>
    <w:p w14:paraId="09A04C17" w14:textId="77777777" w:rsidR="00312C76" w:rsidRPr="003167FF" w:rsidRDefault="00312C76" w:rsidP="00312C76">
      <w:pPr>
        <w:pStyle w:val="B1"/>
      </w:pPr>
      <w:r w:rsidRPr="003167FF">
        <w:t>2a.</w:t>
      </w:r>
      <w:r w:rsidRPr="003167FF">
        <w:tab/>
        <w:t>The NRM server decides to modify the parameters of a unicast bearer.</w:t>
      </w:r>
    </w:p>
    <w:p w14:paraId="6593C3B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70C7B6D1" w14:textId="77777777" w:rsidR="00312C76" w:rsidRPr="003167FF" w:rsidRDefault="00312C76" w:rsidP="00312C76">
      <w:pPr>
        <w:pStyle w:val="B1"/>
      </w:pPr>
      <w:r w:rsidRPr="003167FF">
        <w:t>3.</w:t>
      </w:r>
      <w:r w:rsidRPr="003167FF">
        <w:tab/>
        <w:t xml:space="preserve">PCC procedures are initiated from NRM server. </w:t>
      </w:r>
    </w:p>
    <w:p w14:paraId="38BD5561" w14:textId="77777777" w:rsidR="00312C76" w:rsidRPr="003167FF" w:rsidRDefault="00312C76" w:rsidP="00312C76">
      <w:pPr>
        <w:pStyle w:val="B1"/>
      </w:pPr>
      <w:r w:rsidRPr="003167FF">
        <w:t>4.</w:t>
      </w:r>
      <w:r w:rsidRPr="003167FF">
        <w:tab/>
        <w:t>The NRM server sends a resource modification response to the VAL server.</w:t>
      </w:r>
    </w:p>
    <w:p w14:paraId="528141FA" w14:textId="77777777" w:rsidR="00312C76" w:rsidRPr="003167FF" w:rsidRDefault="00312C76" w:rsidP="00312C76">
      <w:pPr>
        <w:pStyle w:val="B1"/>
      </w:pPr>
      <w:r w:rsidRPr="003167FF">
        <w:t>5.</w:t>
      </w:r>
      <w:r w:rsidRPr="003167FF">
        <w:tab/>
        <w:t>The VAL service communication continues with the modified unicast resources.</w:t>
      </w:r>
    </w:p>
    <w:p w14:paraId="43CD088F"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2BCE2FA4"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20066A51" w14:textId="77777777" w:rsidR="00312C76" w:rsidRPr="003167FF" w:rsidRDefault="00312C76" w:rsidP="00312C76">
      <w:pPr>
        <w:pStyle w:val="Heading4"/>
      </w:pPr>
      <w:bookmarkStart w:id="1507" w:name="_Toc162886296"/>
      <w:bookmarkStart w:id="1508" w:name="_Toc460616198"/>
      <w:bookmarkStart w:id="1509" w:name="_Toc460617059"/>
      <w:bookmarkStart w:id="1510" w:name="_Toc468358236"/>
      <w:bookmarkStart w:id="1511" w:name="_Toc4491562"/>
      <w:r w:rsidRPr="003167FF">
        <w:t>14.3.3.4</w:t>
      </w:r>
      <w:r w:rsidRPr="003167FF">
        <w:tab/>
        <w:t>Unicast QoS monitoring</w:t>
      </w:r>
      <w:bookmarkEnd w:id="1507"/>
    </w:p>
    <w:p w14:paraId="312960B2" w14:textId="77777777" w:rsidR="00312C76" w:rsidRPr="003167FF" w:rsidRDefault="00312C76" w:rsidP="00312C76">
      <w:pPr>
        <w:pStyle w:val="Heading5"/>
      </w:pPr>
      <w:bookmarkStart w:id="1512" w:name="_Toc162886297"/>
      <w:r w:rsidRPr="003167FF">
        <w:t>14.3.3.4.1</w:t>
      </w:r>
      <w:r w:rsidRPr="003167FF">
        <w:tab/>
        <w:t>Unicast QoS monitoring subscription procedure</w:t>
      </w:r>
      <w:bookmarkEnd w:id="1512"/>
    </w:p>
    <w:p w14:paraId="1B6F5A24" w14:textId="77777777" w:rsidR="00312C76" w:rsidRPr="003167FF" w:rsidRDefault="00312C76" w:rsidP="00312C76">
      <w:pPr>
        <w:pStyle w:val="Heading6"/>
      </w:pPr>
      <w:bookmarkStart w:id="1513" w:name="_Toc162886298"/>
      <w:r w:rsidRPr="003167FF">
        <w:t>14.3.3.4.1.1</w:t>
      </w:r>
      <w:r w:rsidRPr="003167FF">
        <w:tab/>
        <w:t>General</w:t>
      </w:r>
      <w:bookmarkEnd w:id="1513"/>
    </w:p>
    <w:p w14:paraId="19E1E9E0" w14:textId="77777777" w:rsidR="00312C76" w:rsidRPr="003167FF" w:rsidRDefault="00312C76" w:rsidP="00312C76">
      <w:r w:rsidRPr="003167FF">
        <w:t>This subclause describes the high level procedure for unicast QoS monitoring subscription. This procedure satisfies the requirements for monitoring of unicast QoS for already allocated unicast resources to VAL communications.</w:t>
      </w:r>
    </w:p>
    <w:p w14:paraId="0AD60534" w14:textId="77777777" w:rsidR="00312C76" w:rsidRPr="003167FF" w:rsidRDefault="00312C76" w:rsidP="00312C76">
      <w:pPr>
        <w:pStyle w:val="Heading6"/>
      </w:pPr>
      <w:bookmarkStart w:id="1514" w:name="_Toc162886299"/>
      <w:r w:rsidRPr="003167FF">
        <w:t>14.3.3.4.1.2</w:t>
      </w:r>
      <w:r w:rsidRPr="003167FF">
        <w:tab/>
        <w:t>Procedure</w:t>
      </w:r>
      <w:bookmarkEnd w:id="1514"/>
    </w:p>
    <w:p w14:paraId="4F9252AA" w14:textId="77777777" w:rsidR="00312C76" w:rsidRPr="003167FF" w:rsidRDefault="00312C76" w:rsidP="00312C76">
      <w:pPr>
        <w:rPr>
          <w:noProof/>
        </w:rPr>
      </w:pPr>
      <w:r w:rsidRPr="003167FF">
        <w:rPr>
          <w:noProof/>
        </w:rPr>
        <w:t>Figure 14.3.3.4.1.2-1 illustrates the high level procedure for unicast QoS monitoring subscription.</w:t>
      </w:r>
    </w:p>
    <w:p w14:paraId="3B7A1521" w14:textId="77777777" w:rsidR="00312C76" w:rsidRPr="003167FF" w:rsidRDefault="00312C76" w:rsidP="00312C76">
      <w:r w:rsidRPr="003167FF">
        <w:t>Pre-conditions:</w:t>
      </w:r>
    </w:p>
    <w:p w14:paraId="558976DE" w14:textId="77777777" w:rsidR="00312C76" w:rsidRPr="003167FF" w:rsidRDefault="00312C76" w:rsidP="00312C76">
      <w:pPr>
        <w:pStyle w:val="B1"/>
      </w:pPr>
      <w:r w:rsidRPr="003167FF">
        <w:t>-</w:t>
      </w:r>
      <w:r w:rsidRPr="003167FF">
        <w:tab/>
        <w:t xml:space="preserve">The VAL UE has an established connection in the 5GS </w:t>
      </w:r>
    </w:p>
    <w:p w14:paraId="15A2015C" w14:textId="77777777" w:rsidR="00312C76" w:rsidRPr="003167FF" w:rsidRDefault="00312C76" w:rsidP="00312C76"/>
    <w:p w14:paraId="031AF0AE" w14:textId="77777777" w:rsidR="00312C76" w:rsidRPr="003167FF" w:rsidRDefault="00312C76" w:rsidP="00312C76">
      <w:pPr>
        <w:pStyle w:val="TH"/>
      </w:pPr>
      <w:r w:rsidRPr="003167FF">
        <w:rPr>
          <w:noProof/>
        </w:rPr>
        <w:object w:dxaOrig="11991" w:dyaOrig="5441" w14:anchorId="0B8B9698">
          <v:shape id="_x0000_i1133" type="#_x0000_t75" style="width:398.65pt;height:180pt" o:ole="">
            <v:imagedata r:id="rId228" o:title=""/>
          </v:shape>
          <o:OLEObject Type="Embed" ProgID="Visio.Drawing.15" ShapeID="_x0000_i1133" DrawAspect="Content" ObjectID="_1778736004" r:id="rId229"/>
        </w:object>
      </w:r>
    </w:p>
    <w:p w14:paraId="3B8FF6E9" w14:textId="77777777" w:rsidR="00312C76" w:rsidRPr="003167FF" w:rsidRDefault="00312C76" w:rsidP="00312C76">
      <w:pPr>
        <w:pStyle w:val="TF"/>
      </w:pPr>
      <w:r w:rsidRPr="003167FF">
        <w:t>Figure </w:t>
      </w:r>
      <w:r w:rsidRPr="003167FF">
        <w:rPr>
          <w:noProof/>
        </w:rPr>
        <w:t>14.3.3.4.1.2-1</w:t>
      </w:r>
      <w:r w:rsidRPr="003167FF">
        <w:t>: Unicast QoS monitoring subscription</w:t>
      </w:r>
    </w:p>
    <w:p w14:paraId="1D002F3A" w14:textId="77777777" w:rsidR="00312C76" w:rsidRPr="003167FF" w:rsidRDefault="00312C76" w:rsidP="00312C76">
      <w:pPr>
        <w:pStyle w:val="B1"/>
      </w:pPr>
      <w:r w:rsidRPr="003167FF">
        <w:t>1.</w:t>
      </w:r>
      <w:r w:rsidRPr="003167FF">
        <w:tab/>
        <w:t>The VAL server sends a unicast QoS monitoring subscription request to the NRM server either in conjunction with a request for unicast network resources requiring QoS or when the unicast QoS connection is already established. The NRM server checks if the VAL server is authorized to initiate the unicast QoS monitoring request for the requested target VAL UEs, VAL group ID, or VAL stream IDs.</w:t>
      </w:r>
    </w:p>
    <w:p w14:paraId="2B2081BD" w14:textId="77777777" w:rsidR="00312C76" w:rsidRPr="003167FF" w:rsidRDefault="00312C76" w:rsidP="00312C76">
      <w:pPr>
        <w:pStyle w:val="NO"/>
        <w:rPr>
          <w:lang w:eastAsia="zh-CN"/>
        </w:rPr>
      </w:pPr>
      <w:r w:rsidRPr="003167FF">
        <w:rPr>
          <w:lang w:eastAsia="zh-CN"/>
        </w:rPr>
        <w:t>NOTE:</w:t>
      </w:r>
      <w:r w:rsidRPr="003167FF">
        <w:rPr>
          <w:lang w:eastAsia="zh-CN"/>
        </w:rPr>
        <w:tab/>
        <w:t>It is left for stage 3 to decide whether to combine the QoS monitoring subscription request with the request for unicast resources.</w:t>
      </w:r>
    </w:p>
    <w:p w14:paraId="191DF5F2"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NRM server interacts with the NEF to establish relevant QoS monitoring subscriptions. The NRM server uses the NEF procedures for the AFsessionWithQoS described in clause 5.2.6.9 of 3GPP TS 23.502 [11] and the NEF procedures for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xml:space="preserve">. Based on the input received from the VAL server in step 1, the NRM server determines the relevant NEF subscription procedures and the parameters for these subscriptions, such as the </w:t>
      </w:r>
      <w:r w:rsidRPr="003167FF">
        <w:t xml:space="preserve">QoS parameters to be measured (e.g. packet delay, data rate, traffic volume), the </w:t>
      </w:r>
      <w:r w:rsidRPr="003167FF">
        <w:rPr>
          <w:lang w:eastAsia="zh-CN"/>
        </w:rPr>
        <w:t>frequency of reporting etc. For the frequency of reporting which can be event triggered, periodic, or when the PDU Session is released, the NRM server determines the following:</w:t>
      </w:r>
    </w:p>
    <w:p w14:paraId="2D7106ED" w14:textId="77777777" w:rsidR="00312C76" w:rsidRPr="003167FF" w:rsidRDefault="00312C76" w:rsidP="00312C76">
      <w:pPr>
        <w:pStyle w:val="B1"/>
        <w:ind w:firstLine="284"/>
        <w:rPr>
          <w:lang w:eastAsia="zh-CN"/>
        </w:rPr>
      </w:pPr>
      <w:r w:rsidRPr="003167FF">
        <w:rPr>
          <w:lang w:eastAsia="zh-CN"/>
        </w:rPr>
        <w:t>a)</w:t>
      </w:r>
      <w:r w:rsidRPr="003167FF">
        <w:rPr>
          <w:lang w:eastAsia="zh-CN"/>
        </w:rPr>
        <w:tab/>
        <w:t>if the reporting frequency is event triggered:</w:t>
      </w:r>
    </w:p>
    <w:p w14:paraId="64238CE9" w14:textId="77777777" w:rsidR="00312C76" w:rsidRPr="003167FF" w:rsidRDefault="00312C76" w:rsidP="00312C76">
      <w:pPr>
        <w:pStyle w:val="B1"/>
        <w:ind w:left="852" w:firstLine="284"/>
        <w:rPr>
          <w:lang w:eastAsia="zh-CN"/>
        </w:rPr>
      </w:pPr>
      <w:r w:rsidRPr="003167FF">
        <w:rPr>
          <w:lang w:eastAsia="zh-CN"/>
        </w:rPr>
        <w:t>i)</w:t>
      </w:r>
      <w:r w:rsidRPr="003167FF">
        <w:rPr>
          <w:lang w:eastAsia="zh-CN"/>
        </w:rPr>
        <w:tab/>
        <w:t>the corresponding reporting threshold to each QoS parameter;</w:t>
      </w:r>
    </w:p>
    <w:p w14:paraId="42E1A62E" w14:textId="77777777" w:rsidR="00312C76" w:rsidRPr="003167FF" w:rsidRDefault="00312C76" w:rsidP="00312C76">
      <w:pPr>
        <w:pStyle w:val="B1"/>
        <w:ind w:left="852" w:firstLine="284"/>
        <w:rPr>
          <w:lang w:eastAsia="zh-CN"/>
        </w:rPr>
      </w:pPr>
      <w:r w:rsidRPr="003167FF">
        <w:rPr>
          <w:lang w:eastAsia="zh-CN"/>
        </w:rPr>
        <w:t>ii)</w:t>
      </w:r>
      <w:r w:rsidRPr="003167FF">
        <w:rPr>
          <w:lang w:eastAsia="zh-CN"/>
        </w:rPr>
        <w:tab/>
        <w:t>minimum waiting time between subsequent reports;</w:t>
      </w:r>
    </w:p>
    <w:p w14:paraId="65B0FCE3" w14:textId="77777777" w:rsidR="00312C76" w:rsidRPr="003167FF" w:rsidRDefault="00312C76" w:rsidP="00312C76">
      <w:pPr>
        <w:pStyle w:val="B1"/>
        <w:ind w:firstLine="284"/>
        <w:rPr>
          <w:lang w:eastAsia="zh-CN"/>
        </w:rPr>
      </w:pPr>
      <w:r w:rsidRPr="003167FF">
        <w:rPr>
          <w:lang w:eastAsia="zh-CN"/>
        </w:rPr>
        <w:t>b)</w:t>
      </w:r>
      <w:r w:rsidRPr="003167FF">
        <w:rPr>
          <w:lang w:eastAsia="zh-CN"/>
        </w:rPr>
        <w:tab/>
        <w:t>if the reporting frequency is periodic, the reporting period.</w:t>
      </w:r>
    </w:p>
    <w:p w14:paraId="51E289EC" w14:textId="77777777" w:rsidR="00312C76" w:rsidRPr="003167FF" w:rsidRDefault="00312C76" w:rsidP="00312C76">
      <w:pPr>
        <w:pStyle w:val="B1"/>
        <w:rPr>
          <w:lang w:eastAsia="zh-CN"/>
        </w:rPr>
      </w:pPr>
      <w:r w:rsidRPr="003167FF">
        <w:rPr>
          <w:lang w:eastAsia="zh-CN"/>
        </w:rPr>
        <w:t>3.</w:t>
      </w:r>
      <w:r w:rsidRPr="003167FF">
        <w:rPr>
          <w:lang w:eastAsia="zh-CN"/>
        </w:rPr>
        <w:tab/>
        <w:t>The NRM server responds with a unicast QoS monitoring subscription response indicating the subscription status.</w:t>
      </w:r>
    </w:p>
    <w:p w14:paraId="7AD20D6E" w14:textId="77777777" w:rsidR="00312C76" w:rsidRPr="003167FF" w:rsidRDefault="00312C76" w:rsidP="00312C76">
      <w:pPr>
        <w:pStyle w:val="Heading5"/>
      </w:pPr>
      <w:bookmarkStart w:id="1515" w:name="_Toc162886300"/>
      <w:r w:rsidRPr="003167FF">
        <w:t>14.3.3.4.2</w:t>
      </w:r>
      <w:r w:rsidRPr="003167FF">
        <w:tab/>
        <w:t>Unicast QoS monitoring notification procedure</w:t>
      </w:r>
      <w:bookmarkEnd w:id="1515"/>
    </w:p>
    <w:p w14:paraId="675A27F9" w14:textId="77777777" w:rsidR="00312C76" w:rsidRPr="003167FF" w:rsidRDefault="00312C76" w:rsidP="00312C76">
      <w:pPr>
        <w:pStyle w:val="Heading6"/>
      </w:pPr>
      <w:bookmarkStart w:id="1516" w:name="_Toc162886301"/>
      <w:r w:rsidRPr="003167FF">
        <w:t>14.3.3.4.2.1</w:t>
      </w:r>
      <w:r w:rsidRPr="003167FF">
        <w:tab/>
        <w:t>General</w:t>
      </w:r>
      <w:bookmarkEnd w:id="1516"/>
    </w:p>
    <w:p w14:paraId="08BC74C5" w14:textId="77777777" w:rsidR="00312C76" w:rsidRPr="003167FF" w:rsidRDefault="00312C76" w:rsidP="00312C76">
      <w:r w:rsidRPr="003167FF">
        <w:t xml:space="preserve">This subclause describes the high level procedure for unicast QoS monitoring notification. </w:t>
      </w:r>
    </w:p>
    <w:p w14:paraId="40D85FF7" w14:textId="77777777" w:rsidR="00312C76" w:rsidRPr="003167FF" w:rsidRDefault="00312C76" w:rsidP="00312C76">
      <w:pPr>
        <w:pStyle w:val="Heading6"/>
      </w:pPr>
      <w:bookmarkStart w:id="1517" w:name="_Toc162886302"/>
      <w:r w:rsidRPr="003167FF">
        <w:t>14.3.3.4.2.2</w:t>
      </w:r>
      <w:r w:rsidRPr="003167FF">
        <w:tab/>
        <w:t>Procedure</w:t>
      </w:r>
      <w:bookmarkEnd w:id="1517"/>
    </w:p>
    <w:p w14:paraId="47E65BA0" w14:textId="77777777" w:rsidR="00312C76" w:rsidRPr="003167FF" w:rsidRDefault="00312C76" w:rsidP="00312C76">
      <w:pPr>
        <w:rPr>
          <w:lang w:eastAsia="zh-CN"/>
        </w:rPr>
      </w:pPr>
      <w:r w:rsidRPr="003167FF">
        <w:rPr>
          <w:lang w:eastAsia="zh-CN"/>
        </w:rPr>
        <w:t>Figure 14</w:t>
      </w:r>
      <w:r w:rsidRPr="003167FF">
        <w:t>.3.3.4.2.2</w:t>
      </w:r>
      <w:r w:rsidRPr="003167FF">
        <w:rPr>
          <w:lang w:eastAsia="zh-CN"/>
        </w:rPr>
        <w:t>-1 illustrates the high level procedure of unicast QoS monitoring</w:t>
      </w:r>
      <w:r w:rsidRPr="003167FF">
        <w:t xml:space="preserve"> notification event</w:t>
      </w:r>
      <w:r w:rsidRPr="003167FF">
        <w:rPr>
          <w:lang w:eastAsia="zh-CN"/>
        </w:rPr>
        <w:t>.</w:t>
      </w:r>
    </w:p>
    <w:p w14:paraId="6B55DB3E" w14:textId="77777777" w:rsidR="00312C76" w:rsidRPr="003167FF" w:rsidRDefault="00312C76" w:rsidP="00312C76">
      <w:r w:rsidRPr="003167FF">
        <w:t>Pre-conditions:</w:t>
      </w:r>
    </w:p>
    <w:p w14:paraId="57C8DCB9"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4FC88125" w14:textId="77777777" w:rsidR="00312C76" w:rsidRPr="003167FF" w:rsidRDefault="00312C76" w:rsidP="00312C76"/>
    <w:p w14:paraId="5A0F3D69" w14:textId="77777777" w:rsidR="00312C76" w:rsidRPr="003167FF" w:rsidRDefault="00312C76" w:rsidP="00312C76">
      <w:pPr>
        <w:pStyle w:val="TH"/>
      </w:pPr>
      <w:r w:rsidRPr="003167FF">
        <w:rPr>
          <w:noProof/>
        </w:rPr>
        <w:object w:dxaOrig="11991" w:dyaOrig="5441" w14:anchorId="051CEC2F">
          <v:shape id="_x0000_i1134" type="#_x0000_t75" style="width:402.4pt;height:180pt" o:ole="">
            <v:imagedata r:id="rId230" o:title=""/>
          </v:shape>
          <o:OLEObject Type="Embed" ProgID="Visio.Drawing.15" ShapeID="_x0000_i1134" DrawAspect="Content" ObjectID="_1778736005" r:id="rId231"/>
        </w:object>
      </w:r>
    </w:p>
    <w:p w14:paraId="15B3BE3D" w14:textId="77777777" w:rsidR="00312C76" w:rsidRPr="003167FF" w:rsidRDefault="00312C76" w:rsidP="00312C76">
      <w:pPr>
        <w:pStyle w:val="TF"/>
      </w:pPr>
      <w:r w:rsidRPr="003167FF">
        <w:t>Figure </w:t>
      </w:r>
      <w:r w:rsidRPr="003167FF">
        <w:rPr>
          <w:noProof/>
        </w:rPr>
        <w:t>14.3.3.4.2.2-1</w:t>
      </w:r>
      <w:r w:rsidRPr="003167FF">
        <w:t>: Unicast QoS monitoring notification procedure</w:t>
      </w:r>
    </w:p>
    <w:p w14:paraId="2B95DC83" w14:textId="4D09B1DA" w:rsidR="00312C76" w:rsidRPr="003167FF" w:rsidRDefault="00312C76" w:rsidP="00312C76">
      <w:pPr>
        <w:pStyle w:val="B1"/>
        <w:rPr>
          <w:lang w:eastAsia="zh-CN"/>
        </w:rPr>
      </w:pPr>
      <w:r w:rsidRPr="003167FF">
        <w:rPr>
          <w:lang w:eastAsia="zh-CN"/>
        </w:rPr>
        <w:t>1.</w:t>
      </w:r>
      <w:r w:rsidRPr="003167FF">
        <w:rPr>
          <w:lang w:eastAsia="zh-CN"/>
        </w:rPr>
        <w:tab/>
        <w:t>The NRM server receives QoS monitoring data by means of notifications provided by the NEF. The NRM server coordinates and combines the information from the NEF notifications and determines whether to send a notification to the VAL server based on the VAL server subscription</w:t>
      </w:r>
      <w:r w:rsidR="00FA09B7" w:rsidRPr="003167FF">
        <w:rPr>
          <w:lang w:eastAsia="zh-CN"/>
        </w:rPr>
        <w:t>'</w:t>
      </w:r>
      <w:r w:rsidRPr="003167FF">
        <w:rPr>
          <w:lang w:eastAsia="zh-CN"/>
        </w:rPr>
        <w:t>s frequency of reporting. For a VAL group or a list of VAL UEs, the NRM server aggregates QoS monitoring data for each UE belonging to the group or the list; for a VAL stream, the NRM server aggregates the QoS monitoring data for the stream. The NRM server stores the QoS monitoring data as needed for later retrieval.</w:t>
      </w:r>
    </w:p>
    <w:p w14:paraId="2F3969D4" w14:textId="5D29408B" w:rsidR="00312C76" w:rsidRPr="003167FF" w:rsidRDefault="00312C76" w:rsidP="00312C76">
      <w:pPr>
        <w:pStyle w:val="B1"/>
        <w:rPr>
          <w:lang w:eastAsia="zh-CN"/>
        </w:rPr>
      </w:pPr>
      <w:r w:rsidRPr="003167FF">
        <w:rPr>
          <w:lang w:eastAsia="zh-CN"/>
        </w:rPr>
        <w:t>2.</w:t>
      </w:r>
      <w:r w:rsidRPr="003167FF">
        <w:rPr>
          <w:lang w:eastAsia="zh-CN"/>
        </w:rPr>
        <w:tab/>
        <w:t>The NRM server sends a unicast QoS monitoring notification including the measured QoS data to the VAL server.</w:t>
      </w:r>
      <w:r w:rsidR="00927D80" w:rsidRPr="003167FF">
        <w:t xml:space="preserve"> </w:t>
      </w:r>
      <w:r w:rsidR="00927D80" w:rsidRPr="003167FF">
        <w:rPr>
          <w:lang w:eastAsia="zh-CN"/>
        </w:rPr>
        <w:t>If the reporting termination criteria is met (e.g. number of reports reached, threshold reached), NRM server shall also terminate the subscription</w:t>
      </w:r>
      <w:r w:rsidR="00805737" w:rsidRPr="00805737">
        <w:t xml:space="preserve"> </w:t>
      </w:r>
      <w:r w:rsidR="00805737" w:rsidRPr="00805737">
        <w:rPr>
          <w:lang w:eastAsia="zh-CN"/>
        </w:rPr>
        <w:t>and notify the VAL server about the subscription termination</w:t>
      </w:r>
      <w:r w:rsidR="00927D80" w:rsidRPr="003167FF">
        <w:rPr>
          <w:lang w:eastAsia="zh-CN"/>
        </w:rPr>
        <w:t>.</w:t>
      </w:r>
    </w:p>
    <w:p w14:paraId="489DB47F" w14:textId="77777777" w:rsidR="00312C76" w:rsidRPr="003167FF" w:rsidRDefault="00312C76" w:rsidP="00312C76">
      <w:pPr>
        <w:pStyle w:val="Heading5"/>
      </w:pPr>
      <w:bookmarkStart w:id="1518" w:name="_Toc162886303"/>
      <w:r w:rsidRPr="003167FF">
        <w:t>14.3.3.4.3</w:t>
      </w:r>
      <w:r w:rsidRPr="003167FF">
        <w:tab/>
        <w:t>Unicast QoS monitoring subscription termination procedure</w:t>
      </w:r>
      <w:bookmarkEnd w:id="1518"/>
    </w:p>
    <w:p w14:paraId="652234BE" w14:textId="77777777" w:rsidR="00312C76" w:rsidRPr="003167FF" w:rsidRDefault="00312C76" w:rsidP="00312C76">
      <w:pPr>
        <w:pStyle w:val="Heading6"/>
      </w:pPr>
      <w:bookmarkStart w:id="1519" w:name="_Toc162886304"/>
      <w:r w:rsidRPr="003167FF">
        <w:t>14.3.3.4.3.1</w:t>
      </w:r>
      <w:r w:rsidRPr="003167FF">
        <w:tab/>
        <w:t>General</w:t>
      </w:r>
      <w:bookmarkEnd w:id="1519"/>
    </w:p>
    <w:p w14:paraId="6C4E373C" w14:textId="77777777" w:rsidR="00312C76" w:rsidRPr="003167FF" w:rsidRDefault="00312C76" w:rsidP="00312C76">
      <w:r w:rsidRPr="003167FF">
        <w:t xml:space="preserve">This subclause describes the high level procedure for unicast QoS monitoring subscription termination. </w:t>
      </w:r>
    </w:p>
    <w:p w14:paraId="0FA9ED50" w14:textId="77777777" w:rsidR="00312C76" w:rsidRPr="003167FF" w:rsidRDefault="00312C76" w:rsidP="00312C76">
      <w:pPr>
        <w:pStyle w:val="Heading6"/>
      </w:pPr>
      <w:bookmarkStart w:id="1520" w:name="_Toc162886305"/>
      <w:r w:rsidRPr="003167FF">
        <w:t>14.3.3.4.3.2</w:t>
      </w:r>
      <w:r w:rsidRPr="003167FF">
        <w:tab/>
        <w:t>Procedure</w:t>
      </w:r>
      <w:bookmarkEnd w:id="1520"/>
    </w:p>
    <w:p w14:paraId="0501DAED" w14:textId="77777777" w:rsidR="00312C76" w:rsidRPr="003167FF" w:rsidRDefault="00312C76" w:rsidP="00312C76">
      <w:pPr>
        <w:rPr>
          <w:lang w:eastAsia="zh-CN"/>
        </w:rPr>
      </w:pPr>
      <w:r w:rsidRPr="003167FF">
        <w:rPr>
          <w:lang w:eastAsia="zh-CN"/>
        </w:rPr>
        <w:t>Figure 14</w:t>
      </w:r>
      <w:r w:rsidRPr="003167FF">
        <w:t>.3.3.4.3.2</w:t>
      </w:r>
      <w:r w:rsidRPr="003167FF">
        <w:rPr>
          <w:lang w:eastAsia="zh-CN"/>
        </w:rPr>
        <w:t>-1 illustrates the high level procedure of unicast QoS monitoring</w:t>
      </w:r>
      <w:r w:rsidRPr="003167FF">
        <w:t xml:space="preserve"> subscription termination</w:t>
      </w:r>
      <w:r w:rsidRPr="003167FF">
        <w:rPr>
          <w:lang w:eastAsia="zh-CN"/>
        </w:rPr>
        <w:t>.</w:t>
      </w:r>
    </w:p>
    <w:p w14:paraId="333866CD" w14:textId="77777777" w:rsidR="00312C76" w:rsidRPr="003167FF" w:rsidRDefault="00312C76" w:rsidP="00312C76">
      <w:r w:rsidRPr="003167FF">
        <w:t>Pre-conditions:</w:t>
      </w:r>
    </w:p>
    <w:p w14:paraId="15CCA2DD"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6690AA56" w14:textId="77777777" w:rsidR="00312C76" w:rsidRPr="003167FF" w:rsidRDefault="00312C76" w:rsidP="00312C76"/>
    <w:p w14:paraId="56E38BF8" w14:textId="77777777" w:rsidR="00312C76" w:rsidRPr="003167FF" w:rsidRDefault="00312C76" w:rsidP="00312C76">
      <w:pPr>
        <w:pStyle w:val="TH"/>
        <w:rPr>
          <w:color w:val="FF0000"/>
        </w:rPr>
      </w:pPr>
      <w:r w:rsidRPr="003167FF">
        <w:rPr>
          <w:noProof/>
        </w:rPr>
        <w:object w:dxaOrig="11991" w:dyaOrig="5441" w14:anchorId="419D8BEF">
          <v:shape id="_x0000_i1135" type="#_x0000_t75" style="width:402.4pt;height:180pt" o:ole="">
            <v:imagedata r:id="rId232" o:title=""/>
          </v:shape>
          <o:OLEObject Type="Embed" ProgID="Visio.Drawing.15" ShapeID="_x0000_i1135" DrawAspect="Content" ObjectID="_1778736006" r:id="rId233"/>
        </w:object>
      </w:r>
    </w:p>
    <w:p w14:paraId="727D840E" w14:textId="77777777" w:rsidR="00312C76" w:rsidRPr="003167FF" w:rsidRDefault="00312C76" w:rsidP="00312C76">
      <w:pPr>
        <w:pStyle w:val="TF"/>
      </w:pPr>
      <w:r w:rsidRPr="003167FF">
        <w:t>Figure </w:t>
      </w:r>
      <w:r w:rsidRPr="003167FF">
        <w:rPr>
          <w:noProof/>
        </w:rPr>
        <w:t>14.3.3.4.3.2-1</w:t>
      </w:r>
      <w:r w:rsidRPr="003167FF">
        <w:t>: Unicast QoS monitoring subscription termination procedure</w:t>
      </w:r>
    </w:p>
    <w:p w14:paraId="543FFA8E" w14:textId="77777777" w:rsidR="00312C76" w:rsidRPr="003167FF" w:rsidRDefault="00312C76" w:rsidP="00312C76">
      <w:pPr>
        <w:pStyle w:val="B1"/>
        <w:rPr>
          <w:lang w:eastAsia="zh-CN"/>
        </w:rPr>
      </w:pPr>
      <w:r w:rsidRPr="003167FF">
        <w:rPr>
          <w:lang w:eastAsia="zh-CN"/>
        </w:rPr>
        <w:t>1.</w:t>
      </w:r>
      <w:r w:rsidRPr="003167FF">
        <w:rPr>
          <w:lang w:eastAsia="zh-CN"/>
        </w:rPr>
        <w:tab/>
        <w:t xml:space="preserve">When the VAL server decides to terminate a unicast QoS monitoring subscription, it sends a QoS monitoring unsubscribe request to the NRM server.  </w:t>
      </w:r>
    </w:p>
    <w:p w14:paraId="357C01F6" w14:textId="77777777" w:rsidR="00312C76" w:rsidRPr="003167FF" w:rsidRDefault="00312C76" w:rsidP="00312C76">
      <w:pPr>
        <w:pStyle w:val="B1"/>
        <w:rPr>
          <w:lang w:eastAsia="zh-CN"/>
        </w:rPr>
      </w:pPr>
      <w:r w:rsidRPr="003167FF">
        <w:rPr>
          <w:lang w:eastAsia="zh-CN"/>
        </w:rPr>
        <w:t>2.</w:t>
      </w:r>
      <w:r w:rsidRPr="003167FF">
        <w:rPr>
          <w:lang w:eastAsia="zh-CN"/>
        </w:rPr>
        <w:tab/>
        <w:t>The NRM server interacts with the NEF to terminate the related QoS monitoring subscriptions.</w:t>
      </w:r>
    </w:p>
    <w:p w14:paraId="7164152D" w14:textId="77777777" w:rsidR="00312C76" w:rsidRPr="003167FF" w:rsidRDefault="00312C76" w:rsidP="00312C76">
      <w:pPr>
        <w:pStyle w:val="B1"/>
        <w:rPr>
          <w:lang w:eastAsia="zh-CN"/>
        </w:rPr>
      </w:pPr>
      <w:r w:rsidRPr="003167FF">
        <w:rPr>
          <w:lang w:eastAsia="zh-CN"/>
        </w:rPr>
        <w:t>3.</w:t>
      </w:r>
      <w:r w:rsidRPr="003167FF">
        <w:rPr>
          <w:lang w:eastAsia="zh-CN"/>
        </w:rPr>
        <w:tab/>
        <w:t>The NRM server sends a QoS monitoring unsubscribe response to the VAL server.</w:t>
      </w:r>
    </w:p>
    <w:p w14:paraId="278D653F" w14:textId="77777777" w:rsidR="00312C76" w:rsidRPr="003167FF" w:rsidRDefault="00312C76" w:rsidP="00312C76">
      <w:pPr>
        <w:pStyle w:val="Heading5"/>
      </w:pPr>
      <w:bookmarkStart w:id="1521" w:name="_Toc162886306"/>
      <w:r w:rsidRPr="003167FF">
        <w:t>14.3.3.4.4</w:t>
      </w:r>
      <w:r w:rsidRPr="003167FF">
        <w:tab/>
        <w:t>Unicast QoS monitoring data retrieval procedure</w:t>
      </w:r>
      <w:bookmarkEnd w:id="1521"/>
    </w:p>
    <w:p w14:paraId="7671EC23" w14:textId="77777777" w:rsidR="00312C76" w:rsidRPr="003167FF" w:rsidRDefault="00312C76" w:rsidP="00312C76">
      <w:pPr>
        <w:pStyle w:val="Heading6"/>
      </w:pPr>
      <w:bookmarkStart w:id="1522" w:name="_Toc162886307"/>
      <w:r w:rsidRPr="003167FF">
        <w:t>14.3.3.4.4.1</w:t>
      </w:r>
      <w:r w:rsidRPr="003167FF">
        <w:tab/>
        <w:t>General</w:t>
      </w:r>
      <w:bookmarkEnd w:id="1522"/>
    </w:p>
    <w:p w14:paraId="0B7CFB25" w14:textId="77777777" w:rsidR="00312C76" w:rsidRPr="003167FF" w:rsidRDefault="00312C76" w:rsidP="00312C76">
      <w:r w:rsidRPr="003167FF">
        <w:t xml:space="preserve">This subclause describes the high level procedure for unicast QoS monitoring data retrieval. </w:t>
      </w:r>
    </w:p>
    <w:p w14:paraId="54BB7ACE" w14:textId="77777777" w:rsidR="00312C76" w:rsidRPr="003167FF" w:rsidRDefault="00312C76" w:rsidP="00312C76">
      <w:pPr>
        <w:pStyle w:val="Heading6"/>
      </w:pPr>
      <w:bookmarkStart w:id="1523" w:name="_Toc162886308"/>
      <w:r w:rsidRPr="003167FF">
        <w:t>14.3.3.4.4.2</w:t>
      </w:r>
      <w:r w:rsidRPr="003167FF">
        <w:tab/>
        <w:t>Procedure</w:t>
      </w:r>
      <w:bookmarkEnd w:id="1523"/>
    </w:p>
    <w:p w14:paraId="37630BCD" w14:textId="77777777" w:rsidR="00312C76" w:rsidRPr="003167FF" w:rsidRDefault="00312C76" w:rsidP="00312C76">
      <w:pPr>
        <w:rPr>
          <w:lang w:eastAsia="zh-CN"/>
        </w:rPr>
      </w:pPr>
      <w:r w:rsidRPr="003167FF">
        <w:rPr>
          <w:lang w:eastAsia="zh-CN"/>
        </w:rPr>
        <w:t>Figure 14</w:t>
      </w:r>
      <w:r w:rsidRPr="003167FF">
        <w:t>.3.3.4.4.2</w:t>
      </w:r>
      <w:r w:rsidRPr="003167FF">
        <w:rPr>
          <w:lang w:eastAsia="zh-CN"/>
        </w:rPr>
        <w:t>-1 illustrates the high level procedure of unicast QoS monitoring</w:t>
      </w:r>
      <w:r w:rsidRPr="003167FF">
        <w:t xml:space="preserve"> data retrieval</w:t>
      </w:r>
      <w:r w:rsidRPr="003167FF">
        <w:rPr>
          <w:lang w:eastAsia="zh-CN"/>
        </w:rPr>
        <w:t>.</w:t>
      </w:r>
    </w:p>
    <w:p w14:paraId="6DC87E94" w14:textId="77777777" w:rsidR="00312C76" w:rsidRPr="003167FF" w:rsidRDefault="00312C76" w:rsidP="00312C76">
      <w:pPr>
        <w:pStyle w:val="TH"/>
      </w:pPr>
      <w:r w:rsidRPr="003167FF">
        <w:rPr>
          <w:noProof/>
        </w:rPr>
        <w:object w:dxaOrig="11985" w:dyaOrig="5445" w14:anchorId="540E26E4">
          <v:shape id="_x0000_i1136" type="#_x0000_t75" style="width:399pt;height:182.25pt" o:ole="">
            <v:imagedata r:id="rId234" o:title=""/>
          </v:shape>
          <o:OLEObject Type="Embed" ProgID="Visio.Drawing.15" ShapeID="_x0000_i1136" DrawAspect="Content" ObjectID="_1778736007" r:id="rId235"/>
        </w:object>
      </w:r>
    </w:p>
    <w:p w14:paraId="3FACDC11" w14:textId="77777777" w:rsidR="00312C76" w:rsidRPr="003167FF" w:rsidRDefault="00312C76" w:rsidP="00312C76">
      <w:pPr>
        <w:pStyle w:val="TF"/>
      </w:pPr>
      <w:r w:rsidRPr="003167FF">
        <w:t>Figure </w:t>
      </w:r>
      <w:r w:rsidRPr="003167FF">
        <w:rPr>
          <w:noProof/>
        </w:rPr>
        <w:t>14.3.3.4.4.2-1</w:t>
      </w:r>
      <w:r w:rsidRPr="003167FF">
        <w:t>: Retrieval of unicast QoS monitoring data</w:t>
      </w:r>
    </w:p>
    <w:p w14:paraId="65834C05" w14:textId="77777777" w:rsidR="00312C76" w:rsidRPr="003167FF" w:rsidRDefault="00312C76" w:rsidP="00312C76">
      <w:pPr>
        <w:pStyle w:val="B1"/>
      </w:pPr>
      <w:r w:rsidRPr="003167FF">
        <w:t>1.</w:t>
      </w:r>
      <w:r w:rsidRPr="003167FF">
        <w:tab/>
        <w:t>The VAL server sends a unicast QoS monitoring data request to the NRM server specifying the details of the requested data and the time period of interest. The NRM server checks if the VAL server is authorized to initiate the unicast QoS monitoring data request for the requested target VAL UEs, VAL group ID, or VAL stream IDs.</w:t>
      </w:r>
    </w:p>
    <w:p w14:paraId="79083F78"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NRM server determines if it has the requested data stored internally or whether it needs to interact with the NEF to fetch the data using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The NRM server collects and processes the collected data to match the measurement data requirement provided in the VAL server request.</w:t>
      </w:r>
    </w:p>
    <w:p w14:paraId="4C77CEC3" w14:textId="77777777" w:rsidR="00312C76" w:rsidRPr="003167FF" w:rsidRDefault="00312C76" w:rsidP="00312C76">
      <w:pPr>
        <w:pStyle w:val="B1"/>
        <w:rPr>
          <w:lang w:eastAsia="zh-CN"/>
        </w:rPr>
      </w:pPr>
      <w:r w:rsidRPr="003167FF">
        <w:rPr>
          <w:lang w:eastAsia="zh-CN"/>
        </w:rPr>
        <w:t>3.</w:t>
      </w:r>
      <w:r w:rsidRPr="003167FF">
        <w:rPr>
          <w:lang w:eastAsia="zh-CN"/>
        </w:rPr>
        <w:tab/>
        <w:t>The NRM server responds with a unicast QoS monitoring data response with the requested data or with a failure indication, and optionally the cause of the failure, in case the requested data is not available.</w:t>
      </w:r>
    </w:p>
    <w:p w14:paraId="29D879F2" w14:textId="27DC0A61" w:rsidR="00462579" w:rsidRPr="003167FF" w:rsidRDefault="00462579" w:rsidP="00462579">
      <w:pPr>
        <w:pStyle w:val="Heading5"/>
      </w:pPr>
      <w:bookmarkStart w:id="1524" w:name="_Toc162886309"/>
      <w:r w:rsidRPr="003167FF">
        <w:t>14.3.3.4.5</w:t>
      </w:r>
      <w:r w:rsidRPr="003167FF">
        <w:tab/>
        <w:t>Unicast QoS monitoring subscription update procedure</w:t>
      </w:r>
      <w:bookmarkEnd w:id="1524"/>
    </w:p>
    <w:p w14:paraId="70CB0051" w14:textId="65DBC754" w:rsidR="00462579" w:rsidRPr="003167FF" w:rsidRDefault="00462579" w:rsidP="00462579">
      <w:pPr>
        <w:pStyle w:val="Heading6"/>
      </w:pPr>
      <w:bookmarkStart w:id="1525" w:name="_Toc162886310"/>
      <w:r w:rsidRPr="003167FF">
        <w:t>14.3.3.4.5.1</w:t>
      </w:r>
      <w:r w:rsidRPr="003167FF">
        <w:tab/>
        <w:t>General</w:t>
      </w:r>
      <w:bookmarkEnd w:id="1525"/>
    </w:p>
    <w:p w14:paraId="36D8279A" w14:textId="77777777" w:rsidR="00462579" w:rsidRPr="003167FF" w:rsidRDefault="00462579" w:rsidP="00462579">
      <w:r w:rsidRPr="003167FF">
        <w:t>This subclause describes the high-level procedure to update unicast QoS monitoring subscription. This procedure updates the parameters to be monitored of an already existing unicast QoS monitoring subscription.</w:t>
      </w:r>
    </w:p>
    <w:p w14:paraId="1D74024F" w14:textId="1E8257AF" w:rsidR="00462579" w:rsidRPr="003167FF" w:rsidRDefault="00462579" w:rsidP="00462579">
      <w:pPr>
        <w:pStyle w:val="Heading6"/>
      </w:pPr>
      <w:bookmarkStart w:id="1526" w:name="_Toc162886311"/>
      <w:r w:rsidRPr="003167FF">
        <w:t>14.3.3.4.5.2</w:t>
      </w:r>
      <w:r w:rsidRPr="003167FF">
        <w:tab/>
        <w:t>Procedure</w:t>
      </w:r>
      <w:bookmarkEnd w:id="1526"/>
    </w:p>
    <w:p w14:paraId="06894F7E" w14:textId="420A528A" w:rsidR="00462579" w:rsidRPr="003167FF" w:rsidRDefault="00462579" w:rsidP="00462579">
      <w:pPr>
        <w:rPr>
          <w:noProof/>
        </w:rPr>
      </w:pPr>
      <w:r w:rsidRPr="003167FF">
        <w:rPr>
          <w:noProof/>
        </w:rPr>
        <w:t>Figure 14.3.3.4.5.2-1 illustrates the high level procedure for unicast QoS monitoring subscription update.</w:t>
      </w:r>
    </w:p>
    <w:p w14:paraId="5CBB507D" w14:textId="77777777" w:rsidR="00462579" w:rsidRPr="003167FF" w:rsidRDefault="00462579" w:rsidP="00462579">
      <w:r w:rsidRPr="003167FF">
        <w:t>Pre-conditions:</w:t>
      </w:r>
    </w:p>
    <w:p w14:paraId="190BC2B3" w14:textId="77777777" w:rsidR="00462579" w:rsidRPr="003167FF" w:rsidRDefault="00462579" w:rsidP="00462579">
      <w:pPr>
        <w:pStyle w:val="B1"/>
      </w:pPr>
      <w:r w:rsidRPr="003167FF">
        <w:t>-</w:t>
      </w:r>
      <w:r w:rsidRPr="003167FF">
        <w:tab/>
        <w:t xml:space="preserve">The VAL UE has an established connection in the 5GS </w:t>
      </w:r>
    </w:p>
    <w:p w14:paraId="73390718" w14:textId="77777777" w:rsidR="00462579" w:rsidRPr="003167FF" w:rsidRDefault="00462579" w:rsidP="00462579">
      <w:pPr>
        <w:pStyle w:val="B1"/>
      </w:pPr>
      <w:r w:rsidRPr="003167FF">
        <w:t>-</w:t>
      </w:r>
      <w:r w:rsidRPr="003167FF">
        <w:tab/>
        <w:t xml:space="preserve">Unicast QoS monitoring subscription has successfully been </w:t>
      </w:r>
      <w:r w:rsidRPr="003167FF">
        <w:rPr>
          <w:strike/>
        </w:rPr>
        <w:t>invoked</w:t>
      </w:r>
      <w:r w:rsidRPr="003167FF">
        <w:t xml:space="preserve"> established for the VAL UE</w:t>
      </w:r>
    </w:p>
    <w:p w14:paraId="6DD21B27" w14:textId="77777777" w:rsidR="00462579" w:rsidRPr="003167FF" w:rsidRDefault="00462579" w:rsidP="00462579"/>
    <w:p w14:paraId="306895B0" w14:textId="36A62FC1" w:rsidR="00462579" w:rsidRPr="003167FF" w:rsidRDefault="00462579" w:rsidP="00462579">
      <w:pPr>
        <w:pStyle w:val="TH"/>
        <w:rPr>
          <w:b w:val="0"/>
          <w:noProof/>
        </w:rPr>
      </w:pPr>
    </w:p>
    <w:p w14:paraId="374357C8" w14:textId="77777777" w:rsidR="00462579" w:rsidRPr="003167FF" w:rsidRDefault="00462579" w:rsidP="00462579">
      <w:pPr>
        <w:pStyle w:val="TH"/>
        <w:rPr>
          <w:noProof/>
        </w:rPr>
      </w:pPr>
      <w:r w:rsidRPr="003167FF">
        <w:rPr>
          <w:noProof/>
        </w:rPr>
        <w:object w:dxaOrig="11989" w:dyaOrig="5449" w14:anchorId="7636A803">
          <v:shape id="_x0000_i1137" type="#_x0000_t75" style="width:399.4pt;height:183.75pt" o:ole="">
            <v:imagedata r:id="rId236" o:title=""/>
          </v:shape>
          <o:OLEObject Type="Embed" ProgID="Visio.Drawing.15" ShapeID="_x0000_i1137" DrawAspect="Content" ObjectID="_1778736008" r:id="rId237"/>
        </w:object>
      </w:r>
    </w:p>
    <w:p w14:paraId="2D8B5B24" w14:textId="767CC63D" w:rsidR="00462579" w:rsidRPr="003167FF" w:rsidRDefault="00462579" w:rsidP="00462579">
      <w:pPr>
        <w:pStyle w:val="TF"/>
      </w:pPr>
      <w:r w:rsidRPr="003167FF">
        <w:t>Figure </w:t>
      </w:r>
      <w:r w:rsidRPr="003167FF">
        <w:rPr>
          <w:noProof/>
        </w:rPr>
        <w:t>14.3.3.4.5.2-1</w:t>
      </w:r>
      <w:r w:rsidRPr="003167FF">
        <w:t>: Unicast QoS monitoring subscription update</w:t>
      </w:r>
    </w:p>
    <w:p w14:paraId="5634327E" w14:textId="77777777" w:rsidR="00462579" w:rsidRPr="003167FF" w:rsidRDefault="00462579" w:rsidP="00462579">
      <w:pPr>
        <w:pStyle w:val="B1"/>
      </w:pPr>
      <w:r w:rsidRPr="003167FF">
        <w:t>1.</w:t>
      </w:r>
      <w:r w:rsidRPr="003167FF">
        <w:tab/>
        <w:t>The VAL server sends a unicast QoS monitoring subscription update request to the NRM server. It shall refer to an existing subscription, identified by the list of VAL UEs, VAL UE group or VAL stream IDs included into the message.</w:t>
      </w:r>
    </w:p>
    <w:p w14:paraId="2B81F161" w14:textId="77777777" w:rsidR="00462579" w:rsidRPr="003167FF" w:rsidRDefault="00462579" w:rsidP="00D0042C">
      <w:pPr>
        <w:pStyle w:val="B1"/>
        <w:rPr>
          <w:lang w:eastAsia="zh-CN"/>
        </w:rPr>
      </w:pPr>
      <w:r w:rsidRPr="003167FF">
        <w:rPr>
          <w:lang w:eastAsia="zh-CN"/>
        </w:rPr>
        <w:t>2.</w:t>
      </w:r>
      <w:r w:rsidRPr="003167FF">
        <w:rPr>
          <w:lang w:eastAsia="zh-CN"/>
        </w:rPr>
        <w:tab/>
        <w:t xml:space="preserve">The NRM server interacts with the NEF to update the relevant QoS monitoring subscription parameters and reporting frequency as specified in step 2 of clause </w:t>
      </w:r>
      <w:r w:rsidRPr="003167FF">
        <w:t>14.3.3.4.1.2 of this document.</w:t>
      </w:r>
    </w:p>
    <w:p w14:paraId="3315D567" w14:textId="77777777" w:rsidR="00462579" w:rsidRPr="003167FF" w:rsidRDefault="00462579" w:rsidP="00462579">
      <w:pPr>
        <w:pStyle w:val="B1"/>
        <w:rPr>
          <w:lang w:eastAsia="zh-CN"/>
        </w:rPr>
      </w:pPr>
      <w:r w:rsidRPr="003167FF">
        <w:rPr>
          <w:lang w:eastAsia="zh-CN"/>
        </w:rPr>
        <w:t>3.</w:t>
      </w:r>
      <w:r w:rsidRPr="003167FF">
        <w:rPr>
          <w:lang w:eastAsia="zh-CN"/>
        </w:rPr>
        <w:tab/>
        <w:t xml:space="preserve">The NRM server responds with a unicast QoS monitoring </w:t>
      </w:r>
      <w:r w:rsidRPr="003167FF">
        <w:t xml:space="preserve">subscription </w:t>
      </w:r>
      <w:r w:rsidRPr="003167FF">
        <w:rPr>
          <w:lang w:eastAsia="zh-CN"/>
        </w:rPr>
        <w:t>update response indicating the subscription status.</w:t>
      </w:r>
    </w:p>
    <w:p w14:paraId="2B43E589" w14:textId="77777777" w:rsidR="00312C76" w:rsidRPr="003167FF" w:rsidRDefault="00312C76" w:rsidP="00312C76">
      <w:pPr>
        <w:pStyle w:val="Heading3"/>
      </w:pPr>
      <w:bookmarkStart w:id="1527" w:name="_Toc162886312"/>
      <w:r w:rsidRPr="003167FF">
        <w:t>14.3.4</w:t>
      </w:r>
      <w:r w:rsidRPr="003167FF">
        <w:tab/>
        <w:t>Multicast resource management for EPS</w:t>
      </w:r>
      <w:bookmarkEnd w:id="1527"/>
    </w:p>
    <w:p w14:paraId="66C97250" w14:textId="77777777" w:rsidR="00312C76" w:rsidRPr="003167FF" w:rsidRDefault="00312C76" w:rsidP="00312C76">
      <w:pPr>
        <w:pStyle w:val="Heading4"/>
      </w:pPr>
      <w:bookmarkStart w:id="1528" w:name="_Toc162886313"/>
      <w:r w:rsidRPr="003167FF">
        <w:t>14.3.4.1</w:t>
      </w:r>
      <w:r w:rsidRPr="003167FF">
        <w:tab/>
        <w:t>General</w:t>
      </w:r>
      <w:bookmarkEnd w:id="1528"/>
    </w:p>
    <w:bookmarkEnd w:id="1508"/>
    <w:bookmarkEnd w:id="1509"/>
    <w:bookmarkEnd w:id="1510"/>
    <w:bookmarkEnd w:id="1511"/>
    <w:p w14:paraId="59335415" w14:textId="77777777" w:rsidR="00312C76" w:rsidRPr="003167FF" w:rsidRDefault="00312C76" w:rsidP="00312C76">
      <w:r w:rsidRPr="003167FF">
        <w:t>The VAL server utilizes the NRM server for multicast resource management.</w:t>
      </w:r>
    </w:p>
    <w:p w14:paraId="212D8E7C" w14:textId="77777777" w:rsidR="00312C76" w:rsidRPr="003167FF" w:rsidRDefault="00312C76" w:rsidP="00312C76">
      <w:r w:rsidRPr="003167FF">
        <w:t xml:space="preserve">To activate the multicast bearers in the EPS, the NRM server shall use the Activate MBMS Bearer procedure specified in </w:t>
      </w:r>
      <w:r w:rsidRPr="003167FF">
        <w:rPr>
          <w:rFonts w:eastAsia="Malgun Gothic"/>
          <w:lang w:eastAsia="ko-KR"/>
        </w:rPr>
        <w:t xml:space="preserve">3GPP TS 23.468 [16] </w:t>
      </w:r>
      <w:r w:rsidRPr="003167FF">
        <w:t>with the NRM server performing the GCS AS function.</w:t>
      </w:r>
    </w:p>
    <w:p w14:paraId="6BBFF141" w14:textId="77777777" w:rsidR="00312C76" w:rsidRPr="003167FF" w:rsidRDefault="00312C76" w:rsidP="00312C76">
      <w:r w:rsidRPr="003167FF">
        <w:t xml:space="preserve">To deactivate the multicast bearers in the EPS, the NRM server shall use the Deactivate MBMS Bearer procedure specified in </w:t>
      </w:r>
      <w:r w:rsidRPr="003167FF">
        <w:rPr>
          <w:rFonts w:eastAsia="Malgun Gothic"/>
          <w:lang w:eastAsia="ko-KR"/>
        </w:rPr>
        <w:t xml:space="preserve">3GPP TS 23.468 [16] </w:t>
      </w:r>
      <w:r w:rsidRPr="003167FF">
        <w:t>with the NRM server performing the GCS AS function.</w:t>
      </w:r>
    </w:p>
    <w:p w14:paraId="3D972C05" w14:textId="77777777" w:rsidR="00312C76" w:rsidRPr="003167FF" w:rsidRDefault="00312C76" w:rsidP="00312C76">
      <w:r w:rsidRPr="003167FF">
        <w:t xml:space="preserve">To modify multicast bearers in the EPS, the NRM server shall use the Modify MBMS Bearer procedure specified in </w:t>
      </w:r>
      <w:r w:rsidRPr="003167FF">
        <w:rPr>
          <w:rFonts w:eastAsia="Malgun Gothic"/>
          <w:lang w:eastAsia="ko-KR"/>
        </w:rPr>
        <w:t xml:space="preserve">3GPP TS 23.468 [16] </w:t>
      </w:r>
      <w:r w:rsidRPr="003167FF">
        <w:t>with the NRM server performing the GCS AS function.</w:t>
      </w:r>
    </w:p>
    <w:p w14:paraId="6B809AC0" w14:textId="77777777" w:rsidR="00312C76" w:rsidRPr="003167FF" w:rsidRDefault="00312C76" w:rsidP="00312C76">
      <w:pPr>
        <w:pStyle w:val="EditorsNote"/>
      </w:pPr>
      <w:r w:rsidRPr="003167FF">
        <w:t>Editor's note:</w:t>
      </w:r>
      <w:r w:rsidRPr="003167FF">
        <w:tab/>
        <w:t>To support other modes of MBMS is FFS.</w:t>
      </w:r>
    </w:p>
    <w:p w14:paraId="3FBD96E9" w14:textId="77777777" w:rsidR="00312C76" w:rsidRPr="003167FF" w:rsidRDefault="00312C76" w:rsidP="00312C76">
      <w:pPr>
        <w:pStyle w:val="Heading4"/>
        <w:rPr>
          <w:lang w:eastAsia="zh-CN"/>
        </w:rPr>
      </w:pPr>
      <w:bookmarkStart w:id="1529" w:name="_Toc468105476"/>
      <w:bookmarkStart w:id="1530" w:name="_Toc468110571"/>
      <w:bookmarkStart w:id="1531" w:name="_Toc4491458"/>
      <w:bookmarkStart w:id="1532" w:name="_Toc162886314"/>
      <w:r w:rsidRPr="003167FF">
        <w:rPr>
          <w:lang w:eastAsia="zh-CN"/>
        </w:rPr>
        <w:t>14.3.4.2</w:t>
      </w:r>
      <w:r w:rsidRPr="003167FF">
        <w:rPr>
          <w:lang w:eastAsia="zh-CN"/>
        </w:rPr>
        <w:tab/>
      </w:r>
      <w:r w:rsidRPr="003167FF">
        <w:t xml:space="preserve">Use of </w:t>
      </w:r>
      <w:r w:rsidRPr="003167FF">
        <w:rPr>
          <w:lang w:eastAsia="zh-CN"/>
        </w:rPr>
        <w:t>p</w:t>
      </w:r>
      <w:r w:rsidRPr="003167FF">
        <w:t>re-established MBMS bearers</w:t>
      </w:r>
      <w:bookmarkEnd w:id="1529"/>
      <w:bookmarkEnd w:id="1530"/>
      <w:bookmarkEnd w:id="1531"/>
      <w:bookmarkEnd w:id="1532"/>
    </w:p>
    <w:p w14:paraId="6753367E" w14:textId="77777777" w:rsidR="00312C76" w:rsidRPr="003167FF" w:rsidRDefault="00312C76" w:rsidP="00312C76">
      <w:pPr>
        <w:pStyle w:val="Heading5"/>
      </w:pPr>
      <w:bookmarkStart w:id="1533" w:name="_Toc468105477"/>
      <w:bookmarkStart w:id="1534" w:name="_Toc468110572"/>
      <w:bookmarkStart w:id="1535" w:name="_Toc4491459"/>
      <w:bookmarkStart w:id="1536" w:name="_Toc162886315"/>
      <w:r w:rsidRPr="003167FF">
        <w:t>14.3.4.2.1</w:t>
      </w:r>
      <w:r w:rsidRPr="003167FF">
        <w:tab/>
        <w:t>General</w:t>
      </w:r>
      <w:bookmarkEnd w:id="1533"/>
      <w:bookmarkEnd w:id="1534"/>
      <w:bookmarkEnd w:id="1535"/>
      <w:bookmarkEnd w:id="1536"/>
    </w:p>
    <w:p w14:paraId="7E5E7568" w14:textId="77777777" w:rsidR="00312C76" w:rsidRPr="003167FF" w:rsidRDefault="00312C76" w:rsidP="00312C76">
      <w:pPr>
        <w:rPr>
          <w:lang w:eastAsia="zh-CN"/>
        </w:rPr>
      </w:pPr>
      <w:r w:rsidRPr="003167FF">
        <w:t xml:space="preserve">In this scenario, upon triggered by VAL server, the NRM server pre-establishes MBMS bearer(s) in certain pre-configured areas before the initiation of the VAL service group communication session. When a user originates a request for a VAL service group </w:t>
      </w:r>
      <w:r w:rsidRPr="003167FF">
        <w:rPr>
          <w:lang w:eastAsia="zh-CN"/>
        </w:rPr>
        <w:t>communication session</w:t>
      </w:r>
      <w:r w:rsidRPr="003167FF">
        <w:t xml:space="preserve"> for one of these areas, the pre-established MBMS bearer(s) is used for the DL </w:t>
      </w:r>
      <w:r w:rsidRPr="003167FF">
        <w:rPr>
          <w:lang w:eastAsia="zh-CN"/>
        </w:rPr>
        <w:t>VAL service communication.</w:t>
      </w:r>
    </w:p>
    <w:p w14:paraId="08CB1DBB" w14:textId="77777777" w:rsidR="00312C76" w:rsidRPr="003167FF" w:rsidRDefault="00312C76" w:rsidP="00312C76">
      <w:r w:rsidRPr="003167FF">
        <w:t>The following steps need to be performed prior to the start of the VAL service group communication session</w:t>
      </w:r>
      <w:r w:rsidRPr="003167FF">
        <w:rPr>
          <w:lang w:eastAsia="zh-CN"/>
        </w:rPr>
        <w:t xml:space="preserve"> over pre-established MBMS bearer</w:t>
      </w:r>
      <w:r w:rsidRPr="003167FF">
        <w:t>:</w:t>
      </w:r>
    </w:p>
    <w:p w14:paraId="734047A7" w14:textId="77777777" w:rsidR="00312C76" w:rsidRPr="003167FF" w:rsidRDefault="00312C76" w:rsidP="00312C76">
      <w:pPr>
        <w:pStyle w:val="B1"/>
        <w:rPr>
          <w:lang w:eastAsia="zh-CN"/>
        </w:rPr>
      </w:pPr>
      <w:r w:rsidRPr="003167FF">
        <w:t>-</w:t>
      </w:r>
      <w:r w:rsidRPr="003167FF">
        <w:tab/>
        <w:t xml:space="preserve">Pre-establish </w:t>
      </w:r>
      <w:r w:rsidRPr="003167FF">
        <w:rPr>
          <w:lang w:eastAsia="zh-CN"/>
        </w:rPr>
        <w:t>MBMS bearer(s)</w:t>
      </w:r>
    </w:p>
    <w:p w14:paraId="0409BEC4" w14:textId="77777777" w:rsidR="00312C76" w:rsidRPr="003167FF" w:rsidRDefault="00312C76" w:rsidP="00312C76">
      <w:pPr>
        <w:pStyle w:val="B1"/>
        <w:rPr>
          <w:lang w:eastAsia="zh-CN"/>
        </w:rPr>
      </w:pPr>
      <w:r w:rsidRPr="003167FF">
        <w:rPr>
          <w:lang w:eastAsia="zh-CN"/>
        </w:rPr>
        <w:t xml:space="preserve"> </w:t>
      </w:r>
      <w:r w:rsidRPr="003167FF">
        <w:t>-</w:t>
      </w:r>
      <w:r w:rsidRPr="003167FF">
        <w:tab/>
        <w:t xml:space="preserve">Announce the </w:t>
      </w:r>
      <w:r w:rsidRPr="003167FF">
        <w:rPr>
          <w:lang w:eastAsia="zh-CN"/>
        </w:rPr>
        <w:t xml:space="preserve">pre-established </w:t>
      </w:r>
      <w:r w:rsidRPr="003167FF">
        <w:t>MBMS bearer to the NRM client</w:t>
      </w:r>
      <w:r w:rsidRPr="003167FF">
        <w:rPr>
          <w:lang w:eastAsia="zh-CN"/>
        </w:rPr>
        <w:t>s</w:t>
      </w:r>
    </w:p>
    <w:p w14:paraId="04E82AAA" w14:textId="77777777" w:rsidR="00312C76" w:rsidRPr="003167FF" w:rsidRDefault="00312C76" w:rsidP="00312C76">
      <w:pPr>
        <w:rPr>
          <w:lang w:eastAsia="zh-CN"/>
        </w:rPr>
      </w:pPr>
      <w:r w:rsidRPr="003167FF">
        <w:t>When these preparation steps have been done the VAL service group communication session using MBMS bearer can start.</w:t>
      </w:r>
      <w:r w:rsidRPr="003167FF">
        <w:rPr>
          <w:lang w:eastAsia="zh-CN"/>
        </w:rPr>
        <w:t xml:space="preserve"> </w:t>
      </w:r>
    </w:p>
    <w:p w14:paraId="59B97DD8" w14:textId="77777777" w:rsidR="00312C76" w:rsidRPr="003167FF" w:rsidRDefault="00312C76" w:rsidP="00312C76">
      <w:r w:rsidRPr="003167FF">
        <w:t>The vertical application level communications are sent on the MBMS bearer. Optionally a separate MBMS bearer could be used for the application level control messages, due to different bearer characteristic requirements.</w:t>
      </w:r>
    </w:p>
    <w:p w14:paraId="3C1DA940" w14:textId="77777777" w:rsidR="00312C76" w:rsidRPr="003167FF" w:rsidRDefault="00312C76" w:rsidP="00312C76">
      <w:pPr>
        <w:pStyle w:val="Heading5"/>
        <w:rPr>
          <w:lang w:eastAsia="zh-CN"/>
        </w:rPr>
      </w:pPr>
      <w:bookmarkStart w:id="1537" w:name="_Toc468105478"/>
      <w:bookmarkStart w:id="1538" w:name="_Toc468110573"/>
      <w:bookmarkStart w:id="1539" w:name="_Toc4491460"/>
      <w:bookmarkStart w:id="1540" w:name="_Toc162886316"/>
      <w:r w:rsidRPr="003167FF">
        <w:t>14.3.4.2.2</w:t>
      </w:r>
      <w:r w:rsidRPr="003167FF">
        <w:tab/>
      </w:r>
      <w:r w:rsidRPr="003167FF">
        <w:rPr>
          <w:lang w:eastAsia="zh-CN"/>
        </w:rPr>
        <w:t>Procedure</w:t>
      </w:r>
      <w:bookmarkEnd w:id="1537"/>
      <w:bookmarkEnd w:id="1538"/>
      <w:bookmarkEnd w:id="1539"/>
      <w:bookmarkEnd w:id="1540"/>
    </w:p>
    <w:p w14:paraId="58F2D7A9" w14:textId="77777777" w:rsidR="00312C76" w:rsidRPr="003167FF" w:rsidRDefault="00312C76" w:rsidP="00312C76">
      <w:pPr>
        <w:rPr>
          <w:lang w:eastAsia="zh-CN"/>
        </w:rPr>
      </w:pPr>
      <w:r w:rsidRPr="003167FF">
        <w:t xml:space="preserve">The procedure </w:t>
      </w:r>
      <w:r w:rsidRPr="003167FF">
        <w:rPr>
          <w:lang w:eastAsia="zh-CN"/>
        </w:rPr>
        <w:t xml:space="preserve">figure 14.3.4.2.2-1 </w:t>
      </w:r>
      <w:r w:rsidRPr="003167FF">
        <w:t>shows only</w:t>
      </w:r>
      <w:r w:rsidRPr="003167FF">
        <w:rPr>
          <w:lang w:eastAsia="zh-CN"/>
        </w:rPr>
        <w:t xml:space="preserve"> one of the</w:t>
      </w:r>
      <w:r w:rsidRPr="003167FF">
        <w:t xml:space="preserve"> receiving VAL clients</w:t>
      </w:r>
      <w:r w:rsidRPr="003167FF" w:rsidDel="00401FAA">
        <w:t xml:space="preserve"> </w:t>
      </w:r>
      <w:r w:rsidRPr="003167FF">
        <w:t xml:space="preserve">using an MBMS bearer. There might </w:t>
      </w:r>
      <w:r w:rsidRPr="003167FF">
        <w:rPr>
          <w:lang w:eastAsia="zh-CN"/>
        </w:rPr>
        <w:t xml:space="preserve">also </w:t>
      </w:r>
      <w:r w:rsidRPr="003167FF">
        <w:t>be VAL clients</w:t>
      </w:r>
      <w:r w:rsidRPr="003167FF" w:rsidDel="00401FAA">
        <w:t xml:space="preserve"> </w:t>
      </w:r>
      <w:r w:rsidRPr="003167FF">
        <w:t>in the same VAL service group communication session that receive the communication on unicast</w:t>
      </w:r>
      <w:r w:rsidRPr="003167FF">
        <w:rPr>
          <w:lang w:eastAsia="zh-CN"/>
        </w:rPr>
        <w:t xml:space="preserve"> </w:t>
      </w:r>
      <w:r w:rsidRPr="003167FF">
        <w:t>bearers.</w:t>
      </w:r>
    </w:p>
    <w:p w14:paraId="77485F4F" w14:textId="77777777" w:rsidR="00312C76" w:rsidRPr="003167FF" w:rsidRDefault="00312C76" w:rsidP="00312C76">
      <w:pPr>
        <w:pStyle w:val="TH"/>
        <w:rPr>
          <w:lang w:eastAsia="zh-CN"/>
        </w:rPr>
      </w:pPr>
      <w:r w:rsidRPr="003167FF">
        <w:rPr>
          <w:lang w:eastAsia="zh-CN"/>
        </w:rPr>
        <w:object w:dxaOrig="8436" w:dyaOrig="6960" w14:anchorId="3DF6D537">
          <v:shape id="_x0000_i1138" type="#_x0000_t75" style="width:422.65pt;height:347.65pt" o:ole="">
            <v:imagedata r:id="rId238" o:title=""/>
          </v:shape>
          <o:OLEObject Type="Embed" ProgID="Visio.Drawing.11" ShapeID="_x0000_i1138" DrawAspect="Content" ObjectID="_1778736009" r:id="rId239"/>
        </w:object>
      </w:r>
    </w:p>
    <w:p w14:paraId="2E7D4FA3" w14:textId="77777777" w:rsidR="00312C76" w:rsidRPr="003167FF" w:rsidRDefault="00312C76" w:rsidP="00312C76">
      <w:pPr>
        <w:pStyle w:val="TF"/>
      </w:pPr>
      <w:r w:rsidRPr="003167FF">
        <w:t>Figure </w:t>
      </w:r>
      <w:r w:rsidRPr="003167FF">
        <w:rPr>
          <w:lang w:eastAsia="zh-CN"/>
        </w:rPr>
        <w:t>14.3.4.2.2-1</w:t>
      </w:r>
      <w:r w:rsidRPr="003167FF">
        <w:t xml:space="preserve">: Use of </w:t>
      </w:r>
      <w:r w:rsidRPr="003167FF">
        <w:rPr>
          <w:lang w:eastAsia="zh-CN"/>
        </w:rPr>
        <w:t>p</w:t>
      </w:r>
      <w:r w:rsidRPr="003167FF">
        <w:t xml:space="preserve">re-established MBMS </w:t>
      </w:r>
      <w:r w:rsidRPr="003167FF">
        <w:rPr>
          <w:lang w:eastAsia="zh-CN"/>
        </w:rPr>
        <w:t>b</w:t>
      </w:r>
      <w:r w:rsidRPr="003167FF">
        <w:t>earers</w:t>
      </w:r>
    </w:p>
    <w:p w14:paraId="1864F676" w14:textId="77777777" w:rsidR="00312C76" w:rsidRPr="003167FF" w:rsidRDefault="00312C76" w:rsidP="00312C76">
      <w:pPr>
        <w:pStyle w:val="B1"/>
        <w:rPr>
          <w:lang w:eastAsia="zh-CN"/>
        </w:rPr>
      </w:pPr>
      <w:r w:rsidRPr="003167FF">
        <w:rPr>
          <w:lang w:eastAsia="zh-CN"/>
        </w:rPr>
        <w:t>1.</w:t>
      </w:r>
      <w:r w:rsidRPr="003167FF">
        <w:rPr>
          <w:lang w:eastAsia="zh-CN"/>
        </w:rPr>
        <w:tab/>
        <w:t>The VAL server sends a MBMS bearers request to the NRM server including service description(s) for which the MBMS bearers are requested.</w:t>
      </w:r>
    </w:p>
    <w:p w14:paraId="744FC2F6" w14:textId="77777777" w:rsidR="00312C76" w:rsidRPr="003167FF" w:rsidRDefault="00312C76" w:rsidP="00312C76">
      <w:pPr>
        <w:pStyle w:val="B1"/>
        <w:rPr>
          <w:lang w:eastAsia="zh-CN"/>
        </w:rPr>
      </w:pPr>
      <w:r w:rsidRPr="003167FF">
        <w:rPr>
          <w:lang w:eastAsia="zh-CN"/>
        </w:rPr>
        <w:t>2a.</w:t>
      </w:r>
      <w:r w:rsidRPr="003167FF">
        <w:tab/>
      </w:r>
      <w:r w:rsidRPr="003167FF">
        <w:rPr>
          <w:lang w:eastAsia="zh-CN"/>
        </w:rPr>
        <w:t>The NRM server determines to activate MBMS bearer.</w:t>
      </w:r>
      <w:r w:rsidRPr="003167FF">
        <w:t xml:space="preserve"> The activation of the MBMS bearer in EPS is done on the MB2-C reference point and according to 3GPP TS 23.468 [16].</w:t>
      </w:r>
      <w:r w:rsidRPr="003167FF">
        <w:rPr>
          <w:lang w:eastAsia="zh-CN"/>
        </w:rPr>
        <w:t xml:space="preserve"> </w:t>
      </w:r>
      <w:r w:rsidRPr="003167FF">
        <w:t>This bearer will be used for the VAL service communication.</w:t>
      </w:r>
      <w:r w:rsidRPr="003167FF">
        <w:rPr>
          <w:bCs/>
          <w:iCs/>
        </w:rPr>
        <w:t xml:space="preserve"> If local MBMS is requested in step 1, the NRM server uses the local MBMS information provided by VAL server in step 1 or the local MBMS information configured locally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32F75D1E" w14:textId="77777777" w:rsidR="00312C76" w:rsidRPr="003167FF" w:rsidRDefault="00312C76" w:rsidP="00312C76">
      <w:pPr>
        <w:pStyle w:val="B1"/>
        <w:rPr>
          <w:lang w:eastAsia="zh-CN"/>
        </w:rPr>
      </w:pPr>
      <w:r w:rsidRPr="003167FF">
        <w:rPr>
          <w:lang w:eastAsia="zh-CN"/>
        </w:rPr>
        <w:t>2b.</w:t>
      </w:r>
      <w:r w:rsidRPr="003167FF">
        <w:tab/>
      </w:r>
      <w:r w:rsidRPr="003167FF">
        <w:rPr>
          <w:lang w:eastAsia="zh-CN"/>
        </w:rPr>
        <w:t xml:space="preserve">Optionally, the </w:t>
      </w:r>
      <w:r w:rsidRPr="003167FF">
        <w:t xml:space="preserve">NRM server may also </w:t>
      </w:r>
      <w:r w:rsidRPr="003167FF">
        <w:rPr>
          <w:lang w:eastAsia="zh-CN"/>
        </w:rPr>
        <w:t>activate</w:t>
      </w:r>
      <w:r w:rsidRPr="003167FF">
        <w:t xml:space="preserve"> an MBMS bearer dedicated for application level control signalling. The </w:t>
      </w:r>
      <w:r w:rsidRPr="003167FF">
        <w:rPr>
          <w:lang w:eastAsia="zh-CN"/>
        </w:rPr>
        <w:t>activation</w:t>
      </w:r>
      <w:r w:rsidRPr="003167FF">
        <w:t xml:space="preserve"> of the MBMS bearer is done on MB2-C reference point and according to 3GPP TS 23.468 [16]. </w:t>
      </w:r>
      <w:r w:rsidRPr="003167FF">
        <w:rPr>
          <w:bCs/>
          <w:iCs/>
          <w:lang w:eastAsia="zh-CN"/>
        </w:rPr>
        <w:t>If</w:t>
      </w:r>
      <w:r w:rsidRPr="003167FF">
        <w:rPr>
          <w:bCs/>
          <w:iCs/>
        </w:rPr>
        <w:t xml:space="preserve"> local MBMS</w:t>
      </w:r>
      <w:r w:rsidRPr="003167FF">
        <w:rPr>
          <w:bCs/>
          <w:iCs/>
          <w:lang w:eastAsia="zh-CN"/>
        </w:rPr>
        <w:t xml:space="preserve"> is requested in step 1</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in step 1 or </w:t>
      </w:r>
      <w:r w:rsidRPr="003167FF">
        <w:rPr>
          <w:bCs/>
          <w:iCs/>
          <w:lang w:eastAsia="zh-CN"/>
        </w:rPr>
        <w:t xml:space="preserve">the local MBMS information </w:t>
      </w:r>
      <w:r w:rsidRPr="003167FF">
        <w:rPr>
          <w:bCs/>
          <w:iCs/>
        </w:rPr>
        <w:t>configured</w:t>
      </w:r>
      <w:r w:rsidRPr="003167FF">
        <w:rPr>
          <w:bCs/>
          <w:iCs/>
          <w:lang w:eastAsia="zh-CN"/>
        </w:rPr>
        <w:t xml:space="preserve"> locally</w:t>
      </w:r>
      <w:r w:rsidRPr="003167FF">
        <w:rPr>
          <w:bCs/>
          <w:iCs/>
        </w:rPr>
        <w:t xml:space="preserve">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56BC0437" w14:textId="77777777" w:rsidR="00312C76" w:rsidRPr="003167FF" w:rsidRDefault="00312C76" w:rsidP="00312C76">
      <w:pPr>
        <w:pStyle w:val="NO"/>
        <w:rPr>
          <w:lang w:eastAsia="zh-CN"/>
        </w:rPr>
      </w:pPr>
      <w:r w:rsidRPr="003167FF">
        <w:rPr>
          <w:rFonts w:eastAsia="Malgun Gothic"/>
          <w:lang w:eastAsia="ko-KR"/>
        </w:rPr>
        <w:t>NOTE 1:</w:t>
      </w:r>
      <w:r w:rsidRPr="003167FF">
        <w:rPr>
          <w:rFonts w:eastAsia="Malgun Gothic"/>
          <w:lang w:eastAsia="ko-KR"/>
        </w:rPr>
        <w:tab/>
        <w:t xml:space="preserve">The procedure to determine the activation of MBMS bearers is implementation specific. </w:t>
      </w:r>
    </w:p>
    <w:p w14:paraId="05FA944A" w14:textId="77777777" w:rsidR="00312C76" w:rsidRPr="003167FF" w:rsidRDefault="00312C76" w:rsidP="00312C76">
      <w:pPr>
        <w:pStyle w:val="B1"/>
        <w:rPr>
          <w:lang w:eastAsia="zh-CN"/>
        </w:rPr>
      </w:pPr>
      <w:r w:rsidRPr="003167FF">
        <w:rPr>
          <w:lang w:eastAsia="zh-CN"/>
        </w:rPr>
        <w:t>3a.</w:t>
      </w:r>
      <w:r w:rsidRPr="003167FF">
        <w:rPr>
          <w:lang w:eastAsia="zh-CN"/>
        </w:rPr>
        <w:tab/>
      </w:r>
      <w:r w:rsidRPr="003167FF">
        <w:t xml:space="preserve">The </w:t>
      </w:r>
      <w:r w:rsidRPr="003167FF">
        <w:rPr>
          <w:lang w:eastAsia="zh-CN"/>
        </w:rPr>
        <w:t>NRM server</w:t>
      </w:r>
      <w:r w:rsidRPr="003167FF">
        <w:t xml:space="preserve"> passes the MBMS bearer info for the service description associated with the pre-established MBMS bearer to the</w:t>
      </w:r>
      <w:r w:rsidRPr="003167FF">
        <w:rPr>
          <w:lang w:eastAsia="zh-CN"/>
        </w:rPr>
        <w:t xml:space="preserve"> NRM</w:t>
      </w:r>
      <w:r w:rsidRPr="003167FF">
        <w:t xml:space="preserve"> client. The </w:t>
      </w:r>
      <w:r w:rsidRPr="003167FF">
        <w:rPr>
          <w:lang w:eastAsia="zh-CN"/>
        </w:rPr>
        <w:t>NRM client</w:t>
      </w:r>
      <w:r w:rsidRPr="003167FF">
        <w:t xml:space="preserve"> obtains the TMGI, identifying the MBMS bearer, from the service description.</w:t>
      </w:r>
    </w:p>
    <w:p w14:paraId="79179A58" w14:textId="77777777" w:rsidR="00312C76" w:rsidRPr="003167FF" w:rsidRDefault="00312C76" w:rsidP="00312C76">
      <w:pPr>
        <w:pStyle w:val="B1"/>
        <w:rPr>
          <w:lang w:eastAsia="zh-CN"/>
        </w:rPr>
      </w:pPr>
      <w:r w:rsidRPr="003167FF">
        <w:rPr>
          <w:lang w:eastAsia="zh-CN"/>
        </w:rPr>
        <w:t>3b.</w:t>
      </w:r>
      <w:r w:rsidRPr="003167FF">
        <w:rPr>
          <w:lang w:eastAsia="zh-CN"/>
        </w:rPr>
        <w:tab/>
      </w:r>
      <w:r w:rsidRPr="003167FF">
        <w:t xml:space="preserve">The </w:t>
      </w:r>
      <w:r w:rsidRPr="003167FF">
        <w:rPr>
          <w:lang w:eastAsia="zh-CN"/>
        </w:rPr>
        <w:t>NRM server</w:t>
      </w:r>
      <w:r w:rsidRPr="003167FF">
        <w:t xml:space="preserve"> </w:t>
      </w:r>
      <w:r w:rsidRPr="003167FF">
        <w:rPr>
          <w:lang w:eastAsia="zh-CN"/>
        </w:rPr>
        <w:t xml:space="preserve">may </w:t>
      </w:r>
      <w:r w:rsidRPr="003167FF">
        <w:t xml:space="preserve">pass the </w:t>
      </w:r>
      <w:r w:rsidRPr="003167FF">
        <w:rPr>
          <w:rFonts w:eastAsia="Malgun Gothic"/>
          <w:lang w:eastAsia="ko-KR"/>
        </w:rPr>
        <w:t xml:space="preserve">MBMS bearer info </w:t>
      </w:r>
      <w:r w:rsidRPr="003167FF">
        <w:t xml:space="preserve">for the service description associated with the </w:t>
      </w:r>
      <w:r w:rsidRPr="003167FF">
        <w:rPr>
          <w:rFonts w:eastAsia="Malgun Gothic"/>
          <w:lang w:eastAsia="ko-KR"/>
        </w:rPr>
        <w:t>application</w:t>
      </w:r>
      <w:r w:rsidRPr="003167FF">
        <w:rPr>
          <w:lang w:eastAsia="zh-CN"/>
        </w:rPr>
        <w:t xml:space="preserve"> control </w:t>
      </w:r>
      <w:r w:rsidRPr="003167FF">
        <w:t>MBMS bearer</w:t>
      </w:r>
      <w:r w:rsidRPr="003167FF">
        <w:rPr>
          <w:lang w:eastAsia="zh-CN"/>
        </w:rPr>
        <w:t xml:space="preserve"> </w:t>
      </w:r>
      <w:r w:rsidRPr="003167FF">
        <w:t>to the</w:t>
      </w:r>
      <w:r w:rsidRPr="003167FF">
        <w:rPr>
          <w:lang w:eastAsia="zh-CN"/>
        </w:rPr>
        <w:t xml:space="preserve"> NRM client</w:t>
      </w:r>
      <w:r w:rsidRPr="003167FF">
        <w:t xml:space="preserve">. The </w:t>
      </w:r>
      <w:r w:rsidRPr="003167FF">
        <w:rPr>
          <w:lang w:eastAsia="zh-CN"/>
        </w:rPr>
        <w:t>NRM client</w:t>
      </w:r>
      <w:r w:rsidRPr="003167FF">
        <w:t xml:space="preserve"> obtains the TMGI, identifying the MBMS bearer, from the service description.</w:t>
      </w:r>
    </w:p>
    <w:p w14:paraId="19891C67" w14:textId="77777777" w:rsidR="00312C76" w:rsidRPr="003167FF" w:rsidRDefault="00312C76" w:rsidP="00312C76">
      <w:pPr>
        <w:pStyle w:val="NO"/>
        <w:rPr>
          <w:lang w:eastAsia="zh-CN"/>
        </w:rPr>
      </w:pPr>
      <w:r w:rsidRPr="003167FF">
        <w:rPr>
          <w:rFonts w:eastAsia="Malgun Gothic"/>
          <w:lang w:eastAsia="ko-KR"/>
        </w:rPr>
        <w:t>NOTE</w:t>
      </w:r>
      <w:r w:rsidRPr="003167FF">
        <w:t> </w:t>
      </w:r>
      <w:r w:rsidRPr="003167FF">
        <w:rPr>
          <w:lang w:eastAsia="zh-CN"/>
        </w:rPr>
        <w:t>2</w:t>
      </w:r>
      <w:r w:rsidRPr="003167FF">
        <w:t>:</w:t>
      </w:r>
      <w:r w:rsidRPr="003167FF">
        <w:tab/>
        <w:t xml:space="preserve">Step </w:t>
      </w:r>
      <w:r w:rsidRPr="003167FF">
        <w:rPr>
          <w:lang w:eastAsia="zh-CN"/>
        </w:rPr>
        <w:t>3</w:t>
      </w:r>
      <w:r w:rsidRPr="003167FF">
        <w:t xml:space="preserve">a and step </w:t>
      </w:r>
      <w:r w:rsidRPr="003167FF">
        <w:rPr>
          <w:lang w:eastAsia="zh-CN"/>
        </w:rPr>
        <w:t>3</w:t>
      </w:r>
      <w:r w:rsidRPr="003167FF">
        <w:t xml:space="preserve">b can be done in one </w:t>
      </w:r>
      <w:r w:rsidRPr="003167FF">
        <w:rPr>
          <w:lang w:eastAsia="zh-CN"/>
        </w:rPr>
        <w:t>MBMS bearer announcement</w:t>
      </w:r>
      <w:r w:rsidRPr="003167FF">
        <w:t xml:space="preserve"> </w:t>
      </w:r>
      <w:r w:rsidRPr="003167FF">
        <w:rPr>
          <w:lang w:eastAsia="zh-CN"/>
        </w:rPr>
        <w:t xml:space="preserve">message. </w:t>
      </w:r>
    </w:p>
    <w:p w14:paraId="3C136DC4" w14:textId="77777777" w:rsidR="00312C76" w:rsidRPr="003167FF" w:rsidRDefault="00312C76" w:rsidP="00312C76">
      <w:pPr>
        <w:pStyle w:val="B1"/>
        <w:rPr>
          <w:lang w:eastAsia="zh-CN"/>
        </w:rPr>
      </w:pPr>
      <w:r w:rsidRPr="003167FF">
        <w:rPr>
          <w:lang w:eastAsia="zh-CN"/>
        </w:rPr>
        <w:t>4.</w:t>
      </w:r>
      <w:r w:rsidRPr="003167FF">
        <w:rPr>
          <w:lang w:eastAsia="zh-CN"/>
        </w:rPr>
        <w:tab/>
      </w:r>
      <w:r w:rsidRPr="003167FF">
        <w:t>Th</w:t>
      </w:r>
      <w:r w:rsidRPr="003167FF">
        <w:rPr>
          <w:lang w:eastAsia="zh-CN"/>
        </w:rPr>
        <w:t>e NRM</w:t>
      </w:r>
      <w:r w:rsidRPr="003167FF">
        <w:t xml:space="preserve"> client stores the information associated with the TMGI(s).</w:t>
      </w:r>
      <w:r w:rsidRPr="003167FF">
        <w:rPr>
          <w:rFonts w:eastAsia="Malgun Gothic"/>
          <w:lang w:eastAsia="ko-KR"/>
        </w:rPr>
        <w:t xml:space="preserve"> The NRM service client uses the TMGI and other MBMS bearer related information to activate the monitoring of the MBMS bearer by the VAL UE. The NRM client shares the MBMS bearer related information with the VAL client.</w:t>
      </w:r>
    </w:p>
    <w:p w14:paraId="5066C395" w14:textId="77777777" w:rsidR="00312C76" w:rsidRPr="003167FF" w:rsidRDefault="00312C76" w:rsidP="00312C76">
      <w:pPr>
        <w:pStyle w:val="B1"/>
      </w:pPr>
      <w:r w:rsidRPr="003167FF">
        <w:t>5.</w:t>
      </w:r>
      <w:r w:rsidRPr="003167FF">
        <w:tab/>
        <w:t>The NRM client that enters or is in the service area of at least one announced TMGI indicates to the NRM server that the VAL UE is able to receive VAL service communication over MBMS, whereby the NRM server may decide to use the MBMS bearer instead of unicast bearer for VAL service communication sessions</w:t>
      </w:r>
      <w:r w:rsidRPr="003167FF">
        <w:rPr>
          <w:lang w:eastAsia="zh-CN"/>
        </w:rPr>
        <w:t xml:space="preserve"> based on available information at the NRM server including the MBMS listening status report </w:t>
      </w:r>
      <w:r w:rsidRPr="003167FF">
        <w:t xml:space="preserve">as described in clause 14.3.4.5. </w:t>
      </w:r>
    </w:p>
    <w:p w14:paraId="1169FAA2" w14:textId="77777777" w:rsidR="00312C76" w:rsidRPr="003167FF" w:rsidRDefault="00312C76" w:rsidP="00312C76">
      <w:pPr>
        <w:pStyle w:val="NO"/>
      </w:pPr>
      <w:r w:rsidRPr="003167FF">
        <w:t>NOTE 3:</w:t>
      </w:r>
      <w:r w:rsidRPr="003167FF">
        <w:tab/>
        <w:t>Step 5 is optional for the VAL UE on subsequent MBMS bearer announcements.</w:t>
      </w:r>
    </w:p>
    <w:p w14:paraId="29C0C19D" w14:textId="77777777" w:rsidR="00312C76" w:rsidRPr="003167FF" w:rsidRDefault="00312C76" w:rsidP="00312C76">
      <w:pPr>
        <w:pStyle w:val="B1"/>
        <w:rPr>
          <w:lang w:eastAsia="zh-CN"/>
        </w:rPr>
      </w:pPr>
      <w:r w:rsidRPr="003167FF">
        <w:t>6.</w:t>
      </w:r>
      <w:r w:rsidRPr="003167FF">
        <w:tab/>
        <w:t>The NRM server provides a MBMS bearers response to the VAL server.</w:t>
      </w:r>
    </w:p>
    <w:p w14:paraId="62D076AE" w14:textId="77777777" w:rsidR="00312C76" w:rsidRPr="003167FF" w:rsidRDefault="00312C76" w:rsidP="00312C76">
      <w:pPr>
        <w:pStyle w:val="B1"/>
        <w:rPr>
          <w:lang w:eastAsia="zh-CN"/>
        </w:rPr>
      </w:pPr>
      <w:r w:rsidRPr="003167FF">
        <w:rPr>
          <w:lang w:eastAsia="zh-CN"/>
        </w:rPr>
        <w:t>7.</w:t>
      </w:r>
      <w:r w:rsidRPr="003167FF">
        <w:rPr>
          <w:lang w:eastAsia="zh-CN"/>
        </w:rPr>
        <w:tab/>
        <w:t xml:space="preserve">A VAL service group communication session is established. </w:t>
      </w:r>
    </w:p>
    <w:p w14:paraId="7265D876" w14:textId="77777777" w:rsidR="00312C76" w:rsidRPr="003167FF" w:rsidRDefault="00312C76" w:rsidP="00312C76">
      <w:pPr>
        <w:pStyle w:val="B1"/>
        <w:rPr>
          <w:lang w:eastAsia="zh-CN"/>
        </w:rPr>
      </w:pPr>
      <w:r w:rsidRPr="003167FF">
        <w:rPr>
          <w:lang w:eastAsia="zh-CN"/>
        </w:rPr>
        <w:t>8</w:t>
      </w:r>
      <w:r w:rsidRPr="003167FF">
        <w:rPr>
          <w:rFonts w:eastAsia="Malgun Gothic"/>
          <w:lang w:eastAsia="ko-KR"/>
        </w:rPr>
        <w:t>.</w:t>
      </w:r>
      <w:r w:rsidRPr="003167FF">
        <w:rPr>
          <w:rFonts w:eastAsia="Malgun Gothic"/>
          <w:lang w:eastAsia="ko-KR"/>
        </w:rPr>
        <w:tab/>
        <w:t>As the VAL server transmits the VAL service communication over the MBMS bearer, the VAL service communication packets are detected and delivered to the VAL client.</w:t>
      </w:r>
    </w:p>
    <w:p w14:paraId="482E0C3F" w14:textId="77777777" w:rsidR="00312C76" w:rsidRPr="003167FF" w:rsidRDefault="00312C76" w:rsidP="00312C76">
      <w:pPr>
        <w:pStyle w:val="Heading4"/>
      </w:pPr>
      <w:bookmarkStart w:id="1541" w:name="_Toc468105479"/>
      <w:bookmarkStart w:id="1542" w:name="_Toc468110574"/>
      <w:bookmarkStart w:id="1543" w:name="_Toc4491461"/>
      <w:bookmarkStart w:id="1544" w:name="_Toc162886317"/>
      <w:r w:rsidRPr="003167FF">
        <w:rPr>
          <w:lang w:eastAsia="zh-CN"/>
        </w:rPr>
        <w:t>14.3.4.3</w:t>
      </w:r>
      <w:r w:rsidRPr="003167FF">
        <w:rPr>
          <w:lang w:eastAsia="zh-CN"/>
        </w:rPr>
        <w:tab/>
      </w:r>
      <w:r w:rsidRPr="003167FF">
        <w:t xml:space="preserve">Use of </w:t>
      </w:r>
      <w:r w:rsidRPr="003167FF">
        <w:rPr>
          <w:lang w:eastAsia="zh-CN"/>
        </w:rPr>
        <w:t>d</w:t>
      </w:r>
      <w:r w:rsidRPr="003167FF">
        <w:t>ynamic MBMS bearer establishment</w:t>
      </w:r>
      <w:bookmarkEnd w:id="1541"/>
      <w:bookmarkEnd w:id="1542"/>
      <w:bookmarkEnd w:id="1543"/>
      <w:bookmarkEnd w:id="1544"/>
    </w:p>
    <w:p w14:paraId="29989D96" w14:textId="77777777" w:rsidR="00312C76" w:rsidRPr="003167FF" w:rsidRDefault="00312C76" w:rsidP="00312C76">
      <w:pPr>
        <w:pStyle w:val="Heading5"/>
      </w:pPr>
      <w:bookmarkStart w:id="1545" w:name="_Toc162886318"/>
      <w:r w:rsidRPr="003167FF">
        <w:t>14.3.4.3.1</w:t>
      </w:r>
      <w:r w:rsidRPr="003167FF">
        <w:tab/>
        <w:t>General</w:t>
      </w:r>
      <w:bookmarkEnd w:id="1545"/>
    </w:p>
    <w:p w14:paraId="5EE24F05" w14:textId="77777777" w:rsidR="00312C76" w:rsidRPr="003167FF" w:rsidRDefault="00312C76" w:rsidP="00312C76">
      <w:r w:rsidRPr="003167FF">
        <w:t xml:space="preserve">In this scenario, the </w:t>
      </w:r>
      <w:r w:rsidRPr="003167FF">
        <w:rPr>
          <w:lang w:eastAsia="zh-CN"/>
        </w:rPr>
        <w:t>VAL server</w:t>
      </w:r>
      <w:r w:rsidRPr="003167FF">
        <w:t xml:space="preserve"> uses a unicast bearer for communication with the UE on the DL at the start of the group communication session. When the</w:t>
      </w:r>
      <w:r w:rsidRPr="003167FF">
        <w:rPr>
          <w:lang w:eastAsia="zh-CN"/>
        </w:rPr>
        <w:t xml:space="preserve"> VAL server</w:t>
      </w:r>
      <w:r w:rsidRPr="003167FF">
        <w:t xml:space="preserve"> triggers to use an MBMS bearer in EPS for the DL </w:t>
      </w:r>
      <w:r w:rsidRPr="003167FF">
        <w:rPr>
          <w:lang w:eastAsia="zh-CN"/>
        </w:rPr>
        <w:t>VAL service communication</w:t>
      </w:r>
      <w:r w:rsidRPr="003167FF">
        <w:t xml:space="preserve">, the </w:t>
      </w:r>
      <w:r w:rsidRPr="003167FF">
        <w:rPr>
          <w:lang w:eastAsia="zh-CN"/>
        </w:rPr>
        <w:t>NRM server</w:t>
      </w:r>
      <w:r w:rsidRPr="003167FF">
        <w:t xml:space="preserve"> decides to establish an MBMS bearer in EPS using the procedures defined in </w:t>
      </w:r>
      <w:r w:rsidRPr="003167FF">
        <w:rPr>
          <w:lang w:eastAsia="zh-CN"/>
        </w:rPr>
        <w:t>3GPP TS 23.468 [16]</w:t>
      </w:r>
      <w:r w:rsidRPr="003167FF">
        <w:t>. The</w:t>
      </w:r>
      <w:r w:rsidRPr="003167FF">
        <w:rPr>
          <w:lang w:eastAsia="zh-CN"/>
        </w:rPr>
        <w:t xml:space="preserve"> NRM server</w:t>
      </w:r>
      <w:r w:rsidRPr="003167FF">
        <w:t xml:space="preserve"> provides </w:t>
      </w:r>
      <w:r w:rsidRPr="003167FF">
        <w:rPr>
          <w:lang w:eastAsia="zh-CN"/>
        </w:rPr>
        <w:t xml:space="preserve">MBMS </w:t>
      </w:r>
      <w:r w:rsidRPr="003167FF">
        <w:t xml:space="preserve">service description information associated with MBMS bearer(s), obtained from the BM-SC, to the UE. The UE starts using the MBMS bearer(s) to receive DL </w:t>
      </w:r>
      <w:r w:rsidRPr="003167FF">
        <w:rPr>
          <w:lang w:eastAsia="zh-CN"/>
        </w:rPr>
        <w:t>VAL service</w:t>
      </w:r>
      <w:r w:rsidRPr="003167FF">
        <w:t xml:space="preserve"> and stops using the unicast bearer for the DL </w:t>
      </w:r>
      <w:r w:rsidRPr="003167FF">
        <w:rPr>
          <w:lang w:eastAsia="zh-CN"/>
        </w:rPr>
        <w:t>VAL service communication</w:t>
      </w:r>
      <w:r w:rsidRPr="003167FF">
        <w:t>.</w:t>
      </w:r>
    </w:p>
    <w:p w14:paraId="2AFE5041" w14:textId="77777777" w:rsidR="00312C76" w:rsidRPr="003167FF" w:rsidRDefault="00312C76" w:rsidP="00312C76">
      <w:pPr>
        <w:pStyle w:val="Heading5"/>
      </w:pPr>
      <w:bookmarkStart w:id="1546" w:name="_Toc162886319"/>
      <w:r w:rsidRPr="003167FF">
        <w:t>14.3.4.3.2</w:t>
      </w:r>
      <w:r w:rsidRPr="003167FF">
        <w:tab/>
        <w:t>Procedure</w:t>
      </w:r>
      <w:bookmarkEnd w:id="1546"/>
    </w:p>
    <w:p w14:paraId="7959947E" w14:textId="77777777" w:rsidR="00312C76" w:rsidRPr="003167FF" w:rsidRDefault="00312C76" w:rsidP="00312C76">
      <w:r w:rsidRPr="003167FF">
        <w:t>Figure 14.3.4.3.2-1 illustrates the use of dynamic MBMS bearer establishment.</w:t>
      </w:r>
    </w:p>
    <w:p w14:paraId="7CA29F87" w14:textId="77777777" w:rsidR="00312C76" w:rsidRPr="003167FF" w:rsidRDefault="00312C76" w:rsidP="00312C76">
      <w:pPr>
        <w:pStyle w:val="TH"/>
        <w:rPr>
          <w:lang w:eastAsia="zh-CN"/>
        </w:rPr>
      </w:pPr>
      <w:r w:rsidRPr="003167FF">
        <w:rPr>
          <w:lang w:eastAsia="zh-CN"/>
        </w:rPr>
        <w:object w:dxaOrig="8566" w:dyaOrig="6961" w14:anchorId="415E7765">
          <v:shape id="_x0000_i1139" type="#_x0000_t75" style="width:428.25pt;height:346.5pt" o:ole="">
            <v:imagedata r:id="rId240" o:title=""/>
          </v:shape>
          <o:OLEObject Type="Embed" ProgID="Visio.Drawing.11" ShapeID="_x0000_i1139" DrawAspect="Content" ObjectID="_1778736010" r:id="rId241"/>
        </w:object>
      </w:r>
    </w:p>
    <w:p w14:paraId="05CF04B1" w14:textId="77777777" w:rsidR="00312C76" w:rsidRPr="003167FF" w:rsidRDefault="00312C76" w:rsidP="00312C76">
      <w:pPr>
        <w:pStyle w:val="TF"/>
      </w:pPr>
      <w:r w:rsidRPr="003167FF">
        <w:t>Figure 14.3.4.3.2-1: Use of dynamic MBMS bearer establishment</w:t>
      </w:r>
    </w:p>
    <w:p w14:paraId="71F3BD82" w14:textId="77777777" w:rsidR="00312C76" w:rsidRPr="003167FF" w:rsidRDefault="00312C76" w:rsidP="00312C76">
      <w:pPr>
        <w:pStyle w:val="B1"/>
      </w:pPr>
      <w:r w:rsidRPr="003167FF">
        <w:t>1.</w:t>
      </w:r>
      <w:r w:rsidRPr="003167FF">
        <w:tab/>
        <w:t>A VAL service group communication session is established.</w:t>
      </w:r>
    </w:p>
    <w:p w14:paraId="2EBA21CF" w14:textId="77777777" w:rsidR="00312C76" w:rsidRPr="003167FF" w:rsidRDefault="00312C76" w:rsidP="00312C76">
      <w:pPr>
        <w:pStyle w:val="B1"/>
      </w:pPr>
      <w:r w:rsidRPr="003167FF">
        <w:t>2.</w:t>
      </w:r>
      <w:r w:rsidRPr="003167FF">
        <w:tab/>
        <w:t xml:space="preserve">The downlink data is sent by </w:t>
      </w:r>
      <w:r w:rsidRPr="003167FF">
        <w:rPr>
          <w:lang w:eastAsia="zh-CN"/>
        </w:rPr>
        <w:t>u</w:t>
      </w:r>
      <w:r w:rsidRPr="003167FF">
        <w:t xml:space="preserve">nicast </w:t>
      </w:r>
      <w:r w:rsidRPr="003167FF">
        <w:rPr>
          <w:lang w:eastAsia="zh-CN"/>
        </w:rPr>
        <w:t>d</w:t>
      </w:r>
      <w:r w:rsidRPr="003167FF">
        <w:t>elivery.</w:t>
      </w:r>
    </w:p>
    <w:p w14:paraId="35AFC629" w14:textId="77777777" w:rsidR="00312C76" w:rsidRPr="003167FF" w:rsidRDefault="00312C76" w:rsidP="00312C76">
      <w:pPr>
        <w:pStyle w:val="B1"/>
      </w:pPr>
      <w:r w:rsidRPr="003167FF">
        <w:t>3.</w:t>
      </w:r>
      <w:r w:rsidRPr="003167FF">
        <w:tab/>
        <w:t>The VAL server sends MBMS bearers request to the NRM server.</w:t>
      </w:r>
    </w:p>
    <w:p w14:paraId="3351E312" w14:textId="77777777" w:rsidR="00312C76" w:rsidRPr="003167FF" w:rsidRDefault="00312C76" w:rsidP="00312C76">
      <w:pPr>
        <w:pStyle w:val="B1"/>
        <w:rPr>
          <w:lang w:eastAsia="zh-CN"/>
        </w:rPr>
      </w:pPr>
      <w:r w:rsidRPr="003167FF">
        <w:t>4.</w:t>
      </w:r>
      <w:r w:rsidRPr="003167FF">
        <w:tab/>
        <w:t xml:space="preserve">The </w:t>
      </w:r>
      <w:r w:rsidRPr="003167FF">
        <w:rPr>
          <w:lang w:eastAsia="zh-CN"/>
        </w:rPr>
        <w:t>NRM server</w:t>
      </w:r>
      <w:r w:rsidRPr="003167FF">
        <w:t xml:space="preserve"> establishes the MBMS bearer(s) for the VAL service group communication session according to the procedures defined in </w:t>
      </w:r>
      <w:r w:rsidRPr="003167FF">
        <w:rPr>
          <w:lang w:eastAsia="zh-CN"/>
        </w:rPr>
        <w:t>3GPP TS 23.468 [16]</w:t>
      </w:r>
      <w:r w:rsidRPr="003167FF">
        <w:t>.</w:t>
      </w:r>
      <w:r w:rsidRPr="003167FF">
        <w:rPr>
          <w:lang w:eastAsia="zh-CN"/>
        </w:rPr>
        <w:t xml:space="preserve"> S</w:t>
      </w:r>
      <w:r w:rsidRPr="003167FF">
        <w:t>ervice description associated with the MBMS bearer(s)</w:t>
      </w:r>
      <w:r w:rsidRPr="003167FF">
        <w:rPr>
          <w:lang w:eastAsia="zh-CN"/>
        </w:rPr>
        <w:t xml:space="preserve"> is returned from</w:t>
      </w:r>
      <w:r w:rsidRPr="003167FF">
        <w:t xml:space="preserve"> the BM-SC.</w:t>
      </w:r>
      <w:r w:rsidRPr="003167FF">
        <w:rPr>
          <w:bCs/>
          <w:iCs/>
          <w:lang w:eastAsia="zh-CN"/>
        </w:rPr>
        <w:t xml:space="preserve"> If</w:t>
      </w:r>
      <w:r w:rsidRPr="003167FF">
        <w:rPr>
          <w:bCs/>
          <w:iCs/>
        </w:rPr>
        <w:t xml:space="preserve"> local MBMS</w:t>
      </w:r>
      <w:r w:rsidRPr="003167FF">
        <w:rPr>
          <w:bCs/>
          <w:iCs/>
          <w:lang w:eastAsia="zh-CN"/>
        </w:rPr>
        <w:t xml:space="preserve"> is requested in step 3</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w:t>
      </w:r>
      <w:r w:rsidRPr="003167FF">
        <w:rPr>
          <w:bCs/>
          <w:iCs/>
          <w:lang w:eastAsia="zh-CN"/>
        </w:rPr>
        <w:t xml:space="preserve">in step 3 </w:t>
      </w:r>
      <w:r w:rsidRPr="003167FF">
        <w:rPr>
          <w:bCs/>
          <w:iCs/>
        </w:rPr>
        <w:t xml:space="preserve">or </w:t>
      </w:r>
      <w:r w:rsidRPr="003167FF">
        <w:rPr>
          <w:bCs/>
          <w:iCs/>
          <w:lang w:eastAsia="zh-CN"/>
        </w:rPr>
        <w:t xml:space="preserve">the local MBMS information </w:t>
      </w:r>
      <w:r w:rsidRPr="003167FF">
        <w:rPr>
          <w:bCs/>
          <w:iCs/>
        </w:rPr>
        <w:t xml:space="preserve">configured </w:t>
      </w:r>
      <w:r w:rsidRPr="003167FF">
        <w:rPr>
          <w:bCs/>
          <w:iCs/>
          <w:lang w:eastAsia="zh-CN"/>
        </w:rPr>
        <w:t xml:space="preserve">locally </w:t>
      </w:r>
      <w:r w:rsidRPr="003167FF">
        <w:rPr>
          <w:bCs/>
          <w:iCs/>
        </w:rPr>
        <w:t>in the NRM server to activate the MBMS bearers</w:t>
      </w:r>
      <w:r w:rsidRPr="003167FF">
        <w:rPr>
          <w:bCs/>
          <w:iCs/>
          <w:lang w:eastAsia="zh-CN"/>
        </w:rPr>
        <w:t>.</w:t>
      </w:r>
      <w:r w:rsidRPr="003167FF">
        <w:rPr>
          <w:bCs/>
          <w:iCs/>
        </w:rPr>
        <w:t xml:space="preserve"> </w:t>
      </w:r>
      <w:r w:rsidRPr="003167FF">
        <w:rPr>
          <w:bCs/>
          <w:iCs/>
          <w:lang w:eastAsia="zh-CN"/>
        </w:rPr>
        <w:t>The NRM server performs local MBMS procedures</w:t>
      </w:r>
      <w:r w:rsidRPr="003167FF">
        <w:rPr>
          <w:bCs/>
          <w:iCs/>
        </w:rPr>
        <w:t xml:space="preserve"> </w:t>
      </w:r>
      <w:r w:rsidRPr="003167FF">
        <w:rPr>
          <w:bCs/>
          <w:iCs/>
          <w:lang w:eastAsia="zh-CN"/>
        </w:rPr>
        <w:t xml:space="preserve">in line </w:t>
      </w:r>
      <w:r w:rsidRPr="003167FF">
        <w:rPr>
          <w:bCs/>
          <w:iCs/>
        </w:rPr>
        <w:t>with the procedure of L.MBMS based MBMS data delivery defined in 3GPP TS 23.285 [31].</w:t>
      </w:r>
    </w:p>
    <w:p w14:paraId="6780EAA6" w14:textId="77777777" w:rsidR="00312C76" w:rsidRPr="003167FF" w:rsidRDefault="00312C76" w:rsidP="00312C76">
      <w:pPr>
        <w:pStyle w:val="B1"/>
      </w:pPr>
      <w:r w:rsidRPr="003167FF">
        <w:t>5.</w:t>
      </w:r>
      <w:r w:rsidRPr="003167FF">
        <w:tab/>
        <w:t xml:space="preserve">The </w:t>
      </w:r>
      <w:r w:rsidRPr="003167FF">
        <w:rPr>
          <w:lang w:eastAsia="zh-CN"/>
        </w:rPr>
        <w:t xml:space="preserve">NRM server </w:t>
      </w:r>
      <w:r w:rsidRPr="003167FF">
        <w:t>provides service description information associated with the MBMS bearer to the UE. The VAL UE obtains the TMGI from the announcement message. This message may be sent on an application level control signalling bearer.</w:t>
      </w:r>
    </w:p>
    <w:p w14:paraId="57B6DC96" w14:textId="77777777" w:rsidR="00312C76" w:rsidRPr="003167FF" w:rsidRDefault="00312C76" w:rsidP="00312C76">
      <w:pPr>
        <w:pStyle w:val="B1"/>
      </w:pPr>
      <w:r w:rsidRPr="003167FF">
        <w:t>6.</w:t>
      </w:r>
      <w:r w:rsidRPr="003167FF">
        <w:tab/>
        <w:t>The</w:t>
      </w:r>
      <w:r w:rsidRPr="003167FF">
        <w:rPr>
          <w:lang w:eastAsia="zh-CN"/>
        </w:rPr>
        <w:t xml:space="preserve"> VAL </w:t>
      </w:r>
      <w:r w:rsidRPr="003167FF">
        <w:t xml:space="preserve">UE starts monitoring </w:t>
      </w:r>
      <w:r w:rsidRPr="003167FF">
        <w:rPr>
          <w:lang w:eastAsia="zh-CN"/>
        </w:rPr>
        <w:t>data over MBMS associated with</w:t>
      </w:r>
      <w:r w:rsidRPr="003167FF">
        <w:t xml:space="preserve"> the TMGI, while in the service area associated with the TMGI.</w:t>
      </w:r>
    </w:p>
    <w:p w14:paraId="1D39511E" w14:textId="77777777" w:rsidR="00312C76" w:rsidRPr="003167FF" w:rsidRDefault="00312C76" w:rsidP="00312C76">
      <w:pPr>
        <w:pStyle w:val="B1"/>
      </w:pPr>
      <w:r w:rsidRPr="003167FF">
        <w:t>7.</w:t>
      </w:r>
      <w:r w:rsidRPr="003167FF">
        <w:tab/>
      </w:r>
      <w:r w:rsidRPr="003167FF">
        <w:rPr>
          <w:lang w:eastAsia="zh-CN"/>
        </w:rPr>
        <w:t>The VAL</w:t>
      </w:r>
      <w:r w:rsidRPr="003167FF" w:rsidDel="001651A1">
        <w:rPr>
          <w:lang w:eastAsia="zh-CN"/>
        </w:rPr>
        <w:t xml:space="preserve"> </w:t>
      </w:r>
      <w:r w:rsidRPr="003167FF">
        <w:rPr>
          <w:lang w:eastAsia="zh-CN"/>
        </w:rPr>
        <w:t>UE detects that it is able to receive data over MBMS associated with</w:t>
      </w:r>
      <w:r w:rsidRPr="003167FF">
        <w:t xml:space="preserve"> the TMGI</w:t>
      </w:r>
      <w:r w:rsidRPr="003167FF">
        <w:rPr>
          <w:lang w:eastAsia="zh-CN"/>
        </w:rPr>
        <w:t>.</w:t>
      </w:r>
    </w:p>
    <w:p w14:paraId="3AE9B195" w14:textId="77777777" w:rsidR="00312C76" w:rsidRPr="003167FF" w:rsidRDefault="00312C76" w:rsidP="00312C76">
      <w:pPr>
        <w:pStyle w:val="B1"/>
      </w:pPr>
      <w:r w:rsidRPr="003167FF">
        <w:t>8.</w:t>
      </w:r>
      <w:r w:rsidRPr="003167FF">
        <w:tab/>
        <w:t xml:space="preserve">The </w:t>
      </w:r>
      <w:r w:rsidRPr="003167FF">
        <w:rPr>
          <w:lang w:eastAsia="zh-CN"/>
        </w:rPr>
        <w:t>NRM</w:t>
      </w:r>
      <w:r w:rsidRPr="003167FF" w:rsidDel="001651A1">
        <w:rPr>
          <w:lang w:eastAsia="zh-CN"/>
        </w:rPr>
        <w:t xml:space="preserve"> </w:t>
      </w:r>
      <w:r w:rsidRPr="003167FF">
        <w:t xml:space="preserve">client notifies the </w:t>
      </w:r>
      <w:r w:rsidRPr="003167FF">
        <w:rPr>
          <w:lang w:eastAsia="zh-CN"/>
        </w:rPr>
        <w:t>NRM</w:t>
      </w:r>
      <w:r w:rsidRPr="003167FF" w:rsidDel="001651A1">
        <w:rPr>
          <w:lang w:eastAsia="zh-CN"/>
        </w:rPr>
        <w:t xml:space="preserve"> </w:t>
      </w:r>
      <w:r w:rsidRPr="003167FF">
        <w:rPr>
          <w:lang w:eastAsia="zh-CN"/>
        </w:rPr>
        <w:t>server the MBMS listening status associated to the monitored TMGI, (e.g. that it is successfully receiving the TMGI). The NRM client may also notify the MBMS reception quality level of the TMGI.</w:t>
      </w:r>
      <w:r w:rsidRPr="003167FF">
        <w:t xml:space="preserve"> The NRM server may decide to use the MBMS bearer instead of unicast bearer for VAL service communication sessions </w:t>
      </w:r>
      <w:r w:rsidRPr="003167FF">
        <w:rPr>
          <w:lang w:eastAsia="zh-CN"/>
        </w:rPr>
        <w:t>based on available information at the NRM server including the MBMS listening status report</w:t>
      </w:r>
      <w:r w:rsidRPr="003167FF">
        <w:t xml:space="preserve"> as described in clause 14.3.4.5.</w:t>
      </w:r>
    </w:p>
    <w:p w14:paraId="324E781F" w14:textId="77777777" w:rsidR="00312C76" w:rsidRPr="003167FF" w:rsidRDefault="00312C76" w:rsidP="00312C76">
      <w:pPr>
        <w:pStyle w:val="B1"/>
        <w:rPr>
          <w:lang w:eastAsia="zh-CN"/>
        </w:rPr>
      </w:pPr>
      <w:r w:rsidRPr="003167FF">
        <w:t>9.</w:t>
      </w:r>
      <w:r w:rsidRPr="003167FF">
        <w:tab/>
        <w:t xml:space="preserve">The NRM server provides an MBMS bearer response to the VAL server with the dynamic MBMS bearer(s) information. The </w:t>
      </w:r>
      <w:r w:rsidRPr="003167FF">
        <w:rPr>
          <w:lang w:eastAsia="zh-CN"/>
        </w:rPr>
        <w:t>VAL</w:t>
      </w:r>
      <w:r w:rsidRPr="003167FF" w:rsidDel="001651A1">
        <w:rPr>
          <w:lang w:eastAsia="zh-CN"/>
        </w:rPr>
        <w:t xml:space="preserve"> </w:t>
      </w:r>
      <w:r w:rsidRPr="003167FF">
        <w:rPr>
          <w:lang w:eastAsia="zh-CN"/>
        </w:rPr>
        <w:t>server stops sending VAL service communication data over unicast way to the VAL</w:t>
      </w:r>
      <w:r w:rsidRPr="003167FF" w:rsidDel="001651A1">
        <w:rPr>
          <w:lang w:eastAsia="zh-CN"/>
        </w:rPr>
        <w:t xml:space="preserve"> </w:t>
      </w:r>
      <w:r w:rsidRPr="003167FF">
        <w:t>client</w:t>
      </w:r>
      <w:r w:rsidRPr="003167FF">
        <w:rPr>
          <w:lang w:eastAsia="zh-CN"/>
        </w:rPr>
        <w:t>.</w:t>
      </w:r>
    </w:p>
    <w:p w14:paraId="076312AF" w14:textId="77777777" w:rsidR="00312C76" w:rsidRPr="003167FF" w:rsidRDefault="00312C76" w:rsidP="00312C76">
      <w:pPr>
        <w:pStyle w:val="NO"/>
        <w:rPr>
          <w:lang w:eastAsia="zh-CN"/>
        </w:rPr>
      </w:pPr>
      <w:r w:rsidRPr="003167FF">
        <w:t>NOTE:</w:t>
      </w:r>
      <w:r w:rsidRPr="003167FF">
        <w:tab/>
        <w:t>The MBMS reception quality level may be used by the NRM server to make an efficient decision to switch again to a unicast transmission or to take measures to prepare such a switch (e.g. when the quality level indicates that the reception quality of the MBMS bearer is decreasing or reaching an insufficient quality level for the reception of VAL services).</w:t>
      </w:r>
    </w:p>
    <w:p w14:paraId="7ED079BE" w14:textId="77777777" w:rsidR="00312C76" w:rsidRPr="003167FF" w:rsidRDefault="00312C76" w:rsidP="00312C76">
      <w:pPr>
        <w:pStyle w:val="B1"/>
        <w:rPr>
          <w:lang w:eastAsia="zh-CN"/>
        </w:rPr>
      </w:pPr>
      <w:r w:rsidRPr="003167FF">
        <w:rPr>
          <w:lang w:eastAsia="zh-CN"/>
        </w:rPr>
        <w:t>10.</w:t>
      </w:r>
      <w:r w:rsidRPr="003167FF">
        <w:rPr>
          <w:lang w:eastAsia="zh-CN"/>
        </w:rPr>
        <w:tab/>
        <w:t>A VAL service group communication session via dynamic MBMS bearer(s) is established.</w:t>
      </w:r>
    </w:p>
    <w:p w14:paraId="1EDB7ABE" w14:textId="77777777" w:rsidR="00312C76" w:rsidRPr="003167FF" w:rsidRDefault="00312C76" w:rsidP="00312C76">
      <w:pPr>
        <w:pStyle w:val="B1"/>
      </w:pPr>
      <w:r w:rsidRPr="003167FF">
        <w:rPr>
          <w:lang w:eastAsia="zh-CN"/>
        </w:rPr>
        <w:t>11.</w:t>
      </w:r>
      <w:r w:rsidRPr="003167FF">
        <w:rPr>
          <w:lang w:eastAsia="zh-CN"/>
        </w:rPr>
        <w:tab/>
        <w:t>The VAL</w:t>
      </w:r>
      <w:r w:rsidRPr="003167FF" w:rsidDel="00DC2574">
        <w:rPr>
          <w:lang w:eastAsia="zh-CN"/>
        </w:rPr>
        <w:t xml:space="preserve"> </w:t>
      </w:r>
      <w:r w:rsidRPr="003167FF">
        <w:rPr>
          <w:lang w:eastAsia="zh-CN"/>
        </w:rPr>
        <w:t>server sends the downlink VAL service communication for the VAL service group communication session over the MBMS.</w:t>
      </w:r>
    </w:p>
    <w:p w14:paraId="6500834B" w14:textId="77777777" w:rsidR="00312C76" w:rsidRPr="003167FF" w:rsidRDefault="00312C76" w:rsidP="00312C76">
      <w:pPr>
        <w:pStyle w:val="Heading4"/>
      </w:pPr>
      <w:bookmarkStart w:id="1547" w:name="_Toc458371276"/>
      <w:bookmarkStart w:id="1548" w:name="_Toc464627369"/>
      <w:bookmarkStart w:id="1549" w:name="_Toc468105484"/>
      <w:bookmarkStart w:id="1550" w:name="_Toc468110579"/>
      <w:bookmarkStart w:id="1551" w:name="_Toc4491466"/>
      <w:bookmarkStart w:id="1552" w:name="_Toc162886320"/>
      <w:r w:rsidRPr="003167FF">
        <w:t>14.3.4.4</w:t>
      </w:r>
      <w:r w:rsidRPr="003167FF">
        <w:tab/>
        <w:t>MBMS bearer announcement over MBMS bearer</w:t>
      </w:r>
      <w:bookmarkEnd w:id="1547"/>
      <w:bookmarkEnd w:id="1548"/>
      <w:bookmarkEnd w:id="1549"/>
      <w:bookmarkEnd w:id="1550"/>
      <w:bookmarkEnd w:id="1551"/>
      <w:bookmarkEnd w:id="1552"/>
    </w:p>
    <w:p w14:paraId="5FB9BDE5" w14:textId="77777777" w:rsidR="00312C76" w:rsidRPr="003167FF" w:rsidRDefault="00312C76" w:rsidP="00312C76">
      <w:pPr>
        <w:pStyle w:val="Heading5"/>
      </w:pPr>
      <w:bookmarkStart w:id="1553" w:name="_Toc468105485"/>
      <w:bookmarkStart w:id="1554" w:name="_Toc468110580"/>
      <w:bookmarkStart w:id="1555" w:name="_Toc4491467"/>
      <w:bookmarkStart w:id="1556" w:name="_Toc162886321"/>
      <w:r w:rsidRPr="003167FF">
        <w:t>14.3.4.4.1</w:t>
      </w:r>
      <w:r w:rsidRPr="003167FF">
        <w:tab/>
      </w:r>
      <w:bookmarkEnd w:id="1553"/>
      <w:bookmarkEnd w:id="1554"/>
      <w:bookmarkEnd w:id="1555"/>
      <w:r w:rsidRPr="003167FF">
        <w:t>General</w:t>
      </w:r>
      <w:bookmarkEnd w:id="1556"/>
    </w:p>
    <w:p w14:paraId="73B6D860" w14:textId="77777777" w:rsidR="00312C76" w:rsidRPr="003167FF" w:rsidRDefault="00312C76" w:rsidP="00312C76">
      <w:r w:rsidRPr="003167FF">
        <w:t>The MBMS announcement may be done on either a unicast bearer or a MBMS bearer. Using a unicast bearer for MBMS bearer announcement provides an interactive way of doing announcement. The NRM server will send the MBMS bearer announcement message to the NRM client regardless if there is an MBMS bearer active or the VAL client can receive the data on the MBMS bearer with sufficient quality. The benefit of the existing procedure is that it gives a secure way to inform the NRM client about the MBMS bearer and how to retrieve the data on the MBMS bearer.</w:t>
      </w:r>
    </w:p>
    <w:p w14:paraId="4897C114" w14:textId="77777777" w:rsidR="00312C76" w:rsidRPr="003167FF" w:rsidRDefault="00312C76" w:rsidP="00312C76">
      <w:r w:rsidRPr="003167FF">
        <w:t>When there is more than one MBMS bearer active in the same service area for VAL service, there are not the same reasons to use unicast bearer for additional MBMS bearer announcement. Instead a MBMS bearer for application level control signalling can be used to announce additional MBMS bearers.</w:t>
      </w:r>
    </w:p>
    <w:p w14:paraId="00D6ECD1" w14:textId="77777777" w:rsidR="00312C76" w:rsidRPr="003167FF" w:rsidRDefault="00312C76" w:rsidP="00312C76">
      <w:r w:rsidRPr="003167FF">
        <w:t>The MBMS bearer announcement messages are sent on an MBMS bearer used for application control messages. This bearer will have a different QoS setting compared to an MBMS bearer used for VAL service communication, since application signalling messages are more sensitive to packet loss.</w:t>
      </w:r>
    </w:p>
    <w:p w14:paraId="5047CB84" w14:textId="77777777" w:rsidR="00312C76" w:rsidRPr="003167FF" w:rsidRDefault="00312C76" w:rsidP="00312C76">
      <w:pPr>
        <w:pStyle w:val="Heading5"/>
      </w:pPr>
      <w:bookmarkStart w:id="1557" w:name="_Toc468105486"/>
      <w:bookmarkStart w:id="1558" w:name="_Toc468110581"/>
      <w:bookmarkStart w:id="1559" w:name="_Toc4491468"/>
      <w:bookmarkStart w:id="1560" w:name="_Toc162886322"/>
      <w:r w:rsidRPr="003167FF">
        <w:t>14.3.4.4.2</w:t>
      </w:r>
      <w:r w:rsidRPr="003167FF">
        <w:tab/>
        <w:t>Procedure</w:t>
      </w:r>
      <w:bookmarkEnd w:id="1557"/>
      <w:bookmarkEnd w:id="1558"/>
      <w:bookmarkEnd w:id="1559"/>
      <w:bookmarkEnd w:id="1560"/>
    </w:p>
    <w:p w14:paraId="6D576CA1" w14:textId="77777777" w:rsidR="00312C76" w:rsidRPr="003167FF" w:rsidRDefault="00312C76" w:rsidP="00312C76">
      <w:r w:rsidRPr="003167FF">
        <w:t>Figure 14.3.4.4.2-1 illustrates a procedure that enables the NRM server to announce a new MBMS bearer.</w:t>
      </w:r>
    </w:p>
    <w:p w14:paraId="4DEF5473" w14:textId="77777777" w:rsidR="00312C76" w:rsidRPr="003167FF" w:rsidRDefault="00312C76" w:rsidP="00312C76">
      <w:r w:rsidRPr="003167FF">
        <w:t>Pre-conditions:</w:t>
      </w:r>
    </w:p>
    <w:p w14:paraId="71879245" w14:textId="77777777" w:rsidR="00312C76" w:rsidRPr="003167FF" w:rsidRDefault="00312C76" w:rsidP="00312C76">
      <w:pPr>
        <w:pStyle w:val="B1"/>
      </w:pPr>
      <w:r w:rsidRPr="003167FF">
        <w:t>1.</w:t>
      </w:r>
      <w:r w:rsidRPr="003167FF">
        <w:tab/>
        <w:t>An MBMS bearer used for VAL service application control messages must have been pre-established and announced to the NRM client.</w:t>
      </w:r>
    </w:p>
    <w:p w14:paraId="790360BE" w14:textId="77777777" w:rsidR="00312C76" w:rsidRPr="003167FF" w:rsidRDefault="00312C76" w:rsidP="00312C76">
      <w:pPr>
        <w:pStyle w:val="B1"/>
        <w:rPr>
          <w:lang w:eastAsia="zh-CN"/>
        </w:rPr>
      </w:pPr>
      <w:r w:rsidRPr="003167FF">
        <w:rPr>
          <w:lang w:eastAsia="zh-CN"/>
        </w:rPr>
        <w:t>2.</w:t>
      </w:r>
      <w:r w:rsidRPr="003167FF">
        <w:rPr>
          <w:lang w:eastAsia="zh-CN"/>
        </w:rPr>
        <w:tab/>
        <w:t>Additional MBMS bearer information may have already been announced to the NRM client.</w:t>
      </w:r>
    </w:p>
    <w:p w14:paraId="11A346A6" w14:textId="77777777" w:rsidR="00312C76" w:rsidRPr="003167FF" w:rsidRDefault="00312C76" w:rsidP="00312C76">
      <w:pPr>
        <w:pStyle w:val="TH"/>
      </w:pPr>
      <w:r w:rsidRPr="003167FF">
        <w:t xml:space="preserve"> </w:t>
      </w:r>
      <w:r w:rsidRPr="003167FF">
        <w:rPr>
          <w:lang w:eastAsia="zh-CN"/>
        </w:rPr>
        <w:object w:dxaOrig="7596" w:dyaOrig="6948" w14:anchorId="6017446B">
          <v:shape id="_x0000_i1140" type="#_x0000_t75" style="width:380.65pt;height:348pt" o:ole="">
            <v:imagedata r:id="rId242" o:title=""/>
          </v:shape>
          <o:OLEObject Type="Embed" ProgID="Visio.Drawing.11" ShapeID="_x0000_i1140" DrawAspect="Content" ObjectID="_1778736011" r:id="rId243"/>
        </w:object>
      </w:r>
    </w:p>
    <w:p w14:paraId="3FD9F7E4" w14:textId="77777777" w:rsidR="00312C76" w:rsidRPr="003167FF" w:rsidRDefault="00312C76" w:rsidP="00312C76">
      <w:pPr>
        <w:pStyle w:val="TF"/>
      </w:pPr>
      <w:r w:rsidRPr="003167FF">
        <w:t>Figure 14.3.4.4.2-1: MBMS bearer announcement over an MBMS bearer used for application control messages</w:t>
      </w:r>
    </w:p>
    <w:p w14:paraId="2807B867" w14:textId="77777777" w:rsidR="00312C76" w:rsidRPr="003167FF" w:rsidRDefault="00312C76" w:rsidP="00312C76">
      <w:pPr>
        <w:pStyle w:val="B1"/>
      </w:pPr>
      <w:r w:rsidRPr="003167FF">
        <w:t>1.</w:t>
      </w:r>
      <w:r w:rsidRPr="003167FF">
        <w:tab/>
        <w:t>The NRM client monitors an MBMS bearer that is used for VAL service application signalling messages, such as bearer announcement messages.</w:t>
      </w:r>
    </w:p>
    <w:p w14:paraId="4B3A0156" w14:textId="77777777" w:rsidR="00312C76" w:rsidRPr="003167FF" w:rsidRDefault="00312C76" w:rsidP="00312C76">
      <w:pPr>
        <w:pStyle w:val="B1"/>
      </w:pPr>
      <w:r w:rsidRPr="003167FF">
        <w:t>2.</w:t>
      </w:r>
      <w:r w:rsidRPr="003167FF">
        <w:tab/>
        <w:t>The NRM server activates a new MBMS bearer.</w:t>
      </w:r>
    </w:p>
    <w:p w14:paraId="0B5229BF" w14:textId="77777777" w:rsidR="00312C76" w:rsidRPr="003167FF" w:rsidRDefault="00312C76" w:rsidP="00312C76">
      <w:pPr>
        <w:pStyle w:val="B1"/>
      </w:pPr>
      <w:r w:rsidRPr="003167FF">
        <w:t>3.</w:t>
      </w:r>
      <w:r w:rsidRPr="003167FF">
        <w:tab/>
        <w:t>The NRM server announces the MBMS bearer to the NRM client. The bearer may have just been activated or may have already been running for some time. The step may be repeated as needed.</w:t>
      </w:r>
    </w:p>
    <w:p w14:paraId="6A182E45" w14:textId="77777777" w:rsidR="00312C76" w:rsidRPr="003167FF" w:rsidRDefault="00312C76" w:rsidP="00312C76">
      <w:pPr>
        <w:pStyle w:val="B1"/>
      </w:pPr>
      <w:r w:rsidRPr="003167FF">
        <w:t>4.</w:t>
      </w:r>
      <w:r w:rsidRPr="003167FF">
        <w:tab/>
        <w:t>The NRM server sends a MBMS bearer announcement on the MBMS bearer used for VAL application control messages. The MBMS bearer announcement contains the identity of the MBMS bearer (i.e.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3CB3FB83" w14:textId="77777777" w:rsidR="00312C76" w:rsidRPr="003167FF" w:rsidRDefault="00312C76" w:rsidP="00312C76">
      <w:pPr>
        <w:pStyle w:val="B1"/>
      </w:pPr>
      <w:r w:rsidRPr="003167FF">
        <w:t>5.</w:t>
      </w:r>
      <w:r w:rsidRPr="003167FF">
        <w:tab/>
        <w:t>The NRM client start to monitor the newly announced MBMS bearer.</w:t>
      </w:r>
    </w:p>
    <w:p w14:paraId="5FC4A063" w14:textId="77777777" w:rsidR="00312C76" w:rsidRPr="003167FF" w:rsidRDefault="00312C76" w:rsidP="00312C76">
      <w:pPr>
        <w:pStyle w:val="B1"/>
      </w:pPr>
      <w:r w:rsidRPr="003167FF">
        <w:t>6.</w:t>
      </w:r>
      <w:r w:rsidRPr="003167FF">
        <w:tab/>
        <w:t>If requested by the NRM server, the NRM client sends an acknowledgement of the MBMS bearer to the NRM server.</w:t>
      </w:r>
    </w:p>
    <w:p w14:paraId="1549E0F7" w14:textId="77777777" w:rsidR="00312C76" w:rsidRPr="003167FF" w:rsidRDefault="00312C76" w:rsidP="00312C76">
      <w:pPr>
        <w:pStyle w:val="B1"/>
      </w:pPr>
      <w:r w:rsidRPr="003167FF">
        <w:t>7.</w:t>
      </w:r>
      <w:r w:rsidRPr="003167FF">
        <w:tab/>
        <w:t>The NRM server de-announce the MBMS bearer.</w:t>
      </w:r>
    </w:p>
    <w:p w14:paraId="4E4825E4" w14:textId="77777777" w:rsidR="00312C76" w:rsidRPr="003167FF" w:rsidRDefault="00312C76" w:rsidP="00312C76">
      <w:pPr>
        <w:pStyle w:val="B1"/>
      </w:pPr>
      <w:r w:rsidRPr="003167FF">
        <w:t>8.</w:t>
      </w:r>
      <w:r w:rsidRPr="003167FF">
        <w:tab/>
        <w:t>The NRM server sends a MBMS bearer de-announcement message that contains the identity of the MBMS bearer.</w:t>
      </w:r>
    </w:p>
    <w:p w14:paraId="40E28494" w14:textId="77777777" w:rsidR="00312C76" w:rsidRPr="003167FF" w:rsidRDefault="00312C76" w:rsidP="00312C76">
      <w:pPr>
        <w:pStyle w:val="B1"/>
      </w:pPr>
      <w:r w:rsidRPr="003167FF">
        <w:t>9.</w:t>
      </w:r>
      <w:r w:rsidRPr="003167FF">
        <w:tab/>
        <w:t>The NRM client stops monitoring the de-announced MBMS bearer.</w:t>
      </w:r>
    </w:p>
    <w:p w14:paraId="4D04F90E" w14:textId="77777777" w:rsidR="00312C76" w:rsidRPr="003167FF" w:rsidRDefault="00312C76" w:rsidP="00312C76">
      <w:r w:rsidRPr="003167FF">
        <w:t>The same procedure can also be used to modify existing MBMS bearer announcement information. Example of such modification could be addition of UDP ports or modification of codec in the SDP.</w:t>
      </w:r>
    </w:p>
    <w:p w14:paraId="52D37F60" w14:textId="77777777" w:rsidR="00312C76" w:rsidRPr="003167FF" w:rsidRDefault="00312C76" w:rsidP="00312C76">
      <w:pPr>
        <w:pStyle w:val="Heading4"/>
      </w:pPr>
      <w:bookmarkStart w:id="1561" w:name="_Toc464627374"/>
      <w:bookmarkStart w:id="1562" w:name="_Toc468105487"/>
      <w:bookmarkStart w:id="1563" w:name="_Toc468110582"/>
      <w:bookmarkStart w:id="1564" w:name="_Toc4491469"/>
      <w:bookmarkStart w:id="1565" w:name="_Toc162886323"/>
      <w:r w:rsidRPr="003167FF">
        <w:t>14.3.4.5</w:t>
      </w:r>
      <w:r w:rsidRPr="003167FF">
        <w:tab/>
        <w:t>MBMS bearer quality detection</w:t>
      </w:r>
      <w:bookmarkEnd w:id="1561"/>
      <w:bookmarkEnd w:id="1562"/>
      <w:bookmarkEnd w:id="1563"/>
      <w:bookmarkEnd w:id="1564"/>
      <w:bookmarkEnd w:id="1565"/>
    </w:p>
    <w:p w14:paraId="16CA784B" w14:textId="77777777" w:rsidR="00312C76" w:rsidRPr="003167FF" w:rsidRDefault="00312C76" w:rsidP="00312C76">
      <w:pPr>
        <w:pStyle w:val="Heading5"/>
      </w:pPr>
      <w:bookmarkStart w:id="1566" w:name="_Toc464627375"/>
      <w:bookmarkStart w:id="1567" w:name="_Toc468105488"/>
      <w:bookmarkStart w:id="1568" w:name="_Toc468110583"/>
      <w:bookmarkStart w:id="1569" w:name="_Toc4491470"/>
      <w:bookmarkStart w:id="1570" w:name="_Toc162886324"/>
      <w:r w:rsidRPr="003167FF">
        <w:t>14.3.4.5.1</w:t>
      </w:r>
      <w:r w:rsidRPr="003167FF">
        <w:tab/>
      </w:r>
      <w:bookmarkEnd w:id="1566"/>
      <w:bookmarkEnd w:id="1567"/>
      <w:bookmarkEnd w:id="1568"/>
      <w:bookmarkEnd w:id="1569"/>
      <w:r w:rsidRPr="003167FF">
        <w:t>General</w:t>
      </w:r>
      <w:bookmarkEnd w:id="1570"/>
    </w:p>
    <w:p w14:paraId="707596BB" w14:textId="77777777" w:rsidR="00312C76" w:rsidRPr="003167FF" w:rsidRDefault="00312C76" w:rsidP="00312C76">
      <w:r w:rsidRPr="003167FF">
        <w:t>The NRM client and NRM server use this procedure to report and take action on the MBMS bearer quality towards VAL service communications. A NRM client monitors an MBMS bearer to enable receiving VAL service communication</w:t>
      </w:r>
      <w:r w:rsidRPr="003167FF">
        <w:rPr>
          <w:lang w:eastAsia="zh-CN"/>
        </w:rPr>
        <w:t>. Based on the received quality (e.g. radio level quality, transport level quality),</w:t>
      </w:r>
      <w:r w:rsidRPr="003167FF">
        <w:t xml:space="preserve"> </w:t>
      </w:r>
      <w:r w:rsidRPr="003167FF">
        <w:rPr>
          <w:lang w:eastAsia="zh-CN"/>
        </w:rPr>
        <w:t>the NRM client</w:t>
      </w:r>
      <w:r w:rsidRPr="003167FF">
        <w:t xml:space="preserve"> needs to inform the NRM server that the VAL UE is able to receive the VAL service communication on the MBMS bearer with sufficient quality or not able to receive the VAL service communication on the MBMS bearer with sufficient quality. Furthermore, based on the received quality, the NRM client may notify the NRM server at which MBMS reception quality level it has received the VAL service communication on the MBMS bearer.</w:t>
      </w:r>
    </w:p>
    <w:p w14:paraId="6A247AB1" w14:textId="77777777" w:rsidR="00312C76" w:rsidRPr="003167FF" w:rsidRDefault="00312C76" w:rsidP="00312C76">
      <w:r w:rsidRPr="003167FF">
        <w:t>The issue can be more complex since the NRM client needs to estimate the quality of the bearer even in the scenario when there are no data currently transmitted on the MBMS bearer. The reason for this is that an NRM client that has entered an area with significantly degraded MBMS quality, might not even notice that a VAL service communication is ongoing, meanwhile the NRM server still assumes that the VAL UE can receive the VAL service communication being broadcasted.</w:t>
      </w:r>
    </w:p>
    <w:p w14:paraId="1483D4C2" w14:textId="77777777" w:rsidR="00312C76" w:rsidRPr="003167FF" w:rsidRDefault="00312C76" w:rsidP="00312C76">
      <w:pPr>
        <w:rPr>
          <w:lang w:eastAsia="zh-CN"/>
        </w:rPr>
      </w:pPr>
      <w:r w:rsidRPr="003167FF">
        <w:t xml:space="preserve">To estimate the MBMS bearer quality, for example as an equivalent BLER (Block Error Rate), when no data is sent is implementation specific. This estimation can be dependent on for example the modulation and coding scheme (MCS) and measurements from the reference signals from the eNB(s). </w:t>
      </w:r>
      <w:r w:rsidRPr="003167FF">
        <w:rPr>
          <w:lang w:eastAsia="zh-CN"/>
        </w:rPr>
        <w:t>Other metrics (e.g. RTP packet loss) may be used to estimate the MBMS bearer quality.</w:t>
      </w:r>
    </w:p>
    <w:p w14:paraId="2085E501" w14:textId="77777777" w:rsidR="00312C76" w:rsidRPr="003167FF" w:rsidRDefault="00312C76" w:rsidP="00312C76">
      <w:r w:rsidRPr="003167FF">
        <w:rPr>
          <w:lang w:eastAsia="zh-CN"/>
        </w:rPr>
        <w:t xml:space="preserve">Based on the </w:t>
      </w:r>
      <w:r w:rsidRPr="003167FF">
        <w:t>MBMS bearer quality reported from the NRM clients, the NRM server may decide to use the MBMS bearer for a group communication if a certain number of NRM clients located in the MBMS service area are able to receive the VAL service communication. And if a NRM client is not able to receive the VAL service communication on the MBMS bearer, the NRM server may decide to switch the user plane deliver mode for the NRM client from MBMS bearer to unicast bearer.</w:t>
      </w:r>
    </w:p>
    <w:p w14:paraId="4BAF18A0" w14:textId="77777777" w:rsidR="00312C76" w:rsidRPr="003167FF" w:rsidRDefault="00312C76" w:rsidP="00312C76">
      <w:pPr>
        <w:pStyle w:val="Heading5"/>
      </w:pPr>
      <w:bookmarkStart w:id="1571" w:name="_Toc464627376"/>
      <w:bookmarkStart w:id="1572" w:name="_Toc468105489"/>
      <w:bookmarkStart w:id="1573" w:name="_Toc468110584"/>
      <w:bookmarkStart w:id="1574" w:name="_Toc4491471"/>
      <w:bookmarkStart w:id="1575" w:name="_Toc162886325"/>
      <w:r w:rsidRPr="003167FF">
        <w:t>14.3.4.5.2</w:t>
      </w:r>
      <w:r w:rsidRPr="003167FF">
        <w:tab/>
        <w:t>Procedure</w:t>
      </w:r>
      <w:bookmarkEnd w:id="1571"/>
      <w:bookmarkEnd w:id="1572"/>
      <w:bookmarkEnd w:id="1573"/>
      <w:bookmarkEnd w:id="1574"/>
      <w:bookmarkEnd w:id="1575"/>
    </w:p>
    <w:p w14:paraId="175093FC" w14:textId="77777777" w:rsidR="00312C76" w:rsidRPr="003167FF" w:rsidRDefault="00312C76" w:rsidP="00312C76">
      <w:r w:rsidRPr="003167FF">
        <w:t>The NRM client shall indicate the ability of the NRM client to receive the MBMS bearer.</w:t>
      </w:r>
    </w:p>
    <w:p w14:paraId="0949E691" w14:textId="77777777" w:rsidR="00312C76" w:rsidRPr="003167FF" w:rsidRDefault="00312C76" w:rsidP="00312C76">
      <w:r w:rsidRPr="003167FF">
        <w:t>Pre-conditions:</w:t>
      </w:r>
    </w:p>
    <w:p w14:paraId="731F0F1B" w14:textId="77777777" w:rsidR="00312C76" w:rsidRPr="003167FF" w:rsidRDefault="00312C76" w:rsidP="00312C76">
      <w:pPr>
        <w:pStyle w:val="B1"/>
      </w:pPr>
      <w:r w:rsidRPr="003167FF">
        <w:t>1.</w:t>
      </w:r>
      <w:r w:rsidRPr="003167FF">
        <w:tab/>
        <w:t>There is an MBMS bearer activated and the MBMS bearer information is announced to the NRM client</w:t>
      </w:r>
    </w:p>
    <w:p w14:paraId="09937520" w14:textId="77777777" w:rsidR="00312C76" w:rsidRPr="003167FF" w:rsidRDefault="00312C76" w:rsidP="00312C76">
      <w:pPr>
        <w:pStyle w:val="B1"/>
      </w:pPr>
      <w:r w:rsidRPr="003167FF">
        <w:t>2.</w:t>
      </w:r>
      <w:r w:rsidRPr="003167FF">
        <w:tab/>
        <w:t>The NRM client is located in the MBMS broadcasting area</w:t>
      </w:r>
    </w:p>
    <w:p w14:paraId="7900F8E8" w14:textId="77777777" w:rsidR="00312C76" w:rsidRPr="003167FF" w:rsidRDefault="00312C76" w:rsidP="00312C76">
      <w:pPr>
        <w:pStyle w:val="B1"/>
      </w:pPr>
      <w:r w:rsidRPr="003167FF">
        <w:t>3.</w:t>
      </w:r>
      <w:r w:rsidRPr="003167FF">
        <w:tab/>
        <w:t>The VAL UE monitors SIB-13 (or SIB-20) and (SC-)MCCH to receive the modulation and coding scheme</w:t>
      </w:r>
    </w:p>
    <w:p w14:paraId="3559C389" w14:textId="77777777" w:rsidR="00312C76" w:rsidRPr="003167FF" w:rsidRDefault="00312C76" w:rsidP="00312C76">
      <w:pPr>
        <w:pStyle w:val="B1"/>
      </w:pPr>
      <w:r w:rsidRPr="003167FF">
        <w:t>4.</w:t>
      </w:r>
      <w:r w:rsidRPr="003167FF">
        <w:tab/>
        <w:t>The VAL UE monitors the cell specific reference signal and when MBSFN transmission is used, the MBSFN specific reference signals</w:t>
      </w:r>
    </w:p>
    <w:p w14:paraId="4FAF1DEF" w14:textId="77777777" w:rsidR="00312C76" w:rsidRPr="003167FF" w:rsidRDefault="00312C76" w:rsidP="00312C76">
      <w:pPr>
        <w:pStyle w:val="TH"/>
      </w:pPr>
      <w:r w:rsidRPr="003167FF">
        <w:object w:dxaOrig="5256" w:dyaOrig="3768" w14:anchorId="77A897D5">
          <v:shape id="_x0000_i1141" type="#_x0000_t75" style="width:261.4pt;height:189.4pt" o:ole="">
            <v:imagedata r:id="rId244" o:title=""/>
          </v:shape>
          <o:OLEObject Type="Embed" ProgID="Visio.Drawing.11" ShapeID="_x0000_i1141" DrawAspect="Content" ObjectID="_1778736012" r:id="rId245"/>
        </w:object>
      </w:r>
    </w:p>
    <w:p w14:paraId="0C1C3863" w14:textId="77777777" w:rsidR="00312C76" w:rsidRPr="003167FF" w:rsidRDefault="00312C76" w:rsidP="00312C76">
      <w:pPr>
        <w:pStyle w:val="TF"/>
      </w:pPr>
      <w:r w:rsidRPr="003167FF">
        <w:t>Figure 14.3.4.5.2-1: MBMS bearer quality detection</w:t>
      </w:r>
    </w:p>
    <w:p w14:paraId="31ABEA49" w14:textId="77777777" w:rsidR="00312C76" w:rsidRPr="003167FF" w:rsidRDefault="00312C76" w:rsidP="00312C76">
      <w:pPr>
        <w:pStyle w:val="B1"/>
      </w:pPr>
      <w:r w:rsidRPr="003167FF">
        <w:t>1.</w:t>
      </w:r>
      <w:r w:rsidRPr="003167FF">
        <w:tab/>
        <w:t xml:space="preserve">The NRM client determines that the MBMS bearer quality shall be reported to the NRM server. The NRM client may determine the MBMS bearer quality by using the BLER of the received data. When no data is received, the quality estimation can consider the reference signals and the modulation and coding scheme (MCS). The UE may also use predictive methods to estimate the expected MBMS bearer quality (e.g. speed and direction) to proactively inform the NRM server of an expected loss of the MBMS bearer quality. The NRM client may also map the determined MBMS bearer quality to a MBMS reception quality level. The MBMS reception quality level indicates at which specific MBMS bearer quality level the VAL service communication has been received. </w:t>
      </w:r>
    </w:p>
    <w:p w14:paraId="2B47AE77" w14:textId="77777777" w:rsidR="00312C76" w:rsidRPr="003167FF" w:rsidRDefault="00312C76" w:rsidP="00312C76">
      <w:pPr>
        <w:pStyle w:val="EditorsNote"/>
      </w:pPr>
      <w:r w:rsidRPr="003167FF">
        <w:t>Editor's note:</w:t>
      </w:r>
      <w:r w:rsidRPr="003167FF">
        <w:tab/>
        <w:t>The set of MBMS reception quality levels and the mapping of the determined MBMS bearer quality to those levels are FFS.</w:t>
      </w:r>
    </w:p>
    <w:p w14:paraId="77FCCAB1" w14:textId="77777777" w:rsidR="00312C76" w:rsidRPr="003167FF" w:rsidRDefault="00312C76" w:rsidP="00312C76">
      <w:pPr>
        <w:pStyle w:val="NO"/>
      </w:pPr>
      <w:r w:rsidRPr="003167FF">
        <w:t>NOTE 1:</w:t>
      </w:r>
      <w:r w:rsidRPr="003167FF">
        <w:tab/>
        <w:t>When MBSFN transmission is used, the MBSFN reference signal needs to be used and when SC-PTM is used the cell specific reference signal needs to be used. With the measured reference signal, the reference signal received quality (RSRQ) can be calculated.</w:t>
      </w:r>
    </w:p>
    <w:p w14:paraId="37F8E2BC" w14:textId="77777777" w:rsidR="00312C76" w:rsidRPr="003167FF" w:rsidRDefault="00312C76" w:rsidP="00312C76">
      <w:pPr>
        <w:pStyle w:val="B1"/>
      </w:pPr>
      <w:r w:rsidRPr="003167FF">
        <w:t>2.</w:t>
      </w:r>
      <w:r w:rsidRPr="003167FF">
        <w:tab/>
        <w:t>If the MBMS bearer quality reaches a certain threshold, the NRM client sends an MBMS listening status report. The threshold is used to define the MBMS listening status, which indicates if the MBMS bearer quality has been acceptable or not to receive a specific VAL service communication. If the MBMS bearer quality is mapped to a different MBMS reception quality level, the NRM client may send an MBMS listening status report including the MBMS reception quality level. Based on the MBMS listening status, if MBMS reception quality level is received, then the NRM server may efficiently decide to switch to another bearer (e.g., MBMS bearer or unicast bearer) or to take measures to prepare such a switch and further notify the VAL server.</w:t>
      </w:r>
    </w:p>
    <w:p w14:paraId="621F18A4" w14:textId="77777777" w:rsidR="00312C76" w:rsidRPr="003167FF" w:rsidRDefault="00312C76" w:rsidP="00312C76">
      <w:pPr>
        <w:pStyle w:val="NO"/>
        <w:rPr>
          <w:lang w:eastAsia="zh-CN"/>
        </w:rPr>
      </w:pPr>
      <w:r w:rsidRPr="003167FF">
        <w:t>NOTE 2:</w:t>
      </w:r>
      <w:r w:rsidRPr="003167FF">
        <w:tab/>
        <w:t>Prior sending the MBMS listening status report, it could be beneficial to also include information for different alternatives e.g. another MBMS bearer might have better quality and could be a better option than a transfer of the communication to unicast.</w:t>
      </w:r>
    </w:p>
    <w:p w14:paraId="5E013D51" w14:textId="77777777" w:rsidR="00312C76" w:rsidRPr="003167FF" w:rsidRDefault="00312C76" w:rsidP="00312C76">
      <w:pPr>
        <w:pStyle w:val="NO"/>
        <w:rPr>
          <w:lang w:eastAsia="zh-CN"/>
        </w:rPr>
      </w:pPr>
      <w:r w:rsidRPr="003167FF">
        <w:rPr>
          <w:lang w:eastAsia="zh-CN"/>
        </w:rPr>
        <w:t>NOTE 3:</w:t>
      </w:r>
      <w:r w:rsidRPr="003167FF">
        <w:rPr>
          <w:lang w:eastAsia="zh-CN"/>
        </w:rPr>
        <w:tab/>
        <w:t>The threshold used to indicate MBMS bearer quality depends on VAL service type (i.e. V2X, MCPTT, MCVideo or MCData) and the metrics used. The metrics used and the associated thresholds are out of scope of this specification.</w:t>
      </w:r>
    </w:p>
    <w:p w14:paraId="709A4249" w14:textId="77777777" w:rsidR="00312C76" w:rsidRPr="003167FF" w:rsidRDefault="00312C76" w:rsidP="00312C76">
      <w:pPr>
        <w:pStyle w:val="B1"/>
      </w:pPr>
      <w:r w:rsidRPr="003167FF">
        <w:t>3.</w:t>
      </w:r>
      <w:r w:rsidRPr="003167FF">
        <w:tab/>
        <w:t>The NRM server may send additional proposal for measurements e.g. information about neighbouring MBMS bearers. This message may be an MBMS bearer announcement message.</w:t>
      </w:r>
    </w:p>
    <w:p w14:paraId="68EDE001" w14:textId="77777777" w:rsidR="00312C76" w:rsidRPr="003167FF" w:rsidRDefault="00312C76" w:rsidP="00312C76">
      <w:pPr>
        <w:pStyle w:val="B1"/>
      </w:pPr>
      <w:r w:rsidRPr="003167FF">
        <w:t>4.</w:t>
      </w:r>
      <w:r w:rsidRPr="003167FF">
        <w:tab/>
        <w:t>The NRM server may send user plane delivery mode to VAL server based on the MBMS listening status to preserve the service continuity as described in clause 14.3.4.6 and clause 14.3.4.9.</w:t>
      </w:r>
    </w:p>
    <w:p w14:paraId="08B77F60" w14:textId="77777777" w:rsidR="00312C76" w:rsidRPr="003167FF" w:rsidRDefault="00312C76" w:rsidP="00312C76">
      <w:pPr>
        <w:pStyle w:val="Heading4"/>
      </w:pPr>
      <w:bookmarkStart w:id="1576" w:name="_Toc464627360"/>
      <w:bookmarkStart w:id="1577" w:name="_Toc468105490"/>
      <w:bookmarkStart w:id="1578" w:name="_Toc468110585"/>
      <w:bookmarkStart w:id="1579" w:name="_Toc4491472"/>
      <w:bookmarkStart w:id="1580" w:name="_Toc162886326"/>
      <w:r w:rsidRPr="003167FF">
        <w:t>14.3.4.6</w:t>
      </w:r>
      <w:r w:rsidRPr="003167FF">
        <w:tab/>
        <w:t>Service continuity in MBMS scenarios</w:t>
      </w:r>
      <w:bookmarkEnd w:id="1576"/>
      <w:bookmarkEnd w:id="1577"/>
      <w:bookmarkEnd w:id="1578"/>
      <w:bookmarkEnd w:id="1579"/>
      <w:bookmarkEnd w:id="1580"/>
    </w:p>
    <w:p w14:paraId="029E46C4" w14:textId="77777777" w:rsidR="00312C76" w:rsidRPr="003167FF" w:rsidRDefault="00312C76" w:rsidP="00312C76">
      <w:pPr>
        <w:pStyle w:val="Heading5"/>
      </w:pPr>
      <w:bookmarkStart w:id="1581" w:name="_Toc468105491"/>
      <w:bookmarkStart w:id="1582" w:name="_Toc468110586"/>
      <w:bookmarkStart w:id="1583" w:name="_Toc4491473"/>
      <w:bookmarkStart w:id="1584" w:name="_Toc162886327"/>
      <w:r w:rsidRPr="003167FF">
        <w:t>14.3.4.6.1</w:t>
      </w:r>
      <w:r w:rsidRPr="003167FF">
        <w:tab/>
        <w:t>General</w:t>
      </w:r>
      <w:bookmarkEnd w:id="1581"/>
      <w:bookmarkEnd w:id="1582"/>
      <w:bookmarkEnd w:id="1583"/>
      <w:bookmarkEnd w:id="1584"/>
    </w:p>
    <w:p w14:paraId="0D0D8C39" w14:textId="77777777" w:rsidR="00312C76" w:rsidRPr="003167FF" w:rsidRDefault="00312C76" w:rsidP="00312C76">
      <w:r w:rsidRPr="003167FF">
        <w:t>This subclause specifies service continuity scenarios when MBMS bearers are used. There are different solutions for different scenarios.</w:t>
      </w:r>
    </w:p>
    <w:p w14:paraId="5BC910F8" w14:textId="77777777" w:rsidR="00312C76" w:rsidRPr="003167FF" w:rsidRDefault="00312C76" w:rsidP="00312C76">
      <w:pPr>
        <w:pStyle w:val="Heading5"/>
      </w:pPr>
      <w:bookmarkStart w:id="1585" w:name="_Toc464627361"/>
      <w:bookmarkStart w:id="1586" w:name="_Toc468105492"/>
      <w:bookmarkStart w:id="1587" w:name="_Toc468110587"/>
      <w:bookmarkStart w:id="1588" w:name="_Toc4491474"/>
      <w:bookmarkStart w:id="1589" w:name="_Toc162886328"/>
      <w:r w:rsidRPr="003167FF">
        <w:t>14.3.4.6.2</w:t>
      </w:r>
      <w:r w:rsidRPr="003167FF">
        <w:tab/>
      </w:r>
      <w:bookmarkEnd w:id="1585"/>
      <w:r w:rsidRPr="003167FF">
        <w:t>Service continuity when moving from one MBSFN to another</w:t>
      </w:r>
      <w:bookmarkEnd w:id="1586"/>
      <w:bookmarkEnd w:id="1587"/>
      <w:bookmarkEnd w:id="1588"/>
      <w:bookmarkEnd w:id="1589"/>
    </w:p>
    <w:p w14:paraId="4B9CD5A5" w14:textId="77777777" w:rsidR="00312C76" w:rsidRPr="003167FF" w:rsidRDefault="00312C76" w:rsidP="00312C76">
      <w:r w:rsidRPr="003167FF">
        <w:t>The service continuity solution described in this subclause is suitable in the scenario when multiple MBMS bearers are used with the purpose to cover a larger area. In VAL communications several VAL service communication streams may be multiplexed in one MBMS bearer. Furthermore, one VAL service communication stream may be sent on more than one MBMS bearer if the receiving users are distributed over more than one MBMS service area. A VAL UE that is interested in receiving a VAL service communication stream that is broadcasted in both MBMS bearers is a candidate for this service continuity procedure.</w:t>
      </w:r>
    </w:p>
    <w:p w14:paraId="5ABD0A82" w14:textId="77777777" w:rsidR="00312C76" w:rsidRPr="003167FF" w:rsidRDefault="00312C76" w:rsidP="00312C76">
      <w:r w:rsidRPr="003167FF">
        <w:t>Figure 14.3.4.6.2-1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214908D3" w14:textId="77777777" w:rsidR="00312C76" w:rsidRPr="003167FF" w:rsidRDefault="00312C76" w:rsidP="00312C76">
      <w:pPr>
        <w:pStyle w:val="TH"/>
      </w:pPr>
      <w:r w:rsidRPr="003167FF">
        <w:rPr>
          <w:lang w:eastAsia="zh-CN"/>
        </w:rPr>
        <w:object w:dxaOrig="5250" w:dyaOrig="3435" w14:anchorId="19D5B3DA">
          <v:shape id="_x0000_i1142" type="#_x0000_t75" style="width:278.65pt;height:170.25pt" o:ole="">
            <v:imagedata r:id="rId246" o:title=""/>
          </v:shape>
          <o:OLEObject Type="Embed" ProgID="Visio.Drawing.11" ShapeID="_x0000_i1142" DrawAspect="Content" ObjectID="_1778736013" r:id="rId247"/>
        </w:object>
      </w:r>
    </w:p>
    <w:p w14:paraId="09E45A33" w14:textId="77777777" w:rsidR="00312C76" w:rsidRPr="003167FF" w:rsidRDefault="00312C76" w:rsidP="00312C76">
      <w:pPr>
        <w:pStyle w:val="TF"/>
      </w:pPr>
      <w:r w:rsidRPr="003167FF">
        <w:t>Figure 14.3.4.6.2-1: Two MBMS bearer using overlapping MBSFN areas</w:t>
      </w:r>
    </w:p>
    <w:p w14:paraId="18651E50" w14:textId="77777777" w:rsidR="00312C76" w:rsidRPr="003167FF" w:rsidRDefault="00312C76" w:rsidP="00312C76">
      <w:r w:rsidRPr="003167FF">
        <w:t>Figure 14.3.4.6.2-2 illustrates the procedure:</w:t>
      </w:r>
    </w:p>
    <w:p w14:paraId="7A4896FC" w14:textId="77777777" w:rsidR="00312C76" w:rsidRPr="003167FF" w:rsidRDefault="00312C76" w:rsidP="00312C76">
      <w:pPr>
        <w:pStyle w:val="TH"/>
      </w:pPr>
      <w:r w:rsidRPr="003167FF">
        <w:object w:dxaOrig="13872" w:dyaOrig="11328" w14:anchorId="36617435">
          <v:shape id="_x0000_i1143" type="#_x0000_t75" style="width:363.4pt;height:297.75pt" o:ole="">
            <v:imagedata r:id="rId248" o:title=""/>
          </v:shape>
          <o:OLEObject Type="Embed" ProgID="Visio.Drawing.11" ShapeID="_x0000_i1143" DrawAspect="Content" ObjectID="_1778736014" r:id="rId249"/>
        </w:object>
      </w:r>
    </w:p>
    <w:p w14:paraId="4DD53D07" w14:textId="77777777" w:rsidR="00312C76" w:rsidRPr="003167FF" w:rsidRDefault="00312C76" w:rsidP="00312C76">
      <w:pPr>
        <w:pStyle w:val="TF"/>
      </w:pPr>
      <w:r w:rsidRPr="003167FF">
        <w:t>Figure 14.3.4.6.2-2: Service continuity when moving from one MBSFN to another</w:t>
      </w:r>
    </w:p>
    <w:p w14:paraId="08931C93" w14:textId="77777777" w:rsidR="00312C76" w:rsidRPr="003167FF" w:rsidRDefault="00312C76" w:rsidP="00312C76">
      <w:pPr>
        <w:pStyle w:val="B1"/>
      </w:pPr>
      <w:r w:rsidRPr="003167FF">
        <w:t>1.</w:t>
      </w:r>
      <w:r w:rsidRPr="003167FF">
        <w:tab/>
        <w:t>The VAL UE is located in MBSFN 1 and can listen to TMGI 1. No additional MBMS bearers that the NRM client is interested in are active in the current cell.</w:t>
      </w:r>
    </w:p>
    <w:p w14:paraId="0EBBDD84" w14:textId="77777777" w:rsidR="00312C76" w:rsidRPr="003167FF" w:rsidRDefault="00312C76" w:rsidP="00312C76">
      <w:pPr>
        <w:pStyle w:val="B1"/>
      </w:pPr>
      <w:r w:rsidRPr="003167FF">
        <w:t>2a.</w:t>
      </w:r>
      <w:r w:rsidRPr="003167FF">
        <w:tab/>
        <w:t>The NRM client notifies the NRM server that the VAL UE is successfully receiving the VAL service communication over TMGI 1. The NRM client may also notify the MBMS reception quality level of TMGI 1.</w:t>
      </w:r>
    </w:p>
    <w:p w14:paraId="582DC793" w14:textId="77777777" w:rsidR="00312C76" w:rsidRPr="003167FF" w:rsidRDefault="00312C76" w:rsidP="00312C76">
      <w:pPr>
        <w:pStyle w:val="B1"/>
      </w:pPr>
      <w:r w:rsidRPr="003167FF">
        <w:t>2b.</w:t>
      </w:r>
      <w:r w:rsidRPr="003167FF">
        <w:tab/>
        <w:t>The NRM server notifies a user plane delivery mode to the VAL server.</w:t>
      </w:r>
    </w:p>
    <w:p w14:paraId="6F4E3C33" w14:textId="77777777" w:rsidR="00312C76" w:rsidRPr="003167FF" w:rsidRDefault="00312C76" w:rsidP="00312C76">
      <w:pPr>
        <w:pStyle w:val="NO"/>
      </w:pPr>
      <w:r w:rsidRPr="003167FF">
        <w:t>NOTE:</w:t>
      </w:r>
      <w:r w:rsidRPr="003167FF">
        <w:tab/>
        <w:t>The MBMS reception quality level may be used by the NRM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VAL services).</w:t>
      </w:r>
      <w:r w:rsidRPr="003167FF">
        <w:tab/>
      </w:r>
    </w:p>
    <w:p w14:paraId="27685CA7" w14:textId="77777777" w:rsidR="00312C76" w:rsidRPr="003167FF" w:rsidRDefault="00312C76" w:rsidP="00312C76">
      <w:pPr>
        <w:pStyle w:val="B1"/>
      </w:pPr>
      <w:r w:rsidRPr="003167FF">
        <w:t>3.</w:t>
      </w:r>
      <w:r w:rsidRPr="003167FF">
        <w:tab/>
        <w:t>The VAL UE moves into a new cell in which both TMGI 1 and TMGI 2 are active. This cell is part of both MBSFN area 1 and MBSFN area 2, and broadcast the same service on both TMGIs.</w:t>
      </w:r>
    </w:p>
    <w:p w14:paraId="69B72A56" w14:textId="77777777" w:rsidR="00312C76" w:rsidRPr="003167FF" w:rsidRDefault="00312C76" w:rsidP="00312C76">
      <w:pPr>
        <w:pStyle w:val="B1"/>
      </w:pPr>
      <w:r w:rsidRPr="003167FF">
        <w:t>4.</w:t>
      </w:r>
      <w:r w:rsidRPr="003167FF">
        <w:tab/>
      </w:r>
      <w:bookmarkStart w:id="1590" w:name="_Hlk4100992"/>
      <w:r w:rsidRPr="003167FF">
        <w:t>The NRM client sends a location information report to the NRM server. For that, the UE uses the SAI information found in the system information block (SIB) transmitted by the radio cells.</w:t>
      </w:r>
    </w:p>
    <w:p w14:paraId="32E023DF" w14:textId="77777777" w:rsidR="00312C76" w:rsidRPr="003167FF" w:rsidRDefault="00312C76" w:rsidP="00312C76">
      <w:pPr>
        <w:pStyle w:val="B1"/>
      </w:pPr>
      <w:r w:rsidRPr="003167FF">
        <w:t>5.</w:t>
      </w:r>
      <w:r w:rsidRPr="003167FF">
        <w:tab/>
        <w:t>The NRM server sends to the NRM client a MBMS bearer announcement with information related to TMGI 2 (if the NRM server had not done it before). Hence, the NRM client knows that TMGI 2 transmits the same VAL service communication.</w:t>
      </w:r>
    </w:p>
    <w:p w14:paraId="5BCCFACD" w14:textId="77777777" w:rsidR="00312C76" w:rsidRPr="003167FF" w:rsidRDefault="00312C76" w:rsidP="00312C76">
      <w:pPr>
        <w:pStyle w:val="B1"/>
      </w:pPr>
      <w:r w:rsidRPr="003167FF">
        <w:t>6a.</w:t>
      </w:r>
      <w:r w:rsidRPr="003167FF">
        <w:tab/>
        <w:t>The NRM client notifies the NRM server that it is successfully receiving TMGI 1 and TMGI 2. The NRM client may also notify the MBMS reception quality level per TMGI.</w:t>
      </w:r>
    </w:p>
    <w:p w14:paraId="61BE6DAD" w14:textId="77777777" w:rsidR="00312C76" w:rsidRPr="003167FF" w:rsidRDefault="00312C76" w:rsidP="00312C76">
      <w:pPr>
        <w:pStyle w:val="B1"/>
      </w:pPr>
      <w:r w:rsidRPr="003167FF">
        <w:t>6b.</w:t>
      </w:r>
      <w:r w:rsidRPr="003167FF">
        <w:tab/>
        <w:t>The NRM server notifies a user plane delivery mode to the VAL server.</w:t>
      </w:r>
    </w:p>
    <w:p w14:paraId="61827291" w14:textId="77777777" w:rsidR="00312C76" w:rsidRPr="003167FF" w:rsidRDefault="00312C76" w:rsidP="00312C76">
      <w:pPr>
        <w:pStyle w:val="B1"/>
      </w:pPr>
      <w:r w:rsidRPr="003167FF">
        <w:t>7.</w:t>
      </w:r>
      <w:r w:rsidRPr="003167FF">
        <w:tab/>
        <w:t>The VAL UE may receive the VAL service communication over both MBMS bearers, i.e. TMGI 1 and TMGI 2. The VAL UE may also verify that it is the same content sent on both bearers. The duplicated packets may also be used to perform error corrections.</w:t>
      </w:r>
      <w:bookmarkEnd w:id="1590"/>
    </w:p>
    <w:p w14:paraId="64721404" w14:textId="77777777" w:rsidR="00312C76" w:rsidRPr="003167FF" w:rsidRDefault="00312C76" w:rsidP="00312C76">
      <w:pPr>
        <w:pStyle w:val="B1"/>
      </w:pPr>
      <w:r w:rsidRPr="003167FF">
        <w:t>8.</w:t>
      </w:r>
      <w:r w:rsidRPr="003167FF">
        <w:tab/>
        <w:t xml:space="preserve">The VAL UE moves into a new cell in MBSFN area 2, where only TMGI 2 is active. </w:t>
      </w:r>
    </w:p>
    <w:p w14:paraId="0776DA83" w14:textId="77777777" w:rsidR="00312C76" w:rsidRPr="003167FF" w:rsidRDefault="00312C76" w:rsidP="00312C76">
      <w:pPr>
        <w:pStyle w:val="B1"/>
      </w:pPr>
      <w:r w:rsidRPr="003167FF">
        <w:t>9a.</w:t>
      </w:r>
      <w:r w:rsidRPr="003167FF">
        <w:tab/>
        <w:t>The NRM client notifies the NRM server that the VAL UE is successfully receiving the VAL service communication over TMGI 2. The NRM client may also notify the MBMS reception quality level of TMGI 2.</w:t>
      </w:r>
    </w:p>
    <w:p w14:paraId="75A98D22" w14:textId="77777777" w:rsidR="00312C76" w:rsidRPr="003167FF" w:rsidRDefault="00312C76" w:rsidP="00312C76">
      <w:pPr>
        <w:pStyle w:val="B1"/>
      </w:pPr>
      <w:r w:rsidRPr="003167FF">
        <w:t>9b.</w:t>
      </w:r>
      <w:r w:rsidRPr="003167FF">
        <w:tab/>
        <w:t>The NRM server notifies a user plane delivery mode to the VAL server.</w:t>
      </w:r>
    </w:p>
    <w:p w14:paraId="04983E60" w14:textId="77777777" w:rsidR="00312C76" w:rsidRPr="003167FF" w:rsidRDefault="00312C76" w:rsidP="00312C76">
      <w:pPr>
        <w:pStyle w:val="B1"/>
      </w:pPr>
      <w:r w:rsidRPr="003167FF">
        <w:t>10.</w:t>
      </w:r>
      <w:r w:rsidRPr="003167FF">
        <w:tab/>
        <w:t>The VAL UE receives the VAL service communication only over TMGI 2.</w:t>
      </w:r>
    </w:p>
    <w:p w14:paraId="5F9DA770" w14:textId="77777777" w:rsidR="00312C76" w:rsidRPr="003167FF" w:rsidRDefault="00312C76" w:rsidP="00312C76">
      <w:r w:rsidRPr="003167FF">
        <w:t>This service continuity procedure mitigates the risk of packet loss that may occur if the VAL UE would request to transfer the VAL service communication stream to a unicast bearer when moving into the new area and then back to a multicast bearer when the UE can listen to TMGI 2. However, it is still required that the NRM client sends a location report (and MBMS listening report), as described in steps 4-6 above. To send the location report and the MBMS listening report by the NRM client to the NRM server a unicast bearer is needed. The location report from the NRM client is required, since the NRM server must know that the VAL UE has entered a new area and can only listen to MBMS bearer active in that area. If this is not done the VAL server might send a VAL service communication stream that the VAL UE is required to listen to on the MBMS bearer 1, since the NRM server still assumes that the VAL:UE is located in the MBSFN area 1.</w:t>
      </w:r>
    </w:p>
    <w:p w14:paraId="3E2D673A" w14:textId="77777777" w:rsidR="00312C76" w:rsidRPr="003167FF" w:rsidRDefault="00312C76" w:rsidP="00312C76">
      <w:r w:rsidRPr="003167FF">
        <w:t>The solution can be improved as illustrated in figure 14.3.4.6.2-3. In this case two different MBMS bearers are activated (TMGI 1 and TMGI 2), these MBMS bearers are used only for VAL service communication. An application level signalling bearer is activated (TMGI 9), in both MBSFN areas. This bearer is used for application level signalling messages that are sent on the MBMS bearer TMGI 9. By using an application level signalling bearer (e.g. TMGI 9) the VAL UEs can receive application control messages for all VAL service communication going on in the areas of both TMGI 1 and TMGI 2. A VAL UE that is located in the area of TMGI 2 and is interested in a VAL service group transmission (e.g. V2X) only going on in TMGI 1, can with the information received in TMGI 9 initiate a unicast bearer and request to receive that specific VAL service communication over a unicast instead. Without the information received over TMGI 9 the NRM client must immediately report that the VAL UE has left the broadcast area that the NRM server assumes that the VAL UE is located in. With the use of TMGI 9 there is no immediate need for the NRM client to inform the NRM server of a location change.</w:t>
      </w:r>
    </w:p>
    <w:p w14:paraId="6EDDF95A" w14:textId="77777777" w:rsidR="00312C76" w:rsidRPr="003167FF" w:rsidRDefault="00312C76" w:rsidP="00312C76">
      <w:pPr>
        <w:pStyle w:val="TH"/>
      </w:pPr>
      <w:r w:rsidRPr="003167FF">
        <w:rPr>
          <w:lang w:eastAsia="zh-CN"/>
        </w:rPr>
        <w:object w:dxaOrig="5925" w:dyaOrig="3975" w14:anchorId="53B3F011">
          <v:shape id="_x0000_i1144" type="#_x0000_t75" style="width:295.15pt;height:199.15pt" o:ole="">
            <v:imagedata r:id="rId250" o:title=""/>
          </v:shape>
          <o:OLEObject Type="Embed" ProgID="Visio.Drawing.11" ShapeID="_x0000_i1144" DrawAspect="Content" ObjectID="_1778736015" r:id="rId251"/>
        </w:object>
      </w:r>
    </w:p>
    <w:p w14:paraId="54B3F75E" w14:textId="77777777" w:rsidR="00312C76" w:rsidRPr="003167FF" w:rsidRDefault="00312C76" w:rsidP="00312C76">
      <w:pPr>
        <w:pStyle w:val="TF"/>
      </w:pPr>
      <w:r w:rsidRPr="003167FF">
        <w:t>Figure 14.3.4.6.2-3: Two MBMS bearer using overlapping MBSFN areas with a separate application signalling bearer</w:t>
      </w:r>
    </w:p>
    <w:p w14:paraId="1725ACCA" w14:textId="77777777" w:rsidR="00312C76" w:rsidRPr="003167FF" w:rsidRDefault="00312C76" w:rsidP="00312C76">
      <w:r w:rsidRPr="003167FF">
        <w:t>The procedural steps in this scenario will be the same as described above in this subclause. However, in this scenario the NRM client is not required to initiate a unicast bearer to send location report (or MBMS listening report). The VAL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application control messages for all VAL service communications ongoing in both areas. If the VAL UE is in coverage of one of the two MBMS bearers that does not transmit the VAL service communication of interest the VAL UE can report to the NRM server that it is not able to listen to the VAL service communication over the MBMS bearer, which triggers the NRM server to switch to a unicast bearer instead.</w:t>
      </w:r>
    </w:p>
    <w:p w14:paraId="1B627A7B" w14:textId="77777777" w:rsidR="00312C76" w:rsidRPr="003167FF" w:rsidRDefault="00312C76" w:rsidP="00312C76">
      <w:pPr>
        <w:pStyle w:val="Heading4"/>
      </w:pPr>
      <w:bookmarkStart w:id="1591" w:name="_Toc468105494"/>
      <w:bookmarkStart w:id="1592" w:name="_Toc468110589"/>
      <w:bookmarkStart w:id="1593" w:name="_Toc4491476"/>
      <w:bookmarkStart w:id="1594" w:name="_Toc162886329"/>
      <w:r w:rsidRPr="003167FF">
        <w:t>14.3.4.7</w:t>
      </w:r>
      <w:r w:rsidRPr="003167FF">
        <w:tab/>
        <w:t>MBMS suspension notification</w:t>
      </w:r>
      <w:bookmarkEnd w:id="1591"/>
      <w:bookmarkEnd w:id="1592"/>
      <w:bookmarkEnd w:id="1593"/>
      <w:bookmarkEnd w:id="1594"/>
    </w:p>
    <w:p w14:paraId="2C0183E5" w14:textId="77777777" w:rsidR="00312C76" w:rsidRPr="003167FF" w:rsidRDefault="00312C76" w:rsidP="00312C76">
      <w:pPr>
        <w:pStyle w:val="Heading5"/>
      </w:pPr>
      <w:bookmarkStart w:id="1595" w:name="_Toc468105495"/>
      <w:bookmarkStart w:id="1596" w:name="_Toc468110590"/>
      <w:bookmarkStart w:id="1597" w:name="_Toc4491477"/>
      <w:bookmarkStart w:id="1598" w:name="_Toc162886330"/>
      <w:r w:rsidRPr="003167FF">
        <w:t>14.3.4.7.1</w:t>
      </w:r>
      <w:r w:rsidRPr="003167FF">
        <w:tab/>
      </w:r>
      <w:bookmarkEnd w:id="1595"/>
      <w:bookmarkEnd w:id="1596"/>
      <w:bookmarkEnd w:id="1597"/>
      <w:r w:rsidRPr="003167FF">
        <w:t>General</w:t>
      </w:r>
      <w:bookmarkEnd w:id="1598"/>
    </w:p>
    <w:p w14:paraId="512DBF68" w14:textId="77777777" w:rsidR="00312C76" w:rsidRPr="003167FF" w:rsidRDefault="00312C76" w:rsidP="00312C76">
      <w:pPr>
        <w:rPr>
          <w:noProof/>
        </w:rPr>
      </w:pPr>
      <w:r w:rsidRPr="003167FF">
        <w:rPr>
          <w:noProof/>
        </w:rPr>
        <w:t>In this procedure the NRM client is requested by the NRM server to send a MBMS suspension report. This request for MBMS suspension report can be included in the MBMS bearer announcement and the NRM server may choose to only send this request for MBMS suspension report to a subset of all NRM clients.</w:t>
      </w:r>
    </w:p>
    <w:p w14:paraId="6314E31A" w14:textId="77777777" w:rsidR="00312C76" w:rsidRPr="003167FF" w:rsidRDefault="00312C76" w:rsidP="00312C76">
      <w:pPr>
        <w:pStyle w:val="Heading5"/>
        <w:rPr>
          <w:noProof/>
        </w:rPr>
      </w:pPr>
      <w:bookmarkStart w:id="1599" w:name="_Toc468105496"/>
      <w:bookmarkStart w:id="1600" w:name="_Toc468110591"/>
      <w:bookmarkStart w:id="1601" w:name="_Toc4491478"/>
      <w:bookmarkStart w:id="1602" w:name="_Toc162886331"/>
      <w:r w:rsidRPr="003167FF">
        <w:rPr>
          <w:noProof/>
        </w:rPr>
        <w:t>14.3.4.7.2</w:t>
      </w:r>
      <w:r w:rsidRPr="003167FF">
        <w:rPr>
          <w:noProof/>
        </w:rPr>
        <w:tab/>
        <w:t>Procedure</w:t>
      </w:r>
      <w:bookmarkEnd w:id="1599"/>
      <w:bookmarkEnd w:id="1600"/>
      <w:bookmarkEnd w:id="1601"/>
      <w:bookmarkEnd w:id="1602"/>
    </w:p>
    <w:p w14:paraId="335952FC" w14:textId="77777777" w:rsidR="00312C76" w:rsidRPr="003167FF" w:rsidRDefault="00312C76" w:rsidP="00312C76">
      <w:r w:rsidRPr="003167FF">
        <w:t>Figure 14.3.4.7.2.-1 illustrates a procedure in which the NRM client notifies the NRM server about an MBMS suspension decision in RAN.</w:t>
      </w:r>
    </w:p>
    <w:p w14:paraId="04D14EAA" w14:textId="77777777" w:rsidR="00312C76" w:rsidRPr="003167FF" w:rsidRDefault="00312C76" w:rsidP="00312C76">
      <w:r w:rsidRPr="003167FF">
        <w:t>The NRM server can decide on a subset of all VAL UEs in the MBMS broadcast area that shall report on MBMS bearer suspension. When the NRM server makes the decision of the VAL UE subset, consideration shall be taken to the location of the VAL UEs, since VAL UEs' location is dynamically changed. This means that the MBMS suspension reporting instruction may need to be updated regularly based on the VAL UEs mobility.</w:t>
      </w:r>
    </w:p>
    <w:p w14:paraId="6CC37D50" w14:textId="77777777" w:rsidR="00312C76" w:rsidRPr="003167FF" w:rsidRDefault="00312C76" w:rsidP="00312C76">
      <w:r w:rsidRPr="003167FF">
        <w:t>Pre-condition:</w:t>
      </w:r>
    </w:p>
    <w:p w14:paraId="22AB50B0" w14:textId="77777777" w:rsidR="00312C76" w:rsidRPr="003167FF" w:rsidRDefault="00312C76" w:rsidP="00312C76">
      <w:pPr>
        <w:pStyle w:val="B1"/>
        <w:rPr>
          <w:noProof/>
        </w:rPr>
      </w:pPr>
      <w:r w:rsidRPr="003167FF">
        <w:t>-</w:t>
      </w:r>
      <w:r w:rsidRPr="003167FF">
        <w:tab/>
        <w:t>It is assumed that there is at least one active MBMS bearer</w:t>
      </w:r>
    </w:p>
    <w:p w14:paraId="214335B3" w14:textId="77777777" w:rsidR="00312C76" w:rsidRPr="003167FF" w:rsidRDefault="00312C76" w:rsidP="00312C76">
      <w:pPr>
        <w:pStyle w:val="TH"/>
        <w:rPr>
          <w:noProof/>
        </w:rPr>
      </w:pPr>
      <w:r w:rsidRPr="003167FF">
        <w:rPr>
          <w:noProof/>
          <w:lang w:eastAsia="zh-CN"/>
        </w:rPr>
        <w:object w:dxaOrig="10488" w:dyaOrig="4848" w14:anchorId="390D9BB6">
          <v:shape id="_x0000_i1145" type="#_x0000_t75" style="width:392.65pt;height:183pt" o:ole="">
            <v:imagedata r:id="rId252" o:title=""/>
          </v:shape>
          <o:OLEObject Type="Embed" ProgID="Visio.Drawing.11" ShapeID="_x0000_i1145" DrawAspect="Content" ObjectID="_1778736016" r:id="rId253"/>
        </w:object>
      </w:r>
    </w:p>
    <w:p w14:paraId="2A6FCBA0" w14:textId="77777777" w:rsidR="00312C76" w:rsidRPr="003167FF" w:rsidRDefault="00312C76" w:rsidP="00312C76">
      <w:pPr>
        <w:pStyle w:val="TF"/>
        <w:rPr>
          <w:noProof/>
        </w:rPr>
      </w:pPr>
      <w:r w:rsidRPr="003167FF">
        <w:rPr>
          <w:noProof/>
        </w:rPr>
        <w:t>Figure 14.3.4.7.2-1:</w:t>
      </w:r>
      <w:r w:rsidRPr="003167FF">
        <w:rPr>
          <w:noProof/>
        </w:rPr>
        <w:tab/>
        <w:t>MBMS suspension notification</w:t>
      </w:r>
    </w:p>
    <w:p w14:paraId="1DE38A6D" w14:textId="77777777" w:rsidR="00312C76" w:rsidRPr="003167FF" w:rsidRDefault="00312C76" w:rsidP="00312C76">
      <w:pPr>
        <w:pStyle w:val="B1"/>
        <w:rPr>
          <w:noProof/>
        </w:rPr>
      </w:pPr>
      <w:r w:rsidRPr="003167FF">
        <w:rPr>
          <w:noProof/>
        </w:rPr>
        <w:t>1.</w:t>
      </w:r>
      <w:r w:rsidRPr="003167FF">
        <w:rPr>
          <w:noProof/>
        </w:rPr>
        <w:tab/>
        <w:t xml:space="preserve">The NRM server sends an MBMS suspension reporting instruction to the NRM client. </w:t>
      </w:r>
    </w:p>
    <w:p w14:paraId="3D422E25" w14:textId="77777777" w:rsidR="00312C76" w:rsidRPr="003167FF" w:rsidRDefault="00312C76" w:rsidP="00312C76">
      <w:pPr>
        <w:pStyle w:val="NO"/>
        <w:rPr>
          <w:noProof/>
        </w:rPr>
      </w:pPr>
      <w:r w:rsidRPr="003167FF">
        <w:rPr>
          <w:noProof/>
        </w:rPr>
        <w:t>NOTE:</w:t>
      </w:r>
      <w:r w:rsidRPr="003167FF">
        <w:rPr>
          <w:noProof/>
        </w:rPr>
        <w:tab/>
        <w:t>This message may be included in the MBMS bearer announcement message and may be sent both on a unicast bearer and a multicast bearer.</w:t>
      </w:r>
    </w:p>
    <w:p w14:paraId="2EF12446" w14:textId="77777777" w:rsidR="00312C76" w:rsidRPr="003167FF" w:rsidRDefault="00312C76" w:rsidP="00312C76">
      <w:pPr>
        <w:pStyle w:val="B1"/>
        <w:rPr>
          <w:noProof/>
        </w:rPr>
      </w:pPr>
      <w:r w:rsidRPr="003167FF">
        <w:rPr>
          <w:noProof/>
        </w:rPr>
        <w:t>2.</w:t>
      </w:r>
      <w:r w:rsidRPr="003167FF">
        <w:rPr>
          <w:noProof/>
        </w:rPr>
        <w:tab/>
        <w:t>RAN decides to suspend the MBMS bearer, according to existing procedures in 3GPP TS 36.300 [23].</w:t>
      </w:r>
    </w:p>
    <w:p w14:paraId="74095B4E" w14:textId="77777777" w:rsidR="00312C76" w:rsidRPr="003167FF" w:rsidRDefault="00312C76" w:rsidP="00312C76">
      <w:pPr>
        <w:pStyle w:val="B1"/>
        <w:rPr>
          <w:noProof/>
        </w:rPr>
      </w:pPr>
      <w:r w:rsidRPr="003167FF">
        <w:rPr>
          <w:noProof/>
        </w:rPr>
        <w:t>3.</w:t>
      </w:r>
      <w:r w:rsidRPr="003167FF">
        <w:rPr>
          <w:noProof/>
        </w:rPr>
        <w:tab/>
        <w:t>An MBMS suspension indication is sent in the MSI (MCH Scheduling Information), according to existing procedures in 3GPP TS 36.300 [23].</w:t>
      </w:r>
    </w:p>
    <w:p w14:paraId="2600C349" w14:textId="77777777" w:rsidR="00312C76" w:rsidRPr="003167FF" w:rsidRDefault="00312C76" w:rsidP="00312C76">
      <w:pPr>
        <w:pStyle w:val="B1"/>
        <w:rPr>
          <w:noProof/>
        </w:rPr>
      </w:pPr>
      <w:r w:rsidRPr="003167FF">
        <w:rPr>
          <w:noProof/>
        </w:rPr>
        <w:t>4.</w:t>
      </w:r>
      <w:r w:rsidRPr="003167FF">
        <w:rPr>
          <w:noProof/>
        </w:rPr>
        <w:tab/>
        <w:t>The NRM client detect the MBMS suspension and sends an MBMS suspension report.</w:t>
      </w:r>
    </w:p>
    <w:p w14:paraId="06509C6B" w14:textId="77777777" w:rsidR="00312C76" w:rsidRPr="003167FF" w:rsidRDefault="00312C76" w:rsidP="00312C76">
      <w:pPr>
        <w:pStyle w:val="B1"/>
        <w:rPr>
          <w:noProof/>
        </w:rPr>
      </w:pPr>
      <w:r w:rsidRPr="003167FF">
        <w:rPr>
          <w:noProof/>
        </w:rPr>
        <w:t>5.</w:t>
      </w:r>
      <w:r w:rsidRPr="003167FF">
        <w:rPr>
          <w:noProof/>
        </w:rPr>
        <w:tab/>
        <w:t>Based on the MBMS suspsension report received, the NRM server determines whether to switch to a new bearer (unicast or MBMS). If NRM server determines to switch to unicast bearer, then the NRM server sends the user plane delivery mode message to VAL server , and the VAL server sends the downlink data over the new bearer</w:t>
      </w:r>
      <w:r w:rsidRPr="003167FF">
        <w:rPr>
          <w:noProof/>
          <w:lang w:eastAsia="zh-CN"/>
        </w:rPr>
        <w:t>.</w:t>
      </w:r>
    </w:p>
    <w:p w14:paraId="5D8D60A1" w14:textId="77777777" w:rsidR="00312C76" w:rsidRPr="003167FF" w:rsidRDefault="00312C76" w:rsidP="00312C76">
      <w:pPr>
        <w:rPr>
          <w:noProof/>
        </w:rPr>
      </w:pPr>
      <w:r w:rsidRPr="003167FF">
        <w:rPr>
          <w:noProof/>
        </w:rPr>
        <w:t>The NRM client that is not instructed to send an MBMS suspension report shall still detect the MBMS suspension indication from RAN (step 3). A NRM client shall in this case not send other types of report (e.g. MBMS listening reports).</w:t>
      </w:r>
    </w:p>
    <w:p w14:paraId="13C0DD54" w14:textId="77777777" w:rsidR="00312C76" w:rsidRPr="003167FF" w:rsidRDefault="00312C76" w:rsidP="00312C76">
      <w:pPr>
        <w:rPr>
          <w:noProof/>
        </w:rPr>
      </w:pPr>
      <w:r w:rsidRPr="003167FF">
        <w:rPr>
          <w:noProof/>
        </w:rPr>
        <w:t>The same procedure can be applied at MBMS resumption or other MBMS events that may be detected by the NRM client.</w:t>
      </w:r>
    </w:p>
    <w:p w14:paraId="68F79503" w14:textId="77777777" w:rsidR="00312C76" w:rsidRPr="003167FF" w:rsidRDefault="00312C76" w:rsidP="00312C76">
      <w:pPr>
        <w:pStyle w:val="Heading4"/>
        <w:rPr>
          <w:noProof/>
        </w:rPr>
      </w:pPr>
      <w:bookmarkStart w:id="1603" w:name="_Toc4491484"/>
      <w:bookmarkStart w:id="1604" w:name="_Toc162886332"/>
      <w:r w:rsidRPr="003167FF">
        <w:rPr>
          <w:noProof/>
        </w:rPr>
        <w:t>14.3.4.8</w:t>
      </w:r>
      <w:r w:rsidRPr="003167FF">
        <w:rPr>
          <w:noProof/>
        </w:rPr>
        <w:tab/>
        <w:t>MBMS bearer event notification</w:t>
      </w:r>
      <w:bookmarkEnd w:id="1603"/>
      <w:bookmarkEnd w:id="1604"/>
    </w:p>
    <w:p w14:paraId="7D1C8873" w14:textId="77777777" w:rsidR="00312C76" w:rsidRPr="003167FF" w:rsidRDefault="00312C76" w:rsidP="00312C76">
      <w:pPr>
        <w:pStyle w:val="Heading5"/>
      </w:pPr>
      <w:bookmarkStart w:id="1605" w:name="_Toc4491485"/>
      <w:bookmarkStart w:id="1606" w:name="_Toc162886333"/>
      <w:r w:rsidRPr="003167FF">
        <w:t>14.3.4.8.1</w:t>
      </w:r>
      <w:r w:rsidRPr="003167FF">
        <w:tab/>
        <w:t>General</w:t>
      </w:r>
      <w:bookmarkEnd w:id="1605"/>
      <w:bookmarkEnd w:id="1606"/>
    </w:p>
    <w:p w14:paraId="4AABA75A" w14:textId="65CD9092" w:rsidR="00312C76" w:rsidRPr="003167FF" w:rsidRDefault="00312C76" w:rsidP="00312C76">
      <w:r w:rsidRPr="003167FF">
        <w:t>The NRM server is an instantiation of a GCS AS. For the NRM server to know the status of the MBMS bearer, and thus know the network</w:t>
      </w:r>
      <w:r w:rsidR="00FA09B7" w:rsidRPr="003167FF">
        <w:t>'</w:t>
      </w:r>
      <w:r w:rsidRPr="003167FF">
        <w:t>s ability to deliver the VAL service, it is required that the network provides MBMS bearer event notifications to the NRM server. The different events notified to the NRM server include the MBMS bearer start result (e.g. when the first cell successfully allocated MBMS resources), including information if any cells fail to allocate MBMS resources to a specific MBMS bearer, the current status of the MBMS bearer, MBMS bearer suspension/resume or overload scenarios.</w:t>
      </w:r>
    </w:p>
    <w:p w14:paraId="36400009" w14:textId="77777777" w:rsidR="00312C76" w:rsidRPr="003167FF" w:rsidRDefault="00312C76" w:rsidP="00312C76">
      <w:pPr>
        <w:pStyle w:val="EditorsNote"/>
      </w:pPr>
      <w:r w:rsidRPr="003167FF">
        <w:t>Editor's note:</w:t>
      </w:r>
      <w:r w:rsidRPr="003167FF">
        <w:tab/>
        <w:t>The procedure defined in this sub clause requires an enhancement to GCSE and RAN and is therefore subject to implementation in EPC and RAN.</w:t>
      </w:r>
    </w:p>
    <w:p w14:paraId="504E3907" w14:textId="77777777" w:rsidR="00312C76" w:rsidRPr="003167FF" w:rsidRDefault="00312C76" w:rsidP="00312C76">
      <w:pPr>
        <w:pStyle w:val="Heading5"/>
      </w:pPr>
      <w:bookmarkStart w:id="1607" w:name="_Toc4491486"/>
      <w:bookmarkStart w:id="1608" w:name="_Toc162886334"/>
      <w:r w:rsidRPr="003167FF">
        <w:rPr>
          <w:noProof/>
        </w:rPr>
        <w:t>14.3.4.8.2</w:t>
      </w:r>
      <w:r w:rsidRPr="003167FF">
        <w:rPr>
          <w:noProof/>
        </w:rPr>
        <w:tab/>
        <w:t>Procedure</w:t>
      </w:r>
      <w:bookmarkEnd w:id="1607"/>
      <w:bookmarkEnd w:id="1608"/>
    </w:p>
    <w:p w14:paraId="63EEA0A0" w14:textId="77777777" w:rsidR="00312C76" w:rsidRPr="003167FF" w:rsidRDefault="00312C76" w:rsidP="00312C76">
      <w:pPr>
        <w:rPr>
          <w:lang w:eastAsia="zh-CN"/>
        </w:rPr>
      </w:pPr>
      <w:r w:rsidRPr="003167FF">
        <w:t xml:space="preserve">The procedure in </w:t>
      </w:r>
      <w:r w:rsidRPr="003167FF">
        <w:rPr>
          <w:lang w:eastAsia="zh-CN"/>
        </w:rPr>
        <w:t xml:space="preserve">figure 14.3.4.8.2-1 </w:t>
      </w:r>
      <w:r w:rsidRPr="003167FF">
        <w:t>shows notification information flows from NRM server to BM-SC.</w:t>
      </w:r>
    </w:p>
    <w:p w14:paraId="54950738" w14:textId="77777777" w:rsidR="00312C76" w:rsidRPr="003167FF" w:rsidRDefault="00312C76" w:rsidP="00312C76">
      <w:pPr>
        <w:pStyle w:val="TH"/>
        <w:rPr>
          <w:lang w:eastAsia="zh-CN"/>
        </w:rPr>
      </w:pPr>
      <w:r w:rsidRPr="003167FF">
        <w:object w:dxaOrig="8400" w:dyaOrig="6420" w14:anchorId="5A1B5F4C">
          <v:shape id="_x0000_i1146" type="#_x0000_t75" style="width:418.9pt;height:321pt" o:ole="">
            <v:imagedata r:id="rId254" o:title=""/>
          </v:shape>
          <o:OLEObject Type="Embed" ProgID="Visio.Drawing.11" ShapeID="_x0000_i1146" DrawAspect="Content" ObjectID="_1778736017" r:id="rId255"/>
        </w:object>
      </w:r>
    </w:p>
    <w:p w14:paraId="7442DB2A" w14:textId="77777777" w:rsidR="00312C76" w:rsidRPr="003167FF" w:rsidRDefault="00312C76" w:rsidP="00312C76">
      <w:pPr>
        <w:pStyle w:val="TF"/>
      </w:pPr>
      <w:r w:rsidRPr="003167FF">
        <w:t xml:space="preserve">Figure </w:t>
      </w:r>
      <w:r w:rsidRPr="003167FF">
        <w:rPr>
          <w:lang w:eastAsia="zh-CN"/>
        </w:rPr>
        <w:t>14.3.4.8.2-1</w:t>
      </w:r>
      <w:r w:rsidRPr="003167FF">
        <w:t>: MBMS bearer event notification</w:t>
      </w:r>
    </w:p>
    <w:p w14:paraId="43DEC2B5" w14:textId="77777777" w:rsidR="00312C76" w:rsidRPr="003167FF" w:rsidRDefault="00312C76" w:rsidP="00312C76">
      <w:pPr>
        <w:pStyle w:val="B1"/>
        <w:rPr>
          <w:lang w:eastAsia="zh-CN"/>
        </w:rPr>
      </w:pPr>
      <w:r w:rsidRPr="003167FF">
        <w:rPr>
          <w:lang w:eastAsia="zh-CN"/>
        </w:rPr>
        <w:t>1.</w:t>
      </w:r>
      <w:r w:rsidRPr="003167FF">
        <w:tab/>
      </w:r>
      <w:r w:rsidRPr="003167FF">
        <w:rPr>
          <w:lang w:eastAsia="zh-CN"/>
        </w:rPr>
        <w:t xml:space="preserve">The NRM server activates an MBMS bearer. </w:t>
      </w:r>
      <w:r w:rsidRPr="003167FF">
        <w:t>The activation of the MBMS bearer is done on the MB2-C reference point and according to 3GPP TS 23.468 [16].</w:t>
      </w:r>
      <w:r w:rsidRPr="003167FF">
        <w:rPr>
          <w:lang w:eastAsia="zh-CN"/>
        </w:rPr>
        <w:t xml:space="preserve"> </w:t>
      </w:r>
    </w:p>
    <w:p w14:paraId="53E07BAF" w14:textId="77777777" w:rsidR="00312C76" w:rsidRPr="003167FF" w:rsidRDefault="00312C76" w:rsidP="00312C76">
      <w:pPr>
        <w:pStyle w:val="B1"/>
        <w:rPr>
          <w:lang w:eastAsia="zh-CN"/>
        </w:rPr>
      </w:pPr>
      <w:r w:rsidRPr="003167FF">
        <w:rPr>
          <w:lang w:eastAsia="zh-CN"/>
        </w:rPr>
        <w:t>2.</w:t>
      </w:r>
      <w:r w:rsidRPr="003167FF">
        <w:rPr>
          <w:lang w:eastAsia="zh-CN"/>
        </w:rPr>
        <w:tab/>
        <w:t>The BMSC will respond to the activation with an Activate MBMS bearer response message, according to 3GPP TS 23.468 [16].</w:t>
      </w:r>
    </w:p>
    <w:p w14:paraId="65F5D1EC" w14:textId="77777777" w:rsidR="00312C76" w:rsidRPr="003167FF" w:rsidRDefault="00312C76" w:rsidP="00312C76">
      <w:pPr>
        <w:pStyle w:val="B1"/>
        <w:rPr>
          <w:lang w:eastAsia="zh-CN"/>
        </w:rPr>
      </w:pPr>
      <w:r w:rsidRPr="003167FF">
        <w:rPr>
          <w:lang w:eastAsia="zh-CN"/>
        </w:rPr>
        <w:t>3.</w:t>
      </w:r>
      <w:r w:rsidRPr="003167FF">
        <w:rPr>
          <w:lang w:eastAsia="zh-CN"/>
        </w:rPr>
        <w:tab/>
        <w:t>The EPC and RAN will initiate the MBMS session start procedure according to 3GPP TS 23.246 [17]. This procedure is outside the scope of this specification.</w:t>
      </w:r>
    </w:p>
    <w:p w14:paraId="22833369" w14:textId="77777777" w:rsidR="00312C76" w:rsidRPr="003167FF" w:rsidRDefault="00312C76" w:rsidP="00312C76">
      <w:pPr>
        <w:pStyle w:val="B1"/>
        <w:rPr>
          <w:lang w:eastAsia="zh-CN"/>
        </w:rPr>
      </w:pPr>
      <w:r w:rsidRPr="003167FF">
        <w:rPr>
          <w:lang w:eastAsia="zh-CN"/>
        </w:rPr>
        <w:t>4a.</w:t>
      </w:r>
      <w:r w:rsidRPr="003167FF">
        <w:rPr>
          <w:lang w:eastAsia="zh-CN"/>
        </w:rPr>
        <w:tab/>
        <w:t>At the first indication of a successful MBMS session start procedure, the BM-SC sends a MBMS bearer event notification, indicating that the MBMS bearer is ready to use.</w:t>
      </w:r>
    </w:p>
    <w:p w14:paraId="1E581378" w14:textId="77777777" w:rsidR="00312C76" w:rsidRPr="003167FF" w:rsidRDefault="00312C76" w:rsidP="00312C76">
      <w:pPr>
        <w:pStyle w:val="B1"/>
        <w:rPr>
          <w:lang w:eastAsia="zh-CN"/>
        </w:rPr>
      </w:pPr>
      <w:r w:rsidRPr="003167FF">
        <w:rPr>
          <w:lang w:eastAsia="zh-CN"/>
        </w:rPr>
        <w:t>4b.</w:t>
      </w:r>
      <w:r w:rsidRPr="003167FF">
        <w:rPr>
          <w:lang w:eastAsia="zh-CN"/>
        </w:rPr>
        <w:tab/>
        <w:t>The NRM server notifies user plane delivery mode to the VAL server.</w:t>
      </w:r>
    </w:p>
    <w:p w14:paraId="33EFB1A5" w14:textId="77777777" w:rsidR="00312C76" w:rsidRPr="003167FF" w:rsidRDefault="00312C76" w:rsidP="00312C76">
      <w:pPr>
        <w:pStyle w:val="B1"/>
        <w:rPr>
          <w:lang w:eastAsia="zh-CN"/>
        </w:rPr>
      </w:pPr>
      <w:r w:rsidRPr="003167FF">
        <w:rPr>
          <w:lang w:eastAsia="zh-CN"/>
        </w:rPr>
        <w:t>5.</w:t>
      </w:r>
      <w:r w:rsidRPr="003167FF">
        <w:rPr>
          <w:lang w:eastAsia="zh-CN"/>
        </w:rPr>
        <w:tab/>
        <w:t>The VAL server starts to use the MBMS bearer according to the MBMS procedures in this specification.</w:t>
      </w:r>
    </w:p>
    <w:p w14:paraId="0D7ED29F" w14:textId="77777777" w:rsidR="00312C76" w:rsidRPr="003167FF" w:rsidRDefault="00312C76" w:rsidP="00312C76">
      <w:pPr>
        <w:pStyle w:val="B1"/>
        <w:rPr>
          <w:lang w:eastAsia="zh-CN"/>
        </w:rPr>
      </w:pPr>
      <w:r w:rsidRPr="003167FF">
        <w:rPr>
          <w:lang w:eastAsia="zh-CN"/>
        </w:rPr>
        <w:t>6.</w:t>
      </w:r>
      <w:r w:rsidRPr="003167FF">
        <w:rPr>
          <w:lang w:eastAsia="zh-CN"/>
        </w:rPr>
        <w:tab/>
        <w:t>An event from RAN related to the MBMS session is received by the BM-SC.</w:t>
      </w:r>
    </w:p>
    <w:p w14:paraId="5562E2C5" w14:textId="77777777" w:rsidR="00312C76" w:rsidRPr="003167FF" w:rsidRDefault="00312C76" w:rsidP="00312C76">
      <w:pPr>
        <w:pStyle w:val="B1"/>
        <w:rPr>
          <w:lang w:eastAsia="zh-CN"/>
        </w:rPr>
      </w:pPr>
      <w:r w:rsidRPr="003167FF">
        <w:rPr>
          <w:lang w:eastAsia="zh-CN"/>
        </w:rPr>
        <w:t>7a.</w:t>
      </w:r>
      <w:r w:rsidRPr="003167FF">
        <w:rPr>
          <w:lang w:eastAsia="zh-CN"/>
        </w:rPr>
        <w:tab/>
        <w:t xml:space="preserve">The BM-SC notifies the NRM server of certain MBMS related events including references to affected MBMS services areas or list of cells. Example of such events may be radio resources not available, overload, MBMS suspension. </w:t>
      </w:r>
    </w:p>
    <w:p w14:paraId="4DA28492" w14:textId="77777777" w:rsidR="00312C76" w:rsidRPr="003167FF" w:rsidRDefault="00312C76" w:rsidP="00312C76">
      <w:pPr>
        <w:pStyle w:val="B1"/>
        <w:rPr>
          <w:lang w:eastAsia="zh-CN"/>
        </w:rPr>
      </w:pPr>
      <w:r w:rsidRPr="003167FF">
        <w:rPr>
          <w:lang w:eastAsia="zh-CN"/>
        </w:rPr>
        <w:t>7b.</w:t>
      </w:r>
      <w:r w:rsidRPr="003167FF">
        <w:rPr>
          <w:lang w:eastAsia="zh-CN"/>
        </w:rPr>
        <w:tab/>
        <w:t>The NRM server notifies user plane delivery mode to the VAL server.</w:t>
      </w:r>
    </w:p>
    <w:p w14:paraId="6EC4A92E" w14:textId="77777777" w:rsidR="00312C76" w:rsidRPr="003167FF" w:rsidRDefault="00312C76" w:rsidP="00312C76">
      <w:pPr>
        <w:pStyle w:val="B1"/>
        <w:rPr>
          <w:lang w:eastAsia="zh-CN"/>
        </w:rPr>
      </w:pPr>
      <w:r w:rsidRPr="003167FF">
        <w:rPr>
          <w:lang w:eastAsia="zh-CN"/>
        </w:rPr>
        <w:t>8.</w:t>
      </w:r>
      <w:r w:rsidRPr="003167FF">
        <w:rPr>
          <w:lang w:eastAsia="zh-CN"/>
        </w:rPr>
        <w:tab/>
        <w:t>The NRM server may decide, based on the received events, to switch to unicast transmission for relevant VAL UEs.</w:t>
      </w:r>
    </w:p>
    <w:p w14:paraId="099B493E" w14:textId="77777777" w:rsidR="00312C76" w:rsidRPr="003167FF" w:rsidRDefault="00312C76" w:rsidP="00312C76">
      <w:pPr>
        <w:pStyle w:val="NO"/>
        <w:rPr>
          <w:lang w:eastAsia="zh-CN"/>
        </w:rPr>
      </w:pPr>
      <w:r w:rsidRPr="003167FF">
        <w:rPr>
          <w:lang w:eastAsia="zh-CN"/>
        </w:rPr>
        <w:t>NOTE:</w:t>
      </w:r>
      <w:r w:rsidRPr="003167FF">
        <w:rPr>
          <w:lang w:eastAsia="zh-CN"/>
        </w:rPr>
        <w:tab/>
        <w:t>Steps 6-8 should be seen as example events from the network that may occur and possible actions taken by the NRM server. These steps may be done at any time and repeatedly during the life time of an MBMS bearer.</w:t>
      </w:r>
    </w:p>
    <w:p w14:paraId="255588FF" w14:textId="77777777" w:rsidR="00312C76" w:rsidRPr="003167FF" w:rsidRDefault="00312C76" w:rsidP="00312C76">
      <w:pPr>
        <w:pStyle w:val="Heading4"/>
      </w:pPr>
      <w:bookmarkStart w:id="1609" w:name="_Toc162886335"/>
      <w:r w:rsidRPr="003167FF">
        <w:rPr>
          <w:lang w:eastAsia="zh-CN"/>
        </w:rPr>
        <w:t>14.3.4.9</w:t>
      </w:r>
      <w:r w:rsidRPr="003167FF">
        <w:rPr>
          <w:lang w:eastAsia="zh-CN"/>
        </w:rPr>
        <w:tab/>
      </w:r>
      <w:r w:rsidRPr="003167FF">
        <w:t>Swit</w:t>
      </w:r>
      <w:r w:rsidRPr="003167FF">
        <w:rPr>
          <w:lang w:eastAsia="zh-CN"/>
        </w:rPr>
        <w:t>c</w:t>
      </w:r>
      <w:r w:rsidRPr="003167FF">
        <w:t>h</w:t>
      </w:r>
      <w:r w:rsidRPr="003167FF">
        <w:rPr>
          <w:lang w:eastAsia="zh-CN"/>
        </w:rPr>
        <w:t>ing</w:t>
      </w:r>
      <w:r w:rsidRPr="003167FF">
        <w:t xml:space="preserve"> between MBMS </w:t>
      </w:r>
      <w:r w:rsidRPr="003167FF">
        <w:rPr>
          <w:lang w:eastAsia="zh-CN"/>
        </w:rPr>
        <w:t>bearer</w:t>
      </w:r>
      <w:r w:rsidRPr="003167FF">
        <w:t xml:space="preserve"> and unicast </w:t>
      </w:r>
      <w:r w:rsidRPr="003167FF">
        <w:rPr>
          <w:lang w:eastAsia="zh-CN"/>
        </w:rPr>
        <w:t>bearer</w:t>
      </w:r>
      <w:bookmarkEnd w:id="1609"/>
    </w:p>
    <w:p w14:paraId="5D755E53" w14:textId="77777777" w:rsidR="00312C76" w:rsidRPr="003167FF" w:rsidRDefault="00312C76" w:rsidP="00312C76">
      <w:pPr>
        <w:pStyle w:val="Heading5"/>
      </w:pPr>
      <w:bookmarkStart w:id="1610" w:name="_Toc162886336"/>
      <w:r w:rsidRPr="003167FF">
        <w:t>14.3.4.9.1</w:t>
      </w:r>
      <w:r w:rsidRPr="003167FF">
        <w:tab/>
        <w:t>General</w:t>
      </w:r>
      <w:bookmarkEnd w:id="1610"/>
    </w:p>
    <w:p w14:paraId="7AB07F20" w14:textId="77777777" w:rsidR="00312C76" w:rsidRPr="003167FF" w:rsidRDefault="00312C76" w:rsidP="00312C76">
      <w:r w:rsidRPr="003167FF">
        <w:t>The NRM server monitors the bearers used for VAL service communications and decides to switch between MBMS and unicast bearers.</w:t>
      </w:r>
    </w:p>
    <w:p w14:paraId="6009DAD2" w14:textId="77777777" w:rsidR="00312C76" w:rsidRPr="003167FF" w:rsidRDefault="00312C76" w:rsidP="00312C76">
      <w:pPr>
        <w:pStyle w:val="Heading5"/>
      </w:pPr>
      <w:bookmarkStart w:id="1611" w:name="_Toc162886337"/>
      <w:r w:rsidRPr="003167FF">
        <w:t>14.3.4.9.2</w:t>
      </w:r>
      <w:r w:rsidRPr="003167FF">
        <w:tab/>
        <w:t>Procedure</w:t>
      </w:r>
      <w:bookmarkEnd w:id="1611"/>
    </w:p>
    <w:p w14:paraId="751C8F37" w14:textId="77777777" w:rsidR="00312C76" w:rsidRPr="003167FF" w:rsidRDefault="00312C76" w:rsidP="00312C76">
      <w:r w:rsidRPr="003167FF">
        <w:t>Figure 14.3.4.9.2-1 shows the procedure for service continuity when a UE is about to move out of MBMS coverage or getting into good MBMS coverage</w:t>
      </w:r>
      <w:r w:rsidRPr="003167FF">
        <w:rPr>
          <w:lang w:eastAsia="zh-CN"/>
        </w:rPr>
        <w:t xml:space="preserve"> by switching between MBMS bearer and unicast bearer</w:t>
      </w:r>
      <w:r w:rsidRPr="003167FF">
        <w:t xml:space="preserve">. </w:t>
      </w:r>
    </w:p>
    <w:p w14:paraId="63AF2485" w14:textId="77777777" w:rsidR="00312C76" w:rsidRPr="003167FF" w:rsidRDefault="00312C76" w:rsidP="00312C76">
      <w:pPr>
        <w:rPr>
          <w:lang w:eastAsia="zh-CN"/>
        </w:rPr>
      </w:pPr>
      <w:r w:rsidRPr="003167FF">
        <w:rPr>
          <w:lang w:eastAsia="zh-CN"/>
        </w:rPr>
        <w:t>Pre-condition:</w:t>
      </w:r>
    </w:p>
    <w:p w14:paraId="5118DFC0" w14:textId="77777777" w:rsidR="00312C76" w:rsidRPr="003167FF" w:rsidRDefault="00312C76" w:rsidP="00312C76">
      <w:pPr>
        <w:pStyle w:val="B1"/>
        <w:rPr>
          <w:lang w:eastAsia="zh-CN"/>
        </w:rPr>
      </w:pPr>
      <w:r w:rsidRPr="003167FF">
        <w:rPr>
          <w:lang w:eastAsia="zh-CN"/>
        </w:rPr>
        <w:t>-</w:t>
      </w:r>
      <w:r w:rsidRPr="003167FF">
        <w:rPr>
          <w:lang w:eastAsia="zh-CN"/>
        </w:rPr>
        <w:tab/>
      </w:r>
      <w:r w:rsidRPr="003167FF">
        <w:t>It is assumed that a bearer (unicast or MBMS) has been activated by the VAL server for downlink delivery</w:t>
      </w:r>
      <w:r w:rsidRPr="003167FF">
        <w:rPr>
          <w:lang w:eastAsia="zh-CN"/>
        </w:rPr>
        <w:t>.</w:t>
      </w:r>
    </w:p>
    <w:p w14:paraId="424CB5FF" w14:textId="77777777" w:rsidR="00312C76" w:rsidRPr="003167FF" w:rsidRDefault="00312C76" w:rsidP="00312C76">
      <w:pPr>
        <w:pStyle w:val="TH"/>
      </w:pPr>
      <w:r w:rsidRPr="003167FF">
        <w:object w:dxaOrig="6072" w:dyaOrig="4620" w14:anchorId="6723B9B4">
          <v:shape id="_x0000_i1147" type="#_x0000_t75" style="width:304.15pt;height:231.75pt" o:ole="">
            <v:imagedata r:id="rId256" o:title=""/>
          </v:shape>
          <o:OLEObject Type="Embed" ProgID="Visio.Drawing.11" ShapeID="_x0000_i1147" DrawAspect="Content" ObjectID="_1778736018" r:id="rId257"/>
        </w:object>
      </w:r>
    </w:p>
    <w:p w14:paraId="13EECB09" w14:textId="77777777" w:rsidR="00312C76" w:rsidRPr="003167FF" w:rsidRDefault="00312C76" w:rsidP="00312C76">
      <w:pPr>
        <w:pStyle w:val="TF"/>
      </w:pPr>
      <w:r w:rsidRPr="003167FF">
        <w:t>Figure 14.3.4.9.2-1</w:t>
      </w:r>
      <w:r w:rsidRPr="003167FF">
        <w:rPr>
          <w:lang w:eastAsia="zh-CN"/>
        </w:rPr>
        <w:t>:</w:t>
      </w:r>
      <w:r w:rsidRPr="003167FF">
        <w:t xml:space="preserve"> Switch</w:t>
      </w:r>
      <w:r w:rsidRPr="003167FF">
        <w:rPr>
          <w:lang w:eastAsia="zh-CN"/>
        </w:rPr>
        <w:t>ing</w:t>
      </w:r>
      <w:r w:rsidRPr="003167FF">
        <w:t xml:space="preserve"> between MBMS delivery and unicast delivery</w:t>
      </w:r>
    </w:p>
    <w:p w14:paraId="4AEFD21D" w14:textId="77777777" w:rsidR="00312C76" w:rsidRPr="003167FF" w:rsidRDefault="00312C76" w:rsidP="00312C76">
      <w:pPr>
        <w:pStyle w:val="B1"/>
        <w:rPr>
          <w:rFonts w:eastAsia="Malgun Gothic"/>
          <w:lang w:eastAsia="ko-KR"/>
        </w:rPr>
      </w:pPr>
      <w:r w:rsidRPr="003167FF">
        <w:rPr>
          <w:lang w:eastAsia="zh-CN"/>
        </w:rPr>
        <w:t>1.</w:t>
      </w:r>
      <w:r w:rsidRPr="003167FF">
        <w:rPr>
          <w:lang w:eastAsia="zh-CN"/>
        </w:rPr>
        <w:tab/>
      </w:r>
      <w:r w:rsidRPr="003167FF">
        <w:rPr>
          <w:rFonts w:eastAsia="Malgun Gothic"/>
          <w:lang w:eastAsia="ko-KR"/>
        </w:rPr>
        <w:t xml:space="preserve">The </w:t>
      </w:r>
      <w:r w:rsidRPr="003167FF">
        <w:rPr>
          <w:lang w:eastAsia="zh-CN"/>
        </w:rPr>
        <w:t xml:space="preserve">VAL </w:t>
      </w:r>
      <w:r w:rsidRPr="003167FF">
        <w:rPr>
          <w:rFonts w:eastAsia="Malgun Gothic"/>
          <w:lang w:eastAsia="ko-KR"/>
        </w:rPr>
        <w:t>UE detects changing MBMS bearer condition (good or bad MBMS coverage) for the corresponding MBMS service. The method to detect is implementation specific.</w:t>
      </w:r>
    </w:p>
    <w:p w14:paraId="6D5C8510" w14:textId="77777777" w:rsidR="00312C76" w:rsidRPr="003167FF" w:rsidRDefault="00312C76" w:rsidP="00312C76">
      <w:pPr>
        <w:pStyle w:val="B1"/>
        <w:rPr>
          <w:lang w:eastAsia="zh-CN"/>
        </w:rPr>
      </w:pPr>
      <w:r w:rsidRPr="003167FF">
        <w:rPr>
          <w:lang w:eastAsia="zh-CN"/>
        </w:rPr>
        <w:t>2.</w:t>
      </w:r>
      <w:r w:rsidRPr="003167FF">
        <w:rPr>
          <w:lang w:eastAsia="zh-CN"/>
        </w:rPr>
        <w:tab/>
        <w:t>The NRM client notifies the NRM server about the</w:t>
      </w:r>
      <w:r w:rsidRPr="003167FF">
        <w:rPr>
          <w:rFonts w:eastAsia="Malgun Gothic"/>
          <w:lang w:eastAsia="ko-KR"/>
        </w:rPr>
        <w:t xml:space="preserve"> MBMS bearer condition for the corresponding MBMS service by sending the MBMS listening status report</w:t>
      </w:r>
      <w:r w:rsidRPr="003167FF">
        <w:rPr>
          <w:lang w:eastAsia="zh-CN"/>
        </w:rPr>
        <w:t>.</w:t>
      </w:r>
    </w:p>
    <w:p w14:paraId="1169B18C" w14:textId="77777777" w:rsidR="00312C76" w:rsidRPr="003167FF" w:rsidRDefault="00312C76" w:rsidP="00312C76">
      <w:pPr>
        <w:pStyle w:val="NO"/>
        <w:rPr>
          <w:lang w:eastAsia="zh-CN"/>
        </w:rPr>
      </w:pPr>
      <w:r w:rsidRPr="003167FF">
        <w:t>NOTE 1</w:t>
      </w:r>
      <w:r w:rsidRPr="003167FF">
        <w:rPr>
          <w:lang w:eastAsia="zh-CN"/>
        </w:rPr>
        <w:t>:</w:t>
      </w:r>
      <w:r w:rsidRPr="003167FF">
        <w:rPr>
          <w:lang w:eastAsia="zh-CN"/>
        </w:rPr>
        <w:tab/>
        <w:t xml:space="preserve">To efficiently notify the NRM server, e.g., when the NRM client detects that the reception quality of the MBMS bearer is decreasing </w:t>
      </w:r>
      <w:r w:rsidRPr="003167FF">
        <w:t>or reaching an insufficient quality level for the reception of VAL services</w:t>
      </w:r>
      <w:r w:rsidRPr="003167FF">
        <w:rPr>
          <w:lang w:eastAsia="zh-CN"/>
        </w:rPr>
        <w:t>, the NRM client proactively may send to the NRM server a MBMS listening status report including the MBMS reception quality level.</w:t>
      </w:r>
    </w:p>
    <w:p w14:paraId="1ECD0FB8"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NRM server makes the decision to switch between MBMS delivery and unicast delivery based on available information at the NRM server including the MBMS listening status report as described in clause </w:t>
      </w:r>
      <w:r w:rsidRPr="003167FF">
        <w:t xml:space="preserve">14.3.4.5. </w:t>
      </w:r>
      <w:r w:rsidRPr="003167FF">
        <w:rPr>
          <w:lang w:eastAsia="zh-CN"/>
        </w:rPr>
        <w:t>The NRM server notifies a user plane delivery mode to the VAL server.</w:t>
      </w:r>
    </w:p>
    <w:p w14:paraId="3BE0C0BD"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server sends the downlink data over the new bearer (unicast or MBMS) to the VAL client as per step 3. </w:t>
      </w:r>
    </w:p>
    <w:p w14:paraId="384EE3A9" w14:textId="77777777" w:rsidR="00312C76" w:rsidRPr="003167FF" w:rsidRDefault="00312C76" w:rsidP="00312C76">
      <w:pPr>
        <w:pStyle w:val="NO"/>
        <w:rPr>
          <w:lang w:eastAsia="zh-CN"/>
        </w:rPr>
      </w:pPr>
      <w:r w:rsidRPr="003167FF">
        <w:rPr>
          <w:lang w:eastAsia="zh-CN"/>
        </w:rPr>
        <w:t>NOTE 2:</w:t>
      </w:r>
      <w:r w:rsidRPr="003167FF">
        <w:rPr>
          <w:lang w:eastAsia="zh-CN"/>
        </w:rPr>
        <w:tab/>
        <w:t>The new bearer (unicast or MBMS) may be set up on demand after step 3 or before.</w:t>
      </w:r>
    </w:p>
    <w:p w14:paraId="45808B6F" w14:textId="77777777" w:rsidR="00312C76" w:rsidRPr="003167FF" w:rsidRDefault="00312C76" w:rsidP="00312C76">
      <w:pPr>
        <w:pStyle w:val="B1"/>
        <w:rPr>
          <w:lang w:eastAsia="zh-CN"/>
        </w:rPr>
      </w:pPr>
      <w:r w:rsidRPr="003167FF">
        <w:rPr>
          <w:lang w:eastAsia="zh-CN"/>
        </w:rPr>
        <w:t>5.</w:t>
      </w:r>
      <w:r w:rsidRPr="003167FF">
        <w:rPr>
          <w:lang w:eastAsia="zh-CN"/>
        </w:rPr>
        <w:tab/>
        <w:t>During the switching, the VAL client simultaneously receives downlink data through both bearers (unicast bearer and MBMS bearer). If there is no downlink data to the VAL client, this step can be skipped.</w:t>
      </w:r>
    </w:p>
    <w:p w14:paraId="6F71EE46" w14:textId="77777777" w:rsidR="00312C76" w:rsidRPr="003167FF" w:rsidRDefault="00312C76" w:rsidP="00312C76">
      <w:pPr>
        <w:pStyle w:val="B1"/>
        <w:rPr>
          <w:lang w:eastAsia="zh-CN"/>
        </w:rPr>
      </w:pPr>
      <w:r w:rsidRPr="003167FF">
        <w:rPr>
          <w:lang w:eastAsia="zh-CN"/>
        </w:rPr>
        <w:t>6.</w:t>
      </w:r>
      <w:r w:rsidRPr="003167FF">
        <w:rPr>
          <w:lang w:eastAsia="zh-CN"/>
        </w:rPr>
        <w:tab/>
        <w:t>The VAL client ceases to receive the downlink data through previous bearer but continues receiving data through new bearer.</w:t>
      </w:r>
    </w:p>
    <w:p w14:paraId="7FD1EF42" w14:textId="05087041" w:rsidR="00192457" w:rsidRPr="003167FF" w:rsidRDefault="00192457" w:rsidP="00192457">
      <w:pPr>
        <w:pStyle w:val="Heading3"/>
      </w:pPr>
      <w:bookmarkStart w:id="1612" w:name="_Toc106026241"/>
      <w:bookmarkStart w:id="1613" w:name="_Toc162886338"/>
      <w:r w:rsidRPr="003167FF">
        <w:t>14.3.4A</w:t>
      </w:r>
      <w:r w:rsidRPr="003167FF">
        <w:tab/>
      </w:r>
      <w:bookmarkEnd w:id="1612"/>
      <w:r w:rsidRPr="003167FF">
        <w:t xml:space="preserve">Multicast resource management for </w:t>
      </w:r>
      <w:r w:rsidR="00024B95" w:rsidRPr="003167FF">
        <w:t>5GS</w:t>
      </w:r>
      <w:bookmarkEnd w:id="1613"/>
    </w:p>
    <w:p w14:paraId="33D4C03F" w14:textId="77777777" w:rsidR="00192457" w:rsidRPr="003167FF" w:rsidRDefault="00192457" w:rsidP="00192457">
      <w:pPr>
        <w:pStyle w:val="Heading4"/>
      </w:pPr>
      <w:bookmarkStart w:id="1614" w:name="_Toc162886339"/>
      <w:bookmarkStart w:id="1615" w:name="_Toc106026242"/>
      <w:bookmarkStart w:id="1616" w:name="_Toc91749794"/>
      <w:r w:rsidRPr="003167FF">
        <w:t>14.3.4A.1</w:t>
      </w:r>
      <w:r w:rsidRPr="003167FF">
        <w:tab/>
        <w:t>General</w:t>
      </w:r>
      <w:bookmarkEnd w:id="1614"/>
      <w:r w:rsidRPr="003167FF">
        <w:t xml:space="preserve"> </w:t>
      </w:r>
    </w:p>
    <w:p w14:paraId="03E001BD" w14:textId="77777777" w:rsidR="00192457" w:rsidRPr="003167FF" w:rsidRDefault="00192457" w:rsidP="00192457">
      <w:r w:rsidRPr="003167FF">
        <w:t xml:space="preserve">This subclause defines information flows and procedures for 5G MBS usage that applies to VAL services. 5G MBS session can be used by any </w:t>
      </w:r>
      <w:r w:rsidRPr="003167FF">
        <w:rPr>
          <w:lang w:eastAsia="zh-CN"/>
        </w:rPr>
        <w:t>VAL</w:t>
      </w:r>
      <w:r w:rsidRPr="003167FF">
        <w:t xml:space="preserve"> service for any </w:t>
      </w:r>
      <w:r w:rsidRPr="003167FF">
        <w:rPr>
          <w:lang w:eastAsia="zh-CN"/>
        </w:rPr>
        <w:t>VAL</w:t>
      </w:r>
      <w:r w:rsidRPr="003167FF">
        <w:t xml:space="preserve"> service group.</w:t>
      </w:r>
    </w:p>
    <w:p w14:paraId="43AF62C3" w14:textId="77777777" w:rsidR="00192457" w:rsidRPr="003167FF" w:rsidRDefault="00192457" w:rsidP="00192457">
      <w:pPr>
        <w:rPr>
          <w:noProof/>
        </w:rPr>
      </w:pPr>
      <w:r w:rsidRPr="003167FF">
        <w:rPr>
          <w:noProof/>
        </w:rPr>
        <w:t>The main purpose of using 5G Multicast-Broadcast Service (MBS) by verticals is to provide efficient downlink delivery of user traffic in VAL service group communications or in a certain area.</w:t>
      </w:r>
    </w:p>
    <w:p w14:paraId="3A6CA809" w14:textId="40B888D3" w:rsidR="00192457" w:rsidRPr="003167FF" w:rsidRDefault="00192457" w:rsidP="00192457">
      <w:r w:rsidRPr="003167FF">
        <w:t>Multicast and broadcast</w:t>
      </w:r>
      <w:r w:rsidR="00BE6801" w:rsidRPr="003167FF">
        <w:t xml:space="preserve"> communication</w:t>
      </w:r>
      <w:r w:rsidRPr="003167FF">
        <w:t xml:space="preserve"> services in 5G for vertical applicationsrely on the creation and establishment of MBS sessions to deliver user data in downlink. Shared and individual delivery from the VAL server to multiple VAL users is supported either as point-to-point or point-to-multipoint over the radio. The MBS session which consist of one or multiple QoS flows for different service requirements</w:t>
      </w:r>
      <w:r w:rsidR="00BE6801" w:rsidRPr="003167FF">
        <w:t xml:space="preserve"> are</w:t>
      </w:r>
      <w:r w:rsidRPr="003167FF">
        <w:t xml:space="preserve"> either broadcast or multicast type. </w:t>
      </w:r>
      <w:r w:rsidR="00BE6801" w:rsidRPr="003167FF">
        <w:t>For the broadcast MBS session or local MBS session, the MBS service area is configured with the MBS session.</w:t>
      </w:r>
    </w:p>
    <w:p w14:paraId="757728E6" w14:textId="77777777" w:rsidR="00192457" w:rsidRPr="003167FF" w:rsidRDefault="00192457" w:rsidP="00192457">
      <w:pPr>
        <w:pStyle w:val="NO"/>
        <w:rPr>
          <w:lang w:eastAsia="zh-CN"/>
        </w:rPr>
      </w:pPr>
      <w:r w:rsidRPr="003167FF">
        <w:rPr>
          <w:rFonts w:eastAsia="Malgun Gothic"/>
          <w:lang w:eastAsia="ko-KR"/>
        </w:rPr>
        <w:t>NOTE</w:t>
      </w:r>
      <w:r w:rsidRPr="003167FF">
        <w:t> </w:t>
      </w:r>
      <w:r w:rsidRPr="003167FF">
        <w:rPr>
          <w:lang w:eastAsia="zh-CN"/>
        </w:rPr>
        <w:t>1</w:t>
      </w:r>
      <w:r w:rsidRPr="003167FF">
        <w:t>:</w:t>
      </w:r>
      <w:r w:rsidRPr="003167FF">
        <w:tab/>
        <w:t xml:space="preserve">Support of MBS and specific session types is an implementation choice. </w:t>
      </w:r>
    </w:p>
    <w:p w14:paraId="7768F244" w14:textId="77777777" w:rsidR="00192457" w:rsidRPr="003167FF" w:rsidRDefault="00192457" w:rsidP="00192457">
      <w:pPr>
        <w:rPr>
          <w:lang w:eastAsia="zh-CN"/>
        </w:rPr>
      </w:pPr>
      <w:r w:rsidRPr="003167FF">
        <w:rPr>
          <w:lang w:eastAsia="zh-CN"/>
        </w:rPr>
        <w:t xml:space="preserve">Within this arrangement, the VAL server decides whether to create broadcast or multicast MBS sessions to be associated with certain VAL service groups or area. The 5GC adaptively decides whether to deliver the MBS traffic from the MB-UPF in the form of shared delivery or individual delivery, where the latter is applicable to multicast MBS sessions. The NG-RAN decides to utilize point-to-point or point-to-multipoint delivery methods applicable for shared delivery only. MBS provides reliability enhancements and minimizes loss of information, e.g., due to mobility and handover. </w:t>
      </w:r>
    </w:p>
    <w:p w14:paraId="10231E81" w14:textId="58F8584C" w:rsidR="00192457" w:rsidRPr="003167FF" w:rsidRDefault="00192457" w:rsidP="00192457">
      <w:pPr>
        <w:rPr>
          <w:lang w:eastAsia="zh-CN"/>
        </w:rPr>
      </w:pPr>
      <w:r w:rsidRPr="003167FF">
        <w:rPr>
          <w:lang w:eastAsia="zh-CN"/>
        </w:rPr>
        <w:t>MBS group scheduling mechanism enables simultaneous reception of MBS and unicast user traffic by the VAL UEs. The UEs can receive broadcast MBS sessions irrespective of their RRC state (i.e., connected, inactive or idle) and multicast sessions in RRC</w:t>
      </w:r>
      <w:r w:rsidRPr="003167FF">
        <w:rPr>
          <w:lang w:eastAsia="zh-CN"/>
        </w:rPr>
        <w:noBreakHyphen/>
        <w:t>CONNECTED state</w:t>
      </w:r>
      <w:r w:rsidR="00A018FE" w:rsidRPr="00A018FE">
        <w:rPr>
          <w:lang w:eastAsia="zh-CN"/>
        </w:rPr>
        <w:t xml:space="preserve"> and RRC_INACTIVE state</w:t>
      </w:r>
      <w:r w:rsidRPr="003167FF">
        <w:rPr>
          <w:lang w:eastAsia="zh-CN"/>
        </w:rPr>
        <w:t xml:space="preserve">. </w:t>
      </w:r>
    </w:p>
    <w:p w14:paraId="2E5601D2" w14:textId="77777777" w:rsidR="00192457" w:rsidRPr="003167FF" w:rsidRDefault="00192457" w:rsidP="00192457">
      <w:pPr>
        <w:rPr>
          <w:lang w:eastAsia="zh-CN"/>
        </w:rPr>
      </w:pPr>
      <w:r w:rsidRPr="003167FF">
        <w:rPr>
          <w:lang w:eastAsia="zh-CN"/>
        </w:rPr>
        <w:t>The following capabilities (non-exhaustive list) provided by MBS could be used by NRM server:</w:t>
      </w:r>
    </w:p>
    <w:p w14:paraId="3490AFA7" w14:textId="77777777" w:rsidR="00192457" w:rsidRPr="003167FF" w:rsidRDefault="00192457" w:rsidP="00192457">
      <w:pPr>
        <w:pStyle w:val="B1"/>
        <w:rPr>
          <w:lang w:eastAsia="zh-CN"/>
        </w:rPr>
      </w:pPr>
      <w:r w:rsidRPr="003167FF">
        <w:rPr>
          <w:lang w:eastAsia="zh-CN"/>
        </w:rPr>
        <w:t>-</w:t>
      </w:r>
      <w:r w:rsidRPr="003167FF">
        <w:rPr>
          <w:lang w:eastAsia="zh-CN"/>
        </w:rPr>
        <w:tab/>
        <w:t>MBS session creation;</w:t>
      </w:r>
    </w:p>
    <w:p w14:paraId="2DAF75C2" w14:textId="77777777" w:rsidR="00192457" w:rsidRPr="003167FF" w:rsidRDefault="00192457" w:rsidP="00192457">
      <w:pPr>
        <w:pStyle w:val="B1"/>
        <w:rPr>
          <w:lang w:eastAsia="zh-CN"/>
        </w:rPr>
      </w:pPr>
      <w:r w:rsidRPr="003167FF">
        <w:rPr>
          <w:lang w:eastAsia="zh-CN"/>
        </w:rPr>
        <w:t>-</w:t>
      </w:r>
      <w:r w:rsidRPr="003167FF">
        <w:rPr>
          <w:lang w:eastAsia="zh-CN"/>
        </w:rPr>
        <w:tab/>
        <w:t>MBS session update;</w:t>
      </w:r>
    </w:p>
    <w:p w14:paraId="3F455005" w14:textId="77777777" w:rsidR="00192457" w:rsidRPr="003167FF" w:rsidRDefault="00192457" w:rsidP="00192457">
      <w:pPr>
        <w:pStyle w:val="B1"/>
        <w:rPr>
          <w:lang w:eastAsia="zh-CN"/>
        </w:rPr>
      </w:pPr>
      <w:r w:rsidRPr="003167FF">
        <w:rPr>
          <w:lang w:eastAsia="zh-CN"/>
        </w:rPr>
        <w:t>-</w:t>
      </w:r>
      <w:r w:rsidRPr="003167FF">
        <w:rPr>
          <w:lang w:eastAsia="zh-CN"/>
        </w:rPr>
        <w:tab/>
        <w:t>MBS session release;</w:t>
      </w:r>
    </w:p>
    <w:p w14:paraId="611BA0AA" w14:textId="77777777" w:rsidR="00192457" w:rsidRPr="003167FF" w:rsidRDefault="00192457" w:rsidP="00192457">
      <w:pPr>
        <w:pStyle w:val="B1"/>
        <w:rPr>
          <w:lang w:eastAsia="zh-CN"/>
        </w:rPr>
      </w:pPr>
      <w:r w:rsidRPr="003167FF">
        <w:rPr>
          <w:lang w:eastAsia="zh-CN"/>
        </w:rPr>
        <w:t>-</w:t>
      </w:r>
      <w:r w:rsidRPr="003167FF">
        <w:rPr>
          <w:lang w:eastAsia="zh-CN"/>
        </w:rPr>
        <w:tab/>
        <w:t xml:space="preserve">MBS session ID allocation; </w:t>
      </w:r>
    </w:p>
    <w:p w14:paraId="7BEF7338" w14:textId="77777777" w:rsidR="00192457" w:rsidRPr="003167FF" w:rsidRDefault="00192457" w:rsidP="00192457">
      <w:pPr>
        <w:pStyle w:val="B1"/>
        <w:rPr>
          <w:lang w:eastAsia="zh-CN"/>
        </w:rPr>
      </w:pPr>
      <w:r w:rsidRPr="003167FF">
        <w:rPr>
          <w:lang w:eastAsia="zh-CN"/>
        </w:rPr>
        <w:t>-</w:t>
      </w:r>
      <w:r w:rsidRPr="003167FF">
        <w:rPr>
          <w:lang w:eastAsia="zh-CN"/>
        </w:rPr>
        <w:tab/>
        <w:t>Dynamic PCC control for MBS session.</w:t>
      </w:r>
    </w:p>
    <w:p w14:paraId="2C2426E7" w14:textId="689606F2" w:rsidR="00192457" w:rsidRPr="003167FF" w:rsidRDefault="00192457" w:rsidP="00192457">
      <w:r w:rsidRPr="003167FF">
        <w:t>The first phase to utilize MBS sessions for VAL media transmission is to reserve the network resource by creating a MBS sessions. The MBS session creation is initiated by the VAL server towards the NRM server, and the NRM server further interacts with the 5GS to complete the whole process. The UE</w:t>
      </w:r>
      <w:r w:rsidR="00204B97" w:rsidRPr="00204B97">
        <w:t>'</w:t>
      </w:r>
      <w:r w:rsidRPr="003167FF">
        <w:t>s capabilities and service related information e.g., UE</w:t>
      </w:r>
      <w:r w:rsidR="00204B97" w:rsidRPr="00204B97">
        <w:t>'</w:t>
      </w:r>
      <w:r w:rsidRPr="003167FF">
        <w:t>s MBS capabilities, location, MBS listening status report</w:t>
      </w:r>
      <w:r w:rsidR="0088552F" w:rsidRPr="003167FF">
        <w:t>, UE session join notification</w:t>
      </w:r>
      <w:r w:rsidRPr="003167FF">
        <w:t xml:space="preserve"> sent by group members are considered when deciding to create or use MBS sessions. During the interaction with NRM server, the necessary information related to the requested session is determined, e.g., MBS session mode (either a broadcast or a multicast session) and the required service profile. This interaction between the NRM server and the 5GS depends on the configuration option under consideration, i.e., whether the NRM server is in trusted domain (limited operations), and whether the session creation is done with or without a dynamic PCC rule. </w:t>
      </w:r>
    </w:p>
    <w:p w14:paraId="01F533A1" w14:textId="77777777" w:rsidR="00192457" w:rsidRPr="003167FF" w:rsidRDefault="00192457" w:rsidP="00192457">
      <w:pPr>
        <w:pStyle w:val="NO"/>
      </w:pPr>
      <w:r w:rsidRPr="003167FF">
        <w:t>NOTE 1:</w:t>
      </w:r>
      <w:r w:rsidRPr="003167FF">
        <w:tab/>
        <w:t xml:space="preserve">It is implementation specific whether the VAL server decides to use multicast or broadcast MBS sessions. </w:t>
      </w:r>
    </w:p>
    <w:p w14:paraId="36CA5472" w14:textId="77777777" w:rsidR="00192457" w:rsidRPr="003167FF" w:rsidRDefault="00192457" w:rsidP="00192457">
      <w:pPr>
        <w:pStyle w:val="NO"/>
      </w:pPr>
      <w:r w:rsidRPr="003167FF">
        <w:t>NOTE 2:</w:t>
      </w:r>
      <w:r w:rsidRPr="003167FF">
        <w:tab/>
        <w:t>It is implementation specific whether the VAL decides to create (one or multiple) MBS sessions for VAL media for VAL group communications associated to a certain VAL group or create (one or multiple) dynamic MBS sessions once the need has emerged, e.g., dynamic MBS sessions to be associated for an ad hoc group.</w:t>
      </w:r>
    </w:p>
    <w:p w14:paraId="0B1672A9" w14:textId="77777777" w:rsidR="00192457" w:rsidRPr="003167FF" w:rsidRDefault="00192457" w:rsidP="00192457">
      <w:pPr>
        <w:pStyle w:val="NO"/>
      </w:pPr>
      <w:r w:rsidRPr="003167FF">
        <w:t>NOTE 3:</w:t>
      </w:r>
      <w:r w:rsidRPr="003167FF">
        <w:tab/>
        <w:t>It is implementation specific whether an MBS session is associated to one or multiple VAL service groups, and whether it is re-assigned to other VAL service groups.</w:t>
      </w:r>
    </w:p>
    <w:p w14:paraId="77396E52" w14:textId="24E34A9C" w:rsidR="00192457" w:rsidRPr="003167FF" w:rsidRDefault="00192457" w:rsidP="00192457">
      <w:pPr>
        <w:pStyle w:val="NO"/>
      </w:pPr>
      <w:r w:rsidRPr="003167FF">
        <w:t>NOTE</w:t>
      </w:r>
      <w:r w:rsidR="00204B97">
        <w:t> </w:t>
      </w:r>
      <w:r w:rsidRPr="003167FF">
        <w:t>4:</w:t>
      </w:r>
      <w:r w:rsidRPr="003167FF">
        <w:tab/>
        <w:t>How the NRM server uses the UE</w:t>
      </w:r>
      <w:r w:rsidR="00204B97" w:rsidRPr="00204B97">
        <w:t>'</w:t>
      </w:r>
      <w:r w:rsidRPr="003167FF">
        <w:t>s capabilities and service related information in order to create and use the MBS session is implementation specific.</w:t>
      </w:r>
    </w:p>
    <w:p w14:paraId="714A3114" w14:textId="77777777" w:rsidR="00192457" w:rsidRPr="003167FF" w:rsidRDefault="00192457" w:rsidP="00192457">
      <w:r w:rsidRPr="003167FF">
        <w:t xml:space="preserve">The information elements describing the MBS session under consideration is then sent to the NRM clients via MBS session announcement, where the latter need to react according to the announced session mode. </w:t>
      </w:r>
    </w:p>
    <w:p w14:paraId="4649BEAE" w14:textId="77777777" w:rsidR="00192457" w:rsidRPr="003167FF" w:rsidRDefault="00192457" w:rsidP="00192457">
      <w:pPr>
        <w:rPr>
          <w:lang w:eastAsia="zh-CN"/>
        </w:rPr>
      </w:pPr>
      <w:r w:rsidRPr="003167FF">
        <w:rPr>
          <w:lang w:eastAsia="zh-CN"/>
        </w:rPr>
        <w:t xml:space="preserve">If eMBMS and 5G MBS co-exist for VAL services, the NRM service server may decide to trigger the establishment of an eMBMS bearer to deliver the VAL media associated to the VAL service group communications, if the target VAL service group(s) consists of members with MBMS capable RAT. As a result, the NRM server subsequently needs to send an eMBMS bearer announcement towards the clients camping on LTE. </w:t>
      </w:r>
    </w:p>
    <w:p w14:paraId="16250124" w14:textId="77777777" w:rsidR="00192457" w:rsidRPr="003167FF" w:rsidRDefault="00192457" w:rsidP="00192457">
      <w:pPr>
        <w:pStyle w:val="NO"/>
      </w:pPr>
      <w:r w:rsidRPr="003167FF">
        <w:t>NOTE 5:</w:t>
      </w:r>
      <w:r w:rsidRPr="003167FF">
        <w:tab/>
        <w:t>It is implementation specific whether the NRM server triggers an eMBMS bearer or a unicast bearer to serve VAL clients camping on LTE.</w:t>
      </w:r>
    </w:p>
    <w:p w14:paraId="24A97315" w14:textId="77777777" w:rsidR="00192457" w:rsidRPr="003167FF" w:rsidRDefault="00192457" w:rsidP="00192457">
      <w:pPr>
        <w:pStyle w:val="B1"/>
        <w:rPr>
          <w:lang w:eastAsia="zh-CN"/>
        </w:rPr>
      </w:pPr>
    </w:p>
    <w:p w14:paraId="7E8A08F8" w14:textId="77777777" w:rsidR="00192457" w:rsidRPr="003167FF" w:rsidRDefault="00192457" w:rsidP="00192457"/>
    <w:p w14:paraId="108720AF" w14:textId="77777777" w:rsidR="00192457" w:rsidRPr="003167FF" w:rsidRDefault="00192457" w:rsidP="00192457">
      <w:pPr>
        <w:pStyle w:val="Heading4"/>
      </w:pPr>
      <w:bookmarkStart w:id="1617" w:name="_Toc162886340"/>
      <w:r w:rsidRPr="003167FF">
        <w:t>14.3.4A.2</w:t>
      </w:r>
      <w:r w:rsidRPr="003167FF">
        <w:tab/>
        <w:t>MBS session creation and MBS session announcement</w:t>
      </w:r>
      <w:bookmarkEnd w:id="1615"/>
      <w:bookmarkEnd w:id="1616"/>
      <w:bookmarkEnd w:id="1617"/>
      <w:r w:rsidRPr="003167FF">
        <w:t xml:space="preserve"> </w:t>
      </w:r>
    </w:p>
    <w:p w14:paraId="2AFDA687" w14:textId="77777777" w:rsidR="00192457" w:rsidRPr="003167FF" w:rsidRDefault="00192457" w:rsidP="00192457">
      <w:pPr>
        <w:pStyle w:val="Heading5"/>
      </w:pPr>
      <w:bookmarkStart w:id="1618" w:name="_Toc106026243"/>
      <w:bookmarkStart w:id="1619" w:name="_Toc91749795"/>
      <w:bookmarkStart w:id="1620" w:name="_Toc162886341"/>
      <w:r w:rsidRPr="003167FF">
        <w:t>14.3.4A.2.1</w:t>
      </w:r>
      <w:r w:rsidRPr="003167FF">
        <w:tab/>
        <w:t>General</w:t>
      </w:r>
      <w:bookmarkEnd w:id="1618"/>
      <w:bookmarkEnd w:id="1619"/>
      <w:bookmarkEnd w:id="1620"/>
    </w:p>
    <w:p w14:paraId="5FEA516C" w14:textId="77777777" w:rsidR="00192457" w:rsidRPr="003167FF" w:rsidRDefault="00192457" w:rsidP="00192457">
      <w:r w:rsidRPr="003167FF">
        <w:t>The procedures in this clause describe how MBS session creation and MBS session announcement can be used for the transmission of VAL service group communication data over either broadcast or multicast MBS sessions. The MBS session can either be created with or without dynamic PCC rule, where the latter requires less interaction done by the NRM server towards the 5GC (either directly or via NEF).</w:t>
      </w:r>
    </w:p>
    <w:p w14:paraId="3B4287E8" w14:textId="77777777" w:rsidR="00192457" w:rsidRPr="003167FF" w:rsidRDefault="00192457" w:rsidP="00192457">
      <w:pPr>
        <w:pStyle w:val="Heading5"/>
      </w:pPr>
      <w:bookmarkStart w:id="1621" w:name="_Toc106026244"/>
      <w:bookmarkStart w:id="1622" w:name="_Toc91749796"/>
      <w:bookmarkStart w:id="1623" w:name="_Toc162886342"/>
      <w:r w:rsidRPr="003167FF">
        <w:t>14.3.4A.2.2</w:t>
      </w:r>
      <w:r w:rsidRPr="003167FF">
        <w:tab/>
        <w:t>Procedure for pre-created MBS session and MBS session announcement</w:t>
      </w:r>
      <w:bookmarkEnd w:id="1621"/>
      <w:bookmarkEnd w:id="1622"/>
      <w:bookmarkEnd w:id="1623"/>
    </w:p>
    <w:p w14:paraId="0264A9CC" w14:textId="77777777" w:rsidR="00192457" w:rsidRPr="003167FF" w:rsidRDefault="00192457" w:rsidP="00192457">
      <w:r w:rsidRPr="003167FF">
        <w:t>Pre-conditions:</w:t>
      </w:r>
    </w:p>
    <w:p w14:paraId="6AD2BAC4" w14:textId="77777777" w:rsidR="00192457" w:rsidRPr="003167FF" w:rsidRDefault="00192457" w:rsidP="00192457">
      <w:pPr>
        <w:pStyle w:val="B1"/>
      </w:pPr>
      <w:r w:rsidRPr="003167FF">
        <w:t>-</w:t>
      </w:r>
      <w:r w:rsidRPr="003167FF">
        <w:tab/>
        <w:t>The NRM server has decided to use an MBS session for VAL service group communications associated to a certain VAL servive group based on transport only mode.</w:t>
      </w:r>
    </w:p>
    <w:p w14:paraId="3153F23C"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C80AA1B" w14:textId="77777777" w:rsidR="00192457" w:rsidRPr="003167FF" w:rsidRDefault="00192457" w:rsidP="00192457">
      <w:pPr>
        <w:pStyle w:val="B1"/>
      </w:pPr>
      <w:r w:rsidRPr="003167FF">
        <w:t>-</w:t>
      </w:r>
      <w:r w:rsidRPr="003167FF">
        <w:tab/>
        <w:t>NRM clients 1 to n are attached to the 5GS, registered and belong to the same VAL service group X.</w:t>
      </w:r>
    </w:p>
    <w:p w14:paraId="6F0AC47E" w14:textId="77777777" w:rsidR="00192457" w:rsidRPr="003167FF" w:rsidRDefault="00192457" w:rsidP="00192457">
      <w:pPr>
        <w:pStyle w:val="B1"/>
      </w:pPr>
      <w:r w:rsidRPr="003167FF">
        <w:t>-</w:t>
      </w:r>
      <w:r w:rsidRPr="003167FF">
        <w:tab/>
        <w:t xml:space="preserve">The NRM server is aware whether to request the creation of the MBS service server with or without dynamic PCC rule. </w:t>
      </w:r>
    </w:p>
    <w:p w14:paraId="0B210B31" w14:textId="77777777" w:rsidR="00192457" w:rsidRPr="003167FF" w:rsidRDefault="00192457" w:rsidP="00192457">
      <w:pPr>
        <w:pStyle w:val="TH"/>
      </w:pPr>
    </w:p>
    <w:p w14:paraId="0DB6FC32" w14:textId="77777777" w:rsidR="00192457" w:rsidRPr="003167FF" w:rsidRDefault="00192457" w:rsidP="00192457">
      <w:pPr>
        <w:pStyle w:val="TH"/>
      </w:pPr>
      <w:r w:rsidRPr="003167FF">
        <w:rPr>
          <w:noProof/>
        </w:rPr>
        <w:drawing>
          <wp:inline distT="0" distB="0" distL="0" distR="0" wp14:anchorId="7916C7AB" wp14:editId="79F6F13D">
            <wp:extent cx="6120765" cy="4126865"/>
            <wp:effectExtent l="0" t="0" r="0" b="698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58"/>
                    <a:stretch>
                      <a:fillRect/>
                    </a:stretch>
                  </pic:blipFill>
                  <pic:spPr>
                    <a:xfrm>
                      <a:off x="0" y="0"/>
                      <a:ext cx="6120765" cy="4126865"/>
                    </a:xfrm>
                    <a:prstGeom prst="rect">
                      <a:avLst/>
                    </a:prstGeom>
                  </pic:spPr>
                </pic:pic>
              </a:graphicData>
            </a:graphic>
          </wp:inline>
        </w:drawing>
      </w:r>
    </w:p>
    <w:p w14:paraId="3FF5AFC7" w14:textId="77777777" w:rsidR="00192457" w:rsidRPr="003167FF" w:rsidRDefault="00192457" w:rsidP="00192457">
      <w:pPr>
        <w:pStyle w:val="TF"/>
      </w:pPr>
      <w:r w:rsidRPr="003167FF">
        <w:t>Figure </w:t>
      </w:r>
      <w:bookmarkStart w:id="1624" w:name="_Hlk91669225"/>
      <w:r w:rsidRPr="003167FF">
        <w:t>14.3.4A.1.2</w:t>
      </w:r>
      <w:bookmarkEnd w:id="1624"/>
      <w:r w:rsidRPr="003167FF">
        <w:t>-1: Use of pre-created MBS session.</w:t>
      </w:r>
    </w:p>
    <w:p w14:paraId="4F65462D" w14:textId="77777777" w:rsidR="00192457" w:rsidRPr="003167FF" w:rsidRDefault="00192457" w:rsidP="00192457">
      <w:pPr>
        <w:pStyle w:val="B1"/>
      </w:pPr>
      <w:r w:rsidRPr="003167FF">
        <w:t>1.</w:t>
      </w:r>
      <w:r w:rsidRPr="003167FF">
        <w:tab/>
        <w:t>The VAL server sends a multicast/broadcast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7B4200DD" w14:textId="38C1D729" w:rsidR="00192457" w:rsidRPr="003167FF" w:rsidRDefault="00192457" w:rsidP="00192457">
      <w:pPr>
        <w:pStyle w:val="B1"/>
      </w:pPr>
      <w:r w:rsidRPr="003167FF">
        <w:t>2.</w:t>
      </w:r>
      <w:r w:rsidRPr="003167FF">
        <w:tab/>
        <w:t>The NRM server initiates an MBS session creation procedure towards the 5GC as described in 3GPP TS 23.247 [39]. The procedure starts once the NRM server initiates a TMGI allocation request (either directly to MB-SMF or indirectly via NEF). Upon the reception of the TMGI allocation response, the NRM server sends an MBS session creation request, including further information related to the MBS session, e.g., MBS session ID, MBS session mode and the QoS requirements if dynamic PCC rule is not considered. However, if dynamic PCC rule is considered, the NRM server defines these requirements at a later step, namely it sends an MBS authorization/policy create request towards PCF (either directly or to the NEF) indicating the QoS requirements.</w:t>
      </w:r>
    </w:p>
    <w:p w14:paraId="2E281A4B" w14:textId="77777777" w:rsidR="00192457" w:rsidRPr="003167FF" w:rsidRDefault="00192457" w:rsidP="00192457">
      <w:pPr>
        <w:pStyle w:val="NO"/>
      </w:pPr>
      <w:r w:rsidRPr="003167FF">
        <w:t>NOTE 1:</w:t>
      </w:r>
      <w:r w:rsidRPr="003167FF">
        <w:tab/>
        <w:t>In case of LTE eMBMS and 5G MBS co-existence, the NRM server may trigger the establishment of eMBMS bearers as described in clause 14.3.4 (or it may establish a unicast bearer) based on the RAT capabilities supported by the VAL service group members in the VAL service group X. If MBSF and BM-SC are co-located, TMGI used by 4G eMBMS can be the same as the MBS session ID.</w:t>
      </w:r>
    </w:p>
    <w:p w14:paraId="53857A66" w14:textId="77777777" w:rsidR="00192457" w:rsidRPr="003167FF" w:rsidRDefault="00192457" w:rsidP="00192457">
      <w:pPr>
        <w:pStyle w:val="NO"/>
      </w:pPr>
      <w:r w:rsidRPr="003167FF">
        <w:t>NOTE 2:</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42B57C03" w14:textId="77777777" w:rsidR="00192457" w:rsidRPr="003167FF" w:rsidRDefault="00192457" w:rsidP="00192457">
      <w:pPr>
        <w:pStyle w:val="B1"/>
      </w:pPr>
      <w:r w:rsidRPr="003167FF">
        <w:t>3.</w:t>
      </w:r>
      <w:r w:rsidRPr="003167FF">
        <w:tab/>
        <w:t>The NRM server provides the NRM clients of the VAL service group X with the information related to the created MBS session via the MBS session announcement. The MBS session announcement includes information such as the MBS session ID, MBS session mode (broadcast or multicast service type) and SDP information related to the MBS session under consideration.</w:t>
      </w:r>
    </w:p>
    <w:p w14:paraId="47635A94" w14:textId="77777777" w:rsidR="00192457" w:rsidRPr="003167FF" w:rsidRDefault="00192457" w:rsidP="00192457">
      <w:pPr>
        <w:pStyle w:val="NO"/>
      </w:pPr>
      <w:r w:rsidRPr="003167FF">
        <w:t>NOTE 3:</w:t>
      </w:r>
      <w:r w:rsidRPr="003167FF">
        <w:tab/>
        <w:t xml:space="preserve">The NRM server may send an MBS session announcement at an earlier step during the MBS session creation procedure towards the NRM clients once the VAL service group associated to the MBS session is known.  </w:t>
      </w:r>
    </w:p>
    <w:p w14:paraId="4996B14A" w14:textId="77777777" w:rsidR="00192457" w:rsidRPr="003167FF" w:rsidRDefault="00192457" w:rsidP="00192457">
      <w:pPr>
        <w:pStyle w:val="B1"/>
        <w:ind w:hanging="1"/>
      </w:pPr>
      <w:r w:rsidRPr="003167FF">
        <w:t>Optionally, the NRM server includes the information elements related to the established eMBMS bearer, as indicated in table 7.3.2.2-1. The NRM clients which camp on LTE will subsequently react to the information elements related to the eMBMS bearer as described in 3GPP TS 23.280 [3].</w:t>
      </w:r>
    </w:p>
    <w:p w14:paraId="351C2F56" w14:textId="77777777" w:rsidR="00192457" w:rsidRPr="003167FF" w:rsidRDefault="00192457" w:rsidP="00192457">
      <w:pPr>
        <w:pStyle w:val="B1"/>
      </w:pPr>
      <w:r w:rsidRPr="003167FF">
        <w:t>4.</w:t>
      </w:r>
      <w:r w:rsidRPr="003167FF">
        <w:tab/>
        <w:t>NRM clients store and process the received MBS session information.</w:t>
      </w:r>
    </w:p>
    <w:p w14:paraId="1550CCB6" w14:textId="77777777" w:rsidR="00192457" w:rsidRPr="003167FF" w:rsidRDefault="00192457" w:rsidP="00192457">
      <w:pPr>
        <w:pStyle w:val="B1"/>
      </w:pPr>
      <w:r w:rsidRPr="003167FF">
        <w:t>5.</w:t>
      </w:r>
      <w:r w:rsidRPr="003167FF">
        <w:tab/>
        <w:t xml:space="preserve">NRM clients may provide an MBS session announcement acknowledgment to the NRM server to indicate the reception of the corresponding MBS session announcement. </w:t>
      </w:r>
    </w:p>
    <w:p w14:paraId="57CA2D1F" w14:textId="77777777" w:rsidR="00192457" w:rsidRPr="003167FF" w:rsidRDefault="00192457" w:rsidP="00192457">
      <w:pPr>
        <w:pStyle w:val="B1"/>
      </w:pPr>
      <w:r w:rsidRPr="003167FF">
        <w:t>6.</w:t>
      </w:r>
      <w:r w:rsidRPr="003167FF">
        <w:tab/>
        <w:t>Based on the MBS session mode (either multicast or broadcast), the following actions take place;</w:t>
      </w:r>
    </w:p>
    <w:p w14:paraId="0231D149" w14:textId="256E62E5" w:rsidR="00192457" w:rsidRPr="003167FF" w:rsidRDefault="00192457" w:rsidP="00192457">
      <w:pPr>
        <w:pStyle w:val="B2"/>
      </w:pPr>
      <w:r w:rsidRPr="003167FF">
        <w:t>6a.</w:t>
      </w:r>
      <w:r w:rsidRPr="003167FF">
        <w:tab/>
        <w:t>For multicast MBS sessions, NRM clients initiate a UE session join request towards the 5GC using the information provided via the MBS session announcement. Hence, upon the first successful UE session join request, the multicast is then established, and the radio resources are reserved, if the session is in an active state. The established session can either be in active or inactive state as indicated in 3GPP TS 23.247 [39]. The NRM clients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4C369AE3" w14:textId="020707B1" w:rsidR="00192457" w:rsidRPr="003167FF" w:rsidRDefault="00192457" w:rsidP="00192457">
      <w:pPr>
        <w:pStyle w:val="B2"/>
      </w:pPr>
      <w:r w:rsidRPr="003167FF">
        <w:t>6b.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65E0C73D"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signals, such as the reference signals from the NG-RAN node(s), or packet loss. </w:t>
      </w:r>
    </w:p>
    <w:p w14:paraId="7B4858A8" w14:textId="77777777" w:rsidR="00192457" w:rsidRPr="003167FF" w:rsidRDefault="00192457" w:rsidP="00192457">
      <w:pPr>
        <w:pStyle w:val="B1"/>
      </w:pPr>
      <w:r w:rsidRPr="003167FF">
        <w:t>7.</w:t>
      </w:r>
      <w:r w:rsidRPr="003167FF">
        <w:tab/>
        <w:t xml:space="preserve">The NRM clients provide a listening status notification related to the announced session (multicast or broadcast session) in the form of an MBS listening status report. </w:t>
      </w:r>
    </w:p>
    <w:p w14:paraId="217E1BA5" w14:textId="77777777" w:rsidR="00192457" w:rsidRPr="003167FF" w:rsidRDefault="00192457" w:rsidP="00192457">
      <w:pPr>
        <w:pStyle w:val="B1"/>
      </w:pPr>
      <w:r w:rsidRPr="003167FF">
        <w:t>8.</w:t>
      </w:r>
      <w:r w:rsidRPr="003167FF">
        <w:tab/>
        <w:t>The NRM server provides a multicast</w:t>
      </w:r>
      <w:r w:rsidRPr="003167FF">
        <w:rPr>
          <w:lang w:eastAsia="zh-CN"/>
        </w:rPr>
        <w:t>/broadcast</w:t>
      </w:r>
      <w:r w:rsidRPr="003167FF">
        <w:t xml:space="preserve"> resource response to the VAL server.</w:t>
      </w:r>
    </w:p>
    <w:p w14:paraId="7DF75118" w14:textId="77777777" w:rsidR="00192457" w:rsidRPr="003167FF" w:rsidRDefault="00192457" w:rsidP="00192457">
      <w:pPr>
        <w:pStyle w:val="B1"/>
      </w:pPr>
      <w:r w:rsidRPr="003167FF">
        <w:t>9.</w:t>
      </w:r>
      <w:r w:rsidRPr="003167FF">
        <w:tab/>
        <w:t xml:space="preserve">An VAL service group communication setup takes place and uses the pre-created MBS session for this group communication packet DL delivery. </w:t>
      </w:r>
    </w:p>
    <w:p w14:paraId="13EF02DA" w14:textId="77777777" w:rsidR="00192457" w:rsidRPr="003167FF" w:rsidRDefault="00192457" w:rsidP="00192457">
      <w:pPr>
        <w:pStyle w:val="Heading5"/>
      </w:pPr>
      <w:bookmarkStart w:id="1625" w:name="_Toc106026245"/>
      <w:bookmarkStart w:id="1626" w:name="_Toc91749797"/>
      <w:bookmarkStart w:id="1627" w:name="_Toc162886343"/>
      <w:r w:rsidRPr="003167FF">
        <w:t>14.3.4A.2.3</w:t>
      </w:r>
      <w:r w:rsidRPr="003167FF">
        <w:tab/>
        <w:t>Procedure for dynamic MBS sessions</w:t>
      </w:r>
      <w:bookmarkEnd w:id="1625"/>
      <w:bookmarkEnd w:id="1626"/>
      <w:bookmarkEnd w:id="1627"/>
    </w:p>
    <w:p w14:paraId="534D25DC" w14:textId="77777777" w:rsidR="00192457" w:rsidRPr="003167FF" w:rsidRDefault="00192457" w:rsidP="00192457">
      <w:r w:rsidRPr="003167FF">
        <w:t>In this scenario, the VAL service group communication is already taken place and a unicast PDU session is utilized for  DL transmission. When the</w:t>
      </w:r>
      <w:r w:rsidRPr="003167FF">
        <w:rPr>
          <w:lang w:eastAsia="zh-CN"/>
        </w:rPr>
        <w:t xml:space="preserve"> NRM server</w:t>
      </w:r>
      <w:r w:rsidRPr="003167FF">
        <w:t xml:space="preserve"> decides to use an MBS session for the </w:t>
      </w:r>
      <w:r w:rsidRPr="003167FF">
        <w:rPr>
          <w:lang w:eastAsia="zh-CN"/>
        </w:rPr>
        <w:t>transmission under consideration</w:t>
      </w:r>
      <w:r w:rsidRPr="003167FF">
        <w:t xml:space="preserve">, the </w:t>
      </w:r>
      <w:r w:rsidRPr="003167FF">
        <w:rPr>
          <w:lang w:eastAsia="zh-CN"/>
        </w:rPr>
        <w:t>NRM server</w:t>
      </w:r>
      <w:r w:rsidRPr="003167FF">
        <w:t xml:space="preserve"> interacts with 5GC to reserve the necessary network resources. </w:t>
      </w:r>
    </w:p>
    <w:p w14:paraId="51B23965" w14:textId="77777777" w:rsidR="00192457" w:rsidRPr="003167FF" w:rsidRDefault="00192457" w:rsidP="00192457">
      <w:pPr>
        <w:pStyle w:val="NO"/>
      </w:pPr>
      <w:r w:rsidRPr="003167FF">
        <w:t>NOTE 1:</w:t>
      </w:r>
      <w:r w:rsidRPr="003167FF">
        <w:tab/>
        <w:t>The NRM server logic for determining when to create a dynamic MBS session is implementation specific.</w:t>
      </w:r>
    </w:p>
    <w:p w14:paraId="3D50B4AE" w14:textId="77777777" w:rsidR="00192457" w:rsidRPr="003167FF" w:rsidRDefault="00192457" w:rsidP="00192457">
      <w:r w:rsidRPr="003167FF">
        <w:t xml:space="preserve">The procedure in </w:t>
      </w:r>
      <w:r w:rsidRPr="003167FF">
        <w:rPr>
          <w:lang w:eastAsia="zh-CN"/>
        </w:rPr>
        <w:t>figure </w:t>
      </w:r>
      <w:r w:rsidRPr="003167FF">
        <w:t>14.3.4A.2.3</w:t>
      </w:r>
      <w:r w:rsidRPr="003167FF">
        <w:rPr>
          <w:lang w:eastAsia="zh-CN"/>
        </w:rPr>
        <w:t>-1</w:t>
      </w:r>
      <w:r w:rsidRPr="003167FF">
        <w:t xml:space="preserve"> shows </w:t>
      </w:r>
      <w:r w:rsidRPr="003167FF">
        <w:rPr>
          <w:lang w:eastAsia="zh-CN"/>
        </w:rPr>
        <w:t xml:space="preserve">one </w:t>
      </w:r>
      <w:r w:rsidRPr="003167FF">
        <w:t xml:space="preserve">NRM client receiving the DL media. There might </w:t>
      </w:r>
      <w:r w:rsidRPr="003167FF">
        <w:rPr>
          <w:lang w:eastAsia="zh-CN"/>
        </w:rPr>
        <w:t xml:space="preserve">also </w:t>
      </w:r>
      <w:r w:rsidRPr="003167FF">
        <w:t xml:space="preserve">be NRM clients in the same VAL service group communication session that receive the communication on a </w:t>
      </w:r>
      <w:r w:rsidRPr="003167FF">
        <w:rPr>
          <w:lang w:eastAsia="zh-CN"/>
        </w:rPr>
        <w:t>PDU</w:t>
      </w:r>
      <w:r w:rsidRPr="003167FF">
        <w:t xml:space="preserve"> session. </w:t>
      </w:r>
    </w:p>
    <w:p w14:paraId="5C303AA5" w14:textId="77777777" w:rsidR="00192457" w:rsidRPr="003167FF" w:rsidRDefault="00192457" w:rsidP="00192457">
      <w:r w:rsidRPr="003167FF">
        <w:t>Pre-conditions:</w:t>
      </w:r>
    </w:p>
    <w:p w14:paraId="4146B810" w14:textId="77777777" w:rsidR="00192457" w:rsidRPr="003167FF" w:rsidRDefault="00192457" w:rsidP="00192457">
      <w:pPr>
        <w:pStyle w:val="B1"/>
      </w:pPr>
      <w:r w:rsidRPr="003167FF">
        <w:t>-</w:t>
      </w:r>
      <w:r w:rsidRPr="003167FF">
        <w:tab/>
        <w:t>NRM client is attached to the 5GS, registered and affiliated to a certain VAL service group X.</w:t>
      </w:r>
    </w:p>
    <w:p w14:paraId="51101BC6" w14:textId="77777777" w:rsidR="00192457" w:rsidRPr="003167FF" w:rsidRDefault="00192457" w:rsidP="00192457">
      <w:pPr>
        <w:pStyle w:val="B1"/>
      </w:pPr>
      <w:r w:rsidRPr="003167FF">
        <w:t>-</w:t>
      </w:r>
      <w:r w:rsidRPr="003167FF">
        <w:tab/>
        <w:t xml:space="preserve">The NRM server is aware whether to request the creation of the MBS </w:t>
      </w:r>
      <w:r w:rsidRPr="003167FF">
        <w:rPr>
          <w:lang w:eastAsia="zh-CN"/>
        </w:rPr>
        <w:t>session</w:t>
      </w:r>
      <w:r w:rsidRPr="003167FF">
        <w:t xml:space="preserve"> with or without dynamic PCC rule. </w:t>
      </w:r>
    </w:p>
    <w:p w14:paraId="72064C39"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6A729FA" w14:textId="77777777" w:rsidR="00192457" w:rsidRPr="003167FF" w:rsidRDefault="00192457" w:rsidP="00192457">
      <w:pPr>
        <w:pStyle w:val="B1"/>
        <w:rPr>
          <w:lang w:eastAsia="zh-CN"/>
        </w:rPr>
      </w:pPr>
      <w:r w:rsidRPr="003167FF">
        <w:t>-</w:t>
      </w:r>
      <w:r w:rsidRPr="003167FF">
        <w:tab/>
      </w:r>
      <w:r w:rsidRPr="003167FF">
        <w:rPr>
          <w:lang w:eastAsia="zh-CN"/>
        </w:rPr>
        <w:t>N</w:t>
      </w:r>
      <w:r w:rsidRPr="003167FF">
        <w:t>o MBS session exists, or the existing multicast MBS session fails to satisfy the QoS requirements</w:t>
      </w:r>
      <w:r w:rsidRPr="003167FF">
        <w:rPr>
          <w:lang w:eastAsia="zh-CN"/>
        </w:rPr>
        <w:t>.</w:t>
      </w:r>
    </w:p>
    <w:p w14:paraId="06026505" w14:textId="77777777" w:rsidR="00192457" w:rsidRPr="003167FF" w:rsidRDefault="00192457" w:rsidP="00192457">
      <w:pPr>
        <w:pStyle w:val="TH"/>
      </w:pPr>
      <w:r w:rsidRPr="003167FF">
        <w:rPr>
          <w:noProof/>
        </w:rPr>
        <w:drawing>
          <wp:inline distT="0" distB="0" distL="0" distR="0" wp14:anchorId="1191B6C3" wp14:editId="1E1D0539">
            <wp:extent cx="5238095" cy="5066667"/>
            <wp:effectExtent l="0" t="0" r="1270" b="63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259"/>
                    <a:stretch>
                      <a:fillRect/>
                    </a:stretch>
                  </pic:blipFill>
                  <pic:spPr>
                    <a:xfrm>
                      <a:off x="0" y="0"/>
                      <a:ext cx="5238095" cy="5066667"/>
                    </a:xfrm>
                    <a:prstGeom prst="rect">
                      <a:avLst/>
                    </a:prstGeom>
                  </pic:spPr>
                </pic:pic>
              </a:graphicData>
            </a:graphic>
          </wp:inline>
        </w:drawing>
      </w:r>
    </w:p>
    <w:p w14:paraId="24EA1469" w14:textId="77777777" w:rsidR="00192457" w:rsidRPr="003167FF" w:rsidRDefault="00192457" w:rsidP="00192457">
      <w:pPr>
        <w:pStyle w:val="TF"/>
      </w:pPr>
      <w:r w:rsidRPr="003167FF">
        <w:t xml:space="preserve">Figure 14.3.4A.2.3-1: Use of dynamic MBS session. </w:t>
      </w:r>
    </w:p>
    <w:p w14:paraId="431DBE56" w14:textId="77777777" w:rsidR="00192457" w:rsidRPr="003167FF" w:rsidRDefault="00192457" w:rsidP="00192457">
      <w:pPr>
        <w:pStyle w:val="B1"/>
      </w:pPr>
      <w:r w:rsidRPr="003167FF">
        <w:t>1.</w:t>
      </w:r>
      <w:r w:rsidRPr="003167FF">
        <w:tab/>
        <w:t>An VAL service group communication session is established</w:t>
      </w:r>
      <w:r w:rsidRPr="003167FF">
        <w:rPr>
          <w:lang w:eastAsia="zh-CN"/>
        </w:rPr>
        <w:t xml:space="preserve"> and the DL media packet is delivered to the VAL client via unicast</w:t>
      </w:r>
      <w:r w:rsidRPr="003167FF">
        <w:t>.</w:t>
      </w:r>
    </w:p>
    <w:p w14:paraId="671BB9F0" w14:textId="77777777" w:rsidR="00192457" w:rsidRPr="003167FF" w:rsidRDefault="00192457" w:rsidP="00192457">
      <w:pPr>
        <w:pStyle w:val="B1"/>
      </w:pPr>
      <w:r w:rsidRPr="003167FF">
        <w:t>2.</w:t>
      </w:r>
      <w:r w:rsidRPr="003167FF">
        <w:tab/>
        <w:t>The VAL server sends a multicast</w:t>
      </w:r>
      <w:r w:rsidRPr="003167FF">
        <w:rPr>
          <w:lang w:eastAsia="zh-CN"/>
        </w:rPr>
        <w:t>/broadcast</w:t>
      </w:r>
      <w:r w:rsidRPr="003167FF">
        <w:t xml:space="preserve">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2DB91E14" w14:textId="77777777" w:rsidR="00192457" w:rsidRPr="003167FF" w:rsidRDefault="00192457" w:rsidP="00192457">
      <w:pPr>
        <w:pStyle w:val="B1"/>
      </w:pPr>
      <w:r w:rsidRPr="003167FF">
        <w:t>3.</w:t>
      </w:r>
      <w:r w:rsidRPr="003167FF">
        <w:tab/>
        <w:t xml:space="preserve">The NRM server decides to create an MBS session. The MBS session creation procedure takes place as described in clause 14.3.4A.1. </w:t>
      </w:r>
    </w:p>
    <w:p w14:paraId="31C3C2B4" w14:textId="77777777" w:rsidR="00192457" w:rsidRPr="003167FF" w:rsidRDefault="00192457" w:rsidP="00192457">
      <w:pPr>
        <w:pStyle w:val="NO"/>
      </w:pPr>
      <w:r w:rsidRPr="003167FF">
        <w:t>NOTE 2:</w:t>
      </w:r>
      <w:r w:rsidRPr="003167FF">
        <w:tab/>
        <w:t>In case of LTE eMBMS and 5G MBS co-existence, the NRM server may trigger the establishment of eMBMS bearers as described in 3GPP TS 23.280 [3] (or it may establish a unicast bearer) based on the RAT capabilities supported by the affiliated members in the VAL service group X. If MBSF and BM-SC are co-located, TMGI used by 4G eMBMS can be the same as the MBS session ID.</w:t>
      </w:r>
    </w:p>
    <w:p w14:paraId="3E113A46" w14:textId="77777777" w:rsidR="00192457" w:rsidRPr="003167FF" w:rsidRDefault="00192457" w:rsidP="00192457">
      <w:pPr>
        <w:pStyle w:val="NO"/>
      </w:pPr>
      <w:r w:rsidRPr="003167FF">
        <w:t>NOTE 3:</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35F562D3" w14:textId="77777777" w:rsidR="00192457" w:rsidRPr="003167FF" w:rsidRDefault="00192457" w:rsidP="00192457">
      <w:pPr>
        <w:pStyle w:val="B1"/>
      </w:pPr>
      <w:r w:rsidRPr="003167FF">
        <w:t>4.</w:t>
      </w:r>
      <w:r w:rsidRPr="003167FF">
        <w:tab/>
        <w:t>The NRM server provides the NRM client with the information related to the created MBS session via an MBS session announcement. As described in table </w:t>
      </w:r>
      <w:r w:rsidRPr="003167FF">
        <w:rPr>
          <w:lang w:eastAsia="zh-CN"/>
        </w:rPr>
        <w:t>7.3.2.2-1</w:t>
      </w:r>
      <w:r w:rsidRPr="003167FF">
        <w:t>, the session announcement includes information such as the MBS session ID, MBS session mode (broadcast or multicast service type), and SDP information related to the MBS session.</w:t>
      </w:r>
    </w:p>
    <w:p w14:paraId="21DD18DD" w14:textId="77777777" w:rsidR="00192457" w:rsidRPr="003167FF" w:rsidRDefault="00192457" w:rsidP="00192457">
      <w:pPr>
        <w:pStyle w:val="B1"/>
        <w:ind w:left="644" w:firstLine="0"/>
      </w:pPr>
      <w:r w:rsidRPr="003167FF">
        <w:t>Optionally, the NRM server includes the information elements related to the established eMBMS bearer once the NRM server has determined the need, as indicated in table 7.3.2.2-1. The NRM clients which camp on LTE will subsequently react to the information elements related to the eMBMS bearer as described in 3GPP TS 23.280 [3].</w:t>
      </w:r>
    </w:p>
    <w:p w14:paraId="3A0F9274" w14:textId="77777777" w:rsidR="00192457" w:rsidRPr="003167FF" w:rsidRDefault="00192457" w:rsidP="00192457">
      <w:pPr>
        <w:pStyle w:val="B1"/>
        <w:rPr>
          <w:rFonts w:eastAsia="Malgun Gothic"/>
          <w:lang w:eastAsia="ko-KR"/>
        </w:rPr>
      </w:pPr>
      <w:r w:rsidRPr="003167FF">
        <w:t>5.</w:t>
      </w:r>
      <w:r w:rsidRPr="003167FF">
        <w:tab/>
        <w:t>Th</w:t>
      </w:r>
      <w:r w:rsidRPr="003167FF">
        <w:rPr>
          <w:lang w:eastAsia="zh-CN"/>
        </w:rPr>
        <w:t>e NRM</w:t>
      </w:r>
      <w:r w:rsidRPr="003167FF">
        <w:t xml:space="preserve"> client stores the MBS session ID and other associated information.</w:t>
      </w:r>
      <w:r w:rsidRPr="003167FF">
        <w:rPr>
          <w:rFonts w:eastAsia="Malgun Gothic"/>
          <w:lang w:eastAsia="ko-KR"/>
        </w:rPr>
        <w:t xml:space="preserve"> </w:t>
      </w:r>
    </w:p>
    <w:p w14:paraId="02724084" w14:textId="77777777" w:rsidR="00192457" w:rsidRPr="003167FF" w:rsidRDefault="00192457" w:rsidP="00192457">
      <w:pPr>
        <w:pStyle w:val="B1"/>
        <w:rPr>
          <w:lang w:eastAsia="zh-CN"/>
        </w:rPr>
      </w:pPr>
      <w:r w:rsidRPr="003167FF">
        <w:rPr>
          <w:rFonts w:eastAsia="Malgun Gothic"/>
          <w:lang w:eastAsia="ko-KR"/>
        </w:rPr>
        <w:t>6.</w:t>
      </w:r>
      <w:r w:rsidRPr="003167FF">
        <w:rPr>
          <w:rFonts w:eastAsia="Malgun Gothic"/>
          <w:lang w:eastAsia="ko-KR"/>
        </w:rPr>
        <w:tab/>
        <w:t xml:space="preserve">The NRM client may send an MBS </w:t>
      </w:r>
      <w:r w:rsidRPr="003167FF">
        <w:t>session</w:t>
      </w:r>
      <w:r w:rsidRPr="003167FF">
        <w:rPr>
          <w:rFonts w:eastAsia="Malgun Gothic"/>
          <w:lang w:eastAsia="ko-KR"/>
        </w:rPr>
        <w:t xml:space="preserve"> announcement ack back to the NRM server. </w:t>
      </w:r>
    </w:p>
    <w:p w14:paraId="7421A94B" w14:textId="77777777" w:rsidR="00192457" w:rsidRPr="003167FF" w:rsidRDefault="00192457" w:rsidP="00192457">
      <w:pPr>
        <w:pStyle w:val="B1"/>
      </w:pPr>
      <w:r w:rsidRPr="003167FF">
        <w:t>7.</w:t>
      </w:r>
      <w:r w:rsidRPr="003167FF">
        <w:tab/>
        <w:t>Based on the MBS session mode (either multicast or broadcast), the following actions take place:</w:t>
      </w:r>
    </w:p>
    <w:p w14:paraId="4A689BEF" w14:textId="2EFFC951" w:rsidR="00192457" w:rsidRPr="003167FF" w:rsidRDefault="00192457" w:rsidP="00192457">
      <w:pPr>
        <w:pStyle w:val="B1"/>
        <w:ind w:left="852"/>
      </w:pPr>
      <w:r w:rsidRPr="003167FF">
        <w:t>7a.</w:t>
      </w:r>
      <w:r w:rsidRPr="003167FF">
        <w:tab/>
        <w:t>For multicast MBS sessions, NRM client initiates a UE session join request towards the 5GC using the information provided via the MBS session announcement. Hence, upon the first successful UE session join request, the multicast is then established, and the radio resources are reserved, if the session is in active state. The established session can either be in active or inactive state as indicated in 3GPP TS 23.247 [39]. The NRM client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2A32E9C8" w14:textId="76172689" w:rsidR="00192457" w:rsidRPr="003167FF" w:rsidRDefault="00192457" w:rsidP="00192457">
      <w:pPr>
        <w:pStyle w:val="B1"/>
        <w:ind w:left="852"/>
        <w:rPr>
          <w:noProof/>
        </w:rPr>
      </w:pPr>
      <w:r w:rsidRPr="003167FF">
        <w:t>7b.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7E3F5BD8"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signaling such as the reference signals from the NG-RAN node(s), packet loss. </w:t>
      </w:r>
    </w:p>
    <w:p w14:paraId="5FB36487" w14:textId="77777777" w:rsidR="00192457" w:rsidRPr="003167FF" w:rsidRDefault="00192457" w:rsidP="00192457">
      <w:pPr>
        <w:pStyle w:val="B1"/>
        <w:rPr>
          <w:noProof/>
        </w:rPr>
      </w:pPr>
      <w:r w:rsidRPr="003167FF">
        <w:rPr>
          <w:noProof/>
        </w:rPr>
        <w:t>8.</w:t>
      </w:r>
      <w:r w:rsidRPr="003167FF">
        <w:rPr>
          <w:noProof/>
        </w:rPr>
        <w:tab/>
        <w:t>The NRM clients provide a listening status notification related to the announced session (multicast or broadcast session) in the form of an MBS listening status report.</w:t>
      </w:r>
    </w:p>
    <w:p w14:paraId="00248103" w14:textId="77777777" w:rsidR="00192457" w:rsidRPr="003167FF" w:rsidRDefault="00192457" w:rsidP="00192457">
      <w:pPr>
        <w:pStyle w:val="B1"/>
      </w:pPr>
      <w:r w:rsidRPr="003167FF">
        <w:rPr>
          <w:noProof/>
        </w:rPr>
        <w:t>9.</w:t>
      </w:r>
      <w:r w:rsidRPr="003167FF">
        <w:rPr>
          <w:noProof/>
        </w:rPr>
        <w:tab/>
      </w:r>
      <w:r w:rsidRPr="003167FF">
        <w:t>The NRM server provides a multicast</w:t>
      </w:r>
      <w:r w:rsidRPr="003167FF">
        <w:rPr>
          <w:lang w:eastAsia="zh-CN"/>
        </w:rPr>
        <w:t>/broadcast</w:t>
      </w:r>
      <w:r w:rsidRPr="003167FF">
        <w:t xml:space="preserve"> resource response to the VAL server.</w:t>
      </w:r>
    </w:p>
    <w:p w14:paraId="13760E22" w14:textId="77777777" w:rsidR="00192457" w:rsidRPr="003167FF" w:rsidRDefault="00192457" w:rsidP="00192457">
      <w:pPr>
        <w:pStyle w:val="B1"/>
      </w:pPr>
      <w:r w:rsidRPr="003167FF">
        <w:rPr>
          <w:noProof/>
        </w:rPr>
        <w:t>10.</w:t>
      </w:r>
      <w:r w:rsidRPr="003167FF">
        <w:rPr>
          <w:noProof/>
        </w:rPr>
        <w:tab/>
        <w:t xml:space="preserve">An VAL service group communication via dynamic MBS session is established. The </w:t>
      </w:r>
      <w:r w:rsidRPr="003167FF">
        <w:rPr>
          <w:lang w:eastAsia="zh-CN"/>
        </w:rPr>
        <w:t>VAL server sends the downlink packet for the VAL service group communication session over the MBS session.</w:t>
      </w:r>
    </w:p>
    <w:p w14:paraId="1486AE1D" w14:textId="77777777" w:rsidR="00793514" w:rsidRPr="003167FF" w:rsidRDefault="00793514" w:rsidP="00793514">
      <w:pPr>
        <w:pStyle w:val="Heading4"/>
      </w:pPr>
      <w:bookmarkStart w:id="1628" w:name="_Toc106026246"/>
      <w:bookmarkStart w:id="1629" w:name="_Toc91749798"/>
      <w:bookmarkStart w:id="1630" w:name="_Toc162886344"/>
      <w:bookmarkStart w:id="1631" w:name="_Toc106026248"/>
      <w:bookmarkStart w:id="1632" w:name="_Toc91749800"/>
      <w:r w:rsidRPr="003167FF">
        <w:t>14.3.4A.3</w:t>
      </w:r>
      <w:r w:rsidRPr="003167FF">
        <w:tab/>
        <w:t xml:space="preserve">MBS resources </w:t>
      </w:r>
      <w:bookmarkEnd w:id="1628"/>
      <w:bookmarkEnd w:id="1629"/>
      <w:r w:rsidRPr="003167FF">
        <w:t>update</w:t>
      </w:r>
      <w:bookmarkEnd w:id="1630"/>
    </w:p>
    <w:p w14:paraId="0DD23BDF" w14:textId="77777777" w:rsidR="00793514" w:rsidRPr="003167FF" w:rsidRDefault="00793514" w:rsidP="00793514">
      <w:pPr>
        <w:pStyle w:val="Heading5"/>
      </w:pPr>
      <w:bookmarkStart w:id="1633" w:name="_Toc106026247"/>
      <w:bookmarkStart w:id="1634" w:name="_Toc91749799"/>
      <w:bookmarkStart w:id="1635" w:name="_Toc162886345"/>
      <w:r w:rsidRPr="003167FF">
        <w:t>14.3.4A.3.1</w:t>
      </w:r>
      <w:r w:rsidRPr="003167FF">
        <w:tab/>
        <w:t>General</w:t>
      </w:r>
      <w:bookmarkEnd w:id="1633"/>
      <w:bookmarkEnd w:id="1634"/>
      <w:bookmarkEnd w:id="1635"/>
    </w:p>
    <w:p w14:paraId="554F895E" w14:textId="77777777" w:rsidR="00793514" w:rsidRPr="003167FF" w:rsidRDefault="00793514" w:rsidP="00793514">
      <w:r w:rsidRPr="003167FF">
        <w:t xml:space="preserve">The VAL server can create one or several MBS sessions via the NRM server, based on certain service requirements, a certain service area, or the activity status of multicast MBS sessions. However, during the life cycle of the MBS sessions, the VAL server may need to trigger the update of the sessions via the NRM server to meet emerging needs, including the service requirements, service area related parameters. </w:t>
      </w:r>
    </w:p>
    <w:p w14:paraId="1216872D" w14:textId="77777777" w:rsidR="0079608F" w:rsidRPr="003167FF" w:rsidRDefault="0079608F" w:rsidP="0079608F">
      <w:pPr>
        <w:pStyle w:val="Heading5"/>
      </w:pPr>
      <w:bookmarkStart w:id="1636" w:name="_Toc162886346"/>
      <w:r w:rsidRPr="003167FF">
        <w:t>14.3.4A.3.2</w:t>
      </w:r>
      <w:r w:rsidRPr="003167FF">
        <w:tab/>
        <w:t>Procedure for updating MBS resources without dynamic PCC rule</w:t>
      </w:r>
      <w:bookmarkEnd w:id="1631"/>
      <w:bookmarkEnd w:id="1632"/>
      <w:bookmarkEnd w:id="1636"/>
    </w:p>
    <w:p w14:paraId="054C78EF" w14:textId="16F8FF00" w:rsidR="0079608F" w:rsidRPr="003167FF" w:rsidRDefault="0079608F" w:rsidP="0079608F">
      <w:r w:rsidRPr="003167FF">
        <w:t>The procedure shown in figure 14.3.4A.3.2-1 presents an MBS session update procedure triggered by the VAL server via the NRM server (either directly interacting with the MB-SMF, or indirectly with NEF/MBSF). Within the update request, either the service requirements, MBS service area, activity status of multicast MBS session, or all three are done, as indicated in 3GPP TS 23.247 [</w:t>
      </w:r>
      <w:r w:rsidR="00206F17" w:rsidRPr="003167FF">
        <w:t>39</w:t>
      </w:r>
      <w:r w:rsidRPr="003167FF">
        <w:t xml:space="preserve">]. </w:t>
      </w:r>
    </w:p>
    <w:p w14:paraId="61C81A0D" w14:textId="77777777" w:rsidR="0079608F" w:rsidRPr="003167FF" w:rsidRDefault="0079608F" w:rsidP="0079608F">
      <w:r w:rsidRPr="003167FF">
        <w:t xml:space="preserve">Pre-conditions: </w:t>
      </w:r>
    </w:p>
    <w:p w14:paraId="549C4B86" w14:textId="77777777" w:rsidR="0079608F" w:rsidRPr="003167FF" w:rsidRDefault="0079608F" w:rsidP="0079608F">
      <w:pPr>
        <w:pStyle w:val="B1"/>
      </w:pPr>
      <w:r w:rsidRPr="003167FF">
        <w:t>-</w:t>
      </w:r>
      <w:r w:rsidRPr="003167FF">
        <w:tab/>
        <w:t>The NRM clients 1 to n are attached to the 5GS, registered and belong to the same active VAL service group.</w:t>
      </w:r>
    </w:p>
    <w:p w14:paraId="0B0A359D" w14:textId="77777777" w:rsidR="0079608F" w:rsidRPr="003167FF" w:rsidRDefault="0079608F" w:rsidP="0079608F">
      <w:pPr>
        <w:pStyle w:val="B1"/>
      </w:pPr>
      <w:r w:rsidRPr="003167FF">
        <w:t>-</w:t>
      </w:r>
      <w:r w:rsidRPr="003167FF">
        <w:tab/>
        <w:t xml:space="preserve">The NRM server has obtained the required information related to the MB-SMF, either locally configured or during initial session configuration.  </w:t>
      </w:r>
    </w:p>
    <w:p w14:paraId="21B78B06" w14:textId="77777777" w:rsidR="0079608F" w:rsidRPr="003167FF" w:rsidRDefault="0079608F" w:rsidP="0079608F">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195D277E" w14:textId="77777777" w:rsidR="0079608F" w:rsidRPr="003167FF" w:rsidRDefault="0079608F" w:rsidP="0079608F">
      <w:pPr>
        <w:pStyle w:val="TH"/>
      </w:pPr>
      <w:r w:rsidRPr="003167FF">
        <w:rPr>
          <w:noProof/>
        </w:rPr>
        <w:drawing>
          <wp:inline distT="0" distB="0" distL="0" distR="0" wp14:anchorId="2DCD8430" wp14:editId="4055038C">
            <wp:extent cx="6120765" cy="3743325"/>
            <wp:effectExtent l="0" t="0" r="0" b="952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260"/>
                    <a:stretch>
                      <a:fillRect/>
                    </a:stretch>
                  </pic:blipFill>
                  <pic:spPr>
                    <a:xfrm>
                      <a:off x="0" y="0"/>
                      <a:ext cx="6120765" cy="3743325"/>
                    </a:xfrm>
                    <a:prstGeom prst="rect">
                      <a:avLst/>
                    </a:prstGeom>
                  </pic:spPr>
                </pic:pic>
              </a:graphicData>
            </a:graphic>
          </wp:inline>
        </w:drawing>
      </w:r>
    </w:p>
    <w:p w14:paraId="25C0DD19" w14:textId="77777777" w:rsidR="0079608F" w:rsidRPr="003167FF" w:rsidRDefault="0079608F" w:rsidP="0079608F">
      <w:pPr>
        <w:pStyle w:val="TF"/>
      </w:pPr>
      <w:r w:rsidRPr="003167FF">
        <w:t xml:space="preserve">Figure 14.3.4A.3.2-1: MBS session update without dynamic PCC </w:t>
      </w:r>
    </w:p>
    <w:p w14:paraId="72EED721" w14:textId="38AF5EAF" w:rsidR="0079608F" w:rsidRPr="003167FF" w:rsidRDefault="0079608F" w:rsidP="0079608F">
      <w:pPr>
        <w:pStyle w:val="B1"/>
      </w:pPr>
      <w:r w:rsidRPr="003167FF">
        <w:t>1.</w:t>
      </w:r>
      <w:r w:rsidRPr="003167FF">
        <w:tab/>
        <w:t>An MBS session is established as described in in 3GPP TS 23.247 [</w:t>
      </w:r>
      <w:r w:rsidR="00206F17" w:rsidRPr="003167FF">
        <w:t>39</w:t>
      </w:r>
      <w:r w:rsidRPr="003167FF">
        <w:t xml:space="preserve">] (either a multicast or a broadcast session), and associated with a certain active VAL service group for group communication purposes. In the case of a multicast MBS session, the NRM clients have already joined the session. </w:t>
      </w:r>
    </w:p>
    <w:p w14:paraId="4FBFFF07" w14:textId="77777777" w:rsidR="0079608F" w:rsidRPr="003167FF" w:rsidRDefault="0079608F" w:rsidP="0079608F">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 In case of multicast MBS sessions, the VAL server may as well include the status (active or inactive) of the multicast MBS session to be set.</w:t>
      </w:r>
    </w:p>
    <w:p w14:paraId="13A79B11" w14:textId="03DE6ABB" w:rsidR="0079608F" w:rsidRPr="003167FF" w:rsidRDefault="0079608F" w:rsidP="0079608F">
      <w:pPr>
        <w:pStyle w:val="B1"/>
      </w:pPr>
      <w:r w:rsidRPr="003167FF">
        <w:t>3.</w:t>
      </w:r>
      <w:r w:rsidRPr="003167FF">
        <w:tab/>
        <w:t>The NRM server performs an MBS session update procedure with the 5GC as described in 3GPP 23.247 [</w:t>
      </w:r>
      <w:r w:rsidR="00206F17" w:rsidRPr="003167FF">
        <w:t>39</w:t>
      </w:r>
      <w:r w:rsidRPr="003167FF">
        <w:t xml:space="preserve">]. Based on the needed requirements, the corresponding MBS session is accordingly modified at the 5GS. The update may lead to QoS Flow(s) addition, modification, or removal. The NRM server receives an MBS session update response once the requested modifications are performed, and the indicated MBS session is updated accordingly. </w:t>
      </w:r>
    </w:p>
    <w:p w14:paraId="1FF4A7C1" w14:textId="77777777" w:rsidR="0079608F" w:rsidRPr="003167FF" w:rsidRDefault="0079608F" w:rsidP="0079608F">
      <w:pPr>
        <w:pStyle w:val="B1"/>
      </w:pPr>
      <w:r w:rsidRPr="003167FF">
        <w:t>4.</w:t>
      </w:r>
      <w:r w:rsidRPr="003167FF">
        <w:tab/>
        <w:t xml:space="preserve">The NRM server may initiate a session announcement towards the NRM clients associated with the ongoing session in order to announce the updated information, if required, e.g., the updated service area or SDP information. </w:t>
      </w:r>
    </w:p>
    <w:p w14:paraId="07D46305" w14:textId="77777777" w:rsidR="0079608F" w:rsidRPr="003167FF" w:rsidRDefault="0079608F" w:rsidP="0079608F">
      <w:pPr>
        <w:pStyle w:val="B1"/>
      </w:pPr>
      <w:r w:rsidRPr="003167FF">
        <w:t>5.</w:t>
      </w:r>
      <w:r w:rsidRPr="003167FF">
        <w:tab/>
        <w:t>The NRM server sends an MapGroupToSessionStream over the configured MBS session providing the required information to receive the media related to the established VAL service group communication.</w:t>
      </w:r>
    </w:p>
    <w:p w14:paraId="79E76A5D" w14:textId="77777777" w:rsidR="0079608F" w:rsidRPr="003167FF" w:rsidRDefault="0079608F" w:rsidP="0079608F">
      <w:pPr>
        <w:pStyle w:val="B1"/>
      </w:pPr>
      <w:r w:rsidRPr="003167FF">
        <w:t>6.</w:t>
      </w:r>
      <w:r w:rsidRPr="003167FF">
        <w:tab/>
        <w:t xml:space="preserve">The NRM clients process the received information over the MapGroupToSessionStream in order to receive the associated VAL media over the specific MBS session stream. </w:t>
      </w:r>
    </w:p>
    <w:p w14:paraId="3DE870CA" w14:textId="77777777" w:rsidR="0079608F" w:rsidRPr="003167FF" w:rsidRDefault="0079608F" w:rsidP="0079608F">
      <w:pPr>
        <w:pStyle w:val="B1"/>
      </w:pPr>
      <w:r w:rsidRPr="003167FF">
        <w:t>7.</w:t>
      </w:r>
      <w:r w:rsidRPr="003167FF">
        <w:tab/>
        <w:t>The NRM server returns the multicast resource update resonse to the VAL server.</w:t>
      </w:r>
    </w:p>
    <w:p w14:paraId="193BCABB" w14:textId="77777777" w:rsidR="0079608F" w:rsidRPr="003167FF" w:rsidRDefault="0079608F" w:rsidP="0079608F">
      <w:pPr>
        <w:pStyle w:val="B1"/>
      </w:pPr>
      <w:r w:rsidRPr="003167FF">
        <w:t>8.</w:t>
      </w:r>
      <w:r w:rsidRPr="003167FF">
        <w:tab/>
        <w:t>VAL client 1 sends media to the VAL server over unicast to be distributed for the established group communication.</w:t>
      </w:r>
    </w:p>
    <w:p w14:paraId="25DD1724" w14:textId="77777777" w:rsidR="0079608F" w:rsidRPr="003167FF" w:rsidRDefault="0079608F" w:rsidP="0079608F">
      <w:pPr>
        <w:pStyle w:val="B1"/>
      </w:pPr>
      <w:r w:rsidRPr="003167FF">
        <w:t>9.</w:t>
      </w:r>
      <w:r w:rsidRPr="003167FF">
        <w:tab/>
        <w:t>The VAL server distributes the VAL media to the VAL clients 2 to n over the indicated streams.</w:t>
      </w:r>
    </w:p>
    <w:p w14:paraId="1037BD2A" w14:textId="77777777" w:rsidR="001F3B77" w:rsidRPr="003167FF" w:rsidRDefault="001F3B77" w:rsidP="001F3B77">
      <w:pPr>
        <w:pStyle w:val="Heading5"/>
      </w:pPr>
      <w:bookmarkStart w:id="1637" w:name="_Toc106026249"/>
      <w:bookmarkStart w:id="1638" w:name="_Toc91749801"/>
      <w:bookmarkStart w:id="1639" w:name="_Toc162886347"/>
      <w:bookmarkStart w:id="1640" w:name="_Toc82085100"/>
      <w:bookmarkStart w:id="1641" w:name="_Toc106026250"/>
      <w:bookmarkStart w:id="1642" w:name="_Toc91749802"/>
      <w:r w:rsidRPr="003167FF">
        <w:t>14.3.4A.3.3</w:t>
      </w:r>
      <w:r w:rsidRPr="003167FF">
        <w:tab/>
        <w:t>Procedure for updating MBS resources with dynamic PCC rule</w:t>
      </w:r>
      <w:bookmarkEnd w:id="1637"/>
      <w:bookmarkEnd w:id="1638"/>
      <w:bookmarkEnd w:id="1639"/>
    </w:p>
    <w:p w14:paraId="45609B4C" w14:textId="77777777" w:rsidR="001F3B77" w:rsidRPr="003167FF" w:rsidRDefault="001F3B77" w:rsidP="001F3B77">
      <w:r w:rsidRPr="003167FF">
        <w:t>The procedure shown in figure 14.3.4A.3.3-1 presents an MBS session update procedure triggered by the NRM server to the 5GC, either directly or via NEF/MBSF. Based on the required updates to be done, the NRM server needs to interact with the MB-SMF to update the MBS service area and multicast activity status, with the PCF to update the required QoS requirements, or sequentially both to update all the above, as indicated in 3GPP TS 23.247 [39].</w:t>
      </w:r>
    </w:p>
    <w:p w14:paraId="26327E70" w14:textId="77777777" w:rsidR="001F3B77" w:rsidRPr="003167FF" w:rsidRDefault="001F3B77" w:rsidP="001F3B77">
      <w:r w:rsidRPr="003167FF">
        <w:t xml:space="preserve">Pre-conditions: </w:t>
      </w:r>
    </w:p>
    <w:p w14:paraId="7A2961A1" w14:textId="77777777" w:rsidR="001F3B77" w:rsidRPr="003167FF" w:rsidRDefault="001F3B77" w:rsidP="001F3B77">
      <w:pPr>
        <w:pStyle w:val="B1"/>
      </w:pPr>
      <w:r w:rsidRPr="003167FF">
        <w:t>-</w:t>
      </w:r>
      <w:r w:rsidRPr="003167FF">
        <w:tab/>
        <w:t>The NRM clients 1 to n are attached to the 5GS, registered and belong to the same active VAL service group.</w:t>
      </w:r>
    </w:p>
    <w:p w14:paraId="2093609D" w14:textId="77777777" w:rsidR="001F3B77" w:rsidRPr="003167FF" w:rsidRDefault="001F3B77" w:rsidP="001F3B77">
      <w:pPr>
        <w:pStyle w:val="B1"/>
      </w:pPr>
      <w:r w:rsidRPr="003167FF">
        <w:t>-</w:t>
      </w:r>
      <w:r w:rsidRPr="003167FF">
        <w:tab/>
        <w:t xml:space="preserve">The NRM server has obtained the required information related to the MB-SMF, either locally configured or during initial session configuration.  </w:t>
      </w:r>
    </w:p>
    <w:p w14:paraId="50EE3C14" w14:textId="77777777" w:rsidR="001F3B77" w:rsidRPr="003167FF" w:rsidRDefault="001F3B77" w:rsidP="001F3B77">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5E83AB52" w14:textId="77777777" w:rsidR="001F3B77" w:rsidRPr="003167FF" w:rsidRDefault="001F3B77" w:rsidP="001F3B77">
      <w:pPr>
        <w:pStyle w:val="TH"/>
      </w:pPr>
      <w:r w:rsidRPr="003167FF">
        <w:object w:dxaOrig="10645" w:dyaOrig="7741" w14:anchorId="3504B244">
          <v:shape id="_x0000_i1148" type="#_x0000_t75" style="width:481.5pt;height:351.4pt" o:ole="">
            <v:imagedata r:id="rId261" o:title=""/>
          </v:shape>
          <o:OLEObject Type="Embed" ProgID="Visio.Drawing.15" ShapeID="_x0000_i1148" DrawAspect="Content" ObjectID="_1778736019" r:id="rId262"/>
        </w:object>
      </w:r>
    </w:p>
    <w:p w14:paraId="7C5063BE" w14:textId="77777777" w:rsidR="001F3B77" w:rsidRPr="003167FF" w:rsidRDefault="001F3B77" w:rsidP="0088287B">
      <w:pPr>
        <w:pStyle w:val="TF"/>
      </w:pPr>
      <w:r w:rsidRPr="003167FF">
        <w:t>Figure 14.3.4A.3.3-1: MBS session update with dynamic PCC</w:t>
      </w:r>
    </w:p>
    <w:p w14:paraId="330F7300" w14:textId="77777777" w:rsidR="001F3B77" w:rsidRPr="003167FF" w:rsidRDefault="001F3B77" w:rsidP="001F3B77">
      <w:pPr>
        <w:pStyle w:val="B1"/>
      </w:pPr>
      <w:r w:rsidRPr="003167FF">
        <w:t>1.</w:t>
      </w:r>
      <w:r w:rsidRPr="003167FF">
        <w:tab/>
        <w:t xml:space="preserve">An MBS session is established as described in 3GPP TS 23.247 [29] (either a multicast or a broadcast session), and associated with a certain active VAL service group for group communication purposes. In the case of a multicast MBS session, the NRM clients have already joined the session. </w:t>
      </w:r>
    </w:p>
    <w:p w14:paraId="72BB8DF4" w14:textId="77777777" w:rsidR="001F3B77" w:rsidRPr="003167FF" w:rsidRDefault="001F3B77" w:rsidP="001F3B77">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w:t>
      </w:r>
    </w:p>
    <w:p w14:paraId="2041CA5F" w14:textId="77777777" w:rsidR="001F3B77" w:rsidRPr="003167FF" w:rsidRDefault="001F3B77" w:rsidP="001F3B77">
      <w:pPr>
        <w:pStyle w:val="NO"/>
      </w:pPr>
      <w:r w:rsidRPr="003167FF">
        <w:t>NOTE 1:</w:t>
      </w:r>
      <w:r w:rsidRPr="003167FF">
        <w:tab/>
        <w:t>The updated service area information is required for local MBS and for broadcast MBS services.</w:t>
      </w:r>
    </w:p>
    <w:p w14:paraId="16FD5463" w14:textId="77777777" w:rsidR="001F3B77" w:rsidRPr="003167FF" w:rsidRDefault="001F3B77" w:rsidP="001F3B77">
      <w:pPr>
        <w:pStyle w:val="B1"/>
      </w:pPr>
      <w:r w:rsidRPr="003167FF">
        <w:t>3.</w:t>
      </w:r>
      <w:r w:rsidRPr="003167FF">
        <w:tab/>
        <w:t>The NRM server, based on the update requirements from step 2, perform the MBS session update with PCC procedure towards the 5GS as described in 3GPP TS 23.247 [29].</w:t>
      </w:r>
    </w:p>
    <w:p w14:paraId="0F9B2472" w14:textId="77777777" w:rsidR="001F3B77" w:rsidRPr="003167FF" w:rsidRDefault="001F3B77" w:rsidP="001F3B77">
      <w:pPr>
        <w:pStyle w:val="B1"/>
      </w:pPr>
      <w:r w:rsidRPr="003167FF">
        <w:t>4.</w:t>
      </w:r>
      <w:r w:rsidRPr="003167FF">
        <w:tab/>
        <w:t xml:space="preserve">The NRM server may initiate a session announcement towards the NRM clients associated with the ongoing session in order to announce the updated information if required, e.g., the updated service area or SDP information. </w:t>
      </w:r>
    </w:p>
    <w:p w14:paraId="4DD1F205" w14:textId="77777777" w:rsidR="001F3B77" w:rsidRPr="003167FF" w:rsidRDefault="001F3B77" w:rsidP="001F3B77">
      <w:pPr>
        <w:pStyle w:val="NO"/>
      </w:pPr>
      <w:r w:rsidRPr="003167FF">
        <w:t>NOTE 2:</w:t>
      </w:r>
      <w:r w:rsidRPr="003167FF">
        <w:tab/>
        <w:t>The updated service area information is required for local MBS and for broadcast MBS services.</w:t>
      </w:r>
    </w:p>
    <w:p w14:paraId="0A3E8409" w14:textId="77777777" w:rsidR="001F3B77" w:rsidRPr="003167FF" w:rsidRDefault="001F3B77" w:rsidP="001F3B77">
      <w:pPr>
        <w:pStyle w:val="B1"/>
      </w:pPr>
      <w:r w:rsidRPr="003167FF">
        <w:t>5.</w:t>
      </w:r>
      <w:r w:rsidRPr="003167FF">
        <w:tab/>
        <w:t>The NRM server sends an MapGroupToSessionStream over the MBS session providing the required information to receive the media related to the established VAL service group communication.</w:t>
      </w:r>
    </w:p>
    <w:p w14:paraId="1B5BF50F" w14:textId="77777777" w:rsidR="001F3B77" w:rsidRPr="003167FF" w:rsidRDefault="001F3B77" w:rsidP="001F3B77">
      <w:pPr>
        <w:pStyle w:val="B1"/>
      </w:pPr>
      <w:r w:rsidRPr="003167FF">
        <w:t>6.</w:t>
      </w:r>
      <w:r w:rsidRPr="003167FF">
        <w:tab/>
        <w:t>The NRM server returns the multicast resource update resonse to the VAL server.</w:t>
      </w:r>
    </w:p>
    <w:p w14:paraId="31D5053C" w14:textId="77777777" w:rsidR="001F3B77" w:rsidRPr="003167FF" w:rsidRDefault="001F3B77" w:rsidP="001F3B77">
      <w:pPr>
        <w:pStyle w:val="B1"/>
      </w:pPr>
      <w:r w:rsidRPr="003167FF">
        <w:t>7.</w:t>
      </w:r>
      <w:r w:rsidRPr="003167FF">
        <w:tab/>
        <w:t xml:space="preserve">The NRM clients process the received information over the MapGroupToSessionStream in order to receive the associated VAL media over the specific MBS session stream. </w:t>
      </w:r>
    </w:p>
    <w:p w14:paraId="54369EE5" w14:textId="77777777" w:rsidR="001F3B77" w:rsidRPr="003167FF" w:rsidRDefault="001F3B77" w:rsidP="001F3B77">
      <w:pPr>
        <w:pStyle w:val="B1"/>
      </w:pPr>
      <w:r w:rsidRPr="003167FF">
        <w:t>8.</w:t>
      </w:r>
      <w:r w:rsidRPr="003167FF">
        <w:tab/>
        <w:t>VAL client 1 sends media to the VAL server over unicast to be distributed for the established group communication.</w:t>
      </w:r>
    </w:p>
    <w:p w14:paraId="4E7A97B3" w14:textId="77777777" w:rsidR="001F3B77" w:rsidRPr="003167FF" w:rsidRDefault="001F3B77" w:rsidP="001F3B77">
      <w:pPr>
        <w:pStyle w:val="B1"/>
      </w:pPr>
      <w:r w:rsidRPr="003167FF">
        <w:t>9.</w:t>
      </w:r>
      <w:r w:rsidRPr="003167FF">
        <w:tab/>
        <w:t>The VAL server distributes the VAL media to the VAL clients 2 to n over the indicated streams.</w:t>
      </w:r>
    </w:p>
    <w:p w14:paraId="61F1F749" w14:textId="77777777" w:rsidR="00993D20" w:rsidRPr="003167FF" w:rsidRDefault="00993D20" w:rsidP="00993D20">
      <w:pPr>
        <w:pStyle w:val="Heading4"/>
      </w:pPr>
      <w:bookmarkStart w:id="1643" w:name="_Toc162886348"/>
      <w:r w:rsidRPr="003167FF">
        <w:t>14.3.4A.4</w:t>
      </w:r>
      <w:r w:rsidRPr="003167FF">
        <w:tab/>
      </w:r>
      <w:bookmarkEnd w:id="1640"/>
      <w:r w:rsidRPr="003167FF">
        <w:t xml:space="preserve">MBS </w:t>
      </w:r>
      <w:bookmarkEnd w:id="1641"/>
      <w:bookmarkEnd w:id="1642"/>
      <w:r w:rsidRPr="003167FF">
        <w:t>resource deletion</w:t>
      </w:r>
      <w:bookmarkEnd w:id="1643"/>
    </w:p>
    <w:p w14:paraId="1AA8A62E" w14:textId="77777777" w:rsidR="00993D20" w:rsidRPr="003167FF" w:rsidRDefault="00993D20" w:rsidP="00993D20">
      <w:pPr>
        <w:pStyle w:val="Heading5"/>
        <w:rPr>
          <w:lang w:eastAsia="zh-CN"/>
        </w:rPr>
      </w:pPr>
      <w:bookmarkStart w:id="1644" w:name="_Hlk91676789"/>
      <w:bookmarkStart w:id="1645" w:name="_Toc106026251"/>
      <w:bookmarkStart w:id="1646" w:name="_Toc91749803"/>
      <w:bookmarkStart w:id="1647" w:name="_Toc162886349"/>
      <w:r w:rsidRPr="003167FF">
        <w:rPr>
          <w:lang w:eastAsia="zh-CN"/>
        </w:rPr>
        <w:t>14.3.4A.4.1</w:t>
      </w:r>
      <w:bookmarkEnd w:id="1644"/>
      <w:r w:rsidRPr="003167FF">
        <w:rPr>
          <w:lang w:eastAsia="zh-CN"/>
        </w:rPr>
        <w:tab/>
        <w:t>General</w:t>
      </w:r>
      <w:bookmarkEnd w:id="1645"/>
      <w:bookmarkEnd w:id="1646"/>
      <w:bookmarkEnd w:id="1647"/>
    </w:p>
    <w:p w14:paraId="52FBF373" w14:textId="77777777" w:rsidR="00993D20" w:rsidRPr="003167FF" w:rsidRDefault="00993D20" w:rsidP="00993D20">
      <w:pPr>
        <w:rPr>
          <w:lang w:eastAsia="zh-CN"/>
        </w:rPr>
      </w:pPr>
      <w:r w:rsidRPr="003167FF">
        <w:rPr>
          <w:lang w:eastAsia="zh-CN"/>
        </w:rPr>
        <w:t xml:space="preserve">The VAL server can decide to release a certain MBS session once it is no longer further utilized for the associated VAL service group communication, e.g., the VAL service group is no longer active, the VAL media transmission is over and no further VAL media to be delivered, group communication is terminated. The MBS session deletion procedure leads to releasing the network resources associated to that MBS session. </w:t>
      </w:r>
    </w:p>
    <w:p w14:paraId="26B75A38" w14:textId="77777777" w:rsidR="00993D20" w:rsidRPr="003167FF" w:rsidRDefault="00993D20" w:rsidP="00993D20">
      <w:pPr>
        <w:pStyle w:val="NO"/>
        <w:rPr>
          <w:lang w:eastAsia="zh-CN"/>
        </w:rPr>
      </w:pPr>
      <w:r w:rsidRPr="003167FF">
        <w:rPr>
          <w:lang w:eastAsia="zh-CN"/>
        </w:rPr>
        <w:t>NOTE:</w:t>
      </w:r>
      <w:r w:rsidRPr="003167FF">
        <w:rPr>
          <w:lang w:eastAsia="zh-CN"/>
        </w:rPr>
        <w:tab/>
        <w:t>It is up to implementation of VALserver to decide whether to release the MBS session or re-use it for subsequent group operations.</w:t>
      </w:r>
    </w:p>
    <w:p w14:paraId="630CEF35" w14:textId="77777777" w:rsidR="00993D20" w:rsidRPr="003167FF" w:rsidRDefault="00993D20" w:rsidP="00993D20">
      <w:pPr>
        <w:rPr>
          <w:lang w:eastAsia="zh-CN"/>
        </w:rPr>
      </w:pPr>
      <w:r w:rsidRPr="003167FF">
        <w:rPr>
          <w:lang w:eastAsia="zh-CN"/>
        </w:rPr>
        <w:t>To delete the MBS session, the VAL server invokes the multicast/broadcast resource release service of NRM server which further triggers the NRM server to send an MBS session deletion request to the 5GS providing the corresponding MBS session ID. The MBS session deletion request is sent to the MB-SMF (directly or via NEF/MBSF) when PCC is not used. However, if dynamic PCC rule is utilized, a policy authorization deletion request is initially sent to the PCF. Further details of the MBS session deletion are provided in 3GPP TS 23.247 [39].</w:t>
      </w:r>
    </w:p>
    <w:p w14:paraId="0241AE6E" w14:textId="77777777" w:rsidR="00993D20" w:rsidRPr="003167FF" w:rsidRDefault="00993D20" w:rsidP="00993D20">
      <w:pPr>
        <w:rPr>
          <w:lang w:eastAsia="zh-CN"/>
        </w:rPr>
      </w:pPr>
      <w:r w:rsidRPr="003167FF">
        <w:rPr>
          <w:lang w:eastAsia="zh-CN"/>
        </w:rPr>
        <w:t>NRM server further informs the NRM client with the MBS session de-announcement, so that the VAL UE stops monitoring the broadcast MBS session or leaves the multicast MBS session. This procedure is applied for both broadcast MBS session and multicast MBS session.</w:t>
      </w:r>
    </w:p>
    <w:p w14:paraId="2CCD7433" w14:textId="77777777" w:rsidR="00993D20" w:rsidRPr="003167FF" w:rsidRDefault="00993D20" w:rsidP="00993D20">
      <w:pPr>
        <w:pStyle w:val="Heading5"/>
        <w:rPr>
          <w:lang w:eastAsia="zh-CN"/>
        </w:rPr>
      </w:pPr>
      <w:bookmarkStart w:id="1648" w:name="_Toc106026252"/>
      <w:bookmarkStart w:id="1649" w:name="_Toc91749804"/>
      <w:bookmarkStart w:id="1650" w:name="_Toc162886350"/>
      <w:r w:rsidRPr="003167FF">
        <w:rPr>
          <w:lang w:eastAsia="zh-CN"/>
        </w:rPr>
        <w:t>14.3.4A.4.2</w:t>
      </w:r>
      <w:r w:rsidRPr="003167FF">
        <w:rPr>
          <w:lang w:eastAsia="zh-CN"/>
        </w:rPr>
        <w:tab/>
        <w:t>Procedure</w:t>
      </w:r>
      <w:bookmarkEnd w:id="1648"/>
      <w:bookmarkEnd w:id="1649"/>
      <w:bookmarkEnd w:id="1650"/>
    </w:p>
    <w:p w14:paraId="60EF91E2" w14:textId="77777777" w:rsidR="00993D20" w:rsidRPr="003167FF" w:rsidRDefault="00993D20" w:rsidP="00993D20">
      <w:r w:rsidRPr="003167FF">
        <w:t xml:space="preserve">The procedure in figure </w:t>
      </w:r>
      <w:bookmarkStart w:id="1651" w:name="_Hlk91676844"/>
      <w:r w:rsidRPr="003167FF">
        <w:t>14.3.4A.4.2-1</w:t>
      </w:r>
      <w:bookmarkEnd w:id="1651"/>
      <w:r w:rsidRPr="003167FF">
        <w:t xml:space="preserve"> describes the MBS session deletion aspects for group communication. </w:t>
      </w:r>
    </w:p>
    <w:p w14:paraId="61BC7546" w14:textId="77777777" w:rsidR="00993D20" w:rsidRPr="003167FF" w:rsidRDefault="00993D20" w:rsidP="00993D20">
      <w:r w:rsidRPr="003167FF">
        <w:t xml:space="preserve">Pre-conditions: </w:t>
      </w:r>
    </w:p>
    <w:p w14:paraId="15EBE708" w14:textId="77777777" w:rsidR="00993D20" w:rsidRPr="003167FF" w:rsidRDefault="00993D20" w:rsidP="00993D20">
      <w:pPr>
        <w:pStyle w:val="B1"/>
      </w:pPr>
      <w:r w:rsidRPr="003167FF">
        <w:t>-</w:t>
      </w:r>
      <w:r w:rsidRPr="003167FF">
        <w:tab/>
        <w:t xml:space="preserve">NRM clients 1 to n are attached to the 5GS, registered and affiliated to the same active VAL service group. </w:t>
      </w:r>
    </w:p>
    <w:p w14:paraId="160AE744" w14:textId="77777777" w:rsidR="00993D20" w:rsidRPr="003167FF" w:rsidRDefault="00993D20" w:rsidP="00993D20">
      <w:pPr>
        <w:pStyle w:val="B1"/>
        <w:rPr>
          <w:lang w:eastAsia="zh-CN"/>
        </w:rPr>
      </w:pPr>
      <w:r w:rsidRPr="003167FF">
        <w:rPr>
          <w:lang w:eastAsia="zh-CN"/>
        </w:rPr>
        <w:t>-</w:t>
      </w:r>
      <w:r w:rsidRPr="003167FF">
        <w:rPr>
          <w:lang w:eastAsia="zh-CN"/>
        </w:rPr>
        <w:tab/>
        <w:t>An MBS session is configured to address the corresponding VAL service group with certain service requirements and optionally with a certain broadcast/multicast service area. The session is announced and established for group communication purposes for the VAL service group.</w:t>
      </w:r>
    </w:p>
    <w:p w14:paraId="3B56C883" w14:textId="77777777" w:rsidR="00993D20" w:rsidRPr="003167FF" w:rsidRDefault="00993D20" w:rsidP="00993D20">
      <w:pPr>
        <w:pStyle w:val="TH"/>
      </w:pPr>
      <w:r w:rsidRPr="003167FF">
        <w:t xml:space="preserve"> </w:t>
      </w:r>
    </w:p>
    <w:p w14:paraId="0B5714E5" w14:textId="77777777" w:rsidR="00993D20" w:rsidRPr="003167FF" w:rsidRDefault="00993D20" w:rsidP="00993D20">
      <w:pPr>
        <w:pStyle w:val="TH"/>
      </w:pPr>
      <w:r w:rsidRPr="003167FF">
        <w:rPr>
          <w:noProof/>
        </w:rPr>
        <w:drawing>
          <wp:inline distT="0" distB="0" distL="0" distR="0" wp14:anchorId="2D9E77AD" wp14:editId="336203C9">
            <wp:extent cx="5847619" cy="3514286"/>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3"/>
                    <a:stretch>
                      <a:fillRect/>
                    </a:stretch>
                  </pic:blipFill>
                  <pic:spPr>
                    <a:xfrm>
                      <a:off x="0" y="0"/>
                      <a:ext cx="5847619" cy="3514286"/>
                    </a:xfrm>
                    <a:prstGeom prst="rect">
                      <a:avLst/>
                    </a:prstGeom>
                  </pic:spPr>
                </pic:pic>
              </a:graphicData>
            </a:graphic>
          </wp:inline>
        </w:drawing>
      </w:r>
    </w:p>
    <w:p w14:paraId="26C95DB9" w14:textId="77777777" w:rsidR="00993D20" w:rsidRPr="003167FF" w:rsidRDefault="00993D20" w:rsidP="00993D20">
      <w:pPr>
        <w:pStyle w:val="TF"/>
        <w:rPr>
          <w:lang w:eastAsia="zh-CN"/>
        </w:rPr>
      </w:pPr>
      <w:r w:rsidRPr="003167FF">
        <w:t>Figure 14.3.4A.4.2-1: MBS session deletion procedure.</w:t>
      </w:r>
    </w:p>
    <w:p w14:paraId="161D5575" w14:textId="77777777" w:rsidR="00993D20" w:rsidRPr="003167FF" w:rsidRDefault="00993D20" w:rsidP="00993D20">
      <w:pPr>
        <w:pStyle w:val="B1"/>
        <w:rPr>
          <w:lang w:eastAsia="zh-CN"/>
        </w:rPr>
      </w:pPr>
      <w:r w:rsidRPr="003167FF">
        <w:rPr>
          <w:lang w:eastAsia="zh-CN"/>
        </w:rPr>
        <w:t>1.</w:t>
      </w:r>
      <w:r w:rsidRPr="003167FF">
        <w:rPr>
          <w:lang w:eastAsia="zh-CN"/>
        </w:rPr>
        <w:tab/>
        <w:t>The VAL server decides to delete the MBS session for the associated VAL group communication, either multicast or broadcast session.</w:t>
      </w:r>
    </w:p>
    <w:p w14:paraId="7E641569" w14:textId="77777777" w:rsidR="00993D20" w:rsidRPr="003167FF" w:rsidRDefault="00993D20" w:rsidP="00993D20">
      <w:pPr>
        <w:pStyle w:val="B1"/>
        <w:rPr>
          <w:lang w:eastAsia="zh-CN"/>
        </w:rPr>
      </w:pPr>
      <w:r w:rsidRPr="003167FF">
        <w:rPr>
          <w:lang w:eastAsia="zh-CN"/>
        </w:rPr>
        <w:t>2.</w:t>
      </w:r>
      <w:r w:rsidRPr="003167FF">
        <w:rPr>
          <w:lang w:eastAsia="zh-CN"/>
        </w:rPr>
        <w:tab/>
        <w:t>The VAL server invokes the multicast/broadcast resource release service of the NRM server by sending the multicast/broadcast resource release request.</w:t>
      </w:r>
    </w:p>
    <w:p w14:paraId="609647EA" w14:textId="77777777" w:rsidR="00993D20" w:rsidRPr="003167FF" w:rsidRDefault="00993D20" w:rsidP="00993D20">
      <w:pPr>
        <w:pStyle w:val="B1"/>
        <w:rPr>
          <w:lang w:eastAsia="zh-CN"/>
        </w:rPr>
      </w:pPr>
      <w:r w:rsidRPr="003167FF">
        <w:rPr>
          <w:lang w:eastAsia="zh-CN"/>
        </w:rPr>
        <w:t>3.</w:t>
      </w:r>
      <w:r w:rsidRPr="003167FF">
        <w:rPr>
          <w:lang w:eastAsia="zh-CN"/>
        </w:rPr>
        <w:tab/>
        <w:t>Upon receiving the multicast/broadcast resource release request, the NRM server sends an MBS session de-announcement message with the MBS session ID towards the NRM client(s). Upon receiving the MBS session de-announcement message, either 4a or 4b is performed.</w:t>
      </w:r>
    </w:p>
    <w:p w14:paraId="0051D612" w14:textId="77777777" w:rsidR="00993D20" w:rsidRPr="003167FF" w:rsidRDefault="00993D20" w:rsidP="00993D20">
      <w:pPr>
        <w:pStyle w:val="B1"/>
        <w:rPr>
          <w:lang w:eastAsia="zh-CN"/>
        </w:rPr>
      </w:pPr>
      <w:r w:rsidRPr="003167FF">
        <w:rPr>
          <w:lang w:eastAsia="zh-CN"/>
        </w:rPr>
        <w:t>4a.</w:t>
      </w:r>
      <w:r w:rsidRPr="003167FF">
        <w:rPr>
          <w:lang w:eastAsia="zh-CN"/>
        </w:rPr>
        <w:tab/>
        <w:t>If the MBS session identified by MBS session ID is a broadcast MBS session, the UE(s) stops monitoring the broadcast MBS session and removes the broadcast MBS session related information.</w:t>
      </w:r>
    </w:p>
    <w:p w14:paraId="5E8E1FE4" w14:textId="5740B3A0" w:rsidR="00993D20" w:rsidRPr="003167FF" w:rsidRDefault="00993D20" w:rsidP="00993D20">
      <w:pPr>
        <w:pStyle w:val="B1"/>
        <w:rPr>
          <w:lang w:eastAsia="zh-CN"/>
        </w:rPr>
      </w:pPr>
      <w:r w:rsidRPr="003167FF">
        <w:rPr>
          <w:lang w:eastAsia="zh-CN"/>
        </w:rPr>
        <w:t>4b.</w:t>
      </w:r>
      <w:r w:rsidRPr="003167FF">
        <w:rPr>
          <w:lang w:eastAsia="zh-CN"/>
        </w:rPr>
        <w:tab/>
        <w:t>If the MBS session identified by MBS session ID is a multicast MBS session, the joined UE(s) initiate an MBS session leave procedure to leave the indicated MBS session in order to release the respective network resources, as defined in 3GPP TS 23.247 [</w:t>
      </w:r>
      <w:r w:rsidR="00206F17" w:rsidRPr="003167FF">
        <w:rPr>
          <w:lang w:eastAsia="zh-CN"/>
        </w:rPr>
        <w:t>39</w:t>
      </w:r>
      <w:r w:rsidRPr="003167FF">
        <w:rPr>
          <w:lang w:eastAsia="zh-CN"/>
        </w:rPr>
        <w:t>].</w:t>
      </w:r>
    </w:p>
    <w:p w14:paraId="0D6A663E" w14:textId="77777777" w:rsidR="00993D20" w:rsidRPr="003167FF" w:rsidRDefault="00993D20" w:rsidP="00993D20">
      <w:pPr>
        <w:pStyle w:val="B1"/>
        <w:rPr>
          <w:lang w:eastAsia="zh-CN"/>
        </w:rPr>
      </w:pPr>
      <w:r w:rsidRPr="003167FF">
        <w:rPr>
          <w:lang w:eastAsia="zh-CN"/>
        </w:rPr>
        <w:t>5. Subsequently, the NRM clients may send an MBS session de-announcement acknowledgement message to the NRM server indicating the status of MBS session.</w:t>
      </w:r>
    </w:p>
    <w:p w14:paraId="45E1166A" w14:textId="77777777" w:rsidR="00993D20" w:rsidRPr="003167FF" w:rsidRDefault="00993D20" w:rsidP="00993D20">
      <w:pPr>
        <w:pStyle w:val="B1"/>
        <w:rPr>
          <w:lang w:eastAsia="zh-CN"/>
        </w:rPr>
      </w:pPr>
      <w:r w:rsidRPr="003167FF">
        <w:rPr>
          <w:lang w:eastAsia="zh-CN"/>
        </w:rPr>
        <w:t>6.</w:t>
      </w:r>
      <w:r w:rsidRPr="003167FF">
        <w:rPr>
          <w:lang w:eastAsia="zh-CN"/>
        </w:rPr>
        <w:tab/>
        <w:t>The NRM server initiates the MBS session deletion procedure with the 5GC (either directly or through NEF/MBSF) in order to stop using the configured MBS session and release the corresponding network resources. The NRM server indicates within the MBS session release request the corresponding MBS session ID. The MBS session deletion procedure can either be with or without a dynamic PCC rule, as indicated in 3GPP TS 23.247 [39].</w:t>
      </w:r>
    </w:p>
    <w:p w14:paraId="6725BBB2" w14:textId="77777777" w:rsidR="00993D20" w:rsidRPr="003167FF" w:rsidRDefault="00993D20" w:rsidP="00993D20">
      <w:pPr>
        <w:pStyle w:val="B1"/>
        <w:rPr>
          <w:lang w:eastAsia="zh-CN"/>
        </w:rPr>
      </w:pPr>
      <w:r w:rsidRPr="003167FF">
        <w:rPr>
          <w:lang w:eastAsia="zh-CN"/>
        </w:rPr>
        <w:t>7.</w:t>
      </w:r>
      <w:r w:rsidRPr="003167FF">
        <w:rPr>
          <w:lang w:eastAsia="zh-CN"/>
        </w:rPr>
        <w:tab/>
        <w:t>The NRM server returns the multicast/broadcast resource release response to the VAL server indicating the result.</w:t>
      </w:r>
    </w:p>
    <w:p w14:paraId="6CD28DF1" w14:textId="77777777" w:rsidR="00993D20" w:rsidRPr="003167FF" w:rsidRDefault="00993D20" w:rsidP="00993D20">
      <w:pPr>
        <w:pStyle w:val="Heading4"/>
      </w:pPr>
      <w:bookmarkStart w:id="1652" w:name="_Toc106026253"/>
      <w:bookmarkStart w:id="1653" w:name="_Toc91749805"/>
      <w:bookmarkStart w:id="1654" w:name="_Toc162886351"/>
      <w:bookmarkStart w:id="1655" w:name="_Toc106026254"/>
      <w:bookmarkStart w:id="1656" w:name="_Toc91749806"/>
      <w:r w:rsidRPr="003167FF">
        <w:t>14.3.4A.5</w:t>
      </w:r>
      <w:r w:rsidRPr="003167FF">
        <w:tab/>
        <w:t>Request to activate / de-activate multicast MBS sessions</w:t>
      </w:r>
      <w:bookmarkEnd w:id="1652"/>
      <w:bookmarkEnd w:id="1653"/>
      <w:bookmarkEnd w:id="1654"/>
    </w:p>
    <w:p w14:paraId="649C400C" w14:textId="77777777" w:rsidR="00993D20" w:rsidRPr="003167FF" w:rsidRDefault="00993D20" w:rsidP="00993D20">
      <w:pPr>
        <w:pStyle w:val="Heading5"/>
      </w:pPr>
      <w:bookmarkStart w:id="1657" w:name="_Toc162886352"/>
      <w:r w:rsidRPr="003167FF">
        <w:t>14.3.4A.5.1</w:t>
      </w:r>
      <w:r w:rsidRPr="003167FF">
        <w:tab/>
        <w:t>General</w:t>
      </w:r>
      <w:bookmarkEnd w:id="1655"/>
      <w:bookmarkEnd w:id="1656"/>
      <w:bookmarkEnd w:id="1657"/>
    </w:p>
    <w:p w14:paraId="595202F8" w14:textId="77777777" w:rsidR="00993D20" w:rsidRPr="003167FF" w:rsidRDefault="00993D20" w:rsidP="00993D20">
      <w:r w:rsidRPr="003167FF">
        <w:t xml:space="preserve">In case of multicast MBS sessions, the members affiliated to a certain VAL service group need to initiate a UE session join request towards the 5GC in order to receive the VAL media sent via the associated MBS session. The UE session join request enables the reservation of NG-RAN resources for the members of the VAL group. However, it is not necessary that the VAL media is delivered over the whole time the multicast MBS session is associated to the group under consideration. Therefore, the VAL server is able to efficiently utilize and control the reservation of radio resources based on the availability of VAL data to be delivered via the activation and de-activation procedure with NRM server. This presents more flexibility and efficient use of resources different from LTE. </w:t>
      </w:r>
    </w:p>
    <w:p w14:paraId="3A48D28A" w14:textId="77777777" w:rsidR="00993D20" w:rsidRPr="003167FF" w:rsidRDefault="00993D20" w:rsidP="00993D20">
      <w:r w:rsidRPr="003167FF">
        <w:t xml:space="preserve">The most suitable scenario to activate/de-activate a certain multicast MBS session is based on whether there is a VAL group communication, taking place over that associated session to the VAL service group. In this manner, the VAL server can activate the associated multicast session once a VAL group communication takes place, then deactivate it once the VAL group communication is over. Whether the multicast session is activated (i.e., in an active state), or de-activated (in an inactive state), the VAL group is associated to the multicast session and its members are within a UE session join. </w:t>
      </w:r>
    </w:p>
    <w:p w14:paraId="16C1C7EF" w14:textId="77777777" w:rsidR="00993D20" w:rsidRPr="003167FF" w:rsidRDefault="00993D20" w:rsidP="00993D20">
      <w:r w:rsidRPr="003167FF">
        <w:t xml:space="preserve">The activation or de-activation request is initiated by the VAL server towards the NRM server which further interacts either directly with the MB-SMF or indirectly with NEF/MBSF. </w:t>
      </w:r>
    </w:p>
    <w:p w14:paraId="231FE076" w14:textId="77777777" w:rsidR="00993D20" w:rsidRPr="003167FF" w:rsidRDefault="00993D20" w:rsidP="00993D20">
      <w:pPr>
        <w:pStyle w:val="NO"/>
      </w:pPr>
      <w:r w:rsidRPr="003167FF">
        <w:t>NOTE:</w:t>
      </w:r>
      <w:r w:rsidRPr="003167FF">
        <w:tab/>
        <w:t xml:space="preserve">The activation of de-activation procedure may also be triggered by MB-SMF based on receiving notification from MB-UPF based on the availability of VAL data to be transmitted. </w:t>
      </w:r>
    </w:p>
    <w:p w14:paraId="18F2D108" w14:textId="7F222FA4" w:rsidR="00993D20" w:rsidRPr="003167FF" w:rsidRDefault="00993D20" w:rsidP="00993D20">
      <w:pPr>
        <w:pStyle w:val="Heading5"/>
      </w:pPr>
      <w:bookmarkStart w:id="1658" w:name="_Toc106026255"/>
      <w:bookmarkStart w:id="1659" w:name="_Toc91749807"/>
      <w:bookmarkStart w:id="1660" w:name="_Toc162886353"/>
      <w:r w:rsidRPr="003167FF">
        <w:t>14.3.4A.5.2</w:t>
      </w:r>
      <w:r w:rsidR="007837A6" w:rsidRPr="003167FF">
        <w:tab/>
      </w:r>
      <w:r w:rsidRPr="003167FF">
        <w:t>Multicast MBS session activation procedure</w:t>
      </w:r>
      <w:bookmarkEnd w:id="1658"/>
      <w:bookmarkEnd w:id="1659"/>
      <w:bookmarkEnd w:id="1660"/>
    </w:p>
    <w:p w14:paraId="3649E24B" w14:textId="77777777" w:rsidR="00993D20" w:rsidRPr="003167FF" w:rsidRDefault="00993D20" w:rsidP="00993D20">
      <w:r w:rsidRPr="003167FF">
        <w:t xml:space="preserve">The procedure shown in figure 14.3.4A.5.2-1 presents the multicast MBS session activation procedure initiated by the VAL server. </w:t>
      </w:r>
    </w:p>
    <w:p w14:paraId="4B7B2E8A" w14:textId="77777777" w:rsidR="00993D20" w:rsidRPr="003167FF" w:rsidRDefault="00993D20" w:rsidP="00993D20">
      <w:r w:rsidRPr="003167FF">
        <w:t xml:space="preserve">Pre-conditions: </w:t>
      </w:r>
    </w:p>
    <w:p w14:paraId="4FB52F0F"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74DB44DD"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1AEDBA23" w14:textId="77777777" w:rsidR="00993D20" w:rsidRPr="003167FF" w:rsidRDefault="00993D20" w:rsidP="00993D20">
      <w:pPr>
        <w:pStyle w:val="B1"/>
        <w:rPr>
          <w:lang w:eastAsia="zh-CN"/>
        </w:rPr>
      </w:pPr>
      <w:r w:rsidRPr="003167FF">
        <w:rPr>
          <w:lang w:eastAsia="zh-CN"/>
        </w:rPr>
        <w:t>-</w:t>
      </w:r>
      <w:r w:rsidRPr="003167FF">
        <w:rPr>
          <w:lang w:eastAsia="zh-CN"/>
        </w:rPr>
        <w:tab/>
        <w:t>The multicast MBS session for NRM group communications associated to VAL service group X.</w:t>
      </w:r>
    </w:p>
    <w:p w14:paraId="2D0AA144" w14:textId="77777777" w:rsidR="00993D20" w:rsidRPr="003167FF" w:rsidRDefault="00993D20" w:rsidP="00993D20">
      <w:pPr>
        <w:pStyle w:val="B1"/>
        <w:rPr>
          <w:lang w:eastAsia="zh-CN"/>
        </w:rPr>
      </w:pPr>
      <w:r w:rsidRPr="003167FF">
        <w:rPr>
          <w:lang w:eastAsia="zh-CN"/>
        </w:rPr>
        <w:t>-</w:t>
      </w:r>
      <w:r w:rsidRPr="003167FF">
        <w:rPr>
          <w:lang w:eastAsia="zh-CN"/>
        </w:rPr>
        <w:tab/>
        <w:t xml:space="preserve">The MBS session is created and announced to address VAL group communication related to the associated VAL service group X with certain service requirements and optionally with a certain service area. </w:t>
      </w:r>
    </w:p>
    <w:p w14:paraId="0BD96B4C" w14:textId="77777777" w:rsidR="00993D20" w:rsidRPr="003167FF" w:rsidRDefault="00993D20" w:rsidP="00993D20">
      <w:pPr>
        <w:pStyle w:val="TH"/>
      </w:pPr>
    </w:p>
    <w:p w14:paraId="2EF601ED" w14:textId="77777777" w:rsidR="00993D20" w:rsidRPr="003167FF" w:rsidRDefault="00993D20" w:rsidP="00993D20">
      <w:pPr>
        <w:pStyle w:val="TH"/>
      </w:pPr>
    </w:p>
    <w:p w14:paraId="2EB4A73B" w14:textId="77777777" w:rsidR="00993D20" w:rsidRPr="003167FF" w:rsidRDefault="00993D20" w:rsidP="00993D20">
      <w:pPr>
        <w:pStyle w:val="TH"/>
      </w:pPr>
      <w:r w:rsidRPr="003167FF">
        <w:rPr>
          <w:noProof/>
        </w:rPr>
        <w:drawing>
          <wp:inline distT="0" distB="0" distL="0" distR="0" wp14:anchorId="1CF15AA1" wp14:editId="722E8CDB">
            <wp:extent cx="5685714" cy="3161905"/>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64"/>
                    <a:stretch>
                      <a:fillRect/>
                    </a:stretch>
                  </pic:blipFill>
                  <pic:spPr>
                    <a:xfrm>
                      <a:off x="0" y="0"/>
                      <a:ext cx="5685714" cy="3161905"/>
                    </a:xfrm>
                    <a:prstGeom prst="rect">
                      <a:avLst/>
                    </a:prstGeom>
                  </pic:spPr>
                </pic:pic>
              </a:graphicData>
            </a:graphic>
          </wp:inline>
        </w:drawing>
      </w:r>
    </w:p>
    <w:p w14:paraId="63805CDF" w14:textId="77777777" w:rsidR="00993D20" w:rsidRPr="003167FF" w:rsidRDefault="00993D20" w:rsidP="00993D20">
      <w:pPr>
        <w:pStyle w:val="TF"/>
      </w:pPr>
      <w:r w:rsidRPr="003167FF">
        <w:t xml:space="preserve">Figure 14.3.4A.5.2-1: Multicast MBS session activation procedure. </w:t>
      </w:r>
    </w:p>
    <w:p w14:paraId="4E77BA11" w14:textId="77777777" w:rsidR="00993D20" w:rsidRPr="003167FF" w:rsidRDefault="00993D20" w:rsidP="00993D20">
      <w:pPr>
        <w:pStyle w:val="B1"/>
      </w:pPr>
      <w:r w:rsidRPr="003167FF">
        <w:t>1.</w:t>
      </w:r>
      <w:r w:rsidRPr="003167FF">
        <w:tab/>
        <w:t xml:space="preserve">The multicast MBS session is established as the first UE session join request, which is initiated by the first VAL UE towards 5GC, is granted. At this stage, the multicast MBS session is established with an inactive state. </w:t>
      </w:r>
    </w:p>
    <w:p w14:paraId="6229FCF5" w14:textId="77777777" w:rsidR="00993D20" w:rsidRPr="003167FF" w:rsidRDefault="00993D20" w:rsidP="00993D20">
      <w:pPr>
        <w:pStyle w:val="B1"/>
      </w:pPr>
      <w:r w:rsidRPr="003167FF">
        <w:t>2.</w:t>
      </w:r>
      <w:r w:rsidRPr="003167FF">
        <w:tab/>
        <w:t>The VAL server decides to activate the multicast MBS session as VAL data is needed to be transmitted over the session to the VAL service group X, as a VAL group communication is to take place over the associated MBS session.</w:t>
      </w:r>
    </w:p>
    <w:p w14:paraId="7FDA3A96" w14:textId="77777777" w:rsidR="00993D20" w:rsidRPr="003167FF" w:rsidRDefault="00993D20" w:rsidP="00993D20">
      <w:pPr>
        <w:pStyle w:val="B1"/>
      </w:pPr>
      <w:r w:rsidRPr="003167FF">
        <w:t>3.</w:t>
      </w:r>
      <w:r w:rsidRPr="003167FF">
        <w:tab/>
        <w:t>The VAL server invokes the multicast resource activation request provided by NRM server, the MBS session ID is included.</w:t>
      </w:r>
    </w:p>
    <w:p w14:paraId="720688CC" w14:textId="77777777" w:rsidR="00993D20" w:rsidRPr="003167FF" w:rsidRDefault="00993D20" w:rsidP="00993D20">
      <w:pPr>
        <w:pStyle w:val="B1"/>
      </w:pPr>
      <w:r w:rsidRPr="003167FF">
        <w:t>4.</w:t>
      </w:r>
      <w:r w:rsidRPr="003167FF">
        <w:tab/>
        <w:t xml:space="preserve">Upon receiving the request in step 3, the NRM server sends an MBS session activation request towards the 5GC, either directly to the MB-SMF or via NEF/MBSF, indicating the TMGI to be activated. </w:t>
      </w:r>
    </w:p>
    <w:p w14:paraId="7FBAE122" w14:textId="77777777" w:rsidR="00993D20" w:rsidRPr="003167FF" w:rsidRDefault="00993D20" w:rsidP="00993D20">
      <w:pPr>
        <w:pStyle w:val="B1"/>
      </w:pPr>
      <w:r w:rsidRPr="003167FF">
        <w:t>5.</w:t>
      </w:r>
      <w:r w:rsidRPr="003167FF">
        <w:tab/>
        <w:t>The 5GC changes the session status to "active" and finds the list of joined VAL UEs associated with the session and activates the NG- RAN resources for VAL data delivery.</w:t>
      </w:r>
    </w:p>
    <w:p w14:paraId="3F5BCC43" w14:textId="77777777" w:rsidR="00993D20" w:rsidRPr="003167FF" w:rsidRDefault="00993D20" w:rsidP="00993D20">
      <w:pPr>
        <w:pStyle w:val="B1"/>
      </w:pPr>
      <w:r w:rsidRPr="003167FF">
        <w:t>6.</w:t>
      </w:r>
      <w:r w:rsidRPr="003167FF">
        <w:tab/>
        <w:t xml:space="preserve">The 5GC may send an MBS session activation response to the NRM server indicating that the requested multicast MBS session has been activated.   </w:t>
      </w:r>
    </w:p>
    <w:p w14:paraId="3FB80A5F" w14:textId="77777777" w:rsidR="00993D20" w:rsidRPr="003167FF" w:rsidRDefault="00993D20" w:rsidP="00993D20">
      <w:pPr>
        <w:pStyle w:val="B1"/>
      </w:pPr>
      <w:r w:rsidRPr="003167FF">
        <w:t>7.</w:t>
      </w:r>
      <w:r w:rsidRPr="003167FF">
        <w:tab/>
        <w:t>The NRM server returns the multicast resource activation response to the VAL server.</w:t>
      </w:r>
    </w:p>
    <w:p w14:paraId="1272A4CC" w14:textId="568E4BCF" w:rsidR="00993D20" w:rsidRPr="003167FF" w:rsidRDefault="00993D20" w:rsidP="00993D20">
      <w:pPr>
        <w:pStyle w:val="Heading5"/>
      </w:pPr>
      <w:bookmarkStart w:id="1661" w:name="_Toc106026256"/>
      <w:bookmarkStart w:id="1662" w:name="_Toc91749808"/>
      <w:bookmarkStart w:id="1663" w:name="_Toc162886354"/>
      <w:r w:rsidRPr="003167FF">
        <w:t>14.3.4A.5.3</w:t>
      </w:r>
      <w:r w:rsidR="007837A6" w:rsidRPr="003167FF">
        <w:tab/>
      </w:r>
      <w:r w:rsidRPr="003167FF">
        <w:t>Multicast MBS session de-activation procedure</w:t>
      </w:r>
      <w:bookmarkEnd w:id="1661"/>
      <w:bookmarkEnd w:id="1662"/>
      <w:bookmarkEnd w:id="1663"/>
    </w:p>
    <w:p w14:paraId="5328E81F" w14:textId="77777777" w:rsidR="00993D20" w:rsidRPr="003167FF" w:rsidRDefault="00993D20" w:rsidP="00993D20">
      <w:r w:rsidRPr="003167FF">
        <w:t xml:space="preserve">The procedure shown in figure 14.3.4A.5.3-1 presents the multicast MBS session activation procedure initiated by the VAL server. </w:t>
      </w:r>
    </w:p>
    <w:p w14:paraId="635DC813" w14:textId="77777777" w:rsidR="00993D20" w:rsidRPr="003167FF" w:rsidRDefault="00993D20" w:rsidP="00993D20">
      <w:r w:rsidRPr="003167FF">
        <w:t xml:space="preserve">Pre-conditions: </w:t>
      </w:r>
    </w:p>
    <w:p w14:paraId="1FD16070"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3E6D72DE"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07DC81BF" w14:textId="77777777" w:rsidR="00993D20" w:rsidRPr="003167FF" w:rsidRDefault="00993D20" w:rsidP="00993D20">
      <w:pPr>
        <w:pStyle w:val="B1"/>
        <w:rPr>
          <w:lang w:eastAsia="zh-CN"/>
        </w:rPr>
      </w:pPr>
      <w:r w:rsidRPr="003167FF">
        <w:rPr>
          <w:lang w:eastAsia="zh-CN"/>
        </w:rPr>
        <w:t>-</w:t>
      </w:r>
      <w:r w:rsidRPr="003167FF">
        <w:rPr>
          <w:lang w:eastAsia="zh-CN"/>
        </w:rPr>
        <w:tab/>
        <w:t xml:space="preserve">A multicast MBS session is created and announced to address the corresponding VAL service group with certain service requirements and optionally with a certain multicast service area. </w:t>
      </w:r>
    </w:p>
    <w:p w14:paraId="316A40B9" w14:textId="77777777" w:rsidR="00993D20" w:rsidRPr="003167FF" w:rsidRDefault="00993D20" w:rsidP="00993D20">
      <w:pPr>
        <w:pStyle w:val="B1"/>
        <w:rPr>
          <w:lang w:eastAsia="zh-CN"/>
        </w:rPr>
      </w:pPr>
      <w:r w:rsidRPr="003167FF">
        <w:rPr>
          <w:lang w:eastAsia="zh-CN"/>
        </w:rPr>
        <w:t>-</w:t>
      </w:r>
      <w:r w:rsidRPr="003167FF">
        <w:rPr>
          <w:lang w:eastAsia="zh-CN"/>
        </w:rPr>
        <w:tab/>
        <w:t>The VAL UE have already joined the multicast MBS session and are able to receive the VAL data over the associated MBS session.</w:t>
      </w:r>
    </w:p>
    <w:p w14:paraId="5441C5DC" w14:textId="77777777" w:rsidR="00993D20" w:rsidRPr="003167FF" w:rsidRDefault="00993D20" w:rsidP="00993D20">
      <w:pPr>
        <w:pStyle w:val="TH"/>
      </w:pPr>
      <w:r w:rsidRPr="003167FF">
        <w:rPr>
          <w:noProof/>
        </w:rPr>
        <w:drawing>
          <wp:inline distT="0" distB="0" distL="0" distR="0" wp14:anchorId="7EDE9A80" wp14:editId="3CDA24E6">
            <wp:extent cx="5685714" cy="3161905"/>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65"/>
                    <a:stretch>
                      <a:fillRect/>
                    </a:stretch>
                  </pic:blipFill>
                  <pic:spPr>
                    <a:xfrm>
                      <a:off x="0" y="0"/>
                      <a:ext cx="5685714" cy="3161905"/>
                    </a:xfrm>
                    <a:prstGeom prst="rect">
                      <a:avLst/>
                    </a:prstGeom>
                  </pic:spPr>
                </pic:pic>
              </a:graphicData>
            </a:graphic>
          </wp:inline>
        </w:drawing>
      </w:r>
    </w:p>
    <w:p w14:paraId="7A505BCA" w14:textId="77777777" w:rsidR="00993D20" w:rsidRPr="003167FF" w:rsidRDefault="00993D20" w:rsidP="00993D20">
      <w:pPr>
        <w:pStyle w:val="TF"/>
      </w:pPr>
      <w:r w:rsidRPr="003167FF">
        <w:t xml:space="preserve">Figure 14.3.4A.5.3-1: Multicast MBS session deactivation procedure. </w:t>
      </w:r>
    </w:p>
    <w:p w14:paraId="77DE5089" w14:textId="77777777" w:rsidR="00993D20" w:rsidRPr="003167FF" w:rsidRDefault="00993D20" w:rsidP="00993D20">
      <w:pPr>
        <w:pStyle w:val="B1"/>
      </w:pPr>
      <w:r w:rsidRPr="003167FF">
        <w:t>1.</w:t>
      </w:r>
      <w:r w:rsidRPr="003167FF">
        <w:tab/>
        <w:t xml:space="preserve">The group communication associated with VAL service group X takes place, and the corresponding VAL data is delivered over the associated multicast MBS session, hence the MBS session has an active state. </w:t>
      </w:r>
    </w:p>
    <w:p w14:paraId="26C49739" w14:textId="77777777" w:rsidR="00993D20" w:rsidRPr="003167FF" w:rsidRDefault="00993D20" w:rsidP="00993D20">
      <w:pPr>
        <w:pStyle w:val="B1"/>
      </w:pPr>
      <w:r w:rsidRPr="003167FF">
        <w:t>2.</w:t>
      </w:r>
      <w:r w:rsidRPr="003167FF">
        <w:tab/>
        <w:t>The VAL server decides to deactivate the multicast MBS session, as no further VAL data to be delivered to the associated group, or the VAL group communication is over, and no further VAL media is to be delivered.</w:t>
      </w:r>
    </w:p>
    <w:p w14:paraId="5EEA3E7F" w14:textId="77777777" w:rsidR="00993D20" w:rsidRPr="003167FF" w:rsidRDefault="00993D20" w:rsidP="00993D20">
      <w:pPr>
        <w:pStyle w:val="B1"/>
      </w:pPr>
      <w:r w:rsidRPr="003167FF">
        <w:t>3.</w:t>
      </w:r>
      <w:r w:rsidRPr="003167FF">
        <w:tab/>
        <w:t>The VAL server invokes the multicast resource deactivation request provided by NRM server, the MBS session ID is included.</w:t>
      </w:r>
    </w:p>
    <w:p w14:paraId="5B6C7157" w14:textId="77777777" w:rsidR="00993D20" w:rsidRPr="003167FF" w:rsidRDefault="00993D20" w:rsidP="00993D20">
      <w:pPr>
        <w:pStyle w:val="B1"/>
      </w:pPr>
      <w:r w:rsidRPr="003167FF">
        <w:t>4.</w:t>
      </w:r>
      <w:r w:rsidRPr="003167FF">
        <w:tab/>
        <w:t xml:space="preserve">Upon receiving the request in step 3, the NRM server sends an MBS session deactivation request towards the 5GC, either directly to the MB-SMF or via NEF/MBSF, indicating the TMGI to be deactivated. </w:t>
      </w:r>
    </w:p>
    <w:p w14:paraId="6A450353" w14:textId="77777777" w:rsidR="00993D20" w:rsidRPr="003167FF" w:rsidRDefault="00993D20" w:rsidP="00993D20">
      <w:pPr>
        <w:pStyle w:val="B1"/>
      </w:pPr>
      <w:r w:rsidRPr="003167FF">
        <w:t>4.</w:t>
      </w:r>
      <w:r w:rsidRPr="003167FF">
        <w:tab/>
        <w:t>The 5GC changes the session state to "inactive" and deactivates the radio resources associated with the joined VAL UEs.</w:t>
      </w:r>
    </w:p>
    <w:p w14:paraId="749D767E" w14:textId="77777777" w:rsidR="00993D20" w:rsidRPr="003167FF" w:rsidRDefault="00993D20" w:rsidP="00993D20">
      <w:pPr>
        <w:pStyle w:val="B1"/>
      </w:pPr>
      <w:r w:rsidRPr="003167FF">
        <w:t>5.</w:t>
      </w:r>
      <w:r w:rsidRPr="003167FF">
        <w:tab/>
        <w:t>The 5GC may send an MBS deactivation response to the server indicating that the requested multicast MBS session has been inactivated.</w:t>
      </w:r>
    </w:p>
    <w:p w14:paraId="0A73F101" w14:textId="373A5E4F" w:rsidR="00993D20" w:rsidRPr="003167FF" w:rsidRDefault="00993D20" w:rsidP="006042F4">
      <w:pPr>
        <w:pStyle w:val="B1"/>
      </w:pPr>
      <w:r w:rsidRPr="003167FF">
        <w:t>7.</w:t>
      </w:r>
      <w:r w:rsidRPr="003167FF">
        <w:tab/>
        <w:t>The NRM server may return the multicast resource deactivation response to the VAL server.</w:t>
      </w:r>
    </w:p>
    <w:p w14:paraId="3BFCB543" w14:textId="77777777" w:rsidR="006042F4" w:rsidRPr="003167FF" w:rsidRDefault="006042F4" w:rsidP="006042F4">
      <w:pPr>
        <w:pStyle w:val="Heading4"/>
        <w:rPr>
          <w:rFonts w:eastAsia="SimSun"/>
        </w:rPr>
      </w:pPr>
      <w:bookmarkStart w:id="1664" w:name="_Toc106026257"/>
      <w:bookmarkStart w:id="1665" w:name="_Toc91749809"/>
      <w:bookmarkStart w:id="1666" w:name="_Toc162886355"/>
      <w:r w:rsidRPr="003167FF">
        <w:rPr>
          <w:rFonts w:eastAsia="SimSun"/>
        </w:rPr>
        <w:t>14.3.4A.6</w:t>
      </w:r>
      <w:r w:rsidRPr="003167FF">
        <w:rPr>
          <w:rFonts w:eastAsia="SimSun"/>
        </w:rPr>
        <w:tab/>
        <w:t>VAL service group media transmissions over 5G MBS sessions</w:t>
      </w:r>
      <w:bookmarkEnd w:id="1664"/>
      <w:bookmarkEnd w:id="1665"/>
      <w:bookmarkEnd w:id="1666"/>
    </w:p>
    <w:p w14:paraId="68C2AB05" w14:textId="77777777" w:rsidR="006042F4" w:rsidRPr="003167FF" w:rsidRDefault="006042F4" w:rsidP="006042F4">
      <w:pPr>
        <w:pStyle w:val="Heading5"/>
        <w:rPr>
          <w:rFonts w:eastAsia="SimSun"/>
          <w:lang w:eastAsia="zh-CN"/>
        </w:rPr>
      </w:pPr>
      <w:bookmarkStart w:id="1667" w:name="_Toc106026258"/>
      <w:bookmarkStart w:id="1668" w:name="_Toc91749810"/>
      <w:bookmarkStart w:id="1669" w:name="_Toc162886356"/>
      <w:r w:rsidRPr="003167FF">
        <w:rPr>
          <w:rFonts w:eastAsia="SimSun"/>
          <w:lang w:eastAsia="zh-CN"/>
        </w:rPr>
        <w:t>14.3.4A.6.1</w:t>
      </w:r>
      <w:r w:rsidRPr="003167FF">
        <w:rPr>
          <w:rFonts w:eastAsia="SimSun"/>
          <w:lang w:eastAsia="zh-CN"/>
        </w:rPr>
        <w:tab/>
        <w:t>General</w:t>
      </w:r>
      <w:bookmarkEnd w:id="1667"/>
      <w:bookmarkEnd w:id="1668"/>
      <w:bookmarkEnd w:id="1669"/>
    </w:p>
    <w:p w14:paraId="0F27DD4C" w14:textId="77777777" w:rsidR="006042F4" w:rsidRPr="003167FF" w:rsidRDefault="006042F4" w:rsidP="006042F4">
      <w:pPr>
        <w:rPr>
          <w:rFonts w:eastAsia="SimSun"/>
          <w:lang w:eastAsia="zh-CN"/>
        </w:rPr>
      </w:pPr>
      <w:r w:rsidRPr="003167FF">
        <w:rPr>
          <w:lang w:eastAsia="zh-CN"/>
        </w:rPr>
        <w:t xml:space="preserve">The VAL server can decide to configure an MBS session per VAL service group to transmit the media related to the corresponding VAL group communications. Such group communications can comprise different service requirements. For that, multicast and broadcast MBS sessions need to be configured with multiple MBS QoS flows to address different service requirements, e.g., different required QoS, provided by the NRM server. For instance, application-level control messages or media associated to a group communication can comprise different QoS requirements. Also, different type of group communications can comprise different QoS requirements, e.g., emergency group communication should be handled with a higher priority than normal group communication. </w:t>
      </w:r>
    </w:p>
    <w:p w14:paraId="07617777" w14:textId="77777777" w:rsidR="006042F4" w:rsidRPr="003167FF" w:rsidRDefault="006042F4" w:rsidP="006042F4">
      <w:pPr>
        <w:rPr>
          <w:lang w:eastAsia="zh-CN"/>
        </w:rPr>
      </w:pPr>
      <w:r w:rsidRPr="003167FF">
        <w:rPr>
          <w:lang w:eastAsia="zh-CN"/>
        </w:rPr>
        <w:t>The configuration of multiple MBS QoS flows to address different service requirements is associated to the assignment of different streams (e.g., different ports) within an MBS session.</w:t>
      </w:r>
    </w:p>
    <w:p w14:paraId="4130D551" w14:textId="77777777" w:rsidR="006042F4" w:rsidRPr="003167FF" w:rsidRDefault="006042F4" w:rsidP="006042F4">
      <w:r w:rsidRPr="003167FF">
        <w:t>The established multicast MBS session can either be in active or inactive state, where the former indicates the activation of radio resources hence transmitting the VAL media to the associated VAL service group, and the latter indicates their deactivation as no VAL media is being transmitted. The VAL server may initiate the activation of multicast MBS sessions once the VAL service group is established and active, as well as once the VAL media is available for transmission. For this purpose, the VAL server sends a multicast MBS session activation request towards the NRM indicating the MBS session ID to be activated, and the NRM server further interacts with the 5GS to complete the MBS session activation.</w:t>
      </w:r>
    </w:p>
    <w:p w14:paraId="09744A0A" w14:textId="77777777" w:rsidR="006042F4" w:rsidRPr="003167FF" w:rsidRDefault="006042F4" w:rsidP="006042F4">
      <w:r w:rsidRPr="003167FF">
        <w:rPr>
          <w:lang w:eastAsia="zh-CN"/>
        </w:rPr>
        <w:t xml:space="preserve">Similar to the use of eMBMS, the NRM server shall provide the associated information between a specific group communication and the stream to be used within an MBS session to the UE. This information could be sent in advance in an MBS session announcement or could be provided on demand in an additional signalling message for the MBS session, e.g., MapGroupToSessionStream (similar to the MapGroupToBearer in eMBMS). </w:t>
      </w:r>
    </w:p>
    <w:p w14:paraId="4D490B4B" w14:textId="77777777" w:rsidR="006042F4" w:rsidRPr="003167FF" w:rsidRDefault="006042F4" w:rsidP="006042F4">
      <w:pPr>
        <w:pStyle w:val="Heading5"/>
        <w:rPr>
          <w:rFonts w:eastAsia="SimSun"/>
          <w:lang w:eastAsia="zh-CN"/>
        </w:rPr>
      </w:pPr>
      <w:bookmarkStart w:id="1670" w:name="_Toc106026259"/>
      <w:bookmarkStart w:id="1671" w:name="_Toc91749811"/>
      <w:bookmarkStart w:id="1672" w:name="_Toc82085722"/>
      <w:bookmarkStart w:id="1673" w:name="_Toc162886357"/>
      <w:r w:rsidRPr="003167FF">
        <w:rPr>
          <w:rFonts w:eastAsia="SimSun"/>
          <w:lang w:eastAsia="zh-CN"/>
        </w:rPr>
        <w:t>14.3.4A.6.2</w:t>
      </w:r>
      <w:r w:rsidRPr="003167FF">
        <w:rPr>
          <w:rFonts w:eastAsia="SimSun"/>
          <w:lang w:eastAsia="zh-CN"/>
        </w:rPr>
        <w:tab/>
        <w:t>Procedure</w:t>
      </w:r>
      <w:bookmarkEnd w:id="1670"/>
      <w:bookmarkEnd w:id="1671"/>
      <w:bookmarkEnd w:id="1672"/>
      <w:bookmarkEnd w:id="1673"/>
    </w:p>
    <w:p w14:paraId="064315CA" w14:textId="0A7F7D21" w:rsidR="006042F4" w:rsidRPr="003167FF" w:rsidRDefault="006042F4" w:rsidP="006042F4">
      <w:pPr>
        <w:rPr>
          <w:rFonts w:eastAsia="SimSun"/>
          <w:lang w:eastAsia="zh-CN"/>
        </w:rPr>
      </w:pPr>
      <w:r w:rsidRPr="003167FF">
        <w:rPr>
          <w:lang w:eastAsia="zh-CN"/>
        </w:rPr>
        <w:t xml:space="preserve">The procedure in figure 14.3.4A.6.2-1 describes how media related to a specific group communication can be distributed over a configured MBS session which consist of multiple QoS flows, i.e. addressing different service requirements. </w:t>
      </w:r>
      <w:r w:rsidR="00232B75" w:rsidRPr="003167FF">
        <w:rPr>
          <w:lang w:eastAsia="zh-CN"/>
        </w:rPr>
        <w:t>The procedure is applicable for both the pre-created MBS session case as described in 14.3.4A.2.2 and the dynamic MBS session case as described in 14.3.4A.2.3. For simplicity, the figure 14.3.4A.6.2-1 shows that the MBS session is pre-created prior to the group communication establishment.</w:t>
      </w:r>
    </w:p>
    <w:p w14:paraId="56A79C2E" w14:textId="77777777" w:rsidR="006042F4" w:rsidRPr="003167FF" w:rsidRDefault="006042F4" w:rsidP="006042F4">
      <w:r w:rsidRPr="003167FF">
        <w:t>Pre-conditions:</w:t>
      </w:r>
    </w:p>
    <w:p w14:paraId="771F7A95" w14:textId="77777777" w:rsidR="006042F4" w:rsidRPr="003167FF" w:rsidRDefault="006042F4" w:rsidP="006042F4">
      <w:pPr>
        <w:pStyle w:val="B1"/>
      </w:pPr>
      <w:r w:rsidRPr="003167FF">
        <w:t>-</w:t>
      </w:r>
      <w:r w:rsidRPr="003167FF">
        <w:tab/>
        <w:t>VAL UE 1 to n are attached to the 5GS, registered and belong to the same VAL service group X.</w:t>
      </w:r>
    </w:p>
    <w:p w14:paraId="0DAE9939" w14:textId="77777777" w:rsidR="006042F4" w:rsidRPr="003167FF" w:rsidRDefault="006042F4" w:rsidP="006042F4">
      <w:pPr>
        <w:pStyle w:val="B1"/>
        <w:rPr>
          <w:lang w:eastAsia="zh-CN"/>
        </w:rPr>
      </w:pPr>
      <w:r w:rsidRPr="003167FF">
        <w:rPr>
          <w:lang w:eastAsia="zh-CN"/>
        </w:rPr>
        <w:t>-</w:t>
      </w:r>
      <w:r w:rsidRPr="003167FF">
        <w:rPr>
          <w:lang w:eastAsia="zh-CN"/>
        </w:rPr>
        <w:tab/>
        <w:t>The VAL server has decided to use an MBS session for VAL service group communications associated to VAL service group X.</w:t>
      </w:r>
    </w:p>
    <w:p w14:paraId="650A83BE" w14:textId="003038BB" w:rsidR="006042F4" w:rsidRPr="003167FF" w:rsidRDefault="00232B75" w:rsidP="006042F4">
      <w:pPr>
        <w:pStyle w:val="TH"/>
      </w:pPr>
      <w:r w:rsidRPr="003167FF">
        <w:object w:dxaOrig="9505" w:dyaOrig="8713" w14:anchorId="588F4F07">
          <v:shape id="_x0000_i1149" type="#_x0000_t75" style="width:475.9pt;height:435.4pt" o:ole="">
            <v:imagedata r:id="rId266" o:title=""/>
          </v:shape>
          <o:OLEObject Type="Embed" ProgID="Visio.Drawing.15" ShapeID="_x0000_i1149" DrawAspect="Content" ObjectID="_1778736020" r:id="rId267"/>
        </w:object>
      </w:r>
    </w:p>
    <w:p w14:paraId="5F6D0FED" w14:textId="77777777" w:rsidR="006042F4" w:rsidRPr="003167FF" w:rsidRDefault="006042F4" w:rsidP="006042F4">
      <w:pPr>
        <w:pStyle w:val="TF"/>
        <w:rPr>
          <w:lang w:eastAsia="zh-CN"/>
        </w:rPr>
      </w:pPr>
      <w:r w:rsidRPr="003167FF">
        <w:t>Figure </w:t>
      </w:r>
      <w:r w:rsidRPr="003167FF">
        <w:rPr>
          <w:lang w:eastAsia="zh-CN"/>
        </w:rPr>
        <w:t>14.3.4A.6.2</w:t>
      </w:r>
      <w:r w:rsidRPr="003167FF">
        <w:t>-1: VAL service group media transmission over MBS sessions</w:t>
      </w:r>
    </w:p>
    <w:p w14:paraId="7608D342" w14:textId="75CC2427" w:rsidR="006042F4" w:rsidRPr="003167FF" w:rsidRDefault="006042F4" w:rsidP="006042F4">
      <w:pPr>
        <w:pStyle w:val="B1"/>
        <w:ind w:left="564" w:hanging="280"/>
      </w:pPr>
      <w:r w:rsidRPr="003167FF">
        <w:t>1.</w:t>
      </w:r>
      <w:r w:rsidRPr="003167FF">
        <w:tab/>
        <w:t>The VAL server creates a multicast or a broadcast MBS session targeting group communications associated to VAL service group X via the NRM server, as being specified in clause 14.3.4A.2. Therefore, the VAL server can provide default service requirements to be addressed by the MBS session.</w:t>
      </w:r>
    </w:p>
    <w:p w14:paraId="4B9D74DA" w14:textId="54FD0BF0" w:rsidR="006042F4" w:rsidRPr="003167FF" w:rsidRDefault="006042F4" w:rsidP="006042F4">
      <w:pPr>
        <w:pStyle w:val="B1"/>
        <w:ind w:left="564" w:firstLine="0"/>
      </w:pPr>
      <w:r w:rsidRPr="003167FF">
        <w:t xml:space="preserve">The MBS session is announced by NRM server and received by NRM client 2 to n. The NRM server has </w:t>
      </w:r>
      <w:r w:rsidRPr="003167FF">
        <w:rPr>
          <w:lang w:eastAsia="zh-CN"/>
        </w:rPr>
        <w:t>identified that VAL UE 2 to n can receive media over the MBS sessions, e.g. based on a notification from NRM clients indicating the successful join of the multicast MBS session or a monitoring report of the broadcast MBS session (similar to the listening status report used for MBMS).</w:t>
      </w:r>
    </w:p>
    <w:p w14:paraId="72989BFE" w14:textId="77777777" w:rsidR="006042F4" w:rsidRPr="003167FF" w:rsidRDefault="006042F4" w:rsidP="006042F4">
      <w:pPr>
        <w:pStyle w:val="B1"/>
        <w:ind w:left="564" w:hanging="280"/>
      </w:pPr>
      <w:r w:rsidRPr="003167FF">
        <w:t>2.</w:t>
      </w:r>
      <w:r w:rsidRPr="003167FF">
        <w:tab/>
        <w:t>A new VAL group communication is established for the VAL service group X consisting of a specific required service requirements, e.g. a VAL service emergency group communication. The group communication setup can be done over unicast.</w:t>
      </w:r>
    </w:p>
    <w:p w14:paraId="63A56671" w14:textId="299FE26B" w:rsidR="006042F4" w:rsidRPr="003167FF" w:rsidRDefault="006042F4" w:rsidP="006042F4">
      <w:pPr>
        <w:pStyle w:val="B1"/>
        <w:ind w:left="564" w:hanging="280"/>
      </w:pPr>
      <w:r w:rsidRPr="003167FF">
        <w:t xml:space="preserve">2a. For broadcast MBS sessions, the session is established as described in 3GPP TS 23.247 [39]. </w:t>
      </w:r>
    </w:p>
    <w:p w14:paraId="5B57F0F7" w14:textId="07056F2F" w:rsidR="006042F4" w:rsidRPr="003167FF" w:rsidRDefault="006042F4" w:rsidP="006042F4">
      <w:pPr>
        <w:pStyle w:val="B1"/>
        <w:ind w:left="564" w:hanging="280"/>
      </w:pPr>
      <w:r w:rsidRPr="003167FF">
        <w:t xml:space="preserve">2b. For multicast MBS session, the session is established upon the acceptance of the first UE session join request initiated from the VAL UE towards the 5GS, as described in 3GPP TS 23.247 [39]. The multicast session can then have either an active or an inactive state. </w:t>
      </w:r>
    </w:p>
    <w:p w14:paraId="57C40D7E" w14:textId="6917B390" w:rsidR="006042F4" w:rsidRPr="003167FF" w:rsidRDefault="006042F4" w:rsidP="006042F4">
      <w:pPr>
        <w:pStyle w:val="B1"/>
        <w:ind w:left="564" w:hanging="280"/>
      </w:pPr>
      <w:r w:rsidRPr="003167FF">
        <w:t xml:space="preserve">3. </w:t>
      </w:r>
      <w:r w:rsidRPr="003167FF">
        <w:tab/>
        <w:t xml:space="preserve">The VAL server may initiate the multicast MBS activation towards the NRM as described in clause 14.3.4A.5 in order to activate the multicast MBS session in case the session has an inactive state. </w:t>
      </w:r>
    </w:p>
    <w:p w14:paraId="17468BD8" w14:textId="5AF81CD5" w:rsidR="006042F4" w:rsidRPr="003167FF" w:rsidRDefault="006042F4" w:rsidP="006042F4">
      <w:pPr>
        <w:pStyle w:val="B1"/>
        <w:ind w:left="564" w:hanging="280"/>
      </w:pPr>
      <w:r w:rsidRPr="003167FF">
        <w:t>4.</w:t>
      </w:r>
      <w:r w:rsidRPr="003167FF">
        <w:tab/>
        <w:t>Considering that the established group communication requires a specific QoS, e.g. an VALemergency group communication which requires higher priority (i.e. better ARP), the VAL server initiates an MBS session update to the NRM to provide the new required service requirements, if not done during the MBS session creation in step 1, as described in clause</w:t>
      </w:r>
      <w:r w:rsidR="004C3575" w:rsidRPr="003167FF">
        <w:t xml:space="preserve"> 14.3.4A.2</w:t>
      </w:r>
      <w:r w:rsidRPr="003167FF">
        <w:t>. The MBS session should then be updated and an additional QoS flow may be configured.</w:t>
      </w:r>
    </w:p>
    <w:p w14:paraId="086F949F" w14:textId="77777777" w:rsidR="006042F4" w:rsidRPr="003167FF" w:rsidRDefault="006042F4" w:rsidP="006042F4">
      <w:pPr>
        <w:pStyle w:val="B1"/>
        <w:ind w:left="564" w:hanging="280"/>
      </w:pPr>
      <w:r w:rsidRPr="003167FF">
        <w:t>5.</w:t>
      </w:r>
      <w:r w:rsidRPr="003167FF">
        <w:tab/>
        <w:t xml:space="preserve">The NRM server sends a MapGroupToSessionStream to NRM clients 2 to n over the configured MBS session providing the required stream information to receive the media related to the specific established VAL group communication within the MBS session. </w:t>
      </w:r>
    </w:p>
    <w:p w14:paraId="3BA53F40" w14:textId="77777777" w:rsidR="006042F4" w:rsidRPr="003167FF" w:rsidRDefault="006042F4" w:rsidP="006042F4">
      <w:pPr>
        <w:pStyle w:val="B1"/>
        <w:ind w:left="564" w:hanging="280"/>
      </w:pPr>
      <w:r w:rsidRPr="003167FF">
        <w:t>6.</w:t>
      </w:r>
      <w:r w:rsidRPr="003167FF">
        <w:tab/>
        <w:t xml:space="preserve">NRM clients process the MapGroupToSessionStream information to receive the related media over the specific MBS session stream. </w:t>
      </w:r>
    </w:p>
    <w:p w14:paraId="0FA11955" w14:textId="77777777" w:rsidR="00232B75" w:rsidRPr="003167FF" w:rsidRDefault="00232B75" w:rsidP="00232B75">
      <w:pPr>
        <w:pStyle w:val="B1"/>
        <w:ind w:left="564" w:hanging="280"/>
      </w:pPr>
      <w:r w:rsidRPr="003167FF">
        <w:t>7.</w:t>
      </w:r>
      <w:r w:rsidRPr="003167FF">
        <w:tab/>
        <w:t xml:space="preserve">The NRM server sends the user plane delivery mode message to the VAL server to instruct the VAL server to switch to MBS delivery. </w:t>
      </w:r>
    </w:p>
    <w:p w14:paraId="4D784986" w14:textId="0ABFE443" w:rsidR="006042F4" w:rsidRPr="003167FF" w:rsidRDefault="00232B75" w:rsidP="006042F4">
      <w:pPr>
        <w:pStyle w:val="B1"/>
        <w:ind w:left="564" w:hanging="280"/>
      </w:pPr>
      <w:r w:rsidRPr="003167FF">
        <w:t>8</w:t>
      </w:r>
      <w:r w:rsidR="006042F4" w:rsidRPr="003167FF">
        <w:t>.</w:t>
      </w:r>
      <w:r w:rsidR="006042F4" w:rsidRPr="003167FF">
        <w:tab/>
        <w:t xml:space="preserve">VAL client 1 sends media to the VAL server over unicast to be distributed for the established group communication. </w:t>
      </w:r>
    </w:p>
    <w:p w14:paraId="1AA97A44" w14:textId="7EA499AE" w:rsidR="006042F4" w:rsidRPr="003167FF" w:rsidRDefault="00232B75" w:rsidP="006042F4">
      <w:pPr>
        <w:pStyle w:val="B1"/>
        <w:ind w:left="564" w:hanging="280"/>
      </w:pPr>
      <w:r w:rsidRPr="003167FF">
        <w:t>9</w:t>
      </w:r>
      <w:r w:rsidR="006042F4" w:rsidRPr="003167FF">
        <w:t>.</w:t>
      </w:r>
      <w:r w:rsidR="006042F4" w:rsidRPr="003167FF">
        <w:tab/>
        <w:t>The VAL server distributes the media to VAL clients 2 to n over the indicated stream within the established MBS session.</w:t>
      </w:r>
    </w:p>
    <w:p w14:paraId="1A0F72C4" w14:textId="77777777" w:rsidR="00232B75" w:rsidRPr="003167FF" w:rsidRDefault="00232B75" w:rsidP="00232B75">
      <w:pPr>
        <w:pStyle w:val="NO"/>
      </w:pPr>
      <w:r w:rsidRPr="003167FF">
        <w:t>NOTE:</w:t>
      </w:r>
      <w:r w:rsidRPr="003167FF">
        <w:tab/>
        <w:t>The VAL server can stop the unicast delivery (if ongoing) towards the VAL clients considering the UE session join notification or the MBS listening status report.</w:t>
      </w:r>
    </w:p>
    <w:p w14:paraId="72C43B59" w14:textId="0BA8A306" w:rsidR="006042F4" w:rsidRPr="003167FF" w:rsidRDefault="00232B75" w:rsidP="006042F4">
      <w:pPr>
        <w:pStyle w:val="B1"/>
      </w:pPr>
      <w:r w:rsidRPr="003167FF">
        <w:rPr>
          <w:lang w:eastAsia="zh-CN"/>
        </w:rPr>
        <w:t>10</w:t>
      </w:r>
      <w:r w:rsidR="006042F4" w:rsidRPr="003167FF">
        <w:rPr>
          <w:lang w:eastAsia="zh-CN"/>
        </w:rPr>
        <w:t>.</w:t>
      </w:r>
      <w:r w:rsidR="006042F4" w:rsidRPr="003167FF">
        <w:rPr>
          <w:lang w:eastAsia="zh-CN"/>
        </w:rPr>
        <w:tab/>
        <w:t xml:space="preserve">The VAL server may </w:t>
      </w:r>
      <w:r w:rsidR="006042F4" w:rsidRPr="003167FF">
        <w:t>initiate the multicast MBS session deactivation towards the NRM as described in clause</w:t>
      </w:r>
      <w:r w:rsidR="004C3575" w:rsidRPr="003167FF">
        <w:t xml:space="preserve"> 14.3.4A.5</w:t>
      </w:r>
      <w:r w:rsidR="006042F4" w:rsidRPr="003167FF">
        <w:t xml:space="preserve">, in order to deactivate the multicast MBS session. </w:t>
      </w:r>
    </w:p>
    <w:p w14:paraId="592F9785" w14:textId="5F82C590" w:rsidR="006042F4" w:rsidRPr="003167FF" w:rsidRDefault="006042F4" w:rsidP="004C3575">
      <w:pPr>
        <w:pStyle w:val="B1"/>
        <w:rPr>
          <w:lang w:eastAsia="zh-CN"/>
        </w:rPr>
      </w:pPr>
      <w:r w:rsidRPr="003167FF">
        <w:rPr>
          <w:lang w:eastAsia="zh-CN"/>
        </w:rPr>
        <w:t>1</w:t>
      </w:r>
      <w:r w:rsidR="00232B75" w:rsidRPr="003167FF">
        <w:rPr>
          <w:lang w:eastAsia="zh-CN"/>
        </w:rPr>
        <w:t>1</w:t>
      </w:r>
      <w:r w:rsidRPr="003167FF">
        <w:rPr>
          <w:lang w:eastAsia="zh-CN"/>
        </w:rPr>
        <w:t>.</w:t>
      </w:r>
      <w:r w:rsidRPr="003167FF">
        <w:rPr>
          <w:lang w:eastAsia="zh-CN"/>
        </w:rPr>
        <w:tab/>
        <w:t>The NRM server may further trigger the UE to leave multicast MBS session.</w:t>
      </w:r>
    </w:p>
    <w:p w14:paraId="5924FE4D" w14:textId="77777777" w:rsidR="007F273B" w:rsidRPr="003167FF" w:rsidRDefault="007F273B" w:rsidP="007F273B">
      <w:pPr>
        <w:pStyle w:val="Heading4"/>
      </w:pPr>
      <w:bookmarkStart w:id="1674" w:name="_Toc106026260"/>
      <w:bookmarkStart w:id="1675" w:name="_Toc91749812"/>
      <w:bookmarkStart w:id="1676" w:name="_Toc162886358"/>
      <w:r w:rsidRPr="003167FF">
        <w:t>14.3.4A.7</w:t>
      </w:r>
      <w:r w:rsidRPr="003167FF">
        <w:tab/>
      </w:r>
      <w:bookmarkStart w:id="1677" w:name="OLE_LINK2"/>
      <w:bookmarkStart w:id="1678" w:name="OLE_LINK1"/>
      <w:r w:rsidRPr="003167FF">
        <w:t>Aplication level control signalling over 5G MBS sessions</w:t>
      </w:r>
      <w:bookmarkEnd w:id="1674"/>
      <w:bookmarkEnd w:id="1675"/>
      <w:bookmarkEnd w:id="1676"/>
      <w:bookmarkEnd w:id="1677"/>
      <w:bookmarkEnd w:id="1678"/>
    </w:p>
    <w:p w14:paraId="7B3CC7A1" w14:textId="77777777" w:rsidR="007F273B" w:rsidRPr="003167FF" w:rsidRDefault="007F273B" w:rsidP="007F273B">
      <w:pPr>
        <w:pStyle w:val="Heading5"/>
      </w:pPr>
      <w:bookmarkStart w:id="1679" w:name="_Hlk91678763"/>
      <w:bookmarkStart w:id="1680" w:name="_Toc106026261"/>
      <w:bookmarkStart w:id="1681" w:name="_Toc91749813"/>
      <w:bookmarkStart w:id="1682" w:name="_Toc83314036"/>
      <w:bookmarkStart w:id="1683" w:name="_Toc468110577"/>
      <w:bookmarkStart w:id="1684" w:name="_Toc468105482"/>
      <w:bookmarkStart w:id="1685" w:name="_Toc162886359"/>
      <w:r w:rsidRPr="003167FF">
        <w:t>14.3.4A.7.1</w:t>
      </w:r>
      <w:bookmarkEnd w:id="1679"/>
      <w:r w:rsidRPr="003167FF">
        <w:tab/>
        <w:t>Description</w:t>
      </w:r>
      <w:bookmarkEnd w:id="1680"/>
      <w:bookmarkEnd w:id="1681"/>
      <w:bookmarkEnd w:id="1682"/>
      <w:bookmarkEnd w:id="1683"/>
      <w:bookmarkEnd w:id="1684"/>
      <w:bookmarkEnd w:id="1685"/>
    </w:p>
    <w:p w14:paraId="65C36EC3" w14:textId="77777777" w:rsidR="007F273B" w:rsidRPr="003167FF" w:rsidRDefault="007F273B" w:rsidP="007F273B">
      <w:r w:rsidRPr="003167FF">
        <w:t>The VAL server may use an 5G MBS session for application level control signalling. An 5G MBS session for application level control signalling is typically used for the purposes beyond the benefit for using 5G for resource efficiency, e.g. for improved MC service performance (KPIs), handling of high load scenarios.</w:t>
      </w:r>
    </w:p>
    <w:p w14:paraId="157D11AC" w14:textId="77777777" w:rsidR="007F273B" w:rsidRPr="003167FF" w:rsidRDefault="007F273B" w:rsidP="007F273B">
      <w:r w:rsidRPr="003167FF">
        <w:t>Similar to the usage of eMBMS, both broadcast and multicast 5MBS session for application level control signalling may be used to transmit the following messages, for example:</w:t>
      </w:r>
    </w:p>
    <w:p w14:paraId="7A1BBD5C" w14:textId="77777777" w:rsidR="007F273B" w:rsidRPr="003167FF" w:rsidRDefault="007F273B" w:rsidP="007F273B">
      <w:pPr>
        <w:pStyle w:val="B1"/>
      </w:pPr>
      <w:r w:rsidRPr="003167FF">
        <w:t>-</w:t>
      </w:r>
      <w:r w:rsidRPr="003167FF">
        <w:tab/>
        <w:t>MBS session announcement for media sessions</w:t>
      </w:r>
    </w:p>
    <w:p w14:paraId="153C7660" w14:textId="77777777" w:rsidR="007F273B" w:rsidRPr="003167FF" w:rsidRDefault="007F273B" w:rsidP="007F273B">
      <w:pPr>
        <w:pStyle w:val="B1"/>
      </w:pPr>
      <w:r w:rsidRPr="003167FF">
        <w:t>-</w:t>
      </w:r>
      <w:r w:rsidRPr="003167FF">
        <w:tab/>
        <w:t>Group application paging</w:t>
      </w:r>
    </w:p>
    <w:p w14:paraId="4B95EF68" w14:textId="77777777" w:rsidR="007F273B" w:rsidRPr="003167FF" w:rsidRDefault="007F273B" w:rsidP="007F273B">
      <w:pPr>
        <w:pStyle w:val="B1"/>
      </w:pPr>
      <w:r w:rsidRPr="003167FF">
        <w:t>-</w:t>
      </w:r>
      <w:r w:rsidRPr="003167FF">
        <w:tab/>
        <w:t>Group dynamic data (e.g. status of the group)</w:t>
      </w:r>
    </w:p>
    <w:p w14:paraId="520E3AE7" w14:textId="77777777" w:rsidR="007F273B" w:rsidRPr="003167FF" w:rsidRDefault="007F273B" w:rsidP="007F273B">
      <w:r w:rsidRPr="003167FF">
        <w:t>5G MBS session for application level control signalling is created in a service area that is larger than the estimated service for media MBS session. The service area for the media sessions is mainly based on counting of group members in each defined service area. The MBS session for application level control signalling is also created with a QoS that is better than MBS media session since the packet loss requirements are much stricter.</w:t>
      </w:r>
    </w:p>
    <w:p w14:paraId="06F68CC2" w14:textId="77777777" w:rsidR="007F273B" w:rsidRPr="003167FF" w:rsidRDefault="007F273B" w:rsidP="007F273B">
      <w:r w:rsidRPr="003167FF">
        <w:t>The NRM client shall not send responses to group-addressed application level control signalling unless instructed or configured to respond.</w:t>
      </w:r>
    </w:p>
    <w:p w14:paraId="1DD97BD3" w14:textId="77777777" w:rsidR="007F273B" w:rsidRPr="003167FF" w:rsidRDefault="007F273B" w:rsidP="007F273B">
      <w:pPr>
        <w:pStyle w:val="Heading5"/>
        <w:rPr>
          <w:lang w:eastAsia="zh-CN"/>
        </w:rPr>
      </w:pPr>
      <w:bookmarkStart w:id="1686" w:name="_Toc106026262"/>
      <w:bookmarkStart w:id="1687" w:name="_Toc91749814"/>
      <w:bookmarkStart w:id="1688" w:name="_Toc83314037"/>
      <w:bookmarkStart w:id="1689" w:name="_Toc468110578"/>
      <w:bookmarkStart w:id="1690" w:name="_Toc468105483"/>
      <w:bookmarkStart w:id="1691" w:name="_Toc162886360"/>
      <w:r w:rsidRPr="003167FF">
        <w:t>14.3.4A.7.2</w:t>
      </w:r>
      <w:r w:rsidRPr="003167FF">
        <w:tab/>
      </w:r>
      <w:r w:rsidRPr="003167FF">
        <w:rPr>
          <w:lang w:eastAsia="zh-CN"/>
        </w:rPr>
        <w:t>Procedure</w:t>
      </w:r>
      <w:bookmarkEnd w:id="1686"/>
      <w:bookmarkEnd w:id="1687"/>
      <w:bookmarkEnd w:id="1688"/>
      <w:bookmarkEnd w:id="1689"/>
      <w:bookmarkEnd w:id="1690"/>
      <w:bookmarkEnd w:id="1691"/>
    </w:p>
    <w:p w14:paraId="3B700480" w14:textId="77777777" w:rsidR="007F273B" w:rsidRPr="003167FF" w:rsidRDefault="007F273B" w:rsidP="007F273B">
      <w:pPr>
        <w:rPr>
          <w:lang w:eastAsia="zh-CN"/>
        </w:rPr>
      </w:pPr>
      <w:r w:rsidRPr="003167FF">
        <w:t xml:space="preserve">The procedure in </w:t>
      </w:r>
      <w:r w:rsidRPr="003167FF">
        <w:rPr>
          <w:lang w:eastAsia="zh-CN"/>
        </w:rPr>
        <w:t xml:space="preserve">figure 14.3.4A.7.2-1 </w:t>
      </w:r>
      <w:r w:rsidRPr="003167FF">
        <w:t>shows only</w:t>
      </w:r>
      <w:r w:rsidRPr="003167FF">
        <w:rPr>
          <w:lang w:eastAsia="zh-CN"/>
        </w:rPr>
        <w:t xml:space="preserve"> one of the</w:t>
      </w:r>
      <w:r w:rsidRPr="003167FF">
        <w:t xml:space="preserve"> receiving VAL UE using a 5G MBS session.</w:t>
      </w:r>
    </w:p>
    <w:p w14:paraId="53697AD7" w14:textId="77777777" w:rsidR="007F273B" w:rsidRPr="003167FF" w:rsidRDefault="007F273B" w:rsidP="007F273B">
      <w:pPr>
        <w:pStyle w:val="TH"/>
        <w:rPr>
          <w:lang w:eastAsia="zh-CN"/>
        </w:rPr>
      </w:pPr>
      <w:r w:rsidRPr="003167FF">
        <w:rPr>
          <w:noProof/>
        </w:rPr>
        <w:drawing>
          <wp:inline distT="0" distB="0" distL="0" distR="0" wp14:anchorId="404B4B0E" wp14:editId="238B238A">
            <wp:extent cx="5171429" cy="3142857"/>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68"/>
                    <a:stretch>
                      <a:fillRect/>
                    </a:stretch>
                  </pic:blipFill>
                  <pic:spPr>
                    <a:xfrm>
                      <a:off x="0" y="0"/>
                      <a:ext cx="5171429" cy="3142857"/>
                    </a:xfrm>
                    <a:prstGeom prst="rect">
                      <a:avLst/>
                    </a:prstGeom>
                  </pic:spPr>
                </pic:pic>
              </a:graphicData>
            </a:graphic>
          </wp:inline>
        </w:drawing>
      </w:r>
    </w:p>
    <w:p w14:paraId="109A69DE" w14:textId="77777777" w:rsidR="007F273B" w:rsidRPr="003167FF" w:rsidRDefault="007F273B" w:rsidP="007F273B">
      <w:pPr>
        <w:pStyle w:val="TF"/>
      </w:pPr>
      <w:r w:rsidRPr="003167FF">
        <w:t xml:space="preserve">Figure </w:t>
      </w:r>
      <w:r w:rsidRPr="003167FF">
        <w:rPr>
          <w:lang w:eastAsia="zh-CN"/>
        </w:rPr>
        <w:t>14.3.4A.7.2-1</w:t>
      </w:r>
      <w:r w:rsidRPr="003167FF">
        <w:t>: Use of 5G MBS for application-level control signalling</w:t>
      </w:r>
    </w:p>
    <w:p w14:paraId="0EDC225F" w14:textId="77777777" w:rsidR="007F273B" w:rsidRPr="003167FF" w:rsidRDefault="007F273B" w:rsidP="007F273B">
      <w:pPr>
        <w:pStyle w:val="B1"/>
        <w:rPr>
          <w:lang w:eastAsia="zh-CN"/>
        </w:rPr>
      </w:pPr>
      <w:r w:rsidRPr="003167FF">
        <w:rPr>
          <w:lang w:eastAsia="zh-CN"/>
        </w:rPr>
        <w:t>1.</w:t>
      </w:r>
      <w:r w:rsidRPr="003167FF">
        <w:tab/>
      </w:r>
      <w:r w:rsidRPr="003167FF">
        <w:rPr>
          <w:lang w:eastAsia="zh-CN"/>
        </w:rPr>
        <w:t>The VAL server determines to create MBS session for application-level control signalling,</w:t>
      </w:r>
      <w:r w:rsidRPr="003167FF">
        <w:t xml:space="preserve"> the VAL server initiated the 5G MBS session establishment via the NRM is done according to clause 14.3.4A.2.</w:t>
      </w:r>
    </w:p>
    <w:p w14:paraId="2E1F5D3F" w14:textId="77777777" w:rsidR="007F273B" w:rsidRPr="003167FF" w:rsidRDefault="007F273B" w:rsidP="007F273B">
      <w:pPr>
        <w:pStyle w:val="B1"/>
      </w:pPr>
      <w:r w:rsidRPr="003167FF">
        <w:rPr>
          <w:lang w:eastAsia="zh-CN"/>
        </w:rPr>
        <w:t>2.</w:t>
      </w:r>
      <w:r w:rsidRPr="003167FF">
        <w:rPr>
          <w:lang w:eastAsia="zh-CN"/>
        </w:rPr>
        <w:tab/>
      </w:r>
      <w:r w:rsidRPr="003167FF">
        <w:t xml:space="preserve">The </w:t>
      </w:r>
      <w:r w:rsidRPr="003167FF">
        <w:rPr>
          <w:lang w:eastAsia="zh-CN"/>
        </w:rPr>
        <w:t>NRM server</w:t>
      </w:r>
      <w:r w:rsidRPr="003167FF">
        <w:t xml:space="preserve"> passes the 5G MBS session info for the service description associated with the 5G MBS session to the</w:t>
      </w:r>
      <w:r w:rsidRPr="003167FF">
        <w:rPr>
          <w:lang w:eastAsia="zh-CN"/>
        </w:rPr>
        <w:t xml:space="preserve"> NRM</w:t>
      </w:r>
      <w:r w:rsidRPr="003167FF">
        <w:t xml:space="preserve"> client. The </w:t>
      </w:r>
      <w:r w:rsidRPr="003167FF">
        <w:rPr>
          <w:lang w:eastAsia="zh-CN"/>
        </w:rPr>
        <w:t>NRM client</w:t>
      </w:r>
      <w:r w:rsidRPr="003167FF">
        <w:t xml:space="preserve"> obtains the MBS session ID, from the service description.</w:t>
      </w:r>
    </w:p>
    <w:p w14:paraId="0448FF59" w14:textId="77777777" w:rsidR="007F273B" w:rsidRPr="003167FF" w:rsidRDefault="007F273B" w:rsidP="007F273B">
      <w:pPr>
        <w:pStyle w:val="NO"/>
        <w:rPr>
          <w:lang w:eastAsia="zh-CN"/>
        </w:rPr>
      </w:pPr>
      <w:r w:rsidRPr="003167FF">
        <w:t>NOTE:</w:t>
      </w:r>
      <w:r w:rsidRPr="003167FF">
        <w:tab/>
        <w:t>For 5G MBS and 4G MBMS co-existence, the MBMS bearers activation and MBS session announcement are performed as specified in the procedure for pre-created MBS session and session announcement.</w:t>
      </w:r>
    </w:p>
    <w:p w14:paraId="7F78BB6A" w14:textId="77777777" w:rsidR="007F273B" w:rsidRPr="003167FF" w:rsidRDefault="007F273B" w:rsidP="007F273B">
      <w:pPr>
        <w:pStyle w:val="B1"/>
        <w:rPr>
          <w:lang w:eastAsia="zh-CN"/>
        </w:rPr>
      </w:pPr>
      <w:r w:rsidRPr="003167FF">
        <w:rPr>
          <w:lang w:eastAsia="zh-CN"/>
        </w:rPr>
        <w:t>3.</w:t>
      </w:r>
      <w:r w:rsidRPr="003167FF">
        <w:rPr>
          <w:lang w:eastAsia="zh-CN"/>
        </w:rPr>
        <w:tab/>
      </w:r>
      <w:r w:rsidRPr="003167FF">
        <w:t>Th</w:t>
      </w:r>
      <w:r w:rsidRPr="003167FF">
        <w:rPr>
          <w:lang w:eastAsia="zh-CN"/>
        </w:rPr>
        <w:t>e NRM</w:t>
      </w:r>
      <w:r w:rsidRPr="003167FF">
        <w:t xml:space="preserve"> client stores the information associated with the MBS session ID.</w:t>
      </w:r>
      <w:r w:rsidRPr="003167FF">
        <w:rPr>
          <w:rFonts w:eastAsia="Malgun Gothic"/>
          <w:lang w:eastAsia="ko-KR"/>
        </w:rPr>
        <w:t xml:space="preserve"> The NRM client uses the MBS session ID and other 5G MBS session related information to enable monitoring of the 5G MBS session by the VAL UE. </w:t>
      </w:r>
    </w:p>
    <w:p w14:paraId="55BAD9A7" w14:textId="77777777" w:rsidR="007F273B" w:rsidRPr="003167FF" w:rsidRDefault="007F273B" w:rsidP="007F273B">
      <w:pPr>
        <w:pStyle w:val="B1"/>
      </w:pPr>
      <w:r w:rsidRPr="003167FF">
        <w:t>4.</w:t>
      </w:r>
      <w:r w:rsidRPr="003167FF">
        <w:tab/>
        <w:t xml:space="preserve">Steps 4 to 6 defined in clause 14.3.4A.2 are performed. </w:t>
      </w:r>
    </w:p>
    <w:p w14:paraId="3308F11E" w14:textId="2221A07D" w:rsidR="00192457" w:rsidRPr="003167FF" w:rsidRDefault="007F273B" w:rsidP="00757B1A">
      <w:pPr>
        <w:pStyle w:val="B1"/>
        <w:rPr>
          <w:lang w:eastAsia="zh-CN"/>
        </w:rPr>
      </w:pPr>
      <w:r w:rsidRPr="003167FF">
        <w:rPr>
          <w:rFonts w:eastAsia="Malgun Gothic"/>
          <w:lang w:eastAsia="ko-KR"/>
        </w:rPr>
        <w:t>5.</w:t>
      </w:r>
      <w:r w:rsidRPr="003167FF">
        <w:rPr>
          <w:rFonts w:eastAsia="Malgun Gothic"/>
          <w:lang w:eastAsia="ko-KR"/>
        </w:rPr>
        <w:tab/>
        <w:t>The VAL server transmits MC application control messages over the MBS session.</w:t>
      </w:r>
    </w:p>
    <w:p w14:paraId="6B7F3B2A" w14:textId="7022B67A" w:rsidR="00757B1A" w:rsidRPr="003167FF" w:rsidRDefault="00757B1A" w:rsidP="00757B1A">
      <w:pPr>
        <w:pStyle w:val="Heading4"/>
      </w:pPr>
      <w:bookmarkStart w:id="1692" w:name="_Toc114866226"/>
      <w:bookmarkStart w:id="1693" w:name="_Toc91749820"/>
      <w:bookmarkStart w:id="1694" w:name="_Toc162886361"/>
      <w:r w:rsidRPr="003167FF">
        <w:t>14.3.4A.8</w:t>
      </w:r>
      <w:r w:rsidRPr="003167FF">
        <w:tab/>
        <w:t>Service continuity between 5G MBS delivery and unicast delivery</w:t>
      </w:r>
      <w:bookmarkEnd w:id="1692"/>
      <w:bookmarkEnd w:id="1693"/>
      <w:bookmarkEnd w:id="1694"/>
    </w:p>
    <w:p w14:paraId="0B0DB36C" w14:textId="0B365E6B" w:rsidR="00757B1A" w:rsidRPr="003167FF" w:rsidRDefault="00757B1A" w:rsidP="00757B1A">
      <w:pPr>
        <w:pStyle w:val="Heading5"/>
      </w:pPr>
      <w:bookmarkStart w:id="1695" w:name="_Toc82085814"/>
      <w:bookmarkStart w:id="1696" w:name="_Toc114866227"/>
      <w:bookmarkStart w:id="1697" w:name="_Toc91749821"/>
      <w:bookmarkStart w:id="1698" w:name="_Toc162886362"/>
      <w:r w:rsidRPr="003167FF">
        <w:rPr>
          <w:lang w:eastAsia="zh-CN"/>
        </w:rPr>
        <w:t>14.3.4A.8.1</w:t>
      </w:r>
      <w:r w:rsidRPr="003167FF">
        <w:rPr>
          <w:lang w:eastAsia="zh-CN"/>
        </w:rPr>
        <w:tab/>
      </w:r>
      <w:bookmarkEnd w:id="1695"/>
      <w:r w:rsidRPr="003167FF">
        <w:t>General</w:t>
      </w:r>
      <w:bookmarkEnd w:id="1696"/>
      <w:bookmarkEnd w:id="1697"/>
      <w:bookmarkEnd w:id="1698"/>
    </w:p>
    <w:p w14:paraId="27A8DEC6" w14:textId="77777777" w:rsidR="00757B1A" w:rsidRPr="003167FF" w:rsidRDefault="00757B1A" w:rsidP="00757B1A">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14770FAC" w14:textId="6F662051" w:rsidR="00757B1A" w:rsidRPr="003167FF" w:rsidRDefault="00757B1A" w:rsidP="00757B1A">
      <w:pPr>
        <w:pStyle w:val="Heading5"/>
        <w:rPr>
          <w:lang w:eastAsia="zh-CN"/>
        </w:rPr>
      </w:pPr>
      <w:bookmarkStart w:id="1699" w:name="_Toc114866228"/>
      <w:bookmarkStart w:id="1700" w:name="_Toc91749822"/>
      <w:bookmarkStart w:id="1701" w:name="_Toc162886363"/>
      <w:r w:rsidRPr="003167FF">
        <w:rPr>
          <w:lang w:eastAsia="zh-CN"/>
        </w:rPr>
        <w:t>14.3.4A.8.2</w:t>
      </w:r>
      <w:r w:rsidRPr="003167FF">
        <w:rPr>
          <w:lang w:eastAsia="zh-CN"/>
        </w:rPr>
        <w:tab/>
        <w:t>Service continuity for broadcast MBS session</w:t>
      </w:r>
      <w:bookmarkEnd w:id="1699"/>
      <w:bookmarkEnd w:id="1700"/>
      <w:bookmarkEnd w:id="1701"/>
    </w:p>
    <w:p w14:paraId="36A106BD" w14:textId="38C61B8F" w:rsidR="00757B1A" w:rsidRPr="003167FF" w:rsidRDefault="00757B1A" w:rsidP="00757B1A">
      <w:pPr>
        <w:pStyle w:val="Heading6"/>
        <w:rPr>
          <w:lang w:eastAsia="zh-CN"/>
        </w:rPr>
      </w:pPr>
      <w:bookmarkStart w:id="1702" w:name="_Toc114866229"/>
      <w:bookmarkStart w:id="1703" w:name="_Toc162886364"/>
      <w:r w:rsidRPr="003167FF">
        <w:rPr>
          <w:lang w:eastAsia="zh-CN"/>
        </w:rPr>
        <w:t>14.3.4A.8.2.1</w:t>
      </w:r>
      <w:r w:rsidRPr="003167FF">
        <w:rPr>
          <w:lang w:eastAsia="zh-CN"/>
        </w:rPr>
        <w:tab/>
        <w:t>General</w:t>
      </w:r>
      <w:bookmarkEnd w:id="1702"/>
      <w:bookmarkEnd w:id="1703"/>
    </w:p>
    <w:p w14:paraId="5A8C3E8D" w14:textId="77777777" w:rsidR="00757B1A" w:rsidRPr="003167FF" w:rsidRDefault="00757B1A" w:rsidP="00757B1A">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51488269" w14:textId="77777777" w:rsidR="00757B1A" w:rsidRPr="003167FF" w:rsidRDefault="00757B1A" w:rsidP="00757B1A">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65BFD228" w14:textId="77777777" w:rsidR="00757B1A" w:rsidRPr="003167FF" w:rsidRDefault="00757B1A" w:rsidP="00757B1A">
      <w:pPr>
        <w:rPr>
          <w:lang w:eastAsia="zh-CN"/>
        </w:rPr>
      </w:pPr>
      <w:r w:rsidRPr="003167FF">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0AEE2479" w14:textId="2AE6DB0B" w:rsidR="00757B1A" w:rsidRPr="003167FF" w:rsidRDefault="00757B1A" w:rsidP="00757B1A">
      <w:pPr>
        <w:pStyle w:val="Heading6"/>
        <w:rPr>
          <w:sz w:val="22"/>
        </w:rPr>
      </w:pPr>
      <w:bookmarkStart w:id="1704" w:name="_Toc114866230"/>
      <w:bookmarkStart w:id="1705" w:name="_Toc162886365"/>
      <w:r w:rsidRPr="003167FF">
        <w:t>14.3.4A.8.2.2</w:t>
      </w:r>
      <w:r w:rsidRPr="003167FF">
        <w:rPr>
          <w:sz w:val="22"/>
        </w:rPr>
        <w:tab/>
      </w:r>
      <w:r w:rsidRPr="003167FF">
        <w:t>Procedures</w:t>
      </w:r>
      <w:bookmarkEnd w:id="1704"/>
      <w:bookmarkEnd w:id="1705"/>
    </w:p>
    <w:p w14:paraId="6CF9E48F" w14:textId="6A32F1AA" w:rsidR="00757B1A" w:rsidRPr="003167FF" w:rsidRDefault="00757B1A" w:rsidP="00757B1A">
      <w:pPr>
        <w:pStyle w:val="Heading7"/>
      </w:pPr>
      <w:bookmarkStart w:id="1706" w:name="_Hlk91679873"/>
      <w:bookmarkStart w:id="1707" w:name="_Toc114866231"/>
      <w:bookmarkStart w:id="1708" w:name="_Toc162886366"/>
      <w:r w:rsidRPr="003167FF">
        <w:t>14.3.4A.8.2.2.1</w:t>
      </w:r>
      <w:bookmarkEnd w:id="1706"/>
      <w:r w:rsidRPr="003167FF">
        <w:tab/>
        <w:t>Service continuity from broadcast to unicast</w:t>
      </w:r>
      <w:bookmarkEnd w:id="1707"/>
      <w:bookmarkEnd w:id="1708"/>
    </w:p>
    <w:p w14:paraId="49C24167" w14:textId="21D8CBBA" w:rsidR="00757B1A" w:rsidRPr="003167FF" w:rsidRDefault="00757B1A" w:rsidP="00757B1A">
      <w:r w:rsidRPr="003167FF">
        <w:t xml:space="preserve">The procedure in </w:t>
      </w:r>
      <w:r w:rsidRPr="003167FF">
        <w:rPr>
          <w:lang w:eastAsia="zh-CN"/>
        </w:rPr>
        <w:t>figure </w:t>
      </w:r>
      <w:r w:rsidRPr="003167FF">
        <w:t>14.3.4A.8.2.2.1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3C53E535" w14:textId="77777777" w:rsidR="00757B1A" w:rsidRPr="003167FF" w:rsidRDefault="00757B1A" w:rsidP="00757B1A">
      <w:r w:rsidRPr="003167FF">
        <w:t>Pre-conditions:</w:t>
      </w:r>
    </w:p>
    <w:p w14:paraId="798D0575"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w:t>
      </w:r>
    </w:p>
    <w:p w14:paraId="3217463A" w14:textId="77777777" w:rsidR="00757B1A" w:rsidRPr="003167FF" w:rsidRDefault="00757B1A" w:rsidP="00757B1A">
      <w:pPr>
        <w:pStyle w:val="B1"/>
        <w:rPr>
          <w:lang w:eastAsia="zh-CN"/>
        </w:rPr>
      </w:pPr>
      <w:r w:rsidRPr="003167FF">
        <w:t>2.</w:t>
      </w:r>
      <w:r w:rsidRPr="003167FF">
        <w:tab/>
        <w:t>The NRM client is receiving the VAL data (e.g., DL media, application layer control signalling) via the broadcast MBS session.</w:t>
      </w:r>
    </w:p>
    <w:p w14:paraId="41EDE820" w14:textId="77777777" w:rsidR="00757B1A" w:rsidRPr="003167FF" w:rsidRDefault="00757B1A" w:rsidP="00757B1A">
      <w:pPr>
        <w:pStyle w:val="B1"/>
      </w:pPr>
      <w:r w:rsidRPr="003167FF">
        <w:t>3.</w:t>
      </w:r>
      <w:r w:rsidRPr="003167FF">
        <w:tab/>
        <w:t>The NRM client(s) already have the associated information (e.g., SDP) to receive the unicast delivery during the group communication establishment phase.</w:t>
      </w:r>
    </w:p>
    <w:p w14:paraId="5EEEF149" w14:textId="77777777" w:rsidR="00757B1A" w:rsidRPr="003167FF" w:rsidRDefault="00757B1A" w:rsidP="00757B1A">
      <w:pPr>
        <w:pStyle w:val="B1"/>
        <w:rPr>
          <w:lang w:eastAsia="zh-CN"/>
        </w:rPr>
      </w:pPr>
      <w:r w:rsidRPr="003167FF">
        <w:t>4.</w:t>
      </w:r>
      <w:r w:rsidRPr="003167FF">
        <w:tab/>
        <w:t>An VAL group communication session is ongoing and the DL VAL data is transmitted over broadcast MBS session.</w:t>
      </w:r>
    </w:p>
    <w:p w14:paraId="0FAB594F" w14:textId="77777777" w:rsidR="00757B1A" w:rsidRPr="003167FF" w:rsidRDefault="00757B1A" w:rsidP="00757B1A">
      <w:pPr>
        <w:pStyle w:val="TH"/>
        <w:rPr>
          <w:lang w:eastAsia="zh-CN"/>
        </w:rPr>
      </w:pPr>
      <w:r w:rsidRPr="003167FF">
        <w:t xml:space="preserve"> </w:t>
      </w:r>
      <w:r w:rsidRPr="003167FF">
        <w:object w:dxaOrig="8329" w:dyaOrig="6325" w14:anchorId="66B03A9F">
          <v:shape id="_x0000_i1150" type="#_x0000_t75" style="width:416.65pt;height:316.5pt" o:ole="">
            <v:imagedata r:id="rId269" o:title=""/>
          </v:shape>
          <o:OLEObject Type="Embed" ProgID="Visio.Drawing.15" ShapeID="_x0000_i1150" DrawAspect="Content" ObjectID="_1778736021" r:id="rId270"/>
        </w:object>
      </w:r>
    </w:p>
    <w:p w14:paraId="3B8DF2BB" w14:textId="07470BC2" w:rsidR="00757B1A" w:rsidRPr="003167FF" w:rsidRDefault="00757B1A" w:rsidP="00757B1A">
      <w:pPr>
        <w:pStyle w:val="TF"/>
      </w:pPr>
      <w:r w:rsidRPr="003167FF">
        <w:t xml:space="preserve">Figure 14.3.4A.8.2.2.1-1: Service continuity from broadcast to unicast </w:t>
      </w:r>
    </w:p>
    <w:p w14:paraId="4FA5D144" w14:textId="77777777" w:rsidR="00757B1A" w:rsidRPr="003167FF" w:rsidRDefault="00757B1A" w:rsidP="00757B1A">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2759F5AC" w14:textId="77777777" w:rsidR="00757B1A" w:rsidRPr="003167FF" w:rsidRDefault="00757B1A" w:rsidP="00757B1A">
      <w:pPr>
        <w:pStyle w:val="B1"/>
      </w:pPr>
      <w:r w:rsidRPr="003167FF">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41328467" w14:textId="77777777" w:rsidR="00757B1A" w:rsidRPr="003167FF" w:rsidRDefault="00757B1A" w:rsidP="00757B1A">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4A0E30BE" w14:textId="77777777" w:rsidR="00757B1A" w:rsidRPr="003167FF" w:rsidRDefault="00757B1A" w:rsidP="00757B1A">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1D70D440" w14:textId="77777777" w:rsidR="00757B1A" w:rsidRPr="003167FF" w:rsidRDefault="00757B1A" w:rsidP="00757B1A">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C8B4BF5" w14:textId="77777777" w:rsidR="00757B1A" w:rsidRPr="003167FF" w:rsidRDefault="00757B1A" w:rsidP="00757B1A">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56EDAC07" w14:textId="77777777" w:rsidR="00757B1A" w:rsidRPr="003167FF" w:rsidRDefault="00757B1A" w:rsidP="00757B1A">
      <w:pPr>
        <w:pStyle w:val="B1"/>
      </w:pPr>
      <w:r w:rsidRPr="003167FF">
        <w:t>4.</w:t>
      </w:r>
      <w:r w:rsidRPr="003167FF">
        <w:tab/>
        <w:t>If the unicast QoS flow is not satisfied, the NRM server interacts with the 5GC to update the QoS requirements.</w:t>
      </w:r>
    </w:p>
    <w:p w14:paraId="76ED60F5" w14:textId="77777777" w:rsidR="00757B1A" w:rsidRPr="003167FF" w:rsidRDefault="00757B1A" w:rsidP="00757B1A">
      <w:pPr>
        <w:pStyle w:val="B1"/>
      </w:pPr>
      <w:r w:rsidRPr="003167FF">
        <w:t>5.</w:t>
      </w:r>
      <w:r w:rsidRPr="003167FF">
        <w:tab/>
        <w:t>The NRM server informs the VAL server to send the VAL data via the unicast delivery towards the reported NRM client by sending a user plane delivery mode message.</w:t>
      </w:r>
    </w:p>
    <w:p w14:paraId="0BAD7DBC" w14:textId="77777777" w:rsidR="00757B1A" w:rsidRPr="003167FF" w:rsidRDefault="00757B1A" w:rsidP="00757B1A">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19BD49F9" w14:textId="77777777" w:rsidR="00757B1A" w:rsidRPr="003167FF" w:rsidRDefault="00757B1A" w:rsidP="00757B1A">
      <w:pPr>
        <w:pStyle w:val="B1"/>
        <w:rPr>
          <w:rFonts w:eastAsia="Malgun Gothic"/>
          <w:lang w:eastAsia="ko-KR"/>
        </w:rPr>
      </w:pPr>
      <w:r w:rsidRPr="003167FF">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0DCBA389" w14:textId="5284F7CC" w:rsidR="00757B1A" w:rsidRPr="003167FF" w:rsidRDefault="00757B1A" w:rsidP="00757B1A">
      <w:pPr>
        <w:pStyle w:val="Heading7"/>
      </w:pPr>
      <w:bookmarkStart w:id="1709" w:name="_Toc114866232"/>
      <w:bookmarkStart w:id="1710" w:name="_Toc91749823"/>
      <w:bookmarkStart w:id="1711" w:name="_Toc162886367"/>
      <w:r w:rsidRPr="003167FF">
        <w:t>14.3.4A.8.2.2.2</w:t>
      </w:r>
      <w:r w:rsidRPr="003167FF">
        <w:tab/>
        <w:t>Service continuity from unicast to broadcast</w:t>
      </w:r>
      <w:bookmarkEnd w:id="1709"/>
      <w:bookmarkEnd w:id="1710"/>
      <w:bookmarkEnd w:id="1711"/>
    </w:p>
    <w:p w14:paraId="584D7C96" w14:textId="77777777" w:rsidR="00757B1A" w:rsidRPr="003167FF" w:rsidRDefault="00757B1A" w:rsidP="00757B1A">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FB15AB7" w14:textId="77777777" w:rsidR="00757B1A" w:rsidRPr="003167FF" w:rsidRDefault="00757B1A" w:rsidP="00757B1A">
      <w:r w:rsidRPr="003167FF">
        <w:t>Pre-conditions:</w:t>
      </w:r>
    </w:p>
    <w:p w14:paraId="41F1D840"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7601EACF" w14:textId="77777777" w:rsidR="00757B1A" w:rsidRPr="003167FF" w:rsidRDefault="00757B1A" w:rsidP="00757B1A">
      <w:pPr>
        <w:pStyle w:val="B1"/>
        <w:rPr>
          <w:lang w:eastAsia="zh-CN"/>
        </w:rPr>
      </w:pPr>
      <w:r w:rsidRPr="003167FF">
        <w:t>2.</w:t>
      </w:r>
      <w:r w:rsidRPr="003167FF">
        <w:tab/>
        <w:t>The VAL UE is receiving the VAL data (e.g., DL media, application layer control signalling) via the unicast delivery.</w:t>
      </w:r>
    </w:p>
    <w:p w14:paraId="429A060E" w14:textId="77777777" w:rsidR="00757B1A" w:rsidRPr="003167FF" w:rsidRDefault="00757B1A" w:rsidP="00757B1A">
      <w:pPr>
        <w:pStyle w:val="B1"/>
      </w:pPr>
      <w:r w:rsidRPr="003167FF">
        <w:t>3.</w:t>
      </w:r>
      <w:r w:rsidRPr="003167FF">
        <w:tab/>
        <w:t xml:space="preserve">The NRM client has already received the broadcast MBS session announcement, MapVALGroupToSessionStream information and enters the broadcast service area. </w:t>
      </w:r>
    </w:p>
    <w:p w14:paraId="29E70E7F" w14:textId="77777777" w:rsidR="00757B1A" w:rsidRPr="003167FF" w:rsidRDefault="00757B1A" w:rsidP="00757B1A">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2023D596" w14:textId="77777777" w:rsidR="00757B1A" w:rsidRPr="003167FF" w:rsidRDefault="00757B1A" w:rsidP="00757B1A">
      <w:pPr>
        <w:pStyle w:val="TH"/>
        <w:rPr>
          <w:lang w:eastAsia="zh-CN"/>
        </w:rPr>
      </w:pPr>
      <w:r w:rsidRPr="003167FF">
        <w:t xml:space="preserve"> </w:t>
      </w:r>
      <w:r w:rsidRPr="003167FF">
        <w:object w:dxaOrig="9409" w:dyaOrig="6060" w14:anchorId="11C5C765">
          <v:shape id="_x0000_i1151" type="#_x0000_t75" style="width:471pt;height:304.15pt" o:ole="">
            <v:imagedata r:id="rId271" o:title=""/>
          </v:shape>
          <o:OLEObject Type="Embed" ProgID="Visio.Drawing.15" ShapeID="_x0000_i1151" DrawAspect="Content" ObjectID="_1778736022" r:id="rId272"/>
        </w:object>
      </w:r>
    </w:p>
    <w:p w14:paraId="19C59EDB" w14:textId="6BD739B9" w:rsidR="00757B1A" w:rsidRPr="003167FF" w:rsidRDefault="00757B1A" w:rsidP="00757B1A">
      <w:pPr>
        <w:pStyle w:val="TF"/>
      </w:pPr>
      <w:r w:rsidRPr="003167FF">
        <w:t>Figure 14.3.4A.8.2.2.2-1: Service continuity from unicast to broadcast</w:t>
      </w:r>
    </w:p>
    <w:p w14:paraId="4D6BF659" w14:textId="77777777" w:rsidR="00757B1A" w:rsidRPr="003167FF" w:rsidRDefault="00757B1A" w:rsidP="00757B1A">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41D6966A" w14:textId="77777777" w:rsidR="00757B1A" w:rsidRPr="003167FF" w:rsidRDefault="00757B1A" w:rsidP="00757B1A">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6055316E" w14:textId="77777777" w:rsidR="00757B1A" w:rsidRPr="003167FF" w:rsidRDefault="00757B1A" w:rsidP="00757B1A">
      <w:pPr>
        <w:pStyle w:val="NO"/>
      </w:pPr>
      <w:r w:rsidRPr="003167FF">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F562965" w14:textId="77777777" w:rsidR="00757B1A" w:rsidRPr="003167FF" w:rsidRDefault="00757B1A" w:rsidP="00757B1A">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77ED8C3" w14:textId="77777777" w:rsidR="00757B1A" w:rsidRPr="003167FF" w:rsidRDefault="00757B1A" w:rsidP="00757B1A">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084E9F37" w14:textId="77777777" w:rsidR="00757B1A" w:rsidRPr="003167FF" w:rsidRDefault="00757B1A" w:rsidP="00757B1A">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4B3EA372" w14:textId="77777777" w:rsidR="00757B1A" w:rsidRPr="003167FF" w:rsidRDefault="00757B1A" w:rsidP="00757B1A">
      <w:pPr>
        <w:pStyle w:val="NO"/>
      </w:pPr>
      <w:r w:rsidRPr="003167FF">
        <w:t>NOTE 3:</w:t>
      </w:r>
      <w:r w:rsidRPr="003167FF">
        <w:tab/>
        <w:t xml:space="preserve">If any information about the broadcast MBS session stream has changed, the NRM server provides the MapVALGroupToSessionStream again. </w:t>
      </w:r>
    </w:p>
    <w:p w14:paraId="3D113B89" w14:textId="77777777" w:rsidR="00757B1A" w:rsidRPr="003167FF" w:rsidRDefault="00757B1A" w:rsidP="00757B1A">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5925B88E" w14:textId="4CD78A0B" w:rsidR="00757B1A" w:rsidRPr="003167FF" w:rsidRDefault="00757B1A" w:rsidP="00757B1A">
      <w:pPr>
        <w:pStyle w:val="Heading5"/>
      </w:pPr>
      <w:bookmarkStart w:id="1712" w:name="_Toc114866233"/>
      <w:bookmarkStart w:id="1713" w:name="_Toc91749824"/>
      <w:bookmarkStart w:id="1714" w:name="_Toc162886368"/>
      <w:r w:rsidRPr="003167FF">
        <w:rPr>
          <w:lang w:eastAsia="zh-CN"/>
        </w:rPr>
        <w:t>14.3.4A.8.3</w:t>
      </w:r>
      <w:r w:rsidRPr="003167FF">
        <w:rPr>
          <w:lang w:eastAsia="zh-CN"/>
        </w:rPr>
        <w:tab/>
      </w:r>
      <w:r w:rsidRPr="003167FF">
        <w:t>Service continuity for multicast MBS session</w:t>
      </w:r>
      <w:bookmarkEnd w:id="1712"/>
      <w:bookmarkEnd w:id="1713"/>
      <w:bookmarkEnd w:id="1714"/>
    </w:p>
    <w:p w14:paraId="17260BDC" w14:textId="1754596E" w:rsidR="00757B1A" w:rsidRPr="003167FF" w:rsidRDefault="00757B1A" w:rsidP="00757B1A">
      <w:pPr>
        <w:pStyle w:val="H6"/>
      </w:pPr>
      <w:r w:rsidRPr="003167FF">
        <w:rPr>
          <w:lang w:eastAsia="zh-CN"/>
        </w:rPr>
        <w:t>14.3.4A.8.3.1</w:t>
      </w:r>
      <w:r w:rsidRPr="003167FF">
        <w:rPr>
          <w:lang w:eastAsia="zh-CN"/>
        </w:rPr>
        <w:tab/>
      </w:r>
      <w:r w:rsidRPr="003167FF">
        <w:t>General</w:t>
      </w:r>
    </w:p>
    <w:p w14:paraId="29A1BC75" w14:textId="20892037" w:rsidR="00757B1A" w:rsidRPr="003167FF" w:rsidRDefault="00757B1A" w:rsidP="00757B1A">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14.3.4A.8.2. If indicated in the MBS session announcement information, the NRM client reports the monitoring state (i.e., the reception quality of the MBS session) back to the NRM server.</w:t>
      </w:r>
    </w:p>
    <w:p w14:paraId="3CC79D8F" w14:textId="77777777" w:rsidR="00757B1A" w:rsidRPr="003167FF" w:rsidRDefault="00757B1A" w:rsidP="00757B1A">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2F29AA5C" w14:textId="7B162AC8" w:rsidR="007F2A69" w:rsidRPr="003167FF" w:rsidRDefault="007F2A69" w:rsidP="007F2A69">
      <w:pPr>
        <w:pStyle w:val="Heading4"/>
      </w:pPr>
      <w:bookmarkStart w:id="1715" w:name="_Toc162886369"/>
      <w:r w:rsidRPr="003167FF">
        <w:t>14.3.4A.9</w:t>
      </w:r>
      <w:r w:rsidRPr="003167FF">
        <w:tab/>
        <w:t>Service continuity between 5G MBS delivery and unicast delivery</w:t>
      </w:r>
      <w:bookmarkEnd w:id="1715"/>
    </w:p>
    <w:p w14:paraId="6C79499C" w14:textId="59589067" w:rsidR="007F2A69" w:rsidRPr="003167FF" w:rsidRDefault="007F2A69" w:rsidP="007F2A69">
      <w:pPr>
        <w:pStyle w:val="Heading5"/>
      </w:pPr>
      <w:bookmarkStart w:id="1716" w:name="_Toc162886370"/>
      <w:r w:rsidRPr="003167FF">
        <w:rPr>
          <w:lang w:eastAsia="zh-CN"/>
        </w:rPr>
        <w:t>14.3.4A.9.1</w:t>
      </w:r>
      <w:r w:rsidRPr="003167FF">
        <w:rPr>
          <w:lang w:eastAsia="zh-CN"/>
        </w:rPr>
        <w:tab/>
      </w:r>
      <w:r w:rsidRPr="003167FF">
        <w:t>General</w:t>
      </w:r>
      <w:bookmarkEnd w:id="1716"/>
    </w:p>
    <w:p w14:paraId="0409DCBD" w14:textId="77777777" w:rsidR="007F2A69" w:rsidRPr="003167FF" w:rsidRDefault="007F2A69" w:rsidP="007F2A69">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0965E3E7" w14:textId="767CC898" w:rsidR="007F2A69" w:rsidRPr="003167FF" w:rsidRDefault="007F2A69" w:rsidP="007F2A69">
      <w:pPr>
        <w:pStyle w:val="Heading5"/>
        <w:rPr>
          <w:lang w:eastAsia="zh-CN"/>
        </w:rPr>
      </w:pPr>
      <w:bookmarkStart w:id="1717" w:name="_Toc162886371"/>
      <w:r w:rsidRPr="003167FF">
        <w:rPr>
          <w:lang w:eastAsia="zh-CN"/>
        </w:rPr>
        <w:t>14.3.4A.9.2</w:t>
      </w:r>
      <w:r w:rsidRPr="003167FF">
        <w:rPr>
          <w:lang w:eastAsia="zh-CN"/>
        </w:rPr>
        <w:tab/>
        <w:t>Service continuity for broadcast MBS session</w:t>
      </w:r>
      <w:bookmarkEnd w:id="1717"/>
    </w:p>
    <w:p w14:paraId="24E4D2F6" w14:textId="1FA550B8" w:rsidR="007F2A69" w:rsidRPr="003167FF" w:rsidRDefault="007F2A69" w:rsidP="007F2A69">
      <w:pPr>
        <w:pStyle w:val="Heading6"/>
        <w:rPr>
          <w:lang w:eastAsia="zh-CN"/>
        </w:rPr>
      </w:pPr>
      <w:bookmarkStart w:id="1718" w:name="_Toc162886372"/>
      <w:r w:rsidRPr="003167FF">
        <w:rPr>
          <w:lang w:eastAsia="zh-CN"/>
        </w:rPr>
        <w:t>14.3.4A.9.2.1</w:t>
      </w:r>
      <w:r w:rsidRPr="003167FF">
        <w:rPr>
          <w:lang w:eastAsia="zh-CN"/>
        </w:rPr>
        <w:tab/>
        <w:t>General</w:t>
      </w:r>
      <w:bookmarkEnd w:id="1718"/>
    </w:p>
    <w:p w14:paraId="797DEA20" w14:textId="77777777" w:rsidR="007F2A69" w:rsidRPr="003167FF" w:rsidRDefault="007F2A69" w:rsidP="007F2A69">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6E8BC7C1" w14:textId="77777777" w:rsidR="007F2A69" w:rsidRPr="003167FF" w:rsidRDefault="007F2A69" w:rsidP="007F2A69">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037B3A51" w14:textId="77777777" w:rsidR="007F2A69" w:rsidRPr="003167FF" w:rsidRDefault="007F2A69" w:rsidP="007F2A69">
      <w:pPr>
        <w:rPr>
          <w:lang w:eastAsia="zh-CN"/>
        </w:rPr>
      </w:pPr>
      <w:r w:rsidRPr="003167FF">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2978EB00" w14:textId="3C44C541" w:rsidR="007F2A69" w:rsidRPr="003167FF" w:rsidRDefault="007F2A69" w:rsidP="007F2A69">
      <w:pPr>
        <w:pStyle w:val="Heading6"/>
        <w:rPr>
          <w:sz w:val="22"/>
        </w:rPr>
      </w:pPr>
      <w:bookmarkStart w:id="1719" w:name="_Toc162886373"/>
      <w:r w:rsidRPr="003167FF">
        <w:t>14.3.4A.9.2.2</w:t>
      </w:r>
      <w:r w:rsidRPr="003167FF">
        <w:rPr>
          <w:sz w:val="22"/>
        </w:rPr>
        <w:tab/>
      </w:r>
      <w:r w:rsidRPr="003167FF">
        <w:t>Procedures</w:t>
      </w:r>
      <w:bookmarkEnd w:id="1719"/>
    </w:p>
    <w:p w14:paraId="1EDC33F9" w14:textId="324B3AA9" w:rsidR="007F2A69" w:rsidRPr="003167FF" w:rsidRDefault="007F2A69" w:rsidP="007F2A69">
      <w:pPr>
        <w:pStyle w:val="Heading7"/>
      </w:pPr>
      <w:bookmarkStart w:id="1720" w:name="_Toc162886374"/>
      <w:r w:rsidRPr="003167FF">
        <w:t>14.3.4A.9.2.2.1</w:t>
      </w:r>
      <w:r w:rsidRPr="003167FF">
        <w:tab/>
        <w:t>Service continuity from broadcast to unicast</w:t>
      </w:r>
      <w:bookmarkEnd w:id="1720"/>
    </w:p>
    <w:p w14:paraId="00C28A30" w14:textId="779BF5B1" w:rsidR="007F2A69" w:rsidRPr="003167FF" w:rsidRDefault="007F2A69" w:rsidP="007F2A69">
      <w:r w:rsidRPr="003167FF">
        <w:t xml:space="preserve">The procedure in </w:t>
      </w:r>
      <w:r w:rsidRPr="003167FF">
        <w:rPr>
          <w:lang w:eastAsia="zh-CN"/>
        </w:rPr>
        <w:t>figure </w:t>
      </w:r>
      <w:r w:rsidRPr="003167FF">
        <w:t>14.3.4A.9.2.2.1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423C05CA" w14:textId="77777777" w:rsidR="007F2A69" w:rsidRPr="003167FF" w:rsidRDefault="007F2A69" w:rsidP="007F2A69">
      <w:r w:rsidRPr="003167FF">
        <w:t>Pre-conditions:</w:t>
      </w:r>
    </w:p>
    <w:p w14:paraId="13B6F2A0"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w:t>
      </w:r>
    </w:p>
    <w:p w14:paraId="6C8693B4" w14:textId="77777777" w:rsidR="007F2A69" w:rsidRPr="003167FF" w:rsidRDefault="007F2A69" w:rsidP="007F2A69">
      <w:pPr>
        <w:pStyle w:val="B1"/>
        <w:rPr>
          <w:lang w:eastAsia="zh-CN"/>
        </w:rPr>
      </w:pPr>
      <w:r w:rsidRPr="003167FF">
        <w:t>2.</w:t>
      </w:r>
      <w:r w:rsidRPr="003167FF">
        <w:tab/>
        <w:t>The NRM client is receiving the VAL data (e.g., DL media, application layer control signalling) via the broadcast MBS session.</w:t>
      </w:r>
    </w:p>
    <w:p w14:paraId="01DD4759" w14:textId="77777777" w:rsidR="007F2A69" w:rsidRPr="003167FF" w:rsidRDefault="007F2A69" w:rsidP="007F2A69">
      <w:pPr>
        <w:pStyle w:val="B1"/>
      </w:pPr>
      <w:r w:rsidRPr="003167FF">
        <w:t>3.</w:t>
      </w:r>
      <w:r w:rsidRPr="003167FF">
        <w:tab/>
        <w:t>The NRM client(s) already have the associated information (e.g., SDP) to receive the unicast delivery during the group communication establishment phase.</w:t>
      </w:r>
    </w:p>
    <w:p w14:paraId="2106C4A0" w14:textId="77777777" w:rsidR="007F2A69" w:rsidRPr="003167FF" w:rsidRDefault="007F2A69" w:rsidP="007F2A69">
      <w:pPr>
        <w:pStyle w:val="B1"/>
        <w:rPr>
          <w:lang w:eastAsia="zh-CN"/>
        </w:rPr>
      </w:pPr>
      <w:r w:rsidRPr="003167FF">
        <w:t>4.</w:t>
      </w:r>
      <w:r w:rsidRPr="003167FF">
        <w:tab/>
        <w:t>An VAL group communication session is ongoing and the DL VAL data is transmitted over broadcast MBS session.</w:t>
      </w:r>
    </w:p>
    <w:p w14:paraId="1BB1F6CF" w14:textId="77777777" w:rsidR="007F2A69" w:rsidRPr="003167FF" w:rsidRDefault="007F2A69" w:rsidP="007F2A69">
      <w:pPr>
        <w:pStyle w:val="TH"/>
        <w:rPr>
          <w:lang w:eastAsia="zh-CN"/>
        </w:rPr>
      </w:pPr>
      <w:r w:rsidRPr="003167FF">
        <w:t xml:space="preserve"> </w:t>
      </w:r>
      <w:r w:rsidRPr="003167FF">
        <w:object w:dxaOrig="8329" w:dyaOrig="6325" w14:anchorId="2FC8FEC6">
          <v:shape id="_x0000_i1152" type="#_x0000_t75" style="width:416.65pt;height:316.5pt" o:ole="">
            <v:imagedata r:id="rId269" o:title=""/>
          </v:shape>
          <o:OLEObject Type="Embed" ProgID="Visio.Drawing.15" ShapeID="_x0000_i1152" DrawAspect="Content" ObjectID="_1778736023" r:id="rId273"/>
        </w:object>
      </w:r>
    </w:p>
    <w:p w14:paraId="15563506" w14:textId="4EBFB427" w:rsidR="007F2A69" w:rsidRPr="003167FF" w:rsidRDefault="007F2A69" w:rsidP="007F2A69">
      <w:pPr>
        <w:pStyle w:val="TF"/>
      </w:pPr>
      <w:r w:rsidRPr="003167FF">
        <w:t xml:space="preserve">Figure 14.3.4A.9.2.2.1-1: Service continuity from broadcast to unicast </w:t>
      </w:r>
    </w:p>
    <w:p w14:paraId="273CE825" w14:textId="77777777" w:rsidR="007F2A69" w:rsidRPr="003167FF" w:rsidRDefault="007F2A69" w:rsidP="007F2A69">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6A2996C"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06E4B71A" w14:textId="77777777" w:rsidR="007F2A69" w:rsidRPr="003167FF" w:rsidRDefault="007F2A69" w:rsidP="007F2A69">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0F512562" w14:textId="77777777" w:rsidR="007F2A69" w:rsidRPr="003167FF" w:rsidRDefault="007F2A69" w:rsidP="007F2A69">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3713D846" w14:textId="77777777" w:rsidR="007F2A69" w:rsidRPr="003167FF" w:rsidRDefault="007F2A69" w:rsidP="007F2A69">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F5CCDB3" w14:textId="77777777" w:rsidR="007F2A69" w:rsidRPr="003167FF" w:rsidRDefault="007F2A69" w:rsidP="007F2A69">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764BFE73" w14:textId="77777777" w:rsidR="007F2A69" w:rsidRPr="003167FF" w:rsidRDefault="007F2A69" w:rsidP="007F2A69">
      <w:pPr>
        <w:pStyle w:val="B1"/>
      </w:pPr>
      <w:r w:rsidRPr="003167FF">
        <w:t>4.</w:t>
      </w:r>
      <w:r w:rsidRPr="003167FF">
        <w:tab/>
        <w:t>If the unicast QoS flow is not satisfied, the NRM server interacts with the 5GC to update the QoS requirements.</w:t>
      </w:r>
    </w:p>
    <w:p w14:paraId="5C6D8B58" w14:textId="77777777" w:rsidR="007F2A69" w:rsidRPr="003167FF" w:rsidRDefault="007F2A69" w:rsidP="007F2A69">
      <w:pPr>
        <w:pStyle w:val="B1"/>
      </w:pPr>
      <w:r w:rsidRPr="003167FF">
        <w:t>5.</w:t>
      </w:r>
      <w:r w:rsidRPr="003167FF">
        <w:tab/>
        <w:t>The NRM server informs the VAL server to send the VAL data via the unicast delivery towards the reported NRM client by sending a user plane delivery mode message.</w:t>
      </w:r>
    </w:p>
    <w:p w14:paraId="71879BB0" w14:textId="77777777" w:rsidR="007F2A69" w:rsidRPr="003167FF" w:rsidRDefault="007F2A69" w:rsidP="007F2A69">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7A6C9E47" w14:textId="77777777" w:rsidR="007F2A69" w:rsidRPr="003167FF" w:rsidRDefault="007F2A69" w:rsidP="007F2A69">
      <w:pPr>
        <w:pStyle w:val="B1"/>
        <w:rPr>
          <w:rFonts w:eastAsia="Malgun Gothic"/>
          <w:lang w:eastAsia="ko-KR"/>
        </w:rPr>
      </w:pPr>
      <w:r w:rsidRPr="003167FF">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34010700" w14:textId="02B8F26A" w:rsidR="007F2A69" w:rsidRPr="003167FF" w:rsidRDefault="007F2A69" w:rsidP="007F2A69">
      <w:pPr>
        <w:pStyle w:val="Heading7"/>
      </w:pPr>
      <w:bookmarkStart w:id="1721" w:name="_Toc162886375"/>
      <w:r w:rsidRPr="003167FF">
        <w:t>14.3.4A.9.2.2.2</w:t>
      </w:r>
      <w:r w:rsidRPr="003167FF">
        <w:tab/>
        <w:t>Service continuity from unicast to broadcast</w:t>
      </w:r>
      <w:bookmarkEnd w:id="1721"/>
    </w:p>
    <w:p w14:paraId="2676528F" w14:textId="77777777" w:rsidR="007F2A69" w:rsidRPr="003167FF" w:rsidRDefault="007F2A69" w:rsidP="007F2A69">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449FD56" w14:textId="77777777" w:rsidR="007F2A69" w:rsidRPr="003167FF" w:rsidRDefault="007F2A69" w:rsidP="007F2A69">
      <w:r w:rsidRPr="003167FF">
        <w:t>Pre-conditions:</w:t>
      </w:r>
    </w:p>
    <w:p w14:paraId="4588875C"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21BDBA54" w14:textId="77777777" w:rsidR="007F2A69" w:rsidRPr="003167FF" w:rsidRDefault="007F2A69" w:rsidP="007F2A69">
      <w:pPr>
        <w:pStyle w:val="B1"/>
        <w:rPr>
          <w:lang w:eastAsia="zh-CN"/>
        </w:rPr>
      </w:pPr>
      <w:r w:rsidRPr="003167FF">
        <w:t>2.</w:t>
      </w:r>
      <w:r w:rsidRPr="003167FF">
        <w:tab/>
        <w:t>The VAL UE is receiving the VAL data (e.g., DL media, application layer control signalling) via the unicast delivery.</w:t>
      </w:r>
    </w:p>
    <w:p w14:paraId="06A1DD32" w14:textId="77777777" w:rsidR="007F2A69" w:rsidRPr="003167FF" w:rsidRDefault="007F2A69" w:rsidP="007F2A69">
      <w:pPr>
        <w:pStyle w:val="B1"/>
      </w:pPr>
      <w:r w:rsidRPr="003167FF">
        <w:t>3.</w:t>
      </w:r>
      <w:r w:rsidRPr="003167FF">
        <w:tab/>
        <w:t xml:space="preserve">The NRM client has already received the broadcast MBS session announcement, MapVALGroupToSessionStream information and enters the broadcast service area. </w:t>
      </w:r>
    </w:p>
    <w:p w14:paraId="0AAF6EE1" w14:textId="77777777" w:rsidR="007F2A69" w:rsidRPr="003167FF" w:rsidRDefault="007F2A69" w:rsidP="007F2A69">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073D6B8F" w14:textId="77777777" w:rsidR="007F2A69" w:rsidRPr="003167FF" w:rsidRDefault="007F2A69" w:rsidP="007F2A69">
      <w:pPr>
        <w:pStyle w:val="TH"/>
        <w:rPr>
          <w:lang w:eastAsia="zh-CN"/>
        </w:rPr>
      </w:pPr>
      <w:r w:rsidRPr="003167FF">
        <w:t xml:space="preserve"> </w:t>
      </w:r>
      <w:r w:rsidRPr="003167FF">
        <w:object w:dxaOrig="9409" w:dyaOrig="6060" w14:anchorId="4CE2AD92">
          <v:shape id="_x0000_i1153" type="#_x0000_t75" style="width:471pt;height:304.15pt" o:ole="">
            <v:imagedata r:id="rId271" o:title=""/>
          </v:shape>
          <o:OLEObject Type="Embed" ProgID="Visio.Drawing.15" ShapeID="_x0000_i1153" DrawAspect="Content" ObjectID="_1778736024" r:id="rId274"/>
        </w:object>
      </w:r>
    </w:p>
    <w:p w14:paraId="5A53FACE" w14:textId="359C271D" w:rsidR="007F2A69" w:rsidRPr="003167FF" w:rsidRDefault="007F2A69" w:rsidP="007F2A69">
      <w:pPr>
        <w:pStyle w:val="TF"/>
      </w:pPr>
      <w:r w:rsidRPr="003167FF">
        <w:t>Figure 14.3.4A.9.2.2.2-1: Service continuity from unicast to broadcast</w:t>
      </w:r>
    </w:p>
    <w:p w14:paraId="62C990F8" w14:textId="77777777" w:rsidR="007F2A69" w:rsidRPr="003167FF" w:rsidRDefault="007F2A69" w:rsidP="007F2A69">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9CB55A7"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38A1E686" w14:textId="77777777" w:rsidR="007F2A69" w:rsidRPr="003167FF" w:rsidRDefault="007F2A69" w:rsidP="007F2A69">
      <w:pPr>
        <w:pStyle w:val="NO"/>
      </w:pPr>
      <w:r w:rsidRPr="003167FF">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6156A03" w14:textId="77777777" w:rsidR="007F2A69" w:rsidRPr="003167FF" w:rsidRDefault="007F2A69" w:rsidP="007F2A69">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E90CBEE" w14:textId="77777777" w:rsidR="007F2A69" w:rsidRPr="003167FF" w:rsidRDefault="007F2A69" w:rsidP="007F2A69">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43EC574E" w14:textId="77777777" w:rsidR="007F2A69" w:rsidRPr="003167FF" w:rsidRDefault="007F2A69" w:rsidP="007F2A69">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5CDE3043" w14:textId="77777777" w:rsidR="007F2A69" w:rsidRPr="003167FF" w:rsidRDefault="007F2A69" w:rsidP="007F2A69">
      <w:pPr>
        <w:pStyle w:val="NO"/>
      </w:pPr>
      <w:r w:rsidRPr="003167FF">
        <w:t>NOTE 3:</w:t>
      </w:r>
      <w:r w:rsidRPr="003167FF">
        <w:tab/>
        <w:t xml:space="preserve">If any information about the broadcast MBS session stream has changed, the NRM server provides the MapVALGroupToSessionStream again. </w:t>
      </w:r>
    </w:p>
    <w:p w14:paraId="52EE6DE1" w14:textId="77777777" w:rsidR="007F2A69" w:rsidRPr="003167FF" w:rsidRDefault="007F2A69" w:rsidP="007F2A69">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1FFA2E07" w14:textId="793DD5DF" w:rsidR="007F2A69" w:rsidRPr="003167FF" w:rsidRDefault="007F2A69" w:rsidP="007F2A69">
      <w:pPr>
        <w:pStyle w:val="Heading5"/>
      </w:pPr>
      <w:bookmarkStart w:id="1722" w:name="_Toc162886376"/>
      <w:r w:rsidRPr="003167FF">
        <w:rPr>
          <w:lang w:eastAsia="zh-CN"/>
        </w:rPr>
        <w:t>14.3.4A.9.3</w:t>
      </w:r>
      <w:r w:rsidRPr="003167FF">
        <w:rPr>
          <w:lang w:eastAsia="zh-CN"/>
        </w:rPr>
        <w:tab/>
      </w:r>
      <w:r w:rsidRPr="003167FF">
        <w:t>Service continuity for multicast MBS session</w:t>
      </w:r>
      <w:bookmarkEnd w:id="1722"/>
    </w:p>
    <w:p w14:paraId="5BC47B7D" w14:textId="536AF92E" w:rsidR="007F2A69" w:rsidRPr="003167FF" w:rsidRDefault="007F2A69" w:rsidP="007F2A69">
      <w:pPr>
        <w:pStyle w:val="H6"/>
      </w:pPr>
      <w:r w:rsidRPr="003167FF">
        <w:rPr>
          <w:lang w:eastAsia="zh-CN"/>
        </w:rPr>
        <w:t>14.3.4A.9.3.1</w:t>
      </w:r>
      <w:r w:rsidRPr="003167FF">
        <w:rPr>
          <w:lang w:eastAsia="zh-CN"/>
        </w:rPr>
        <w:tab/>
      </w:r>
      <w:r w:rsidRPr="003167FF">
        <w:t>General</w:t>
      </w:r>
    </w:p>
    <w:p w14:paraId="1BC2460D" w14:textId="489E0824" w:rsidR="007F2A69" w:rsidRPr="003167FF" w:rsidRDefault="007F2A69" w:rsidP="007F2A69">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14.3.4A.9.2. If indicated in the MBS session announcement information, the NRM client reports the monitoring state (i.e., the reception quality of the MBS session) back to the NRM server.</w:t>
      </w:r>
    </w:p>
    <w:p w14:paraId="070619D2" w14:textId="77777777" w:rsidR="007F2A69" w:rsidRPr="003167FF" w:rsidRDefault="007F2A69" w:rsidP="007F2A69">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6853177A" w14:textId="701096F1" w:rsidR="00B806C8" w:rsidRPr="003167FF" w:rsidRDefault="00B806C8" w:rsidP="00B806C8">
      <w:pPr>
        <w:pStyle w:val="Heading4"/>
      </w:pPr>
      <w:bookmarkStart w:id="1723" w:name="_Toc114866238"/>
      <w:bookmarkStart w:id="1724" w:name="_Toc162886377"/>
      <w:r w:rsidRPr="003167FF">
        <w:t>14.3.4A.10</w:t>
      </w:r>
      <w:r w:rsidRPr="003167FF">
        <w:tab/>
        <w:t>VAL service inter-system switching between 5G and LTE</w:t>
      </w:r>
      <w:bookmarkEnd w:id="1723"/>
      <w:bookmarkEnd w:id="1724"/>
    </w:p>
    <w:p w14:paraId="56B89E47" w14:textId="31C3662D" w:rsidR="00B806C8" w:rsidRPr="003167FF" w:rsidRDefault="00B806C8" w:rsidP="00B806C8">
      <w:pPr>
        <w:pStyle w:val="Heading5"/>
      </w:pPr>
      <w:bookmarkStart w:id="1725" w:name="_Toc114866239"/>
      <w:bookmarkStart w:id="1726" w:name="_Toc91749826"/>
      <w:bookmarkStart w:id="1727" w:name="_Toc162886378"/>
      <w:r w:rsidRPr="003167FF">
        <w:rPr>
          <w:lang w:eastAsia="zh-CN"/>
        </w:rPr>
        <w:t>14.3.4A.10.1</w:t>
      </w:r>
      <w:r w:rsidRPr="003167FF">
        <w:rPr>
          <w:lang w:eastAsia="zh-CN"/>
        </w:rPr>
        <w:tab/>
      </w:r>
      <w:r w:rsidRPr="003167FF">
        <w:t>General</w:t>
      </w:r>
      <w:bookmarkEnd w:id="1725"/>
      <w:bookmarkEnd w:id="1726"/>
      <w:bookmarkEnd w:id="1727"/>
    </w:p>
    <w:p w14:paraId="039CE669" w14:textId="36E221D8" w:rsidR="00B806C8" w:rsidRPr="003167FF" w:rsidRDefault="00B806C8" w:rsidP="00B806C8">
      <w:r w:rsidRPr="003167FF">
        <w:t xml:space="preserve">The VAL server delivers the VAL data to the VAL UE(s) without being aware of the mobility of the VAL UE with the assistance and guidance of the NRM server. When working in transport only mode, the NRM server guides the NRM clients throughout the VAL data transmission for switching between the LTE and 5G systems. For this purpose, the location management client </w:t>
      </w:r>
      <w:r w:rsidR="00140FB5" w:rsidRPr="003167FF">
        <w:t xml:space="preserve">may </w:t>
      </w:r>
      <w:r w:rsidRPr="003167FF">
        <w:t xml:space="preserve">send location related information to the location management server, similar to the one defined in clause 9, which is triggered due to its location change – in this case due to Radio Access Technology (RAT) change, to inform the NRM server hence the latter provides guidance related to how to receive the VAL data after the location update. </w:t>
      </w:r>
    </w:p>
    <w:p w14:paraId="701D2F05" w14:textId="77777777" w:rsidR="00B806C8" w:rsidRPr="003167FF" w:rsidRDefault="00B806C8" w:rsidP="00B806C8">
      <w:r w:rsidRPr="003167FF">
        <w:t>The procedures cover both the deployment scenarios with</w:t>
      </w:r>
      <w:r w:rsidRPr="003167FF">
        <w:rPr>
          <w:lang w:eastAsia="zh-CN"/>
        </w:rPr>
        <w:t>/without</w:t>
      </w:r>
      <w:r w:rsidRPr="003167FF">
        <w:t xml:space="preserve"> MBSF</w:t>
      </w:r>
      <w:r w:rsidRPr="003167FF">
        <w:rPr>
          <w:lang w:eastAsia="zh-CN"/>
        </w:rPr>
        <w:t xml:space="preserve">/MBSTF. </w:t>
      </w:r>
      <w:r w:rsidRPr="003167FF">
        <w:t>The procedures specify four inter-system switching related scenarios as follows:</w:t>
      </w:r>
    </w:p>
    <w:p w14:paraId="2AA1D545" w14:textId="58DFE1E2" w:rsidR="00B806C8" w:rsidRPr="003167FF" w:rsidRDefault="00B806C8" w:rsidP="00B806C8">
      <w:pPr>
        <w:pStyle w:val="B1"/>
      </w:pPr>
      <w:r w:rsidRPr="003167FF">
        <w:t>1.</w:t>
      </w:r>
      <w:r w:rsidRPr="003167FF">
        <w:tab/>
        <w:t>Inter-system switching from 5G MBS session to LTE eMBMS bearer, as in 14.3.4A.10.2</w:t>
      </w:r>
    </w:p>
    <w:p w14:paraId="1D7F74B0" w14:textId="7A4C2F20" w:rsidR="00B806C8" w:rsidRPr="003167FF" w:rsidRDefault="00B806C8" w:rsidP="00B806C8">
      <w:pPr>
        <w:pStyle w:val="B1"/>
      </w:pPr>
      <w:r w:rsidRPr="003167FF">
        <w:t>2.</w:t>
      </w:r>
      <w:r w:rsidRPr="003167FF">
        <w:tab/>
        <w:t>Inter-system switching from 5G MBS session to LTE unicast bearer, as in 14.3.4A.10.3</w:t>
      </w:r>
    </w:p>
    <w:p w14:paraId="3DAC3564" w14:textId="2CFE76C4" w:rsidR="00B806C8" w:rsidRPr="003167FF" w:rsidRDefault="00B806C8" w:rsidP="00B806C8">
      <w:pPr>
        <w:pStyle w:val="B1"/>
      </w:pPr>
      <w:r w:rsidRPr="003167FF">
        <w:t>3.</w:t>
      </w:r>
      <w:r w:rsidRPr="003167FF">
        <w:tab/>
        <w:t xml:space="preserve">Inter-system switching from LTE eMBMS to 5G MBS session, as in </w:t>
      </w:r>
      <w:bookmarkStart w:id="1728" w:name="_Hlk91681527"/>
      <w:r w:rsidRPr="003167FF">
        <w:t>14.3.4A.10.</w:t>
      </w:r>
      <w:bookmarkEnd w:id="1728"/>
      <w:r w:rsidRPr="003167FF">
        <w:t>4</w:t>
      </w:r>
    </w:p>
    <w:p w14:paraId="128912AD" w14:textId="16D9EB9F" w:rsidR="00B806C8" w:rsidRPr="003167FF" w:rsidRDefault="00B806C8" w:rsidP="00B806C8">
      <w:pPr>
        <w:pStyle w:val="B1"/>
      </w:pPr>
      <w:r w:rsidRPr="003167FF">
        <w:t>4.</w:t>
      </w:r>
      <w:r w:rsidRPr="003167FF">
        <w:tab/>
        <w:t>Inter-system switching from LTE eMBMS to 5G unicast PDU session, as in 14.3.4A.10.5</w:t>
      </w:r>
    </w:p>
    <w:p w14:paraId="2F9E260E" w14:textId="4F6072F3" w:rsidR="00B806C8" w:rsidRPr="003167FF" w:rsidRDefault="00B806C8" w:rsidP="00B806C8">
      <w:r w:rsidRPr="003167FF">
        <w:t xml:space="preserve">In all the inter-system switching related scenario described in 14.3.4A.10.2, 14.3.4A.10.3, 14.3.4A.10.4 and 14.3.4A.10.5, the functional entity that resides in 5GS may be NEF, or MBSF, or MB-SMF for session creation and together with PCF or PCC related interaction. </w:t>
      </w:r>
    </w:p>
    <w:p w14:paraId="6126AB32" w14:textId="77777777" w:rsidR="00B806C8" w:rsidRPr="003167FF" w:rsidRDefault="00B806C8" w:rsidP="00B806C8">
      <w:pPr>
        <w:pStyle w:val="NO"/>
      </w:pPr>
      <w:r w:rsidRPr="003167FF">
        <w:t>NOTE:</w:t>
      </w:r>
      <w:r w:rsidRPr="003167FF">
        <w:tab/>
        <w:t>There will be a service interruption when the VAL server performs path switch between 5G and LTE bearers or sessions.</w:t>
      </w:r>
    </w:p>
    <w:p w14:paraId="23827B47" w14:textId="109CFA7D" w:rsidR="00B806C8" w:rsidRPr="003167FF" w:rsidRDefault="00B806C8" w:rsidP="00B806C8">
      <w:pPr>
        <w:pStyle w:val="Heading5"/>
      </w:pPr>
      <w:bookmarkStart w:id="1729" w:name="_Toc114866240"/>
      <w:bookmarkStart w:id="1730" w:name="_Toc91749827"/>
      <w:bookmarkStart w:id="1731" w:name="_Toc162886379"/>
      <w:r w:rsidRPr="003167FF">
        <w:t>14.3.4A.10.2</w:t>
      </w:r>
      <w:r w:rsidRPr="003167FF">
        <w:tab/>
        <w:t>Inter-system switching from 5G MBS session to LTE eMBMS bearer</w:t>
      </w:r>
      <w:bookmarkEnd w:id="1729"/>
      <w:bookmarkEnd w:id="1730"/>
      <w:bookmarkEnd w:id="1731"/>
      <w:r w:rsidRPr="003167FF">
        <w:t xml:space="preserve">  </w:t>
      </w:r>
    </w:p>
    <w:p w14:paraId="5FC00BA9" w14:textId="20B8F83E" w:rsidR="00B806C8" w:rsidRPr="003167FF" w:rsidRDefault="00B806C8" w:rsidP="00B806C8">
      <w:r w:rsidRPr="003167FF">
        <w:t>The procedure provided in figure 14.3.4A.10.2-1 describes how the NRM server handles inter-system switching when the VAL UE switches from 5G to LTE network, where the NRM server is able to provide the VAL data to the clients over eMBMS bearer(s).</w:t>
      </w:r>
    </w:p>
    <w:p w14:paraId="658C4D6D" w14:textId="77777777" w:rsidR="00B806C8" w:rsidRPr="003167FF" w:rsidRDefault="00B806C8" w:rsidP="00B806C8">
      <w:r w:rsidRPr="003167FF">
        <w:t xml:space="preserve">Pre-conditions: </w:t>
      </w:r>
    </w:p>
    <w:p w14:paraId="5283322D" w14:textId="77777777" w:rsidR="00B806C8" w:rsidRPr="003167FF" w:rsidRDefault="00B806C8" w:rsidP="00B806C8">
      <w:pPr>
        <w:pStyle w:val="B1"/>
      </w:pPr>
      <w:r w:rsidRPr="003167FF">
        <w:t>-</w:t>
      </w:r>
      <w:r w:rsidRPr="003167FF">
        <w:tab/>
        <w:t>NRM clients are attached to the 5GS, registered.</w:t>
      </w:r>
    </w:p>
    <w:p w14:paraId="0E28D18D"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 can be provided via both 5GS and EPS. </w:t>
      </w:r>
    </w:p>
    <w:p w14:paraId="4EFBC299"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eMBMS service area. </w:t>
      </w:r>
    </w:p>
    <w:p w14:paraId="2B654026" w14:textId="77777777" w:rsidR="00B806C8" w:rsidRPr="003167FF" w:rsidRDefault="00B806C8" w:rsidP="00B806C8">
      <w:pPr>
        <w:pStyle w:val="B1"/>
        <w:rPr>
          <w:lang w:eastAsia="zh-CN"/>
        </w:rPr>
      </w:pPr>
      <w:r w:rsidRPr="003167FF">
        <w:rPr>
          <w:lang w:eastAsia="zh-CN"/>
        </w:rPr>
        <w:t>-</w:t>
      </w:r>
      <w:r w:rsidRPr="003167FF">
        <w:rPr>
          <w:lang w:eastAsia="zh-CN"/>
        </w:rPr>
        <w:tab/>
        <w:t>It is assumed that the NRM client(s) has not received the eMBMS bearer announcement while camping in 5GS.</w:t>
      </w:r>
    </w:p>
    <w:p w14:paraId="665AC01A" w14:textId="77777777" w:rsidR="00B806C8" w:rsidRPr="003167FF" w:rsidRDefault="00B806C8" w:rsidP="00B806C8">
      <w:pPr>
        <w:pStyle w:val="TH"/>
        <w:rPr>
          <w:rFonts w:cs="Arial"/>
        </w:rPr>
      </w:pPr>
      <w:r w:rsidRPr="003167FF">
        <w:object w:dxaOrig="8892" w:dyaOrig="7021" w14:anchorId="1496DA19">
          <v:shape id="_x0000_i1154" type="#_x0000_t75" style="width:384.75pt;height:303.75pt" o:ole="">
            <v:imagedata r:id="rId275" o:title=""/>
          </v:shape>
          <o:OLEObject Type="Embed" ProgID="Visio.Drawing.15" ShapeID="_x0000_i1154" DrawAspect="Content" ObjectID="_1778736025" r:id="rId276"/>
        </w:object>
      </w:r>
    </w:p>
    <w:p w14:paraId="42889E88" w14:textId="1B5C2FB2" w:rsidR="00B806C8" w:rsidRPr="003167FF" w:rsidRDefault="00B806C8" w:rsidP="00B806C8">
      <w:pPr>
        <w:pStyle w:val="TF"/>
      </w:pPr>
      <w:r w:rsidRPr="003167FF">
        <w:t>Figure 14.3.4A.10.2-1: Inter-system switching from 5G MBS session to LTE eMBMS bearer.</w:t>
      </w:r>
    </w:p>
    <w:p w14:paraId="0E368F44"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5E22DE98" w14:textId="77777777" w:rsidR="00B806C8" w:rsidRPr="003167FF" w:rsidRDefault="00B806C8" w:rsidP="00B806C8">
      <w:pPr>
        <w:pStyle w:val="B1"/>
      </w:pPr>
      <w:r w:rsidRPr="003167FF">
        <w:t>2.</w:t>
      </w:r>
      <w:r w:rsidRPr="003167FF">
        <w:tab/>
        <w:t xml:space="preserve">The VAL UE performs handover to EPS. </w:t>
      </w:r>
    </w:p>
    <w:p w14:paraId="0E99692C" w14:textId="0F3A4E75"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2E646393" w14:textId="77777777" w:rsidR="00B806C8" w:rsidRPr="003167FF" w:rsidRDefault="00B806C8" w:rsidP="00B806C8">
      <w:pPr>
        <w:pStyle w:val="B1"/>
      </w:pPr>
      <w:r w:rsidRPr="003167FF">
        <w:t>4.</w:t>
      </w:r>
      <w:r w:rsidRPr="003167FF">
        <w:tab/>
        <w:t>The NRM server analyses the RAT change and decides how to deliver the DL VAL data. If the NRM server decides to serve the client via eMBMS bearer, it may send an eMBMS bearer announcement. This step is optional as the bearer announcement related information could be sent in advance (implementation specific).</w:t>
      </w:r>
    </w:p>
    <w:p w14:paraId="5C4CC6C8" w14:textId="77777777" w:rsidR="00B806C8" w:rsidRPr="003167FF" w:rsidRDefault="00B806C8" w:rsidP="00B806C8">
      <w:pPr>
        <w:pStyle w:val="B1"/>
      </w:pPr>
      <w:r w:rsidRPr="003167FF">
        <w:t>5.</w:t>
      </w:r>
      <w:r w:rsidRPr="003167FF">
        <w:tab/>
        <w:t xml:space="preserve">If not already available, the NRM client stores the announced TMGI(s), service area, and any relevant information to the eMBMS, which is delivered via the bearer announcement. As a result, the NRM client starts monitoring the bearer. </w:t>
      </w:r>
    </w:p>
    <w:p w14:paraId="0872D255" w14:textId="77777777" w:rsidR="00B806C8" w:rsidRPr="003167FF" w:rsidRDefault="00B806C8" w:rsidP="00B806C8">
      <w:pPr>
        <w:pStyle w:val="B1"/>
      </w:pPr>
      <w:r w:rsidRPr="003167FF">
        <w:t>6.</w:t>
      </w:r>
      <w:r w:rsidRPr="003167FF">
        <w:tab/>
        <w:t>The NRM server may inform the VAL server to stop sending DL VAL data via the MBS by sending the user plane delivery mode message, e.g., when the last UE leaves the MBS session or move out of the MBS service area.</w:t>
      </w:r>
    </w:p>
    <w:p w14:paraId="37FBBB08" w14:textId="77777777" w:rsidR="00B806C8" w:rsidRPr="003167FF" w:rsidRDefault="00B806C8" w:rsidP="00B806C8">
      <w:pPr>
        <w:pStyle w:val="B1"/>
      </w:pPr>
      <w:r w:rsidRPr="003167FF">
        <w:t>7.</w:t>
      </w:r>
      <w:r w:rsidRPr="003167FF">
        <w:tab/>
        <w:t xml:space="preserve">The NRM client sends an eMBMS listening status report to inform the server of its ability of receiving DL VAK data over the specified bearer. </w:t>
      </w:r>
    </w:p>
    <w:p w14:paraId="4F42E591" w14:textId="77777777" w:rsidR="00B806C8" w:rsidRPr="003167FF" w:rsidRDefault="00B806C8" w:rsidP="00B806C8">
      <w:pPr>
        <w:pStyle w:val="B1"/>
      </w:pPr>
      <w:r w:rsidRPr="003167FF">
        <w:t>8.</w:t>
      </w:r>
      <w:r w:rsidRPr="003167FF">
        <w:tab/>
        <w:t>The NRM server sends the necessary information related to receiving the DL VAL data in the form of the MapGroupToBearer.</w:t>
      </w:r>
    </w:p>
    <w:p w14:paraId="546DC657" w14:textId="77777777" w:rsidR="00B806C8" w:rsidRPr="003167FF" w:rsidRDefault="00B806C8" w:rsidP="00B806C8">
      <w:pPr>
        <w:pStyle w:val="B1"/>
      </w:pPr>
      <w:r w:rsidRPr="003167FF">
        <w:t>9.</w:t>
      </w:r>
      <w:r w:rsidRPr="003167FF">
        <w:tab/>
        <w:t>The NRM server may inform the VAL server to start sending DL VAL data via the eMBMS by sending the user plane delivery mode message, e.g., the first UE(s) enters the eMBMS service area.</w:t>
      </w:r>
    </w:p>
    <w:p w14:paraId="125EC935" w14:textId="77777777" w:rsidR="00B806C8" w:rsidRPr="003167FF" w:rsidRDefault="00B806C8" w:rsidP="00B806C8">
      <w:pPr>
        <w:pStyle w:val="B1"/>
      </w:pPr>
      <w:r w:rsidRPr="003167FF">
        <w:t>10.</w:t>
      </w:r>
      <w:r w:rsidRPr="003167FF">
        <w:tab/>
        <w:t xml:space="preserve">The VAL group communication takes place over EPS, and the VAL data is transmitted over an eMBMS bearer. </w:t>
      </w:r>
    </w:p>
    <w:p w14:paraId="5959A24F" w14:textId="09F4FCBE" w:rsidR="00B806C8" w:rsidRPr="003167FF" w:rsidRDefault="00B806C8" w:rsidP="00B806C8">
      <w:pPr>
        <w:pStyle w:val="Heading5"/>
      </w:pPr>
      <w:bookmarkStart w:id="1732" w:name="_Toc114866241"/>
      <w:bookmarkStart w:id="1733" w:name="_Toc91749828"/>
      <w:bookmarkStart w:id="1734" w:name="_Toc86047711"/>
      <w:bookmarkStart w:id="1735" w:name="_Toc162886380"/>
      <w:r w:rsidRPr="003167FF">
        <w:t>14.3.4A.10.3</w:t>
      </w:r>
      <w:r w:rsidRPr="003167FF">
        <w:tab/>
        <w:t>Inter-system switching from 5G MBS session to LTE unicast bearer</w:t>
      </w:r>
      <w:bookmarkEnd w:id="1732"/>
      <w:bookmarkEnd w:id="1733"/>
      <w:bookmarkEnd w:id="1734"/>
      <w:bookmarkEnd w:id="1735"/>
    </w:p>
    <w:p w14:paraId="5EB4A968" w14:textId="0DF33AA1" w:rsidR="00B806C8" w:rsidRPr="003167FF" w:rsidRDefault="00B806C8" w:rsidP="00B806C8">
      <w:r w:rsidRPr="003167FF">
        <w:t xml:space="preserve">The procedure provided in figure 14.3.4A.10.3-1 describes how the NRM server handles inter-system switching when the VAL UE switches from 5G to LTE network, where the VAL server is unable to provide the VAL services to the VAL UE over eMBMS bearer. </w:t>
      </w:r>
    </w:p>
    <w:p w14:paraId="53D3EC86" w14:textId="77777777" w:rsidR="00B806C8" w:rsidRPr="003167FF" w:rsidRDefault="00B806C8" w:rsidP="00B806C8">
      <w:r w:rsidRPr="003167FF">
        <w:t xml:space="preserve">Pre-conditions: </w:t>
      </w:r>
    </w:p>
    <w:p w14:paraId="0425A02F" w14:textId="77777777" w:rsidR="00B806C8" w:rsidRPr="003167FF" w:rsidRDefault="00B806C8" w:rsidP="00B806C8">
      <w:pPr>
        <w:pStyle w:val="B1"/>
      </w:pPr>
      <w:r w:rsidRPr="003167FF">
        <w:t>-</w:t>
      </w:r>
      <w:r w:rsidRPr="003167FF">
        <w:tab/>
        <w:t>NRM clients are attached to the 5GS, registered and affiliated to the same VAL group X.</w:t>
      </w:r>
    </w:p>
    <w:p w14:paraId="327ED3D6"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6918B63" w14:textId="77777777" w:rsidR="00B806C8" w:rsidRPr="003167FF" w:rsidRDefault="00B806C8" w:rsidP="00B806C8">
      <w:pPr>
        <w:pStyle w:val="TH"/>
        <w:rPr>
          <w:rFonts w:cs="Arial"/>
        </w:rPr>
      </w:pPr>
      <w:r w:rsidRPr="003167FF">
        <w:t xml:space="preserve"> </w:t>
      </w:r>
      <w:r w:rsidRPr="003167FF">
        <w:object w:dxaOrig="9061" w:dyaOrig="6373" w14:anchorId="7A399DA9">
          <v:shape id="_x0000_i1155" type="#_x0000_t75" style="width:453pt;height:319.5pt" o:ole="">
            <v:imagedata r:id="rId277" o:title=""/>
          </v:shape>
          <o:OLEObject Type="Embed" ProgID="Visio.Drawing.15" ShapeID="_x0000_i1155" DrawAspect="Content" ObjectID="_1778736026" r:id="rId278"/>
        </w:object>
      </w:r>
    </w:p>
    <w:p w14:paraId="589D3C37" w14:textId="69F64899" w:rsidR="00B806C8" w:rsidRPr="003167FF" w:rsidRDefault="00B806C8" w:rsidP="00B806C8">
      <w:pPr>
        <w:pStyle w:val="TF"/>
      </w:pPr>
      <w:r w:rsidRPr="003167FF">
        <w:t>Figure 14.3.4A.10.3-1: Inter-system switching from 5G MBS session to LTE unicast bearer.</w:t>
      </w:r>
    </w:p>
    <w:p w14:paraId="231BEF5C"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01BA6D0D" w14:textId="77777777" w:rsidR="00B806C8" w:rsidRPr="003167FF" w:rsidRDefault="00B806C8" w:rsidP="00B806C8">
      <w:pPr>
        <w:pStyle w:val="B1"/>
      </w:pPr>
      <w:r w:rsidRPr="003167FF">
        <w:t>2.</w:t>
      </w:r>
      <w:r w:rsidRPr="003167FF">
        <w:tab/>
        <w:t xml:space="preserve">The VAL UE performs handover to EPS. </w:t>
      </w:r>
    </w:p>
    <w:p w14:paraId="67F629EB"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69B2FDEE"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12C470F9" w14:textId="77777777" w:rsidR="00B806C8" w:rsidRPr="003167FF" w:rsidRDefault="00B806C8" w:rsidP="00B806C8">
      <w:pPr>
        <w:pStyle w:val="B1"/>
      </w:pPr>
      <w:r w:rsidRPr="003167FF">
        <w:t>4.</w:t>
      </w:r>
      <w:r w:rsidRPr="003167FF">
        <w:tab/>
        <w:t>The NRM server may inform the VAL server to stop sending DL VAL data via the MBS by sending the user plane delivery mode message, e.g., when the last UE leaves the MBS session or move out of the MBS service area.</w:t>
      </w:r>
    </w:p>
    <w:p w14:paraId="152ECE4F" w14:textId="77777777" w:rsidR="00B806C8" w:rsidRPr="003167FF" w:rsidRDefault="00B806C8" w:rsidP="00B806C8">
      <w:pPr>
        <w:pStyle w:val="B1"/>
      </w:pPr>
      <w:r w:rsidRPr="003167FF">
        <w:t>5.</w:t>
      </w:r>
      <w:r w:rsidRPr="003167FF">
        <w:tab/>
        <w:t>The NRM server may interact with the EPC for providing the required media resources over the unicast bearer, if not already allocated.</w:t>
      </w:r>
    </w:p>
    <w:p w14:paraId="3FAD7BF9" w14:textId="77777777" w:rsidR="00B806C8" w:rsidRPr="003167FF" w:rsidRDefault="00B806C8" w:rsidP="00B806C8">
      <w:pPr>
        <w:pStyle w:val="B1"/>
      </w:pPr>
      <w:r w:rsidRPr="003167FF">
        <w:t>6.</w:t>
      </w:r>
      <w:r w:rsidRPr="003167FF">
        <w:tab/>
        <w:t>The NRM server informs the VAL server to send DL VAL data to the VAL UE via the LTE unicast bearer by sending the user plane delivery mode message.</w:t>
      </w:r>
    </w:p>
    <w:p w14:paraId="7D79E009" w14:textId="77777777" w:rsidR="00B806C8" w:rsidRPr="003167FF" w:rsidRDefault="00B806C8" w:rsidP="00B806C8">
      <w:pPr>
        <w:pStyle w:val="B1"/>
      </w:pPr>
      <w:r w:rsidRPr="003167FF">
        <w:t>7.</w:t>
      </w:r>
      <w:r w:rsidRPr="003167FF">
        <w:tab/>
        <w:t>The VAL group communication takes place over EPS, and the DL VAL data is transmitted over a LTE unicast bearer.</w:t>
      </w:r>
    </w:p>
    <w:p w14:paraId="4794BEA4" w14:textId="6A7C2459" w:rsidR="00B806C8" w:rsidRPr="003167FF" w:rsidRDefault="00B806C8" w:rsidP="00B806C8">
      <w:pPr>
        <w:pStyle w:val="Heading5"/>
      </w:pPr>
      <w:bookmarkStart w:id="1736" w:name="_Toc114866242"/>
      <w:bookmarkStart w:id="1737" w:name="_Toc91749829"/>
      <w:bookmarkStart w:id="1738" w:name="_Toc86047712"/>
      <w:bookmarkStart w:id="1739" w:name="_Toc162886381"/>
      <w:r w:rsidRPr="003167FF">
        <w:t>14.3.4A.10.4</w:t>
      </w:r>
      <w:r w:rsidRPr="003167FF">
        <w:tab/>
        <w:t>Inter-system switching from LTE eMBMS to 5G MBS session</w:t>
      </w:r>
      <w:bookmarkEnd w:id="1736"/>
      <w:bookmarkEnd w:id="1737"/>
      <w:bookmarkEnd w:id="1738"/>
      <w:bookmarkEnd w:id="1739"/>
    </w:p>
    <w:p w14:paraId="30627FB5" w14:textId="3018796C" w:rsidR="00B806C8" w:rsidRPr="003167FF" w:rsidRDefault="00B806C8" w:rsidP="00B806C8">
      <w:r w:rsidRPr="003167FF">
        <w:t xml:space="preserve">The procedure provided in figure 14.3.4A.10.4-1 describes how the NRM server handles inter-system switching when the VAL UE switches from LTE network to 5G, where the NRM server is able to provide the VAL services to the client over 5G MBS sessions (either broadcast or multicast). </w:t>
      </w:r>
    </w:p>
    <w:p w14:paraId="4DCA0C55" w14:textId="77777777" w:rsidR="00B806C8" w:rsidRPr="003167FF" w:rsidRDefault="00B806C8" w:rsidP="00B806C8">
      <w:r w:rsidRPr="003167FF">
        <w:t xml:space="preserve">Pre-conditions: </w:t>
      </w:r>
    </w:p>
    <w:p w14:paraId="5B4800F4" w14:textId="77777777" w:rsidR="00B806C8" w:rsidRPr="003167FF" w:rsidRDefault="00B806C8" w:rsidP="00B806C8">
      <w:pPr>
        <w:pStyle w:val="B1"/>
      </w:pPr>
      <w:r w:rsidRPr="003167FF">
        <w:t>-</w:t>
      </w:r>
      <w:r w:rsidRPr="003167FF">
        <w:tab/>
        <w:t>NRM clients are attached to the EPC.</w:t>
      </w:r>
    </w:p>
    <w:p w14:paraId="745975F1"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270E8E92"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service area (if the session is limited to an area), where the MBS session is configured. </w:t>
      </w:r>
    </w:p>
    <w:p w14:paraId="74803FCB" w14:textId="77777777" w:rsidR="00B806C8" w:rsidRPr="003167FF" w:rsidRDefault="00B806C8" w:rsidP="00B806C8">
      <w:pPr>
        <w:pStyle w:val="B1"/>
        <w:rPr>
          <w:lang w:eastAsia="zh-CN"/>
        </w:rPr>
      </w:pPr>
      <w:r w:rsidRPr="003167FF">
        <w:rPr>
          <w:lang w:eastAsia="zh-CN"/>
        </w:rPr>
        <w:t>-</w:t>
      </w:r>
      <w:r w:rsidRPr="003167FF">
        <w:rPr>
          <w:lang w:eastAsia="zh-CN"/>
        </w:rPr>
        <w:tab/>
        <w:t xml:space="preserve">It is assumed that the NRM client(s) has not received the 5G MBS session announcement while camping in EPS. </w:t>
      </w:r>
    </w:p>
    <w:p w14:paraId="771C36E5" w14:textId="77777777" w:rsidR="00B806C8" w:rsidRPr="003167FF" w:rsidRDefault="00B806C8" w:rsidP="00B806C8">
      <w:pPr>
        <w:pStyle w:val="TH"/>
        <w:rPr>
          <w:rFonts w:cs="Arial"/>
        </w:rPr>
      </w:pPr>
      <w:r w:rsidRPr="003167FF">
        <w:t xml:space="preserve"> </w:t>
      </w:r>
      <w:r w:rsidRPr="003167FF">
        <w:object w:dxaOrig="9000" w:dyaOrig="7428" w14:anchorId="0F625F86">
          <v:shape id="_x0000_i1156" type="#_x0000_t75" style="width:450.4pt;height:370.5pt" o:ole="">
            <v:imagedata r:id="rId279" o:title=""/>
          </v:shape>
          <o:OLEObject Type="Embed" ProgID="Visio.Drawing.15" ShapeID="_x0000_i1156" DrawAspect="Content" ObjectID="_1778736027" r:id="rId280"/>
        </w:object>
      </w:r>
    </w:p>
    <w:p w14:paraId="1072DB9E" w14:textId="0A63E163" w:rsidR="00B806C8" w:rsidRPr="003167FF" w:rsidRDefault="00B806C8" w:rsidP="00B806C8">
      <w:pPr>
        <w:pStyle w:val="TF"/>
      </w:pPr>
      <w:r w:rsidRPr="003167FF">
        <w:t>Figure 14.3.4A.10.4-1: Inter-system switching from LTE eMBMS bearer to 5G MBS sessions (either broadcast or multicast).</w:t>
      </w:r>
    </w:p>
    <w:p w14:paraId="215FE995" w14:textId="77777777" w:rsidR="00B806C8" w:rsidRPr="003167FF" w:rsidRDefault="00B806C8" w:rsidP="00B806C8">
      <w:pPr>
        <w:pStyle w:val="B1"/>
      </w:pPr>
      <w:r w:rsidRPr="003167FF">
        <w:t>1.</w:t>
      </w:r>
      <w:r w:rsidRPr="003167FF">
        <w:tab/>
        <w:t xml:space="preserve">An VAL group communication takes place, and the DL VAL data is delivered over eMBMS bearer, which is associated to the VAL group X. </w:t>
      </w:r>
    </w:p>
    <w:p w14:paraId="7790C0E8" w14:textId="77777777" w:rsidR="00B806C8" w:rsidRPr="003167FF" w:rsidRDefault="00B806C8" w:rsidP="00B806C8">
      <w:pPr>
        <w:pStyle w:val="B1"/>
      </w:pPr>
      <w:r w:rsidRPr="003167FF">
        <w:t>2.</w:t>
      </w:r>
      <w:r w:rsidRPr="003167FF">
        <w:tab/>
        <w:t xml:space="preserve">The VAL UE performs handover to 5GS. </w:t>
      </w:r>
    </w:p>
    <w:p w14:paraId="074584F0"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11099A05"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38667973" w14:textId="77777777" w:rsidR="00B806C8" w:rsidRPr="003167FF" w:rsidRDefault="00B806C8" w:rsidP="00B806C8">
      <w:pPr>
        <w:pStyle w:val="B1"/>
      </w:pPr>
      <w:r w:rsidRPr="003167FF">
        <w:t>4.</w:t>
      </w:r>
      <w:r w:rsidRPr="003167FF">
        <w:tab/>
        <w:t xml:space="preserve">The NRM server analyses the RAT change and decides how to deliver the DL VAL data. If the NRM server decides to serve the client via 5G MBS session, it may send an MBS session announcement indicating information among others the session mode to serve the NRM client and the corresponding MBS session ID. This step is optional as the session announcement related information could be sent in advance (implementation specific). </w:t>
      </w:r>
    </w:p>
    <w:p w14:paraId="4E4DFD21" w14:textId="77777777" w:rsidR="00B806C8" w:rsidRPr="003167FF" w:rsidRDefault="00B806C8" w:rsidP="00B806C8">
      <w:pPr>
        <w:pStyle w:val="B1"/>
      </w:pPr>
      <w:r w:rsidRPr="003167FF">
        <w:t>5.</w:t>
      </w:r>
      <w:r w:rsidRPr="003167FF">
        <w:tab/>
        <w:t>The VAL UE acts according to the MBS session mode provided to receive the DL media.</w:t>
      </w:r>
    </w:p>
    <w:p w14:paraId="20F4B85A" w14:textId="77777777" w:rsidR="00B806C8" w:rsidRPr="003167FF" w:rsidRDefault="00B806C8" w:rsidP="00B806C8">
      <w:pPr>
        <w:pStyle w:val="B1"/>
      </w:pPr>
      <w:r w:rsidRPr="003167FF">
        <w:t>5a.</w:t>
      </w:r>
      <w:r w:rsidRPr="003167FF">
        <w:tab/>
        <w:t xml:space="preserve">In case of multicast MBS sessions, the VAL UE performs a UE session join towards the 5GC indicating the MBS session ID to join. It may as well send a UE session join acknowledgement to the NRM server. </w:t>
      </w:r>
    </w:p>
    <w:p w14:paraId="6751149B" w14:textId="77777777" w:rsidR="00B806C8" w:rsidRPr="003167FF" w:rsidRDefault="00B806C8" w:rsidP="00B806C8">
      <w:pPr>
        <w:pStyle w:val="B1"/>
      </w:pPr>
      <w:r w:rsidRPr="003167FF">
        <w:t>5b.</w:t>
      </w:r>
      <w:r w:rsidRPr="003167FF">
        <w:tab/>
        <w:t>In case of broadcast MBS sessions, the VAL UE starts monitoring the broadcast MBS session. 6.</w:t>
      </w:r>
      <w:r w:rsidRPr="003167FF">
        <w:tab/>
        <w:t>The NRM server may inform the VAL server to stop sending DL VAL data via the eMBMS bearer by sending the user plane delivery mode message, e.g., when the last UE moves out of the MBMS service area.</w:t>
      </w:r>
    </w:p>
    <w:p w14:paraId="2C907C31" w14:textId="77777777" w:rsidR="00B806C8" w:rsidRPr="003167FF" w:rsidRDefault="00B806C8" w:rsidP="00B806C8">
      <w:pPr>
        <w:pStyle w:val="B1"/>
      </w:pPr>
      <w:r w:rsidRPr="003167FF">
        <w:t>7.</w:t>
      </w:r>
      <w:r w:rsidRPr="003167FF">
        <w:tab/>
        <w:t xml:space="preserve">The NRM client sends an MBS listening status report to the server indicating its ability to receive media over the indicated MBS session. </w:t>
      </w:r>
    </w:p>
    <w:p w14:paraId="3DF91D45" w14:textId="77777777" w:rsidR="00B806C8" w:rsidRPr="003167FF" w:rsidRDefault="00B806C8" w:rsidP="00B806C8">
      <w:pPr>
        <w:pStyle w:val="B1"/>
      </w:pPr>
      <w:r w:rsidRPr="003167FF">
        <w:t>8.</w:t>
      </w:r>
      <w:r w:rsidRPr="003167FF">
        <w:tab/>
        <w:t>The NRM server sends a MapVALGroupToSessionStream over the MBS session providing the required stream information to receive the media related to the group communication.</w:t>
      </w:r>
    </w:p>
    <w:p w14:paraId="18E4C61F" w14:textId="77777777" w:rsidR="00B806C8" w:rsidRPr="003167FF" w:rsidRDefault="00B806C8" w:rsidP="00B806C8">
      <w:pPr>
        <w:pStyle w:val="B1"/>
      </w:pPr>
      <w:r w:rsidRPr="003167FF">
        <w:t>9.</w:t>
      </w:r>
      <w:r w:rsidRPr="003167FF">
        <w:tab/>
        <w:t xml:space="preserve">The NRM client processes the received information related to the DL VAL data over the MBS session. </w:t>
      </w:r>
    </w:p>
    <w:p w14:paraId="1B9155E0" w14:textId="77777777" w:rsidR="00B806C8" w:rsidRPr="003167FF" w:rsidRDefault="00B806C8" w:rsidP="00B806C8">
      <w:pPr>
        <w:pStyle w:val="B1"/>
      </w:pPr>
      <w:r w:rsidRPr="003167FF">
        <w:t>10.</w:t>
      </w:r>
      <w:r w:rsidRPr="003167FF">
        <w:tab/>
        <w:t>The NRM server may inform the VAL server to start sending DL VAL data via the 5G MBS session by sending the user plane delivery mode message, e.g., the first UE(s) enters the MBS service area or joins the multicast MBS session.</w:t>
      </w:r>
    </w:p>
    <w:p w14:paraId="31983836" w14:textId="77777777" w:rsidR="00B806C8" w:rsidRPr="003167FF" w:rsidRDefault="00B806C8" w:rsidP="00B806C8">
      <w:pPr>
        <w:pStyle w:val="B1"/>
      </w:pPr>
      <w:r w:rsidRPr="003167FF">
        <w:t>11.</w:t>
      </w:r>
      <w:r w:rsidRPr="003167FF">
        <w:tab/>
        <w:t xml:space="preserve">The VAL group communication takes place over 5GS, and the DL VAL data is delivered over the broadcast or multicast MBS session. </w:t>
      </w:r>
    </w:p>
    <w:p w14:paraId="37B12E2F" w14:textId="39C2223A" w:rsidR="00B806C8" w:rsidRPr="003167FF" w:rsidRDefault="00B806C8" w:rsidP="00B806C8">
      <w:pPr>
        <w:keepNext/>
        <w:keepLines/>
        <w:spacing w:before="120"/>
        <w:ind w:left="1701" w:hanging="1701"/>
        <w:outlineLvl w:val="4"/>
        <w:rPr>
          <w:rFonts w:ascii="Arial" w:hAnsi="Arial"/>
          <w:sz w:val="22"/>
        </w:rPr>
      </w:pPr>
      <w:bookmarkStart w:id="1740" w:name="_Toc114866243"/>
      <w:bookmarkStart w:id="1741" w:name="_Toc91749830"/>
      <w:bookmarkStart w:id="1742" w:name="_Toc86047713"/>
      <w:r w:rsidRPr="003167FF">
        <w:rPr>
          <w:rFonts w:ascii="Arial" w:hAnsi="Arial"/>
          <w:sz w:val="22"/>
        </w:rPr>
        <w:t>14.3.4A.10.5</w:t>
      </w:r>
      <w:r w:rsidRPr="003167FF">
        <w:rPr>
          <w:rFonts w:ascii="Arial" w:hAnsi="Arial"/>
          <w:sz w:val="22"/>
        </w:rPr>
        <w:tab/>
        <w:t>Inter-system switching from LTE eMBMS to 5G unicast PDU session</w:t>
      </w:r>
      <w:bookmarkEnd w:id="1740"/>
      <w:bookmarkEnd w:id="1741"/>
      <w:bookmarkEnd w:id="1742"/>
      <w:r w:rsidRPr="003167FF">
        <w:rPr>
          <w:rFonts w:ascii="Arial" w:hAnsi="Arial"/>
          <w:sz w:val="22"/>
        </w:rPr>
        <w:t xml:space="preserve">   </w:t>
      </w:r>
    </w:p>
    <w:p w14:paraId="23458E41" w14:textId="09ECAA4A" w:rsidR="00B806C8" w:rsidRPr="003167FF" w:rsidRDefault="00B806C8" w:rsidP="00B806C8">
      <w:r w:rsidRPr="003167FF">
        <w:t xml:space="preserve">The procedure provided in figure 14.3.4A.10.5-1 describes how the NRM server handles inter-system switching when the VAL UE switches from LTE network to 5G, where the NRM server is able to provide the VAL services to the client over 5G MBS sessions (either broadcast or multicast). </w:t>
      </w:r>
    </w:p>
    <w:p w14:paraId="3E6F0A89" w14:textId="77777777" w:rsidR="00B806C8" w:rsidRPr="003167FF" w:rsidRDefault="00B806C8" w:rsidP="00B806C8">
      <w:r w:rsidRPr="003167FF">
        <w:t xml:space="preserve">Pre-conditions: </w:t>
      </w:r>
    </w:p>
    <w:p w14:paraId="44F40914" w14:textId="77777777" w:rsidR="00B806C8" w:rsidRPr="003167FF" w:rsidRDefault="00B806C8" w:rsidP="00B806C8">
      <w:pPr>
        <w:pStyle w:val="B1"/>
      </w:pPr>
      <w:r w:rsidRPr="003167FF">
        <w:t>-</w:t>
      </w:r>
      <w:r w:rsidRPr="003167FF">
        <w:tab/>
        <w:t>NRM clients are attached to the EPC and affiliated to the same VAL group X.</w:t>
      </w:r>
    </w:p>
    <w:p w14:paraId="610D1FE7"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F8DC060" w14:textId="77777777" w:rsidR="00B806C8" w:rsidRPr="003167FF" w:rsidRDefault="00B806C8" w:rsidP="00B806C8">
      <w:pPr>
        <w:pStyle w:val="TH"/>
        <w:rPr>
          <w:rFonts w:cs="Arial"/>
        </w:rPr>
      </w:pPr>
      <w:r w:rsidRPr="003167FF">
        <w:object w:dxaOrig="8965" w:dyaOrig="6889" w14:anchorId="4BF7465C">
          <v:shape id="_x0000_i1157" type="#_x0000_t75" style="width:448.9pt;height:344.65pt" o:ole="">
            <v:imagedata r:id="rId281" o:title=""/>
          </v:shape>
          <o:OLEObject Type="Embed" ProgID="Visio.Drawing.15" ShapeID="_x0000_i1157" DrawAspect="Content" ObjectID="_1778736028" r:id="rId282"/>
        </w:object>
      </w:r>
    </w:p>
    <w:p w14:paraId="0C1A0C74" w14:textId="51A94BE0" w:rsidR="00B806C8" w:rsidRPr="003167FF" w:rsidRDefault="00B806C8" w:rsidP="00B806C8">
      <w:pPr>
        <w:pStyle w:val="TF"/>
      </w:pPr>
      <w:r w:rsidRPr="003167FF">
        <w:t>Figure 14.3.4A.10.5-1: Inter-system switching from LTE eMBMS bearer to 5G unicast PDU session.</w:t>
      </w:r>
    </w:p>
    <w:p w14:paraId="5E5C6EFE" w14:textId="77777777" w:rsidR="00B806C8" w:rsidRPr="003167FF" w:rsidRDefault="00B806C8" w:rsidP="00B806C8">
      <w:pPr>
        <w:pStyle w:val="B1"/>
      </w:pPr>
      <w:r w:rsidRPr="003167FF">
        <w:t>1.</w:t>
      </w:r>
      <w:r w:rsidRPr="003167FF">
        <w:tab/>
        <w:t xml:space="preserve">An VAL group communication takes place, and the VAL data is delivered over eMBMS bearer, which is associated to the VAL group X. </w:t>
      </w:r>
    </w:p>
    <w:p w14:paraId="1B1AF099" w14:textId="77777777" w:rsidR="00B806C8" w:rsidRPr="003167FF" w:rsidRDefault="00B806C8" w:rsidP="00B806C8">
      <w:pPr>
        <w:pStyle w:val="B1"/>
      </w:pPr>
      <w:r w:rsidRPr="003167FF">
        <w:t>2.</w:t>
      </w:r>
      <w:r w:rsidRPr="003167FF">
        <w:tab/>
        <w:t xml:space="preserve">The VAL UE performs handover to 5GS. </w:t>
      </w:r>
    </w:p>
    <w:p w14:paraId="738CEDC1" w14:textId="77777777" w:rsidR="00B806C8" w:rsidRPr="003167FF" w:rsidRDefault="00B806C8" w:rsidP="00B806C8">
      <w:pPr>
        <w:pStyle w:val="B1"/>
      </w:pPr>
      <w:r w:rsidRPr="003167FF">
        <w:t>3.</w:t>
      </w:r>
      <w:r w:rsidRPr="003167FF">
        <w:tab/>
        <w:t>Location information indicating the RAT change from the VAL UE is provided to the NRM server. VAL UE`s location information is provided via the location management client, triggered by RAT change, to the location management server, where the latter provides the location information to the NRM server.</w:t>
      </w:r>
    </w:p>
    <w:p w14:paraId="0089EC98"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464630DA" w14:textId="77777777" w:rsidR="00B806C8" w:rsidRPr="003167FF" w:rsidRDefault="00B806C8" w:rsidP="00B806C8">
      <w:pPr>
        <w:pStyle w:val="B1"/>
      </w:pPr>
      <w:r w:rsidRPr="003167FF">
        <w:t>4.</w:t>
      </w:r>
      <w:r w:rsidRPr="003167FF">
        <w:tab/>
        <w:t>The NRM server may inform the VAL server to stop sending DL VAL data via the eMBMS bearer by sending the user plane delivery mode message, e.g., when the last UE moves out of the LTE MBMS service area.</w:t>
      </w:r>
    </w:p>
    <w:p w14:paraId="0DCCE66E" w14:textId="77777777" w:rsidR="00B806C8" w:rsidRPr="003167FF" w:rsidRDefault="00B806C8" w:rsidP="00B806C8">
      <w:pPr>
        <w:pStyle w:val="B1"/>
      </w:pPr>
      <w:r w:rsidRPr="003167FF">
        <w:t>5.</w:t>
      </w:r>
      <w:r w:rsidRPr="003167FF">
        <w:tab/>
        <w:t>The NRM server may interact with the 5GC to request media resources (if not already allocated) with specific requirements over unicast PDU session, as it is able to serve the NRM client via unicast PDU session.</w:t>
      </w:r>
    </w:p>
    <w:p w14:paraId="08B0B0A1" w14:textId="77777777" w:rsidR="00B806C8" w:rsidRPr="003167FF" w:rsidRDefault="00B806C8" w:rsidP="00B806C8">
      <w:pPr>
        <w:pStyle w:val="B1"/>
      </w:pPr>
      <w:r w:rsidRPr="003167FF">
        <w:t>6.</w:t>
      </w:r>
      <w:r w:rsidRPr="003167FF">
        <w:tab/>
        <w:t>The NRM server informs the VAL server to send DL VAL data to the VAL UE via the PDU session by sending the user plane delivery mode message.</w:t>
      </w:r>
    </w:p>
    <w:p w14:paraId="7D74B978" w14:textId="77777777" w:rsidR="00B806C8" w:rsidRPr="003167FF" w:rsidRDefault="00B806C8" w:rsidP="00B806C8">
      <w:pPr>
        <w:pStyle w:val="B1"/>
        <w:rPr>
          <w:noProof/>
        </w:rPr>
      </w:pPr>
      <w:r w:rsidRPr="003167FF">
        <w:t>7.</w:t>
      </w:r>
      <w:r w:rsidRPr="003167FF">
        <w:tab/>
        <w:t>The VAL group communication takes place over 5GS, and the VAL data is delivered over unicast PDU session.</w:t>
      </w:r>
    </w:p>
    <w:p w14:paraId="00CEE22E" w14:textId="7AB22467" w:rsidR="00312C76" w:rsidRPr="003167FF" w:rsidRDefault="00312C76" w:rsidP="00312C76">
      <w:pPr>
        <w:pStyle w:val="Heading3"/>
      </w:pPr>
      <w:bookmarkStart w:id="1743" w:name="_Toc162886382"/>
      <w:r w:rsidRPr="003167FF">
        <w:t>14.3.5</w:t>
      </w:r>
      <w:r w:rsidRPr="003167FF">
        <w:tab/>
        <w:t>QoS/resource management for network-assisted UE-to-UE</w:t>
      </w:r>
      <w:r w:rsidR="001B3129" w:rsidRPr="001B3129">
        <w:t>/VN group</w:t>
      </w:r>
      <w:r w:rsidRPr="003167FF">
        <w:t xml:space="preserve"> communications</w:t>
      </w:r>
      <w:bookmarkEnd w:id="1743"/>
    </w:p>
    <w:p w14:paraId="1BC79DCF" w14:textId="77777777" w:rsidR="00312C76" w:rsidRPr="003167FF" w:rsidRDefault="00312C76" w:rsidP="00312C76">
      <w:pPr>
        <w:pStyle w:val="Heading4"/>
      </w:pPr>
      <w:bookmarkStart w:id="1744" w:name="_Toc59224922"/>
      <w:bookmarkStart w:id="1745" w:name="_Toc162886383"/>
      <w:r w:rsidRPr="003167FF">
        <w:t>14.3.5.1</w:t>
      </w:r>
      <w:r w:rsidRPr="003167FF">
        <w:tab/>
        <w:t>General</w:t>
      </w:r>
      <w:bookmarkEnd w:id="1744"/>
      <w:bookmarkEnd w:id="1745"/>
    </w:p>
    <w:p w14:paraId="53FDD049" w14:textId="77777777" w:rsidR="00312C76" w:rsidRPr="003167FF" w:rsidRDefault="00312C76" w:rsidP="00312C76">
      <w:pPr>
        <w:rPr>
          <w:noProof/>
        </w:rPr>
      </w:pPr>
      <w:r w:rsidRPr="003167FF">
        <w:rPr>
          <w:noProof/>
        </w:rPr>
        <w:t xml:space="preserve">This feature provides the SEAL NRM support for coordinated QoS/resource management for network assisted UE-to-UE communications. Such capability may be required for guaranteeing end-to-end QoS fulfilment (primarily for meeting end-to-end latency requirements) in network assisted UE to UE communications and may accommodate various vertical-specific application services, e.g.: </w:t>
      </w:r>
    </w:p>
    <w:p w14:paraId="4B2C6DCD" w14:textId="77777777" w:rsidR="00312C76" w:rsidRPr="003167FF" w:rsidRDefault="00312C76" w:rsidP="00312C76">
      <w:pPr>
        <w:pStyle w:val="B1"/>
        <w:rPr>
          <w:noProof/>
        </w:rPr>
      </w:pPr>
      <w:r w:rsidRPr="003167FF">
        <w:rPr>
          <w:noProof/>
        </w:rPr>
        <w:t>-</w:t>
      </w:r>
      <w:r w:rsidRPr="003167FF">
        <w:rPr>
          <w:noProof/>
        </w:rPr>
        <w:tab/>
        <w:t>Network-assisted Command and Control (C2) communications in UASAPP [TS 23.255], where the UAV controller navigates its UAV over the 5GS;</w:t>
      </w:r>
    </w:p>
    <w:p w14:paraId="027D3B93" w14:textId="77777777" w:rsidR="00312C76" w:rsidRPr="003167FF" w:rsidRDefault="00312C76" w:rsidP="00312C76">
      <w:pPr>
        <w:pStyle w:val="B1"/>
        <w:rPr>
          <w:noProof/>
        </w:rPr>
      </w:pPr>
      <w:r w:rsidRPr="003167FF">
        <w:rPr>
          <w:noProof/>
        </w:rPr>
        <w:t>-</w:t>
      </w:r>
      <w:r w:rsidRPr="003167FF">
        <w:rPr>
          <w:noProof/>
        </w:rPr>
        <w:tab/>
        <w:t>Teleoperated Driving (ToD) in eV2XAPP [TS 23.286], where the a V2X UE acting as server may remotely control a further V2X UE over the 5GS;</w:t>
      </w:r>
    </w:p>
    <w:p w14:paraId="196331AC" w14:textId="77777777" w:rsidR="00312C76" w:rsidRPr="003167FF" w:rsidRDefault="00312C76" w:rsidP="00312C76">
      <w:pPr>
        <w:pStyle w:val="B1"/>
      </w:pPr>
      <w:r w:rsidRPr="003167FF">
        <w:rPr>
          <w:noProof/>
        </w:rPr>
        <w:t>-</w:t>
      </w:r>
      <w:r w:rsidRPr="003167FF">
        <w:rPr>
          <w:noProof/>
        </w:rPr>
        <w:tab/>
        <w:t>Network-assisted Device-to-Device communications in Factory of the Future (FF) use cases, such as control-to-control communications.</w:t>
      </w:r>
    </w:p>
    <w:p w14:paraId="3ECD251D" w14:textId="5547B605" w:rsidR="001B3129" w:rsidRDefault="001B3129" w:rsidP="00626E7C">
      <w:pPr>
        <w:pStyle w:val="B1"/>
      </w:pPr>
      <w:bookmarkStart w:id="1746" w:name="_Toc526019534"/>
      <w:bookmarkStart w:id="1747" w:name="_Toc57272537"/>
      <w:r w:rsidRPr="001B3129">
        <w:t>-</w:t>
      </w:r>
      <w:r w:rsidRPr="001B3129">
        <w:tab/>
        <w:t>5G LAN-Type communication within a 5G VN group as specified in 3GPP</w:t>
      </w:r>
      <w:r>
        <w:t> </w:t>
      </w:r>
      <w:r w:rsidRPr="001B3129">
        <w:t>TS 23.501</w:t>
      </w:r>
      <w:r>
        <w:t> </w:t>
      </w:r>
      <w:r w:rsidRPr="001B3129">
        <w:t>[10].</w:t>
      </w:r>
    </w:p>
    <w:p w14:paraId="0D7560F7" w14:textId="1F5FF1D4" w:rsidR="00312C76" w:rsidRPr="003167FF" w:rsidRDefault="00312C76" w:rsidP="00312C76">
      <w:pPr>
        <w:pStyle w:val="Heading4"/>
      </w:pPr>
      <w:bookmarkStart w:id="1748" w:name="_Toc162886384"/>
      <w:r w:rsidRPr="003167FF">
        <w:t>14.3.5.2</w:t>
      </w:r>
      <w:r w:rsidRPr="003167FF">
        <w:tab/>
      </w:r>
      <w:r w:rsidRPr="003167FF">
        <w:rPr>
          <w:lang w:eastAsia="zh-CN"/>
        </w:rPr>
        <w:t>QoS/resource management capability initiation in network assisted UE-to-UE communications</w:t>
      </w:r>
      <w:bookmarkEnd w:id="1748"/>
      <w:r w:rsidRPr="003167FF">
        <w:rPr>
          <w:noProof/>
        </w:rPr>
        <w:t xml:space="preserve"> </w:t>
      </w:r>
    </w:p>
    <w:bookmarkEnd w:id="1746"/>
    <w:bookmarkEnd w:id="1747"/>
    <w:p w14:paraId="6B15A72A" w14:textId="411B5195" w:rsidR="00312C76" w:rsidRPr="003167FF" w:rsidRDefault="00312C76" w:rsidP="00312C76">
      <w:r w:rsidRPr="003167FF">
        <w:rPr>
          <w:noProof/>
        </w:rPr>
        <w:t xml:space="preserve">This procedure provides a mechanism for initiating the capability at the NRM server for managing the end-to-end application QoS requirement fulfilment for a network-assisted VAL UE to VAL UE session (comprising a PDU session for each of the constituent links, e.g. VAL UE 1 to PLMN, and PLMN to VAL UE 2). </w:t>
      </w:r>
      <w:r w:rsidRPr="003167FF">
        <w:rPr>
          <w:bCs/>
        </w:rPr>
        <w:t>The request may come from NRM client of either of the VAL UEs within the service and will trigger the end-to-end QoS/resource management by the NRM server. The triggering the end-to-end QoS management request can be initiated by the VAL application at the VAL UE, and the conditions may depend on the requirements of the VAL service, e.g. for UAS such triggering may be needed when a UAV is in-flight, or for V2X such trigger may be initiated when a controlled VAL UE enters an urban area</w:t>
      </w:r>
      <w:r w:rsidR="001B3129" w:rsidRPr="001B3129">
        <w:rPr>
          <w:bCs/>
        </w:rPr>
        <w:t>, or for 5G LAN-type service such trigger may be initiated by the AF (e.g. on VAL UE1) that manages the corresponding 5G VN group</w:t>
      </w:r>
      <w:r w:rsidRPr="003167FF">
        <w:rPr>
          <w:bCs/>
        </w:rPr>
        <w:t>.</w:t>
      </w:r>
    </w:p>
    <w:p w14:paraId="6ACDFE3F" w14:textId="77777777" w:rsidR="001B3129" w:rsidRDefault="001B3129" w:rsidP="001B3129">
      <w:bookmarkStart w:id="1749" w:name="_Hlk69484319"/>
      <w:bookmarkStart w:id="1750" w:name="_Hlk69211088"/>
      <w:r>
        <w:t>The clause 14.3.5.2.1 describes the end-to-end QoS/resource management capability for network-assisted UE-to-UE communications for a single pair of UEs.</w:t>
      </w:r>
    </w:p>
    <w:p w14:paraId="2285D22D" w14:textId="7B9FAEB2" w:rsidR="001B3129" w:rsidRDefault="001B3129" w:rsidP="00626E7C">
      <w:r>
        <w:t>The clause 14.3.5.2.2 describes the end-to-end QoS/resource management capability for network-assisted UE-to-UE communications for a group of UEs.</w:t>
      </w:r>
    </w:p>
    <w:p w14:paraId="38BAE261" w14:textId="5B0D7F41" w:rsidR="00312C76" w:rsidRPr="003167FF" w:rsidRDefault="00312C76" w:rsidP="00312C76">
      <w:pPr>
        <w:pStyle w:val="Heading5"/>
      </w:pPr>
      <w:bookmarkStart w:id="1751" w:name="_Toc162886385"/>
      <w:r w:rsidRPr="003167FF">
        <w:t>14.3.5.2.1</w:t>
      </w:r>
      <w:bookmarkEnd w:id="1749"/>
      <w:r w:rsidRPr="003167FF">
        <w:tab/>
      </w:r>
      <w:bookmarkEnd w:id="1750"/>
      <w:r w:rsidRPr="003167FF">
        <w:t>Procedure</w:t>
      </w:r>
      <w:r w:rsidR="001B3129" w:rsidRPr="001B3129">
        <w:t xml:space="preserve"> for a single pair of UEs</w:t>
      </w:r>
      <w:bookmarkEnd w:id="1751"/>
    </w:p>
    <w:p w14:paraId="748B8145" w14:textId="1EEC1005" w:rsidR="00312C76" w:rsidRPr="003167FF" w:rsidRDefault="00312C76" w:rsidP="00312C76">
      <w:r w:rsidRPr="003167FF">
        <w:t>Figure 14.3.5.2.1-1 illustrates the procedure where the NRM server is initiating the end-to-end QoS/resource management capability for network-assisted UE-to-UE communications</w:t>
      </w:r>
      <w:r w:rsidR="001B3129" w:rsidRPr="001B3129">
        <w:t xml:space="preserve"> for a single pair of UEs</w:t>
      </w:r>
      <w:r w:rsidRPr="003167FF">
        <w:t>.</w:t>
      </w:r>
    </w:p>
    <w:p w14:paraId="26EB32B2" w14:textId="77777777" w:rsidR="00312C76" w:rsidRPr="003167FF" w:rsidRDefault="00312C76" w:rsidP="00312C76">
      <w:pPr>
        <w:rPr>
          <w:noProof/>
        </w:rPr>
      </w:pPr>
      <w:r w:rsidRPr="003167FF">
        <w:rPr>
          <w:noProof/>
        </w:rPr>
        <w:t xml:space="preserve">Pre-conditions: </w:t>
      </w:r>
    </w:p>
    <w:p w14:paraId="2804AF9B" w14:textId="77777777" w:rsidR="00312C76" w:rsidRPr="003167FF" w:rsidRDefault="00312C76" w:rsidP="00312C76">
      <w:pPr>
        <w:pStyle w:val="B1"/>
        <w:rPr>
          <w:noProof/>
        </w:rPr>
      </w:pPr>
      <w:r w:rsidRPr="003167FF">
        <w:rPr>
          <w:noProof/>
        </w:rPr>
        <w:t>1.</w:t>
      </w:r>
      <w:r w:rsidRPr="003167FF">
        <w:rPr>
          <w:noProof/>
        </w:rPr>
        <w:tab/>
        <w:t>The NRM client is connected to the NRM server.</w:t>
      </w:r>
    </w:p>
    <w:p w14:paraId="56D19816" w14:textId="5C49E722" w:rsidR="00312C76" w:rsidRPr="003167FF" w:rsidRDefault="00312C76" w:rsidP="00312C76">
      <w:pPr>
        <w:pStyle w:val="B1"/>
        <w:rPr>
          <w:noProof/>
        </w:rPr>
      </w:pPr>
      <w:r w:rsidRPr="003167FF">
        <w:rPr>
          <w:noProof/>
        </w:rPr>
        <w:t>2.</w:t>
      </w:r>
      <w:r w:rsidR="001D49C4" w:rsidRPr="003167FF">
        <w:rPr>
          <w:noProof/>
        </w:rPr>
        <w:tab/>
      </w:r>
      <w:r w:rsidRPr="003167FF">
        <w:rPr>
          <w:noProof/>
        </w:rPr>
        <w:t>The VAL UEs involved in the end-to-end session (VAL UE 1 and VAL UE 2) are connected to one or more PLMNs and have ongoing PDU sessions.</w:t>
      </w:r>
    </w:p>
    <w:p w14:paraId="41C46879" w14:textId="24FA2419" w:rsidR="00312C76" w:rsidRPr="003167FF" w:rsidRDefault="00312C76" w:rsidP="00312C76">
      <w:pPr>
        <w:pStyle w:val="B1"/>
        <w:rPr>
          <w:noProof/>
        </w:rPr>
      </w:pPr>
      <w:r w:rsidRPr="003167FF">
        <w:rPr>
          <w:noProof/>
        </w:rPr>
        <w:t>3.</w:t>
      </w:r>
      <w:r w:rsidRPr="003167FF">
        <w:rPr>
          <w:noProof/>
        </w:rPr>
        <w:tab/>
      </w:r>
      <w:r w:rsidRPr="003167FF">
        <w:t xml:space="preserve">NRM server has used the "Setting up an AF session with required QoS procedure" (clause 4.15.6.6 of </w:t>
      </w:r>
      <w:r w:rsidR="001B3129" w:rsidRPr="001B3129">
        <w:t>3GPP</w:t>
      </w:r>
      <w:r w:rsidR="001B3129">
        <w:t> </w:t>
      </w:r>
      <w:r w:rsidRPr="003167FF">
        <w:t>TS</w:t>
      </w:r>
      <w:r w:rsidR="001B3129">
        <w:t> </w:t>
      </w:r>
      <w:r w:rsidRPr="003167FF">
        <w:t>23.502</w:t>
      </w:r>
      <w:r w:rsidR="001B3129">
        <w:t> [11]</w:t>
      </w:r>
      <w:r w:rsidRPr="003167FF">
        <w:t>).</w:t>
      </w:r>
    </w:p>
    <w:p w14:paraId="26E8B3B0" w14:textId="77777777" w:rsidR="00312C76" w:rsidRPr="003167FF" w:rsidRDefault="00312C76" w:rsidP="00312C76">
      <w:pPr>
        <w:pStyle w:val="TH"/>
        <w:rPr>
          <w:noProof/>
        </w:rPr>
      </w:pPr>
      <w:r w:rsidRPr="003167FF">
        <w:object w:dxaOrig="4177" w:dyaOrig="2028" w14:anchorId="60981916">
          <v:shape id="_x0000_i1158" type="#_x0000_t75" style="width:210pt;height:101.65pt" o:ole="">
            <v:imagedata r:id="rId283" o:title=""/>
          </v:shape>
          <o:OLEObject Type="Embed" ProgID="Visio.Drawing.15" ShapeID="_x0000_i1158" DrawAspect="Content" ObjectID="_1778736029" r:id="rId284"/>
        </w:object>
      </w:r>
    </w:p>
    <w:p w14:paraId="48423696" w14:textId="77777777" w:rsidR="00312C76" w:rsidRPr="003167FF" w:rsidRDefault="00312C76" w:rsidP="00312C76">
      <w:pPr>
        <w:pStyle w:val="TF"/>
      </w:pPr>
      <w:r w:rsidRPr="003167FF">
        <w:t>Figure 14.3.5.2.1-1 end-to-end QoS management request / response</w:t>
      </w:r>
    </w:p>
    <w:p w14:paraId="2F34F58E" w14:textId="77777777" w:rsidR="00312C76" w:rsidRPr="003167FF" w:rsidRDefault="00312C76" w:rsidP="00312C76">
      <w:pPr>
        <w:pStyle w:val="B1"/>
      </w:pPr>
      <w:r w:rsidRPr="003167FF">
        <w:t>1.</w:t>
      </w:r>
      <w:r w:rsidRPr="003167FF">
        <w:tab/>
        <w:t xml:space="preserve">The NRM client 1 (of VAL UE 1) sends to the NRM server an end-to-end QoS management request for managing the QoS for the end-to-end application session. </w:t>
      </w:r>
    </w:p>
    <w:p w14:paraId="1DBD12FE" w14:textId="77777777" w:rsidR="00312C76" w:rsidRPr="003167FF" w:rsidRDefault="00312C76" w:rsidP="00312C76">
      <w:pPr>
        <w:pStyle w:val="B1"/>
      </w:pPr>
      <w:r w:rsidRPr="003167FF">
        <w:t>2.</w:t>
      </w:r>
      <w:r w:rsidRPr="003167FF">
        <w:tab/>
        <w:t>The NRM server configures the application QoS parameters by decomposing the end-to-end QoS requirements (VAL UE 1 to VAL UE 2) to application QoS parameters for each individual session (e.g. network session for VAL UE 1 -and network session for VAL UE 2) which are part of the end-to-end application session.</w:t>
      </w:r>
    </w:p>
    <w:p w14:paraId="798E5BE8" w14:textId="77777777" w:rsidR="00312C76" w:rsidRPr="003167FF" w:rsidRDefault="00312C76" w:rsidP="00312C76">
      <w:pPr>
        <w:pStyle w:val="B1"/>
      </w:pPr>
      <w:r w:rsidRPr="003167FF">
        <w:t>3.</w:t>
      </w:r>
      <w:r w:rsidRPr="003167FF">
        <w:tab/>
        <w:t xml:space="preserve">The NRM server sends to the NRM client 1 an end-to-end QoS management response with a positive or negative acknowledgement of the request. </w:t>
      </w:r>
    </w:p>
    <w:p w14:paraId="6568D7FA" w14:textId="77777777" w:rsidR="00312C76" w:rsidRPr="003167FF" w:rsidRDefault="00312C76" w:rsidP="00312C76">
      <w:pPr>
        <w:pStyle w:val="B1"/>
        <w:rPr>
          <w:lang w:eastAsia="zh-CN"/>
        </w:rPr>
      </w:pPr>
      <w:r w:rsidRPr="003167FF">
        <w:t>4.</w:t>
      </w:r>
      <w:r w:rsidRPr="003167FF">
        <w:tab/>
        <w:t xml:space="preserve">The NRM server may also send a notification to NRM client 2 (of VAL UE 2) to inform about the end-to-end QoS management initiation by the NRM server. </w:t>
      </w:r>
    </w:p>
    <w:p w14:paraId="50E342AA" w14:textId="520C44EA" w:rsidR="001B3129" w:rsidRDefault="001B3129" w:rsidP="001B3129">
      <w:pPr>
        <w:pStyle w:val="Heading5"/>
      </w:pPr>
      <w:bookmarkStart w:id="1752" w:name="_Toc162886386"/>
      <w:r>
        <w:t>14.3.5.2.2</w:t>
      </w:r>
      <w:r>
        <w:tab/>
        <w:t>Procedure for a group of UEs</w:t>
      </w:r>
      <w:bookmarkEnd w:id="1752"/>
    </w:p>
    <w:p w14:paraId="398144E8" w14:textId="6D34C7D2" w:rsidR="001B3129" w:rsidRDefault="001B3129" w:rsidP="001B3129">
      <w:r>
        <w:t xml:space="preserve">Figure 14.3.5.2.2 illustrates the procedure where the NRM server is initiating the end-to-end </w:t>
      </w:r>
      <w:r>
        <w:rPr>
          <w:lang w:val="en-US"/>
        </w:rPr>
        <w:t xml:space="preserve">QoS/resource management capability for network-assisted UE-to-UE communications </w:t>
      </w:r>
      <w:r w:rsidRPr="00965286">
        <w:t>for a group of UEs</w:t>
      </w:r>
      <w:r>
        <w:t>.</w:t>
      </w:r>
    </w:p>
    <w:p w14:paraId="2F3D4742" w14:textId="77777777" w:rsidR="001B3129" w:rsidRDefault="001B3129" w:rsidP="001B3129">
      <w:pPr>
        <w:rPr>
          <w:noProof/>
          <w:lang w:val="en-US"/>
        </w:rPr>
      </w:pPr>
      <w:r>
        <w:rPr>
          <w:noProof/>
          <w:lang w:val="en-US"/>
        </w:rPr>
        <w:t xml:space="preserve">Pre-conditions: </w:t>
      </w:r>
    </w:p>
    <w:p w14:paraId="5CE373AF" w14:textId="77777777" w:rsidR="001B3129" w:rsidRDefault="001B3129" w:rsidP="001B3129">
      <w:pPr>
        <w:pStyle w:val="B1"/>
        <w:rPr>
          <w:noProof/>
          <w:lang w:val="en-US"/>
        </w:rPr>
      </w:pPr>
      <w:r>
        <w:rPr>
          <w:noProof/>
          <w:lang w:val="en-US"/>
        </w:rPr>
        <w:t>1.</w:t>
      </w:r>
      <w:r>
        <w:rPr>
          <w:noProof/>
          <w:lang w:val="en-US"/>
        </w:rPr>
        <w:tab/>
        <w:t>The NRM client is connected to the NRM server.</w:t>
      </w:r>
    </w:p>
    <w:p w14:paraId="1CD9F012" w14:textId="77777777" w:rsidR="001B3129" w:rsidRDefault="001B3129" w:rsidP="001B3129">
      <w:pPr>
        <w:pStyle w:val="B1"/>
        <w:rPr>
          <w:noProof/>
          <w:lang w:val="en-US"/>
        </w:rPr>
      </w:pPr>
      <w:r>
        <w:rPr>
          <w:noProof/>
          <w:lang w:val="en-US"/>
        </w:rPr>
        <w:t>2.</w:t>
      </w:r>
      <w:r>
        <w:rPr>
          <w:noProof/>
          <w:lang w:val="en-US"/>
        </w:rPr>
        <w:tab/>
        <w:t>The VAL UEs involved in the end-to-end session (VAL UE 1 and a group of VAL UEs) are connected to one or more PLMNs and have ongoing PDU sessions.</w:t>
      </w:r>
    </w:p>
    <w:p w14:paraId="6FDBA0CD" w14:textId="77777777" w:rsidR="001B3129" w:rsidRDefault="001B3129" w:rsidP="001B3129">
      <w:pPr>
        <w:pStyle w:val="B1"/>
        <w:ind w:left="0" w:firstLine="0"/>
        <w:rPr>
          <w:noProof/>
          <w:lang w:val="en-US"/>
        </w:rPr>
      </w:pPr>
      <w:r>
        <w:rPr>
          <w:noProof/>
          <w:lang w:val="en-US"/>
        </w:rPr>
        <w:t>Note :</w:t>
      </w:r>
      <w:r>
        <w:rPr>
          <w:noProof/>
          <w:lang w:val="en-US"/>
        </w:rPr>
        <w:tab/>
      </w:r>
      <w:r>
        <w:t xml:space="preserve">The </w:t>
      </w:r>
      <w:r>
        <w:rPr>
          <w:noProof/>
          <w:lang w:val="en-US"/>
        </w:rPr>
        <w:t xml:space="preserve">NRM client2 </w:t>
      </w:r>
      <w:r>
        <w:t>(of VAL UE 2)</w:t>
      </w:r>
      <w:r>
        <w:rPr>
          <w:noProof/>
          <w:lang w:val="en-US"/>
        </w:rPr>
        <w:t xml:space="preserve"> can be any VAL UEs in the group of VAL UEs.</w:t>
      </w:r>
    </w:p>
    <w:p w14:paraId="57B4D680" w14:textId="77777777" w:rsidR="001B3129" w:rsidRDefault="001B3129" w:rsidP="00626E7C">
      <w:pPr>
        <w:pStyle w:val="TH"/>
      </w:pPr>
      <w:r>
        <w:object w:dxaOrig="6121" w:dyaOrig="3090" w14:anchorId="6CAA0088">
          <v:shape id="_x0000_i1159" type="#_x0000_t75" style="width:306.4pt;height:154.15pt" o:ole="">
            <v:imagedata r:id="rId285" o:title=""/>
          </v:shape>
          <o:OLEObject Type="Embed" ProgID="Visio.Drawing.15" ShapeID="_x0000_i1159" DrawAspect="Content" ObjectID="_1778736030" r:id="rId286"/>
        </w:object>
      </w:r>
    </w:p>
    <w:p w14:paraId="4F95DA6B" w14:textId="42095313" w:rsidR="001B3129" w:rsidRDefault="001B3129" w:rsidP="00626E7C">
      <w:pPr>
        <w:pStyle w:val="TF"/>
      </w:pPr>
      <w:r>
        <w:t xml:space="preserve">Figure 14.3.5.2.2 end-to-end QoS management request / response </w:t>
      </w:r>
      <w:r w:rsidRPr="009426D6">
        <w:t>for a group of UEs</w:t>
      </w:r>
    </w:p>
    <w:p w14:paraId="42E9269E" w14:textId="77777777" w:rsidR="001B3129" w:rsidRDefault="001B3129" w:rsidP="001B3129">
      <w:pPr>
        <w:pStyle w:val="B1"/>
      </w:pPr>
      <w:r>
        <w:t>1.</w:t>
      </w:r>
      <w:r>
        <w:tab/>
        <w:t>The NRM server receives from the AF on NRM client 1 (of VAL UE 1) the</w:t>
      </w:r>
      <w:r w:rsidRPr="00DA0254">
        <w:t xml:space="preserve"> </w:t>
      </w:r>
      <w:r>
        <w:t xml:space="preserve">end-to-end QoS management request for managing the QoS on UE-to-UE traffic for a group of UEs. </w:t>
      </w:r>
    </w:p>
    <w:p w14:paraId="057B5CE2" w14:textId="77777777" w:rsidR="001B3129" w:rsidRDefault="001B3129" w:rsidP="001B3129">
      <w:pPr>
        <w:pStyle w:val="B1"/>
      </w:pPr>
      <w:r>
        <w:t xml:space="preserve">2. The NRM server </w:t>
      </w:r>
      <w:r>
        <w:rPr>
          <w:lang w:val="en-US"/>
        </w:rPr>
        <w:t>retrieves from 5GC or subscribe to 5GC to obtain additional VAL-UE associated information for</w:t>
      </w:r>
      <w:r>
        <w:t xml:space="preserve"> each member in the group identified by the </w:t>
      </w:r>
      <w:r w:rsidRPr="00F2731B">
        <w:t>VAL group ID</w:t>
      </w:r>
      <w:r>
        <w:t>, which is account for decomposition</w:t>
      </w:r>
      <w:r>
        <w:rPr>
          <w:bCs/>
        </w:rPr>
        <w:t>. The</w:t>
      </w:r>
      <w:r w:rsidRPr="003A1466">
        <w:rPr>
          <w:lang w:val="en-US"/>
        </w:rPr>
        <w:t xml:space="preserve"> </w:t>
      </w:r>
      <w:r>
        <w:rPr>
          <w:lang w:val="en-US"/>
        </w:rPr>
        <w:t>VAL-UE associated information</w:t>
      </w:r>
      <w:r>
        <w:rPr>
          <w:bCs/>
        </w:rPr>
        <w:t xml:space="preserve"> could be</w:t>
      </w:r>
      <w:r>
        <w:rPr>
          <w:lang w:val="en-US"/>
        </w:rPr>
        <w:t xml:space="preserve"> from the 5GC (</w:t>
      </w:r>
      <w:r>
        <w:rPr>
          <w:bCs/>
        </w:rPr>
        <w:t xml:space="preserve">NEF Monitoring Events as in 3GPP TS 23.502 [11], QoS sustainability analytics as in 3GPP TS 23.288 [34]) or SEAL LMS (on demand location reporting). </w:t>
      </w:r>
    </w:p>
    <w:p w14:paraId="68A709A3" w14:textId="77777777" w:rsidR="001B3129" w:rsidRDefault="001B3129" w:rsidP="001B3129">
      <w:pPr>
        <w:pStyle w:val="B1"/>
      </w:pPr>
      <w:r>
        <w:t>3.</w:t>
      </w:r>
      <w:r>
        <w:tab/>
        <w:t>The NRM server configures the application QoS parameters by decomposing the end-to-end QoS requirements (UE-to-UE traffic for any two UEs in a group) to application QoS parameters for each individual session (</w:t>
      </w:r>
      <w:r>
        <w:rPr>
          <w:lang w:eastAsia="zh-CN"/>
        </w:rPr>
        <w:t>uplink network session for ingress group member and downlink network session for egress group member</w:t>
      </w:r>
      <w:r>
        <w:t xml:space="preserve">). The NRM server needs to take the additional </w:t>
      </w:r>
      <w:r>
        <w:rPr>
          <w:lang w:val="en-US"/>
        </w:rPr>
        <w:t>VAL-UE associated</w:t>
      </w:r>
      <w:r>
        <w:t xml:space="preserve"> information into account for evaluation during such decomposition.</w:t>
      </w:r>
    </w:p>
    <w:p w14:paraId="6B29B39D" w14:textId="77777777" w:rsidR="001B3129" w:rsidRDefault="001B3129" w:rsidP="001B3129">
      <w:pPr>
        <w:pStyle w:val="B1"/>
        <w:rPr>
          <w:lang w:eastAsia="zh-CN"/>
        </w:rPr>
      </w:pPr>
      <w:r>
        <w:t>4.</w:t>
      </w:r>
      <w:r w:rsidRPr="00EB1DFF">
        <w:rPr>
          <w:lang w:val="en-US"/>
        </w:rPr>
        <w:t xml:space="preserve"> </w:t>
      </w:r>
      <w:r>
        <w:rPr>
          <w:lang w:val="en-US"/>
        </w:rPr>
        <w:t xml:space="preserve">The NRM/SEAL server, acting as AF, </w:t>
      </w:r>
      <w:r>
        <w:t xml:space="preserve">sends to the 5GC a </w:t>
      </w:r>
      <w:r>
        <w:rPr>
          <w:lang w:val="en-US"/>
        </w:rPr>
        <w:t>"</w:t>
      </w:r>
      <w:r>
        <w:rPr>
          <w:rFonts w:eastAsia="SimSun"/>
        </w:rPr>
        <w:t>Procedures for AF requested QoS for a UE or group of UEs not identified by a UE address</w:t>
      </w:r>
      <w:r>
        <w:rPr>
          <w:lang w:val="en-US"/>
        </w:rPr>
        <w:t xml:space="preserve">" to set the </w:t>
      </w:r>
      <w:r>
        <w:t xml:space="preserve">application QoS parameters respectively for </w:t>
      </w:r>
      <w:r>
        <w:rPr>
          <w:lang w:eastAsia="zh-CN"/>
        </w:rPr>
        <w:t>uplink network session for each ingress group member in the group and for downlink network session for egress group member.</w:t>
      </w:r>
    </w:p>
    <w:p w14:paraId="39DC8279" w14:textId="77777777" w:rsidR="001B3129" w:rsidRDefault="001B3129" w:rsidP="001B3129">
      <w:pPr>
        <w:pStyle w:val="B1"/>
        <w:ind w:firstLine="0"/>
      </w:pPr>
      <w:r>
        <w:t xml:space="preserve">Additionally, the </w:t>
      </w:r>
      <w:r>
        <w:rPr>
          <w:lang w:val="en-US"/>
        </w:rPr>
        <w:t>NRM/SEAL server</w:t>
      </w:r>
      <w:r>
        <w:t xml:space="preserve"> </w:t>
      </w:r>
      <w:r>
        <w:rPr>
          <w:rFonts w:hint="eastAsia"/>
          <w:lang w:eastAsia="zh-CN"/>
        </w:rPr>
        <w:t>may</w:t>
      </w:r>
      <w:r>
        <w:t xml:space="preserve"> activate</w:t>
      </w:r>
      <w:r w:rsidRPr="00B206D4">
        <w:t xml:space="preserve"> monitoring of </w:t>
      </w:r>
      <w:r>
        <w:t>the</w:t>
      </w:r>
      <w:r w:rsidRPr="00B206D4">
        <w:t xml:space="preserve"> performance</w:t>
      </w:r>
      <w:r>
        <w:t xml:space="preserve"> to receive </w:t>
      </w:r>
      <w:r w:rsidRPr="00E50866">
        <w:t>QoS monitoring event notifications from 5GC</w:t>
      </w:r>
      <w:r>
        <w:t xml:space="preserve"> by setting the (optionally </w:t>
      </w:r>
      <w:r w:rsidRPr="00B206D4">
        <w:t>with Alternative QoS Profiles</w:t>
      </w:r>
      <w:r>
        <w:t xml:space="preserve">) in the request, in this case the AF may receive the QoS downgrade notification for e.g. </w:t>
      </w:r>
      <w:r>
        <w:rPr>
          <w:lang w:eastAsia="zh-CN"/>
        </w:rPr>
        <w:t>latency</w:t>
      </w:r>
      <w:r>
        <w:t xml:space="preserve"> thus to initiate the NRM-assisted coordinated QoS provisioning for </w:t>
      </w:r>
      <w:r w:rsidRPr="009D319C">
        <w:t>5G LAN-Type  communication in clause 14.3.5.3.x</w:t>
      </w:r>
    </w:p>
    <w:p w14:paraId="5B864049" w14:textId="77777777" w:rsidR="001B3129" w:rsidRDefault="001B3129" w:rsidP="001B3129">
      <w:pPr>
        <w:pStyle w:val="B1"/>
      </w:pPr>
      <w:r>
        <w:t>5.</w:t>
      </w:r>
      <w:r>
        <w:tab/>
        <w:t xml:space="preserve">The NRM server sends to the NRM client 1an end-to-end QoS management response with a positive or negative acknowledgement of the request. </w:t>
      </w:r>
    </w:p>
    <w:p w14:paraId="5D6A4B46" w14:textId="6129D410" w:rsidR="001B3129" w:rsidRDefault="001B3129" w:rsidP="00626E7C">
      <w:pPr>
        <w:pStyle w:val="B1"/>
      </w:pPr>
      <w:r>
        <w:t>6.</w:t>
      </w:r>
      <w:r>
        <w:tab/>
        <w:t xml:space="preserve">If the NRF server receives the end-to-end QoS management request including VAL UE2 as </w:t>
      </w:r>
      <w:r w:rsidRPr="00747175">
        <w:t>any of</w:t>
      </w:r>
      <w:r>
        <w:t xml:space="preserve"> </w:t>
      </w:r>
      <w:r>
        <w:rPr>
          <w:lang w:val="en-US"/>
        </w:rPr>
        <w:t>the</w:t>
      </w:r>
      <w:r w:rsidRPr="001152ED">
        <w:t xml:space="preserve"> </w:t>
      </w:r>
      <w:r>
        <w:t xml:space="preserve">List of VAL UEs, then the NRM server may also send a notification to NRM client 2 (of VAL UE 2) to inform about the end-to-end QoS management initiation by the NRM server. </w:t>
      </w:r>
    </w:p>
    <w:p w14:paraId="0232860A" w14:textId="7F2C313F" w:rsidR="00312C76" w:rsidRPr="003167FF" w:rsidRDefault="00312C76" w:rsidP="00312C76">
      <w:pPr>
        <w:pStyle w:val="Heading4"/>
        <w:rPr>
          <w:lang w:eastAsia="zh-CN"/>
        </w:rPr>
      </w:pPr>
      <w:bookmarkStart w:id="1753" w:name="_Toc162886387"/>
      <w:r w:rsidRPr="003167FF">
        <w:t>14.3.5.3</w:t>
      </w:r>
      <w:r w:rsidRPr="003167FF">
        <w:tab/>
        <w:t xml:space="preserve">Procedure for coordinated </w:t>
      </w:r>
      <w:r w:rsidRPr="003167FF">
        <w:rPr>
          <w:lang w:eastAsia="zh-CN"/>
        </w:rPr>
        <w:t>QoS provisioning operation in network assisted UE-to-UE communications</w:t>
      </w:r>
      <w:bookmarkEnd w:id="1753"/>
      <w:r w:rsidRPr="003167FF">
        <w:rPr>
          <w:noProof/>
        </w:rPr>
        <w:t xml:space="preserve"> </w:t>
      </w:r>
    </w:p>
    <w:p w14:paraId="674CD68B" w14:textId="77777777" w:rsidR="00312C76" w:rsidRPr="003167FF" w:rsidRDefault="00312C76" w:rsidP="00312C76">
      <w:pPr>
        <w:rPr>
          <w:bCs/>
        </w:rPr>
      </w:pPr>
      <w:r w:rsidRPr="003167FF">
        <w:rPr>
          <w:noProof/>
        </w:rPr>
        <w:t xml:space="preserve">This procedure provides a mechanism for ensuring the end-to-end application QoS requirement fulfilment for the application service (which is between two or more VAL UEs), considering that the QoS of one of the links may downgrade. </w:t>
      </w:r>
      <w:r w:rsidRPr="003167FF">
        <w:rPr>
          <w:bCs/>
        </w:rPr>
        <w:t xml:space="preserve">It is assumed that the application session is ongoing, and both the source and target VAL UEs are connected to 3GPP network (the same or different). The communication between the VAL UEs is assumed to be in-direct / network-assisted; hence two PDU sessions are established respectively (one per VAL UE). </w:t>
      </w:r>
    </w:p>
    <w:p w14:paraId="216FA3B4" w14:textId="19EF9FF0" w:rsidR="001B3129" w:rsidRDefault="001B3129" w:rsidP="001B3129">
      <w:r>
        <w:t>The clause 14.3.5.2.1 describes the end-to-end QoS/resource management capability for network-assisted UE-to-UE communications for a single pair of UEs.</w:t>
      </w:r>
    </w:p>
    <w:p w14:paraId="324B108B" w14:textId="57A03363" w:rsidR="001B3129" w:rsidRDefault="001B3129" w:rsidP="00626E7C">
      <w:r>
        <w:t>The clause 14.3.5.2.2 describes the end-to-end QoS/resource management capability for network-assisted UE-to-UE communications for a group of UEs.</w:t>
      </w:r>
    </w:p>
    <w:p w14:paraId="09CF7316" w14:textId="0ED65F90" w:rsidR="00312C76" w:rsidRPr="003167FF" w:rsidRDefault="00312C76" w:rsidP="00312C76">
      <w:pPr>
        <w:pStyle w:val="Heading5"/>
      </w:pPr>
      <w:bookmarkStart w:id="1754" w:name="_Toc162886388"/>
      <w:r w:rsidRPr="003167FF">
        <w:t>14.3.5.3.1</w:t>
      </w:r>
      <w:r w:rsidRPr="003167FF">
        <w:tab/>
        <w:t>Procedure</w:t>
      </w:r>
      <w:r w:rsidR="001B3129" w:rsidRPr="001B3129">
        <w:t xml:space="preserve"> for a single pair of UEs</w:t>
      </w:r>
      <w:bookmarkEnd w:id="1754"/>
    </w:p>
    <w:p w14:paraId="767EBC46" w14:textId="68903CD1" w:rsidR="00312C76" w:rsidRPr="003167FF" w:rsidRDefault="00312C76" w:rsidP="00312C76">
      <w:r w:rsidRPr="003167FF">
        <w:t>Figure 14.3.5.3.1-1 illustrates the procedure where the NRM server supports the coordinated QoS provisioning for network-assisted UE-to-UE communications</w:t>
      </w:r>
      <w:r w:rsidR="001B3129" w:rsidRPr="001B3129">
        <w:t xml:space="preserve"> for a single pair of UEs</w:t>
      </w:r>
      <w:r w:rsidRPr="003167FF">
        <w:t>.</w:t>
      </w:r>
    </w:p>
    <w:p w14:paraId="7709CCDA" w14:textId="77777777" w:rsidR="00312C76" w:rsidRPr="003167FF" w:rsidRDefault="00312C76" w:rsidP="00312C76">
      <w:pPr>
        <w:rPr>
          <w:noProof/>
        </w:rPr>
      </w:pPr>
      <w:r w:rsidRPr="003167FF">
        <w:rPr>
          <w:noProof/>
        </w:rPr>
        <w:t xml:space="preserve">Pre-conditions: </w:t>
      </w:r>
    </w:p>
    <w:p w14:paraId="4E04B81D" w14:textId="77777777" w:rsidR="00312C76" w:rsidRPr="003167FF" w:rsidRDefault="00312C76" w:rsidP="00312C76">
      <w:pPr>
        <w:pStyle w:val="B1"/>
      </w:pPr>
      <w:r w:rsidRPr="003167FF">
        <w:rPr>
          <w:noProof/>
        </w:rPr>
        <w:t>1.</w:t>
      </w:r>
      <w:r w:rsidRPr="003167FF">
        <w:rPr>
          <w:noProof/>
        </w:rPr>
        <w:tab/>
        <w:t xml:space="preserve">NRM server has activated the </w:t>
      </w:r>
      <w:r w:rsidRPr="003167FF">
        <w:t>end-to-end QoS/resource management capability</w:t>
      </w:r>
      <w:r w:rsidRPr="003167FF">
        <w:rPr>
          <w:noProof/>
        </w:rPr>
        <w:t xml:space="preserve">, as described in 14.3.5.2.1  </w:t>
      </w:r>
    </w:p>
    <w:p w14:paraId="26180030" w14:textId="2B478968" w:rsidR="00312C76" w:rsidRPr="003167FF" w:rsidRDefault="00312C76" w:rsidP="00312C76">
      <w:pPr>
        <w:pStyle w:val="B1"/>
        <w:rPr>
          <w:noProof/>
        </w:rPr>
      </w:pPr>
      <w:r w:rsidRPr="003167FF">
        <w:t>2.</w:t>
      </w:r>
      <w:r w:rsidRPr="003167FF">
        <w:tab/>
        <w:t xml:space="preserve">NRM server, acting as AF, has registered to receive QoS monitoring event notifications from 5GC and notifications from VAL UEs (from both UEs), as specified in </w:t>
      </w:r>
      <w:r w:rsidR="001B3129" w:rsidRPr="001B3129">
        <w:t>3GPP</w:t>
      </w:r>
      <w:r w:rsidR="001B3129">
        <w:t> </w:t>
      </w:r>
      <w:r w:rsidRPr="003167FF">
        <w:t>TS</w:t>
      </w:r>
      <w:r w:rsidR="001B3129">
        <w:t> </w:t>
      </w:r>
      <w:r w:rsidRPr="003167FF">
        <w:t>23.501</w:t>
      </w:r>
      <w:r w:rsidR="001B3129">
        <w:t> [10]</w:t>
      </w:r>
      <w:r w:rsidRPr="003167FF">
        <w:t>.</w:t>
      </w:r>
    </w:p>
    <w:p w14:paraId="01CBE824" w14:textId="77777777" w:rsidR="00312C76" w:rsidRPr="003167FF" w:rsidRDefault="00312C76" w:rsidP="00312C76">
      <w:pPr>
        <w:pStyle w:val="TH"/>
      </w:pPr>
      <w:r w:rsidRPr="003167FF">
        <w:object w:dxaOrig="5953" w:dyaOrig="3925" w14:anchorId="46075402">
          <v:shape id="_x0000_i1160" type="#_x0000_t75" style="width:298.9pt;height:196.9pt" o:ole="">
            <v:imagedata r:id="rId287" o:title=""/>
          </v:shape>
          <o:OLEObject Type="Embed" ProgID="Visio.Drawing.15" ShapeID="_x0000_i1160" DrawAspect="Content" ObjectID="_1778736031" r:id="rId288"/>
        </w:object>
      </w:r>
    </w:p>
    <w:p w14:paraId="0695511F" w14:textId="77777777" w:rsidR="00312C76" w:rsidRPr="003167FF" w:rsidRDefault="00312C76" w:rsidP="00312C76">
      <w:pPr>
        <w:pStyle w:val="TF"/>
      </w:pPr>
      <w:r w:rsidRPr="003167FF">
        <w:t xml:space="preserve">Figure 14.3.5.3.1-1: NRM-assisted coordinated QoS provisioning for C2 communication </w:t>
      </w:r>
    </w:p>
    <w:p w14:paraId="2955D3E7" w14:textId="77777777" w:rsidR="00312C76" w:rsidRPr="003167FF" w:rsidRDefault="00312C76" w:rsidP="00312C76">
      <w:pPr>
        <w:pStyle w:val="B1"/>
        <w:jc w:val="both"/>
      </w:pPr>
      <w:r w:rsidRPr="003167FF">
        <w:t>1a.</w:t>
      </w:r>
      <w:r w:rsidRPr="003167FF">
        <w:tab/>
        <w:t xml:space="preserve">A QoS downgrade trigger event is sent from the NRM client of the VAL UE 1 to the NRM server, denoting an application QoS degradation (experienced or expected) e.g. based on the experienced packet delay or packet loss for the Uu link (e.g. packet loss great than threshold value). </w:t>
      </w:r>
      <w:r w:rsidRPr="003167FF">
        <w:rPr>
          <w:bCs/>
        </w:rPr>
        <w:t xml:space="preserve">The conditions for triggering the QoS downgrade indication from the NRM client is based on the threshold that may be provided in advance by the NRM server (at the </w:t>
      </w:r>
      <w:r w:rsidRPr="003167FF">
        <w:t>end-to-end QoS management response</w:t>
      </w:r>
      <w:r w:rsidRPr="003167FF">
        <w:rPr>
          <w:bCs/>
        </w:rPr>
        <w:t xml:space="preserve"> by the NRM server in </w:t>
      </w:r>
      <w:r w:rsidRPr="003167FF">
        <w:rPr>
          <w:noProof/>
        </w:rPr>
        <w:t>14.3.5.2.1</w:t>
      </w:r>
      <w:r w:rsidRPr="003167FF">
        <w:rPr>
          <w:bCs/>
        </w:rPr>
        <w:t>).</w:t>
      </w:r>
    </w:p>
    <w:p w14:paraId="5CAF13E2" w14:textId="6607580F" w:rsidR="00312C76" w:rsidRPr="003167FF" w:rsidRDefault="00312C76" w:rsidP="00312C76">
      <w:pPr>
        <w:pStyle w:val="B1"/>
        <w:jc w:val="both"/>
      </w:pPr>
      <w:r w:rsidRPr="003167FF">
        <w:t>1b.</w:t>
      </w:r>
      <w:r w:rsidRPr="003167FF">
        <w:tab/>
        <w:t>Alternatively, the NRM server receives a trigger event from the 5GC (SMF/NEF), denoting a QoS downgrade notification for the VAL UE 1 session. (described in clause 5.7.2.4.1b of 3GPP TS 23.501</w:t>
      </w:r>
      <w:r w:rsidR="00DB5B64">
        <w:t> [10]</w:t>
      </w:r>
      <w:r w:rsidRPr="003167FF">
        <w:t>).</w:t>
      </w:r>
    </w:p>
    <w:p w14:paraId="439AA0ED" w14:textId="726F28B4" w:rsidR="00312C76" w:rsidRPr="003167FF" w:rsidRDefault="00312C76" w:rsidP="00312C76">
      <w:pPr>
        <w:pStyle w:val="B1"/>
        <w:jc w:val="both"/>
        <w:rPr>
          <w:bCs/>
        </w:rPr>
      </w:pPr>
      <w:r w:rsidRPr="003167FF">
        <w:t>2.</w:t>
      </w:r>
      <w:r w:rsidRPr="003167FF">
        <w:tab/>
        <w:t xml:space="preserve">The NRM server evaluates the fulfilment/non-fulfilment of the end-to-end QoS based on the trigger event. NRM server may retrieve additional information </w:t>
      </w:r>
      <w:r w:rsidRPr="003167FF">
        <w:rPr>
          <w:bCs/>
        </w:rPr>
        <w:t>based on subscription to support its evaluation. This could be</w:t>
      </w:r>
      <w:r w:rsidRPr="003167FF">
        <w:t xml:space="preserve"> from the 5GC (</w:t>
      </w:r>
      <w:r w:rsidRPr="003167FF">
        <w:rPr>
          <w:bCs/>
        </w:rPr>
        <w:t xml:space="preserve">NEF Monitoring Events as in </w:t>
      </w:r>
      <w:r w:rsidR="00DB5B64" w:rsidRPr="00DB5B64">
        <w:rPr>
          <w:bCs/>
        </w:rPr>
        <w:t>3GPP</w:t>
      </w:r>
      <w:r w:rsidR="00DB5B64">
        <w:rPr>
          <w:bCs/>
        </w:rPr>
        <w:t> </w:t>
      </w:r>
      <w:r w:rsidR="00DB5B64" w:rsidRPr="00DB5B64">
        <w:rPr>
          <w:bCs/>
        </w:rPr>
        <w:t>TS</w:t>
      </w:r>
      <w:r w:rsidR="00DB5B64">
        <w:rPr>
          <w:bCs/>
        </w:rPr>
        <w:t> </w:t>
      </w:r>
      <w:r w:rsidRPr="003167FF">
        <w:rPr>
          <w:bCs/>
        </w:rPr>
        <w:t>23.502</w:t>
      </w:r>
      <w:r w:rsidR="00DB5B64">
        <w:rPr>
          <w:bCs/>
        </w:rPr>
        <w:t> [11]</w:t>
      </w:r>
      <w:r w:rsidRPr="003167FF">
        <w:rPr>
          <w:bCs/>
        </w:rPr>
        <w:t xml:space="preserve">, QoS sustainability analytics as in </w:t>
      </w:r>
      <w:r w:rsidR="00DB5B64" w:rsidRPr="00DB5B64">
        <w:rPr>
          <w:bCs/>
        </w:rPr>
        <w:t>3GPP</w:t>
      </w:r>
      <w:r w:rsidR="00DB5B64">
        <w:rPr>
          <w:bCs/>
        </w:rPr>
        <w:t> </w:t>
      </w:r>
      <w:r w:rsidRPr="003167FF">
        <w:rPr>
          <w:bCs/>
        </w:rPr>
        <w:t>TS</w:t>
      </w:r>
      <w:r w:rsidR="00DB5B64">
        <w:rPr>
          <w:bCs/>
        </w:rPr>
        <w:t> </w:t>
      </w:r>
      <w:r w:rsidRPr="003167FF">
        <w:rPr>
          <w:bCs/>
        </w:rPr>
        <w:t>23.288 [34]) or SEAL LMS (on demand location reporting for one or both VAL UEs 1 and 2).</w:t>
      </w:r>
    </w:p>
    <w:p w14:paraId="1E1C81C3" w14:textId="77777777" w:rsidR="00312C76" w:rsidRPr="003167FF" w:rsidRDefault="00312C76" w:rsidP="00312C76">
      <w:pPr>
        <w:pStyle w:val="B1"/>
        <w:ind w:firstLine="0"/>
        <w:jc w:val="both"/>
      </w:pPr>
      <w:r w:rsidRPr="003167FF">
        <w:t>Then, the NRM server, determines an action, which is the QoS parameter adaptation of one or both links (QoS profile downgrade for the link receive QoS notification control, and QoS upgrade for the link which can be upgraded).</w:t>
      </w:r>
    </w:p>
    <w:p w14:paraId="46AACB43" w14:textId="28E37C2D" w:rsidR="00312C76" w:rsidRPr="003167FF" w:rsidRDefault="00312C76" w:rsidP="00312C76">
      <w:pPr>
        <w:pStyle w:val="B1"/>
        <w:jc w:val="both"/>
      </w:pPr>
      <w:r w:rsidRPr="003167FF">
        <w:t>3.</w:t>
      </w:r>
      <w:r w:rsidRPr="003167FF">
        <w:tab/>
        <w:t>The NRM/SEAL server, acting as AF, sends to the 5GC (to SMF via NEF or to PCF via N5) a request for a change of the QoS profile mapped to the one or both network sessions (for VAL UE 1 and UE 2) or the update of the PCC rules to apply the new traffic policy (as specified in 3GPP</w:t>
      </w:r>
      <w:r w:rsidR="00DB5B64">
        <w:t> </w:t>
      </w:r>
      <w:r w:rsidRPr="003167FF">
        <w:t>TS</w:t>
      </w:r>
      <w:r w:rsidR="00DB5B64">
        <w:t> </w:t>
      </w:r>
      <w:r w:rsidRPr="003167FF">
        <w:t>23.502</w:t>
      </w:r>
      <w:r w:rsidR="00DB5B64">
        <w:t> [11]</w:t>
      </w:r>
      <w:r w:rsidRPr="003167FF">
        <w:t xml:space="preserve"> in clause 4.15.6.6a: AF session with required QoS update procedure).</w:t>
      </w:r>
    </w:p>
    <w:p w14:paraId="2144B6BD" w14:textId="77777777" w:rsidR="00312C76" w:rsidRPr="003167FF" w:rsidRDefault="00312C76" w:rsidP="00312C76">
      <w:pPr>
        <w:pStyle w:val="B1"/>
        <w:jc w:val="both"/>
      </w:pPr>
      <w:r w:rsidRPr="003167FF">
        <w:t>4.</w:t>
      </w:r>
      <w:r w:rsidRPr="003167FF">
        <w:tab/>
        <w:t xml:space="preserve">The NRM server sends an application QoS change notification to the affected NRM clients, to inform on the adaptation of the QoS requirements for the individual session. </w:t>
      </w:r>
    </w:p>
    <w:p w14:paraId="63B716B0" w14:textId="7BF7F0F3" w:rsidR="00DB5B64" w:rsidRDefault="00DB5B64" w:rsidP="00DB5B64">
      <w:pPr>
        <w:pStyle w:val="Heading5"/>
      </w:pPr>
      <w:bookmarkStart w:id="1755" w:name="_Toc162886389"/>
      <w:r>
        <w:t>14.3.5.3.2</w:t>
      </w:r>
      <w:r>
        <w:tab/>
        <w:t>Procedure</w:t>
      </w:r>
      <w:r w:rsidRPr="003040D7">
        <w:t xml:space="preserve"> </w:t>
      </w:r>
      <w:r>
        <w:t>for a group of UEs</w:t>
      </w:r>
      <w:bookmarkEnd w:id="1755"/>
    </w:p>
    <w:p w14:paraId="01EE3C93" w14:textId="57FEE661" w:rsidR="00DB5B64" w:rsidRDefault="00DB5B64" w:rsidP="00DB5B64">
      <w:r>
        <w:t xml:space="preserve">Figure 14.3.5.3.2 illustrates the procedure where the NRM server supports the coordinated </w:t>
      </w:r>
      <w:r>
        <w:rPr>
          <w:lang w:val="en-US"/>
        </w:rPr>
        <w:t>QoS provisioning for network-assisted UE-to-UE communications</w:t>
      </w:r>
      <w:r>
        <w:t>.</w:t>
      </w:r>
    </w:p>
    <w:p w14:paraId="2B9696B1" w14:textId="77777777" w:rsidR="00DB5B64" w:rsidRDefault="00DB5B64" w:rsidP="00DB5B64">
      <w:pPr>
        <w:rPr>
          <w:noProof/>
          <w:lang w:val="en-US"/>
        </w:rPr>
      </w:pPr>
      <w:r>
        <w:rPr>
          <w:noProof/>
          <w:lang w:val="en-US"/>
        </w:rPr>
        <w:t xml:space="preserve">Pre-conditions: </w:t>
      </w:r>
    </w:p>
    <w:p w14:paraId="4B1FBC20" w14:textId="77777777" w:rsidR="00DB5B64" w:rsidRDefault="00DB5B64" w:rsidP="00DB5B64">
      <w:pPr>
        <w:pStyle w:val="B1"/>
        <w:rPr>
          <w:noProof/>
          <w:lang w:val="en-US"/>
        </w:rPr>
      </w:pPr>
      <w:r>
        <w:rPr>
          <w:noProof/>
          <w:lang w:val="en-US"/>
        </w:rPr>
        <w:t>1.</w:t>
      </w:r>
      <w:r>
        <w:rPr>
          <w:noProof/>
          <w:lang w:val="en-US"/>
        </w:rPr>
        <w:tab/>
        <w:t xml:space="preserve">NRM server has activated the </w:t>
      </w:r>
      <w:r>
        <w:t xml:space="preserve">end-to-end </w:t>
      </w:r>
      <w:r>
        <w:rPr>
          <w:lang w:val="en-US"/>
        </w:rPr>
        <w:t>QoS/resource management capability</w:t>
      </w:r>
      <w:r>
        <w:rPr>
          <w:noProof/>
          <w:lang w:val="en-US"/>
        </w:rPr>
        <w:t>, as described in 14.3.5.2.1</w:t>
      </w:r>
    </w:p>
    <w:p w14:paraId="1B80EE78" w14:textId="77777777" w:rsidR="00DB5B64" w:rsidRDefault="00DB5B64" w:rsidP="00DB5B64">
      <w:pPr>
        <w:pStyle w:val="B1"/>
        <w:rPr>
          <w:noProof/>
          <w:lang w:val="en-US"/>
        </w:rPr>
      </w:pPr>
      <w:r>
        <w:rPr>
          <w:lang w:val="en-US"/>
        </w:rPr>
        <w:t>2.</w:t>
      </w:r>
      <w:r>
        <w:rPr>
          <w:lang w:val="en-US"/>
        </w:rPr>
        <w:tab/>
        <w:t>NRM server, acting as AF, has registered to receive QoS monitoring event notifications from 5GC and notifications from VAL UEs (from any UEs in a group), as specified in 3GPP TS 23.501 [10].</w:t>
      </w:r>
    </w:p>
    <w:p w14:paraId="3C493913" w14:textId="77777777" w:rsidR="00DB5B64" w:rsidRDefault="00DB5B64" w:rsidP="00626E7C">
      <w:pPr>
        <w:pStyle w:val="TH"/>
        <w:rPr>
          <w:lang w:val="en-US"/>
        </w:rPr>
      </w:pPr>
      <w:r>
        <w:object w:dxaOrig="5940" w:dyaOrig="3900" w14:anchorId="775A713D">
          <v:shape id="_x0000_i1161" type="#_x0000_t75" style="width:299.25pt;height:195.4pt" o:ole="">
            <v:imagedata r:id="rId289" o:title=""/>
          </v:shape>
          <o:OLEObject Type="Embed" ProgID="Visio.Drawing.15" ShapeID="_x0000_i1161" DrawAspect="Content" ObjectID="_1778736032" r:id="rId290"/>
        </w:object>
      </w:r>
    </w:p>
    <w:p w14:paraId="601F72AE" w14:textId="4B00CEF7" w:rsidR="00DB5B64" w:rsidRPr="00CE0C64" w:rsidRDefault="00DB5B64" w:rsidP="00626E7C">
      <w:pPr>
        <w:pStyle w:val="TF"/>
      </w:pPr>
      <w:r w:rsidRPr="00CE0C64">
        <w:t>Figure 14.3.5.3.</w:t>
      </w:r>
      <w:r>
        <w:t>2-1</w:t>
      </w:r>
      <w:r w:rsidRPr="00CE0C64">
        <w:t xml:space="preserve">: NRM-assisted coordinated QoS provisioning for 5G LAN-Type communication </w:t>
      </w:r>
    </w:p>
    <w:p w14:paraId="317F62D1" w14:textId="77777777" w:rsidR="00DB5B64" w:rsidRDefault="00DB5B64" w:rsidP="00626E7C">
      <w:pPr>
        <w:pStyle w:val="B1"/>
        <w:rPr>
          <w:lang w:val="en-US"/>
        </w:rPr>
      </w:pPr>
      <w:r>
        <w:rPr>
          <w:lang w:val="en-US"/>
        </w:rPr>
        <w:t>1.</w:t>
      </w:r>
      <w:r>
        <w:rPr>
          <w:lang w:val="en-US"/>
        </w:rPr>
        <w:tab/>
        <w:t>T</w:t>
      </w:r>
      <w:r>
        <w:t xml:space="preserve">he NRM server receives a trigger event from the 5GC (SMF/NEF), denoting a QoS downgrade notification for the network session of any group member in a group. </w:t>
      </w:r>
      <w:r>
        <w:rPr>
          <w:lang w:val="en-US"/>
        </w:rPr>
        <w:t>(described in clause </w:t>
      </w:r>
      <w:r>
        <w:t>5.7.2.4.1b</w:t>
      </w:r>
      <w:r>
        <w:rPr>
          <w:lang w:val="en-US"/>
        </w:rPr>
        <w:t xml:space="preserve"> of 3GPP TS 23.501 [10]).</w:t>
      </w:r>
    </w:p>
    <w:p w14:paraId="7EFEAB16" w14:textId="77777777" w:rsidR="00DB5B64" w:rsidRDefault="00DB5B64" w:rsidP="00626E7C">
      <w:pPr>
        <w:pStyle w:val="B1"/>
        <w:rPr>
          <w:lang w:val="en-US"/>
        </w:rPr>
      </w:pPr>
      <w:r w:rsidRPr="00CE0C64">
        <w:rPr>
          <w:lang w:val="en-US"/>
        </w:rPr>
        <w:t>2.</w:t>
      </w:r>
      <w:r w:rsidRPr="00CE0C64">
        <w:rPr>
          <w:lang w:val="en-US"/>
        </w:rPr>
        <w:tab/>
        <w:t xml:space="preserve">The NRM server evaluates the fulfilment/non-fulfilment of the end-to-end QoS based on the trigger event. NRM server may retrieve additional information based on subscription to support its evaluation. This could be from the 5GC (NEF Monitoring Events as in </w:t>
      </w:r>
      <w:r>
        <w:rPr>
          <w:lang w:val="en-US"/>
        </w:rPr>
        <w:t>3GPP TS </w:t>
      </w:r>
      <w:r w:rsidRPr="00CE0C64">
        <w:rPr>
          <w:lang w:val="en-US"/>
        </w:rPr>
        <w:t>23.502</w:t>
      </w:r>
      <w:r>
        <w:rPr>
          <w:lang w:val="en-US"/>
        </w:rPr>
        <w:t> [11]</w:t>
      </w:r>
      <w:r w:rsidRPr="00CE0C64">
        <w:rPr>
          <w:lang w:val="en-US"/>
        </w:rPr>
        <w:t xml:space="preserve">, QoS sustainability analytics as in </w:t>
      </w:r>
      <w:r>
        <w:rPr>
          <w:lang w:val="en-US"/>
        </w:rPr>
        <w:t>3GPP </w:t>
      </w:r>
      <w:r w:rsidRPr="00CE0C64">
        <w:rPr>
          <w:lang w:val="en-US"/>
        </w:rPr>
        <w:t>TS</w:t>
      </w:r>
      <w:r>
        <w:rPr>
          <w:lang w:val="en-US"/>
        </w:rPr>
        <w:t> </w:t>
      </w:r>
      <w:r w:rsidRPr="00CE0C64">
        <w:rPr>
          <w:lang w:val="en-US"/>
        </w:rPr>
        <w:t>23.288</w:t>
      </w:r>
      <w:r>
        <w:rPr>
          <w:lang w:val="en-US"/>
        </w:rPr>
        <w:t> </w:t>
      </w:r>
      <w:r w:rsidRPr="00CE0C64">
        <w:rPr>
          <w:lang w:val="en-US"/>
        </w:rPr>
        <w:t>[34]) or SEAL LMS (on demand location reporting for one or both VAL UEs 1 and 2).</w:t>
      </w:r>
    </w:p>
    <w:p w14:paraId="0AF66FEB" w14:textId="77777777" w:rsidR="00DB5B64" w:rsidRDefault="00DB5B64" w:rsidP="00DB5B64">
      <w:pPr>
        <w:pStyle w:val="B1"/>
        <w:ind w:firstLine="0"/>
        <w:jc w:val="both"/>
        <w:rPr>
          <w:lang w:val="en-US"/>
        </w:rPr>
      </w:pPr>
      <w:r>
        <w:rPr>
          <w:lang w:val="en-US"/>
        </w:rPr>
        <w:t>Then, t</w:t>
      </w:r>
      <w:r>
        <w:t>he NRM server</w:t>
      </w:r>
      <w:r>
        <w:rPr>
          <w:lang w:val="en-US"/>
        </w:rPr>
        <w:t>, determines an action, which is the</w:t>
      </w:r>
      <w:r w:rsidRPr="00A70570">
        <w:rPr>
          <w:lang w:val="en-US"/>
        </w:rPr>
        <w:t xml:space="preserve"> </w:t>
      </w:r>
      <w:r>
        <w:rPr>
          <w:lang w:val="en-US"/>
        </w:rPr>
        <w:t xml:space="preserve">QoS parameter adaptation of only </w:t>
      </w:r>
      <w:r>
        <w:rPr>
          <w:lang w:eastAsia="zh-CN"/>
        </w:rPr>
        <w:t>uplink/downlink network session or both uplink and downlink network sessions for each ingress group member in the group</w:t>
      </w:r>
      <w:r>
        <w:rPr>
          <w:lang w:val="en-US"/>
        </w:rPr>
        <w:t>.</w:t>
      </w:r>
    </w:p>
    <w:p w14:paraId="2B3046D7" w14:textId="77777777" w:rsidR="00DB5B64" w:rsidRDefault="00DB5B64" w:rsidP="00626E7C">
      <w:pPr>
        <w:pStyle w:val="B1"/>
        <w:rPr>
          <w:lang w:val="en-US"/>
        </w:rPr>
      </w:pPr>
      <w:r>
        <w:rPr>
          <w:lang w:val="en-US"/>
        </w:rPr>
        <w:t>3.</w:t>
      </w:r>
      <w:r>
        <w:rPr>
          <w:lang w:val="en-US"/>
        </w:rPr>
        <w:tab/>
        <w:t xml:space="preserve">The NRM/SEAL server, acting as AF, sends to the 5GC (to SMF via NEF or to PCF via N5) a request for a change of the QoS profile mapped to the impacted network sessions or the update of the PCC rules to apply the new traffic policy (as specified in 3GPP TS 23.502 [11] in clause 4.15.6.14: </w:t>
      </w:r>
      <w:r w:rsidRPr="00140E21">
        <w:rPr>
          <w:lang w:eastAsia="zh-CN"/>
        </w:rPr>
        <w:t xml:space="preserve">AF </w:t>
      </w:r>
      <w:r>
        <w:rPr>
          <w:lang w:eastAsia="zh-CN"/>
        </w:rPr>
        <w:t>requested</w:t>
      </w:r>
      <w:r w:rsidRPr="00140E21">
        <w:rPr>
          <w:lang w:eastAsia="zh-CN"/>
        </w:rPr>
        <w:t xml:space="preserve"> QoS </w:t>
      </w:r>
      <w:r>
        <w:rPr>
          <w:lang w:eastAsia="zh-CN"/>
        </w:rPr>
        <w:t xml:space="preserve">for a UE or group of UEs </w:t>
      </w:r>
      <w:r w:rsidRPr="0012511F">
        <w:rPr>
          <w:lang w:eastAsia="zh-CN"/>
        </w:rPr>
        <w:t>not identified by a UE address</w:t>
      </w:r>
      <w:r>
        <w:rPr>
          <w:lang w:eastAsia="zh-CN"/>
        </w:rPr>
        <w:t xml:space="preserve"> </w:t>
      </w:r>
      <w:r>
        <w:rPr>
          <w:lang w:val="en-US" w:eastAsia="zh-CN"/>
        </w:rPr>
        <w:t>procedure</w:t>
      </w:r>
      <w:r>
        <w:rPr>
          <w:lang w:val="en-US"/>
        </w:rPr>
        <w:t>).</w:t>
      </w:r>
    </w:p>
    <w:p w14:paraId="39DBE906" w14:textId="2A121B66" w:rsidR="00DB5B64" w:rsidRPr="00626E7C" w:rsidRDefault="00DB5B64" w:rsidP="00626E7C">
      <w:pPr>
        <w:pStyle w:val="B1"/>
        <w:rPr>
          <w:lang w:val="en-US"/>
        </w:rPr>
      </w:pPr>
      <w:r>
        <w:rPr>
          <w:lang w:val="en-US"/>
        </w:rPr>
        <w:t>4.</w:t>
      </w:r>
      <w:r>
        <w:rPr>
          <w:lang w:val="en-US"/>
        </w:rPr>
        <w:tab/>
        <w:t xml:space="preserve">The NRM server sends an application QoS change notification to the affected NRM clients, to inform on the adaptation of the QoS requirements for the individual session. </w:t>
      </w:r>
    </w:p>
    <w:p w14:paraId="64232BA0" w14:textId="3404DE96" w:rsidR="00312C76" w:rsidRPr="003167FF" w:rsidRDefault="00312C76" w:rsidP="00312C76">
      <w:pPr>
        <w:pStyle w:val="Heading3"/>
      </w:pPr>
      <w:bookmarkStart w:id="1756" w:name="_Toc162886390"/>
      <w:r w:rsidRPr="003167FF">
        <w:t>14.3.6</w:t>
      </w:r>
      <w:r w:rsidRPr="003167FF">
        <w:tab/>
        <w:t>Event Monitoring</w:t>
      </w:r>
      <w:bookmarkEnd w:id="1756"/>
    </w:p>
    <w:p w14:paraId="344D9775" w14:textId="77777777" w:rsidR="00312C76" w:rsidRPr="003167FF" w:rsidRDefault="00312C76" w:rsidP="00312C76">
      <w:pPr>
        <w:pStyle w:val="Heading4"/>
      </w:pPr>
      <w:bookmarkStart w:id="1757" w:name="_Toc162886391"/>
      <w:r w:rsidRPr="003167FF">
        <w:t>14.3.6.1</w:t>
      </w:r>
      <w:r w:rsidRPr="003167FF">
        <w:tab/>
        <w:t>General</w:t>
      </w:r>
      <w:bookmarkEnd w:id="1757"/>
    </w:p>
    <w:p w14:paraId="1FB8206C" w14:textId="77777777" w:rsidR="00312C76" w:rsidRPr="003167FF" w:rsidRDefault="00312C76" w:rsidP="00312C76">
      <w:r w:rsidRPr="003167FF">
        <w:t xml:space="preserve">The VAL server utilizes the NRM server for monitoring the events related to its VAL UEs and receive the event reports. The NRM server shall subscribe to multiple core network services to fetch all the required events related to the multiple VAL UEs served by the VAL server and report the same to the VAL server with the event details. </w:t>
      </w:r>
    </w:p>
    <w:p w14:paraId="75C09C8F" w14:textId="77777777" w:rsidR="00312C76" w:rsidRPr="003167FF" w:rsidRDefault="00312C76" w:rsidP="00312C76">
      <w:r w:rsidRPr="003167FF">
        <w:t>To monitor and report the events related to the VAL UE from the 3GPP core network, the NRM server shall use the Monitoring Events procedures as specified in 3GPP TS 23.502 [11].</w:t>
      </w:r>
    </w:p>
    <w:p w14:paraId="7943052B" w14:textId="77777777" w:rsidR="00312C76" w:rsidRPr="003167FF" w:rsidRDefault="00312C76" w:rsidP="00312C76">
      <w:r w:rsidRPr="003167FF">
        <w:t>To monitor and report the analytics events related to the VAL UE, the NRM server shall use the procedures specified in 3GPP TS 23.288 [34].</w:t>
      </w:r>
    </w:p>
    <w:p w14:paraId="1B2A4021" w14:textId="77777777" w:rsidR="00312C76" w:rsidRPr="003167FF" w:rsidRDefault="00312C76" w:rsidP="00312C76">
      <w:pPr>
        <w:pStyle w:val="Heading4"/>
      </w:pPr>
      <w:bookmarkStart w:id="1758" w:name="_Toc162886392"/>
      <w:r w:rsidRPr="003167FF">
        <w:t>14.3.6.2</w:t>
      </w:r>
      <w:r w:rsidRPr="003167FF">
        <w:tab/>
        <w:t>Monitoring Events Subscription Procedure</w:t>
      </w:r>
      <w:bookmarkEnd w:id="1758"/>
    </w:p>
    <w:p w14:paraId="3EEAEF0E" w14:textId="77777777" w:rsidR="00312C76" w:rsidRPr="003167FF" w:rsidRDefault="00312C76" w:rsidP="00312C76">
      <w:pPr>
        <w:pStyle w:val="Heading5"/>
      </w:pPr>
      <w:bookmarkStart w:id="1759" w:name="_Toc162886393"/>
      <w:r w:rsidRPr="003167FF">
        <w:t>14.3.6.2.1</w:t>
      </w:r>
      <w:r w:rsidRPr="003167FF">
        <w:tab/>
        <w:t>General</w:t>
      </w:r>
      <w:bookmarkEnd w:id="1759"/>
    </w:p>
    <w:p w14:paraId="55E1C759" w14:textId="77777777" w:rsidR="00312C76" w:rsidRPr="003167FF" w:rsidRDefault="00312C76" w:rsidP="00312C76">
      <w:r w:rsidRPr="003167FF">
        <w:t xml:space="preserve">The VAL server subscribes to the NRM server to monitor the events related to VAL UE(s). Based on the VAL server request, the NRM server consumes the relevant core network services to receive the events related to the VAL UE(s). The related procedure is illustrated in the next clause. </w:t>
      </w:r>
    </w:p>
    <w:p w14:paraId="51A98450" w14:textId="77777777" w:rsidR="00312C76" w:rsidRPr="003167FF" w:rsidRDefault="00312C76" w:rsidP="00312C76">
      <w:pPr>
        <w:pStyle w:val="Heading5"/>
      </w:pPr>
      <w:bookmarkStart w:id="1760" w:name="_Toc162886394"/>
      <w:r w:rsidRPr="003167FF">
        <w:t>14.3.6.2.2</w:t>
      </w:r>
      <w:r w:rsidRPr="003167FF">
        <w:tab/>
        <w:t>Procedure</w:t>
      </w:r>
      <w:bookmarkEnd w:id="1760"/>
    </w:p>
    <w:p w14:paraId="6F45C8E0" w14:textId="77777777" w:rsidR="00312C76" w:rsidRPr="003167FF" w:rsidRDefault="00312C76" w:rsidP="00312C76">
      <w:r w:rsidRPr="003167FF">
        <w:rPr>
          <w:lang w:eastAsia="zh-CN"/>
        </w:rPr>
        <w:t>The p</w:t>
      </w:r>
      <w:r w:rsidRPr="003167FF">
        <w:t>rocedure for VAL server subscribing to the NRM server, to monitor the VAL UE(s) related events is described in figure 14.3.6.2.2-1.</w:t>
      </w:r>
    </w:p>
    <w:p w14:paraId="63383514" w14:textId="77777777" w:rsidR="00312C76" w:rsidRPr="003167FF" w:rsidRDefault="00312C76" w:rsidP="00312C76">
      <w:r w:rsidRPr="003167FF">
        <w:t>Pre-conditions:</w:t>
      </w:r>
    </w:p>
    <w:p w14:paraId="7E593C45" w14:textId="77777777" w:rsidR="00312C76" w:rsidRPr="003167FF" w:rsidRDefault="00312C76" w:rsidP="00312C76">
      <w:pPr>
        <w:pStyle w:val="B1"/>
      </w:pPr>
      <w:r w:rsidRPr="003167FF">
        <w:t>-</w:t>
      </w:r>
      <w:r w:rsidRPr="003167FF">
        <w:tab/>
      </w:r>
      <w:r w:rsidRPr="003167FF">
        <w:rPr>
          <w:lang w:eastAsia="zh-CN"/>
        </w:rPr>
        <w:t xml:space="preserve">The NRM server is authorized to consume the core network services (Monitoring events </w:t>
      </w:r>
      <w:r w:rsidRPr="003167FF">
        <w:t xml:space="preserve">as specified in 3GPP TS 23.502 [11] </w:t>
      </w:r>
      <w:r w:rsidRPr="003167FF">
        <w:rPr>
          <w:lang w:eastAsia="zh-CN"/>
        </w:rPr>
        <w:t xml:space="preserve">and Analytics services as </w:t>
      </w:r>
      <w:r w:rsidRPr="003167FF">
        <w:t>specified in 3GPP TS 23.288 [34]</w:t>
      </w:r>
      <w:r w:rsidRPr="003167FF">
        <w:rPr>
          <w:lang w:eastAsia="zh-CN"/>
        </w:rPr>
        <w:t>)</w:t>
      </w:r>
      <w:r w:rsidRPr="003167FF">
        <w:t>;</w:t>
      </w:r>
    </w:p>
    <w:p w14:paraId="406A1482" w14:textId="77777777" w:rsidR="00312C76" w:rsidRPr="003167FF" w:rsidRDefault="00312C76" w:rsidP="00312C76">
      <w:pPr>
        <w:pStyle w:val="TH"/>
      </w:pPr>
      <w:r w:rsidRPr="003167FF">
        <w:object w:dxaOrig="8953" w:dyaOrig="5125" w14:anchorId="222EA399">
          <v:shape id="_x0000_i1162" type="#_x0000_t75" style="width:422.25pt;height:241.9pt" o:ole="">
            <v:imagedata r:id="rId291" o:title=""/>
          </v:shape>
          <o:OLEObject Type="Embed" ProgID="Visio.Drawing.15" ShapeID="_x0000_i1162" DrawAspect="Content" ObjectID="_1778736033" r:id="rId292"/>
        </w:object>
      </w:r>
    </w:p>
    <w:p w14:paraId="40A1995E" w14:textId="77777777" w:rsidR="00312C76" w:rsidRPr="003167FF" w:rsidRDefault="00312C76" w:rsidP="00312C76">
      <w:pPr>
        <w:pStyle w:val="TF"/>
        <w:rPr>
          <w:lang w:eastAsia="zh-CN"/>
        </w:rPr>
      </w:pPr>
      <w:r w:rsidRPr="003167FF">
        <w:t xml:space="preserve">Figure 14.3.6.2.2-1: Monitoring Events Subscription Procedure </w:t>
      </w:r>
    </w:p>
    <w:p w14:paraId="12857255" w14:textId="77777777" w:rsidR="00312C76" w:rsidRPr="003167FF" w:rsidRDefault="00312C76" w:rsidP="00312C76">
      <w:pPr>
        <w:pStyle w:val="B1"/>
        <w:rPr>
          <w:lang w:eastAsia="zh-CN"/>
        </w:rPr>
      </w:pPr>
      <w:r w:rsidRPr="003167FF">
        <w:t>1.</w:t>
      </w:r>
      <w:r w:rsidRPr="003167FF">
        <w:tab/>
      </w:r>
      <w:r w:rsidRPr="003167FF">
        <w:rPr>
          <w:lang w:eastAsia="zh-CN"/>
        </w:rPr>
        <w:t>The VAL server sends Monitoring Events Subscription request to the NRM server, requesting the NRM server to monitor the events related to the VAL UE(s) as per the subscription request, and shall include the information related to the events that the VAL server is interested in.</w:t>
      </w:r>
    </w:p>
    <w:p w14:paraId="247FEFC9" w14:textId="77777777" w:rsidR="00312C76" w:rsidRPr="003167FF" w:rsidRDefault="00312C76" w:rsidP="00312C76">
      <w:pPr>
        <w:pStyle w:val="B1"/>
      </w:pPr>
      <w:r w:rsidRPr="003167FF">
        <w:t>2.</w:t>
      </w:r>
      <w:r w:rsidRPr="003167FF">
        <w:tab/>
      </w:r>
      <w:r w:rsidRPr="003167FF">
        <w:rPr>
          <w:lang w:eastAsia="zh-CN"/>
        </w:rPr>
        <w:t xml:space="preserve">The NRM server shall check if the VAL server is authorized to initiate the Monitoring Events Subscription request and if authorized, shall respond with Monitoring Events Subscription Response message, </w:t>
      </w:r>
      <w:r w:rsidRPr="003167FF">
        <w:t>indicating</w:t>
      </w:r>
      <w:r w:rsidRPr="003167FF">
        <w:rPr>
          <w:lang w:eastAsia="zh-CN"/>
        </w:rPr>
        <w:t xml:space="preserve"> the successful subscription status along with subscription information to the VAL server.</w:t>
      </w:r>
      <w:r w:rsidRPr="003167FF">
        <w:t xml:space="preserve"> The VAL service ID may be used by the NRM server to derive event specific information in 3GPP core network services (e.g. QoS requirement in analytics event subscription), based on e.g. local configuration. The NRM server maps the VAL group ID (if received) to the External Group ID known to the 3GPP core network.</w:t>
      </w:r>
    </w:p>
    <w:p w14:paraId="5B1EC1BE" w14:textId="77777777" w:rsidR="00312C76" w:rsidRPr="003167FF" w:rsidRDefault="00312C76" w:rsidP="00312C76">
      <w:pPr>
        <w:pStyle w:val="NO"/>
      </w:pPr>
      <w:r w:rsidRPr="003167FF">
        <w:t>NOTE:</w:t>
      </w:r>
      <w:r w:rsidRPr="003167FF">
        <w:tab/>
        <w:t>The mapping between Monitoring profile ID and event details in the NRM server can be pre-configured and/or dynamically built based on VAL server request with explicitly sent event details</w:t>
      </w:r>
      <w:r w:rsidRPr="003167FF">
        <w:rPr>
          <w:lang w:eastAsia="zh-CN"/>
        </w:rPr>
        <w:t>, which is implementation specific</w:t>
      </w:r>
      <w:r w:rsidRPr="003167FF">
        <w:t>.</w:t>
      </w:r>
    </w:p>
    <w:p w14:paraId="45FB7A0D" w14:textId="27CF3249" w:rsidR="00312C76" w:rsidRPr="003167FF" w:rsidRDefault="00312C76" w:rsidP="00312C76">
      <w:pPr>
        <w:pStyle w:val="B1"/>
      </w:pPr>
      <w:r w:rsidRPr="003167FF">
        <w:t>3.</w:t>
      </w:r>
      <w:r w:rsidRPr="003167FF">
        <w:tab/>
        <w:t xml:space="preserve">Based on the events of interest information in the subscription request message, if applicable, the </w:t>
      </w:r>
      <w:r w:rsidRPr="003167FF">
        <w:rPr>
          <w:lang w:eastAsia="zh-CN"/>
        </w:rPr>
        <w:t>NRM server shall subscribe to the UE monitoring events (</w:t>
      </w:r>
      <w:r w:rsidR="00CC7B7F" w:rsidRPr="00F2731B">
        <w:t>LOSS</w:t>
      </w:r>
      <w:r w:rsidR="00CC7B7F">
        <w:t>_</w:t>
      </w:r>
      <w:r w:rsidR="00CC7B7F" w:rsidRPr="00F2731B">
        <w:t>OF</w:t>
      </w:r>
      <w:r w:rsidR="00CC7B7F">
        <w:t>_</w:t>
      </w:r>
      <w:r w:rsidR="00CC7B7F" w:rsidRPr="00F2731B">
        <w:t>CONNECTIVITY</w:t>
      </w:r>
      <w:r w:rsidRPr="003167FF">
        <w:t>, COMMUNICATION_FAILURE</w:t>
      </w:r>
      <w:r w:rsidR="00CC7B7F">
        <w:t>,</w:t>
      </w:r>
      <w:r w:rsidRPr="003167FF">
        <w:t xml:space="preserve"> etc.</w:t>
      </w:r>
      <w:r w:rsidRPr="003167FF">
        <w:rPr>
          <w:lang w:eastAsia="zh-CN"/>
        </w:rPr>
        <w:t>) for the set of UEs (VAL UEs) in the subscription request, as specified in 3GPP </w:t>
      </w:r>
      <w:r w:rsidRPr="003167FF">
        <w:t>TS 23.502 [11]</w:t>
      </w:r>
      <w:r w:rsidRPr="003167FF">
        <w:rPr>
          <w:lang w:eastAsia="zh-CN"/>
        </w:rPr>
        <w:t>.</w:t>
      </w:r>
    </w:p>
    <w:p w14:paraId="5B86315E" w14:textId="52C8DA95" w:rsidR="00312C76" w:rsidRPr="003167FF" w:rsidRDefault="00312C76" w:rsidP="00312C76">
      <w:pPr>
        <w:pStyle w:val="B1"/>
        <w:rPr>
          <w:lang w:eastAsia="zh-CN"/>
        </w:rPr>
      </w:pPr>
      <w:r w:rsidRPr="003167FF">
        <w:t>4.</w:t>
      </w:r>
      <w:r w:rsidRPr="003167FF">
        <w:tab/>
        <w:t xml:space="preserve">Based on the events of interest information in the subscription request message, if applicable, the </w:t>
      </w:r>
      <w:r w:rsidRPr="003167FF">
        <w:rPr>
          <w:lang w:eastAsia="zh-CN"/>
        </w:rPr>
        <w:t xml:space="preserve">NRM server shall subscribe to the UE analytics events (like </w:t>
      </w:r>
      <w:r w:rsidR="00CC7B7F" w:rsidRPr="00F2731B">
        <w:t>ABNORMAL</w:t>
      </w:r>
      <w:r w:rsidR="00CC7B7F">
        <w:t>_</w:t>
      </w:r>
      <w:r w:rsidR="00CC7B7F" w:rsidRPr="00F2731B">
        <w:t>BEHAVIOUR</w:t>
      </w:r>
      <w:r w:rsidR="00CC7B7F" w:rsidRPr="003167FF">
        <w:t xml:space="preserve"> </w:t>
      </w:r>
      <w:r w:rsidRPr="003167FF">
        <w:t>etc.</w:t>
      </w:r>
      <w:r w:rsidRPr="003167FF">
        <w:rPr>
          <w:lang w:eastAsia="zh-CN"/>
        </w:rPr>
        <w:t>) for the set of UEs (VAL UEs) in the subscription request, as specified in 3GPP </w:t>
      </w:r>
      <w:r w:rsidRPr="003167FF">
        <w:t>TS 23.288 [34]</w:t>
      </w:r>
      <w:r w:rsidRPr="003167FF">
        <w:rPr>
          <w:lang w:eastAsia="zh-CN"/>
        </w:rPr>
        <w:t>.</w:t>
      </w:r>
    </w:p>
    <w:p w14:paraId="4620CB86" w14:textId="77777777" w:rsidR="00312C76" w:rsidRPr="003167FF" w:rsidRDefault="00312C76" w:rsidP="00312C76">
      <w:pPr>
        <w:pStyle w:val="Heading4"/>
      </w:pPr>
      <w:bookmarkStart w:id="1761" w:name="_Toc162886395"/>
      <w:r w:rsidRPr="003167FF">
        <w:t>14.3.6.3</w:t>
      </w:r>
      <w:r w:rsidRPr="003167FF">
        <w:tab/>
        <w:t>Monitoring Events Notification Procedure</w:t>
      </w:r>
      <w:bookmarkEnd w:id="1761"/>
    </w:p>
    <w:p w14:paraId="732CAE7D" w14:textId="77777777" w:rsidR="00312C76" w:rsidRPr="003167FF" w:rsidRDefault="00312C76" w:rsidP="00312C76">
      <w:pPr>
        <w:pStyle w:val="Heading5"/>
      </w:pPr>
      <w:bookmarkStart w:id="1762" w:name="_Toc162886396"/>
      <w:r w:rsidRPr="003167FF">
        <w:t>14.3.6.3.1</w:t>
      </w:r>
      <w:r w:rsidRPr="003167FF">
        <w:tab/>
        <w:t>General</w:t>
      </w:r>
      <w:bookmarkEnd w:id="1762"/>
    </w:p>
    <w:p w14:paraId="142EF74F" w14:textId="77777777" w:rsidR="00312C76" w:rsidRPr="003167FF" w:rsidRDefault="00312C76" w:rsidP="00312C76">
      <w:r w:rsidRPr="003167FF">
        <w:t>The NRM server receives the events related to VAL UE(s) from the 3GPP core network. The NRM server reports the monitoring events information to the VAL server.</w:t>
      </w:r>
    </w:p>
    <w:p w14:paraId="68D25BF3" w14:textId="77777777" w:rsidR="00312C76" w:rsidRPr="003167FF" w:rsidRDefault="00312C76" w:rsidP="00312C76">
      <w:pPr>
        <w:pStyle w:val="Heading5"/>
      </w:pPr>
      <w:bookmarkStart w:id="1763" w:name="_Toc162886397"/>
      <w:r w:rsidRPr="003167FF">
        <w:t>14.3.6.3.2</w:t>
      </w:r>
      <w:r w:rsidRPr="003167FF">
        <w:tab/>
        <w:t>Procedure</w:t>
      </w:r>
      <w:bookmarkEnd w:id="1763"/>
    </w:p>
    <w:p w14:paraId="691E79B4" w14:textId="77777777" w:rsidR="00312C76" w:rsidRPr="003167FF" w:rsidRDefault="00312C76" w:rsidP="00312C76">
      <w:r w:rsidRPr="003167FF">
        <w:rPr>
          <w:lang w:eastAsia="zh-CN"/>
        </w:rPr>
        <w:t>The p</w:t>
      </w:r>
      <w:r w:rsidRPr="003167FF">
        <w:t>rocedure for NRM server notifying the VAL server with VAL UE(s) related events is described in figure 14.3.6.3.2-1.</w:t>
      </w:r>
    </w:p>
    <w:p w14:paraId="512FD4F7" w14:textId="77777777" w:rsidR="00312C76" w:rsidRPr="003167FF" w:rsidRDefault="00312C76" w:rsidP="00312C76">
      <w:r w:rsidRPr="003167FF">
        <w:t>Pre-conditions:</w:t>
      </w:r>
    </w:p>
    <w:p w14:paraId="3309FB1F" w14:textId="77777777" w:rsidR="00312C76" w:rsidRPr="003167FF" w:rsidRDefault="00312C76" w:rsidP="00312C76">
      <w:pPr>
        <w:pStyle w:val="B1"/>
      </w:pPr>
      <w:r w:rsidRPr="003167FF">
        <w:t>-</w:t>
      </w:r>
      <w:r w:rsidRPr="003167FF">
        <w:tab/>
      </w:r>
      <w:r w:rsidRPr="003167FF">
        <w:rPr>
          <w:lang w:eastAsia="zh-CN"/>
        </w:rPr>
        <w:t>The VAL server has subscribed with NRM server using Monitoring Events Subscription Procedure as specified in clause 14.3.6.2</w:t>
      </w:r>
      <w:r w:rsidRPr="003167FF">
        <w:t>;</w:t>
      </w:r>
    </w:p>
    <w:p w14:paraId="20F3A39D" w14:textId="77777777" w:rsidR="00312C76" w:rsidRPr="003167FF" w:rsidRDefault="00312C76" w:rsidP="00312C76">
      <w:pPr>
        <w:pStyle w:val="TH"/>
      </w:pPr>
      <w:r w:rsidRPr="003167FF">
        <w:object w:dxaOrig="8796" w:dyaOrig="4056" w14:anchorId="7246FA5F">
          <v:shape id="_x0000_i1163" type="#_x0000_t75" style="width:412.15pt;height:190.15pt" o:ole="">
            <v:imagedata r:id="rId293" o:title=""/>
          </v:shape>
          <o:OLEObject Type="Embed" ProgID="Visio.Drawing.15" ShapeID="_x0000_i1163" DrawAspect="Content" ObjectID="_1778736034" r:id="rId294"/>
        </w:object>
      </w:r>
    </w:p>
    <w:p w14:paraId="3DD87F39" w14:textId="77777777" w:rsidR="00312C76" w:rsidRPr="003167FF" w:rsidRDefault="00312C76" w:rsidP="00312C76">
      <w:pPr>
        <w:pStyle w:val="TF"/>
        <w:rPr>
          <w:lang w:eastAsia="zh-CN"/>
        </w:rPr>
      </w:pPr>
      <w:r w:rsidRPr="003167FF">
        <w:t xml:space="preserve">Figure 14.3.6.3.2-1: Monitoring Events Notification Procedure </w:t>
      </w:r>
    </w:p>
    <w:p w14:paraId="35958899" w14:textId="77777777" w:rsidR="00312C76" w:rsidRPr="003167FF" w:rsidRDefault="00312C76" w:rsidP="00312C76">
      <w:pPr>
        <w:pStyle w:val="B1"/>
        <w:rPr>
          <w:lang w:eastAsia="zh-CN"/>
        </w:rPr>
      </w:pPr>
      <w:r w:rsidRPr="003167FF">
        <w:t>1.</w:t>
      </w:r>
      <w:r w:rsidRPr="003167FF">
        <w:tab/>
        <w:t xml:space="preserve">If applicable, the NRM server receives the VAL UE related monitoring event notifications from the 3GPP core network as specified in </w:t>
      </w:r>
      <w:r w:rsidRPr="003167FF">
        <w:rPr>
          <w:lang w:eastAsia="zh-CN"/>
        </w:rPr>
        <w:t>3GPP </w:t>
      </w:r>
      <w:r w:rsidRPr="003167FF">
        <w:t xml:space="preserve">TS 23.502 [11]. </w:t>
      </w:r>
    </w:p>
    <w:p w14:paraId="44A615B8" w14:textId="77777777" w:rsidR="00312C76" w:rsidRPr="003167FF" w:rsidRDefault="00312C76" w:rsidP="00312C76">
      <w:pPr>
        <w:pStyle w:val="B1"/>
        <w:rPr>
          <w:lang w:eastAsia="zh-CN"/>
        </w:rPr>
      </w:pPr>
      <w:r w:rsidRPr="003167FF">
        <w:t>2.</w:t>
      </w:r>
      <w:r w:rsidRPr="003167FF">
        <w:tab/>
        <w:t xml:space="preserve">If applicable, the NRM server receives the VAL UE related Analytics event notifications from the 3GPP core network as specified in </w:t>
      </w:r>
      <w:r w:rsidRPr="003167FF">
        <w:rPr>
          <w:lang w:eastAsia="zh-CN"/>
        </w:rPr>
        <w:t>3GPP </w:t>
      </w:r>
      <w:r w:rsidRPr="003167FF">
        <w:t xml:space="preserve">TS 23.288 [34]. </w:t>
      </w:r>
    </w:p>
    <w:p w14:paraId="329C2044" w14:textId="311A319C" w:rsidR="00312C76" w:rsidRPr="003167FF" w:rsidRDefault="00312C76" w:rsidP="00312C76">
      <w:pPr>
        <w:pStyle w:val="B1"/>
        <w:rPr>
          <w:noProof/>
        </w:rPr>
      </w:pPr>
      <w:r w:rsidRPr="003167FF">
        <w:t>3.</w:t>
      </w:r>
      <w:r w:rsidR="001D49C4" w:rsidRPr="003167FF">
        <w:tab/>
      </w:r>
      <w:r w:rsidRPr="003167FF">
        <w:t>The NRM server notifies the VAL server about the events related to the VAL UE in Notify Monitorng Events message. If multiple events are to be notified, then the NRM server may aggregate the notifications and send to the VAL server.</w:t>
      </w:r>
    </w:p>
    <w:p w14:paraId="2A8EA42D" w14:textId="3F1128DD" w:rsidR="00312C76" w:rsidRPr="003167FF" w:rsidRDefault="00312C76" w:rsidP="00312C76">
      <w:pPr>
        <w:pStyle w:val="Heading3"/>
      </w:pPr>
      <w:bookmarkStart w:id="1764" w:name="_Toc162886398"/>
      <w:r w:rsidRPr="003167FF">
        <w:t>14.3.7</w:t>
      </w:r>
      <w:r w:rsidR="007837A6" w:rsidRPr="003167FF">
        <w:tab/>
      </w:r>
      <w:r w:rsidRPr="003167FF">
        <w:t>5G</w:t>
      </w:r>
      <w:r w:rsidR="007837A6" w:rsidRPr="003167FF">
        <w:t xml:space="preserve"> </w:t>
      </w:r>
      <w:r w:rsidRPr="003167FF">
        <w:t>TSC resource management procedures</w:t>
      </w:r>
      <w:bookmarkEnd w:id="1764"/>
    </w:p>
    <w:p w14:paraId="3D3D1329" w14:textId="77777777" w:rsidR="00312C76" w:rsidRPr="003167FF" w:rsidRDefault="00312C76" w:rsidP="00312C76">
      <w:pPr>
        <w:pStyle w:val="Heading4"/>
      </w:pPr>
      <w:bookmarkStart w:id="1765" w:name="_Toc67961100"/>
      <w:bookmarkStart w:id="1766" w:name="_Toc162886399"/>
      <w:r w:rsidRPr="003167FF">
        <w:t>14.3.7.1</w:t>
      </w:r>
      <w:r w:rsidRPr="003167FF">
        <w:tab/>
        <w:t>General</w:t>
      </w:r>
      <w:bookmarkEnd w:id="1765"/>
      <w:bookmarkEnd w:id="1766"/>
    </w:p>
    <w:p w14:paraId="6B14EA4D" w14:textId="77777777" w:rsidR="00312C76" w:rsidRPr="003167FF" w:rsidRDefault="00312C76" w:rsidP="00312C76">
      <w:r w:rsidRPr="003167FF">
        <w:t>The procedures related to the 5G TSC network resource management are described in the following subclauses.</w:t>
      </w:r>
    </w:p>
    <w:p w14:paraId="1C6D8715" w14:textId="77777777" w:rsidR="00312C76" w:rsidRPr="003167FF" w:rsidRDefault="00312C76" w:rsidP="00312C76">
      <w:pPr>
        <w:pStyle w:val="Heading4"/>
      </w:pPr>
      <w:bookmarkStart w:id="1767" w:name="_Toc162886400"/>
      <w:r w:rsidRPr="003167FF">
        <w:t>14.3.7.2</w:t>
      </w:r>
      <w:r w:rsidRPr="003167FF">
        <w:tab/>
        <w:t>TSC stream availability discovery procedure</w:t>
      </w:r>
      <w:bookmarkEnd w:id="1767"/>
    </w:p>
    <w:p w14:paraId="30E3F4E4" w14:textId="77777777" w:rsidR="00312C76" w:rsidRPr="003167FF" w:rsidRDefault="00312C76" w:rsidP="00312C76">
      <w:r w:rsidRPr="003167FF">
        <w:t xml:space="preserve">The TSC stream availability discovery procedure is used by the VAL server to discover the availability of resources for TSC communication for the given stream specification (i.e., between the target UEs) prior to creating the stream. </w:t>
      </w:r>
    </w:p>
    <w:p w14:paraId="34369483" w14:textId="77777777" w:rsidR="00312C76" w:rsidRPr="003167FF" w:rsidRDefault="00312C76" w:rsidP="00312C76">
      <w:r w:rsidRPr="003167FF">
        <w:t xml:space="preserve">Pre-conditions: </w:t>
      </w:r>
    </w:p>
    <w:p w14:paraId="2CEC3C95" w14:textId="77777777" w:rsidR="00312C76" w:rsidRPr="003167FF" w:rsidRDefault="00312C76" w:rsidP="00312C76">
      <w:pPr>
        <w:pStyle w:val="B1"/>
      </w:pPr>
      <w:r w:rsidRPr="003167FF">
        <w:t>1.</w:t>
      </w:r>
      <w:r w:rsidRPr="003167FF">
        <w:tab/>
        <w:t>Each UE has an established Ethernet PDU session and DS-TTs are connected to the 5GS TSC bridge. The traffic classes are configured on each DS-TT.</w:t>
      </w:r>
    </w:p>
    <w:p w14:paraId="7DDCF58B" w14:textId="77777777" w:rsidR="00312C76" w:rsidRPr="003167FF" w:rsidRDefault="00312C76" w:rsidP="00312C76">
      <w:pPr>
        <w:pStyle w:val="B1"/>
      </w:pPr>
      <w:r w:rsidRPr="003167FF">
        <w:t>2.</w:t>
      </w:r>
      <w:r w:rsidRPr="003167FF">
        <w:tab/>
        <w:t>The NRM server has collected the 5GS TSC bridge management and port management information. The latter is related to the Ethernet ports located in the DS-TTs including bridge delay per DS-TT Ethernet port pair per traffic class.</w:t>
      </w:r>
    </w:p>
    <w:p w14:paraId="20C4D866" w14:textId="77777777" w:rsidR="00312C76" w:rsidRPr="003167FF" w:rsidRDefault="00312C76" w:rsidP="00312C76">
      <w:pPr>
        <w:pStyle w:val="B1"/>
      </w:pPr>
      <w:r w:rsidRPr="003167FF">
        <w:t>3.</w:t>
      </w:r>
      <w:r w:rsidRPr="003167FF">
        <w:tab/>
        <w:t xml:space="preserve">NRM server has calculated the bridge delay for each port pair, i.e. composed of (ingress DS-TT Ethernet port, egress DS-TT Ethernet port) including the UE-DS-TT residence time, packet delay budget (PDB) and propagation delay for both UL from sender UE and DL to receiver UE. </w:t>
      </w:r>
    </w:p>
    <w:p w14:paraId="3AAE811E" w14:textId="77777777" w:rsidR="00312C76" w:rsidRPr="003167FF" w:rsidRDefault="00312C76" w:rsidP="00312C76">
      <w:pPr>
        <w:pStyle w:val="B1"/>
      </w:pPr>
      <w:r w:rsidRPr="003167FF">
        <w:t xml:space="preserve"> </w:t>
      </w:r>
    </w:p>
    <w:p w14:paraId="539C415A" w14:textId="77777777" w:rsidR="00312C76" w:rsidRPr="003167FF" w:rsidRDefault="00312C76" w:rsidP="00312C76">
      <w:pPr>
        <w:pStyle w:val="TH"/>
      </w:pPr>
      <w:r w:rsidRPr="003167FF">
        <w:rPr>
          <w:noProof/>
        </w:rPr>
        <w:object w:dxaOrig="10921" w:dyaOrig="5025" w14:anchorId="28000DE4">
          <v:shape id="_x0000_i1164" type="#_x0000_t75" style="width:323.65pt;height:150.75pt" o:ole="">
            <v:imagedata r:id="rId295" o:title=""/>
          </v:shape>
          <o:OLEObject Type="Embed" ProgID="Visio.Drawing.15" ShapeID="_x0000_i1164" DrawAspect="Content" ObjectID="_1778736035" r:id="rId296"/>
        </w:object>
      </w:r>
    </w:p>
    <w:p w14:paraId="2C83F14A" w14:textId="77777777" w:rsidR="00312C76" w:rsidRPr="003167FF" w:rsidRDefault="00312C76" w:rsidP="00312C76">
      <w:pPr>
        <w:pStyle w:val="TF"/>
      </w:pPr>
      <w:r w:rsidRPr="003167FF">
        <w:t>Figure 14.3.7.2-</w:t>
      </w:r>
      <w:r w:rsidRPr="003167FF">
        <w:rPr>
          <w:lang w:eastAsia="zh-CN"/>
        </w:rPr>
        <w:t>1</w:t>
      </w:r>
      <w:r w:rsidRPr="003167FF">
        <w:t xml:space="preserve">: TSC stream </w:t>
      </w:r>
      <w:bookmarkStart w:id="1768" w:name="_Hlk80974236"/>
      <w:r w:rsidRPr="003167FF">
        <w:t xml:space="preserve">availability </w:t>
      </w:r>
      <w:bookmarkEnd w:id="1768"/>
      <w:r w:rsidRPr="003167FF">
        <w:t>discovery procedure</w:t>
      </w:r>
    </w:p>
    <w:p w14:paraId="5CCC6452" w14:textId="77777777" w:rsidR="00312C76" w:rsidRPr="003167FF" w:rsidRDefault="00312C76" w:rsidP="00312C76">
      <w:pPr>
        <w:pStyle w:val="B1"/>
      </w:pPr>
      <w:r w:rsidRPr="003167FF">
        <w:t>1.</w:t>
      </w:r>
      <w:r w:rsidRPr="003167FF">
        <w:tab/>
        <w:t xml:space="preserve">The NRM server receives a request from a VAL server on NRM-S reference point to discover the connectivity and available QoS characteristics between DS-TTs identified by the stream specification. </w:t>
      </w:r>
    </w:p>
    <w:p w14:paraId="28317FB9" w14:textId="77777777" w:rsidR="00312C76" w:rsidRPr="003167FF" w:rsidRDefault="00312C76" w:rsidP="00312C76">
      <w:pPr>
        <w:pStyle w:val="B1"/>
      </w:pPr>
      <w:r w:rsidRPr="003167FF">
        <w:t>2.</w:t>
      </w:r>
      <w:r w:rsidRPr="003167FF">
        <w:tab/>
        <w:t xml:space="preserve">The NRM server validates the connectivity between the DS-TTs connected in the same 5GS TSC bridge based on the collected 5GS TSC bridge management and port management information, identifies the traffic classes supported by the DS-TTs and determines the end-to-end latency (including the UE-DS-TT residence times, PDBs and propagation delay). </w:t>
      </w:r>
    </w:p>
    <w:p w14:paraId="0DFD9F32" w14:textId="77777777" w:rsidR="00312C76" w:rsidRPr="003167FF" w:rsidRDefault="00312C76" w:rsidP="00312C76">
      <w:pPr>
        <w:pStyle w:val="B1"/>
      </w:pPr>
      <w:r w:rsidRPr="003167FF">
        <w:t>3.</w:t>
      </w:r>
      <w:r w:rsidRPr="003167FF">
        <w:tab/>
        <w:t xml:space="preserve">NRM server responds to the VAL server with the stream specification and a list of traffic specifications with the available end-to-end latency and the traffic classes supported by the DS-TTs. </w:t>
      </w:r>
    </w:p>
    <w:p w14:paraId="55D10379" w14:textId="77777777" w:rsidR="00312C76" w:rsidRPr="003167FF" w:rsidRDefault="00312C76" w:rsidP="00312C76">
      <w:pPr>
        <w:pStyle w:val="Heading4"/>
      </w:pPr>
      <w:bookmarkStart w:id="1769" w:name="_Toc70415515"/>
      <w:bookmarkStart w:id="1770" w:name="_Toc162886401"/>
      <w:r w:rsidRPr="003167FF">
        <w:t>14.3.7.3</w:t>
      </w:r>
      <w:r w:rsidRPr="003167FF">
        <w:tab/>
        <w:t>TSC stream creation procedure</w:t>
      </w:r>
      <w:bookmarkEnd w:id="1769"/>
      <w:bookmarkEnd w:id="1770"/>
    </w:p>
    <w:p w14:paraId="4E7F2FA5" w14:textId="77777777" w:rsidR="00312C76" w:rsidRPr="003167FF" w:rsidRDefault="00312C76" w:rsidP="00312C76">
      <w:r w:rsidRPr="003167FF">
        <w:t>This procedure allows the VAL server to create a TSC stream. The TSC stream creation procedure enables the VAL server to establish TSC connectivity with the required QoS between the UEs connected to the 5GS after the stream discovery procedure.</w:t>
      </w:r>
    </w:p>
    <w:p w14:paraId="00539BFF" w14:textId="77777777" w:rsidR="00312C76" w:rsidRPr="003167FF" w:rsidRDefault="00312C76" w:rsidP="00312C76">
      <w:r w:rsidRPr="003167FF">
        <w:t>Pre-conditions:</w:t>
      </w:r>
    </w:p>
    <w:p w14:paraId="22942AF4" w14:textId="77777777" w:rsidR="00312C76" w:rsidRPr="003167FF" w:rsidRDefault="00312C76" w:rsidP="00312C76">
      <w:pPr>
        <w:pStyle w:val="B1"/>
      </w:pPr>
      <w:r w:rsidRPr="003167FF">
        <w:t>1.</w:t>
      </w:r>
      <w:r w:rsidRPr="003167FF">
        <w:tab/>
        <w:t>Each UE has an established Ethernet PDU session for its DS-TT port MAC address.</w:t>
      </w:r>
    </w:p>
    <w:p w14:paraId="294097A7" w14:textId="031D92EE" w:rsidR="00312C76" w:rsidRPr="003167FF" w:rsidRDefault="00312C76" w:rsidP="00312C76">
      <w:pPr>
        <w:pStyle w:val="B1"/>
      </w:pPr>
      <w:r w:rsidRPr="003167FF">
        <w:t>2.</w:t>
      </w:r>
      <w:r w:rsidRPr="003167FF">
        <w:tab/>
        <w:t>Connectivity between the DS-TTs has been validated by the TSC stream availability discovery procedure</w:t>
      </w:r>
      <w:r w:rsidR="00BE22E5" w:rsidRPr="00BE22E5">
        <w:t xml:space="preserve"> specified in clause 14.3.7.2</w:t>
      </w:r>
      <w:r w:rsidRPr="003167FF">
        <w:t>.</w:t>
      </w:r>
    </w:p>
    <w:p w14:paraId="2E06AEB2" w14:textId="34FD3EDD" w:rsidR="00312C76" w:rsidRPr="003167FF" w:rsidRDefault="00312C76" w:rsidP="00312C76">
      <w:pPr>
        <w:pStyle w:val="B1"/>
      </w:pPr>
      <w:r w:rsidRPr="003167FF">
        <w:t>3.</w:t>
      </w:r>
      <w:r w:rsidRPr="003167FF">
        <w:tab/>
      </w:r>
      <w:r w:rsidR="00BE22E5">
        <w:t xml:space="preserve">The </w:t>
      </w:r>
      <w:r w:rsidRPr="003167FF">
        <w:t>NRM server maintains mapping from the traffic class to TSC QoS.</w:t>
      </w:r>
    </w:p>
    <w:p w14:paraId="5168B203" w14:textId="7E766B94" w:rsidR="00312C76" w:rsidRPr="003167FF" w:rsidRDefault="00BE22E5" w:rsidP="00312C76">
      <w:pPr>
        <w:pStyle w:val="TH"/>
      </w:pPr>
      <w:r>
        <w:rPr>
          <w:noProof/>
        </w:rPr>
        <w:object w:dxaOrig="11233" w:dyaOrig="7681" w14:anchorId="17E886AB">
          <v:shape id="_x0000_i1165" type="#_x0000_t75" alt="" style="width:328.15pt;height:222pt;mso-width-percent:0;mso-height-percent:0;mso-width-percent:0;mso-height-percent:0" o:ole="">
            <v:imagedata r:id="rId297" o:title=""/>
          </v:shape>
          <o:OLEObject Type="Embed" ProgID="Visio.Drawing.15" ShapeID="_x0000_i1165" DrawAspect="Content" ObjectID="_1778736036" r:id="rId298"/>
        </w:object>
      </w:r>
    </w:p>
    <w:p w14:paraId="388204A4" w14:textId="77777777" w:rsidR="00312C76" w:rsidRPr="003167FF" w:rsidRDefault="00312C76" w:rsidP="00312C76">
      <w:pPr>
        <w:pStyle w:val="TF"/>
      </w:pPr>
      <w:r w:rsidRPr="003167FF">
        <w:t>Figure 14.3.7.3-</w:t>
      </w:r>
      <w:r w:rsidRPr="003167FF">
        <w:rPr>
          <w:lang w:eastAsia="zh-CN"/>
        </w:rPr>
        <w:t>1</w:t>
      </w:r>
      <w:r w:rsidRPr="003167FF">
        <w:t>: TSC stream creation procedure</w:t>
      </w:r>
    </w:p>
    <w:p w14:paraId="6EF8E277" w14:textId="42D12F29" w:rsidR="00312C76" w:rsidRPr="003167FF" w:rsidRDefault="00312C76" w:rsidP="00312C76">
      <w:pPr>
        <w:pStyle w:val="B1"/>
      </w:pPr>
      <w:r w:rsidRPr="003167FF">
        <w:t>1.</w:t>
      </w:r>
      <w:r w:rsidRPr="003167FF">
        <w:tab/>
      </w:r>
      <w:r w:rsidR="00BE22E5">
        <w:t xml:space="preserve">The </w:t>
      </w:r>
      <w:r w:rsidRPr="003167FF">
        <w:t xml:space="preserve">NRM server receives a TSC stream creation request from a VAL server to create a TSC stream identified by a VAL Stream ID, between DS-TT ports in the stream specification and for the traffic class in the traffic specification. </w:t>
      </w:r>
    </w:p>
    <w:p w14:paraId="5D14D5BB" w14:textId="3C4A1BB9" w:rsidR="00312C76" w:rsidRPr="003167FF" w:rsidRDefault="00312C76" w:rsidP="00312C76">
      <w:pPr>
        <w:pStyle w:val="B1"/>
      </w:pPr>
      <w:r w:rsidRPr="003167FF">
        <w:t>2.</w:t>
      </w:r>
      <w:r w:rsidRPr="003167FF">
        <w:tab/>
      </w:r>
      <w:r w:rsidR="00BE22E5">
        <w:t xml:space="preserve">The </w:t>
      </w:r>
      <w:r w:rsidRPr="003167FF">
        <w:t>NRM server calculates the schedule for the VAL Stream ID based on the information collected earlier from the 5GS via N</w:t>
      </w:r>
      <w:r w:rsidR="00F04E2B" w:rsidRPr="003167FF">
        <w:t>5</w:t>
      </w:r>
      <w:r w:rsidRPr="003167FF">
        <w:t>. It provides per-stream filtering and policing parameters (e.g. as defined in IEEE 802.1Q [</w:t>
      </w:r>
      <w:r w:rsidR="00BE22E5">
        <w:t>36</w:t>
      </w:r>
      <w:r w:rsidRPr="003167FF">
        <w:t>]) used to derive the TSC QoS information and related flow information. NRM server also provides the forwarding rule (e.g. as defined in IEEE 802.1Q [</w:t>
      </w:r>
      <w:r w:rsidR="00BE22E5">
        <w:t>36</w:t>
      </w:r>
      <w:r w:rsidRPr="003167FF">
        <w:t>]) used to identify the DS-TT MAC address of the corresponding PDU session. Based on the 5GS bridge delay information it determines the TSC QoS information and TSC Assistance information for the stream.</w:t>
      </w:r>
    </w:p>
    <w:p w14:paraId="5B42A582" w14:textId="1381D28C" w:rsidR="00BE22E5" w:rsidRDefault="00BE22E5" w:rsidP="00BE22E5">
      <w:pPr>
        <w:pStyle w:val="B1"/>
      </w:pPr>
      <w:r w:rsidRPr="002D5C74">
        <w:t xml:space="preserve">3. </w:t>
      </w:r>
      <w:r>
        <w:tab/>
      </w:r>
      <w:r w:rsidRPr="002D5C74">
        <w:t>Based on the Traffic specification</w:t>
      </w:r>
      <w:r>
        <w:t xml:space="preserve"> </w:t>
      </w:r>
      <w:r w:rsidRPr="002D5C74">
        <w:t xml:space="preserve">(from the </w:t>
      </w:r>
      <w:r w:rsidRPr="002D5C74">
        <w:rPr>
          <w:lang w:val="en-US"/>
        </w:rPr>
        <w:t xml:space="preserve">TSC stream creation request in step 1), the SEAL NRM server determines whether time synchronization </w:t>
      </w:r>
      <w:r>
        <w:rPr>
          <w:lang w:val="en-US"/>
        </w:rPr>
        <w:t>needs to be activated for the TSC stream on the DS-TTs</w:t>
      </w:r>
      <w:r>
        <w:t>. If the DS-TTs are time synchronized, then the NRM does not activate the time synchronization for the corresponding DS-TT.</w:t>
      </w:r>
    </w:p>
    <w:p w14:paraId="0358535C" w14:textId="78D7B259" w:rsidR="00312C76" w:rsidRPr="003167FF" w:rsidRDefault="00BE22E5" w:rsidP="00312C76">
      <w:pPr>
        <w:pStyle w:val="B1"/>
      </w:pPr>
      <w:r>
        <w:t>4</w:t>
      </w:r>
      <w:r w:rsidR="00312C76" w:rsidRPr="003167FF">
        <w:t>.</w:t>
      </w:r>
      <w:r w:rsidR="00312C76" w:rsidRPr="003167FF">
        <w:tab/>
        <w:t>As a TSCTSF, the NRM server triggers via N</w:t>
      </w:r>
      <w:r w:rsidR="00DA23EC">
        <w:t>84</w:t>
      </w:r>
      <w:r w:rsidR="00312C76" w:rsidRPr="003167FF">
        <w:t xml:space="preserve"> the </w:t>
      </w:r>
      <w:r w:rsidRPr="00F2731B">
        <w:t>Npcf_</w:t>
      </w:r>
      <w:r>
        <w:t>P</w:t>
      </w:r>
      <w:r w:rsidRPr="00F2731B">
        <w:t>olicyAuthorization_Create</w:t>
      </w:r>
      <w:r>
        <w:t xml:space="preserve"> </w:t>
      </w:r>
      <w:r w:rsidR="00312C76" w:rsidRPr="003167FF">
        <w:t xml:space="preserve">service operation as described in 3GPP TS 23.502 [11] for the TSC stream for both UL QoS flow (sender UE to UPF/bridge) and DL QoS flow (UPF/bridge to receiver UE). The </w:t>
      </w:r>
      <w:r w:rsidR="00F04E2B" w:rsidRPr="003167FF">
        <w:t xml:space="preserve">Policy Authorization </w:t>
      </w:r>
      <w:r w:rsidR="00312C76" w:rsidRPr="003167FF">
        <w:t>request includes the DS-TT port MAC address, TSC QoS information, TSC Assistance Information</w:t>
      </w:r>
      <w:r w:rsidR="00F04E2B" w:rsidRPr="003167FF">
        <w:t xml:space="preserve"> (3GPP TS 23.501 [1], cl.5.27.2.3)</w:t>
      </w:r>
      <w:r w:rsidR="00312C76" w:rsidRPr="003167FF">
        <w:t>, flow bit rate, priority, Service Data Flow Filter containing flow description including Ethernet Packet Filters. The QoS flow will be assigned for the PDU session for the source MAC address for the UL direction and for the PDU session for the destination MAC address for the DL direction. This information is delivered to the DS-TT by the 5GS.</w:t>
      </w:r>
    </w:p>
    <w:p w14:paraId="13BA8406" w14:textId="05E1F4ED" w:rsidR="00BE22E5" w:rsidRDefault="00DA23EC" w:rsidP="00626E7C">
      <w:pPr>
        <w:pStyle w:val="B1"/>
        <w:ind w:hanging="1"/>
      </w:pPr>
      <w:r>
        <w:t>I</w:t>
      </w:r>
      <w:r w:rsidR="00BE22E5" w:rsidRPr="00BE22E5">
        <w:t>f time synchronization is determined to be needed for the TSC stream on the DS-TTs in step 3, the NRM server uses the procedures in clause K.2.2 of 3GPP TS 23.501 [10] to activate the time synchronization</w:t>
      </w:r>
      <w:r w:rsidRPr="00DA23EC">
        <w:t xml:space="preserve"> via the Npcf_PolicyAuthorization_Update service operation</w:t>
      </w:r>
      <w:r w:rsidR="00BE22E5" w:rsidRPr="00BE22E5">
        <w:t>. The procedure includes the configuration and initialization of the PTP instance in the DS-TTs, the construction of PMICs to each DS-TT/UE to activate the time synchronization service in the DS-TT and to subscribe for the port management information changes in the DS-TTs.</w:t>
      </w:r>
    </w:p>
    <w:p w14:paraId="6E829D87" w14:textId="2F7E1A0F" w:rsidR="00312C76" w:rsidRPr="003167FF" w:rsidRDefault="00312C76" w:rsidP="00312C76">
      <w:pPr>
        <w:pStyle w:val="EditorsNote"/>
      </w:pPr>
      <w:r w:rsidRPr="003167FF">
        <w:t>Editor's note: Using gate control parameters for hold and forward buffering is FFS.</w:t>
      </w:r>
    </w:p>
    <w:p w14:paraId="23E22B39" w14:textId="6B33C04D" w:rsidR="00312C76" w:rsidRPr="003167FF" w:rsidRDefault="00BE22E5" w:rsidP="00312C76">
      <w:pPr>
        <w:pStyle w:val="B1"/>
      </w:pPr>
      <w:r>
        <w:t>5</w:t>
      </w:r>
      <w:r w:rsidR="00312C76" w:rsidRPr="003167FF">
        <w:t>.</w:t>
      </w:r>
      <w:r w:rsidR="00312C76" w:rsidRPr="003167FF">
        <w:tab/>
      </w:r>
      <w:r>
        <w:t xml:space="preserve">The </w:t>
      </w:r>
      <w:r w:rsidR="00312C76" w:rsidRPr="003167FF">
        <w:t>NRM server sends TSC stream creation response to the VAL server with the result of TSC stream creation for the VAL Stream ID.</w:t>
      </w:r>
    </w:p>
    <w:p w14:paraId="36A0E1D4" w14:textId="77777777" w:rsidR="00312C76" w:rsidRPr="003167FF" w:rsidRDefault="00312C76" w:rsidP="00312C76">
      <w:pPr>
        <w:pStyle w:val="Heading4"/>
      </w:pPr>
      <w:bookmarkStart w:id="1771" w:name="_Toc70415518"/>
      <w:bookmarkStart w:id="1772" w:name="_Toc162886402"/>
      <w:r w:rsidRPr="003167FF">
        <w:t>14.3.7.4</w:t>
      </w:r>
      <w:r w:rsidRPr="003167FF">
        <w:tab/>
        <w:t>TSC stream deletion procedure</w:t>
      </w:r>
      <w:bookmarkEnd w:id="1771"/>
      <w:bookmarkEnd w:id="1772"/>
    </w:p>
    <w:p w14:paraId="55045DBA" w14:textId="77777777" w:rsidR="00312C76" w:rsidRPr="003167FF" w:rsidRDefault="00312C76" w:rsidP="00312C76">
      <w:r w:rsidRPr="003167FF">
        <w:t>This procedure allows the VAL server to delete a TSC stream.</w:t>
      </w:r>
    </w:p>
    <w:p w14:paraId="238C8F00" w14:textId="77777777" w:rsidR="00312C76" w:rsidRPr="003167FF" w:rsidRDefault="00312C76" w:rsidP="00312C76">
      <w:r w:rsidRPr="003167FF">
        <w:t>Pre-conditions:</w:t>
      </w:r>
    </w:p>
    <w:p w14:paraId="6256B216" w14:textId="77777777" w:rsidR="00312C76" w:rsidRPr="003167FF" w:rsidRDefault="00312C76" w:rsidP="00312C76">
      <w:pPr>
        <w:pStyle w:val="B1"/>
      </w:pPr>
      <w:r w:rsidRPr="003167FF">
        <w:t>1.</w:t>
      </w:r>
      <w:r w:rsidRPr="003167FF">
        <w:tab/>
        <w:t>The TSC stream is configured in the 5GS and the DS-TTs.</w:t>
      </w:r>
    </w:p>
    <w:p w14:paraId="32FAF3F3" w14:textId="77777777" w:rsidR="00312C76" w:rsidRPr="003167FF" w:rsidRDefault="00312C76" w:rsidP="00312C76">
      <w:pPr>
        <w:pStyle w:val="TH"/>
        <w:rPr>
          <w:noProof/>
        </w:rPr>
      </w:pPr>
    </w:p>
    <w:p w14:paraId="606D71B7" w14:textId="77777777" w:rsidR="00312C76" w:rsidRPr="003167FF" w:rsidRDefault="00312C76" w:rsidP="00312C76">
      <w:pPr>
        <w:pStyle w:val="TH"/>
      </w:pPr>
      <w:r w:rsidRPr="003167FF">
        <w:rPr>
          <w:noProof/>
        </w:rPr>
        <w:object w:dxaOrig="11233" w:dyaOrig="7681" w14:anchorId="193FA8C3">
          <v:shape id="_x0000_i1166" type="#_x0000_t75" style="width:337.15pt;height:226.5pt" o:ole="">
            <v:imagedata r:id="rId299" o:title=""/>
          </v:shape>
          <o:OLEObject Type="Embed" ProgID="Visio.Drawing.15" ShapeID="_x0000_i1166" DrawAspect="Content" ObjectID="_1778736037" r:id="rId300"/>
        </w:object>
      </w:r>
    </w:p>
    <w:p w14:paraId="61B05B69" w14:textId="77777777" w:rsidR="00312C76" w:rsidRPr="003167FF" w:rsidRDefault="00312C76" w:rsidP="00312C76">
      <w:pPr>
        <w:pStyle w:val="TF"/>
      </w:pPr>
      <w:r w:rsidRPr="003167FF">
        <w:t>Figure 14.3.7.4-</w:t>
      </w:r>
      <w:r w:rsidRPr="003167FF">
        <w:rPr>
          <w:lang w:eastAsia="zh-CN"/>
        </w:rPr>
        <w:t>1</w:t>
      </w:r>
      <w:r w:rsidRPr="003167FF">
        <w:t>: TSC stream deletion procedure</w:t>
      </w:r>
    </w:p>
    <w:p w14:paraId="45AFB47E" w14:textId="5C0E715E" w:rsidR="00312C76" w:rsidRPr="003167FF" w:rsidRDefault="00312C76" w:rsidP="00312C76">
      <w:pPr>
        <w:pStyle w:val="B1"/>
      </w:pPr>
      <w:r w:rsidRPr="003167FF">
        <w:t>1.</w:t>
      </w:r>
      <w:r w:rsidRPr="003167FF">
        <w:tab/>
      </w:r>
      <w:r w:rsidR="00BE22E5">
        <w:t xml:space="preserve">The </w:t>
      </w:r>
      <w:r w:rsidRPr="003167FF">
        <w:t>NRM server receives a request from VAL server to delete a TSC stream for with a VAL Stream ID.</w:t>
      </w:r>
    </w:p>
    <w:p w14:paraId="00AC2E74" w14:textId="3D93F84B" w:rsidR="00312C76" w:rsidRPr="003167FF" w:rsidRDefault="00312C76" w:rsidP="00312C76">
      <w:pPr>
        <w:pStyle w:val="B1"/>
      </w:pPr>
      <w:r w:rsidRPr="003167FF">
        <w:t>2.</w:t>
      </w:r>
      <w:r w:rsidRPr="003167FF">
        <w:tab/>
      </w:r>
      <w:r w:rsidR="00BE22E5">
        <w:t xml:space="preserve">The </w:t>
      </w:r>
      <w:r w:rsidRPr="003167FF">
        <w:t xml:space="preserve">NRM server identifies the MAC addresses of the DS-TTs involved in the stream based on the stored information for the VAL Stream ID. </w:t>
      </w:r>
      <w:r w:rsidR="00BE22E5" w:rsidRPr="00BE22E5">
        <w:t>If none of the streams require to keep the time synchronization activated, the NRM server deactivates the time synchronization for the corresponding DS-TTs, otherwise keeps the time synchronization activated</w:t>
      </w:r>
      <w:r w:rsidR="00DA23EC" w:rsidRPr="00DA23EC">
        <w:t xml:space="preserve"> if the time synchronization for the DS-TTs was activated by the NRM server</w:t>
      </w:r>
      <w:r w:rsidR="00BE22E5" w:rsidRPr="00BE22E5">
        <w:t>.</w:t>
      </w:r>
    </w:p>
    <w:p w14:paraId="687EC219" w14:textId="61B8B6D8" w:rsidR="00312C76" w:rsidRPr="003167FF" w:rsidRDefault="00312C76" w:rsidP="00312C76">
      <w:pPr>
        <w:pStyle w:val="B1"/>
      </w:pPr>
      <w:r w:rsidRPr="003167FF">
        <w:t>3.</w:t>
      </w:r>
      <w:r w:rsidRPr="003167FF">
        <w:tab/>
        <w:t>As a TSCTSF, the NRM server triggers via N</w:t>
      </w:r>
      <w:r w:rsidR="00DA23EC">
        <w:t>84</w:t>
      </w:r>
      <w:r w:rsidRPr="003167FF">
        <w:t xml:space="preserve"> the Npcf_PolicyAuthorization_Delete service operation defined in 3GPP TS 23.502 [11] for MAC addresses referred to by the VAL Stream ID. </w:t>
      </w:r>
      <w:r w:rsidR="00BE22E5">
        <w:t xml:space="preserve">The </w:t>
      </w:r>
      <w:r w:rsidRPr="003167FF">
        <w:t>NRM server uses the procedure to delete both UL QoS flow (sender UE to UPF/bridge) and DL QoS flows (UPF/bridge to receiver UE) from the PDU sessions of the UEs referred to by the VAL Stream ID.</w:t>
      </w:r>
      <w:r w:rsidR="00BE22E5" w:rsidRPr="00BE22E5">
        <w:t xml:space="preserve"> </w:t>
      </w:r>
      <w:r w:rsidR="00DA23EC">
        <w:t xml:space="preserve">Before invoking the </w:t>
      </w:r>
      <w:r w:rsidR="00BE22E5" w:rsidRPr="00BE22E5">
        <w:t xml:space="preserve">Npcf_PolicyAuthorization_Delete procedure, </w:t>
      </w:r>
      <w:r w:rsidR="00DA23EC" w:rsidRPr="00DA23EC">
        <w:t xml:space="preserve">if the time synchronization service for the DS-TTs needs deactivation, </w:t>
      </w:r>
      <w:r w:rsidR="00BE22E5" w:rsidRPr="00BE22E5">
        <w:t>the NRM server deactivate</w:t>
      </w:r>
      <w:r w:rsidR="00DA23EC">
        <w:t>s</w:t>
      </w:r>
      <w:r w:rsidR="00BE22E5" w:rsidRPr="00BE22E5">
        <w:t xml:space="preserve"> the time synchronization for the DS-TTs as described in clause K.2.2 3GPP</w:t>
      </w:r>
      <w:r w:rsidR="00BE22E5">
        <w:t> </w:t>
      </w:r>
      <w:r w:rsidR="00BE22E5" w:rsidRPr="00BE22E5">
        <w:t>TS</w:t>
      </w:r>
      <w:r w:rsidR="00BE22E5">
        <w:t> </w:t>
      </w:r>
      <w:r w:rsidR="00BE22E5" w:rsidRPr="00BE22E5">
        <w:t>23.501</w:t>
      </w:r>
      <w:r w:rsidR="00BE22E5">
        <w:t> </w:t>
      </w:r>
      <w:r w:rsidR="00BE22E5" w:rsidRPr="00BE22E5">
        <w:t>[10]</w:t>
      </w:r>
      <w:r w:rsidR="00DA23EC" w:rsidRPr="00DA23EC">
        <w:t xml:space="preserve"> via the Npcf_PolicyAuthorization_Update service operation</w:t>
      </w:r>
      <w:r w:rsidR="00BE22E5" w:rsidRPr="00BE22E5">
        <w:t>.</w:t>
      </w:r>
    </w:p>
    <w:p w14:paraId="61E92E7E" w14:textId="11BA22A0" w:rsidR="00312C76" w:rsidRPr="003167FF" w:rsidRDefault="00312C76" w:rsidP="00312C76">
      <w:pPr>
        <w:pStyle w:val="B1"/>
      </w:pPr>
      <w:r w:rsidRPr="003167FF">
        <w:t>4.</w:t>
      </w:r>
      <w:r w:rsidRPr="003167FF">
        <w:tab/>
      </w:r>
      <w:r w:rsidR="00BE22E5">
        <w:t xml:space="preserve">The </w:t>
      </w:r>
      <w:r w:rsidRPr="003167FF">
        <w:t>NRM server sends TSC stream deletion response to the VAL server with the result of TSC stream deletion for the VAL Stream ID.</w:t>
      </w:r>
    </w:p>
    <w:p w14:paraId="49A99547" w14:textId="03987645" w:rsidR="00312C76" w:rsidRPr="003167FF" w:rsidRDefault="00312C76" w:rsidP="00312C76">
      <w:pPr>
        <w:pStyle w:val="Heading3"/>
      </w:pPr>
      <w:bookmarkStart w:id="1773" w:name="_Toc162886403"/>
      <w:r w:rsidRPr="003167FF">
        <w:t>14.3.8</w:t>
      </w:r>
      <w:r w:rsidR="007837A6" w:rsidRPr="003167FF">
        <w:tab/>
      </w:r>
      <w:r w:rsidRPr="003167FF">
        <w:t>TSN resource management procedures</w:t>
      </w:r>
      <w:bookmarkEnd w:id="1773"/>
    </w:p>
    <w:p w14:paraId="09D0A827" w14:textId="77777777" w:rsidR="00312C76" w:rsidRPr="003167FF" w:rsidRDefault="00312C76" w:rsidP="00312C76">
      <w:pPr>
        <w:pStyle w:val="Heading4"/>
      </w:pPr>
      <w:bookmarkStart w:id="1774" w:name="_Toc162886404"/>
      <w:r w:rsidRPr="003167FF">
        <w:t>14.3.8.1</w:t>
      </w:r>
      <w:r w:rsidRPr="003167FF">
        <w:tab/>
        <w:t>General</w:t>
      </w:r>
      <w:bookmarkEnd w:id="1774"/>
    </w:p>
    <w:p w14:paraId="24CF8E1A" w14:textId="77777777" w:rsidR="00312C76" w:rsidRPr="003167FF" w:rsidRDefault="00312C76" w:rsidP="00312C76">
      <w:r w:rsidRPr="003167FF">
        <w:t>The procedures related to the TSN network resource management are described in the following subclauses.</w:t>
      </w:r>
    </w:p>
    <w:p w14:paraId="498B3C2F" w14:textId="77777777" w:rsidR="00312C76" w:rsidRPr="003167FF" w:rsidRDefault="00312C76" w:rsidP="00312C76">
      <w:pPr>
        <w:pStyle w:val="Heading4"/>
      </w:pPr>
      <w:bookmarkStart w:id="1775" w:name="_Toc162886405"/>
      <w:r w:rsidRPr="003167FF">
        <w:t>14.3.8.2</w:t>
      </w:r>
      <w:r w:rsidRPr="003167FF">
        <w:tab/>
        <w:t>5GS TSN Bridge information reporting</w:t>
      </w:r>
      <w:bookmarkEnd w:id="1775"/>
    </w:p>
    <w:p w14:paraId="7D90AE83" w14:textId="77777777" w:rsidR="00312C76" w:rsidRPr="003167FF" w:rsidRDefault="00312C76" w:rsidP="00312C76">
      <w:r w:rsidRPr="003167FF">
        <w:t xml:space="preserve">Pre-conditions: </w:t>
      </w:r>
    </w:p>
    <w:p w14:paraId="3283D6D2" w14:textId="339A0309" w:rsidR="00312C76" w:rsidRPr="003167FF" w:rsidRDefault="00312C76" w:rsidP="00312C76">
      <w:pPr>
        <w:pStyle w:val="B1"/>
      </w:pPr>
      <w:r w:rsidRPr="003167FF">
        <w:t>1.</w:t>
      </w:r>
      <w:r w:rsidRPr="003167FF">
        <w:tab/>
        <w:t>There is already an established session between the TSN CNC and the NRM</w:t>
      </w:r>
      <w:r w:rsidR="00CC7B7F" w:rsidRPr="00CC7B7F">
        <w:t xml:space="preserve"> server </w:t>
      </w:r>
      <w:r w:rsidRPr="003167FF">
        <w:t>acting as TSN-AF.</w:t>
      </w:r>
    </w:p>
    <w:p w14:paraId="06D4FA41" w14:textId="77777777" w:rsidR="00312C76" w:rsidRPr="003167FF" w:rsidRDefault="00312C76" w:rsidP="00312C76">
      <w:pPr>
        <w:pStyle w:val="TH"/>
      </w:pPr>
      <w:r w:rsidRPr="003167FF">
        <w:rPr>
          <w:noProof/>
        </w:rPr>
        <w:object w:dxaOrig="13525" w:dyaOrig="3732" w14:anchorId="3A3A0AF2">
          <v:shape id="_x0000_i1167" type="#_x0000_t75" style="width:382.9pt;height:108.4pt" o:ole="">
            <v:imagedata r:id="rId301" o:title=""/>
          </v:shape>
          <o:OLEObject Type="Embed" ProgID="Visio.Drawing.15" ShapeID="_x0000_i1167" DrawAspect="Content" ObjectID="_1778736038" r:id="rId302"/>
        </w:object>
      </w:r>
    </w:p>
    <w:p w14:paraId="3391396D" w14:textId="77777777" w:rsidR="00312C76" w:rsidRPr="003167FF" w:rsidRDefault="00312C76" w:rsidP="00312C76">
      <w:pPr>
        <w:pStyle w:val="TF"/>
      </w:pPr>
      <w:r w:rsidRPr="003167FF">
        <w:t>Figure 14.3.8.2-</w:t>
      </w:r>
      <w:r w:rsidRPr="003167FF">
        <w:rPr>
          <w:lang w:eastAsia="zh-CN"/>
        </w:rPr>
        <w:t>1</w:t>
      </w:r>
      <w:r w:rsidRPr="003167FF">
        <w:t>: TSN Bridge information reporting procedure</w:t>
      </w:r>
    </w:p>
    <w:p w14:paraId="6554CBB5" w14:textId="77777777" w:rsidR="00312C76" w:rsidRPr="003167FF" w:rsidRDefault="00312C76" w:rsidP="00312C76">
      <w:pPr>
        <w:pStyle w:val="B1"/>
      </w:pPr>
      <w:r w:rsidRPr="003167FF">
        <w:t>1.</w:t>
      </w:r>
      <w:r w:rsidRPr="003167FF">
        <w:tab/>
        <w:t xml:space="preserve">Acting as the TSN AF the NRM server collects 5GS TSN Bridge information by interaction with the 5GS via the N5 reference point, as described in in TS 23.502 [11] Annex F.1. The NRM server stores the binding relationship between 5GS Bridge ID, MAC address of the DS-TT Ethernet port and also updates 5GS bridge delay as defined in clause 5.27.5 of TS 23.501 [10]. The NRM server retrieves txPropagationDelay and Traffic Class table from DS-TT and it also retrieves txPropagationDelay and Traffic Class table from NW-TT. </w:t>
      </w:r>
    </w:p>
    <w:p w14:paraId="0117D90B" w14:textId="77777777" w:rsidR="00312C76" w:rsidRPr="003167FF" w:rsidRDefault="00312C76" w:rsidP="00312C76">
      <w:pPr>
        <w:pStyle w:val="B1"/>
      </w:pPr>
      <w:r w:rsidRPr="003167FF">
        <w:t>2.</w:t>
      </w:r>
      <w:r w:rsidRPr="003167FF">
        <w:tab/>
        <w:t>Whenever there is a new or updated bridge information the NRM server interacts with the TSN CNC and reports the TSN Bridge information to register a new TSN Bridge or update an existing TSN Bridge. The TSN CNC stores the TSN Bridge information and confirms to the NRM server.</w:t>
      </w:r>
    </w:p>
    <w:p w14:paraId="0AEE18E5" w14:textId="77777777" w:rsidR="00312C76" w:rsidRPr="003167FF" w:rsidRDefault="00312C76" w:rsidP="00312C76">
      <w:pPr>
        <w:pStyle w:val="Heading4"/>
      </w:pPr>
      <w:bookmarkStart w:id="1776" w:name="_Toc162886406"/>
      <w:r w:rsidRPr="003167FF">
        <w:t>14.3.8.3</w:t>
      </w:r>
      <w:r w:rsidRPr="003167FF">
        <w:tab/>
        <w:t>5GS TSN Bridge configuration procedure</w:t>
      </w:r>
      <w:bookmarkEnd w:id="1776"/>
    </w:p>
    <w:p w14:paraId="6B3DCEE0" w14:textId="77777777" w:rsidR="00312C76" w:rsidRPr="003167FF" w:rsidRDefault="00312C76" w:rsidP="00312C76">
      <w:r w:rsidRPr="003167FF">
        <w:t>Pre-conditions:</w:t>
      </w:r>
    </w:p>
    <w:p w14:paraId="3D3649DE" w14:textId="77777777" w:rsidR="00312C76" w:rsidRPr="003167FF" w:rsidRDefault="00312C76" w:rsidP="00312C76">
      <w:pPr>
        <w:pStyle w:val="B1"/>
        <w:rPr>
          <w:lang w:eastAsia="zh-CN"/>
        </w:rPr>
      </w:pPr>
      <w:r w:rsidRPr="003167FF">
        <w:t>1.</w:t>
      </w:r>
      <w:r w:rsidRPr="003167FF">
        <w:tab/>
        <w:t>The TSN CNC has stored the 5GS TSN Bridge information received from the NRM server acting as TSN AF.</w:t>
      </w:r>
    </w:p>
    <w:p w14:paraId="66BCADD3" w14:textId="77777777" w:rsidR="00312C76" w:rsidRPr="003167FF" w:rsidRDefault="00312C76" w:rsidP="00312C76">
      <w:pPr>
        <w:pStyle w:val="B1"/>
        <w:rPr>
          <w:lang w:eastAsia="zh-CN"/>
        </w:rPr>
      </w:pPr>
      <w:r w:rsidRPr="003167FF">
        <w:t>2.</w:t>
      </w:r>
      <w:r w:rsidRPr="003167FF">
        <w:tab/>
        <w:t>The NRM server acting as TSN AF has stored the 5GS TSN Bridge information collected from the 5GS, as described in clause 14.3.8.2.</w:t>
      </w:r>
    </w:p>
    <w:p w14:paraId="6F65723C" w14:textId="77777777" w:rsidR="00312C76" w:rsidRPr="003167FF" w:rsidRDefault="00312C76" w:rsidP="00312C76">
      <w:pPr>
        <w:pStyle w:val="TH"/>
      </w:pPr>
      <w:r w:rsidRPr="003167FF">
        <w:rPr>
          <w:noProof/>
        </w:rPr>
        <w:object w:dxaOrig="11233" w:dyaOrig="4357" w14:anchorId="5FC2B20A">
          <v:shape id="_x0000_i1168" type="#_x0000_t75" style="width:353.25pt;height:136.5pt" o:ole="">
            <v:imagedata r:id="rId303" o:title=""/>
          </v:shape>
          <o:OLEObject Type="Embed" ProgID="Visio.Drawing.15" ShapeID="_x0000_i1168" DrawAspect="Content" ObjectID="_1778736039" r:id="rId304"/>
        </w:object>
      </w:r>
    </w:p>
    <w:p w14:paraId="21DC47EF" w14:textId="77777777" w:rsidR="00312C76" w:rsidRPr="003167FF" w:rsidRDefault="00312C76" w:rsidP="00312C76">
      <w:pPr>
        <w:pStyle w:val="TF"/>
      </w:pPr>
      <w:r w:rsidRPr="003167FF">
        <w:t>Figure 14.3.8.3-</w:t>
      </w:r>
      <w:r w:rsidRPr="003167FF">
        <w:rPr>
          <w:lang w:eastAsia="zh-CN"/>
        </w:rPr>
        <w:t>1</w:t>
      </w:r>
      <w:r w:rsidRPr="003167FF">
        <w:t>: TSN Bridge configuration procedure</w:t>
      </w:r>
    </w:p>
    <w:p w14:paraId="1AC0511A" w14:textId="77777777" w:rsidR="00312C76" w:rsidRPr="003167FF" w:rsidRDefault="00312C76" w:rsidP="00312C76">
      <w:pPr>
        <w:pStyle w:val="B1"/>
      </w:pPr>
      <w:r w:rsidRPr="003167FF">
        <w:t>1.</w:t>
      </w:r>
      <w:r w:rsidRPr="003167FF">
        <w:tab/>
        <w:t>The NRM server receives from the TSN CNC per-stream filtering, policing parameters and related flow information according to IEEE 802.1Q [36] and it uses them to derive TSN QoS information and related flow information. The TSN AF uses this information to identify the DS-TT MAC address of the corresponding PDU session.</w:t>
      </w:r>
    </w:p>
    <w:p w14:paraId="5EF40B8A" w14:textId="77777777" w:rsidR="00312C76" w:rsidRPr="003167FF" w:rsidRDefault="00312C76" w:rsidP="00312C76">
      <w:pPr>
        <w:pStyle w:val="B1"/>
      </w:pPr>
      <w:r w:rsidRPr="003167FF">
        <w:t>2.</w:t>
      </w:r>
      <w:r w:rsidRPr="003167FF">
        <w:tab/>
        <w:t xml:space="preserve">NRM server triggers via N5 the AF request procedure as described in 3GPP TS 23.502 [11] Annex F.2. The AF request includes the DS-TT port MAC address, TSC QoS information, TSC Assistance Information, flow bit rate, priority, Service Data Flow Filter containing flow description including Ethernet Packet Filters. </w:t>
      </w:r>
    </w:p>
    <w:p w14:paraId="536B96B5" w14:textId="77777777" w:rsidR="00312C76" w:rsidRPr="003167FF" w:rsidRDefault="00312C76" w:rsidP="00312C76">
      <w:pPr>
        <w:ind w:left="284"/>
      </w:pPr>
      <w:r w:rsidRPr="003167FF">
        <w:t>3.</w:t>
      </w:r>
      <w:r w:rsidRPr="003167FF">
        <w:tab/>
        <w:t>NRM server responds with a TSN Bridge configuration.</w:t>
      </w:r>
    </w:p>
    <w:p w14:paraId="36F93F8B" w14:textId="488E87BA" w:rsidR="002006CD" w:rsidRPr="003167FF" w:rsidRDefault="002006CD" w:rsidP="00D0042C">
      <w:pPr>
        <w:pStyle w:val="Heading3"/>
        <w:rPr>
          <w:rFonts w:eastAsia="SimSun"/>
        </w:rPr>
      </w:pPr>
      <w:bookmarkStart w:id="1777" w:name="_Toc104454860"/>
      <w:bookmarkStart w:id="1778" w:name="_Toc162886407"/>
      <w:r w:rsidRPr="003167FF">
        <w:rPr>
          <w:rFonts w:eastAsia="SimSun"/>
        </w:rPr>
        <w:t>14.3.9</w:t>
      </w:r>
      <w:r w:rsidRPr="003167FF">
        <w:rPr>
          <w:rFonts w:eastAsia="SimSun"/>
        </w:rPr>
        <w:tab/>
        <w:t>Establishing communication with application service requirements</w:t>
      </w:r>
      <w:bookmarkEnd w:id="1777"/>
      <w:bookmarkEnd w:id="1778"/>
    </w:p>
    <w:p w14:paraId="13078F17" w14:textId="466D8B08" w:rsidR="002006CD" w:rsidRPr="003167FF" w:rsidRDefault="002006CD" w:rsidP="00D0042C">
      <w:pPr>
        <w:pStyle w:val="Heading4"/>
        <w:rPr>
          <w:rFonts w:eastAsia="SimSun"/>
        </w:rPr>
      </w:pPr>
      <w:bookmarkStart w:id="1779" w:name="_Toc104454861"/>
      <w:bookmarkStart w:id="1780" w:name="_Toc162886408"/>
      <w:r w:rsidRPr="003167FF">
        <w:rPr>
          <w:rFonts w:eastAsia="SimSun"/>
        </w:rPr>
        <w:t>14.3.9.1</w:t>
      </w:r>
      <w:r w:rsidRPr="003167FF">
        <w:rPr>
          <w:rFonts w:eastAsia="SimSun"/>
        </w:rPr>
        <w:tab/>
        <w:t>General</w:t>
      </w:r>
      <w:bookmarkEnd w:id="1779"/>
      <w:bookmarkEnd w:id="1780"/>
    </w:p>
    <w:p w14:paraId="240925CC" w14:textId="4A51770F" w:rsidR="002006CD" w:rsidRPr="003167FF" w:rsidRDefault="002006CD" w:rsidP="002006CD">
      <w:pPr>
        <w:rPr>
          <w:rFonts w:eastAsia="SimSun"/>
          <w:noProof/>
          <w:color w:val="000000"/>
        </w:rPr>
      </w:pPr>
      <w:r w:rsidRPr="003167FF">
        <w:t xml:space="preserve">The NRM client and the NRM server (acting as an AS) are involved in the exchange and analysis of the desired service requirements (e.g. packet size, packet transmission interval, reliability, packet error rate) for the E2E communication amongst the Vertical UEs. The NRM server triggers the establishment of </w:t>
      </w:r>
      <w:r w:rsidR="00E53B79" w:rsidRPr="00E53B79">
        <w:t xml:space="preserve">application-level </w:t>
      </w:r>
      <w:r w:rsidRPr="003167FF">
        <w:t>direct service connectivity</w:t>
      </w:r>
      <w:r w:rsidR="00E53B79" w:rsidRPr="00E53B79">
        <w:t xml:space="preserve"> between two UEs</w:t>
      </w:r>
      <w:r w:rsidRPr="003167FF">
        <w:t xml:space="preserve"> via Uu</w:t>
      </w:r>
      <w:r w:rsidR="00E53B79">
        <w:t>,</w:t>
      </w:r>
      <w:r w:rsidRPr="003167FF">
        <w:t xml:space="preserve"> based on the information provided by the UEs and static configuration information available to the NRM server prior to the UE interaction. Note that service connectivity among VAL clients is established over the </w:t>
      </w:r>
      <w:r w:rsidRPr="003167FF">
        <w:rPr>
          <w:noProof/>
          <w:color w:val="000000"/>
        </w:rPr>
        <w:t>Uu</w:t>
      </w:r>
      <w:r w:rsidRPr="003167FF">
        <w:t xml:space="preserve">, </w:t>
      </w:r>
      <w:r w:rsidRPr="003167FF">
        <w:rPr>
          <w:noProof/>
          <w:color w:val="000000"/>
        </w:rPr>
        <w:t>without device-to-device direct radio connectivity (e.g. PC5) requirement.</w:t>
      </w:r>
    </w:p>
    <w:p w14:paraId="0DFBBEAE" w14:textId="4B9BDD1C" w:rsidR="002006CD" w:rsidRPr="003167FF" w:rsidRDefault="002006CD" w:rsidP="00D0042C">
      <w:pPr>
        <w:pStyle w:val="Heading4"/>
        <w:rPr>
          <w:rFonts w:eastAsia="SimSun"/>
        </w:rPr>
      </w:pPr>
      <w:bookmarkStart w:id="1781" w:name="_Toc104454862"/>
      <w:bookmarkStart w:id="1782" w:name="_Toc162886409"/>
      <w:r w:rsidRPr="003167FF">
        <w:rPr>
          <w:rFonts w:eastAsia="SimSun"/>
        </w:rPr>
        <w:t>14.3.9.2</w:t>
      </w:r>
      <w:r w:rsidRPr="003167FF">
        <w:rPr>
          <w:rFonts w:eastAsia="SimSun"/>
        </w:rPr>
        <w:tab/>
        <w:t>Procedures</w:t>
      </w:r>
      <w:bookmarkEnd w:id="1781"/>
      <w:bookmarkEnd w:id="1782"/>
    </w:p>
    <w:p w14:paraId="0DCEDC33" w14:textId="7E3719A1" w:rsidR="002006CD" w:rsidRPr="003167FF" w:rsidRDefault="002006CD" w:rsidP="007837A6">
      <w:pPr>
        <w:pStyle w:val="Heading5"/>
        <w:rPr>
          <w:rFonts w:eastAsia="SimSun"/>
        </w:rPr>
      </w:pPr>
      <w:bookmarkStart w:id="1783" w:name="_Toc104454863"/>
      <w:bookmarkStart w:id="1784" w:name="_Toc162886410"/>
      <w:r w:rsidRPr="003167FF">
        <w:rPr>
          <w:rFonts w:eastAsia="SimSun"/>
        </w:rPr>
        <w:t>14.3.9.2.1</w:t>
      </w:r>
      <w:r w:rsidRPr="003167FF">
        <w:rPr>
          <w:rFonts w:eastAsia="SimSun"/>
        </w:rPr>
        <w:tab/>
        <w:t xml:space="preserve">Procedure </w:t>
      </w:r>
      <w:r w:rsidR="00E53B79" w:rsidRPr="00E53B79">
        <w:rPr>
          <w:rFonts w:eastAsia="SimSun"/>
        </w:rPr>
        <w:t>triggered by correlated source and destination requests</w:t>
      </w:r>
      <w:bookmarkEnd w:id="1783"/>
      <w:bookmarkEnd w:id="1784"/>
    </w:p>
    <w:p w14:paraId="53E252D7" w14:textId="22DF1F97" w:rsidR="002006CD" w:rsidRPr="003167FF" w:rsidRDefault="002006CD" w:rsidP="002006CD">
      <w:pPr>
        <w:rPr>
          <w:rFonts w:eastAsia="SimSun"/>
        </w:rPr>
      </w:pPr>
      <w:r w:rsidRPr="003167FF">
        <w:t>The procedure for establishing Uu</w:t>
      </w:r>
      <w:r w:rsidR="00E53B79" w:rsidRPr="00E53B79">
        <w:t>-based application-level direct</w:t>
      </w:r>
      <w:r w:rsidRPr="003167FF">
        <w:t xml:space="preserve"> communication</w:t>
      </w:r>
      <w:r w:rsidR="00E53B79" w:rsidRPr="00E53B79">
        <w:t>s between two UEs,</w:t>
      </w:r>
      <w:r w:rsidRPr="003167FF">
        <w:t xml:space="preserve"> with application service requirements is as illustrated in figure 14.3.9.</w:t>
      </w:r>
      <w:r w:rsidRPr="003167FF">
        <w:rPr>
          <w:lang w:eastAsia="zh-CN"/>
        </w:rPr>
        <w:t>2</w:t>
      </w:r>
      <w:r w:rsidRPr="003167FF">
        <w:t>.1</w:t>
      </w:r>
      <w:r w:rsidRPr="003167FF">
        <w:noBreakHyphen/>
        <w:t>1.</w:t>
      </w:r>
      <w:r w:rsidR="00E53B79" w:rsidRPr="00E53B79">
        <w:t xml:space="preserve"> In this procedure the source and destination VAL clients correlate their triggering of the procedure establishment before the NRM Server provides the service.</w:t>
      </w:r>
    </w:p>
    <w:p w14:paraId="2C90D26E" w14:textId="77777777" w:rsidR="002006CD" w:rsidRPr="003167FF" w:rsidRDefault="002006CD" w:rsidP="002006CD">
      <w:r w:rsidRPr="003167FF">
        <w:t>Pre-conditions:</w:t>
      </w:r>
    </w:p>
    <w:p w14:paraId="4AE59503" w14:textId="77777777" w:rsidR="002006CD" w:rsidRPr="003167FF" w:rsidRDefault="002006CD" w:rsidP="002006CD">
      <w:pPr>
        <w:pStyle w:val="B1"/>
      </w:pPr>
      <w:r w:rsidRPr="003167FF">
        <w:t>-</w:t>
      </w:r>
      <w:r w:rsidRPr="003167FF">
        <w:tab/>
        <w:t>NRM client 1 and NRM client 2 are provided configuration information for the VAL clients served e.g. connectivity requirements, which destination UEs to connect to over Uu, etc.</w:t>
      </w:r>
    </w:p>
    <w:p w14:paraId="64925FC4" w14:textId="77777777" w:rsidR="002006CD" w:rsidRPr="003167FF" w:rsidRDefault="002006CD" w:rsidP="002006CD">
      <w:pPr>
        <w:pStyle w:val="B1"/>
      </w:pPr>
      <w:r w:rsidRPr="003167FF">
        <w:t>-</w:t>
      </w:r>
      <w:r w:rsidRPr="003167FF">
        <w:tab/>
        <w:t>The NRM client 1 and NRM client 2 are configured with the information of the NRM server and have connectivity enabled to communicate with the NRM server. The information is provided via pre-configuration.</w:t>
      </w:r>
    </w:p>
    <w:p w14:paraId="5E70CD93" w14:textId="77777777" w:rsidR="002006CD" w:rsidRPr="003167FF" w:rsidRDefault="002006CD" w:rsidP="002006CD">
      <w:pPr>
        <w:pStyle w:val="B1"/>
      </w:pPr>
      <w:r w:rsidRPr="003167FF">
        <w:t>-</w:t>
      </w:r>
      <w:r w:rsidRPr="003167FF">
        <w:tab/>
        <w:t>The NRM server is configured with policies and information of the UEs to determine authorization of the UEs requesting connectivity via Uu.</w:t>
      </w:r>
    </w:p>
    <w:p w14:paraId="288B6568" w14:textId="77777777" w:rsidR="002006CD" w:rsidRPr="003167FF" w:rsidRDefault="002006CD" w:rsidP="002006CD">
      <w:pPr>
        <w:pStyle w:val="B1"/>
      </w:pPr>
      <w:r w:rsidRPr="003167FF">
        <w:t>-</w:t>
      </w:r>
      <w:r w:rsidRPr="003167FF">
        <w:tab/>
        <w:t>The VAL clients associated with NRM client 1 and NRM client 2 have triggered the establishment of connectivity.</w:t>
      </w:r>
    </w:p>
    <w:p w14:paraId="06BE1AEE" w14:textId="77777777" w:rsidR="002006CD" w:rsidRPr="003167FF" w:rsidRDefault="002006CD" w:rsidP="002006CD">
      <w:pPr>
        <w:pStyle w:val="TH"/>
      </w:pPr>
      <w:r w:rsidRPr="003167FF">
        <w:rPr>
          <w:rFonts w:eastAsia="SimSun"/>
        </w:rPr>
        <w:object w:dxaOrig="7008" w:dyaOrig="4920" w14:anchorId="662F1303">
          <v:shape id="_x0000_i1169" type="#_x0000_t75" style="width:350.65pt;height:246pt" o:ole="">
            <v:imagedata r:id="rId305" o:title=""/>
          </v:shape>
          <o:OLEObject Type="Embed" ProgID="Visio.Drawing.11" ShapeID="_x0000_i1169" DrawAspect="Content" ObjectID="_1778736040" r:id="rId306"/>
        </w:object>
      </w:r>
    </w:p>
    <w:p w14:paraId="461BCF43" w14:textId="693D5F83" w:rsidR="002006CD" w:rsidRPr="003167FF" w:rsidRDefault="002006CD" w:rsidP="002006CD">
      <w:pPr>
        <w:pStyle w:val="TF"/>
      </w:pPr>
      <w:r w:rsidRPr="003167FF">
        <w:t>Figure 14.3.9.</w:t>
      </w:r>
      <w:r w:rsidRPr="003167FF">
        <w:rPr>
          <w:lang w:eastAsia="zh-CN"/>
        </w:rPr>
        <w:t>2</w:t>
      </w:r>
      <w:r w:rsidRPr="003167FF">
        <w:t>.1-</w:t>
      </w:r>
      <w:r w:rsidRPr="003167FF">
        <w:rPr>
          <w:lang w:eastAsia="zh-CN"/>
        </w:rPr>
        <w:t>1</w:t>
      </w:r>
      <w:r w:rsidRPr="003167FF">
        <w:t>: Establishing communication with application service requirements</w:t>
      </w:r>
    </w:p>
    <w:p w14:paraId="33EB1D06" w14:textId="77777777" w:rsidR="002006CD" w:rsidRPr="003167FF" w:rsidRDefault="002006CD" w:rsidP="002006CD">
      <w:pPr>
        <w:pStyle w:val="B1"/>
        <w:rPr>
          <w:lang w:eastAsia="zh-CN"/>
        </w:rPr>
      </w:pPr>
      <w:r w:rsidRPr="003167FF">
        <w:t>1a.</w:t>
      </w:r>
      <w:r w:rsidRPr="003167FF">
        <w:tab/>
      </w:r>
      <w:r w:rsidRPr="003167FF">
        <w:rPr>
          <w:lang w:eastAsia="zh-CN"/>
        </w:rPr>
        <w:t>The NRM client 1 sends the application connectivity request (source identity and IP address, destination identities, service requirements) to the NRM Server. The service requirement from the source includes packet size, packet transmission interval, packet E2E latency, allowed packet loss rate/packet loss amount/packet error rate, etc. The destination may be multiple UEs (devices). The identity of source and destination may be the application user identity or the MAC address.</w:t>
      </w:r>
    </w:p>
    <w:p w14:paraId="5DC5474B" w14:textId="77777777" w:rsidR="002006CD" w:rsidRPr="003167FF" w:rsidRDefault="002006CD" w:rsidP="002006CD">
      <w:pPr>
        <w:pStyle w:val="B1"/>
        <w:rPr>
          <w:lang w:eastAsia="zh-CN"/>
        </w:rPr>
      </w:pPr>
      <w:r w:rsidRPr="003167FF">
        <w:rPr>
          <w:lang w:eastAsia="zh-CN"/>
        </w:rPr>
        <w:t>1b.</w:t>
      </w:r>
      <w:r w:rsidRPr="003167FF">
        <w:rPr>
          <w:lang w:eastAsia="zh-CN"/>
        </w:rPr>
        <w:tab/>
        <w:t>The NRM server determines whether the UE of NRM client 1 is authorized to connect to the destination UEs for direct service communications via Uu. If UE of NRM client 1 is authorized to connect to the destination UEs, then a response is provided to the NRM client 1 indicating acceptance of the request.</w:t>
      </w:r>
    </w:p>
    <w:p w14:paraId="744CF976" w14:textId="77777777" w:rsidR="002006CD" w:rsidRPr="003167FF" w:rsidRDefault="002006CD" w:rsidP="002006CD">
      <w:pPr>
        <w:pStyle w:val="B1"/>
        <w:rPr>
          <w:lang w:eastAsia="zh-CN"/>
        </w:rPr>
      </w:pPr>
      <w:r w:rsidRPr="003167FF">
        <w:rPr>
          <w:lang w:eastAsia="zh-CN"/>
        </w:rPr>
        <w:t>2a.</w:t>
      </w:r>
      <w:r w:rsidRPr="003167FF">
        <w:rPr>
          <w:lang w:eastAsia="zh-CN"/>
        </w:rPr>
        <w:tab/>
        <w:t>The NRM client 2 sends the application connectivity request (destination identity and IP address, source identity, service requirements) to the NRM server. The service requirements from the destination includes the service requirements as described in step 1a.</w:t>
      </w:r>
    </w:p>
    <w:p w14:paraId="480B0F50" w14:textId="77777777" w:rsidR="002006CD" w:rsidRPr="003167FF" w:rsidRDefault="002006CD" w:rsidP="002006CD">
      <w:pPr>
        <w:pStyle w:val="B1"/>
        <w:rPr>
          <w:lang w:eastAsia="zh-CN"/>
        </w:rPr>
      </w:pPr>
      <w:r w:rsidRPr="003167FF">
        <w:rPr>
          <w:lang w:eastAsia="zh-CN"/>
        </w:rPr>
        <w:t>2b.</w:t>
      </w:r>
      <w:r w:rsidRPr="003167FF">
        <w:rPr>
          <w:lang w:eastAsia="zh-CN"/>
        </w:rPr>
        <w:tab/>
        <w:t>The NRM server determines whether the UE of NRM client 2 is authorized to connect to the destination UEs for direct service communications via Uu. If UE of NRM client 2 is authorized to connect to the destination UEs, then a response is provided to the NRM client 2 indicating acceptance of the request.</w:t>
      </w:r>
    </w:p>
    <w:p w14:paraId="6B575C2F" w14:textId="77777777" w:rsidR="002006CD" w:rsidRPr="003167FF" w:rsidRDefault="002006CD" w:rsidP="002006CD">
      <w:pPr>
        <w:pStyle w:val="B1"/>
        <w:rPr>
          <w:lang w:eastAsia="zh-CN"/>
        </w:rPr>
      </w:pPr>
      <w:r w:rsidRPr="003167FF">
        <w:rPr>
          <w:lang w:eastAsia="zh-CN"/>
        </w:rPr>
        <w:t>3.</w:t>
      </w:r>
      <w:r w:rsidRPr="003167FF">
        <w:rPr>
          <w:lang w:eastAsia="zh-CN"/>
        </w:rPr>
        <w:tab/>
        <w:t>Based on the service requirements received in step 1 and step 2, the NRM server determines the parameters and patterns for direct service connectivity between the UEs via Uu and also the transport requirements, i.e., QoS requirements for the 3GPP system (e.g. 5GS). This step may also include retrieving the direct link status of the UEs (e.g. PDU Session Status, UE reachability). If the NRM server determines that direct service connectivity via Uu is not authorized or not possible with the given connectivity requirements, it skips step 4 and proceeds to steps 5 and 6, informing each NRM client accordingly.</w:t>
      </w:r>
    </w:p>
    <w:p w14:paraId="1178550A" w14:textId="77777777" w:rsidR="002006CD" w:rsidRPr="003167FF" w:rsidRDefault="002006CD" w:rsidP="00D0042C">
      <w:pPr>
        <w:pStyle w:val="B1"/>
        <w:rPr>
          <w:lang w:eastAsia="zh-CN"/>
        </w:rPr>
      </w:pPr>
      <w:r w:rsidRPr="003167FF">
        <w:rPr>
          <w:lang w:eastAsia="zh-CN"/>
        </w:rPr>
        <w:tab/>
        <w:t>NRM server will process E2E connectivity establishment between NRM client 1 and NRM client 2 only after it receives the request from NRM client 2. There can be several NRM clients (destinations) which will perform step 2 and NRM server will process their E2E connectivity with NRM client 1 (source) as and when the requests are received by the NRM server.</w:t>
      </w:r>
    </w:p>
    <w:p w14:paraId="50630BB7" w14:textId="2428D451" w:rsidR="002006CD" w:rsidRPr="003167FF" w:rsidRDefault="002006CD" w:rsidP="002006CD">
      <w:pPr>
        <w:pStyle w:val="B1"/>
        <w:rPr>
          <w:lang w:eastAsia="zh-CN"/>
        </w:rPr>
      </w:pPr>
      <w:r w:rsidRPr="003167FF">
        <w:rPr>
          <w:lang w:eastAsia="zh-CN"/>
        </w:rPr>
        <w:t>4.</w:t>
      </w:r>
      <w:r w:rsidRPr="003167FF">
        <w:rPr>
          <w:lang w:eastAsia="zh-CN"/>
        </w:rPr>
        <w:tab/>
        <w:t>The NRM server triggers 3GPP system to establish Uu connectivity between the UE of NRM client 1 and UE of NRM client 2 with required QoS as specified in 3GPP TS 23.501 [10].</w:t>
      </w:r>
    </w:p>
    <w:p w14:paraId="02C55655" w14:textId="77777777" w:rsidR="002006CD" w:rsidRPr="003167FF" w:rsidRDefault="002006CD" w:rsidP="002006CD">
      <w:pPr>
        <w:pStyle w:val="B1"/>
        <w:rPr>
          <w:lang w:eastAsia="zh-CN"/>
        </w:rPr>
      </w:pPr>
      <w:r w:rsidRPr="003167FF">
        <w:rPr>
          <w:lang w:eastAsia="zh-CN"/>
        </w:rPr>
        <w:t>5.</w:t>
      </w:r>
      <w:r w:rsidRPr="003167FF">
        <w:rPr>
          <w:lang w:eastAsia="zh-CN"/>
        </w:rPr>
        <w:tab/>
        <w:t>The NRM server sends the application connectivity notification (connectivity/session information) to NRM client 1 indicating successful establishment of the connectivity. The connectivity/session information may contain the accepted destination identities.</w:t>
      </w:r>
    </w:p>
    <w:p w14:paraId="678DAF1A" w14:textId="77777777" w:rsidR="002006CD" w:rsidRPr="003167FF" w:rsidRDefault="002006CD" w:rsidP="002006CD">
      <w:pPr>
        <w:pStyle w:val="B1"/>
        <w:rPr>
          <w:lang w:eastAsia="zh-CN"/>
        </w:rPr>
      </w:pPr>
      <w:r w:rsidRPr="003167FF">
        <w:rPr>
          <w:lang w:eastAsia="zh-CN"/>
        </w:rPr>
        <w:t>6.</w:t>
      </w:r>
      <w:r w:rsidRPr="003167FF">
        <w:rPr>
          <w:lang w:eastAsia="zh-CN"/>
        </w:rPr>
        <w:tab/>
        <w:t>The NRM server sends the application connectivity notification (connectivity/session information) to NRM client 2 indicating successful establishment of the connectivity.</w:t>
      </w:r>
    </w:p>
    <w:p w14:paraId="40A1BFD7" w14:textId="77777777" w:rsidR="00E53B79" w:rsidRPr="00CA3367" w:rsidRDefault="00E53B79" w:rsidP="00626E7C">
      <w:pPr>
        <w:pStyle w:val="Heading5"/>
        <w:rPr>
          <w:lang w:val="en-US"/>
        </w:rPr>
      </w:pPr>
      <w:bookmarkStart w:id="1785" w:name="_Toc162886411"/>
      <w:bookmarkStart w:id="1786" w:name="_Toc106027343"/>
      <w:r w:rsidRPr="00CA3367">
        <w:rPr>
          <w:lang w:val="en-US"/>
        </w:rPr>
        <w:t>14.3.9.2.2</w:t>
      </w:r>
      <w:r w:rsidRPr="00CA3367">
        <w:rPr>
          <w:lang w:val="en-US"/>
        </w:rPr>
        <w:tab/>
        <w:t>Procedure triggered by source request and coordinated with destination</w:t>
      </w:r>
      <w:bookmarkEnd w:id="1785"/>
      <w:r w:rsidRPr="00CA3367">
        <w:rPr>
          <w:lang w:val="en-US"/>
        </w:rPr>
        <w:t xml:space="preserve"> </w:t>
      </w:r>
    </w:p>
    <w:p w14:paraId="18496E81" w14:textId="77777777" w:rsidR="00E53B79" w:rsidRPr="00CA3367" w:rsidRDefault="00E53B79" w:rsidP="00E53B79">
      <w:pPr>
        <w:rPr>
          <w:lang w:val="en-US"/>
        </w:rPr>
      </w:pPr>
      <w:r w:rsidRPr="008F11BE">
        <w:rPr>
          <w:lang w:val="en-US"/>
        </w:rPr>
        <w:t>Th</w:t>
      </w:r>
      <w:r w:rsidRPr="00CA3367">
        <w:rPr>
          <w:lang w:val="en-US"/>
        </w:rPr>
        <w:t>is</w:t>
      </w:r>
      <w:r w:rsidRPr="008F11BE">
        <w:rPr>
          <w:lang w:val="en-US"/>
        </w:rPr>
        <w:t xml:space="preserve"> procedure </w:t>
      </w:r>
      <w:r w:rsidRPr="00CA3367">
        <w:rPr>
          <w:lang w:val="en-US"/>
        </w:rPr>
        <w:t>is used for</w:t>
      </w:r>
      <w:r w:rsidRPr="008F11BE">
        <w:rPr>
          <w:lang w:val="en-US"/>
        </w:rPr>
        <w:t xml:space="preserve"> establishing Uu</w:t>
      </w:r>
      <w:r w:rsidRPr="00CA3367">
        <w:rPr>
          <w:lang w:val="en-US"/>
        </w:rPr>
        <w:t xml:space="preserve">-based application-level direct </w:t>
      </w:r>
      <w:r w:rsidRPr="008F11BE">
        <w:rPr>
          <w:lang w:val="en-US"/>
        </w:rPr>
        <w:t>communication</w:t>
      </w:r>
      <w:r w:rsidRPr="00CA3367">
        <w:rPr>
          <w:lang w:val="en-US"/>
        </w:rPr>
        <w:t xml:space="preserve">s between two UEs, based on a single client initiating and providing  application requirements. The procedure </w:t>
      </w:r>
      <w:r w:rsidRPr="008F11BE">
        <w:rPr>
          <w:lang w:val="en-US"/>
        </w:rPr>
        <w:t>is as illustrated in figure 14.3.9.</w:t>
      </w:r>
      <w:r w:rsidRPr="008F11BE">
        <w:rPr>
          <w:lang w:val="en-US" w:eastAsia="zh-CN"/>
        </w:rPr>
        <w:t>2</w:t>
      </w:r>
      <w:r w:rsidRPr="008F11BE">
        <w:rPr>
          <w:lang w:val="en-US"/>
        </w:rPr>
        <w:t>.</w:t>
      </w:r>
      <w:r w:rsidRPr="00CA3367">
        <w:rPr>
          <w:lang w:val="en-US"/>
        </w:rPr>
        <w:t>2</w:t>
      </w:r>
      <w:r w:rsidRPr="008F11BE">
        <w:rPr>
          <w:lang w:val="en-US"/>
        </w:rPr>
        <w:noBreakHyphen/>
        <w:t>1.</w:t>
      </w:r>
      <w:r w:rsidRPr="00CA3367">
        <w:rPr>
          <w:lang w:val="en-US"/>
        </w:rPr>
        <w:t xml:space="preserve"> The NRM Server provides the service by coordinating with the destination client.</w:t>
      </w:r>
    </w:p>
    <w:p w14:paraId="542104B5" w14:textId="77777777" w:rsidR="00E53B79" w:rsidRPr="00CA3367" w:rsidRDefault="00E53B79" w:rsidP="00E53B79">
      <w:pPr>
        <w:rPr>
          <w:rFonts w:eastAsia="SimSun"/>
          <w:lang w:val="en-US"/>
        </w:rPr>
      </w:pPr>
      <w:r w:rsidRPr="00CA3367">
        <w:rPr>
          <w:rFonts w:eastAsia="SimSun"/>
          <w:lang w:val="en-US"/>
        </w:rPr>
        <w:t>Pre-conditions:</w:t>
      </w:r>
    </w:p>
    <w:p w14:paraId="11BE764A"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NRM client 1 and NRM client 2 are provided configuration information for the VAL clients served e.g. connectivity requirements, etc.</w:t>
      </w:r>
    </w:p>
    <w:p w14:paraId="52CCA2E3"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Pre-processing determines that network assisted UE-to-UE communications is required. VAL application policies and destination information for NRM clients are available at the NRM server.</w:t>
      </w:r>
    </w:p>
    <w:p w14:paraId="0F91CC8A" w14:textId="77777777" w:rsidR="00E53B79" w:rsidRPr="00CA3367" w:rsidRDefault="00E53B79" w:rsidP="00626E7C">
      <w:pPr>
        <w:pStyle w:val="B1"/>
        <w:rPr>
          <w:rFonts w:eastAsia="SimSun"/>
          <w:lang w:val="en-US"/>
        </w:rPr>
      </w:pPr>
      <w:r w:rsidRPr="00CA3367">
        <w:rPr>
          <w:lang w:val="en-US"/>
        </w:rPr>
        <w:t>-</w:t>
      </w:r>
      <w:r w:rsidRPr="00CA3367">
        <w:rPr>
          <w:lang w:val="en-US"/>
        </w:rPr>
        <w:tab/>
      </w:r>
      <w:r w:rsidRPr="008F11BE">
        <w:rPr>
          <w:lang w:val="en-US"/>
        </w:rPr>
        <w:t>The VAL client associated with NRM client 1 trigger</w:t>
      </w:r>
      <w:r w:rsidRPr="00CA3367">
        <w:rPr>
          <w:lang w:val="en-US"/>
        </w:rPr>
        <w:t>s</w:t>
      </w:r>
      <w:r w:rsidRPr="008F11BE">
        <w:rPr>
          <w:lang w:val="en-US"/>
        </w:rPr>
        <w:t xml:space="preserve"> the establishment of connectivity</w:t>
      </w:r>
      <w:r w:rsidRPr="00CA3367">
        <w:rPr>
          <w:lang w:val="en-US"/>
        </w:rPr>
        <w:t xml:space="preserve"> and provides information about (one or more) destination VAL client(s).</w:t>
      </w:r>
    </w:p>
    <w:p w14:paraId="67607716" w14:textId="77777777" w:rsidR="00E53B79" w:rsidRPr="00CA3367" w:rsidRDefault="00E53B79" w:rsidP="00626E7C">
      <w:pPr>
        <w:pStyle w:val="TH"/>
        <w:rPr>
          <w:lang w:val="en-US"/>
        </w:rPr>
      </w:pPr>
      <w:r w:rsidRPr="00CA3367">
        <w:rPr>
          <w:lang w:val="en-US"/>
        </w:rPr>
        <w:object w:dxaOrig="11473" w:dyaOrig="9613" w14:anchorId="50D2C378">
          <v:shape id="_x0000_i1170" type="#_x0000_t75" style="width:367.9pt;height:314.25pt" o:ole="">
            <v:imagedata r:id="rId307" o:title=""/>
          </v:shape>
          <o:OLEObject Type="Embed" ProgID="Visio.Drawing.15" ShapeID="_x0000_i1170" DrawAspect="Content" ObjectID="_1778736041" r:id="rId308"/>
        </w:object>
      </w:r>
    </w:p>
    <w:p w14:paraId="7AC58698" w14:textId="5DB65632" w:rsidR="00E53B79" w:rsidRPr="00CA3367" w:rsidRDefault="00E53B79" w:rsidP="00626E7C">
      <w:pPr>
        <w:pStyle w:val="TF"/>
        <w:rPr>
          <w:lang w:val="en-US"/>
        </w:rPr>
      </w:pPr>
      <w:r w:rsidRPr="00CA3367">
        <w:rPr>
          <w:lang w:val="en-US"/>
        </w:rPr>
        <w:t>Figure 14.3.</w:t>
      </w:r>
      <w:r>
        <w:rPr>
          <w:lang w:val="en-US"/>
        </w:rPr>
        <w:t>9</w:t>
      </w:r>
      <w:r w:rsidRPr="00CA3367">
        <w:rPr>
          <w:lang w:val="en-US"/>
        </w:rPr>
        <w:t>.2</w:t>
      </w:r>
      <w:r>
        <w:rPr>
          <w:lang w:val="en-US"/>
        </w:rPr>
        <w:t>.2</w:t>
      </w:r>
      <w:r w:rsidRPr="00CA3367">
        <w:rPr>
          <w:lang w:val="en-US"/>
        </w:rPr>
        <w:t>-</w:t>
      </w:r>
      <w:r w:rsidRPr="00CA3367">
        <w:rPr>
          <w:lang w:val="en-US" w:eastAsia="zh-CN"/>
        </w:rPr>
        <w:t>1</w:t>
      </w:r>
      <w:r w:rsidRPr="00CA3367">
        <w:rPr>
          <w:lang w:val="en-US"/>
        </w:rPr>
        <w:t>: Coordination UE-to-UE communications with VAL application requirements</w:t>
      </w:r>
    </w:p>
    <w:p w14:paraId="06C95BE0" w14:textId="77777777" w:rsidR="00E53B79" w:rsidRPr="00CA3367" w:rsidRDefault="00E53B79" w:rsidP="00E53B79">
      <w:pPr>
        <w:pStyle w:val="ListParagraph"/>
        <w:ind w:left="644"/>
        <w:rPr>
          <w:rFonts w:eastAsia="SimSun"/>
          <w:lang w:val="en-US" w:eastAsia="zh-CN"/>
        </w:rPr>
      </w:pPr>
      <w:bookmarkStart w:id="1787" w:name="_Toc106027346"/>
    </w:p>
    <w:p w14:paraId="75D64E27" w14:textId="77777777" w:rsidR="00E53B79" w:rsidRPr="00CA3367" w:rsidRDefault="00E53B79" w:rsidP="00E53B79">
      <w:pPr>
        <w:pStyle w:val="B1"/>
        <w:rPr>
          <w:rFonts w:eastAsia="SimSun"/>
          <w:lang w:val="en-US" w:eastAsia="zh-CN"/>
        </w:rPr>
      </w:pPr>
      <w:r w:rsidRPr="00CA3367">
        <w:rPr>
          <w:rFonts w:eastAsia="SimSun"/>
          <w:lang w:val="en-US" w:eastAsia="zh-CN"/>
        </w:rPr>
        <w:t>1.</w:t>
      </w:r>
      <w:r w:rsidRPr="00CA3367">
        <w:rPr>
          <w:rFonts w:eastAsia="SimSun"/>
          <w:lang w:val="en-US" w:eastAsia="zh-CN"/>
        </w:rPr>
        <w:tab/>
        <w:t xml:space="preserve">The NRM client 1 sends the application connectivity request (source identity and IP address, destination identities, application requirements) to the NRM server to establish connectivity for VAL client 1 on UE 1. The destination VAL client(s) may be hosted on one or multiple UEs (devices). </w:t>
      </w:r>
    </w:p>
    <w:p w14:paraId="39812DB2" w14:textId="4655F215" w:rsidR="00E53B79" w:rsidRPr="00CA3367" w:rsidRDefault="00E53B79" w:rsidP="00E53B79">
      <w:pPr>
        <w:ind w:left="568" w:hanging="284"/>
        <w:rPr>
          <w:rFonts w:eastAsia="SimSun"/>
          <w:lang w:val="en-US" w:eastAsia="zh-CN"/>
        </w:rPr>
      </w:pPr>
      <w:r w:rsidRPr="00CA3367">
        <w:rPr>
          <w:rFonts w:eastAsia="SimSun"/>
          <w:lang w:val="en-US" w:eastAsia="zh-CN"/>
        </w:rPr>
        <w:t>2.</w:t>
      </w:r>
      <w:r w:rsidRPr="00CA3367">
        <w:rPr>
          <w:rFonts w:eastAsia="SimSun"/>
          <w:lang w:val="en-US" w:eastAsia="zh-CN"/>
        </w:rPr>
        <w:tab/>
        <w:t xml:space="preserve">The NRM server determines whether VAL client 1 is authorized to connect to VAL client 2 for application-level direct </w:t>
      </w:r>
      <w:r w:rsidRPr="00CA3367">
        <w:rPr>
          <w:rFonts w:eastAsia="SimSun"/>
          <w:lang w:val="en-US"/>
        </w:rPr>
        <w:t>UE-to-UE communications</w:t>
      </w:r>
      <w:r w:rsidRPr="00CA3367">
        <w:rPr>
          <w:rFonts w:eastAsia="SimSun"/>
          <w:lang w:val="en-US" w:eastAsia="zh-CN"/>
        </w:rPr>
        <w:t xml:space="preserve">. If VAL client 1 is authorized to connect to VAL client 2, the NRM server performs the get application connectivity context request to  retrieve  VAL UE-to-UE connection coordination context procedure as described in clause </w:t>
      </w:r>
      <w:r w:rsidRPr="00626E7C">
        <w:rPr>
          <w:rFonts w:eastAsia="SimSun"/>
          <w:lang w:val="en-US" w:eastAsia="zh-CN"/>
        </w:rPr>
        <w:t>14.3.2.56.</w:t>
      </w:r>
      <w:r w:rsidRPr="00CA3367">
        <w:rPr>
          <w:rFonts w:eastAsia="SimSun"/>
          <w:lang w:val="en-US" w:eastAsia="zh-CN"/>
        </w:rPr>
        <w:t xml:space="preserve"> This step can be skipped if the NRM server is already aware of VAL client 2's context information.</w:t>
      </w:r>
    </w:p>
    <w:p w14:paraId="2BC2E580" w14:textId="77777777" w:rsidR="00E53B79" w:rsidRPr="00CA3367" w:rsidRDefault="00E53B79" w:rsidP="00E53B79">
      <w:pPr>
        <w:keepLines/>
        <w:ind w:left="1420" w:hanging="851"/>
        <w:rPr>
          <w:rFonts w:eastAsia="SimSun"/>
          <w:lang w:val="en-US" w:eastAsia="zh-CN"/>
        </w:rPr>
      </w:pPr>
      <w:r w:rsidRPr="00CA3367">
        <w:rPr>
          <w:rFonts w:eastAsia="SimSun"/>
          <w:lang w:val="en-US" w:eastAsia="zh-CN"/>
        </w:rPr>
        <w:t>NOTE:</w:t>
      </w:r>
      <w:r w:rsidRPr="00CA3367">
        <w:rPr>
          <w:rFonts w:eastAsia="SimSun"/>
          <w:lang w:val="en-US" w:eastAsia="zh-CN"/>
        </w:rPr>
        <w:tab/>
        <w:t>The signaling and functionality for handling the cases when NRM client 2 will be temporarily unavailable for establishing the direct service connection are implementation dependent.</w:t>
      </w:r>
    </w:p>
    <w:p w14:paraId="6EEB1F30" w14:textId="77777777" w:rsidR="00E53B79" w:rsidRPr="00CA3367" w:rsidRDefault="00E53B79" w:rsidP="00E53B79">
      <w:pPr>
        <w:pStyle w:val="B1"/>
        <w:rPr>
          <w:rFonts w:eastAsia="SimSun"/>
          <w:lang w:val="en-US" w:eastAsia="zh-CN"/>
        </w:rPr>
      </w:pPr>
      <w:r w:rsidRPr="00CA3367">
        <w:rPr>
          <w:rFonts w:eastAsia="SimSun"/>
          <w:lang w:val="en-US" w:eastAsia="zh-CN"/>
        </w:rPr>
        <w:t>3. The NRM client 2 sends the get application connectivity context response to the NRM server, 2.</w:t>
      </w:r>
      <w:r w:rsidRPr="00CA3367">
        <w:rPr>
          <w:rFonts w:eastAsia="SimSun"/>
          <w:lang w:val="en-US" w:eastAsia="zh-CN"/>
        </w:rPr>
        <w:tab/>
        <w:t>Using the request information and local policies, the NRM client 2 determines whether context information is to be provided for establishing application-level direct connectivity to the counterpart UE for the VAL application indicated. If the NRM client determines that context information is to be provided, it responds to the NRM server and provides the VAL connection coordination context data for the VAL client served.</w:t>
      </w:r>
    </w:p>
    <w:p w14:paraId="4D185D69" w14:textId="77777777" w:rsidR="00E53B79" w:rsidRPr="00CA3367" w:rsidRDefault="00E53B79" w:rsidP="00E53B79">
      <w:pPr>
        <w:ind w:left="568" w:hanging="284"/>
        <w:rPr>
          <w:rFonts w:eastAsia="SimSun"/>
          <w:lang w:val="en-US" w:eastAsia="zh-CN"/>
        </w:rPr>
      </w:pPr>
      <w:r w:rsidRPr="00CA3367">
        <w:rPr>
          <w:rFonts w:eastAsia="SimSun"/>
          <w:lang w:val="en-US" w:eastAsia="zh-CN"/>
        </w:rPr>
        <w:t>4.</w:t>
      </w:r>
      <w:r w:rsidRPr="00CA3367">
        <w:rPr>
          <w:rFonts w:eastAsia="SimSun"/>
          <w:lang w:val="en-US" w:eastAsia="zh-CN"/>
        </w:rPr>
        <w:tab/>
        <w:t xml:space="preserve">The NRM server sends the application connectivity response to NRM client 1. </w:t>
      </w:r>
    </w:p>
    <w:p w14:paraId="3AC4716B" w14:textId="77777777" w:rsidR="00E53B79" w:rsidRPr="00CA3367" w:rsidRDefault="00E53B79" w:rsidP="00E53B79">
      <w:pPr>
        <w:ind w:left="568" w:hanging="284"/>
        <w:rPr>
          <w:rFonts w:eastAsia="SimSun"/>
          <w:lang w:val="en-US" w:eastAsia="zh-CN"/>
        </w:rPr>
      </w:pPr>
      <w:r w:rsidRPr="00CA3367">
        <w:rPr>
          <w:rFonts w:eastAsia="SimSun"/>
          <w:lang w:val="en-US" w:eastAsia="zh-CN"/>
        </w:rPr>
        <w:t>5.</w:t>
      </w:r>
      <w:r w:rsidRPr="00CA3367">
        <w:rPr>
          <w:rFonts w:eastAsia="SimSun"/>
          <w:lang w:val="en-US" w:eastAsia="zh-CN"/>
        </w:rPr>
        <w:tab/>
        <w:t xml:space="preserve">The NRM server uses VAL client 1's and VAL client 2's context information, their application-level direct UE-to-UE connectivity requirements, location information, and network context as input, checks connectivity service policies, and determines the parameters and patterns for application-level direct UE-to-UE connectivity between  the VAL clients. The NRM server may also determine transport requirements, e.g. QoS requirements, for the 3GPP system (e.g. 5GS). </w:t>
      </w:r>
    </w:p>
    <w:p w14:paraId="1D3FDB68" w14:textId="77777777" w:rsidR="00E53B79" w:rsidRPr="00CA3367" w:rsidRDefault="00E53B79" w:rsidP="00E53B79">
      <w:pPr>
        <w:ind w:left="568" w:hanging="284"/>
        <w:rPr>
          <w:rFonts w:eastAsia="SimSun"/>
          <w:lang w:val="en-US" w:eastAsia="zh-CN"/>
        </w:rPr>
      </w:pPr>
      <w:r w:rsidRPr="00CA3367">
        <w:rPr>
          <w:rFonts w:eastAsia="SimSun"/>
          <w:lang w:val="en-US" w:eastAsia="zh-CN"/>
        </w:rPr>
        <w:tab/>
        <w:t xml:space="preserve">If network provided location information is used, location information may be obtained from the SEAL location management server. Alternatively, Location Reporting monitoring as described in 23.502[12] may be used. This step may also include a request for direct link status (e.g. PDU Session Status, UE reachability, etc. as described in 23.502 [12]).  This action may be skipped if  the clients provide location information or if there are no location requirements for establishing the application-level direct UE-to-UE connectivity. </w:t>
      </w:r>
    </w:p>
    <w:p w14:paraId="35D0EDD6" w14:textId="77777777" w:rsidR="00E53B79" w:rsidRPr="00CA3367" w:rsidRDefault="00E53B79" w:rsidP="00E53B79">
      <w:pPr>
        <w:ind w:left="568"/>
        <w:rPr>
          <w:rFonts w:eastAsia="SimSun"/>
          <w:lang w:val="en-US" w:eastAsia="zh-CN"/>
        </w:rPr>
      </w:pPr>
      <w:r w:rsidRPr="00CA3367">
        <w:rPr>
          <w:rFonts w:eastAsia="SimSun"/>
          <w:lang w:val="en-US" w:eastAsia="zh-CN"/>
        </w:rPr>
        <w:t xml:space="preserve">If the NRM server determines that UE-to-UE application-level direct connectivity is not authorized or not possible with the given connectivity requirements, it skips step 5 and proceeds to steps 6 and 7, informing each NRM client accordingly. </w:t>
      </w:r>
    </w:p>
    <w:p w14:paraId="2B410867" w14:textId="77777777" w:rsidR="00E53B79" w:rsidRPr="00CA3367" w:rsidRDefault="00E53B79" w:rsidP="00E53B79">
      <w:pPr>
        <w:ind w:left="568" w:hanging="284"/>
        <w:rPr>
          <w:rFonts w:eastAsia="SimSun"/>
          <w:lang w:val="en-US" w:eastAsia="zh-CN"/>
        </w:rPr>
      </w:pPr>
      <w:r w:rsidRPr="00CA3367">
        <w:rPr>
          <w:rFonts w:eastAsia="SimSun"/>
          <w:lang w:val="en-US" w:eastAsia="zh-CN"/>
        </w:rPr>
        <w:t>6.</w:t>
      </w:r>
      <w:r w:rsidRPr="00CA3367">
        <w:rPr>
          <w:rFonts w:eastAsia="SimSun"/>
          <w:lang w:val="en-US" w:eastAsia="zh-CN"/>
        </w:rPr>
        <w:tab/>
        <w:t xml:space="preserve">The NRM server may request the 3GPP system to establish or modify the 3GPP system level connectivity that enables the application-level direct UE-to-UE connection for VAL client 1 and VAL client 2 services, e.g. via </w:t>
      </w:r>
      <w:r w:rsidRPr="00CA3367">
        <w:rPr>
          <w:rFonts w:eastAsia="SimSun"/>
          <w:lang w:val="en-US"/>
        </w:rPr>
        <w:t>modification of existing radio bearers</w:t>
      </w:r>
      <w:r w:rsidRPr="00CA3367">
        <w:rPr>
          <w:rFonts w:eastAsia="SimSun"/>
          <w:lang w:val="en-US" w:eastAsia="zh-CN"/>
        </w:rPr>
        <w:t xml:space="preserve">. NRM server provides the necessary information (e.g. identifiers of VAL client 1 and VAL client 2, transport requirements) in this request message. </w:t>
      </w:r>
    </w:p>
    <w:p w14:paraId="78EC3334" w14:textId="77777777" w:rsidR="00E53B79" w:rsidRPr="00CA3367" w:rsidRDefault="00E53B79" w:rsidP="00E53B79">
      <w:pPr>
        <w:pStyle w:val="B2"/>
        <w:ind w:left="568"/>
        <w:rPr>
          <w:rFonts w:eastAsia="SimSun"/>
          <w:lang w:val="en-US" w:eastAsia="zh-CN"/>
        </w:rPr>
      </w:pPr>
      <w:r w:rsidRPr="00CA3367">
        <w:rPr>
          <w:rFonts w:eastAsia="SimSun"/>
          <w:lang w:val="en-US" w:eastAsia="zh-CN"/>
        </w:rPr>
        <w:t>7.</w:t>
      </w:r>
      <w:r w:rsidRPr="00CA3367">
        <w:rPr>
          <w:rFonts w:eastAsia="SimSun"/>
          <w:lang w:val="en-US" w:eastAsia="zh-CN"/>
        </w:rPr>
        <w:tab/>
        <w:t>a. The NRM server notifies NRM client 1 of the established UE-to-UE connection b. The NRM server notifies the NRM client 2 of the established UE-to-UE connection.</w:t>
      </w:r>
    </w:p>
    <w:p w14:paraId="1F1A9BBA" w14:textId="0D76CD21" w:rsidR="00E53B79" w:rsidRPr="00626E7C" w:rsidRDefault="00E53B79" w:rsidP="00626E7C">
      <w:pPr>
        <w:pStyle w:val="B2"/>
        <w:ind w:left="0" w:firstLine="0"/>
        <w:rPr>
          <w:rFonts w:eastAsia="SimSun"/>
          <w:lang w:val="en-US" w:eastAsia="zh-CN"/>
        </w:rPr>
      </w:pPr>
      <w:r w:rsidRPr="00CA3367">
        <w:rPr>
          <w:rFonts w:eastAsia="SimSun"/>
          <w:lang w:val="en-US" w:eastAsia="zh-CN"/>
        </w:rPr>
        <w:t xml:space="preserve">Each NRM client notifies the corresponding VAL client of the established application-level direct UE-to-UE connection. </w:t>
      </w:r>
      <w:bookmarkEnd w:id="1787"/>
    </w:p>
    <w:p w14:paraId="3DCF1CFA" w14:textId="2D924589" w:rsidR="00FC1AAC" w:rsidRPr="003167FF" w:rsidRDefault="00FC1AAC" w:rsidP="00FC1AAC">
      <w:pPr>
        <w:pStyle w:val="Heading3"/>
      </w:pPr>
      <w:bookmarkStart w:id="1788" w:name="_Toc162886412"/>
      <w:r w:rsidRPr="003167FF">
        <w:t>14.3.10</w:t>
      </w:r>
      <w:r w:rsidRPr="003167FF">
        <w:tab/>
        <w:t>AF influence URSP procedure</w:t>
      </w:r>
      <w:bookmarkEnd w:id="1786"/>
      <w:r w:rsidRPr="003167FF">
        <w:t xml:space="preserve"> for reliable transmission</w:t>
      </w:r>
      <w:bookmarkEnd w:id="1788"/>
    </w:p>
    <w:p w14:paraId="4D97819B" w14:textId="0BB1C71E" w:rsidR="00FC1AAC" w:rsidRPr="003167FF" w:rsidRDefault="00FC1AAC" w:rsidP="00FC1AAC">
      <w:pPr>
        <w:pStyle w:val="Heading4"/>
      </w:pPr>
      <w:bookmarkStart w:id="1789" w:name="_Toc106027344"/>
      <w:bookmarkStart w:id="1790" w:name="_Toc162886413"/>
      <w:r w:rsidRPr="003167FF">
        <w:t>14.3.10.1</w:t>
      </w:r>
      <w:r w:rsidRPr="003167FF">
        <w:tab/>
        <w:t>General</w:t>
      </w:r>
      <w:bookmarkEnd w:id="1789"/>
      <w:bookmarkEnd w:id="1790"/>
    </w:p>
    <w:p w14:paraId="4853E888" w14:textId="234F9795" w:rsidR="00FC1AAC" w:rsidRPr="003167FF" w:rsidRDefault="00FC1AAC" w:rsidP="00FC1AAC">
      <w:r w:rsidRPr="003167FF">
        <w:t>The procedures related to the AF influence URSP for</w:t>
      </w:r>
      <w:r w:rsidR="00B36C2D">
        <w:t xml:space="preserve"> </w:t>
      </w:r>
      <w:r w:rsidRPr="003167FF">
        <w:t>reliable transmission are described in the following subclauses.</w:t>
      </w:r>
    </w:p>
    <w:p w14:paraId="560C7F59" w14:textId="5FCB1B60" w:rsidR="00FC1AAC" w:rsidRPr="003167FF" w:rsidRDefault="00FC1AAC" w:rsidP="00FC1AAC">
      <w:pPr>
        <w:pStyle w:val="Heading4"/>
      </w:pPr>
      <w:bookmarkStart w:id="1791" w:name="_Toc106027345"/>
      <w:bookmarkStart w:id="1792" w:name="_Toc162886414"/>
      <w:r w:rsidRPr="003167FF">
        <w:t>14.3.10.2</w:t>
      </w:r>
      <w:r w:rsidRPr="003167FF">
        <w:tab/>
      </w:r>
      <w:bookmarkEnd w:id="1791"/>
      <w:r w:rsidRPr="003167FF">
        <w:t>AF influence URSP procedure for reliable transmission</w:t>
      </w:r>
      <w:bookmarkEnd w:id="1792"/>
    </w:p>
    <w:p w14:paraId="387E6049" w14:textId="77777777" w:rsidR="00FC1AAC" w:rsidRPr="003167FF" w:rsidRDefault="00FC1AAC" w:rsidP="00FC1AAC">
      <w:r w:rsidRPr="003167FF">
        <w:t>Pre-conditions:</w:t>
      </w:r>
    </w:p>
    <w:p w14:paraId="63409A06" w14:textId="77777777" w:rsidR="00FC1AAC" w:rsidRPr="003167FF" w:rsidRDefault="00FC1AAC" w:rsidP="00FC1AAC">
      <w:pPr>
        <w:pStyle w:val="B1"/>
        <w:rPr>
          <w:lang w:eastAsia="zh-CN"/>
        </w:rPr>
      </w:pPr>
      <w:r w:rsidRPr="003167FF">
        <w:t>1.</w:t>
      </w:r>
      <w:r w:rsidRPr="003167FF">
        <w:tab/>
        <w:t>The SEALDD server (or VAL server) has decided to use reliable transmission for a specific SEALDD client (or VAL client) and has got the UE address or UE ID.</w:t>
      </w:r>
    </w:p>
    <w:bookmarkStart w:id="1793" w:name="_MON_1761570289"/>
    <w:bookmarkEnd w:id="1793"/>
    <w:p w14:paraId="4061B949" w14:textId="5F82753B" w:rsidR="00FC1AAC" w:rsidRPr="003167FF" w:rsidRDefault="00B36C2D" w:rsidP="00FC1AAC">
      <w:pPr>
        <w:pStyle w:val="TH"/>
      </w:pPr>
      <w:r>
        <w:object w:dxaOrig="5999" w:dyaOrig="3269" w14:anchorId="28ED1F3D">
          <v:shape id="_x0000_i1171" type="#_x0000_t75" style="width:300pt;height:163.9pt" o:ole="">
            <v:imagedata r:id="rId309" o:title=""/>
          </v:shape>
          <o:OLEObject Type="Embed" ProgID="Word.Document.12" ShapeID="_x0000_i1171" DrawAspect="Content" ObjectID="_1778736042" r:id="rId310">
            <o:FieldCodes>\s</o:FieldCodes>
          </o:OLEObject>
        </w:object>
      </w:r>
    </w:p>
    <w:p w14:paraId="000E0EF3" w14:textId="68C60D13" w:rsidR="00FC1AAC" w:rsidRPr="003167FF" w:rsidRDefault="00FC1AAC" w:rsidP="00FC1AAC">
      <w:pPr>
        <w:pStyle w:val="TF"/>
      </w:pPr>
      <w:r w:rsidRPr="003167FF">
        <w:t>Figure 14.3.10.2-</w:t>
      </w:r>
      <w:r w:rsidRPr="003167FF">
        <w:rPr>
          <w:lang w:eastAsia="zh-CN"/>
        </w:rPr>
        <w:t>1</w:t>
      </w:r>
      <w:r w:rsidRPr="003167FF">
        <w:t>: AF influence URSP procedure</w:t>
      </w:r>
      <w:r w:rsidR="00B36C2D" w:rsidRPr="00B36C2D">
        <w:t xml:space="preserve"> for reliable transmission</w:t>
      </w:r>
    </w:p>
    <w:p w14:paraId="36602332" w14:textId="3EB201FD" w:rsidR="00FC1AAC" w:rsidRPr="003167FF" w:rsidRDefault="00FC1AAC" w:rsidP="00FC1AAC">
      <w:pPr>
        <w:pStyle w:val="B1"/>
      </w:pPr>
      <w:r w:rsidRPr="003167FF">
        <w:t>1.</w:t>
      </w:r>
      <w:r w:rsidRPr="003167FF">
        <w:tab/>
        <w:t>The NRM server receives from the SEALDD server (or VAL server) about the request for reliable transmission service with the application descriptors for the two redundant transmission paths. The SEALDD client</w:t>
      </w:r>
      <w:r w:rsidR="00204B97" w:rsidRPr="00204B97">
        <w:t>'</w:t>
      </w:r>
      <w:r w:rsidRPr="003167FF">
        <w:t>s current UE address or UE ID is also provided to identify the affected UE.</w:t>
      </w:r>
    </w:p>
    <w:p w14:paraId="2133015F" w14:textId="43E22F88" w:rsidR="00FC1AAC" w:rsidRPr="003167FF" w:rsidRDefault="00FC1AAC" w:rsidP="00FC1AAC">
      <w:pPr>
        <w:pStyle w:val="B1"/>
      </w:pPr>
      <w:r w:rsidRPr="003167FF">
        <w:t>2.</w:t>
      </w:r>
      <w:r w:rsidRPr="003167FF">
        <w:tab/>
        <w:t xml:space="preserve">After receiving the request from SEALDD server (or VAL server), the NRM server </w:t>
      </w:r>
      <w:r w:rsidR="00B36C2D" w:rsidRPr="00B36C2D">
        <w:t>associates</w:t>
      </w:r>
      <w:r w:rsidR="00B36C2D">
        <w:t xml:space="preserve"> </w:t>
      </w:r>
      <w:r w:rsidRPr="003167FF">
        <w:t xml:space="preserve">the available DNN and S-NSSAI information for the two application descriptors. NRM server triggers via N5/N33 with the AF guidance for URSP procedure as described in 3GPP TS 23.502 [11] clause 4.15.6.10. The AF request includes the application traffic descriptors and the </w:t>
      </w:r>
      <w:r w:rsidR="00B36C2D" w:rsidRPr="00B36C2D">
        <w:t>associated</w:t>
      </w:r>
      <w:r w:rsidR="00B36C2D">
        <w:t xml:space="preserve"> </w:t>
      </w:r>
      <w:r w:rsidRPr="003167FF">
        <w:t xml:space="preserve">DNN, S-NSSAI, and also includes UE address or UE ID received in step 1. </w:t>
      </w:r>
    </w:p>
    <w:p w14:paraId="3CC85036" w14:textId="57464FBE" w:rsidR="00FC1AAC" w:rsidRPr="003167FF" w:rsidRDefault="00FC1AAC" w:rsidP="00FC1AAC">
      <w:pPr>
        <w:pStyle w:val="B1"/>
      </w:pPr>
      <w:r w:rsidRPr="003167FF">
        <w:t>3.</w:t>
      </w:r>
      <w:r w:rsidRPr="003167FF">
        <w:tab/>
        <w:t>NRM server</w:t>
      </w:r>
      <w:r w:rsidR="00B36C2D">
        <w:t xml:space="preserve"> </w:t>
      </w:r>
      <w:r w:rsidRPr="003167FF">
        <w:t xml:space="preserve">sends </w:t>
      </w:r>
      <w:r w:rsidR="00B36C2D" w:rsidRPr="00B36C2D">
        <w:t>response</w:t>
      </w:r>
      <w:r w:rsidR="00B36C2D">
        <w:t xml:space="preserve"> </w:t>
      </w:r>
      <w:r w:rsidRPr="003167FF">
        <w:t>about reliable transmission service.</w:t>
      </w:r>
    </w:p>
    <w:p w14:paraId="5B35F57B" w14:textId="5BC13BCC" w:rsidR="00EA478D" w:rsidRPr="003167FF" w:rsidRDefault="00EA478D" w:rsidP="00EA478D">
      <w:pPr>
        <w:pStyle w:val="Heading3"/>
      </w:pPr>
      <w:bookmarkStart w:id="1794" w:name="_Toc114866267"/>
      <w:bookmarkStart w:id="1795" w:name="_Toc162886415"/>
      <w:r w:rsidRPr="003167FF">
        <w:t>14.3.11</w:t>
      </w:r>
      <w:r w:rsidRPr="003167FF">
        <w:tab/>
        <w:t>VAL services over 5GS supporting EPS interworking</w:t>
      </w:r>
      <w:bookmarkEnd w:id="1794"/>
      <w:bookmarkEnd w:id="1795"/>
      <w:r w:rsidRPr="003167FF">
        <w:t xml:space="preserve"> </w:t>
      </w:r>
    </w:p>
    <w:p w14:paraId="401761A6" w14:textId="77777777" w:rsidR="00EA478D" w:rsidRPr="003167FF" w:rsidRDefault="00EA478D" w:rsidP="00EA478D">
      <w:r w:rsidRPr="003167FF">
        <w:t>The VAL server consumes the network resource management services from the NRM server. As specified in 3GPP TS 23.501 [10], a dedicated user plane anchor point, i.e. UPF + PGW-U function, is defined for interworking between 5GS and EPS. This enables that the network can directly handle PDU sessions (in 5GS) and PDN connections (in EPS) associated to VAL service sessions of a VAL UE during inter-system mobility.</w:t>
      </w:r>
    </w:p>
    <w:p w14:paraId="5C0A01B5" w14:textId="77777777" w:rsidR="00EA478D" w:rsidRPr="003167FF" w:rsidRDefault="00EA478D" w:rsidP="00EA478D">
      <w:r w:rsidRPr="003167FF">
        <w:t>The inter-system mobility of a VAL UE will be transparent to the NRM server and VAL server. The NRM server will continue interacting with the same control plane functions, e.g. PCF, and the VAL server will continue interacting with the same user plane function, e.g. UPF + PGW-U.</w:t>
      </w:r>
    </w:p>
    <w:p w14:paraId="06F065E2" w14:textId="77777777" w:rsidR="00EA478D" w:rsidRPr="003167FF" w:rsidRDefault="00EA478D" w:rsidP="00EA478D">
      <w:pPr>
        <w:pStyle w:val="NO"/>
        <w:rPr>
          <w:noProof/>
        </w:rPr>
      </w:pPr>
      <w:r w:rsidRPr="003167FF">
        <w:rPr>
          <w:noProof/>
        </w:rPr>
        <w:t>NOTE:</w:t>
      </w:r>
      <w:r w:rsidRPr="003167FF">
        <w:rPr>
          <w:noProof/>
        </w:rPr>
        <w:tab/>
        <w:t xml:space="preserve">For the case that seamless session continuity is required for VAL services,  EPS interworking with N26 (interface between AMF in 5GC and MME in EPC) is required for inter-system change, as described in </w:t>
      </w:r>
      <w:r w:rsidRPr="003167FF">
        <w:t>3GPP TS 23.501 [10]</w:t>
      </w:r>
      <w:r w:rsidRPr="003167FF">
        <w:rPr>
          <w:noProof/>
        </w:rPr>
        <w:t>.</w:t>
      </w:r>
    </w:p>
    <w:p w14:paraId="1A77B08E" w14:textId="1B83F0FE" w:rsidR="00164D9A" w:rsidRPr="00115A8C" w:rsidRDefault="00164D9A" w:rsidP="00626E7C">
      <w:pPr>
        <w:pStyle w:val="Heading3"/>
        <w:rPr>
          <w:rFonts w:eastAsia="Malgun Gothic"/>
        </w:rPr>
      </w:pPr>
      <w:bookmarkStart w:id="1796" w:name="_Toc162886416"/>
      <w:r>
        <w:rPr>
          <w:rFonts w:eastAsia="Malgun Gothic"/>
        </w:rPr>
        <w:t>14.3.12</w:t>
      </w:r>
      <w:r w:rsidRPr="00115A8C">
        <w:rPr>
          <w:rFonts w:eastAsia="Malgun Gothic"/>
        </w:rPr>
        <w:tab/>
      </w:r>
      <w:r w:rsidRPr="00F341C1">
        <w:rPr>
          <w:rFonts w:eastAsia="Malgun Gothic"/>
        </w:rPr>
        <w:t>UE unified traffic pattern and monitoring management</w:t>
      </w:r>
      <w:bookmarkEnd w:id="1796"/>
    </w:p>
    <w:p w14:paraId="7CBCFE9D" w14:textId="57951F4F" w:rsidR="00164D9A" w:rsidRPr="00115A8C" w:rsidRDefault="00164D9A" w:rsidP="00626E7C">
      <w:pPr>
        <w:pStyle w:val="Heading4"/>
        <w:rPr>
          <w:rFonts w:eastAsia="Malgun Gothic"/>
        </w:rPr>
      </w:pPr>
      <w:bookmarkStart w:id="1797" w:name="_Toc162886417"/>
      <w:r>
        <w:rPr>
          <w:rFonts w:eastAsia="Malgun Gothic"/>
        </w:rPr>
        <w:t>1</w:t>
      </w:r>
      <w:r w:rsidR="00CE406F">
        <w:rPr>
          <w:rFonts w:eastAsia="Malgun Gothic"/>
        </w:rPr>
        <w:t>4.3.12.</w:t>
      </w:r>
      <w:r w:rsidRPr="00115A8C">
        <w:rPr>
          <w:rFonts w:eastAsia="Malgun Gothic"/>
        </w:rPr>
        <w:t>1</w:t>
      </w:r>
      <w:r w:rsidRPr="00115A8C">
        <w:rPr>
          <w:rFonts w:eastAsia="Malgun Gothic"/>
        </w:rPr>
        <w:tab/>
        <w:t>General</w:t>
      </w:r>
      <w:bookmarkEnd w:id="1797"/>
    </w:p>
    <w:p w14:paraId="7980D4BA" w14:textId="77777777" w:rsidR="00164D9A" w:rsidRDefault="00164D9A" w:rsidP="00164D9A">
      <w:pPr>
        <w:rPr>
          <w:rFonts w:eastAsia="Malgun Gothic"/>
          <w:lang w:eastAsia="zh-CN"/>
        </w:rPr>
      </w:pPr>
      <w:r w:rsidRPr="00115A8C">
        <w:rPr>
          <w:rFonts w:eastAsia="Malgun Gothic"/>
          <w:lang w:eastAsia="zh-CN"/>
        </w:rPr>
        <w:t xml:space="preserve">UE unified traffic pattern and monitoring management procedures allow </w:t>
      </w:r>
      <w:r>
        <w:rPr>
          <w:rFonts w:eastAsia="Malgun Gothic"/>
          <w:lang w:eastAsia="zh-CN"/>
        </w:rPr>
        <w:t>NRM</w:t>
      </w:r>
      <w:r w:rsidRPr="00115A8C">
        <w:rPr>
          <w:rFonts w:eastAsia="Malgun Gothic"/>
          <w:lang w:eastAsia="zh-CN"/>
        </w:rPr>
        <w:t xml:space="preserve"> to offer services leveraging CN exposure APIs</w:t>
      </w:r>
      <w:r>
        <w:rPr>
          <w:rFonts w:eastAsia="Malgun Gothic"/>
          <w:lang w:eastAsia="zh-CN"/>
        </w:rPr>
        <w:t xml:space="preserve"> for </w:t>
      </w:r>
      <w:r w:rsidRPr="00115A8C">
        <w:rPr>
          <w:rFonts w:eastAsia="Malgun Gothic"/>
          <w:lang w:eastAsia="zh-CN"/>
        </w:rPr>
        <w:t>network parameter values configuration and UE monitoring event management</w:t>
      </w:r>
      <w:r>
        <w:rPr>
          <w:rFonts w:eastAsia="Malgun Gothic"/>
          <w:lang w:eastAsia="zh-CN"/>
        </w:rPr>
        <w:t>.</w:t>
      </w:r>
    </w:p>
    <w:p w14:paraId="5E6DE1F9" w14:textId="59F8A541" w:rsidR="00164D9A" w:rsidRPr="00115A8C" w:rsidRDefault="00164D9A" w:rsidP="00CE406F">
      <w:pPr>
        <w:pStyle w:val="EditorsNote"/>
        <w:rPr>
          <w:rFonts w:eastAsia="Malgun Gothic"/>
          <w:lang w:eastAsia="zh-CN"/>
        </w:rPr>
      </w:pPr>
      <w:r>
        <w:rPr>
          <w:rFonts w:eastAsia="Malgun Gothic"/>
          <w:lang w:eastAsia="zh-CN"/>
        </w:rPr>
        <w:t>Editor</w:t>
      </w:r>
      <w:r w:rsidR="00CE406F" w:rsidRPr="00CE406F">
        <w:rPr>
          <w:rFonts w:eastAsia="Malgun Gothic"/>
          <w:lang w:eastAsia="zh-CN"/>
        </w:rPr>
        <w:t>'</w:t>
      </w:r>
      <w:r>
        <w:rPr>
          <w:rFonts w:eastAsia="Malgun Gothic"/>
          <w:lang w:eastAsia="zh-CN"/>
        </w:rPr>
        <w:t>s Note: It is FFS whether and how NRM supports the functionality described in this clause as service to other SEAL servers, or only to VAL servers, as currently specified. Providing the functionality as service to other SEAL servers (as well as to VAL servers) has been studied in TR</w:t>
      </w:r>
      <w:r w:rsidR="00CE406F">
        <w:rPr>
          <w:rFonts w:eastAsia="Malgun Gothic"/>
        </w:rPr>
        <w:t> </w:t>
      </w:r>
      <w:r>
        <w:rPr>
          <w:rFonts w:eastAsia="Malgun Gothic"/>
          <w:lang w:eastAsia="zh-CN"/>
        </w:rPr>
        <w:t>23.700-97.</w:t>
      </w:r>
    </w:p>
    <w:p w14:paraId="3882F7C8" w14:textId="4CBE9FF1" w:rsidR="00164D9A" w:rsidRPr="00115A8C" w:rsidRDefault="00164D9A" w:rsidP="00164D9A">
      <w:pPr>
        <w:keepNext/>
        <w:keepLines/>
        <w:spacing w:before="120"/>
        <w:ind w:left="1418" w:hanging="1418"/>
        <w:outlineLvl w:val="3"/>
        <w:rPr>
          <w:rFonts w:ascii="Arial" w:eastAsia="Malgun Gothic" w:hAnsi="Arial"/>
          <w:sz w:val="24"/>
        </w:rPr>
      </w:pPr>
      <w:r>
        <w:rPr>
          <w:rFonts w:ascii="Arial" w:eastAsia="Malgun Gothic" w:hAnsi="Arial"/>
          <w:sz w:val="24"/>
        </w:rPr>
        <w:t>1</w:t>
      </w:r>
      <w:r w:rsidR="00CE406F">
        <w:rPr>
          <w:rFonts w:ascii="Arial" w:eastAsia="Malgun Gothic" w:hAnsi="Arial"/>
          <w:sz w:val="24"/>
        </w:rPr>
        <w:t>4.3.12.</w:t>
      </w:r>
      <w:r w:rsidRPr="00115A8C">
        <w:rPr>
          <w:rFonts w:ascii="Arial" w:eastAsia="Malgun Gothic" w:hAnsi="Arial"/>
          <w:sz w:val="24"/>
        </w:rPr>
        <w:t>2</w:t>
      </w:r>
      <w:r w:rsidRPr="00115A8C">
        <w:rPr>
          <w:rFonts w:ascii="Arial" w:eastAsia="Malgun Gothic" w:hAnsi="Arial"/>
          <w:sz w:val="24"/>
        </w:rPr>
        <w:tab/>
        <w:t>UE unified traffic pattern and monitoring management subscription procedure</w:t>
      </w:r>
    </w:p>
    <w:p w14:paraId="136883D5" w14:textId="77777777" w:rsidR="00164D9A" w:rsidRPr="00115A8C" w:rsidRDefault="00164D9A" w:rsidP="00164D9A">
      <w:r w:rsidRPr="00115A8C">
        <w:t>VAL server</w:t>
      </w:r>
      <w:r>
        <w:t>s</w:t>
      </w:r>
      <w:r w:rsidRPr="00115A8C">
        <w:t xml:space="preserve"> can indicate to the </w:t>
      </w:r>
      <w:r>
        <w:t>NRM</w:t>
      </w:r>
      <w:r w:rsidRPr="00115A8C">
        <w:t xml:space="preserve"> server interest in receiving UE unified traffic patterns and monitoring management services by sending the UE unified traffic pattern and monitoring management subscription request</w:t>
      </w:r>
      <w:r>
        <w:t>s</w:t>
      </w:r>
      <w:r w:rsidRPr="00115A8C">
        <w:t>.</w:t>
      </w:r>
    </w:p>
    <w:p w14:paraId="2B96437E" w14:textId="4B259F82" w:rsidR="00164D9A" w:rsidRPr="00115A8C" w:rsidRDefault="00164D9A" w:rsidP="00164D9A">
      <w:pPr>
        <w:rPr>
          <w:rFonts w:ascii="Arial" w:eastAsia="Malgun Gothic" w:hAnsi="Arial"/>
          <w:b/>
        </w:rPr>
      </w:pPr>
      <w:r w:rsidRPr="007D0AB8">
        <w:rPr>
          <w:rFonts w:eastAsia="Malgun Gothic"/>
        </w:rPr>
        <w:t xml:space="preserve">The subscription requests from each  VAL server also include the traffic pattern configuration of the requester, which refers to application-level patterns of data traffic. The NRM server aggregates the traffic patterns obtained from the requestors (and described in Table </w:t>
      </w:r>
      <w:r w:rsidRPr="00626E7C">
        <w:rPr>
          <w:rFonts w:eastAsia="Malgun Gothic"/>
        </w:rPr>
        <w:t>14.</w:t>
      </w:r>
      <w:r w:rsidR="007D0AB8" w:rsidRPr="00626E7C">
        <w:rPr>
          <w:rFonts w:eastAsia="Malgun Gothic"/>
        </w:rPr>
        <w:t>3.2.53</w:t>
      </w:r>
      <w:r w:rsidRPr="00626E7C">
        <w:rPr>
          <w:rFonts w:eastAsia="Malgun Gothic"/>
        </w:rPr>
        <w:t>-2</w:t>
      </w:r>
      <w:r w:rsidRPr="007D0AB8">
        <w:rPr>
          <w:rFonts w:eastAsia="Malgun Gothic"/>
        </w:rPr>
        <w:t xml:space="preserve">) to determine the UE unified traffic patterns per UE. The UE unified traffic patterns are described via Table </w:t>
      </w:r>
      <w:r w:rsidRPr="00626E7C">
        <w:rPr>
          <w:rFonts w:eastAsia="Malgun Gothic"/>
        </w:rPr>
        <w:t>14.</w:t>
      </w:r>
      <w:r w:rsidR="007D0AB8" w:rsidRPr="00626E7C">
        <w:rPr>
          <w:rFonts w:eastAsia="Malgun Gothic"/>
        </w:rPr>
        <w:t>3.2.55</w:t>
      </w:r>
      <w:r w:rsidRPr="00626E7C">
        <w:rPr>
          <w:rFonts w:eastAsia="Malgun Gothic"/>
        </w:rPr>
        <w:t>-1</w:t>
      </w:r>
      <w:r w:rsidRPr="007D0AB8">
        <w:rPr>
          <w:rFonts w:eastAsia="Malgun Gothic"/>
        </w:rPr>
        <w:t xml:space="preserve"> for the  UE unified traffic pattern update notification. These aggregated traffic patterns per UE (termed UE unified traffic pattern) are updated/adjusted by the NRM Server based on information obtained from UE monitoring.</w:t>
      </w:r>
    </w:p>
    <w:p w14:paraId="3EA80CB2" w14:textId="77777777" w:rsidR="00164D9A" w:rsidRPr="00115A8C" w:rsidRDefault="00164D9A" w:rsidP="00164D9A">
      <w:pPr>
        <w:keepNext/>
        <w:keepLines/>
        <w:spacing w:before="60"/>
        <w:jc w:val="center"/>
        <w:rPr>
          <w:rFonts w:ascii="Arial" w:hAnsi="Arial"/>
          <w:b/>
        </w:rPr>
      </w:pPr>
    </w:p>
    <w:p w14:paraId="4FFBCCEC" w14:textId="77777777" w:rsidR="00164D9A" w:rsidRPr="00115A8C" w:rsidRDefault="00164D9A" w:rsidP="00626E7C">
      <w:pPr>
        <w:pStyle w:val="TH"/>
      </w:pPr>
      <w:r w:rsidRPr="00115A8C">
        <w:object w:dxaOrig="10860" w:dyaOrig="7164" w14:anchorId="1A2B9874">
          <v:shape id="_x0000_i1172" type="#_x0000_t75" style="width:381pt;height:250.15pt" o:ole="">
            <v:imagedata r:id="rId311" o:title=""/>
          </v:shape>
          <o:OLEObject Type="Embed" ProgID="Visio.Drawing.15" ShapeID="_x0000_i1172" DrawAspect="Content" ObjectID="_1778736043" r:id="rId312"/>
        </w:object>
      </w:r>
    </w:p>
    <w:p w14:paraId="09F165C9" w14:textId="673BDF0B" w:rsidR="00164D9A" w:rsidRPr="00115A8C" w:rsidRDefault="00164D9A" w:rsidP="00626E7C">
      <w:pPr>
        <w:pStyle w:val="TF"/>
      </w:pPr>
      <w:r w:rsidRPr="00115A8C">
        <w:t>Figure </w:t>
      </w:r>
      <w:r>
        <w:t>1</w:t>
      </w:r>
      <w:r w:rsidR="00CE406F">
        <w:t>4.3.12.</w:t>
      </w:r>
      <w:r w:rsidRPr="00115A8C">
        <w:t>2-1: UE unified traffic pattern and monitoring management subscription procedure</w:t>
      </w:r>
    </w:p>
    <w:p w14:paraId="0CDA80A7" w14:textId="01A6A271" w:rsidR="00164D9A" w:rsidRPr="00115A8C" w:rsidRDefault="00164D9A" w:rsidP="00626E7C">
      <w:pPr>
        <w:pStyle w:val="B1"/>
        <w:rPr>
          <w:rFonts w:eastAsia="Malgun Gothic"/>
        </w:rPr>
      </w:pPr>
      <w:r w:rsidRPr="00115A8C">
        <w:rPr>
          <w:rFonts w:eastAsia="Malgun Gothic"/>
        </w:rPr>
        <w:t>1.</w:t>
      </w:r>
      <w:r w:rsidRPr="00115A8C">
        <w:rPr>
          <w:rFonts w:eastAsia="Malgun Gothic"/>
        </w:rPr>
        <w:tab/>
        <w:t xml:space="preserve">In order to subscribe to the </w:t>
      </w:r>
      <w:r>
        <w:rPr>
          <w:rFonts w:eastAsia="Malgun Gothic"/>
        </w:rPr>
        <w:t>NRM</w:t>
      </w:r>
      <w:r w:rsidRPr="00115A8C">
        <w:rPr>
          <w:rFonts w:eastAsia="Malgun Gothic"/>
        </w:rPr>
        <w:t xml:space="preserve"> Server services, the  VAL server sends the UE unified traffic pattern and monitoring management </w:t>
      </w:r>
      <w:r>
        <w:rPr>
          <w:rFonts w:eastAsia="Malgun Gothic"/>
        </w:rPr>
        <w:t xml:space="preserve">subscription </w:t>
      </w:r>
      <w:r w:rsidRPr="00115A8C">
        <w:rPr>
          <w:rFonts w:eastAsia="Malgun Gothic"/>
        </w:rPr>
        <w:t>request, as detailed in claus</w:t>
      </w:r>
      <w:r w:rsidRPr="007D0AB8">
        <w:rPr>
          <w:rFonts w:eastAsia="Malgun Gothic"/>
        </w:rPr>
        <w:t xml:space="preserve">e </w:t>
      </w:r>
      <w:r w:rsidRPr="00626E7C">
        <w:rPr>
          <w:rFonts w:eastAsia="Malgun Gothic"/>
        </w:rPr>
        <w:t>14.</w:t>
      </w:r>
      <w:r w:rsidR="007D0AB8" w:rsidRPr="00626E7C">
        <w:rPr>
          <w:rFonts w:eastAsia="Malgun Gothic"/>
        </w:rPr>
        <w:t>3.2.53</w:t>
      </w:r>
      <w:r w:rsidRPr="007D0AB8">
        <w:rPr>
          <w:rFonts w:eastAsia="Malgun Gothic"/>
        </w:rPr>
        <w:t>. The</w:t>
      </w:r>
      <w:r w:rsidRPr="00115A8C">
        <w:rPr>
          <w:rFonts w:eastAsia="Malgun Gothic"/>
        </w:rPr>
        <w:t xml:space="preserve"> subscription request may include traffic pattern configuration, which provides the traffic patterns of the specific  VAL</w:t>
      </w:r>
      <w:r>
        <w:rPr>
          <w:rFonts w:eastAsia="Malgun Gothic"/>
        </w:rPr>
        <w:t xml:space="preserve"> </w:t>
      </w:r>
      <w:r w:rsidRPr="00115A8C">
        <w:rPr>
          <w:rFonts w:eastAsia="Malgun Gothic"/>
        </w:rPr>
        <w:t xml:space="preserve">Server. The request may also include Management subscription indications which indicate to the </w:t>
      </w:r>
      <w:r>
        <w:rPr>
          <w:rFonts w:eastAsia="Malgun Gothic"/>
        </w:rPr>
        <w:t>NRM S</w:t>
      </w:r>
      <w:r w:rsidRPr="00115A8C">
        <w:rPr>
          <w:rFonts w:eastAsia="Malgun Gothic"/>
        </w:rPr>
        <w:t>erver which management and 5GC exposure procedures the VAL</w:t>
      </w:r>
      <w:r>
        <w:rPr>
          <w:rFonts w:eastAsia="Malgun Gothic"/>
        </w:rPr>
        <w:t xml:space="preserve"> </w:t>
      </w:r>
      <w:r w:rsidRPr="00115A8C">
        <w:rPr>
          <w:rFonts w:eastAsia="Malgun Gothic"/>
        </w:rPr>
        <w:t xml:space="preserve">server allows the </w:t>
      </w:r>
      <w:r>
        <w:rPr>
          <w:rFonts w:eastAsia="Malgun Gothic"/>
        </w:rPr>
        <w:t>NRM</w:t>
      </w:r>
      <w:r w:rsidRPr="00115A8C">
        <w:rPr>
          <w:rFonts w:eastAsia="Malgun Gothic"/>
        </w:rPr>
        <w:t xml:space="preserve"> Server to perform on its behalf. </w:t>
      </w:r>
    </w:p>
    <w:p w14:paraId="358635B9" w14:textId="3019D44E" w:rsidR="00164D9A" w:rsidRPr="00115A8C" w:rsidRDefault="00164D9A" w:rsidP="00626E7C">
      <w:pPr>
        <w:pStyle w:val="B1"/>
        <w:rPr>
          <w:rFonts w:eastAsia="Malgun Gothic"/>
        </w:rPr>
      </w:pPr>
      <w:r w:rsidRPr="00115A8C">
        <w:rPr>
          <w:rFonts w:eastAsia="Malgun Gothic"/>
        </w:rPr>
        <w:t>2.</w:t>
      </w:r>
      <w:r w:rsidRPr="00115A8C">
        <w:rPr>
          <w:rFonts w:eastAsia="Malgun Gothic"/>
        </w:rPr>
        <w:tab/>
        <w:t xml:space="preserve">Upon receipt of the request, the </w:t>
      </w:r>
      <w:r>
        <w:rPr>
          <w:rFonts w:eastAsia="Malgun Gothic"/>
        </w:rPr>
        <w:t>NRM</w:t>
      </w:r>
      <w:r w:rsidRPr="00115A8C">
        <w:rPr>
          <w:rFonts w:eastAsia="Malgun Gothic"/>
        </w:rPr>
        <w:t xml:space="preserve"> server sends a UE unified traffic pattern and monitoring  management subscription response</w:t>
      </w:r>
      <w:r>
        <w:rPr>
          <w:rFonts w:eastAsia="Malgun Gothic"/>
        </w:rPr>
        <w:t xml:space="preserve"> </w:t>
      </w:r>
      <w:r w:rsidRPr="00115A8C">
        <w:rPr>
          <w:rFonts w:eastAsia="Malgun Gothic"/>
        </w:rPr>
        <w:t>as detailed in cl</w:t>
      </w:r>
      <w:r w:rsidRPr="007D0AB8">
        <w:rPr>
          <w:rFonts w:eastAsia="Malgun Gothic"/>
        </w:rPr>
        <w:t xml:space="preserve">ause </w:t>
      </w:r>
      <w:r w:rsidRPr="00626E7C">
        <w:rPr>
          <w:rFonts w:eastAsia="Malgun Gothic"/>
        </w:rPr>
        <w:t>14.</w:t>
      </w:r>
      <w:r w:rsidR="007D0AB8" w:rsidRPr="00626E7C">
        <w:rPr>
          <w:rFonts w:eastAsia="Malgun Gothic"/>
        </w:rPr>
        <w:t>3.2.54</w:t>
      </w:r>
      <w:r w:rsidRPr="007D0AB8">
        <w:rPr>
          <w:rFonts w:eastAsia="Malgun Gothic"/>
        </w:rPr>
        <w:t>.</w:t>
      </w:r>
    </w:p>
    <w:p w14:paraId="78C7D6BE" w14:textId="77777777" w:rsidR="00164D9A" w:rsidRPr="00115A8C" w:rsidRDefault="00164D9A" w:rsidP="00626E7C">
      <w:pPr>
        <w:pStyle w:val="B1"/>
        <w:rPr>
          <w:rFonts w:eastAsia="Malgun Gothic"/>
        </w:rPr>
      </w:pPr>
      <w:r w:rsidRPr="00115A8C">
        <w:rPr>
          <w:rFonts w:eastAsia="Malgun Gothic"/>
        </w:rPr>
        <w:t>3.</w:t>
      </w:r>
      <w:r w:rsidRPr="00115A8C">
        <w:rPr>
          <w:rFonts w:eastAsia="Malgun Gothic"/>
        </w:rPr>
        <w:tab/>
        <w:t xml:space="preserve">The </w:t>
      </w:r>
      <w:r>
        <w:rPr>
          <w:rFonts w:eastAsia="Malgun Gothic"/>
        </w:rPr>
        <w:t>NRM</w:t>
      </w:r>
      <w:r w:rsidRPr="00115A8C">
        <w:rPr>
          <w:rFonts w:eastAsia="Malgun Gothic"/>
        </w:rPr>
        <w:t xml:space="preserve"> Server aggregates UE unified traffic pattern and monitoring management subscription requests from different VAL servers and determines the UE unified traffic pattern per UE (using the traffic patterns of all the  communicating with the UE). </w:t>
      </w:r>
    </w:p>
    <w:p w14:paraId="56432268" w14:textId="1E4BC4C9" w:rsidR="00CE406F" w:rsidRDefault="00164D9A" w:rsidP="00CE406F">
      <w:pPr>
        <w:pStyle w:val="B1"/>
        <w:rPr>
          <w:rFonts w:eastAsia="Malgun Gothic"/>
        </w:rPr>
      </w:pPr>
      <w:r w:rsidRPr="00115A8C">
        <w:rPr>
          <w:rFonts w:eastAsia="Malgun Gothic"/>
        </w:rPr>
        <w:t>4.</w:t>
      </w:r>
      <w:r w:rsidRPr="00115A8C">
        <w:rPr>
          <w:rFonts w:eastAsia="Malgun Gothic"/>
        </w:rPr>
        <w:tab/>
        <w:t xml:space="preserve">Depending on the subscription requests received and local policies, the </w:t>
      </w:r>
      <w:r>
        <w:rPr>
          <w:rFonts w:eastAsia="Malgun Gothic"/>
        </w:rPr>
        <w:t>NRM</w:t>
      </w:r>
      <w:r w:rsidRPr="00115A8C">
        <w:rPr>
          <w:rFonts w:eastAsia="Malgun Gothic"/>
        </w:rPr>
        <w:t xml:space="preserve"> Server executes one or more management and 5GC exposure procedure (per UE).  Management and 5GC exposure procedures are deta</w:t>
      </w:r>
      <w:r w:rsidRPr="007D0AB8">
        <w:rPr>
          <w:rFonts w:eastAsia="Malgun Gothic"/>
        </w:rPr>
        <w:t xml:space="preserve">iled in clause </w:t>
      </w:r>
      <w:r w:rsidRPr="00626E7C">
        <w:rPr>
          <w:rFonts w:eastAsia="Malgun Gothic"/>
        </w:rPr>
        <w:t>1</w:t>
      </w:r>
      <w:r w:rsidR="00CE406F" w:rsidRPr="00626E7C">
        <w:rPr>
          <w:rFonts w:eastAsia="Malgun Gothic"/>
        </w:rPr>
        <w:t>4.3.12.</w:t>
      </w:r>
      <w:r w:rsidRPr="00626E7C">
        <w:rPr>
          <w:rFonts w:eastAsia="Malgun Gothic"/>
        </w:rPr>
        <w:t>4.</w:t>
      </w:r>
    </w:p>
    <w:p w14:paraId="2521CA83" w14:textId="51DAE9AB" w:rsidR="00164D9A" w:rsidRPr="00115A8C" w:rsidRDefault="00164D9A" w:rsidP="00626E7C">
      <w:pPr>
        <w:pStyle w:val="B1"/>
        <w:ind w:hanging="1"/>
        <w:rPr>
          <w:rFonts w:eastAsia="Malgun Gothic"/>
        </w:rPr>
      </w:pPr>
      <w:r w:rsidRPr="00115A8C">
        <w:rPr>
          <w:rFonts w:eastAsia="Malgun Gothic"/>
        </w:rPr>
        <w:t xml:space="preserve">The </w:t>
      </w:r>
      <w:r>
        <w:rPr>
          <w:rFonts w:eastAsia="Malgun Gothic"/>
        </w:rPr>
        <w:t>NRM</w:t>
      </w:r>
      <w:r w:rsidRPr="00115A8C">
        <w:rPr>
          <w:rFonts w:eastAsia="Malgun Gothic"/>
        </w:rPr>
        <w:t xml:space="preserve"> Server determines the management procedures required to be executed on behalf of the VAL Servers based on the  received management subscription indications as follows:</w:t>
      </w:r>
    </w:p>
    <w:p w14:paraId="1C62C6E1" w14:textId="0C509C26"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management indication is provided, the </w:t>
      </w:r>
      <w:r>
        <w:rPr>
          <w:rFonts w:eastAsia="Malgun Gothic"/>
        </w:rPr>
        <w:t>NRM</w:t>
      </w:r>
      <w:r w:rsidRPr="00115A8C">
        <w:rPr>
          <w:rFonts w:eastAsia="Malgun Gothic"/>
        </w:rPr>
        <w:t xml:space="preserve"> Server executes steps 1-3 of the UE unified traffic pattern monitoring procedure detailed in cla</w:t>
      </w:r>
      <w:r w:rsidRPr="007D0AB8">
        <w:rPr>
          <w:rFonts w:eastAsia="Malgun Gothic"/>
        </w:rPr>
        <w:t>use 1</w:t>
      </w:r>
      <w:r w:rsidR="00CE406F" w:rsidRPr="007D0AB8">
        <w:rPr>
          <w:rFonts w:eastAsia="Malgun Gothic"/>
        </w:rPr>
        <w:t>4.3.12.</w:t>
      </w:r>
      <w:r w:rsidRPr="007D0AB8">
        <w:rPr>
          <w:rFonts w:eastAsia="Malgun Gothic"/>
        </w:rPr>
        <w:t>4.2.</w:t>
      </w:r>
    </w:p>
    <w:p w14:paraId="14745D90" w14:textId="0872E574"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update notification indication is provided, the </w:t>
      </w:r>
      <w:r>
        <w:rPr>
          <w:rFonts w:eastAsia="Malgun Gothic"/>
        </w:rPr>
        <w:t>NRM</w:t>
      </w:r>
      <w:r w:rsidRPr="00115A8C">
        <w:rPr>
          <w:rFonts w:eastAsia="Malgun Gothic"/>
        </w:rPr>
        <w:t xml:space="preserve"> Server executes the steps 1-4 of the UE unified traffic pattern monitoring procedure detailed in clause </w:t>
      </w:r>
      <w:r w:rsidRPr="007D0AB8">
        <w:rPr>
          <w:rFonts w:eastAsia="Malgun Gothic"/>
        </w:rPr>
        <w:t>1</w:t>
      </w:r>
      <w:r w:rsidR="00CE406F" w:rsidRPr="007D0AB8">
        <w:rPr>
          <w:rFonts w:eastAsia="Malgun Gothic"/>
        </w:rPr>
        <w:t>4.3.12.</w:t>
      </w:r>
      <w:r w:rsidRPr="007D0AB8">
        <w:rPr>
          <w:rFonts w:eastAsia="Malgun Gothic"/>
        </w:rPr>
        <w:t>4.2.</w:t>
      </w:r>
      <w:r w:rsidRPr="00115A8C">
        <w:rPr>
          <w:rFonts w:eastAsia="Malgun Gothic"/>
        </w:rPr>
        <w:t xml:space="preserve"> </w:t>
      </w:r>
    </w:p>
    <w:p w14:paraId="4F361D27" w14:textId="5DB96CC7"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Network parameter coordination indication is provided, the </w:t>
      </w:r>
      <w:r>
        <w:rPr>
          <w:rFonts w:eastAsia="Malgun Gothic"/>
        </w:rPr>
        <w:t>NRM</w:t>
      </w:r>
      <w:r w:rsidRPr="00115A8C">
        <w:rPr>
          <w:rFonts w:eastAsia="Malgun Gothic"/>
        </w:rPr>
        <w:t xml:space="preserve"> executes the network parameter coordination procedure detailed in clause </w:t>
      </w:r>
      <w:r w:rsidRPr="007D0AB8">
        <w:rPr>
          <w:rFonts w:eastAsia="Malgun Gothic"/>
        </w:rPr>
        <w:t>1</w:t>
      </w:r>
      <w:r w:rsidR="00CE406F" w:rsidRPr="007D0AB8">
        <w:rPr>
          <w:rFonts w:eastAsia="Malgun Gothic"/>
        </w:rPr>
        <w:t>4.3.12.</w:t>
      </w:r>
      <w:r w:rsidRPr="007D0AB8">
        <w:rPr>
          <w:rFonts w:eastAsia="Malgun Gothic"/>
        </w:rPr>
        <w:t>4.3.</w:t>
      </w:r>
    </w:p>
    <w:p w14:paraId="6A0931B7" w14:textId="1722BD6C" w:rsidR="00164D9A" w:rsidRPr="00115A8C" w:rsidRDefault="00164D9A" w:rsidP="00626E7C">
      <w:pPr>
        <w:pStyle w:val="NO"/>
        <w:rPr>
          <w:rFonts w:eastAsia="Malgun Gothic"/>
          <w:lang w:eastAsia="zh-CN"/>
        </w:rPr>
      </w:pPr>
      <w:r w:rsidRPr="00115A8C">
        <w:rPr>
          <w:rFonts w:eastAsia="Malgun Gothic"/>
          <w:lang w:eastAsia="zh-CN"/>
        </w:rPr>
        <w:t>NOTE:</w:t>
      </w:r>
      <w:r w:rsidRPr="00115A8C">
        <w:rPr>
          <w:rFonts w:eastAsia="Malgun Gothic"/>
          <w:lang w:eastAsia="zh-CN"/>
        </w:rPr>
        <w:tab/>
        <w:t xml:space="preserve">The </w:t>
      </w:r>
      <w:r>
        <w:rPr>
          <w:rFonts w:eastAsia="Malgun Gothic"/>
          <w:lang w:eastAsia="zh-CN"/>
        </w:rPr>
        <w:t>NRM</w:t>
      </w:r>
      <w:r w:rsidRPr="00115A8C">
        <w:rPr>
          <w:rFonts w:eastAsia="Malgun Gothic"/>
          <w:lang w:eastAsia="zh-CN"/>
        </w:rPr>
        <w:t xml:space="preserve"> Server translates the management subscription indications received from different VAL Servers into per-UE management indications based on local policies and configurations. For example, an </w:t>
      </w:r>
      <w:r>
        <w:rPr>
          <w:rFonts w:eastAsia="Malgun Gothic"/>
          <w:lang w:eastAsia="zh-CN"/>
        </w:rPr>
        <w:t>NRM</w:t>
      </w:r>
      <w:r w:rsidRPr="00115A8C">
        <w:rPr>
          <w:rFonts w:eastAsia="Malgun Gothic"/>
          <w:lang w:eastAsia="zh-CN"/>
        </w:rPr>
        <w:t xml:space="preserve"> Server may be configured to execute a management procedure for a UE if at least one VAL Server indicates it. Another </w:t>
      </w:r>
      <w:r>
        <w:rPr>
          <w:rFonts w:eastAsia="Malgun Gothic"/>
          <w:lang w:eastAsia="zh-CN"/>
        </w:rPr>
        <w:t>NRM</w:t>
      </w:r>
      <w:r w:rsidRPr="00115A8C">
        <w:rPr>
          <w:rFonts w:eastAsia="Malgun Gothic"/>
          <w:lang w:eastAsia="zh-CN"/>
        </w:rPr>
        <w:t xml:space="preserve"> Server may be configured to provide all the management procedures for the UEs using the platform independent of </w:t>
      </w:r>
      <w:r>
        <w:rPr>
          <w:rFonts w:eastAsia="Malgun Gothic"/>
          <w:lang w:eastAsia="zh-CN"/>
        </w:rPr>
        <w:t>VAL</w:t>
      </w:r>
      <w:r w:rsidRPr="00115A8C">
        <w:rPr>
          <w:rFonts w:eastAsia="Malgun Gothic"/>
          <w:lang w:eastAsia="zh-CN"/>
        </w:rPr>
        <w:t xml:space="preserve"> Server subscription indications.</w:t>
      </w:r>
    </w:p>
    <w:p w14:paraId="40241992" w14:textId="426FDE8B" w:rsidR="00164D9A" w:rsidRPr="006D0118" w:rsidRDefault="00164D9A" w:rsidP="00626E7C">
      <w:pPr>
        <w:pStyle w:val="Heading4"/>
        <w:rPr>
          <w:rFonts w:eastAsia="Malgun Gothic"/>
        </w:rPr>
      </w:pPr>
      <w:bookmarkStart w:id="1798" w:name="_Toc162886418"/>
      <w:r>
        <w:rPr>
          <w:rFonts w:eastAsia="Malgun Gothic"/>
        </w:rPr>
        <w:t>1</w:t>
      </w:r>
      <w:r w:rsidR="00CE406F">
        <w:rPr>
          <w:rFonts w:eastAsia="Malgun Gothic"/>
        </w:rPr>
        <w:t>4.3.12.</w:t>
      </w:r>
      <w:r>
        <w:rPr>
          <w:rFonts w:eastAsia="Malgun Gothic"/>
        </w:rPr>
        <w:t>3</w:t>
      </w:r>
      <w:r w:rsidRPr="006D0118">
        <w:rPr>
          <w:rFonts w:eastAsia="Malgun Gothic"/>
        </w:rPr>
        <w:tab/>
        <w:t>UE unified traffic pattern update notification procedure</w:t>
      </w:r>
      <w:bookmarkEnd w:id="1798"/>
    </w:p>
    <w:p w14:paraId="43F5D772" w14:textId="1C7A60A2" w:rsidR="00164D9A" w:rsidRPr="006D0118" w:rsidRDefault="00164D9A" w:rsidP="00164D9A">
      <w:r w:rsidRPr="006D0118">
        <w:t xml:space="preserve">An </w:t>
      </w:r>
      <w:r>
        <w:t>NRM</w:t>
      </w:r>
      <w:r w:rsidRPr="006D0118">
        <w:t xml:space="preserve"> Server can provide updated </w:t>
      </w:r>
      <w:r w:rsidRPr="006D0118">
        <w:rPr>
          <w:rFonts w:eastAsia="Malgun Gothic"/>
        </w:rPr>
        <w:t>UE unified traf</w:t>
      </w:r>
      <w:r w:rsidRPr="007D0AB8">
        <w:rPr>
          <w:rFonts w:eastAsia="Malgun Gothic"/>
        </w:rPr>
        <w:t xml:space="preserve">fic pattern </w:t>
      </w:r>
      <w:r w:rsidRPr="007D0AB8">
        <w:t>information to VAL servers by sending UE unified traffic pattern update notifications as shown in figure 1</w:t>
      </w:r>
      <w:r w:rsidR="00CE406F" w:rsidRPr="007D0AB8">
        <w:t>4.3.12.</w:t>
      </w:r>
      <w:r w:rsidRPr="007D0AB8">
        <w:t>3-1. The UE unified traffic pattern management procedure detailed in clause 1</w:t>
      </w:r>
      <w:r w:rsidR="00CE406F" w:rsidRPr="007D0AB8">
        <w:t>4.3.12.</w:t>
      </w:r>
      <w:r w:rsidRPr="007D0AB8">
        <w:t>4.2. is an example of procedure which may result in UE unified traffic pattern updates at the NRM server, based on which UE unified traffic pattern update notifications are provided.</w:t>
      </w:r>
    </w:p>
    <w:p w14:paraId="49570F59" w14:textId="77777777" w:rsidR="00164D9A" w:rsidRPr="006D0118" w:rsidRDefault="00164D9A" w:rsidP="00164D9A">
      <w:r w:rsidRPr="006D0118">
        <w:t>Pre-conditions:</w:t>
      </w:r>
    </w:p>
    <w:p w14:paraId="2BF4A87E" w14:textId="70FF21A9" w:rsidR="00164D9A" w:rsidRPr="006D0118" w:rsidRDefault="00164D9A" w:rsidP="00626E7C">
      <w:pPr>
        <w:pStyle w:val="B1"/>
        <w:rPr>
          <w:rFonts w:eastAsia="Malgun Gothic"/>
        </w:rPr>
      </w:pPr>
      <w:r w:rsidRPr="006D0118">
        <w:rPr>
          <w:rFonts w:eastAsia="Malgun Gothic"/>
        </w:rPr>
        <w:t>1</w:t>
      </w:r>
      <w:r w:rsidR="00CE406F">
        <w:rPr>
          <w:rFonts w:eastAsia="Malgun Gothic"/>
        </w:rPr>
        <w:t>.</w:t>
      </w:r>
      <w:r w:rsidRPr="006D0118">
        <w:rPr>
          <w:rFonts w:eastAsia="Malgun Gothic"/>
        </w:rPr>
        <w:tab/>
        <w:t>The V</w:t>
      </w:r>
      <w:r>
        <w:rPr>
          <w:rFonts w:eastAsia="Malgun Gothic"/>
        </w:rPr>
        <w:t>AL</w:t>
      </w:r>
      <w:r w:rsidRPr="006D0118">
        <w:rPr>
          <w:rFonts w:eastAsia="Malgun Gothic"/>
        </w:rPr>
        <w:t xml:space="preserve"> server has subscribed for UE unified traffic pattern and monitoring management services, requesting to receive UE unified traffic pattern update notifications </w:t>
      </w:r>
    </w:p>
    <w:p w14:paraId="63F0B779" w14:textId="77777777" w:rsidR="00164D9A" w:rsidRDefault="00164D9A" w:rsidP="00164D9A">
      <w:pPr>
        <w:pStyle w:val="TH"/>
      </w:pPr>
    </w:p>
    <w:p w14:paraId="24BB84A9" w14:textId="77777777" w:rsidR="00164D9A" w:rsidRDefault="00164D9A" w:rsidP="00164D9A">
      <w:pPr>
        <w:pStyle w:val="TH"/>
      </w:pPr>
      <w:r>
        <w:object w:dxaOrig="10861" w:dyaOrig="3204" w14:anchorId="15845FAD">
          <v:shape id="_x0000_i1173" type="#_x0000_t75" style="width:418.9pt;height:123.4pt" o:ole="">
            <v:imagedata r:id="rId313" o:title=""/>
          </v:shape>
          <o:OLEObject Type="Embed" ProgID="Visio.Drawing.15" ShapeID="_x0000_i1173" DrawAspect="Content" ObjectID="_1778736044" r:id="rId314"/>
        </w:object>
      </w:r>
    </w:p>
    <w:p w14:paraId="48DD09DB" w14:textId="27C28DAF" w:rsidR="00164D9A" w:rsidRPr="006D0118" w:rsidRDefault="00164D9A" w:rsidP="00164D9A">
      <w:pPr>
        <w:pStyle w:val="TF"/>
      </w:pPr>
      <w:r w:rsidRPr="006D0118">
        <w:t>Figure </w:t>
      </w:r>
      <w:r>
        <w:t>1</w:t>
      </w:r>
      <w:r w:rsidR="00CE406F">
        <w:t>4.3.12.</w:t>
      </w:r>
      <w:r>
        <w:t>3</w:t>
      </w:r>
      <w:r w:rsidRPr="006D0118">
        <w:t>-1: UE unified traffic pattern update notification procedure</w:t>
      </w:r>
    </w:p>
    <w:p w14:paraId="62CFF4D1" w14:textId="77777777" w:rsidR="00164D9A" w:rsidRPr="006D0118" w:rsidRDefault="00164D9A" w:rsidP="00CE406F">
      <w:pPr>
        <w:pStyle w:val="B1"/>
        <w:rPr>
          <w:rFonts w:eastAsia="Malgun Gothic"/>
        </w:rPr>
      </w:pPr>
      <w:r>
        <w:rPr>
          <w:rFonts w:eastAsia="Malgun Gothic"/>
        </w:rPr>
        <w:t>1.</w:t>
      </w:r>
      <w:r>
        <w:rPr>
          <w:rFonts w:eastAsia="Malgun Gothic"/>
        </w:rPr>
        <w:tab/>
      </w:r>
      <w:r w:rsidRPr="006D0118">
        <w:rPr>
          <w:rFonts w:eastAsia="Malgun Gothic"/>
        </w:rPr>
        <w:t xml:space="preserve">The </w:t>
      </w:r>
      <w:r>
        <w:rPr>
          <w:rFonts w:eastAsia="Malgun Gothic"/>
        </w:rPr>
        <w:t>NRM</w:t>
      </w:r>
      <w:r w:rsidRPr="006D0118">
        <w:rPr>
          <w:rFonts w:eastAsia="Malgun Gothic"/>
        </w:rPr>
        <w:t xml:space="preserve"> server sends the UE unified traffic pattern update notification when either of the following occurs:</w:t>
      </w:r>
    </w:p>
    <w:p w14:paraId="5EEFE318" w14:textId="662792DC" w:rsidR="00164D9A" w:rsidRPr="007D0AB8" w:rsidRDefault="00164D9A" w:rsidP="00CE406F">
      <w:pPr>
        <w:pStyle w:val="B2"/>
        <w:rPr>
          <w:rFonts w:eastAsia="Malgun Gothic"/>
        </w:rPr>
      </w:pPr>
      <w:r>
        <w:rPr>
          <w:rFonts w:eastAsia="Malgun Gothic"/>
        </w:rPr>
        <w:t>-</w:t>
      </w:r>
      <w:r>
        <w:rPr>
          <w:rFonts w:eastAsia="Malgun Gothic"/>
        </w:rPr>
        <w:tab/>
      </w:r>
      <w:r w:rsidRPr="006D0118">
        <w:rPr>
          <w:rFonts w:eastAsia="Malgun Gothic"/>
        </w:rPr>
        <w:t xml:space="preserve">Monitoring events lead to updates in the UE unified traffic pattern (e.g., to schedule elements in Table </w:t>
      </w:r>
      <w:r w:rsidRPr="007D0AB8">
        <w:rPr>
          <w:rFonts w:eastAsia="Malgun Gothic"/>
        </w:rPr>
        <w:t>14.</w:t>
      </w:r>
      <w:r w:rsidR="007D0AB8" w:rsidRPr="007D0AB8">
        <w:rPr>
          <w:rFonts w:eastAsia="Malgun Gothic"/>
        </w:rPr>
        <w:t>3.2.55</w:t>
      </w:r>
      <w:r w:rsidRPr="007D0AB8">
        <w:rPr>
          <w:rFonts w:eastAsia="Malgun Gothic"/>
        </w:rPr>
        <w:t>-1) the NRM server sends a corresponding notification to the  VAL server. Other notifications may be provided, e.g., if the stationary indication changes.</w:t>
      </w:r>
    </w:p>
    <w:p w14:paraId="66B5198E" w14:textId="3517AF13" w:rsidR="00164D9A" w:rsidRDefault="00164D9A" w:rsidP="00626E7C">
      <w:pPr>
        <w:pStyle w:val="B2"/>
        <w:rPr>
          <w:rFonts w:eastAsia="Malgun Gothic"/>
        </w:rPr>
      </w:pPr>
      <w:r w:rsidRPr="007D0AB8">
        <w:rPr>
          <w:rFonts w:eastAsia="Malgun Gothic"/>
        </w:rPr>
        <w:t>-</w:t>
      </w:r>
      <w:r w:rsidRPr="007D0AB8">
        <w:rPr>
          <w:rFonts w:eastAsia="Malgun Gothic"/>
        </w:rPr>
        <w:tab/>
        <w:t>An NP Configuration Notification is received with a new set of applied network parameters and if the NRM Server determines that the new configuration is incompatible with the current UE unified traffic pattern (see also clause 1</w:t>
      </w:r>
      <w:r w:rsidR="00CE406F" w:rsidRPr="007D0AB8">
        <w:rPr>
          <w:rFonts w:eastAsia="Malgun Gothic"/>
        </w:rPr>
        <w:t>4.3.12.</w:t>
      </w:r>
      <w:r w:rsidRPr="007D0AB8">
        <w:rPr>
          <w:rFonts w:eastAsia="Malgun Gothic"/>
        </w:rPr>
        <w:t>4.2 step 3)</w:t>
      </w:r>
      <w:r w:rsidRPr="007D0AB8">
        <w:rPr>
          <w:rFonts w:eastAsia="Malgun Gothic"/>
          <w:lang w:eastAsia="zh-CN"/>
        </w:rPr>
        <w:t>.</w:t>
      </w:r>
    </w:p>
    <w:p w14:paraId="503AAB52" w14:textId="440CA9CC" w:rsidR="00164D9A" w:rsidRPr="00D9506F" w:rsidRDefault="00164D9A" w:rsidP="00164D9A">
      <w:pPr>
        <w:pStyle w:val="Heading4"/>
        <w:rPr>
          <w:rFonts w:eastAsia="Malgun Gothic"/>
        </w:rPr>
      </w:pPr>
      <w:bookmarkStart w:id="1799" w:name="_Toc113357412"/>
      <w:bookmarkStart w:id="1800" w:name="_Toc131210554"/>
      <w:bookmarkStart w:id="1801" w:name="_Toc162886419"/>
      <w:r>
        <w:rPr>
          <w:rFonts w:eastAsia="Malgun Gothic"/>
        </w:rPr>
        <w:t>1</w:t>
      </w:r>
      <w:r w:rsidR="00CE406F">
        <w:rPr>
          <w:rFonts w:eastAsia="Malgun Gothic"/>
        </w:rPr>
        <w:t>4.3.12.</w:t>
      </w:r>
      <w:r>
        <w:rPr>
          <w:rFonts w:eastAsia="Malgun Gothic"/>
        </w:rPr>
        <w:t>4</w:t>
      </w:r>
      <w:r w:rsidRPr="00D9506F">
        <w:rPr>
          <w:rFonts w:eastAsia="Malgun Gothic"/>
        </w:rPr>
        <w:tab/>
        <w:t>Management and 5GC exposure procedures</w:t>
      </w:r>
      <w:bookmarkEnd w:id="1799"/>
      <w:bookmarkEnd w:id="1800"/>
      <w:bookmarkEnd w:id="1801"/>
    </w:p>
    <w:p w14:paraId="75CB3A3C" w14:textId="6901B199" w:rsidR="00164D9A" w:rsidRDefault="00164D9A" w:rsidP="00164D9A">
      <w:pPr>
        <w:pStyle w:val="Heading5"/>
        <w:rPr>
          <w:rFonts w:eastAsia="Malgun Gothic"/>
        </w:rPr>
      </w:pPr>
      <w:bookmarkStart w:id="1802" w:name="_Toc113357413"/>
      <w:bookmarkStart w:id="1803" w:name="_Toc131210555"/>
      <w:bookmarkStart w:id="1804" w:name="_Toc162886420"/>
      <w:r>
        <w:rPr>
          <w:rFonts w:eastAsia="Malgun Gothic"/>
        </w:rPr>
        <w:t>1</w:t>
      </w:r>
      <w:r w:rsidR="00CE406F">
        <w:rPr>
          <w:rFonts w:eastAsia="Malgun Gothic"/>
        </w:rPr>
        <w:t>4.3.12.</w:t>
      </w:r>
      <w:r>
        <w:rPr>
          <w:rFonts w:eastAsia="Malgun Gothic"/>
        </w:rPr>
        <w:t>4</w:t>
      </w:r>
      <w:r w:rsidRPr="00D9506F">
        <w:rPr>
          <w:rFonts w:eastAsia="Malgun Gothic"/>
        </w:rPr>
        <w:t>.1</w:t>
      </w:r>
      <w:r w:rsidRPr="00D9506F">
        <w:rPr>
          <w:rFonts w:eastAsia="Malgun Gothic"/>
        </w:rPr>
        <w:tab/>
        <w:t>General</w:t>
      </w:r>
      <w:bookmarkEnd w:id="1802"/>
      <w:bookmarkEnd w:id="1803"/>
      <w:bookmarkEnd w:id="1804"/>
    </w:p>
    <w:p w14:paraId="1085FAA6" w14:textId="44273FEA" w:rsidR="00164D9A" w:rsidRPr="00115A8C" w:rsidRDefault="00164D9A" w:rsidP="00164D9A">
      <w:pPr>
        <w:rPr>
          <w:rFonts w:eastAsia="Malgun Gothic"/>
          <w:lang w:eastAsia="zh-CN"/>
        </w:rPr>
      </w:pPr>
      <w:r>
        <w:rPr>
          <w:rFonts w:eastAsia="Malgun Gothic"/>
          <w:lang w:eastAsia="zh-CN"/>
        </w:rPr>
        <w:t>The m</w:t>
      </w:r>
      <w:r w:rsidRPr="00C4632F">
        <w:rPr>
          <w:rFonts w:eastAsia="Malgun Gothic"/>
          <w:lang w:eastAsia="zh-CN"/>
        </w:rPr>
        <w:t>anagement and 5GC exposure procedures</w:t>
      </w:r>
      <w:r>
        <w:rPr>
          <w:rFonts w:eastAsia="Malgun Gothic"/>
          <w:lang w:eastAsia="zh-CN"/>
        </w:rPr>
        <w:t xml:space="preserve"> in </w:t>
      </w:r>
      <w:r w:rsidRPr="007D0AB8">
        <w:rPr>
          <w:rFonts w:eastAsia="Malgun Gothic"/>
          <w:lang w:eastAsia="zh-CN"/>
        </w:rPr>
        <w:t>this clause show NRM processing and its interactions with 5GC in support of the functionality described in clause 1</w:t>
      </w:r>
      <w:r w:rsidR="00CE406F" w:rsidRPr="007D0AB8">
        <w:rPr>
          <w:rFonts w:eastAsia="Malgun Gothic"/>
          <w:lang w:eastAsia="zh-CN"/>
        </w:rPr>
        <w:t>4.3.12.</w:t>
      </w:r>
      <w:r w:rsidRPr="007D0AB8">
        <w:rPr>
          <w:rFonts w:eastAsia="Malgun Gothic"/>
          <w:lang w:eastAsia="zh-CN"/>
        </w:rPr>
        <w:t>2</w:t>
      </w:r>
    </w:p>
    <w:p w14:paraId="7EED66AD" w14:textId="0BB57D95" w:rsidR="00164D9A" w:rsidRPr="00D9506F" w:rsidRDefault="00164D9A" w:rsidP="00164D9A">
      <w:pPr>
        <w:pStyle w:val="Heading5"/>
        <w:rPr>
          <w:rFonts w:eastAsia="Malgun Gothic"/>
        </w:rPr>
      </w:pPr>
      <w:bookmarkStart w:id="1805" w:name="_Toc113357415"/>
      <w:bookmarkStart w:id="1806" w:name="_Toc131210557"/>
      <w:bookmarkStart w:id="1807" w:name="_Toc162886421"/>
      <w:r>
        <w:rPr>
          <w:rFonts w:eastAsia="Malgun Gothic"/>
        </w:rPr>
        <w:t>1</w:t>
      </w:r>
      <w:r w:rsidR="00CE406F">
        <w:rPr>
          <w:rFonts w:eastAsia="Malgun Gothic"/>
        </w:rPr>
        <w:t>4.3.12.</w:t>
      </w:r>
      <w:r>
        <w:rPr>
          <w:rFonts w:eastAsia="Malgun Gothic"/>
        </w:rPr>
        <w:t>4</w:t>
      </w:r>
      <w:r w:rsidRPr="00D9506F">
        <w:rPr>
          <w:rFonts w:eastAsia="Malgun Gothic"/>
        </w:rPr>
        <w:t>.</w:t>
      </w:r>
      <w:r>
        <w:rPr>
          <w:rFonts w:eastAsia="Malgun Gothic"/>
        </w:rPr>
        <w:t>2</w:t>
      </w:r>
      <w:r w:rsidRPr="00D9506F">
        <w:rPr>
          <w:rFonts w:eastAsia="Malgun Gothic"/>
        </w:rPr>
        <w:tab/>
        <w:t>UE unified traffic pattern management procedure</w:t>
      </w:r>
      <w:bookmarkEnd w:id="1805"/>
      <w:bookmarkEnd w:id="1806"/>
      <w:bookmarkEnd w:id="1807"/>
    </w:p>
    <w:p w14:paraId="7488F9C6" w14:textId="77777777" w:rsidR="00164D9A" w:rsidRPr="00D9506F" w:rsidRDefault="00164D9A" w:rsidP="00164D9A">
      <w:pPr>
        <w:rPr>
          <w:rFonts w:eastAsia="Malgun Gothic"/>
        </w:rPr>
      </w:pPr>
      <w:r w:rsidRPr="00D9506F">
        <w:rPr>
          <w:rFonts w:eastAsia="Malgun Gothic"/>
        </w:rPr>
        <w:t xml:space="preserve">The UE unified traffic pattern management procedure is used to determine and manage a unified traffic pattern applicable to a specified UE. The </w:t>
      </w:r>
      <w:r>
        <w:rPr>
          <w:rFonts w:eastAsia="Malgun Gothic"/>
        </w:rPr>
        <w:t>NRM</w:t>
      </w:r>
      <w:r w:rsidRPr="00D9506F">
        <w:rPr>
          <w:rFonts w:eastAsia="Malgun Gothic"/>
        </w:rPr>
        <w:t xml:space="preserve"> Server then uses the 5GC exposure of UE monitoring events to update the UE unified traffic pattern.</w:t>
      </w:r>
    </w:p>
    <w:p w14:paraId="45E315BE" w14:textId="77777777" w:rsidR="00164D9A" w:rsidRPr="00D9506F" w:rsidRDefault="00164D9A" w:rsidP="00164D9A">
      <w:r w:rsidRPr="00D9506F">
        <w:t>Pre-conditions:</w:t>
      </w:r>
    </w:p>
    <w:p w14:paraId="33C5FAC2"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if either of the following conditions is true:</w:t>
      </w:r>
    </w:p>
    <w:p w14:paraId="4D31AB0F" w14:textId="77777777" w:rsidR="00164D9A" w:rsidRPr="00D9506F" w:rsidRDefault="00164D9A" w:rsidP="00626E7C">
      <w:pPr>
        <w:pStyle w:val="B2"/>
      </w:pPr>
      <w:r w:rsidRPr="00D9506F">
        <w:t>a)</w:t>
      </w:r>
      <w:r w:rsidRPr="00D9506F">
        <w:tab/>
        <w:t xml:space="preserve">It receives </w:t>
      </w:r>
      <w:r w:rsidRPr="00D9506F">
        <w:rPr>
          <w:rFonts w:eastAsia="Malgun Gothic"/>
        </w:rPr>
        <w:t xml:space="preserve">UE unified traffic pattern monitoring management indications </w:t>
      </w:r>
      <w:r w:rsidRPr="00D9506F">
        <w:t>in UE unified traffic pattern and monitoring management subscription requests; or</w:t>
      </w:r>
    </w:p>
    <w:p w14:paraId="0DFBB713" w14:textId="3328113B" w:rsidR="00164D9A" w:rsidRPr="00626E7C" w:rsidRDefault="00164D9A" w:rsidP="00626E7C">
      <w:pPr>
        <w:pStyle w:val="B2"/>
      </w:pPr>
      <w:r w:rsidRPr="00D9506F">
        <w:t>b)</w:t>
      </w:r>
      <w:r w:rsidRPr="00D9506F">
        <w:tab/>
        <w:t>It determines to provide Network parameter coordination services for the UE.</w:t>
      </w:r>
    </w:p>
    <w:p w14:paraId="0CAB1000" w14:textId="77777777" w:rsidR="00164D9A" w:rsidRPr="00D9506F" w:rsidRDefault="00164D9A" w:rsidP="00626E7C">
      <w:pPr>
        <w:pStyle w:val="TH"/>
        <w:rPr>
          <w:rFonts w:eastAsia="Malgun Gothic"/>
        </w:rPr>
      </w:pPr>
      <w:r w:rsidRPr="00D9506F">
        <w:rPr>
          <w:rFonts w:eastAsia="Malgun Gothic"/>
        </w:rPr>
        <w:object w:dxaOrig="10141" w:dyaOrig="6444" w14:anchorId="125738E8">
          <v:shape id="_x0000_i1174" type="#_x0000_t75" style="width:507.4pt;height:322.5pt" o:ole="">
            <v:imagedata r:id="rId315" o:title=""/>
          </v:shape>
          <o:OLEObject Type="Embed" ProgID="Visio.Drawing.15" ShapeID="_x0000_i1174" DrawAspect="Content" ObjectID="_1778736045" r:id="rId316"/>
        </w:object>
      </w:r>
    </w:p>
    <w:p w14:paraId="1991770A" w14:textId="2487160E" w:rsidR="00164D9A" w:rsidRPr="00D9506F" w:rsidRDefault="00164D9A" w:rsidP="00626E7C">
      <w:pPr>
        <w:pStyle w:val="TF"/>
      </w:pPr>
      <w:r w:rsidRPr="00D9506F">
        <w:t>Figure </w:t>
      </w:r>
      <w:r>
        <w:t>1</w:t>
      </w:r>
      <w:r w:rsidR="00CE406F">
        <w:t>4.3.12.</w:t>
      </w:r>
      <w:r>
        <w:t>4</w:t>
      </w:r>
      <w:r w:rsidRPr="00D9506F">
        <w:t>.</w:t>
      </w:r>
      <w:r>
        <w:t>2</w:t>
      </w:r>
      <w:r w:rsidRPr="00D9506F">
        <w:t>-1: UE unified traffic pattern and monitoring management subscription procedure</w:t>
      </w:r>
    </w:p>
    <w:p w14:paraId="7C908675" w14:textId="3A4DD692" w:rsidR="00164D9A" w:rsidRPr="00D9506F" w:rsidRDefault="00CE406F" w:rsidP="00626E7C">
      <w:pPr>
        <w:pStyle w:val="B1"/>
        <w:rPr>
          <w:rFonts w:eastAsia="Malgun Gothic"/>
        </w:rPr>
      </w:pPr>
      <w:r>
        <w:rPr>
          <w:rFonts w:eastAsia="Malgun Gothic"/>
        </w:rPr>
        <w:t>1.</w:t>
      </w:r>
      <w:r>
        <w:rPr>
          <w:rFonts w:eastAsia="Malgun Gothic"/>
        </w:rPr>
        <w:tab/>
      </w:r>
      <w:r w:rsidR="00164D9A" w:rsidRPr="00D9506F">
        <w:rPr>
          <w:rFonts w:eastAsia="Malgun Gothic"/>
        </w:rPr>
        <w:t xml:space="preserve">The </w:t>
      </w:r>
      <w:r w:rsidR="00164D9A">
        <w:rPr>
          <w:rFonts w:eastAsia="Malgun Gothic"/>
        </w:rPr>
        <w:t>NRM</w:t>
      </w:r>
      <w:r w:rsidR="00164D9A" w:rsidRPr="00D9506F">
        <w:rPr>
          <w:rFonts w:eastAsia="Malgun Gothic"/>
        </w:rPr>
        <w:t xml:space="preserve"> Server determines an initial UE unified traffic pattern, e.g. by using all Traffic pattern configurations received for the UE .</w:t>
      </w:r>
    </w:p>
    <w:p w14:paraId="4F832FD0"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determines, based on local policy that UE monitoring events are to be configured and executes the corresponding Monitoring procedure as described in 3GPP TS 29.122 [</w:t>
      </w:r>
      <w:r>
        <w:rPr>
          <w:rFonts w:eastAsia="Malgun Gothic"/>
        </w:rPr>
        <w:t>54</w:t>
      </w:r>
      <w:r w:rsidRPr="00D9506F">
        <w:rPr>
          <w:rFonts w:eastAsia="Malgun Gothic"/>
        </w:rPr>
        <w:t>] clause 4.4.2.</w:t>
      </w:r>
    </w:p>
    <w:p w14:paraId="76CE1B65" w14:textId="77777777" w:rsidR="00164D9A" w:rsidRPr="00D9506F" w:rsidRDefault="00164D9A" w:rsidP="00626E7C">
      <w:pPr>
        <w:pStyle w:val="B1"/>
        <w:rPr>
          <w:rFonts w:eastAsia="Malgun Gothic"/>
        </w:rPr>
      </w:pPr>
      <w:r w:rsidRPr="00D9506F">
        <w:rPr>
          <w:rFonts w:eastAsia="Malgun Gothic"/>
        </w:rPr>
        <w:t>3.</w:t>
      </w:r>
      <w:r w:rsidRPr="00D9506F">
        <w:rPr>
          <w:rFonts w:eastAsia="Malgun Gothic"/>
        </w:rPr>
        <w:tab/>
        <w:t xml:space="preserve">The </w:t>
      </w:r>
      <w:r>
        <w:rPr>
          <w:rFonts w:eastAsia="Malgun Gothic"/>
        </w:rPr>
        <w:t>NRM</w:t>
      </w:r>
      <w:r w:rsidRPr="00D9506F">
        <w:rPr>
          <w:rFonts w:eastAsia="Malgun Gothic"/>
        </w:rPr>
        <w:t xml:space="preserve"> Server updates the UE unified traffic pattern based on the received monitoring events as follows:</w:t>
      </w:r>
    </w:p>
    <w:p w14:paraId="5BFDF3EA"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UE_REACHABILITY is received, and </w:t>
      </w:r>
      <w:r w:rsidRPr="00D9506F">
        <w:rPr>
          <w:rFonts w:eastAsia="Malgun Gothic"/>
          <w:i/>
        </w:rPr>
        <w:t xml:space="preserve">idleStatusInfo </w:t>
      </w:r>
      <w:r w:rsidRPr="00D9506F">
        <w:rPr>
          <w:rFonts w:eastAsia="Malgun Gothic"/>
        </w:rPr>
        <w:t xml:space="preserve">information is provided in the report,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such that the duration of activity is set to the value of the </w:t>
      </w:r>
      <w:r w:rsidRPr="00D9506F">
        <w:rPr>
          <w:rFonts w:eastAsia="Malgun Gothic"/>
          <w:i/>
        </w:rPr>
        <w:t>activeTime</w:t>
      </w:r>
      <w:r w:rsidRPr="00D9506F">
        <w:rPr>
          <w:rFonts w:eastAsia="Malgun Gothic"/>
        </w:rPr>
        <w:t xml:space="preserve"> parameter configured in the </w:t>
      </w:r>
      <w:r w:rsidRPr="00D9506F">
        <w:rPr>
          <w:rFonts w:eastAsia="Malgun Gothic"/>
          <w:i/>
        </w:rPr>
        <w:t>idleStatusInfo</w:t>
      </w:r>
      <w:r w:rsidRPr="00D9506F">
        <w:rPr>
          <w:rFonts w:eastAsia="Malgun Gothic"/>
        </w:rPr>
        <w:t>.</w:t>
      </w:r>
    </w:p>
    <w:p w14:paraId="38834C86"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If a Monitoring Notification report for AVAILABILITY_AFTER_DDN_FAILURE</w:t>
      </w:r>
      <w:r w:rsidRPr="00D9506F">
        <w:rPr>
          <w:rFonts w:eastAsia="Malgun Gothic"/>
          <w:lang w:eastAsia="zh-CN"/>
        </w:rPr>
        <w:t xml:space="preserve"> is received after UE</w:t>
      </w:r>
      <w:r>
        <w:rPr>
          <w:rFonts w:eastAsia="Malgun Gothic"/>
          <w:lang w:eastAsia="zh-CN"/>
        </w:rPr>
        <w:t>s</w:t>
      </w:r>
      <w:r w:rsidRPr="00D9506F">
        <w:rPr>
          <w:rFonts w:eastAsia="Malgun Gothic"/>
          <w:lang w:eastAsia="zh-CN"/>
        </w:rPr>
        <w:t xml:space="preserve"> transition to idle mode, </w:t>
      </w:r>
      <w:r w:rsidRPr="00D9506F">
        <w:rPr>
          <w:rFonts w:eastAsia="Malgun Gothic"/>
        </w:rPr>
        <w:t xml:space="preserve">the </w:t>
      </w:r>
      <w:r>
        <w:rPr>
          <w:rFonts w:eastAsia="Malgun Gothic"/>
        </w:rPr>
        <w:t>NRM</w:t>
      </w:r>
      <w:r w:rsidRPr="00D9506F">
        <w:rPr>
          <w:rFonts w:eastAsia="Malgun Gothic"/>
        </w:rPr>
        <w:t xml:space="preserve"> Server updates the </w:t>
      </w:r>
      <w:r w:rsidRPr="00D9506F">
        <w:rPr>
          <w:rFonts w:eastAsia="Malgun Gothic"/>
          <w:iCs/>
        </w:rPr>
        <w:t>schedule element</w:t>
      </w:r>
      <w:r w:rsidRPr="00D9506F">
        <w:rPr>
          <w:rFonts w:eastAsia="Malgun Gothic"/>
        </w:rPr>
        <w:t xml:space="preserve"> of the UE unified traffic pattern such that:  the start of an activity window is based on the Idle Timestamp, with a periodicity equal to the TAU/RAU Timer; the duration of the activity window indicates the Active Time value.</w:t>
      </w:r>
    </w:p>
    <w:p w14:paraId="201B7577"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COMMUNICATION_FAILURE is received </w:t>
      </w:r>
      <w:r w:rsidRPr="00D9506F">
        <w:rPr>
          <w:rFonts w:eastAsia="Malgun Gothic"/>
        </w:rPr>
        <w:t xml:space="preserve">The </w:t>
      </w:r>
      <w:r>
        <w:rPr>
          <w:rFonts w:eastAsia="Malgun Gothic"/>
        </w:rPr>
        <w:t>NRM</w:t>
      </w:r>
      <w:r w:rsidRPr="00D9506F">
        <w:rPr>
          <w:rFonts w:eastAsia="Malgun Gothic"/>
        </w:rPr>
        <w:t xml:space="preserve"> updates the schedule element of the UE unified traffic pattern to indicate that no communications are currently available (e.g. by using a keyword such as "NULL"). Local policies may specify events/ thresholds further defining when the </w:t>
      </w:r>
      <w:r>
        <w:rPr>
          <w:rFonts w:eastAsia="Malgun Gothic"/>
        </w:rPr>
        <w:t>NRM</w:t>
      </w:r>
      <w:r w:rsidRPr="00D9506F">
        <w:rPr>
          <w:rFonts w:eastAsia="Malgun Gothic"/>
        </w:rPr>
        <w:t xml:space="preserve"> may provide a UE unified traffic pattern update based on monitoring events. For example, the update may be provided only after repeated communication failures are received within a timespan, or only if high reliability communications are expected.  It is recommended that UE Reachability monitoring is also enabled in conjunction with the Communication Failure monitoring. This enables the </w:t>
      </w:r>
      <w:r>
        <w:rPr>
          <w:rFonts w:eastAsia="Malgun Gothic"/>
        </w:rPr>
        <w:t>NRM</w:t>
      </w:r>
      <w:r w:rsidRPr="00D9506F">
        <w:rPr>
          <w:rFonts w:eastAsia="Malgun Gothic"/>
        </w:rPr>
        <w:t xml:space="preserve"> to provide updated timing information once the UE becomes reachable again.</w:t>
      </w:r>
    </w:p>
    <w:p w14:paraId="58762654"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LOSS_OF_CONNECTIVITY is received,</w:t>
      </w:r>
      <w:r w:rsidRPr="00D9506F">
        <w:rPr>
          <w:rFonts w:eastAsia="Malgun Gothic"/>
        </w:rPr>
        <w:t xml:space="preserve">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to indicate that no communications are currently available </w:t>
      </w:r>
    </w:p>
    <w:p w14:paraId="47A94506" w14:textId="41EFFAAF" w:rsidR="00164D9A" w:rsidRPr="00D9506F" w:rsidRDefault="00164D9A" w:rsidP="00626E7C">
      <w:pPr>
        <w:pStyle w:val="B1"/>
        <w:rPr>
          <w:rFonts w:eastAsia="Malgun Gothic"/>
        </w:rPr>
      </w:pPr>
      <w:r w:rsidRPr="00D9506F">
        <w:rPr>
          <w:rFonts w:eastAsia="Malgun Gothic"/>
        </w:rPr>
        <w:t>4.</w:t>
      </w:r>
      <w:r w:rsidRPr="00D9506F">
        <w:rPr>
          <w:rFonts w:eastAsia="Malgun Gothic"/>
        </w:rPr>
        <w:tab/>
        <w:t>C</w:t>
      </w:r>
      <w:r w:rsidRPr="007D0AB8">
        <w:rPr>
          <w:rFonts w:eastAsia="Malgun Gothic"/>
        </w:rPr>
        <w:t>onditional: The NRM Server notifies subscribers of the UE unified traffic pattern updates, as described in clause 14.</w:t>
      </w:r>
      <w:r w:rsidR="007D0AB8" w:rsidRPr="007D0AB8">
        <w:rPr>
          <w:rFonts w:eastAsia="Malgun Gothic"/>
        </w:rPr>
        <w:t>3.2.55</w:t>
      </w:r>
    </w:p>
    <w:p w14:paraId="43C9CF38" w14:textId="0652B56B" w:rsidR="00164D9A" w:rsidRPr="00D9506F" w:rsidRDefault="00164D9A" w:rsidP="00164D9A">
      <w:pPr>
        <w:pStyle w:val="Heading5"/>
        <w:rPr>
          <w:rFonts w:eastAsia="Malgun Gothic"/>
        </w:rPr>
      </w:pPr>
      <w:bookmarkStart w:id="1808" w:name="_Toc113357416"/>
      <w:bookmarkStart w:id="1809" w:name="_Toc131210558"/>
      <w:bookmarkStart w:id="1810" w:name="_Toc162886422"/>
      <w:r>
        <w:rPr>
          <w:rFonts w:eastAsia="Malgun Gothic"/>
        </w:rPr>
        <w:t>1</w:t>
      </w:r>
      <w:r w:rsidR="00CE406F">
        <w:rPr>
          <w:rFonts w:eastAsia="Malgun Gothic"/>
        </w:rPr>
        <w:t>4.3.12.</w:t>
      </w:r>
      <w:r>
        <w:rPr>
          <w:rFonts w:eastAsia="Malgun Gothic"/>
        </w:rPr>
        <w:t>4</w:t>
      </w:r>
      <w:r w:rsidRPr="00D9506F">
        <w:rPr>
          <w:rFonts w:eastAsia="Malgun Gothic"/>
        </w:rPr>
        <w:t>.</w:t>
      </w:r>
      <w:r>
        <w:rPr>
          <w:rFonts w:eastAsia="Malgun Gothic"/>
        </w:rPr>
        <w:t>3</w:t>
      </w:r>
      <w:r w:rsidRPr="00D9506F">
        <w:rPr>
          <w:rFonts w:eastAsia="Malgun Gothic"/>
        </w:rPr>
        <w:tab/>
        <w:t>Network parameter coordination procedure</w:t>
      </w:r>
      <w:bookmarkEnd w:id="1808"/>
      <w:bookmarkEnd w:id="1809"/>
      <w:bookmarkEnd w:id="1810"/>
    </w:p>
    <w:p w14:paraId="301F8198" w14:textId="77777777" w:rsidR="00164D9A" w:rsidRPr="00D9506F" w:rsidRDefault="00164D9A" w:rsidP="00164D9A">
      <w:pPr>
        <w:rPr>
          <w:rFonts w:eastAsia="Malgun Gothic"/>
        </w:rPr>
      </w:pPr>
      <w:r w:rsidRPr="00D9506F">
        <w:rPr>
          <w:rFonts w:eastAsia="Malgun Gothic"/>
        </w:rPr>
        <w:t>The network parameter coordination  procedure uses UE unified traffic pattern information  to influence aspects of UE/network behaviour such as the UE's PSM and extended idle mode DR</w:t>
      </w:r>
      <w:r>
        <w:rPr>
          <w:rFonts w:eastAsia="Malgun Gothic"/>
        </w:rPr>
        <w:t>14.</w:t>
      </w:r>
      <w:r w:rsidRPr="00D9506F">
        <w:rPr>
          <w:rFonts w:eastAsia="Malgun Gothic"/>
        </w:rPr>
        <w:t xml:space="preserve"> For this purpose, parameter values may be suggested for Maximum Latency and Maximum Response Time for a UE. 5GC may choose to accept, reject or modify the suggested configuration parameter value.</w:t>
      </w:r>
    </w:p>
    <w:p w14:paraId="43BB6D6C" w14:textId="77777777" w:rsidR="00164D9A" w:rsidRPr="00D9506F" w:rsidRDefault="00164D9A" w:rsidP="00164D9A">
      <w:r w:rsidRPr="00D9506F">
        <w:t>Pre-conditions:</w:t>
      </w:r>
    </w:p>
    <w:p w14:paraId="0861B3D6"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after receiving Network parameter coordination indications in UE unified traffic pattern and monitoring management subscription requests, subject to policy.</w:t>
      </w:r>
    </w:p>
    <w:p w14:paraId="273CC5ED" w14:textId="0365C8A6" w:rsidR="00164D9A" w:rsidRPr="00D9506F" w:rsidRDefault="00164D9A" w:rsidP="00626E7C">
      <w:pPr>
        <w:pStyle w:val="B1"/>
        <w:rPr>
          <w:rFonts w:eastAsia="Malgun Gothic"/>
        </w:rPr>
      </w:pPr>
      <w:r w:rsidRPr="00D9506F">
        <w:t>2.</w:t>
      </w:r>
      <w:r w:rsidRPr="00D9506F">
        <w:tab/>
      </w:r>
      <w:r>
        <w:t>The NRM</w:t>
      </w:r>
      <w:r w:rsidRPr="00D9506F">
        <w:t xml:space="preserve"> Server determines and manages UE unified traffic patterns as describe</w:t>
      </w:r>
      <w:r w:rsidRPr="007D0AB8">
        <w:t>d in clause 1</w:t>
      </w:r>
      <w:r w:rsidR="00CE406F" w:rsidRPr="007D0AB8">
        <w:t>4.3.12.</w:t>
      </w:r>
      <w:r w:rsidRPr="007D0AB8">
        <w:t>4.2.</w:t>
      </w:r>
    </w:p>
    <w:p w14:paraId="6181DCE1" w14:textId="77777777" w:rsidR="00164D9A" w:rsidRPr="00D9506F" w:rsidRDefault="00164D9A" w:rsidP="00626E7C">
      <w:pPr>
        <w:pStyle w:val="TH"/>
      </w:pPr>
      <w:r w:rsidRPr="00D9506F">
        <w:object w:dxaOrig="10861" w:dyaOrig="4393" w14:anchorId="372ED394">
          <v:shape id="_x0000_i1175" type="#_x0000_t75" style="width:476.25pt;height:192.75pt" o:ole="">
            <v:imagedata r:id="rId317" o:title=""/>
          </v:shape>
          <o:OLEObject Type="Embed" ProgID="Visio.Drawing.15" ShapeID="_x0000_i1175" DrawAspect="Content" ObjectID="_1778736046" r:id="rId318"/>
        </w:object>
      </w:r>
    </w:p>
    <w:p w14:paraId="4E037E07" w14:textId="40E0E6B4" w:rsidR="00164D9A" w:rsidRPr="00D9506F" w:rsidRDefault="00164D9A" w:rsidP="00626E7C">
      <w:pPr>
        <w:pStyle w:val="TF"/>
      </w:pPr>
      <w:r w:rsidRPr="00D9506F">
        <w:t>Figure </w:t>
      </w:r>
      <w:r>
        <w:t>1</w:t>
      </w:r>
      <w:r w:rsidR="00CE406F">
        <w:t>4.3.12.</w:t>
      </w:r>
      <w:r>
        <w:t>4</w:t>
      </w:r>
      <w:r w:rsidRPr="00D9506F">
        <w:t>.</w:t>
      </w:r>
      <w:r>
        <w:t>3</w:t>
      </w:r>
      <w:r w:rsidRPr="00D9506F">
        <w:t>-1: Network parameter coordination procedure</w:t>
      </w:r>
    </w:p>
    <w:p w14:paraId="7706A7A9" w14:textId="77777777" w:rsidR="00164D9A" w:rsidRPr="00D9506F" w:rsidRDefault="00164D9A" w:rsidP="00626E7C">
      <w:pPr>
        <w:pStyle w:val="B1"/>
        <w:rPr>
          <w:rFonts w:eastAsia="Malgun Gothic"/>
        </w:rPr>
      </w:pPr>
      <w:r w:rsidRPr="00D9506F">
        <w:rPr>
          <w:rFonts w:eastAsia="Malgun Gothic"/>
        </w:rPr>
        <w:t>1.</w:t>
      </w:r>
      <w:r w:rsidRPr="00D9506F">
        <w:rPr>
          <w:rFonts w:eastAsia="Malgun Gothic"/>
        </w:rPr>
        <w:tab/>
        <w:t xml:space="preserve">The </w:t>
      </w:r>
      <w:r>
        <w:rPr>
          <w:rFonts w:eastAsia="Malgun Gothic"/>
        </w:rPr>
        <w:t>NRM</w:t>
      </w:r>
      <w:r w:rsidRPr="00D9506F">
        <w:rPr>
          <w:rFonts w:eastAsia="Malgun Gothic"/>
        </w:rPr>
        <w:t xml:space="preserve"> Server determines to provide Network parameter configuration to 5GC. This determination can be based on updates to the UE unified traffic patterns resulting from interactions with </w:t>
      </w:r>
      <w:r>
        <w:rPr>
          <w:rFonts w:eastAsia="Malgun Gothic"/>
        </w:rPr>
        <w:t>VAL</w:t>
      </w:r>
      <w:r w:rsidRPr="00D9506F">
        <w:rPr>
          <w:rFonts w:eastAsia="Malgun Gothic"/>
        </w:rPr>
        <w:t xml:space="preserve"> Servers (e.g. Traffic pattern configuration updates), on local policies, etc.</w:t>
      </w:r>
    </w:p>
    <w:p w14:paraId="555AE56C" w14:textId="77777777" w:rsidR="00164D9A" w:rsidRPr="00D9506F" w:rsidRDefault="00164D9A" w:rsidP="00626E7C">
      <w:pPr>
        <w:pStyle w:val="B1"/>
        <w:ind w:hanging="1"/>
        <w:rPr>
          <w:rFonts w:eastAsia="Malgun Gothic"/>
        </w:rPr>
      </w:pPr>
      <w:r w:rsidRPr="00D9506F">
        <w:rPr>
          <w:rFonts w:eastAsia="Malgun Gothic"/>
        </w:rPr>
        <w:t xml:space="preserve">The </w:t>
      </w:r>
      <w:r>
        <w:rPr>
          <w:rFonts w:eastAsia="Malgun Gothic"/>
        </w:rPr>
        <w:t>NRM</w:t>
      </w:r>
      <w:r w:rsidRPr="00D9506F">
        <w:rPr>
          <w:rFonts w:eastAsia="Malgun Gothic"/>
        </w:rPr>
        <w:t xml:space="preserve"> Server determines parameters the needed for NpConfiguration data structure as specified in 3GPP TS 29.122</w:t>
      </w:r>
      <w:r>
        <w:rPr>
          <w:rFonts w:eastAsia="Malgun Gothic"/>
        </w:rPr>
        <w:t> </w:t>
      </w:r>
      <w:r w:rsidRPr="00D9506F">
        <w:rPr>
          <w:rFonts w:eastAsia="Malgun Gothic"/>
        </w:rPr>
        <w:t>[</w:t>
      </w:r>
      <w:r>
        <w:rPr>
          <w:rFonts w:eastAsia="Malgun Gothic"/>
        </w:rPr>
        <w:t>54</w:t>
      </w:r>
      <w:r w:rsidRPr="00D9506F">
        <w:rPr>
          <w:rFonts w:eastAsia="Malgun Gothic"/>
        </w:rPr>
        <w:t>] from the UE unified traffic patterns as follows:</w:t>
      </w:r>
    </w:p>
    <w:p w14:paraId="1B2030C9"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maximumLatency</w:t>
      </w:r>
      <w:r w:rsidRPr="00D9506F">
        <w:rPr>
          <w:rFonts w:eastAsia="Malgun Gothic"/>
        </w:rPr>
        <w:t xml:space="preserve"> – This value tells the network how long the UE is allowed to sleep.  Setting it to 0 will disable PSM, extended idle mode DRX, and extended buffering. The </w:t>
      </w:r>
      <w:r>
        <w:rPr>
          <w:rFonts w:eastAsia="Malgun Gothic"/>
        </w:rPr>
        <w:t>NRM Server</w:t>
      </w:r>
      <w:r w:rsidRPr="00D9506F">
        <w:rPr>
          <w:rFonts w:eastAsia="Malgun Gothic"/>
        </w:rPr>
        <w:t xml:space="preserve"> can extract the periodicity derived from the UE unified traffic pattern, which includes the schedule elements for the UEs communications with all </w:t>
      </w:r>
      <w:r>
        <w:rPr>
          <w:rFonts w:eastAsia="Malgun Gothic"/>
        </w:rPr>
        <w:t>VAL servers</w:t>
      </w:r>
      <w:r w:rsidRPr="00D9506F">
        <w:rPr>
          <w:rFonts w:eastAsia="Malgun Gothic"/>
        </w:rPr>
        <w:t>.</w:t>
      </w:r>
      <w:r w:rsidRPr="00D9506F">
        <w:rPr>
          <w:rFonts w:eastAsia="Malgun Gothic"/>
          <w:i/>
        </w:rPr>
        <w:t xml:space="preserve"> </w:t>
      </w:r>
      <w:r w:rsidRPr="00D9506F">
        <w:rPr>
          <w:rFonts w:eastAsia="Malgun Gothic"/>
        </w:rPr>
        <w:t>The</w:t>
      </w:r>
      <w:r w:rsidRPr="00D9506F">
        <w:rPr>
          <w:rFonts w:eastAsia="Malgun Gothic"/>
          <w:iCs/>
        </w:rPr>
        <w:t xml:space="preserve"> </w:t>
      </w:r>
      <w:r>
        <w:rPr>
          <w:rFonts w:eastAsia="Malgun Gothic"/>
          <w:iCs/>
        </w:rPr>
        <w:t>NRM</w:t>
      </w:r>
      <w:r w:rsidRPr="00D9506F">
        <w:rPr>
          <w:rFonts w:eastAsia="Malgun Gothic"/>
          <w:iCs/>
        </w:rPr>
        <w:t xml:space="preserve"> Server </w:t>
      </w:r>
      <w:r w:rsidRPr="00D9506F">
        <w:rPr>
          <w:rFonts w:eastAsia="Malgun Gothic"/>
        </w:rPr>
        <w:t xml:space="preserve">sets </w:t>
      </w:r>
      <w:r w:rsidRPr="00D9506F">
        <w:rPr>
          <w:rFonts w:eastAsia="Malgun Gothic"/>
          <w:i/>
        </w:rPr>
        <w:t>Maximum Latency</w:t>
      </w:r>
      <w:r w:rsidRPr="00D9506F">
        <w:rPr>
          <w:rFonts w:eastAsia="Malgun Gothic"/>
        </w:rPr>
        <w:t xml:space="preserve"> to be approximately the periodicity of the active periods derived from the </w:t>
      </w:r>
      <w:r w:rsidRPr="00D9506F">
        <w:rPr>
          <w:rFonts w:eastAsia="Malgun Gothic"/>
          <w:iCs/>
        </w:rPr>
        <w:t>schedule element</w:t>
      </w:r>
      <w:r w:rsidRPr="00D9506F">
        <w:rPr>
          <w:rFonts w:eastAsia="Malgun Gothic"/>
          <w:i/>
        </w:rPr>
        <w:t xml:space="preserve"> </w:t>
      </w:r>
      <w:r w:rsidRPr="00D9506F">
        <w:rPr>
          <w:rFonts w:eastAsia="Malgun Gothic"/>
        </w:rPr>
        <w:t>of the UE unified traffic pattern.</w:t>
      </w:r>
    </w:p>
    <w:p w14:paraId="3CFC4C9C"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maximumResponseTime</w:t>
      </w:r>
      <w:r w:rsidRPr="00D9506F">
        <w:rPr>
          <w:rFonts w:eastAsia="Malgun Gothic"/>
        </w:rPr>
        <w:t xml:space="preserve"> – When the UE uses PSM, Maximum Response Time tells the network how long the UE should stay reachable after a transition to idle.  When the UE uses eDRX, Maximum Response Time is used by the network to determine when to send a reachability notification before a UE's paging occasion.  The </w:t>
      </w:r>
      <w:r>
        <w:rPr>
          <w:rFonts w:eastAsia="Malgun Gothic"/>
        </w:rPr>
        <w:t>NRM</w:t>
      </w:r>
      <w:r w:rsidRPr="00D9506F">
        <w:rPr>
          <w:rFonts w:eastAsia="Malgun Gothic"/>
        </w:rPr>
        <w:t xml:space="preserve"> Server extracts a duration of activity from the </w:t>
      </w:r>
      <w:r w:rsidRPr="00D9506F">
        <w:rPr>
          <w:rFonts w:eastAsia="Malgun Gothic"/>
          <w:iCs/>
        </w:rPr>
        <w:t>schedule element</w:t>
      </w:r>
      <w:r w:rsidRPr="00D9506F">
        <w:rPr>
          <w:rFonts w:eastAsia="Malgun Gothic"/>
        </w:rPr>
        <w:t xml:space="preserve"> of the UE unified traffic pattern and sets </w:t>
      </w:r>
      <w:r w:rsidRPr="00D9506F">
        <w:rPr>
          <w:rFonts w:eastAsia="Malgun Gothic"/>
          <w:i/>
        </w:rPr>
        <w:t>Maximum Response Time</w:t>
      </w:r>
      <w:r w:rsidRPr="00D9506F">
        <w:rPr>
          <w:rFonts w:eastAsia="Malgun Gothic"/>
        </w:rPr>
        <w:t xml:space="preserve"> to reflect the duration of activity, indicating how long the UE should stay reachable for downlink communications. </w:t>
      </w:r>
    </w:p>
    <w:p w14:paraId="3613E25A"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performs the Network Parameter Configuration procedure as described in 3GPP TS 29.122</w:t>
      </w:r>
      <w:r>
        <w:rPr>
          <w:rFonts w:eastAsia="Malgun Gothic"/>
        </w:rPr>
        <w:t> </w:t>
      </w:r>
      <w:r w:rsidRPr="00D9506F">
        <w:rPr>
          <w:rFonts w:eastAsia="Malgun Gothic"/>
        </w:rPr>
        <w:t>[</w:t>
      </w:r>
      <w:r>
        <w:rPr>
          <w:rFonts w:eastAsia="Malgun Gothic"/>
        </w:rPr>
        <w:t>54</w:t>
      </w:r>
      <w:r w:rsidRPr="00D9506F">
        <w:rPr>
          <w:rFonts w:eastAsia="Malgun Gothic"/>
        </w:rPr>
        <w:t>] clause 4.4.12.</w:t>
      </w:r>
    </w:p>
    <w:p w14:paraId="5C27EE1A" w14:textId="095D1F34" w:rsidR="00164D9A" w:rsidRPr="00626E7C" w:rsidRDefault="00164D9A" w:rsidP="00626E7C">
      <w:pPr>
        <w:pStyle w:val="NO"/>
        <w:rPr>
          <w:rFonts w:eastAsia="Malgun Gothic"/>
        </w:rPr>
      </w:pPr>
      <w:r w:rsidRPr="00D9506F">
        <w:rPr>
          <w:rFonts w:eastAsia="Malgun Gothic"/>
        </w:rPr>
        <w:t>NOTE:</w:t>
      </w:r>
      <w:r w:rsidRPr="00D9506F">
        <w:rPr>
          <w:rFonts w:eastAsia="Malgun Gothic"/>
        </w:rPr>
        <w:tab/>
        <w:t xml:space="preserve">The values provided by </w:t>
      </w:r>
      <w:r>
        <w:rPr>
          <w:rFonts w:eastAsia="Malgun Gothic"/>
        </w:rPr>
        <w:t>NRM</w:t>
      </w:r>
      <w:r w:rsidRPr="00D9506F">
        <w:rPr>
          <w:rFonts w:eastAsia="Malgun Gothic"/>
        </w:rPr>
        <w:t xml:space="preserve"> Server to 5GC in the Network parameter configuration procedure may or may not be accepted by the network. If they are not accepted, 5GC responds accordingly and the previous values apply, or new values are provided. The new values are used by </w:t>
      </w:r>
      <w:r>
        <w:rPr>
          <w:rFonts w:eastAsia="Malgun Gothic"/>
        </w:rPr>
        <w:t>NRM</w:t>
      </w:r>
      <w:r w:rsidRPr="00D9506F">
        <w:rPr>
          <w:rFonts w:eastAsia="Malgun Gothic"/>
        </w:rPr>
        <w:t xml:space="preserve"> Server as described in </w:t>
      </w:r>
      <w:r>
        <w:rPr>
          <w:rFonts w:eastAsia="Malgun Gothic"/>
        </w:rPr>
        <w:t xml:space="preserve">this </w:t>
      </w:r>
      <w:r w:rsidRPr="00D9506F">
        <w:rPr>
          <w:rFonts w:eastAsia="Malgun Gothic"/>
        </w:rPr>
        <w:t>clause when they were provided via monitoring event notifications.</w:t>
      </w:r>
    </w:p>
    <w:p w14:paraId="0E98C6BB" w14:textId="77777777" w:rsidR="00DF5DB2" w:rsidRPr="00B2098E" w:rsidRDefault="00DF5DB2" w:rsidP="00626E7C">
      <w:pPr>
        <w:pStyle w:val="Heading3"/>
      </w:pPr>
      <w:bookmarkStart w:id="1811" w:name="_Toc131120296"/>
      <w:bookmarkStart w:id="1812" w:name="_Toc162886423"/>
      <w:r>
        <w:t>14</w:t>
      </w:r>
      <w:r w:rsidRPr="00B2098E">
        <w:t>.</w:t>
      </w:r>
      <w:r>
        <w:t>3.13</w:t>
      </w:r>
      <w:r w:rsidRPr="00B2098E">
        <w:tab/>
      </w:r>
      <w:bookmarkEnd w:id="1811"/>
      <w:r>
        <w:t>Background Data Transfer configuration</w:t>
      </w:r>
      <w:bookmarkEnd w:id="1812"/>
    </w:p>
    <w:p w14:paraId="160CA04B" w14:textId="77777777" w:rsidR="00DF5DB2" w:rsidRPr="00613FA7" w:rsidRDefault="00DF5DB2" w:rsidP="00626E7C">
      <w:pPr>
        <w:pStyle w:val="Heading4"/>
        <w:rPr>
          <w:rFonts w:eastAsia="Malgun Gothic"/>
        </w:rPr>
      </w:pPr>
      <w:bookmarkStart w:id="1813" w:name="_Toc113357397"/>
      <w:bookmarkStart w:id="1814" w:name="_Toc129697088"/>
      <w:bookmarkStart w:id="1815" w:name="_Toc162886424"/>
      <w:bookmarkStart w:id="1816" w:name="_Toc131119806"/>
      <w:r>
        <w:rPr>
          <w:rFonts w:eastAsia="Malgun Gothic"/>
        </w:rPr>
        <w:t>14.3.13</w:t>
      </w:r>
      <w:r w:rsidRPr="00613FA7">
        <w:rPr>
          <w:rFonts w:eastAsia="Malgun Gothic"/>
        </w:rPr>
        <w:t>.1</w:t>
      </w:r>
      <w:r w:rsidRPr="00613FA7">
        <w:rPr>
          <w:rFonts w:eastAsia="Malgun Gothic"/>
        </w:rPr>
        <w:tab/>
        <w:t>General</w:t>
      </w:r>
      <w:bookmarkEnd w:id="1813"/>
      <w:bookmarkEnd w:id="1814"/>
      <w:bookmarkEnd w:id="1815"/>
    </w:p>
    <w:p w14:paraId="7D6E2519" w14:textId="1067224D" w:rsidR="00DF5DB2" w:rsidRPr="00613FA7" w:rsidRDefault="00DF5DB2" w:rsidP="00DF5DB2">
      <w:pPr>
        <w:rPr>
          <w:lang w:val="en-US"/>
        </w:rPr>
      </w:pPr>
      <w:r w:rsidRPr="00613FA7">
        <w:rPr>
          <w:lang w:val="en-US"/>
        </w:rPr>
        <w:t xml:space="preserve">The Background Data Transfer </w:t>
      </w:r>
      <w:r>
        <w:rPr>
          <w:lang w:val="en-US"/>
        </w:rPr>
        <w:t xml:space="preserve">(BDT) </w:t>
      </w:r>
      <w:r w:rsidRPr="00613FA7">
        <w:rPr>
          <w:lang w:val="en-US"/>
        </w:rPr>
        <w:t xml:space="preserve">feature requires an initial step in which </w:t>
      </w:r>
      <w:r w:rsidR="00FD54C2" w:rsidRPr="00FD54C2">
        <w:rPr>
          <w:lang w:val="en-US"/>
        </w:rPr>
        <w:t xml:space="preserve">BDT </w:t>
      </w:r>
      <w:r w:rsidRPr="00613FA7">
        <w:rPr>
          <w:lang w:val="en-US"/>
        </w:rPr>
        <w:t>policies are requested and negotiated. BDT Policy requests to the 3GPP network are based on an expected time window and UE set, with additional optional information e.g., expected data volume per UE. The UE set may be indicated as an expected number of UEs, a group ID or geographical area.</w:t>
      </w:r>
    </w:p>
    <w:p w14:paraId="059237B5" w14:textId="65043572" w:rsidR="00DF5DB2" w:rsidRPr="00613FA7" w:rsidRDefault="00DF5DB2" w:rsidP="00DF5DB2">
      <w:pPr>
        <w:rPr>
          <w:lang w:val="en-US"/>
        </w:rPr>
      </w:pPr>
      <w:r w:rsidRPr="00613FA7">
        <w:rPr>
          <w:lang w:val="en-US"/>
        </w:rPr>
        <w:t xml:space="preserve">The feature allows for the </w:t>
      </w:r>
      <w:r w:rsidR="00FD54C2" w:rsidRPr="00FD54C2">
        <w:rPr>
          <w:lang w:val="en-US"/>
        </w:rPr>
        <w:t xml:space="preserve">NRM </w:t>
      </w:r>
      <w:r w:rsidRPr="00613FA7">
        <w:rPr>
          <w:lang w:val="en-US"/>
        </w:rPr>
        <w:t xml:space="preserve">server involved to negotiate the </w:t>
      </w:r>
      <w:r w:rsidR="00FD54C2" w:rsidRPr="00FD54C2">
        <w:rPr>
          <w:lang w:val="en-US"/>
        </w:rPr>
        <w:t xml:space="preserve">BDT </w:t>
      </w:r>
      <w:r w:rsidRPr="00613FA7">
        <w:rPr>
          <w:lang w:val="en-US"/>
        </w:rPr>
        <w:t xml:space="preserve">policies proposed by the network. It also allows the </w:t>
      </w:r>
      <w:r w:rsidR="00FD54C2">
        <w:rPr>
          <w:lang w:val="en-US"/>
        </w:rPr>
        <w:t xml:space="preserve">NRM </w:t>
      </w:r>
      <w:r w:rsidRPr="00613FA7">
        <w:rPr>
          <w:lang w:val="en-US"/>
        </w:rPr>
        <w:t>server to enable notifications to be sent, should network conditions affect future BDT policies.</w:t>
      </w:r>
    </w:p>
    <w:p w14:paraId="556FC589" w14:textId="3F6E15F9" w:rsidR="00DF5DB2" w:rsidRPr="00613FA7" w:rsidRDefault="00DF5DB2" w:rsidP="00DF5DB2">
      <w:pPr>
        <w:rPr>
          <w:lang w:val="en-US"/>
        </w:rPr>
      </w:pPr>
      <w:r w:rsidRPr="00613FA7">
        <w:rPr>
          <w:lang w:val="en-US"/>
        </w:rPr>
        <w:t>Based on the BDT policies obtained using the procedures detailed in this clause, a</w:t>
      </w:r>
      <w:r>
        <w:rPr>
          <w:lang w:val="en-US"/>
        </w:rPr>
        <w:t xml:space="preserve"> </w:t>
      </w:r>
      <w:r w:rsidRPr="00613FA7">
        <w:rPr>
          <w:lang w:val="en-US"/>
        </w:rPr>
        <w:t xml:space="preserve">VAL server can initiate a data transfer to the client at the negotiated time and with the negotiated charging rates. The data transfer between the VAL Server and the VAL Client is performed without </w:t>
      </w:r>
      <w:r>
        <w:rPr>
          <w:lang w:val="en-US"/>
        </w:rPr>
        <w:t>NRM</w:t>
      </w:r>
      <w:r w:rsidRPr="00613FA7">
        <w:rPr>
          <w:lang w:val="en-US"/>
        </w:rPr>
        <w:t xml:space="preserve"> Server enablement. Service layer functionality for the purpose of facilitating the data transfer with the negotiated </w:t>
      </w:r>
      <w:r w:rsidR="00FD54C2">
        <w:rPr>
          <w:lang w:val="en-US"/>
        </w:rPr>
        <w:t xml:space="preserve">BDT </w:t>
      </w:r>
      <w:r w:rsidRPr="00613FA7">
        <w:rPr>
          <w:lang w:val="en-US"/>
        </w:rPr>
        <w:t>policy is not in scope of this specification.</w:t>
      </w:r>
    </w:p>
    <w:p w14:paraId="3BFA0E1C" w14:textId="77777777" w:rsidR="00DF5DB2" w:rsidRPr="00613FA7" w:rsidRDefault="00DF5DB2" w:rsidP="00626E7C">
      <w:pPr>
        <w:pStyle w:val="Heading4"/>
        <w:rPr>
          <w:rFonts w:eastAsia="Malgun Gothic"/>
        </w:rPr>
      </w:pPr>
      <w:bookmarkStart w:id="1817" w:name="_Toc113357398"/>
      <w:bookmarkStart w:id="1818" w:name="_Toc129697089"/>
      <w:bookmarkStart w:id="1819" w:name="_Toc162886425"/>
      <w:bookmarkStart w:id="1820" w:name="_Toc88561777"/>
      <w:r>
        <w:rPr>
          <w:rFonts w:eastAsia="Malgun Gothic"/>
        </w:rPr>
        <w:t>14.3.13</w:t>
      </w:r>
      <w:r w:rsidRPr="00613FA7">
        <w:rPr>
          <w:rFonts w:eastAsia="Malgun Gothic"/>
        </w:rPr>
        <w:t>.2</w:t>
      </w:r>
      <w:r w:rsidRPr="00613FA7">
        <w:rPr>
          <w:rFonts w:eastAsia="Malgun Gothic"/>
        </w:rPr>
        <w:tab/>
        <w:t>Request and Select Background Data Transfer Policy</w:t>
      </w:r>
      <w:bookmarkEnd w:id="1817"/>
      <w:bookmarkEnd w:id="1818"/>
      <w:bookmarkEnd w:id="1819"/>
      <w:r w:rsidRPr="00613FA7">
        <w:rPr>
          <w:rFonts w:eastAsia="Malgun Gothic"/>
        </w:rPr>
        <w:t xml:space="preserve"> </w:t>
      </w:r>
    </w:p>
    <w:p w14:paraId="02FC0CE3" w14:textId="77777777"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.2-1 depicts a general procedure for the request and configuration of traffic policies for BDT initiated by a request from a</w:t>
      </w:r>
      <w:r>
        <w:rPr>
          <w:rFonts w:eastAsia="Malgun Gothic"/>
        </w:rPr>
        <w:t xml:space="preserve"> </w:t>
      </w:r>
      <w:r w:rsidRPr="00613FA7">
        <w:rPr>
          <w:rFonts w:eastAsia="Malgun Gothic"/>
        </w:rPr>
        <w:t xml:space="preserve">VAL Server. </w:t>
      </w:r>
    </w:p>
    <w:bookmarkStart w:id="1821" w:name="_1727210000"/>
    <w:bookmarkEnd w:id="1821"/>
    <w:p w14:paraId="1A87033C" w14:textId="7D4DC526" w:rsidR="00DF5DB2" w:rsidRPr="00613FA7" w:rsidRDefault="00FD54C2" w:rsidP="00626E7C">
      <w:pPr>
        <w:pStyle w:val="TH"/>
        <w:rPr>
          <w:rFonts w:eastAsia="Malgun Gothic"/>
          <w:lang w:val="en-US"/>
        </w:rPr>
      </w:pPr>
      <w:r>
        <w:rPr>
          <w:rFonts w:eastAsia="Malgun Gothic"/>
          <w:lang w:val="en-US"/>
        </w:rPr>
        <w:object w:dxaOrig="9680" w:dyaOrig="5130" w14:anchorId="39E247AB">
          <v:shape id="_x0000_i1176" type="#_x0000_t75" style="width:484.15pt;height:257.65pt" o:ole="">
            <v:imagedata r:id="rId319" o:title=""/>
          </v:shape>
          <o:OLEObject Type="Embed" ProgID="Visio.Drawing.15" ShapeID="_x0000_i1176" DrawAspect="Content" ObjectID="_1778736047" r:id="rId320"/>
        </w:object>
      </w:r>
    </w:p>
    <w:p w14:paraId="4893D310" w14:textId="77777777"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.2-1: General Procedure for configuration of Background Data Transfer </w:t>
      </w:r>
    </w:p>
    <w:p w14:paraId="2F1A77E7" w14:textId="271EF61D" w:rsidR="005B2A66" w:rsidRDefault="005B2A66" w:rsidP="005B2A66">
      <w:pPr>
        <w:pStyle w:val="B1"/>
        <w:rPr>
          <w:rFonts w:eastAsia="Malgun Gothic"/>
        </w:rPr>
      </w:pPr>
      <w:r>
        <w:rPr>
          <w:rFonts w:eastAsia="Malgun Gothic"/>
        </w:rPr>
        <w:t>1.</w:t>
      </w:r>
      <w:r>
        <w:rPr>
          <w:rFonts w:eastAsia="Malgun Gothic"/>
        </w:rPr>
        <w:tab/>
      </w:r>
      <w:r w:rsidRPr="005B2A66">
        <w:rPr>
          <w:rFonts w:eastAsia="Malgun Gothic"/>
        </w:rPr>
        <w:t>A VAL Server requests the NRM Server to negotiate with the 3GPP network a background data transfer policy</w:t>
      </w:r>
      <w:r w:rsidR="003C41CF" w:rsidRPr="003C41CF">
        <w:t xml:space="preserve"> </w:t>
      </w:r>
      <w:r w:rsidR="003C41CF" w:rsidRPr="003C41CF">
        <w:rPr>
          <w:rFonts w:eastAsia="Malgun Gothic"/>
        </w:rPr>
        <w:t>using the BDT_Configuration_request (see clause 14.4.2.</w:t>
      </w:r>
      <w:r w:rsidR="003C41CF">
        <w:rPr>
          <w:rFonts w:eastAsia="Malgun Gothic"/>
        </w:rPr>
        <w:t>15</w:t>
      </w:r>
      <w:r w:rsidR="003C41CF" w:rsidRPr="003C41CF">
        <w:rPr>
          <w:rFonts w:eastAsia="Malgun Gothic"/>
        </w:rPr>
        <w:t>)</w:t>
      </w:r>
      <w:r w:rsidRPr="005B2A66">
        <w:rPr>
          <w:rFonts w:eastAsia="Malgun Gothic"/>
        </w:rPr>
        <w:t>.</w:t>
      </w:r>
    </w:p>
    <w:p w14:paraId="42008263" w14:textId="2B913EE3" w:rsidR="00DF5DB2" w:rsidRPr="00981C10" w:rsidRDefault="00DF5DB2" w:rsidP="005B2A66">
      <w:pPr>
        <w:pStyle w:val="B1"/>
        <w:ind w:hanging="1"/>
        <w:rPr>
          <w:rFonts w:eastAsia="Malgun Gothic"/>
        </w:rPr>
      </w:pPr>
      <w:r w:rsidRPr="00981C10">
        <w:rPr>
          <w:rFonts w:eastAsia="Malgun Gothic"/>
        </w:rPr>
        <w:t>The request includes expected data volume, expected number of UEs, expected time window for the background data transfer. The request may also include group ID, geographic information for the UEs, a request expiration time, guidance for policy selection. If guidance for policy selection is not included, the VAL Server indicates if the NRM Server may choose independently from among multiple transfer policies.</w:t>
      </w:r>
    </w:p>
    <w:p w14:paraId="414C4D3B" w14:textId="62B89376" w:rsidR="00DF5DB2" w:rsidRPr="005B2A66" w:rsidRDefault="005B2A66" w:rsidP="00626E7C">
      <w:pPr>
        <w:pStyle w:val="B1"/>
        <w:rPr>
          <w:rFonts w:eastAsia="Malgun Gothic"/>
        </w:rPr>
      </w:pPr>
      <w:r>
        <w:rPr>
          <w:rFonts w:eastAsia="Malgun Gothic"/>
        </w:rPr>
        <w:t>2.</w:t>
      </w:r>
      <w:r>
        <w:rPr>
          <w:rFonts w:eastAsia="Malgun Gothic"/>
        </w:rPr>
        <w:tab/>
      </w:r>
      <w:r w:rsidR="00DF5DB2" w:rsidRPr="0013478A">
        <w:rPr>
          <w:rFonts w:eastAsia="Malgun Gothic"/>
        </w:rPr>
        <w:t>Based on the request expiration time and Service Provider policies, NRM Server may determine to delay interactions with the 3GPP network in order to negotiate on behalf of multiple VAL Servers.</w:t>
      </w:r>
    </w:p>
    <w:p w14:paraId="273BAE9F" w14:textId="499DDFA3" w:rsidR="00DF5DB2" w:rsidRPr="00613FA7" w:rsidRDefault="00DF5DB2" w:rsidP="00626E7C">
      <w:pPr>
        <w:pStyle w:val="B1"/>
        <w:ind w:hanging="1"/>
        <w:rPr>
          <w:rFonts w:eastAsia="Malgun Gothic"/>
          <w:lang w:val="en-US"/>
        </w:rPr>
      </w:pP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performs the </w:t>
      </w:r>
      <w:r w:rsidR="00155755" w:rsidRPr="00155755">
        <w:rPr>
          <w:rFonts w:eastAsia="Malgun Gothic"/>
          <w:lang w:val="en-US"/>
        </w:rPr>
        <w:t xml:space="preserve">procedure for negotiation of </w:t>
      </w:r>
      <w:r w:rsidRPr="00613FA7">
        <w:rPr>
          <w:rFonts w:eastAsia="Malgun Gothic"/>
          <w:lang w:val="en-US"/>
        </w:rPr>
        <w:t xml:space="preserve">background data transfer </w:t>
      </w:r>
      <w:r w:rsidR="00155755" w:rsidRPr="00155755">
        <w:rPr>
          <w:rFonts w:eastAsia="Malgun Gothic"/>
          <w:lang w:val="en-US"/>
        </w:rPr>
        <w:t xml:space="preserve">policy </w:t>
      </w:r>
      <w:r w:rsidR="00155755">
        <w:rPr>
          <w:rFonts w:eastAsia="Malgun Gothic"/>
          <w:lang w:val="en-US"/>
        </w:rPr>
        <w:t xml:space="preserve">as </w:t>
      </w:r>
      <w:r w:rsidRPr="00613FA7">
        <w:rPr>
          <w:rFonts w:eastAsia="Malgun Gothic"/>
          <w:lang w:val="en-US"/>
        </w:rPr>
        <w:t>described in 3GPP</w:t>
      </w:r>
      <w:r w:rsidR="005B2A66">
        <w:rPr>
          <w:rFonts w:eastAsia="Malgun Gothic"/>
          <w:lang w:val="en-US"/>
        </w:rPr>
        <w:t> </w:t>
      </w:r>
      <w:r w:rsidRPr="00613FA7">
        <w:rPr>
          <w:rFonts w:eastAsia="Malgun Gothic"/>
          <w:lang w:val="en-US"/>
        </w:rPr>
        <w:t>TS</w:t>
      </w:r>
      <w:r w:rsidR="005B2A66">
        <w:rPr>
          <w:rFonts w:eastAsia="Malgun Gothic"/>
          <w:lang w:val="en-US"/>
        </w:rPr>
        <w:t> </w:t>
      </w:r>
      <w:r>
        <w:rPr>
          <w:rFonts w:eastAsia="Malgun Gothic"/>
          <w:lang w:val="en-US"/>
        </w:rPr>
        <w:t>23.502</w:t>
      </w:r>
      <w:r w:rsidR="005B2A66">
        <w:rPr>
          <w:rFonts w:eastAsia="Malgun Gothic"/>
          <w:lang w:val="en-US"/>
        </w:rPr>
        <w:t> </w:t>
      </w:r>
      <w:r>
        <w:rPr>
          <w:rFonts w:eastAsia="Malgun Gothic"/>
          <w:lang w:val="en-US"/>
        </w:rPr>
        <w:t>[11]</w:t>
      </w:r>
      <w:r w:rsidRPr="00613FA7">
        <w:rPr>
          <w:rFonts w:eastAsia="Malgun Gothic"/>
          <w:lang w:val="en-US"/>
        </w:rPr>
        <w:t xml:space="preserve"> clause</w:t>
      </w:r>
      <w:r w:rsidR="005B2A66">
        <w:rPr>
          <w:rFonts w:eastAsia="Malgun Gothic"/>
          <w:lang w:val="en-US"/>
        </w:rPr>
        <w:t> </w:t>
      </w:r>
      <w:r w:rsidRPr="00613FA7">
        <w:rPr>
          <w:rFonts w:eastAsia="Malgun Gothic"/>
          <w:lang w:val="en-US"/>
        </w:rPr>
        <w:t xml:space="preserve">4.16.7.2. The procedure requires that expected data volume, expected number of UEs, and expected time window are provided by the </w:t>
      </w:r>
      <w:r>
        <w:rPr>
          <w:rFonts w:eastAsia="Malgun Gothic"/>
          <w:lang w:val="en-US"/>
        </w:rPr>
        <w:t>NRM</w:t>
      </w:r>
      <w:r w:rsidRPr="00613FA7">
        <w:rPr>
          <w:rFonts w:eastAsia="Malgun Gothic"/>
          <w:lang w:val="en-US"/>
        </w:rPr>
        <w:t xml:space="preserve"> Server. If the </w:t>
      </w:r>
      <w:r>
        <w:rPr>
          <w:rFonts w:eastAsia="Malgun Gothic"/>
          <w:lang w:val="en-US"/>
        </w:rPr>
        <w:t>NRM</w:t>
      </w:r>
      <w:r w:rsidRPr="00613FA7">
        <w:rPr>
          <w:rFonts w:eastAsia="Malgun Gothic"/>
          <w:lang w:val="en-US"/>
        </w:rPr>
        <w:t xml:space="preserve"> Server </w:t>
      </w:r>
      <w:r w:rsidR="00155755" w:rsidRPr="00155755">
        <w:rPr>
          <w:rFonts w:eastAsia="Malgun Gothic"/>
          <w:lang w:val="en-US"/>
        </w:rPr>
        <w:t xml:space="preserve">determines </w:t>
      </w:r>
      <w:r w:rsidRPr="00613FA7">
        <w:rPr>
          <w:rFonts w:eastAsia="Malgun Gothic"/>
          <w:lang w:val="en-US"/>
        </w:rPr>
        <w:t>to negotiate on behalf of multiple VAL Servers, the parameters included reflects a superset of the individual VAL Server requests.</w:t>
      </w:r>
    </w:p>
    <w:p w14:paraId="37A6C99A" w14:textId="577B26A1" w:rsidR="00DF5DB2" w:rsidRPr="00613FA7" w:rsidRDefault="00DF5DB2" w:rsidP="00626E7C">
      <w:pPr>
        <w:pStyle w:val="NO"/>
        <w:ind w:left="1418"/>
        <w:rPr>
          <w:rFonts w:eastAsia="Malgun Gothic"/>
          <w:lang w:val="en-US"/>
        </w:rPr>
      </w:pPr>
      <w:r w:rsidRPr="00613FA7">
        <w:rPr>
          <w:rFonts w:eastAsia="Malgun Gothic"/>
          <w:lang w:val="en-US"/>
        </w:rPr>
        <w:t>NOTE</w:t>
      </w:r>
      <w:r>
        <w:rPr>
          <w:rFonts w:eastAsia="Malgun Gothic"/>
          <w:lang w:val="en-US"/>
        </w:rPr>
        <w:t> </w:t>
      </w:r>
      <w:r w:rsidRPr="00613FA7">
        <w:rPr>
          <w:rFonts w:eastAsia="Malgun Gothic"/>
          <w:lang w:val="en-US"/>
        </w:rPr>
        <w:t>1:</w:t>
      </w:r>
      <w:r w:rsidRPr="00613FA7">
        <w:rPr>
          <w:rFonts w:eastAsia="Malgun Gothic"/>
          <w:lang w:val="en-US"/>
        </w:rPr>
        <w:tab/>
        <w:t xml:space="preserve">The </w:t>
      </w:r>
      <w:r>
        <w:rPr>
          <w:rFonts w:eastAsia="Malgun Gothic"/>
          <w:lang w:val="en-US"/>
        </w:rPr>
        <w:t>NRM</w:t>
      </w:r>
      <w:r w:rsidRPr="00613FA7">
        <w:rPr>
          <w:rFonts w:eastAsia="Malgun Gothic"/>
          <w:lang w:val="en-US"/>
        </w:rPr>
        <w:t xml:space="preserve"> Server determines to negotiate on behalf of multiple VAL Servers based on implementation options and local policies. For example, if the request expiration time and expected time window are sufficiently large and, respectively, far away in time, the </w:t>
      </w:r>
      <w:r>
        <w:rPr>
          <w:rFonts w:eastAsia="Malgun Gothic"/>
          <w:lang w:val="en-US"/>
        </w:rPr>
        <w:t>NRM</w:t>
      </w:r>
      <w:r w:rsidRPr="00613FA7">
        <w:rPr>
          <w:rFonts w:eastAsia="Malgun Gothic"/>
          <w:lang w:val="en-US"/>
        </w:rPr>
        <w:t xml:space="preserve"> Server may be allowed to delay the negotiations with the 3GPP network in case another request is received, targeting the same group of UEs. If another request is received with expected time windows sufficiently close and if the guidance for policy selection allows, a single policy/time window may be negotiated instead. This allows the UE group to wake up only once for multiple background data transfers.</w:t>
      </w:r>
    </w:p>
    <w:p w14:paraId="1490E97F" w14:textId="4378BFB0" w:rsidR="00DF5DB2" w:rsidRPr="00613FA7" w:rsidRDefault="00DF5DB2" w:rsidP="00DF5DB2">
      <w:pPr>
        <w:ind w:left="568"/>
        <w:rPr>
          <w:rFonts w:eastAsia="Malgun Gothic"/>
          <w:lang w:val="en-US"/>
        </w:rPr>
      </w:pPr>
      <w:r w:rsidRPr="001013A8">
        <w:rPr>
          <w:rStyle w:val="B1Char"/>
          <w:rFonts w:eastAsia="Malgun Gothic"/>
        </w:rPr>
        <w:t xml:space="preserve">The 3GPP network determines one or more applicable </w:t>
      </w:r>
      <w:r w:rsidR="00155755" w:rsidRPr="00155755">
        <w:rPr>
          <w:rStyle w:val="B1Char"/>
          <w:rFonts w:eastAsia="Malgun Gothic"/>
        </w:rPr>
        <w:t xml:space="preserve">BDT </w:t>
      </w:r>
      <w:r w:rsidRPr="001013A8">
        <w:rPr>
          <w:rStyle w:val="B1Char"/>
          <w:rFonts w:eastAsia="Malgun Gothic"/>
        </w:rPr>
        <w:t xml:space="preserve">policies based on the requesting Background Data Transfer parameters. A list of </w:t>
      </w:r>
      <w:r w:rsidR="00155755">
        <w:rPr>
          <w:rStyle w:val="B1Char"/>
          <w:rFonts w:eastAsia="Malgun Gothic"/>
        </w:rPr>
        <w:t>BDT</w:t>
      </w:r>
      <w:r w:rsidR="00155755" w:rsidRPr="001013A8">
        <w:rPr>
          <w:rStyle w:val="B1Char"/>
          <w:rFonts w:eastAsia="Malgun Gothic"/>
        </w:rPr>
        <w:t xml:space="preserve"> </w:t>
      </w:r>
      <w:r w:rsidRPr="001013A8">
        <w:rPr>
          <w:rStyle w:val="B1Char"/>
          <w:rFonts w:eastAsia="Malgun Gothic"/>
        </w:rPr>
        <w:t xml:space="preserve">policies </w:t>
      </w:r>
      <w:r w:rsidR="00155755" w:rsidRPr="00155755">
        <w:rPr>
          <w:rStyle w:val="B1Char"/>
          <w:rFonts w:eastAsia="Malgun Gothic"/>
        </w:rPr>
        <w:t xml:space="preserve">and a mandatory BDT Reference ID </w:t>
      </w:r>
      <w:r w:rsidRPr="001013A8">
        <w:rPr>
          <w:rStyle w:val="B1Char"/>
          <w:rFonts w:eastAsia="Malgun Gothic"/>
        </w:rPr>
        <w:t xml:space="preserve">is provided to the NRM Server. Each </w:t>
      </w:r>
      <w:r w:rsidR="00155755" w:rsidRPr="00155755">
        <w:rPr>
          <w:rStyle w:val="B1Char"/>
          <w:rFonts w:eastAsia="Malgun Gothic"/>
        </w:rPr>
        <w:t xml:space="preserve">BDT </w:t>
      </w:r>
      <w:r w:rsidRPr="001013A8">
        <w:rPr>
          <w:rStyle w:val="B1Char"/>
          <w:rFonts w:eastAsia="Malgun Gothic"/>
        </w:rPr>
        <w:t>policy includes charging rating group reference and allocated time window and optional maximum UL and DL bandwidth</w:t>
      </w:r>
      <w:r w:rsidR="008D42E4" w:rsidRPr="008D42E4">
        <w:t xml:space="preserve"> </w:t>
      </w:r>
      <w:r w:rsidR="008D42E4" w:rsidRPr="008D42E4">
        <w:rPr>
          <w:rStyle w:val="B1Char"/>
          <w:rFonts w:eastAsia="Malgun Gothic"/>
        </w:rPr>
        <w:t>as specified by 3GPP TS 23.503 [12]</w:t>
      </w:r>
      <w:r w:rsidRPr="001013A8">
        <w:rPr>
          <w:rStyle w:val="B1Char"/>
          <w:rFonts w:eastAsia="Malgun Gothic"/>
        </w:rPr>
        <w:t xml:space="preserve">. The NRM Server uses ASP policies and the transfer selection guidance (if available) to select a </w:t>
      </w:r>
      <w:r w:rsidR="008D42E4" w:rsidRPr="008D42E4">
        <w:rPr>
          <w:rStyle w:val="B1Char"/>
          <w:rFonts w:eastAsia="Malgun Gothic"/>
        </w:rPr>
        <w:t xml:space="preserve">BDT </w:t>
      </w:r>
      <w:r w:rsidRPr="001013A8">
        <w:rPr>
          <w:rStyle w:val="B1Char"/>
          <w:rFonts w:eastAsia="Malgun Gothic"/>
        </w:rPr>
        <w:t xml:space="preserve">policy. The NRM Server informs the 3GPP Network of the selected </w:t>
      </w:r>
      <w:r w:rsidR="008D42E4" w:rsidRPr="008D42E4">
        <w:rPr>
          <w:rStyle w:val="B1Char"/>
          <w:rFonts w:eastAsia="Malgun Gothic"/>
        </w:rPr>
        <w:t xml:space="preserve">BDT </w:t>
      </w:r>
      <w:r w:rsidRPr="001013A8">
        <w:rPr>
          <w:rStyle w:val="B1Char"/>
          <w:rFonts w:eastAsia="Malgun Gothic"/>
        </w:rPr>
        <w:t>policy</w:t>
      </w:r>
      <w:r w:rsidRPr="00613FA7">
        <w:rPr>
          <w:rFonts w:eastAsia="Malgun Gothic"/>
          <w:lang w:val="en-US"/>
        </w:rPr>
        <w:t>.</w:t>
      </w:r>
    </w:p>
    <w:p w14:paraId="165A6ABB" w14:textId="0A5EAEB0" w:rsidR="00DF5DB2" w:rsidRPr="001013A8" w:rsidRDefault="00DF5DB2" w:rsidP="00626E7C">
      <w:pPr>
        <w:pStyle w:val="NO"/>
        <w:ind w:left="1418"/>
        <w:rPr>
          <w:rFonts w:eastAsia="Malgun Gothic"/>
        </w:rPr>
      </w:pPr>
      <w:r w:rsidRPr="001013A8">
        <w:rPr>
          <w:rFonts w:eastAsia="Malgun Gothic"/>
        </w:rPr>
        <w:t>NOTE</w:t>
      </w:r>
      <w:r>
        <w:rPr>
          <w:rFonts w:eastAsia="Malgun Gothic"/>
        </w:rPr>
        <w:t> </w:t>
      </w:r>
      <w:r w:rsidRPr="001013A8">
        <w:rPr>
          <w:rFonts w:eastAsia="Malgun Gothic"/>
        </w:rPr>
        <w:t>2:</w:t>
      </w:r>
      <w:r w:rsidRPr="001013A8">
        <w:rPr>
          <w:rFonts w:eastAsia="Malgun Gothic"/>
        </w:rPr>
        <w:tab/>
        <w:t>Based on 3GPP TS 23.503 [12] clause 6.1.2.4. it is assumed that the NRM server is configured to understand the charging rating group reference based on agreements with the operator.</w:t>
      </w:r>
    </w:p>
    <w:p w14:paraId="25BD4740" w14:textId="6D605C84" w:rsidR="00DF5DB2" w:rsidRDefault="00DF5DB2" w:rsidP="00626E7C">
      <w:pPr>
        <w:pStyle w:val="NO"/>
        <w:ind w:left="1418"/>
        <w:rPr>
          <w:rFonts w:eastAsia="Malgun Gothic"/>
        </w:rPr>
      </w:pPr>
      <w:r w:rsidRPr="00613FA7">
        <w:rPr>
          <w:rFonts w:eastAsia="Malgun Gothic"/>
        </w:rPr>
        <w:t>NOTE</w:t>
      </w:r>
      <w:r>
        <w:rPr>
          <w:rFonts w:eastAsia="Malgun Gothic"/>
        </w:rPr>
        <w:t> 3</w:t>
      </w:r>
      <w:r w:rsidRPr="00613FA7">
        <w:rPr>
          <w:rFonts w:eastAsia="Malgun Gothic"/>
        </w:rPr>
        <w:t>:</w:t>
      </w:r>
      <w:r w:rsidRPr="00613FA7">
        <w:rPr>
          <w:rFonts w:eastAsia="Malgun Gothic"/>
        </w:rPr>
        <w:tab/>
        <w:t xml:space="preserve">The </w:t>
      </w:r>
      <w:r>
        <w:rPr>
          <w:rFonts w:eastAsia="Malgun Gothic"/>
        </w:rPr>
        <w:t>NRM</w:t>
      </w:r>
      <w:r w:rsidRPr="00613FA7">
        <w:rPr>
          <w:rFonts w:eastAsia="Malgun Gothic"/>
        </w:rPr>
        <w:t xml:space="preserve"> server </w:t>
      </w:r>
      <w:r w:rsidR="008D42E4" w:rsidRPr="008D42E4">
        <w:rPr>
          <w:rFonts w:eastAsia="Malgun Gothic"/>
        </w:rPr>
        <w:t xml:space="preserve">utilizes </w:t>
      </w:r>
      <w:r w:rsidRPr="00613FA7">
        <w:rPr>
          <w:rFonts w:eastAsia="Malgun Gothic"/>
        </w:rPr>
        <w:t xml:space="preserve">the </w:t>
      </w:r>
      <w:r w:rsidR="008D42E4">
        <w:rPr>
          <w:rFonts w:eastAsia="Malgun Gothic"/>
        </w:rPr>
        <w:t xml:space="preserve">BDT </w:t>
      </w:r>
      <w:r w:rsidRPr="00613FA7">
        <w:rPr>
          <w:rFonts w:eastAsia="Malgun Gothic"/>
        </w:rPr>
        <w:t xml:space="preserve">warning notification </w:t>
      </w:r>
      <w:r w:rsidR="008D42E4" w:rsidRPr="008D42E4">
        <w:rPr>
          <w:rFonts w:eastAsia="Malgun Gothic"/>
        </w:rPr>
        <w:t xml:space="preserve">from 3GPP network </w:t>
      </w:r>
      <w:r w:rsidRPr="00613FA7">
        <w:rPr>
          <w:rFonts w:eastAsia="Malgun Gothic"/>
        </w:rPr>
        <w:t>based on local policies.</w:t>
      </w:r>
    </w:p>
    <w:bookmarkEnd w:id="1820"/>
    <w:p w14:paraId="35106DD4" w14:textId="511DD208" w:rsidR="005B2A66" w:rsidRDefault="005B2A66" w:rsidP="00626E7C">
      <w:pPr>
        <w:pStyle w:val="B1"/>
        <w:rPr>
          <w:rFonts w:eastAsia="Malgun Gothic"/>
        </w:rPr>
      </w:pPr>
      <w:r>
        <w:rPr>
          <w:rFonts w:eastAsia="Malgun Gothic"/>
        </w:rPr>
        <w:t>3.</w:t>
      </w:r>
      <w:r>
        <w:rPr>
          <w:rFonts w:eastAsia="Malgun Gothic"/>
        </w:rPr>
        <w:tab/>
      </w:r>
      <w:r w:rsidRPr="005B2A66">
        <w:rPr>
          <w:rFonts w:eastAsia="Malgun Gothic"/>
        </w:rPr>
        <w:t xml:space="preserve">The NRM Server </w:t>
      </w:r>
      <w:r w:rsidR="008D42E4" w:rsidRPr="008D42E4">
        <w:rPr>
          <w:rFonts w:eastAsia="Malgun Gothic"/>
        </w:rPr>
        <w:t xml:space="preserve">stores the BDT configuration information with the information received from VAL server in step 1 along with the BDT Reference ID and selected BDT policy. The NRM server </w:t>
      </w:r>
      <w:r w:rsidRPr="005B2A66">
        <w:rPr>
          <w:rFonts w:eastAsia="Malgun Gothic"/>
        </w:rPr>
        <w:t xml:space="preserve">responds to the VAL Server, providing the </w:t>
      </w:r>
      <w:r w:rsidR="008D42E4">
        <w:rPr>
          <w:rFonts w:eastAsia="Malgun Gothic"/>
        </w:rPr>
        <w:t xml:space="preserve">BDT </w:t>
      </w:r>
      <w:r w:rsidRPr="005B2A66">
        <w:rPr>
          <w:rFonts w:eastAsia="Malgun Gothic"/>
        </w:rPr>
        <w:t xml:space="preserve">Reference ID and allocated time window of the </w:t>
      </w:r>
      <w:r w:rsidR="008D42E4" w:rsidRPr="008D42E4">
        <w:rPr>
          <w:rFonts w:eastAsia="Malgun Gothic"/>
        </w:rPr>
        <w:t xml:space="preserve">selected </w:t>
      </w:r>
      <w:r w:rsidRPr="005B2A66">
        <w:rPr>
          <w:rFonts w:eastAsia="Malgun Gothic"/>
        </w:rPr>
        <w:t>background data transfer policy.</w:t>
      </w:r>
    </w:p>
    <w:p w14:paraId="55EDECB0" w14:textId="211B72D1" w:rsidR="00DF5DB2" w:rsidRPr="00613FA7" w:rsidRDefault="00DF5DB2" w:rsidP="00626E7C">
      <w:pPr>
        <w:pStyle w:val="Heading4"/>
        <w:rPr>
          <w:rFonts w:eastAsia="Malgun Gothic"/>
        </w:rPr>
      </w:pPr>
      <w:bookmarkStart w:id="1822" w:name="_Toc162886426"/>
      <w:r>
        <w:rPr>
          <w:rFonts w:eastAsia="Malgun Gothic"/>
        </w:rPr>
        <w:t>14.3.13</w:t>
      </w:r>
      <w:r w:rsidRPr="00613FA7">
        <w:rPr>
          <w:rFonts w:eastAsia="Malgun Gothic"/>
        </w:rPr>
        <w:t>.3</w:t>
      </w:r>
      <w:r w:rsidRPr="00613FA7">
        <w:rPr>
          <w:rFonts w:eastAsia="Malgun Gothic"/>
        </w:rPr>
        <w:tab/>
        <w:t>Reselect Background Data Transfer Policy</w:t>
      </w:r>
      <w:bookmarkEnd w:id="1822"/>
    </w:p>
    <w:p w14:paraId="239DFAB9" w14:textId="24CA3834"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.3-1 depicts a procedure for reselecting BDT policies after BDT warning.</w:t>
      </w:r>
    </w:p>
    <w:p w14:paraId="7EA85C6D" w14:textId="7CDAED4B" w:rsidR="00DF5DB2" w:rsidRPr="00613FA7" w:rsidRDefault="008D42E4" w:rsidP="00626E7C">
      <w:pPr>
        <w:pStyle w:val="TH"/>
        <w:rPr>
          <w:rFonts w:eastAsia="Malgun Gothic"/>
          <w:lang w:val="en-US"/>
        </w:rPr>
      </w:pPr>
      <w:r>
        <w:rPr>
          <w:rFonts w:eastAsia="Malgun Gothic"/>
          <w:lang w:val="en-US"/>
        </w:rPr>
        <w:object w:dxaOrig="9140" w:dyaOrig="3700" w14:anchorId="0CBB352A">
          <v:shape id="_x0000_i1177" type="#_x0000_t75" style="width:457.15pt;height:185.25pt" o:ole="">
            <v:imagedata r:id="rId321" o:title=""/>
          </v:shape>
          <o:OLEObject Type="Embed" ProgID="Visio.Drawing.15" ShapeID="_x0000_i1177" DrawAspect="Content" ObjectID="_1778736048" r:id="rId322"/>
        </w:object>
      </w:r>
    </w:p>
    <w:p w14:paraId="1BEEBDE8" w14:textId="75CE3E3E"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.3-1: </w:t>
      </w:r>
      <w:r w:rsidR="008D42E4">
        <w:rPr>
          <w:rFonts w:eastAsia="Malgun Gothic"/>
          <w:lang w:val="en-US"/>
        </w:rPr>
        <w:t>R</w:t>
      </w:r>
      <w:r w:rsidRPr="00613FA7">
        <w:rPr>
          <w:rFonts w:eastAsia="Malgun Gothic"/>
          <w:lang w:val="en-US"/>
        </w:rPr>
        <w:t xml:space="preserve">eselecting BDT policies after </w:t>
      </w:r>
      <w:r w:rsidR="008D42E4">
        <w:rPr>
          <w:rFonts w:eastAsia="Malgun Gothic"/>
          <w:lang w:val="en-US"/>
        </w:rPr>
        <w:t xml:space="preserve">BDT </w:t>
      </w:r>
      <w:r w:rsidRPr="00613FA7">
        <w:rPr>
          <w:rFonts w:eastAsia="Malgun Gothic"/>
          <w:lang w:val="en-US"/>
        </w:rPr>
        <w:t>warning</w:t>
      </w:r>
    </w:p>
    <w:p w14:paraId="7B6F531D" w14:textId="0436D53A" w:rsidR="00DF5DB2" w:rsidRPr="00DF5DB2" w:rsidRDefault="00DF5DB2" w:rsidP="00626E7C">
      <w:pPr>
        <w:pStyle w:val="B1"/>
        <w:rPr>
          <w:rFonts w:eastAsia="Malgun Gothic"/>
          <w:lang w:eastAsia="zh-CN"/>
        </w:rPr>
      </w:pPr>
      <w:r>
        <w:rPr>
          <w:rFonts w:eastAsia="Malgun Gothic"/>
          <w:lang w:eastAsia="zh-CN"/>
        </w:rPr>
        <w:t>1.</w:t>
      </w:r>
      <w:r>
        <w:rPr>
          <w:rFonts w:eastAsia="Malgun Gothic"/>
          <w:lang w:eastAsia="zh-CN"/>
        </w:rPr>
        <w:tab/>
      </w:r>
      <w:r w:rsidRPr="00DF5DB2">
        <w:rPr>
          <w:rFonts w:eastAsia="Malgun Gothic"/>
          <w:lang w:eastAsia="zh-CN"/>
        </w:rPr>
        <w:t>The 3GPP Network, via NEF, sends the BDT warning (BDT Policy negotiate) notification to the NRM server</w:t>
      </w:r>
      <w:r w:rsidR="008D42E4" w:rsidRPr="008D42E4">
        <w:rPr>
          <w:rFonts w:eastAsia="Malgun Gothic"/>
          <w:lang w:eastAsia="zh-CN"/>
        </w:rPr>
        <w:t xml:space="preserve"> as specified in step 10, clause 4.16.7.3 of 3GPP TS 23.502 [11]</w:t>
      </w:r>
      <w:r w:rsidRPr="00DF5DB2">
        <w:rPr>
          <w:rFonts w:eastAsia="Malgun Gothic"/>
          <w:lang w:eastAsia="zh-CN"/>
        </w:rPr>
        <w:t>. The notification includes the affected BDT Reference ID and list of candidate BDT policies.</w:t>
      </w:r>
    </w:p>
    <w:p w14:paraId="78D47DF0" w14:textId="469EB98F" w:rsidR="00DF5DB2" w:rsidRPr="00DF5DB2" w:rsidRDefault="00DF5DB2" w:rsidP="00626E7C">
      <w:pPr>
        <w:pStyle w:val="B1"/>
        <w:ind w:hanging="1"/>
        <w:rPr>
          <w:rFonts w:eastAsia="Malgun Gothic"/>
          <w:lang w:eastAsia="zh-CN"/>
        </w:rPr>
      </w:pPr>
      <w:r w:rsidRPr="00DF5DB2">
        <w:rPr>
          <w:rFonts w:eastAsia="Malgun Gothic"/>
          <w:lang w:eastAsia="zh-CN"/>
        </w:rPr>
        <w:t xml:space="preserve">Each of the BDT policies in the candidate BDT list includes charging rating group reference and time window, as well as optional maximum UL and DL bandwidth. </w:t>
      </w:r>
    </w:p>
    <w:p w14:paraId="0AF04A84" w14:textId="52417239" w:rsidR="00DF5DB2" w:rsidRPr="00DF5DB2" w:rsidRDefault="00DF5DB2" w:rsidP="00626E7C">
      <w:pPr>
        <w:pStyle w:val="B1"/>
        <w:rPr>
          <w:rFonts w:eastAsia="Malgun Gothic"/>
          <w:lang w:eastAsia="zh-CN"/>
        </w:rPr>
      </w:pPr>
      <w:r>
        <w:rPr>
          <w:rFonts w:eastAsia="Malgun Gothic"/>
          <w:lang w:eastAsia="zh-CN"/>
        </w:rPr>
        <w:tab/>
      </w:r>
      <w:r w:rsidRPr="00DF5DB2">
        <w:rPr>
          <w:rFonts w:eastAsia="Malgun Gothic"/>
          <w:lang w:eastAsia="zh-CN"/>
        </w:rPr>
        <w:t xml:space="preserve">The NRM Server checks the new BDT policies included in the candidate list of the BDT warning notification. The NRM Server determines whether the notification affects multiple VAL Servers or not. The NRM Server uses ASP policies and the transfer selection guidance (if available) provided with the initial VAL Server request to select a policy. </w:t>
      </w:r>
    </w:p>
    <w:p w14:paraId="3F6753D7" w14:textId="77777777" w:rsidR="00DF5DB2" w:rsidRPr="00DF5DB2" w:rsidRDefault="00DF5DB2" w:rsidP="00626E7C">
      <w:pPr>
        <w:pStyle w:val="B1"/>
        <w:ind w:hanging="1"/>
        <w:rPr>
          <w:rFonts w:eastAsia="Malgun Gothic"/>
          <w:lang w:eastAsia="zh-CN"/>
        </w:rPr>
      </w:pPr>
      <w:r w:rsidRPr="00DF5DB2">
        <w:rPr>
          <w:rFonts w:eastAsia="Malgun Gothic"/>
          <w:lang w:eastAsia="zh-CN"/>
        </w:rPr>
        <w:t>The NRM Server informs the 3GPP Network of the selected transfer policy or that no new policy has been selected by using steps 11-16 of the procedure for BDT warning notification in 3GPP TS 23.502 [11] clause 4.16.7.3.</w:t>
      </w:r>
    </w:p>
    <w:p w14:paraId="6FF0FACB" w14:textId="6C208231" w:rsidR="00DF5DB2" w:rsidRDefault="008D42E4" w:rsidP="00626E7C">
      <w:pPr>
        <w:pStyle w:val="B1"/>
        <w:rPr>
          <w:rFonts w:eastAsia="Malgun Gothic"/>
          <w:lang w:eastAsia="zh-CN"/>
        </w:rPr>
      </w:pPr>
      <w:r>
        <w:rPr>
          <w:rFonts w:eastAsia="Malgun Gothic"/>
          <w:lang w:eastAsia="zh-CN"/>
        </w:rPr>
        <w:t>2</w:t>
      </w:r>
      <w:r w:rsidR="00DF5DB2">
        <w:rPr>
          <w:rFonts w:eastAsia="Malgun Gothic"/>
          <w:lang w:eastAsia="zh-CN"/>
        </w:rPr>
        <w:tab/>
      </w:r>
      <w:r w:rsidRPr="008D42E4">
        <w:rPr>
          <w:rFonts w:eastAsia="Malgun Gothic"/>
          <w:lang w:eastAsia="zh-CN"/>
        </w:rPr>
        <w:t>The NRM server updates the BDT configuration information with the newly selected BDT policy or no BDT policy is selected for the BDT Reference ID.</w:t>
      </w:r>
      <w:r>
        <w:rPr>
          <w:rFonts w:eastAsia="Malgun Gothic"/>
          <w:lang w:eastAsia="zh-CN"/>
        </w:rPr>
        <w:t xml:space="preserve"> </w:t>
      </w:r>
      <w:r w:rsidR="00DF5DB2" w:rsidRPr="00DF5DB2">
        <w:rPr>
          <w:rFonts w:eastAsia="Malgun Gothic"/>
          <w:lang w:eastAsia="zh-CN"/>
        </w:rPr>
        <w:t xml:space="preserve">The NRM Server </w:t>
      </w:r>
      <w:r>
        <w:rPr>
          <w:rFonts w:eastAsia="Malgun Gothic"/>
          <w:lang w:eastAsia="zh-CN"/>
        </w:rPr>
        <w:t>s</w:t>
      </w:r>
      <w:r w:rsidR="00DF5DB2" w:rsidRPr="00DF5DB2">
        <w:rPr>
          <w:rFonts w:eastAsia="Malgun Gothic"/>
          <w:lang w:eastAsia="zh-CN"/>
        </w:rPr>
        <w:t xml:space="preserve">ends a </w:t>
      </w:r>
      <w:r w:rsidR="003C41CF" w:rsidRPr="003C41CF">
        <w:rPr>
          <w:rFonts w:eastAsia="Malgun Gothic"/>
          <w:lang w:eastAsia="zh-CN"/>
        </w:rPr>
        <w:t>BDT_Negotiation_notification (see clause</w:t>
      </w:r>
      <w:r w:rsidR="003C41CF">
        <w:rPr>
          <w:rFonts w:eastAsia="Malgun Gothic"/>
          <w:lang w:eastAsia="zh-CN"/>
        </w:rPr>
        <w:t> </w:t>
      </w:r>
      <w:r w:rsidR="003C41CF" w:rsidRPr="003C41CF">
        <w:rPr>
          <w:rFonts w:eastAsia="Malgun Gothic"/>
          <w:lang w:eastAsia="zh-CN"/>
        </w:rPr>
        <w:t>14.4.2.</w:t>
      </w:r>
      <w:r w:rsidR="003C41CF">
        <w:rPr>
          <w:rFonts w:eastAsia="Malgun Gothic"/>
          <w:lang w:eastAsia="zh-CN"/>
        </w:rPr>
        <w:t>16</w:t>
      </w:r>
      <w:r w:rsidR="003C41CF" w:rsidRPr="003C41CF">
        <w:rPr>
          <w:rFonts w:eastAsia="Malgun Gothic"/>
          <w:lang w:eastAsia="zh-CN"/>
        </w:rPr>
        <w:t>)</w:t>
      </w:r>
      <w:r w:rsidR="00DF5DB2" w:rsidRPr="00DF5DB2">
        <w:rPr>
          <w:rFonts w:eastAsia="Malgun Gothic"/>
          <w:lang w:eastAsia="zh-CN"/>
        </w:rPr>
        <w:t>,</w:t>
      </w:r>
      <w:r w:rsidR="00281C65" w:rsidRPr="00281C65">
        <w:t xml:space="preserve"> </w:t>
      </w:r>
      <w:r w:rsidR="00281C65" w:rsidRPr="00281C65">
        <w:rPr>
          <w:rFonts w:eastAsia="Malgun Gothic"/>
          <w:lang w:eastAsia="zh-CN"/>
        </w:rPr>
        <w:t>to the VAL server,</w:t>
      </w:r>
      <w:r w:rsidR="00DF5DB2" w:rsidRPr="00DF5DB2">
        <w:rPr>
          <w:rFonts w:eastAsia="Malgun Gothic"/>
          <w:lang w:eastAsia="zh-CN"/>
        </w:rPr>
        <w:t xml:space="preserve"> providing information about the new</w:t>
      </w:r>
      <w:r w:rsidR="00281C65" w:rsidRPr="00281C65">
        <w:rPr>
          <w:rFonts w:eastAsia="Malgun Gothic"/>
          <w:lang w:eastAsia="zh-CN"/>
        </w:rPr>
        <w:t>ly selected BDT</w:t>
      </w:r>
      <w:r w:rsidR="00DF5DB2" w:rsidRPr="00DF5DB2">
        <w:rPr>
          <w:rFonts w:eastAsia="Malgun Gothic"/>
          <w:lang w:eastAsia="zh-CN"/>
        </w:rPr>
        <w:t xml:space="preserve"> policy, or that no </w:t>
      </w:r>
      <w:r w:rsidR="00281C65" w:rsidRPr="00281C65">
        <w:rPr>
          <w:rFonts w:eastAsia="Malgun Gothic"/>
          <w:lang w:eastAsia="zh-CN"/>
        </w:rPr>
        <w:t xml:space="preserve">BDT </w:t>
      </w:r>
      <w:r w:rsidR="00DF5DB2" w:rsidRPr="00DF5DB2">
        <w:rPr>
          <w:rFonts w:eastAsia="Malgun Gothic"/>
          <w:lang w:eastAsia="zh-CN"/>
        </w:rPr>
        <w:t xml:space="preserve">policy is </w:t>
      </w:r>
      <w:r w:rsidR="00281C65" w:rsidRPr="00281C65">
        <w:rPr>
          <w:rFonts w:eastAsia="Malgun Gothic"/>
          <w:lang w:eastAsia="zh-CN"/>
        </w:rPr>
        <w:t>selected for the BDT Reference ID</w:t>
      </w:r>
      <w:r w:rsidR="00DF5DB2" w:rsidRPr="00DF5DB2">
        <w:rPr>
          <w:rFonts w:eastAsia="Malgun Gothic"/>
          <w:lang w:eastAsia="zh-CN"/>
        </w:rPr>
        <w:t xml:space="preserve">. If a new BDT policy is </w:t>
      </w:r>
      <w:r w:rsidR="00281C65" w:rsidRPr="00281C65">
        <w:rPr>
          <w:rFonts w:eastAsia="Malgun Gothic"/>
          <w:lang w:eastAsia="zh-CN"/>
        </w:rPr>
        <w:t>selected by the NRM server</w:t>
      </w:r>
      <w:r w:rsidR="00DF5DB2" w:rsidRPr="00DF5DB2">
        <w:rPr>
          <w:rFonts w:eastAsia="Malgun Gothic"/>
          <w:lang w:eastAsia="zh-CN"/>
        </w:rPr>
        <w:t xml:space="preserve">, the information provided to the VAL Server includes the </w:t>
      </w:r>
      <w:r w:rsidR="00281C65" w:rsidRPr="00281C65">
        <w:rPr>
          <w:rFonts w:eastAsia="Malgun Gothic"/>
          <w:lang w:eastAsia="zh-CN"/>
        </w:rPr>
        <w:t>BDT Reference ID</w:t>
      </w:r>
      <w:r w:rsidR="00281C65">
        <w:rPr>
          <w:rFonts w:eastAsia="Malgun Gothic"/>
          <w:lang w:eastAsia="zh-CN"/>
        </w:rPr>
        <w:t xml:space="preserve"> </w:t>
      </w:r>
      <w:r w:rsidR="00DF5DB2" w:rsidRPr="00DF5DB2">
        <w:rPr>
          <w:rFonts w:eastAsia="Malgun Gothic"/>
          <w:lang w:eastAsia="zh-CN"/>
        </w:rPr>
        <w:t xml:space="preserve">and the </w:t>
      </w:r>
      <w:r w:rsidR="00281C65">
        <w:rPr>
          <w:rFonts w:eastAsia="Malgun Gothic"/>
          <w:lang w:eastAsia="zh-CN"/>
        </w:rPr>
        <w:t xml:space="preserve">granted </w:t>
      </w:r>
      <w:r w:rsidR="00DF5DB2" w:rsidRPr="00DF5DB2">
        <w:rPr>
          <w:rFonts w:eastAsia="Malgun Gothic"/>
          <w:lang w:eastAsia="zh-CN"/>
        </w:rPr>
        <w:t>time window.</w:t>
      </w:r>
    </w:p>
    <w:p w14:paraId="2AEF659D" w14:textId="1F9BD3C8" w:rsidR="00535CD1" w:rsidRPr="00613FA7" w:rsidRDefault="00535CD1" w:rsidP="00535CD1">
      <w:pPr>
        <w:pStyle w:val="Heading4"/>
        <w:rPr>
          <w:rFonts w:eastAsia="Malgun Gothic"/>
        </w:rPr>
      </w:pPr>
      <w:bookmarkStart w:id="1823" w:name="_Toc162886427"/>
      <w:bookmarkEnd w:id="1816"/>
      <w:r>
        <w:rPr>
          <w:rFonts w:eastAsia="Malgun Gothic"/>
        </w:rPr>
        <w:t>14.3.13</w:t>
      </w:r>
      <w:r w:rsidRPr="00613FA7">
        <w:rPr>
          <w:rFonts w:eastAsia="Malgun Gothic"/>
        </w:rPr>
        <w:t>.</w:t>
      </w:r>
      <w:r>
        <w:rPr>
          <w:rFonts w:eastAsia="Malgun Gothic"/>
        </w:rPr>
        <w:t>4</w:t>
      </w:r>
      <w:r w:rsidRPr="00613FA7">
        <w:rPr>
          <w:rFonts w:eastAsia="Malgun Gothic"/>
        </w:rPr>
        <w:tab/>
      </w:r>
      <w:r>
        <w:rPr>
          <w:rFonts w:eastAsia="Malgun Gothic"/>
        </w:rPr>
        <w:t>BDT configuration get</w:t>
      </w:r>
      <w:bookmarkEnd w:id="1823"/>
      <w:r w:rsidRPr="00613FA7">
        <w:rPr>
          <w:rFonts w:eastAsia="Malgun Gothic"/>
        </w:rPr>
        <w:t xml:space="preserve"> </w:t>
      </w:r>
    </w:p>
    <w:p w14:paraId="3D1A0DFA" w14:textId="642A915C" w:rsidR="00535CD1" w:rsidRDefault="00535CD1" w:rsidP="00535CD1">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4</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retrieving the BDT configuration on the NRM server by the VAL server.</w:t>
      </w:r>
    </w:p>
    <w:p w14:paraId="2B9716C6" w14:textId="77777777" w:rsidR="00535CD1" w:rsidRDefault="00535CD1" w:rsidP="00535CD1">
      <w:r>
        <w:t>Pre-conditions:</w:t>
      </w:r>
    </w:p>
    <w:p w14:paraId="5E51736F" w14:textId="77777777" w:rsidR="00535CD1" w:rsidRPr="00613FA7" w:rsidRDefault="00535CD1" w:rsidP="00535CD1">
      <w:pPr>
        <w:pStyle w:val="B1"/>
      </w:pPr>
      <w:r>
        <w:t>1.</w:t>
      </w:r>
      <w:r>
        <w:tab/>
        <w:t>The VAL server has performed the BDT configuration request as specified in clause 14.3.13.2.</w:t>
      </w:r>
    </w:p>
    <w:p w14:paraId="75C64A6E" w14:textId="77777777" w:rsidR="00535CD1" w:rsidRPr="00613FA7" w:rsidRDefault="00535CD1" w:rsidP="00535CD1">
      <w:pPr>
        <w:pStyle w:val="TH"/>
        <w:rPr>
          <w:rFonts w:eastAsia="Malgun Gothic"/>
          <w:lang w:val="en-US"/>
        </w:rPr>
      </w:pPr>
      <w:r>
        <w:rPr>
          <w:rFonts w:eastAsia="Malgun Gothic"/>
          <w:lang w:val="en-US"/>
        </w:rPr>
        <w:object w:dxaOrig="5661" w:dyaOrig="3530" w14:anchorId="25D657B4">
          <v:shape id="_x0000_i1178" type="#_x0000_t75" style="width:283.15pt;height:175.9pt" o:ole="">
            <v:imagedata r:id="rId323" o:title=""/>
          </v:shape>
          <o:OLEObject Type="Embed" ProgID="Visio.Drawing.15" ShapeID="_x0000_i1178" DrawAspect="Content" ObjectID="_1778736049" r:id="rId324"/>
        </w:object>
      </w:r>
    </w:p>
    <w:p w14:paraId="53224762" w14:textId="3085D7DE" w:rsidR="00535CD1" w:rsidRPr="00613FA7" w:rsidRDefault="00535CD1" w:rsidP="00535CD1">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4</w:t>
      </w:r>
      <w:r w:rsidRPr="00613FA7">
        <w:rPr>
          <w:rFonts w:eastAsia="Malgun Gothic"/>
          <w:lang w:val="en-US"/>
        </w:rPr>
        <w:t xml:space="preserve">-1: </w:t>
      </w:r>
      <w:r>
        <w:rPr>
          <w:rFonts w:eastAsia="Malgun Gothic"/>
          <w:lang w:val="en-US"/>
        </w:rPr>
        <w:t>BDT configuration get</w:t>
      </w:r>
      <w:r w:rsidRPr="00613FA7">
        <w:rPr>
          <w:rFonts w:eastAsia="Malgun Gothic"/>
          <w:lang w:val="en-US"/>
        </w:rPr>
        <w:t xml:space="preserve"> </w:t>
      </w:r>
    </w:p>
    <w:p w14:paraId="65196A51" w14:textId="426BFBE0" w:rsidR="00535CD1" w:rsidRDefault="00535CD1" w:rsidP="00535CD1">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retrieve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Get_</w:t>
      </w:r>
      <w:r w:rsidRPr="003C41CF">
        <w:rPr>
          <w:rFonts w:eastAsia="Malgun Gothic"/>
        </w:rPr>
        <w:t xml:space="preserve">request (see clause </w:t>
      </w:r>
      <w:r w:rsidR="00AA1416" w:rsidRPr="00AA1416">
        <w:rPr>
          <w:rFonts w:eastAsia="Malgun Gothic"/>
        </w:rPr>
        <w:t>14.4.2.19</w:t>
      </w:r>
      <w:r w:rsidRPr="003C41CF">
        <w:rPr>
          <w:rFonts w:eastAsia="Malgun Gothic"/>
        </w:rPr>
        <w:t>)</w:t>
      </w:r>
      <w:r w:rsidRPr="005B2A66">
        <w:rPr>
          <w:rFonts w:eastAsia="Malgun Gothic"/>
        </w:rPr>
        <w:t>.</w:t>
      </w:r>
    </w:p>
    <w:p w14:paraId="1B109EF6" w14:textId="77777777" w:rsidR="00535CD1" w:rsidRPr="00981C10" w:rsidRDefault="00535CD1" w:rsidP="00535CD1">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w:t>
      </w:r>
      <w:r w:rsidRPr="00981C10">
        <w:rPr>
          <w:rFonts w:eastAsia="Malgun Gothic"/>
        </w:rPr>
        <w:t xml:space="preserve">. </w:t>
      </w:r>
    </w:p>
    <w:p w14:paraId="67AF0EAB" w14:textId="77777777" w:rsidR="00535CD1" w:rsidRDefault="00535CD1" w:rsidP="00535CD1">
      <w:pPr>
        <w:pStyle w:val="B1"/>
        <w:rPr>
          <w:rFonts w:eastAsia="Malgun Gothic"/>
        </w:rPr>
      </w:pPr>
      <w:r>
        <w:rPr>
          <w:rFonts w:eastAsia="Malgun Gothic"/>
        </w:rPr>
        <w:t>2.</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 and the BDT configuration data available at the NRM server.</w:t>
      </w:r>
    </w:p>
    <w:p w14:paraId="5C096EED" w14:textId="48E98248" w:rsidR="00882B0F" w:rsidRPr="00613FA7" w:rsidRDefault="00882B0F" w:rsidP="00882B0F">
      <w:pPr>
        <w:pStyle w:val="Heading4"/>
        <w:rPr>
          <w:rFonts w:eastAsia="Malgun Gothic"/>
        </w:rPr>
      </w:pPr>
      <w:bookmarkStart w:id="1824" w:name="_Toc162886428"/>
      <w:r>
        <w:rPr>
          <w:rFonts w:eastAsia="Malgun Gothic"/>
        </w:rPr>
        <w:t>14.3.13</w:t>
      </w:r>
      <w:r w:rsidRPr="00613FA7">
        <w:rPr>
          <w:rFonts w:eastAsia="Malgun Gothic"/>
        </w:rPr>
        <w:t>.</w:t>
      </w:r>
      <w:r>
        <w:rPr>
          <w:rFonts w:eastAsia="Malgun Gothic"/>
        </w:rPr>
        <w:t>5</w:t>
      </w:r>
      <w:r w:rsidRPr="00613FA7">
        <w:rPr>
          <w:rFonts w:eastAsia="Malgun Gothic"/>
        </w:rPr>
        <w:tab/>
      </w:r>
      <w:r>
        <w:rPr>
          <w:rFonts w:eastAsia="Malgun Gothic"/>
        </w:rPr>
        <w:t>BDT configuration update</w:t>
      </w:r>
      <w:bookmarkEnd w:id="1824"/>
      <w:r w:rsidRPr="00613FA7">
        <w:rPr>
          <w:rFonts w:eastAsia="Malgun Gothic"/>
        </w:rPr>
        <w:t xml:space="preserve"> </w:t>
      </w:r>
    </w:p>
    <w:p w14:paraId="70F153EF" w14:textId="503E5073" w:rsidR="00882B0F" w:rsidRDefault="00882B0F" w:rsidP="00882B0F">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5</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updating the BDT configuration on the NRM server by the VAL server.</w:t>
      </w:r>
    </w:p>
    <w:p w14:paraId="752DEFDB" w14:textId="77777777" w:rsidR="00882B0F" w:rsidRDefault="00882B0F" w:rsidP="00882B0F">
      <w:r>
        <w:t>Pre-conditions:</w:t>
      </w:r>
    </w:p>
    <w:p w14:paraId="7E57A475" w14:textId="77777777" w:rsidR="00882B0F" w:rsidRPr="00613FA7" w:rsidRDefault="00882B0F" w:rsidP="00882B0F">
      <w:pPr>
        <w:pStyle w:val="B1"/>
      </w:pPr>
      <w:r>
        <w:t>1.</w:t>
      </w:r>
      <w:r>
        <w:tab/>
        <w:t>The VAL server has performed the BDT configuration request as specified in clause 14.3.13.2.</w:t>
      </w:r>
    </w:p>
    <w:p w14:paraId="034D1F1C" w14:textId="77777777" w:rsidR="00882B0F" w:rsidRPr="00613FA7" w:rsidRDefault="00882B0F" w:rsidP="00882B0F">
      <w:pPr>
        <w:pStyle w:val="TH"/>
        <w:rPr>
          <w:rFonts w:eastAsia="Malgun Gothic"/>
          <w:lang w:val="en-US"/>
        </w:rPr>
      </w:pPr>
      <w:r>
        <w:rPr>
          <w:rFonts w:eastAsia="Malgun Gothic"/>
          <w:lang w:val="en-US"/>
        </w:rPr>
        <w:object w:dxaOrig="9680" w:dyaOrig="5130" w14:anchorId="61A041CE">
          <v:shape id="_x0000_i1179" type="#_x0000_t75" style="width:484.15pt;height:255.4pt" o:ole="">
            <v:imagedata r:id="rId325" o:title=""/>
          </v:shape>
          <o:OLEObject Type="Embed" ProgID="Visio.Drawing.15" ShapeID="_x0000_i1179" DrawAspect="Content" ObjectID="_1778736050" r:id="rId326"/>
        </w:object>
      </w:r>
    </w:p>
    <w:p w14:paraId="40AF195D" w14:textId="180E341A" w:rsidR="00882B0F" w:rsidRPr="00613FA7" w:rsidRDefault="00882B0F" w:rsidP="00882B0F">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5</w:t>
      </w:r>
      <w:r w:rsidRPr="00613FA7">
        <w:rPr>
          <w:rFonts w:eastAsia="Malgun Gothic"/>
          <w:lang w:val="en-US"/>
        </w:rPr>
        <w:t xml:space="preserve">-1: </w:t>
      </w:r>
      <w:r>
        <w:rPr>
          <w:rFonts w:eastAsia="Malgun Gothic"/>
          <w:lang w:val="en-US"/>
        </w:rPr>
        <w:t>BDT configuration update</w:t>
      </w:r>
      <w:r w:rsidRPr="00613FA7">
        <w:rPr>
          <w:rFonts w:eastAsia="Malgun Gothic"/>
          <w:lang w:val="en-US"/>
        </w:rPr>
        <w:t xml:space="preserve"> </w:t>
      </w:r>
    </w:p>
    <w:p w14:paraId="186CD45D" w14:textId="7A63023E" w:rsidR="00882B0F" w:rsidRDefault="00882B0F" w:rsidP="00882B0F">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update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Update_</w:t>
      </w:r>
      <w:r w:rsidRPr="003C41CF">
        <w:rPr>
          <w:rFonts w:eastAsia="Malgun Gothic"/>
        </w:rPr>
        <w:t xml:space="preserve">request (see clause </w:t>
      </w:r>
      <w:r w:rsidR="00AA1416">
        <w:t>14</w:t>
      </w:r>
      <w:r w:rsidR="00AA1416" w:rsidRPr="00B2098E">
        <w:t>.</w:t>
      </w:r>
      <w:r w:rsidR="00AA1416">
        <w:t>4</w:t>
      </w:r>
      <w:r w:rsidR="00AA1416" w:rsidRPr="00B2098E">
        <w:t>.</w:t>
      </w:r>
      <w:r w:rsidR="00AA1416">
        <w:t>2.20</w:t>
      </w:r>
      <w:r w:rsidRPr="003C41CF">
        <w:rPr>
          <w:rFonts w:eastAsia="Malgun Gothic"/>
        </w:rPr>
        <w:t>)</w:t>
      </w:r>
      <w:r w:rsidRPr="005B2A66">
        <w:rPr>
          <w:rFonts w:eastAsia="Malgun Gothic"/>
        </w:rPr>
        <w:t>.</w:t>
      </w:r>
    </w:p>
    <w:p w14:paraId="221BBA85" w14:textId="77777777" w:rsidR="00882B0F" w:rsidRPr="00981C10" w:rsidRDefault="00882B0F" w:rsidP="00882B0F">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 and one or more updated information like </w:t>
      </w:r>
      <w:r w:rsidRPr="00981C10">
        <w:rPr>
          <w:rFonts w:eastAsia="Malgun Gothic"/>
        </w:rPr>
        <w:t>expected data volume, expected number of UEs, expected time window for the background data transfer</w:t>
      </w:r>
      <w:r>
        <w:rPr>
          <w:rFonts w:eastAsia="Malgun Gothic"/>
        </w:rPr>
        <w:t xml:space="preserve">, </w:t>
      </w:r>
      <w:r w:rsidRPr="00981C10">
        <w:rPr>
          <w:rFonts w:eastAsia="Malgun Gothic"/>
        </w:rPr>
        <w:t xml:space="preserve">geographic information for the UEs, a request expiration time, guidance for policy selection. </w:t>
      </w:r>
    </w:p>
    <w:p w14:paraId="1CCF45C7" w14:textId="77777777" w:rsidR="00882B0F" w:rsidRPr="00613FA7" w:rsidRDefault="00882B0F" w:rsidP="00882B0F">
      <w:pPr>
        <w:pStyle w:val="B1"/>
        <w:rPr>
          <w:rFonts w:eastAsia="Malgun Gothic"/>
          <w:lang w:val="en-US"/>
        </w:rPr>
      </w:pPr>
      <w:r>
        <w:rPr>
          <w:rFonts w:eastAsia="Malgun Gothic"/>
        </w:rPr>
        <w:t>2.</w:t>
      </w:r>
      <w:r>
        <w:rPr>
          <w:rFonts w:eastAsia="Malgun Gothic"/>
        </w:rPr>
        <w:tab/>
      </w: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w:t>
      </w:r>
      <w:r>
        <w:rPr>
          <w:rFonts w:eastAsia="Malgun Gothic"/>
          <w:lang w:val="en-US"/>
        </w:rPr>
        <w:t xml:space="preserve">may </w:t>
      </w:r>
      <w:r w:rsidRPr="00613FA7">
        <w:rPr>
          <w:rFonts w:eastAsia="Malgun Gothic"/>
          <w:lang w:val="en-US"/>
        </w:rPr>
        <w:t xml:space="preserve">perform the </w:t>
      </w:r>
      <w:r>
        <w:rPr>
          <w:rFonts w:eastAsia="Malgun Gothic"/>
          <w:lang w:val="en-US"/>
        </w:rPr>
        <w:t>BDT policy negotiation update</w:t>
      </w:r>
      <w:r w:rsidRPr="00613FA7">
        <w:rPr>
          <w:rFonts w:eastAsia="Malgun Gothic"/>
          <w:lang w:val="en-US"/>
        </w:rPr>
        <w:t xml:space="preserve"> </w:t>
      </w:r>
      <w:r>
        <w:rPr>
          <w:rFonts w:eastAsia="Malgun Gothic"/>
          <w:lang w:val="en-US"/>
        </w:rPr>
        <w:t xml:space="preserve">as specified </w:t>
      </w:r>
      <w:r w:rsidRPr="00613FA7">
        <w:rPr>
          <w:rFonts w:eastAsia="Malgun Gothic"/>
          <w:lang w:val="en-US"/>
        </w:rPr>
        <w:t>in 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 xml:space="preserve">4.16.7.2. </w:t>
      </w:r>
      <w:r>
        <w:rPr>
          <w:rFonts w:eastAsia="Malgun Gothic"/>
          <w:lang w:val="en-US"/>
        </w:rPr>
        <w:t>The request for update of the BDT policy configuration by the VAL server may provide several updates to the requirements of the VAL server to perform BDT to the VAL UE or group of VAL UEs. This may impact the selected BDT policy.</w:t>
      </w:r>
    </w:p>
    <w:p w14:paraId="56B4A561" w14:textId="77777777" w:rsidR="00882B0F" w:rsidRDefault="00882B0F" w:rsidP="00882B0F">
      <w:pPr>
        <w:pStyle w:val="B1"/>
        <w:rPr>
          <w:rFonts w:eastAsia="Malgun Gothic"/>
        </w:rPr>
      </w:pPr>
      <w:r>
        <w:rPr>
          <w:rFonts w:eastAsia="Malgun Gothic"/>
        </w:rPr>
        <w:t>3.</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w:t>
      </w:r>
    </w:p>
    <w:p w14:paraId="505D5764" w14:textId="04A8663B" w:rsidR="00257DB6" w:rsidRPr="00613FA7" w:rsidRDefault="00257DB6" w:rsidP="00257DB6">
      <w:pPr>
        <w:pStyle w:val="Heading4"/>
        <w:rPr>
          <w:rFonts w:eastAsia="Malgun Gothic"/>
        </w:rPr>
      </w:pPr>
      <w:bookmarkStart w:id="1825" w:name="_Toc162886429"/>
      <w:r>
        <w:rPr>
          <w:rFonts w:eastAsia="Malgun Gothic"/>
        </w:rPr>
        <w:t>14.3.13</w:t>
      </w:r>
      <w:r w:rsidRPr="00613FA7">
        <w:rPr>
          <w:rFonts w:eastAsia="Malgun Gothic"/>
        </w:rPr>
        <w:t>.</w:t>
      </w:r>
      <w:r>
        <w:rPr>
          <w:rFonts w:eastAsia="Malgun Gothic"/>
        </w:rPr>
        <w:t>6</w:t>
      </w:r>
      <w:r w:rsidRPr="00613FA7">
        <w:rPr>
          <w:rFonts w:eastAsia="Malgun Gothic"/>
        </w:rPr>
        <w:tab/>
      </w:r>
      <w:r>
        <w:rPr>
          <w:rFonts w:eastAsia="Malgun Gothic"/>
        </w:rPr>
        <w:t>BDT configuration delete</w:t>
      </w:r>
      <w:bookmarkEnd w:id="1825"/>
      <w:r w:rsidRPr="00613FA7">
        <w:rPr>
          <w:rFonts w:eastAsia="Malgun Gothic"/>
        </w:rPr>
        <w:t xml:space="preserve"> </w:t>
      </w:r>
    </w:p>
    <w:p w14:paraId="27EE784A" w14:textId="161DE904" w:rsidR="00257DB6" w:rsidRDefault="00257DB6" w:rsidP="00257DB6">
      <w:pPr>
        <w:rPr>
          <w:rFonts w:eastAsia="Malgun Gothic"/>
        </w:rPr>
      </w:pPr>
      <w:r w:rsidRPr="00613FA7">
        <w:rPr>
          <w:rFonts w:eastAsia="Malgun Gothic"/>
        </w:rPr>
        <w:t>Figure</w:t>
      </w:r>
      <w:r>
        <w:rPr>
          <w:rFonts w:eastAsia="Malgun Gothic"/>
        </w:rPr>
        <w:t> 14.3.13</w:t>
      </w:r>
      <w:r w:rsidRPr="00613FA7">
        <w:rPr>
          <w:rFonts w:eastAsia="Malgun Gothic"/>
        </w:rPr>
        <w:t>.</w:t>
      </w:r>
      <w:r>
        <w:rPr>
          <w:rFonts w:eastAsia="Malgun Gothic"/>
        </w:rPr>
        <w:t>6</w:t>
      </w:r>
      <w:r w:rsidRPr="00613FA7">
        <w:rPr>
          <w:rFonts w:eastAsia="Malgun Gothic"/>
        </w:rPr>
        <w:t xml:space="preserve">-1 </w:t>
      </w:r>
      <w:r>
        <w:rPr>
          <w:rFonts w:eastAsia="Malgun Gothic"/>
        </w:rPr>
        <w:t>illustrates</w:t>
      </w:r>
      <w:r w:rsidRPr="00613FA7">
        <w:rPr>
          <w:rFonts w:eastAsia="Malgun Gothic"/>
        </w:rPr>
        <w:t xml:space="preserve"> a procedure for </w:t>
      </w:r>
      <w:r>
        <w:rPr>
          <w:rFonts w:eastAsia="Malgun Gothic"/>
        </w:rPr>
        <w:t>deleting the BDT configuration on the NRM server by the VAL server.</w:t>
      </w:r>
    </w:p>
    <w:p w14:paraId="02896403" w14:textId="77777777" w:rsidR="00257DB6" w:rsidRDefault="00257DB6" w:rsidP="00257DB6">
      <w:r>
        <w:t>Pre-conditions:</w:t>
      </w:r>
    </w:p>
    <w:p w14:paraId="6BCE723F" w14:textId="77777777" w:rsidR="00257DB6" w:rsidRPr="00613FA7" w:rsidRDefault="00257DB6" w:rsidP="00257DB6">
      <w:pPr>
        <w:pStyle w:val="B1"/>
      </w:pPr>
      <w:r>
        <w:t>1.</w:t>
      </w:r>
      <w:r>
        <w:tab/>
        <w:t>The VAL server has performed the BDT configuration request as specified in clause 14.3.13.2.</w:t>
      </w:r>
    </w:p>
    <w:p w14:paraId="6A01CCB4" w14:textId="77777777" w:rsidR="00257DB6" w:rsidRPr="00613FA7" w:rsidRDefault="00257DB6" w:rsidP="00257DB6">
      <w:pPr>
        <w:pStyle w:val="TH"/>
        <w:rPr>
          <w:rFonts w:eastAsia="Malgun Gothic"/>
          <w:lang w:val="en-US"/>
        </w:rPr>
      </w:pPr>
      <w:r>
        <w:rPr>
          <w:rFonts w:eastAsia="Malgun Gothic"/>
          <w:lang w:val="en-US"/>
        </w:rPr>
        <w:object w:dxaOrig="9680" w:dyaOrig="5130" w14:anchorId="17C3DF61">
          <v:shape id="_x0000_i1180" type="#_x0000_t75" style="width:484.15pt;height:255.4pt" o:ole="">
            <v:imagedata r:id="rId327" o:title=""/>
          </v:shape>
          <o:OLEObject Type="Embed" ProgID="Visio.Drawing.15" ShapeID="_x0000_i1180" DrawAspect="Content" ObjectID="_1778736051" r:id="rId328"/>
        </w:object>
      </w:r>
    </w:p>
    <w:p w14:paraId="621702DC" w14:textId="4B21F958" w:rsidR="00257DB6" w:rsidRPr="00613FA7" w:rsidRDefault="00257DB6" w:rsidP="00257DB6">
      <w:pPr>
        <w:pStyle w:val="TF"/>
        <w:rPr>
          <w:rFonts w:eastAsia="Malgun Gothic"/>
          <w:lang w:val="en-US"/>
        </w:rPr>
      </w:pPr>
      <w:r w:rsidRPr="00613FA7">
        <w:rPr>
          <w:rFonts w:eastAsia="Malgun Gothic"/>
          <w:lang w:val="en-US"/>
        </w:rPr>
        <w:t>Figure</w:t>
      </w:r>
      <w:r>
        <w:rPr>
          <w:rFonts w:eastAsia="Malgun Gothic"/>
          <w:lang w:val="en-US"/>
        </w:rPr>
        <w:t> 14.3.13</w:t>
      </w:r>
      <w:r w:rsidRPr="00613FA7">
        <w:rPr>
          <w:rFonts w:eastAsia="Malgun Gothic"/>
          <w:lang w:val="en-US"/>
        </w:rPr>
        <w:t>.</w:t>
      </w:r>
      <w:r>
        <w:rPr>
          <w:rFonts w:eastAsia="Malgun Gothic"/>
          <w:lang w:val="en-US"/>
        </w:rPr>
        <w:t>6</w:t>
      </w:r>
      <w:r w:rsidRPr="00613FA7">
        <w:rPr>
          <w:rFonts w:eastAsia="Malgun Gothic"/>
          <w:lang w:val="en-US"/>
        </w:rPr>
        <w:t xml:space="preserve">-1: </w:t>
      </w:r>
      <w:r>
        <w:rPr>
          <w:rFonts w:eastAsia="Malgun Gothic"/>
          <w:lang w:val="en-US"/>
        </w:rPr>
        <w:t>BDT configuration delete</w:t>
      </w:r>
      <w:r w:rsidRPr="00613FA7">
        <w:rPr>
          <w:rFonts w:eastAsia="Malgun Gothic"/>
          <w:lang w:val="en-US"/>
        </w:rPr>
        <w:t xml:space="preserve"> </w:t>
      </w:r>
    </w:p>
    <w:p w14:paraId="27D59A39" w14:textId="36B0AA25" w:rsidR="00257DB6" w:rsidRDefault="00257DB6" w:rsidP="00257DB6">
      <w:pPr>
        <w:pStyle w:val="B1"/>
        <w:rPr>
          <w:rFonts w:eastAsia="Malgun Gothic"/>
        </w:rPr>
      </w:pPr>
      <w:r>
        <w:rPr>
          <w:rFonts w:eastAsia="Malgun Gothic"/>
        </w:rPr>
        <w:t>1.</w:t>
      </w:r>
      <w:r>
        <w:rPr>
          <w:rFonts w:eastAsia="Malgun Gothic"/>
        </w:rPr>
        <w:tab/>
      </w:r>
      <w:r w:rsidRPr="005B2A66">
        <w:rPr>
          <w:rFonts w:eastAsia="Malgun Gothic"/>
        </w:rPr>
        <w:t xml:space="preserve">A VAL Server requests the NRM Server to </w:t>
      </w:r>
      <w:r>
        <w:rPr>
          <w:rFonts w:eastAsia="Malgun Gothic"/>
        </w:rPr>
        <w:t>delete its</w:t>
      </w:r>
      <w:r w:rsidRPr="005B2A66">
        <w:rPr>
          <w:rFonts w:eastAsia="Malgun Gothic"/>
        </w:rPr>
        <w:t xml:space="preserve"> background data transfer policy</w:t>
      </w:r>
      <w:r w:rsidRPr="003C41CF">
        <w:t xml:space="preserve"> </w:t>
      </w:r>
      <w:r>
        <w:t xml:space="preserve">configuration </w:t>
      </w:r>
      <w:r w:rsidRPr="003C41CF">
        <w:rPr>
          <w:rFonts w:eastAsia="Malgun Gothic"/>
        </w:rPr>
        <w:t>using the BDT_Configuration_</w:t>
      </w:r>
      <w:r>
        <w:rPr>
          <w:rFonts w:eastAsia="Malgun Gothic"/>
        </w:rPr>
        <w:t>delete_</w:t>
      </w:r>
      <w:r w:rsidRPr="003C41CF">
        <w:rPr>
          <w:rFonts w:eastAsia="Malgun Gothic"/>
        </w:rPr>
        <w:t xml:space="preserve">request (see clause </w:t>
      </w:r>
      <w:r w:rsidR="00CE6F4E">
        <w:t>14</w:t>
      </w:r>
      <w:r w:rsidR="00CE6F4E" w:rsidRPr="00B2098E">
        <w:t>.</w:t>
      </w:r>
      <w:r w:rsidR="00CE6F4E">
        <w:t>4</w:t>
      </w:r>
      <w:r w:rsidR="00CE6F4E" w:rsidRPr="00B2098E">
        <w:t>.</w:t>
      </w:r>
      <w:r w:rsidR="00CE6F4E">
        <w:t>2.21</w:t>
      </w:r>
      <w:r w:rsidRPr="003C41CF">
        <w:rPr>
          <w:rFonts w:eastAsia="Malgun Gothic"/>
        </w:rPr>
        <w:t>)</w:t>
      </w:r>
      <w:r w:rsidRPr="005B2A66">
        <w:rPr>
          <w:rFonts w:eastAsia="Malgun Gothic"/>
        </w:rPr>
        <w:t>.</w:t>
      </w:r>
    </w:p>
    <w:p w14:paraId="488A508D" w14:textId="77777777" w:rsidR="00257DB6" w:rsidRPr="00981C10" w:rsidRDefault="00257DB6" w:rsidP="00257DB6">
      <w:pPr>
        <w:pStyle w:val="B1"/>
        <w:ind w:hanging="1"/>
        <w:rPr>
          <w:rFonts w:eastAsia="Malgun Gothic"/>
        </w:rPr>
      </w:pPr>
      <w:r w:rsidRPr="00981C10">
        <w:rPr>
          <w:rFonts w:eastAsia="Malgun Gothic"/>
        </w:rPr>
        <w:t>The request includes</w:t>
      </w:r>
      <w:r>
        <w:rPr>
          <w:rFonts w:eastAsia="Malgun Gothic"/>
        </w:rPr>
        <w:t xml:space="preserve"> identifier for the BDT policy configuration stored at the NRM server</w:t>
      </w:r>
      <w:r w:rsidRPr="00981C10">
        <w:rPr>
          <w:rFonts w:eastAsia="Malgun Gothic"/>
        </w:rPr>
        <w:t>.</w:t>
      </w:r>
    </w:p>
    <w:p w14:paraId="7D4114E0" w14:textId="77777777" w:rsidR="00257DB6" w:rsidRPr="00613FA7" w:rsidRDefault="00257DB6" w:rsidP="00257DB6">
      <w:pPr>
        <w:pStyle w:val="B1"/>
        <w:rPr>
          <w:rFonts w:eastAsia="Malgun Gothic"/>
          <w:lang w:val="en-US"/>
        </w:rPr>
      </w:pPr>
      <w:r>
        <w:rPr>
          <w:rFonts w:eastAsia="Malgun Gothic"/>
        </w:rPr>
        <w:t>2.</w:t>
      </w:r>
      <w:r>
        <w:rPr>
          <w:rFonts w:eastAsia="Malgun Gothic"/>
        </w:rPr>
        <w:tab/>
      </w: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w:t>
      </w:r>
      <w:r>
        <w:rPr>
          <w:rFonts w:eastAsia="Malgun Gothic"/>
          <w:lang w:val="en-US"/>
        </w:rPr>
        <w:t xml:space="preserve">may </w:t>
      </w:r>
      <w:r w:rsidRPr="00613FA7">
        <w:rPr>
          <w:rFonts w:eastAsia="Malgun Gothic"/>
          <w:lang w:val="en-US"/>
        </w:rPr>
        <w:t xml:space="preserve">perform the </w:t>
      </w:r>
      <w:r>
        <w:rPr>
          <w:rFonts w:eastAsia="Malgun Gothic"/>
          <w:lang w:val="en-US"/>
        </w:rPr>
        <w:t>BDT policy negotiation update</w:t>
      </w:r>
      <w:r w:rsidRPr="00613FA7">
        <w:rPr>
          <w:rFonts w:eastAsia="Malgun Gothic"/>
          <w:lang w:val="en-US"/>
        </w:rPr>
        <w:t xml:space="preserve"> </w:t>
      </w:r>
      <w:r>
        <w:rPr>
          <w:rFonts w:eastAsia="Malgun Gothic"/>
          <w:lang w:val="en-US"/>
        </w:rPr>
        <w:t xml:space="preserve">as specified </w:t>
      </w:r>
      <w:r w:rsidRPr="00613FA7">
        <w:rPr>
          <w:rFonts w:eastAsia="Malgun Gothic"/>
          <w:lang w:val="en-US"/>
        </w:rPr>
        <w:t>in 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 xml:space="preserve">4.16.7.2. </w:t>
      </w:r>
      <w:r>
        <w:rPr>
          <w:rFonts w:eastAsia="Malgun Gothic"/>
          <w:lang w:val="en-US"/>
        </w:rPr>
        <w:t xml:space="preserve">If NRM server is currently serving only one VAL server, then BDT policy delete is performed as specified in </w:t>
      </w:r>
      <w:r w:rsidRPr="00613FA7">
        <w:rPr>
          <w:rFonts w:eastAsia="Malgun Gothic"/>
          <w:lang w:val="en-US"/>
        </w:rPr>
        <w:t>3GPP</w:t>
      </w:r>
      <w:r>
        <w:rPr>
          <w:rFonts w:eastAsia="Malgun Gothic"/>
          <w:lang w:val="en-US"/>
        </w:rPr>
        <w:t> </w:t>
      </w:r>
      <w:r w:rsidRPr="00613FA7">
        <w:rPr>
          <w:rFonts w:eastAsia="Malgun Gothic"/>
          <w:lang w:val="en-US"/>
        </w:rPr>
        <w:t>TS</w:t>
      </w:r>
      <w:r>
        <w:rPr>
          <w:rFonts w:eastAsia="Malgun Gothic"/>
          <w:lang w:val="en-US"/>
        </w:rPr>
        <w:t> 23.502 [11]</w:t>
      </w:r>
      <w:r w:rsidRPr="00613FA7">
        <w:rPr>
          <w:rFonts w:eastAsia="Malgun Gothic"/>
          <w:lang w:val="en-US"/>
        </w:rPr>
        <w:t xml:space="preserve"> clause</w:t>
      </w:r>
      <w:r>
        <w:rPr>
          <w:rFonts w:eastAsia="Malgun Gothic"/>
          <w:lang w:val="en-US"/>
        </w:rPr>
        <w:t> </w:t>
      </w:r>
      <w:r w:rsidRPr="00613FA7">
        <w:rPr>
          <w:rFonts w:eastAsia="Malgun Gothic"/>
          <w:lang w:val="en-US"/>
        </w:rPr>
        <w:t>4.16.7.</w:t>
      </w:r>
      <w:r>
        <w:rPr>
          <w:rFonts w:eastAsia="Malgun Gothic"/>
          <w:lang w:val="en-US"/>
        </w:rPr>
        <w:t>3. The request for deletion of the BDT policy configuration by the VAL server removes the requirement of the VAL server to perform BDT to the VAL UE or group of VAL UEs. This may impact the selected BDT policy.</w:t>
      </w:r>
    </w:p>
    <w:p w14:paraId="44CAC58B" w14:textId="77777777" w:rsidR="00257DB6" w:rsidRDefault="00257DB6" w:rsidP="00257DB6">
      <w:pPr>
        <w:pStyle w:val="B1"/>
        <w:rPr>
          <w:rFonts w:eastAsia="Malgun Gothic"/>
        </w:rPr>
      </w:pPr>
      <w:r>
        <w:rPr>
          <w:rFonts w:eastAsia="Malgun Gothic"/>
        </w:rPr>
        <w:t>3.</w:t>
      </w:r>
      <w:r>
        <w:rPr>
          <w:rFonts w:eastAsia="Malgun Gothic"/>
        </w:rPr>
        <w:tab/>
      </w:r>
      <w:r w:rsidRPr="005B2A66">
        <w:rPr>
          <w:rFonts w:eastAsia="Malgun Gothic"/>
        </w:rPr>
        <w:t xml:space="preserve">The NRM Server </w:t>
      </w:r>
      <w:r>
        <w:rPr>
          <w:rFonts w:eastAsia="Malgun Gothic"/>
        </w:rPr>
        <w:t>provides a response to the VAL server indicating success or failure of the operation.</w:t>
      </w:r>
    </w:p>
    <w:p w14:paraId="7B2C0C68" w14:textId="3B54267A" w:rsidR="0084323E" w:rsidRPr="00B2098E" w:rsidRDefault="0084323E" w:rsidP="0084323E">
      <w:pPr>
        <w:keepNext/>
        <w:keepLines/>
        <w:spacing w:before="120"/>
        <w:ind w:left="1134" w:hanging="1134"/>
        <w:outlineLvl w:val="2"/>
        <w:rPr>
          <w:rFonts w:ascii="Arial" w:hAnsi="Arial"/>
          <w:sz w:val="28"/>
        </w:rPr>
      </w:pPr>
      <w:r>
        <w:rPr>
          <w:rFonts w:ascii="Arial" w:hAnsi="Arial"/>
          <w:sz w:val="28"/>
        </w:rPr>
        <w:t>14</w:t>
      </w:r>
      <w:r w:rsidRPr="00B2098E">
        <w:rPr>
          <w:rFonts w:ascii="Arial" w:hAnsi="Arial"/>
          <w:sz w:val="28"/>
        </w:rPr>
        <w:t>.3</w:t>
      </w:r>
      <w:r w:rsidRPr="008265D9">
        <w:rPr>
          <w:rFonts w:ascii="Arial" w:hAnsi="Arial"/>
          <w:sz w:val="28"/>
        </w:rPr>
        <w:t>.14</w:t>
      </w:r>
      <w:r w:rsidRPr="00B2098E">
        <w:rPr>
          <w:rFonts w:ascii="Arial" w:hAnsi="Arial"/>
          <w:sz w:val="28"/>
        </w:rPr>
        <w:tab/>
      </w:r>
      <w:r>
        <w:rPr>
          <w:rFonts w:ascii="Arial" w:hAnsi="Arial"/>
          <w:sz w:val="28"/>
        </w:rPr>
        <w:t>Device triggering</w:t>
      </w:r>
    </w:p>
    <w:p w14:paraId="63E4E34C" w14:textId="5F667C0E" w:rsidR="0084323E" w:rsidRPr="00613FA7" w:rsidRDefault="0084323E" w:rsidP="0084323E">
      <w:pPr>
        <w:pStyle w:val="Heading4"/>
        <w:rPr>
          <w:rFonts w:eastAsia="Malgun Gothic"/>
        </w:rPr>
      </w:pPr>
      <w:bookmarkStart w:id="1826" w:name="_Toc138285052"/>
      <w:bookmarkStart w:id="1827" w:name="_Toc162886430"/>
      <w:r>
        <w:rPr>
          <w:rFonts w:eastAsia="Malgun Gothic"/>
        </w:rPr>
        <w:t>14.3.14</w:t>
      </w:r>
      <w:r w:rsidRPr="00613FA7">
        <w:rPr>
          <w:rFonts w:eastAsia="Malgun Gothic"/>
        </w:rPr>
        <w:t>.1</w:t>
      </w:r>
      <w:r w:rsidRPr="00613FA7">
        <w:rPr>
          <w:rFonts w:eastAsia="Malgun Gothic"/>
        </w:rPr>
        <w:tab/>
        <w:t>General</w:t>
      </w:r>
      <w:bookmarkEnd w:id="1826"/>
      <w:bookmarkEnd w:id="1827"/>
    </w:p>
    <w:p w14:paraId="5EF0BBA4" w14:textId="77777777" w:rsidR="0084323E" w:rsidRDefault="0084323E" w:rsidP="0084323E">
      <w:pPr>
        <w:rPr>
          <w:lang w:val="en-US"/>
        </w:rPr>
      </w:pPr>
      <w:r w:rsidRPr="00BC14E7">
        <w:rPr>
          <w:lang w:val="en-US"/>
        </w:rPr>
        <w:t>A</w:t>
      </w:r>
      <w:r>
        <w:rPr>
          <w:lang w:val="en-US"/>
        </w:rPr>
        <w:t xml:space="preserve"> service </w:t>
      </w:r>
      <w:r w:rsidRPr="00BC14E7">
        <w:rPr>
          <w:lang w:val="en-US"/>
        </w:rPr>
        <w:t>may initiate a device trigger to a UE to cause it</w:t>
      </w:r>
      <w:r>
        <w:rPr>
          <w:lang w:val="en-US"/>
        </w:rPr>
        <w:t xml:space="preserve">, for example, </w:t>
      </w:r>
      <w:r w:rsidRPr="00BC14E7">
        <w:rPr>
          <w:lang w:val="en-US"/>
        </w:rPr>
        <w:t>to connect to a</w:t>
      </w:r>
      <w:r>
        <w:rPr>
          <w:lang w:val="en-US"/>
        </w:rPr>
        <w:t xml:space="preserve"> VAL</w:t>
      </w:r>
      <w:r w:rsidRPr="00BC14E7">
        <w:rPr>
          <w:lang w:val="en-US"/>
        </w:rPr>
        <w:t xml:space="preserve"> server, to provide updated information, etc. </w:t>
      </w:r>
    </w:p>
    <w:p w14:paraId="545B6508" w14:textId="563FEEAA" w:rsidR="0084323E" w:rsidRPr="00613FA7" w:rsidRDefault="0084323E" w:rsidP="0084323E">
      <w:pPr>
        <w:pStyle w:val="Heading4"/>
        <w:rPr>
          <w:rFonts w:eastAsia="Malgun Gothic"/>
        </w:rPr>
      </w:pPr>
      <w:bookmarkStart w:id="1828" w:name="_Toc162886431"/>
      <w:r>
        <w:rPr>
          <w:rFonts w:eastAsia="Malgun Gothic"/>
        </w:rPr>
        <w:t>14.3.14</w:t>
      </w:r>
      <w:r w:rsidRPr="00613FA7">
        <w:rPr>
          <w:rFonts w:eastAsia="Malgun Gothic"/>
        </w:rPr>
        <w:t>.</w:t>
      </w:r>
      <w:r>
        <w:rPr>
          <w:rFonts w:eastAsia="Malgun Gothic"/>
        </w:rPr>
        <w:t>2</w:t>
      </w:r>
      <w:r w:rsidRPr="00613FA7">
        <w:rPr>
          <w:rFonts w:eastAsia="Malgun Gothic"/>
        </w:rPr>
        <w:tab/>
      </w:r>
      <w:r>
        <w:rPr>
          <w:rFonts w:eastAsia="Malgun Gothic"/>
        </w:rPr>
        <w:t>Device Triggering via NRM procedure</w:t>
      </w:r>
      <w:bookmarkEnd w:id="1828"/>
    </w:p>
    <w:p w14:paraId="513FD7AB" w14:textId="77777777" w:rsidR="0084323E" w:rsidRPr="00330AC5" w:rsidRDefault="0084323E" w:rsidP="0084323E">
      <w:pPr>
        <w:rPr>
          <w:rFonts w:eastAsia="Malgun Gothic"/>
          <w:lang w:eastAsia="zh-CN"/>
        </w:rPr>
      </w:pPr>
    </w:p>
    <w:p w14:paraId="1941AD51" w14:textId="77777777" w:rsidR="0084323E" w:rsidRPr="00330AC5" w:rsidRDefault="0084323E" w:rsidP="008265D9">
      <w:pPr>
        <w:pStyle w:val="TH"/>
        <w:rPr>
          <w:rFonts w:eastAsia="Malgun Gothic"/>
        </w:rPr>
      </w:pPr>
      <w:r w:rsidRPr="00330AC5">
        <w:rPr>
          <w:rFonts w:eastAsia="Malgun Gothic"/>
        </w:rPr>
        <w:object w:dxaOrig="10585" w:dyaOrig="8065" w14:anchorId="7B40ACA4">
          <v:shape id="_x0000_i1181" type="#_x0000_t75" style="width:294.4pt;height:228pt" o:ole="">
            <v:imagedata r:id="rId329" o:title=""/>
          </v:shape>
          <o:OLEObject Type="Embed" ProgID="Visio.Drawing.15" ShapeID="_x0000_i1181" DrawAspect="Content" ObjectID="_1778736052" r:id="rId330"/>
        </w:object>
      </w:r>
    </w:p>
    <w:p w14:paraId="07A2A903" w14:textId="2B6F1D6F" w:rsidR="0084323E" w:rsidRPr="00330AC5" w:rsidRDefault="0084323E" w:rsidP="008265D9">
      <w:pPr>
        <w:pStyle w:val="TF"/>
        <w:rPr>
          <w:rFonts w:eastAsia="Malgun Gothic"/>
        </w:rPr>
      </w:pPr>
      <w:r w:rsidRPr="00330AC5">
        <w:rPr>
          <w:rFonts w:eastAsia="Malgun Gothic"/>
        </w:rPr>
        <w:t xml:space="preserve">Figure </w:t>
      </w:r>
      <w:r>
        <w:rPr>
          <w:rFonts w:eastAsia="Malgun Gothic"/>
        </w:rPr>
        <w:t>14.3.14.2-</w:t>
      </w:r>
      <w:r w:rsidRPr="00330AC5">
        <w:rPr>
          <w:rFonts w:eastAsia="Malgun Gothic"/>
        </w:rPr>
        <w:t xml:space="preserve">1: Device Triggering </w:t>
      </w:r>
      <w:r>
        <w:rPr>
          <w:rFonts w:eastAsia="Malgun Gothic"/>
        </w:rPr>
        <w:t xml:space="preserve">via NRM </w:t>
      </w:r>
      <w:r w:rsidRPr="00330AC5">
        <w:rPr>
          <w:rFonts w:eastAsia="Malgun Gothic"/>
        </w:rPr>
        <w:t>Procedure</w:t>
      </w:r>
    </w:p>
    <w:p w14:paraId="063A8E7E" w14:textId="77777777" w:rsidR="0084323E" w:rsidRPr="00330AC5" w:rsidRDefault="0084323E" w:rsidP="0084323E">
      <w:pPr>
        <w:rPr>
          <w:rFonts w:eastAsia="Malgun Gothic"/>
        </w:rPr>
      </w:pPr>
    </w:p>
    <w:p w14:paraId="0F79264F" w14:textId="65607387" w:rsidR="0084323E" w:rsidRPr="00330AC5" w:rsidRDefault="0084323E" w:rsidP="008265D9">
      <w:pPr>
        <w:pStyle w:val="B1"/>
        <w:rPr>
          <w:rFonts w:eastAsia="Malgun Gothic"/>
          <w:lang w:eastAsia="ko-KR"/>
        </w:rPr>
      </w:pPr>
      <w:r w:rsidRPr="00330AC5">
        <w:rPr>
          <w:rFonts w:eastAsia="Malgun Gothic"/>
          <w:lang w:eastAsia="zh-CN"/>
        </w:rPr>
        <w:t>1.</w:t>
      </w:r>
      <w:r>
        <w:rPr>
          <w:rFonts w:eastAsia="Malgun Gothic"/>
          <w:lang w:eastAsia="zh-CN"/>
        </w:rPr>
        <w:tab/>
      </w:r>
      <w:r w:rsidRPr="00330AC5">
        <w:rPr>
          <w:rFonts w:eastAsia="Malgun Gothic"/>
          <w:lang w:eastAsia="zh-CN"/>
        </w:rPr>
        <w:t xml:space="preserve">The </w:t>
      </w:r>
      <w:r w:rsidRPr="00330AC5">
        <w:rPr>
          <w:rFonts w:eastAsia="Malgun Gothic"/>
        </w:rPr>
        <w:t xml:space="preserve">device triggering procedure </w:t>
      </w:r>
      <w:r>
        <w:rPr>
          <w:rFonts w:eastAsia="Malgun Gothic"/>
        </w:rPr>
        <w:t xml:space="preserve">is </w:t>
      </w:r>
      <w:r w:rsidRPr="00330AC5">
        <w:rPr>
          <w:rFonts w:eastAsia="Malgun Gothic"/>
        </w:rPr>
        <w:t xml:space="preserve">initiated </w:t>
      </w:r>
      <w:r>
        <w:rPr>
          <w:rFonts w:eastAsia="Malgun Gothic"/>
        </w:rPr>
        <w:t>by</w:t>
      </w:r>
      <w:r w:rsidRPr="00330AC5">
        <w:rPr>
          <w:rFonts w:eastAsia="Malgun Gothic"/>
        </w:rPr>
        <w:t xml:space="preserve"> an </w:t>
      </w:r>
      <w:r>
        <w:rPr>
          <w:rFonts w:eastAsia="Malgun Gothic"/>
        </w:rPr>
        <w:t>API request from a VAL Server</w:t>
      </w:r>
      <w:r w:rsidRPr="00330AC5">
        <w:rPr>
          <w:rFonts w:eastAsia="Malgun Gothic"/>
        </w:rPr>
        <w:t xml:space="preserve">. </w:t>
      </w:r>
    </w:p>
    <w:p w14:paraId="35BF5075" w14:textId="5EDAB92B" w:rsidR="0084323E" w:rsidRDefault="0084323E" w:rsidP="008265D9">
      <w:pPr>
        <w:pStyle w:val="B1"/>
        <w:rPr>
          <w:rFonts w:eastAsia="Malgun Gothic"/>
        </w:rPr>
      </w:pPr>
      <w:r w:rsidRPr="00330AC5">
        <w:rPr>
          <w:rFonts w:eastAsia="Malgun Gothic"/>
        </w:rPr>
        <w:t>2.</w:t>
      </w:r>
      <w:r>
        <w:rPr>
          <w:rFonts w:eastAsia="Malgun Gothic"/>
        </w:rPr>
        <w:tab/>
      </w:r>
      <w:r w:rsidRPr="00330AC5">
        <w:rPr>
          <w:rFonts w:eastAsia="Malgun Gothic"/>
        </w:rPr>
        <w:t xml:space="preserve">The </w:t>
      </w:r>
      <w:r>
        <w:rPr>
          <w:rFonts w:eastAsia="Malgun Gothic"/>
        </w:rPr>
        <w:t>NRM Server</w:t>
      </w:r>
      <w:r w:rsidRPr="00330AC5">
        <w:rPr>
          <w:rFonts w:eastAsia="Malgun Gothic"/>
        </w:rPr>
        <w:t xml:space="preserve"> determines </w:t>
      </w:r>
      <w:r>
        <w:rPr>
          <w:rFonts w:eastAsia="Malgun Gothic"/>
        </w:rPr>
        <w:t xml:space="preserve">the valid conditions </w:t>
      </w:r>
      <w:r w:rsidRPr="00330AC5">
        <w:rPr>
          <w:rFonts w:eastAsia="Malgun Gothic"/>
        </w:rPr>
        <w:t>to initiate the device triggering</w:t>
      </w:r>
      <w:r>
        <w:rPr>
          <w:rFonts w:eastAsia="Malgun Gothic"/>
        </w:rPr>
        <w:t xml:space="preserve"> procedure with the CN</w:t>
      </w:r>
      <w:r w:rsidRPr="00330AC5">
        <w:rPr>
          <w:rFonts w:eastAsia="Malgun Gothic"/>
        </w:rPr>
        <w:t xml:space="preserve">. </w:t>
      </w:r>
      <w:r>
        <w:rPr>
          <w:rFonts w:eastAsia="Malgun Gothic"/>
        </w:rPr>
        <w:t>The determination is based on request parameters as follows:</w:t>
      </w:r>
    </w:p>
    <w:p w14:paraId="077E7558" w14:textId="7EC9DA95" w:rsidR="0084323E" w:rsidRDefault="00B1587E" w:rsidP="00B1587E">
      <w:pPr>
        <w:pStyle w:val="B2"/>
        <w:rPr>
          <w:rFonts w:eastAsia="Malgun Gothic"/>
        </w:rPr>
      </w:pPr>
      <w:r>
        <w:rPr>
          <w:rFonts w:eastAsia="Malgun Gothic"/>
        </w:rPr>
        <w:t>a)</w:t>
      </w:r>
      <w:r>
        <w:rPr>
          <w:rFonts w:eastAsia="Malgun Gothic"/>
        </w:rPr>
        <w:tab/>
      </w:r>
      <w:r w:rsidR="0084323E">
        <w:rPr>
          <w:rFonts w:eastAsia="Malgun Gothic"/>
        </w:rPr>
        <w:t xml:space="preserve">If “Time Window” IE is present, the NRM Server includes its value to limit the conditions considered as valid based on step a) </w:t>
      </w:r>
      <w:r w:rsidR="0084323E" w:rsidRPr="00031F50">
        <w:rPr>
          <w:rFonts w:eastAsia="Malgun Gothic"/>
        </w:rPr>
        <w:t>and/or to determine the trigger validity time value</w:t>
      </w:r>
      <w:r w:rsidR="0084323E">
        <w:rPr>
          <w:rFonts w:eastAsia="Malgun Gothic"/>
        </w:rPr>
        <w:t xml:space="preserve"> for the CN API request </w:t>
      </w:r>
      <w:r w:rsidR="0084323E" w:rsidRPr="00031F50">
        <w:rPr>
          <w:rFonts w:eastAsia="Malgun Gothic"/>
        </w:rPr>
        <w:t>.</w:t>
      </w:r>
    </w:p>
    <w:p w14:paraId="19686678" w14:textId="387EC627" w:rsidR="0084323E" w:rsidRPr="00A110FE" w:rsidRDefault="00B1587E" w:rsidP="00B1587E">
      <w:pPr>
        <w:pStyle w:val="B2"/>
        <w:rPr>
          <w:rFonts w:eastAsia="Malgun Gothic"/>
        </w:rPr>
      </w:pPr>
      <w:r>
        <w:rPr>
          <w:rFonts w:eastAsia="Malgun Gothic"/>
        </w:rPr>
        <w:t>b)</w:t>
      </w:r>
      <w:r>
        <w:rPr>
          <w:rFonts w:eastAsia="Malgun Gothic"/>
        </w:rPr>
        <w:tab/>
      </w:r>
      <w:r w:rsidR="0084323E">
        <w:rPr>
          <w:rFonts w:eastAsia="Malgun Gothic"/>
        </w:rPr>
        <w:t>If “Area information” IE is present, the NRM Server includes its value to limit the conditions considered as valid based on step b)</w:t>
      </w:r>
    </w:p>
    <w:p w14:paraId="75D7C4C6" w14:textId="77777777" w:rsidR="0084323E" w:rsidRDefault="0084323E" w:rsidP="0084323E">
      <w:pPr>
        <w:pStyle w:val="B1"/>
        <w:rPr>
          <w:rFonts w:eastAsia="Malgun Gothic"/>
        </w:rPr>
      </w:pPr>
      <w:r w:rsidRPr="00330AC5">
        <w:rPr>
          <w:rFonts w:eastAsia="Malgun Gothic"/>
          <w:lang w:eastAsia="zh-CN"/>
        </w:rPr>
        <w:t>3.</w:t>
      </w:r>
      <w:r w:rsidRPr="00330AC5">
        <w:rPr>
          <w:rFonts w:eastAsia="Malgun Gothic"/>
          <w:lang w:eastAsia="zh-CN"/>
        </w:rPr>
        <w:tab/>
      </w:r>
      <w:r w:rsidRPr="00330AC5">
        <w:rPr>
          <w:rFonts w:eastAsia="Malgun Gothic"/>
        </w:rPr>
        <w:t xml:space="preserve">The </w:t>
      </w:r>
      <w:r>
        <w:rPr>
          <w:rFonts w:eastAsia="Malgun Gothic"/>
        </w:rPr>
        <w:t>NRM Server</w:t>
      </w:r>
      <w:r w:rsidRPr="00330AC5">
        <w:rPr>
          <w:rFonts w:eastAsia="Malgun Gothic"/>
        </w:rPr>
        <w:t xml:space="preserve"> performs the device triggering procedure described in 3GPP TS 23.682 [7] clause 5.2. The procedure requires that the UE Identifier, port number(s) and protocol information are available at the </w:t>
      </w:r>
      <w:r>
        <w:rPr>
          <w:rFonts w:eastAsia="Malgun Gothic"/>
        </w:rPr>
        <w:t>NRM Server</w:t>
      </w:r>
      <w:r w:rsidRPr="00330AC5">
        <w:rPr>
          <w:rFonts w:eastAsia="Malgun Gothic"/>
        </w:rPr>
        <w:t xml:space="preserve">. </w:t>
      </w:r>
      <w:r>
        <w:rPr>
          <w:rFonts w:eastAsia="Malgun Gothic"/>
        </w:rPr>
        <w:t>T</w:t>
      </w:r>
      <w:r w:rsidRPr="00330AC5">
        <w:rPr>
          <w:rFonts w:eastAsia="Malgun Gothic"/>
        </w:rPr>
        <w:t xml:space="preserve">he trigger may be sent to ensure that a target UE in PSM mode is reachable when </w:t>
      </w:r>
      <w:r>
        <w:rPr>
          <w:rFonts w:eastAsia="Malgun Gothic"/>
        </w:rPr>
        <w:t xml:space="preserve">application communications </w:t>
      </w:r>
      <w:r w:rsidRPr="00330AC5">
        <w:rPr>
          <w:rFonts w:eastAsia="Malgun Gothic"/>
        </w:rPr>
        <w:t>resum</w:t>
      </w:r>
      <w:r>
        <w:rPr>
          <w:rFonts w:eastAsia="Malgun Gothic"/>
        </w:rPr>
        <w:t>e</w:t>
      </w:r>
      <w:r w:rsidRPr="00330AC5">
        <w:rPr>
          <w:rFonts w:eastAsia="Malgun Gothic"/>
        </w:rPr>
        <w:t>.</w:t>
      </w:r>
      <w:r>
        <w:rPr>
          <w:rFonts w:eastAsia="Malgun Gothic"/>
        </w:rPr>
        <w:t xml:space="preserve"> </w:t>
      </w:r>
    </w:p>
    <w:p w14:paraId="276EBF6E" w14:textId="621C6190" w:rsidR="0084323E" w:rsidRPr="00527DC2" w:rsidRDefault="0084323E" w:rsidP="008265D9">
      <w:pPr>
        <w:pStyle w:val="B1"/>
        <w:ind w:firstLine="0"/>
        <w:rPr>
          <w:rFonts w:eastAsia="Malgun Gothic"/>
        </w:rPr>
      </w:pPr>
      <w:r w:rsidRPr="00330AC5">
        <w:rPr>
          <w:rFonts w:eastAsia="SimSun"/>
        </w:rPr>
        <w:t xml:space="preserve">As part of the procedure, the </w:t>
      </w:r>
      <w:r>
        <w:rPr>
          <w:rFonts w:eastAsia="SimSun"/>
        </w:rPr>
        <w:t>NRM Server</w:t>
      </w:r>
      <w:r w:rsidRPr="00330AC5">
        <w:rPr>
          <w:rFonts w:eastAsia="SimSun"/>
        </w:rPr>
        <w:t xml:space="preserve"> receives a </w:t>
      </w:r>
      <w:r w:rsidRPr="00330AC5">
        <w:rPr>
          <w:rFonts w:eastAsia="SimSun"/>
          <w:lang w:eastAsia="zh-CN"/>
        </w:rPr>
        <w:t>D</w:t>
      </w:r>
      <w:r w:rsidRPr="00330AC5">
        <w:rPr>
          <w:rFonts w:eastAsia="SimSun"/>
        </w:rPr>
        <w:t xml:space="preserve">evice </w:t>
      </w:r>
      <w:r w:rsidRPr="00330AC5">
        <w:rPr>
          <w:rFonts w:eastAsia="SimSun"/>
          <w:lang w:eastAsia="zh-CN"/>
        </w:rPr>
        <w:t>T</w:t>
      </w:r>
      <w:r w:rsidRPr="00330AC5">
        <w:rPr>
          <w:rFonts w:eastAsia="SimSun"/>
        </w:rPr>
        <w:t>riggering delivery status report from SCEF/NEF indicating the success of the delivery.</w:t>
      </w:r>
    </w:p>
    <w:p w14:paraId="5EB2B74D" w14:textId="225708B9" w:rsidR="0084323E" w:rsidRPr="00330AC5" w:rsidRDefault="0084323E" w:rsidP="008265D9">
      <w:pPr>
        <w:pStyle w:val="B1"/>
        <w:rPr>
          <w:rFonts w:eastAsia="SimSun"/>
        </w:rPr>
      </w:pPr>
      <w:r w:rsidRPr="00330AC5">
        <w:rPr>
          <w:rFonts w:eastAsia="SimSun"/>
        </w:rPr>
        <w:t>4.</w:t>
      </w:r>
      <w:r w:rsidRPr="00330AC5">
        <w:rPr>
          <w:rFonts w:eastAsia="SimSun"/>
        </w:rPr>
        <w:tab/>
      </w:r>
      <w:r>
        <w:rPr>
          <w:rFonts w:eastAsia="SimSun"/>
        </w:rPr>
        <w:t>T</w:t>
      </w:r>
      <w:r w:rsidRPr="00330AC5">
        <w:rPr>
          <w:rFonts w:eastAsia="SimSun"/>
        </w:rPr>
        <w:t xml:space="preserve">he </w:t>
      </w:r>
      <w:r>
        <w:rPr>
          <w:rFonts w:eastAsia="SimSun"/>
        </w:rPr>
        <w:t>NRM Server</w:t>
      </w:r>
      <w:r w:rsidRPr="00330AC5">
        <w:rPr>
          <w:rFonts w:eastAsia="SimSun"/>
        </w:rPr>
        <w:t xml:space="preserve"> respond</w:t>
      </w:r>
      <w:r w:rsidRPr="00330AC5">
        <w:rPr>
          <w:rFonts w:eastAsia="SimSun"/>
          <w:lang w:eastAsia="zh-CN"/>
        </w:rPr>
        <w:t>s</w:t>
      </w:r>
      <w:r w:rsidRPr="00330AC5">
        <w:rPr>
          <w:rFonts w:eastAsia="SimSun"/>
        </w:rPr>
        <w:t xml:space="preserve"> to the </w:t>
      </w:r>
      <w:r>
        <w:rPr>
          <w:rFonts w:eastAsia="SimSun"/>
        </w:rPr>
        <w:t xml:space="preserve">step 1 </w:t>
      </w:r>
      <w:r w:rsidRPr="00330AC5">
        <w:rPr>
          <w:rFonts w:eastAsia="SimSun"/>
        </w:rPr>
        <w:t>request.</w:t>
      </w:r>
    </w:p>
    <w:p w14:paraId="6709B904" w14:textId="20C563F0" w:rsidR="0084323E" w:rsidRPr="008265D9" w:rsidRDefault="0084323E" w:rsidP="0084323E">
      <w:pPr>
        <w:rPr>
          <w:rFonts w:eastAsia="SimSun"/>
        </w:rPr>
      </w:pPr>
      <w:r w:rsidRPr="00330AC5">
        <w:rPr>
          <w:rFonts w:eastAsia="SimSun"/>
        </w:rPr>
        <w:t xml:space="preserve">Based on the trigger purpose derived from the payload, the </w:t>
      </w:r>
      <w:r w:rsidRPr="00330AC5">
        <w:rPr>
          <w:rFonts w:eastAsia="SimSun"/>
          <w:lang w:eastAsia="zh-CN"/>
        </w:rPr>
        <w:t xml:space="preserve">targeted </w:t>
      </w:r>
      <w:r>
        <w:rPr>
          <w:rFonts w:eastAsia="SimSun"/>
        </w:rPr>
        <w:t>NRM</w:t>
      </w:r>
      <w:r w:rsidRPr="00330AC5">
        <w:rPr>
          <w:rFonts w:eastAsia="SimSun"/>
          <w:lang w:eastAsia="zh-CN"/>
        </w:rPr>
        <w:t xml:space="preserve"> Client or </w:t>
      </w:r>
      <w:r>
        <w:rPr>
          <w:rFonts w:eastAsia="SimSun"/>
          <w:lang w:eastAsia="zh-CN"/>
        </w:rPr>
        <w:t>VAL</w:t>
      </w:r>
      <w:r w:rsidRPr="00330AC5">
        <w:rPr>
          <w:rFonts w:eastAsia="SimSun"/>
          <w:lang w:eastAsia="zh-CN"/>
        </w:rPr>
        <w:t xml:space="preserve"> Client </w:t>
      </w:r>
      <w:r w:rsidRPr="00330AC5">
        <w:rPr>
          <w:rFonts w:eastAsia="SimSun"/>
        </w:rPr>
        <w:t xml:space="preserve">performs the corresponding actions (e.g., connect to the </w:t>
      </w:r>
      <w:r>
        <w:rPr>
          <w:rFonts w:eastAsia="SimSun"/>
        </w:rPr>
        <w:t>VAL Server</w:t>
      </w:r>
      <w:r w:rsidRPr="00330AC5">
        <w:rPr>
          <w:rFonts w:eastAsia="SimSun"/>
        </w:rPr>
        <w:t xml:space="preserve">). </w:t>
      </w:r>
    </w:p>
    <w:p w14:paraId="618174F8" w14:textId="53AACF34" w:rsidR="00312C76" w:rsidRPr="003167FF" w:rsidRDefault="00312C76" w:rsidP="00312C76">
      <w:pPr>
        <w:pStyle w:val="Heading2"/>
      </w:pPr>
      <w:bookmarkStart w:id="1829" w:name="_Toc162886432"/>
      <w:r w:rsidRPr="003167FF">
        <w:t>14.4</w:t>
      </w:r>
      <w:r w:rsidRPr="003167FF">
        <w:tab/>
        <w:t>SEAL APIs for network resource management</w:t>
      </w:r>
      <w:bookmarkEnd w:id="1829"/>
    </w:p>
    <w:p w14:paraId="3E71386B" w14:textId="77777777" w:rsidR="00312C76" w:rsidRPr="003167FF" w:rsidRDefault="00312C76" w:rsidP="00312C76">
      <w:pPr>
        <w:pStyle w:val="Heading3"/>
      </w:pPr>
      <w:bookmarkStart w:id="1830" w:name="_Toc162886433"/>
      <w:r w:rsidRPr="003167FF">
        <w:t>14.4.1</w:t>
      </w:r>
      <w:r w:rsidRPr="003167FF">
        <w:tab/>
        <w:t>General</w:t>
      </w:r>
      <w:bookmarkEnd w:id="1830"/>
    </w:p>
    <w:p w14:paraId="188E310C" w14:textId="1017BD3F" w:rsidR="00312C76" w:rsidRPr="003167FF" w:rsidRDefault="00312C76" w:rsidP="00312C76">
      <w:r w:rsidRPr="003167FF">
        <w:t xml:space="preserve">Table 14.4.1-1 illustrates the SEAL APIs for </w:t>
      </w:r>
      <w:r w:rsidR="00FE5F7A" w:rsidRPr="003167FF">
        <w:t xml:space="preserve">network resource </w:t>
      </w:r>
      <w:r w:rsidRPr="003167FF">
        <w:t>management.</w:t>
      </w:r>
    </w:p>
    <w:p w14:paraId="21FC5A79" w14:textId="77777777" w:rsidR="00312C76" w:rsidRPr="003167FF" w:rsidRDefault="00312C76" w:rsidP="00312C76">
      <w:pPr>
        <w:pStyle w:val="TH"/>
        <w:rPr>
          <w:rFonts w:eastAsia="SimSun"/>
          <w:lang w:eastAsia="zh-CN"/>
        </w:rPr>
      </w:pPr>
      <w:r w:rsidRPr="003167FF">
        <w:t>Table 14.4.1-1: List of SEAL APIs for network resource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2483D019" w14:textId="77777777" w:rsidTr="00462579">
        <w:tc>
          <w:tcPr>
            <w:tcW w:w="3369" w:type="dxa"/>
            <w:shd w:val="clear" w:color="auto" w:fill="auto"/>
          </w:tcPr>
          <w:p w14:paraId="6927A7E0" w14:textId="77777777" w:rsidR="00312C76" w:rsidRPr="003167FF" w:rsidRDefault="00312C76" w:rsidP="007E0BCD">
            <w:pPr>
              <w:pStyle w:val="TAH"/>
            </w:pPr>
            <w:r w:rsidRPr="003167FF">
              <w:t>API Name</w:t>
            </w:r>
          </w:p>
        </w:tc>
        <w:tc>
          <w:tcPr>
            <w:tcW w:w="2835" w:type="dxa"/>
            <w:shd w:val="clear" w:color="auto" w:fill="auto"/>
          </w:tcPr>
          <w:p w14:paraId="31602700" w14:textId="77777777" w:rsidR="00312C76" w:rsidRPr="003167FF" w:rsidRDefault="00312C76" w:rsidP="007E0BCD">
            <w:pPr>
              <w:pStyle w:val="TAH"/>
            </w:pPr>
            <w:r w:rsidRPr="003167FF">
              <w:t>API Operations</w:t>
            </w:r>
          </w:p>
        </w:tc>
        <w:tc>
          <w:tcPr>
            <w:tcW w:w="1984" w:type="dxa"/>
            <w:shd w:val="clear" w:color="auto" w:fill="auto"/>
          </w:tcPr>
          <w:p w14:paraId="50C4F0AF" w14:textId="77777777" w:rsidR="00312C76" w:rsidRPr="003167FF" w:rsidRDefault="00312C76" w:rsidP="007E0BCD">
            <w:pPr>
              <w:pStyle w:val="TAH"/>
            </w:pPr>
            <w:r w:rsidRPr="003167FF">
              <w:t>Known Consumer(s)</w:t>
            </w:r>
          </w:p>
        </w:tc>
        <w:tc>
          <w:tcPr>
            <w:tcW w:w="1667" w:type="dxa"/>
            <w:shd w:val="clear" w:color="auto" w:fill="auto"/>
          </w:tcPr>
          <w:p w14:paraId="2E524091" w14:textId="77777777" w:rsidR="00312C76" w:rsidRPr="003167FF" w:rsidRDefault="00312C76" w:rsidP="007E0BCD">
            <w:pPr>
              <w:pStyle w:val="TAH"/>
            </w:pPr>
            <w:r w:rsidRPr="003167FF">
              <w:t>Communication Type</w:t>
            </w:r>
          </w:p>
        </w:tc>
      </w:tr>
      <w:tr w:rsidR="002E578E" w:rsidRPr="003167FF" w14:paraId="1E2C0B83" w14:textId="77777777" w:rsidTr="00462579">
        <w:trPr>
          <w:trHeight w:val="136"/>
        </w:trPr>
        <w:tc>
          <w:tcPr>
            <w:tcW w:w="3369" w:type="dxa"/>
            <w:vMerge w:val="restart"/>
            <w:shd w:val="clear" w:color="auto" w:fill="auto"/>
          </w:tcPr>
          <w:p w14:paraId="6FD30541" w14:textId="77777777" w:rsidR="002E578E" w:rsidRPr="003167FF" w:rsidRDefault="002E578E" w:rsidP="007E0BCD">
            <w:pPr>
              <w:pStyle w:val="TAL"/>
            </w:pPr>
            <w:r w:rsidRPr="003167FF">
              <w:t>SS_NetworkResourceAdaptation</w:t>
            </w:r>
          </w:p>
        </w:tc>
        <w:tc>
          <w:tcPr>
            <w:tcW w:w="2835" w:type="dxa"/>
            <w:shd w:val="clear" w:color="auto" w:fill="auto"/>
          </w:tcPr>
          <w:p w14:paraId="0D7D74F8" w14:textId="77777777" w:rsidR="002E578E" w:rsidRPr="003167FF" w:rsidRDefault="002E578E" w:rsidP="007E0BCD">
            <w:pPr>
              <w:pStyle w:val="TAL"/>
            </w:pPr>
            <w:r w:rsidRPr="003167FF">
              <w:t>Reserve_Network_Resource</w:t>
            </w:r>
          </w:p>
        </w:tc>
        <w:tc>
          <w:tcPr>
            <w:tcW w:w="1984" w:type="dxa"/>
            <w:shd w:val="clear" w:color="auto" w:fill="auto"/>
          </w:tcPr>
          <w:p w14:paraId="20FD065E" w14:textId="77777777" w:rsidR="002E578E" w:rsidRPr="003167FF" w:rsidRDefault="002E578E" w:rsidP="007E0BCD">
            <w:pPr>
              <w:pStyle w:val="TAL"/>
              <w:rPr>
                <w:lang w:eastAsia="zh-CN"/>
              </w:rPr>
            </w:pPr>
            <w:r w:rsidRPr="003167FF">
              <w:t>VAL server</w:t>
            </w:r>
          </w:p>
        </w:tc>
        <w:tc>
          <w:tcPr>
            <w:tcW w:w="1667" w:type="dxa"/>
            <w:shd w:val="clear" w:color="auto" w:fill="auto"/>
          </w:tcPr>
          <w:p w14:paraId="25EA0770" w14:textId="77777777" w:rsidR="002E578E" w:rsidRPr="003167FF" w:rsidRDefault="002E578E" w:rsidP="007E0BCD">
            <w:pPr>
              <w:pStyle w:val="TAL"/>
            </w:pPr>
            <w:r w:rsidRPr="003167FF">
              <w:t>Request /Response</w:t>
            </w:r>
          </w:p>
        </w:tc>
      </w:tr>
      <w:tr w:rsidR="002E578E" w:rsidRPr="003167FF" w14:paraId="1118978A" w14:textId="77777777" w:rsidTr="00462579">
        <w:trPr>
          <w:trHeight w:val="136"/>
        </w:trPr>
        <w:tc>
          <w:tcPr>
            <w:tcW w:w="3369" w:type="dxa"/>
            <w:vMerge/>
            <w:shd w:val="clear" w:color="auto" w:fill="auto"/>
          </w:tcPr>
          <w:p w14:paraId="1AC2606E" w14:textId="77777777" w:rsidR="002E578E" w:rsidRPr="003167FF" w:rsidRDefault="002E578E" w:rsidP="007E0BCD">
            <w:pPr>
              <w:pStyle w:val="TAL"/>
            </w:pPr>
          </w:p>
        </w:tc>
        <w:tc>
          <w:tcPr>
            <w:tcW w:w="2835" w:type="dxa"/>
            <w:shd w:val="clear" w:color="auto" w:fill="auto"/>
          </w:tcPr>
          <w:p w14:paraId="2DFA2C83" w14:textId="77777777" w:rsidR="002E578E" w:rsidRPr="003167FF" w:rsidRDefault="002E578E" w:rsidP="007E0BCD">
            <w:pPr>
              <w:pStyle w:val="TAL"/>
            </w:pPr>
            <w:r w:rsidRPr="003167FF">
              <w:t>Request_Unicast_Resource</w:t>
            </w:r>
          </w:p>
        </w:tc>
        <w:tc>
          <w:tcPr>
            <w:tcW w:w="1984" w:type="dxa"/>
            <w:shd w:val="clear" w:color="auto" w:fill="auto"/>
          </w:tcPr>
          <w:p w14:paraId="718A5B2E" w14:textId="77777777" w:rsidR="002E578E" w:rsidRPr="003167FF" w:rsidRDefault="002E578E" w:rsidP="007E0BCD">
            <w:pPr>
              <w:pStyle w:val="TAL"/>
            </w:pPr>
            <w:r w:rsidRPr="003167FF">
              <w:t>VAL server</w:t>
            </w:r>
          </w:p>
        </w:tc>
        <w:tc>
          <w:tcPr>
            <w:tcW w:w="1667" w:type="dxa"/>
            <w:shd w:val="clear" w:color="auto" w:fill="auto"/>
          </w:tcPr>
          <w:p w14:paraId="63D8D963" w14:textId="77777777" w:rsidR="002E578E" w:rsidRPr="003167FF" w:rsidRDefault="002E578E" w:rsidP="007E0BCD">
            <w:pPr>
              <w:pStyle w:val="TAL"/>
            </w:pPr>
            <w:r w:rsidRPr="003167FF">
              <w:t>Request /Response</w:t>
            </w:r>
          </w:p>
        </w:tc>
      </w:tr>
      <w:tr w:rsidR="002E578E" w:rsidRPr="003167FF" w14:paraId="66BDF037" w14:textId="77777777" w:rsidTr="00462579">
        <w:trPr>
          <w:trHeight w:val="136"/>
        </w:trPr>
        <w:tc>
          <w:tcPr>
            <w:tcW w:w="3369" w:type="dxa"/>
            <w:vMerge/>
            <w:shd w:val="clear" w:color="auto" w:fill="auto"/>
          </w:tcPr>
          <w:p w14:paraId="777A442C" w14:textId="77777777" w:rsidR="002E578E" w:rsidRPr="003167FF" w:rsidRDefault="002E578E" w:rsidP="007E0BCD">
            <w:pPr>
              <w:pStyle w:val="TAL"/>
            </w:pPr>
          </w:p>
        </w:tc>
        <w:tc>
          <w:tcPr>
            <w:tcW w:w="2835" w:type="dxa"/>
            <w:shd w:val="clear" w:color="auto" w:fill="auto"/>
          </w:tcPr>
          <w:p w14:paraId="28965149" w14:textId="77777777" w:rsidR="002E578E" w:rsidRPr="003167FF" w:rsidRDefault="002E578E" w:rsidP="007E0BCD">
            <w:pPr>
              <w:pStyle w:val="TAL"/>
            </w:pPr>
            <w:r w:rsidRPr="003167FF">
              <w:t>Update_Unicast_Resource</w:t>
            </w:r>
          </w:p>
        </w:tc>
        <w:tc>
          <w:tcPr>
            <w:tcW w:w="1984" w:type="dxa"/>
            <w:shd w:val="clear" w:color="auto" w:fill="auto"/>
          </w:tcPr>
          <w:p w14:paraId="29B91664" w14:textId="77777777" w:rsidR="002E578E" w:rsidRPr="003167FF" w:rsidRDefault="002E578E" w:rsidP="007E0BCD">
            <w:pPr>
              <w:pStyle w:val="TAL"/>
            </w:pPr>
            <w:r w:rsidRPr="003167FF">
              <w:t>VAL server</w:t>
            </w:r>
          </w:p>
        </w:tc>
        <w:tc>
          <w:tcPr>
            <w:tcW w:w="1667" w:type="dxa"/>
            <w:shd w:val="clear" w:color="auto" w:fill="auto"/>
          </w:tcPr>
          <w:p w14:paraId="3C9CCEFF" w14:textId="77777777" w:rsidR="002E578E" w:rsidRPr="003167FF" w:rsidRDefault="002E578E" w:rsidP="007E0BCD">
            <w:pPr>
              <w:pStyle w:val="TAL"/>
            </w:pPr>
            <w:r w:rsidRPr="003167FF">
              <w:t>Request /Response</w:t>
            </w:r>
          </w:p>
        </w:tc>
      </w:tr>
      <w:tr w:rsidR="002E578E" w:rsidRPr="003167FF" w14:paraId="5545E5C9" w14:textId="77777777" w:rsidTr="00462579">
        <w:trPr>
          <w:trHeight w:val="136"/>
        </w:trPr>
        <w:tc>
          <w:tcPr>
            <w:tcW w:w="3369" w:type="dxa"/>
            <w:vMerge/>
            <w:shd w:val="clear" w:color="auto" w:fill="auto"/>
          </w:tcPr>
          <w:p w14:paraId="1FB5572F" w14:textId="77777777" w:rsidR="002E578E" w:rsidRPr="003167FF" w:rsidRDefault="002E578E" w:rsidP="007E0BCD">
            <w:pPr>
              <w:pStyle w:val="TAL"/>
            </w:pPr>
          </w:p>
        </w:tc>
        <w:tc>
          <w:tcPr>
            <w:tcW w:w="2835" w:type="dxa"/>
            <w:shd w:val="clear" w:color="auto" w:fill="auto"/>
          </w:tcPr>
          <w:p w14:paraId="0ADE5A74" w14:textId="77777777" w:rsidR="002E578E" w:rsidRPr="003167FF" w:rsidRDefault="002E578E" w:rsidP="007E0BCD">
            <w:pPr>
              <w:pStyle w:val="TAL"/>
            </w:pPr>
            <w:r w:rsidRPr="003167FF">
              <w:t>Request_Multicast_Resource</w:t>
            </w:r>
          </w:p>
        </w:tc>
        <w:tc>
          <w:tcPr>
            <w:tcW w:w="1984" w:type="dxa"/>
            <w:shd w:val="clear" w:color="auto" w:fill="auto"/>
          </w:tcPr>
          <w:p w14:paraId="0F40C659" w14:textId="77777777" w:rsidR="002E578E" w:rsidRPr="003167FF" w:rsidRDefault="002E578E" w:rsidP="007E0BCD">
            <w:pPr>
              <w:pStyle w:val="TAL"/>
            </w:pPr>
            <w:r w:rsidRPr="003167FF">
              <w:t>VAL server</w:t>
            </w:r>
          </w:p>
        </w:tc>
        <w:tc>
          <w:tcPr>
            <w:tcW w:w="1667" w:type="dxa"/>
            <w:shd w:val="clear" w:color="auto" w:fill="auto"/>
          </w:tcPr>
          <w:p w14:paraId="4305EC45" w14:textId="77777777" w:rsidR="002E578E" w:rsidRPr="003167FF" w:rsidRDefault="002E578E" w:rsidP="007E0BCD">
            <w:pPr>
              <w:pStyle w:val="TAL"/>
            </w:pPr>
            <w:r w:rsidRPr="003167FF">
              <w:t>Request /Response</w:t>
            </w:r>
          </w:p>
        </w:tc>
      </w:tr>
      <w:tr w:rsidR="002E578E" w:rsidRPr="003167FF" w14:paraId="155CA775" w14:textId="77777777" w:rsidTr="00462579">
        <w:trPr>
          <w:trHeight w:val="136"/>
        </w:trPr>
        <w:tc>
          <w:tcPr>
            <w:tcW w:w="3369" w:type="dxa"/>
            <w:vMerge/>
            <w:shd w:val="clear" w:color="auto" w:fill="auto"/>
          </w:tcPr>
          <w:p w14:paraId="758D3E3C" w14:textId="77777777" w:rsidR="002E578E" w:rsidRPr="003167FF" w:rsidRDefault="002E578E" w:rsidP="007E0BCD">
            <w:pPr>
              <w:pStyle w:val="TAL"/>
            </w:pPr>
          </w:p>
        </w:tc>
        <w:tc>
          <w:tcPr>
            <w:tcW w:w="2835" w:type="dxa"/>
            <w:shd w:val="clear" w:color="auto" w:fill="auto"/>
          </w:tcPr>
          <w:p w14:paraId="46998B6B" w14:textId="77777777" w:rsidR="002E578E" w:rsidRPr="003167FF" w:rsidRDefault="002E578E" w:rsidP="007E0BCD">
            <w:pPr>
              <w:pStyle w:val="TAL"/>
            </w:pPr>
            <w:r w:rsidRPr="003167FF">
              <w:t>Notify_UP_Delivery_Mode</w:t>
            </w:r>
          </w:p>
        </w:tc>
        <w:tc>
          <w:tcPr>
            <w:tcW w:w="1984" w:type="dxa"/>
            <w:shd w:val="clear" w:color="auto" w:fill="auto"/>
          </w:tcPr>
          <w:p w14:paraId="0B865906" w14:textId="77777777" w:rsidR="002E578E" w:rsidRPr="003167FF" w:rsidRDefault="002E578E" w:rsidP="007E0BCD">
            <w:pPr>
              <w:pStyle w:val="TAL"/>
            </w:pPr>
            <w:r w:rsidRPr="003167FF">
              <w:t>VAL server</w:t>
            </w:r>
          </w:p>
        </w:tc>
        <w:tc>
          <w:tcPr>
            <w:tcW w:w="1667" w:type="dxa"/>
            <w:shd w:val="clear" w:color="auto" w:fill="auto"/>
          </w:tcPr>
          <w:p w14:paraId="3C11E3CB" w14:textId="77777777" w:rsidR="002E578E" w:rsidRPr="003167FF" w:rsidRDefault="002E578E" w:rsidP="007E0BCD">
            <w:pPr>
              <w:pStyle w:val="TAL"/>
            </w:pPr>
            <w:r w:rsidRPr="003167FF">
              <w:t>Subscribe/Notify</w:t>
            </w:r>
          </w:p>
        </w:tc>
      </w:tr>
      <w:tr w:rsidR="002E578E" w:rsidRPr="003167FF" w14:paraId="02F91BCD" w14:textId="77777777" w:rsidTr="00462579">
        <w:trPr>
          <w:trHeight w:val="136"/>
        </w:trPr>
        <w:tc>
          <w:tcPr>
            <w:tcW w:w="3369" w:type="dxa"/>
            <w:vMerge/>
            <w:shd w:val="clear" w:color="auto" w:fill="auto"/>
          </w:tcPr>
          <w:p w14:paraId="2BE8C00F" w14:textId="77777777" w:rsidR="002E578E" w:rsidRPr="003167FF" w:rsidRDefault="002E578E" w:rsidP="00B36C2D">
            <w:pPr>
              <w:pStyle w:val="TAL"/>
            </w:pPr>
          </w:p>
        </w:tc>
        <w:tc>
          <w:tcPr>
            <w:tcW w:w="2835" w:type="dxa"/>
            <w:shd w:val="clear" w:color="auto" w:fill="auto"/>
          </w:tcPr>
          <w:p w14:paraId="1B1CC24A" w14:textId="1D2F806E" w:rsidR="002E578E" w:rsidRPr="003167FF" w:rsidRDefault="002E578E" w:rsidP="00B36C2D">
            <w:pPr>
              <w:pStyle w:val="TAL"/>
            </w:pPr>
            <w:r w:rsidRPr="0061602B">
              <w:t>Reliable_Transmission</w:t>
            </w:r>
          </w:p>
        </w:tc>
        <w:tc>
          <w:tcPr>
            <w:tcW w:w="1984" w:type="dxa"/>
            <w:shd w:val="clear" w:color="auto" w:fill="auto"/>
          </w:tcPr>
          <w:p w14:paraId="39564542" w14:textId="425EB295" w:rsidR="002E578E" w:rsidRPr="003167FF" w:rsidRDefault="002E578E" w:rsidP="00B36C2D">
            <w:pPr>
              <w:pStyle w:val="TAL"/>
            </w:pPr>
            <w:r>
              <w:rPr>
                <w:rFonts w:hint="eastAsia"/>
                <w:lang w:eastAsia="zh-CN"/>
              </w:rPr>
              <w:t>V</w:t>
            </w:r>
            <w:r>
              <w:rPr>
                <w:lang w:eastAsia="zh-CN"/>
              </w:rPr>
              <w:t>AL server, SEALDD server</w:t>
            </w:r>
          </w:p>
        </w:tc>
        <w:tc>
          <w:tcPr>
            <w:tcW w:w="1667" w:type="dxa"/>
            <w:shd w:val="clear" w:color="auto" w:fill="auto"/>
          </w:tcPr>
          <w:p w14:paraId="3DABCD8B" w14:textId="45F5E7ED" w:rsidR="002E578E" w:rsidRPr="003167FF" w:rsidRDefault="002E578E" w:rsidP="00B36C2D">
            <w:pPr>
              <w:pStyle w:val="TAL"/>
            </w:pPr>
            <w:r w:rsidRPr="003167FF">
              <w:t>Request /Response</w:t>
            </w:r>
          </w:p>
        </w:tc>
      </w:tr>
      <w:tr w:rsidR="002E578E" w:rsidRPr="003167FF" w14:paraId="3BA26B9F" w14:textId="77777777" w:rsidTr="00462579">
        <w:trPr>
          <w:trHeight w:val="136"/>
        </w:trPr>
        <w:tc>
          <w:tcPr>
            <w:tcW w:w="3369" w:type="dxa"/>
            <w:vMerge/>
            <w:shd w:val="clear" w:color="auto" w:fill="auto"/>
          </w:tcPr>
          <w:p w14:paraId="6C6F62AB" w14:textId="77777777" w:rsidR="002E578E" w:rsidRPr="003167FF" w:rsidRDefault="002E578E" w:rsidP="002E578E">
            <w:pPr>
              <w:pStyle w:val="TAL"/>
            </w:pPr>
          </w:p>
        </w:tc>
        <w:tc>
          <w:tcPr>
            <w:tcW w:w="2835" w:type="dxa"/>
            <w:shd w:val="clear" w:color="auto" w:fill="auto"/>
          </w:tcPr>
          <w:p w14:paraId="08293262" w14:textId="20A5A780" w:rsidR="002E578E" w:rsidRPr="0061602B" w:rsidRDefault="002E578E" w:rsidP="002E578E">
            <w:pPr>
              <w:pStyle w:val="TAL"/>
            </w:pPr>
            <w:r w:rsidRPr="00E5242F">
              <w:t>BDT_Configuration_Request</w:t>
            </w:r>
          </w:p>
        </w:tc>
        <w:tc>
          <w:tcPr>
            <w:tcW w:w="1984" w:type="dxa"/>
            <w:shd w:val="clear" w:color="auto" w:fill="auto"/>
          </w:tcPr>
          <w:p w14:paraId="2F7EA19C" w14:textId="0E17A3D5" w:rsidR="002E578E" w:rsidRDefault="002E578E" w:rsidP="002E578E">
            <w:pPr>
              <w:pStyle w:val="TAL"/>
              <w:rPr>
                <w:lang w:eastAsia="zh-CN"/>
              </w:rPr>
            </w:pPr>
            <w:r w:rsidRPr="00E5242F">
              <w:t>VAL server</w:t>
            </w:r>
          </w:p>
        </w:tc>
        <w:tc>
          <w:tcPr>
            <w:tcW w:w="1667" w:type="dxa"/>
            <w:shd w:val="clear" w:color="auto" w:fill="auto"/>
          </w:tcPr>
          <w:p w14:paraId="280AA681" w14:textId="3BF4DD0C" w:rsidR="002E578E" w:rsidRPr="003167FF" w:rsidRDefault="002E578E" w:rsidP="002E578E">
            <w:pPr>
              <w:pStyle w:val="TAL"/>
            </w:pPr>
            <w:r w:rsidRPr="00E5242F">
              <w:t>Subscribe/Notify</w:t>
            </w:r>
          </w:p>
        </w:tc>
      </w:tr>
      <w:tr w:rsidR="002E578E" w:rsidRPr="003167FF" w14:paraId="0886A9BE" w14:textId="77777777" w:rsidTr="00462579">
        <w:trPr>
          <w:trHeight w:val="136"/>
        </w:trPr>
        <w:tc>
          <w:tcPr>
            <w:tcW w:w="3369" w:type="dxa"/>
            <w:vMerge/>
            <w:shd w:val="clear" w:color="auto" w:fill="auto"/>
          </w:tcPr>
          <w:p w14:paraId="69D7166E" w14:textId="77777777" w:rsidR="002E578E" w:rsidRPr="003167FF" w:rsidRDefault="002E578E" w:rsidP="002E578E">
            <w:pPr>
              <w:pStyle w:val="TAL"/>
            </w:pPr>
          </w:p>
        </w:tc>
        <w:tc>
          <w:tcPr>
            <w:tcW w:w="2835" w:type="dxa"/>
            <w:shd w:val="clear" w:color="auto" w:fill="auto"/>
          </w:tcPr>
          <w:p w14:paraId="7B845AEA" w14:textId="3BD0F7D1" w:rsidR="002E578E" w:rsidRPr="0061602B" w:rsidRDefault="002E578E" w:rsidP="002E578E">
            <w:pPr>
              <w:pStyle w:val="TAL"/>
            </w:pPr>
            <w:r w:rsidRPr="00E5242F">
              <w:t>BDT_Negotiation_Notification</w:t>
            </w:r>
          </w:p>
        </w:tc>
        <w:tc>
          <w:tcPr>
            <w:tcW w:w="1984" w:type="dxa"/>
            <w:shd w:val="clear" w:color="auto" w:fill="auto"/>
          </w:tcPr>
          <w:p w14:paraId="1FA0C4DC" w14:textId="5ABFDA53" w:rsidR="002E578E" w:rsidRDefault="002E578E" w:rsidP="002E578E">
            <w:pPr>
              <w:pStyle w:val="TAL"/>
              <w:rPr>
                <w:lang w:eastAsia="zh-CN"/>
              </w:rPr>
            </w:pPr>
            <w:r w:rsidRPr="00E5242F">
              <w:t>VAL server</w:t>
            </w:r>
          </w:p>
        </w:tc>
        <w:tc>
          <w:tcPr>
            <w:tcW w:w="1667" w:type="dxa"/>
            <w:shd w:val="clear" w:color="auto" w:fill="auto"/>
          </w:tcPr>
          <w:p w14:paraId="75ACFD84" w14:textId="0D279459" w:rsidR="002E578E" w:rsidRPr="003167FF" w:rsidRDefault="002E578E" w:rsidP="002E578E">
            <w:pPr>
              <w:pStyle w:val="TAL"/>
            </w:pPr>
            <w:r w:rsidRPr="00E5242F">
              <w:t>Subscribe/Notify</w:t>
            </w:r>
          </w:p>
        </w:tc>
      </w:tr>
      <w:tr w:rsidR="002E578E" w:rsidRPr="003167FF" w14:paraId="60F46A3E" w14:textId="77777777" w:rsidTr="00462579">
        <w:trPr>
          <w:trHeight w:val="136"/>
        </w:trPr>
        <w:tc>
          <w:tcPr>
            <w:tcW w:w="3369" w:type="dxa"/>
            <w:vMerge/>
            <w:shd w:val="clear" w:color="auto" w:fill="auto"/>
          </w:tcPr>
          <w:p w14:paraId="423D58D3" w14:textId="77777777" w:rsidR="002E578E" w:rsidRPr="003167FF" w:rsidRDefault="002E578E" w:rsidP="002E578E">
            <w:pPr>
              <w:pStyle w:val="TAL"/>
            </w:pPr>
          </w:p>
        </w:tc>
        <w:tc>
          <w:tcPr>
            <w:tcW w:w="2835" w:type="dxa"/>
            <w:shd w:val="clear" w:color="auto" w:fill="auto"/>
          </w:tcPr>
          <w:p w14:paraId="46857AE8" w14:textId="4272C6EA" w:rsidR="002E578E" w:rsidRPr="0061602B" w:rsidRDefault="002E578E" w:rsidP="002E578E">
            <w:pPr>
              <w:pStyle w:val="TAL"/>
            </w:pPr>
            <w:r w:rsidRPr="00E5242F">
              <w:t>BDT_Configuration_Get</w:t>
            </w:r>
          </w:p>
        </w:tc>
        <w:tc>
          <w:tcPr>
            <w:tcW w:w="1984" w:type="dxa"/>
            <w:shd w:val="clear" w:color="auto" w:fill="auto"/>
          </w:tcPr>
          <w:p w14:paraId="09C8F179" w14:textId="4845DBC5" w:rsidR="002E578E" w:rsidRDefault="002E578E" w:rsidP="002E578E">
            <w:pPr>
              <w:pStyle w:val="TAL"/>
              <w:rPr>
                <w:lang w:eastAsia="zh-CN"/>
              </w:rPr>
            </w:pPr>
            <w:r w:rsidRPr="00E5242F">
              <w:t>VAL server</w:t>
            </w:r>
          </w:p>
        </w:tc>
        <w:tc>
          <w:tcPr>
            <w:tcW w:w="1667" w:type="dxa"/>
            <w:shd w:val="clear" w:color="auto" w:fill="auto"/>
          </w:tcPr>
          <w:p w14:paraId="7CE4649A" w14:textId="3B0CE976" w:rsidR="002E578E" w:rsidRPr="003167FF" w:rsidRDefault="002E578E" w:rsidP="002E578E">
            <w:pPr>
              <w:pStyle w:val="TAL"/>
            </w:pPr>
            <w:r w:rsidRPr="00E5242F">
              <w:t>Request /Response</w:t>
            </w:r>
          </w:p>
        </w:tc>
      </w:tr>
      <w:tr w:rsidR="002E578E" w:rsidRPr="003167FF" w14:paraId="7ACED81A" w14:textId="77777777" w:rsidTr="00462579">
        <w:trPr>
          <w:trHeight w:val="136"/>
        </w:trPr>
        <w:tc>
          <w:tcPr>
            <w:tcW w:w="3369" w:type="dxa"/>
            <w:vMerge/>
            <w:shd w:val="clear" w:color="auto" w:fill="auto"/>
          </w:tcPr>
          <w:p w14:paraId="5C1C375A" w14:textId="77777777" w:rsidR="002E578E" w:rsidRPr="003167FF" w:rsidRDefault="002E578E" w:rsidP="002E578E">
            <w:pPr>
              <w:pStyle w:val="TAL"/>
            </w:pPr>
          </w:p>
        </w:tc>
        <w:tc>
          <w:tcPr>
            <w:tcW w:w="2835" w:type="dxa"/>
            <w:shd w:val="clear" w:color="auto" w:fill="auto"/>
          </w:tcPr>
          <w:p w14:paraId="41846803" w14:textId="796525FC" w:rsidR="002E578E" w:rsidRPr="0061602B" w:rsidRDefault="002E578E" w:rsidP="002E578E">
            <w:pPr>
              <w:pStyle w:val="TAL"/>
            </w:pPr>
            <w:r w:rsidRPr="00E5242F">
              <w:t>BDT_Configuration_Update</w:t>
            </w:r>
          </w:p>
        </w:tc>
        <w:tc>
          <w:tcPr>
            <w:tcW w:w="1984" w:type="dxa"/>
            <w:shd w:val="clear" w:color="auto" w:fill="auto"/>
          </w:tcPr>
          <w:p w14:paraId="0F971FA6" w14:textId="386F37BF" w:rsidR="002E578E" w:rsidRDefault="002E578E" w:rsidP="002E578E">
            <w:pPr>
              <w:pStyle w:val="TAL"/>
              <w:rPr>
                <w:lang w:eastAsia="zh-CN"/>
              </w:rPr>
            </w:pPr>
            <w:r w:rsidRPr="00E5242F">
              <w:t>VAL server</w:t>
            </w:r>
          </w:p>
        </w:tc>
        <w:tc>
          <w:tcPr>
            <w:tcW w:w="1667" w:type="dxa"/>
            <w:shd w:val="clear" w:color="auto" w:fill="auto"/>
          </w:tcPr>
          <w:p w14:paraId="33A5CDA4" w14:textId="1DBA7653" w:rsidR="002E578E" w:rsidRPr="003167FF" w:rsidRDefault="002E578E" w:rsidP="002E578E">
            <w:pPr>
              <w:pStyle w:val="TAL"/>
            </w:pPr>
            <w:r w:rsidRPr="00E5242F">
              <w:t>Request /Response</w:t>
            </w:r>
          </w:p>
        </w:tc>
      </w:tr>
      <w:tr w:rsidR="002E578E" w:rsidRPr="003167FF" w14:paraId="0D620460" w14:textId="77777777" w:rsidTr="00462579">
        <w:trPr>
          <w:trHeight w:val="136"/>
        </w:trPr>
        <w:tc>
          <w:tcPr>
            <w:tcW w:w="3369" w:type="dxa"/>
            <w:vMerge/>
            <w:shd w:val="clear" w:color="auto" w:fill="auto"/>
          </w:tcPr>
          <w:p w14:paraId="46BA7C62" w14:textId="77777777" w:rsidR="002E578E" w:rsidRPr="003167FF" w:rsidRDefault="002E578E" w:rsidP="002E578E">
            <w:pPr>
              <w:pStyle w:val="TAL"/>
            </w:pPr>
          </w:p>
        </w:tc>
        <w:tc>
          <w:tcPr>
            <w:tcW w:w="2835" w:type="dxa"/>
            <w:shd w:val="clear" w:color="auto" w:fill="auto"/>
          </w:tcPr>
          <w:p w14:paraId="7B4285DA" w14:textId="155A2320" w:rsidR="002E578E" w:rsidRPr="0061602B" w:rsidRDefault="002E578E" w:rsidP="002E578E">
            <w:pPr>
              <w:pStyle w:val="TAL"/>
            </w:pPr>
            <w:r w:rsidRPr="00E5242F">
              <w:t>BDT_Configuration_Delete</w:t>
            </w:r>
          </w:p>
        </w:tc>
        <w:tc>
          <w:tcPr>
            <w:tcW w:w="1984" w:type="dxa"/>
            <w:shd w:val="clear" w:color="auto" w:fill="auto"/>
          </w:tcPr>
          <w:p w14:paraId="4215FC9F" w14:textId="3E02355A" w:rsidR="002E578E" w:rsidRDefault="002E578E" w:rsidP="002E578E">
            <w:pPr>
              <w:pStyle w:val="TAL"/>
              <w:rPr>
                <w:lang w:eastAsia="zh-CN"/>
              </w:rPr>
            </w:pPr>
            <w:r w:rsidRPr="00E5242F">
              <w:t>VAL server</w:t>
            </w:r>
          </w:p>
        </w:tc>
        <w:tc>
          <w:tcPr>
            <w:tcW w:w="1667" w:type="dxa"/>
            <w:shd w:val="clear" w:color="auto" w:fill="auto"/>
          </w:tcPr>
          <w:p w14:paraId="6089467D" w14:textId="75C59668" w:rsidR="002E578E" w:rsidRPr="003167FF" w:rsidRDefault="002E578E" w:rsidP="002E578E">
            <w:pPr>
              <w:pStyle w:val="TAL"/>
            </w:pPr>
            <w:r w:rsidRPr="00E5242F">
              <w:t>Request /Response</w:t>
            </w:r>
          </w:p>
        </w:tc>
      </w:tr>
      <w:tr w:rsidR="00312C76" w:rsidRPr="003167FF" w14:paraId="42030041" w14:textId="77777777" w:rsidTr="00462579">
        <w:trPr>
          <w:trHeight w:val="136"/>
        </w:trPr>
        <w:tc>
          <w:tcPr>
            <w:tcW w:w="3369" w:type="dxa"/>
            <w:shd w:val="clear" w:color="auto" w:fill="auto"/>
          </w:tcPr>
          <w:p w14:paraId="1E90FCA3" w14:textId="77777777" w:rsidR="00312C76" w:rsidRPr="003167FF" w:rsidRDefault="00312C76" w:rsidP="007E0BCD">
            <w:pPr>
              <w:pStyle w:val="TAL"/>
            </w:pPr>
          </w:p>
        </w:tc>
        <w:tc>
          <w:tcPr>
            <w:tcW w:w="2835" w:type="dxa"/>
            <w:shd w:val="clear" w:color="auto" w:fill="auto"/>
          </w:tcPr>
          <w:p w14:paraId="3B38B77B" w14:textId="77777777" w:rsidR="00312C76" w:rsidRPr="003167FF" w:rsidRDefault="00312C76" w:rsidP="007E0BCD">
            <w:pPr>
              <w:pStyle w:val="TAL"/>
            </w:pPr>
            <w:r w:rsidRPr="003167FF">
              <w:t>TSC_Stream_Availability_Discovery</w:t>
            </w:r>
          </w:p>
        </w:tc>
        <w:tc>
          <w:tcPr>
            <w:tcW w:w="1984" w:type="dxa"/>
            <w:shd w:val="clear" w:color="auto" w:fill="auto"/>
          </w:tcPr>
          <w:p w14:paraId="09E3C15A" w14:textId="77777777" w:rsidR="00312C76" w:rsidRPr="003167FF" w:rsidRDefault="00312C76" w:rsidP="007E0BCD">
            <w:pPr>
              <w:pStyle w:val="TAL"/>
            </w:pPr>
            <w:r w:rsidRPr="003167FF">
              <w:t>VAL server</w:t>
            </w:r>
          </w:p>
        </w:tc>
        <w:tc>
          <w:tcPr>
            <w:tcW w:w="1667" w:type="dxa"/>
            <w:shd w:val="clear" w:color="auto" w:fill="auto"/>
          </w:tcPr>
          <w:p w14:paraId="017D611B" w14:textId="77777777" w:rsidR="00312C76" w:rsidRPr="003167FF" w:rsidRDefault="00312C76" w:rsidP="007E0BCD">
            <w:pPr>
              <w:pStyle w:val="TAL"/>
            </w:pPr>
            <w:r w:rsidRPr="003167FF">
              <w:t>Request /Response</w:t>
            </w:r>
          </w:p>
        </w:tc>
      </w:tr>
      <w:tr w:rsidR="00312C76" w:rsidRPr="003167FF" w14:paraId="23CAE9A8" w14:textId="77777777" w:rsidTr="00462579">
        <w:trPr>
          <w:trHeight w:val="136"/>
        </w:trPr>
        <w:tc>
          <w:tcPr>
            <w:tcW w:w="3369" w:type="dxa"/>
            <w:shd w:val="clear" w:color="auto" w:fill="auto"/>
          </w:tcPr>
          <w:p w14:paraId="082DA758" w14:textId="77777777" w:rsidR="00312C76" w:rsidRPr="003167FF" w:rsidRDefault="00312C76" w:rsidP="007E0BCD">
            <w:pPr>
              <w:pStyle w:val="TAL"/>
            </w:pPr>
          </w:p>
        </w:tc>
        <w:tc>
          <w:tcPr>
            <w:tcW w:w="2835" w:type="dxa"/>
            <w:shd w:val="clear" w:color="auto" w:fill="auto"/>
          </w:tcPr>
          <w:p w14:paraId="5A797EDC" w14:textId="77777777" w:rsidR="00312C76" w:rsidRPr="003167FF" w:rsidRDefault="00312C76" w:rsidP="007E0BCD">
            <w:pPr>
              <w:pStyle w:val="TAL"/>
            </w:pPr>
            <w:r w:rsidRPr="003167FF">
              <w:t>TSC_Stream_Creation</w:t>
            </w:r>
          </w:p>
        </w:tc>
        <w:tc>
          <w:tcPr>
            <w:tcW w:w="1984" w:type="dxa"/>
            <w:shd w:val="clear" w:color="auto" w:fill="auto"/>
          </w:tcPr>
          <w:p w14:paraId="020497FD" w14:textId="77777777" w:rsidR="00312C76" w:rsidRPr="003167FF" w:rsidRDefault="00312C76" w:rsidP="007E0BCD">
            <w:pPr>
              <w:pStyle w:val="TAL"/>
            </w:pPr>
            <w:r w:rsidRPr="003167FF">
              <w:t>VAL server</w:t>
            </w:r>
          </w:p>
        </w:tc>
        <w:tc>
          <w:tcPr>
            <w:tcW w:w="1667" w:type="dxa"/>
            <w:shd w:val="clear" w:color="auto" w:fill="auto"/>
          </w:tcPr>
          <w:p w14:paraId="05478521" w14:textId="77777777" w:rsidR="00312C76" w:rsidRPr="003167FF" w:rsidRDefault="00312C76" w:rsidP="007E0BCD">
            <w:pPr>
              <w:pStyle w:val="TAL"/>
            </w:pPr>
            <w:r w:rsidRPr="003167FF">
              <w:t>Request /Response</w:t>
            </w:r>
          </w:p>
        </w:tc>
      </w:tr>
      <w:tr w:rsidR="00312C76" w:rsidRPr="003167FF" w14:paraId="1829549D" w14:textId="77777777" w:rsidTr="00462579">
        <w:trPr>
          <w:trHeight w:val="136"/>
        </w:trPr>
        <w:tc>
          <w:tcPr>
            <w:tcW w:w="3369" w:type="dxa"/>
            <w:shd w:val="clear" w:color="auto" w:fill="auto"/>
          </w:tcPr>
          <w:p w14:paraId="3A729203" w14:textId="77777777" w:rsidR="00312C76" w:rsidRPr="003167FF" w:rsidRDefault="00312C76" w:rsidP="007E0BCD">
            <w:pPr>
              <w:pStyle w:val="TAL"/>
            </w:pPr>
          </w:p>
        </w:tc>
        <w:tc>
          <w:tcPr>
            <w:tcW w:w="2835" w:type="dxa"/>
            <w:shd w:val="clear" w:color="auto" w:fill="auto"/>
          </w:tcPr>
          <w:p w14:paraId="58584C53" w14:textId="77777777" w:rsidR="00312C76" w:rsidRPr="003167FF" w:rsidRDefault="00312C76" w:rsidP="007E0BCD">
            <w:pPr>
              <w:pStyle w:val="TAL"/>
            </w:pPr>
            <w:r w:rsidRPr="003167FF">
              <w:t>TSC_Stream_Deletion</w:t>
            </w:r>
          </w:p>
        </w:tc>
        <w:tc>
          <w:tcPr>
            <w:tcW w:w="1984" w:type="dxa"/>
            <w:shd w:val="clear" w:color="auto" w:fill="auto"/>
          </w:tcPr>
          <w:p w14:paraId="4E74FC65" w14:textId="77777777" w:rsidR="00312C76" w:rsidRPr="003167FF" w:rsidRDefault="00312C76" w:rsidP="007E0BCD">
            <w:pPr>
              <w:pStyle w:val="TAL"/>
            </w:pPr>
            <w:r w:rsidRPr="003167FF">
              <w:t>VAL server</w:t>
            </w:r>
          </w:p>
        </w:tc>
        <w:tc>
          <w:tcPr>
            <w:tcW w:w="1667" w:type="dxa"/>
            <w:shd w:val="clear" w:color="auto" w:fill="auto"/>
          </w:tcPr>
          <w:p w14:paraId="79038C46" w14:textId="77777777" w:rsidR="00312C76" w:rsidRPr="003167FF" w:rsidRDefault="00312C76" w:rsidP="007E0BCD">
            <w:pPr>
              <w:pStyle w:val="TAL"/>
            </w:pPr>
            <w:r w:rsidRPr="003167FF">
              <w:t>Request /Response</w:t>
            </w:r>
          </w:p>
        </w:tc>
      </w:tr>
      <w:tr w:rsidR="00312C76" w:rsidRPr="003167FF" w14:paraId="34CF7C41" w14:textId="77777777" w:rsidTr="00462579">
        <w:trPr>
          <w:trHeight w:val="136"/>
        </w:trPr>
        <w:tc>
          <w:tcPr>
            <w:tcW w:w="3369" w:type="dxa"/>
            <w:vMerge w:val="restart"/>
            <w:shd w:val="clear" w:color="auto" w:fill="auto"/>
          </w:tcPr>
          <w:p w14:paraId="049FD631" w14:textId="77777777" w:rsidR="00312C76" w:rsidRPr="003167FF" w:rsidRDefault="00312C76" w:rsidP="007E0BCD">
            <w:pPr>
              <w:pStyle w:val="TAL"/>
            </w:pPr>
            <w:r w:rsidRPr="003167FF">
              <w:t>SS_EventsMonitoring</w:t>
            </w:r>
          </w:p>
        </w:tc>
        <w:tc>
          <w:tcPr>
            <w:tcW w:w="2835" w:type="dxa"/>
            <w:shd w:val="clear" w:color="auto" w:fill="auto"/>
          </w:tcPr>
          <w:p w14:paraId="02E8D066" w14:textId="77777777" w:rsidR="00312C76" w:rsidRPr="003167FF" w:rsidRDefault="00312C76" w:rsidP="007E0BCD">
            <w:pPr>
              <w:pStyle w:val="TAL"/>
            </w:pPr>
            <w:r w:rsidRPr="003167FF">
              <w:t>Subscribe_Monitoring_Events</w:t>
            </w:r>
          </w:p>
        </w:tc>
        <w:tc>
          <w:tcPr>
            <w:tcW w:w="1984" w:type="dxa"/>
            <w:shd w:val="clear" w:color="auto" w:fill="auto"/>
          </w:tcPr>
          <w:p w14:paraId="388F8E2E" w14:textId="77777777" w:rsidR="00312C76" w:rsidRPr="003167FF" w:rsidRDefault="00312C76" w:rsidP="007E0BCD">
            <w:pPr>
              <w:pStyle w:val="TAL"/>
            </w:pPr>
            <w:r w:rsidRPr="003167FF">
              <w:t>VAL server</w:t>
            </w:r>
          </w:p>
        </w:tc>
        <w:tc>
          <w:tcPr>
            <w:tcW w:w="1667" w:type="dxa"/>
            <w:vMerge w:val="restart"/>
            <w:shd w:val="clear" w:color="auto" w:fill="auto"/>
          </w:tcPr>
          <w:p w14:paraId="764E4C3B" w14:textId="77777777" w:rsidR="00312C76" w:rsidRPr="003167FF" w:rsidRDefault="00312C76" w:rsidP="007E0BCD">
            <w:pPr>
              <w:pStyle w:val="TAL"/>
            </w:pPr>
            <w:r w:rsidRPr="003167FF">
              <w:t>Subscribe/Notify</w:t>
            </w:r>
          </w:p>
        </w:tc>
      </w:tr>
      <w:tr w:rsidR="00312C76" w:rsidRPr="003167FF" w14:paraId="295453C2" w14:textId="77777777" w:rsidTr="00462579">
        <w:trPr>
          <w:trHeight w:val="136"/>
        </w:trPr>
        <w:tc>
          <w:tcPr>
            <w:tcW w:w="3369" w:type="dxa"/>
            <w:vMerge/>
            <w:shd w:val="clear" w:color="auto" w:fill="auto"/>
          </w:tcPr>
          <w:p w14:paraId="16DE972B" w14:textId="77777777" w:rsidR="00312C76" w:rsidRPr="003167FF" w:rsidRDefault="00312C76" w:rsidP="007E0BCD">
            <w:pPr>
              <w:pStyle w:val="TAL"/>
            </w:pPr>
          </w:p>
        </w:tc>
        <w:tc>
          <w:tcPr>
            <w:tcW w:w="2835" w:type="dxa"/>
            <w:shd w:val="clear" w:color="auto" w:fill="auto"/>
          </w:tcPr>
          <w:p w14:paraId="745A0005" w14:textId="77777777" w:rsidR="00312C76" w:rsidRPr="003167FF" w:rsidRDefault="00312C76" w:rsidP="007E0BCD">
            <w:pPr>
              <w:pStyle w:val="TAL"/>
            </w:pPr>
            <w:r w:rsidRPr="003167FF">
              <w:t>Notify_Monitoring_Events</w:t>
            </w:r>
          </w:p>
        </w:tc>
        <w:tc>
          <w:tcPr>
            <w:tcW w:w="1984" w:type="dxa"/>
            <w:shd w:val="clear" w:color="auto" w:fill="auto"/>
          </w:tcPr>
          <w:p w14:paraId="3BBFB0E2" w14:textId="77777777" w:rsidR="00312C76" w:rsidRPr="003167FF" w:rsidRDefault="00312C76" w:rsidP="007E0BCD">
            <w:pPr>
              <w:pStyle w:val="TAL"/>
            </w:pPr>
            <w:r w:rsidRPr="003167FF">
              <w:t>VAL server</w:t>
            </w:r>
          </w:p>
        </w:tc>
        <w:tc>
          <w:tcPr>
            <w:tcW w:w="1667" w:type="dxa"/>
            <w:vMerge/>
            <w:shd w:val="clear" w:color="auto" w:fill="auto"/>
          </w:tcPr>
          <w:p w14:paraId="43F1ABB0" w14:textId="77777777" w:rsidR="00312C76" w:rsidRPr="003167FF" w:rsidRDefault="00312C76" w:rsidP="007E0BCD">
            <w:pPr>
              <w:pStyle w:val="TAL"/>
            </w:pPr>
          </w:p>
        </w:tc>
      </w:tr>
      <w:tr w:rsidR="00462579" w:rsidRPr="003167FF" w14:paraId="7D22C680" w14:textId="77777777" w:rsidTr="00462579">
        <w:trPr>
          <w:trHeight w:val="136"/>
        </w:trPr>
        <w:tc>
          <w:tcPr>
            <w:tcW w:w="3369" w:type="dxa"/>
            <w:vMerge w:val="restart"/>
            <w:shd w:val="clear" w:color="auto" w:fill="auto"/>
          </w:tcPr>
          <w:p w14:paraId="231E04A2" w14:textId="77777777" w:rsidR="00462579" w:rsidRPr="003167FF" w:rsidRDefault="00462579" w:rsidP="007E0BCD">
            <w:pPr>
              <w:pStyle w:val="TAL"/>
            </w:pPr>
            <w:r w:rsidRPr="003167FF">
              <w:t>SS_NetworkResourceMonitoring</w:t>
            </w:r>
          </w:p>
        </w:tc>
        <w:tc>
          <w:tcPr>
            <w:tcW w:w="2835" w:type="dxa"/>
            <w:shd w:val="clear" w:color="auto" w:fill="auto"/>
          </w:tcPr>
          <w:p w14:paraId="51A47572" w14:textId="77777777" w:rsidR="00462579" w:rsidRPr="003167FF" w:rsidRDefault="00462579" w:rsidP="007E0BCD">
            <w:pPr>
              <w:pStyle w:val="TAL"/>
            </w:pPr>
            <w:r w:rsidRPr="003167FF">
              <w:t>Subscribe_Unicast_QoS_Monitoring</w:t>
            </w:r>
          </w:p>
        </w:tc>
        <w:tc>
          <w:tcPr>
            <w:tcW w:w="1984" w:type="dxa"/>
            <w:shd w:val="clear" w:color="auto" w:fill="auto"/>
          </w:tcPr>
          <w:p w14:paraId="2D3A71E7" w14:textId="77777777" w:rsidR="00462579" w:rsidRPr="003167FF" w:rsidRDefault="00462579" w:rsidP="007E0BCD">
            <w:pPr>
              <w:pStyle w:val="TAL"/>
            </w:pPr>
            <w:r w:rsidRPr="003167FF">
              <w:t>VAL server</w:t>
            </w:r>
          </w:p>
        </w:tc>
        <w:tc>
          <w:tcPr>
            <w:tcW w:w="1667" w:type="dxa"/>
            <w:vMerge w:val="restart"/>
            <w:shd w:val="clear" w:color="auto" w:fill="auto"/>
          </w:tcPr>
          <w:p w14:paraId="36307C71" w14:textId="77777777" w:rsidR="00462579" w:rsidRPr="003167FF" w:rsidRDefault="00462579" w:rsidP="007E0BCD">
            <w:pPr>
              <w:pStyle w:val="TAL"/>
            </w:pPr>
            <w:r w:rsidRPr="003167FF">
              <w:t>Subscribe/Notify</w:t>
            </w:r>
          </w:p>
        </w:tc>
      </w:tr>
      <w:tr w:rsidR="00462579" w:rsidRPr="003167FF" w14:paraId="1BD0EE74" w14:textId="77777777" w:rsidTr="00462579">
        <w:trPr>
          <w:trHeight w:val="136"/>
        </w:trPr>
        <w:tc>
          <w:tcPr>
            <w:tcW w:w="3369" w:type="dxa"/>
            <w:vMerge/>
            <w:shd w:val="clear" w:color="auto" w:fill="auto"/>
          </w:tcPr>
          <w:p w14:paraId="3A261955" w14:textId="77777777" w:rsidR="00462579" w:rsidRPr="003167FF" w:rsidRDefault="00462579" w:rsidP="007E0BCD">
            <w:pPr>
              <w:pStyle w:val="TAL"/>
            </w:pPr>
          </w:p>
        </w:tc>
        <w:tc>
          <w:tcPr>
            <w:tcW w:w="2835" w:type="dxa"/>
            <w:shd w:val="clear" w:color="auto" w:fill="auto"/>
          </w:tcPr>
          <w:p w14:paraId="62A69D08" w14:textId="77777777" w:rsidR="00462579" w:rsidRPr="003167FF" w:rsidRDefault="00462579" w:rsidP="007E0BCD">
            <w:pPr>
              <w:pStyle w:val="TAL"/>
            </w:pPr>
            <w:r w:rsidRPr="003167FF">
              <w:t>Notify_Unicast_QoS_Monitoring</w:t>
            </w:r>
          </w:p>
        </w:tc>
        <w:tc>
          <w:tcPr>
            <w:tcW w:w="1984" w:type="dxa"/>
            <w:shd w:val="clear" w:color="auto" w:fill="auto"/>
          </w:tcPr>
          <w:p w14:paraId="2CE31CDD" w14:textId="77777777" w:rsidR="00462579" w:rsidRPr="003167FF" w:rsidRDefault="00462579" w:rsidP="007E0BCD">
            <w:pPr>
              <w:pStyle w:val="TAL"/>
            </w:pPr>
            <w:r w:rsidRPr="003167FF">
              <w:t>VAL server</w:t>
            </w:r>
          </w:p>
        </w:tc>
        <w:tc>
          <w:tcPr>
            <w:tcW w:w="1667" w:type="dxa"/>
            <w:vMerge/>
            <w:shd w:val="clear" w:color="auto" w:fill="auto"/>
          </w:tcPr>
          <w:p w14:paraId="1FD725C6" w14:textId="77777777" w:rsidR="00462579" w:rsidRPr="003167FF" w:rsidRDefault="00462579" w:rsidP="007E0BCD">
            <w:pPr>
              <w:pStyle w:val="TAL"/>
            </w:pPr>
          </w:p>
        </w:tc>
      </w:tr>
      <w:tr w:rsidR="00462579" w:rsidRPr="003167FF" w14:paraId="6D9812C4" w14:textId="77777777" w:rsidTr="00462579">
        <w:trPr>
          <w:trHeight w:val="136"/>
        </w:trPr>
        <w:tc>
          <w:tcPr>
            <w:tcW w:w="3369" w:type="dxa"/>
            <w:vMerge/>
            <w:shd w:val="clear" w:color="auto" w:fill="auto"/>
          </w:tcPr>
          <w:p w14:paraId="3958A398" w14:textId="77777777" w:rsidR="00462579" w:rsidRPr="003167FF" w:rsidRDefault="00462579" w:rsidP="007E0BCD">
            <w:pPr>
              <w:pStyle w:val="TAL"/>
            </w:pPr>
          </w:p>
        </w:tc>
        <w:tc>
          <w:tcPr>
            <w:tcW w:w="2835" w:type="dxa"/>
            <w:shd w:val="clear" w:color="auto" w:fill="auto"/>
          </w:tcPr>
          <w:p w14:paraId="1888D4B0" w14:textId="77777777" w:rsidR="00462579" w:rsidRPr="003167FF" w:rsidRDefault="00462579" w:rsidP="007E0BCD">
            <w:pPr>
              <w:pStyle w:val="TAL"/>
            </w:pPr>
            <w:r w:rsidRPr="003167FF">
              <w:t>Unsubscribe_Unicast_QoS_Monitoring</w:t>
            </w:r>
          </w:p>
        </w:tc>
        <w:tc>
          <w:tcPr>
            <w:tcW w:w="1984" w:type="dxa"/>
            <w:shd w:val="clear" w:color="auto" w:fill="auto"/>
          </w:tcPr>
          <w:p w14:paraId="54542EF1" w14:textId="77777777" w:rsidR="00462579" w:rsidRPr="003167FF" w:rsidRDefault="00462579" w:rsidP="007E0BCD">
            <w:pPr>
              <w:pStyle w:val="TAL"/>
            </w:pPr>
            <w:r w:rsidRPr="003167FF">
              <w:t>VAL server</w:t>
            </w:r>
          </w:p>
        </w:tc>
        <w:tc>
          <w:tcPr>
            <w:tcW w:w="1667" w:type="dxa"/>
            <w:vMerge/>
            <w:shd w:val="clear" w:color="auto" w:fill="auto"/>
          </w:tcPr>
          <w:p w14:paraId="3C99A692" w14:textId="77777777" w:rsidR="00462579" w:rsidRPr="003167FF" w:rsidRDefault="00462579" w:rsidP="007E0BCD">
            <w:pPr>
              <w:pStyle w:val="TAL"/>
            </w:pPr>
          </w:p>
        </w:tc>
      </w:tr>
      <w:tr w:rsidR="00462579" w:rsidRPr="003167FF" w14:paraId="6D290A41" w14:textId="77777777" w:rsidTr="00462579">
        <w:trPr>
          <w:trHeight w:val="136"/>
        </w:trPr>
        <w:tc>
          <w:tcPr>
            <w:tcW w:w="3369" w:type="dxa"/>
            <w:vMerge/>
            <w:shd w:val="clear" w:color="auto" w:fill="auto"/>
          </w:tcPr>
          <w:p w14:paraId="7E14E056" w14:textId="77777777" w:rsidR="00462579" w:rsidRPr="003167FF" w:rsidRDefault="00462579" w:rsidP="007E0BCD">
            <w:pPr>
              <w:pStyle w:val="TAL"/>
            </w:pPr>
          </w:p>
        </w:tc>
        <w:tc>
          <w:tcPr>
            <w:tcW w:w="2835" w:type="dxa"/>
            <w:shd w:val="clear" w:color="auto" w:fill="auto"/>
          </w:tcPr>
          <w:p w14:paraId="01EF3C41" w14:textId="77777777" w:rsidR="00462579" w:rsidRPr="003167FF" w:rsidRDefault="00462579" w:rsidP="007E0BCD">
            <w:pPr>
              <w:pStyle w:val="TAL"/>
            </w:pPr>
            <w:r w:rsidRPr="003167FF">
              <w:t>Obtain_Unicast_QoS_Monitoring_Data</w:t>
            </w:r>
          </w:p>
        </w:tc>
        <w:tc>
          <w:tcPr>
            <w:tcW w:w="1984" w:type="dxa"/>
            <w:shd w:val="clear" w:color="auto" w:fill="auto"/>
          </w:tcPr>
          <w:p w14:paraId="51E74A93" w14:textId="77777777" w:rsidR="00462579" w:rsidRPr="003167FF" w:rsidRDefault="00462579" w:rsidP="007E0BCD">
            <w:pPr>
              <w:pStyle w:val="TAL"/>
            </w:pPr>
            <w:r w:rsidRPr="003167FF">
              <w:t>VAL server</w:t>
            </w:r>
          </w:p>
        </w:tc>
        <w:tc>
          <w:tcPr>
            <w:tcW w:w="1667" w:type="dxa"/>
            <w:vMerge w:val="restart"/>
            <w:shd w:val="clear" w:color="auto" w:fill="auto"/>
          </w:tcPr>
          <w:p w14:paraId="3124D5C1" w14:textId="77777777" w:rsidR="00462579" w:rsidRPr="003167FF" w:rsidRDefault="00462579" w:rsidP="007E0BCD">
            <w:pPr>
              <w:pStyle w:val="TAL"/>
            </w:pPr>
            <w:r w:rsidRPr="003167FF">
              <w:t>Request /Response</w:t>
            </w:r>
          </w:p>
        </w:tc>
      </w:tr>
      <w:tr w:rsidR="00462579" w:rsidRPr="003167FF" w14:paraId="0C98538C" w14:textId="77777777" w:rsidTr="00462579">
        <w:trPr>
          <w:trHeight w:val="136"/>
        </w:trPr>
        <w:tc>
          <w:tcPr>
            <w:tcW w:w="3369" w:type="dxa"/>
            <w:vMerge/>
            <w:shd w:val="clear" w:color="auto" w:fill="auto"/>
          </w:tcPr>
          <w:p w14:paraId="2A709382" w14:textId="77777777" w:rsidR="00462579" w:rsidRPr="003167FF" w:rsidRDefault="00462579" w:rsidP="00462579">
            <w:pPr>
              <w:pStyle w:val="TAL"/>
            </w:pPr>
          </w:p>
        </w:tc>
        <w:tc>
          <w:tcPr>
            <w:tcW w:w="2835" w:type="dxa"/>
            <w:shd w:val="clear" w:color="auto" w:fill="auto"/>
          </w:tcPr>
          <w:p w14:paraId="3BD7B194" w14:textId="73B6D74D" w:rsidR="00462579" w:rsidRPr="003167FF" w:rsidRDefault="00462579" w:rsidP="00462579">
            <w:pPr>
              <w:pStyle w:val="TAL"/>
            </w:pPr>
            <w:r w:rsidRPr="003167FF">
              <w:t>Update_Unicast_QoS_Monitoring_Subscription</w:t>
            </w:r>
          </w:p>
        </w:tc>
        <w:tc>
          <w:tcPr>
            <w:tcW w:w="1984" w:type="dxa"/>
            <w:shd w:val="clear" w:color="auto" w:fill="auto"/>
          </w:tcPr>
          <w:p w14:paraId="5CC43BF4" w14:textId="486EAB78" w:rsidR="00462579" w:rsidRPr="003167FF" w:rsidRDefault="00462579" w:rsidP="00462579">
            <w:pPr>
              <w:pStyle w:val="TAL"/>
            </w:pPr>
            <w:r w:rsidRPr="003167FF">
              <w:t>VAL server</w:t>
            </w:r>
          </w:p>
        </w:tc>
        <w:tc>
          <w:tcPr>
            <w:tcW w:w="1667" w:type="dxa"/>
            <w:vMerge/>
            <w:shd w:val="clear" w:color="auto" w:fill="auto"/>
          </w:tcPr>
          <w:p w14:paraId="6F3CDA87" w14:textId="77777777" w:rsidR="00462579" w:rsidRPr="003167FF" w:rsidRDefault="00462579" w:rsidP="00462579">
            <w:pPr>
              <w:pStyle w:val="TAL"/>
            </w:pPr>
          </w:p>
        </w:tc>
      </w:tr>
    </w:tbl>
    <w:p w14:paraId="5A7B41D8" w14:textId="77777777" w:rsidR="00312C76" w:rsidRPr="003167FF" w:rsidRDefault="00312C76" w:rsidP="00312C76"/>
    <w:p w14:paraId="4599DA67" w14:textId="77777777" w:rsidR="00312C76" w:rsidRPr="003167FF" w:rsidRDefault="00312C76" w:rsidP="00312C76">
      <w:pPr>
        <w:pStyle w:val="Heading3"/>
      </w:pPr>
      <w:bookmarkStart w:id="1831" w:name="_Toc162886434"/>
      <w:r w:rsidRPr="003167FF">
        <w:t>14.4.2</w:t>
      </w:r>
      <w:r w:rsidRPr="003167FF">
        <w:tab/>
        <w:t>SS_NetworkResourceAdaptation API</w:t>
      </w:r>
      <w:bookmarkEnd w:id="1831"/>
    </w:p>
    <w:p w14:paraId="3A5C8094" w14:textId="77777777" w:rsidR="00312C76" w:rsidRPr="003167FF" w:rsidRDefault="00312C76" w:rsidP="00312C76">
      <w:pPr>
        <w:pStyle w:val="Heading4"/>
      </w:pPr>
      <w:bookmarkStart w:id="1832" w:name="_Toc162886435"/>
      <w:r w:rsidRPr="003167FF">
        <w:t>14.4.2.1</w:t>
      </w:r>
      <w:r w:rsidRPr="003167FF">
        <w:tab/>
        <w:t>General</w:t>
      </w:r>
      <w:bookmarkEnd w:id="1832"/>
    </w:p>
    <w:p w14:paraId="09BD7B78" w14:textId="77777777" w:rsidR="00312C76" w:rsidRPr="003167FF" w:rsidRDefault="00312C76" w:rsidP="00312C76">
      <w:r w:rsidRPr="003167FF">
        <w:rPr>
          <w:b/>
        </w:rPr>
        <w:t>API description:</w:t>
      </w:r>
      <w:r w:rsidRPr="003167FF">
        <w:t xml:space="preserve"> This API enables the VAL server to communicate with the network resource management server for network resource adaptation and VAL UE monitoring over NRM-S.</w:t>
      </w:r>
    </w:p>
    <w:p w14:paraId="45366BEE" w14:textId="77777777" w:rsidR="00312C76" w:rsidRPr="003167FF" w:rsidRDefault="00312C76" w:rsidP="00312C76">
      <w:pPr>
        <w:pStyle w:val="Heading4"/>
      </w:pPr>
      <w:bookmarkStart w:id="1833" w:name="_Toc162886436"/>
      <w:r w:rsidRPr="003167FF">
        <w:t>14.4.2.2</w:t>
      </w:r>
      <w:r w:rsidRPr="003167FF">
        <w:tab/>
        <w:t>Reserve_Network_Resource</w:t>
      </w:r>
      <w:r w:rsidRPr="003167FF" w:rsidDel="00B25B15">
        <w:t xml:space="preserve"> </w:t>
      </w:r>
      <w:r w:rsidRPr="003167FF">
        <w:t>operation</w:t>
      </w:r>
      <w:bookmarkEnd w:id="1833"/>
    </w:p>
    <w:p w14:paraId="53D77249" w14:textId="77777777" w:rsidR="00312C76" w:rsidRPr="003167FF" w:rsidRDefault="00312C76" w:rsidP="00312C76">
      <w:r w:rsidRPr="003167FF">
        <w:rPr>
          <w:b/>
        </w:rPr>
        <w:t xml:space="preserve">API operation name: </w:t>
      </w:r>
      <w:r w:rsidRPr="003167FF">
        <w:t>Reserve_Network_Resource</w:t>
      </w:r>
    </w:p>
    <w:p w14:paraId="0B4838C8" w14:textId="77777777" w:rsidR="00312C76" w:rsidRPr="003167FF" w:rsidRDefault="00312C76" w:rsidP="00312C76">
      <w:pPr>
        <w:rPr>
          <w:lang w:eastAsia="zh-CN"/>
        </w:rPr>
      </w:pPr>
      <w:r w:rsidRPr="003167FF">
        <w:rPr>
          <w:b/>
        </w:rPr>
        <w:t>Description:</w:t>
      </w:r>
      <w:r w:rsidRPr="003167FF">
        <w:t xml:space="preserve"> Requesting for network resource adaptation.</w:t>
      </w:r>
    </w:p>
    <w:p w14:paraId="6CB71776" w14:textId="77777777" w:rsidR="00312C76" w:rsidRPr="003167FF" w:rsidRDefault="00312C76" w:rsidP="00312C76">
      <w:r w:rsidRPr="003167FF">
        <w:rPr>
          <w:b/>
        </w:rPr>
        <w:t>Known Consumers:</w:t>
      </w:r>
      <w:r w:rsidRPr="003167FF">
        <w:t xml:space="preserve"> VAL server.</w:t>
      </w:r>
    </w:p>
    <w:p w14:paraId="470BFCA8"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w:t>
      </w:r>
    </w:p>
    <w:p w14:paraId="31E89D5D"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w:t>
      </w:r>
    </w:p>
    <w:p w14:paraId="43E9B494" w14:textId="77777777" w:rsidR="00312C76" w:rsidRPr="003167FF" w:rsidRDefault="00312C76" w:rsidP="00312C76">
      <w:pPr>
        <w:rPr>
          <w:lang w:eastAsia="zh-CN"/>
        </w:rPr>
      </w:pPr>
      <w:r w:rsidRPr="003167FF">
        <w:rPr>
          <w:lang w:eastAsia="zh-CN"/>
        </w:rPr>
        <w:t>See subclause 14.3.3 for the details of usage of this API operation.</w:t>
      </w:r>
    </w:p>
    <w:p w14:paraId="77C169A7" w14:textId="77777777" w:rsidR="00312C76" w:rsidRPr="003167FF" w:rsidRDefault="00312C76" w:rsidP="00312C76">
      <w:pPr>
        <w:pStyle w:val="Heading4"/>
      </w:pPr>
      <w:bookmarkStart w:id="1834" w:name="_Toc162886437"/>
      <w:r w:rsidRPr="003167FF">
        <w:t>14.4.2.3</w:t>
      </w:r>
      <w:r w:rsidRPr="003167FF">
        <w:tab/>
        <w:t>Request_Unicast_Resource</w:t>
      </w:r>
      <w:bookmarkEnd w:id="1834"/>
    </w:p>
    <w:p w14:paraId="51FF2E58" w14:textId="77777777" w:rsidR="00312C76" w:rsidRPr="003167FF" w:rsidRDefault="00312C76" w:rsidP="00312C76">
      <w:r w:rsidRPr="003167FF">
        <w:rPr>
          <w:b/>
        </w:rPr>
        <w:t xml:space="preserve">API operation name: </w:t>
      </w:r>
      <w:r w:rsidRPr="003167FF">
        <w:t>Request_Unicast_Resource</w:t>
      </w:r>
    </w:p>
    <w:p w14:paraId="45A1B76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unicast resource</w:t>
      </w:r>
      <w:r w:rsidRPr="003167FF">
        <w:t>.</w:t>
      </w:r>
    </w:p>
    <w:p w14:paraId="6806485A" w14:textId="77777777" w:rsidR="00312C76" w:rsidRPr="003167FF" w:rsidRDefault="00312C76" w:rsidP="00312C76">
      <w:r w:rsidRPr="003167FF">
        <w:rPr>
          <w:b/>
        </w:rPr>
        <w:t>Known Consumers:</w:t>
      </w:r>
      <w:r w:rsidRPr="003167FF">
        <w:t xml:space="preserve"> VAL server.</w:t>
      </w:r>
    </w:p>
    <w:p w14:paraId="5412A5A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14.3.2.6</w:t>
      </w:r>
    </w:p>
    <w:p w14:paraId="6A699BE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14.3.2.7</w:t>
      </w:r>
    </w:p>
    <w:p w14:paraId="708FF65D" w14:textId="77777777" w:rsidR="00312C76" w:rsidRPr="003167FF" w:rsidRDefault="00312C76" w:rsidP="00312C76">
      <w:pPr>
        <w:rPr>
          <w:lang w:eastAsia="zh-CN"/>
        </w:rPr>
      </w:pPr>
      <w:r w:rsidRPr="003167FF">
        <w:rPr>
          <w:lang w:eastAsia="zh-CN"/>
        </w:rPr>
        <w:t>See subclause 14.3.3 for the details of usage of this API operation.</w:t>
      </w:r>
    </w:p>
    <w:p w14:paraId="5DEB461E" w14:textId="77777777" w:rsidR="00312C76" w:rsidRPr="003167FF" w:rsidRDefault="00312C76" w:rsidP="00312C76">
      <w:pPr>
        <w:pStyle w:val="Heading4"/>
      </w:pPr>
      <w:bookmarkStart w:id="1835" w:name="_Toc162886438"/>
      <w:r w:rsidRPr="003167FF">
        <w:t>14.4.2.4</w:t>
      </w:r>
      <w:r w:rsidRPr="003167FF">
        <w:tab/>
        <w:t>Update_Unicast_Resource</w:t>
      </w:r>
      <w:bookmarkEnd w:id="1835"/>
    </w:p>
    <w:p w14:paraId="25EDE250" w14:textId="77777777" w:rsidR="00312C76" w:rsidRPr="003167FF" w:rsidRDefault="00312C76" w:rsidP="00312C76">
      <w:r w:rsidRPr="003167FF">
        <w:rPr>
          <w:b/>
        </w:rPr>
        <w:t xml:space="preserve">API operation name: </w:t>
      </w:r>
      <w:r w:rsidRPr="003167FF">
        <w:t>Update_Unicast_Resource</w:t>
      </w:r>
    </w:p>
    <w:p w14:paraId="320FE2BE" w14:textId="77777777" w:rsidR="00312C76" w:rsidRPr="003167FF" w:rsidRDefault="00312C76" w:rsidP="00312C76">
      <w:pPr>
        <w:rPr>
          <w:lang w:eastAsia="zh-CN"/>
        </w:rPr>
      </w:pPr>
      <w:r w:rsidRPr="003167FF">
        <w:rPr>
          <w:b/>
        </w:rPr>
        <w:t>Description:</w:t>
      </w:r>
      <w:r w:rsidRPr="003167FF">
        <w:t xml:space="preserve"> Updating </w:t>
      </w:r>
      <w:r w:rsidRPr="003167FF">
        <w:rPr>
          <w:lang w:eastAsia="zh-CN"/>
        </w:rPr>
        <w:t>unicast resource</w:t>
      </w:r>
      <w:r w:rsidRPr="003167FF">
        <w:t>.</w:t>
      </w:r>
    </w:p>
    <w:p w14:paraId="267A5809" w14:textId="77777777" w:rsidR="00312C76" w:rsidRPr="003167FF" w:rsidRDefault="00312C76" w:rsidP="00312C76">
      <w:r w:rsidRPr="003167FF">
        <w:rPr>
          <w:b/>
        </w:rPr>
        <w:t>Known Consumers:</w:t>
      </w:r>
      <w:r w:rsidRPr="003167FF">
        <w:t xml:space="preserve"> VAL server.</w:t>
      </w:r>
    </w:p>
    <w:p w14:paraId="3E900FE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14.3.2.8</w:t>
      </w:r>
    </w:p>
    <w:p w14:paraId="37BF31C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14.3.2.9</w:t>
      </w:r>
    </w:p>
    <w:p w14:paraId="3CE5EB8C" w14:textId="77777777" w:rsidR="00312C76" w:rsidRPr="003167FF" w:rsidRDefault="00312C76" w:rsidP="00312C76">
      <w:pPr>
        <w:rPr>
          <w:lang w:eastAsia="zh-CN"/>
        </w:rPr>
      </w:pPr>
      <w:r w:rsidRPr="003167FF">
        <w:rPr>
          <w:lang w:eastAsia="zh-CN"/>
        </w:rPr>
        <w:t>See subclause 14.3.3 for the details of usage of this API operation.</w:t>
      </w:r>
    </w:p>
    <w:p w14:paraId="5B8A398B" w14:textId="77777777" w:rsidR="00312C76" w:rsidRPr="003167FF" w:rsidRDefault="00312C76" w:rsidP="00312C76">
      <w:pPr>
        <w:pStyle w:val="Heading4"/>
      </w:pPr>
      <w:bookmarkStart w:id="1836" w:name="_Toc162886439"/>
      <w:r w:rsidRPr="003167FF">
        <w:t>14.4.2.5</w:t>
      </w:r>
      <w:r w:rsidRPr="003167FF">
        <w:tab/>
        <w:t>Request_Multicast_Resource</w:t>
      </w:r>
      <w:bookmarkEnd w:id="1836"/>
    </w:p>
    <w:p w14:paraId="60CE619C" w14:textId="77777777" w:rsidR="00312C76" w:rsidRPr="003167FF" w:rsidRDefault="00312C76" w:rsidP="00312C76">
      <w:r w:rsidRPr="003167FF">
        <w:rPr>
          <w:b/>
        </w:rPr>
        <w:t xml:space="preserve">API operation name: </w:t>
      </w:r>
      <w:r w:rsidRPr="003167FF">
        <w:t>Request_Multicast_Resource</w:t>
      </w:r>
    </w:p>
    <w:p w14:paraId="68838EE3"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multicast resource</w:t>
      </w:r>
      <w:r w:rsidRPr="003167FF">
        <w:t>.</w:t>
      </w:r>
    </w:p>
    <w:p w14:paraId="1A0D85EA" w14:textId="77777777" w:rsidR="00312C76" w:rsidRPr="003167FF" w:rsidRDefault="00312C76" w:rsidP="00312C76">
      <w:r w:rsidRPr="003167FF">
        <w:rPr>
          <w:b/>
        </w:rPr>
        <w:t>Known Consumers:</w:t>
      </w:r>
      <w:r w:rsidRPr="003167FF">
        <w:t xml:space="preserve"> VAL server.</w:t>
      </w:r>
    </w:p>
    <w:p w14:paraId="13D7279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14.3.2.10</w:t>
      </w:r>
    </w:p>
    <w:p w14:paraId="4017A86C"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14.3.2.11</w:t>
      </w:r>
    </w:p>
    <w:p w14:paraId="66A510C6" w14:textId="77777777" w:rsidR="00312C76" w:rsidRPr="003167FF" w:rsidRDefault="00312C76" w:rsidP="00312C76">
      <w:pPr>
        <w:rPr>
          <w:lang w:eastAsia="zh-CN"/>
        </w:rPr>
      </w:pPr>
      <w:r w:rsidRPr="003167FF">
        <w:rPr>
          <w:lang w:eastAsia="zh-CN"/>
        </w:rPr>
        <w:t>See subclause 14.3.4 for the details of usage of this API operation.</w:t>
      </w:r>
    </w:p>
    <w:p w14:paraId="65815817" w14:textId="77777777" w:rsidR="00312C76" w:rsidRPr="003167FF" w:rsidRDefault="00312C76" w:rsidP="00312C76">
      <w:pPr>
        <w:pStyle w:val="Heading4"/>
      </w:pPr>
      <w:bookmarkStart w:id="1837" w:name="_Toc162886440"/>
      <w:r w:rsidRPr="003167FF">
        <w:t>14.4.2.6</w:t>
      </w:r>
      <w:r w:rsidRPr="003167FF">
        <w:tab/>
        <w:t>Notify_UP_Delivery_Mode</w:t>
      </w:r>
      <w:bookmarkEnd w:id="1837"/>
    </w:p>
    <w:p w14:paraId="2E1D543B" w14:textId="77777777" w:rsidR="00312C76" w:rsidRPr="003167FF" w:rsidRDefault="00312C76" w:rsidP="00312C76">
      <w:r w:rsidRPr="003167FF">
        <w:rPr>
          <w:b/>
        </w:rPr>
        <w:t xml:space="preserve">API operation name: </w:t>
      </w:r>
      <w:r w:rsidRPr="003167FF">
        <w:t>Notify_UP_Delivery_Mode</w:t>
      </w:r>
    </w:p>
    <w:p w14:paraId="36352829" w14:textId="77777777" w:rsidR="00312C76" w:rsidRPr="003167FF" w:rsidRDefault="00312C76" w:rsidP="00312C76">
      <w:pPr>
        <w:rPr>
          <w:lang w:eastAsia="zh-CN"/>
        </w:rPr>
      </w:pPr>
      <w:r w:rsidRPr="003167FF">
        <w:rPr>
          <w:b/>
        </w:rPr>
        <w:t>Description:</w:t>
      </w:r>
      <w:r w:rsidRPr="003167FF">
        <w:t xml:space="preserve"> Notifying the user plane delivery mode.</w:t>
      </w:r>
    </w:p>
    <w:p w14:paraId="305286BC" w14:textId="77777777" w:rsidR="00312C76" w:rsidRPr="003167FF" w:rsidRDefault="00312C76" w:rsidP="00312C76">
      <w:r w:rsidRPr="003167FF">
        <w:rPr>
          <w:b/>
        </w:rPr>
        <w:t>Known Consumers:</w:t>
      </w:r>
      <w:r w:rsidRPr="003167FF">
        <w:t xml:space="preserve"> VAL server.</w:t>
      </w:r>
    </w:p>
    <w:p w14:paraId="6907ABF7"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14.3.2.12</w:t>
      </w:r>
    </w:p>
    <w:p w14:paraId="665D227B"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1E00BD46" w14:textId="77777777" w:rsidR="00312C76" w:rsidRPr="003167FF" w:rsidRDefault="00312C76" w:rsidP="00312C76">
      <w:pPr>
        <w:rPr>
          <w:lang w:eastAsia="zh-CN"/>
        </w:rPr>
      </w:pPr>
      <w:r w:rsidRPr="003167FF">
        <w:rPr>
          <w:lang w:eastAsia="zh-CN"/>
        </w:rPr>
        <w:t>See subclause 14.3.4 for the details of usage of this API operation.</w:t>
      </w:r>
    </w:p>
    <w:p w14:paraId="1D69F22F" w14:textId="77777777" w:rsidR="00312C76" w:rsidRPr="003167FF" w:rsidRDefault="00312C76" w:rsidP="00312C76">
      <w:pPr>
        <w:pStyle w:val="Heading4"/>
      </w:pPr>
      <w:bookmarkStart w:id="1838" w:name="_Toc67961151"/>
      <w:bookmarkStart w:id="1839" w:name="_Toc162886441"/>
      <w:r w:rsidRPr="003167FF">
        <w:t>14.4.2.7</w:t>
      </w:r>
      <w:r w:rsidRPr="003167FF">
        <w:tab/>
      </w:r>
      <w:bookmarkEnd w:id="1838"/>
      <w:r w:rsidRPr="003167FF">
        <w:t>TSC_Stream_ Availability_Discovery</w:t>
      </w:r>
      <w:bookmarkEnd w:id="1839"/>
    </w:p>
    <w:p w14:paraId="047CC10E" w14:textId="77777777" w:rsidR="00312C76" w:rsidRPr="003167FF" w:rsidRDefault="00312C76" w:rsidP="00312C76">
      <w:r w:rsidRPr="003167FF">
        <w:rPr>
          <w:b/>
        </w:rPr>
        <w:t xml:space="preserve">API operation name: </w:t>
      </w:r>
      <w:r w:rsidRPr="003167FF">
        <w:t>TSC_Stream_ Availability_Discovery</w:t>
      </w:r>
    </w:p>
    <w:p w14:paraId="4106F09B" w14:textId="77777777" w:rsidR="00312C76" w:rsidRPr="003167FF" w:rsidRDefault="00312C76" w:rsidP="00312C76">
      <w:pPr>
        <w:rPr>
          <w:lang w:eastAsia="zh-CN"/>
        </w:rPr>
      </w:pPr>
      <w:r w:rsidRPr="003167FF">
        <w:rPr>
          <w:b/>
        </w:rPr>
        <w:t>Description:</w:t>
      </w:r>
      <w:r w:rsidRPr="003167FF">
        <w:t xml:space="preserve"> Requesting to discover the connectivity and available QoS characteristics between DS-TTs.</w:t>
      </w:r>
    </w:p>
    <w:p w14:paraId="42493ED4" w14:textId="77777777" w:rsidR="00312C76" w:rsidRPr="003167FF" w:rsidRDefault="00312C76" w:rsidP="00312C76">
      <w:r w:rsidRPr="003167FF">
        <w:rPr>
          <w:b/>
        </w:rPr>
        <w:t>Known Consumers:</w:t>
      </w:r>
      <w:r w:rsidRPr="003167FF">
        <w:t xml:space="preserve"> VAL server.</w:t>
      </w:r>
    </w:p>
    <w:p w14:paraId="0EFC20A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14.3.2.23</w:t>
      </w:r>
    </w:p>
    <w:p w14:paraId="797DBE78"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14.3.2.24</w:t>
      </w:r>
    </w:p>
    <w:p w14:paraId="680101F2" w14:textId="77777777" w:rsidR="00312C76" w:rsidRPr="003167FF" w:rsidRDefault="00312C76" w:rsidP="00312C76">
      <w:pPr>
        <w:rPr>
          <w:lang w:eastAsia="zh-CN"/>
        </w:rPr>
      </w:pPr>
      <w:r w:rsidRPr="003167FF">
        <w:rPr>
          <w:lang w:eastAsia="zh-CN"/>
        </w:rPr>
        <w:t>See subclause 14.3.7.2 for the details of usage of this API operation.</w:t>
      </w:r>
    </w:p>
    <w:p w14:paraId="09B4809A" w14:textId="77777777" w:rsidR="00312C76" w:rsidRPr="003167FF" w:rsidRDefault="00312C76" w:rsidP="00312C76">
      <w:pPr>
        <w:pStyle w:val="Heading4"/>
      </w:pPr>
      <w:bookmarkStart w:id="1840" w:name="_Toc162886442"/>
      <w:r w:rsidRPr="003167FF">
        <w:t>14.4.2.8</w:t>
      </w:r>
      <w:r w:rsidRPr="003167FF">
        <w:tab/>
        <w:t>TSC_Stream_Creation</w:t>
      </w:r>
      <w:bookmarkEnd w:id="1840"/>
    </w:p>
    <w:p w14:paraId="6CB645B2" w14:textId="77777777" w:rsidR="00312C76" w:rsidRPr="003167FF" w:rsidRDefault="00312C76" w:rsidP="00312C76">
      <w:r w:rsidRPr="003167FF">
        <w:rPr>
          <w:b/>
        </w:rPr>
        <w:t xml:space="preserve">API operation name: </w:t>
      </w:r>
      <w:r w:rsidRPr="003167FF">
        <w:t>TSC_Stream_Creation</w:t>
      </w:r>
    </w:p>
    <w:p w14:paraId="279CAEE2"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create a TSC stream.</w:t>
      </w:r>
    </w:p>
    <w:p w14:paraId="40EDD943" w14:textId="77777777" w:rsidR="00312C76" w:rsidRPr="003167FF" w:rsidRDefault="00312C76" w:rsidP="00312C76">
      <w:r w:rsidRPr="003167FF">
        <w:rPr>
          <w:b/>
        </w:rPr>
        <w:t>Known Consumers:</w:t>
      </w:r>
      <w:r w:rsidRPr="003167FF">
        <w:t xml:space="preserve"> VAL server.</w:t>
      </w:r>
    </w:p>
    <w:p w14:paraId="7FB4ABE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14.3.2.25</w:t>
      </w:r>
    </w:p>
    <w:p w14:paraId="51342246"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14.3.2.26</w:t>
      </w:r>
    </w:p>
    <w:p w14:paraId="5813B16B" w14:textId="77777777" w:rsidR="00312C76" w:rsidRPr="003167FF" w:rsidRDefault="00312C76" w:rsidP="00312C76">
      <w:pPr>
        <w:rPr>
          <w:lang w:eastAsia="zh-CN"/>
        </w:rPr>
      </w:pPr>
      <w:r w:rsidRPr="003167FF">
        <w:rPr>
          <w:lang w:eastAsia="zh-CN"/>
        </w:rPr>
        <w:t>See subclause 14.3.7.3 for the details of usage of this API operation.</w:t>
      </w:r>
    </w:p>
    <w:p w14:paraId="068A357C" w14:textId="77777777" w:rsidR="00312C76" w:rsidRPr="003167FF" w:rsidRDefault="00312C76" w:rsidP="00312C76">
      <w:pPr>
        <w:pStyle w:val="Heading4"/>
      </w:pPr>
      <w:bookmarkStart w:id="1841" w:name="_Toc162886443"/>
      <w:r w:rsidRPr="003167FF">
        <w:t>14.4.2.9</w:t>
      </w:r>
      <w:r w:rsidRPr="003167FF">
        <w:tab/>
        <w:t>TSC_Stream_Deletion</w:t>
      </w:r>
      <w:bookmarkEnd w:id="1841"/>
    </w:p>
    <w:p w14:paraId="7F3280D4" w14:textId="77777777" w:rsidR="00312C76" w:rsidRPr="003167FF" w:rsidRDefault="00312C76" w:rsidP="00312C76">
      <w:r w:rsidRPr="003167FF">
        <w:rPr>
          <w:b/>
        </w:rPr>
        <w:t xml:space="preserve">API operation name: </w:t>
      </w:r>
      <w:r w:rsidRPr="003167FF">
        <w:t>TSC_Stream_Deletion</w:t>
      </w:r>
    </w:p>
    <w:p w14:paraId="4F853A5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delete the TSC stream.</w:t>
      </w:r>
    </w:p>
    <w:p w14:paraId="451C79EB" w14:textId="77777777" w:rsidR="00312C76" w:rsidRPr="003167FF" w:rsidRDefault="00312C76" w:rsidP="00312C76">
      <w:r w:rsidRPr="003167FF">
        <w:rPr>
          <w:b/>
        </w:rPr>
        <w:t>Known Consumers:</w:t>
      </w:r>
      <w:r w:rsidRPr="003167FF">
        <w:t xml:space="preserve"> VAL server.</w:t>
      </w:r>
    </w:p>
    <w:p w14:paraId="707E036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14.3.2.27</w:t>
      </w:r>
    </w:p>
    <w:p w14:paraId="2D56BC1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14.3.2.28</w:t>
      </w:r>
    </w:p>
    <w:p w14:paraId="7379FD64" w14:textId="77777777" w:rsidR="00312C76" w:rsidRPr="003167FF" w:rsidRDefault="00312C76" w:rsidP="00312C76">
      <w:pPr>
        <w:rPr>
          <w:lang w:eastAsia="zh-CN"/>
        </w:rPr>
      </w:pPr>
      <w:r w:rsidRPr="003167FF">
        <w:rPr>
          <w:lang w:eastAsia="zh-CN"/>
        </w:rPr>
        <w:t>See subclause 14.3.7.4 for the details of usage of this API operation.</w:t>
      </w:r>
    </w:p>
    <w:p w14:paraId="1A7D6E79" w14:textId="51FD8BF1" w:rsidR="00024B95" w:rsidRPr="003167FF" w:rsidRDefault="00024B95" w:rsidP="00024B95">
      <w:pPr>
        <w:pStyle w:val="Heading4"/>
      </w:pPr>
      <w:bookmarkStart w:id="1842" w:name="_Toc162886444"/>
      <w:r w:rsidRPr="003167FF">
        <w:t>14.4.2.10</w:t>
      </w:r>
      <w:r w:rsidRPr="003167FF">
        <w:tab/>
        <w:t>Request_Multicast</w:t>
      </w:r>
      <w:r w:rsidRPr="003167FF">
        <w:rPr>
          <w:lang w:eastAsia="zh-CN"/>
        </w:rPr>
        <w:t>/Broadcast</w:t>
      </w:r>
      <w:r w:rsidRPr="003167FF">
        <w:t>_Resource</w:t>
      </w:r>
      <w:bookmarkEnd w:id="1842"/>
    </w:p>
    <w:p w14:paraId="5903C896" w14:textId="77777777" w:rsidR="00024B95" w:rsidRPr="003167FF" w:rsidRDefault="00024B95" w:rsidP="00024B95">
      <w:r w:rsidRPr="003167FF">
        <w:rPr>
          <w:b/>
        </w:rPr>
        <w:t xml:space="preserve">API operation name: </w:t>
      </w:r>
      <w:r w:rsidRPr="003167FF">
        <w:t>Request_Multicast</w:t>
      </w:r>
      <w:r w:rsidRPr="003167FF">
        <w:rPr>
          <w:lang w:eastAsia="zh-CN"/>
        </w:rPr>
        <w:t>/Broadcast</w:t>
      </w:r>
      <w:r w:rsidRPr="003167FF">
        <w:t>_Resource</w:t>
      </w:r>
    </w:p>
    <w:p w14:paraId="0132F7EA" w14:textId="77777777" w:rsidR="00024B95" w:rsidRPr="003167FF" w:rsidRDefault="00024B95" w:rsidP="00024B95">
      <w:pPr>
        <w:rPr>
          <w:lang w:eastAsia="zh-CN"/>
        </w:rPr>
      </w:pPr>
      <w:r w:rsidRPr="003167FF">
        <w:rPr>
          <w:b/>
        </w:rPr>
        <w:t>Description:</w:t>
      </w:r>
      <w:r w:rsidRPr="003167FF">
        <w:t xml:space="preserve"> Requesting </w:t>
      </w:r>
      <w:r w:rsidRPr="003167FF">
        <w:rPr>
          <w:lang w:eastAsia="zh-CN"/>
        </w:rPr>
        <w:t>multicast/broadcast resource</w:t>
      </w:r>
      <w:r w:rsidRPr="003167FF">
        <w:t>.</w:t>
      </w:r>
    </w:p>
    <w:p w14:paraId="1B5D822F" w14:textId="77777777" w:rsidR="00024B95" w:rsidRPr="003167FF" w:rsidRDefault="00024B95" w:rsidP="00024B95">
      <w:r w:rsidRPr="003167FF">
        <w:rPr>
          <w:b/>
        </w:rPr>
        <w:t>Known Consumers:</w:t>
      </w:r>
      <w:r w:rsidRPr="003167FF">
        <w:t xml:space="preserve"> VAL server.</w:t>
      </w:r>
    </w:p>
    <w:p w14:paraId="6D580510" w14:textId="229C2A22"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40</w:t>
      </w:r>
      <w:r w:rsidRPr="003167FF">
        <w:rPr>
          <w:lang w:eastAsia="zh-CN"/>
        </w:rPr>
        <w:t>.</w:t>
      </w:r>
    </w:p>
    <w:p w14:paraId="64C720CC" w14:textId="6EF35B72"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41</w:t>
      </w:r>
      <w:r w:rsidRPr="003167FF">
        <w:rPr>
          <w:lang w:eastAsia="zh-CN"/>
        </w:rPr>
        <w:t>.</w:t>
      </w:r>
    </w:p>
    <w:p w14:paraId="714F5E3C" w14:textId="47907142" w:rsidR="00024B95" w:rsidRPr="003167FF" w:rsidRDefault="00024B95" w:rsidP="00024B95">
      <w:pPr>
        <w:rPr>
          <w:lang w:eastAsia="zh-CN"/>
        </w:rPr>
      </w:pPr>
      <w:r w:rsidRPr="003167FF">
        <w:rPr>
          <w:lang w:eastAsia="zh-CN"/>
        </w:rPr>
        <w:t>See subclause 14.3.4A for the details of usage of this API operation.</w:t>
      </w:r>
    </w:p>
    <w:p w14:paraId="0CDF2966" w14:textId="37342F36" w:rsidR="00024B95" w:rsidRPr="003167FF" w:rsidRDefault="00024B95" w:rsidP="00024B95">
      <w:pPr>
        <w:pStyle w:val="Heading4"/>
      </w:pPr>
      <w:bookmarkStart w:id="1843" w:name="_Toc162886445"/>
      <w:r w:rsidRPr="003167FF">
        <w:t>14.4.2.11</w:t>
      </w:r>
      <w:r w:rsidRPr="003167FF">
        <w:tab/>
        <w:t>Update_Multicast</w:t>
      </w:r>
      <w:r w:rsidRPr="003167FF">
        <w:rPr>
          <w:lang w:eastAsia="zh-CN"/>
        </w:rPr>
        <w:t>/Broadcast</w:t>
      </w:r>
      <w:r w:rsidRPr="003167FF">
        <w:t>_Resource</w:t>
      </w:r>
      <w:bookmarkEnd w:id="1843"/>
    </w:p>
    <w:p w14:paraId="6843DC6F" w14:textId="77777777" w:rsidR="00024B95" w:rsidRPr="003167FF" w:rsidRDefault="00024B95" w:rsidP="00024B95">
      <w:r w:rsidRPr="003167FF">
        <w:rPr>
          <w:b/>
        </w:rPr>
        <w:t xml:space="preserve">API operation name: </w:t>
      </w:r>
      <w:r w:rsidRPr="003167FF">
        <w:t>Update_Multicast</w:t>
      </w:r>
      <w:r w:rsidRPr="003167FF">
        <w:rPr>
          <w:lang w:eastAsia="zh-CN"/>
        </w:rPr>
        <w:t>/Broadcast</w:t>
      </w:r>
      <w:r w:rsidRPr="003167FF">
        <w:t>_Resource</w:t>
      </w:r>
    </w:p>
    <w:p w14:paraId="0E6C78E0" w14:textId="77777777" w:rsidR="00024B95" w:rsidRPr="003167FF" w:rsidRDefault="00024B95" w:rsidP="00024B95">
      <w:pPr>
        <w:rPr>
          <w:lang w:eastAsia="zh-CN"/>
        </w:rPr>
      </w:pPr>
      <w:r w:rsidRPr="003167FF">
        <w:rPr>
          <w:b/>
        </w:rPr>
        <w:t>Description:</w:t>
      </w:r>
      <w:r w:rsidRPr="003167FF">
        <w:t xml:space="preserve"> Updating </w:t>
      </w:r>
      <w:r w:rsidRPr="003167FF">
        <w:rPr>
          <w:lang w:eastAsia="zh-CN"/>
        </w:rPr>
        <w:t>multicast/broadcast resource</w:t>
      </w:r>
      <w:r w:rsidRPr="003167FF">
        <w:t>.</w:t>
      </w:r>
    </w:p>
    <w:p w14:paraId="7265E816" w14:textId="77777777" w:rsidR="00024B95" w:rsidRPr="003167FF" w:rsidRDefault="00024B95" w:rsidP="00024B95">
      <w:r w:rsidRPr="003167FF">
        <w:rPr>
          <w:b/>
        </w:rPr>
        <w:t>Known Consumers:</w:t>
      </w:r>
      <w:r w:rsidRPr="003167FF">
        <w:t xml:space="preserve"> VAL server.</w:t>
      </w:r>
    </w:p>
    <w:p w14:paraId="4A859578" w14:textId="4EED9A1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42</w:t>
      </w:r>
      <w:r w:rsidRPr="003167FF">
        <w:rPr>
          <w:lang w:eastAsia="zh-CN"/>
        </w:rPr>
        <w:t>.</w:t>
      </w:r>
    </w:p>
    <w:p w14:paraId="01C3F1A4" w14:textId="1C729FD9"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43</w:t>
      </w:r>
      <w:r w:rsidRPr="003167FF">
        <w:rPr>
          <w:lang w:eastAsia="zh-CN"/>
        </w:rPr>
        <w:t>.</w:t>
      </w:r>
    </w:p>
    <w:p w14:paraId="5519DA46" w14:textId="77777777" w:rsidR="00024B95" w:rsidRPr="003167FF" w:rsidRDefault="00024B95" w:rsidP="00024B95">
      <w:pPr>
        <w:rPr>
          <w:lang w:eastAsia="zh-CN"/>
        </w:rPr>
      </w:pPr>
      <w:r w:rsidRPr="003167FF">
        <w:rPr>
          <w:lang w:eastAsia="zh-CN"/>
        </w:rPr>
        <w:t>See subclause 14.3.4A for the details of usage of this API operation.</w:t>
      </w:r>
    </w:p>
    <w:p w14:paraId="5BD78406" w14:textId="4C749402" w:rsidR="00024B95" w:rsidRPr="003167FF" w:rsidRDefault="00024B95" w:rsidP="00024B95">
      <w:pPr>
        <w:pStyle w:val="Heading4"/>
      </w:pPr>
      <w:bookmarkStart w:id="1844" w:name="_Toc162886446"/>
      <w:r w:rsidRPr="003167FF">
        <w:t>14.4.2.12</w:t>
      </w:r>
      <w:r w:rsidRPr="003167FF">
        <w:tab/>
        <w:t>Delete_Multicast</w:t>
      </w:r>
      <w:r w:rsidRPr="003167FF">
        <w:rPr>
          <w:lang w:eastAsia="zh-CN"/>
        </w:rPr>
        <w:t>/Broadcast</w:t>
      </w:r>
      <w:r w:rsidRPr="003167FF">
        <w:t>_Resource</w:t>
      </w:r>
      <w:bookmarkEnd w:id="1844"/>
    </w:p>
    <w:p w14:paraId="75F0CDCB" w14:textId="77777777" w:rsidR="00024B95" w:rsidRPr="003167FF" w:rsidRDefault="00024B95" w:rsidP="00024B95">
      <w:r w:rsidRPr="003167FF">
        <w:rPr>
          <w:b/>
        </w:rPr>
        <w:t xml:space="preserve">API operation name: </w:t>
      </w:r>
      <w:r w:rsidRPr="003167FF">
        <w:t>Delete_Multicast</w:t>
      </w:r>
      <w:r w:rsidRPr="003167FF">
        <w:rPr>
          <w:lang w:eastAsia="zh-CN"/>
        </w:rPr>
        <w:t>/Broadcast</w:t>
      </w:r>
      <w:r w:rsidRPr="003167FF">
        <w:t>_Resource</w:t>
      </w:r>
    </w:p>
    <w:p w14:paraId="3213C900" w14:textId="77777777" w:rsidR="00024B95" w:rsidRPr="003167FF" w:rsidRDefault="00024B95" w:rsidP="00024B95">
      <w:pPr>
        <w:rPr>
          <w:lang w:eastAsia="zh-CN"/>
        </w:rPr>
      </w:pPr>
      <w:r w:rsidRPr="003167FF">
        <w:rPr>
          <w:b/>
        </w:rPr>
        <w:t>Description:</w:t>
      </w:r>
      <w:r w:rsidRPr="003167FF">
        <w:t xml:space="preserve"> Deleting </w:t>
      </w:r>
      <w:r w:rsidRPr="003167FF">
        <w:rPr>
          <w:lang w:eastAsia="zh-CN"/>
        </w:rPr>
        <w:t>multicast/broadcast resource</w:t>
      </w:r>
      <w:r w:rsidRPr="003167FF">
        <w:t>.</w:t>
      </w:r>
    </w:p>
    <w:p w14:paraId="3C12E057" w14:textId="77777777" w:rsidR="00024B95" w:rsidRPr="003167FF" w:rsidRDefault="00024B95" w:rsidP="00024B95">
      <w:r w:rsidRPr="003167FF">
        <w:rPr>
          <w:b/>
        </w:rPr>
        <w:t>Known Consumers:</w:t>
      </w:r>
      <w:r w:rsidRPr="003167FF">
        <w:t xml:space="preserve"> VAL server.</w:t>
      </w:r>
    </w:p>
    <w:p w14:paraId="3B352D31" w14:textId="0B55DC8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44</w:t>
      </w:r>
      <w:r w:rsidRPr="003167FF">
        <w:rPr>
          <w:lang w:eastAsia="zh-CN"/>
        </w:rPr>
        <w:t>.</w:t>
      </w:r>
    </w:p>
    <w:p w14:paraId="02138480" w14:textId="319B104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45</w:t>
      </w:r>
      <w:r w:rsidRPr="003167FF">
        <w:rPr>
          <w:lang w:eastAsia="zh-CN"/>
        </w:rPr>
        <w:t>.</w:t>
      </w:r>
    </w:p>
    <w:p w14:paraId="41CED1DB" w14:textId="77777777" w:rsidR="00024B95" w:rsidRPr="003167FF" w:rsidRDefault="00024B95" w:rsidP="00024B95">
      <w:pPr>
        <w:rPr>
          <w:lang w:eastAsia="zh-CN"/>
        </w:rPr>
      </w:pPr>
      <w:r w:rsidRPr="003167FF">
        <w:rPr>
          <w:lang w:eastAsia="zh-CN"/>
        </w:rPr>
        <w:t>See subclause 14.3.4A for the details of usage of this API operation.</w:t>
      </w:r>
    </w:p>
    <w:p w14:paraId="3655909C" w14:textId="1FB52A31" w:rsidR="00024B95" w:rsidRPr="003167FF" w:rsidRDefault="00024B95" w:rsidP="00024B95">
      <w:pPr>
        <w:pStyle w:val="Heading4"/>
      </w:pPr>
      <w:bookmarkStart w:id="1845" w:name="_Toc162886447"/>
      <w:r w:rsidRPr="003167FF">
        <w:t>14.4.2.13</w:t>
      </w:r>
      <w:r w:rsidRPr="003167FF">
        <w:tab/>
        <w:t>Activate_Multicast_Resource</w:t>
      </w:r>
      <w:bookmarkEnd w:id="1845"/>
    </w:p>
    <w:p w14:paraId="0B99772F" w14:textId="77777777" w:rsidR="00024B95" w:rsidRPr="003167FF" w:rsidRDefault="00024B95" w:rsidP="00024B95">
      <w:r w:rsidRPr="003167FF">
        <w:rPr>
          <w:b/>
        </w:rPr>
        <w:t xml:space="preserve">API operation name: </w:t>
      </w:r>
      <w:r w:rsidRPr="003167FF">
        <w:t>Activate_multicast_Resource</w:t>
      </w:r>
    </w:p>
    <w:p w14:paraId="197DF6A1" w14:textId="77777777" w:rsidR="00024B95" w:rsidRPr="003167FF" w:rsidRDefault="00024B95" w:rsidP="00024B95">
      <w:pPr>
        <w:rPr>
          <w:lang w:eastAsia="zh-CN"/>
        </w:rPr>
      </w:pPr>
      <w:r w:rsidRPr="003167FF">
        <w:rPr>
          <w:b/>
        </w:rPr>
        <w:t>Description:</w:t>
      </w:r>
      <w:r w:rsidRPr="003167FF">
        <w:t xml:space="preserve"> Activating </w:t>
      </w:r>
      <w:r w:rsidRPr="003167FF">
        <w:rPr>
          <w:lang w:eastAsia="zh-CN"/>
        </w:rPr>
        <w:t>multicast/broadcast resource</w:t>
      </w:r>
      <w:r w:rsidRPr="003167FF">
        <w:t>.</w:t>
      </w:r>
    </w:p>
    <w:p w14:paraId="106B4CF1" w14:textId="77777777" w:rsidR="00024B95" w:rsidRPr="003167FF" w:rsidRDefault="00024B95" w:rsidP="00024B95">
      <w:r w:rsidRPr="003167FF">
        <w:rPr>
          <w:b/>
        </w:rPr>
        <w:t>Known Consumers:</w:t>
      </w:r>
      <w:r w:rsidRPr="003167FF">
        <w:t xml:space="preserve"> VAL server.</w:t>
      </w:r>
    </w:p>
    <w:p w14:paraId="7F7373D7" w14:textId="3A051D7B"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46</w:t>
      </w:r>
      <w:r w:rsidRPr="003167FF">
        <w:rPr>
          <w:lang w:eastAsia="zh-CN"/>
        </w:rPr>
        <w:t>.</w:t>
      </w:r>
    </w:p>
    <w:p w14:paraId="0B300B73" w14:textId="541537B3"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47</w:t>
      </w:r>
      <w:r w:rsidRPr="003167FF">
        <w:rPr>
          <w:lang w:eastAsia="zh-CN"/>
        </w:rPr>
        <w:t>.</w:t>
      </w:r>
    </w:p>
    <w:p w14:paraId="4D33F67F" w14:textId="77777777" w:rsidR="00024B95" w:rsidRPr="003167FF" w:rsidRDefault="00024B95" w:rsidP="00024B95">
      <w:pPr>
        <w:rPr>
          <w:lang w:eastAsia="zh-CN"/>
        </w:rPr>
      </w:pPr>
      <w:r w:rsidRPr="003167FF">
        <w:rPr>
          <w:lang w:eastAsia="zh-CN"/>
        </w:rPr>
        <w:t>See subclause 14.3.4A for the details of usage of this API operation.</w:t>
      </w:r>
    </w:p>
    <w:p w14:paraId="5D84370F" w14:textId="3CBB9C3B" w:rsidR="00024B95" w:rsidRPr="003167FF" w:rsidRDefault="00024B95" w:rsidP="00024B95">
      <w:pPr>
        <w:pStyle w:val="Heading4"/>
      </w:pPr>
      <w:bookmarkStart w:id="1846" w:name="_Toc162886448"/>
      <w:r w:rsidRPr="003167FF">
        <w:t>14.4.2.14</w:t>
      </w:r>
      <w:r w:rsidRPr="003167FF">
        <w:tab/>
        <w:t>Deactivate_Multicast_Resource</w:t>
      </w:r>
      <w:bookmarkEnd w:id="1846"/>
    </w:p>
    <w:p w14:paraId="34411AE2" w14:textId="77777777" w:rsidR="00024B95" w:rsidRPr="003167FF" w:rsidRDefault="00024B95" w:rsidP="00024B95">
      <w:r w:rsidRPr="003167FF">
        <w:rPr>
          <w:b/>
        </w:rPr>
        <w:t xml:space="preserve">API operation name: </w:t>
      </w:r>
      <w:r w:rsidRPr="003167FF">
        <w:t>Deactivate_multicast_Resource</w:t>
      </w:r>
    </w:p>
    <w:p w14:paraId="40B1212D" w14:textId="77777777" w:rsidR="00024B95" w:rsidRPr="003167FF" w:rsidRDefault="00024B95" w:rsidP="00024B95">
      <w:pPr>
        <w:rPr>
          <w:lang w:eastAsia="zh-CN"/>
        </w:rPr>
      </w:pPr>
      <w:r w:rsidRPr="003167FF">
        <w:rPr>
          <w:b/>
        </w:rPr>
        <w:t>Description:</w:t>
      </w:r>
      <w:r w:rsidRPr="003167FF">
        <w:t xml:space="preserve"> Deactivating </w:t>
      </w:r>
      <w:r w:rsidRPr="003167FF">
        <w:rPr>
          <w:lang w:eastAsia="zh-CN"/>
        </w:rPr>
        <w:t>multicast/broadcast resource</w:t>
      </w:r>
      <w:r w:rsidRPr="003167FF">
        <w:t>.</w:t>
      </w:r>
    </w:p>
    <w:p w14:paraId="6652835A" w14:textId="77777777" w:rsidR="00024B95" w:rsidRPr="003167FF" w:rsidRDefault="00024B95" w:rsidP="00024B95">
      <w:r w:rsidRPr="003167FF">
        <w:rPr>
          <w:b/>
        </w:rPr>
        <w:t>Known Consumers:</w:t>
      </w:r>
      <w:r w:rsidRPr="003167FF">
        <w:t xml:space="preserve"> VAL server.</w:t>
      </w:r>
    </w:p>
    <w:p w14:paraId="068602E5" w14:textId="3B98D188"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48</w:t>
      </w:r>
      <w:r w:rsidRPr="003167FF">
        <w:rPr>
          <w:lang w:eastAsia="zh-CN"/>
        </w:rPr>
        <w:t>.</w:t>
      </w:r>
    </w:p>
    <w:p w14:paraId="5E29AD95" w14:textId="4209051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49</w:t>
      </w:r>
      <w:r w:rsidRPr="003167FF">
        <w:rPr>
          <w:lang w:eastAsia="zh-CN"/>
        </w:rPr>
        <w:t>.</w:t>
      </w:r>
    </w:p>
    <w:p w14:paraId="7FF51547" w14:textId="77777777" w:rsidR="00024B95" w:rsidRPr="003167FF" w:rsidRDefault="00024B95" w:rsidP="00024B95">
      <w:pPr>
        <w:rPr>
          <w:lang w:eastAsia="zh-CN"/>
        </w:rPr>
      </w:pPr>
      <w:r w:rsidRPr="003167FF">
        <w:rPr>
          <w:lang w:eastAsia="zh-CN"/>
        </w:rPr>
        <w:t>See subclause 14.3.4A for the details of usage of this API operation.</w:t>
      </w:r>
    </w:p>
    <w:p w14:paraId="352D604A" w14:textId="1243FBEC" w:rsidR="003C41CF" w:rsidRPr="00B2098E" w:rsidRDefault="003C41CF" w:rsidP="003C41CF">
      <w:pPr>
        <w:pStyle w:val="Heading4"/>
      </w:pPr>
      <w:bookmarkStart w:id="1847" w:name="_Toc162886449"/>
      <w:r>
        <w:t>14</w:t>
      </w:r>
      <w:r w:rsidRPr="00B2098E">
        <w:t>.</w:t>
      </w:r>
      <w:r>
        <w:t>4</w:t>
      </w:r>
      <w:r w:rsidRPr="00B2098E">
        <w:t>.</w:t>
      </w:r>
      <w:r>
        <w:t>2.15</w:t>
      </w:r>
      <w:r w:rsidRPr="00B2098E">
        <w:tab/>
      </w:r>
      <w:r>
        <w:t>BDT_Configuration_request</w:t>
      </w:r>
      <w:bookmarkEnd w:id="1847"/>
    </w:p>
    <w:p w14:paraId="28D3D5AB" w14:textId="77777777" w:rsidR="003C41CF" w:rsidRPr="003167FF" w:rsidRDefault="003C41CF" w:rsidP="003C41CF">
      <w:r w:rsidRPr="003167FF">
        <w:rPr>
          <w:b/>
        </w:rPr>
        <w:t xml:space="preserve">API operation name: </w:t>
      </w:r>
      <w:r>
        <w:t>BDT_Configuration_request</w:t>
      </w:r>
    </w:p>
    <w:p w14:paraId="61B8D257" w14:textId="77777777" w:rsidR="003C41CF" w:rsidRPr="003167FF" w:rsidRDefault="003C41CF" w:rsidP="003C41CF">
      <w:pPr>
        <w:rPr>
          <w:lang w:eastAsia="zh-CN"/>
        </w:rPr>
      </w:pPr>
      <w:r w:rsidRPr="003167FF">
        <w:rPr>
          <w:b/>
        </w:rPr>
        <w:t>Description:</w:t>
      </w:r>
      <w:r w:rsidRPr="003167FF">
        <w:t xml:space="preserve"> Requesting </w:t>
      </w:r>
      <w:r>
        <w:rPr>
          <w:lang w:eastAsia="zh-CN"/>
        </w:rPr>
        <w:t>Background data transfer configuration</w:t>
      </w:r>
      <w:r w:rsidRPr="003167FF">
        <w:t>.</w:t>
      </w:r>
    </w:p>
    <w:p w14:paraId="0A6A4FEA" w14:textId="77777777" w:rsidR="003C41CF" w:rsidRPr="003167FF" w:rsidRDefault="003C41CF" w:rsidP="003C41CF">
      <w:r w:rsidRPr="003167FF">
        <w:rPr>
          <w:b/>
        </w:rPr>
        <w:t>Known Consumers:</w:t>
      </w:r>
      <w:r w:rsidRPr="003167FF">
        <w:t xml:space="preserve"> VAL server.</w:t>
      </w:r>
    </w:p>
    <w:p w14:paraId="2B888499" w14:textId="362F81D2" w:rsidR="003C41CF" w:rsidRPr="003167FF" w:rsidRDefault="003C41CF" w:rsidP="003C41CF">
      <w:pPr>
        <w:rPr>
          <w:lang w:eastAsia="zh-CN"/>
        </w:rPr>
      </w:pPr>
      <w:r w:rsidRPr="003167FF">
        <w:rPr>
          <w:b/>
          <w:lang w:eastAsia="zh-CN"/>
        </w:rPr>
        <w:t xml:space="preserve">Inputs: </w:t>
      </w:r>
      <w:r w:rsidRPr="003167FF">
        <w:rPr>
          <w:lang w:eastAsia="zh-CN"/>
        </w:rPr>
        <w:t>See subclause </w:t>
      </w:r>
      <w:r>
        <w:rPr>
          <w:lang w:eastAsia="zh-CN"/>
        </w:rPr>
        <w:t>14.3.2.</w:t>
      </w:r>
      <w:r w:rsidR="002B3EE6">
        <w:rPr>
          <w:lang w:eastAsia="zh-CN"/>
        </w:rPr>
        <w:t>5</w:t>
      </w:r>
      <w:r w:rsidR="00931F89">
        <w:rPr>
          <w:lang w:eastAsia="zh-CN"/>
        </w:rPr>
        <w:t>8</w:t>
      </w:r>
    </w:p>
    <w:p w14:paraId="37D74C1A" w14:textId="57941E0B" w:rsidR="003C41CF" w:rsidRPr="006B4E42" w:rsidRDefault="003C41CF" w:rsidP="003C41CF">
      <w:pPr>
        <w:rPr>
          <w:lang w:eastAsia="zh-CN"/>
        </w:rPr>
      </w:pPr>
      <w:r w:rsidRPr="003167FF">
        <w:rPr>
          <w:b/>
          <w:lang w:eastAsia="zh-CN"/>
        </w:rPr>
        <w:t>Outputs:</w:t>
      </w:r>
      <w:r w:rsidRPr="003167FF">
        <w:rPr>
          <w:lang w:eastAsia="zh-CN"/>
        </w:rPr>
        <w:t xml:space="preserve"> See subclause </w:t>
      </w:r>
      <w:r>
        <w:rPr>
          <w:lang w:eastAsia="zh-CN"/>
        </w:rPr>
        <w:t>14.3.2.</w:t>
      </w:r>
      <w:r w:rsidR="002B3EE6">
        <w:rPr>
          <w:lang w:eastAsia="zh-CN"/>
        </w:rPr>
        <w:t>5</w:t>
      </w:r>
      <w:r w:rsidR="00931F89">
        <w:rPr>
          <w:lang w:eastAsia="zh-CN"/>
        </w:rPr>
        <w:t>9</w:t>
      </w:r>
    </w:p>
    <w:p w14:paraId="598F4481" w14:textId="65072401" w:rsidR="003C41CF" w:rsidRPr="00B2098E" w:rsidRDefault="003C41CF" w:rsidP="003C41CF">
      <w:pPr>
        <w:pStyle w:val="Heading4"/>
      </w:pPr>
      <w:bookmarkStart w:id="1848" w:name="_Toc162886450"/>
      <w:r>
        <w:t>14</w:t>
      </w:r>
      <w:r w:rsidRPr="00B2098E">
        <w:t>.</w:t>
      </w:r>
      <w:r>
        <w:t>4</w:t>
      </w:r>
      <w:r w:rsidRPr="00B2098E">
        <w:t>.</w:t>
      </w:r>
      <w:r>
        <w:t>2.16</w:t>
      </w:r>
      <w:r w:rsidRPr="00B2098E">
        <w:tab/>
      </w:r>
      <w:r>
        <w:t>BDT_Negotiation_notification</w:t>
      </w:r>
      <w:bookmarkEnd w:id="1848"/>
    </w:p>
    <w:p w14:paraId="6843F881" w14:textId="77777777" w:rsidR="003C41CF" w:rsidRPr="003167FF" w:rsidRDefault="003C41CF" w:rsidP="003C41CF">
      <w:r w:rsidRPr="003167FF">
        <w:rPr>
          <w:b/>
        </w:rPr>
        <w:t xml:space="preserve">API operation name: </w:t>
      </w:r>
      <w:r>
        <w:t xml:space="preserve">BDT_Negotiation_notification </w:t>
      </w:r>
    </w:p>
    <w:p w14:paraId="12A15F6F" w14:textId="77777777" w:rsidR="003C41CF" w:rsidRPr="003167FF" w:rsidRDefault="003C41CF" w:rsidP="003C41CF">
      <w:pPr>
        <w:rPr>
          <w:lang w:eastAsia="zh-CN"/>
        </w:rPr>
      </w:pPr>
      <w:r w:rsidRPr="003167FF">
        <w:rPr>
          <w:b/>
        </w:rPr>
        <w:t>Description:</w:t>
      </w:r>
      <w:r w:rsidRPr="003167FF">
        <w:t xml:space="preserve"> </w:t>
      </w:r>
      <w:r>
        <w:t>Forwards BDT</w:t>
      </w:r>
      <w:r>
        <w:rPr>
          <w:lang w:eastAsia="zh-CN"/>
        </w:rPr>
        <w:t xml:space="preserve"> negotiation notification</w:t>
      </w:r>
      <w:r w:rsidRPr="003167FF">
        <w:t>.</w:t>
      </w:r>
    </w:p>
    <w:p w14:paraId="53D6CE62" w14:textId="77777777" w:rsidR="003C41CF" w:rsidRPr="003167FF" w:rsidRDefault="003C41CF" w:rsidP="003C41CF">
      <w:r w:rsidRPr="003167FF">
        <w:rPr>
          <w:b/>
        </w:rPr>
        <w:t>Known Consumers:</w:t>
      </w:r>
      <w:r w:rsidRPr="003167FF">
        <w:t xml:space="preserve"> VAL server.</w:t>
      </w:r>
    </w:p>
    <w:p w14:paraId="72B8741E" w14:textId="77777777" w:rsidR="003C41CF" w:rsidRPr="003167FF" w:rsidRDefault="003C41CF" w:rsidP="003C41CF">
      <w:pPr>
        <w:rPr>
          <w:lang w:eastAsia="zh-CN"/>
        </w:rPr>
      </w:pPr>
      <w:r w:rsidRPr="003167FF">
        <w:rPr>
          <w:b/>
          <w:lang w:eastAsia="zh-CN"/>
        </w:rPr>
        <w:t xml:space="preserve">Inputs: </w:t>
      </w:r>
      <w:r>
        <w:rPr>
          <w:lang w:eastAsia="zh-CN"/>
        </w:rPr>
        <w:t>None</w:t>
      </w:r>
    </w:p>
    <w:p w14:paraId="294BA008" w14:textId="6CC5D609" w:rsidR="003C41CF" w:rsidRPr="003167FF" w:rsidRDefault="003C41CF" w:rsidP="003C41CF">
      <w:pPr>
        <w:rPr>
          <w:lang w:eastAsia="zh-CN"/>
        </w:rPr>
      </w:pPr>
      <w:r w:rsidRPr="003167FF">
        <w:rPr>
          <w:b/>
          <w:lang w:eastAsia="zh-CN"/>
        </w:rPr>
        <w:t>Outputs:</w:t>
      </w:r>
      <w:r w:rsidRPr="003167FF">
        <w:rPr>
          <w:lang w:eastAsia="zh-CN"/>
        </w:rPr>
        <w:t xml:space="preserve"> See subclause </w:t>
      </w:r>
      <w:r>
        <w:rPr>
          <w:lang w:eastAsia="zh-CN"/>
        </w:rPr>
        <w:t>14.3.2.</w:t>
      </w:r>
      <w:r w:rsidR="002B3EE6">
        <w:rPr>
          <w:lang w:eastAsia="zh-CN"/>
        </w:rPr>
        <w:t>59</w:t>
      </w:r>
    </w:p>
    <w:p w14:paraId="341A2459" w14:textId="3C3435C5" w:rsidR="001F5B36" w:rsidRPr="00B2098E" w:rsidRDefault="001F5B36" w:rsidP="001F5B36">
      <w:pPr>
        <w:pStyle w:val="Heading4"/>
      </w:pPr>
      <w:bookmarkStart w:id="1849" w:name="_Toc162886451"/>
      <w:r>
        <w:t>14</w:t>
      </w:r>
      <w:r w:rsidRPr="00B2098E">
        <w:t>.</w:t>
      </w:r>
      <w:r>
        <w:t>4</w:t>
      </w:r>
      <w:r w:rsidRPr="00B2098E">
        <w:t>.</w:t>
      </w:r>
      <w:r>
        <w:t>2.17</w:t>
      </w:r>
      <w:r w:rsidRPr="00B2098E">
        <w:tab/>
      </w:r>
      <w:r>
        <w:t>Subscribe_</w:t>
      </w:r>
      <w:r w:rsidRPr="00CC578C">
        <w:t>Unified</w:t>
      </w:r>
      <w:r>
        <w:t>_T</w:t>
      </w:r>
      <w:r w:rsidRPr="00CC578C">
        <w:t>raffic</w:t>
      </w:r>
      <w:r>
        <w:t>_P</w:t>
      </w:r>
      <w:r w:rsidRPr="00CC578C">
        <w:t>attern</w:t>
      </w:r>
      <w:r>
        <w:t>_</w:t>
      </w:r>
      <w:r w:rsidRPr="00CC578C">
        <w:t>and</w:t>
      </w:r>
      <w:r>
        <w:t>_M</w:t>
      </w:r>
      <w:r w:rsidRPr="00CC578C">
        <w:t>onitoring</w:t>
      </w:r>
      <w:r>
        <w:t>_M</w:t>
      </w:r>
      <w:r w:rsidRPr="00CC578C">
        <w:t>anagement</w:t>
      </w:r>
      <w:r>
        <w:t xml:space="preserve"> operation</w:t>
      </w:r>
      <w:bookmarkEnd w:id="1849"/>
    </w:p>
    <w:p w14:paraId="69F1334F" w14:textId="77777777" w:rsidR="001F5B36" w:rsidRPr="003167FF" w:rsidRDefault="001F5B36" w:rsidP="001F5B36">
      <w:r w:rsidRPr="003167FF">
        <w:rPr>
          <w:b/>
        </w:rPr>
        <w:t>API operation name</w:t>
      </w:r>
      <w:r w:rsidRPr="00CC578C">
        <w:rPr>
          <w:bCs/>
        </w:rPr>
        <w:t xml:space="preserve">: </w:t>
      </w:r>
      <w:r>
        <w:rPr>
          <w:bCs/>
        </w:rPr>
        <w:t>Subscribe_</w:t>
      </w:r>
      <w:r w:rsidRPr="00CC578C">
        <w:rPr>
          <w:bCs/>
        </w:rPr>
        <w:t>Unified_</w:t>
      </w:r>
      <w:r>
        <w:rPr>
          <w:bCs/>
        </w:rPr>
        <w:t>T</w:t>
      </w:r>
      <w:r w:rsidRPr="00CC578C">
        <w:rPr>
          <w:bCs/>
        </w:rPr>
        <w:t>raffic_</w:t>
      </w:r>
      <w:r>
        <w:rPr>
          <w:bCs/>
        </w:rPr>
        <w:t>P</w:t>
      </w:r>
      <w:r w:rsidRPr="00CC578C">
        <w:rPr>
          <w:bCs/>
        </w:rPr>
        <w:t>attern_and_</w:t>
      </w:r>
      <w:r>
        <w:rPr>
          <w:bCs/>
        </w:rPr>
        <w:t>M</w:t>
      </w:r>
      <w:r w:rsidRPr="00CC578C">
        <w:rPr>
          <w:bCs/>
        </w:rPr>
        <w:t>onitoring_</w:t>
      </w:r>
      <w:r>
        <w:rPr>
          <w:bCs/>
        </w:rPr>
        <w:t>M</w:t>
      </w:r>
      <w:r w:rsidRPr="00CC578C">
        <w:rPr>
          <w:bCs/>
        </w:rPr>
        <w:t>anagement</w:t>
      </w:r>
    </w:p>
    <w:p w14:paraId="654A5AC1" w14:textId="77777777" w:rsidR="001F5B36" w:rsidRPr="003167FF" w:rsidRDefault="001F5B36" w:rsidP="001F5B36">
      <w:pPr>
        <w:rPr>
          <w:lang w:eastAsia="zh-CN"/>
        </w:rPr>
      </w:pPr>
      <w:r w:rsidRPr="003167FF">
        <w:rPr>
          <w:b/>
        </w:rPr>
        <w:t>Description:</w:t>
      </w:r>
      <w:r w:rsidRPr="003167FF">
        <w:t xml:space="preserve"> Requesting </w:t>
      </w:r>
      <w:r w:rsidRPr="00CC578C">
        <w:t>UE unified traffic pattern and monitoring management subscription</w:t>
      </w:r>
    </w:p>
    <w:p w14:paraId="70887E05" w14:textId="77777777" w:rsidR="001F5B36" w:rsidRPr="003167FF" w:rsidRDefault="001F5B36" w:rsidP="001F5B36">
      <w:r w:rsidRPr="003167FF">
        <w:rPr>
          <w:b/>
        </w:rPr>
        <w:t>Known Consumers:</w:t>
      </w:r>
      <w:r w:rsidRPr="003167FF">
        <w:t xml:space="preserve"> VAL server.</w:t>
      </w:r>
    </w:p>
    <w:p w14:paraId="3F5772D6" w14:textId="77777777" w:rsidR="001F5B36" w:rsidRPr="003167FF" w:rsidRDefault="001F5B36" w:rsidP="001F5B36">
      <w:pPr>
        <w:rPr>
          <w:lang w:eastAsia="zh-CN"/>
        </w:rPr>
      </w:pPr>
      <w:r w:rsidRPr="003167FF">
        <w:rPr>
          <w:b/>
          <w:lang w:eastAsia="zh-CN"/>
        </w:rPr>
        <w:t xml:space="preserve">Inputs: </w:t>
      </w:r>
      <w:r w:rsidRPr="003167FF">
        <w:rPr>
          <w:lang w:eastAsia="zh-CN"/>
        </w:rPr>
        <w:t>See subclause </w:t>
      </w:r>
      <w:r>
        <w:rPr>
          <w:lang w:eastAsia="zh-CN"/>
        </w:rPr>
        <w:t>14.3.2.53</w:t>
      </w:r>
    </w:p>
    <w:p w14:paraId="18DD60AC" w14:textId="77777777" w:rsidR="001F5B36" w:rsidRDefault="001F5B36" w:rsidP="001F5B36">
      <w:pPr>
        <w:rPr>
          <w:lang w:eastAsia="zh-CN"/>
        </w:rPr>
      </w:pPr>
      <w:r w:rsidRPr="003167FF">
        <w:rPr>
          <w:b/>
          <w:lang w:eastAsia="zh-CN"/>
        </w:rPr>
        <w:t>Outputs:</w:t>
      </w:r>
      <w:r w:rsidRPr="003167FF">
        <w:rPr>
          <w:lang w:eastAsia="zh-CN"/>
        </w:rPr>
        <w:t xml:space="preserve"> See subclause </w:t>
      </w:r>
      <w:r>
        <w:rPr>
          <w:lang w:eastAsia="zh-CN"/>
        </w:rPr>
        <w:t>14.3.2.54.</w:t>
      </w:r>
    </w:p>
    <w:p w14:paraId="2B49AD99" w14:textId="51C516C8" w:rsidR="001F5B36" w:rsidRPr="003167FF" w:rsidRDefault="001F5B36" w:rsidP="001F5B36">
      <w:pPr>
        <w:rPr>
          <w:lang w:eastAsia="zh-CN"/>
        </w:rPr>
      </w:pPr>
      <w:r w:rsidRPr="003167FF">
        <w:rPr>
          <w:lang w:eastAsia="zh-CN"/>
        </w:rPr>
        <w:t>See subclause 14.3.</w:t>
      </w:r>
      <w:r>
        <w:rPr>
          <w:lang w:eastAsia="zh-CN"/>
        </w:rPr>
        <w:t>12.</w:t>
      </w:r>
      <w:r w:rsidRPr="003167FF">
        <w:rPr>
          <w:lang w:eastAsia="zh-CN"/>
        </w:rPr>
        <w:t>2 for the details of usage of this API operation.</w:t>
      </w:r>
    </w:p>
    <w:p w14:paraId="449582D3" w14:textId="637D7811" w:rsidR="001F5B36" w:rsidRPr="00B2098E" w:rsidRDefault="001F5B36" w:rsidP="001F5B36">
      <w:pPr>
        <w:pStyle w:val="Heading4"/>
      </w:pPr>
      <w:bookmarkStart w:id="1850" w:name="_Toc162886452"/>
      <w:r>
        <w:t>14</w:t>
      </w:r>
      <w:r w:rsidRPr="00B2098E">
        <w:t>.</w:t>
      </w:r>
      <w:r>
        <w:t>4</w:t>
      </w:r>
      <w:r w:rsidRPr="00B2098E">
        <w:t>.</w:t>
      </w:r>
      <w:r>
        <w:t>2.18</w:t>
      </w:r>
      <w:r w:rsidRPr="00B2098E">
        <w:tab/>
      </w:r>
      <w:r>
        <w:t>Notify_</w:t>
      </w:r>
      <w:r w:rsidRPr="00CC578C">
        <w:t>Unified</w:t>
      </w:r>
      <w:r>
        <w:t>_T</w:t>
      </w:r>
      <w:r w:rsidRPr="00CC578C">
        <w:t>raffic</w:t>
      </w:r>
      <w:r>
        <w:t>_P</w:t>
      </w:r>
      <w:r w:rsidRPr="00CC578C">
        <w:t>attern</w:t>
      </w:r>
      <w:r>
        <w:t>_Update operation</w:t>
      </w:r>
      <w:bookmarkEnd w:id="1850"/>
    </w:p>
    <w:p w14:paraId="36C8B3FE" w14:textId="77777777" w:rsidR="001F5B36" w:rsidRPr="003167FF" w:rsidRDefault="001F5B36" w:rsidP="001F5B36">
      <w:r w:rsidRPr="003167FF">
        <w:rPr>
          <w:b/>
        </w:rPr>
        <w:t>API operation name</w:t>
      </w:r>
      <w:r w:rsidRPr="00CC578C">
        <w:rPr>
          <w:bCs/>
        </w:rPr>
        <w:t xml:space="preserve">: </w:t>
      </w:r>
      <w:r>
        <w:rPr>
          <w:bCs/>
        </w:rPr>
        <w:t>Notify_</w:t>
      </w:r>
      <w:r w:rsidRPr="00CC578C">
        <w:rPr>
          <w:bCs/>
        </w:rPr>
        <w:t>Unified</w:t>
      </w:r>
      <w:r>
        <w:rPr>
          <w:bCs/>
        </w:rPr>
        <w:t>_T</w:t>
      </w:r>
      <w:r w:rsidRPr="00CC578C">
        <w:rPr>
          <w:bCs/>
        </w:rPr>
        <w:t>raffic</w:t>
      </w:r>
      <w:r>
        <w:rPr>
          <w:bCs/>
        </w:rPr>
        <w:t>_P</w:t>
      </w:r>
      <w:r w:rsidRPr="00CC578C">
        <w:rPr>
          <w:bCs/>
        </w:rPr>
        <w:t>attern</w:t>
      </w:r>
      <w:r>
        <w:rPr>
          <w:bCs/>
        </w:rPr>
        <w:t>_Update</w:t>
      </w:r>
    </w:p>
    <w:p w14:paraId="4CADDADC" w14:textId="77777777" w:rsidR="001F5B36" w:rsidRPr="003167FF" w:rsidRDefault="001F5B36" w:rsidP="001F5B36">
      <w:pPr>
        <w:rPr>
          <w:lang w:eastAsia="zh-CN"/>
        </w:rPr>
      </w:pPr>
      <w:r w:rsidRPr="003167FF">
        <w:rPr>
          <w:b/>
        </w:rPr>
        <w:t>Description:</w:t>
      </w:r>
      <w:r w:rsidRPr="003167FF">
        <w:t xml:space="preserve"> </w:t>
      </w:r>
      <w:r>
        <w:t>Notifies of update to</w:t>
      </w:r>
      <w:r w:rsidRPr="003167FF">
        <w:t xml:space="preserve"> </w:t>
      </w:r>
      <w:r w:rsidRPr="00CC578C">
        <w:t>UE unified traffic pattern</w:t>
      </w:r>
      <w:r>
        <w:t>s</w:t>
      </w:r>
    </w:p>
    <w:p w14:paraId="44B1FD9E" w14:textId="77777777" w:rsidR="001F5B36" w:rsidRPr="003167FF" w:rsidRDefault="001F5B36" w:rsidP="001F5B36">
      <w:r w:rsidRPr="003167FF">
        <w:rPr>
          <w:b/>
        </w:rPr>
        <w:t>Known Consumers:</w:t>
      </w:r>
      <w:r w:rsidRPr="003167FF">
        <w:t xml:space="preserve"> VAL server.</w:t>
      </w:r>
    </w:p>
    <w:p w14:paraId="7B5B6C1D" w14:textId="77777777" w:rsidR="001F5B36" w:rsidRPr="003167FF" w:rsidRDefault="001F5B36" w:rsidP="001F5B36">
      <w:pPr>
        <w:rPr>
          <w:lang w:eastAsia="zh-CN"/>
        </w:rPr>
      </w:pPr>
      <w:r w:rsidRPr="003167FF">
        <w:rPr>
          <w:b/>
          <w:lang w:eastAsia="zh-CN"/>
        </w:rPr>
        <w:t xml:space="preserve">Inputs: </w:t>
      </w:r>
      <w:r>
        <w:rPr>
          <w:lang w:eastAsia="zh-CN"/>
        </w:rPr>
        <w:t>None</w:t>
      </w:r>
    </w:p>
    <w:p w14:paraId="7D4F8CF1" w14:textId="77777777" w:rsidR="001F5B36" w:rsidRPr="003167FF" w:rsidRDefault="001F5B36" w:rsidP="001F5B36">
      <w:pPr>
        <w:rPr>
          <w:lang w:eastAsia="zh-CN"/>
        </w:rPr>
      </w:pPr>
      <w:r w:rsidRPr="003167FF">
        <w:rPr>
          <w:b/>
          <w:lang w:eastAsia="zh-CN"/>
        </w:rPr>
        <w:t>Outputs:</w:t>
      </w:r>
      <w:r w:rsidRPr="003167FF">
        <w:rPr>
          <w:lang w:eastAsia="zh-CN"/>
        </w:rPr>
        <w:t xml:space="preserve"> </w:t>
      </w:r>
      <w:r>
        <w:rPr>
          <w:lang w:eastAsia="zh-CN"/>
        </w:rPr>
        <w:t>See subclause 14.3.2.55.</w:t>
      </w:r>
    </w:p>
    <w:p w14:paraId="6FDEF5DB" w14:textId="77777777" w:rsidR="001F5B36" w:rsidRPr="00F53D7B" w:rsidRDefault="001F5B36" w:rsidP="001F5B36">
      <w:pPr>
        <w:rPr>
          <w:lang w:eastAsia="zh-CN"/>
        </w:rPr>
      </w:pPr>
      <w:r w:rsidRPr="003167FF">
        <w:rPr>
          <w:lang w:eastAsia="zh-CN"/>
        </w:rPr>
        <w:t>See subclause 14.3.</w:t>
      </w:r>
      <w:r>
        <w:rPr>
          <w:lang w:eastAsia="zh-CN"/>
        </w:rPr>
        <w:t>12.3</w:t>
      </w:r>
      <w:r w:rsidRPr="003167FF">
        <w:rPr>
          <w:lang w:eastAsia="zh-CN"/>
        </w:rPr>
        <w:t xml:space="preserve"> for the details of usage of this API operation.</w:t>
      </w:r>
    </w:p>
    <w:p w14:paraId="12E3038D" w14:textId="53C5E6EA" w:rsidR="002C7C56" w:rsidRPr="00B2098E" w:rsidRDefault="002C7C56" w:rsidP="002C7C56">
      <w:pPr>
        <w:pStyle w:val="Heading4"/>
      </w:pPr>
      <w:bookmarkStart w:id="1851" w:name="_Toc162886453"/>
      <w:r>
        <w:t>14</w:t>
      </w:r>
      <w:r w:rsidRPr="00B2098E">
        <w:t>.</w:t>
      </w:r>
      <w:r>
        <w:t>4</w:t>
      </w:r>
      <w:r w:rsidRPr="00B2098E">
        <w:t>.</w:t>
      </w:r>
      <w:r>
        <w:t>2.19</w:t>
      </w:r>
      <w:r w:rsidRPr="00B2098E">
        <w:tab/>
      </w:r>
      <w:r>
        <w:t>BDT_Configuration_Get_request</w:t>
      </w:r>
      <w:bookmarkEnd w:id="1851"/>
    </w:p>
    <w:p w14:paraId="2A0BF7D7" w14:textId="77777777" w:rsidR="002C7C56" w:rsidRPr="003167FF" w:rsidRDefault="002C7C56" w:rsidP="002C7C56">
      <w:r w:rsidRPr="003167FF">
        <w:rPr>
          <w:b/>
        </w:rPr>
        <w:t xml:space="preserve">API operation name: </w:t>
      </w:r>
      <w:r>
        <w:t>BDT_Configuration_Get_request</w:t>
      </w:r>
    </w:p>
    <w:p w14:paraId="282FAEC0" w14:textId="77777777" w:rsidR="002C7C56" w:rsidRPr="003167FF" w:rsidRDefault="002C7C56" w:rsidP="002C7C56">
      <w:pPr>
        <w:rPr>
          <w:lang w:eastAsia="zh-CN"/>
        </w:rPr>
      </w:pPr>
      <w:r w:rsidRPr="003167FF">
        <w:rPr>
          <w:b/>
        </w:rPr>
        <w:t>Description:</w:t>
      </w:r>
      <w:r w:rsidRPr="003167FF">
        <w:t xml:space="preserve"> </w:t>
      </w:r>
      <w:r>
        <w:t>Retrieving</w:t>
      </w:r>
      <w:r w:rsidRPr="003167FF">
        <w:t xml:space="preserve"> </w:t>
      </w:r>
      <w:r>
        <w:rPr>
          <w:lang w:eastAsia="zh-CN"/>
        </w:rPr>
        <w:t>Background data transfer configuration</w:t>
      </w:r>
      <w:r w:rsidRPr="003167FF">
        <w:t>.</w:t>
      </w:r>
    </w:p>
    <w:p w14:paraId="484FC5B4" w14:textId="77777777" w:rsidR="002C7C56" w:rsidRPr="003167FF" w:rsidRDefault="002C7C56" w:rsidP="002C7C56">
      <w:r w:rsidRPr="003167FF">
        <w:rPr>
          <w:b/>
        </w:rPr>
        <w:t>Known Consumers:</w:t>
      </w:r>
      <w:r w:rsidRPr="003167FF">
        <w:t xml:space="preserve"> VAL server.</w:t>
      </w:r>
    </w:p>
    <w:p w14:paraId="37606EF2" w14:textId="68425578" w:rsidR="002C7C56" w:rsidRPr="003167FF" w:rsidRDefault="002C7C56" w:rsidP="002C7C56">
      <w:pPr>
        <w:rPr>
          <w:lang w:eastAsia="zh-CN"/>
        </w:rPr>
      </w:pPr>
      <w:r w:rsidRPr="003167FF">
        <w:rPr>
          <w:b/>
          <w:lang w:eastAsia="zh-CN"/>
        </w:rPr>
        <w:t xml:space="preserve">Inputs: </w:t>
      </w:r>
      <w:r w:rsidRPr="003167FF">
        <w:rPr>
          <w:lang w:eastAsia="zh-CN"/>
        </w:rPr>
        <w:t>See subclause </w:t>
      </w:r>
      <w:r w:rsidR="0024163D" w:rsidRPr="0024163D">
        <w:rPr>
          <w:lang w:eastAsia="zh-CN"/>
        </w:rPr>
        <w:t>14.3.2.61</w:t>
      </w:r>
    </w:p>
    <w:p w14:paraId="098D0A9E" w14:textId="13EBBFA1" w:rsidR="002C7C56" w:rsidRDefault="002C7C56" w:rsidP="002C7C56">
      <w:pPr>
        <w:rPr>
          <w:lang w:eastAsia="zh-CN"/>
        </w:rPr>
      </w:pPr>
      <w:r w:rsidRPr="003167FF">
        <w:rPr>
          <w:b/>
          <w:lang w:eastAsia="zh-CN"/>
        </w:rPr>
        <w:t>Outputs:</w:t>
      </w:r>
      <w:r w:rsidRPr="003167FF">
        <w:rPr>
          <w:lang w:eastAsia="zh-CN"/>
        </w:rPr>
        <w:t xml:space="preserve"> See subclause </w:t>
      </w:r>
      <w:r w:rsidR="0024163D">
        <w:t>14</w:t>
      </w:r>
      <w:r w:rsidR="0024163D" w:rsidRPr="00B2098E">
        <w:t>.</w:t>
      </w:r>
      <w:r w:rsidR="0024163D">
        <w:t>3</w:t>
      </w:r>
      <w:r w:rsidR="0024163D" w:rsidRPr="00B2098E">
        <w:t>.</w:t>
      </w:r>
      <w:r w:rsidR="0024163D">
        <w:t>2.62</w:t>
      </w:r>
    </w:p>
    <w:p w14:paraId="02DCF491" w14:textId="44A37362" w:rsidR="002C7C56" w:rsidRPr="003167FF" w:rsidRDefault="002C7C56" w:rsidP="002C7C56">
      <w:pPr>
        <w:rPr>
          <w:lang w:eastAsia="zh-CN"/>
        </w:rPr>
      </w:pPr>
      <w:r w:rsidRPr="003167FF">
        <w:rPr>
          <w:lang w:eastAsia="zh-CN"/>
        </w:rPr>
        <w:t>See subclause </w:t>
      </w:r>
      <w:r w:rsidR="0024163D" w:rsidRPr="0024163D">
        <w:rPr>
          <w:lang w:eastAsia="zh-CN"/>
        </w:rPr>
        <w:t>14.3.13.4</w:t>
      </w:r>
      <w:r w:rsidRPr="003167FF">
        <w:rPr>
          <w:lang w:eastAsia="zh-CN"/>
        </w:rPr>
        <w:t xml:space="preserve"> for the details of usage of this API operation.</w:t>
      </w:r>
    </w:p>
    <w:p w14:paraId="719F15BF" w14:textId="63B16608" w:rsidR="002C7C56" w:rsidRPr="00B2098E" w:rsidRDefault="002C7C56" w:rsidP="002C7C56">
      <w:pPr>
        <w:pStyle w:val="Heading4"/>
      </w:pPr>
      <w:bookmarkStart w:id="1852" w:name="_Toc162886454"/>
      <w:r>
        <w:t>14</w:t>
      </w:r>
      <w:r w:rsidRPr="00B2098E">
        <w:t>.</w:t>
      </w:r>
      <w:r>
        <w:t>4</w:t>
      </w:r>
      <w:r w:rsidRPr="00B2098E">
        <w:t>.</w:t>
      </w:r>
      <w:r>
        <w:t>2.20</w:t>
      </w:r>
      <w:r w:rsidRPr="00B2098E">
        <w:tab/>
      </w:r>
      <w:r>
        <w:t>BDT_Configuration_Update_request</w:t>
      </w:r>
      <w:bookmarkEnd w:id="1852"/>
    </w:p>
    <w:p w14:paraId="7F122DA2" w14:textId="77777777" w:rsidR="002C7C56" w:rsidRPr="003167FF" w:rsidRDefault="002C7C56" w:rsidP="002C7C56">
      <w:r w:rsidRPr="003167FF">
        <w:rPr>
          <w:b/>
        </w:rPr>
        <w:t xml:space="preserve">API operation name: </w:t>
      </w:r>
      <w:r>
        <w:t>BDT_Configuration_Update_request</w:t>
      </w:r>
    </w:p>
    <w:p w14:paraId="776D8A52" w14:textId="77777777" w:rsidR="002C7C56" w:rsidRPr="003167FF" w:rsidRDefault="002C7C56" w:rsidP="002C7C56">
      <w:pPr>
        <w:rPr>
          <w:lang w:eastAsia="zh-CN"/>
        </w:rPr>
      </w:pPr>
      <w:r w:rsidRPr="003167FF">
        <w:rPr>
          <w:b/>
        </w:rPr>
        <w:t>Description:</w:t>
      </w:r>
      <w:r w:rsidRPr="003167FF">
        <w:t xml:space="preserve"> </w:t>
      </w:r>
      <w:r>
        <w:t>Updating</w:t>
      </w:r>
      <w:r w:rsidRPr="003167FF">
        <w:t xml:space="preserve"> </w:t>
      </w:r>
      <w:r>
        <w:rPr>
          <w:lang w:eastAsia="zh-CN"/>
        </w:rPr>
        <w:t>Background data transfer configuration</w:t>
      </w:r>
      <w:r w:rsidRPr="003167FF">
        <w:t>.</w:t>
      </w:r>
    </w:p>
    <w:p w14:paraId="40607056" w14:textId="77777777" w:rsidR="002C7C56" w:rsidRPr="003167FF" w:rsidRDefault="002C7C56" w:rsidP="002C7C56">
      <w:r w:rsidRPr="003167FF">
        <w:rPr>
          <w:b/>
        </w:rPr>
        <w:t>Known Consumers:</w:t>
      </w:r>
      <w:r w:rsidRPr="003167FF">
        <w:t xml:space="preserve"> VAL server.</w:t>
      </w:r>
    </w:p>
    <w:p w14:paraId="4EC27985" w14:textId="50A2FFE1" w:rsidR="002C7C56" w:rsidRPr="003167FF" w:rsidRDefault="002C7C56" w:rsidP="002C7C56">
      <w:pPr>
        <w:rPr>
          <w:lang w:eastAsia="zh-CN"/>
        </w:rPr>
      </w:pPr>
      <w:r w:rsidRPr="003167FF">
        <w:rPr>
          <w:b/>
          <w:lang w:eastAsia="zh-CN"/>
        </w:rPr>
        <w:t xml:space="preserve">Inputs: </w:t>
      </w:r>
      <w:r w:rsidRPr="003167FF">
        <w:rPr>
          <w:lang w:eastAsia="zh-CN"/>
        </w:rPr>
        <w:t>See subclause </w:t>
      </w:r>
      <w:r>
        <w:rPr>
          <w:lang w:eastAsia="zh-CN"/>
        </w:rPr>
        <w:t>14.3.2.</w:t>
      </w:r>
      <w:r w:rsidR="0024163D">
        <w:rPr>
          <w:lang w:eastAsia="zh-CN"/>
        </w:rPr>
        <w:t>63</w:t>
      </w:r>
    </w:p>
    <w:p w14:paraId="15BCBAD6" w14:textId="27975C18" w:rsidR="002C7C56" w:rsidRPr="006B4E42" w:rsidRDefault="002C7C56" w:rsidP="002C7C56">
      <w:pPr>
        <w:rPr>
          <w:lang w:eastAsia="zh-CN"/>
        </w:rPr>
      </w:pPr>
      <w:r w:rsidRPr="003167FF">
        <w:rPr>
          <w:b/>
          <w:lang w:eastAsia="zh-CN"/>
        </w:rPr>
        <w:t>Outputs:</w:t>
      </w:r>
      <w:r w:rsidRPr="003167FF">
        <w:rPr>
          <w:lang w:eastAsia="zh-CN"/>
        </w:rPr>
        <w:t xml:space="preserve"> See subclause </w:t>
      </w:r>
      <w:r>
        <w:rPr>
          <w:lang w:eastAsia="zh-CN"/>
        </w:rPr>
        <w:t>14.3.2.</w:t>
      </w:r>
      <w:r w:rsidR="0024163D">
        <w:rPr>
          <w:lang w:eastAsia="zh-CN"/>
        </w:rPr>
        <w:t>64</w:t>
      </w:r>
    </w:p>
    <w:p w14:paraId="04585D37" w14:textId="3EC236B6" w:rsidR="002C7C56" w:rsidRPr="003167FF" w:rsidRDefault="002C7C56" w:rsidP="002C7C56">
      <w:pPr>
        <w:rPr>
          <w:lang w:eastAsia="zh-CN"/>
        </w:rPr>
      </w:pPr>
      <w:r w:rsidRPr="003167FF">
        <w:rPr>
          <w:lang w:eastAsia="zh-CN"/>
        </w:rPr>
        <w:t>See subclause </w:t>
      </w:r>
      <w:r w:rsidR="0024163D" w:rsidRPr="0024163D">
        <w:rPr>
          <w:lang w:eastAsia="zh-CN"/>
        </w:rPr>
        <w:t>14.3.13.5</w:t>
      </w:r>
      <w:r w:rsidRPr="003167FF">
        <w:rPr>
          <w:lang w:eastAsia="zh-CN"/>
        </w:rPr>
        <w:t xml:space="preserve"> for the details of usage of this API operation.</w:t>
      </w:r>
    </w:p>
    <w:p w14:paraId="4CFCC6AB" w14:textId="1D4630F7" w:rsidR="002C7C56" w:rsidRPr="00B2098E" w:rsidRDefault="002C7C56" w:rsidP="002C7C56">
      <w:pPr>
        <w:pStyle w:val="Heading4"/>
      </w:pPr>
      <w:bookmarkStart w:id="1853" w:name="_Toc162886455"/>
      <w:r>
        <w:t>14</w:t>
      </w:r>
      <w:r w:rsidRPr="00B2098E">
        <w:t>.</w:t>
      </w:r>
      <w:r>
        <w:t>4</w:t>
      </w:r>
      <w:r w:rsidRPr="00B2098E">
        <w:t>.</w:t>
      </w:r>
      <w:r>
        <w:t>2.21</w:t>
      </w:r>
      <w:r w:rsidRPr="00B2098E">
        <w:tab/>
      </w:r>
      <w:r>
        <w:t>BDT_Configuration_Delete_request</w:t>
      </w:r>
      <w:bookmarkEnd w:id="1853"/>
    </w:p>
    <w:p w14:paraId="185E7719" w14:textId="77777777" w:rsidR="002C7C56" w:rsidRPr="003167FF" w:rsidRDefault="002C7C56" w:rsidP="002C7C56">
      <w:r w:rsidRPr="003167FF">
        <w:rPr>
          <w:b/>
        </w:rPr>
        <w:t xml:space="preserve">API operation name: </w:t>
      </w:r>
      <w:r>
        <w:t>BDT_Configuration_Delete_request</w:t>
      </w:r>
    </w:p>
    <w:p w14:paraId="7B0BBFE9" w14:textId="77777777" w:rsidR="002C7C56" w:rsidRPr="003167FF" w:rsidRDefault="002C7C56" w:rsidP="002C7C56">
      <w:pPr>
        <w:rPr>
          <w:lang w:eastAsia="zh-CN"/>
        </w:rPr>
      </w:pPr>
      <w:r w:rsidRPr="003167FF">
        <w:rPr>
          <w:b/>
        </w:rPr>
        <w:t>Description:</w:t>
      </w:r>
      <w:r w:rsidRPr="003167FF">
        <w:t xml:space="preserve"> </w:t>
      </w:r>
      <w:r>
        <w:t>Deleting</w:t>
      </w:r>
      <w:r w:rsidRPr="003167FF">
        <w:t xml:space="preserve"> </w:t>
      </w:r>
      <w:r>
        <w:rPr>
          <w:lang w:eastAsia="zh-CN"/>
        </w:rPr>
        <w:t>Background data transfer configuration</w:t>
      </w:r>
      <w:r w:rsidRPr="003167FF">
        <w:t>.</w:t>
      </w:r>
    </w:p>
    <w:p w14:paraId="0CCE58F1" w14:textId="77777777" w:rsidR="002C7C56" w:rsidRPr="003167FF" w:rsidRDefault="002C7C56" w:rsidP="002C7C56">
      <w:r w:rsidRPr="003167FF">
        <w:rPr>
          <w:b/>
        </w:rPr>
        <w:t>Known Consumers:</w:t>
      </w:r>
      <w:r w:rsidRPr="003167FF">
        <w:t xml:space="preserve"> VAL server.</w:t>
      </w:r>
    </w:p>
    <w:p w14:paraId="6336BC70" w14:textId="41733E8A" w:rsidR="002C7C56" w:rsidRPr="003167FF" w:rsidRDefault="002C7C56" w:rsidP="002C7C56">
      <w:pPr>
        <w:rPr>
          <w:lang w:eastAsia="zh-CN"/>
        </w:rPr>
      </w:pPr>
      <w:r w:rsidRPr="003167FF">
        <w:rPr>
          <w:b/>
          <w:lang w:eastAsia="zh-CN"/>
        </w:rPr>
        <w:t xml:space="preserve">Inputs: </w:t>
      </w:r>
      <w:r w:rsidRPr="003167FF">
        <w:rPr>
          <w:lang w:eastAsia="zh-CN"/>
        </w:rPr>
        <w:t>See subclause </w:t>
      </w:r>
      <w:r>
        <w:rPr>
          <w:lang w:eastAsia="zh-CN"/>
        </w:rPr>
        <w:t>14.3.2.</w:t>
      </w:r>
      <w:r w:rsidR="0024163D">
        <w:rPr>
          <w:lang w:eastAsia="zh-CN"/>
        </w:rPr>
        <w:t>65</w:t>
      </w:r>
    </w:p>
    <w:p w14:paraId="45E7F8F1" w14:textId="269A19A9" w:rsidR="002C7C56" w:rsidRPr="006B4E42" w:rsidRDefault="002C7C56" w:rsidP="002C7C56">
      <w:pPr>
        <w:rPr>
          <w:lang w:eastAsia="zh-CN"/>
        </w:rPr>
      </w:pPr>
      <w:r w:rsidRPr="003167FF">
        <w:rPr>
          <w:b/>
          <w:lang w:eastAsia="zh-CN"/>
        </w:rPr>
        <w:t>Outputs:</w:t>
      </w:r>
      <w:r w:rsidRPr="003167FF">
        <w:rPr>
          <w:lang w:eastAsia="zh-CN"/>
        </w:rPr>
        <w:t xml:space="preserve"> See subclause </w:t>
      </w:r>
      <w:r>
        <w:rPr>
          <w:lang w:eastAsia="zh-CN"/>
        </w:rPr>
        <w:t>14.3.2.</w:t>
      </w:r>
      <w:r w:rsidR="0024163D">
        <w:rPr>
          <w:lang w:eastAsia="zh-CN"/>
        </w:rPr>
        <w:t>66</w:t>
      </w:r>
    </w:p>
    <w:p w14:paraId="6F4610BC" w14:textId="40555518" w:rsidR="002C7C56" w:rsidRPr="003167FF" w:rsidRDefault="002C7C56" w:rsidP="002C7C56">
      <w:pPr>
        <w:rPr>
          <w:lang w:eastAsia="zh-CN"/>
        </w:rPr>
      </w:pPr>
      <w:r w:rsidRPr="003167FF">
        <w:rPr>
          <w:lang w:eastAsia="zh-CN"/>
        </w:rPr>
        <w:t>See subclause </w:t>
      </w:r>
      <w:r w:rsidR="0024163D" w:rsidRPr="0024163D">
        <w:rPr>
          <w:lang w:eastAsia="zh-CN"/>
        </w:rPr>
        <w:t>14.3.13.6</w:t>
      </w:r>
      <w:r w:rsidRPr="003167FF">
        <w:rPr>
          <w:lang w:eastAsia="zh-CN"/>
        </w:rPr>
        <w:t xml:space="preserve"> for the details of usage of this API operation.</w:t>
      </w:r>
    </w:p>
    <w:p w14:paraId="6E69D1C0" w14:textId="64E81F44" w:rsidR="00B36C2D" w:rsidRPr="00B2098E" w:rsidRDefault="00B36C2D" w:rsidP="00B36C2D">
      <w:pPr>
        <w:pStyle w:val="Heading4"/>
      </w:pPr>
      <w:bookmarkStart w:id="1854" w:name="_Toc162886456"/>
      <w:r>
        <w:t>14</w:t>
      </w:r>
      <w:r w:rsidRPr="00B2098E">
        <w:t>.</w:t>
      </w:r>
      <w:r>
        <w:t>4</w:t>
      </w:r>
      <w:r w:rsidRPr="00B2098E">
        <w:t>.</w:t>
      </w:r>
      <w:r>
        <w:t>2.</w:t>
      </w:r>
      <w:r w:rsidR="002C7C56">
        <w:t>22</w:t>
      </w:r>
      <w:r w:rsidRPr="00B2098E">
        <w:tab/>
      </w:r>
      <w:r>
        <w:t>Reliable_Transmission_request</w:t>
      </w:r>
      <w:bookmarkEnd w:id="1854"/>
    </w:p>
    <w:p w14:paraId="6CA09880" w14:textId="77777777" w:rsidR="00B36C2D" w:rsidRPr="003167FF" w:rsidRDefault="00B36C2D" w:rsidP="00B36C2D">
      <w:r w:rsidRPr="003167FF">
        <w:rPr>
          <w:b/>
        </w:rPr>
        <w:t>API operation name</w:t>
      </w:r>
      <w:r w:rsidRPr="00CC578C">
        <w:rPr>
          <w:bCs/>
        </w:rPr>
        <w:t xml:space="preserve">: </w:t>
      </w:r>
      <w:r>
        <w:rPr>
          <w:bCs/>
        </w:rPr>
        <w:t>Reliable_Transmission_request</w:t>
      </w:r>
    </w:p>
    <w:p w14:paraId="68075A1D" w14:textId="77777777" w:rsidR="00B36C2D" w:rsidRPr="003167FF" w:rsidRDefault="00B36C2D" w:rsidP="00B36C2D">
      <w:pPr>
        <w:rPr>
          <w:lang w:eastAsia="zh-CN"/>
        </w:rPr>
      </w:pPr>
      <w:r w:rsidRPr="003167FF">
        <w:rPr>
          <w:b/>
        </w:rPr>
        <w:t>Description:</w:t>
      </w:r>
      <w:r w:rsidRPr="003167FF">
        <w:t xml:space="preserve"> </w:t>
      </w:r>
      <w:r>
        <w:t>Requesting Reliable Transmission service</w:t>
      </w:r>
    </w:p>
    <w:p w14:paraId="7D18EEDC" w14:textId="77777777" w:rsidR="00B36C2D" w:rsidRPr="003167FF" w:rsidRDefault="00B36C2D" w:rsidP="00B36C2D">
      <w:r w:rsidRPr="003167FF">
        <w:rPr>
          <w:b/>
        </w:rPr>
        <w:t>Known Consumers:</w:t>
      </w:r>
      <w:r w:rsidRPr="003167FF">
        <w:t xml:space="preserve"> </w:t>
      </w:r>
      <w:r>
        <w:t>SEALDD server or VAL server</w:t>
      </w:r>
    </w:p>
    <w:p w14:paraId="40907671" w14:textId="05D8CD9F" w:rsidR="00B36C2D" w:rsidRPr="003167FF" w:rsidRDefault="00B36C2D" w:rsidP="00B36C2D">
      <w:pPr>
        <w:rPr>
          <w:lang w:eastAsia="zh-CN"/>
        </w:rPr>
      </w:pPr>
      <w:r w:rsidRPr="003167FF">
        <w:rPr>
          <w:b/>
          <w:lang w:eastAsia="zh-CN"/>
        </w:rPr>
        <w:t xml:space="preserve">Inputs: </w:t>
      </w:r>
      <w:r>
        <w:rPr>
          <w:lang w:eastAsia="zh-CN"/>
        </w:rPr>
        <w:t>See subclause 14.3.2.6</w:t>
      </w:r>
      <w:r w:rsidR="00257DB6">
        <w:rPr>
          <w:lang w:eastAsia="zh-CN"/>
        </w:rPr>
        <w:t>7</w:t>
      </w:r>
      <w:r>
        <w:rPr>
          <w:lang w:eastAsia="zh-CN"/>
        </w:rPr>
        <w:t>.</w:t>
      </w:r>
    </w:p>
    <w:p w14:paraId="011CA518" w14:textId="4F209CEE" w:rsidR="00B36C2D" w:rsidRPr="003167FF" w:rsidRDefault="00B36C2D" w:rsidP="00B36C2D">
      <w:pPr>
        <w:rPr>
          <w:lang w:eastAsia="zh-CN"/>
        </w:rPr>
      </w:pPr>
      <w:r w:rsidRPr="003167FF">
        <w:rPr>
          <w:b/>
          <w:lang w:eastAsia="zh-CN"/>
        </w:rPr>
        <w:t>Outputs:</w:t>
      </w:r>
      <w:r w:rsidRPr="003167FF">
        <w:rPr>
          <w:lang w:eastAsia="zh-CN"/>
        </w:rPr>
        <w:t xml:space="preserve"> </w:t>
      </w:r>
      <w:r>
        <w:rPr>
          <w:lang w:eastAsia="zh-CN"/>
        </w:rPr>
        <w:t>See subclause 14.3.2.6</w:t>
      </w:r>
      <w:r w:rsidR="00257DB6">
        <w:rPr>
          <w:lang w:eastAsia="zh-CN"/>
        </w:rPr>
        <w:t>8</w:t>
      </w:r>
      <w:r>
        <w:rPr>
          <w:lang w:eastAsia="zh-CN"/>
        </w:rPr>
        <w:t>.</w:t>
      </w:r>
    </w:p>
    <w:p w14:paraId="42F64D9B" w14:textId="77777777" w:rsidR="00B36C2D" w:rsidRPr="00F53D7B" w:rsidRDefault="00B36C2D" w:rsidP="00B36C2D">
      <w:pPr>
        <w:rPr>
          <w:lang w:eastAsia="zh-CN"/>
        </w:rPr>
      </w:pPr>
      <w:r w:rsidRPr="003167FF">
        <w:rPr>
          <w:lang w:eastAsia="zh-CN"/>
        </w:rPr>
        <w:t>See subclause 14.3.</w:t>
      </w:r>
      <w:r>
        <w:rPr>
          <w:lang w:eastAsia="zh-CN"/>
        </w:rPr>
        <w:t>10.2</w:t>
      </w:r>
      <w:r w:rsidRPr="003167FF">
        <w:rPr>
          <w:lang w:eastAsia="zh-CN"/>
        </w:rPr>
        <w:t xml:space="preserve"> for the details of usage of this API operation.</w:t>
      </w:r>
    </w:p>
    <w:p w14:paraId="5943ADC4" w14:textId="5C418D7F" w:rsidR="00B5131C" w:rsidRPr="00B2098E" w:rsidRDefault="00B5131C" w:rsidP="00B5131C">
      <w:pPr>
        <w:pStyle w:val="Heading4"/>
      </w:pPr>
      <w:bookmarkStart w:id="1855" w:name="_Toc162886457"/>
      <w:r>
        <w:t>14</w:t>
      </w:r>
      <w:r w:rsidRPr="00B2098E">
        <w:t>.</w:t>
      </w:r>
      <w:r>
        <w:t>4</w:t>
      </w:r>
      <w:r w:rsidRPr="00B2098E">
        <w:t>.</w:t>
      </w:r>
      <w:r>
        <w:t>2.23</w:t>
      </w:r>
      <w:r w:rsidRPr="00B2098E">
        <w:tab/>
      </w:r>
      <w:r>
        <w:t>Request_Device_Triggering</w:t>
      </w:r>
      <w:bookmarkEnd w:id="1855"/>
    </w:p>
    <w:p w14:paraId="146E30FC" w14:textId="77777777" w:rsidR="00B5131C" w:rsidRPr="003167FF" w:rsidRDefault="00B5131C" w:rsidP="00B5131C">
      <w:r w:rsidRPr="003167FF">
        <w:rPr>
          <w:b/>
        </w:rPr>
        <w:t xml:space="preserve">API operation name: </w:t>
      </w:r>
      <w:r w:rsidRPr="003167FF">
        <w:t>Request_</w:t>
      </w:r>
      <w:r>
        <w:t>Device</w:t>
      </w:r>
      <w:r w:rsidRPr="003167FF">
        <w:t>_</w:t>
      </w:r>
      <w:r>
        <w:t>Triggering</w:t>
      </w:r>
    </w:p>
    <w:p w14:paraId="6259FE40" w14:textId="77777777" w:rsidR="00B5131C" w:rsidRPr="003167FF" w:rsidRDefault="00B5131C" w:rsidP="00B5131C">
      <w:pPr>
        <w:rPr>
          <w:lang w:eastAsia="zh-CN"/>
        </w:rPr>
      </w:pPr>
      <w:r w:rsidRPr="003167FF">
        <w:rPr>
          <w:b/>
        </w:rPr>
        <w:t>Description:</w:t>
      </w:r>
      <w:r w:rsidRPr="003167FF">
        <w:t xml:space="preserve"> Requesting </w:t>
      </w:r>
      <w:r>
        <w:rPr>
          <w:lang w:eastAsia="zh-CN"/>
        </w:rPr>
        <w:t>device triggering</w:t>
      </w:r>
      <w:r w:rsidRPr="003167FF">
        <w:t>.</w:t>
      </w:r>
    </w:p>
    <w:p w14:paraId="317BBAC3" w14:textId="77777777" w:rsidR="00B5131C" w:rsidRPr="003167FF" w:rsidRDefault="00B5131C" w:rsidP="00B5131C">
      <w:r w:rsidRPr="003167FF">
        <w:rPr>
          <w:b/>
        </w:rPr>
        <w:t>Known Consumers:</w:t>
      </w:r>
      <w:r w:rsidRPr="003167FF">
        <w:t xml:space="preserve"> VAL server.</w:t>
      </w:r>
    </w:p>
    <w:p w14:paraId="72B898B0" w14:textId="77777777" w:rsidR="00B5131C" w:rsidRPr="003167FF" w:rsidRDefault="00B5131C" w:rsidP="00B5131C">
      <w:pPr>
        <w:rPr>
          <w:lang w:eastAsia="zh-CN"/>
        </w:rPr>
      </w:pPr>
      <w:r w:rsidRPr="003167FF">
        <w:rPr>
          <w:b/>
          <w:lang w:eastAsia="zh-CN"/>
        </w:rPr>
        <w:t xml:space="preserve">Inputs: </w:t>
      </w:r>
      <w:r w:rsidRPr="003167FF">
        <w:rPr>
          <w:lang w:eastAsia="zh-CN"/>
        </w:rPr>
        <w:t>See subclau</w:t>
      </w:r>
      <w:r w:rsidRPr="00B5131C">
        <w:rPr>
          <w:lang w:eastAsia="zh-CN"/>
        </w:rPr>
        <w:t>se </w:t>
      </w:r>
      <w:r w:rsidRPr="008265D9">
        <w:rPr>
          <w:lang w:eastAsia="zh-CN"/>
        </w:rPr>
        <w:t>14.3.2.69</w:t>
      </w:r>
    </w:p>
    <w:p w14:paraId="2EC68D94" w14:textId="77777777" w:rsidR="00B5131C" w:rsidRPr="003167FF" w:rsidRDefault="00B5131C" w:rsidP="00B5131C">
      <w:pPr>
        <w:rPr>
          <w:lang w:eastAsia="zh-CN"/>
        </w:rPr>
      </w:pPr>
      <w:r w:rsidRPr="003167FF">
        <w:rPr>
          <w:b/>
          <w:lang w:eastAsia="zh-CN"/>
        </w:rPr>
        <w:t>Outputs:</w:t>
      </w:r>
      <w:r w:rsidRPr="003167FF">
        <w:rPr>
          <w:lang w:eastAsia="zh-CN"/>
        </w:rPr>
        <w:t xml:space="preserve"> See subcla</w:t>
      </w:r>
      <w:r w:rsidRPr="00B5131C">
        <w:rPr>
          <w:lang w:eastAsia="zh-CN"/>
        </w:rPr>
        <w:t>use </w:t>
      </w:r>
      <w:r w:rsidRPr="008265D9">
        <w:rPr>
          <w:lang w:eastAsia="zh-CN"/>
        </w:rPr>
        <w:t>14.3.2.70</w:t>
      </w:r>
    </w:p>
    <w:p w14:paraId="29FAD306" w14:textId="77777777" w:rsidR="00312C76" w:rsidRPr="003167FF" w:rsidRDefault="00312C76" w:rsidP="00312C76">
      <w:pPr>
        <w:pStyle w:val="Heading3"/>
        <w:rPr>
          <w:lang w:eastAsia="zh-CN"/>
        </w:rPr>
      </w:pPr>
      <w:bookmarkStart w:id="1856" w:name="_Toc162886458"/>
      <w:r w:rsidRPr="003167FF">
        <w:t>14.4.3</w:t>
      </w:r>
      <w:r w:rsidRPr="003167FF">
        <w:tab/>
        <w:t>SS_EventsMonitoring API</w:t>
      </w:r>
      <w:bookmarkEnd w:id="1856"/>
    </w:p>
    <w:p w14:paraId="167E6406" w14:textId="77777777" w:rsidR="00312C76" w:rsidRPr="003167FF" w:rsidRDefault="00312C76" w:rsidP="00312C76">
      <w:pPr>
        <w:pStyle w:val="Heading4"/>
      </w:pPr>
      <w:bookmarkStart w:id="1857" w:name="_Toc162886459"/>
      <w:r w:rsidRPr="003167FF">
        <w:t>14.4.3.1</w:t>
      </w:r>
      <w:r w:rsidRPr="003167FF">
        <w:tab/>
        <w:t>Subscribe_Monitoring_Events</w:t>
      </w:r>
      <w:bookmarkEnd w:id="1857"/>
    </w:p>
    <w:p w14:paraId="09D001AA" w14:textId="77777777" w:rsidR="00312C76" w:rsidRPr="003167FF" w:rsidRDefault="00312C76" w:rsidP="00312C76">
      <w:r w:rsidRPr="003167FF">
        <w:rPr>
          <w:b/>
        </w:rPr>
        <w:t xml:space="preserve">API operation name: </w:t>
      </w:r>
      <w:r w:rsidRPr="003167FF">
        <w:t>Subscribe_Monitoring_Events</w:t>
      </w:r>
    </w:p>
    <w:p w14:paraId="0BDC952D" w14:textId="77777777" w:rsidR="00312C76" w:rsidRPr="003167FF" w:rsidRDefault="00312C76" w:rsidP="00312C76">
      <w:pPr>
        <w:rPr>
          <w:lang w:eastAsia="zh-CN"/>
        </w:rPr>
      </w:pPr>
      <w:r w:rsidRPr="003167FF">
        <w:rPr>
          <w:b/>
        </w:rPr>
        <w:t>Description:</w:t>
      </w:r>
      <w:r w:rsidRPr="003167FF">
        <w:t xml:space="preserve"> Subscription to monitoring events.</w:t>
      </w:r>
    </w:p>
    <w:p w14:paraId="28539E97" w14:textId="77777777" w:rsidR="00312C76" w:rsidRPr="003167FF" w:rsidRDefault="00312C76" w:rsidP="00312C76">
      <w:r w:rsidRPr="003167FF">
        <w:rPr>
          <w:b/>
        </w:rPr>
        <w:t>Known Consumers:</w:t>
      </w:r>
      <w:r w:rsidRPr="003167FF">
        <w:t xml:space="preserve"> VAL server.</w:t>
      </w:r>
    </w:p>
    <w:p w14:paraId="2AF7C60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14.3.2.17</w:t>
      </w:r>
    </w:p>
    <w:p w14:paraId="7E748C5F" w14:textId="77777777" w:rsidR="00312C76" w:rsidRPr="003167FF" w:rsidRDefault="00312C76" w:rsidP="00312C76">
      <w:pPr>
        <w:rPr>
          <w:lang w:eastAsia="zh-CN"/>
        </w:rPr>
      </w:pPr>
      <w:r w:rsidRPr="003167FF">
        <w:rPr>
          <w:b/>
          <w:lang w:eastAsia="zh-CN"/>
        </w:rPr>
        <w:t>Outputs:</w:t>
      </w:r>
      <w:r w:rsidRPr="003167FF">
        <w:rPr>
          <w:lang w:eastAsia="zh-CN"/>
        </w:rPr>
        <w:t xml:space="preserve"> 14.3.2.18.</w:t>
      </w:r>
    </w:p>
    <w:p w14:paraId="583A218E" w14:textId="77777777" w:rsidR="00312C76" w:rsidRPr="003167FF" w:rsidRDefault="00312C76" w:rsidP="00312C76">
      <w:pPr>
        <w:rPr>
          <w:lang w:eastAsia="zh-CN"/>
        </w:rPr>
      </w:pPr>
      <w:r w:rsidRPr="003167FF">
        <w:rPr>
          <w:lang w:eastAsia="zh-CN"/>
        </w:rPr>
        <w:t>See subclause 14.3.6.2 for the details of usage of this API operation.</w:t>
      </w:r>
    </w:p>
    <w:p w14:paraId="492626F7" w14:textId="77777777" w:rsidR="00312C76" w:rsidRPr="003167FF" w:rsidRDefault="00312C76" w:rsidP="00312C76">
      <w:pPr>
        <w:pStyle w:val="Heading4"/>
      </w:pPr>
      <w:bookmarkStart w:id="1858" w:name="_Toc162886460"/>
      <w:r w:rsidRPr="003167FF">
        <w:t>14.4.3.2</w:t>
      </w:r>
      <w:r w:rsidRPr="003167FF">
        <w:tab/>
        <w:t>Notify_Monitoring_Events</w:t>
      </w:r>
      <w:bookmarkEnd w:id="1858"/>
    </w:p>
    <w:p w14:paraId="57B1BE86" w14:textId="77777777" w:rsidR="00312C76" w:rsidRPr="003167FF" w:rsidRDefault="00312C76" w:rsidP="00312C76">
      <w:r w:rsidRPr="003167FF">
        <w:rPr>
          <w:b/>
        </w:rPr>
        <w:t xml:space="preserve">API operation name: </w:t>
      </w:r>
      <w:r w:rsidRPr="003167FF">
        <w:t>Notify_Monitoring_Events</w:t>
      </w:r>
    </w:p>
    <w:p w14:paraId="58E710FE" w14:textId="77777777" w:rsidR="00312C76" w:rsidRPr="003167FF" w:rsidRDefault="00312C76" w:rsidP="00312C76">
      <w:pPr>
        <w:rPr>
          <w:lang w:eastAsia="zh-CN"/>
        </w:rPr>
      </w:pPr>
      <w:r w:rsidRPr="003167FF">
        <w:rPr>
          <w:b/>
        </w:rPr>
        <w:t>Description:</w:t>
      </w:r>
      <w:r w:rsidRPr="003167FF">
        <w:t xml:space="preserve"> Notifying the VAL server with monitoring events related to VAL UE(s).</w:t>
      </w:r>
    </w:p>
    <w:p w14:paraId="3383B2D8" w14:textId="77777777" w:rsidR="00312C76" w:rsidRPr="003167FF" w:rsidRDefault="00312C76" w:rsidP="00312C76">
      <w:r w:rsidRPr="003167FF">
        <w:rPr>
          <w:b/>
        </w:rPr>
        <w:t>Known Consumers:</w:t>
      </w:r>
      <w:r w:rsidRPr="003167FF">
        <w:t xml:space="preserve"> VAL server.</w:t>
      </w:r>
    </w:p>
    <w:p w14:paraId="5E70E8C0"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14.3.2.19</w:t>
      </w:r>
    </w:p>
    <w:p w14:paraId="2C9DF740"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43232280" w14:textId="77777777" w:rsidR="00312C76" w:rsidRPr="003167FF" w:rsidRDefault="00312C76" w:rsidP="00312C76">
      <w:pPr>
        <w:rPr>
          <w:lang w:eastAsia="zh-CN"/>
        </w:rPr>
      </w:pPr>
      <w:r w:rsidRPr="003167FF">
        <w:rPr>
          <w:lang w:eastAsia="zh-CN"/>
        </w:rPr>
        <w:t>See subclause 14.3.6.3 for the details of usage of this API operation.</w:t>
      </w:r>
    </w:p>
    <w:p w14:paraId="35EF5095" w14:textId="77777777" w:rsidR="00312C76" w:rsidRPr="003167FF" w:rsidRDefault="00312C76" w:rsidP="00312C76">
      <w:pPr>
        <w:pStyle w:val="Heading3"/>
      </w:pPr>
      <w:bookmarkStart w:id="1859" w:name="_Toc162886461"/>
      <w:r w:rsidRPr="003167FF">
        <w:t>14.4.4</w:t>
      </w:r>
      <w:r w:rsidRPr="003167FF">
        <w:tab/>
        <w:t>SS_NetworkResourceMonitoring API</w:t>
      </w:r>
      <w:bookmarkEnd w:id="1859"/>
    </w:p>
    <w:p w14:paraId="38F333EE" w14:textId="77777777" w:rsidR="00312C76" w:rsidRPr="003167FF" w:rsidRDefault="00312C76" w:rsidP="00312C76">
      <w:pPr>
        <w:pStyle w:val="Heading4"/>
      </w:pPr>
      <w:bookmarkStart w:id="1860" w:name="_Toc162886462"/>
      <w:r w:rsidRPr="003167FF">
        <w:t>14.4.4.1</w:t>
      </w:r>
      <w:r w:rsidRPr="003167FF">
        <w:tab/>
        <w:t>General</w:t>
      </w:r>
      <w:bookmarkEnd w:id="1860"/>
    </w:p>
    <w:p w14:paraId="651BF618" w14:textId="77777777" w:rsidR="00312C76" w:rsidRPr="003167FF" w:rsidRDefault="00312C76" w:rsidP="00312C76">
      <w:r w:rsidRPr="003167FF">
        <w:rPr>
          <w:b/>
        </w:rPr>
        <w:t>API description:</w:t>
      </w:r>
      <w:r w:rsidRPr="003167FF">
        <w:t xml:space="preserve"> This API enables the VAL server to monitor a network resource and to retrieve monitoring data.</w:t>
      </w:r>
    </w:p>
    <w:p w14:paraId="7CBCDF3E" w14:textId="77777777" w:rsidR="00312C76" w:rsidRPr="003167FF" w:rsidRDefault="00312C76" w:rsidP="00312C76">
      <w:pPr>
        <w:pStyle w:val="Heading4"/>
      </w:pPr>
      <w:bookmarkStart w:id="1861" w:name="_Toc162886463"/>
      <w:r w:rsidRPr="003167FF">
        <w:t>14.4.4.2</w:t>
      </w:r>
      <w:r w:rsidRPr="003167FF">
        <w:tab/>
        <w:t>Subscribe_Unicast_QoS_Monitoring operation</w:t>
      </w:r>
      <w:bookmarkEnd w:id="1861"/>
    </w:p>
    <w:p w14:paraId="74CD3645" w14:textId="77777777" w:rsidR="00312C76" w:rsidRPr="003167FF" w:rsidRDefault="00312C76" w:rsidP="00312C76">
      <w:r w:rsidRPr="003167FF">
        <w:rPr>
          <w:b/>
        </w:rPr>
        <w:t xml:space="preserve">API operation name: </w:t>
      </w:r>
      <w:r w:rsidRPr="003167FF">
        <w:rPr>
          <w:rFonts w:ascii="Arial" w:hAnsi="Arial"/>
          <w:sz w:val="18"/>
        </w:rPr>
        <w:t>Subscribe_Unicast_QoS_Monitoring</w:t>
      </w:r>
    </w:p>
    <w:p w14:paraId="7FA7F2DE" w14:textId="77777777" w:rsidR="00312C76" w:rsidRPr="003167FF" w:rsidRDefault="00312C76" w:rsidP="00312C76">
      <w:pPr>
        <w:rPr>
          <w:lang w:eastAsia="zh-CN"/>
        </w:rPr>
      </w:pPr>
      <w:r w:rsidRPr="003167FF">
        <w:rPr>
          <w:b/>
        </w:rPr>
        <w:t>Description:</w:t>
      </w:r>
      <w:r w:rsidRPr="003167FF">
        <w:t xml:space="preserve"> Subscribing to QoS monitoring of a unicast resource.</w:t>
      </w:r>
    </w:p>
    <w:p w14:paraId="691D2DF3" w14:textId="77777777" w:rsidR="00312C76" w:rsidRPr="003167FF" w:rsidRDefault="00312C76" w:rsidP="00312C76">
      <w:r w:rsidRPr="003167FF">
        <w:rPr>
          <w:b/>
        </w:rPr>
        <w:t>Known Consumers:</w:t>
      </w:r>
      <w:r w:rsidRPr="003167FF">
        <w:t xml:space="preserve"> VAL server.</w:t>
      </w:r>
    </w:p>
    <w:p w14:paraId="1F78B47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74B13138"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4CBA1D51" w14:textId="77777777" w:rsidR="00312C76" w:rsidRPr="003167FF" w:rsidRDefault="00312C76" w:rsidP="00312C76">
      <w:pPr>
        <w:rPr>
          <w:noProof/>
        </w:rPr>
      </w:pPr>
      <w:r w:rsidRPr="003167FF">
        <w:rPr>
          <w:lang w:eastAsia="zh-CN"/>
        </w:rPr>
        <w:t>See subclause </w:t>
      </w:r>
      <w:r w:rsidRPr="003167FF">
        <w:t>14.3.3.4.1</w:t>
      </w:r>
      <w:r w:rsidRPr="003167FF">
        <w:rPr>
          <w:lang w:eastAsia="zh-CN"/>
        </w:rPr>
        <w:t xml:space="preserve"> for the details of usage of this API operation.</w:t>
      </w:r>
    </w:p>
    <w:p w14:paraId="1B037C87" w14:textId="77777777" w:rsidR="00312C76" w:rsidRPr="003167FF" w:rsidRDefault="00312C76" w:rsidP="00312C76">
      <w:pPr>
        <w:pStyle w:val="Heading4"/>
      </w:pPr>
      <w:bookmarkStart w:id="1862" w:name="_Toc162886464"/>
      <w:r w:rsidRPr="003167FF">
        <w:t>14.4.4.3</w:t>
      </w:r>
      <w:r w:rsidRPr="003167FF">
        <w:tab/>
        <w:t>Notify_Unicast_QoS_Monitoring operation</w:t>
      </w:r>
      <w:bookmarkEnd w:id="1862"/>
    </w:p>
    <w:p w14:paraId="6FCD012F" w14:textId="77777777" w:rsidR="00312C76" w:rsidRPr="003167FF" w:rsidRDefault="00312C76" w:rsidP="00312C76">
      <w:r w:rsidRPr="003167FF">
        <w:rPr>
          <w:b/>
        </w:rPr>
        <w:t xml:space="preserve">API operation name: </w:t>
      </w:r>
      <w:r w:rsidRPr="003167FF">
        <w:t>Notify_Unicast_QoS_Monitoring</w:t>
      </w:r>
    </w:p>
    <w:p w14:paraId="26B3667B" w14:textId="77777777" w:rsidR="00312C76" w:rsidRPr="003167FF" w:rsidRDefault="00312C76" w:rsidP="00312C76">
      <w:pPr>
        <w:rPr>
          <w:lang w:eastAsia="zh-CN"/>
        </w:rPr>
      </w:pPr>
      <w:r w:rsidRPr="003167FF">
        <w:rPr>
          <w:b/>
        </w:rPr>
        <w:t>Description:</w:t>
      </w:r>
      <w:r w:rsidRPr="003167FF">
        <w:t xml:space="preserve"> Notification of latest QoS data of a monitored unicast resource.</w:t>
      </w:r>
    </w:p>
    <w:p w14:paraId="4B6F40A5" w14:textId="77777777" w:rsidR="00312C76" w:rsidRPr="003167FF" w:rsidRDefault="00312C76" w:rsidP="00312C76">
      <w:r w:rsidRPr="003167FF">
        <w:rPr>
          <w:b/>
        </w:rPr>
        <w:t>Known Consumers:</w:t>
      </w:r>
      <w:r w:rsidRPr="003167FF">
        <w:t xml:space="preserve"> VAL server.</w:t>
      </w:r>
    </w:p>
    <w:p w14:paraId="060FCA1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.2.22</w:t>
      </w:r>
    </w:p>
    <w:p w14:paraId="26C9A20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.2.22</w:t>
      </w:r>
    </w:p>
    <w:p w14:paraId="20592103" w14:textId="77777777" w:rsidR="00312C76" w:rsidRPr="003167FF" w:rsidRDefault="00312C76" w:rsidP="00312C76">
      <w:pPr>
        <w:rPr>
          <w:lang w:eastAsia="zh-CN"/>
        </w:rPr>
      </w:pPr>
      <w:r w:rsidRPr="003167FF">
        <w:rPr>
          <w:lang w:eastAsia="zh-CN"/>
        </w:rPr>
        <w:t xml:space="preserve">See subclause </w:t>
      </w:r>
      <w:r w:rsidRPr="003167FF">
        <w:t>14.3.3.4.2</w:t>
      </w:r>
      <w:r w:rsidRPr="003167FF">
        <w:rPr>
          <w:lang w:eastAsia="zh-CN"/>
        </w:rPr>
        <w:t xml:space="preserve"> for the details of usage of this API operation.</w:t>
      </w:r>
    </w:p>
    <w:p w14:paraId="1654345A" w14:textId="77777777" w:rsidR="00312C76" w:rsidRPr="003167FF" w:rsidRDefault="00312C76" w:rsidP="00312C76">
      <w:pPr>
        <w:pStyle w:val="Heading4"/>
      </w:pPr>
      <w:bookmarkStart w:id="1863" w:name="_Toc162886465"/>
      <w:r w:rsidRPr="003167FF">
        <w:t>14.4.4.4</w:t>
      </w:r>
      <w:r w:rsidRPr="003167FF">
        <w:tab/>
        <w:t>Unsubscribe_Unicast_QoS_Monitoring operation</w:t>
      </w:r>
      <w:bookmarkEnd w:id="1863"/>
    </w:p>
    <w:p w14:paraId="37692661" w14:textId="77777777" w:rsidR="00312C76" w:rsidRPr="003167FF" w:rsidRDefault="00312C76" w:rsidP="00312C76">
      <w:r w:rsidRPr="003167FF">
        <w:rPr>
          <w:b/>
        </w:rPr>
        <w:t xml:space="preserve">API operation name: </w:t>
      </w:r>
      <w:r w:rsidRPr="003167FF">
        <w:rPr>
          <w:rFonts w:ascii="Arial" w:hAnsi="Arial"/>
          <w:sz w:val="18"/>
        </w:rPr>
        <w:t>Unsubscribe_Unicast_QoS_Monitoring</w:t>
      </w:r>
    </w:p>
    <w:p w14:paraId="57F22E3B" w14:textId="77777777" w:rsidR="00312C76" w:rsidRPr="003167FF" w:rsidRDefault="00312C76" w:rsidP="00312C76">
      <w:pPr>
        <w:rPr>
          <w:lang w:eastAsia="zh-CN"/>
        </w:rPr>
      </w:pPr>
      <w:r w:rsidRPr="003167FF">
        <w:rPr>
          <w:b/>
        </w:rPr>
        <w:t>Description:</w:t>
      </w:r>
      <w:r w:rsidRPr="003167FF">
        <w:t xml:space="preserve"> Unsubscribing from QoS monitoring of a unicast resource.</w:t>
      </w:r>
    </w:p>
    <w:p w14:paraId="00E462DB" w14:textId="77777777" w:rsidR="00312C76" w:rsidRPr="003167FF" w:rsidRDefault="00312C76" w:rsidP="00312C76">
      <w:r w:rsidRPr="003167FF">
        <w:rPr>
          <w:b/>
        </w:rPr>
        <w:t>Known Consumers:</w:t>
      </w:r>
      <w:r w:rsidRPr="003167FF">
        <w:t xml:space="preserve"> VAL server.</w:t>
      </w:r>
    </w:p>
    <w:p w14:paraId="54B121B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2A67E94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6F6D7F77" w14:textId="77777777" w:rsidR="00312C76" w:rsidRPr="003167FF" w:rsidRDefault="00312C76" w:rsidP="00312C76">
      <w:pPr>
        <w:rPr>
          <w:lang w:eastAsia="zh-CN"/>
        </w:rPr>
      </w:pPr>
      <w:r w:rsidRPr="003167FF">
        <w:rPr>
          <w:lang w:eastAsia="zh-CN"/>
        </w:rPr>
        <w:t>See subclause </w:t>
      </w:r>
      <w:r w:rsidRPr="003167FF">
        <w:t>14.3.3.4.3</w:t>
      </w:r>
      <w:r w:rsidRPr="003167FF">
        <w:rPr>
          <w:lang w:eastAsia="zh-CN"/>
        </w:rPr>
        <w:t xml:space="preserve"> for the details of usage of this API operation.</w:t>
      </w:r>
    </w:p>
    <w:p w14:paraId="56BFF24A" w14:textId="77777777" w:rsidR="00312C76" w:rsidRPr="003167FF" w:rsidRDefault="00312C76" w:rsidP="00312C76">
      <w:pPr>
        <w:pStyle w:val="Heading4"/>
      </w:pPr>
      <w:bookmarkStart w:id="1864" w:name="_Toc162886466"/>
      <w:r w:rsidRPr="003167FF">
        <w:t>14.4.4.5</w:t>
      </w:r>
      <w:r w:rsidRPr="003167FF">
        <w:tab/>
        <w:t>Obtain_Unicast_QoS_Monitoring_Data operation</w:t>
      </w:r>
      <w:bookmarkEnd w:id="1864"/>
    </w:p>
    <w:p w14:paraId="1CBED6AE" w14:textId="77777777" w:rsidR="00312C76" w:rsidRPr="003167FF" w:rsidRDefault="00312C76" w:rsidP="00312C76">
      <w:r w:rsidRPr="003167FF">
        <w:rPr>
          <w:b/>
        </w:rPr>
        <w:t>API operation name:</w:t>
      </w:r>
      <w:r w:rsidRPr="003167FF">
        <w:t xml:space="preserve"> Obtain_Unicast_QoS_Monitoring_Data</w:t>
      </w:r>
    </w:p>
    <w:p w14:paraId="603E83DC" w14:textId="77777777" w:rsidR="00312C76" w:rsidRPr="003167FF" w:rsidRDefault="00312C76" w:rsidP="00312C76">
      <w:pPr>
        <w:rPr>
          <w:lang w:eastAsia="zh-CN"/>
        </w:rPr>
      </w:pPr>
      <w:r w:rsidRPr="003167FF">
        <w:rPr>
          <w:b/>
        </w:rPr>
        <w:t>Description:</w:t>
      </w:r>
      <w:r w:rsidRPr="003167FF">
        <w:t xml:space="preserve"> Request QoS monitoring data of a unicast resource.</w:t>
      </w:r>
    </w:p>
    <w:p w14:paraId="59558708" w14:textId="77777777" w:rsidR="00312C76" w:rsidRPr="003167FF" w:rsidRDefault="00312C76" w:rsidP="00312C76">
      <w:r w:rsidRPr="003167FF">
        <w:rPr>
          <w:b/>
        </w:rPr>
        <w:t>Known Consumers:</w:t>
      </w:r>
      <w:r w:rsidRPr="003167FF">
        <w:t xml:space="preserve"> VAL server.</w:t>
      </w:r>
    </w:p>
    <w:p w14:paraId="412A1E44"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14.3.2.33</w:t>
      </w:r>
    </w:p>
    <w:p w14:paraId="07D7E0D0"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14.3.2.34</w:t>
      </w:r>
    </w:p>
    <w:p w14:paraId="7FD83153" w14:textId="77777777" w:rsidR="00312C76" w:rsidRPr="003167FF" w:rsidRDefault="00312C76" w:rsidP="00312C76">
      <w:pPr>
        <w:rPr>
          <w:lang w:eastAsia="zh-CN"/>
        </w:rPr>
      </w:pPr>
      <w:r w:rsidRPr="003167FF">
        <w:rPr>
          <w:lang w:eastAsia="zh-CN"/>
        </w:rPr>
        <w:t>See subclause 14.3.3.4.4 for the details of usage of this API operation.</w:t>
      </w:r>
    </w:p>
    <w:p w14:paraId="518804AC" w14:textId="5A7E0CEA" w:rsidR="0071789B" w:rsidRPr="003167FF" w:rsidRDefault="0071789B" w:rsidP="0071789B">
      <w:pPr>
        <w:pStyle w:val="Heading4"/>
      </w:pPr>
      <w:bookmarkStart w:id="1865" w:name="_Toc98796662"/>
      <w:bookmarkStart w:id="1866" w:name="_Toc162886467"/>
      <w:r w:rsidRPr="003167FF">
        <w:t>14.4.4.6</w:t>
      </w:r>
      <w:r w:rsidRPr="003167FF">
        <w:tab/>
        <w:t>Update_Unicast_QoS_Monitoring_Subscription operation</w:t>
      </w:r>
      <w:bookmarkEnd w:id="1865"/>
      <w:bookmarkEnd w:id="1866"/>
    </w:p>
    <w:p w14:paraId="6A28287A" w14:textId="77777777" w:rsidR="0071789B" w:rsidRPr="003167FF" w:rsidRDefault="0071789B" w:rsidP="0071789B">
      <w:r w:rsidRPr="003167FF">
        <w:rPr>
          <w:b/>
        </w:rPr>
        <w:t xml:space="preserve">API operation name: </w:t>
      </w:r>
      <w:r w:rsidRPr="003167FF">
        <w:rPr>
          <w:rFonts w:ascii="Arial" w:hAnsi="Arial"/>
          <w:sz w:val="18"/>
        </w:rPr>
        <w:t>Update_Unicast_QoS_Monitoring</w:t>
      </w:r>
      <w:r w:rsidRPr="003167FF">
        <w:t>_Subscription</w:t>
      </w:r>
    </w:p>
    <w:p w14:paraId="21A5C30A" w14:textId="77777777" w:rsidR="0071789B" w:rsidRPr="003167FF" w:rsidRDefault="0071789B" w:rsidP="0071789B">
      <w:pPr>
        <w:rPr>
          <w:lang w:eastAsia="zh-CN"/>
        </w:rPr>
      </w:pPr>
      <w:r w:rsidRPr="003167FF">
        <w:rPr>
          <w:b/>
        </w:rPr>
        <w:t>Description:</w:t>
      </w:r>
      <w:r w:rsidRPr="003167FF">
        <w:t xml:space="preserve"> Updates the QoS monitoring subscription of a unicast resource.</w:t>
      </w:r>
    </w:p>
    <w:p w14:paraId="6F380DA1" w14:textId="77777777" w:rsidR="0071789B" w:rsidRPr="003167FF" w:rsidRDefault="0071789B" w:rsidP="0071789B">
      <w:r w:rsidRPr="003167FF">
        <w:rPr>
          <w:b/>
        </w:rPr>
        <w:t>Known Consumers:</w:t>
      </w:r>
      <w:r w:rsidRPr="003167FF">
        <w:t xml:space="preserve"> VAL server.</w:t>
      </w:r>
    </w:p>
    <w:p w14:paraId="546FBFC4" w14:textId="3CF121E3" w:rsidR="0071789B" w:rsidRPr="003167FF" w:rsidRDefault="0071789B" w:rsidP="0071789B">
      <w:pPr>
        <w:rPr>
          <w:lang w:eastAsia="zh-CN"/>
        </w:rPr>
      </w:pPr>
      <w:r w:rsidRPr="003167FF">
        <w:rPr>
          <w:b/>
          <w:lang w:eastAsia="zh-CN"/>
        </w:rPr>
        <w:t xml:space="preserve">Inputs: </w:t>
      </w:r>
      <w:r w:rsidRPr="003167FF">
        <w:rPr>
          <w:lang w:eastAsia="zh-CN"/>
        </w:rPr>
        <w:t>See subclause 14.3.2.38</w:t>
      </w:r>
    </w:p>
    <w:p w14:paraId="5E1C99CB" w14:textId="7C3EFEBB" w:rsidR="0071789B" w:rsidRPr="003167FF" w:rsidRDefault="0071789B" w:rsidP="0071789B">
      <w:pPr>
        <w:rPr>
          <w:lang w:eastAsia="zh-CN"/>
        </w:rPr>
      </w:pPr>
      <w:r w:rsidRPr="003167FF">
        <w:rPr>
          <w:b/>
          <w:lang w:eastAsia="zh-CN"/>
        </w:rPr>
        <w:t>Outputs:</w:t>
      </w:r>
      <w:r w:rsidRPr="003167FF">
        <w:rPr>
          <w:lang w:eastAsia="zh-CN"/>
        </w:rPr>
        <w:t xml:space="preserve"> See subclause 14.3</w:t>
      </w:r>
      <w:r w:rsidRPr="003167FF">
        <w:t>.2.39</w:t>
      </w:r>
    </w:p>
    <w:p w14:paraId="0A44E78D" w14:textId="73A8B4B7" w:rsidR="0071789B" w:rsidRPr="003167FF" w:rsidRDefault="0071789B" w:rsidP="0071789B">
      <w:pPr>
        <w:rPr>
          <w:lang w:eastAsia="zh-CN"/>
        </w:rPr>
      </w:pPr>
      <w:r w:rsidRPr="003167FF">
        <w:rPr>
          <w:lang w:eastAsia="zh-CN"/>
        </w:rPr>
        <w:t>See subclause </w:t>
      </w:r>
      <w:r w:rsidRPr="003167FF">
        <w:t>14.3.3.4.5</w:t>
      </w:r>
      <w:r w:rsidRPr="003167FF" w:rsidDel="00740046">
        <w:t xml:space="preserve"> </w:t>
      </w:r>
      <w:r w:rsidRPr="003167FF">
        <w:rPr>
          <w:lang w:eastAsia="zh-CN"/>
        </w:rPr>
        <w:t>for the details of usage of this API operation.</w:t>
      </w:r>
    </w:p>
    <w:p w14:paraId="23E92BF9" w14:textId="77777777" w:rsidR="00312C76" w:rsidRPr="003167FF" w:rsidRDefault="00312C76" w:rsidP="00312C76">
      <w:pPr>
        <w:rPr>
          <w:lang w:eastAsia="zh-CN"/>
        </w:rPr>
      </w:pPr>
    </w:p>
    <w:bookmarkEnd w:id="54"/>
    <w:bookmarkEnd w:id="476"/>
    <w:p w14:paraId="4348BBCF" w14:textId="77777777" w:rsidR="00312C76" w:rsidRPr="003167FF" w:rsidRDefault="00312C76" w:rsidP="00312C76">
      <w:pPr>
        <w:pStyle w:val="Heading1"/>
      </w:pPr>
      <w:r w:rsidRPr="003167FF">
        <w:br w:type="page"/>
      </w:r>
      <w:bookmarkStart w:id="1867" w:name="_Toc162886468"/>
      <w:r w:rsidRPr="003167FF">
        <w:t>15</w:t>
      </w:r>
      <w:r w:rsidRPr="003167FF">
        <w:tab/>
        <w:t>Service-based interface representation of the functional model for SEAL services</w:t>
      </w:r>
      <w:bookmarkEnd w:id="1867"/>
    </w:p>
    <w:p w14:paraId="5859D18F" w14:textId="77777777" w:rsidR="00312C76" w:rsidRPr="003167FF" w:rsidRDefault="00312C76" w:rsidP="00312C76">
      <w:pPr>
        <w:pStyle w:val="Heading2"/>
      </w:pPr>
      <w:bookmarkStart w:id="1868" w:name="_Toc162886469"/>
      <w:r w:rsidRPr="003167FF">
        <w:t>15.1</w:t>
      </w:r>
      <w:r w:rsidRPr="003167FF">
        <w:tab/>
        <w:t>General</w:t>
      </w:r>
      <w:bookmarkEnd w:id="1868"/>
    </w:p>
    <w:p w14:paraId="08C9413B" w14:textId="77777777" w:rsidR="00312C76" w:rsidRPr="003167FF" w:rsidRDefault="00312C76" w:rsidP="00312C76">
      <w:r w:rsidRPr="003167FF">
        <w:t>The functional models for SEAL services is represented using functional entities and reference points between the functional entities as specified in subclause 6. The vertical applications consume the SEAL services in the form of APIs. Each SEAL service offers these APIs on a service-based interface to all its consumer entities.</w:t>
      </w:r>
    </w:p>
    <w:p w14:paraId="2BD82597" w14:textId="77777777" w:rsidR="00312C76" w:rsidRPr="003167FF" w:rsidRDefault="00312C76" w:rsidP="00312C76">
      <w:pPr>
        <w:pStyle w:val="Heading2"/>
      </w:pPr>
      <w:bookmarkStart w:id="1869" w:name="_Toc162886470"/>
      <w:r w:rsidRPr="003167FF">
        <w:t>15.2</w:t>
      </w:r>
      <w:r w:rsidRPr="003167FF">
        <w:tab/>
        <w:t>Functional model representation</w:t>
      </w:r>
      <w:bookmarkEnd w:id="1869"/>
    </w:p>
    <w:p w14:paraId="1E26CB54" w14:textId="77777777" w:rsidR="00312C76" w:rsidRPr="003167FF" w:rsidRDefault="00312C76" w:rsidP="00312C76">
      <w:r w:rsidRPr="003167FF">
        <w:t>Figure 15.2-1 illustrates the service-based interface representation of the functional model for SEAL services.</w:t>
      </w:r>
    </w:p>
    <w:p w14:paraId="51531534" w14:textId="77777777" w:rsidR="00312C76" w:rsidRPr="003167FF" w:rsidRDefault="00312C76" w:rsidP="00312C76">
      <w:pPr>
        <w:pStyle w:val="TH"/>
      </w:pPr>
    </w:p>
    <w:bookmarkStart w:id="1870" w:name="_Toc526019536"/>
    <w:p w14:paraId="7B6154DD" w14:textId="2C13C3E0" w:rsidR="00312C76" w:rsidRPr="003167FF" w:rsidRDefault="00F63E19" w:rsidP="00312C76">
      <w:pPr>
        <w:pStyle w:val="TH"/>
        <w:rPr>
          <w:noProof/>
        </w:rPr>
      </w:pPr>
      <w:r w:rsidRPr="003167FF">
        <w:rPr>
          <w:noProof/>
        </w:rPr>
        <w:object w:dxaOrig="9072" w:dyaOrig="3324" w14:anchorId="60496183">
          <v:shape id="_x0000_i1182" type="#_x0000_t75" style="width:453.75pt;height:166.9pt" o:ole="">
            <v:imagedata r:id="rId331" o:title=""/>
          </v:shape>
          <o:OLEObject Type="Embed" ProgID="Visio.Drawing.11" ShapeID="_x0000_i1182" DrawAspect="Content" ObjectID="_1778736053" r:id="rId332"/>
        </w:object>
      </w:r>
    </w:p>
    <w:p w14:paraId="60018E7B" w14:textId="77777777" w:rsidR="00312C76" w:rsidRPr="003167FF" w:rsidRDefault="00312C76" w:rsidP="00312C76">
      <w:pPr>
        <w:pStyle w:val="TF"/>
      </w:pPr>
      <w:r w:rsidRPr="003167FF">
        <w:t>Figure 15.2-1: SEAL generic functional model representation using service-based interfaces</w:t>
      </w:r>
    </w:p>
    <w:p w14:paraId="36C3E99D" w14:textId="77777777" w:rsidR="00312C76" w:rsidRPr="003167FF" w:rsidRDefault="00312C76" w:rsidP="00312C76">
      <w:r w:rsidRPr="003167FF">
        <w:t>The SEAL function(s) exhibit the service-based interfaces which are used for providing and consuming SEAL services. The service APIs are specified for each SEAL function enabled over the service-based interface. The service-based interfaces of specific SEAL services are specified in this document. All the interactions with SEAL are governed based on the reference point interactions of the functional models specified in subclause 6. VAL function represents the functionalities of the VAL server.</w:t>
      </w:r>
    </w:p>
    <w:p w14:paraId="14E5F937" w14:textId="77777777" w:rsidR="00312C76" w:rsidRPr="003167FF" w:rsidRDefault="00312C76" w:rsidP="00312C76">
      <w:pPr>
        <w:pStyle w:val="NO"/>
      </w:pPr>
      <w:r w:rsidRPr="003167FF">
        <w:t>NOTE:</w:t>
      </w:r>
      <w:r w:rsidRPr="003167FF">
        <w:tab/>
        <w:t>The service-based interface Sval for the VAL function is out of scope of the present document.</w:t>
      </w:r>
    </w:p>
    <w:p w14:paraId="559669E7" w14:textId="77777777" w:rsidR="00312C76" w:rsidRPr="003167FF" w:rsidRDefault="00312C76" w:rsidP="00312C76">
      <w:pPr>
        <w:rPr>
          <w:noProof/>
        </w:rPr>
      </w:pPr>
      <w:r w:rsidRPr="003167FF">
        <w:rPr>
          <w:noProof/>
        </w:rPr>
        <w:t>The service APIs offered by the SEAL function(s) are published and discovered on the CAPIF core function as specified in 3GPP TS 23.222 [8].</w:t>
      </w:r>
    </w:p>
    <w:p w14:paraId="0669A23B" w14:textId="77777777" w:rsidR="00312C76" w:rsidRPr="003167FF" w:rsidRDefault="00312C76" w:rsidP="00312C76">
      <w:pPr>
        <w:pStyle w:val="EditorsNote"/>
      </w:pPr>
      <w:r w:rsidRPr="003167FF">
        <w:t>Editor's note:</w:t>
      </w:r>
      <w:r w:rsidRPr="003167FF">
        <w:tab/>
        <w:t>Refinement of the SEAL services in service-based interface representation is FFS.</w:t>
      </w:r>
    </w:p>
    <w:p w14:paraId="4969F683" w14:textId="6B5C35D4" w:rsidR="000968F7" w:rsidRPr="003167FF" w:rsidRDefault="000968F7" w:rsidP="003828E2">
      <w:pPr>
        <w:pStyle w:val="EditorsNote"/>
      </w:pPr>
      <w:r w:rsidRPr="003167FF">
        <w:t>Editor's note:</w:t>
      </w:r>
      <w:r w:rsidRPr="003167FF">
        <w:rPr>
          <w:rFonts w:eastAsia="SimSun"/>
          <w:lang w:eastAsia="zh-CN"/>
        </w:rPr>
        <w:tab/>
      </w:r>
      <w:r w:rsidRPr="003167FF">
        <w:t xml:space="preserve">Representation of OAM services consumption via EGMF/CAPIF is FFS </w:t>
      </w:r>
    </w:p>
    <w:p w14:paraId="1D8166B6" w14:textId="743C53DB" w:rsidR="00312C76" w:rsidRPr="003167FF" w:rsidRDefault="00312C76" w:rsidP="00312C76">
      <w:pPr>
        <w:pStyle w:val="Heading2"/>
      </w:pPr>
      <w:bookmarkStart w:id="1871" w:name="_Toc162886471"/>
      <w:r w:rsidRPr="003167FF">
        <w:t>15.3</w:t>
      </w:r>
      <w:r w:rsidRPr="003167FF">
        <w:tab/>
        <w:t>Service-based interfaces</w:t>
      </w:r>
      <w:bookmarkEnd w:id="1871"/>
    </w:p>
    <w:p w14:paraId="084E0D37" w14:textId="77777777" w:rsidR="00312C76" w:rsidRPr="003167FF" w:rsidRDefault="00312C76" w:rsidP="00312C76">
      <w:pPr>
        <w:rPr>
          <w:noProof/>
        </w:rPr>
      </w:pPr>
      <w:r w:rsidRPr="003167FF">
        <w:rPr>
          <w:noProof/>
        </w:rPr>
        <w:t>Table 15.3-1 specifies the service-based interfaces supported by SEAL.</w:t>
      </w:r>
    </w:p>
    <w:p w14:paraId="355DBA31" w14:textId="77777777" w:rsidR="00312C76" w:rsidRPr="003167FF" w:rsidRDefault="00312C76" w:rsidP="00312C76">
      <w:pPr>
        <w:pStyle w:val="TH"/>
        <w:rPr>
          <w:lang w:eastAsia="zh-CN"/>
        </w:rPr>
      </w:pPr>
      <w:r w:rsidRPr="003167FF">
        <w:t>Table 15.3-</w:t>
      </w:r>
      <w:r w:rsidRPr="003167FF">
        <w:rPr>
          <w:lang w:eastAsia="zh-CN"/>
        </w:rPr>
        <w:t>1</w:t>
      </w:r>
      <w:r w:rsidRPr="003167FF">
        <w:t xml:space="preserve">: </w:t>
      </w:r>
      <w:r w:rsidRPr="003167FF">
        <w:rPr>
          <w:lang w:eastAsia="zh-CN"/>
        </w:rPr>
        <w:t>Service-based interfaces supported by SEAL</w:t>
      </w:r>
    </w:p>
    <w:tbl>
      <w:tblPr>
        <w:tblW w:w="9292" w:type="dxa"/>
        <w:jc w:val="center"/>
        <w:tblLayout w:type="fixed"/>
        <w:tblLook w:val="0000" w:firstRow="0" w:lastRow="0" w:firstColumn="0" w:lastColumn="0" w:noHBand="0" w:noVBand="0"/>
      </w:tblPr>
      <w:tblGrid>
        <w:gridCol w:w="1496"/>
        <w:gridCol w:w="3260"/>
        <w:gridCol w:w="2126"/>
        <w:gridCol w:w="2410"/>
      </w:tblGrid>
      <w:tr w:rsidR="00312C76" w:rsidRPr="003167FF" w14:paraId="02A991A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7BCC104" w14:textId="77777777" w:rsidR="00312C76" w:rsidRPr="003167FF" w:rsidRDefault="00312C76" w:rsidP="007E0BCD">
            <w:pPr>
              <w:pStyle w:val="TAH"/>
            </w:pPr>
            <w:r w:rsidRPr="003167FF">
              <w:t>Service-based interface</w:t>
            </w:r>
          </w:p>
        </w:tc>
        <w:tc>
          <w:tcPr>
            <w:tcW w:w="3260" w:type="dxa"/>
            <w:tcBorders>
              <w:top w:val="single" w:sz="4" w:space="0" w:color="000000"/>
              <w:left w:val="single" w:sz="4" w:space="0" w:color="000000"/>
              <w:bottom w:val="single" w:sz="4" w:space="0" w:color="000000"/>
            </w:tcBorders>
            <w:shd w:val="clear" w:color="auto" w:fill="auto"/>
          </w:tcPr>
          <w:p w14:paraId="4F45A0C7" w14:textId="77777777" w:rsidR="00312C76" w:rsidRPr="003167FF" w:rsidRDefault="00312C76" w:rsidP="007E0BCD">
            <w:pPr>
              <w:pStyle w:val="TAH"/>
            </w:pPr>
            <w:r w:rsidRPr="003167FF">
              <w:t>Application functionEntity</w:t>
            </w:r>
          </w:p>
        </w:tc>
        <w:tc>
          <w:tcPr>
            <w:tcW w:w="2126" w:type="dxa"/>
            <w:tcBorders>
              <w:top w:val="single" w:sz="4" w:space="0" w:color="000000"/>
              <w:left w:val="single" w:sz="4" w:space="0" w:color="000000"/>
              <w:bottom w:val="single" w:sz="4" w:space="0" w:color="000000"/>
              <w:right w:val="single" w:sz="4" w:space="0" w:color="000000"/>
            </w:tcBorders>
          </w:tcPr>
          <w:p w14:paraId="3D35C277" w14:textId="77777777" w:rsidR="00312C76" w:rsidRPr="003167FF" w:rsidRDefault="00312C76" w:rsidP="007E0BCD">
            <w:pPr>
              <w:pStyle w:val="TAH"/>
            </w:pPr>
            <w:r w:rsidRPr="003167FF">
              <w:t>Mapping server entity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7236B5" w14:textId="77777777" w:rsidR="00312C76" w:rsidRPr="003167FF" w:rsidRDefault="00312C76" w:rsidP="007E0BCD">
            <w:pPr>
              <w:pStyle w:val="TAH"/>
            </w:pPr>
            <w:r w:rsidRPr="003167FF">
              <w:t>APIs offered</w:t>
            </w:r>
          </w:p>
        </w:tc>
      </w:tr>
      <w:tr w:rsidR="00312C76" w:rsidRPr="003167FF" w14:paraId="67E3439F"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3E465E1C" w14:textId="77777777" w:rsidR="00312C76" w:rsidRPr="003167FF" w:rsidRDefault="00312C76" w:rsidP="007E0BCD">
            <w:pPr>
              <w:pStyle w:val="TAL"/>
              <w:rPr>
                <w:lang w:eastAsia="zh-CN"/>
              </w:rPr>
            </w:pPr>
            <w:r w:rsidRPr="003167FF">
              <w:t>Slm</w:t>
            </w:r>
          </w:p>
        </w:tc>
        <w:tc>
          <w:tcPr>
            <w:tcW w:w="3260" w:type="dxa"/>
            <w:tcBorders>
              <w:top w:val="single" w:sz="4" w:space="0" w:color="000000"/>
              <w:left w:val="single" w:sz="4" w:space="0" w:color="000000"/>
              <w:bottom w:val="single" w:sz="4" w:space="0" w:color="000000"/>
            </w:tcBorders>
            <w:shd w:val="clear" w:color="auto" w:fill="auto"/>
          </w:tcPr>
          <w:p w14:paraId="2C951DDC" w14:textId="77777777" w:rsidR="00312C76" w:rsidRPr="003167FF" w:rsidRDefault="00312C76" w:rsidP="007E0BCD">
            <w:pPr>
              <w:pStyle w:val="TAL"/>
            </w:pPr>
            <w:r w:rsidRPr="003167FF">
              <w:t>Location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FA7488D" w14:textId="77777777" w:rsidR="00312C76" w:rsidRPr="003167FF" w:rsidRDefault="00312C76" w:rsidP="007E0BCD">
            <w:pPr>
              <w:pStyle w:val="TAL"/>
            </w:pPr>
            <w:r w:rsidRPr="003167FF">
              <w:t>Location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F973BEF" w14:textId="77777777" w:rsidR="00312C76" w:rsidRPr="003167FF" w:rsidRDefault="00312C76" w:rsidP="007E0BCD">
            <w:pPr>
              <w:pStyle w:val="TAL"/>
            </w:pPr>
            <w:r w:rsidRPr="003167FF">
              <w:t>Specified in subclause 9.4</w:t>
            </w:r>
          </w:p>
        </w:tc>
      </w:tr>
      <w:tr w:rsidR="00312C76" w:rsidRPr="003167FF" w14:paraId="5352C25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14A61816" w14:textId="77777777" w:rsidR="00312C76" w:rsidRPr="003167FF" w:rsidRDefault="00312C76" w:rsidP="007E0BCD">
            <w:pPr>
              <w:pStyle w:val="TAL"/>
              <w:rPr>
                <w:lang w:eastAsia="zh-CN"/>
              </w:rPr>
            </w:pPr>
            <w:r w:rsidRPr="003167FF">
              <w:t>Sgm</w:t>
            </w:r>
          </w:p>
        </w:tc>
        <w:tc>
          <w:tcPr>
            <w:tcW w:w="3260" w:type="dxa"/>
            <w:tcBorders>
              <w:top w:val="single" w:sz="4" w:space="0" w:color="000000"/>
              <w:left w:val="single" w:sz="4" w:space="0" w:color="000000"/>
              <w:bottom w:val="single" w:sz="4" w:space="0" w:color="000000"/>
            </w:tcBorders>
            <w:shd w:val="clear" w:color="auto" w:fill="auto"/>
          </w:tcPr>
          <w:p w14:paraId="42F6B7FE" w14:textId="77777777" w:rsidR="00312C76" w:rsidRPr="003167FF" w:rsidRDefault="00312C76" w:rsidP="007E0BCD">
            <w:pPr>
              <w:pStyle w:val="TAL"/>
              <w:rPr>
                <w:lang w:eastAsia="zh-CN"/>
              </w:rPr>
            </w:pPr>
            <w:r w:rsidRPr="003167FF">
              <w:t>Group management function</w:t>
            </w:r>
          </w:p>
        </w:tc>
        <w:tc>
          <w:tcPr>
            <w:tcW w:w="2126" w:type="dxa"/>
            <w:tcBorders>
              <w:top w:val="single" w:sz="4" w:space="0" w:color="000000"/>
              <w:left w:val="single" w:sz="4" w:space="0" w:color="000000"/>
              <w:bottom w:val="single" w:sz="4" w:space="0" w:color="000000"/>
              <w:right w:val="single" w:sz="4" w:space="0" w:color="000000"/>
            </w:tcBorders>
          </w:tcPr>
          <w:p w14:paraId="0DFD675D" w14:textId="77777777" w:rsidR="00312C76" w:rsidRPr="003167FF" w:rsidRDefault="00312C76" w:rsidP="007E0BCD">
            <w:pPr>
              <w:pStyle w:val="TAL"/>
            </w:pPr>
            <w:r w:rsidRPr="003167FF">
              <w:t>Group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D731754" w14:textId="77777777" w:rsidR="00312C76" w:rsidRPr="003167FF" w:rsidRDefault="00312C76" w:rsidP="007E0BCD">
            <w:pPr>
              <w:pStyle w:val="TAL"/>
              <w:rPr>
                <w:lang w:eastAsia="zh-CN"/>
              </w:rPr>
            </w:pPr>
            <w:r w:rsidRPr="003167FF">
              <w:t>Specified in subclause 10.4</w:t>
            </w:r>
          </w:p>
        </w:tc>
      </w:tr>
      <w:tr w:rsidR="00312C76" w:rsidRPr="003167FF" w14:paraId="3143AF8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F74340" w14:textId="77777777" w:rsidR="00312C76" w:rsidRPr="003167FF" w:rsidRDefault="00312C76" w:rsidP="007E0BCD">
            <w:pPr>
              <w:pStyle w:val="TAL"/>
            </w:pPr>
            <w:r w:rsidRPr="003167FF">
              <w:t>Scm</w:t>
            </w:r>
          </w:p>
        </w:tc>
        <w:tc>
          <w:tcPr>
            <w:tcW w:w="3260" w:type="dxa"/>
            <w:tcBorders>
              <w:top w:val="single" w:sz="4" w:space="0" w:color="000000"/>
              <w:left w:val="single" w:sz="4" w:space="0" w:color="000000"/>
              <w:bottom w:val="single" w:sz="4" w:space="0" w:color="000000"/>
            </w:tcBorders>
            <w:shd w:val="clear" w:color="auto" w:fill="auto"/>
          </w:tcPr>
          <w:p w14:paraId="30DBC372" w14:textId="77777777" w:rsidR="00312C76" w:rsidRPr="003167FF" w:rsidRDefault="00312C76" w:rsidP="007E0BCD">
            <w:pPr>
              <w:pStyle w:val="TAL"/>
            </w:pPr>
            <w:r w:rsidRPr="003167FF">
              <w:t>Configuration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79E5B40B" w14:textId="77777777" w:rsidR="00312C76" w:rsidRPr="003167FF" w:rsidRDefault="00312C76" w:rsidP="007E0BCD">
            <w:pPr>
              <w:pStyle w:val="TAL"/>
            </w:pPr>
            <w:r w:rsidRPr="003167FF">
              <w:t>Configuration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C38FCB5" w14:textId="77777777" w:rsidR="00312C76" w:rsidRPr="003167FF" w:rsidRDefault="00312C76" w:rsidP="007E0BCD">
            <w:pPr>
              <w:pStyle w:val="TAL"/>
            </w:pPr>
            <w:r w:rsidRPr="003167FF">
              <w:t>Specified in subclause 11.4</w:t>
            </w:r>
          </w:p>
        </w:tc>
      </w:tr>
      <w:tr w:rsidR="00312C76" w:rsidRPr="003167FF" w14:paraId="5A9D75B3"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CB2A18C" w14:textId="77777777" w:rsidR="00312C76" w:rsidRPr="003167FF" w:rsidRDefault="00312C76" w:rsidP="007E0BCD">
            <w:pPr>
              <w:pStyle w:val="TAL"/>
            </w:pPr>
            <w:r w:rsidRPr="003167FF">
              <w:t>Sim</w:t>
            </w:r>
          </w:p>
        </w:tc>
        <w:tc>
          <w:tcPr>
            <w:tcW w:w="3260" w:type="dxa"/>
            <w:tcBorders>
              <w:top w:val="single" w:sz="4" w:space="0" w:color="000000"/>
              <w:left w:val="single" w:sz="4" w:space="0" w:color="000000"/>
              <w:bottom w:val="single" w:sz="4" w:space="0" w:color="000000"/>
            </w:tcBorders>
            <w:shd w:val="clear" w:color="auto" w:fill="auto"/>
          </w:tcPr>
          <w:p w14:paraId="3BEC2BDC" w14:textId="77777777" w:rsidR="00312C76" w:rsidRPr="003167FF" w:rsidRDefault="00312C76" w:rsidP="007E0BCD">
            <w:pPr>
              <w:pStyle w:val="TAL"/>
            </w:pPr>
            <w:r w:rsidRPr="003167FF">
              <w:t>Identity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5B7302" w14:textId="77777777" w:rsidR="00312C76" w:rsidRPr="003167FF" w:rsidRDefault="00312C76" w:rsidP="007E0BCD">
            <w:pPr>
              <w:pStyle w:val="TAL"/>
            </w:pPr>
            <w:r w:rsidRPr="003167FF">
              <w:t>Identity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57F6A2" w14:textId="77777777" w:rsidR="00312C76" w:rsidRPr="003167FF" w:rsidRDefault="00312C76" w:rsidP="007E0BCD">
            <w:pPr>
              <w:pStyle w:val="TAL"/>
            </w:pPr>
            <w:r w:rsidRPr="003167FF">
              <w:t>Specified in subclause 12.4</w:t>
            </w:r>
          </w:p>
        </w:tc>
      </w:tr>
      <w:tr w:rsidR="00312C76" w:rsidRPr="003167FF" w14:paraId="0792DE19"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5B92D7D" w14:textId="77777777" w:rsidR="00312C76" w:rsidRPr="003167FF" w:rsidRDefault="00312C76" w:rsidP="007E0BCD">
            <w:pPr>
              <w:pStyle w:val="TAL"/>
            </w:pPr>
            <w:r w:rsidRPr="003167FF">
              <w:t>Skm</w:t>
            </w:r>
          </w:p>
        </w:tc>
        <w:tc>
          <w:tcPr>
            <w:tcW w:w="3260" w:type="dxa"/>
            <w:tcBorders>
              <w:top w:val="single" w:sz="4" w:space="0" w:color="000000"/>
              <w:left w:val="single" w:sz="4" w:space="0" w:color="000000"/>
              <w:bottom w:val="single" w:sz="4" w:space="0" w:color="000000"/>
            </w:tcBorders>
            <w:shd w:val="clear" w:color="auto" w:fill="auto"/>
          </w:tcPr>
          <w:p w14:paraId="0C130FF8" w14:textId="77777777" w:rsidR="00312C76" w:rsidRPr="003167FF" w:rsidRDefault="00312C76" w:rsidP="007E0BCD">
            <w:pPr>
              <w:pStyle w:val="TAL"/>
            </w:pPr>
            <w:r w:rsidRPr="003167FF">
              <w:t>Key management function</w:t>
            </w:r>
          </w:p>
        </w:tc>
        <w:tc>
          <w:tcPr>
            <w:tcW w:w="2126" w:type="dxa"/>
            <w:tcBorders>
              <w:top w:val="single" w:sz="4" w:space="0" w:color="000000"/>
              <w:left w:val="single" w:sz="4" w:space="0" w:color="000000"/>
              <w:bottom w:val="single" w:sz="4" w:space="0" w:color="000000"/>
              <w:right w:val="single" w:sz="4" w:space="0" w:color="000000"/>
            </w:tcBorders>
          </w:tcPr>
          <w:p w14:paraId="525864B9" w14:textId="77777777" w:rsidR="00312C76" w:rsidRPr="003167FF" w:rsidRDefault="00312C76" w:rsidP="007E0BCD">
            <w:pPr>
              <w:pStyle w:val="TAL"/>
            </w:pPr>
            <w:r w:rsidRPr="003167FF">
              <w:t>Key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41CFFED" w14:textId="77777777" w:rsidR="00312C76" w:rsidRPr="003167FF" w:rsidRDefault="00312C76" w:rsidP="007E0BCD">
            <w:pPr>
              <w:pStyle w:val="TAL"/>
            </w:pPr>
            <w:r w:rsidRPr="003167FF">
              <w:t>Specified in subclause 13.4</w:t>
            </w:r>
          </w:p>
        </w:tc>
      </w:tr>
      <w:tr w:rsidR="00312C76" w:rsidRPr="003167FF" w14:paraId="66848BB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5F24FF" w14:textId="77777777" w:rsidR="00312C76" w:rsidRPr="003167FF" w:rsidRDefault="00312C76" w:rsidP="007E0BCD">
            <w:pPr>
              <w:pStyle w:val="TAL"/>
            </w:pPr>
            <w:r w:rsidRPr="003167FF">
              <w:t>Snrm</w:t>
            </w:r>
          </w:p>
        </w:tc>
        <w:tc>
          <w:tcPr>
            <w:tcW w:w="3260" w:type="dxa"/>
            <w:tcBorders>
              <w:top w:val="single" w:sz="4" w:space="0" w:color="000000"/>
              <w:left w:val="single" w:sz="4" w:space="0" w:color="000000"/>
              <w:bottom w:val="single" w:sz="4" w:space="0" w:color="000000"/>
            </w:tcBorders>
            <w:shd w:val="clear" w:color="auto" w:fill="auto"/>
          </w:tcPr>
          <w:p w14:paraId="651B2227" w14:textId="77777777" w:rsidR="00312C76" w:rsidRPr="003167FF" w:rsidRDefault="00312C76" w:rsidP="007E0BCD">
            <w:pPr>
              <w:pStyle w:val="TAL"/>
            </w:pPr>
            <w:r w:rsidRPr="003167FF">
              <w:t>Network resource management function</w:t>
            </w:r>
          </w:p>
        </w:tc>
        <w:tc>
          <w:tcPr>
            <w:tcW w:w="2126" w:type="dxa"/>
            <w:tcBorders>
              <w:top w:val="single" w:sz="4" w:space="0" w:color="000000"/>
              <w:left w:val="single" w:sz="4" w:space="0" w:color="000000"/>
              <w:bottom w:val="single" w:sz="4" w:space="0" w:color="000000"/>
              <w:right w:val="single" w:sz="4" w:space="0" w:color="000000"/>
            </w:tcBorders>
          </w:tcPr>
          <w:p w14:paraId="5CFA1200" w14:textId="77777777" w:rsidR="00312C76" w:rsidRPr="003167FF" w:rsidRDefault="00312C76" w:rsidP="007E0BCD">
            <w:pPr>
              <w:pStyle w:val="TAL"/>
            </w:pPr>
            <w:r w:rsidRPr="003167FF">
              <w:t>Network resource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091700E" w14:textId="77777777" w:rsidR="00312C76" w:rsidRPr="003167FF" w:rsidRDefault="00312C76" w:rsidP="007E0BCD">
            <w:pPr>
              <w:pStyle w:val="TAL"/>
            </w:pPr>
            <w:r w:rsidRPr="003167FF">
              <w:t>Specified in subclause 14.4</w:t>
            </w:r>
          </w:p>
        </w:tc>
      </w:tr>
      <w:tr w:rsidR="00312C76" w:rsidRPr="003167FF" w14:paraId="64A9C071"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5F017DE" w14:textId="77777777" w:rsidR="00312C76" w:rsidRPr="003167FF" w:rsidRDefault="00312C76" w:rsidP="007E0BCD">
            <w:pPr>
              <w:pStyle w:val="TAL"/>
            </w:pPr>
            <w:r w:rsidRPr="003167FF">
              <w:t>Snsce</w:t>
            </w:r>
          </w:p>
        </w:tc>
        <w:tc>
          <w:tcPr>
            <w:tcW w:w="3260" w:type="dxa"/>
            <w:tcBorders>
              <w:top w:val="single" w:sz="4" w:space="0" w:color="000000"/>
              <w:left w:val="single" w:sz="4" w:space="0" w:color="000000"/>
              <w:bottom w:val="single" w:sz="4" w:space="0" w:color="000000"/>
            </w:tcBorders>
            <w:shd w:val="clear" w:color="auto" w:fill="auto"/>
          </w:tcPr>
          <w:p w14:paraId="66D04350" w14:textId="77777777" w:rsidR="00312C76" w:rsidRPr="003167FF" w:rsidRDefault="00312C76" w:rsidP="007E0BCD">
            <w:pPr>
              <w:pStyle w:val="TAL"/>
            </w:pPr>
            <w:r w:rsidRPr="003167FF">
              <w:t>Network slice capability enablement function</w:t>
            </w:r>
          </w:p>
        </w:tc>
        <w:tc>
          <w:tcPr>
            <w:tcW w:w="2126" w:type="dxa"/>
            <w:tcBorders>
              <w:top w:val="single" w:sz="4" w:space="0" w:color="000000"/>
              <w:left w:val="single" w:sz="4" w:space="0" w:color="000000"/>
              <w:bottom w:val="single" w:sz="4" w:space="0" w:color="000000"/>
              <w:right w:val="single" w:sz="4" w:space="0" w:color="000000"/>
            </w:tcBorders>
          </w:tcPr>
          <w:p w14:paraId="5EB33F95" w14:textId="77777777" w:rsidR="00312C76" w:rsidRPr="003167FF" w:rsidRDefault="00312C76" w:rsidP="007E0BCD">
            <w:pPr>
              <w:pStyle w:val="TAL"/>
            </w:pPr>
            <w:r w:rsidRPr="003167FF">
              <w:t>Network slice capability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9B2A12" w14:textId="0D4E2A3E" w:rsidR="00312C76" w:rsidRPr="003167FF" w:rsidRDefault="00312C76" w:rsidP="007E0BCD">
            <w:pPr>
              <w:pStyle w:val="TAL"/>
            </w:pPr>
            <w:r w:rsidRPr="003167FF">
              <w:t xml:space="preserve">Specified in </w:t>
            </w:r>
            <w:r w:rsidR="00F63E19" w:rsidRPr="003167FF">
              <w:t>3GPP TS 23.435 [40]</w:t>
            </w:r>
          </w:p>
        </w:tc>
      </w:tr>
      <w:tr w:rsidR="003356B9" w:rsidRPr="003167FF" w14:paraId="28358E7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9C50748" w14:textId="1BCBF95A" w:rsidR="003356B9" w:rsidRPr="003167FF" w:rsidRDefault="003356B9" w:rsidP="003356B9">
            <w:pPr>
              <w:pStyle w:val="TAL"/>
            </w:pPr>
            <w:r w:rsidRPr="003167FF">
              <w:rPr>
                <w:lang w:eastAsia="en-GB"/>
              </w:rPr>
              <w:t>Sdd</w:t>
            </w:r>
          </w:p>
        </w:tc>
        <w:tc>
          <w:tcPr>
            <w:tcW w:w="3260" w:type="dxa"/>
            <w:tcBorders>
              <w:top w:val="single" w:sz="4" w:space="0" w:color="000000"/>
              <w:left w:val="single" w:sz="4" w:space="0" w:color="000000"/>
              <w:bottom w:val="single" w:sz="4" w:space="0" w:color="000000"/>
            </w:tcBorders>
            <w:shd w:val="clear" w:color="auto" w:fill="auto"/>
          </w:tcPr>
          <w:p w14:paraId="06B52316" w14:textId="7B29BF51" w:rsidR="003356B9" w:rsidRPr="003167FF" w:rsidRDefault="003356B9" w:rsidP="003356B9">
            <w:pPr>
              <w:pStyle w:val="TAL"/>
            </w:pPr>
            <w:r w:rsidRPr="003167FF">
              <w:rPr>
                <w:lang w:eastAsia="en-GB"/>
              </w:rPr>
              <w:t>Data delivery function</w:t>
            </w:r>
          </w:p>
        </w:tc>
        <w:tc>
          <w:tcPr>
            <w:tcW w:w="2126" w:type="dxa"/>
            <w:tcBorders>
              <w:top w:val="single" w:sz="4" w:space="0" w:color="000000"/>
              <w:left w:val="single" w:sz="4" w:space="0" w:color="000000"/>
              <w:bottom w:val="single" w:sz="4" w:space="0" w:color="000000"/>
              <w:right w:val="single" w:sz="4" w:space="0" w:color="000000"/>
            </w:tcBorders>
          </w:tcPr>
          <w:p w14:paraId="6E0FB2DE" w14:textId="0B9D8D86" w:rsidR="003356B9" w:rsidRPr="003167FF" w:rsidRDefault="003356B9" w:rsidP="003356B9">
            <w:pPr>
              <w:pStyle w:val="TAL"/>
            </w:pPr>
            <w:r w:rsidRPr="003167FF">
              <w:rPr>
                <w:lang w:eastAsia="en-GB"/>
              </w:rPr>
              <w:t>Data delivery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B4DF179" w14:textId="316FC600" w:rsidR="003356B9" w:rsidRPr="003167FF" w:rsidRDefault="003356B9" w:rsidP="003356B9">
            <w:pPr>
              <w:pStyle w:val="TAL"/>
            </w:pPr>
            <w:r w:rsidRPr="003167FF">
              <w:rPr>
                <w:lang w:eastAsia="en-GB"/>
              </w:rPr>
              <w:t>Specified in 3GPP TS 23.433 [48]</w:t>
            </w:r>
          </w:p>
        </w:tc>
      </w:tr>
      <w:tr w:rsidR="00312C76" w:rsidRPr="003167FF" w14:paraId="0EC663F4"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5F4888F7" w14:textId="77777777" w:rsidR="00312C76" w:rsidRPr="003167FF" w:rsidRDefault="00312C76" w:rsidP="007E0BCD">
            <w:pPr>
              <w:pStyle w:val="TAL"/>
            </w:pPr>
            <w:r w:rsidRPr="003167FF">
              <w:t>Cccf</w:t>
            </w:r>
          </w:p>
        </w:tc>
        <w:tc>
          <w:tcPr>
            <w:tcW w:w="3260" w:type="dxa"/>
            <w:tcBorders>
              <w:top w:val="single" w:sz="4" w:space="0" w:color="000000"/>
              <w:left w:val="single" w:sz="4" w:space="0" w:color="000000"/>
              <w:bottom w:val="single" w:sz="4" w:space="0" w:color="000000"/>
            </w:tcBorders>
            <w:shd w:val="clear" w:color="auto" w:fill="auto"/>
          </w:tcPr>
          <w:p w14:paraId="7CBB445E" w14:textId="77777777" w:rsidR="00312C76" w:rsidRPr="003167FF" w:rsidRDefault="00312C76" w:rsidP="007E0BCD">
            <w:pPr>
              <w:pStyle w:val="TAL"/>
            </w:pPr>
            <w:r w:rsidRPr="003167FF">
              <w:t>CAPIF core function</w:t>
            </w:r>
          </w:p>
        </w:tc>
        <w:tc>
          <w:tcPr>
            <w:tcW w:w="2126" w:type="dxa"/>
            <w:tcBorders>
              <w:top w:val="single" w:sz="4" w:space="0" w:color="000000"/>
              <w:left w:val="single" w:sz="4" w:space="0" w:color="000000"/>
              <w:bottom w:val="single" w:sz="4" w:space="0" w:color="000000"/>
              <w:right w:val="single" w:sz="4" w:space="0" w:color="000000"/>
            </w:tcBorders>
          </w:tcPr>
          <w:p w14:paraId="373AC5C8" w14:textId="77777777" w:rsidR="00312C76" w:rsidRPr="003167FF" w:rsidRDefault="00312C76" w:rsidP="007E0BCD">
            <w:pPr>
              <w:pStyle w:val="TAL"/>
            </w:pPr>
            <w:r w:rsidRPr="003167FF">
              <w:t>Not applicable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C25867" w14:textId="77777777" w:rsidR="00312C76" w:rsidRPr="003167FF" w:rsidRDefault="00312C76" w:rsidP="007E0BCD">
            <w:pPr>
              <w:pStyle w:val="TAL"/>
            </w:pPr>
            <w:r w:rsidRPr="003167FF">
              <w:t>Specified in subclause 10 of 3GPP TS 23.222 [8]</w:t>
            </w:r>
          </w:p>
        </w:tc>
      </w:tr>
      <w:tr w:rsidR="00F63E19" w:rsidRPr="003167FF" w14:paraId="3282FA6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686E598" w14:textId="18851A0F" w:rsidR="00F63E19" w:rsidRPr="003167FF" w:rsidRDefault="00F63E19" w:rsidP="00F63E19">
            <w:pPr>
              <w:pStyle w:val="TAL"/>
            </w:pPr>
            <w:r w:rsidRPr="003167FF">
              <w:t>Snm</w:t>
            </w:r>
          </w:p>
        </w:tc>
        <w:tc>
          <w:tcPr>
            <w:tcW w:w="3260" w:type="dxa"/>
            <w:tcBorders>
              <w:top w:val="single" w:sz="4" w:space="0" w:color="000000"/>
              <w:left w:val="single" w:sz="4" w:space="0" w:color="000000"/>
              <w:bottom w:val="single" w:sz="4" w:space="0" w:color="000000"/>
            </w:tcBorders>
            <w:shd w:val="clear" w:color="auto" w:fill="auto"/>
          </w:tcPr>
          <w:p w14:paraId="2022B331" w14:textId="45456C1E" w:rsidR="00F63E19" w:rsidRPr="003167FF" w:rsidRDefault="00F63E19" w:rsidP="00F63E19">
            <w:pPr>
              <w:pStyle w:val="TAL"/>
            </w:pPr>
            <w:r w:rsidRPr="003167FF">
              <w:t>Notification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411067" w14:textId="13519D5B" w:rsidR="00F63E19" w:rsidRPr="003167FF" w:rsidRDefault="00F63E19" w:rsidP="00F63E19">
            <w:pPr>
              <w:pStyle w:val="TAL"/>
            </w:pPr>
            <w:r w:rsidRPr="003167FF">
              <w:t>Notification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11F22B2" w14:textId="3D0E7976" w:rsidR="00F63E19" w:rsidRPr="003167FF" w:rsidRDefault="00F63E19" w:rsidP="00F63E19">
            <w:pPr>
              <w:pStyle w:val="TAL"/>
            </w:pPr>
            <w:r w:rsidRPr="003167FF">
              <w:t>Specified in subclause 17.4</w:t>
            </w:r>
          </w:p>
        </w:tc>
      </w:tr>
      <w:tr w:rsidR="00F63E19" w:rsidRPr="003167FF" w14:paraId="27C05AE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7B80D298" w14:textId="6F566FB1" w:rsidR="00F63E19" w:rsidRPr="003167FF" w:rsidRDefault="00F63E19" w:rsidP="00F63E19">
            <w:pPr>
              <w:pStyle w:val="TAL"/>
            </w:pPr>
            <w:r w:rsidRPr="003167FF">
              <w:t>Sadae</w:t>
            </w:r>
          </w:p>
        </w:tc>
        <w:tc>
          <w:tcPr>
            <w:tcW w:w="3260" w:type="dxa"/>
            <w:tcBorders>
              <w:top w:val="single" w:sz="4" w:space="0" w:color="000000"/>
              <w:left w:val="single" w:sz="4" w:space="0" w:color="000000"/>
              <w:bottom w:val="single" w:sz="4" w:space="0" w:color="000000"/>
            </w:tcBorders>
            <w:shd w:val="clear" w:color="auto" w:fill="auto"/>
          </w:tcPr>
          <w:p w14:paraId="181C17D5" w14:textId="6207D29C" w:rsidR="00F63E19" w:rsidRPr="003167FF" w:rsidRDefault="00F63E19" w:rsidP="00F63E19">
            <w:pPr>
              <w:pStyle w:val="TAL"/>
            </w:pPr>
            <w:r w:rsidRPr="003167FF">
              <w:t>Application data analytics enablement function</w:t>
            </w:r>
          </w:p>
        </w:tc>
        <w:tc>
          <w:tcPr>
            <w:tcW w:w="2126" w:type="dxa"/>
            <w:tcBorders>
              <w:top w:val="single" w:sz="4" w:space="0" w:color="000000"/>
              <w:left w:val="single" w:sz="4" w:space="0" w:color="000000"/>
              <w:bottom w:val="single" w:sz="4" w:space="0" w:color="000000"/>
              <w:right w:val="single" w:sz="4" w:space="0" w:color="000000"/>
            </w:tcBorders>
          </w:tcPr>
          <w:p w14:paraId="08CAF2F7" w14:textId="61278782" w:rsidR="00F63E19" w:rsidRPr="003167FF" w:rsidRDefault="00F63E19" w:rsidP="00F63E19">
            <w:pPr>
              <w:pStyle w:val="TAL"/>
            </w:pPr>
            <w:r w:rsidRPr="003167FF">
              <w:t>Application data analytics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D7A420" w14:textId="44866217" w:rsidR="00F63E19" w:rsidRPr="003167FF" w:rsidRDefault="00F63E19" w:rsidP="00F63E19">
            <w:pPr>
              <w:pStyle w:val="TAL"/>
            </w:pPr>
            <w:r w:rsidRPr="003167FF">
              <w:t>Specified in 3GPP TS 23.436 [49]</w:t>
            </w:r>
          </w:p>
        </w:tc>
      </w:tr>
    </w:tbl>
    <w:p w14:paraId="6BF536C5" w14:textId="77777777" w:rsidR="00312C76" w:rsidRPr="003167FF" w:rsidRDefault="00312C76" w:rsidP="00312C76">
      <w:pPr>
        <w:rPr>
          <w:noProof/>
        </w:rPr>
      </w:pPr>
    </w:p>
    <w:p w14:paraId="39430712" w14:textId="77777777" w:rsidR="00312C76" w:rsidRPr="003167FF" w:rsidRDefault="00312C76" w:rsidP="00312C76">
      <w:pPr>
        <w:pStyle w:val="Heading1"/>
      </w:pPr>
      <w:bookmarkStart w:id="1872" w:name="_Toc51873772"/>
      <w:bookmarkStart w:id="1873" w:name="_Toc162886472"/>
      <w:r w:rsidRPr="003167FF">
        <w:t>16</w:t>
      </w:r>
      <w:r w:rsidRPr="003167FF">
        <w:tab/>
        <w:t xml:space="preserve">Network slice </w:t>
      </w:r>
      <w:bookmarkEnd w:id="1872"/>
      <w:r w:rsidRPr="003167FF">
        <w:t>capability enablement</w:t>
      </w:r>
      <w:bookmarkEnd w:id="1873"/>
    </w:p>
    <w:p w14:paraId="5B731FC5" w14:textId="77777777" w:rsidR="00312C76" w:rsidRPr="003167FF" w:rsidRDefault="00312C76" w:rsidP="00312C76">
      <w:pPr>
        <w:pStyle w:val="Heading2"/>
      </w:pPr>
      <w:bookmarkStart w:id="1874" w:name="_Toc51873773"/>
      <w:bookmarkStart w:id="1875" w:name="_Toc162886473"/>
      <w:r w:rsidRPr="003167FF">
        <w:t>16.1</w:t>
      </w:r>
      <w:r w:rsidRPr="003167FF">
        <w:tab/>
        <w:t>General</w:t>
      </w:r>
      <w:bookmarkEnd w:id="1874"/>
      <w:bookmarkEnd w:id="1875"/>
    </w:p>
    <w:p w14:paraId="30A1D8CA" w14:textId="1FFE03DD" w:rsidR="00312C76" w:rsidRPr="003167FF" w:rsidRDefault="00312C76" w:rsidP="009114B3">
      <w:bookmarkStart w:id="1876" w:name="_Toc51873774"/>
      <w:r w:rsidRPr="003167FF">
        <w:t xml:space="preserve">The network slice capability enablement is a SEAL service that offers network slice capability enablement capabilities, such as support for vertical application to slice re-mapping (which can be defined as the mapping of the UEs running a vertical application to different slice), to one or more vertical applications. </w:t>
      </w:r>
      <w:r w:rsidR="006F5751" w:rsidRPr="003167FF">
        <w:t>The NSCE service provides additional functionality and exposes slice capabilities based on 5GS management system services (e.g. MnS services) and 5GS network services (e.g. NEF APIs, NWDAF APIs, NSACF APIs). The detailed specification of NSCE is provided in 3GPP TS 23.435 [40].</w:t>
      </w:r>
    </w:p>
    <w:p w14:paraId="4C068F34" w14:textId="77777777" w:rsidR="00312C76" w:rsidRPr="003167FF" w:rsidRDefault="00312C76" w:rsidP="00312C76">
      <w:pPr>
        <w:pStyle w:val="Heading2"/>
      </w:pPr>
      <w:bookmarkStart w:id="1877" w:name="_Toc162886474"/>
      <w:r w:rsidRPr="003167FF">
        <w:t>16.2</w:t>
      </w:r>
      <w:r w:rsidRPr="003167FF">
        <w:tab/>
        <w:t>Functional model</w:t>
      </w:r>
      <w:bookmarkEnd w:id="1876"/>
      <w:bookmarkEnd w:id="1877"/>
    </w:p>
    <w:p w14:paraId="32B0A538" w14:textId="77777777" w:rsidR="00312C76" w:rsidRPr="003167FF" w:rsidRDefault="00312C76" w:rsidP="00312C76">
      <w:pPr>
        <w:pStyle w:val="Heading3"/>
      </w:pPr>
      <w:bookmarkStart w:id="1878" w:name="_Toc51873775"/>
      <w:bookmarkStart w:id="1879" w:name="_Toc162886475"/>
      <w:r w:rsidRPr="003167FF">
        <w:t>16.2.1</w:t>
      </w:r>
      <w:r w:rsidRPr="003167FF">
        <w:tab/>
        <w:t>General</w:t>
      </w:r>
      <w:bookmarkEnd w:id="1878"/>
      <w:bookmarkEnd w:id="1879"/>
    </w:p>
    <w:p w14:paraId="3DBF1B54" w14:textId="6FFBDF76" w:rsidR="00312C76" w:rsidRPr="003167FF" w:rsidRDefault="00312C76" w:rsidP="00312C76">
      <w:bookmarkStart w:id="1880" w:name="_Toc51873776"/>
      <w:r w:rsidRPr="003167FF">
        <w:rPr>
          <w:noProof/>
        </w:rPr>
        <w:t xml:space="preserve">The functional model for the network slice capability </w:t>
      </w:r>
      <w:r w:rsidRPr="003167FF">
        <w:t xml:space="preserve">enablement </w:t>
      </w:r>
      <w:r w:rsidRPr="003167FF">
        <w:rPr>
          <w:noProof/>
        </w:rPr>
        <w:t xml:space="preserve">is specified in </w:t>
      </w:r>
      <w:r w:rsidR="00AE295A" w:rsidRPr="003167FF">
        <w:rPr>
          <w:noProof/>
        </w:rPr>
        <w:t>3GPP TS 23.435 [40]</w:t>
      </w:r>
      <w:r w:rsidRPr="003167FF">
        <w:rPr>
          <w:noProof/>
        </w:rPr>
        <w:t>.</w:t>
      </w:r>
    </w:p>
    <w:p w14:paraId="67883204" w14:textId="2CB8A269" w:rsidR="00312C76" w:rsidRPr="003167FF" w:rsidRDefault="00312C76" w:rsidP="00312C76">
      <w:pPr>
        <w:pStyle w:val="Heading3"/>
      </w:pPr>
      <w:bookmarkStart w:id="1881" w:name="_Toc162886476"/>
      <w:r w:rsidRPr="003167FF">
        <w:t>16.2.2</w:t>
      </w:r>
      <w:r w:rsidRPr="003167FF">
        <w:tab/>
      </w:r>
      <w:r w:rsidR="00AE295A" w:rsidRPr="003167FF">
        <w:t>Void</w:t>
      </w:r>
      <w:bookmarkEnd w:id="1880"/>
      <w:bookmarkEnd w:id="1881"/>
    </w:p>
    <w:p w14:paraId="070B54F3" w14:textId="7136929E" w:rsidR="00312C76" w:rsidRPr="003167FF" w:rsidRDefault="00312C76" w:rsidP="00312C76">
      <w:pPr>
        <w:pStyle w:val="Heading3"/>
      </w:pPr>
      <w:bookmarkStart w:id="1882" w:name="_Toc51873778"/>
      <w:bookmarkStart w:id="1883" w:name="_Toc162886477"/>
      <w:r w:rsidRPr="003167FF">
        <w:t>16.2.3</w:t>
      </w:r>
      <w:r w:rsidRPr="003167FF">
        <w:tab/>
      </w:r>
      <w:r w:rsidR="00AE295A" w:rsidRPr="003167FF">
        <w:t>Void</w:t>
      </w:r>
      <w:bookmarkEnd w:id="1882"/>
      <w:bookmarkEnd w:id="1883"/>
    </w:p>
    <w:p w14:paraId="5E6799BD" w14:textId="5B52F191" w:rsidR="00312C76" w:rsidRPr="003167FF" w:rsidRDefault="00312C76" w:rsidP="00312C76">
      <w:pPr>
        <w:pStyle w:val="Heading3"/>
      </w:pPr>
      <w:bookmarkStart w:id="1884" w:name="_Toc51873782"/>
      <w:bookmarkStart w:id="1885" w:name="_Toc162886478"/>
      <w:r w:rsidRPr="003167FF">
        <w:t>16.2.4</w:t>
      </w:r>
      <w:r w:rsidRPr="003167FF">
        <w:tab/>
      </w:r>
      <w:r w:rsidR="00AE295A" w:rsidRPr="003167FF">
        <w:t>Void</w:t>
      </w:r>
      <w:bookmarkEnd w:id="1884"/>
      <w:bookmarkEnd w:id="1885"/>
    </w:p>
    <w:p w14:paraId="7FFC5E16" w14:textId="77777777" w:rsidR="00312C76" w:rsidRPr="003167FF" w:rsidRDefault="00312C76" w:rsidP="00312C76">
      <w:pPr>
        <w:pStyle w:val="Heading2"/>
      </w:pPr>
      <w:bookmarkStart w:id="1886" w:name="_Toc51873790"/>
      <w:bookmarkStart w:id="1887" w:name="_Toc162886479"/>
      <w:r w:rsidRPr="003167FF">
        <w:t>16.3</w:t>
      </w:r>
      <w:r w:rsidRPr="003167FF">
        <w:tab/>
        <w:t xml:space="preserve">Procedures and information flows for </w:t>
      </w:r>
      <w:bookmarkEnd w:id="1886"/>
      <w:r w:rsidRPr="003167FF">
        <w:rPr>
          <w:lang w:eastAsia="zh-CN"/>
        </w:rPr>
        <w:t>network slice capability enablement</w:t>
      </w:r>
      <w:bookmarkEnd w:id="1887"/>
    </w:p>
    <w:p w14:paraId="3D2BDED6" w14:textId="77777777" w:rsidR="005B686B" w:rsidRPr="003167FF" w:rsidRDefault="005B686B" w:rsidP="009114B3">
      <w:pPr>
        <w:rPr>
          <w:lang w:eastAsia="zh-CN"/>
        </w:rPr>
      </w:pPr>
      <w:bookmarkStart w:id="1888" w:name="_Toc51873791"/>
      <w:r w:rsidRPr="003167FF">
        <w:rPr>
          <w:lang w:eastAsia="zh-CN"/>
        </w:rPr>
        <w:t>The Procedures and information flows for the network slice capability enablement are specified in 3GPP TS 23.435 [40].</w:t>
      </w:r>
    </w:p>
    <w:p w14:paraId="0398AB81" w14:textId="77777777" w:rsidR="00312C76" w:rsidRPr="003167FF" w:rsidRDefault="00312C76" w:rsidP="00312C76">
      <w:pPr>
        <w:pStyle w:val="Heading2"/>
      </w:pPr>
      <w:bookmarkStart w:id="1889" w:name="_Toc51873812"/>
      <w:bookmarkStart w:id="1890" w:name="_Toc162886480"/>
      <w:bookmarkEnd w:id="1888"/>
      <w:r w:rsidRPr="003167FF">
        <w:t>16.4</w:t>
      </w:r>
      <w:r w:rsidRPr="003167FF">
        <w:tab/>
        <w:t xml:space="preserve">SEAL APIs for network slice </w:t>
      </w:r>
      <w:bookmarkEnd w:id="1889"/>
      <w:r w:rsidRPr="003167FF">
        <w:t>capability enablement</w:t>
      </w:r>
      <w:bookmarkEnd w:id="1890"/>
    </w:p>
    <w:p w14:paraId="3E70CD48" w14:textId="77777777" w:rsidR="005B686B" w:rsidRPr="003167FF" w:rsidRDefault="005B686B" w:rsidP="005B686B">
      <w:bookmarkStart w:id="1891" w:name="_Toc59224948"/>
      <w:r w:rsidRPr="003167FF">
        <w:t>The SEAL APIs for the network slice capability enablement are specified in 3GPP TS 23.435 [40].</w:t>
      </w:r>
    </w:p>
    <w:p w14:paraId="2BDC8E2E" w14:textId="77777777" w:rsidR="00083B97" w:rsidRPr="003167FF" w:rsidRDefault="00083B97" w:rsidP="00083B97">
      <w:pPr>
        <w:pStyle w:val="Heading1"/>
      </w:pPr>
      <w:bookmarkStart w:id="1892" w:name="_Toc162886481"/>
      <w:bookmarkEnd w:id="1891"/>
      <w:r w:rsidRPr="003167FF">
        <w:t>17</w:t>
      </w:r>
      <w:r w:rsidRPr="003167FF">
        <w:tab/>
        <w:t>Notification Management</w:t>
      </w:r>
      <w:bookmarkEnd w:id="1892"/>
    </w:p>
    <w:p w14:paraId="474757EC" w14:textId="77777777" w:rsidR="00083B97" w:rsidRPr="003167FF" w:rsidRDefault="00083B97" w:rsidP="00083B97">
      <w:pPr>
        <w:pStyle w:val="Heading2"/>
      </w:pPr>
      <w:bookmarkStart w:id="1893" w:name="_Toc162886482"/>
      <w:r w:rsidRPr="003167FF">
        <w:t>17.1</w:t>
      </w:r>
      <w:r w:rsidRPr="003167FF">
        <w:tab/>
        <w:t>General</w:t>
      </w:r>
      <w:bookmarkEnd w:id="1893"/>
    </w:p>
    <w:p w14:paraId="1704D114" w14:textId="77777777" w:rsidR="00083B97" w:rsidRPr="003167FF" w:rsidRDefault="00083B97" w:rsidP="00083B97">
      <w:r w:rsidRPr="003167FF">
        <w:t xml:space="preserve">The notification management is a SEAL service that offers the notification functionality to one or more verticals. This service enables VAL clients to subscribe and receive notifications from the VAL servers and thereby offloading the complexity of delivery and reception of notifications to the enabler layer. It provides common notification delivery service to vertical applications. </w:t>
      </w:r>
    </w:p>
    <w:p w14:paraId="2ED5A5A9" w14:textId="77777777" w:rsidR="00083B97" w:rsidRPr="003167FF" w:rsidRDefault="00083B97" w:rsidP="00083B97">
      <w:pPr>
        <w:pStyle w:val="Heading2"/>
      </w:pPr>
      <w:bookmarkStart w:id="1894" w:name="_Toc162886483"/>
      <w:r w:rsidRPr="003167FF">
        <w:t>17.2</w:t>
      </w:r>
      <w:r w:rsidRPr="003167FF">
        <w:tab/>
        <w:t>Functional model</w:t>
      </w:r>
      <w:bookmarkEnd w:id="1894"/>
    </w:p>
    <w:p w14:paraId="5541237A" w14:textId="77777777" w:rsidR="00083B97" w:rsidRPr="003167FF" w:rsidRDefault="00083B97" w:rsidP="00083B97">
      <w:pPr>
        <w:pStyle w:val="Heading3"/>
      </w:pPr>
      <w:bookmarkStart w:id="1895" w:name="_Toc162886484"/>
      <w:r w:rsidRPr="003167FF">
        <w:t>17.2.1</w:t>
      </w:r>
      <w:r w:rsidRPr="003167FF">
        <w:tab/>
        <w:t>General</w:t>
      </w:r>
      <w:bookmarkEnd w:id="1895"/>
    </w:p>
    <w:p w14:paraId="3EFAEC6B" w14:textId="77777777" w:rsidR="00083B97" w:rsidRPr="003167FF" w:rsidRDefault="00083B97" w:rsidP="00083B97">
      <w:r w:rsidRPr="003167FF">
        <w:rPr>
          <w:noProof/>
        </w:rPr>
        <w:t>The functional model for the notification management</w:t>
      </w:r>
      <w:r w:rsidRPr="003167FF">
        <w:t xml:space="preserve"> </w:t>
      </w:r>
      <w:r w:rsidRPr="003167FF">
        <w:rPr>
          <w:noProof/>
        </w:rPr>
        <w:t>is based on the generic functional model specified in clause 6.2. It is organized into functional entities to describe a functional architecture which addresses the notification management</w:t>
      </w:r>
      <w:r w:rsidRPr="003167FF">
        <w:t xml:space="preserve"> </w:t>
      </w:r>
      <w:r w:rsidRPr="003167FF">
        <w:rPr>
          <w:noProof/>
        </w:rPr>
        <w:t>aspects required for vertical applications. Since the notification management is a feature which considers the Uu interfaces, only the on-network functional model is specified in this clause.</w:t>
      </w:r>
    </w:p>
    <w:p w14:paraId="3B4C8A55" w14:textId="77777777" w:rsidR="00083B97" w:rsidRPr="003167FF" w:rsidRDefault="00083B97" w:rsidP="00083B97">
      <w:pPr>
        <w:pStyle w:val="Heading3"/>
      </w:pPr>
      <w:bookmarkStart w:id="1896" w:name="_Toc162886485"/>
      <w:r w:rsidRPr="003167FF">
        <w:t>17.2.2</w:t>
      </w:r>
      <w:r w:rsidRPr="003167FF">
        <w:tab/>
        <w:t>Functional model description</w:t>
      </w:r>
      <w:bookmarkEnd w:id="1896"/>
    </w:p>
    <w:p w14:paraId="0263A0F8" w14:textId="77777777" w:rsidR="00083B97" w:rsidRPr="003167FF" w:rsidRDefault="00083B97" w:rsidP="00083B97">
      <w:r w:rsidRPr="003167FF">
        <w:t>Figure 17.2.2-1 illustrates the generic functional model for notification management.</w:t>
      </w:r>
    </w:p>
    <w:p w14:paraId="43230583" w14:textId="77777777" w:rsidR="00083B97" w:rsidRPr="003167FF" w:rsidRDefault="00083B97" w:rsidP="00083B97">
      <w:pPr>
        <w:pStyle w:val="TH"/>
      </w:pPr>
      <w:r w:rsidRPr="003167FF">
        <w:object w:dxaOrig="7956" w:dyaOrig="4200" w14:anchorId="4228A206">
          <v:shape id="_x0000_i1183" type="#_x0000_t75" style="width:400.15pt;height:209.65pt" o:ole="">
            <v:imagedata r:id="rId333" o:title=""/>
          </v:shape>
          <o:OLEObject Type="Embed" ProgID="Visio.Drawing.15" ShapeID="_x0000_i1183" DrawAspect="Content" ObjectID="_1778736054" r:id="rId334"/>
        </w:object>
      </w:r>
    </w:p>
    <w:p w14:paraId="31974E02" w14:textId="77777777" w:rsidR="00083B97" w:rsidRPr="003167FF" w:rsidRDefault="00083B97" w:rsidP="00083B97">
      <w:pPr>
        <w:pStyle w:val="TF"/>
        <w:rPr>
          <w:noProof/>
        </w:rPr>
      </w:pPr>
      <w:r w:rsidRPr="003167FF">
        <w:rPr>
          <w:noProof/>
        </w:rPr>
        <w:t>Figure 17.2.2-1: Functional model for notification management</w:t>
      </w:r>
    </w:p>
    <w:p w14:paraId="14985DEC" w14:textId="77777777" w:rsidR="00083B97" w:rsidRPr="003167FF" w:rsidRDefault="00083B97" w:rsidP="00083B97">
      <w:pPr>
        <w:jc w:val="both"/>
      </w:pPr>
      <w:r w:rsidRPr="003167FF">
        <w:t>The notification management client communicates with the notification management server over the NM-UU reference point. The notification management client provides the support for notification management functions to the VAL client(s) over NM</w:t>
      </w:r>
      <w:r w:rsidRPr="003167FF">
        <w:noBreakHyphen/>
        <w:t>C reference point. The VAL server(s) communicates with the notification management server over the NM-S reference point for delivering the notification messages which is targeted for the VAL client(s). Notification management server sends these notification messages to the notification management client either through NM-UU interface for direct delivery (e.g. Long-polling, WebSocket) or through the OEM PUSH server for indirect delivery (e.g. FCM, APNS, OMA PUSH) which is implementation specific and outside the scope of this specification.</w:t>
      </w:r>
    </w:p>
    <w:p w14:paraId="3457ED3E" w14:textId="77777777" w:rsidR="00083B97" w:rsidRPr="003167FF" w:rsidRDefault="00083B97" w:rsidP="00083B97">
      <w:pPr>
        <w:pStyle w:val="NO"/>
      </w:pPr>
      <w:r w:rsidRPr="003167FF">
        <w:t>NOTE:</w:t>
      </w:r>
      <w:r w:rsidRPr="003167FF">
        <w:tab/>
        <w:t>Notification messages from PUSH notification server to the PUSH notification client are delivered either through 3GPP network system or through any non-3GPP system, which is implementation specific.</w:t>
      </w:r>
    </w:p>
    <w:p w14:paraId="110FCF81" w14:textId="77777777" w:rsidR="00083B97" w:rsidRPr="003167FF" w:rsidRDefault="00083B97" w:rsidP="00083B97">
      <w:pPr>
        <w:pStyle w:val="Heading3"/>
      </w:pPr>
      <w:bookmarkStart w:id="1897" w:name="_Toc162886486"/>
      <w:r w:rsidRPr="003167FF">
        <w:t>17.2.3</w:t>
      </w:r>
      <w:r w:rsidRPr="003167FF">
        <w:tab/>
        <w:t>Functional entities description</w:t>
      </w:r>
      <w:bookmarkEnd w:id="1897"/>
    </w:p>
    <w:p w14:paraId="26984229" w14:textId="165104A6" w:rsidR="00083B97" w:rsidRPr="003167FF" w:rsidRDefault="00083B97" w:rsidP="00083B97">
      <w:pPr>
        <w:pStyle w:val="Heading4"/>
      </w:pPr>
      <w:bookmarkStart w:id="1898" w:name="_Toc162886487"/>
      <w:r w:rsidRPr="003167FF">
        <w:t>17.2.3.1</w:t>
      </w:r>
      <w:r w:rsidR="007837A6" w:rsidRPr="003167FF">
        <w:tab/>
      </w:r>
      <w:r w:rsidRPr="003167FF">
        <w:t>General</w:t>
      </w:r>
      <w:bookmarkEnd w:id="1898"/>
    </w:p>
    <w:p w14:paraId="3A2EDE82" w14:textId="77777777" w:rsidR="00083B97" w:rsidRPr="003167FF" w:rsidRDefault="00083B97" w:rsidP="00083B97">
      <w:r w:rsidRPr="003167FF">
        <w:t>The functional entities for notification management service are described in the following subclauses.</w:t>
      </w:r>
    </w:p>
    <w:p w14:paraId="331B033C" w14:textId="5404836A" w:rsidR="00083B97" w:rsidRPr="003167FF" w:rsidRDefault="00083B97" w:rsidP="00083B97">
      <w:pPr>
        <w:pStyle w:val="Heading4"/>
      </w:pPr>
      <w:bookmarkStart w:id="1899" w:name="_Toc162886488"/>
      <w:r w:rsidRPr="003167FF">
        <w:t>17.2.3.2</w:t>
      </w:r>
      <w:r w:rsidR="007837A6" w:rsidRPr="003167FF">
        <w:tab/>
      </w:r>
      <w:r w:rsidRPr="003167FF">
        <w:t>Notification Management client</w:t>
      </w:r>
      <w:bookmarkEnd w:id="1899"/>
    </w:p>
    <w:p w14:paraId="2E57DEC1" w14:textId="77777777" w:rsidR="00083B97" w:rsidRPr="003167FF" w:rsidRDefault="00083B97" w:rsidP="00083B97">
      <w:pPr>
        <w:jc w:val="both"/>
      </w:pPr>
      <w:r w:rsidRPr="003167FF">
        <w:t>The notification management client functional entity acts as the application client for notification management aspects. It interacts with the notification management server. It handles the notification messages received from the notification management server and deliver it to the corresponding VAL clients residing on the VAL UE.</w:t>
      </w:r>
    </w:p>
    <w:p w14:paraId="7C09504D" w14:textId="77777777" w:rsidR="00083B97" w:rsidRPr="003167FF" w:rsidRDefault="00083B97" w:rsidP="00083B97">
      <w:r w:rsidRPr="003167FF">
        <w:t xml:space="preserve">The </w:t>
      </w:r>
      <w:r w:rsidRPr="003167FF">
        <w:rPr>
          <w:rFonts w:eastAsia="Malgun Gothic"/>
          <w:lang w:eastAsia="ko-KR"/>
        </w:rPr>
        <w:t xml:space="preserve">notification management client </w:t>
      </w:r>
      <w:r w:rsidRPr="003167FF">
        <w:t xml:space="preserve">functional entity is supported by the HTTP client functional entities of the signalling control plane. </w:t>
      </w:r>
    </w:p>
    <w:p w14:paraId="0C5A910A" w14:textId="53FB338E" w:rsidR="00083B97" w:rsidRPr="003167FF" w:rsidRDefault="00083B97" w:rsidP="00083B97">
      <w:pPr>
        <w:pStyle w:val="Heading4"/>
      </w:pPr>
      <w:bookmarkStart w:id="1900" w:name="_Toc162886489"/>
      <w:r w:rsidRPr="003167FF">
        <w:t>17.2.3.3</w:t>
      </w:r>
      <w:r w:rsidR="007837A6" w:rsidRPr="003167FF">
        <w:tab/>
      </w:r>
      <w:r w:rsidRPr="003167FF">
        <w:t>Notification Management server</w:t>
      </w:r>
      <w:bookmarkEnd w:id="1900"/>
    </w:p>
    <w:p w14:paraId="097AD1E0" w14:textId="77777777" w:rsidR="00083B97" w:rsidRPr="003167FF" w:rsidRDefault="00083B97" w:rsidP="00083B97">
      <w:pPr>
        <w:jc w:val="both"/>
      </w:pPr>
      <w:r w:rsidRPr="003167FF">
        <w:rPr>
          <w:lang w:eastAsia="zh-CN"/>
        </w:rPr>
        <w:t>The notification management server is a functional entity that handles the notification management aspects by interacting with the notification management client and the VAL servers. The notification management server receives the notification messages from the vertical application layer and delivers it to the notification management client.</w:t>
      </w:r>
    </w:p>
    <w:p w14:paraId="47D23C6A" w14:textId="3BD20967" w:rsidR="00083B97" w:rsidRPr="003167FF" w:rsidRDefault="00083B97" w:rsidP="00083B97">
      <w:pPr>
        <w:pStyle w:val="EditorsNote"/>
      </w:pPr>
      <w:r w:rsidRPr="003167FF">
        <w:t>Editor's note: Notification management server acting as CAPIF</w:t>
      </w:r>
      <w:r w:rsidR="00204B97" w:rsidRPr="00204B97">
        <w:t>'</w:t>
      </w:r>
      <w:r w:rsidRPr="003167FF">
        <w:t>s API exposing function as specified in 3GPP TS 23.222 [8] is FFS.</w:t>
      </w:r>
    </w:p>
    <w:p w14:paraId="676497A1" w14:textId="77777777" w:rsidR="00083B97" w:rsidRPr="003167FF" w:rsidRDefault="00083B97" w:rsidP="00083B97">
      <w:pPr>
        <w:pStyle w:val="Heading3"/>
      </w:pPr>
      <w:bookmarkStart w:id="1901" w:name="_Toc162886490"/>
      <w:r w:rsidRPr="003167FF">
        <w:t>17.2.4</w:t>
      </w:r>
      <w:r w:rsidRPr="003167FF">
        <w:tab/>
        <w:t>Reference points description</w:t>
      </w:r>
      <w:bookmarkEnd w:id="1901"/>
    </w:p>
    <w:p w14:paraId="1919F5A0" w14:textId="77777777" w:rsidR="00083B97" w:rsidRPr="003167FF" w:rsidRDefault="00083B97" w:rsidP="00083B97">
      <w:pPr>
        <w:pStyle w:val="Heading4"/>
      </w:pPr>
      <w:bookmarkStart w:id="1902" w:name="_Toc162886491"/>
      <w:r w:rsidRPr="003167FF">
        <w:t>17.2.4.1</w:t>
      </w:r>
      <w:r w:rsidRPr="003167FF">
        <w:tab/>
        <w:t>General</w:t>
      </w:r>
      <w:bookmarkEnd w:id="1902"/>
    </w:p>
    <w:p w14:paraId="13F0B173" w14:textId="77777777" w:rsidR="00083B97" w:rsidRPr="003167FF" w:rsidRDefault="00083B97" w:rsidP="00083B97">
      <w:r w:rsidRPr="003167FF">
        <w:t>The reference points for the functional model for notification management are described in the following subclauses.</w:t>
      </w:r>
    </w:p>
    <w:p w14:paraId="13D456B5" w14:textId="77777777" w:rsidR="00083B97" w:rsidRPr="003167FF" w:rsidRDefault="00083B97" w:rsidP="00083B97">
      <w:pPr>
        <w:pStyle w:val="Heading4"/>
      </w:pPr>
      <w:bookmarkStart w:id="1903" w:name="_Toc162886492"/>
      <w:r w:rsidRPr="003167FF">
        <w:t>17.2.4.2</w:t>
      </w:r>
      <w:r w:rsidRPr="003167FF">
        <w:tab/>
        <w:t>NM-UU</w:t>
      </w:r>
      <w:bookmarkEnd w:id="1903"/>
    </w:p>
    <w:p w14:paraId="540F0DA2" w14:textId="77777777" w:rsidR="00083B97" w:rsidRPr="003167FF" w:rsidRDefault="00083B97" w:rsidP="00083B97">
      <w:r w:rsidRPr="003167FF">
        <w:t>The interactions related to notification management functions between the notification management client and the notification management server are supported by NM-UU reference point. This reference point utilizes Uu reference point as described in 3GPP TS 23.401 [9] and 3GPP TS 23.501 [10].</w:t>
      </w:r>
    </w:p>
    <w:p w14:paraId="608ADC50" w14:textId="77777777" w:rsidR="00083B97" w:rsidRPr="003167FF" w:rsidRDefault="00083B97" w:rsidP="00083B97">
      <w:pPr>
        <w:pStyle w:val="Heading4"/>
      </w:pPr>
      <w:bookmarkStart w:id="1904" w:name="_Toc162886493"/>
      <w:r w:rsidRPr="003167FF">
        <w:t>17.2.4.3</w:t>
      </w:r>
      <w:r w:rsidRPr="003167FF">
        <w:tab/>
        <w:t>NM-C</w:t>
      </w:r>
      <w:bookmarkEnd w:id="1904"/>
    </w:p>
    <w:p w14:paraId="4A32C872" w14:textId="77777777" w:rsidR="00083B97" w:rsidRPr="003167FF" w:rsidRDefault="00083B97" w:rsidP="00083B97">
      <w:r w:rsidRPr="003167FF">
        <w:t>The interactions related to notification management functions between the VAL client(s) and the notification management client within a VAL UE are supported by NM-C reference point.</w:t>
      </w:r>
    </w:p>
    <w:p w14:paraId="1940A006" w14:textId="77777777" w:rsidR="00083B97" w:rsidRPr="003167FF" w:rsidRDefault="00083B97" w:rsidP="00083B97">
      <w:pPr>
        <w:pStyle w:val="Heading4"/>
      </w:pPr>
      <w:bookmarkStart w:id="1905" w:name="_Toc162886494"/>
      <w:r w:rsidRPr="003167FF">
        <w:t>17.2.4.4</w:t>
      </w:r>
      <w:r w:rsidRPr="003167FF">
        <w:tab/>
        <w:t>NM-S</w:t>
      </w:r>
      <w:bookmarkEnd w:id="1905"/>
    </w:p>
    <w:p w14:paraId="5F47BB27" w14:textId="77777777" w:rsidR="00083B97" w:rsidRPr="003167FF" w:rsidRDefault="00083B97" w:rsidP="00083B97">
      <w:r w:rsidRPr="003167FF">
        <w:t xml:space="preserve">The interactions related to notification management functions between the VAL server(s) and the notification management server are supported by NM-S reference point. </w:t>
      </w:r>
    </w:p>
    <w:p w14:paraId="5DE3B11D" w14:textId="77777777" w:rsidR="00083B97" w:rsidRPr="003167FF" w:rsidRDefault="00083B97" w:rsidP="00083B97">
      <w:pPr>
        <w:pStyle w:val="EditorsNote"/>
      </w:pPr>
      <w:r w:rsidRPr="003167FF">
        <w:t>Editor's note: NM-S reference point using CAPIF-2 reference point as specified in 3GPP TS 23.222 [8] is FFS.</w:t>
      </w:r>
    </w:p>
    <w:p w14:paraId="7543C0E9" w14:textId="77777777" w:rsidR="006F3D2F" w:rsidRPr="003167FF" w:rsidRDefault="006F3D2F" w:rsidP="006F3D2F">
      <w:pPr>
        <w:pStyle w:val="Heading2"/>
      </w:pPr>
      <w:bookmarkStart w:id="1906" w:name="_Toc162886495"/>
      <w:r w:rsidRPr="003167FF">
        <w:t>17.3</w:t>
      </w:r>
      <w:r w:rsidRPr="003167FF">
        <w:tab/>
        <w:t xml:space="preserve">Procedures and information flows for </w:t>
      </w:r>
      <w:r w:rsidRPr="003167FF">
        <w:rPr>
          <w:lang w:eastAsia="zh-CN"/>
        </w:rPr>
        <w:t>notification management</w:t>
      </w:r>
      <w:bookmarkEnd w:id="1906"/>
    </w:p>
    <w:p w14:paraId="434C9F02" w14:textId="77777777" w:rsidR="006F3D2F" w:rsidRPr="003167FF" w:rsidRDefault="006F3D2F" w:rsidP="006F3D2F">
      <w:pPr>
        <w:pStyle w:val="Heading3"/>
      </w:pPr>
      <w:bookmarkStart w:id="1907" w:name="_Toc162886496"/>
      <w:r w:rsidRPr="003167FF">
        <w:rPr>
          <w:lang w:eastAsia="zh-CN"/>
        </w:rPr>
        <w:t>17.3.1</w:t>
      </w:r>
      <w:r w:rsidRPr="003167FF">
        <w:rPr>
          <w:lang w:eastAsia="zh-CN"/>
        </w:rPr>
        <w:tab/>
        <w:t>General</w:t>
      </w:r>
      <w:bookmarkEnd w:id="1907"/>
    </w:p>
    <w:p w14:paraId="6D7CED03" w14:textId="77777777" w:rsidR="006F3D2F" w:rsidRPr="003167FF" w:rsidRDefault="006F3D2F" w:rsidP="006F3D2F">
      <w:r w:rsidRPr="003167FF">
        <w:t>This sub-clause describes the procedure and information flows for notification management service. The notification management procedures apply to on-network VAL service only.</w:t>
      </w:r>
    </w:p>
    <w:p w14:paraId="6C9D6B65" w14:textId="77777777" w:rsidR="006F3D2F" w:rsidRPr="003167FF" w:rsidRDefault="006F3D2F" w:rsidP="00D0042C">
      <w:pPr>
        <w:pStyle w:val="Heading3"/>
        <w:rPr>
          <w:lang w:eastAsia="zh-CN"/>
        </w:rPr>
      </w:pPr>
      <w:bookmarkStart w:id="1908" w:name="_Toc162886497"/>
      <w:r w:rsidRPr="003167FF">
        <w:rPr>
          <w:lang w:eastAsia="zh-CN"/>
        </w:rPr>
        <w:t>17.3.2</w:t>
      </w:r>
      <w:r w:rsidRPr="003167FF">
        <w:rPr>
          <w:lang w:eastAsia="zh-CN"/>
        </w:rPr>
        <w:tab/>
        <w:t>Information flows for notification management</w:t>
      </w:r>
      <w:bookmarkEnd w:id="1908"/>
    </w:p>
    <w:p w14:paraId="6E2E03B1" w14:textId="77777777" w:rsidR="006F3D2F" w:rsidRPr="003167FF" w:rsidRDefault="006F3D2F" w:rsidP="006F3D2F">
      <w:pPr>
        <w:pStyle w:val="Heading4"/>
      </w:pPr>
      <w:bookmarkStart w:id="1909" w:name="_Toc162886498"/>
      <w:r w:rsidRPr="003167FF">
        <w:t>17.3.2.1</w:t>
      </w:r>
      <w:r w:rsidRPr="003167FF">
        <w:tab/>
        <w:t>Create notification channel request</w:t>
      </w:r>
      <w:bookmarkEnd w:id="1909"/>
    </w:p>
    <w:p w14:paraId="76507CD5" w14:textId="77777777" w:rsidR="006F3D2F" w:rsidRPr="003167FF" w:rsidRDefault="006F3D2F" w:rsidP="006F3D2F">
      <w:r w:rsidRPr="003167FF">
        <w:t>Table 17.3.2.1-1 describes the information flow create notification channel request from the notification management client to the notification management server.</w:t>
      </w:r>
    </w:p>
    <w:p w14:paraId="08D1E800" w14:textId="77777777" w:rsidR="006F3D2F" w:rsidRPr="003167FF" w:rsidRDefault="006F3D2F" w:rsidP="006F3D2F">
      <w:pPr>
        <w:pStyle w:val="TH"/>
      </w:pPr>
      <w:r w:rsidRPr="003167FF">
        <w:t>Table 17.3.2.1-1: Create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41F758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7BDFBC6"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70C879"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7B960" w14:textId="77777777" w:rsidR="006F3D2F" w:rsidRPr="003167FF" w:rsidRDefault="006F3D2F" w:rsidP="004411F1">
            <w:pPr>
              <w:pStyle w:val="TAH"/>
            </w:pPr>
            <w:r w:rsidRPr="003167FF">
              <w:t>Description</w:t>
            </w:r>
          </w:p>
        </w:tc>
      </w:tr>
      <w:tr w:rsidR="006F3D2F" w:rsidRPr="003167FF" w14:paraId="512BADEB"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5ECE48E" w14:textId="77777777" w:rsidR="006F3D2F" w:rsidRPr="003167FF" w:rsidRDefault="006F3D2F" w:rsidP="004411F1">
            <w:pPr>
              <w:pStyle w:val="TAL"/>
            </w:pPr>
            <w:r w:rsidRPr="003167FF">
              <w:t>Requestor identity</w:t>
            </w:r>
          </w:p>
        </w:tc>
        <w:tc>
          <w:tcPr>
            <w:tcW w:w="1440" w:type="dxa"/>
            <w:tcBorders>
              <w:top w:val="single" w:sz="4" w:space="0" w:color="000000"/>
              <w:left w:val="single" w:sz="4" w:space="0" w:color="000000"/>
              <w:bottom w:val="single" w:sz="4" w:space="0" w:color="000000"/>
            </w:tcBorders>
            <w:shd w:val="clear" w:color="auto" w:fill="auto"/>
          </w:tcPr>
          <w:p w14:paraId="4C0908FB"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A6685"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39E4783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3BBF3A7" w14:textId="77777777" w:rsidR="006F3D2F" w:rsidRPr="003167FF" w:rsidRDefault="006F3D2F" w:rsidP="004411F1">
            <w:pPr>
              <w:pStyle w:val="TAL"/>
            </w:pPr>
            <w:r w:rsidRPr="003167FF">
              <w:t>Channel type</w:t>
            </w:r>
          </w:p>
        </w:tc>
        <w:tc>
          <w:tcPr>
            <w:tcW w:w="1440" w:type="dxa"/>
            <w:tcBorders>
              <w:top w:val="single" w:sz="4" w:space="0" w:color="000000"/>
              <w:left w:val="single" w:sz="4" w:space="0" w:color="000000"/>
              <w:bottom w:val="single" w:sz="4" w:space="0" w:color="000000"/>
            </w:tcBorders>
            <w:shd w:val="clear" w:color="auto" w:fill="auto"/>
          </w:tcPr>
          <w:p w14:paraId="2C7F1AF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B6D7F" w14:textId="77777777" w:rsidR="006F3D2F" w:rsidRPr="003167FF" w:rsidRDefault="006F3D2F" w:rsidP="004411F1">
            <w:pPr>
              <w:pStyle w:val="TAL"/>
              <w:rPr>
                <w:lang w:eastAsia="zh-CN"/>
              </w:rPr>
            </w:pPr>
            <w:r w:rsidRPr="003167FF">
              <w:rPr>
                <w:lang w:eastAsia="zh-CN"/>
              </w:rPr>
              <w:t>Indicates PULL or PUSH method to be used for delivering the notification messages</w:t>
            </w:r>
          </w:p>
        </w:tc>
      </w:tr>
      <w:tr w:rsidR="006F3D2F" w:rsidRPr="003167FF" w14:paraId="28582A2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CE43F48" w14:textId="77777777" w:rsidR="006F3D2F" w:rsidRPr="003167FF" w:rsidRDefault="006F3D2F" w:rsidP="004411F1">
            <w:pPr>
              <w:pStyle w:val="TAL"/>
            </w:pPr>
            <w:r w:rsidRPr="003167FF">
              <w:t>PUSH channel details (see NOTE)</w:t>
            </w:r>
          </w:p>
        </w:tc>
        <w:tc>
          <w:tcPr>
            <w:tcW w:w="1440" w:type="dxa"/>
            <w:tcBorders>
              <w:top w:val="single" w:sz="4" w:space="0" w:color="000000"/>
              <w:left w:val="single" w:sz="4" w:space="0" w:color="000000"/>
              <w:bottom w:val="single" w:sz="4" w:space="0" w:color="000000"/>
            </w:tcBorders>
            <w:shd w:val="clear" w:color="auto" w:fill="auto"/>
          </w:tcPr>
          <w:p w14:paraId="2B5C5F36"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D5AFC" w14:textId="77777777" w:rsidR="006F3D2F" w:rsidRPr="003167FF" w:rsidRDefault="006F3D2F" w:rsidP="004411F1">
            <w:pPr>
              <w:pStyle w:val="TAL"/>
              <w:rPr>
                <w:lang w:eastAsia="zh-CN"/>
              </w:rPr>
            </w:pPr>
            <w:r w:rsidRPr="003167FF">
              <w:rPr>
                <w:lang w:eastAsia="zh-CN"/>
              </w:rPr>
              <w:t xml:space="preserve">Carries the details of the type of PUSH delivery and its associated data </w:t>
            </w:r>
          </w:p>
        </w:tc>
      </w:tr>
      <w:tr w:rsidR="006F3D2F" w:rsidRPr="003167FF" w14:paraId="1FFBD52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955BAE9"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48F064F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6BC2" w14:textId="77777777" w:rsidR="006F3D2F" w:rsidRPr="003167FF" w:rsidRDefault="006F3D2F" w:rsidP="004411F1">
            <w:pPr>
              <w:pStyle w:val="TAL"/>
            </w:pPr>
            <w:r w:rsidRPr="003167FF">
              <w:t>How long the notification channel will last (i.e. channel lifetime) as requested by the notification management client.</w:t>
            </w:r>
          </w:p>
        </w:tc>
      </w:tr>
      <w:tr w:rsidR="006F3D2F" w:rsidRPr="003167FF" w14:paraId="0C192C27"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2C4329" w14:textId="77777777" w:rsidR="006F3D2F" w:rsidRPr="003167FF" w:rsidRDefault="006F3D2F" w:rsidP="00D0042C">
            <w:pPr>
              <w:pStyle w:val="TAN"/>
            </w:pPr>
            <w:r w:rsidRPr="003167FF">
              <w:t>NOTE : This IE shall be present of the channel type is PUSH</w:t>
            </w:r>
          </w:p>
        </w:tc>
      </w:tr>
    </w:tbl>
    <w:p w14:paraId="3CBF86BF" w14:textId="77777777" w:rsidR="006F3D2F" w:rsidRPr="003167FF" w:rsidRDefault="006F3D2F" w:rsidP="006F3D2F"/>
    <w:p w14:paraId="1AA1182B" w14:textId="77777777" w:rsidR="006F3D2F" w:rsidRPr="003167FF" w:rsidRDefault="006F3D2F" w:rsidP="006F3D2F">
      <w:pPr>
        <w:pStyle w:val="Heading4"/>
      </w:pPr>
      <w:bookmarkStart w:id="1910" w:name="_Toc162886499"/>
      <w:r w:rsidRPr="003167FF">
        <w:t>17.3.2.2</w:t>
      </w:r>
      <w:r w:rsidRPr="003167FF">
        <w:tab/>
        <w:t>Create notification channel response</w:t>
      </w:r>
      <w:bookmarkEnd w:id="1910"/>
    </w:p>
    <w:p w14:paraId="3128E7BD" w14:textId="77777777" w:rsidR="006F3D2F" w:rsidRPr="003167FF" w:rsidRDefault="006F3D2F" w:rsidP="006F3D2F">
      <w:r w:rsidRPr="003167FF">
        <w:t>Table 17.3.2.2-1 describes the information flow create notification channel response from the notification management server to the notification management client.</w:t>
      </w:r>
    </w:p>
    <w:p w14:paraId="094F0765" w14:textId="77777777" w:rsidR="006F3D2F" w:rsidRPr="003167FF" w:rsidRDefault="006F3D2F" w:rsidP="006F3D2F">
      <w:pPr>
        <w:pStyle w:val="TH"/>
      </w:pPr>
      <w:r w:rsidRPr="003167FF">
        <w:t>Table 17.3.2.2-1: Create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B461DF1"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7DB56FA"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A491E1"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7D5581" w14:textId="77777777" w:rsidR="006F3D2F" w:rsidRPr="003167FF" w:rsidRDefault="006F3D2F" w:rsidP="004411F1">
            <w:pPr>
              <w:pStyle w:val="TAH"/>
            </w:pPr>
            <w:r w:rsidRPr="003167FF">
              <w:t>Description</w:t>
            </w:r>
          </w:p>
        </w:tc>
      </w:tr>
      <w:tr w:rsidR="006F3D2F" w:rsidRPr="003167FF" w14:paraId="40B864C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BF7657E"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1CFD5C6E"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B0A4" w14:textId="77777777" w:rsidR="006F3D2F" w:rsidRPr="003167FF" w:rsidRDefault="006F3D2F" w:rsidP="004411F1">
            <w:pPr>
              <w:pStyle w:val="TAL"/>
              <w:rPr>
                <w:lang w:eastAsia="zh-CN"/>
              </w:rPr>
            </w:pPr>
            <w:r w:rsidRPr="003167FF">
              <w:t>The URL to receive the notification message if a PULL method is requested. For some PUSH method implementation (such as WebSockets) this URL is used to start the PUSH notification service from the notification management server</w:t>
            </w:r>
          </w:p>
        </w:tc>
      </w:tr>
      <w:tr w:rsidR="006F3D2F" w:rsidRPr="003167FF" w14:paraId="18E3F217"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CFE56DE" w14:textId="77777777" w:rsidR="006F3D2F" w:rsidRPr="003167FF" w:rsidRDefault="006F3D2F" w:rsidP="004411F1">
            <w:pPr>
              <w:pStyle w:val="TAL"/>
            </w:pPr>
            <w:r w:rsidRPr="003167FF">
              <w:t>Callback URL</w:t>
            </w:r>
          </w:p>
        </w:tc>
        <w:tc>
          <w:tcPr>
            <w:tcW w:w="1440" w:type="dxa"/>
            <w:tcBorders>
              <w:top w:val="single" w:sz="4" w:space="0" w:color="000000"/>
              <w:left w:val="single" w:sz="4" w:space="0" w:color="000000"/>
              <w:bottom w:val="single" w:sz="4" w:space="0" w:color="000000"/>
            </w:tcBorders>
            <w:shd w:val="clear" w:color="auto" w:fill="auto"/>
          </w:tcPr>
          <w:p w14:paraId="44576E2C" w14:textId="6A712D6C" w:rsidR="006F3D2F" w:rsidRPr="003167FF" w:rsidRDefault="006D006B" w:rsidP="004411F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A5AA2" w14:textId="77777777" w:rsidR="006F3D2F" w:rsidRPr="003167FF" w:rsidRDefault="006F3D2F" w:rsidP="004411F1">
            <w:pPr>
              <w:pStyle w:val="TAL"/>
            </w:pPr>
            <w:r w:rsidRPr="003167FF">
              <w:t>The URL to be shared to the VAL server by the VAL client for sending the notifications to the notification management server</w:t>
            </w:r>
          </w:p>
        </w:tc>
      </w:tr>
      <w:tr w:rsidR="006F3D2F" w:rsidRPr="003167FF" w14:paraId="3BF907D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BCB0BC8"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378FF709"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4E605" w14:textId="77777777" w:rsidR="006F3D2F" w:rsidRPr="003167FF" w:rsidRDefault="006F3D2F" w:rsidP="004411F1">
            <w:pPr>
              <w:pStyle w:val="TAL"/>
            </w:pPr>
            <w:r w:rsidRPr="003167FF">
              <w:t>How long the notification channel will last (i.e. channel lifetime) as granted by the notification management server.</w:t>
            </w:r>
          </w:p>
        </w:tc>
      </w:tr>
      <w:tr w:rsidR="006F3D2F" w:rsidRPr="003167FF" w14:paraId="5DACBB0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BAD80AA"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2A2DEC4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D1BB5" w14:textId="77777777" w:rsidR="006F3D2F" w:rsidRPr="003167FF" w:rsidRDefault="006F3D2F" w:rsidP="004411F1">
            <w:pPr>
              <w:pStyle w:val="TAL"/>
            </w:pPr>
            <w:r w:rsidRPr="003167FF">
              <w:t>Unique identifier for the created notification channel</w:t>
            </w:r>
          </w:p>
        </w:tc>
      </w:tr>
    </w:tbl>
    <w:p w14:paraId="468FF84C" w14:textId="77777777" w:rsidR="006F3D2F" w:rsidRPr="003167FF" w:rsidRDefault="006F3D2F" w:rsidP="006F3D2F"/>
    <w:p w14:paraId="1C356603" w14:textId="77777777" w:rsidR="006F3D2F" w:rsidRPr="003167FF" w:rsidRDefault="006F3D2F" w:rsidP="006F3D2F">
      <w:pPr>
        <w:pStyle w:val="Heading4"/>
      </w:pPr>
      <w:bookmarkStart w:id="1911" w:name="_Toc162886500"/>
      <w:r w:rsidRPr="003167FF">
        <w:t>17.3.2.3</w:t>
      </w:r>
      <w:r w:rsidRPr="003167FF">
        <w:tab/>
        <w:t>Open notification channel</w:t>
      </w:r>
      <w:bookmarkEnd w:id="1911"/>
    </w:p>
    <w:p w14:paraId="479731DE" w14:textId="77777777" w:rsidR="006F3D2F" w:rsidRPr="003167FF" w:rsidRDefault="006F3D2F" w:rsidP="006F3D2F">
      <w:r w:rsidRPr="003167FF">
        <w:t>Table 17.3.2.3-1 describes the information flow open notification channel from the notification management client to the notification management server.</w:t>
      </w:r>
    </w:p>
    <w:p w14:paraId="0E60F502" w14:textId="77777777" w:rsidR="006F3D2F" w:rsidRPr="003167FF" w:rsidRDefault="006F3D2F" w:rsidP="006F3D2F">
      <w:pPr>
        <w:pStyle w:val="TH"/>
      </w:pPr>
      <w:r w:rsidRPr="003167FF">
        <w:t>Table 17.3.2.3-1: Open notification channel</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0C1EB29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8A3FBA9"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5FA4323"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E46CA" w14:textId="77777777" w:rsidR="006F3D2F" w:rsidRPr="003167FF" w:rsidRDefault="006F3D2F" w:rsidP="004411F1">
            <w:pPr>
              <w:pStyle w:val="TAH"/>
            </w:pPr>
            <w:r w:rsidRPr="003167FF">
              <w:t>Description</w:t>
            </w:r>
          </w:p>
        </w:tc>
      </w:tr>
      <w:tr w:rsidR="006F3D2F" w:rsidRPr="003167FF" w14:paraId="5DD3F6C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0B6F500" w14:textId="77777777" w:rsidR="006F3D2F" w:rsidRPr="003167FF" w:rsidRDefault="006F3D2F"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5E1AAC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2AEAD"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676DF44F"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7AEA7D4"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726935B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DEB05" w14:textId="77777777" w:rsidR="006F3D2F" w:rsidRPr="003167FF" w:rsidRDefault="006F3D2F" w:rsidP="004411F1">
            <w:pPr>
              <w:pStyle w:val="TAL"/>
            </w:pPr>
            <w:r w:rsidRPr="003167FF">
              <w:t>The URL to receive the notification message and it is same as received in the Create notification channel response</w:t>
            </w:r>
          </w:p>
        </w:tc>
      </w:tr>
      <w:tr w:rsidR="006F3D2F" w:rsidRPr="003167FF" w14:paraId="78B72AD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0425E35"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D24D32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42B1F" w14:textId="77777777" w:rsidR="006F3D2F" w:rsidRPr="003167FF" w:rsidRDefault="006F3D2F" w:rsidP="004411F1">
            <w:pPr>
              <w:pStyle w:val="TAL"/>
            </w:pPr>
            <w:r w:rsidRPr="003167FF">
              <w:t>Identifies the notification channel and the value shall be same as returned in Create notification channel response</w:t>
            </w:r>
          </w:p>
        </w:tc>
      </w:tr>
    </w:tbl>
    <w:p w14:paraId="25F2EB1F" w14:textId="77777777" w:rsidR="006F3D2F" w:rsidRPr="003167FF" w:rsidRDefault="006F3D2F" w:rsidP="006F3D2F"/>
    <w:p w14:paraId="7332D183" w14:textId="77777777" w:rsidR="006F3D2F" w:rsidRPr="003167FF" w:rsidRDefault="006F3D2F" w:rsidP="006F3D2F">
      <w:pPr>
        <w:pStyle w:val="Heading4"/>
      </w:pPr>
      <w:bookmarkStart w:id="1912" w:name="_Toc162886501"/>
      <w:r w:rsidRPr="003167FF">
        <w:t>17.3.2.4</w:t>
      </w:r>
      <w:r w:rsidRPr="003167FF">
        <w:tab/>
        <w:t>Notification message</w:t>
      </w:r>
      <w:bookmarkEnd w:id="1912"/>
    </w:p>
    <w:p w14:paraId="7F9C72D7" w14:textId="77777777" w:rsidR="006F3D2F" w:rsidRPr="003167FF" w:rsidRDefault="006F3D2F" w:rsidP="006F3D2F">
      <w:r w:rsidRPr="003167FF">
        <w:t>Table 17.3.2.4-1 describes the information flow notification message from VAL server to the notification management server and from notification management server to the notification management client.</w:t>
      </w:r>
    </w:p>
    <w:p w14:paraId="2FEEA3CF" w14:textId="77777777" w:rsidR="006F3D2F" w:rsidRPr="003167FF" w:rsidRDefault="006F3D2F" w:rsidP="006F3D2F">
      <w:pPr>
        <w:pStyle w:val="TH"/>
      </w:pPr>
      <w:r w:rsidRPr="003167FF">
        <w:t>Table 17.3.2.4-1: Notification Message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6B77D8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10EFFDB"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7A7595"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DCD3D" w14:textId="77777777" w:rsidR="006F3D2F" w:rsidRPr="003167FF" w:rsidRDefault="006F3D2F" w:rsidP="004411F1">
            <w:pPr>
              <w:pStyle w:val="TAH"/>
            </w:pPr>
            <w:r w:rsidRPr="003167FF">
              <w:t>Description</w:t>
            </w:r>
          </w:p>
        </w:tc>
      </w:tr>
      <w:tr w:rsidR="006F3D2F" w:rsidRPr="003167FF" w14:paraId="2DA6A6E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857216B" w14:textId="77777777" w:rsidR="006F3D2F" w:rsidRPr="003167FF" w:rsidRDefault="006F3D2F" w:rsidP="004411F1">
            <w:pPr>
              <w:pStyle w:val="TAL"/>
            </w:pPr>
            <w:r w:rsidRPr="003167FF">
              <w:t>VAL Application ID</w:t>
            </w:r>
          </w:p>
        </w:tc>
        <w:tc>
          <w:tcPr>
            <w:tcW w:w="1440" w:type="dxa"/>
            <w:tcBorders>
              <w:top w:val="single" w:sz="4" w:space="0" w:color="000000"/>
              <w:left w:val="single" w:sz="4" w:space="0" w:color="000000"/>
              <w:bottom w:val="single" w:sz="4" w:space="0" w:color="000000"/>
            </w:tcBorders>
            <w:shd w:val="clear" w:color="auto" w:fill="auto"/>
          </w:tcPr>
          <w:p w14:paraId="71A9F85C"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9D03E" w14:textId="77777777" w:rsidR="006F3D2F" w:rsidRPr="003167FF" w:rsidRDefault="006F3D2F" w:rsidP="004411F1">
            <w:pPr>
              <w:pStyle w:val="TAL"/>
              <w:rPr>
                <w:lang w:eastAsia="zh-CN"/>
              </w:rPr>
            </w:pPr>
            <w:r w:rsidRPr="003167FF">
              <w:rPr>
                <w:lang w:eastAsia="zh-CN"/>
              </w:rPr>
              <w:t>Identity of the VAL application residing in the VAL UE this notification message is targeted</w:t>
            </w:r>
          </w:p>
        </w:tc>
      </w:tr>
      <w:tr w:rsidR="006F3D2F" w:rsidRPr="003167FF" w14:paraId="410A6B1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D5CBCBC" w14:textId="77777777" w:rsidR="006F3D2F" w:rsidRPr="003167FF" w:rsidRDefault="006F3D2F" w:rsidP="004411F1">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19C15E94"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5604FF" w14:textId="77777777" w:rsidR="006F3D2F" w:rsidRPr="003167FF" w:rsidRDefault="006F3D2F" w:rsidP="004411F1">
            <w:pPr>
              <w:pStyle w:val="TAL"/>
              <w:rPr>
                <w:lang w:eastAsia="zh-CN"/>
              </w:rPr>
            </w:pPr>
            <w:r w:rsidRPr="003167FF">
              <w:rPr>
                <w:lang w:eastAsia="zh-CN"/>
              </w:rPr>
              <w:t>Identity of the VAL service for which this notification is generated</w:t>
            </w:r>
          </w:p>
        </w:tc>
      </w:tr>
      <w:tr w:rsidR="006F3D2F" w:rsidRPr="003167FF" w14:paraId="6A7A5A3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BA99D5" w14:textId="77777777" w:rsidR="006F3D2F" w:rsidRPr="003167FF" w:rsidRDefault="006F3D2F" w:rsidP="004411F1">
            <w:pPr>
              <w:pStyle w:val="TAL"/>
            </w:pPr>
            <w:r w:rsidRPr="003167FF">
              <w:t>Notification data</w:t>
            </w:r>
          </w:p>
        </w:tc>
        <w:tc>
          <w:tcPr>
            <w:tcW w:w="1440" w:type="dxa"/>
            <w:tcBorders>
              <w:top w:val="single" w:sz="4" w:space="0" w:color="000000"/>
              <w:left w:val="single" w:sz="4" w:space="0" w:color="000000"/>
              <w:bottom w:val="single" w:sz="4" w:space="0" w:color="000000"/>
            </w:tcBorders>
            <w:shd w:val="clear" w:color="auto" w:fill="auto"/>
          </w:tcPr>
          <w:p w14:paraId="5CAC69BA"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0ED3E" w14:textId="77777777" w:rsidR="006F3D2F" w:rsidRPr="003167FF" w:rsidRDefault="006F3D2F" w:rsidP="004411F1">
            <w:pPr>
              <w:pStyle w:val="TAL"/>
            </w:pPr>
            <w:r w:rsidRPr="003167FF">
              <w:t>This information element carries the details of the notification data such as type of the event and the data corresponding to the event</w:t>
            </w:r>
          </w:p>
        </w:tc>
      </w:tr>
    </w:tbl>
    <w:p w14:paraId="72E398AA" w14:textId="77777777" w:rsidR="006F3D2F" w:rsidRPr="003167FF" w:rsidRDefault="006F3D2F" w:rsidP="006F3D2F"/>
    <w:p w14:paraId="3C75BA9F" w14:textId="77777777" w:rsidR="0017007C" w:rsidRPr="003167FF" w:rsidRDefault="0017007C" w:rsidP="0017007C">
      <w:pPr>
        <w:pStyle w:val="Heading4"/>
      </w:pPr>
      <w:bookmarkStart w:id="1913" w:name="_Toc162886502"/>
      <w:r w:rsidRPr="003167FF">
        <w:t>17.3.2.5</w:t>
      </w:r>
      <w:r w:rsidRPr="003167FF">
        <w:tab/>
        <w:t>Delete notification channel request</w:t>
      </w:r>
      <w:bookmarkEnd w:id="1913"/>
    </w:p>
    <w:p w14:paraId="0B85295A" w14:textId="77777777" w:rsidR="0017007C" w:rsidRPr="003167FF" w:rsidRDefault="0017007C" w:rsidP="0017007C">
      <w:r w:rsidRPr="003167FF">
        <w:t>Table 17.3.2.5-1 describes the information flow delete notification channel request from notification management client to the notification management server.</w:t>
      </w:r>
    </w:p>
    <w:p w14:paraId="0E900F08" w14:textId="77777777" w:rsidR="0017007C" w:rsidRPr="003167FF" w:rsidRDefault="0017007C" w:rsidP="0017007C">
      <w:pPr>
        <w:pStyle w:val="TH"/>
      </w:pPr>
      <w:r w:rsidRPr="003167FF">
        <w:t>Table 17.3.2.5-1: Delete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38754F8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9D5543"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9DCBD62"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5A54D6" w14:textId="77777777" w:rsidR="0017007C" w:rsidRPr="003167FF" w:rsidRDefault="0017007C" w:rsidP="004411F1">
            <w:pPr>
              <w:pStyle w:val="TAH"/>
            </w:pPr>
            <w:r w:rsidRPr="003167FF">
              <w:t>Description</w:t>
            </w:r>
          </w:p>
        </w:tc>
      </w:tr>
      <w:tr w:rsidR="0017007C" w:rsidRPr="003167FF" w14:paraId="1851486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778302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8DC20A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DBABB"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2088832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153D1FE" w14:textId="77777777" w:rsidR="0017007C" w:rsidRPr="003167FF" w:rsidRDefault="0017007C"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7ABBBB1"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C348A" w14:textId="77777777" w:rsidR="0017007C" w:rsidRPr="003167FF" w:rsidRDefault="0017007C" w:rsidP="004411F1">
            <w:pPr>
              <w:pStyle w:val="TAL"/>
              <w:rPr>
                <w:lang w:eastAsia="zh-CN"/>
              </w:rPr>
            </w:pPr>
            <w:r w:rsidRPr="003167FF">
              <w:t>Identifies the notification channel to be deleted</w:t>
            </w:r>
          </w:p>
        </w:tc>
      </w:tr>
      <w:tr w:rsidR="0017007C" w:rsidRPr="003167FF" w14:paraId="2BE02CC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01CA924" w14:textId="77777777" w:rsidR="0017007C" w:rsidRPr="003167FF" w:rsidRDefault="0017007C" w:rsidP="004411F1">
            <w:pPr>
              <w:pStyle w:val="TAL"/>
            </w:pPr>
            <w:r w:rsidRPr="003167FF">
              <w:t>Request type</w:t>
            </w:r>
          </w:p>
        </w:tc>
        <w:tc>
          <w:tcPr>
            <w:tcW w:w="1440" w:type="dxa"/>
            <w:tcBorders>
              <w:top w:val="single" w:sz="4" w:space="0" w:color="000000"/>
              <w:left w:val="single" w:sz="4" w:space="0" w:color="000000"/>
              <w:bottom w:val="single" w:sz="4" w:space="0" w:color="000000"/>
            </w:tcBorders>
            <w:shd w:val="clear" w:color="auto" w:fill="auto"/>
          </w:tcPr>
          <w:p w14:paraId="56919D7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530B2B" w14:textId="77777777" w:rsidR="0017007C" w:rsidRPr="003167FF" w:rsidRDefault="0017007C" w:rsidP="004411F1">
            <w:pPr>
              <w:pStyle w:val="TAL"/>
            </w:pPr>
            <w:r w:rsidRPr="003167FF">
              <w:t>De-register or delete channel</w:t>
            </w:r>
          </w:p>
        </w:tc>
      </w:tr>
    </w:tbl>
    <w:p w14:paraId="522315C0" w14:textId="77777777" w:rsidR="0017007C" w:rsidRPr="003167FF" w:rsidRDefault="0017007C" w:rsidP="0017007C"/>
    <w:p w14:paraId="270654D2" w14:textId="77777777" w:rsidR="0017007C" w:rsidRPr="003167FF" w:rsidRDefault="0017007C" w:rsidP="0017007C">
      <w:pPr>
        <w:pStyle w:val="Heading4"/>
      </w:pPr>
      <w:bookmarkStart w:id="1914" w:name="_Toc162886503"/>
      <w:r w:rsidRPr="003167FF">
        <w:t>17.3.2.6</w:t>
      </w:r>
      <w:r w:rsidRPr="003167FF">
        <w:tab/>
        <w:t>Delete notification channel response</w:t>
      </w:r>
      <w:bookmarkEnd w:id="1914"/>
    </w:p>
    <w:p w14:paraId="38F0CF9C" w14:textId="77777777" w:rsidR="0017007C" w:rsidRPr="003167FF" w:rsidRDefault="0017007C" w:rsidP="0017007C">
      <w:r w:rsidRPr="003167FF">
        <w:t>Table 17.3.2.6-1 describes the information flow delete notification channel response from notification management server to the notification management client.</w:t>
      </w:r>
    </w:p>
    <w:p w14:paraId="09596CEA" w14:textId="77777777" w:rsidR="0017007C" w:rsidRPr="003167FF" w:rsidRDefault="0017007C" w:rsidP="0017007C">
      <w:pPr>
        <w:pStyle w:val="TH"/>
      </w:pPr>
      <w:r w:rsidRPr="003167FF">
        <w:t>Table 17.3.2.6-1: Delete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423FB0B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6B40D4C"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6EF09C"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1358A" w14:textId="77777777" w:rsidR="0017007C" w:rsidRPr="003167FF" w:rsidRDefault="0017007C" w:rsidP="004411F1">
            <w:pPr>
              <w:pStyle w:val="TAH"/>
            </w:pPr>
            <w:r w:rsidRPr="003167FF">
              <w:t>Description</w:t>
            </w:r>
          </w:p>
        </w:tc>
      </w:tr>
      <w:tr w:rsidR="0017007C" w:rsidRPr="003167FF" w14:paraId="7052FD6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06A740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EF228CE"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42EC5"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76453E4E"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AD131D7" w14:textId="77777777" w:rsidR="0017007C" w:rsidRPr="003167FF" w:rsidRDefault="0017007C" w:rsidP="004411F1">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671C6AC"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DF657D" w14:textId="1F6F97FB" w:rsidR="0017007C" w:rsidRPr="003167FF" w:rsidRDefault="0017007C" w:rsidP="004411F1">
            <w:pPr>
              <w:pStyle w:val="TAL"/>
              <w:rPr>
                <w:lang w:eastAsia="zh-CN"/>
              </w:rPr>
            </w:pPr>
            <w:r w:rsidRPr="003167FF">
              <w:rPr>
                <w:rFonts w:cs="Arial"/>
                <w:bCs/>
              </w:rPr>
              <w:t>Indicates if the deletion of the channel is success or failure or if the VAL server de-registered from channel suc</w:t>
            </w:r>
            <w:r w:rsidR="00BD45AE">
              <w:rPr>
                <w:rFonts w:cs="Arial"/>
                <w:bCs/>
              </w:rPr>
              <w:t>c</w:t>
            </w:r>
            <w:r w:rsidRPr="003167FF">
              <w:rPr>
                <w:rFonts w:cs="Arial"/>
                <w:bCs/>
              </w:rPr>
              <w:t>essfully</w:t>
            </w:r>
          </w:p>
        </w:tc>
      </w:tr>
    </w:tbl>
    <w:p w14:paraId="597424A1" w14:textId="77777777" w:rsidR="0017007C" w:rsidRPr="003167FF" w:rsidRDefault="0017007C" w:rsidP="0017007C">
      <w:pPr>
        <w:rPr>
          <w:noProof/>
        </w:rPr>
      </w:pPr>
    </w:p>
    <w:p w14:paraId="00FE73A1" w14:textId="0FC60C45" w:rsidR="00BD45AE" w:rsidRDefault="00BD45AE" w:rsidP="00BD45AE">
      <w:pPr>
        <w:pStyle w:val="Heading4"/>
      </w:pPr>
      <w:bookmarkStart w:id="1915" w:name="_Toc162886504"/>
      <w:r>
        <w:t>17.3</w:t>
      </w:r>
      <w:r w:rsidRPr="003E5F68">
        <w:t>.2.</w:t>
      </w:r>
      <w:r>
        <w:t>7</w:t>
      </w:r>
      <w:r w:rsidRPr="003E5F68">
        <w:tab/>
      </w:r>
      <w:r>
        <w:t>Update notification channel request</w:t>
      </w:r>
      <w:bookmarkEnd w:id="1915"/>
    </w:p>
    <w:p w14:paraId="3CA690D9" w14:textId="336AB37A" w:rsidR="00BD45AE" w:rsidRDefault="00BD45AE" w:rsidP="00BD45AE">
      <w:r w:rsidRPr="003E5F68">
        <w:t>Table </w:t>
      </w:r>
      <w:r>
        <w:t>17.3.2.7</w:t>
      </w:r>
      <w:r w:rsidRPr="003E5F68">
        <w:t xml:space="preserve">-1 describes the information flow </w:t>
      </w:r>
      <w:r>
        <w:t>Update notification channel request from notification management client to the notification management server.</w:t>
      </w:r>
    </w:p>
    <w:p w14:paraId="5D0FB8DC" w14:textId="6851CE91" w:rsidR="00BD45AE" w:rsidRPr="003E5F68" w:rsidRDefault="00BD45AE" w:rsidP="00BD45AE">
      <w:pPr>
        <w:pStyle w:val="TH"/>
        <w:rPr>
          <w:lang w:val="en-US"/>
        </w:rPr>
      </w:pPr>
      <w:r w:rsidRPr="003E5F68">
        <w:t>Table </w:t>
      </w:r>
      <w:r>
        <w:t>17.3.2.7</w:t>
      </w:r>
      <w:r w:rsidRPr="003E5F68">
        <w:t xml:space="preserve">-1: </w:t>
      </w:r>
      <w:r>
        <w:t>Update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32F77654"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3F33C808"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08DBB44"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55E9CF" w14:textId="77777777" w:rsidR="00BD45AE" w:rsidRPr="003E5F68" w:rsidRDefault="00BD45AE" w:rsidP="00E0690D">
            <w:pPr>
              <w:pStyle w:val="TAH"/>
            </w:pPr>
            <w:r w:rsidRPr="003E5F68">
              <w:t>Description</w:t>
            </w:r>
          </w:p>
        </w:tc>
      </w:tr>
      <w:tr w:rsidR="00BD45AE" w:rsidRPr="003E5F68" w14:paraId="0BCD2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A833CF8" w14:textId="77777777" w:rsidR="00BD45AE" w:rsidRDefault="00BD45AE" w:rsidP="00E0690D">
            <w:pPr>
              <w:pStyle w:val="TAL"/>
            </w:pPr>
            <w:r>
              <w:t>Requestor identity</w:t>
            </w:r>
          </w:p>
        </w:tc>
        <w:tc>
          <w:tcPr>
            <w:tcW w:w="1440" w:type="dxa"/>
            <w:tcBorders>
              <w:top w:val="single" w:sz="4" w:space="0" w:color="000000"/>
              <w:left w:val="single" w:sz="4" w:space="0" w:color="000000"/>
              <w:bottom w:val="single" w:sz="4" w:space="0" w:color="000000"/>
            </w:tcBorders>
            <w:shd w:val="clear" w:color="auto" w:fill="auto"/>
          </w:tcPr>
          <w:p w14:paraId="77C6E8BB" w14:textId="77777777" w:rsidR="00BD45AE" w:rsidRDefault="00BD45AE" w:rsidP="00E0690D">
            <w:pPr>
              <w:pStyle w:val="TAC"/>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B4AB1" w14:textId="77777777" w:rsidR="00BD45AE" w:rsidRDefault="00BD45AE" w:rsidP="00E0690D">
            <w:pPr>
              <w:pStyle w:val="TAL"/>
              <w:rPr>
                <w:lang w:eastAsia="zh-CN"/>
              </w:rPr>
            </w:pPr>
            <w:r>
              <w:rPr>
                <w:lang w:eastAsia="zh-CN"/>
              </w:rPr>
              <w:t>Identity of the requesting notification management client</w:t>
            </w:r>
          </w:p>
        </w:tc>
      </w:tr>
      <w:tr w:rsidR="00BD45AE" w:rsidRPr="003E5F68" w14:paraId="0CCFD115"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92D9641" w14:textId="77777777" w:rsidR="00BD45AE" w:rsidRDefault="00BD45AE" w:rsidP="00E0690D">
            <w:pPr>
              <w:pStyle w:val="TAL"/>
            </w:pPr>
            <w:r w:rsidRPr="00922ED8">
              <w:t>Channel ID</w:t>
            </w:r>
          </w:p>
        </w:tc>
        <w:tc>
          <w:tcPr>
            <w:tcW w:w="1440" w:type="dxa"/>
            <w:tcBorders>
              <w:top w:val="single" w:sz="4" w:space="0" w:color="000000"/>
              <w:left w:val="single" w:sz="4" w:space="0" w:color="000000"/>
              <w:bottom w:val="single" w:sz="4" w:space="0" w:color="000000"/>
            </w:tcBorders>
            <w:shd w:val="clear" w:color="auto" w:fill="auto"/>
          </w:tcPr>
          <w:p w14:paraId="44EA1AD9" w14:textId="77777777" w:rsidR="00BD45AE"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4CB80" w14:textId="77777777" w:rsidR="00BD45AE" w:rsidRDefault="00BD45AE" w:rsidP="00E0690D">
            <w:pPr>
              <w:pStyle w:val="TAL"/>
              <w:rPr>
                <w:lang w:eastAsia="zh-CN"/>
              </w:rPr>
            </w:pPr>
            <w:r w:rsidRPr="00922ED8">
              <w:t xml:space="preserve">Identifies the notification channel </w:t>
            </w:r>
            <w:r>
              <w:t>to be updated</w:t>
            </w:r>
          </w:p>
        </w:tc>
      </w:tr>
      <w:tr w:rsidR="00BD45AE" w:rsidRPr="003E5F68" w14:paraId="4B376BB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1B94D578"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37CE10F8" w14:textId="77777777" w:rsidR="00BD45AE" w:rsidRPr="00922ED8"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DD2A8" w14:textId="77777777" w:rsidR="00BD45AE" w:rsidRPr="006A4314" w:rsidRDefault="00BD45AE" w:rsidP="00E0690D">
            <w:pPr>
              <w:pStyle w:val="TAL"/>
              <w:rPr>
                <w:rFonts w:cs="Arial"/>
                <w:bCs/>
              </w:rPr>
            </w:pPr>
            <w:r w:rsidRPr="00922ED8">
              <w:t xml:space="preserve">How long the notification channel </w:t>
            </w:r>
            <w:r w:rsidRPr="00922ED8">
              <w:rPr>
                <w:lang w:val="en-US"/>
              </w:rPr>
              <w:t>will</w:t>
            </w:r>
            <w:r w:rsidRPr="00922ED8">
              <w:t xml:space="preserve"> last (i.e. channel lifetime) as requested by the notification management client.</w:t>
            </w:r>
          </w:p>
        </w:tc>
      </w:tr>
    </w:tbl>
    <w:p w14:paraId="282B5E76" w14:textId="77777777" w:rsidR="00BD45AE" w:rsidRDefault="00BD45AE" w:rsidP="00BD45AE">
      <w:pPr>
        <w:rPr>
          <w:noProof/>
        </w:rPr>
      </w:pPr>
    </w:p>
    <w:p w14:paraId="22D3A3B2" w14:textId="7EF6D6BD" w:rsidR="00BD45AE" w:rsidRDefault="00BD45AE" w:rsidP="00BD45AE">
      <w:pPr>
        <w:pStyle w:val="Heading4"/>
      </w:pPr>
      <w:bookmarkStart w:id="1916" w:name="_Toc162886505"/>
      <w:r>
        <w:t>17.3</w:t>
      </w:r>
      <w:r w:rsidRPr="003E5F68">
        <w:t>.2.</w:t>
      </w:r>
      <w:r>
        <w:t>8</w:t>
      </w:r>
      <w:r w:rsidRPr="003E5F68">
        <w:tab/>
      </w:r>
      <w:r>
        <w:t>Update notification channel response</w:t>
      </w:r>
      <w:bookmarkEnd w:id="1916"/>
    </w:p>
    <w:p w14:paraId="2C3B9A70" w14:textId="22D94D6F" w:rsidR="00BD45AE" w:rsidRDefault="00BD45AE" w:rsidP="00BD45AE">
      <w:r w:rsidRPr="003E5F68">
        <w:t>Table </w:t>
      </w:r>
      <w:r>
        <w:t>17.3.2.8</w:t>
      </w:r>
      <w:r w:rsidRPr="003E5F68">
        <w:t xml:space="preserve">-1 describes the information flow </w:t>
      </w:r>
      <w:r>
        <w:t>Update notification channel request from notification management server to the notification management client.</w:t>
      </w:r>
    </w:p>
    <w:p w14:paraId="05A08C10" w14:textId="288DB853" w:rsidR="00BD45AE" w:rsidRPr="003E5F68" w:rsidRDefault="00BD45AE" w:rsidP="00BD45AE">
      <w:pPr>
        <w:pStyle w:val="TH"/>
        <w:rPr>
          <w:lang w:val="en-US"/>
        </w:rPr>
      </w:pPr>
      <w:r w:rsidRPr="003E5F68">
        <w:t>Table </w:t>
      </w:r>
      <w:r>
        <w:t>17.3.2.8</w:t>
      </w:r>
      <w:r w:rsidRPr="003E5F68">
        <w:t xml:space="preserve">-1: </w:t>
      </w:r>
      <w:r>
        <w:t>Update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6390D137"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B29FF53"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535183A"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F3353" w14:textId="77777777" w:rsidR="00BD45AE" w:rsidRPr="003E5F68" w:rsidRDefault="00BD45AE" w:rsidP="00E0690D">
            <w:pPr>
              <w:pStyle w:val="TAH"/>
            </w:pPr>
            <w:r w:rsidRPr="003E5F68">
              <w:t>Description</w:t>
            </w:r>
          </w:p>
        </w:tc>
      </w:tr>
      <w:tr w:rsidR="00BD45AE" w:rsidRPr="003E5F68" w14:paraId="3047A62C"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B7118F"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1B2967FA" w14:textId="77777777" w:rsidR="00BD45AE" w:rsidRPr="00352049"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86B12C" w14:textId="77777777" w:rsidR="00BD45AE" w:rsidRDefault="00BD45AE" w:rsidP="00E0690D">
            <w:pPr>
              <w:pStyle w:val="TAL"/>
              <w:rPr>
                <w:lang w:eastAsia="zh-CN"/>
              </w:rPr>
            </w:pPr>
            <w:r w:rsidRPr="00922ED8">
              <w:t xml:space="preserve">How long the notification channel </w:t>
            </w:r>
            <w:r w:rsidRPr="00922ED8">
              <w:rPr>
                <w:lang w:val="en-US"/>
              </w:rPr>
              <w:t>will</w:t>
            </w:r>
            <w:r w:rsidRPr="00922ED8">
              <w:t xml:space="preserve"> last (i.e. channel lifetime) as granted by the notification management server.</w:t>
            </w:r>
          </w:p>
        </w:tc>
      </w:tr>
      <w:tr w:rsidR="00BD45AE" w:rsidRPr="003E5F68" w14:paraId="6FD935A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BEC0DF" w14:textId="77777777" w:rsidR="00BD45AE" w:rsidRDefault="00BD45AE" w:rsidP="00E0690D">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7BFA1183" w14:textId="77777777" w:rsidR="00BD45AE" w:rsidRPr="00922ED8"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BB03" w14:textId="77777777" w:rsidR="00BD45AE" w:rsidRPr="006A4314" w:rsidRDefault="00BD45AE" w:rsidP="00E0690D">
            <w:pPr>
              <w:pStyle w:val="TAL"/>
              <w:rPr>
                <w:rFonts w:cs="Arial"/>
                <w:bCs/>
              </w:rPr>
            </w:pPr>
            <w:r w:rsidRPr="006A4314">
              <w:rPr>
                <w:rFonts w:cs="Arial"/>
                <w:bCs/>
              </w:rPr>
              <w:t xml:space="preserve">Indicates if </w:t>
            </w:r>
            <w:r>
              <w:rPr>
                <w:rFonts w:cs="Arial"/>
                <w:bCs/>
              </w:rPr>
              <w:t>updating</w:t>
            </w:r>
            <w:r w:rsidRPr="006A4314">
              <w:rPr>
                <w:rFonts w:cs="Arial"/>
                <w:bCs/>
              </w:rPr>
              <w:t xml:space="preserve"> of the channel is success or failure</w:t>
            </w:r>
          </w:p>
        </w:tc>
      </w:tr>
    </w:tbl>
    <w:p w14:paraId="3E78F850" w14:textId="77777777" w:rsidR="00BD45AE" w:rsidRDefault="00BD45AE" w:rsidP="00626E7C"/>
    <w:p w14:paraId="2064A3CD" w14:textId="67443382" w:rsidR="006F3D2F" w:rsidRPr="003167FF" w:rsidRDefault="006F3D2F" w:rsidP="006F3D2F">
      <w:pPr>
        <w:pStyle w:val="Heading3"/>
      </w:pPr>
      <w:bookmarkStart w:id="1917" w:name="_Toc162886506"/>
      <w:r w:rsidRPr="003167FF">
        <w:t>17.3.3</w:t>
      </w:r>
      <w:r w:rsidRPr="003167FF">
        <w:tab/>
        <w:t>Procedure for creating notification channel to receive notifications</w:t>
      </w:r>
      <w:bookmarkEnd w:id="1917"/>
    </w:p>
    <w:p w14:paraId="4FECB4A1" w14:textId="77777777" w:rsidR="006F3D2F" w:rsidRPr="003167FF" w:rsidRDefault="006F3D2F" w:rsidP="006F3D2F">
      <w:r w:rsidRPr="003167FF">
        <w:t>Figure 17.3.3-1 below illustrates the procedure for receiving notifications from the notification management server by the notification management client.</w:t>
      </w:r>
    </w:p>
    <w:p w14:paraId="46DA776E" w14:textId="77777777" w:rsidR="006F3D2F" w:rsidRPr="003167FF" w:rsidRDefault="006F3D2F" w:rsidP="006F3D2F">
      <w:r w:rsidRPr="003167FF">
        <w:t>Pre-conditions:</w:t>
      </w:r>
    </w:p>
    <w:p w14:paraId="462482DD" w14:textId="77777777" w:rsidR="006F3D2F" w:rsidRPr="003167FF" w:rsidRDefault="006F3D2F" w:rsidP="006F3D2F">
      <w:r w:rsidRPr="003167FF">
        <w:t>1.</w:t>
      </w:r>
      <w:r w:rsidRPr="003167FF">
        <w:tab/>
        <w:t>The notification management client does not have any notification channel open with the notification management server.</w:t>
      </w:r>
    </w:p>
    <w:p w14:paraId="01BD3234" w14:textId="77777777" w:rsidR="006F3D2F" w:rsidRPr="003167FF" w:rsidRDefault="006F3D2F" w:rsidP="00D0042C">
      <w:pPr>
        <w:pStyle w:val="TH"/>
      </w:pPr>
      <w:r w:rsidRPr="003167FF">
        <w:t xml:space="preserve"> </w:t>
      </w:r>
      <w:r w:rsidRPr="003167FF">
        <w:object w:dxaOrig="16609" w:dyaOrig="10176" w14:anchorId="41B26E71">
          <v:shape id="_x0000_i1184" type="#_x0000_t75" style="width:471pt;height:4in" o:ole="">
            <v:imagedata r:id="rId335" o:title=""/>
          </v:shape>
          <o:OLEObject Type="Embed" ProgID="Visio.Drawing.15" ShapeID="_x0000_i1184" DrawAspect="Content" ObjectID="_1778736055" r:id="rId336"/>
        </w:object>
      </w:r>
    </w:p>
    <w:p w14:paraId="523BA72B" w14:textId="71FCCEFB" w:rsidR="006F3D2F" w:rsidRPr="003167FF" w:rsidRDefault="006F3D2F" w:rsidP="00D0042C">
      <w:pPr>
        <w:pStyle w:val="TF"/>
      </w:pPr>
      <w:r w:rsidRPr="003167FF">
        <w:t>Figure </w:t>
      </w:r>
      <w:r w:rsidR="00E45732" w:rsidRPr="003167FF">
        <w:t>1</w:t>
      </w:r>
      <w:r w:rsidRPr="003167FF">
        <w:t>7.3.3-1: Receiving notifications from notification management server</w:t>
      </w:r>
    </w:p>
    <w:p w14:paraId="5588F1E4" w14:textId="77777777" w:rsidR="006F3D2F" w:rsidRPr="003167FF" w:rsidRDefault="006F3D2F" w:rsidP="00D0042C">
      <w:pPr>
        <w:pStyle w:val="B1"/>
      </w:pPr>
      <w:r w:rsidRPr="003167FF">
        <w:t>1.</w:t>
      </w:r>
      <w:r w:rsidRPr="003167FF">
        <w:tab/>
        <w:t>The VAL client requests the notification management client to subscribe to and receive notifications from the VAL server.</w:t>
      </w:r>
    </w:p>
    <w:p w14:paraId="01B49D6F" w14:textId="77777777" w:rsidR="006F3D2F" w:rsidRPr="003167FF" w:rsidRDefault="006F3D2F" w:rsidP="00D0042C">
      <w:pPr>
        <w:pStyle w:val="B1"/>
      </w:pPr>
      <w:r w:rsidRPr="003167FF">
        <w:t>2.</w:t>
      </w:r>
      <w:r w:rsidRPr="003167FF">
        <w:tab/>
        <w:t>The notification management client creates notification channels (i.e. endpoint URLs), if not created already, to be used by the VAL server to send notification messages. To create notification channel, the notification management client sends a create notification channel request to the notification management server. The desired validity duration for the channels to be used and the notification channel type (PUSH or PULL) are included in the request. The notification management client decides which type of the notification channel to be used based on the UE capability.</w:t>
      </w:r>
    </w:p>
    <w:p w14:paraId="09086A7E" w14:textId="77777777" w:rsidR="006F3D2F" w:rsidRPr="003167FF" w:rsidRDefault="006F3D2F" w:rsidP="006F3D2F">
      <w:pPr>
        <w:pStyle w:val="B1"/>
      </w:pPr>
      <w:r w:rsidRPr="003167FF">
        <w:t>3.</w:t>
      </w:r>
      <w:r w:rsidRPr="003167FF">
        <w:tab/>
        <w:t>The notification management server authenticates the notification management client and authorizes its request.</w:t>
      </w:r>
    </w:p>
    <w:p w14:paraId="22EA1BF9" w14:textId="77777777" w:rsidR="006F3D2F" w:rsidRPr="003167FF" w:rsidRDefault="006F3D2F" w:rsidP="00D0042C">
      <w:pPr>
        <w:pStyle w:val="B1"/>
      </w:pPr>
      <w:r w:rsidRPr="003167FF">
        <w:t>4.</w:t>
      </w:r>
      <w:r w:rsidRPr="003167FF">
        <w:tab/>
        <w:t>The notification management server sends the notification management client the Create notification channel response with the endpoint URLs that will be used by the VAL server to send the notification messages and the notification management client to receive the notification messages. The notification management server also includes what is the valid duration for these endpoint URLs to be used and the channel ID to uniquely identify the channel created in the response.</w:t>
      </w:r>
    </w:p>
    <w:p w14:paraId="0A3FF2C6" w14:textId="77777777" w:rsidR="006F3D2F" w:rsidRPr="003167FF" w:rsidRDefault="006F3D2F" w:rsidP="00D0042C">
      <w:pPr>
        <w:pStyle w:val="B1"/>
      </w:pPr>
      <w:r w:rsidRPr="003167FF">
        <w:t>5.</w:t>
      </w:r>
      <w:r w:rsidRPr="003167FF">
        <w:tab/>
        <w:t xml:space="preserve">If the notification type is PULL method, the notification management client sends the Open notification channel to the notification management server to start receiving the notification message. For certain PUSH method notification type (such as WebSockets) the notification management client requests the notification management server to start the PUSH notification service with its specific protocol that is outside the scope of this specification. </w:t>
      </w:r>
    </w:p>
    <w:p w14:paraId="5251398F" w14:textId="6D07B313" w:rsidR="006F3D2F" w:rsidRPr="003167FF" w:rsidRDefault="006F3D2F" w:rsidP="006F3D2F">
      <w:pPr>
        <w:pStyle w:val="NO"/>
      </w:pPr>
      <w:r w:rsidRPr="003167FF">
        <w:t>NOTE 1:</w:t>
      </w:r>
      <w:r w:rsidRPr="003167FF">
        <w:tab/>
        <w:t>This step is not required if the notification client wants to receive the notification messages via PUSH notification server.</w:t>
      </w:r>
    </w:p>
    <w:p w14:paraId="1119F7CF" w14:textId="77777777" w:rsidR="006F3D2F" w:rsidRPr="003167FF" w:rsidRDefault="006F3D2F" w:rsidP="00D0042C">
      <w:pPr>
        <w:pStyle w:val="B1"/>
      </w:pPr>
      <w:r w:rsidRPr="003167FF">
        <w:t>6.</w:t>
      </w:r>
      <w:r w:rsidRPr="003167FF">
        <w:tab/>
        <w:t>The notification management client responds to the VAL client the status of its request as in step 1 to receive notifications from the VAL server. It also includes the callback URL which needs to be used by the VAL client while subscribing to the VAL server for receiving notifications.</w:t>
      </w:r>
    </w:p>
    <w:p w14:paraId="2C447BB2" w14:textId="77777777" w:rsidR="006F3D2F" w:rsidRPr="003167FF" w:rsidRDefault="006F3D2F" w:rsidP="00D0042C">
      <w:pPr>
        <w:pStyle w:val="B1"/>
      </w:pPr>
      <w:r w:rsidRPr="003167FF">
        <w:t>7.</w:t>
      </w:r>
      <w:r w:rsidRPr="003167FF">
        <w:tab/>
        <w:t>The VAL client subscribes to the VAL server for receiving notifications. This request includes the subscription data and the callback URL returned from the notification management server in step 4.</w:t>
      </w:r>
    </w:p>
    <w:p w14:paraId="5A4A17AE" w14:textId="0446E638" w:rsidR="006F3D2F" w:rsidRPr="003167FF" w:rsidRDefault="006F3D2F" w:rsidP="006F3D2F">
      <w:pPr>
        <w:pStyle w:val="NO"/>
      </w:pPr>
      <w:r w:rsidRPr="003167FF">
        <w:t>NOTE 2:</w:t>
      </w:r>
      <w:r w:rsidRPr="003167FF">
        <w:tab/>
        <w:t>This step is outside the scope of this specification.</w:t>
      </w:r>
    </w:p>
    <w:p w14:paraId="677B5B01" w14:textId="77777777" w:rsidR="006F3D2F" w:rsidRPr="003167FF" w:rsidRDefault="006F3D2F" w:rsidP="00D0042C">
      <w:pPr>
        <w:pStyle w:val="B1"/>
      </w:pPr>
      <w:r w:rsidRPr="003167FF">
        <w:t>8.</w:t>
      </w:r>
      <w:r w:rsidRPr="003167FF">
        <w:tab/>
        <w:t>The VAL server generates the notification message for the subscription request from the VAL client.</w:t>
      </w:r>
    </w:p>
    <w:p w14:paraId="025F2BAE" w14:textId="77777777" w:rsidR="006F3D2F" w:rsidRPr="003167FF" w:rsidRDefault="006F3D2F" w:rsidP="00D0042C">
      <w:pPr>
        <w:pStyle w:val="B1"/>
      </w:pPr>
      <w:r w:rsidRPr="003167FF">
        <w:t>9.</w:t>
      </w:r>
      <w:r w:rsidRPr="003167FF">
        <w:tab/>
        <w:t>The VAL server sends the notification message to the notification management server containing the VAL UE or VAL user ID, VAL service ID, VAL application ID and the notification data.</w:t>
      </w:r>
    </w:p>
    <w:p w14:paraId="181B5E6C" w14:textId="77777777" w:rsidR="006F3D2F" w:rsidRPr="003167FF" w:rsidRDefault="006F3D2F" w:rsidP="00D0042C">
      <w:pPr>
        <w:pStyle w:val="B1"/>
      </w:pPr>
      <w:r w:rsidRPr="003167FF">
        <w:t>10.</w:t>
      </w:r>
      <w:r w:rsidRPr="003167FF">
        <w:tab/>
        <w:t>If the delivery method is PULL, the notification management server sends the notification message to the notification management client over the opened notification channel.</w:t>
      </w:r>
    </w:p>
    <w:p w14:paraId="6D020F27" w14:textId="5FDB53EE" w:rsidR="006F3D2F" w:rsidRPr="003167FF" w:rsidRDefault="006F3D2F" w:rsidP="00D0042C">
      <w:pPr>
        <w:pStyle w:val="NO"/>
      </w:pPr>
      <w:r w:rsidRPr="003167FF">
        <w:t>NOTE 3:</w:t>
      </w:r>
      <w:r w:rsidRPr="003167FF">
        <w:tab/>
        <w:t>If the delivery method is PUSH via PUSH notification server, the notification management server sends the notification message to the OEM Push server (not shown in the figure and is outside the scope of this specification) to deliver to the notification management client.</w:t>
      </w:r>
    </w:p>
    <w:p w14:paraId="030C4BAD" w14:textId="77777777" w:rsidR="006F3D2F" w:rsidRPr="003167FF" w:rsidRDefault="006F3D2F" w:rsidP="00D0042C">
      <w:pPr>
        <w:pStyle w:val="B1"/>
      </w:pPr>
      <w:r w:rsidRPr="003167FF">
        <w:t>11.</w:t>
      </w:r>
      <w:r w:rsidRPr="003167FF">
        <w:tab/>
        <w:t>The notification management client delivers the received notification message to the appropriate VAL client based on the details as received in the notification message from the notification management server.</w:t>
      </w:r>
    </w:p>
    <w:p w14:paraId="09BFCCBF" w14:textId="77777777" w:rsidR="006F3D2F" w:rsidRPr="003167FF" w:rsidRDefault="006F3D2F" w:rsidP="00D0042C">
      <w:pPr>
        <w:pStyle w:val="EditorsNote"/>
      </w:pPr>
      <w:r w:rsidRPr="003167FF">
        <w:t xml:space="preserve">Editor's note: </w:t>
      </w:r>
      <w:r w:rsidRPr="003167FF">
        <w:rPr>
          <w:color w:val="1F497D"/>
        </w:rPr>
        <w:t>How to support different types of PULL and PUSH mechanisms for delivery of notification data is FFS.</w:t>
      </w:r>
    </w:p>
    <w:p w14:paraId="65C40972" w14:textId="77777777" w:rsidR="00E45732" w:rsidRPr="003167FF" w:rsidRDefault="00E45732" w:rsidP="00E45732">
      <w:pPr>
        <w:pStyle w:val="Heading3"/>
      </w:pPr>
      <w:bookmarkStart w:id="1918" w:name="_Toc162886507"/>
      <w:r w:rsidRPr="003167FF">
        <w:t>17.3.4</w:t>
      </w:r>
      <w:r w:rsidRPr="003167FF">
        <w:tab/>
        <w:t>Procedure for deleting notification channel</w:t>
      </w:r>
      <w:bookmarkEnd w:id="1918"/>
    </w:p>
    <w:p w14:paraId="2CAB4CD5" w14:textId="77777777" w:rsidR="00E45732" w:rsidRPr="003167FF" w:rsidRDefault="00E45732" w:rsidP="00E45732">
      <w:r w:rsidRPr="003167FF">
        <w:t>Figure 17.3.4-1 below illustrates the procedure for deleting notification channel by the notification management client.</w:t>
      </w:r>
    </w:p>
    <w:p w14:paraId="42AF48DE" w14:textId="77777777" w:rsidR="00E45732" w:rsidRPr="003167FF" w:rsidRDefault="00E45732" w:rsidP="00E45732">
      <w:r w:rsidRPr="003167FF">
        <w:t>Pre-conditions:</w:t>
      </w:r>
    </w:p>
    <w:p w14:paraId="598B3D0C" w14:textId="77777777" w:rsidR="00E45732" w:rsidRPr="003167FF" w:rsidRDefault="00E45732" w:rsidP="00D0042C">
      <w:pPr>
        <w:pStyle w:val="B1"/>
      </w:pPr>
      <w:r w:rsidRPr="003167FF">
        <w:t>1.</w:t>
      </w:r>
      <w:r w:rsidRPr="003167FF">
        <w:tab/>
        <w:t>The notification management client has notification channel open with the notification management server.</w:t>
      </w:r>
    </w:p>
    <w:p w14:paraId="4DB1CB60" w14:textId="77777777" w:rsidR="00E45732" w:rsidRPr="003167FF" w:rsidRDefault="00E45732" w:rsidP="00D0042C">
      <w:pPr>
        <w:pStyle w:val="TH"/>
      </w:pPr>
      <w:r w:rsidRPr="003167FF">
        <w:object w:dxaOrig="16608" w:dyaOrig="6588" w14:anchorId="7DE8C46A">
          <v:shape id="_x0000_i1185" type="#_x0000_t75" style="width:471pt;height:187.5pt" o:ole="">
            <v:imagedata r:id="rId337" o:title=""/>
          </v:shape>
          <o:OLEObject Type="Embed" ProgID="Visio.Drawing.15" ShapeID="_x0000_i1185" DrawAspect="Content" ObjectID="_1778736056" r:id="rId338"/>
        </w:object>
      </w:r>
    </w:p>
    <w:p w14:paraId="711D9858" w14:textId="77777777" w:rsidR="006320DB" w:rsidRPr="003167FF" w:rsidRDefault="00E45732" w:rsidP="006320DB">
      <w:pPr>
        <w:pStyle w:val="TF"/>
      </w:pPr>
      <w:r w:rsidRPr="003167FF">
        <w:t>Figure 17.3.4-1: Deletion of notification channel by the notification management client</w:t>
      </w:r>
    </w:p>
    <w:p w14:paraId="521D5637" w14:textId="1F9D5048" w:rsidR="00E45732" w:rsidRPr="003167FF" w:rsidRDefault="00E45732" w:rsidP="00D0042C">
      <w:pPr>
        <w:pStyle w:val="B1"/>
      </w:pPr>
      <w:r w:rsidRPr="003167FF">
        <w:t>1.</w:t>
      </w:r>
      <w:r w:rsidRPr="003167FF">
        <w:tab/>
        <w:t>The VAL client decides to stop receiving notifications from the VAL server and deletes the subscription with the VAL server.</w:t>
      </w:r>
    </w:p>
    <w:p w14:paraId="475B2541" w14:textId="4718438E" w:rsidR="00E45732" w:rsidRPr="003167FF" w:rsidRDefault="00E45732" w:rsidP="00D0042C">
      <w:pPr>
        <w:pStyle w:val="NO"/>
      </w:pPr>
      <w:r w:rsidRPr="003167FF">
        <w:t>NOTE:</w:t>
      </w:r>
      <w:r w:rsidRPr="003167FF">
        <w:tab/>
        <w:t>Step 1 is outside the scope of 3GPP but triggers step 2.</w:t>
      </w:r>
    </w:p>
    <w:p w14:paraId="0EB11485" w14:textId="77777777" w:rsidR="00E45732" w:rsidRPr="003167FF" w:rsidRDefault="00E45732" w:rsidP="00E45732">
      <w:pPr>
        <w:pStyle w:val="B1"/>
        <w:rPr>
          <w:lang w:eastAsia="zh-CN"/>
        </w:rPr>
      </w:pPr>
      <w:r w:rsidRPr="003167FF">
        <w:t>2.</w:t>
      </w:r>
      <w:r w:rsidRPr="003167FF">
        <w:tab/>
        <w:t>The VAL client requests the notification management client to stop receiving the notifications.</w:t>
      </w:r>
    </w:p>
    <w:p w14:paraId="3A6CE6FE" w14:textId="77777777" w:rsidR="00E45732" w:rsidRPr="003167FF" w:rsidRDefault="00E45732" w:rsidP="00E45732">
      <w:pPr>
        <w:pStyle w:val="B1"/>
      </w:pPr>
      <w:r w:rsidRPr="003167FF">
        <w:t>3.</w:t>
      </w:r>
      <w:r w:rsidRPr="003167FF">
        <w:tab/>
        <w:t>If the same notification channel is being used for other VAL clients in the UE, the notification management client sends the delete notification channel request with request type as de-register otherwise the notification management client sends the delete notification channel request with request type as delete to the notification management server. The delete notification channel request carries the channel ID of the notification channel.</w:t>
      </w:r>
    </w:p>
    <w:p w14:paraId="7EE66C58" w14:textId="77777777" w:rsidR="00E45732" w:rsidRPr="003167FF" w:rsidRDefault="00E45732" w:rsidP="00E45732">
      <w:pPr>
        <w:pStyle w:val="B1"/>
      </w:pPr>
      <w:r w:rsidRPr="003167FF">
        <w:t>4.</w:t>
      </w:r>
      <w:r w:rsidRPr="003167FF">
        <w:tab/>
        <w:t>The notification management server acknowledges the request and sends the delete notification channel response to the notification management client.</w:t>
      </w:r>
    </w:p>
    <w:p w14:paraId="68D77682" w14:textId="77777777" w:rsidR="00E45732" w:rsidRPr="003167FF" w:rsidRDefault="00E45732" w:rsidP="00E45732">
      <w:pPr>
        <w:pStyle w:val="B1"/>
      </w:pPr>
      <w:r w:rsidRPr="003167FF">
        <w:t>5.</w:t>
      </w:r>
      <w:r w:rsidRPr="003167FF">
        <w:tab/>
        <w:t>The notification management client indicates to the VAL client about the status (de-registered or channel deleted or failure) of its request to stop receiving the notification.</w:t>
      </w:r>
    </w:p>
    <w:p w14:paraId="18328875" w14:textId="29FA6860" w:rsidR="00BD45AE" w:rsidRDefault="00BD45AE" w:rsidP="00BD45AE">
      <w:pPr>
        <w:pStyle w:val="Heading3"/>
      </w:pPr>
      <w:bookmarkStart w:id="1919" w:name="_Toc162886508"/>
      <w:r>
        <w:t>17.3.5</w:t>
      </w:r>
      <w:r>
        <w:tab/>
        <w:t>Procedure for updating notification channel</w:t>
      </w:r>
      <w:bookmarkEnd w:id="1919"/>
    </w:p>
    <w:p w14:paraId="65A9A1CE" w14:textId="393032A0" w:rsidR="00BD45AE" w:rsidRDefault="00BD45AE" w:rsidP="00BD45AE">
      <w:r>
        <w:t>Figure 17.3.5-1 below illustrates the procedure for updating the notification channel by the notification management client.</w:t>
      </w:r>
    </w:p>
    <w:p w14:paraId="37B1499B" w14:textId="77777777" w:rsidR="00BD45AE" w:rsidRDefault="00BD45AE" w:rsidP="00BD45AE">
      <w:r>
        <w:t>Pre-conditions:</w:t>
      </w:r>
    </w:p>
    <w:p w14:paraId="27619D1F" w14:textId="77777777" w:rsidR="00BD45AE" w:rsidRDefault="00BD45AE" w:rsidP="00BD45AE">
      <w:pPr>
        <w:pStyle w:val="B1"/>
      </w:pPr>
      <w:r>
        <w:t>1.</w:t>
      </w:r>
      <w:r>
        <w:tab/>
        <w:t>The notification management client has notification channel open with the notification management server.</w:t>
      </w:r>
    </w:p>
    <w:p w14:paraId="66D5719F" w14:textId="77777777" w:rsidR="00BD45AE" w:rsidRDefault="00BD45AE" w:rsidP="00626E7C">
      <w:pPr>
        <w:pStyle w:val="TH"/>
      </w:pPr>
      <w:r w:rsidRPr="00E23E2D">
        <w:object w:dxaOrig="12792" w:dyaOrig="10188" w14:anchorId="28E5EFF0">
          <v:shape id="_x0000_i1186" type="#_x0000_t75" style="width:363.4pt;height:287.65pt" o:ole="">
            <v:imagedata r:id="rId339" o:title=""/>
          </v:shape>
          <o:OLEObject Type="Embed" ProgID="Visio.Drawing.15" ShapeID="_x0000_i1186" DrawAspect="Content" ObjectID="_1778736057" r:id="rId340"/>
        </w:object>
      </w:r>
    </w:p>
    <w:p w14:paraId="2574C5EB" w14:textId="3F51FB0D" w:rsidR="00BD45AE" w:rsidRDefault="00BD45AE" w:rsidP="00BD45AE">
      <w:pPr>
        <w:pStyle w:val="TF"/>
      </w:pPr>
      <w:r>
        <w:t>Figure 17.3.5-1: Updating notification channel by the notification management client</w:t>
      </w:r>
    </w:p>
    <w:p w14:paraId="0BD98418" w14:textId="77777777" w:rsidR="00BD45AE" w:rsidRDefault="00BD45AE" w:rsidP="00BD45AE">
      <w:pPr>
        <w:pStyle w:val="B1"/>
      </w:pPr>
      <w:r>
        <w:t>1.</w:t>
      </w:r>
      <w:r>
        <w:tab/>
        <w:t>The notification management client detects the expiry timer of the active notification channel being approached and a need for updating the new expiry time on notification management server.</w:t>
      </w:r>
    </w:p>
    <w:p w14:paraId="32AD3747" w14:textId="77777777" w:rsidR="00BD45AE" w:rsidRDefault="00BD45AE" w:rsidP="00BD45AE">
      <w:pPr>
        <w:pStyle w:val="B1"/>
      </w:pPr>
      <w:r>
        <w:t>2.</w:t>
      </w:r>
      <w:r>
        <w:tab/>
        <w:t>To update notification channel, the notification management client sends an update notification channel request to the notification management server with the proposed new validity duration for the active channel.</w:t>
      </w:r>
    </w:p>
    <w:p w14:paraId="3A2E7F3A" w14:textId="77777777" w:rsidR="00BD45AE" w:rsidRDefault="00BD45AE" w:rsidP="00BD45AE">
      <w:pPr>
        <w:pStyle w:val="B1"/>
      </w:pPr>
      <w:r>
        <w:t>3.</w:t>
      </w:r>
      <w:r>
        <w:tab/>
        <w:t>The notification management server authenticates the notification management client and authorizes its request.</w:t>
      </w:r>
    </w:p>
    <w:p w14:paraId="24D3A525" w14:textId="77777777" w:rsidR="00BD45AE" w:rsidRDefault="00BD45AE" w:rsidP="00BD45AE">
      <w:pPr>
        <w:pStyle w:val="B1"/>
      </w:pPr>
      <w:r>
        <w:t>4.</w:t>
      </w:r>
      <w:r>
        <w:tab/>
        <w:t xml:space="preserve">The notification management server checks whether the new proposed expiry timer is valid or not. </w:t>
      </w:r>
      <w:r>
        <w:rPr>
          <w:lang w:val="en-US"/>
        </w:rPr>
        <w:t>The NMS may accept the proposed validity duration from the request or assign a different validity duration based on the local policy.</w:t>
      </w:r>
    </w:p>
    <w:p w14:paraId="66734472" w14:textId="77777777" w:rsidR="00BD45AE" w:rsidRDefault="00BD45AE" w:rsidP="00BD45AE">
      <w:pPr>
        <w:pStyle w:val="B1"/>
      </w:pPr>
      <w:r>
        <w:t>5.</w:t>
      </w:r>
      <w:r>
        <w:tab/>
        <w:t xml:space="preserve">The notification management server sends the notification management client the Update notification channel response with the valid duration for this active notification channel. </w:t>
      </w:r>
      <w:r w:rsidRPr="00042480">
        <w:t xml:space="preserve">The notification management client </w:t>
      </w:r>
      <w:r>
        <w:t>shall store the new valid duration of the notification management channel</w:t>
      </w:r>
      <w:r w:rsidRPr="00042480">
        <w:t>.</w:t>
      </w:r>
    </w:p>
    <w:p w14:paraId="5E930931" w14:textId="77777777" w:rsidR="00BD45AE" w:rsidRDefault="00BD45AE" w:rsidP="00626E7C"/>
    <w:p w14:paraId="76A86AD7" w14:textId="382E2D77" w:rsidR="003356B9" w:rsidRPr="003167FF" w:rsidRDefault="003356B9" w:rsidP="003356B9">
      <w:pPr>
        <w:pStyle w:val="Heading1"/>
      </w:pPr>
      <w:bookmarkStart w:id="1920" w:name="_Toc162886509"/>
      <w:r w:rsidRPr="003167FF">
        <w:t>18</w:t>
      </w:r>
      <w:r w:rsidRPr="003167FF">
        <w:tab/>
        <w:t>Data Delivery</w:t>
      </w:r>
      <w:bookmarkEnd w:id="1920"/>
    </w:p>
    <w:p w14:paraId="3617AB53" w14:textId="32259B18" w:rsidR="003356B9" w:rsidRPr="003167FF" w:rsidRDefault="003356B9" w:rsidP="003356B9">
      <w:pPr>
        <w:pStyle w:val="Heading2"/>
      </w:pPr>
      <w:bookmarkStart w:id="1921" w:name="_Toc162886510"/>
      <w:r w:rsidRPr="003167FF">
        <w:t>18.1</w:t>
      </w:r>
      <w:r w:rsidRPr="003167FF">
        <w:tab/>
        <w:t>General</w:t>
      </w:r>
      <w:bookmarkEnd w:id="1921"/>
    </w:p>
    <w:p w14:paraId="2DD2A9AD" w14:textId="27368D81" w:rsidR="00083B97" w:rsidRPr="003167FF" w:rsidRDefault="00783633" w:rsidP="00312C76">
      <w:r w:rsidRPr="003167FF">
        <w:t xml:space="preserve">With increasing demand of applications consumption over mobile networks, more and more application content is transmitted over the mobile networks. Vertical applications have diverse requirements for the application content distribution and delivery. </w:t>
      </w:r>
      <w:r w:rsidR="001B1D84" w:rsidRPr="003167FF">
        <w:t>To ease the various data delivery demands for vertical applications, a data delivery enabler offers the data delivery and storage capabilities to one or more vertical applications.</w:t>
      </w:r>
      <w:r w:rsidR="003356B9" w:rsidRPr="003167FF">
        <w:t xml:space="preserve"> The detailed specification of SEAL Data Delivery is provided in 3GPP TS 23.433 [48]</w:t>
      </w:r>
    </w:p>
    <w:p w14:paraId="131935DD" w14:textId="473AED98" w:rsidR="001A2B25" w:rsidRPr="003167FF" w:rsidRDefault="001A2B25" w:rsidP="001A2B25">
      <w:pPr>
        <w:pStyle w:val="Heading1"/>
      </w:pPr>
      <w:bookmarkStart w:id="1922" w:name="_Toc106027205"/>
      <w:bookmarkStart w:id="1923" w:name="_Toc162886511"/>
      <w:bookmarkStart w:id="1924" w:name="_Toc85808588"/>
      <w:bookmarkStart w:id="1925" w:name="_Toc85822912"/>
      <w:bookmarkStart w:id="1926" w:name="_Toc89075840"/>
      <w:bookmarkStart w:id="1927" w:name="_Toc104797331"/>
      <w:bookmarkStart w:id="1928" w:name="_Toc104878328"/>
      <w:bookmarkStart w:id="1929" w:name="_Toc113368682"/>
      <w:r w:rsidRPr="003167FF">
        <w:t>19</w:t>
      </w:r>
      <w:r w:rsidRPr="003167FF">
        <w:tab/>
        <w:t>Application Data Analytics Enablement</w:t>
      </w:r>
      <w:bookmarkEnd w:id="1922"/>
      <w:bookmarkEnd w:id="1923"/>
    </w:p>
    <w:p w14:paraId="493420C6" w14:textId="5B184A3A" w:rsidR="001A2B25" w:rsidRPr="003167FF" w:rsidRDefault="001A2B25" w:rsidP="001A2B25">
      <w:pPr>
        <w:pStyle w:val="Heading2"/>
      </w:pPr>
      <w:bookmarkStart w:id="1930" w:name="_Toc106027206"/>
      <w:bookmarkStart w:id="1931" w:name="_Toc162886512"/>
      <w:r w:rsidRPr="003167FF">
        <w:t>19.1</w:t>
      </w:r>
      <w:r w:rsidRPr="003167FF">
        <w:tab/>
        <w:t>General</w:t>
      </w:r>
      <w:bookmarkEnd w:id="1930"/>
      <w:bookmarkEnd w:id="1931"/>
    </w:p>
    <w:p w14:paraId="6FDA1C53" w14:textId="5EBC5B0D" w:rsidR="001A2B25" w:rsidRPr="003167FF" w:rsidRDefault="001A2B25" w:rsidP="001A2B25">
      <w:r w:rsidRPr="003167FF">
        <w:t xml:space="preserve">The application data analytics enablement is a SEAL service that offers value-add application data analytics capabilities which cover stats/predictions for the end-to-end application service. </w:t>
      </w:r>
      <w:r w:rsidR="00F74452" w:rsidRPr="003167FF">
        <w:t>Considering vertical-specific applications and edge applications as the major consumers of 3GPP-provided data analytics services, the application enablement layer can play role on the exposure of data analytics services from different 3GPP domains to the vertical/ASP in a unified manner; and on defining, at an overarching layer, value-add application data analytics services which cover stats/predictions for the end-to-end application service. The detailed specification of ADAE is provided in 3GPP TS 23.436 [49].</w:t>
      </w:r>
    </w:p>
    <w:p w14:paraId="2670F1D3" w14:textId="77777777" w:rsidR="00312C76" w:rsidRPr="003167FF" w:rsidRDefault="00312C76" w:rsidP="00312C76">
      <w:pPr>
        <w:pStyle w:val="Heading9"/>
      </w:pPr>
      <w:bookmarkStart w:id="1932" w:name="_Toc162886513"/>
      <w:bookmarkEnd w:id="1924"/>
      <w:bookmarkEnd w:id="1925"/>
      <w:bookmarkEnd w:id="1926"/>
      <w:bookmarkEnd w:id="1927"/>
      <w:bookmarkEnd w:id="1928"/>
      <w:bookmarkEnd w:id="1929"/>
      <w:r w:rsidRPr="003167FF">
        <w:t>Annex A (informative):</w:t>
      </w:r>
      <w:r w:rsidRPr="003167FF">
        <w:br/>
      </w:r>
      <w:bookmarkEnd w:id="1870"/>
      <w:r w:rsidRPr="003167FF">
        <w:t xml:space="preserve">SEAL integration with </w:t>
      </w:r>
      <w:r w:rsidRPr="003167FF">
        <w:rPr>
          <w:rFonts w:eastAsia="SimSun"/>
          <w:noProof/>
        </w:rPr>
        <w:t>3GPP network exposure systems</w:t>
      </w:r>
      <w:bookmarkEnd w:id="1932"/>
    </w:p>
    <w:p w14:paraId="55F9E100" w14:textId="77777777" w:rsidR="00312C76" w:rsidRPr="003167FF" w:rsidRDefault="00312C76" w:rsidP="00312C76">
      <w:pPr>
        <w:pStyle w:val="NO"/>
        <w:rPr>
          <w:noProof/>
        </w:rPr>
      </w:pPr>
      <w:r w:rsidRPr="003167FF">
        <w:rPr>
          <w:noProof/>
        </w:rPr>
        <w:t>NOTE:</w:t>
      </w:r>
      <w:r w:rsidRPr="003167FF">
        <w:rPr>
          <w:noProof/>
        </w:rPr>
        <w:tab/>
        <w:t xml:space="preserve">Not all possible </w:t>
      </w:r>
      <w:r w:rsidRPr="003167FF">
        <w:t xml:space="preserve">SEAL integration with </w:t>
      </w:r>
      <w:r w:rsidRPr="003167FF">
        <w:rPr>
          <w:rFonts w:eastAsia="SimSun"/>
          <w:noProof/>
        </w:rPr>
        <w:t>3GPP network exposure systems</w:t>
      </w:r>
      <w:r w:rsidRPr="003167FF">
        <w:rPr>
          <w:noProof/>
        </w:rPr>
        <w:t xml:space="preserve"> are illustrated in this subclause. </w:t>
      </w:r>
    </w:p>
    <w:p w14:paraId="6E39A36D" w14:textId="77777777" w:rsidR="00312C76" w:rsidRPr="003167FF" w:rsidRDefault="00312C76" w:rsidP="00312C76">
      <w:pPr>
        <w:rPr>
          <w:noProof/>
        </w:rPr>
      </w:pPr>
      <w:r w:rsidRPr="003167FF">
        <w:t>Figure A-1 illustrates the service-based interface representation of the functional model for SEAL services integration with 5GC network exposure system.</w:t>
      </w:r>
      <w:r w:rsidRPr="003167FF">
        <w:rPr>
          <w:noProof/>
        </w:rPr>
        <w:t xml:space="preserve"> </w:t>
      </w:r>
    </w:p>
    <w:p w14:paraId="343F720D" w14:textId="21E02014" w:rsidR="00312C76" w:rsidRPr="003167FF" w:rsidRDefault="005543D4" w:rsidP="00312C76">
      <w:pPr>
        <w:pStyle w:val="TH"/>
        <w:rPr>
          <w:noProof/>
        </w:rPr>
      </w:pPr>
      <w:r w:rsidRPr="003167FF">
        <w:object w:dxaOrig="9396" w:dyaOrig="4944" w14:anchorId="18EDC552">
          <v:shape id="_x0000_i1187" type="#_x0000_t75" style="width:468.75pt;height:247.9pt" o:ole="">
            <v:imagedata r:id="rId341" o:title=""/>
          </v:shape>
          <o:OLEObject Type="Embed" ProgID="Visio.Drawing.15" ShapeID="_x0000_i1187" DrawAspect="Content" ObjectID="_1778736058" r:id="rId342"/>
        </w:object>
      </w:r>
    </w:p>
    <w:p w14:paraId="01073478" w14:textId="77777777" w:rsidR="00312C76" w:rsidRPr="003167FF" w:rsidRDefault="00312C76" w:rsidP="00312C76">
      <w:pPr>
        <w:pStyle w:val="TF"/>
        <w:rPr>
          <w:noProof/>
        </w:rPr>
      </w:pPr>
      <w:r w:rsidRPr="003167FF">
        <w:rPr>
          <w:noProof/>
        </w:rPr>
        <w:t xml:space="preserve">Figure A-1: </w:t>
      </w:r>
      <w:r w:rsidRPr="003167FF">
        <w:t xml:space="preserve">SEAL integration with </w:t>
      </w:r>
      <w:r w:rsidRPr="003167FF">
        <w:rPr>
          <w:rFonts w:eastAsia="SimSun"/>
          <w:noProof/>
        </w:rPr>
        <w:t>5GC network exposure system</w:t>
      </w:r>
    </w:p>
    <w:p w14:paraId="0C74879C" w14:textId="77777777" w:rsidR="00312C76" w:rsidRPr="003167FF" w:rsidRDefault="00312C76" w:rsidP="00312C76">
      <w:r w:rsidRPr="003167FF">
        <w:t>The details of NEF and its role in exposing network capabilities of 5GS to 3rd party applications are specified in 3GPP TS 23.501 [10] and the details of NEF service operations are specified in 3GPP TS 23.502 [11].</w:t>
      </w:r>
    </w:p>
    <w:p w14:paraId="6D831EFF" w14:textId="77777777" w:rsidR="00312C76" w:rsidRPr="003167FF" w:rsidRDefault="00312C76" w:rsidP="00312C76">
      <w:pPr>
        <w:rPr>
          <w:noProof/>
        </w:rPr>
      </w:pPr>
      <w:r w:rsidRPr="003167FF">
        <w:t>Figure A-2 illustrates the service-based interface representation of the functional model for SEAL services integration with EPC network exposure system.</w:t>
      </w:r>
      <w:r w:rsidRPr="003167FF">
        <w:rPr>
          <w:noProof/>
        </w:rPr>
        <w:t xml:space="preserve"> </w:t>
      </w:r>
    </w:p>
    <w:p w14:paraId="5A49123C" w14:textId="77777777" w:rsidR="00312C76" w:rsidRPr="003167FF" w:rsidRDefault="00312C76" w:rsidP="00312C76"/>
    <w:p w14:paraId="404D781D" w14:textId="2E3B5271" w:rsidR="00312C76" w:rsidRPr="003167FF" w:rsidRDefault="005543D4" w:rsidP="00312C76">
      <w:pPr>
        <w:pStyle w:val="TH"/>
        <w:rPr>
          <w:noProof/>
        </w:rPr>
      </w:pPr>
      <w:r w:rsidRPr="003167FF">
        <w:object w:dxaOrig="9396" w:dyaOrig="4944" w14:anchorId="52AFF0F2">
          <v:shape id="_x0000_i1188" type="#_x0000_t75" style="width:468.75pt;height:247.9pt" o:ole="">
            <v:imagedata r:id="rId343" o:title=""/>
          </v:shape>
          <o:OLEObject Type="Embed" ProgID="Visio.Drawing.15" ShapeID="_x0000_i1188" DrawAspect="Content" ObjectID="_1778736059" r:id="rId344"/>
        </w:object>
      </w:r>
    </w:p>
    <w:p w14:paraId="7705D516" w14:textId="77777777" w:rsidR="00312C76" w:rsidRPr="003167FF" w:rsidRDefault="00312C76" w:rsidP="00312C76">
      <w:pPr>
        <w:pStyle w:val="TF"/>
        <w:rPr>
          <w:noProof/>
        </w:rPr>
      </w:pPr>
      <w:r w:rsidRPr="003167FF">
        <w:rPr>
          <w:noProof/>
        </w:rPr>
        <w:t xml:space="preserve">Figure A-2: </w:t>
      </w:r>
      <w:r w:rsidRPr="003167FF">
        <w:t xml:space="preserve">SEAL integration with </w:t>
      </w:r>
      <w:r w:rsidRPr="003167FF">
        <w:rPr>
          <w:rFonts w:eastAsia="SimSun"/>
          <w:noProof/>
        </w:rPr>
        <w:t>EPC network exposure system</w:t>
      </w:r>
    </w:p>
    <w:p w14:paraId="35CCA40E" w14:textId="77777777" w:rsidR="00312C76" w:rsidRPr="003167FF" w:rsidRDefault="00312C76" w:rsidP="00312C76">
      <w:r w:rsidRPr="003167FF">
        <w:t>The details of SCEF and its role in exposing network capabilities of EPS to 3rd party applications are specified in 3GPP TS 23.682 [13].</w:t>
      </w:r>
    </w:p>
    <w:p w14:paraId="06BE78B1" w14:textId="77777777" w:rsidR="00312C76" w:rsidRPr="003167FF" w:rsidRDefault="00312C76" w:rsidP="00312C76">
      <w:pPr>
        <w:pStyle w:val="Heading9"/>
      </w:pPr>
      <w:bookmarkStart w:id="1933" w:name="historyclause"/>
      <w:r w:rsidRPr="003167FF">
        <w:br w:type="page"/>
      </w:r>
      <w:bookmarkStart w:id="1934" w:name="_Toc162886514"/>
      <w:r w:rsidRPr="003167FF">
        <w:t>Annex B (informative):</w:t>
      </w:r>
      <w:r w:rsidRPr="003167FF">
        <w:br/>
        <w:t xml:space="preserve">SEAL functional model mapping with </w:t>
      </w:r>
      <w:r w:rsidRPr="003167FF">
        <w:rPr>
          <w:szCs w:val="34"/>
          <w:lang w:eastAsia="zh-CN"/>
        </w:rPr>
        <w:t>Common f</w:t>
      </w:r>
      <w:r w:rsidRPr="003167FF">
        <w:rPr>
          <w:szCs w:val="34"/>
        </w:rPr>
        <w:t>unctional architecture</w:t>
      </w:r>
      <w:r w:rsidRPr="003167FF">
        <w:t xml:space="preserve"> (CFA)</w:t>
      </w:r>
      <w:bookmarkEnd w:id="1934"/>
    </w:p>
    <w:p w14:paraId="5428DC57" w14:textId="77777777" w:rsidR="00312C76" w:rsidRPr="003167FF" w:rsidRDefault="00312C76" w:rsidP="00312C76">
      <w:r w:rsidRPr="003167FF">
        <w:rPr>
          <w:noProof/>
        </w:rPr>
        <w:t xml:space="preserve">The table B-1 shows the mapping between the SEAL functional model and the </w:t>
      </w:r>
      <w:r w:rsidRPr="003167FF">
        <w:rPr>
          <w:szCs w:val="34"/>
          <w:lang w:eastAsia="zh-CN"/>
        </w:rPr>
        <w:t>Common f</w:t>
      </w:r>
      <w:r w:rsidRPr="003167FF">
        <w:rPr>
          <w:szCs w:val="34"/>
        </w:rPr>
        <w:t>unctional architecture</w:t>
      </w:r>
      <w:r w:rsidRPr="003167FF">
        <w:rPr>
          <w:noProof/>
        </w:rPr>
        <w:t xml:space="preserve"> (CFA). </w:t>
      </w:r>
      <w:r w:rsidRPr="003167FF">
        <w:t>The details of CFA functional entities and reference points are specified in 3GPP TS 23.280 [4].</w:t>
      </w:r>
    </w:p>
    <w:p w14:paraId="3E99DEBB" w14:textId="77777777" w:rsidR="00312C76" w:rsidRPr="003167FF" w:rsidRDefault="00312C76" w:rsidP="00312C76">
      <w:pPr>
        <w:pStyle w:val="TH"/>
        <w:rPr>
          <w:noProof/>
        </w:rPr>
      </w:pPr>
      <w:r w:rsidRPr="003167FF">
        <w:rPr>
          <w:noProof/>
        </w:rPr>
        <w:t>Table B-1: SEAL functional model mapping with CFA</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8"/>
        <w:gridCol w:w="1622"/>
        <w:gridCol w:w="2959"/>
        <w:gridCol w:w="2960"/>
      </w:tblGrid>
      <w:tr w:rsidR="00312C76" w:rsidRPr="003167FF" w14:paraId="69120A75" w14:textId="77777777" w:rsidTr="007E0BCD">
        <w:tc>
          <w:tcPr>
            <w:tcW w:w="2488" w:type="dxa"/>
          </w:tcPr>
          <w:p w14:paraId="30027FB4" w14:textId="77777777" w:rsidR="00312C76" w:rsidRPr="003167FF" w:rsidRDefault="00312C76" w:rsidP="007E0BCD">
            <w:pPr>
              <w:pStyle w:val="TAH"/>
              <w:rPr>
                <w:noProof/>
              </w:rPr>
            </w:pPr>
            <w:r w:rsidRPr="003167FF">
              <w:rPr>
                <w:noProof/>
              </w:rPr>
              <w:t>SEAL service</w:t>
            </w:r>
          </w:p>
        </w:tc>
        <w:tc>
          <w:tcPr>
            <w:tcW w:w="1622" w:type="dxa"/>
            <w:shd w:val="clear" w:color="auto" w:fill="auto"/>
          </w:tcPr>
          <w:p w14:paraId="6AE9F913" w14:textId="77777777" w:rsidR="00312C76" w:rsidRPr="003167FF" w:rsidRDefault="00312C76" w:rsidP="007E0BCD">
            <w:pPr>
              <w:pStyle w:val="TAH"/>
              <w:rPr>
                <w:noProof/>
              </w:rPr>
            </w:pPr>
            <w:r w:rsidRPr="003167FF">
              <w:rPr>
                <w:noProof/>
              </w:rPr>
              <w:t>Aspects</w:t>
            </w:r>
          </w:p>
        </w:tc>
        <w:tc>
          <w:tcPr>
            <w:tcW w:w="2959" w:type="dxa"/>
            <w:shd w:val="clear" w:color="auto" w:fill="auto"/>
          </w:tcPr>
          <w:p w14:paraId="2D054231" w14:textId="77777777" w:rsidR="00312C76" w:rsidRPr="003167FF" w:rsidRDefault="00312C76" w:rsidP="007E0BCD">
            <w:pPr>
              <w:pStyle w:val="TAH"/>
              <w:rPr>
                <w:noProof/>
              </w:rPr>
            </w:pPr>
            <w:r w:rsidRPr="003167FF">
              <w:rPr>
                <w:noProof/>
              </w:rPr>
              <w:t>SEAL</w:t>
            </w:r>
          </w:p>
        </w:tc>
        <w:tc>
          <w:tcPr>
            <w:tcW w:w="2960" w:type="dxa"/>
            <w:shd w:val="clear" w:color="auto" w:fill="auto"/>
          </w:tcPr>
          <w:p w14:paraId="3DC9280B" w14:textId="77777777" w:rsidR="00312C76" w:rsidRPr="003167FF" w:rsidRDefault="00312C76" w:rsidP="007E0BCD">
            <w:pPr>
              <w:pStyle w:val="TAH"/>
              <w:rPr>
                <w:noProof/>
              </w:rPr>
            </w:pPr>
            <w:r w:rsidRPr="003167FF">
              <w:rPr>
                <w:noProof/>
              </w:rPr>
              <w:t>CFA</w:t>
            </w:r>
          </w:p>
        </w:tc>
      </w:tr>
      <w:tr w:rsidR="00312C76" w:rsidRPr="003167FF" w14:paraId="703D83D8" w14:textId="77777777" w:rsidTr="007E0BCD">
        <w:tc>
          <w:tcPr>
            <w:tcW w:w="2488" w:type="dxa"/>
          </w:tcPr>
          <w:p w14:paraId="742809E2" w14:textId="77777777" w:rsidR="00312C76" w:rsidRPr="003167FF" w:rsidRDefault="00312C76" w:rsidP="007E0BCD">
            <w:pPr>
              <w:pStyle w:val="TAL"/>
              <w:rPr>
                <w:noProof/>
              </w:rPr>
            </w:pPr>
            <w:r w:rsidRPr="003167FF">
              <w:rPr>
                <w:noProof/>
              </w:rPr>
              <w:t>Location management</w:t>
            </w:r>
          </w:p>
        </w:tc>
        <w:tc>
          <w:tcPr>
            <w:tcW w:w="1622" w:type="dxa"/>
            <w:shd w:val="clear" w:color="auto" w:fill="auto"/>
          </w:tcPr>
          <w:p w14:paraId="3F102C12"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A7789E0" w14:textId="77777777" w:rsidR="00312C76" w:rsidRPr="003167FF" w:rsidRDefault="00312C76" w:rsidP="007E0BCD">
            <w:pPr>
              <w:pStyle w:val="TAL"/>
              <w:rPr>
                <w:noProof/>
              </w:rPr>
            </w:pPr>
            <w:r w:rsidRPr="003167FF">
              <w:rPr>
                <w:noProof/>
              </w:rPr>
              <w:t>Location management client</w:t>
            </w:r>
          </w:p>
        </w:tc>
        <w:tc>
          <w:tcPr>
            <w:tcW w:w="2960" w:type="dxa"/>
            <w:shd w:val="clear" w:color="auto" w:fill="auto"/>
          </w:tcPr>
          <w:p w14:paraId="06F14054" w14:textId="77777777" w:rsidR="00312C76" w:rsidRPr="003167FF" w:rsidRDefault="00312C76" w:rsidP="007E0BCD">
            <w:pPr>
              <w:pStyle w:val="TAL"/>
              <w:rPr>
                <w:noProof/>
              </w:rPr>
            </w:pPr>
            <w:r w:rsidRPr="003167FF">
              <w:rPr>
                <w:noProof/>
              </w:rPr>
              <w:t>Location management client</w:t>
            </w:r>
          </w:p>
        </w:tc>
      </w:tr>
      <w:tr w:rsidR="00312C76" w:rsidRPr="003167FF" w14:paraId="130326FF" w14:textId="77777777" w:rsidTr="007E0BCD">
        <w:tc>
          <w:tcPr>
            <w:tcW w:w="2488" w:type="dxa"/>
          </w:tcPr>
          <w:p w14:paraId="02F7F18E" w14:textId="77777777" w:rsidR="00312C76" w:rsidRPr="003167FF" w:rsidRDefault="00312C76" w:rsidP="007E0BCD">
            <w:pPr>
              <w:pStyle w:val="TAL"/>
              <w:rPr>
                <w:noProof/>
              </w:rPr>
            </w:pPr>
          </w:p>
        </w:tc>
        <w:tc>
          <w:tcPr>
            <w:tcW w:w="1622" w:type="dxa"/>
            <w:shd w:val="clear" w:color="auto" w:fill="auto"/>
          </w:tcPr>
          <w:p w14:paraId="7CFA8044" w14:textId="77777777" w:rsidR="00312C76" w:rsidRPr="003167FF" w:rsidRDefault="00312C76" w:rsidP="007E0BCD">
            <w:pPr>
              <w:pStyle w:val="TAL"/>
              <w:rPr>
                <w:noProof/>
              </w:rPr>
            </w:pPr>
          </w:p>
        </w:tc>
        <w:tc>
          <w:tcPr>
            <w:tcW w:w="2959" w:type="dxa"/>
            <w:shd w:val="clear" w:color="auto" w:fill="auto"/>
          </w:tcPr>
          <w:p w14:paraId="3117ACF0" w14:textId="77777777" w:rsidR="00312C76" w:rsidRPr="003167FF" w:rsidRDefault="00312C76" w:rsidP="007E0BCD">
            <w:pPr>
              <w:pStyle w:val="TAL"/>
              <w:rPr>
                <w:noProof/>
              </w:rPr>
            </w:pPr>
            <w:r w:rsidRPr="003167FF">
              <w:rPr>
                <w:noProof/>
              </w:rPr>
              <w:t>Location management server</w:t>
            </w:r>
          </w:p>
        </w:tc>
        <w:tc>
          <w:tcPr>
            <w:tcW w:w="2960" w:type="dxa"/>
            <w:shd w:val="clear" w:color="auto" w:fill="auto"/>
          </w:tcPr>
          <w:p w14:paraId="745243E2" w14:textId="77777777" w:rsidR="00312C76" w:rsidRPr="003167FF" w:rsidRDefault="00312C76" w:rsidP="007E0BCD">
            <w:pPr>
              <w:pStyle w:val="TAL"/>
              <w:rPr>
                <w:noProof/>
              </w:rPr>
            </w:pPr>
            <w:r w:rsidRPr="003167FF">
              <w:rPr>
                <w:noProof/>
              </w:rPr>
              <w:t>Location management server</w:t>
            </w:r>
          </w:p>
        </w:tc>
      </w:tr>
      <w:tr w:rsidR="00312C76" w:rsidRPr="003167FF" w14:paraId="33BE7EDE" w14:textId="77777777" w:rsidTr="007E0BCD">
        <w:tc>
          <w:tcPr>
            <w:tcW w:w="2488" w:type="dxa"/>
          </w:tcPr>
          <w:p w14:paraId="7AFBBBB5" w14:textId="77777777" w:rsidR="00312C76" w:rsidRPr="003167FF" w:rsidRDefault="00312C76" w:rsidP="007E0BCD">
            <w:pPr>
              <w:pStyle w:val="TAL"/>
              <w:rPr>
                <w:noProof/>
              </w:rPr>
            </w:pPr>
          </w:p>
        </w:tc>
        <w:tc>
          <w:tcPr>
            <w:tcW w:w="1622" w:type="dxa"/>
            <w:shd w:val="clear" w:color="auto" w:fill="auto"/>
          </w:tcPr>
          <w:p w14:paraId="265CFC00"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583C5F8B" w14:textId="77777777" w:rsidR="00312C76" w:rsidRPr="003167FF" w:rsidRDefault="00312C76" w:rsidP="007E0BCD">
            <w:pPr>
              <w:pStyle w:val="TAL"/>
              <w:rPr>
                <w:noProof/>
              </w:rPr>
            </w:pPr>
            <w:r w:rsidRPr="003167FF">
              <w:rPr>
                <w:noProof/>
              </w:rPr>
              <w:t>LM-UU</w:t>
            </w:r>
          </w:p>
        </w:tc>
        <w:tc>
          <w:tcPr>
            <w:tcW w:w="2960" w:type="dxa"/>
            <w:shd w:val="clear" w:color="auto" w:fill="auto"/>
          </w:tcPr>
          <w:p w14:paraId="1F2A45A5" w14:textId="77777777" w:rsidR="00312C76" w:rsidRPr="003167FF" w:rsidRDefault="00312C76" w:rsidP="007E0BCD">
            <w:pPr>
              <w:pStyle w:val="TAL"/>
              <w:rPr>
                <w:noProof/>
              </w:rPr>
            </w:pPr>
            <w:r w:rsidRPr="003167FF">
              <w:rPr>
                <w:noProof/>
              </w:rPr>
              <w:t>CSC-14</w:t>
            </w:r>
          </w:p>
        </w:tc>
      </w:tr>
      <w:tr w:rsidR="00312C76" w:rsidRPr="003167FF" w14:paraId="73AD2393" w14:textId="77777777" w:rsidTr="007E0BCD">
        <w:tc>
          <w:tcPr>
            <w:tcW w:w="2488" w:type="dxa"/>
          </w:tcPr>
          <w:p w14:paraId="2E15DFC5" w14:textId="77777777" w:rsidR="00312C76" w:rsidRPr="003167FF" w:rsidRDefault="00312C76" w:rsidP="007E0BCD">
            <w:pPr>
              <w:pStyle w:val="TAL"/>
              <w:rPr>
                <w:noProof/>
              </w:rPr>
            </w:pPr>
          </w:p>
        </w:tc>
        <w:tc>
          <w:tcPr>
            <w:tcW w:w="1622" w:type="dxa"/>
            <w:shd w:val="clear" w:color="auto" w:fill="auto"/>
          </w:tcPr>
          <w:p w14:paraId="1836493B" w14:textId="77777777" w:rsidR="00312C76" w:rsidRPr="003167FF" w:rsidRDefault="00312C76" w:rsidP="007E0BCD">
            <w:pPr>
              <w:pStyle w:val="TAL"/>
              <w:rPr>
                <w:noProof/>
              </w:rPr>
            </w:pPr>
          </w:p>
        </w:tc>
        <w:tc>
          <w:tcPr>
            <w:tcW w:w="2959" w:type="dxa"/>
            <w:shd w:val="clear" w:color="auto" w:fill="auto"/>
          </w:tcPr>
          <w:p w14:paraId="75A42CE7" w14:textId="77777777" w:rsidR="00312C76" w:rsidRPr="003167FF" w:rsidRDefault="00312C76" w:rsidP="007E0BCD">
            <w:pPr>
              <w:pStyle w:val="TAL"/>
              <w:rPr>
                <w:noProof/>
              </w:rPr>
            </w:pPr>
            <w:r w:rsidRPr="003167FF">
              <w:rPr>
                <w:noProof/>
              </w:rPr>
              <w:t>LM-S</w:t>
            </w:r>
          </w:p>
        </w:tc>
        <w:tc>
          <w:tcPr>
            <w:tcW w:w="2960" w:type="dxa"/>
            <w:shd w:val="clear" w:color="auto" w:fill="auto"/>
          </w:tcPr>
          <w:p w14:paraId="365B9D45" w14:textId="77777777" w:rsidR="00312C76" w:rsidRPr="003167FF" w:rsidRDefault="00312C76" w:rsidP="007E0BCD">
            <w:pPr>
              <w:pStyle w:val="TAL"/>
              <w:rPr>
                <w:noProof/>
              </w:rPr>
            </w:pPr>
            <w:r w:rsidRPr="003167FF">
              <w:rPr>
                <w:noProof/>
              </w:rPr>
              <w:t>CSC-15</w:t>
            </w:r>
          </w:p>
        </w:tc>
      </w:tr>
      <w:tr w:rsidR="00312C76" w:rsidRPr="003167FF" w14:paraId="27E70EAB" w14:textId="77777777" w:rsidTr="007E0BCD">
        <w:tc>
          <w:tcPr>
            <w:tcW w:w="2488" w:type="dxa"/>
          </w:tcPr>
          <w:p w14:paraId="543AB17E" w14:textId="77777777" w:rsidR="00312C76" w:rsidRPr="003167FF" w:rsidRDefault="00312C76" w:rsidP="007E0BCD">
            <w:pPr>
              <w:pStyle w:val="TAL"/>
              <w:rPr>
                <w:noProof/>
              </w:rPr>
            </w:pPr>
          </w:p>
        </w:tc>
        <w:tc>
          <w:tcPr>
            <w:tcW w:w="1622" w:type="dxa"/>
            <w:shd w:val="clear" w:color="auto" w:fill="auto"/>
          </w:tcPr>
          <w:p w14:paraId="6AB8089C" w14:textId="77777777" w:rsidR="00312C76" w:rsidRPr="003167FF" w:rsidRDefault="00312C76" w:rsidP="007E0BCD">
            <w:pPr>
              <w:pStyle w:val="TAL"/>
              <w:rPr>
                <w:noProof/>
              </w:rPr>
            </w:pPr>
          </w:p>
        </w:tc>
        <w:tc>
          <w:tcPr>
            <w:tcW w:w="2959" w:type="dxa"/>
            <w:shd w:val="clear" w:color="auto" w:fill="auto"/>
          </w:tcPr>
          <w:p w14:paraId="312F40B5" w14:textId="77777777" w:rsidR="00312C76" w:rsidRPr="003167FF" w:rsidRDefault="00312C76" w:rsidP="007E0BCD">
            <w:pPr>
              <w:pStyle w:val="TAL"/>
              <w:rPr>
                <w:noProof/>
              </w:rPr>
            </w:pPr>
            <w:r w:rsidRPr="003167FF">
              <w:rPr>
                <w:noProof/>
              </w:rPr>
              <w:t>LM-C</w:t>
            </w:r>
          </w:p>
        </w:tc>
        <w:tc>
          <w:tcPr>
            <w:tcW w:w="2960" w:type="dxa"/>
            <w:shd w:val="clear" w:color="auto" w:fill="auto"/>
          </w:tcPr>
          <w:p w14:paraId="7CD23924" w14:textId="77777777" w:rsidR="00312C76" w:rsidRPr="003167FF" w:rsidRDefault="00312C76" w:rsidP="007E0BCD">
            <w:pPr>
              <w:pStyle w:val="TAL"/>
              <w:rPr>
                <w:noProof/>
              </w:rPr>
            </w:pPr>
            <w:r w:rsidRPr="003167FF">
              <w:rPr>
                <w:noProof/>
              </w:rPr>
              <w:t>Not defined</w:t>
            </w:r>
          </w:p>
        </w:tc>
      </w:tr>
      <w:tr w:rsidR="00312C76" w:rsidRPr="003167FF" w14:paraId="54A1A729" w14:textId="77777777" w:rsidTr="007E0BCD">
        <w:tc>
          <w:tcPr>
            <w:tcW w:w="2488" w:type="dxa"/>
          </w:tcPr>
          <w:p w14:paraId="662A81DF" w14:textId="77777777" w:rsidR="00312C76" w:rsidRPr="003167FF" w:rsidRDefault="00312C76" w:rsidP="007E0BCD">
            <w:pPr>
              <w:pStyle w:val="TAL"/>
              <w:rPr>
                <w:noProof/>
              </w:rPr>
            </w:pPr>
          </w:p>
        </w:tc>
        <w:tc>
          <w:tcPr>
            <w:tcW w:w="1622" w:type="dxa"/>
            <w:shd w:val="clear" w:color="auto" w:fill="auto"/>
          </w:tcPr>
          <w:p w14:paraId="07C53A5B" w14:textId="77777777" w:rsidR="00312C76" w:rsidRPr="003167FF" w:rsidRDefault="00312C76" w:rsidP="007E0BCD">
            <w:pPr>
              <w:pStyle w:val="TAL"/>
              <w:rPr>
                <w:noProof/>
              </w:rPr>
            </w:pPr>
          </w:p>
        </w:tc>
        <w:tc>
          <w:tcPr>
            <w:tcW w:w="2959" w:type="dxa"/>
            <w:shd w:val="clear" w:color="auto" w:fill="auto"/>
          </w:tcPr>
          <w:p w14:paraId="345C6F94" w14:textId="77777777" w:rsidR="00312C76" w:rsidRPr="003167FF" w:rsidRDefault="00312C76" w:rsidP="007E0BCD">
            <w:pPr>
              <w:pStyle w:val="TAL"/>
              <w:rPr>
                <w:noProof/>
              </w:rPr>
            </w:pPr>
            <w:r w:rsidRPr="003167FF">
              <w:rPr>
                <w:noProof/>
              </w:rPr>
              <w:t>LM-E</w:t>
            </w:r>
          </w:p>
        </w:tc>
        <w:tc>
          <w:tcPr>
            <w:tcW w:w="2960" w:type="dxa"/>
            <w:shd w:val="clear" w:color="auto" w:fill="auto"/>
          </w:tcPr>
          <w:p w14:paraId="59315549" w14:textId="77777777" w:rsidR="00312C76" w:rsidRPr="003167FF" w:rsidRDefault="00312C76" w:rsidP="007E0BCD">
            <w:pPr>
              <w:pStyle w:val="TAL"/>
              <w:rPr>
                <w:noProof/>
              </w:rPr>
            </w:pPr>
            <w:r w:rsidRPr="003167FF">
              <w:rPr>
                <w:noProof/>
              </w:rPr>
              <w:t>Not defined</w:t>
            </w:r>
          </w:p>
        </w:tc>
      </w:tr>
      <w:tr w:rsidR="00312C76" w:rsidRPr="003167FF" w14:paraId="6F08866A" w14:textId="77777777" w:rsidTr="007E0BCD">
        <w:tc>
          <w:tcPr>
            <w:tcW w:w="2488" w:type="dxa"/>
          </w:tcPr>
          <w:p w14:paraId="5896C156" w14:textId="77777777" w:rsidR="00312C76" w:rsidRPr="003167FF" w:rsidRDefault="00312C76" w:rsidP="007E0BCD">
            <w:pPr>
              <w:pStyle w:val="TAL"/>
              <w:rPr>
                <w:noProof/>
              </w:rPr>
            </w:pPr>
          </w:p>
        </w:tc>
        <w:tc>
          <w:tcPr>
            <w:tcW w:w="1622" w:type="dxa"/>
            <w:shd w:val="clear" w:color="auto" w:fill="auto"/>
          </w:tcPr>
          <w:p w14:paraId="2A83DA3C" w14:textId="77777777" w:rsidR="00312C76" w:rsidRPr="003167FF" w:rsidRDefault="00312C76" w:rsidP="007E0BCD">
            <w:pPr>
              <w:pStyle w:val="TAL"/>
              <w:rPr>
                <w:noProof/>
              </w:rPr>
            </w:pPr>
          </w:p>
        </w:tc>
        <w:tc>
          <w:tcPr>
            <w:tcW w:w="2959" w:type="dxa"/>
            <w:shd w:val="clear" w:color="auto" w:fill="auto"/>
          </w:tcPr>
          <w:p w14:paraId="1F57E90B" w14:textId="77777777" w:rsidR="00312C76" w:rsidRPr="003167FF" w:rsidRDefault="00312C76" w:rsidP="007E0BCD">
            <w:pPr>
              <w:pStyle w:val="TAL"/>
              <w:rPr>
                <w:noProof/>
              </w:rPr>
            </w:pPr>
            <w:r w:rsidRPr="003167FF">
              <w:rPr>
                <w:noProof/>
              </w:rPr>
              <w:t>LM-PC5</w:t>
            </w:r>
          </w:p>
        </w:tc>
        <w:tc>
          <w:tcPr>
            <w:tcW w:w="2960" w:type="dxa"/>
            <w:shd w:val="clear" w:color="auto" w:fill="auto"/>
          </w:tcPr>
          <w:p w14:paraId="0A941C26" w14:textId="77777777" w:rsidR="00312C76" w:rsidRPr="003167FF" w:rsidRDefault="00312C76" w:rsidP="007E0BCD">
            <w:pPr>
              <w:pStyle w:val="TAL"/>
              <w:rPr>
                <w:noProof/>
              </w:rPr>
            </w:pPr>
            <w:r w:rsidRPr="003167FF">
              <w:rPr>
                <w:noProof/>
              </w:rPr>
              <w:t>Not defined</w:t>
            </w:r>
          </w:p>
        </w:tc>
      </w:tr>
      <w:tr w:rsidR="00312C76" w:rsidRPr="003167FF" w14:paraId="7B4BBF80" w14:textId="77777777" w:rsidTr="007E0BCD">
        <w:tc>
          <w:tcPr>
            <w:tcW w:w="2488" w:type="dxa"/>
          </w:tcPr>
          <w:p w14:paraId="35197B95" w14:textId="77777777" w:rsidR="00312C76" w:rsidRPr="003167FF" w:rsidRDefault="00312C76" w:rsidP="007E0BCD">
            <w:pPr>
              <w:pStyle w:val="TAL"/>
              <w:rPr>
                <w:noProof/>
              </w:rPr>
            </w:pPr>
            <w:r w:rsidRPr="003167FF">
              <w:rPr>
                <w:noProof/>
              </w:rPr>
              <w:t>Group management</w:t>
            </w:r>
          </w:p>
        </w:tc>
        <w:tc>
          <w:tcPr>
            <w:tcW w:w="1622" w:type="dxa"/>
            <w:shd w:val="clear" w:color="auto" w:fill="auto"/>
          </w:tcPr>
          <w:p w14:paraId="2DA6CC5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72F9C479" w14:textId="77777777" w:rsidR="00312C76" w:rsidRPr="003167FF" w:rsidRDefault="00312C76" w:rsidP="007E0BCD">
            <w:pPr>
              <w:pStyle w:val="TAL"/>
              <w:rPr>
                <w:noProof/>
              </w:rPr>
            </w:pPr>
            <w:r w:rsidRPr="003167FF">
              <w:rPr>
                <w:noProof/>
              </w:rPr>
              <w:t>Group management client</w:t>
            </w:r>
          </w:p>
        </w:tc>
        <w:tc>
          <w:tcPr>
            <w:tcW w:w="2960" w:type="dxa"/>
            <w:shd w:val="clear" w:color="auto" w:fill="auto"/>
          </w:tcPr>
          <w:p w14:paraId="72F34FDD" w14:textId="77777777" w:rsidR="00312C76" w:rsidRPr="003167FF" w:rsidRDefault="00312C76" w:rsidP="007E0BCD">
            <w:pPr>
              <w:pStyle w:val="TAL"/>
              <w:rPr>
                <w:noProof/>
              </w:rPr>
            </w:pPr>
            <w:r w:rsidRPr="003167FF">
              <w:rPr>
                <w:noProof/>
              </w:rPr>
              <w:t>Group management client</w:t>
            </w:r>
          </w:p>
        </w:tc>
      </w:tr>
      <w:tr w:rsidR="00312C76" w:rsidRPr="003167FF" w14:paraId="7A6EDF7E" w14:textId="77777777" w:rsidTr="007E0BCD">
        <w:tc>
          <w:tcPr>
            <w:tcW w:w="2488" w:type="dxa"/>
          </w:tcPr>
          <w:p w14:paraId="23FE9932" w14:textId="77777777" w:rsidR="00312C76" w:rsidRPr="003167FF" w:rsidRDefault="00312C76" w:rsidP="007E0BCD">
            <w:pPr>
              <w:pStyle w:val="TAL"/>
              <w:rPr>
                <w:noProof/>
              </w:rPr>
            </w:pPr>
          </w:p>
        </w:tc>
        <w:tc>
          <w:tcPr>
            <w:tcW w:w="1622" w:type="dxa"/>
            <w:shd w:val="clear" w:color="auto" w:fill="auto"/>
          </w:tcPr>
          <w:p w14:paraId="7947EB34" w14:textId="77777777" w:rsidR="00312C76" w:rsidRPr="003167FF" w:rsidRDefault="00312C76" w:rsidP="007E0BCD">
            <w:pPr>
              <w:pStyle w:val="TAL"/>
              <w:rPr>
                <w:noProof/>
              </w:rPr>
            </w:pPr>
          </w:p>
        </w:tc>
        <w:tc>
          <w:tcPr>
            <w:tcW w:w="2959" w:type="dxa"/>
            <w:shd w:val="clear" w:color="auto" w:fill="auto"/>
          </w:tcPr>
          <w:p w14:paraId="57171423" w14:textId="77777777" w:rsidR="00312C76" w:rsidRPr="003167FF" w:rsidRDefault="00312C76" w:rsidP="007E0BCD">
            <w:pPr>
              <w:pStyle w:val="TAL"/>
              <w:rPr>
                <w:noProof/>
              </w:rPr>
            </w:pPr>
            <w:r w:rsidRPr="003167FF">
              <w:rPr>
                <w:noProof/>
              </w:rPr>
              <w:t>Group management server</w:t>
            </w:r>
          </w:p>
        </w:tc>
        <w:tc>
          <w:tcPr>
            <w:tcW w:w="2960" w:type="dxa"/>
            <w:shd w:val="clear" w:color="auto" w:fill="auto"/>
          </w:tcPr>
          <w:p w14:paraId="2B6C726F" w14:textId="77777777" w:rsidR="00312C76" w:rsidRPr="003167FF" w:rsidRDefault="00312C76" w:rsidP="007E0BCD">
            <w:pPr>
              <w:pStyle w:val="TAL"/>
              <w:rPr>
                <w:noProof/>
              </w:rPr>
            </w:pPr>
            <w:r w:rsidRPr="003167FF">
              <w:rPr>
                <w:noProof/>
              </w:rPr>
              <w:t>Group management server</w:t>
            </w:r>
          </w:p>
        </w:tc>
      </w:tr>
      <w:tr w:rsidR="00312C76" w:rsidRPr="003167FF" w14:paraId="1958EF6B" w14:textId="77777777" w:rsidTr="007E0BCD">
        <w:tc>
          <w:tcPr>
            <w:tcW w:w="2488" w:type="dxa"/>
          </w:tcPr>
          <w:p w14:paraId="0A80D671" w14:textId="77777777" w:rsidR="00312C76" w:rsidRPr="003167FF" w:rsidRDefault="00312C76" w:rsidP="007E0BCD">
            <w:pPr>
              <w:pStyle w:val="TAL"/>
              <w:rPr>
                <w:noProof/>
              </w:rPr>
            </w:pPr>
          </w:p>
        </w:tc>
        <w:tc>
          <w:tcPr>
            <w:tcW w:w="1622" w:type="dxa"/>
            <w:shd w:val="clear" w:color="auto" w:fill="auto"/>
          </w:tcPr>
          <w:p w14:paraId="0BAF75A9"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6541883E" w14:textId="77777777" w:rsidR="00312C76" w:rsidRPr="003167FF" w:rsidRDefault="00312C76" w:rsidP="007E0BCD">
            <w:pPr>
              <w:pStyle w:val="TAL"/>
              <w:rPr>
                <w:noProof/>
              </w:rPr>
            </w:pPr>
            <w:r w:rsidRPr="003167FF">
              <w:rPr>
                <w:noProof/>
              </w:rPr>
              <w:t>GM-UU</w:t>
            </w:r>
          </w:p>
        </w:tc>
        <w:tc>
          <w:tcPr>
            <w:tcW w:w="2960" w:type="dxa"/>
            <w:shd w:val="clear" w:color="auto" w:fill="auto"/>
          </w:tcPr>
          <w:p w14:paraId="1E14A70A" w14:textId="77777777" w:rsidR="00312C76" w:rsidRPr="003167FF" w:rsidRDefault="00312C76" w:rsidP="007E0BCD">
            <w:pPr>
              <w:pStyle w:val="TAL"/>
              <w:rPr>
                <w:noProof/>
              </w:rPr>
            </w:pPr>
            <w:r w:rsidRPr="003167FF">
              <w:rPr>
                <w:noProof/>
              </w:rPr>
              <w:t>CSC-2</w:t>
            </w:r>
          </w:p>
        </w:tc>
      </w:tr>
      <w:tr w:rsidR="00312C76" w:rsidRPr="003167FF" w14:paraId="7F0C8450" w14:textId="77777777" w:rsidTr="007E0BCD">
        <w:tc>
          <w:tcPr>
            <w:tcW w:w="2488" w:type="dxa"/>
          </w:tcPr>
          <w:p w14:paraId="03E5ABF9" w14:textId="77777777" w:rsidR="00312C76" w:rsidRPr="003167FF" w:rsidRDefault="00312C76" w:rsidP="007E0BCD">
            <w:pPr>
              <w:pStyle w:val="TAL"/>
              <w:rPr>
                <w:noProof/>
              </w:rPr>
            </w:pPr>
          </w:p>
        </w:tc>
        <w:tc>
          <w:tcPr>
            <w:tcW w:w="1622" w:type="dxa"/>
            <w:shd w:val="clear" w:color="auto" w:fill="auto"/>
          </w:tcPr>
          <w:p w14:paraId="1D03299B" w14:textId="77777777" w:rsidR="00312C76" w:rsidRPr="003167FF" w:rsidRDefault="00312C76" w:rsidP="007E0BCD">
            <w:pPr>
              <w:pStyle w:val="TAL"/>
              <w:rPr>
                <w:noProof/>
              </w:rPr>
            </w:pPr>
          </w:p>
        </w:tc>
        <w:tc>
          <w:tcPr>
            <w:tcW w:w="2959" w:type="dxa"/>
            <w:shd w:val="clear" w:color="auto" w:fill="auto"/>
          </w:tcPr>
          <w:p w14:paraId="1D5FD0FD" w14:textId="77777777" w:rsidR="00312C76" w:rsidRPr="003167FF" w:rsidRDefault="00312C76" w:rsidP="007E0BCD">
            <w:pPr>
              <w:pStyle w:val="TAL"/>
              <w:rPr>
                <w:noProof/>
              </w:rPr>
            </w:pPr>
            <w:r w:rsidRPr="003167FF">
              <w:rPr>
                <w:noProof/>
              </w:rPr>
              <w:t>GM-S</w:t>
            </w:r>
          </w:p>
        </w:tc>
        <w:tc>
          <w:tcPr>
            <w:tcW w:w="2960" w:type="dxa"/>
            <w:shd w:val="clear" w:color="auto" w:fill="auto"/>
          </w:tcPr>
          <w:p w14:paraId="7FE13DCB" w14:textId="77777777" w:rsidR="00312C76" w:rsidRPr="003167FF" w:rsidRDefault="00312C76" w:rsidP="007E0BCD">
            <w:pPr>
              <w:pStyle w:val="TAL"/>
              <w:rPr>
                <w:noProof/>
              </w:rPr>
            </w:pPr>
            <w:r w:rsidRPr="003167FF">
              <w:rPr>
                <w:noProof/>
              </w:rPr>
              <w:t>CSC-3</w:t>
            </w:r>
          </w:p>
        </w:tc>
      </w:tr>
      <w:tr w:rsidR="00312C76" w:rsidRPr="003167FF" w14:paraId="6ACD704F" w14:textId="77777777" w:rsidTr="007E0BCD">
        <w:tc>
          <w:tcPr>
            <w:tcW w:w="2488" w:type="dxa"/>
          </w:tcPr>
          <w:p w14:paraId="1E3CDCBD" w14:textId="77777777" w:rsidR="00312C76" w:rsidRPr="003167FF" w:rsidRDefault="00312C76" w:rsidP="007E0BCD">
            <w:pPr>
              <w:pStyle w:val="TAL"/>
              <w:rPr>
                <w:noProof/>
              </w:rPr>
            </w:pPr>
          </w:p>
        </w:tc>
        <w:tc>
          <w:tcPr>
            <w:tcW w:w="1622" w:type="dxa"/>
            <w:shd w:val="clear" w:color="auto" w:fill="auto"/>
          </w:tcPr>
          <w:p w14:paraId="1FECF2E3" w14:textId="77777777" w:rsidR="00312C76" w:rsidRPr="003167FF" w:rsidRDefault="00312C76" w:rsidP="007E0BCD">
            <w:pPr>
              <w:pStyle w:val="TAL"/>
              <w:rPr>
                <w:noProof/>
              </w:rPr>
            </w:pPr>
          </w:p>
        </w:tc>
        <w:tc>
          <w:tcPr>
            <w:tcW w:w="2959" w:type="dxa"/>
            <w:shd w:val="clear" w:color="auto" w:fill="auto"/>
          </w:tcPr>
          <w:p w14:paraId="602EB917" w14:textId="77777777" w:rsidR="00312C76" w:rsidRPr="003167FF" w:rsidRDefault="00312C76" w:rsidP="007E0BCD">
            <w:pPr>
              <w:pStyle w:val="TAL"/>
              <w:rPr>
                <w:noProof/>
              </w:rPr>
            </w:pPr>
            <w:r w:rsidRPr="003167FF">
              <w:rPr>
                <w:noProof/>
              </w:rPr>
              <w:t>GM-C</w:t>
            </w:r>
          </w:p>
        </w:tc>
        <w:tc>
          <w:tcPr>
            <w:tcW w:w="2960" w:type="dxa"/>
            <w:shd w:val="clear" w:color="auto" w:fill="auto"/>
          </w:tcPr>
          <w:p w14:paraId="7B7FA442" w14:textId="77777777" w:rsidR="00312C76" w:rsidRPr="003167FF" w:rsidRDefault="00312C76" w:rsidP="007E0BCD">
            <w:pPr>
              <w:pStyle w:val="TAL"/>
              <w:rPr>
                <w:noProof/>
              </w:rPr>
            </w:pPr>
            <w:r w:rsidRPr="003167FF">
              <w:rPr>
                <w:noProof/>
              </w:rPr>
              <w:t>Not defined</w:t>
            </w:r>
          </w:p>
        </w:tc>
      </w:tr>
      <w:tr w:rsidR="00312C76" w:rsidRPr="003167FF" w14:paraId="5DB68D5B" w14:textId="77777777" w:rsidTr="007E0BCD">
        <w:tc>
          <w:tcPr>
            <w:tcW w:w="2488" w:type="dxa"/>
          </w:tcPr>
          <w:p w14:paraId="665A7C1C" w14:textId="77777777" w:rsidR="00312C76" w:rsidRPr="003167FF" w:rsidRDefault="00312C76" w:rsidP="007E0BCD">
            <w:pPr>
              <w:pStyle w:val="TAL"/>
              <w:rPr>
                <w:noProof/>
              </w:rPr>
            </w:pPr>
          </w:p>
        </w:tc>
        <w:tc>
          <w:tcPr>
            <w:tcW w:w="1622" w:type="dxa"/>
            <w:shd w:val="clear" w:color="auto" w:fill="auto"/>
          </w:tcPr>
          <w:p w14:paraId="3858304A" w14:textId="77777777" w:rsidR="00312C76" w:rsidRPr="003167FF" w:rsidRDefault="00312C76" w:rsidP="007E0BCD">
            <w:pPr>
              <w:pStyle w:val="TAL"/>
              <w:rPr>
                <w:noProof/>
              </w:rPr>
            </w:pPr>
          </w:p>
        </w:tc>
        <w:tc>
          <w:tcPr>
            <w:tcW w:w="2959" w:type="dxa"/>
            <w:shd w:val="clear" w:color="auto" w:fill="auto"/>
          </w:tcPr>
          <w:p w14:paraId="2A4152DD" w14:textId="77777777" w:rsidR="00312C76" w:rsidRPr="003167FF" w:rsidRDefault="00312C76" w:rsidP="007E0BCD">
            <w:pPr>
              <w:pStyle w:val="TAL"/>
              <w:rPr>
                <w:noProof/>
              </w:rPr>
            </w:pPr>
            <w:r w:rsidRPr="003167FF">
              <w:rPr>
                <w:noProof/>
              </w:rPr>
              <w:t>GM-E</w:t>
            </w:r>
          </w:p>
        </w:tc>
        <w:tc>
          <w:tcPr>
            <w:tcW w:w="2960" w:type="dxa"/>
            <w:shd w:val="clear" w:color="auto" w:fill="auto"/>
          </w:tcPr>
          <w:p w14:paraId="2714A2CE" w14:textId="77777777" w:rsidR="00312C76" w:rsidRPr="003167FF" w:rsidRDefault="00312C76" w:rsidP="007E0BCD">
            <w:pPr>
              <w:pStyle w:val="TAL"/>
              <w:rPr>
                <w:noProof/>
              </w:rPr>
            </w:pPr>
            <w:r w:rsidRPr="003167FF">
              <w:rPr>
                <w:noProof/>
              </w:rPr>
              <w:t>CSC-16</w:t>
            </w:r>
          </w:p>
        </w:tc>
      </w:tr>
      <w:tr w:rsidR="00312C76" w:rsidRPr="003167FF" w14:paraId="3D551CAE" w14:textId="77777777" w:rsidTr="007E0BCD">
        <w:tc>
          <w:tcPr>
            <w:tcW w:w="2488" w:type="dxa"/>
          </w:tcPr>
          <w:p w14:paraId="3F59B1B4" w14:textId="77777777" w:rsidR="00312C76" w:rsidRPr="003167FF" w:rsidRDefault="00312C76" w:rsidP="007E0BCD">
            <w:pPr>
              <w:pStyle w:val="TAL"/>
              <w:rPr>
                <w:noProof/>
              </w:rPr>
            </w:pPr>
          </w:p>
        </w:tc>
        <w:tc>
          <w:tcPr>
            <w:tcW w:w="1622" w:type="dxa"/>
            <w:shd w:val="clear" w:color="auto" w:fill="auto"/>
          </w:tcPr>
          <w:p w14:paraId="6F031177" w14:textId="77777777" w:rsidR="00312C76" w:rsidRPr="003167FF" w:rsidRDefault="00312C76" w:rsidP="007E0BCD">
            <w:pPr>
              <w:pStyle w:val="TAL"/>
              <w:rPr>
                <w:noProof/>
              </w:rPr>
            </w:pPr>
          </w:p>
        </w:tc>
        <w:tc>
          <w:tcPr>
            <w:tcW w:w="2959" w:type="dxa"/>
            <w:shd w:val="clear" w:color="auto" w:fill="auto"/>
          </w:tcPr>
          <w:p w14:paraId="63C20295" w14:textId="77777777" w:rsidR="00312C76" w:rsidRPr="003167FF" w:rsidRDefault="00312C76" w:rsidP="007E0BCD">
            <w:pPr>
              <w:pStyle w:val="TAL"/>
              <w:rPr>
                <w:noProof/>
              </w:rPr>
            </w:pPr>
            <w:r w:rsidRPr="003167FF">
              <w:rPr>
                <w:noProof/>
              </w:rPr>
              <w:t>GM-PC5</w:t>
            </w:r>
          </w:p>
        </w:tc>
        <w:tc>
          <w:tcPr>
            <w:tcW w:w="2960" w:type="dxa"/>
            <w:shd w:val="clear" w:color="auto" w:fill="auto"/>
          </w:tcPr>
          <w:p w14:paraId="24E9EDD0" w14:textId="77777777" w:rsidR="00312C76" w:rsidRPr="003167FF" w:rsidRDefault="00312C76" w:rsidP="007E0BCD">
            <w:pPr>
              <w:pStyle w:val="TAL"/>
              <w:rPr>
                <w:noProof/>
              </w:rPr>
            </w:pPr>
            <w:r w:rsidRPr="003167FF">
              <w:rPr>
                <w:noProof/>
              </w:rPr>
              <w:t>CSC-12</w:t>
            </w:r>
          </w:p>
        </w:tc>
      </w:tr>
      <w:tr w:rsidR="00312C76" w:rsidRPr="003167FF" w14:paraId="774EBB82" w14:textId="77777777" w:rsidTr="007E0BCD">
        <w:tc>
          <w:tcPr>
            <w:tcW w:w="2488" w:type="dxa"/>
          </w:tcPr>
          <w:p w14:paraId="053A0A11" w14:textId="77777777" w:rsidR="00312C76" w:rsidRPr="003167FF" w:rsidRDefault="00312C76" w:rsidP="007E0BCD">
            <w:pPr>
              <w:pStyle w:val="TAL"/>
              <w:rPr>
                <w:noProof/>
              </w:rPr>
            </w:pPr>
            <w:r w:rsidRPr="003167FF">
              <w:rPr>
                <w:noProof/>
              </w:rPr>
              <w:t>Configuration management</w:t>
            </w:r>
          </w:p>
        </w:tc>
        <w:tc>
          <w:tcPr>
            <w:tcW w:w="1622" w:type="dxa"/>
            <w:shd w:val="clear" w:color="auto" w:fill="auto"/>
          </w:tcPr>
          <w:p w14:paraId="1EA0F343"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1FA116F3" w14:textId="77777777" w:rsidR="00312C76" w:rsidRPr="003167FF" w:rsidRDefault="00312C76" w:rsidP="007E0BCD">
            <w:pPr>
              <w:pStyle w:val="TAL"/>
              <w:rPr>
                <w:noProof/>
              </w:rPr>
            </w:pPr>
            <w:r w:rsidRPr="003167FF">
              <w:rPr>
                <w:noProof/>
              </w:rPr>
              <w:t>Configuration management client</w:t>
            </w:r>
          </w:p>
        </w:tc>
        <w:tc>
          <w:tcPr>
            <w:tcW w:w="2960" w:type="dxa"/>
            <w:shd w:val="clear" w:color="auto" w:fill="auto"/>
          </w:tcPr>
          <w:p w14:paraId="01FA384E" w14:textId="77777777" w:rsidR="00312C76" w:rsidRPr="003167FF" w:rsidRDefault="00312C76" w:rsidP="007E0BCD">
            <w:pPr>
              <w:pStyle w:val="TAL"/>
              <w:rPr>
                <w:noProof/>
              </w:rPr>
            </w:pPr>
            <w:r w:rsidRPr="003167FF">
              <w:rPr>
                <w:noProof/>
              </w:rPr>
              <w:t>Configuration management client</w:t>
            </w:r>
          </w:p>
        </w:tc>
      </w:tr>
      <w:tr w:rsidR="00312C76" w:rsidRPr="003167FF" w14:paraId="70C40764" w14:textId="77777777" w:rsidTr="007E0BCD">
        <w:tc>
          <w:tcPr>
            <w:tcW w:w="2488" w:type="dxa"/>
          </w:tcPr>
          <w:p w14:paraId="227C6CC2" w14:textId="77777777" w:rsidR="00312C76" w:rsidRPr="003167FF" w:rsidRDefault="00312C76" w:rsidP="007E0BCD">
            <w:pPr>
              <w:pStyle w:val="TAL"/>
              <w:rPr>
                <w:noProof/>
              </w:rPr>
            </w:pPr>
          </w:p>
        </w:tc>
        <w:tc>
          <w:tcPr>
            <w:tcW w:w="1622" w:type="dxa"/>
            <w:shd w:val="clear" w:color="auto" w:fill="auto"/>
          </w:tcPr>
          <w:p w14:paraId="1A6502B4" w14:textId="77777777" w:rsidR="00312C76" w:rsidRPr="003167FF" w:rsidRDefault="00312C76" w:rsidP="007E0BCD">
            <w:pPr>
              <w:pStyle w:val="TAL"/>
              <w:rPr>
                <w:noProof/>
              </w:rPr>
            </w:pPr>
          </w:p>
        </w:tc>
        <w:tc>
          <w:tcPr>
            <w:tcW w:w="2959" w:type="dxa"/>
            <w:shd w:val="clear" w:color="auto" w:fill="auto"/>
          </w:tcPr>
          <w:p w14:paraId="30257E05" w14:textId="77777777" w:rsidR="00312C76" w:rsidRPr="003167FF" w:rsidRDefault="00312C76" w:rsidP="007E0BCD">
            <w:pPr>
              <w:pStyle w:val="TAL"/>
              <w:rPr>
                <w:noProof/>
              </w:rPr>
            </w:pPr>
            <w:r w:rsidRPr="003167FF">
              <w:rPr>
                <w:noProof/>
              </w:rPr>
              <w:t>Configuration management server</w:t>
            </w:r>
          </w:p>
        </w:tc>
        <w:tc>
          <w:tcPr>
            <w:tcW w:w="2960" w:type="dxa"/>
            <w:shd w:val="clear" w:color="auto" w:fill="auto"/>
          </w:tcPr>
          <w:p w14:paraId="29605C5C" w14:textId="77777777" w:rsidR="00312C76" w:rsidRPr="003167FF" w:rsidRDefault="00312C76" w:rsidP="007E0BCD">
            <w:pPr>
              <w:pStyle w:val="TAL"/>
              <w:rPr>
                <w:noProof/>
              </w:rPr>
            </w:pPr>
            <w:r w:rsidRPr="003167FF">
              <w:rPr>
                <w:noProof/>
              </w:rPr>
              <w:t>Configuration management server</w:t>
            </w:r>
          </w:p>
        </w:tc>
      </w:tr>
      <w:tr w:rsidR="00312C76" w:rsidRPr="003167FF" w14:paraId="71F8290E" w14:textId="77777777" w:rsidTr="007E0BCD">
        <w:tc>
          <w:tcPr>
            <w:tcW w:w="2488" w:type="dxa"/>
          </w:tcPr>
          <w:p w14:paraId="2B5C7C98" w14:textId="77777777" w:rsidR="00312C76" w:rsidRPr="003167FF" w:rsidRDefault="00312C76" w:rsidP="007E0BCD">
            <w:pPr>
              <w:pStyle w:val="TAL"/>
              <w:rPr>
                <w:noProof/>
              </w:rPr>
            </w:pPr>
          </w:p>
        </w:tc>
        <w:tc>
          <w:tcPr>
            <w:tcW w:w="1622" w:type="dxa"/>
            <w:shd w:val="clear" w:color="auto" w:fill="auto"/>
          </w:tcPr>
          <w:p w14:paraId="1624910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3DCDA7E" w14:textId="77777777" w:rsidR="00312C76" w:rsidRPr="003167FF" w:rsidRDefault="00312C76" w:rsidP="007E0BCD">
            <w:pPr>
              <w:pStyle w:val="TAL"/>
              <w:rPr>
                <w:noProof/>
              </w:rPr>
            </w:pPr>
            <w:r w:rsidRPr="003167FF">
              <w:rPr>
                <w:noProof/>
              </w:rPr>
              <w:t>CM-UU</w:t>
            </w:r>
          </w:p>
        </w:tc>
        <w:tc>
          <w:tcPr>
            <w:tcW w:w="2960" w:type="dxa"/>
            <w:shd w:val="clear" w:color="auto" w:fill="auto"/>
          </w:tcPr>
          <w:p w14:paraId="1AB6CD8C" w14:textId="77777777" w:rsidR="00312C76" w:rsidRPr="003167FF" w:rsidRDefault="00312C76" w:rsidP="007E0BCD">
            <w:pPr>
              <w:pStyle w:val="TAL"/>
              <w:rPr>
                <w:noProof/>
              </w:rPr>
            </w:pPr>
            <w:r w:rsidRPr="003167FF">
              <w:rPr>
                <w:noProof/>
              </w:rPr>
              <w:t>CSC-4</w:t>
            </w:r>
          </w:p>
        </w:tc>
      </w:tr>
      <w:tr w:rsidR="00312C76" w:rsidRPr="003167FF" w14:paraId="33EBDAAC" w14:textId="77777777" w:rsidTr="007E0BCD">
        <w:tc>
          <w:tcPr>
            <w:tcW w:w="2488" w:type="dxa"/>
          </w:tcPr>
          <w:p w14:paraId="584BFCF0" w14:textId="77777777" w:rsidR="00312C76" w:rsidRPr="003167FF" w:rsidRDefault="00312C76" w:rsidP="007E0BCD">
            <w:pPr>
              <w:pStyle w:val="TAL"/>
              <w:rPr>
                <w:noProof/>
              </w:rPr>
            </w:pPr>
          </w:p>
        </w:tc>
        <w:tc>
          <w:tcPr>
            <w:tcW w:w="1622" w:type="dxa"/>
            <w:shd w:val="clear" w:color="auto" w:fill="auto"/>
          </w:tcPr>
          <w:p w14:paraId="763370F4" w14:textId="77777777" w:rsidR="00312C76" w:rsidRPr="003167FF" w:rsidRDefault="00312C76" w:rsidP="007E0BCD">
            <w:pPr>
              <w:pStyle w:val="TAL"/>
              <w:rPr>
                <w:noProof/>
              </w:rPr>
            </w:pPr>
          </w:p>
        </w:tc>
        <w:tc>
          <w:tcPr>
            <w:tcW w:w="2959" w:type="dxa"/>
            <w:shd w:val="clear" w:color="auto" w:fill="auto"/>
          </w:tcPr>
          <w:p w14:paraId="2E8144D1" w14:textId="77777777" w:rsidR="00312C76" w:rsidRPr="003167FF" w:rsidRDefault="00312C76" w:rsidP="007E0BCD">
            <w:pPr>
              <w:pStyle w:val="TAL"/>
              <w:rPr>
                <w:noProof/>
              </w:rPr>
            </w:pPr>
            <w:r w:rsidRPr="003167FF">
              <w:rPr>
                <w:noProof/>
              </w:rPr>
              <w:t>CM-S</w:t>
            </w:r>
          </w:p>
        </w:tc>
        <w:tc>
          <w:tcPr>
            <w:tcW w:w="2960" w:type="dxa"/>
            <w:shd w:val="clear" w:color="auto" w:fill="auto"/>
          </w:tcPr>
          <w:p w14:paraId="3039C94A" w14:textId="77777777" w:rsidR="00312C76" w:rsidRPr="003167FF" w:rsidRDefault="00312C76" w:rsidP="007E0BCD">
            <w:pPr>
              <w:pStyle w:val="TAL"/>
              <w:rPr>
                <w:noProof/>
              </w:rPr>
            </w:pPr>
            <w:r w:rsidRPr="003167FF">
              <w:rPr>
                <w:noProof/>
              </w:rPr>
              <w:t>CSC-5</w:t>
            </w:r>
          </w:p>
        </w:tc>
      </w:tr>
      <w:tr w:rsidR="00312C76" w:rsidRPr="003167FF" w14:paraId="1BCBF40D" w14:textId="77777777" w:rsidTr="007E0BCD">
        <w:tc>
          <w:tcPr>
            <w:tcW w:w="2488" w:type="dxa"/>
          </w:tcPr>
          <w:p w14:paraId="7A30DA90" w14:textId="77777777" w:rsidR="00312C76" w:rsidRPr="003167FF" w:rsidRDefault="00312C76" w:rsidP="007E0BCD">
            <w:pPr>
              <w:pStyle w:val="TAL"/>
              <w:rPr>
                <w:noProof/>
              </w:rPr>
            </w:pPr>
          </w:p>
        </w:tc>
        <w:tc>
          <w:tcPr>
            <w:tcW w:w="1622" w:type="dxa"/>
            <w:shd w:val="clear" w:color="auto" w:fill="auto"/>
          </w:tcPr>
          <w:p w14:paraId="3F3DBD99" w14:textId="77777777" w:rsidR="00312C76" w:rsidRPr="003167FF" w:rsidRDefault="00312C76" w:rsidP="007E0BCD">
            <w:pPr>
              <w:pStyle w:val="TAL"/>
              <w:rPr>
                <w:noProof/>
              </w:rPr>
            </w:pPr>
          </w:p>
        </w:tc>
        <w:tc>
          <w:tcPr>
            <w:tcW w:w="2959" w:type="dxa"/>
            <w:shd w:val="clear" w:color="auto" w:fill="auto"/>
          </w:tcPr>
          <w:p w14:paraId="3E9F7704" w14:textId="77777777" w:rsidR="00312C76" w:rsidRPr="003167FF" w:rsidRDefault="00312C76" w:rsidP="007E0BCD">
            <w:pPr>
              <w:pStyle w:val="TAL"/>
              <w:rPr>
                <w:noProof/>
              </w:rPr>
            </w:pPr>
            <w:r w:rsidRPr="003167FF">
              <w:rPr>
                <w:noProof/>
              </w:rPr>
              <w:t>CM-C</w:t>
            </w:r>
          </w:p>
        </w:tc>
        <w:tc>
          <w:tcPr>
            <w:tcW w:w="2960" w:type="dxa"/>
            <w:shd w:val="clear" w:color="auto" w:fill="auto"/>
          </w:tcPr>
          <w:p w14:paraId="06A5A588" w14:textId="77777777" w:rsidR="00312C76" w:rsidRPr="003167FF" w:rsidRDefault="00312C76" w:rsidP="007E0BCD">
            <w:pPr>
              <w:pStyle w:val="TAL"/>
              <w:rPr>
                <w:noProof/>
              </w:rPr>
            </w:pPr>
            <w:r w:rsidRPr="003167FF">
              <w:rPr>
                <w:noProof/>
              </w:rPr>
              <w:t>Not defined</w:t>
            </w:r>
          </w:p>
        </w:tc>
      </w:tr>
      <w:tr w:rsidR="00312C76" w:rsidRPr="003167FF" w14:paraId="6E5F9563" w14:textId="77777777" w:rsidTr="007E0BCD">
        <w:tc>
          <w:tcPr>
            <w:tcW w:w="2488" w:type="dxa"/>
          </w:tcPr>
          <w:p w14:paraId="7A5E5F8D" w14:textId="77777777" w:rsidR="00312C76" w:rsidRPr="003167FF" w:rsidRDefault="00312C76" w:rsidP="007E0BCD">
            <w:pPr>
              <w:pStyle w:val="TAL"/>
              <w:rPr>
                <w:noProof/>
              </w:rPr>
            </w:pPr>
          </w:p>
        </w:tc>
        <w:tc>
          <w:tcPr>
            <w:tcW w:w="1622" w:type="dxa"/>
            <w:shd w:val="clear" w:color="auto" w:fill="auto"/>
          </w:tcPr>
          <w:p w14:paraId="11849358" w14:textId="77777777" w:rsidR="00312C76" w:rsidRPr="003167FF" w:rsidRDefault="00312C76" w:rsidP="007E0BCD">
            <w:pPr>
              <w:pStyle w:val="TAL"/>
              <w:rPr>
                <w:noProof/>
              </w:rPr>
            </w:pPr>
          </w:p>
        </w:tc>
        <w:tc>
          <w:tcPr>
            <w:tcW w:w="2959" w:type="dxa"/>
            <w:shd w:val="clear" w:color="auto" w:fill="auto"/>
          </w:tcPr>
          <w:p w14:paraId="261558D5" w14:textId="77777777" w:rsidR="00312C76" w:rsidRPr="003167FF" w:rsidRDefault="00312C76" w:rsidP="007E0BCD">
            <w:pPr>
              <w:pStyle w:val="TAL"/>
              <w:rPr>
                <w:noProof/>
              </w:rPr>
            </w:pPr>
            <w:r w:rsidRPr="003167FF">
              <w:rPr>
                <w:noProof/>
              </w:rPr>
              <w:t>CM-E</w:t>
            </w:r>
          </w:p>
        </w:tc>
        <w:tc>
          <w:tcPr>
            <w:tcW w:w="2960" w:type="dxa"/>
            <w:shd w:val="clear" w:color="auto" w:fill="auto"/>
          </w:tcPr>
          <w:p w14:paraId="1BFDB042" w14:textId="77777777" w:rsidR="00312C76" w:rsidRPr="003167FF" w:rsidRDefault="00312C76" w:rsidP="007E0BCD">
            <w:pPr>
              <w:pStyle w:val="TAL"/>
              <w:rPr>
                <w:noProof/>
              </w:rPr>
            </w:pPr>
            <w:r w:rsidRPr="003167FF">
              <w:rPr>
                <w:noProof/>
              </w:rPr>
              <w:t>CSC-17</w:t>
            </w:r>
          </w:p>
        </w:tc>
      </w:tr>
      <w:tr w:rsidR="00312C76" w:rsidRPr="003167FF" w14:paraId="526FE7BC" w14:textId="77777777" w:rsidTr="007E0BCD">
        <w:tc>
          <w:tcPr>
            <w:tcW w:w="2488" w:type="dxa"/>
          </w:tcPr>
          <w:p w14:paraId="63F2E6C2" w14:textId="77777777" w:rsidR="00312C76" w:rsidRPr="003167FF" w:rsidRDefault="00312C76" w:rsidP="007E0BCD">
            <w:pPr>
              <w:pStyle w:val="TAL"/>
              <w:rPr>
                <w:noProof/>
              </w:rPr>
            </w:pPr>
          </w:p>
        </w:tc>
        <w:tc>
          <w:tcPr>
            <w:tcW w:w="1622" w:type="dxa"/>
            <w:shd w:val="clear" w:color="auto" w:fill="auto"/>
          </w:tcPr>
          <w:p w14:paraId="788B7A9D" w14:textId="77777777" w:rsidR="00312C76" w:rsidRPr="003167FF" w:rsidRDefault="00312C76" w:rsidP="007E0BCD">
            <w:pPr>
              <w:pStyle w:val="TAL"/>
              <w:rPr>
                <w:noProof/>
              </w:rPr>
            </w:pPr>
          </w:p>
        </w:tc>
        <w:tc>
          <w:tcPr>
            <w:tcW w:w="2959" w:type="dxa"/>
            <w:shd w:val="clear" w:color="auto" w:fill="auto"/>
          </w:tcPr>
          <w:p w14:paraId="19EBC695" w14:textId="77777777" w:rsidR="00312C76" w:rsidRPr="003167FF" w:rsidRDefault="00312C76" w:rsidP="007E0BCD">
            <w:pPr>
              <w:pStyle w:val="TAL"/>
              <w:rPr>
                <w:noProof/>
              </w:rPr>
            </w:pPr>
            <w:r w:rsidRPr="003167FF">
              <w:rPr>
                <w:noProof/>
              </w:rPr>
              <w:t>CM-PC5</w:t>
            </w:r>
          </w:p>
        </w:tc>
        <w:tc>
          <w:tcPr>
            <w:tcW w:w="2960" w:type="dxa"/>
            <w:shd w:val="clear" w:color="auto" w:fill="auto"/>
          </w:tcPr>
          <w:p w14:paraId="052E0B30" w14:textId="77777777" w:rsidR="00312C76" w:rsidRPr="003167FF" w:rsidRDefault="00312C76" w:rsidP="007E0BCD">
            <w:pPr>
              <w:pStyle w:val="TAL"/>
              <w:rPr>
                <w:noProof/>
              </w:rPr>
            </w:pPr>
            <w:r w:rsidRPr="003167FF">
              <w:rPr>
                <w:noProof/>
              </w:rPr>
              <w:t>CSC-11</w:t>
            </w:r>
          </w:p>
        </w:tc>
      </w:tr>
      <w:tr w:rsidR="00312C76" w:rsidRPr="003167FF" w14:paraId="19BD20DE" w14:textId="77777777" w:rsidTr="007E0BCD">
        <w:tc>
          <w:tcPr>
            <w:tcW w:w="2488" w:type="dxa"/>
          </w:tcPr>
          <w:p w14:paraId="2A19F316" w14:textId="77777777" w:rsidR="00312C76" w:rsidRPr="003167FF" w:rsidRDefault="00312C76" w:rsidP="007E0BCD">
            <w:pPr>
              <w:pStyle w:val="TAL"/>
              <w:rPr>
                <w:noProof/>
              </w:rPr>
            </w:pPr>
            <w:r w:rsidRPr="003167FF">
              <w:rPr>
                <w:noProof/>
              </w:rPr>
              <w:t>Identity management</w:t>
            </w:r>
          </w:p>
        </w:tc>
        <w:tc>
          <w:tcPr>
            <w:tcW w:w="1622" w:type="dxa"/>
            <w:shd w:val="clear" w:color="auto" w:fill="auto"/>
          </w:tcPr>
          <w:p w14:paraId="408F5A0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567D7983" w14:textId="77777777" w:rsidR="00312C76" w:rsidRPr="003167FF" w:rsidRDefault="00312C76" w:rsidP="007E0BCD">
            <w:pPr>
              <w:pStyle w:val="TAL"/>
              <w:rPr>
                <w:noProof/>
              </w:rPr>
            </w:pPr>
            <w:r w:rsidRPr="003167FF">
              <w:rPr>
                <w:noProof/>
              </w:rPr>
              <w:t>Identity management client</w:t>
            </w:r>
          </w:p>
        </w:tc>
        <w:tc>
          <w:tcPr>
            <w:tcW w:w="2960" w:type="dxa"/>
            <w:shd w:val="clear" w:color="auto" w:fill="auto"/>
          </w:tcPr>
          <w:p w14:paraId="26AB6E8F" w14:textId="77777777" w:rsidR="00312C76" w:rsidRPr="003167FF" w:rsidRDefault="00312C76" w:rsidP="007E0BCD">
            <w:pPr>
              <w:pStyle w:val="TAL"/>
              <w:rPr>
                <w:noProof/>
              </w:rPr>
            </w:pPr>
            <w:r w:rsidRPr="003167FF">
              <w:rPr>
                <w:noProof/>
              </w:rPr>
              <w:t>Identity management client</w:t>
            </w:r>
          </w:p>
        </w:tc>
      </w:tr>
      <w:tr w:rsidR="00312C76" w:rsidRPr="003167FF" w14:paraId="4A099F20" w14:textId="77777777" w:rsidTr="007E0BCD">
        <w:tc>
          <w:tcPr>
            <w:tcW w:w="2488" w:type="dxa"/>
          </w:tcPr>
          <w:p w14:paraId="07A2B1FA" w14:textId="77777777" w:rsidR="00312C76" w:rsidRPr="003167FF" w:rsidRDefault="00312C76" w:rsidP="007E0BCD">
            <w:pPr>
              <w:pStyle w:val="TAL"/>
              <w:rPr>
                <w:noProof/>
              </w:rPr>
            </w:pPr>
          </w:p>
        </w:tc>
        <w:tc>
          <w:tcPr>
            <w:tcW w:w="1622" w:type="dxa"/>
            <w:shd w:val="clear" w:color="auto" w:fill="auto"/>
          </w:tcPr>
          <w:p w14:paraId="079288AF" w14:textId="77777777" w:rsidR="00312C76" w:rsidRPr="003167FF" w:rsidRDefault="00312C76" w:rsidP="007E0BCD">
            <w:pPr>
              <w:pStyle w:val="TAL"/>
              <w:rPr>
                <w:noProof/>
              </w:rPr>
            </w:pPr>
          </w:p>
        </w:tc>
        <w:tc>
          <w:tcPr>
            <w:tcW w:w="2959" w:type="dxa"/>
            <w:shd w:val="clear" w:color="auto" w:fill="auto"/>
          </w:tcPr>
          <w:p w14:paraId="1B925248" w14:textId="77777777" w:rsidR="00312C76" w:rsidRPr="003167FF" w:rsidRDefault="00312C76" w:rsidP="007E0BCD">
            <w:pPr>
              <w:pStyle w:val="TAL"/>
              <w:rPr>
                <w:noProof/>
              </w:rPr>
            </w:pPr>
            <w:r w:rsidRPr="003167FF">
              <w:rPr>
                <w:noProof/>
              </w:rPr>
              <w:t>Identity management server</w:t>
            </w:r>
          </w:p>
        </w:tc>
        <w:tc>
          <w:tcPr>
            <w:tcW w:w="2960" w:type="dxa"/>
            <w:shd w:val="clear" w:color="auto" w:fill="auto"/>
          </w:tcPr>
          <w:p w14:paraId="576B4A2E" w14:textId="77777777" w:rsidR="00312C76" w:rsidRPr="003167FF" w:rsidRDefault="00312C76" w:rsidP="007E0BCD">
            <w:pPr>
              <w:pStyle w:val="TAL"/>
              <w:rPr>
                <w:noProof/>
              </w:rPr>
            </w:pPr>
            <w:r w:rsidRPr="003167FF">
              <w:rPr>
                <w:noProof/>
              </w:rPr>
              <w:t>Identity management server</w:t>
            </w:r>
          </w:p>
        </w:tc>
      </w:tr>
      <w:tr w:rsidR="00312C76" w:rsidRPr="003167FF" w14:paraId="63FBE00B" w14:textId="77777777" w:rsidTr="007E0BCD">
        <w:tc>
          <w:tcPr>
            <w:tcW w:w="2488" w:type="dxa"/>
          </w:tcPr>
          <w:p w14:paraId="6E2A7559" w14:textId="77777777" w:rsidR="00312C76" w:rsidRPr="003167FF" w:rsidRDefault="00312C76" w:rsidP="007E0BCD">
            <w:pPr>
              <w:pStyle w:val="TAL"/>
              <w:rPr>
                <w:noProof/>
              </w:rPr>
            </w:pPr>
          </w:p>
        </w:tc>
        <w:tc>
          <w:tcPr>
            <w:tcW w:w="1622" w:type="dxa"/>
            <w:shd w:val="clear" w:color="auto" w:fill="auto"/>
          </w:tcPr>
          <w:p w14:paraId="6DE4D8A8"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7F5892A6" w14:textId="77777777" w:rsidR="00312C76" w:rsidRPr="003167FF" w:rsidRDefault="00312C76" w:rsidP="007E0BCD">
            <w:pPr>
              <w:pStyle w:val="TAL"/>
              <w:rPr>
                <w:noProof/>
              </w:rPr>
            </w:pPr>
            <w:r w:rsidRPr="003167FF">
              <w:rPr>
                <w:noProof/>
              </w:rPr>
              <w:t>IM-UU</w:t>
            </w:r>
          </w:p>
        </w:tc>
        <w:tc>
          <w:tcPr>
            <w:tcW w:w="2960" w:type="dxa"/>
            <w:shd w:val="clear" w:color="auto" w:fill="auto"/>
          </w:tcPr>
          <w:p w14:paraId="03FEE09F" w14:textId="77777777" w:rsidR="00312C76" w:rsidRPr="003167FF" w:rsidRDefault="00312C76" w:rsidP="007E0BCD">
            <w:pPr>
              <w:pStyle w:val="TAL"/>
              <w:rPr>
                <w:noProof/>
              </w:rPr>
            </w:pPr>
            <w:r w:rsidRPr="003167FF">
              <w:rPr>
                <w:noProof/>
              </w:rPr>
              <w:t>CSC-1</w:t>
            </w:r>
          </w:p>
        </w:tc>
      </w:tr>
      <w:tr w:rsidR="00312C76" w:rsidRPr="003167FF" w14:paraId="6D7EBD75" w14:textId="77777777" w:rsidTr="007E0BCD">
        <w:tc>
          <w:tcPr>
            <w:tcW w:w="2488" w:type="dxa"/>
          </w:tcPr>
          <w:p w14:paraId="50CEED3F" w14:textId="77777777" w:rsidR="00312C76" w:rsidRPr="003167FF" w:rsidRDefault="00312C76" w:rsidP="007E0BCD">
            <w:pPr>
              <w:pStyle w:val="TAL"/>
              <w:rPr>
                <w:noProof/>
              </w:rPr>
            </w:pPr>
          </w:p>
        </w:tc>
        <w:tc>
          <w:tcPr>
            <w:tcW w:w="1622" w:type="dxa"/>
            <w:shd w:val="clear" w:color="auto" w:fill="auto"/>
          </w:tcPr>
          <w:p w14:paraId="2D706F44" w14:textId="77777777" w:rsidR="00312C76" w:rsidRPr="003167FF" w:rsidRDefault="00312C76" w:rsidP="007E0BCD">
            <w:pPr>
              <w:pStyle w:val="TAL"/>
              <w:rPr>
                <w:noProof/>
              </w:rPr>
            </w:pPr>
          </w:p>
        </w:tc>
        <w:tc>
          <w:tcPr>
            <w:tcW w:w="2959" w:type="dxa"/>
            <w:shd w:val="clear" w:color="auto" w:fill="auto"/>
          </w:tcPr>
          <w:p w14:paraId="4D695453" w14:textId="77777777" w:rsidR="00312C76" w:rsidRPr="003167FF" w:rsidRDefault="00312C76" w:rsidP="007E0BCD">
            <w:pPr>
              <w:pStyle w:val="TAL"/>
              <w:rPr>
                <w:noProof/>
              </w:rPr>
            </w:pPr>
            <w:r w:rsidRPr="003167FF">
              <w:rPr>
                <w:noProof/>
              </w:rPr>
              <w:t>IM-S</w:t>
            </w:r>
          </w:p>
        </w:tc>
        <w:tc>
          <w:tcPr>
            <w:tcW w:w="2960" w:type="dxa"/>
            <w:shd w:val="clear" w:color="auto" w:fill="auto"/>
          </w:tcPr>
          <w:p w14:paraId="5CD4DF13" w14:textId="77777777" w:rsidR="00312C76" w:rsidRPr="003167FF" w:rsidRDefault="00312C76" w:rsidP="007E0BCD">
            <w:pPr>
              <w:pStyle w:val="TAL"/>
              <w:rPr>
                <w:noProof/>
              </w:rPr>
            </w:pPr>
            <w:r w:rsidRPr="003167FF">
              <w:rPr>
                <w:noProof/>
              </w:rPr>
              <w:t>Not defined</w:t>
            </w:r>
          </w:p>
        </w:tc>
      </w:tr>
      <w:tr w:rsidR="00312C76" w:rsidRPr="003167FF" w14:paraId="32B6F98C" w14:textId="77777777" w:rsidTr="007E0BCD">
        <w:tc>
          <w:tcPr>
            <w:tcW w:w="2488" w:type="dxa"/>
          </w:tcPr>
          <w:p w14:paraId="32371E60" w14:textId="77777777" w:rsidR="00312C76" w:rsidRPr="003167FF" w:rsidRDefault="00312C76" w:rsidP="007E0BCD">
            <w:pPr>
              <w:pStyle w:val="TAL"/>
              <w:rPr>
                <w:noProof/>
              </w:rPr>
            </w:pPr>
          </w:p>
        </w:tc>
        <w:tc>
          <w:tcPr>
            <w:tcW w:w="1622" w:type="dxa"/>
            <w:shd w:val="clear" w:color="auto" w:fill="auto"/>
          </w:tcPr>
          <w:p w14:paraId="07951FDF" w14:textId="77777777" w:rsidR="00312C76" w:rsidRPr="003167FF" w:rsidRDefault="00312C76" w:rsidP="007E0BCD">
            <w:pPr>
              <w:pStyle w:val="TAL"/>
              <w:rPr>
                <w:noProof/>
              </w:rPr>
            </w:pPr>
          </w:p>
        </w:tc>
        <w:tc>
          <w:tcPr>
            <w:tcW w:w="2959" w:type="dxa"/>
            <w:shd w:val="clear" w:color="auto" w:fill="auto"/>
          </w:tcPr>
          <w:p w14:paraId="7EF45D10" w14:textId="77777777" w:rsidR="00312C76" w:rsidRPr="003167FF" w:rsidRDefault="00312C76" w:rsidP="007E0BCD">
            <w:pPr>
              <w:pStyle w:val="TAL"/>
              <w:rPr>
                <w:noProof/>
              </w:rPr>
            </w:pPr>
            <w:r w:rsidRPr="003167FF">
              <w:rPr>
                <w:noProof/>
              </w:rPr>
              <w:t>IM-C</w:t>
            </w:r>
          </w:p>
        </w:tc>
        <w:tc>
          <w:tcPr>
            <w:tcW w:w="2960" w:type="dxa"/>
            <w:shd w:val="clear" w:color="auto" w:fill="auto"/>
          </w:tcPr>
          <w:p w14:paraId="7FA331B5" w14:textId="77777777" w:rsidR="00312C76" w:rsidRPr="003167FF" w:rsidRDefault="00312C76" w:rsidP="007E0BCD">
            <w:pPr>
              <w:pStyle w:val="TAL"/>
              <w:rPr>
                <w:noProof/>
              </w:rPr>
            </w:pPr>
            <w:r w:rsidRPr="003167FF">
              <w:rPr>
                <w:noProof/>
              </w:rPr>
              <w:t>Not defined</w:t>
            </w:r>
          </w:p>
        </w:tc>
      </w:tr>
      <w:tr w:rsidR="00312C76" w:rsidRPr="003167FF" w14:paraId="73FBFF78" w14:textId="77777777" w:rsidTr="007E0BCD">
        <w:tc>
          <w:tcPr>
            <w:tcW w:w="2488" w:type="dxa"/>
          </w:tcPr>
          <w:p w14:paraId="30902F06" w14:textId="77777777" w:rsidR="00312C76" w:rsidRPr="003167FF" w:rsidRDefault="00312C76" w:rsidP="007E0BCD">
            <w:pPr>
              <w:pStyle w:val="TAL"/>
              <w:rPr>
                <w:noProof/>
              </w:rPr>
            </w:pPr>
          </w:p>
        </w:tc>
        <w:tc>
          <w:tcPr>
            <w:tcW w:w="1622" w:type="dxa"/>
            <w:shd w:val="clear" w:color="auto" w:fill="auto"/>
          </w:tcPr>
          <w:p w14:paraId="2668D7BE" w14:textId="77777777" w:rsidR="00312C76" w:rsidRPr="003167FF" w:rsidRDefault="00312C76" w:rsidP="007E0BCD">
            <w:pPr>
              <w:pStyle w:val="TAL"/>
              <w:rPr>
                <w:noProof/>
              </w:rPr>
            </w:pPr>
          </w:p>
        </w:tc>
        <w:tc>
          <w:tcPr>
            <w:tcW w:w="2959" w:type="dxa"/>
            <w:shd w:val="clear" w:color="auto" w:fill="auto"/>
          </w:tcPr>
          <w:p w14:paraId="1F295058" w14:textId="77777777" w:rsidR="00312C76" w:rsidRPr="003167FF" w:rsidRDefault="00312C76" w:rsidP="007E0BCD">
            <w:pPr>
              <w:pStyle w:val="TAL"/>
              <w:rPr>
                <w:noProof/>
              </w:rPr>
            </w:pPr>
            <w:r w:rsidRPr="003167FF">
              <w:rPr>
                <w:noProof/>
              </w:rPr>
              <w:t>IM-E</w:t>
            </w:r>
          </w:p>
        </w:tc>
        <w:tc>
          <w:tcPr>
            <w:tcW w:w="2960" w:type="dxa"/>
            <w:shd w:val="clear" w:color="auto" w:fill="auto"/>
          </w:tcPr>
          <w:p w14:paraId="0EFBFBEA" w14:textId="77777777" w:rsidR="00312C76" w:rsidRPr="003167FF" w:rsidRDefault="00312C76" w:rsidP="007E0BCD">
            <w:pPr>
              <w:pStyle w:val="TAL"/>
              <w:rPr>
                <w:noProof/>
              </w:rPr>
            </w:pPr>
            <w:r w:rsidRPr="003167FF">
              <w:rPr>
                <w:noProof/>
              </w:rPr>
              <w:t>Not defined</w:t>
            </w:r>
          </w:p>
        </w:tc>
      </w:tr>
      <w:tr w:rsidR="00312C76" w:rsidRPr="003167FF" w14:paraId="053BA00F" w14:textId="77777777" w:rsidTr="007E0BCD">
        <w:tc>
          <w:tcPr>
            <w:tcW w:w="2488" w:type="dxa"/>
          </w:tcPr>
          <w:p w14:paraId="25849907" w14:textId="77777777" w:rsidR="00312C76" w:rsidRPr="003167FF" w:rsidRDefault="00312C76" w:rsidP="007E0BCD">
            <w:pPr>
              <w:pStyle w:val="TAL"/>
              <w:rPr>
                <w:noProof/>
              </w:rPr>
            </w:pPr>
          </w:p>
        </w:tc>
        <w:tc>
          <w:tcPr>
            <w:tcW w:w="1622" w:type="dxa"/>
            <w:shd w:val="clear" w:color="auto" w:fill="auto"/>
          </w:tcPr>
          <w:p w14:paraId="6AEF73E3" w14:textId="77777777" w:rsidR="00312C76" w:rsidRPr="003167FF" w:rsidRDefault="00312C76" w:rsidP="007E0BCD">
            <w:pPr>
              <w:pStyle w:val="TAL"/>
              <w:rPr>
                <w:noProof/>
              </w:rPr>
            </w:pPr>
          </w:p>
        </w:tc>
        <w:tc>
          <w:tcPr>
            <w:tcW w:w="2959" w:type="dxa"/>
            <w:shd w:val="clear" w:color="auto" w:fill="auto"/>
          </w:tcPr>
          <w:p w14:paraId="7F3DBD34" w14:textId="77777777" w:rsidR="00312C76" w:rsidRPr="003167FF" w:rsidRDefault="00312C76" w:rsidP="007E0BCD">
            <w:pPr>
              <w:pStyle w:val="TAL"/>
              <w:rPr>
                <w:noProof/>
              </w:rPr>
            </w:pPr>
            <w:r w:rsidRPr="003167FF">
              <w:rPr>
                <w:noProof/>
              </w:rPr>
              <w:t>IM-PC5</w:t>
            </w:r>
          </w:p>
        </w:tc>
        <w:tc>
          <w:tcPr>
            <w:tcW w:w="2960" w:type="dxa"/>
            <w:shd w:val="clear" w:color="auto" w:fill="auto"/>
          </w:tcPr>
          <w:p w14:paraId="7E9069E6" w14:textId="77777777" w:rsidR="00312C76" w:rsidRPr="003167FF" w:rsidRDefault="00312C76" w:rsidP="007E0BCD">
            <w:pPr>
              <w:pStyle w:val="TAL"/>
              <w:rPr>
                <w:noProof/>
              </w:rPr>
            </w:pPr>
            <w:r w:rsidRPr="003167FF">
              <w:rPr>
                <w:noProof/>
              </w:rPr>
              <w:t>Not defined</w:t>
            </w:r>
          </w:p>
        </w:tc>
      </w:tr>
      <w:tr w:rsidR="00312C76" w:rsidRPr="003167FF" w14:paraId="42BAE3DC" w14:textId="77777777" w:rsidTr="007E0BCD">
        <w:tc>
          <w:tcPr>
            <w:tcW w:w="2488" w:type="dxa"/>
          </w:tcPr>
          <w:p w14:paraId="5B780A88" w14:textId="77777777" w:rsidR="00312C76" w:rsidRPr="003167FF" w:rsidRDefault="00312C76" w:rsidP="007E0BCD">
            <w:pPr>
              <w:pStyle w:val="TAL"/>
              <w:rPr>
                <w:noProof/>
              </w:rPr>
            </w:pPr>
            <w:r w:rsidRPr="003167FF">
              <w:rPr>
                <w:noProof/>
              </w:rPr>
              <w:t>Key management</w:t>
            </w:r>
          </w:p>
        </w:tc>
        <w:tc>
          <w:tcPr>
            <w:tcW w:w="1622" w:type="dxa"/>
            <w:shd w:val="clear" w:color="auto" w:fill="auto"/>
          </w:tcPr>
          <w:p w14:paraId="2738EE41"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4E190E33" w14:textId="77777777" w:rsidR="00312C76" w:rsidRPr="003167FF" w:rsidRDefault="00312C76" w:rsidP="007E0BCD">
            <w:pPr>
              <w:pStyle w:val="TAL"/>
              <w:rPr>
                <w:noProof/>
              </w:rPr>
            </w:pPr>
            <w:r w:rsidRPr="003167FF">
              <w:rPr>
                <w:noProof/>
              </w:rPr>
              <w:t>Key management client</w:t>
            </w:r>
          </w:p>
        </w:tc>
        <w:tc>
          <w:tcPr>
            <w:tcW w:w="2960" w:type="dxa"/>
            <w:shd w:val="clear" w:color="auto" w:fill="auto"/>
          </w:tcPr>
          <w:p w14:paraId="3242AB85" w14:textId="77777777" w:rsidR="00312C76" w:rsidRPr="003167FF" w:rsidRDefault="00312C76" w:rsidP="007E0BCD">
            <w:pPr>
              <w:pStyle w:val="TAL"/>
              <w:rPr>
                <w:noProof/>
              </w:rPr>
            </w:pPr>
            <w:r w:rsidRPr="003167FF">
              <w:rPr>
                <w:noProof/>
              </w:rPr>
              <w:t>Key management client</w:t>
            </w:r>
          </w:p>
        </w:tc>
      </w:tr>
      <w:tr w:rsidR="00312C76" w:rsidRPr="003167FF" w14:paraId="39C1EC28" w14:textId="77777777" w:rsidTr="007E0BCD">
        <w:tc>
          <w:tcPr>
            <w:tcW w:w="2488" w:type="dxa"/>
          </w:tcPr>
          <w:p w14:paraId="16C440E5" w14:textId="77777777" w:rsidR="00312C76" w:rsidRPr="003167FF" w:rsidRDefault="00312C76" w:rsidP="007E0BCD">
            <w:pPr>
              <w:pStyle w:val="TAL"/>
              <w:rPr>
                <w:noProof/>
              </w:rPr>
            </w:pPr>
          </w:p>
        </w:tc>
        <w:tc>
          <w:tcPr>
            <w:tcW w:w="1622" w:type="dxa"/>
            <w:shd w:val="clear" w:color="auto" w:fill="auto"/>
          </w:tcPr>
          <w:p w14:paraId="01FA6018" w14:textId="77777777" w:rsidR="00312C76" w:rsidRPr="003167FF" w:rsidRDefault="00312C76" w:rsidP="007E0BCD">
            <w:pPr>
              <w:pStyle w:val="TAL"/>
              <w:rPr>
                <w:noProof/>
              </w:rPr>
            </w:pPr>
          </w:p>
        </w:tc>
        <w:tc>
          <w:tcPr>
            <w:tcW w:w="2959" w:type="dxa"/>
            <w:shd w:val="clear" w:color="auto" w:fill="auto"/>
          </w:tcPr>
          <w:p w14:paraId="7D453675" w14:textId="77777777" w:rsidR="00312C76" w:rsidRPr="003167FF" w:rsidRDefault="00312C76" w:rsidP="007E0BCD">
            <w:pPr>
              <w:pStyle w:val="TAL"/>
              <w:rPr>
                <w:noProof/>
              </w:rPr>
            </w:pPr>
            <w:r w:rsidRPr="003167FF">
              <w:rPr>
                <w:noProof/>
              </w:rPr>
              <w:t>Key management server</w:t>
            </w:r>
          </w:p>
        </w:tc>
        <w:tc>
          <w:tcPr>
            <w:tcW w:w="2960" w:type="dxa"/>
            <w:shd w:val="clear" w:color="auto" w:fill="auto"/>
          </w:tcPr>
          <w:p w14:paraId="63471A1E" w14:textId="77777777" w:rsidR="00312C76" w:rsidRPr="003167FF" w:rsidRDefault="00312C76" w:rsidP="007E0BCD">
            <w:pPr>
              <w:pStyle w:val="TAL"/>
              <w:rPr>
                <w:noProof/>
              </w:rPr>
            </w:pPr>
            <w:r w:rsidRPr="003167FF">
              <w:rPr>
                <w:noProof/>
              </w:rPr>
              <w:t>Key management server</w:t>
            </w:r>
          </w:p>
        </w:tc>
      </w:tr>
      <w:tr w:rsidR="00312C76" w:rsidRPr="003167FF" w14:paraId="12460241" w14:textId="77777777" w:rsidTr="007E0BCD">
        <w:tc>
          <w:tcPr>
            <w:tcW w:w="2488" w:type="dxa"/>
          </w:tcPr>
          <w:p w14:paraId="5F8D8CA7" w14:textId="77777777" w:rsidR="00312C76" w:rsidRPr="003167FF" w:rsidRDefault="00312C76" w:rsidP="007E0BCD">
            <w:pPr>
              <w:pStyle w:val="TAL"/>
              <w:rPr>
                <w:noProof/>
              </w:rPr>
            </w:pPr>
          </w:p>
        </w:tc>
        <w:tc>
          <w:tcPr>
            <w:tcW w:w="1622" w:type="dxa"/>
            <w:shd w:val="clear" w:color="auto" w:fill="auto"/>
          </w:tcPr>
          <w:p w14:paraId="5459BF81"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21493BA" w14:textId="77777777" w:rsidR="00312C76" w:rsidRPr="003167FF" w:rsidRDefault="00312C76" w:rsidP="007E0BCD">
            <w:pPr>
              <w:pStyle w:val="TAL"/>
              <w:rPr>
                <w:noProof/>
              </w:rPr>
            </w:pPr>
            <w:r w:rsidRPr="003167FF">
              <w:rPr>
                <w:noProof/>
              </w:rPr>
              <w:t>KM-UU</w:t>
            </w:r>
          </w:p>
        </w:tc>
        <w:tc>
          <w:tcPr>
            <w:tcW w:w="2960" w:type="dxa"/>
            <w:shd w:val="clear" w:color="auto" w:fill="auto"/>
          </w:tcPr>
          <w:p w14:paraId="3A741492" w14:textId="77777777" w:rsidR="00312C76" w:rsidRPr="003167FF" w:rsidRDefault="00312C76" w:rsidP="007E0BCD">
            <w:pPr>
              <w:pStyle w:val="TAL"/>
              <w:rPr>
                <w:noProof/>
              </w:rPr>
            </w:pPr>
            <w:r w:rsidRPr="003167FF">
              <w:rPr>
                <w:noProof/>
              </w:rPr>
              <w:t>CSC-8</w:t>
            </w:r>
          </w:p>
        </w:tc>
      </w:tr>
      <w:tr w:rsidR="00312C76" w:rsidRPr="003167FF" w14:paraId="473DEA18" w14:textId="77777777" w:rsidTr="007E0BCD">
        <w:tc>
          <w:tcPr>
            <w:tcW w:w="2488" w:type="dxa"/>
          </w:tcPr>
          <w:p w14:paraId="22D12998" w14:textId="77777777" w:rsidR="00312C76" w:rsidRPr="003167FF" w:rsidRDefault="00312C76" w:rsidP="007E0BCD">
            <w:pPr>
              <w:pStyle w:val="TAL"/>
              <w:rPr>
                <w:noProof/>
              </w:rPr>
            </w:pPr>
          </w:p>
        </w:tc>
        <w:tc>
          <w:tcPr>
            <w:tcW w:w="1622" w:type="dxa"/>
            <w:shd w:val="clear" w:color="auto" w:fill="auto"/>
          </w:tcPr>
          <w:p w14:paraId="4D35659D" w14:textId="77777777" w:rsidR="00312C76" w:rsidRPr="003167FF" w:rsidRDefault="00312C76" w:rsidP="007E0BCD">
            <w:pPr>
              <w:pStyle w:val="TAL"/>
              <w:rPr>
                <w:noProof/>
              </w:rPr>
            </w:pPr>
          </w:p>
        </w:tc>
        <w:tc>
          <w:tcPr>
            <w:tcW w:w="2959" w:type="dxa"/>
            <w:shd w:val="clear" w:color="auto" w:fill="auto"/>
          </w:tcPr>
          <w:p w14:paraId="1488171F" w14:textId="77777777" w:rsidR="00312C76" w:rsidRPr="003167FF" w:rsidRDefault="00312C76" w:rsidP="007E0BCD">
            <w:pPr>
              <w:pStyle w:val="TAL"/>
              <w:rPr>
                <w:noProof/>
              </w:rPr>
            </w:pPr>
            <w:r w:rsidRPr="003167FF">
              <w:rPr>
                <w:noProof/>
              </w:rPr>
              <w:t>KM-S</w:t>
            </w:r>
          </w:p>
        </w:tc>
        <w:tc>
          <w:tcPr>
            <w:tcW w:w="2960" w:type="dxa"/>
            <w:shd w:val="clear" w:color="auto" w:fill="auto"/>
          </w:tcPr>
          <w:p w14:paraId="43EBC6FE" w14:textId="77777777" w:rsidR="00312C76" w:rsidRPr="003167FF" w:rsidRDefault="00312C76" w:rsidP="007E0BCD">
            <w:pPr>
              <w:pStyle w:val="TAL"/>
              <w:rPr>
                <w:noProof/>
              </w:rPr>
            </w:pPr>
            <w:r w:rsidRPr="003167FF">
              <w:rPr>
                <w:noProof/>
              </w:rPr>
              <w:t>CSC-9</w:t>
            </w:r>
          </w:p>
        </w:tc>
      </w:tr>
      <w:tr w:rsidR="00312C76" w:rsidRPr="003167FF" w14:paraId="5CE70D66" w14:textId="77777777" w:rsidTr="007E0BCD">
        <w:tc>
          <w:tcPr>
            <w:tcW w:w="2488" w:type="dxa"/>
          </w:tcPr>
          <w:p w14:paraId="2D4A832C" w14:textId="77777777" w:rsidR="00312C76" w:rsidRPr="003167FF" w:rsidRDefault="00312C76" w:rsidP="007E0BCD">
            <w:pPr>
              <w:pStyle w:val="TAL"/>
              <w:rPr>
                <w:noProof/>
              </w:rPr>
            </w:pPr>
          </w:p>
        </w:tc>
        <w:tc>
          <w:tcPr>
            <w:tcW w:w="1622" w:type="dxa"/>
            <w:shd w:val="clear" w:color="auto" w:fill="auto"/>
          </w:tcPr>
          <w:p w14:paraId="1E96EA68" w14:textId="77777777" w:rsidR="00312C76" w:rsidRPr="003167FF" w:rsidRDefault="00312C76" w:rsidP="007E0BCD">
            <w:pPr>
              <w:pStyle w:val="TAL"/>
              <w:rPr>
                <w:noProof/>
              </w:rPr>
            </w:pPr>
          </w:p>
        </w:tc>
        <w:tc>
          <w:tcPr>
            <w:tcW w:w="2959" w:type="dxa"/>
            <w:shd w:val="clear" w:color="auto" w:fill="auto"/>
          </w:tcPr>
          <w:p w14:paraId="1EAB4CD5" w14:textId="77777777" w:rsidR="00312C76" w:rsidRPr="003167FF" w:rsidRDefault="00312C76" w:rsidP="007E0BCD">
            <w:pPr>
              <w:pStyle w:val="TAL"/>
              <w:rPr>
                <w:noProof/>
              </w:rPr>
            </w:pPr>
            <w:r w:rsidRPr="003167FF">
              <w:rPr>
                <w:noProof/>
              </w:rPr>
              <w:t>KM-PC5</w:t>
            </w:r>
          </w:p>
        </w:tc>
        <w:tc>
          <w:tcPr>
            <w:tcW w:w="2960" w:type="dxa"/>
            <w:shd w:val="clear" w:color="auto" w:fill="auto"/>
          </w:tcPr>
          <w:p w14:paraId="2CAF51EF" w14:textId="77777777" w:rsidR="00312C76" w:rsidRPr="003167FF" w:rsidRDefault="00312C76" w:rsidP="007E0BCD">
            <w:pPr>
              <w:pStyle w:val="TAL"/>
              <w:rPr>
                <w:noProof/>
              </w:rPr>
            </w:pPr>
            <w:r w:rsidRPr="003167FF">
              <w:rPr>
                <w:noProof/>
              </w:rPr>
              <w:t>Not defined</w:t>
            </w:r>
          </w:p>
        </w:tc>
      </w:tr>
      <w:tr w:rsidR="00312C76" w:rsidRPr="003167FF" w14:paraId="157FE735" w14:textId="77777777" w:rsidTr="007E0BCD">
        <w:tc>
          <w:tcPr>
            <w:tcW w:w="2488" w:type="dxa"/>
          </w:tcPr>
          <w:p w14:paraId="26F9D826" w14:textId="77777777" w:rsidR="00312C76" w:rsidRPr="003167FF" w:rsidRDefault="00312C76" w:rsidP="007E0BCD">
            <w:pPr>
              <w:pStyle w:val="TAL"/>
              <w:rPr>
                <w:noProof/>
              </w:rPr>
            </w:pPr>
            <w:r w:rsidRPr="003167FF">
              <w:rPr>
                <w:noProof/>
              </w:rPr>
              <w:t>Network resource management</w:t>
            </w:r>
          </w:p>
        </w:tc>
        <w:tc>
          <w:tcPr>
            <w:tcW w:w="1622" w:type="dxa"/>
            <w:shd w:val="clear" w:color="auto" w:fill="auto"/>
          </w:tcPr>
          <w:p w14:paraId="59E5F854"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6749624" w14:textId="77777777" w:rsidR="00312C76" w:rsidRPr="003167FF" w:rsidRDefault="00312C76" w:rsidP="007E0BCD">
            <w:pPr>
              <w:pStyle w:val="TAL"/>
              <w:rPr>
                <w:noProof/>
              </w:rPr>
            </w:pPr>
            <w:r w:rsidRPr="003167FF">
              <w:rPr>
                <w:noProof/>
              </w:rPr>
              <w:t>Network resource management client</w:t>
            </w:r>
          </w:p>
        </w:tc>
        <w:tc>
          <w:tcPr>
            <w:tcW w:w="2960" w:type="dxa"/>
            <w:shd w:val="clear" w:color="auto" w:fill="auto"/>
          </w:tcPr>
          <w:p w14:paraId="21B0C4F0" w14:textId="37D8E951"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6B57BBB8" w14:textId="77777777" w:rsidTr="007E0BCD">
        <w:tc>
          <w:tcPr>
            <w:tcW w:w="2488" w:type="dxa"/>
          </w:tcPr>
          <w:p w14:paraId="66D5A2AF" w14:textId="77777777" w:rsidR="00312C76" w:rsidRPr="003167FF" w:rsidRDefault="00312C76" w:rsidP="007E0BCD">
            <w:pPr>
              <w:pStyle w:val="TAL"/>
              <w:rPr>
                <w:noProof/>
              </w:rPr>
            </w:pPr>
          </w:p>
        </w:tc>
        <w:tc>
          <w:tcPr>
            <w:tcW w:w="1622" w:type="dxa"/>
            <w:shd w:val="clear" w:color="auto" w:fill="auto"/>
          </w:tcPr>
          <w:p w14:paraId="2CCF09E3" w14:textId="77777777" w:rsidR="00312C76" w:rsidRPr="003167FF" w:rsidRDefault="00312C76" w:rsidP="007E0BCD">
            <w:pPr>
              <w:pStyle w:val="TAL"/>
              <w:rPr>
                <w:noProof/>
              </w:rPr>
            </w:pPr>
          </w:p>
        </w:tc>
        <w:tc>
          <w:tcPr>
            <w:tcW w:w="2959" w:type="dxa"/>
            <w:shd w:val="clear" w:color="auto" w:fill="auto"/>
          </w:tcPr>
          <w:p w14:paraId="1DBB1C0A" w14:textId="77777777" w:rsidR="00312C76" w:rsidRPr="003167FF" w:rsidRDefault="00312C76" w:rsidP="007E0BCD">
            <w:pPr>
              <w:pStyle w:val="TAL"/>
              <w:rPr>
                <w:noProof/>
              </w:rPr>
            </w:pPr>
            <w:r w:rsidRPr="003167FF">
              <w:rPr>
                <w:noProof/>
              </w:rPr>
              <w:t>Network resource management server</w:t>
            </w:r>
          </w:p>
        </w:tc>
        <w:tc>
          <w:tcPr>
            <w:tcW w:w="2960" w:type="dxa"/>
            <w:shd w:val="clear" w:color="auto" w:fill="auto"/>
          </w:tcPr>
          <w:p w14:paraId="2E2F658E" w14:textId="230D6D80"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18AEF77" w14:textId="77777777" w:rsidTr="007E0BCD">
        <w:tc>
          <w:tcPr>
            <w:tcW w:w="2488" w:type="dxa"/>
          </w:tcPr>
          <w:p w14:paraId="1FC97875" w14:textId="77777777" w:rsidR="00312C76" w:rsidRPr="003167FF" w:rsidRDefault="00312C76" w:rsidP="007E0BCD">
            <w:pPr>
              <w:pStyle w:val="TAL"/>
              <w:rPr>
                <w:noProof/>
              </w:rPr>
            </w:pPr>
          </w:p>
        </w:tc>
        <w:tc>
          <w:tcPr>
            <w:tcW w:w="1622" w:type="dxa"/>
            <w:shd w:val="clear" w:color="auto" w:fill="auto"/>
          </w:tcPr>
          <w:p w14:paraId="0F1EE8A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2FD0722A" w14:textId="77777777" w:rsidR="00312C76" w:rsidRPr="003167FF" w:rsidRDefault="00312C76" w:rsidP="007E0BCD">
            <w:pPr>
              <w:pStyle w:val="TAL"/>
              <w:rPr>
                <w:noProof/>
              </w:rPr>
            </w:pPr>
            <w:r w:rsidRPr="003167FF">
              <w:rPr>
                <w:noProof/>
              </w:rPr>
              <w:t>NRM-UU</w:t>
            </w:r>
          </w:p>
        </w:tc>
        <w:tc>
          <w:tcPr>
            <w:tcW w:w="2960" w:type="dxa"/>
            <w:shd w:val="clear" w:color="auto" w:fill="auto"/>
          </w:tcPr>
          <w:p w14:paraId="6AB875C5" w14:textId="5FD87F13"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EB49D7B" w14:textId="77777777" w:rsidTr="007E0BCD">
        <w:tc>
          <w:tcPr>
            <w:tcW w:w="2488" w:type="dxa"/>
          </w:tcPr>
          <w:p w14:paraId="0A118D76" w14:textId="77777777" w:rsidR="00312C76" w:rsidRPr="003167FF" w:rsidRDefault="00312C76" w:rsidP="007E0BCD">
            <w:pPr>
              <w:pStyle w:val="TAL"/>
              <w:rPr>
                <w:noProof/>
              </w:rPr>
            </w:pPr>
          </w:p>
        </w:tc>
        <w:tc>
          <w:tcPr>
            <w:tcW w:w="1622" w:type="dxa"/>
            <w:shd w:val="clear" w:color="auto" w:fill="auto"/>
          </w:tcPr>
          <w:p w14:paraId="5E6CAA8D" w14:textId="77777777" w:rsidR="00312C76" w:rsidRPr="003167FF" w:rsidRDefault="00312C76" w:rsidP="007E0BCD">
            <w:pPr>
              <w:pStyle w:val="TAL"/>
              <w:rPr>
                <w:noProof/>
              </w:rPr>
            </w:pPr>
          </w:p>
        </w:tc>
        <w:tc>
          <w:tcPr>
            <w:tcW w:w="2959" w:type="dxa"/>
            <w:shd w:val="clear" w:color="auto" w:fill="auto"/>
          </w:tcPr>
          <w:p w14:paraId="09D7D664" w14:textId="77777777" w:rsidR="00312C76" w:rsidRPr="003167FF" w:rsidRDefault="00312C76" w:rsidP="007E0BCD">
            <w:pPr>
              <w:pStyle w:val="TAL"/>
              <w:rPr>
                <w:noProof/>
              </w:rPr>
            </w:pPr>
            <w:r w:rsidRPr="003167FF">
              <w:rPr>
                <w:noProof/>
              </w:rPr>
              <w:t>NRM-S</w:t>
            </w:r>
          </w:p>
        </w:tc>
        <w:tc>
          <w:tcPr>
            <w:tcW w:w="2960" w:type="dxa"/>
            <w:shd w:val="clear" w:color="auto" w:fill="auto"/>
          </w:tcPr>
          <w:p w14:paraId="384874C6" w14:textId="77777777" w:rsidR="00312C76" w:rsidRPr="003167FF" w:rsidRDefault="00312C76" w:rsidP="007E0BCD">
            <w:pPr>
              <w:pStyle w:val="TAL"/>
              <w:rPr>
                <w:noProof/>
              </w:rPr>
            </w:pPr>
            <w:r w:rsidRPr="003167FF">
              <w:rPr>
                <w:noProof/>
              </w:rPr>
              <w:t>Not defined</w:t>
            </w:r>
          </w:p>
        </w:tc>
      </w:tr>
      <w:tr w:rsidR="00312C76" w:rsidRPr="003167FF" w14:paraId="721F6806" w14:textId="77777777" w:rsidTr="007E0BCD">
        <w:tc>
          <w:tcPr>
            <w:tcW w:w="2488" w:type="dxa"/>
          </w:tcPr>
          <w:p w14:paraId="020A5174" w14:textId="77777777" w:rsidR="00312C76" w:rsidRPr="003167FF" w:rsidRDefault="00312C76" w:rsidP="007E0BCD">
            <w:pPr>
              <w:pStyle w:val="TAL"/>
              <w:rPr>
                <w:noProof/>
              </w:rPr>
            </w:pPr>
          </w:p>
        </w:tc>
        <w:tc>
          <w:tcPr>
            <w:tcW w:w="1622" w:type="dxa"/>
            <w:shd w:val="clear" w:color="auto" w:fill="auto"/>
          </w:tcPr>
          <w:p w14:paraId="60E3737B" w14:textId="77777777" w:rsidR="00312C76" w:rsidRPr="003167FF" w:rsidRDefault="00312C76" w:rsidP="007E0BCD">
            <w:pPr>
              <w:pStyle w:val="TAL"/>
              <w:rPr>
                <w:noProof/>
              </w:rPr>
            </w:pPr>
          </w:p>
        </w:tc>
        <w:tc>
          <w:tcPr>
            <w:tcW w:w="2959" w:type="dxa"/>
            <w:shd w:val="clear" w:color="auto" w:fill="auto"/>
          </w:tcPr>
          <w:p w14:paraId="10D21333" w14:textId="77777777" w:rsidR="00312C76" w:rsidRPr="003167FF" w:rsidRDefault="00312C76" w:rsidP="007E0BCD">
            <w:pPr>
              <w:pStyle w:val="TAL"/>
              <w:rPr>
                <w:noProof/>
              </w:rPr>
            </w:pPr>
            <w:r w:rsidRPr="003167FF">
              <w:rPr>
                <w:noProof/>
              </w:rPr>
              <w:t>NRM-C</w:t>
            </w:r>
          </w:p>
        </w:tc>
        <w:tc>
          <w:tcPr>
            <w:tcW w:w="2960" w:type="dxa"/>
            <w:shd w:val="clear" w:color="auto" w:fill="auto"/>
          </w:tcPr>
          <w:p w14:paraId="66374A04" w14:textId="77777777" w:rsidR="00312C76" w:rsidRPr="003167FF" w:rsidRDefault="00312C76" w:rsidP="007E0BCD">
            <w:pPr>
              <w:pStyle w:val="TAL"/>
              <w:rPr>
                <w:noProof/>
              </w:rPr>
            </w:pPr>
            <w:r w:rsidRPr="003167FF">
              <w:rPr>
                <w:noProof/>
              </w:rPr>
              <w:t>Not defined</w:t>
            </w:r>
          </w:p>
        </w:tc>
      </w:tr>
      <w:tr w:rsidR="00312C76" w:rsidRPr="003167FF" w14:paraId="3ED8560C" w14:textId="77777777" w:rsidTr="007E0BCD">
        <w:tc>
          <w:tcPr>
            <w:tcW w:w="2488" w:type="dxa"/>
          </w:tcPr>
          <w:p w14:paraId="39E68F96" w14:textId="77777777" w:rsidR="00312C76" w:rsidRPr="003167FF" w:rsidRDefault="00312C76" w:rsidP="007E0BCD">
            <w:pPr>
              <w:pStyle w:val="TAL"/>
              <w:rPr>
                <w:noProof/>
              </w:rPr>
            </w:pPr>
          </w:p>
        </w:tc>
        <w:tc>
          <w:tcPr>
            <w:tcW w:w="1622" w:type="dxa"/>
            <w:shd w:val="clear" w:color="auto" w:fill="auto"/>
          </w:tcPr>
          <w:p w14:paraId="5D1F4C6D" w14:textId="77777777" w:rsidR="00312C76" w:rsidRPr="003167FF" w:rsidRDefault="00312C76" w:rsidP="007E0BCD">
            <w:pPr>
              <w:pStyle w:val="TAL"/>
              <w:rPr>
                <w:noProof/>
              </w:rPr>
            </w:pPr>
          </w:p>
        </w:tc>
        <w:tc>
          <w:tcPr>
            <w:tcW w:w="2959" w:type="dxa"/>
            <w:shd w:val="clear" w:color="auto" w:fill="auto"/>
          </w:tcPr>
          <w:p w14:paraId="14C3D0C2" w14:textId="77777777" w:rsidR="00312C76" w:rsidRPr="003167FF" w:rsidRDefault="00312C76" w:rsidP="007E0BCD">
            <w:pPr>
              <w:pStyle w:val="TAL"/>
              <w:rPr>
                <w:noProof/>
              </w:rPr>
            </w:pPr>
            <w:r w:rsidRPr="003167FF">
              <w:rPr>
                <w:noProof/>
              </w:rPr>
              <w:t>NRM-E</w:t>
            </w:r>
          </w:p>
        </w:tc>
        <w:tc>
          <w:tcPr>
            <w:tcW w:w="2960" w:type="dxa"/>
            <w:shd w:val="clear" w:color="auto" w:fill="auto"/>
          </w:tcPr>
          <w:p w14:paraId="372C702E" w14:textId="77777777" w:rsidR="00312C76" w:rsidRPr="003167FF" w:rsidRDefault="00312C76" w:rsidP="007E0BCD">
            <w:pPr>
              <w:pStyle w:val="TAL"/>
              <w:rPr>
                <w:noProof/>
              </w:rPr>
            </w:pPr>
            <w:r w:rsidRPr="003167FF">
              <w:rPr>
                <w:noProof/>
              </w:rPr>
              <w:t>Not defined</w:t>
            </w:r>
          </w:p>
        </w:tc>
      </w:tr>
      <w:tr w:rsidR="00312C76" w:rsidRPr="003167FF" w14:paraId="73206322" w14:textId="77777777" w:rsidTr="007E0BCD">
        <w:tc>
          <w:tcPr>
            <w:tcW w:w="2488" w:type="dxa"/>
          </w:tcPr>
          <w:p w14:paraId="0C69F330" w14:textId="77777777" w:rsidR="00312C76" w:rsidRPr="003167FF" w:rsidRDefault="00312C76" w:rsidP="007E0BCD">
            <w:pPr>
              <w:pStyle w:val="TAL"/>
              <w:rPr>
                <w:noProof/>
              </w:rPr>
            </w:pPr>
          </w:p>
        </w:tc>
        <w:tc>
          <w:tcPr>
            <w:tcW w:w="1622" w:type="dxa"/>
            <w:shd w:val="clear" w:color="auto" w:fill="auto"/>
          </w:tcPr>
          <w:p w14:paraId="57A33055" w14:textId="77777777" w:rsidR="00312C76" w:rsidRPr="003167FF" w:rsidRDefault="00312C76" w:rsidP="007E0BCD">
            <w:pPr>
              <w:pStyle w:val="TAL"/>
              <w:rPr>
                <w:noProof/>
              </w:rPr>
            </w:pPr>
          </w:p>
        </w:tc>
        <w:tc>
          <w:tcPr>
            <w:tcW w:w="2959" w:type="dxa"/>
            <w:shd w:val="clear" w:color="auto" w:fill="auto"/>
          </w:tcPr>
          <w:p w14:paraId="2A821A0D" w14:textId="77777777" w:rsidR="00312C76" w:rsidRPr="003167FF" w:rsidRDefault="00312C76" w:rsidP="007E0BCD">
            <w:pPr>
              <w:pStyle w:val="TAL"/>
              <w:rPr>
                <w:noProof/>
              </w:rPr>
            </w:pPr>
            <w:r w:rsidRPr="003167FF">
              <w:rPr>
                <w:noProof/>
              </w:rPr>
              <w:t>NRM-PC5</w:t>
            </w:r>
          </w:p>
        </w:tc>
        <w:tc>
          <w:tcPr>
            <w:tcW w:w="2960" w:type="dxa"/>
            <w:shd w:val="clear" w:color="auto" w:fill="auto"/>
          </w:tcPr>
          <w:p w14:paraId="5C2E3126" w14:textId="77777777" w:rsidR="00312C76" w:rsidRPr="003167FF" w:rsidRDefault="00312C76" w:rsidP="007E0BCD">
            <w:pPr>
              <w:pStyle w:val="TAL"/>
              <w:rPr>
                <w:noProof/>
              </w:rPr>
            </w:pPr>
            <w:r w:rsidRPr="003167FF">
              <w:rPr>
                <w:noProof/>
              </w:rPr>
              <w:t>Not defined</w:t>
            </w:r>
          </w:p>
        </w:tc>
      </w:tr>
      <w:tr w:rsidR="00312C76" w:rsidRPr="003167FF" w14:paraId="4648E044" w14:textId="77777777" w:rsidTr="007E0BCD">
        <w:tc>
          <w:tcPr>
            <w:tcW w:w="10029" w:type="dxa"/>
            <w:gridSpan w:val="4"/>
          </w:tcPr>
          <w:p w14:paraId="3C87F182" w14:textId="77777777" w:rsidR="00312C76" w:rsidRPr="003167FF" w:rsidRDefault="00312C76" w:rsidP="007E0BCD">
            <w:pPr>
              <w:pStyle w:val="TAN"/>
              <w:rPr>
                <w:lang w:eastAsia="zh-CN"/>
              </w:rPr>
            </w:pPr>
            <w:r w:rsidRPr="003167FF">
              <w:rPr>
                <w:lang w:eastAsia="zh-CN"/>
              </w:rPr>
              <w:t>NOTE:</w:t>
            </w:r>
            <w:r w:rsidRPr="003167FF">
              <w:rPr>
                <w:lang w:eastAsia="zh-CN"/>
              </w:rPr>
              <w:tab/>
              <w:t>Defined in the application layer for Mission Critical service (e.g. MCPTT).</w:t>
            </w:r>
          </w:p>
        </w:tc>
      </w:tr>
    </w:tbl>
    <w:p w14:paraId="74D07AF3" w14:textId="77777777" w:rsidR="00312C76" w:rsidRPr="003167FF" w:rsidRDefault="00312C76" w:rsidP="00312C76">
      <w:pPr>
        <w:rPr>
          <w:noProof/>
        </w:rPr>
      </w:pPr>
    </w:p>
    <w:p w14:paraId="7D09ABD8" w14:textId="77777777" w:rsidR="00312C76" w:rsidRPr="003167FF" w:rsidRDefault="00312C76" w:rsidP="00312C76">
      <w:pPr>
        <w:pStyle w:val="Heading9"/>
      </w:pPr>
      <w:bookmarkStart w:id="1935" w:name="_Toc59224978"/>
      <w:bookmarkStart w:id="1936" w:name="_Toc162886515"/>
      <w:r w:rsidRPr="003167FF">
        <w:t>Annex C (normative):</w:t>
      </w:r>
      <w:r w:rsidRPr="003167FF">
        <w:br/>
        <w:t xml:space="preserve">Protocol realizations of </w:t>
      </w:r>
      <w:bookmarkEnd w:id="1935"/>
      <w:r w:rsidRPr="003167FF">
        <w:t>LWP in the signalling control plane</w:t>
      </w:r>
      <w:bookmarkEnd w:id="1936"/>
    </w:p>
    <w:p w14:paraId="77126923" w14:textId="01410510" w:rsidR="00312C76" w:rsidRPr="003167FF" w:rsidRDefault="00312C76" w:rsidP="00312C76">
      <w:pPr>
        <w:pStyle w:val="Heading1"/>
      </w:pPr>
      <w:bookmarkStart w:id="1937" w:name="_Toc162886516"/>
      <w:r w:rsidRPr="003167FF">
        <w:t>C.1</w:t>
      </w:r>
      <w:r w:rsidR="007837A6" w:rsidRPr="003167FF">
        <w:tab/>
      </w:r>
      <w:r w:rsidRPr="003167FF">
        <w:t>General</w:t>
      </w:r>
      <w:bookmarkEnd w:id="1937"/>
    </w:p>
    <w:p w14:paraId="185864AB" w14:textId="77777777" w:rsidR="00312C76" w:rsidRPr="003167FF" w:rsidRDefault="00312C76" w:rsidP="00312C76">
      <w:r w:rsidRPr="003167FF">
        <w:t>This annex specifies protocol realizations of the light-weight protocol in the signalling control plane.</w:t>
      </w:r>
    </w:p>
    <w:p w14:paraId="121ABED4" w14:textId="77777777" w:rsidR="00312C76" w:rsidRPr="003167FF" w:rsidRDefault="00312C76" w:rsidP="00312C76">
      <w:pPr>
        <w:pStyle w:val="Heading1"/>
        <w:rPr>
          <w:noProof/>
        </w:rPr>
      </w:pPr>
      <w:bookmarkStart w:id="1938" w:name="_Toc162886517"/>
      <w:r w:rsidRPr="003167FF">
        <w:rPr>
          <w:noProof/>
        </w:rPr>
        <w:t>C.2</w:t>
      </w:r>
      <w:r w:rsidRPr="003167FF">
        <w:rPr>
          <w:noProof/>
        </w:rPr>
        <w:tab/>
        <w:t>Usage of CoAP as LWP</w:t>
      </w:r>
      <w:bookmarkEnd w:id="1938"/>
    </w:p>
    <w:p w14:paraId="2717822A" w14:textId="77777777" w:rsidR="00312C76" w:rsidRPr="003167FF" w:rsidRDefault="00312C76" w:rsidP="00312C76">
      <w:r w:rsidRPr="003167FF">
        <w:t>This clause specifies how the CoAP protocol shall be used to realize the generic light-weight protocol in the signalling control plane.</w:t>
      </w:r>
    </w:p>
    <w:p w14:paraId="4BE9531C" w14:textId="77777777" w:rsidR="00312C76" w:rsidRPr="003167FF" w:rsidRDefault="00312C76" w:rsidP="00312C76">
      <w:r w:rsidRPr="003167FF">
        <w:t>The Constrained Application Protocol (CoAP) is a light-weight protocol defined by IETF in RFC 7252 [32] and designed specifically for application layer communication for constrained devices. CoAP provides a request/response interaction model between application endpoints, supports built-in discovery of services and resources, and includes key concepts of the Web such as URIs and Internet media types. CoAP is designed to easily interface with HTTP for integration with the Web while meeting specialized requirements such as multicast support, very low overhead, and simplicity for constrained environments. RFC 7252 [32] specifies bindings to UDP and DTLS. IETF RFC 8323 [33] specifies bindings to TCP, WebSocket and TLS.</w:t>
      </w:r>
    </w:p>
    <w:p w14:paraId="51262872" w14:textId="77777777" w:rsidR="00312C76" w:rsidRPr="003167FF" w:rsidRDefault="00312C76" w:rsidP="00312C76">
      <w:pPr>
        <w:rPr>
          <w:noProof/>
        </w:rPr>
      </w:pPr>
      <w:r w:rsidRPr="003167FF">
        <w:t>Figure C.2-1 illustrates the functional model for the LWP signalling control plane when CoAP is used as the LWP.</w:t>
      </w:r>
      <w:r w:rsidRPr="003167FF">
        <w:rPr>
          <w:noProof/>
        </w:rPr>
        <w:t xml:space="preserve"> </w:t>
      </w:r>
    </w:p>
    <w:p w14:paraId="3FEA7DFF" w14:textId="77777777" w:rsidR="00312C76" w:rsidRPr="003167FF" w:rsidRDefault="00312C76" w:rsidP="00312C76"/>
    <w:p w14:paraId="21F07EA6" w14:textId="77777777" w:rsidR="00312C76" w:rsidRPr="003167FF" w:rsidRDefault="00312C76" w:rsidP="00312C76">
      <w:pPr>
        <w:pStyle w:val="TH"/>
      </w:pPr>
      <w:r w:rsidRPr="003167FF">
        <w:rPr>
          <w:noProof/>
        </w:rPr>
        <w:object w:dxaOrig="8211" w:dyaOrig="3461" w14:anchorId="6F61DA4F">
          <v:shape id="_x0000_i1189" type="#_x0000_t75" style="width:408.75pt;height:172.9pt" o:ole="">
            <v:imagedata r:id="rId345" o:title=""/>
          </v:shape>
          <o:OLEObject Type="Embed" ProgID="Visio.Drawing.15" ShapeID="_x0000_i1189" DrawAspect="Content" ObjectID="_1778736060" r:id="rId346"/>
        </w:object>
      </w:r>
    </w:p>
    <w:p w14:paraId="22376612" w14:textId="77777777" w:rsidR="00312C76" w:rsidRPr="003167FF" w:rsidRDefault="00312C76" w:rsidP="00312C76">
      <w:pPr>
        <w:pStyle w:val="TF"/>
      </w:pPr>
      <w:r w:rsidRPr="003167FF">
        <w:t xml:space="preserve">Figure C.2-1: Functional model for LWP signalling control plane when CoAP is used as LWP </w:t>
      </w:r>
    </w:p>
    <w:p w14:paraId="42538A1E" w14:textId="77777777" w:rsidR="00312C76" w:rsidRPr="003167FF" w:rsidRDefault="00312C76" w:rsidP="00312C76">
      <w:r w:rsidRPr="003167FF">
        <w:t>When CoAP is used to realize the generic light-weight protocol defined in clause 6.2, then,</w:t>
      </w:r>
    </w:p>
    <w:p w14:paraId="19E688FA" w14:textId="77777777" w:rsidR="00312C76" w:rsidRPr="003167FF" w:rsidRDefault="00312C76" w:rsidP="00312C76">
      <w:pPr>
        <w:pStyle w:val="B1"/>
      </w:pPr>
      <w:r w:rsidRPr="003167FF">
        <w:t>1.</w:t>
      </w:r>
      <w:r w:rsidRPr="003167FF">
        <w:tab/>
        <w:t>CoAP client is a realization of the LWP client</w:t>
      </w:r>
    </w:p>
    <w:p w14:paraId="3C219DC3" w14:textId="77777777" w:rsidR="00312C76" w:rsidRPr="003167FF" w:rsidRDefault="00312C76" w:rsidP="00312C76">
      <w:pPr>
        <w:pStyle w:val="B1"/>
      </w:pPr>
      <w:r w:rsidRPr="003167FF">
        <w:t>2.</w:t>
      </w:r>
      <w:r w:rsidRPr="003167FF">
        <w:tab/>
        <w:t>CoAP proxy is a realization of the LWP proxy, with the following clarifications:</w:t>
      </w:r>
    </w:p>
    <w:p w14:paraId="70AE0B7E" w14:textId="77777777" w:rsidR="00312C76" w:rsidRPr="003167FF" w:rsidRDefault="00312C76" w:rsidP="00312C76">
      <w:pPr>
        <w:pStyle w:val="B2"/>
      </w:pPr>
      <w:r w:rsidRPr="003167FF">
        <w:t>a.</w:t>
      </w:r>
      <w:r w:rsidRPr="003167FF">
        <w:tab/>
        <w:t>CoAP proxy shall be able to terminate a DTLS, TLS or secure WebSocket session on LWP-1 reference point;</w:t>
      </w:r>
    </w:p>
    <w:p w14:paraId="5FFBCFD1" w14:textId="77777777" w:rsidR="00312C76" w:rsidRPr="003167FF" w:rsidRDefault="00312C76" w:rsidP="00312C76">
      <w:pPr>
        <w:pStyle w:val="B2"/>
      </w:pPr>
      <w:r w:rsidRPr="003167FF">
        <w:t>b.</w:t>
      </w:r>
      <w:r w:rsidRPr="003167FF">
        <w:tab/>
        <w:t>CoAP proxy shall be able to act as a cross-protocol CoAP-HTTP proxy to support LWP-HTTP-2 and LWP-HTTP-3 reference points;</w:t>
      </w:r>
    </w:p>
    <w:p w14:paraId="5A606642" w14:textId="77777777" w:rsidR="00312C76" w:rsidRPr="003167FF" w:rsidRDefault="00312C76" w:rsidP="00312C76">
      <w:pPr>
        <w:pStyle w:val="B1"/>
      </w:pPr>
      <w:r w:rsidRPr="003167FF">
        <w:t>3.</w:t>
      </w:r>
      <w:r w:rsidRPr="003167FF">
        <w:tab/>
        <w:t>CoAP server is a realization of the LWP server</w:t>
      </w:r>
    </w:p>
    <w:p w14:paraId="3F3FC9F1" w14:textId="77777777" w:rsidR="00312C76" w:rsidRPr="003167FF" w:rsidRDefault="00312C76" w:rsidP="00312C76">
      <w:pPr>
        <w:pStyle w:val="B1"/>
      </w:pPr>
      <w:r w:rsidRPr="003167FF">
        <w:t>4.</w:t>
      </w:r>
      <w:r w:rsidRPr="003167FF">
        <w:tab/>
        <w:t>CoAP supports the interactions over LWP-1, LWP-2 and LWP-3 reference points</w:t>
      </w:r>
    </w:p>
    <w:p w14:paraId="0D3305D6" w14:textId="77777777" w:rsidR="00312C76" w:rsidRPr="003167FF" w:rsidRDefault="00312C76" w:rsidP="00312C76">
      <w:pPr>
        <w:pStyle w:val="B1"/>
      </w:pPr>
      <w:r w:rsidRPr="003167FF">
        <w:t>5.</w:t>
      </w:r>
      <w:r w:rsidRPr="003167FF">
        <w:tab/>
        <w:t>The usage of CoAP by the SEAL service enablers shall follow the rules set out in clause 6.4.3.5.</w:t>
      </w:r>
    </w:p>
    <w:p w14:paraId="5EF937E3" w14:textId="6310FBCC" w:rsidR="003402FD" w:rsidRPr="004D2268" w:rsidRDefault="00312C76" w:rsidP="003402FD">
      <w:pPr>
        <w:pStyle w:val="Heading9"/>
        <w:rPr>
          <w:lang w:val="fr-FR" w:eastAsia="zh-CN"/>
        </w:rPr>
      </w:pPr>
      <w:r w:rsidRPr="00453EED">
        <w:rPr>
          <w:lang w:val="fr-FR"/>
        </w:rPr>
        <w:br w:type="page"/>
      </w:r>
      <w:bookmarkStart w:id="1939" w:name="_Toc162886518"/>
      <w:r w:rsidR="003402FD" w:rsidRPr="004D2268">
        <w:rPr>
          <w:lang w:val="fr-FR"/>
        </w:rPr>
        <w:t>Annex D (informative):</w:t>
      </w:r>
      <w:r w:rsidR="003402FD" w:rsidRPr="004D2268">
        <w:rPr>
          <w:lang w:val="fr-FR"/>
        </w:rPr>
        <w:br/>
        <w:t>Exemplary location profile attributes</w:t>
      </w:r>
      <w:bookmarkEnd w:id="1939"/>
    </w:p>
    <w:p w14:paraId="19E1F09C" w14:textId="1DB55690" w:rsidR="003402FD" w:rsidRPr="003167FF" w:rsidRDefault="003402FD" w:rsidP="003402FD">
      <w:pPr>
        <w:rPr>
          <w:lang w:eastAsia="zh-CN"/>
        </w:rPr>
      </w:pPr>
      <w:r w:rsidRPr="003167FF">
        <w:rPr>
          <w:noProof/>
        </w:rPr>
        <w:t>The table </w:t>
      </w:r>
      <w:r w:rsidRPr="003167FF">
        <w:rPr>
          <w:noProof/>
          <w:lang w:eastAsia="zh-CN"/>
        </w:rPr>
        <w:t>D</w:t>
      </w:r>
      <w:r w:rsidRPr="003167FF">
        <w:rPr>
          <w:noProof/>
        </w:rPr>
        <w:t xml:space="preserve">-1 shows </w:t>
      </w: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s.</w:t>
      </w:r>
    </w:p>
    <w:p w14:paraId="0BD84ECA" w14:textId="6FB9EE0B" w:rsidR="003402FD" w:rsidRPr="003167FF" w:rsidRDefault="003402FD" w:rsidP="003402FD">
      <w:pPr>
        <w:pStyle w:val="TH"/>
        <w:rPr>
          <w:lang w:eastAsia="zh-CN"/>
        </w:rPr>
      </w:pPr>
      <w:r w:rsidRPr="003167FF">
        <w:rPr>
          <w:lang w:eastAsia="zh-CN"/>
        </w:rPr>
        <w:t xml:space="preserve">Table D-1: </w:t>
      </w:r>
      <w:r w:rsidRPr="003167FF">
        <w:t>Exemplary location profile attributes</w:t>
      </w:r>
    </w:p>
    <w:tbl>
      <w:tblPr>
        <w:tblStyle w:val="TableGrid"/>
        <w:tblW w:w="4519" w:type="pct"/>
        <w:tblLayout w:type="fixed"/>
        <w:tblLook w:val="04A0" w:firstRow="1" w:lastRow="0" w:firstColumn="1" w:lastColumn="0" w:noHBand="0" w:noVBand="1"/>
      </w:tblPr>
      <w:tblGrid>
        <w:gridCol w:w="939"/>
        <w:gridCol w:w="1474"/>
        <w:gridCol w:w="1762"/>
        <w:gridCol w:w="1098"/>
        <w:gridCol w:w="1316"/>
        <w:gridCol w:w="917"/>
        <w:gridCol w:w="1198"/>
      </w:tblGrid>
      <w:tr w:rsidR="002F5A64" w:rsidRPr="003167FF" w14:paraId="433BA234" w14:textId="77777777" w:rsidTr="00626E7C">
        <w:trPr>
          <w:trHeight w:val="20"/>
        </w:trPr>
        <w:tc>
          <w:tcPr>
            <w:tcW w:w="539" w:type="pct"/>
          </w:tcPr>
          <w:p w14:paraId="0453651E" w14:textId="77777777" w:rsidR="002F5A64" w:rsidRPr="003167FF" w:rsidRDefault="002F5A64" w:rsidP="0023510A">
            <w:pPr>
              <w:pStyle w:val="TAH"/>
            </w:pPr>
            <w:r w:rsidRPr="003167FF">
              <w:t>Profile ID</w:t>
            </w:r>
            <w:r w:rsidRPr="003167FF">
              <w:rPr>
                <w:lang w:eastAsia="zh-CN"/>
              </w:rPr>
              <w:t xml:space="preserve"> </w:t>
            </w:r>
            <w:r w:rsidRPr="003167FF">
              <w:t>/ name</w:t>
            </w:r>
          </w:p>
        </w:tc>
        <w:tc>
          <w:tcPr>
            <w:tcW w:w="847" w:type="pct"/>
          </w:tcPr>
          <w:p w14:paraId="0E5AD930" w14:textId="77777777" w:rsidR="002F5A64" w:rsidRPr="003167FF" w:rsidRDefault="002F5A64" w:rsidP="0023510A">
            <w:pPr>
              <w:pStyle w:val="TAH"/>
            </w:pPr>
            <w:r w:rsidRPr="003167FF">
              <w:t>Vertical / use case</w:t>
            </w:r>
            <w:r w:rsidRPr="003167FF">
              <w:rPr>
                <w:rFonts w:eastAsia="SimSun"/>
                <w:lang w:eastAsia="zh-CN"/>
              </w:rPr>
              <w:t>/</w:t>
            </w:r>
            <w:r w:rsidRPr="003167FF">
              <w:t>environment</w:t>
            </w:r>
          </w:p>
        </w:tc>
        <w:tc>
          <w:tcPr>
            <w:tcW w:w="1012" w:type="pct"/>
          </w:tcPr>
          <w:p w14:paraId="4E4ABD22" w14:textId="77777777" w:rsidR="002F5A64" w:rsidRPr="003167FF" w:rsidRDefault="002F5A64" w:rsidP="0023510A">
            <w:pPr>
              <w:pStyle w:val="TAH"/>
            </w:pPr>
            <w:r w:rsidRPr="003167FF">
              <w:t>Positioning Service Level (for IIOT) / QoS / accuracy</w:t>
            </w:r>
          </w:p>
        </w:tc>
        <w:tc>
          <w:tcPr>
            <w:tcW w:w="631" w:type="pct"/>
          </w:tcPr>
          <w:p w14:paraId="2446B21F" w14:textId="77777777" w:rsidR="002F5A64" w:rsidRPr="003167FF" w:rsidRDefault="002F5A64" w:rsidP="0023510A">
            <w:pPr>
              <w:pStyle w:val="TAH"/>
            </w:pPr>
            <w:r w:rsidRPr="003167FF">
              <w:t>Positioning Method(s) / Priorities</w:t>
            </w:r>
          </w:p>
        </w:tc>
        <w:tc>
          <w:tcPr>
            <w:tcW w:w="756" w:type="pct"/>
          </w:tcPr>
          <w:p w14:paraId="472C10E6" w14:textId="77777777" w:rsidR="002F5A64" w:rsidRPr="003167FF" w:rsidRDefault="002F5A64" w:rsidP="0023510A">
            <w:pPr>
              <w:pStyle w:val="TAH"/>
            </w:pPr>
            <w:r w:rsidRPr="003167FF">
              <w:t>Involved 3GPP functionalities / Priorities</w:t>
            </w:r>
          </w:p>
        </w:tc>
        <w:tc>
          <w:tcPr>
            <w:tcW w:w="527" w:type="pct"/>
          </w:tcPr>
          <w:p w14:paraId="5B67699A" w14:textId="77777777" w:rsidR="002F5A64" w:rsidRPr="003167FF" w:rsidRDefault="002F5A64" w:rsidP="0023510A">
            <w:pPr>
              <w:pStyle w:val="TAH"/>
            </w:pPr>
            <w:r w:rsidRPr="003167FF">
              <w:t>Required APIs / API info</w:t>
            </w:r>
          </w:p>
        </w:tc>
        <w:tc>
          <w:tcPr>
            <w:tcW w:w="689" w:type="pct"/>
          </w:tcPr>
          <w:p w14:paraId="294B279E" w14:textId="77777777" w:rsidR="002F5A64" w:rsidRPr="003167FF" w:rsidRDefault="002F5A64" w:rsidP="0023510A">
            <w:pPr>
              <w:pStyle w:val="TAH"/>
            </w:pPr>
            <w:r w:rsidRPr="003167FF">
              <w:t>Other</w:t>
            </w:r>
          </w:p>
        </w:tc>
      </w:tr>
      <w:tr w:rsidR="002F5A64" w:rsidRPr="003167FF" w14:paraId="5B8E1903" w14:textId="77777777" w:rsidTr="00626E7C">
        <w:trPr>
          <w:trHeight w:val="20"/>
        </w:trPr>
        <w:tc>
          <w:tcPr>
            <w:tcW w:w="539" w:type="pct"/>
          </w:tcPr>
          <w:p w14:paraId="61CA7B82"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 xml:space="preserve">Location profile #1 </w:t>
            </w:r>
          </w:p>
        </w:tc>
        <w:tc>
          <w:tcPr>
            <w:tcW w:w="847" w:type="pct"/>
          </w:tcPr>
          <w:p w14:paraId="2FF1032B" w14:textId="77777777" w:rsidR="002F5A64" w:rsidRPr="003167FF" w:rsidRDefault="002F5A64" w:rsidP="0023510A">
            <w:pPr>
              <w:pStyle w:val="TAL"/>
            </w:pPr>
            <w:r w:rsidRPr="003167FF">
              <w:t>Industrial scenario</w:t>
            </w:r>
            <w:r w:rsidRPr="003167FF">
              <w:rPr>
                <w:rFonts w:eastAsia="SimSun"/>
                <w:lang w:eastAsia="zh-CN"/>
              </w:rPr>
              <w:t>;</w:t>
            </w:r>
            <w:r w:rsidRPr="003167FF">
              <w:t xml:space="preserve"> indoors</w:t>
            </w:r>
            <w:r w:rsidRPr="003167FF">
              <w:rPr>
                <w:rFonts w:eastAsia="SimSun"/>
                <w:lang w:eastAsia="zh-CN"/>
              </w:rPr>
              <w:t>;</w:t>
            </w:r>
            <w:r w:rsidRPr="003167FF">
              <w:t xml:space="preserve"> mobile robots/ AGVs</w:t>
            </w:r>
          </w:p>
        </w:tc>
        <w:tc>
          <w:tcPr>
            <w:tcW w:w="1012" w:type="pct"/>
          </w:tcPr>
          <w:p w14:paraId="4C135366" w14:textId="77777777" w:rsidR="002F5A64" w:rsidRPr="003167FF" w:rsidRDefault="002F5A64" w:rsidP="0023510A">
            <w:pPr>
              <w:pStyle w:val="TAL"/>
              <w:rPr>
                <w:rFonts w:eastAsia="SimSun"/>
                <w:lang w:eastAsia="zh-CN"/>
              </w:rPr>
            </w:pPr>
            <w:r w:rsidRPr="003167FF">
              <w:t xml:space="preserve">Service Level 6 / </w:t>
            </w:r>
          </w:p>
          <w:p w14:paraId="1C735489" w14:textId="77777777" w:rsidR="002F5A64" w:rsidRPr="003167FF" w:rsidRDefault="002F5A64" w:rsidP="0023510A">
            <w:pPr>
              <w:pStyle w:val="TAL"/>
            </w:pPr>
            <w:r w:rsidRPr="003167FF">
              <w:t>cm level accuracy / absolute/relative/ both</w:t>
            </w:r>
          </w:p>
        </w:tc>
        <w:tc>
          <w:tcPr>
            <w:tcW w:w="631" w:type="pct"/>
          </w:tcPr>
          <w:p w14:paraId="0F7ED581" w14:textId="77777777" w:rsidR="002F5A64" w:rsidRPr="003167FF" w:rsidRDefault="002F5A64" w:rsidP="0023510A">
            <w:pPr>
              <w:pStyle w:val="TAL"/>
              <w:rPr>
                <w:rFonts w:eastAsia="SimSun"/>
                <w:lang w:eastAsia="zh-CN"/>
              </w:rPr>
            </w:pPr>
            <w:r w:rsidRPr="003167FF">
              <w:t xml:space="preserve">1. DL-TDOA, </w:t>
            </w:r>
          </w:p>
          <w:p w14:paraId="0FD15F27" w14:textId="77777777" w:rsidR="002F5A64" w:rsidRPr="003167FF" w:rsidRDefault="002F5A64" w:rsidP="0023510A">
            <w:pPr>
              <w:pStyle w:val="TAL"/>
              <w:rPr>
                <w:rFonts w:eastAsia="SimSun"/>
                <w:lang w:eastAsia="zh-CN"/>
              </w:rPr>
            </w:pPr>
            <w:r w:rsidRPr="003167FF">
              <w:t xml:space="preserve">2. UL-TDOA, </w:t>
            </w:r>
          </w:p>
          <w:p w14:paraId="6E3C11DD" w14:textId="77777777" w:rsidR="002F5A64" w:rsidRPr="003167FF" w:rsidRDefault="002F5A64" w:rsidP="0023510A">
            <w:pPr>
              <w:pStyle w:val="TAL"/>
              <w:rPr>
                <w:rFonts w:eastAsia="SimSun"/>
                <w:lang w:eastAsia="zh-CN"/>
              </w:rPr>
            </w:pPr>
            <w:r w:rsidRPr="003167FF">
              <w:t>3.</w:t>
            </w:r>
            <w:r w:rsidRPr="003167FF">
              <w:rPr>
                <w:lang w:eastAsia="zh-CN"/>
              </w:rPr>
              <w:t xml:space="preserve"> </w:t>
            </w:r>
            <w:r w:rsidRPr="003167FF">
              <w:t xml:space="preserve">Multi-RTT methods, </w:t>
            </w:r>
          </w:p>
          <w:p w14:paraId="11863C0E" w14:textId="77777777" w:rsidR="002F5A64" w:rsidRPr="003167FF" w:rsidRDefault="002F5A64" w:rsidP="0023510A">
            <w:pPr>
              <w:pStyle w:val="TAL"/>
              <w:rPr>
                <w:rFonts w:eastAsia="SimSun"/>
                <w:lang w:eastAsia="zh-CN"/>
              </w:rPr>
            </w:pPr>
            <w:r w:rsidRPr="003167FF">
              <w:t xml:space="preserve">4. WLAN, 5. motion sensors, </w:t>
            </w:r>
          </w:p>
          <w:p w14:paraId="65BAA6CC" w14:textId="77777777" w:rsidR="002F5A64" w:rsidRPr="003167FF" w:rsidRDefault="002F5A64" w:rsidP="0023510A">
            <w:pPr>
              <w:pStyle w:val="TAL"/>
              <w:rPr>
                <w:lang w:eastAsia="zh-CN"/>
              </w:rPr>
            </w:pPr>
            <w:r w:rsidRPr="003167FF">
              <w:t xml:space="preserve">6. </w:t>
            </w:r>
            <w:r w:rsidRPr="003167FF">
              <w:rPr>
                <w:lang w:eastAsia="zh-CN"/>
              </w:rPr>
              <w:t>B</w:t>
            </w:r>
            <w:r w:rsidRPr="003167FF">
              <w:t>luetooth</w:t>
            </w:r>
          </w:p>
        </w:tc>
        <w:tc>
          <w:tcPr>
            <w:tcW w:w="756" w:type="pct"/>
          </w:tcPr>
          <w:p w14:paraId="449DC56A" w14:textId="77777777" w:rsidR="002F5A64" w:rsidRPr="003167FF" w:rsidRDefault="002F5A64" w:rsidP="0023510A">
            <w:pPr>
              <w:pStyle w:val="TAL"/>
              <w:rPr>
                <w:rFonts w:eastAsia="SimSun"/>
                <w:lang w:eastAsia="zh-CN"/>
              </w:rPr>
            </w:pPr>
            <w:r w:rsidRPr="003167FF">
              <w:t>1. LMF</w:t>
            </w:r>
          </w:p>
          <w:p w14:paraId="73AB3D29" w14:textId="77777777" w:rsidR="002F5A64" w:rsidRPr="003167FF" w:rsidRDefault="002F5A64" w:rsidP="0023510A">
            <w:pPr>
              <w:pStyle w:val="TAL"/>
              <w:rPr>
                <w:rFonts w:eastAsia="SimSun"/>
                <w:lang w:eastAsia="zh-CN"/>
              </w:rPr>
            </w:pPr>
            <w:r w:rsidRPr="003167FF">
              <w:t>2. RAN-LMC, 3. SEAL</w:t>
            </w:r>
            <w:r w:rsidRPr="003167FF">
              <w:rPr>
                <w:rFonts w:eastAsia="SimSun"/>
                <w:lang w:eastAsia="zh-CN"/>
              </w:rPr>
              <w:t xml:space="preserve"> </w:t>
            </w:r>
            <w:r w:rsidRPr="003167FF">
              <w:t>LMS</w:t>
            </w:r>
          </w:p>
        </w:tc>
        <w:tc>
          <w:tcPr>
            <w:tcW w:w="527" w:type="pct"/>
          </w:tcPr>
          <w:p w14:paraId="066CA486" w14:textId="77777777" w:rsidR="002F5A64" w:rsidRPr="003167FF" w:rsidRDefault="002F5A64" w:rsidP="0023510A">
            <w:pPr>
              <w:pStyle w:val="TAL"/>
              <w:rPr>
                <w:rFonts w:eastAsia="SimSun"/>
                <w:lang w:eastAsia="zh-CN"/>
              </w:rPr>
            </w:pPr>
            <w:r w:rsidRPr="003167FF">
              <w:t>NEF APIs, SEAL APIs</w:t>
            </w:r>
          </w:p>
          <w:p w14:paraId="10F05A49" w14:textId="77777777" w:rsidR="002F5A64" w:rsidRPr="003167FF" w:rsidRDefault="002F5A64" w:rsidP="0023510A">
            <w:pPr>
              <w:pStyle w:val="TAL"/>
            </w:pPr>
          </w:p>
        </w:tc>
        <w:tc>
          <w:tcPr>
            <w:tcW w:w="689" w:type="pct"/>
          </w:tcPr>
          <w:p w14:paraId="6FC45F6F" w14:textId="77777777" w:rsidR="002F5A64" w:rsidRPr="003167FF" w:rsidRDefault="002F5A64" w:rsidP="0023510A">
            <w:pPr>
              <w:pStyle w:val="TAL"/>
            </w:pPr>
            <w:r w:rsidRPr="003167FF">
              <w:t>Verification / augmentation required</w:t>
            </w:r>
          </w:p>
        </w:tc>
      </w:tr>
      <w:tr w:rsidR="002F5A64" w:rsidRPr="003167FF" w14:paraId="6CE0362F" w14:textId="77777777" w:rsidTr="00626E7C">
        <w:trPr>
          <w:trHeight w:val="20"/>
        </w:trPr>
        <w:tc>
          <w:tcPr>
            <w:tcW w:w="539" w:type="pct"/>
          </w:tcPr>
          <w:p w14:paraId="7562734F"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Location profile #2</w:t>
            </w:r>
          </w:p>
        </w:tc>
        <w:tc>
          <w:tcPr>
            <w:tcW w:w="847" w:type="pct"/>
          </w:tcPr>
          <w:p w14:paraId="5CEE9B21" w14:textId="77777777" w:rsidR="002F5A64" w:rsidRPr="003167FF" w:rsidRDefault="002F5A64" w:rsidP="0023510A">
            <w:pPr>
              <w:pStyle w:val="TAL"/>
              <w:rPr>
                <w:rFonts w:eastAsia="SimSun"/>
                <w:lang w:eastAsia="zh-CN"/>
              </w:rPr>
            </w:pPr>
            <w:r w:rsidRPr="003167FF">
              <w:t>V2X</w:t>
            </w:r>
            <w:r w:rsidRPr="003167FF">
              <w:rPr>
                <w:rFonts w:eastAsia="SimSun"/>
                <w:lang w:eastAsia="zh-CN"/>
              </w:rPr>
              <w:t>;</w:t>
            </w:r>
          </w:p>
          <w:p w14:paraId="48C21D86" w14:textId="77777777" w:rsidR="002F5A64" w:rsidRPr="003167FF" w:rsidRDefault="002F5A64" w:rsidP="0023510A">
            <w:pPr>
              <w:pStyle w:val="TAL"/>
              <w:rPr>
                <w:rFonts w:eastAsia="SimSun"/>
                <w:lang w:eastAsia="zh-CN"/>
              </w:rPr>
            </w:pPr>
            <w:r w:rsidRPr="003167FF">
              <w:t>outdoor</w:t>
            </w:r>
          </w:p>
        </w:tc>
        <w:tc>
          <w:tcPr>
            <w:tcW w:w="1012" w:type="pct"/>
          </w:tcPr>
          <w:p w14:paraId="59F38408" w14:textId="77777777" w:rsidR="002F5A64" w:rsidRPr="003167FF" w:rsidRDefault="002F5A64" w:rsidP="0023510A">
            <w:pPr>
              <w:pStyle w:val="TAL"/>
            </w:pPr>
            <w:r w:rsidRPr="003167FF">
              <w:t>Decimeter level accuracy /... absolute/relative/both</w:t>
            </w:r>
          </w:p>
        </w:tc>
        <w:tc>
          <w:tcPr>
            <w:tcW w:w="631" w:type="pct"/>
          </w:tcPr>
          <w:p w14:paraId="6E1D0563" w14:textId="77777777" w:rsidR="002F5A64" w:rsidRPr="003167FF" w:rsidRDefault="002F5A64" w:rsidP="0023510A">
            <w:pPr>
              <w:pStyle w:val="TAL"/>
              <w:rPr>
                <w:rFonts w:eastAsia="SimSun"/>
                <w:lang w:eastAsia="zh-CN"/>
              </w:rPr>
            </w:pPr>
            <w:r w:rsidRPr="003167FF">
              <w:t xml:space="preserve">1. DL-TDOA, </w:t>
            </w:r>
          </w:p>
          <w:p w14:paraId="6A64A90A" w14:textId="77777777" w:rsidR="002F5A64" w:rsidRPr="003167FF" w:rsidRDefault="002F5A64" w:rsidP="0023510A">
            <w:pPr>
              <w:pStyle w:val="TAL"/>
              <w:rPr>
                <w:rFonts w:eastAsia="SimSun"/>
                <w:lang w:eastAsia="zh-CN"/>
              </w:rPr>
            </w:pPr>
            <w:r w:rsidRPr="003167FF">
              <w:t xml:space="preserve">2. Multi-RTT methods, </w:t>
            </w:r>
          </w:p>
          <w:p w14:paraId="32B5CB10" w14:textId="77777777" w:rsidR="002F5A64" w:rsidRPr="003167FF" w:rsidRDefault="002F5A64" w:rsidP="0023510A">
            <w:pPr>
              <w:pStyle w:val="TAL"/>
              <w:rPr>
                <w:rFonts w:eastAsia="SimSun"/>
                <w:lang w:eastAsia="zh-CN"/>
              </w:rPr>
            </w:pPr>
            <w:r w:rsidRPr="003167FF">
              <w:t xml:space="preserve">3. GNSS-RTK, </w:t>
            </w:r>
          </w:p>
          <w:p w14:paraId="033BE3E8" w14:textId="77777777" w:rsidR="002F5A64" w:rsidRPr="003167FF" w:rsidRDefault="002F5A64" w:rsidP="0023510A">
            <w:pPr>
              <w:pStyle w:val="TAL"/>
              <w:rPr>
                <w:rFonts w:eastAsia="SimSun"/>
                <w:lang w:eastAsia="zh-CN"/>
              </w:rPr>
            </w:pPr>
            <w:r w:rsidRPr="003167FF">
              <w:t xml:space="preserve">4. Sensor fusion, </w:t>
            </w:r>
          </w:p>
          <w:p w14:paraId="2BA2EC83" w14:textId="77777777" w:rsidR="002F5A64" w:rsidRPr="003167FF" w:rsidRDefault="002F5A64" w:rsidP="0023510A">
            <w:pPr>
              <w:pStyle w:val="TAL"/>
            </w:pPr>
            <w:r w:rsidRPr="003167FF">
              <w:t>5. A-GPS</w:t>
            </w:r>
          </w:p>
        </w:tc>
        <w:tc>
          <w:tcPr>
            <w:tcW w:w="756" w:type="pct"/>
          </w:tcPr>
          <w:p w14:paraId="24581E08" w14:textId="77777777" w:rsidR="002F5A64" w:rsidRPr="003167FF" w:rsidRDefault="002F5A64" w:rsidP="0023510A">
            <w:pPr>
              <w:pStyle w:val="TAL"/>
              <w:rPr>
                <w:rFonts w:eastAsia="SimSun"/>
                <w:lang w:eastAsia="zh-CN"/>
              </w:rPr>
            </w:pPr>
            <w:r w:rsidRPr="003167FF">
              <w:t>1. LMF</w:t>
            </w:r>
          </w:p>
          <w:p w14:paraId="6384EB7A" w14:textId="77777777" w:rsidR="002F5A64" w:rsidRPr="003167FF" w:rsidRDefault="002F5A64" w:rsidP="0023510A">
            <w:pPr>
              <w:pStyle w:val="TAL"/>
              <w:rPr>
                <w:rFonts w:eastAsia="SimSun"/>
                <w:lang w:eastAsia="zh-CN"/>
              </w:rPr>
            </w:pPr>
            <w:r w:rsidRPr="003167FF">
              <w:t>2. SEAL LMS</w:t>
            </w:r>
          </w:p>
          <w:p w14:paraId="7D4A879A" w14:textId="77777777" w:rsidR="002F5A64" w:rsidRPr="003167FF" w:rsidRDefault="002F5A64" w:rsidP="0023510A">
            <w:pPr>
              <w:pStyle w:val="TAL"/>
            </w:pPr>
            <w:r w:rsidRPr="003167FF">
              <w:t>3. Other UEs</w:t>
            </w:r>
          </w:p>
        </w:tc>
        <w:tc>
          <w:tcPr>
            <w:tcW w:w="527" w:type="pct"/>
          </w:tcPr>
          <w:p w14:paraId="79F7BAD6" w14:textId="77777777" w:rsidR="002F5A64" w:rsidRPr="003167FF" w:rsidRDefault="002F5A64" w:rsidP="0023510A">
            <w:pPr>
              <w:pStyle w:val="TAL"/>
              <w:rPr>
                <w:rFonts w:eastAsia="SimSun"/>
                <w:lang w:eastAsia="zh-CN"/>
              </w:rPr>
            </w:pPr>
            <w:r w:rsidRPr="003167FF">
              <w:t>NEF APIs, MEC APIs</w:t>
            </w:r>
          </w:p>
          <w:p w14:paraId="2FC79A0E" w14:textId="77777777" w:rsidR="002F5A64" w:rsidRPr="003167FF" w:rsidRDefault="002F5A64" w:rsidP="0023510A">
            <w:pPr>
              <w:pStyle w:val="TAL"/>
            </w:pPr>
          </w:p>
        </w:tc>
        <w:tc>
          <w:tcPr>
            <w:tcW w:w="689" w:type="pct"/>
          </w:tcPr>
          <w:p w14:paraId="176DDDBC" w14:textId="77777777" w:rsidR="002F5A64" w:rsidRPr="003167FF" w:rsidRDefault="002F5A64" w:rsidP="0023510A">
            <w:pPr>
              <w:pStyle w:val="TAL"/>
            </w:pPr>
            <w:r w:rsidRPr="003167FF">
              <w:t>Support for sidelink  positioning</w:t>
            </w:r>
          </w:p>
        </w:tc>
      </w:tr>
    </w:tbl>
    <w:p w14:paraId="708B8E73" w14:textId="77777777" w:rsidR="003402FD" w:rsidRPr="003167FF" w:rsidRDefault="003402FD" w:rsidP="003402FD">
      <w:pPr>
        <w:rPr>
          <w:noProof/>
          <w:lang w:eastAsia="zh-CN"/>
        </w:rPr>
      </w:pPr>
    </w:p>
    <w:p w14:paraId="797389B4" w14:textId="34D69537" w:rsidR="00312C76" w:rsidRPr="003167FF" w:rsidRDefault="00312C76" w:rsidP="00312C76">
      <w:pPr>
        <w:pStyle w:val="Heading9"/>
      </w:pPr>
      <w:bookmarkStart w:id="1940" w:name="_Toc162886519"/>
      <w:r w:rsidRPr="003167FF">
        <w:t xml:space="preserve">Annex </w:t>
      </w:r>
      <w:r w:rsidR="003402FD" w:rsidRPr="003167FF">
        <w:t>E</w:t>
      </w:r>
      <w:r w:rsidRPr="003167FF">
        <w:t xml:space="preserve"> (informative):</w:t>
      </w:r>
      <w:r w:rsidRPr="003167FF">
        <w:br/>
        <w:t>Change history</w:t>
      </w:r>
      <w:bookmarkEnd w:id="1940"/>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312C76" w:rsidRPr="003167FF" w14:paraId="4355C32D" w14:textId="77777777" w:rsidTr="00862224">
        <w:trPr>
          <w:cantSplit/>
        </w:trPr>
        <w:tc>
          <w:tcPr>
            <w:tcW w:w="9639" w:type="dxa"/>
            <w:gridSpan w:val="8"/>
            <w:tcBorders>
              <w:bottom w:val="nil"/>
            </w:tcBorders>
            <w:shd w:val="solid" w:color="FFFFFF" w:fill="auto"/>
          </w:tcPr>
          <w:bookmarkEnd w:id="1933"/>
          <w:p w14:paraId="6076A99D" w14:textId="77777777" w:rsidR="00312C76" w:rsidRPr="003167FF" w:rsidRDefault="00312C76" w:rsidP="007E0BCD">
            <w:pPr>
              <w:pStyle w:val="TAL"/>
              <w:jc w:val="center"/>
              <w:rPr>
                <w:b/>
                <w:sz w:val="16"/>
              </w:rPr>
            </w:pPr>
            <w:r w:rsidRPr="003167FF">
              <w:rPr>
                <w:b/>
              </w:rPr>
              <w:t>Change history</w:t>
            </w:r>
          </w:p>
        </w:tc>
      </w:tr>
      <w:tr w:rsidR="00312C76" w:rsidRPr="003167FF" w14:paraId="3A3431F0" w14:textId="77777777" w:rsidTr="00862224">
        <w:tc>
          <w:tcPr>
            <w:tcW w:w="800" w:type="dxa"/>
            <w:shd w:val="pct10" w:color="auto" w:fill="FFFFFF"/>
          </w:tcPr>
          <w:p w14:paraId="4C2D78B4" w14:textId="77777777" w:rsidR="00312C76" w:rsidRPr="003167FF" w:rsidRDefault="00312C76" w:rsidP="007E0BCD">
            <w:pPr>
              <w:pStyle w:val="TAL"/>
              <w:rPr>
                <w:b/>
                <w:sz w:val="16"/>
              </w:rPr>
            </w:pPr>
            <w:r w:rsidRPr="003167FF">
              <w:rPr>
                <w:b/>
                <w:sz w:val="16"/>
              </w:rPr>
              <w:t>Date</w:t>
            </w:r>
          </w:p>
        </w:tc>
        <w:tc>
          <w:tcPr>
            <w:tcW w:w="800" w:type="dxa"/>
            <w:shd w:val="pct10" w:color="auto" w:fill="FFFFFF"/>
          </w:tcPr>
          <w:p w14:paraId="077C65B0" w14:textId="77777777" w:rsidR="00312C76" w:rsidRPr="003167FF" w:rsidRDefault="00312C76" w:rsidP="007E0BCD">
            <w:pPr>
              <w:pStyle w:val="TAL"/>
              <w:rPr>
                <w:b/>
                <w:sz w:val="16"/>
              </w:rPr>
            </w:pPr>
            <w:r w:rsidRPr="003167FF">
              <w:rPr>
                <w:b/>
                <w:sz w:val="16"/>
              </w:rPr>
              <w:t>Meeting</w:t>
            </w:r>
          </w:p>
        </w:tc>
        <w:tc>
          <w:tcPr>
            <w:tcW w:w="952" w:type="dxa"/>
            <w:shd w:val="pct10" w:color="auto" w:fill="FFFFFF"/>
          </w:tcPr>
          <w:p w14:paraId="4A55D1AD" w14:textId="77777777" w:rsidR="00312C76" w:rsidRPr="003167FF" w:rsidRDefault="00312C76" w:rsidP="007E0BCD">
            <w:pPr>
              <w:pStyle w:val="TAL"/>
              <w:rPr>
                <w:b/>
                <w:sz w:val="16"/>
              </w:rPr>
            </w:pPr>
            <w:r w:rsidRPr="003167FF">
              <w:rPr>
                <w:b/>
                <w:sz w:val="16"/>
              </w:rPr>
              <w:t>TDoc</w:t>
            </w:r>
          </w:p>
        </w:tc>
        <w:tc>
          <w:tcPr>
            <w:tcW w:w="567" w:type="dxa"/>
            <w:shd w:val="pct10" w:color="auto" w:fill="FFFFFF"/>
          </w:tcPr>
          <w:p w14:paraId="5959B14A" w14:textId="77777777" w:rsidR="00312C76" w:rsidRPr="003167FF" w:rsidRDefault="00312C76" w:rsidP="007E0BCD">
            <w:pPr>
              <w:pStyle w:val="TAL"/>
              <w:rPr>
                <w:b/>
                <w:sz w:val="16"/>
              </w:rPr>
            </w:pPr>
            <w:r w:rsidRPr="003167FF">
              <w:rPr>
                <w:b/>
                <w:sz w:val="16"/>
              </w:rPr>
              <w:t>CR</w:t>
            </w:r>
          </w:p>
        </w:tc>
        <w:tc>
          <w:tcPr>
            <w:tcW w:w="425" w:type="dxa"/>
            <w:shd w:val="pct10" w:color="auto" w:fill="FFFFFF"/>
          </w:tcPr>
          <w:p w14:paraId="60F33CBF" w14:textId="77777777" w:rsidR="00312C76" w:rsidRPr="003167FF" w:rsidRDefault="00312C76" w:rsidP="007E0BCD">
            <w:pPr>
              <w:pStyle w:val="TAL"/>
              <w:rPr>
                <w:b/>
                <w:sz w:val="16"/>
              </w:rPr>
            </w:pPr>
            <w:r w:rsidRPr="003167FF">
              <w:rPr>
                <w:b/>
                <w:sz w:val="16"/>
              </w:rPr>
              <w:t>Rev</w:t>
            </w:r>
          </w:p>
        </w:tc>
        <w:tc>
          <w:tcPr>
            <w:tcW w:w="425" w:type="dxa"/>
            <w:shd w:val="pct10" w:color="auto" w:fill="FFFFFF"/>
          </w:tcPr>
          <w:p w14:paraId="6E6E558F" w14:textId="77777777" w:rsidR="00312C76" w:rsidRPr="003167FF" w:rsidRDefault="00312C76" w:rsidP="007E0BCD">
            <w:pPr>
              <w:pStyle w:val="TAL"/>
              <w:rPr>
                <w:b/>
                <w:sz w:val="16"/>
              </w:rPr>
            </w:pPr>
            <w:r w:rsidRPr="003167FF">
              <w:rPr>
                <w:b/>
                <w:sz w:val="16"/>
              </w:rPr>
              <w:t>Cat</w:t>
            </w:r>
          </w:p>
        </w:tc>
        <w:tc>
          <w:tcPr>
            <w:tcW w:w="4962" w:type="dxa"/>
            <w:shd w:val="pct10" w:color="auto" w:fill="FFFFFF"/>
          </w:tcPr>
          <w:p w14:paraId="19D5378D" w14:textId="77777777" w:rsidR="00312C76" w:rsidRPr="003167FF" w:rsidRDefault="00312C76" w:rsidP="007E0BCD">
            <w:pPr>
              <w:pStyle w:val="TAL"/>
              <w:rPr>
                <w:b/>
                <w:sz w:val="16"/>
              </w:rPr>
            </w:pPr>
            <w:r w:rsidRPr="003167FF">
              <w:rPr>
                <w:b/>
                <w:sz w:val="16"/>
              </w:rPr>
              <w:t>Subject/Comment</w:t>
            </w:r>
          </w:p>
        </w:tc>
        <w:tc>
          <w:tcPr>
            <w:tcW w:w="708" w:type="dxa"/>
            <w:shd w:val="pct10" w:color="auto" w:fill="FFFFFF"/>
          </w:tcPr>
          <w:p w14:paraId="23C0E594" w14:textId="77777777" w:rsidR="00312C76" w:rsidRPr="003167FF" w:rsidRDefault="00312C76" w:rsidP="007E0BCD">
            <w:pPr>
              <w:pStyle w:val="TAL"/>
              <w:rPr>
                <w:b/>
                <w:sz w:val="16"/>
              </w:rPr>
            </w:pPr>
            <w:r w:rsidRPr="003167FF">
              <w:rPr>
                <w:b/>
                <w:sz w:val="16"/>
              </w:rPr>
              <w:t>New version</w:t>
            </w:r>
          </w:p>
        </w:tc>
      </w:tr>
      <w:tr w:rsidR="00312C76" w:rsidRPr="003167FF" w14:paraId="2A903726" w14:textId="77777777" w:rsidTr="00862224">
        <w:tc>
          <w:tcPr>
            <w:tcW w:w="800" w:type="dxa"/>
            <w:shd w:val="solid" w:color="FFFFFF" w:fill="auto"/>
          </w:tcPr>
          <w:p w14:paraId="7F6C8F7D"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02C99D4F"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0BA48C96" w14:textId="77777777" w:rsidR="00312C76" w:rsidRPr="003167FF" w:rsidRDefault="00312C76" w:rsidP="007E0BCD">
            <w:pPr>
              <w:pStyle w:val="TAC"/>
              <w:rPr>
                <w:sz w:val="16"/>
                <w:szCs w:val="16"/>
              </w:rPr>
            </w:pPr>
          </w:p>
        </w:tc>
        <w:tc>
          <w:tcPr>
            <w:tcW w:w="567" w:type="dxa"/>
            <w:shd w:val="solid" w:color="FFFFFF" w:fill="auto"/>
          </w:tcPr>
          <w:p w14:paraId="42B20267" w14:textId="77777777" w:rsidR="00312C76" w:rsidRPr="003167FF" w:rsidRDefault="00312C76" w:rsidP="007E0BCD">
            <w:pPr>
              <w:pStyle w:val="TAC"/>
              <w:rPr>
                <w:sz w:val="16"/>
              </w:rPr>
            </w:pPr>
          </w:p>
        </w:tc>
        <w:tc>
          <w:tcPr>
            <w:tcW w:w="425" w:type="dxa"/>
            <w:shd w:val="solid" w:color="FFFFFF" w:fill="auto"/>
          </w:tcPr>
          <w:p w14:paraId="421304D2" w14:textId="77777777" w:rsidR="00312C76" w:rsidRPr="003167FF" w:rsidRDefault="00312C76" w:rsidP="007E0BCD">
            <w:pPr>
              <w:pStyle w:val="TAC"/>
              <w:rPr>
                <w:sz w:val="16"/>
                <w:szCs w:val="16"/>
              </w:rPr>
            </w:pPr>
          </w:p>
        </w:tc>
        <w:tc>
          <w:tcPr>
            <w:tcW w:w="425" w:type="dxa"/>
            <w:shd w:val="solid" w:color="FFFFFF" w:fill="auto"/>
          </w:tcPr>
          <w:p w14:paraId="6EACCDEB" w14:textId="77777777" w:rsidR="00312C76" w:rsidRPr="003167FF" w:rsidRDefault="00312C76" w:rsidP="007E0BCD">
            <w:pPr>
              <w:pStyle w:val="TAC"/>
              <w:rPr>
                <w:sz w:val="16"/>
                <w:szCs w:val="16"/>
              </w:rPr>
            </w:pPr>
          </w:p>
        </w:tc>
        <w:tc>
          <w:tcPr>
            <w:tcW w:w="4962" w:type="dxa"/>
            <w:shd w:val="solid" w:color="FFFFFF" w:fill="auto"/>
          </w:tcPr>
          <w:p w14:paraId="7664A435" w14:textId="77777777" w:rsidR="00312C76" w:rsidRPr="003167FF" w:rsidRDefault="00312C76" w:rsidP="007E0BCD">
            <w:pPr>
              <w:pStyle w:val="TAL"/>
              <w:rPr>
                <w:sz w:val="16"/>
                <w:szCs w:val="16"/>
              </w:rPr>
            </w:pPr>
            <w:r w:rsidRPr="003167FF">
              <w:rPr>
                <w:sz w:val="16"/>
                <w:szCs w:val="16"/>
              </w:rPr>
              <w:t>TS skeleton</w:t>
            </w:r>
          </w:p>
        </w:tc>
        <w:tc>
          <w:tcPr>
            <w:tcW w:w="708" w:type="dxa"/>
            <w:shd w:val="solid" w:color="FFFFFF" w:fill="auto"/>
          </w:tcPr>
          <w:p w14:paraId="0DFC7E91" w14:textId="77777777" w:rsidR="00312C76" w:rsidRPr="003167FF" w:rsidRDefault="00312C76" w:rsidP="007E0BCD">
            <w:pPr>
              <w:pStyle w:val="TAC"/>
              <w:rPr>
                <w:sz w:val="16"/>
                <w:szCs w:val="16"/>
              </w:rPr>
            </w:pPr>
            <w:r w:rsidRPr="003167FF">
              <w:rPr>
                <w:sz w:val="16"/>
                <w:szCs w:val="16"/>
              </w:rPr>
              <w:t>0.0.0</w:t>
            </w:r>
          </w:p>
        </w:tc>
      </w:tr>
      <w:tr w:rsidR="00312C76" w:rsidRPr="003167FF" w14:paraId="76874900" w14:textId="77777777" w:rsidTr="00862224">
        <w:tc>
          <w:tcPr>
            <w:tcW w:w="800" w:type="dxa"/>
            <w:shd w:val="solid" w:color="FFFFFF" w:fill="auto"/>
          </w:tcPr>
          <w:p w14:paraId="79A088AA"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1EA7D620"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27CE408D" w14:textId="77777777" w:rsidR="00312C76" w:rsidRPr="003167FF" w:rsidRDefault="00312C76" w:rsidP="007E0BCD">
            <w:pPr>
              <w:pStyle w:val="TAC"/>
              <w:rPr>
                <w:sz w:val="16"/>
                <w:szCs w:val="16"/>
              </w:rPr>
            </w:pPr>
          </w:p>
        </w:tc>
        <w:tc>
          <w:tcPr>
            <w:tcW w:w="567" w:type="dxa"/>
            <w:shd w:val="solid" w:color="FFFFFF" w:fill="auto"/>
          </w:tcPr>
          <w:p w14:paraId="2E8F1A2B" w14:textId="77777777" w:rsidR="00312C76" w:rsidRPr="003167FF" w:rsidRDefault="00312C76" w:rsidP="007E0BCD">
            <w:pPr>
              <w:pStyle w:val="TAC"/>
              <w:rPr>
                <w:sz w:val="16"/>
              </w:rPr>
            </w:pPr>
          </w:p>
        </w:tc>
        <w:tc>
          <w:tcPr>
            <w:tcW w:w="425" w:type="dxa"/>
            <w:shd w:val="solid" w:color="FFFFFF" w:fill="auto"/>
          </w:tcPr>
          <w:p w14:paraId="42EBBF42" w14:textId="77777777" w:rsidR="00312C76" w:rsidRPr="003167FF" w:rsidRDefault="00312C76" w:rsidP="007E0BCD">
            <w:pPr>
              <w:pStyle w:val="TAC"/>
              <w:rPr>
                <w:sz w:val="16"/>
                <w:szCs w:val="16"/>
              </w:rPr>
            </w:pPr>
          </w:p>
        </w:tc>
        <w:tc>
          <w:tcPr>
            <w:tcW w:w="425" w:type="dxa"/>
            <w:shd w:val="solid" w:color="FFFFFF" w:fill="auto"/>
          </w:tcPr>
          <w:p w14:paraId="6915266F" w14:textId="77777777" w:rsidR="00312C76" w:rsidRPr="003167FF" w:rsidRDefault="00312C76" w:rsidP="007E0BCD">
            <w:pPr>
              <w:pStyle w:val="TAC"/>
              <w:rPr>
                <w:sz w:val="16"/>
                <w:szCs w:val="16"/>
              </w:rPr>
            </w:pPr>
          </w:p>
        </w:tc>
        <w:tc>
          <w:tcPr>
            <w:tcW w:w="4962" w:type="dxa"/>
            <w:shd w:val="solid" w:color="FFFFFF" w:fill="auto"/>
          </w:tcPr>
          <w:p w14:paraId="6B7059E5" w14:textId="77777777" w:rsidR="00312C76" w:rsidRPr="003167FF" w:rsidRDefault="00312C76" w:rsidP="007E0BCD">
            <w:pPr>
              <w:pStyle w:val="TAL"/>
              <w:rPr>
                <w:sz w:val="16"/>
                <w:szCs w:val="16"/>
              </w:rPr>
            </w:pPr>
            <w:r w:rsidRPr="003167FF">
              <w:rPr>
                <w:sz w:val="16"/>
                <w:szCs w:val="16"/>
              </w:rPr>
              <w:t>Implementation of the following pCRs approved by SA6:</w:t>
            </w:r>
          </w:p>
          <w:p w14:paraId="5035A3C5" w14:textId="77777777" w:rsidR="00312C76" w:rsidRPr="003167FF" w:rsidRDefault="00312C76" w:rsidP="007E0BCD">
            <w:pPr>
              <w:pStyle w:val="TAL"/>
              <w:rPr>
                <w:sz w:val="16"/>
                <w:szCs w:val="16"/>
              </w:rPr>
            </w:pPr>
            <w:r w:rsidRPr="003167FF">
              <w:rPr>
                <w:sz w:val="16"/>
                <w:szCs w:val="16"/>
              </w:rPr>
              <w:t>S6-190283, S6-190284, S6-190285, S6-190301, S6-190210, S6-190286, S6-190272, S6-190287, S6-190295, S6-190215, S6-190296, S6-190297</w:t>
            </w:r>
          </w:p>
        </w:tc>
        <w:tc>
          <w:tcPr>
            <w:tcW w:w="708" w:type="dxa"/>
            <w:shd w:val="solid" w:color="FFFFFF" w:fill="auto"/>
          </w:tcPr>
          <w:p w14:paraId="34D8A6E4" w14:textId="77777777" w:rsidR="00312C76" w:rsidRPr="003167FF" w:rsidRDefault="00312C76" w:rsidP="007E0BCD">
            <w:pPr>
              <w:pStyle w:val="TAC"/>
              <w:rPr>
                <w:sz w:val="16"/>
                <w:szCs w:val="16"/>
              </w:rPr>
            </w:pPr>
            <w:r w:rsidRPr="003167FF">
              <w:rPr>
                <w:sz w:val="16"/>
                <w:szCs w:val="16"/>
              </w:rPr>
              <w:t>0.1.0</w:t>
            </w:r>
          </w:p>
        </w:tc>
      </w:tr>
      <w:tr w:rsidR="00312C76" w:rsidRPr="003167FF" w14:paraId="17A18FFB" w14:textId="77777777" w:rsidTr="00862224">
        <w:tc>
          <w:tcPr>
            <w:tcW w:w="800" w:type="dxa"/>
            <w:shd w:val="solid" w:color="FFFFFF" w:fill="auto"/>
          </w:tcPr>
          <w:p w14:paraId="3F086C7A"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41365851" w14:textId="77777777" w:rsidR="00312C76" w:rsidRPr="003167FF" w:rsidRDefault="00312C76" w:rsidP="007E0BCD">
            <w:pPr>
              <w:pStyle w:val="TAC"/>
              <w:rPr>
                <w:sz w:val="16"/>
                <w:szCs w:val="16"/>
              </w:rPr>
            </w:pPr>
            <w:r w:rsidRPr="003167FF">
              <w:rPr>
                <w:sz w:val="16"/>
                <w:szCs w:val="16"/>
              </w:rPr>
              <w:t>SA6#29</w:t>
            </w:r>
          </w:p>
        </w:tc>
        <w:tc>
          <w:tcPr>
            <w:tcW w:w="952" w:type="dxa"/>
            <w:shd w:val="solid" w:color="FFFFFF" w:fill="auto"/>
          </w:tcPr>
          <w:p w14:paraId="5CE6E6A7" w14:textId="77777777" w:rsidR="00312C76" w:rsidRPr="003167FF" w:rsidRDefault="00312C76" w:rsidP="007E0BCD">
            <w:pPr>
              <w:pStyle w:val="TAC"/>
              <w:rPr>
                <w:sz w:val="16"/>
                <w:szCs w:val="16"/>
              </w:rPr>
            </w:pPr>
          </w:p>
        </w:tc>
        <w:tc>
          <w:tcPr>
            <w:tcW w:w="567" w:type="dxa"/>
            <w:shd w:val="solid" w:color="FFFFFF" w:fill="auto"/>
          </w:tcPr>
          <w:p w14:paraId="212B7C99" w14:textId="77777777" w:rsidR="00312C76" w:rsidRPr="003167FF" w:rsidRDefault="00312C76" w:rsidP="007E0BCD">
            <w:pPr>
              <w:pStyle w:val="TAC"/>
              <w:rPr>
                <w:sz w:val="16"/>
              </w:rPr>
            </w:pPr>
          </w:p>
        </w:tc>
        <w:tc>
          <w:tcPr>
            <w:tcW w:w="425" w:type="dxa"/>
            <w:shd w:val="solid" w:color="FFFFFF" w:fill="auto"/>
          </w:tcPr>
          <w:p w14:paraId="1C57AA96" w14:textId="77777777" w:rsidR="00312C76" w:rsidRPr="003167FF" w:rsidRDefault="00312C76" w:rsidP="007E0BCD">
            <w:pPr>
              <w:pStyle w:val="TAC"/>
              <w:rPr>
                <w:sz w:val="16"/>
                <w:szCs w:val="16"/>
              </w:rPr>
            </w:pPr>
          </w:p>
        </w:tc>
        <w:tc>
          <w:tcPr>
            <w:tcW w:w="425" w:type="dxa"/>
            <w:shd w:val="solid" w:color="FFFFFF" w:fill="auto"/>
          </w:tcPr>
          <w:p w14:paraId="6A380E63" w14:textId="77777777" w:rsidR="00312C76" w:rsidRPr="003167FF" w:rsidRDefault="00312C76" w:rsidP="007E0BCD">
            <w:pPr>
              <w:pStyle w:val="TAC"/>
              <w:rPr>
                <w:sz w:val="16"/>
                <w:szCs w:val="16"/>
              </w:rPr>
            </w:pPr>
          </w:p>
        </w:tc>
        <w:tc>
          <w:tcPr>
            <w:tcW w:w="4962" w:type="dxa"/>
            <w:shd w:val="solid" w:color="FFFFFF" w:fill="auto"/>
          </w:tcPr>
          <w:p w14:paraId="038CDA43" w14:textId="77777777" w:rsidR="00312C76" w:rsidRPr="003167FF" w:rsidRDefault="00312C76" w:rsidP="007E0BCD">
            <w:pPr>
              <w:pStyle w:val="TAL"/>
              <w:rPr>
                <w:sz w:val="16"/>
                <w:szCs w:val="16"/>
              </w:rPr>
            </w:pPr>
            <w:r w:rsidRPr="003167FF">
              <w:rPr>
                <w:sz w:val="16"/>
                <w:szCs w:val="16"/>
              </w:rPr>
              <w:t>Implementation of the following pCRs approved by SA6:</w:t>
            </w:r>
          </w:p>
          <w:p w14:paraId="4D9DFE34" w14:textId="77777777" w:rsidR="00312C76" w:rsidRPr="003167FF" w:rsidRDefault="00312C76" w:rsidP="007E0BCD">
            <w:pPr>
              <w:pStyle w:val="TAL"/>
              <w:rPr>
                <w:sz w:val="16"/>
                <w:szCs w:val="16"/>
              </w:rPr>
            </w:pPr>
            <w:r w:rsidRPr="003167FF">
              <w:rPr>
                <w:sz w:val="16"/>
                <w:szCs w:val="16"/>
              </w:rPr>
              <w:t>S6-190446, S6-190447, S6-190448, S6-190509, S6-190526, S6-190515, S6-190452, S6-190453, S6-190510, S6-190511, S6-190456, S6-190457, S6-190458</w:t>
            </w:r>
          </w:p>
        </w:tc>
        <w:tc>
          <w:tcPr>
            <w:tcW w:w="708" w:type="dxa"/>
            <w:shd w:val="solid" w:color="FFFFFF" w:fill="auto"/>
          </w:tcPr>
          <w:p w14:paraId="412DDDC4" w14:textId="77777777" w:rsidR="00312C76" w:rsidRPr="003167FF" w:rsidRDefault="00312C76" w:rsidP="007E0BCD">
            <w:pPr>
              <w:pStyle w:val="TAC"/>
              <w:rPr>
                <w:sz w:val="16"/>
                <w:szCs w:val="16"/>
              </w:rPr>
            </w:pPr>
            <w:r w:rsidRPr="003167FF">
              <w:rPr>
                <w:sz w:val="16"/>
                <w:szCs w:val="16"/>
              </w:rPr>
              <w:t>0.2.0</w:t>
            </w:r>
          </w:p>
        </w:tc>
      </w:tr>
      <w:tr w:rsidR="00312C76" w:rsidRPr="003167FF" w14:paraId="4D69725C" w14:textId="77777777" w:rsidTr="00862224">
        <w:tc>
          <w:tcPr>
            <w:tcW w:w="800" w:type="dxa"/>
            <w:shd w:val="solid" w:color="FFFFFF" w:fill="auto"/>
          </w:tcPr>
          <w:p w14:paraId="2C1D599D"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7D03B62C" w14:textId="77777777" w:rsidR="00312C76" w:rsidRPr="003167FF" w:rsidRDefault="00312C76" w:rsidP="007E0BCD">
            <w:pPr>
              <w:pStyle w:val="TAC"/>
              <w:rPr>
                <w:sz w:val="16"/>
                <w:szCs w:val="16"/>
              </w:rPr>
            </w:pPr>
            <w:r w:rsidRPr="003167FF">
              <w:rPr>
                <w:sz w:val="16"/>
                <w:szCs w:val="16"/>
              </w:rPr>
              <w:t>SA#83</w:t>
            </w:r>
          </w:p>
        </w:tc>
        <w:tc>
          <w:tcPr>
            <w:tcW w:w="952" w:type="dxa"/>
            <w:shd w:val="solid" w:color="FFFFFF" w:fill="auto"/>
          </w:tcPr>
          <w:p w14:paraId="1270A388" w14:textId="77777777" w:rsidR="00312C76" w:rsidRPr="003167FF" w:rsidRDefault="00312C76" w:rsidP="007E0BCD">
            <w:pPr>
              <w:pStyle w:val="TAC"/>
              <w:rPr>
                <w:sz w:val="16"/>
                <w:szCs w:val="16"/>
              </w:rPr>
            </w:pPr>
            <w:r w:rsidRPr="003167FF">
              <w:rPr>
                <w:sz w:val="16"/>
                <w:szCs w:val="16"/>
              </w:rPr>
              <w:t>SP-190063</w:t>
            </w:r>
          </w:p>
        </w:tc>
        <w:tc>
          <w:tcPr>
            <w:tcW w:w="567" w:type="dxa"/>
            <w:shd w:val="solid" w:color="FFFFFF" w:fill="auto"/>
          </w:tcPr>
          <w:p w14:paraId="063E6177" w14:textId="77777777" w:rsidR="00312C76" w:rsidRPr="003167FF" w:rsidRDefault="00312C76" w:rsidP="007E0BCD">
            <w:pPr>
              <w:pStyle w:val="TAC"/>
              <w:rPr>
                <w:sz w:val="16"/>
              </w:rPr>
            </w:pPr>
          </w:p>
        </w:tc>
        <w:tc>
          <w:tcPr>
            <w:tcW w:w="425" w:type="dxa"/>
            <w:shd w:val="solid" w:color="FFFFFF" w:fill="auto"/>
          </w:tcPr>
          <w:p w14:paraId="222DC988" w14:textId="77777777" w:rsidR="00312C76" w:rsidRPr="003167FF" w:rsidRDefault="00312C76" w:rsidP="007E0BCD">
            <w:pPr>
              <w:pStyle w:val="TAC"/>
              <w:rPr>
                <w:sz w:val="16"/>
                <w:szCs w:val="16"/>
              </w:rPr>
            </w:pPr>
          </w:p>
        </w:tc>
        <w:tc>
          <w:tcPr>
            <w:tcW w:w="425" w:type="dxa"/>
            <w:shd w:val="solid" w:color="FFFFFF" w:fill="auto"/>
          </w:tcPr>
          <w:p w14:paraId="51991BD4" w14:textId="77777777" w:rsidR="00312C76" w:rsidRPr="003167FF" w:rsidRDefault="00312C76" w:rsidP="007E0BCD">
            <w:pPr>
              <w:pStyle w:val="TAC"/>
              <w:rPr>
                <w:sz w:val="16"/>
                <w:szCs w:val="16"/>
              </w:rPr>
            </w:pPr>
          </w:p>
        </w:tc>
        <w:tc>
          <w:tcPr>
            <w:tcW w:w="4962" w:type="dxa"/>
            <w:shd w:val="solid" w:color="FFFFFF" w:fill="auto"/>
          </w:tcPr>
          <w:p w14:paraId="79CD8168" w14:textId="77777777" w:rsidR="00312C76" w:rsidRPr="003167FF" w:rsidRDefault="00312C76" w:rsidP="007E0BCD">
            <w:pPr>
              <w:pStyle w:val="TAL"/>
              <w:rPr>
                <w:sz w:val="16"/>
                <w:szCs w:val="16"/>
              </w:rPr>
            </w:pPr>
            <w:r w:rsidRPr="003167FF">
              <w:rPr>
                <w:sz w:val="16"/>
                <w:szCs w:val="16"/>
              </w:rPr>
              <w:t>Presentation for information at SA#83</w:t>
            </w:r>
          </w:p>
        </w:tc>
        <w:tc>
          <w:tcPr>
            <w:tcW w:w="708" w:type="dxa"/>
            <w:shd w:val="solid" w:color="FFFFFF" w:fill="auto"/>
          </w:tcPr>
          <w:p w14:paraId="5BEA7A7A" w14:textId="77777777" w:rsidR="00312C76" w:rsidRPr="003167FF" w:rsidRDefault="00312C76" w:rsidP="007E0BCD">
            <w:pPr>
              <w:pStyle w:val="TAC"/>
              <w:rPr>
                <w:sz w:val="16"/>
                <w:szCs w:val="16"/>
              </w:rPr>
            </w:pPr>
            <w:r w:rsidRPr="003167FF">
              <w:rPr>
                <w:sz w:val="16"/>
                <w:szCs w:val="16"/>
              </w:rPr>
              <w:t>1.0.0</w:t>
            </w:r>
          </w:p>
        </w:tc>
      </w:tr>
      <w:tr w:rsidR="00312C76" w:rsidRPr="003167FF" w14:paraId="50AE8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551DAB" w14:textId="77777777" w:rsidR="00312C76" w:rsidRPr="003167FF" w:rsidRDefault="00312C76" w:rsidP="007E0BCD">
            <w:pPr>
              <w:pStyle w:val="TAC"/>
              <w:rPr>
                <w:sz w:val="16"/>
                <w:szCs w:val="16"/>
              </w:rPr>
            </w:pPr>
            <w:r w:rsidRPr="003167FF">
              <w:rPr>
                <w:sz w:val="16"/>
                <w:szCs w:val="16"/>
              </w:rPr>
              <w:t>2019-04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6018B1" w14:textId="77777777" w:rsidR="00312C76" w:rsidRPr="003167FF" w:rsidRDefault="00312C76" w:rsidP="007E0BCD">
            <w:pPr>
              <w:pStyle w:val="TAC"/>
              <w:rPr>
                <w:sz w:val="16"/>
                <w:szCs w:val="16"/>
              </w:rPr>
            </w:pPr>
            <w:r w:rsidRPr="003167FF">
              <w:rPr>
                <w:sz w:val="16"/>
                <w:szCs w:val="16"/>
              </w:rPr>
              <w:t>SA6#30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6A0038A"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B47251"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553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DBAC8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77259D" w14:textId="77777777" w:rsidR="00312C76" w:rsidRPr="003167FF" w:rsidRDefault="00312C76" w:rsidP="007E0BCD">
            <w:pPr>
              <w:pStyle w:val="TAL"/>
              <w:rPr>
                <w:sz w:val="16"/>
                <w:szCs w:val="16"/>
              </w:rPr>
            </w:pPr>
            <w:r w:rsidRPr="003167FF">
              <w:rPr>
                <w:sz w:val="16"/>
                <w:szCs w:val="16"/>
              </w:rPr>
              <w:t>Implementation of the following pCRs approved by SA6:</w:t>
            </w:r>
          </w:p>
          <w:p w14:paraId="27EADF10" w14:textId="77777777" w:rsidR="00312C76" w:rsidRPr="003167FF" w:rsidRDefault="00312C76" w:rsidP="007E0BCD">
            <w:pPr>
              <w:pStyle w:val="TAL"/>
              <w:rPr>
                <w:sz w:val="16"/>
                <w:szCs w:val="16"/>
              </w:rPr>
            </w:pPr>
            <w:r w:rsidRPr="003167FF">
              <w:rPr>
                <w:sz w:val="16"/>
                <w:szCs w:val="16"/>
              </w:rPr>
              <w:t>S6-190661, S6-190663, S6-190848, S6-190746, S6-190747, S6-190748, S6-190749, S6-190750, S6-190872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C3948" w14:textId="77777777" w:rsidR="00312C76" w:rsidRPr="003167FF" w:rsidRDefault="00312C76" w:rsidP="007E0BCD">
            <w:pPr>
              <w:pStyle w:val="TAC"/>
              <w:rPr>
                <w:sz w:val="16"/>
                <w:szCs w:val="16"/>
              </w:rPr>
            </w:pPr>
            <w:r w:rsidRPr="003167FF">
              <w:rPr>
                <w:sz w:val="16"/>
                <w:szCs w:val="16"/>
              </w:rPr>
              <w:t>1.1.0</w:t>
            </w:r>
          </w:p>
        </w:tc>
      </w:tr>
      <w:tr w:rsidR="00312C76" w:rsidRPr="003167FF" w14:paraId="4F7D455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1D178BC"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11B762" w14:textId="77777777" w:rsidR="00312C76" w:rsidRPr="003167FF" w:rsidRDefault="00312C76" w:rsidP="007E0BCD">
            <w:pPr>
              <w:pStyle w:val="TAC"/>
              <w:rPr>
                <w:sz w:val="16"/>
                <w:szCs w:val="16"/>
              </w:rPr>
            </w:pPr>
            <w:r w:rsidRPr="003167FF">
              <w:rPr>
                <w:sz w:val="16"/>
                <w:szCs w:val="16"/>
              </w:rPr>
              <w:t>SA6#31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EB52ACD"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7F296"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621E9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4B63"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C7DCF8" w14:textId="77777777" w:rsidR="00312C76" w:rsidRPr="003167FF" w:rsidRDefault="00312C76" w:rsidP="007E0BCD">
            <w:pPr>
              <w:pStyle w:val="TAL"/>
              <w:rPr>
                <w:sz w:val="16"/>
                <w:szCs w:val="16"/>
              </w:rPr>
            </w:pPr>
            <w:r w:rsidRPr="003167FF">
              <w:rPr>
                <w:sz w:val="16"/>
                <w:szCs w:val="16"/>
              </w:rPr>
              <w:t>Implementation of the following pCRs approved by SA6:</w:t>
            </w:r>
          </w:p>
          <w:p w14:paraId="2675054A" w14:textId="77777777" w:rsidR="00312C76" w:rsidRPr="003167FF" w:rsidRDefault="00312C76" w:rsidP="007E0BCD">
            <w:pPr>
              <w:pStyle w:val="TAL"/>
              <w:rPr>
                <w:sz w:val="16"/>
                <w:szCs w:val="16"/>
              </w:rPr>
            </w:pPr>
            <w:r w:rsidRPr="003167FF">
              <w:rPr>
                <w:sz w:val="16"/>
                <w:szCs w:val="16"/>
              </w:rPr>
              <w:t>S6-191003, S6-191115, S6-191005, S6-191116, S6-191117, S6-191007, S6-191189, S6-191212, S6-191121, S6-191012, S6-191229, S6-191191, S6-191124, S6-191013, S6-191192, S6-191193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8B0A3" w14:textId="77777777" w:rsidR="00312C76" w:rsidRPr="003167FF" w:rsidRDefault="00312C76" w:rsidP="007E0BCD">
            <w:pPr>
              <w:pStyle w:val="TAC"/>
              <w:rPr>
                <w:sz w:val="16"/>
                <w:szCs w:val="16"/>
              </w:rPr>
            </w:pPr>
            <w:r w:rsidRPr="003167FF">
              <w:rPr>
                <w:sz w:val="16"/>
                <w:szCs w:val="16"/>
              </w:rPr>
              <w:t>1.2.0</w:t>
            </w:r>
          </w:p>
        </w:tc>
      </w:tr>
      <w:tr w:rsidR="00312C76" w:rsidRPr="003167FF" w14:paraId="6B50B4B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AED36"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ADDB9"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A8E963"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E3304"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7CED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6ABED"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0E8853" w14:textId="77777777" w:rsidR="00312C76" w:rsidRPr="003167FF" w:rsidRDefault="00312C76" w:rsidP="007E0BCD">
            <w:pPr>
              <w:pStyle w:val="TAL"/>
              <w:rPr>
                <w:sz w:val="16"/>
                <w:szCs w:val="16"/>
              </w:rPr>
            </w:pPr>
            <w:r w:rsidRPr="003167FF">
              <w:rPr>
                <w:sz w:val="16"/>
                <w:szCs w:val="16"/>
              </w:rPr>
              <w:t>Presentation for Approval at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90C134" w14:textId="77777777" w:rsidR="00312C76" w:rsidRPr="003167FF" w:rsidRDefault="00312C76" w:rsidP="007E0BCD">
            <w:pPr>
              <w:pStyle w:val="TAC"/>
              <w:rPr>
                <w:sz w:val="16"/>
                <w:szCs w:val="16"/>
              </w:rPr>
            </w:pPr>
            <w:r w:rsidRPr="003167FF">
              <w:rPr>
                <w:sz w:val="16"/>
                <w:szCs w:val="16"/>
              </w:rPr>
              <w:t>2.0.0</w:t>
            </w:r>
          </w:p>
        </w:tc>
      </w:tr>
      <w:tr w:rsidR="00312C76" w:rsidRPr="003167FF" w14:paraId="698AE9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30CB1C" w14:textId="77777777" w:rsidR="00312C76" w:rsidRPr="003167FF" w:rsidRDefault="00312C76" w:rsidP="007E0BCD">
            <w:pPr>
              <w:pStyle w:val="TAC"/>
              <w:rPr>
                <w:sz w:val="16"/>
                <w:szCs w:val="16"/>
              </w:rPr>
            </w:pPr>
            <w:r w:rsidRPr="003167FF">
              <w:rPr>
                <w:sz w:val="16"/>
                <w:szCs w:val="16"/>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ECBEB8"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5D98F9"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C2534F"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2E9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71C6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9DE9B" w14:textId="77777777" w:rsidR="00312C76" w:rsidRPr="003167FF" w:rsidRDefault="00312C76" w:rsidP="007E0BCD">
            <w:pPr>
              <w:pStyle w:val="TAL"/>
              <w:rPr>
                <w:sz w:val="16"/>
                <w:szCs w:val="16"/>
              </w:rPr>
            </w:pPr>
            <w:r w:rsidRPr="003167FF">
              <w:rPr>
                <w:sz w:val="16"/>
                <w:szCs w:val="16"/>
              </w:rPr>
              <w:t>MCC Editorial update for publication after TSG SA approval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DC0D2" w14:textId="77777777" w:rsidR="00312C76" w:rsidRPr="003167FF" w:rsidRDefault="00312C76" w:rsidP="007E0BCD">
            <w:pPr>
              <w:pStyle w:val="TAC"/>
              <w:rPr>
                <w:sz w:val="16"/>
                <w:szCs w:val="16"/>
              </w:rPr>
            </w:pPr>
            <w:r w:rsidRPr="003167FF">
              <w:rPr>
                <w:sz w:val="16"/>
                <w:szCs w:val="16"/>
              </w:rPr>
              <w:t>16.0.0</w:t>
            </w:r>
          </w:p>
        </w:tc>
      </w:tr>
      <w:tr w:rsidR="00312C76" w:rsidRPr="003167FF" w14:paraId="6EC0A7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3E92FB"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997064"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797190"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674DB" w14:textId="77777777" w:rsidR="00312C76" w:rsidRPr="003167FF" w:rsidRDefault="00312C76" w:rsidP="007E0BCD">
            <w:pPr>
              <w:pStyle w:val="TAC"/>
              <w:rPr>
                <w:sz w:val="16"/>
              </w:rPr>
            </w:pPr>
            <w:r w:rsidRPr="003167FF">
              <w:rPr>
                <w:sz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DE3B4"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54A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ECA55" w14:textId="77777777" w:rsidR="00312C76" w:rsidRPr="003167FF" w:rsidRDefault="00312C76" w:rsidP="007E0BCD">
            <w:pPr>
              <w:pStyle w:val="TAL"/>
              <w:rPr>
                <w:sz w:val="16"/>
                <w:szCs w:val="16"/>
              </w:rPr>
            </w:pPr>
            <w:r w:rsidRPr="003167FF">
              <w:rPr>
                <w:sz w:val="16"/>
                <w:szCs w:val="16"/>
              </w:rPr>
              <w:t>Architecture requirements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4DF8A" w14:textId="77777777" w:rsidR="00312C76" w:rsidRPr="003167FF" w:rsidRDefault="00312C76" w:rsidP="007E0BCD">
            <w:pPr>
              <w:pStyle w:val="TAC"/>
              <w:rPr>
                <w:sz w:val="16"/>
                <w:szCs w:val="16"/>
              </w:rPr>
            </w:pPr>
            <w:r w:rsidRPr="003167FF">
              <w:rPr>
                <w:sz w:val="16"/>
                <w:szCs w:val="16"/>
              </w:rPr>
              <w:t>16.1.0</w:t>
            </w:r>
          </w:p>
        </w:tc>
      </w:tr>
      <w:tr w:rsidR="00312C76" w:rsidRPr="003167FF" w14:paraId="4F0BDF6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FF8B23A"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DA52E2"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AA6CA8"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770F4" w14:textId="77777777" w:rsidR="00312C76" w:rsidRPr="003167FF" w:rsidRDefault="00312C76" w:rsidP="007E0BCD">
            <w:pPr>
              <w:pStyle w:val="TAC"/>
              <w:rPr>
                <w:sz w:val="16"/>
              </w:rPr>
            </w:pPr>
            <w:r w:rsidRPr="003167FF">
              <w:rPr>
                <w:sz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5074C"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5D37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8E4296" w14:textId="77777777" w:rsidR="00312C76" w:rsidRPr="003167FF" w:rsidRDefault="00312C76" w:rsidP="007E0BCD">
            <w:pPr>
              <w:pStyle w:val="TAL"/>
              <w:rPr>
                <w:sz w:val="16"/>
                <w:szCs w:val="16"/>
              </w:rPr>
            </w:pPr>
            <w:r w:rsidRPr="003167FF">
              <w:rPr>
                <w:sz w:val="16"/>
                <w:szCs w:val="16"/>
              </w:rPr>
              <w:t>Group announcement and join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9D63D6" w14:textId="77777777" w:rsidR="00312C76" w:rsidRPr="003167FF" w:rsidRDefault="00312C76" w:rsidP="007E0BCD">
            <w:pPr>
              <w:pStyle w:val="TAC"/>
              <w:rPr>
                <w:sz w:val="16"/>
                <w:szCs w:val="16"/>
              </w:rPr>
            </w:pPr>
            <w:r w:rsidRPr="003167FF">
              <w:rPr>
                <w:sz w:val="16"/>
                <w:szCs w:val="16"/>
              </w:rPr>
              <w:t>16.1.0</w:t>
            </w:r>
          </w:p>
        </w:tc>
      </w:tr>
      <w:tr w:rsidR="00312C76" w:rsidRPr="003167FF" w14:paraId="4C8BE3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87853C"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F157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B6E7F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EEE7D8" w14:textId="77777777" w:rsidR="00312C76" w:rsidRPr="003167FF" w:rsidRDefault="00312C76" w:rsidP="007E0BCD">
            <w:pPr>
              <w:pStyle w:val="TAC"/>
              <w:rPr>
                <w:sz w:val="16"/>
              </w:rPr>
            </w:pPr>
            <w:r w:rsidRPr="003167FF">
              <w:rPr>
                <w:sz w:val="16"/>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12AE0" w14:textId="77777777" w:rsidR="00312C76" w:rsidRPr="003167FF" w:rsidRDefault="00312C76" w:rsidP="007E0BCD">
            <w:pPr>
              <w:pStyle w:val="TAC"/>
              <w:rPr>
                <w:sz w:val="16"/>
                <w:szCs w:val="16"/>
              </w:rPr>
            </w:pPr>
            <w:r w:rsidRPr="003167FF">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16B24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C35FDB" w14:textId="77777777" w:rsidR="00312C76" w:rsidRPr="003167FF" w:rsidRDefault="00312C76" w:rsidP="007E0BCD">
            <w:pPr>
              <w:pStyle w:val="TAL"/>
              <w:rPr>
                <w:sz w:val="16"/>
                <w:szCs w:val="16"/>
              </w:rPr>
            </w:pPr>
            <w:r w:rsidRPr="003167FF">
              <w:rPr>
                <w:sz w:val="16"/>
                <w:szCs w:val="16"/>
              </w:rPr>
              <w:t>Corrections to network resource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41489E" w14:textId="77777777" w:rsidR="00312C76" w:rsidRPr="003167FF" w:rsidRDefault="00312C76" w:rsidP="007E0BCD">
            <w:pPr>
              <w:pStyle w:val="TAC"/>
              <w:rPr>
                <w:sz w:val="16"/>
                <w:szCs w:val="16"/>
              </w:rPr>
            </w:pPr>
            <w:r w:rsidRPr="003167FF">
              <w:rPr>
                <w:sz w:val="16"/>
                <w:szCs w:val="16"/>
              </w:rPr>
              <w:t>16.1.0</w:t>
            </w:r>
          </w:p>
        </w:tc>
      </w:tr>
      <w:tr w:rsidR="00312C76" w:rsidRPr="003167FF" w14:paraId="2A2DD4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A20EB1"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1A7A90"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BDCAD1F"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EA4AB1" w14:textId="77777777" w:rsidR="00312C76" w:rsidRPr="003167FF" w:rsidRDefault="00312C76" w:rsidP="007E0BCD">
            <w:pPr>
              <w:pStyle w:val="TAC"/>
              <w:rPr>
                <w:sz w:val="16"/>
              </w:rPr>
            </w:pPr>
            <w:r w:rsidRPr="003167FF">
              <w:rPr>
                <w:sz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0264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08E0D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A72FCF" w14:textId="77777777" w:rsidR="00312C76" w:rsidRPr="003167FF" w:rsidRDefault="00312C76" w:rsidP="007E0BCD">
            <w:pPr>
              <w:pStyle w:val="TAL"/>
              <w:rPr>
                <w:sz w:val="16"/>
                <w:szCs w:val="16"/>
              </w:rPr>
            </w:pPr>
            <w:r w:rsidRPr="003167FF">
              <w:rPr>
                <w:sz w:val="16"/>
                <w:szCs w:val="16"/>
              </w:rPr>
              <w:t>N5 reference point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E21AE1" w14:textId="77777777" w:rsidR="00312C76" w:rsidRPr="003167FF" w:rsidRDefault="00312C76" w:rsidP="007E0BCD">
            <w:pPr>
              <w:pStyle w:val="TAC"/>
              <w:rPr>
                <w:sz w:val="16"/>
                <w:szCs w:val="16"/>
              </w:rPr>
            </w:pPr>
            <w:r w:rsidRPr="003167FF">
              <w:rPr>
                <w:sz w:val="16"/>
                <w:szCs w:val="16"/>
              </w:rPr>
              <w:t>16.1.0</w:t>
            </w:r>
          </w:p>
        </w:tc>
      </w:tr>
      <w:tr w:rsidR="00312C76" w:rsidRPr="003167FF" w14:paraId="01F3429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4A6723"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63844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D76EF6"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8D047" w14:textId="77777777" w:rsidR="00312C76" w:rsidRPr="003167FF" w:rsidRDefault="00312C76" w:rsidP="007E0BCD">
            <w:pPr>
              <w:pStyle w:val="TAC"/>
              <w:rPr>
                <w:sz w:val="16"/>
              </w:rPr>
            </w:pPr>
            <w:r w:rsidRPr="003167FF">
              <w:rPr>
                <w:sz w:val="16"/>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EADF7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C212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20E6B" w14:textId="77777777" w:rsidR="00312C76" w:rsidRPr="003167FF" w:rsidRDefault="00312C76" w:rsidP="007E0BCD">
            <w:pPr>
              <w:pStyle w:val="TAL"/>
              <w:rPr>
                <w:sz w:val="16"/>
                <w:szCs w:val="16"/>
              </w:rPr>
            </w:pPr>
            <w:r w:rsidRPr="003167FF">
              <w:rPr>
                <w:sz w:val="16"/>
                <w:szCs w:val="16"/>
              </w:rPr>
              <w:t>Change of service-based interface representation of the functional model for SEAL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012F0" w14:textId="77777777" w:rsidR="00312C76" w:rsidRPr="003167FF" w:rsidRDefault="00312C76" w:rsidP="007E0BCD">
            <w:pPr>
              <w:pStyle w:val="TAC"/>
              <w:rPr>
                <w:sz w:val="16"/>
                <w:szCs w:val="16"/>
              </w:rPr>
            </w:pPr>
            <w:r w:rsidRPr="003167FF">
              <w:rPr>
                <w:sz w:val="16"/>
                <w:szCs w:val="16"/>
              </w:rPr>
              <w:t>16.1.0</w:t>
            </w:r>
          </w:p>
        </w:tc>
      </w:tr>
      <w:tr w:rsidR="00312C76" w:rsidRPr="003167FF" w14:paraId="4D86FB8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4ED75F"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A9580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A26FA4"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1A66B" w14:textId="77777777" w:rsidR="00312C76" w:rsidRPr="003167FF" w:rsidRDefault="00312C76" w:rsidP="007E0BCD">
            <w:pPr>
              <w:pStyle w:val="TAC"/>
              <w:rPr>
                <w:sz w:val="16"/>
              </w:rPr>
            </w:pPr>
            <w:r w:rsidRPr="003167FF">
              <w:rPr>
                <w:sz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7A276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717D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69DF55" w14:textId="77777777" w:rsidR="00312C76" w:rsidRPr="003167FF" w:rsidRDefault="00312C76" w:rsidP="007E0BCD">
            <w:pPr>
              <w:pStyle w:val="TAL"/>
              <w:rPr>
                <w:sz w:val="16"/>
                <w:szCs w:val="16"/>
              </w:rPr>
            </w:pPr>
            <w:r w:rsidRPr="003167FF">
              <w:rPr>
                <w:sz w:val="16"/>
                <w:szCs w:val="16"/>
              </w:rPr>
              <w:t>Remove EN on bearer type identification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A98603" w14:textId="77777777" w:rsidR="00312C76" w:rsidRPr="003167FF" w:rsidRDefault="00312C76" w:rsidP="007E0BCD">
            <w:pPr>
              <w:pStyle w:val="TAC"/>
              <w:rPr>
                <w:sz w:val="16"/>
                <w:szCs w:val="16"/>
              </w:rPr>
            </w:pPr>
            <w:r w:rsidRPr="003167FF">
              <w:rPr>
                <w:sz w:val="16"/>
                <w:szCs w:val="16"/>
              </w:rPr>
              <w:t>16.1.0</w:t>
            </w:r>
          </w:p>
        </w:tc>
      </w:tr>
      <w:tr w:rsidR="00312C76" w:rsidRPr="003167FF" w14:paraId="490F0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E6C4D19"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D696D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93D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3A7F5" w14:textId="77777777" w:rsidR="00312C76" w:rsidRPr="003167FF" w:rsidRDefault="00312C76" w:rsidP="007E0BCD">
            <w:pPr>
              <w:pStyle w:val="TAC"/>
              <w:rPr>
                <w:sz w:val="16"/>
              </w:rPr>
            </w:pPr>
            <w:r w:rsidRPr="003167FF">
              <w:rPr>
                <w:sz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F229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2EEAB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F9C51" w14:textId="77777777" w:rsidR="00312C76" w:rsidRPr="003167FF" w:rsidRDefault="00312C76" w:rsidP="007E0BCD">
            <w:pPr>
              <w:pStyle w:val="TAL"/>
              <w:rPr>
                <w:sz w:val="16"/>
                <w:szCs w:val="16"/>
              </w:rPr>
            </w:pPr>
            <w:r w:rsidRPr="003167FF">
              <w:rPr>
                <w:sz w:val="16"/>
                <w:szCs w:val="16"/>
              </w:rPr>
              <w:t>Remove EN on granularity of decision of NRM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CA97D" w14:textId="77777777" w:rsidR="00312C76" w:rsidRPr="003167FF" w:rsidRDefault="00312C76" w:rsidP="007E0BCD">
            <w:pPr>
              <w:pStyle w:val="TAC"/>
              <w:rPr>
                <w:sz w:val="16"/>
                <w:szCs w:val="16"/>
              </w:rPr>
            </w:pPr>
            <w:r w:rsidRPr="003167FF">
              <w:rPr>
                <w:sz w:val="16"/>
                <w:szCs w:val="16"/>
              </w:rPr>
              <w:t>16.1.0</w:t>
            </w:r>
          </w:p>
        </w:tc>
      </w:tr>
      <w:tr w:rsidR="00312C76" w:rsidRPr="003167FF" w14:paraId="3ECD3E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8BE4EF"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DA9A89"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67615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D61D4" w14:textId="77777777" w:rsidR="00312C76" w:rsidRPr="003167FF" w:rsidRDefault="00312C76" w:rsidP="007E0BCD">
            <w:pPr>
              <w:pStyle w:val="TAC"/>
              <w:rPr>
                <w:sz w:val="16"/>
              </w:rPr>
            </w:pPr>
            <w:r w:rsidRPr="003167FF">
              <w:rPr>
                <w:sz w:val="16"/>
              </w:rPr>
              <w:t>0009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ED0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31E68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65EA11" w14:textId="77777777" w:rsidR="00312C76" w:rsidRPr="003167FF" w:rsidRDefault="00312C76" w:rsidP="007E0BCD">
            <w:pPr>
              <w:pStyle w:val="TAL"/>
              <w:rPr>
                <w:sz w:val="16"/>
                <w:szCs w:val="16"/>
              </w:rPr>
            </w:pPr>
            <w:r w:rsidRPr="003167FF">
              <w:rPr>
                <w:sz w:val="16"/>
                <w:szCs w:val="16"/>
              </w:rPr>
              <w:t>Corrections to naming and other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14EE9" w14:textId="77777777" w:rsidR="00312C76" w:rsidRPr="003167FF" w:rsidRDefault="00312C76" w:rsidP="007E0BCD">
            <w:pPr>
              <w:pStyle w:val="TAC"/>
              <w:rPr>
                <w:sz w:val="16"/>
                <w:szCs w:val="16"/>
              </w:rPr>
            </w:pPr>
            <w:r w:rsidRPr="003167FF">
              <w:rPr>
                <w:sz w:val="16"/>
                <w:szCs w:val="16"/>
              </w:rPr>
              <w:t>16.2.0</w:t>
            </w:r>
          </w:p>
        </w:tc>
      </w:tr>
      <w:tr w:rsidR="00312C76" w:rsidRPr="003167FF" w14:paraId="10CE2D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E19AB7"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94FA0"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E706B3E"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CEF342" w14:textId="77777777" w:rsidR="00312C76" w:rsidRPr="003167FF" w:rsidRDefault="00312C76" w:rsidP="007E0BCD">
            <w:pPr>
              <w:pStyle w:val="TAC"/>
              <w:rPr>
                <w:sz w:val="16"/>
              </w:rPr>
            </w:pPr>
            <w:r w:rsidRPr="003167FF">
              <w:rPr>
                <w:sz w:val="16"/>
              </w:rPr>
              <w:t>0010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6D443"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9EB6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6898D3" w14:textId="77777777" w:rsidR="00312C76" w:rsidRPr="003167FF" w:rsidRDefault="00312C76" w:rsidP="007E0BCD">
            <w:pPr>
              <w:pStyle w:val="TAL"/>
              <w:rPr>
                <w:sz w:val="16"/>
                <w:szCs w:val="16"/>
              </w:rPr>
            </w:pPr>
            <w:r w:rsidRPr="003167FF">
              <w:rPr>
                <w:sz w:val="16"/>
                <w:szCs w:val="16"/>
              </w:rPr>
              <w:t>Result element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B984A" w14:textId="77777777" w:rsidR="00312C76" w:rsidRPr="003167FF" w:rsidRDefault="00312C76" w:rsidP="007E0BCD">
            <w:pPr>
              <w:pStyle w:val="TAC"/>
              <w:rPr>
                <w:sz w:val="16"/>
                <w:szCs w:val="16"/>
              </w:rPr>
            </w:pPr>
            <w:r w:rsidRPr="003167FF">
              <w:rPr>
                <w:sz w:val="16"/>
                <w:szCs w:val="16"/>
              </w:rPr>
              <w:t>16.2.0</w:t>
            </w:r>
          </w:p>
        </w:tc>
      </w:tr>
      <w:tr w:rsidR="00312C76" w:rsidRPr="003167FF" w14:paraId="1C736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A98B1E"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4AEC92"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C625B6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5876E0" w14:textId="77777777" w:rsidR="00312C76" w:rsidRPr="003167FF" w:rsidRDefault="00312C76" w:rsidP="007E0BCD">
            <w:pPr>
              <w:pStyle w:val="TAC"/>
              <w:rPr>
                <w:sz w:val="16"/>
              </w:rPr>
            </w:pPr>
            <w:r w:rsidRPr="003167FF">
              <w:rPr>
                <w:sz w:val="16"/>
              </w:rPr>
              <w:t>0011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D532A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055B9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97230A" w14:textId="77777777" w:rsidR="00312C76" w:rsidRPr="003167FF" w:rsidRDefault="00312C76" w:rsidP="007E0BCD">
            <w:pPr>
              <w:pStyle w:val="TAL"/>
              <w:rPr>
                <w:sz w:val="16"/>
                <w:szCs w:val="16"/>
              </w:rPr>
            </w:pPr>
            <w:r w:rsidRPr="003167FF">
              <w:rPr>
                <w:sz w:val="16"/>
                <w:szCs w:val="16"/>
              </w:rPr>
              <w:t>Anonymous requests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83483" w14:textId="77777777" w:rsidR="00312C76" w:rsidRPr="003167FF" w:rsidRDefault="00312C76" w:rsidP="007E0BCD">
            <w:pPr>
              <w:pStyle w:val="TAC"/>
              <w:rPr>
                <w:sz w:val="16"/>
                <w:szCs w:val="16"/>
              </w:rPr>
            </w:pPr>
            <w:r w:rsidRPr="003167FF">
              <w:rPr>
                <w:sz w:val="16"/>
                <w:szCs w:val="16"/>
              </w:rPr>
              <w:t>16.2.0</w:t>
            </w:r>
          </w:p>
        </w:tc>
      </w:tr>
      <w:tr w:rsidR="00312C76" w:rsidRPr="003167FF" w14:paraId="720723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06C64A"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F1C77F"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7F18F8"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EDC706" w14:textId="77777777" w:rsidR="00312C76" w:rsidRPr="003167FF" w:rsidRDefault="00312C76" w:rsidP="007E0BCD">
            <w:pPr>
              <w:pStyle w:val="TAC"/>
              <w:rPr>
                <w:sz w:val="16"/>
              </w:rPr>
            </w:pPr>
            <w:r w:rsidRPr="003167FF">
              <w:rPr>
                <w:sz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8FE5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42C658"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BFFD48" w14:textId="77777777" w:rsidR="00312C76" w:rsidRPr="003167FF" w:rsidRDefault="00312C76" w:rsidP="007E0BCD">
            <w:pPr>
              <w:pStyle w:val="TAL"/>
              <w:rPr>
                <w:sz w:val="16"/>
                <w:szCs w:val="16"/>
              </w:rPr>
            </w:pPr>
            <w:r w:rsidRPr="003167FF">
              <w:rPr>
                <w:sz w:val="16"/>
                <w:szCs w:val="16"/>
              </w:rPr>
              <w:t>No multicast resource management in 5GS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4686E" w14:textId="77777777" w:rsidR="00312C76" w:rsidRPr="003167FF" w:rsidRDefault="00312C76" w:rsidP="007E0BCD">
            <w:pPr>
              <w:pStyle w:val="TAC"/>
              <w:rPr>
                <w:sz w:val="16"/>
                <w:szCs w:val="16"/>
              </w:rPr>
            </w:pPr>
            <w:r w:rsidRPr="003167FF">
              <w:rPr>
                <w:sz w:val="16"/>
                <w:szCs w:val="16"/>
              </w:rPr>
              <w:t>16.2.0</w:t>
            </w:r>
          </w:p>
        </w:tc>
      </w:tr>
      <w:tr w:rsidR="00312C76" w:rsidRPr="003167FF" w14:paraId="284D2E5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6E6A97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FF51B5"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EE57AF"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A6A0A0" w14:textId="77777777" w:rsidR="00312C76" w:rsidRPr="003167FF" w:rsidRDefault="00312C76" w:rsidP="007E0BCD">
            <w:pPr>
              <w:pStyle w:val="TAC"/>
              <w:rPr>
                <w:sz w:val="16"/>
              </w:rPr>
            </w:pPr>
            <w:r w:rsidRPr="003167FF">
              <w:rPr>
                <w:sz w:val="16"/>
              </w:rPr>
              <w:t>0013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D01FA"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1A43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35CE5C" w14:textId="77777777" w:rsidR="00312C76" w:rsidRPr="003167FF" w:rsidRDefault="00312C76" w:rsidP="007E0BCD">
            <w:pPr>
              <w:pStyle w:val="TAL"/>
              <w:rPr>
                <w:sz w:val="16"/>
                <w:szCs w:val="16"/>
              </w:rPr>
            </w:pPr>
            <w:r w:rsidRPr="003167FF">
              <w:rPr>
                <w:sz w:val="16"/>
                <w:szCs w:val="16"/>
              </w:rPr>
              <w:t>Mention of SA3 responsibility in a published TS is not relevant.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A8D57" w14:textId="77777777" w:rsidR="00312C76" w:rsidRPr="003167FF" w:rsidRDefault="00312C76" w:rsidP="007E0BCD">
            <w:pPr>
              <w:pStyle w:val="TAC"/>
              <w:rPr>
                <w:sz w:val="16"/>
                <w:szCs w:val="16"/>
              </w:rPr>
            </w:pPr>
            <w:r w:rsidRPr="003167FF">
              <w:rPr>
                <w:sz w:val="16"/>
                <w:szCs w:val="16"/>
              </w:rPr>
              <w:t>16.2.0</w:t>
            </w:r>
          </w:p>
        </w:tc>
      </w:tr>
      <w:tr w:rsidR="00312C76" w:rsidRPr="003167FF" w14:paraId="3FFC99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F81454"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0A7FE"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8A98E12"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C175D" w14:textId="77777777" w:rsidR="00312C76" w:rsidRPr="003167FF" w:rsidRDefault="00312C76" w:rsidP="007E0BCD">
            <w:pPr>
              <w:pStyle w:val="TAC"/>
              <w:rPr>
                <w:sz w:val="16"/>
              </w:rPr>
            </w:pPr>
            <w:r w:rsidRPr="003167FF">
              <w:rPr>
                <w:sz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927E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D5A1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D6A1AF" w14:textId="77777777" w:rsidR="00312C76" w:rsidRPr="003167FF" w:rsidRDefault="00312C76" w:rsidP="007E0BCD">
            <w:pPr>
              <w:pStyle w:val="TAL"/>
              <w:rPr>
                <w:sz w:val="16"/>
                <w:szCs w:val="16"/>
              </w:rPr>
            </w:pPr>
            <w:r w:rsidRPr="003167FF">
              <w:rPr>
                <w:sz w:val="16"/>
                <w:szCs w:val="16"/>
              </w:rPr>
              <w:t>SEAL APIs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05BBA5" w14:textId="77777777" w:rsidR="00312C76" w:rsidRPr="003167FF" w:rsidRDefault="00312C76" w:rsidP="007E0BCD">
            <w:pPr>
              <w:pStyle w:val="TAC"/>
              <w:rPr>
                <w:sz w:val="16"/>
                <w:szCs w:val="16"/>
              </w:rPr>
            </w:pPr>
            <w:r w:rsidRPr="003167FF">
              <w:rPr>
                <w:sz w:val="16"/>
                <w:szCs w:val="16"/>
              </w:rPr>
              <w:t>16.2.0</w:t>
            </w:r>
          </w:p>
        </w:tc>
      </w:tr>
      <w:tr w:rsidR="00312C76" w:rsidRPr="003167FF" w14:paraId="324C983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9BDD0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7AA2AA"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BF4725"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94C27" w14:textId="77777777" w:rsidR="00312C76" w:rsidRPr="003167FF" w:rsidRDefault="00312C76" w:rsidP="007E0BCD">
            <w:pPr>
              <w:pStyle w:val="TAC"/>
              <w:rPr>
                <w:sz w:val="16"/>
              </w:rPr>
            </w:pPr>
            <w:r w:rsidRPr="003167FF">
              <w:rPr>
                <w:sz w:val="16"/>
              </w:rPr>
              <w:t>0015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B5BC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4D5C9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E66255" w14:textId="77777777" w:rsidR="00312C76" w:rsidRPr="003167FF" w:rsidRDefault="00312C76" w:rsidP="007E0BCD">
            <w:pPr>
              <w:pStyle w:val="TAL"/>
              <w:rPr>
                <w:sz w:val="16"/>
                <w:szCs w:val="16"/>
              </w:rPr>
            </w:pPr>
            <w:r w:rsidRPr="003167FF">
              <w:rPr>
                <w:sz w:val="16"/>
                <w:szCs w:val="16"/>
              </w:rPr>
              <w:t>Update to location configuration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56F6F2" w14:textId="77777777" w:rsidR="00312C76" w:rsidRPr="003167FF" w:rsidRDefault="00312C76" w:rsidP="007E0BCD">
            <w:pPr>
              <w:pStyle w:val="TAC"/>
              <w:rPr>
                <w:sz w:val="16"/>
                <w:szCs w:val="16"/>
              </w:rPr>
            </w:pPr>
            <w:r w:rsidRPr="003167FF">
              <w:rPr>
                <w:sz w:val="16"/>
                <w:szCs w:val="16"/>
              </w:rPr>
              <w:t>16.2.0</w:t>
            </w:r>
          </w:p>
        </w:tc>
      </w:tr>
      <w:tr w:rsidR="00312C76" w:rsidRPr="003167FF" w14:paraId="33A77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F78D2A5"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35DB29"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2577DB"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73DCBC" w14:textId="77777777" w:rsidR="00312C76" w:rsidRPr="003167FF" w:rsidRDefault="00312C76" w:rsidP="007E0BCD">
            <w:pPr>
              <w:pStyle w:val="TAC"/>
              <w:rPr>
                <w:sz w:val="16"/>
              </w:rPr>
            </w:pPr>
            <w:r w:rsidRPr="003167FF">
              <w:rPr>
                <w:sz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7D96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C6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0E016F" w14:textId="77777777" w:rsidR="00312C76" w:rsidRPr="003167FF" w:rsidRDefault="00312C76" w:rsidP="007E0BCD">
            <w:pPr>
              <w:pStyle w:val="TAL"/>
              <w:rPr>
                <w:sz w:val="16"/>
                <w:szCs w:val="16"/>
              </w:rPr>
            </w:pPr>
            <w:r w:rsidRPr="003167FF">
              <w:rPr>
                <w:sz w:val="16"/>
                <w:szCs w:val="16"/>
              </w:rPr>
              <w:t>Complete SS_NetworkResourceAdaptation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9EB5F" w14:textId="77777777" w:rsidR="00312C76" w:rsidRPr="003167FF" w:rsidRDefault="00312C76" w:rsidP="007E0BCD">
            <w:pPr>
              <w:pStyle w:val="TAC"/>
              <w:rPr>
                <w:sz w:val="16"/>
                <w:szCs w:val="16"/>
              </w:rPr>
            </w:pPr>
            <w:r w:rsidRPr="003167FF">
              <w:rPr>
                <w:sz w:val="16"/>
                <w:szCs w:val="16"/>
              </w:rPr>
              <w:t>16.3.0</w:t>
            </w:r>
          </w:p>
        </w:tc>
      </w:tr>
      <w:tr w:rsidR="00312C76" w:rsidRPr="003167FF" w14:paraId="31B2DD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E09448"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56AB1"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EEA8"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A25B4D" w14:textId="77777777" w:rsidR="00312C76" w:rsidRPr="003167FF" w:rsidRDefault="00312C76" w:rsidP="007E0BCD">
            <w:pPr>
              <w:pStyle w:val="TAC"/>
              <w:rPr>
                <w:sz w:val="16"/>
              </w:rPr>
            </w:pPr>
            <w:r w:rsidRPr="003167FF">
              <w:rPr>
                <w:sz w:val="16"/>
              </w:rPr>
              <w:t>0017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82A0"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C0EC1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E48DC" w14:textId="77777777" w:rsidR="00312C76" w:rsidRPr="003167FF" w:rsidRDefault="00312C76" w:rsidP="007E0BCD">
            <w:pPr>
              <w:pStyle w:val="TAL"/>
              <w:rPr>
                <w:sz w:val="16"/>
                <w:szCs w:val="16"/>
              </w:rPr>
            </w:pPr>
            <w:r w:rsidRPr="003167FF">
              <w:rPr>
                <w:sz w:val="16"/>
                <w:szCs w:val="16"/>
              </w:rPr>
              <w:t>Correct dynamic MBMS bearer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ADE83B" w14:textId="77777777" w:rsidR="00312C76" w:rsidRPr="003167FF" w:rsidRDefault="00312C76" w:rsidP="007E0BCD">
            <w:pPr>
              <w:pStyle w:val="TAC"/>
              <w:rPr>
                <w:sz w:val="16"/>
                <w:szCs w:val="16"/>
              </w:rPr>
            </w:pPr>
            <w:r w:rsidRPr="003167FF">
              <w:rPr>
                <w:sz w:val="16"/>
                <w:szCs w:val="16"/>
              </w:rPr>
              <w:t>16.3.0</w:t>
            </w:r>
          </w:p>
        </w:tc>
      </w:tr>
      <w:tr w:rsidR="00312C76" w:rsidRPr="003167FF" w14:paraId="0EEB7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F2D391"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AB24F6"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B5CF8E"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E83A6E" w14:textId="77777777" w:rsidR="00312C76" w:rsidRPr="003167FF" w:rsidRDefault="00312C76" w:rsidP="007E0BCD">
            <w:pPr>
              <w:pStyle w:val="TAC"/>
              <w:rPr>
                <w:sz w:val="16"/>
              </w:rPr>
            </w:pPr>
            <w:r w:rsidRPr="003167FF">
              <w:rPr>
                <w:sz w:val="16"/>
              </w:rPr>
              <w:t>0019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638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74C765"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2535E" w14:textId="77777777" w:rsidR="00312C76" w:rsidRPr="003167FF" w:rsidRDefault="00312C76" w:rsidP="007E0BCD">
            <w:pPr>
              <w:pStyle w:val="TAL"/>
              <w:rPr>
                <w:sz w:val="16"/>
                <w:szCs w:val="16"/>
              </w:rPr>
            </w:pPr>
            <w:r w:rsidRPr="003167FF">
              <w:rPr>
                <w:sz w:val="16"/>
                <w:szCs w:val="16"/>
              </w:rPr>
              <w:t>MBMS procedures alignment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1529A4" w14:textId="77777777" w:rsidR="00312C76" w:rsidRPr="003167FF" w:rsidRDefault="00312C76" w:rsidP="007E0BCD">
            <w:pPr>
              <w:pStyle w:val="TAC"/>
              <w:rPr>
                <w:sz w:val="16"/>
                <w:szCs w:val="16"/>
              </w:rPr>
            </w:pPr>
            <w:r w:rsidRPr="003167FF">
              <w:rPr>
                <w:sz w:val="16"/>
                <w:szCs w:val="16"/>
              </w:rPr>
              <w:t>16.3.0</w:t>
            </w:r>
          </w:p>
        </w:tc>
      </w:tr>
      <w:tr w:rsidR="00312C76" w:rsidRPr="003167FF" w14:paraId="32AC423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C614A"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4D590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E5D5935"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3FCCC" w14:textId="77777777" w:rsidR="00312C76" w:rsidRPr="003167FF" w:rsidRDefault="00312C76" w:rsidP="007E0BCD">
            <w:pPr>
              <w:pStyle w:val="TAC"/>
              <w:rPr>
                <w:sz w:val="16"/>
              </w:rPr>
            </w:pPr>
            <w:r w:rsidRPr="003167FF">
              <w:rPr>
                <w:sz w:val="16"/>
              </w:rPr>
              <w:t>0021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6274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CEA54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A7EC71" w14:textId="77777777" w:rsidR="00312C76" w:rsidRPr="003167FF" w:rsidRDefault="00312C76" w:rsidP="007E0BCD">
            <w:pPr>
              <w:pStyle w:val="TAL"/>
              <w:rPr>
                <w:sz w:val="16"/>
                <w:szCs w:val="16"/>
              </w:rPr>
            </w:pPr>
            <w:r w:rsidRPr="003167FF">
              <w:rPr>
                <w:sz w:val="16"/>
                <w:szCs w:val="16"/>
              </w:rPr>
              <w:t>Align the Group Management API operation name with CT3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65589" w14:textId="77777777" w:rsidR="00312C76" w:rsidRPr="003167FF" w:rsidRDefault="00312C76" w:rsidP="007E0BCD">
            <w:pPr>
              <w:pStyle w:val="TAC"/>
              <w:rPr>
                <w:sz w:val="16"/>
                <w:szCs w:val="16"/>
              </w:rPr>
            </w:pPr>
            <w:r w:rsidRPr="003167FF">
              <w:rPr>
                <w:sz w:val="16"/>
                <w:szCs w:val="16"/>
              </w:rPr>
              <w:t>16.4.0</w:t>
            </w:r>
          </w:p>
        </w:tc>
      </w:tr>
      <w:tr w:rsidR="00312C76" w:rsidRPr="003167FF" w14:paraId="117CCC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75CCFE"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45F3E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AAD7A3"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1F3F36" w14:textId="77777777" w:rsidR="00312C76" w:rsidRPr="003167FF" w:rsidRDefault="00312C76" w:rsidP="007E0BCD">
            <w:pPr>
              <w:pStyle w:val="TAC"/>
              <w:rPr>
                <w:sz w:val="16"/>
              </w:rPr>
            </w:pPr>
            <w:r w:rsidRPr="003167FF">
              <w:rPr>
                <w:sz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8E0E5"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6888C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544774" w14:textId="77777777" w:rsidR="00312C76" w:rsidRPr="003167FF" w:rsidRDefault="00312C76" w:rsidP="007E0BCD">
            <w:pPr>
              <w:pStyle w:val="TAL"/>
              <w:rPr>
                <w:sz w:val="16"/>
                <w:szCs w:val="16"/>
              </w:rPr>
            </w:pPr>
            <w:r w:rsidRPr="003167FF">
              <w:rPr>
                <w:sz w:val="16"/>
                <w:szCs w:val="16"/>
              </w:rPr>
              <w:t>Clarification and correction on media direction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463570" w14:textId="77777777" w:rsidR="00312C76" w:rsidRPr="003167FF" w:rsidRDefault="00312C76" w:rsidP="007E0BCD">
            <w:pPr>
              <w:pStyle w:val="TAC"/>
              <w:rPr>
                <w:sz w:val="16"/>
                <w:szCs w:val="16"/>
              </w:rPr>
            </w:pPr>
            <w:r w:rsidRPr="003167FF">
              <w:rPr>
                <w:sz w:val="16"/>
                <w:szCs w:val="16"/>
              </w:rPr>
              <w:t>16.4.0</w:t>
            </w:r>
          </w:p>
        </w:tc>
      </w:tr>
      <w:tr w:rsidR="00312C76" w:rsidRPr="003167FF" w14:paraId="4053651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BC7AB0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F91E1C"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04E7A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8809C" w14:textId="77777777" w:rsidR="00312C76" w:rsidRPr="003167FF" w:rsidRDefault="00312C76" w:rsidP="007E0BCD">
            <w:pPr>
              <w:pStyle w:val="TAC"/>
              <w:rPr>
                <w:sz w:val="16"/>
              </w:rPr>
            </w:pPr>
            <w:r w:rsidRPr="003167FF">
              <w:rPr>
                <w:sz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AB35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E11A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E8FF3A" w14:textId="77777777" w:rsidR="00312C76" w:rsidRPr="003167FF" w:rsidRDefault="00312C76" w:rsidP="007E0BCD">
            <w:pPr>
              <w:pStyle w:val="TAL"/>
              <w:rPr>
                <w:sz w:val="16"/>
                <w:szCs w:val="16"/>
              </w:rPr>
            </w:pPr>
            <w:r w:rsidRPr="003167FF">
              <w:rPr>
                <w:sz w:val="16"/>
                <w:szCs w:val="16"/>
              </w:rPr>
              <w:t>Correct location trigger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424C5" w14:textId="77777777" w:rsidR="00312C76" w:rsidRPr="003167FF" w:rsidRDefault="00312C76" w:rsidP="007E0BCD">
            <w:pPr>
              <w:pStyle w:val="TAC"/>
              <w:rPr>
                <w:sz w:val="16"/>
                <w:szCs w:val="16"/>
              </w:rPr>
            </w:pPr>
            <w:r w:rsidRPr="003167FF">
              <w:rPr>
                <w:sz w:val="16"/>
                <w:szCs w:val="16"/>
              </w:rPr>
              <w:t>16.5.0</w:t>
            </w:r>
          </w:p>
        </w:tc>
      </w:tr>
      <w:tr w:rsidR="00312C76" w:rsidRPr="003167FF" w14:paraId="0DDDDF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A272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9CF06A"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BFE5E7"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E3AF21" w14:textId="77777777" w:rsidR="00312C76" w:rsidRPr="003167FF" w:rsidRDefault="00312C76" w:rsidP="007E0BCD">
            <w:pPr>
              <w:pStyle w:val="TAC"/>
              <w:rPr>
                <w:sz w:val="16"/>
              </w:rPr>
            </w:pPr>
            <w:r w:rsidRPr="003167FF">
              <w:rPr>
                <w:sz w:val="16"/>
              </w:rPr>
              <w:t>0024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2412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4A6FE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3B8A0" w14:textId="77777777" w:rsidR="00312C76" w:rsidRPr="003167FF" w:rsidRDefault="00312C76" w:rsidP="007E0BCD">
            <w:pPr>
              <w:pStyle w:val="TAL"/>
              <w:rPr>
                <w:sz w:val="16"/>
                <w:szCs w:val="16"/>
              </w:rPr>
            </w:pPr>
            <w:r w:rsidRPr="003167FF">
              <w:rPr>
                <w:sz w:val="16"/>
                <w:szCs w:val="16"/>
              </w:rPr>
              <w:t>Clarifications on MBMS listening status uage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EA572" w14:textId="77777777" w:rsidR="00312C76" w:rsidRPr="003167FF" w:rsidRDefault="00312C76" w:rsidP="007E0BCD">
            <w:pPr>
              <w:pStyle w:val="TAC"/>
              <w:rPr>
                <w:sz w:val="16"/>
                <w:szCs w:val="16"/>
              </w:rPr>
            </w:pPr>
            <w:r w:rsidRPr="003167FF">
              <w:rPr>
                <w:sz w:val="16"/>
                <w:szCs w:val="16"/>
              </w:rPr>
              <w:t>16.5.0</w:t>
            </w:r>
          </w:p>
        </w:tc>
      </w:tr>
      <w:tr w:rsidR="00312C76" w:rsidRPr="003167FF" w14:paraId="5E4808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9F053"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54DC9"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E5E340"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4BCFD0" w14:textId="77777777" w:rsidR="00312C76" w:rsidRPr="003167FF" w:rsidRDefault="00312C76" w:rsidP="007E0BCD">
            <w:pPr>
              <w:pStyle w:val="TAC"/>
              <w:rPr>
                <w:sz w:val="16"/>
              </w:rPr>
            </w:pPr>
            <w:r w:rsidRPr="003167FF">
              <w:rPr>
                <w:sz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7035EE"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1BD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5A3A5B" w14:textId="77777777" w:rsidR="00312C76" w:rsidRPr="003167FF" w:rsidRDefault="00312C76" w:rsidP="007E0BCD">
            <w:pPr>
              <w:pStyle w:val="TAL"/>
              <w:rPr>
                <w:sz w:val="16"/>
                <w:szCs w:val="16"/>
              </w:rPr>
            </w:pPr>
            <w:r w:rsidRPr="003167FF">
              <w:rPr>
                <w:sz w:val="16"/>
                <w:szCs w:val="16"/>
              </w:rPr>
              <w:t>Correct SEAL location API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D76EB" w14:textId="77777777" w:rsidR="00312C76" w:rsidRPr="003167FF" w:rsidRDefault="00312C76" w:rsidP="007E0BCD">
            <w:pPr>
              <w:pStyle w:val="TAC"/>
              <w:rPr>
                <w:sz w:val="16"/>
                <w:szCs w:val="16"/>
              </w:rPr>
            </w:pPr>
            <w:r w:rsidRPr="003167FF">
              <w:rPr>
                <w:sz w:val="16"/>
                <w:szCs w:val="16"/>
              </w:rPr>
              <w:t>16.5.0</w:t>
            </w:r>
          </w:p>
        </w:tc>
      </w:tr>
      <w:tr w:rsidR="00312C76" w:rsidRPr="003167FF" w14:paraId="4FE1C2C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7F309A"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7834F4"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4202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A32647" w14:textId="77777777" w:rsidR="00312C76" w:rsidRPr="003167FF" w:rsidRDefault="00312C76" w:rsidP="007E0BCD">
            <w:pPr>
              <w:pStyle w:val="TAC"/>
              <w:rPr>
                <w:sz w:val="16"/>
              </w:rPr>
            </w:pPr>
            <w:r w:rsidRPr="003167FF">
              <w:rPr>
                <w:sz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005A0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A3EB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3F413" w14:textId="77777777" w:rsidR="00312C76" w:rsidRPr="003167FF" w:rsidRDefault="00312C76" w:rsidP="007E0BCD">
            <w:pPr>
              <w:pStyle w:val="TAL"/>
              <w:rPr>
                <w:sz w:val="16"/>
                <w:szCs w:val="16"/>
              </w:rPr>
            </w:pPr>
            <w:r w:rsidRPr="003167FF">
              <w:rPr>
                <w:sz w:val="16"/>
                <w:szCs w:val="16"/>
              </w:rPr>
              <w:t>Correction to NRM unicast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76CB1" w14:textId="77777777" w:rsidR="00312C76" w:rsidRPr="003167FF" w:rsidRDefault="00312C76" w:rsidP="007E0BCD">
            <w:pPr>
              <w:pStyle w:val="TAC"/>
              <w:rPr>
                <w:sz w:val="16"/>
                <w:szCs w:val="16"/>
              </w:rPr>
            </w:pPr>
            <w:r w:rsidRPr="003167FF">
              <w:rPr>
                <w:sz w:val="16"/>
                <w:szCs w:val="16"/>
              </w:rPr>
              <w:t>16.5.0</w:t>
            </w:r>
          </w:p>
        </w:tc>
      </w:tr>
      <w:tr w:rsidR="00312C76" w:rsidRPr="003167FF" w14:paraId="5B400D4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FB2018"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0B089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557AD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5AEB1" w14:textId="77777777" w:rsidR="00312C76" w:rsidRPr="003167FF" w:rsidRDefault="00312C76" w:rsidP="007E0BCD">
            <w:pPr>
              <w:pStyle w:val="TAC"/>
              <w:rPr>
                <w:sz w:val="16"/>
              </w:rPr>
            </w:pPr>
            <w:r w:rsidRPr="003167FF">
              <w:rPr>
                <w:sz w:val="16"/>
              </w:rPr>
              <w:t>0029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BA56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A61A7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144B5" w14:textId="77777777" w:rsidR="00312C76" w:rsidRPr="003167FF" w:rsidRDefault="00312C76" w:rsidP="007E0BCD">
            <w:pPr>
              <w:pStyle w:val="TAL"/>
              <w:rPr>
                <w:sz w:val="16"/>
                <w:szCs w:val="16"/>
              </w:rPr>
            </w:pPr>
            <w:r w:rsidRPr="003167FF">
              <w:rPr>
                <w:sz w:val="16"/>
                <w:szCs w:val="16"/>
              </w:rPr>
              <w:t>Clarification on group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59DB4" w14:textId="77777777" w:rsidR="00312C76" w:rsidRPr="003167FF" w:rsidRDefault="00312C76" w:rsidP="007E0BCD">
            <w:pPr>
              <w:pStyle w:val="TAC"/>
              <w:rPr>
                <w:sz w:val="16"/>
                <w:szCs w:val="16"/>
              </w:rPr>
            </w:pPr>
            <w:r w:rsidRPr="003167FF">
              <w:rPr>
                <w:sz w:val="16"/>
                <w:szCs w:val="16"/>
              </w:rPr>
              <w:t>16.6.0</w:t>
            </w:r>
          </w:p>
        </w:tc>
      </w:tr>
      <w:tr w:rsidR="00312C76" w:rsidRPr="003167FF" w14:paraId="603F2CA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4B608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C3B453"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E9A959"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1282F6" w14:textId="77777777" w:rsidR="00312C76" w:rsidRPr="003167FF" w:rsidRDefault="00312C76" w:rsidP="007E0BCD">
            <w:pPr>
              <w:pStyle w:val="TAC"/>
              <w:rPr>
                <w:sz w:val="16"/>
              </w:rPr>
            </w:pPr>
            <w:r w:rsidRPr="003167FF">
              <w:rPr>
                <w:sz w:val="16"/>
              </w:rPr>
              <w:t>0030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370A1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AA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B440F" w14:textId="77777777" w:rsidR="00312C76" w:rsidRPr="003167FF" w:rsidRDefault="00312C76" w:rsidP="007E0BCD">
            <w:pPr>
              <w:pStyle w:val="TAL"/>
              <w:rPr>
                <w:sz w:val="16"/>
                <w:szCs w:val="16"/>
              </w:rPr>
            </w:pPr>
            <w:r w:rsidRPr="003167FF">
              <w:rPr>
                <w:sz w:val="16"/>
                <w:szCs w:val="16"/>
              </w:rPr>
              <w:t>Resolution of ENs on security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9EC6D8" w14:textId="77777777" w:rsidR="00312C76" w:rsidRPr="003167FF" w:rsidRDefault="00312C76" w:rsidP="007E0BCD">
            <w:pPr>
              <w:pStyle w:val="TAC"/>
              <w:rPr>
                <w:sz w:val="16"/>
                <w:szCs w:val="16"/>
              </w:rPr>
            </w:pPr>
            <w:r w:rsidRPr="003167FF">
              <w:rPr>
                <w:sz w:val="16"/>
                <w:szCs w:val="16"/>
              </w:rPr>
              <w:t>16.6.0</w:t>
            </w:r>
          </w:p>
        </w:tc>
      </w:tr>
      <w:tr w:rsidR="00312C76" w:rsidRPr="003167FF" w14:paraId="0EBE04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2A1CB60"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041C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CA5487"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19A04D" w14:textId="77777777" w:rsidR="00312C76" w:rsidRPr="003167FF" w:rsidRDefault="00312C76" w:rsidP="007E0BCD">
            <w:pPr>
              <w:pStyle w:val="TAC"/>
              <w:rPr>
                <w:sz w:val="16"/>
              </w:rPr>
            </w:pPr>
            <w:r w:rsidRPr="003167FF">
              <w:rPr>
                <w:sz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77B1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AB233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739FDE"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8F724" w14:textId="77777777" w:rsidR="00312C76" w:rsidRPr="003167FF" w:rsidRDefault="00312C76" w:rsidP="007E0BCD">
            <w:pPr>
              <w:pStyle w:val="TAC"/>
              <w:rPr>
                <w:sz w:val="16"/>
                <w:szCs w:val="16"/>
              </w:rPr>
            </w:pPr>
            <w:r w:rsidRPr="003167FF">
              <w:rPr>
                <w:sz w:val="16"/>
                <w:szCs w:val="16"/>
              </w:rPr>
              <w:t>16.6.0</w:t>
            </w:r>
          </w:p>
        </w:tc>
      </w:tr>
      <w:tr w:rsidR="00312C76" w:rsidRPr="003167FF" w14:paraId="5940E8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C76B6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70D5A4"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6C0D26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5409B1" w14:textId="77777777" w:rsidR="00312C76" w:rsidRPr="003167FF" w:rsidRDefault="00312C76" w:rsidP="007E0BCD">
            <w:pPr>
              <w:pStyle w:val="TAC"/>
              <w:rPr>
                <w:sz w:val="16"/>
              </w:rPr>
            </w:pPr>
            <w:r w:rsidRPr="003167FF">
              <w:rPr>
                <w:sz w:val="16"/>
              </w:rPr>
              <w:t>0036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48A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32767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F6779D" w14:textId="77777777" w:rsidR="00312C76" w:rsidRPr="003167FF" w:rsidRDefault="00312C76" w:rsidP="007E0BCD">
            <w:pPr>
              <w:pStyle w:val="TAL"/>
              <w:rPr>
                <w:sz w:val="16"/>
                <w:szCs w:val="16"/>
              </w:rPr>
            </w:pPr>
            <w:r w:rsidRPr="003167FF">
              <w:rPr>
                <w:sz w:val="16"/>
                <w:szCs w:val="16"/>
              </w:rPr>
              <w:t>Correction to location notification to VAL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577C1C" w14:textId="77777777" w:rsidR="00312C76" w:rsidRPr="003167FF" w:rsidRDefault="00312C76" w:rsidP="007E0BCD">
            <w:pPr>
              <w:pStyle w:val="TAC"/>
              <w:rPr>
                <w:sz w:val="16"/>
                <w:szCs w:val="16"/>
              </w:rPr>
            </w:pPr>
            <w:r w:rsidRPr="003167FF">
              <w:rPr>
                <w:sz w:val="16"/>
                <w:szCs w:val="16"/>
              </w:rPr>
              <w:t>16.6.0</w:t>
            </w:r>
          </w:p>
        </w:tc>
      </w:tr>
      <w:tr w:rsidR="00312C76" w:rsidRPr="003167FF" w14:paraId="7AD8C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32F99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EAD31"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EA45"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63F1F" w14:textId="77777777" w:rsidR="00312C76" w:rsidRPr="003167FF" w:rsidRDefault="00312C76" w:rsidP="007E0BCD">
            <w:pPr>
              <w:pStyle w:val="TAC"/>
              <w:rPr>
                <w:sz w:val="16"/>
              </w:rPr>
            </w:pPr>
            <w:r w:rsidRPr="003167FF">
              <w:rPr>
                <w:sz w:val="16"/>
              </w:rPr>
              <w:t>0027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0565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9D056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E5D475" w14:textId="77777777" w:rsidR="00312C76" w:rsidRPr="003167FF" w:rsidRDefault="00312C76" w:rsidP="007E0BCD">
            <w:pPr>
              <w:pStyle w:val="TAL"/>
              <w:rPr>
                <w:sz w:val="16"/>
                <w:szCs w:val="16"/>
              </w:rPr>
            </w:pPr>
            <w:r w:rsidRPr="003167FF">
              <w:rPr>
                <w:sz w:val="16"/>
                <w:szCs w:val="16"/>
              </w:rPr>
              <w:t>Tracking UE and obtaining dynamic UE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44646" w14:textId="77777777" w:rsidR="00312C76" w:rsidRPr="003167FF" w:rsidRDefault="00312C76" w:rsidP="007E0BCD">
            <w:pPr>
              <w:pStyle w:val="TAC"/>
              <w:rPr>
                <w:sz w:val="16"/>
                <w:szCs w:val="16"/>
              </w:rPr>
            </w:pPr>
            <w:r w:rsidRPr="003167FF">
              <w:rPr>
                <w:sz w:val="16"/>
                <w:szCs w:val="16"/>
              </w:rPr>
              <w:t>17.0.0</w:t>
            </w:r>
          </w:p>
        </w:tc>
      </w:tr>
      <w:tr w:rsidR="00312C76" w:rsidRPr="003167FF" w14:paraId="34364BA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56D6C3"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79E4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44127C"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5E268" w14:textId="77777777" w:rsidR="00312C76" w:rsidRPr="003167FF" w:rsidRDefault="00312C76" w:rsidP="007E0BCD">
            <w:pPr>
              <w:pStyle w:val="TAC"/>
              <w:rPr>
                <w:sz w:val="16"/>
              </w:rPr>
            </w:pPr>
            <w:r w:rsidRPr="003167FF">
              <w:rPr>
                <w:sz w:val="16"/>
              </w:rPr>
              <w:t>0031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4B94E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D770E"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D32F3" w14:textId="77777777" w:rsidR="00312C76" w:rsidRPr="003167FF" w:rsidRDefault="00312C76" w:rsidP="007E0BCD">
            <w:pPr>
              <w:pStyle w:val="TAL"/>
              <w:rPr>
                <w:sz w:val="16"/>
                <w:szCs w:val="16"/>
              </w:rPr>
            </w:pPr>
            <w:r w:rsidRPr="003167FF">
              <w:rPr>
                <w:sz w:val="16"/>
                <w:szCs w:val="16"/>
              </w:rPr>
              <w:t>Support local MBMS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C8461C" w14:textId="77777777" w:rsidR="00312C76" w:rsidRPr="003167FF" w:rsidRDefault="00312C76" w:rsidP="007E0BCD">
            <w:pPr>
              <w:pStyle w:val="TAC"/>
              <w:rPr>
                <w:sz w:val="16"/>
                <w:szCs w:val="16"/>
              </w:rPr>
            </w:pPr>
            <w:r w:rsidRPr="003167FF">
              <w:rPr>
                <w:sz w:val="16"/>
                <w:szCs w:val="16"/>
              </w:rPr>
              <w:t>17.0.0</w:t>
            </w:r>
          </w:p>
        </w:tc>
      </w:tr>
      <w:tr w:rsidR="00312C76" w:rsidRPr="003167FF" w14:paraId="047988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0046D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A985E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5830826"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DC5ED1" w14:textId="77777777" w:rsidR="00312C76" w:rsidRPr="003167FF" w:rsidRDefault="00312C76" w:rsidP="007E0BCD">
            <w:pPr>
              <w:pStyle w:val="TAC"/>
              <w:rPr>
                <w:sz w:val="16"/>
              </w:rPr>
            </w:pPr>
            <w:r w:rsidRPr="003167FF">
              <w:rPr>
                <w:sz w:val="16"/>
              </w:rPr>
              <w:t>0032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E369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02CD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44D73" w14:textId="77777777" w:rsidR="00312C76" w:rsidRPr="003167FF" w:rsidRDefault="00312C76" w:rsidP="007E0BCD">
            <w:pPr>
              <w:pStyle w:val="TAL"/>
              <w:rPr>
                <w:sz w:val="16"/>
                <w:szCs w:val="16"/>
              </w:rPr>
            </w:pPr>
            <w:r w:rsidRPr="003167FF">
              <w:rPr>
                <w:sz w:val="16"/>
                <w:szCs w:val="16"/>
              </w:rPr>
              <w:t>Network slice adaptation for VAL applications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C3AD4" w14:textId="77777777" w:rsidR="00312C76" w:rsidRPr="003167FF" w:rsidRDefault="00312C76" w:rsidP="007E0BCD">
            <w:pPr>
              <w:pStyle w:val="TAC"/>
              <w:rPr>
                <w:sz w:val="16"/>
                <w:szCs w:val="16"/>
              </w:rPr>
            </w:pPr>
            <w:r w:rsidRPr="003167FF">
              <w:rPr>
                <w:sz w:val="16"/>
                <w:szCs w:val="16"/>
              </w:rPr>
              <w:t>17.0.0</w:t>
            </w:r>
          </w:p>
        </w:tc>
      </w:tr>
      <w:tr w:rsidR="00312C76" w:rsidRPr="003167FF" w14:paraId="52B831B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583984A"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763635"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0A7B9A"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348F72" w14:textId="77777777" w:rsidR="00312C76" w:rsidRPr="003167FF" w:rsidRDefault="00312C76" w:rsidP="007E0BCD">
            <w:pPr>
              <w:pStyle w:val="TAC"/>
              <w:rPr>
                <w:sz w:val="16"/>
              </w:rPr>
            </w:pPr>
            <w:r w:rsidRPr="003167FF">
              <w:rPr>
                <w:sz w:val="16"/>
              </w:rPr>
              <w:t>0034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6FF3B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E56B2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4C8F6F"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76E1E" w14:textId="77777777" w:rsidR="00312C76" w:rsidRPr="003167FF" w:rsidRDefault="00312C76" w:rsidP="007E0BCD">
            <w:pPr>
              <w:pStyle w:val="TAC"/>
              <w:rPr>
                <w:sz w:val="16"/>
                <w:szCs w:val="16"/>
              </w:rPr>
            </w:pPr>
            <w:r w:rsidRPr="003167FF">
              <w:rPr>
                <w:sz w:val="16"/>
                <w:szCs w:val="16"/>
              </w:rPr>
              <w:t>17.0.0</w:t>
            </w:r>
          </w:p>
        </w:tc>
      </w:tr>
      <w:tr w:rsidR="00312C76" w:rsidRPr="003167FF" w14:paraId="46A243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590C6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3CD496"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B42EF9"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ACDF0" w14:textId="77777777" w:rsidR="00312C76" w:rsidRPr="003167FF" w:rsidRDefault="00312C76" w:rsidP="007E0BCD">
            <w:pPr>
              <w:pStyle w:val="TAC"/>
              <w:rPr>
                <w:sz w:val="16"/>
              </w:rPr>
            </w:pPr>
            <w:r w:rsidRPr="003167FF">
              <w:rPr>
                <w:sz w:val="16"/>
              </w:rPr>
              <w:t>0035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54F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376D54"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6A3B68" w14:textId="77777777" w:rsidR="00312C76" w:rsidRPr="003167FF" w:rsidRDefault="00312C76" w:rsidP="007E0BCD">
            <w:pPr>
              <w:pStyle w:val="TAL"/>
              <w:rPr>
                <w:sz w:val="16"/>
                <w:szCs w:val="16"/>
              </w:rPr>
            </w:pPr>
            <w:r w:rsidRPr="003167FF">
              <w:rPr>
                <w:sz w:val="16"/>
                <w:szCs w:val="16"/>
              </w:rPr>
              <w:t>Temporary Groups 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75E36A" w14:textId="77777777" w:rsidR="00312C76" w:rsidRPr="003167FF" w:rsidRDefault="00312C76" w:rsidP="007E0BCD">
            <w:pPr>
              <w:pStyle w:val="TAC"/>
              <w:rPr>
                <w:sz w:val="16"/>
                <w:szCs w:val="16"/>
              </w:rPr>
            </w:pPr>
            <w:r w:rsidRPr="003167FF">
              <w:rPr>
                <w:sz w:val="16"/>
                <w:szCs w:val="16"/>
              </w:rPr>
              <w:t>17.0.0</w:t>
            </w:r>
          </w:p>
        </w:tc>
      </w:tr>
      <w:tr w:rsidR="00312C76" w:rsidRPr="003167FF" w14:paraId="017B547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F733DD"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D996C"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243B2E8"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32CB1" w14:textId="77777777" w:rsidR="00312C76" w:rsidRPr="003167FF" w:rsidRDefault="00312C76" w:rsidP="007E0BCD">
            <w:pPr>
              <w:pStyle w:val="TAC"/>
              <w:rPr>
                <w:sz w:val="16"/>
              </w:rPr>
            </w:pPr>
            <w:r w:rsidRPr="003167FF">
              <w:rPr>
                <w:sz w:val="16"/>
              </w:rPr>
              <w:t>0038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68E4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CC3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6D8A28"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5A2647" w14:textId="77777777" w:rsidR="00312C76" w:rsidRPr="003167FF" w:rsidRDefault="00312C76" w:rsidP="007E0BCD">
            <w:pPr>
              <w:pStyle w:val="TAC"/>
              <w:rPr>
                <w:sz w:val="16"/>
                <w:szCs w:val="16"/>
              </w:rPr>
            </w:pPr>
            <w:r w:rsidRPr="003167FF">
              <w:rPr>
                <w:sz w:val="16"/>
                <w:szCs w:val="16"/>
              </w:rPr>
              <w:t>17.1.0</w:t>
            </w:r>
          </w:p>
        </w:tc>
      </w:tr>
      <w:tr w:rsidR="00312C76" w:rsidRPr="003167FF" w14:paraId="6B3DB79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3648843"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CC582A"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45F494E"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8C0D86" w14:textId="77777777" w:rsidR="00312C76" w:rsidRPr="003167FF" w:rsidRDefault="00312C76" w:rsidP="007E0BCD">
            <w:pPr>
              <w:pStyle w:val="TAC"/>
              <w:rPr>
                <w:sz w:val="16"/>
              </w:rPr>
            </w:pPr>
            <w:r w:rsidRPr="003167FF">
              <w:rPr>
                <w:sz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FC5D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86969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4CCB17" w14:textId="77777777" w:rsidR="00312C76" w:rsidRPr="003167FF" w:rsidRDefault="00312C76" w:rsidP="007E0BCD">
            <w:pPr>
              <w:pStyle w:val="TAL"/>
              <w:rPr>
                <w:sz w:val="16"/>
                <w:szCs w:val="16"/>
              </w:rPr>
            </w:pPr>
            <w:r w:rsidRPr="003167FF">
              <w:rPr>
                <w:sz w:val="16"/>
                <w:szCs w:val="16"/>
              </w:rPr>
              <w:t>Group management support for 5G-VN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82B30" w14:textId="77777777" w:rsidR="00312C76" w:rsidRPr="003167FF" w:rsidRDefault="00312C76" w:rsidP="007E0BCD">
            <w:pPr>
              <w:pStyle w:val="TAC"/>
              <w:rPr>
                <w:sz w:val="16"/>
                <w:szCs w:val="16"/>
              </w:rPr>
            </w:pPr>
            <w:r w:rsidRPr="003167FF">
              <w:rPr>
                <w:sz w:val="16"/>
                <w:szCs w:val="16"/>
              </w:rPr>
              <w:t>17.1.0</w:t>
            </w:r>
          </w:p>
        </w:tc>
      </w:tr>
      <w:tr w:rsidR="00312C76" w:rsidRPr="003167FF" w14:paraId="6C75CD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B9E072"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44A29"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DCB15"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64A358" w14:textId="77777777" w:rsidR="00312C76" w:rsidRPr="003167FF" w:rsidRDefault="00312C76" w:rsidP="007E0BCD">
            <w:pPr>
              <w:pStyle w:val="TAC"/>
              <w:rPr>
                <w:sz w:val="16"/>
              </w:rPr>
            </w:pPr>
            <w:r w:rsidRPr="003167FF">
              <w:rPr>
                <w:sz w:val="16"/>
              </w:rPr>
              <w:t>0040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B421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2F4A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F14A8A" w14:textId="77777777" w:rsidR="00312C76" w:rsidRPr="003167FF" w:rsidRDefault="00312C76" w:rsidP="007E0BCD">
            <w:pPr>
              <w:pStyle w:val="TAL"/>
              <w:rPr>
                <w:sz w:val="16"/>
                <w:szCs w:val="16"/>
              </w:rPr>
            </w:pPr>
            <w:r w:rsidRPr="003167FF">
              <w:rPr>
                <w:sz w:val="16"/>
                <w:szCs w:val="16"/>
              </w:rPr>
              <w:t>Add location criteria to group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58B18" w14:textId="77777777" w:rsidR="00312C76" w:rsidRPr="003167FF" w:rsidRDefault="00312C76" w:rsidP="007E0BCD">
            <w:pPr>
              <w:pStyle w:val="TAC"/>
              <w:rPr>
                <w:sz w:val="16"/>
                <w:szCs w:val="16"/>
              </w:rPr>
            </w:pPr>
            <w:r w:rsidRPr="003167FF">
              <w:rPr>
                <w:sz w:val="16"/>
                <w:szCs w:val="16"/>
              </w:rPr>
              <w:t>17.1.0</w:t>
            </w:r>
          </w:p>
        </w:tc>
      </w:tr>
      <w:tr w:rsidR="00312C76" w:rsidRPr="003167FF" w14:paraId="0283E3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6B6A0C"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D04F28"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79BB06"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8BB02" w14:textId="77777777" w:rsidR="00312C76" w:rsidRPr="003167FF" w:rsidRDefault="00312C76" w:rsidP="007E0BCD">
            <w:pPr>
              <w:pStyle w:val="TAC"/>
              <w:rPr>
                <w:sz w:val="16"/>
              </w:rPr>
            </w:pPr>
            <w:r w:rsidRPr="003167FF">
              <w:rPr>
                <w:sz w:val="16"/>
              </w:rPr>
              <w:t>0042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B0FC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9D7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E5AF37" w14:textId="77777777" w:rsidR="00312C76" w:rsidRPr="003167FF" w:rsidRDefault="00312C76" w:rsidP="007E0BCD">
            <w:pPr>
              <w:pStyle w:val="TAL"/>
              <w:rPr>
                <w:sz w:val="16"/>
                <w:szCs w:val="16"/>
              </w:rPr>
            </w:pPr>
            <w:r w:rsidRPr="003167FF">
              <w:rPr>
                <w:sz w:val="16"/>
                <w:szCs w:val="16"/>
              </w:rPr>
              <w:t>Update to LMS server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7FAFB2" w14:textId="77777777" w:rsidR="00312C76" w:rsidRPr="003167FF" w:rsidRDefault="00312C76" w:rsidP="007E0BCD">
            <w:pPr>
              <w:pStyle w:val="TAC"/>
              <w:rPr>
                <w:sz w:val="16"/>
                <w:szCs w:val="16"/>
              </w:rPr>
            </w:pPr>
            <w:r w:rsidRPr="003167FF">
              <w:rPr>
                <w:sz w:val="16"/>
                <w:szCs w:val="16"/>
              </w:rPr>
              <w:t>17.1.0</w:t>
            </w:r>
          </w:p>
        </w:tc>
      </w:tr>
      <w:tr w:rsidR="00312C76" w:rsidRPr="003167FF" w14:paraId="09C1B9C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8BD98A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95FEE2"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600821"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24C6A3" w14:textId="77777777" w:rsidR="00312C76" w:rsidRPr="003167FF" w:rsidRDefault="00312C76" w:rsidP="007E0BCD">
            <w:pPr>
              <w:pStyle w:val="TAC"/>
              <w:rPr>
                <w:sz w:val="16"/>
              </w:rPr>
            </w:pPr>
            <w:r w:rsidRPr="003167FF">
              <w:rPr>
                <w:sz w:val="16"/>
              </w:rPr>
              <w:t>0044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51D3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F14E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F101A3" w14:textId="77777777" w:rsidR="00312C76" w:rsidRPr="003167FF" w:rsidRDefault="00312C76" w:rsidP="007E0BCD">
            <w:pPr>
              <w:pStyle w:val="TAL"/>
              <w:rPr>
                <w:sz w:val="16"/>
                <w:szCs w:val="16"/>
              </w:rPr>
            </w:pPr>
            <w:r w:rsidRPr="003167FF">
              <w:rPr>
                <w:sz w:val="16"/>
                <w:szCs w:val="16"/>
              </w:rPr>
              <w:t>Enhancement of information flows to add VAL service  specific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89465" w14:textId="77777777" w:rsidR="00312C76" w:rsidRPr="003167FF" w:rsidRDefault="00312C76" w:rsidP="007E0BCD">
            <w:pPr>
              <w:pStyle w:val="TAC"/>
              <w:rPr>
                <w:sz w:val="16"/>
                <w:szCs w:val="16"/>
              </w:rPr>
            </w:pPr>
            <w:r w:rsidRPr="003167FF">
              <w:rPr>
                <w:sz w:val="16"/>
                <w:szCs w:val="16"/>
              </w:rPr>
              <w:t>17.1.0</w:t>
            </w:r>
          </w:p>
        </w:tc>
      </w:tr>
      <w:tr w:rsidR="00312C76" w:rsidRPr="003167FF" w14:paraId="549C34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013EB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CFE580"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A40C02"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6D7E85" w14:textId="77777777" w:rsidR="00312C76" w:rsidRPr="003167FF" w:rsidRDefault="00312C76" w:rsidP="007E0BCD">
            <w:pPr>
              <w:pStyle w:val="TAC"/>
              <w:rPr>
                <w:sz w:val="16"/>
              </w:rPr>
            </w:pPr>
            <w:r w:rsidRPr="003167FF">
              <w:rPr>
                <w:sz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9B8D5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89C7A1"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C257C"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F6D026" w14:textId="77777777" w:rsidR="00312C76" w:rsidRPr="003167FF" w:rsidRDefault="00312C76" w:rsidP="007E0BCD">
            <w:pPr>
              <w:pStyle w:val="TAC"/>
              <w:rPr>
                <w:sz w:val="16"/>
                <w:szCs w:val="16"/>
              </w:rPr>
            </w:pPr>
            <w:r w:rsidRPr="003167FF">
              <w:rPr>
                <w:sz w:val="16"/>
                <w:szCs w:val="16"/>
              </w:rPr>
              <w:t>17.1.0</w:t>
            </w:r>
          </w:p>
        </w:tc>
      </w:tr>
      <w:tr w:rsidR="00312C76" w:rsidRPr="003167FF" w14:paraId="6D1294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8F101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682875"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E4C08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B0BCE" w14:textId="77777777" w:rsidR="00312C76" w:rsidRPr="003167FF" w:rsidRDefault="00312C76" w:rsidP="007E0BCD">
            <w:pPr>
              <w:pStyle w:val="TAC"/>
              <w:rPr>
                <w:sz w:val="16"/>
              </w:rPr>
            </w:pPr>
            <w:r w:rsidRPr="003167FF">
              <w:rPr>
                <w:sz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0B4FB"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BBE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EB98A5" w14:textId="77777777" w:rsidR="00312C76" w:rsidRPr="003167FF" w:rsidRDefault="00312C76" w:rsidP="007E0BCD">
            <w:pPr>
              <w:pStyle w:val="TAL"/>
              <w:rPr>
                <w:sz w:val="16"/>
                <w:szCs w:val="16"/>
              </w:rPr>
            </w:pPr>
            <w:r w:rsidRPr="003167FF">
              <w:rPr>
                <w:sz w:val="16"/>
                <w:szCs w:val="16"/>
              </w:rPr>
              <w:t>Network Slice Capability Management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BB2AE" w14:textId="77777777" w:rsidR="00312C76" w:rsidRPr="003167FF" w:rsidRDefault="00312C76" w:rsidP="007E0BCD">
            <w:pPr>
              <w:pStyle w:val="TAC"/>
              <w:rPr>
                <w:sz w:val="16"/>
                <w:szCs w:val="16"/>
              </w:rPr>
            </w:pPr>
            <w:r w:rsidRPr="003167FF">
              <w:rPr>
                <w:sz w:val="16"/>
                <w:szCs w:val="16"/>
              </w:rPr>
              <w:t>17.2.0</w:t>
            </w:r>
          </w:p>
        </w:tc>
      </w:tr>
      <w:tr w:rsidR="00312C76" w:rsidRPr="003167FF" w14:paraId="3BEE38A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DDA3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D782BA"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FBF102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CA328"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6C0554"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5528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B541D" w14:textId="77777777" w:rsidR="00312C76" w:rsidRPr="003167FF" w:rsidRDefault="00312C76" w:rsidP="007E0BCD">
            <w:pPr>
              <w:pStyle w:val="TAL"/>
              <w:rPr>
                <w:sz w:val="16"/>
                <w:szCs w:val="16"/>
              </w:rPr>
            </w:pPr>
            <w:r w:rsidRPr="003167FF">
              <w:rPr>
                <w:sz w:val="16"/>
                <w:szCs w:val="16"/>
              </w:rPr>
              <w:t>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6C55B" w14:textId="77777777" w:rsidR="00312C76" w:rsidRPr="003167FF" w:rsidRDefault="00312C76" w:rsidP="007E0BCD">
            <w:pPr>
              <w:pStyle w:val="TAC"/>
              <w:rPr>
                <w:sz w:val="16"/>
                <w:szCs w:val="16"/>
              </w:rPr>
            </w:pPr>
            <w:r w:rsidRPr="003167FF">
              <w:rPr>
                <w:sz w:val="16"/>
                <w:szCs w:val="16"/>
              </w:rPr>
              <w:t>17.2.0</w:t>
            </w:r>
          </w:p>
        </w:tc>
      </w:tr>
      <w:tr w:rsidR="00312C76" w:rsidRPr="003167FF" w14:paraId="000287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0158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E33C4"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04E8A7"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E31A5" w14:textId="77777777" w:rsidR="00312C76" w:rsidRPr="003167FF" w:rsidRDefault="00312C76" w:rsidP="007E0BCD">
            <w:pPr>
              <w:pStyle w:val="TAC"/>
              <w:rPr>
                <w:sz w:val="16"/>
              </w:rPr>
            </w:pPr>
            <w:r w:rsidRPr="003167FF">
              <w:rPr>
                <w:sz w:val="16"/>
              </w:rPr>
              <w:t>0047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3853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9AB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7438C4" w14:textId="77777777" w:rsidR="00312C76" w:rsidRPr="003167FF" w:rsidRDefault="00312C76" w:rsidP="007E0BCD">
            <w:pPr>
              <w:pStyle w:val="TAL"/>
              <w:rPr>
                <w:sz w:val="16"/>
                <w:szCs w:val="16"/>
              </w:rPr>
            </w:pPr>
            <w:r w:rsidRPr="003167FF">
              <w:rPr>
                <w:sz w:val="16"/>
                <w:szCs w:val="16"/>
              </w:rPr>
              <w:t>Location report timestamp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2A221" w14:textId="77777777" w:rsidR="00312C76" w:rsidRPr="003167FF" w:rsidRDefault="00312C76" w:rsidP="007E0BCD">
            <w:pPr>
              <w:pStyle w:val="TAC"/>
              <w:rPr>
                <w:sz w:val="16"/>
                <w:szCs w:val="16"/>
              </w:rPr>
            </w:pPr>
            <w:r w:rsidRPr="003167FF">
              <w:rPr>
                <w:sz w:val="16"/>
                <w:szCs w:val="16"/>
              </w:rPr>
              <w:t>17.2.0</w:t>
            </w:r>
          </w:p>
        </w:tc>
      </w:tr>
      <w:tr w:rsidR="00312C76" w:rsidRPr="003167FF" w14:paraId="604B5E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08DC9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03170B"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9803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D48EE1" w14:textId="77777777" w:rsidR="00312C76" w:rsidRPr="003167FF" w:rsidRDefault="00312C76" w:rsidP="007E0BCD">
            <w:pPr>
              <w:pStyle w:val="TAC"/>
              <w:rPr>
                <w:sz w:val="16"/>
              </w:rPr>
            </w:pPr>
            <w:r w:rsidRPr="003167FF">
              <w:rPr>
                <w:sz w:val="16"/>
              </w:rPr>
              <w:t>0049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A151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872A6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71B915" w14:textId="77777777" w:rsidR="00312C76" w:rsidRPr="003167FF" w:rsidRDefault="00312C76" w:rsidP="007E0BCD">
            <w:pPr>
              <w:pStyle w:val="TAL"/>
              <w:rPr>
                <w:sz w:val="16"/>
                <w:szCs w:val="16"/>
              </w:rPr>
            </w:pPr>
            <w:r w:rsidRPr="003167FF">
              <w:rPr>
                <w:sz w:val="16"/>
                <w:szCs w:val="16"/>
              </w:rPr>
              <w:t>Update to GMS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D63F69" w14:textId="77777777" w:rsidR="00312C76" w:rsidRPr="003167FF" w:rsidRDefault="00312C76" w:rsidP="007E0BCD">
            <w:pPr>
              <w:pStyle w:val="TAC"/>
              <w:rPr>
                <w:sz w:val="16"/>
                <w:szCs w:val="16"/>
              </w:rPr>
            </w:pPr>
            <w:r w:rsidRPr="003167FF">
              <w:rPr>
                <w:sz w:val="16"/>
                <w:szCs w:val="16"/>
              </w:rPr>
              <w:t>17.2.0</w:t>
            </w:r>
          </w:p>
        </w:tc>
      </w:tr>
      <w:tr w:rsidR="00312C76" w:rsidRPr="003167FF" w14:paraId="78B147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739B0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0E297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5890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B5A7CF" w14:textId="77777777" w:rsidR="00312C76" w:rsidRPr="003167FF" w:rsidRDefault="00312C76" w:rsidP="007E0BCD">
            <w:pPr>
              <w:pStyle w:val="TAC"/>
              <w:rPr>
                <w:sz w:val="16"/>
              </w:rPr>
            </w:pPr>
            <w:r w:rsidRPr="003167FF">
              <w:rPr>
                <w:sz w:val="16"/>
              </w:rPr>
              <w:t>0051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3816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B8E2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9BF4D" w14:textId="77777777" w:rsidR="00312C76" w:rsidRPr="003167FF" w:rsidRDefault="00312C76" w:rsidP="007E0BCD">
            <w:pPr>
              <w:pStyle w:val="TAL"/>
              <w:rPr>
                <w:sz w:val="16"/>
                <w:szCs w:val="16"/>
              </w:rPr>
            </w:pPr>
            <w:r w:rsidRPr="003167FF">
              <w:rPr>
                <w:sz w:val="16"/>
                <w:szCs w:val="16"/>
              </w:rPr>
              <w:t>SEAL support for CoAP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BCB67B" w14:textId="77777777" w:rsidR="00312C76" w:rsidRPr="003167FF" w:rsidRDefault="00312C76" w:rsidP="007E0BCD">
            <w:pPr>
              <w:pStyle w:val="TAC"/>
              <w:rPr>
                <w:sz w:val="16"/>
                <w:szCs w:val="16"/>
              </w:rPr>
            </w:pPr>
            <w:r w:rsidRPr="003167FF">
              <w:rPr>
                <w:sz w:val="16"/>
                <w:szCs w:val="16"/>
              </w:rPr>
              <w:t>17.2.0</w:t>
            </w:r>
          </w:p>
        </w:tc>
      </w:tr>
      <w:tr w:rsidR="00312C76" w:rsidRPr="003167FF" w14:paraId="3D9E27B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0E0A0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A35188"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7BC7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233DA" w14:textId="77777777" w:rsidR="00312C76" w:rsidRPr="003167FF" w:rsidRDefault="00312C76" w:rsidP="007E0BCD">
            <w:pPr>
              <w:pStyle w:val="TAC"/>
              <w:rPr>
                <w:sz w:val="16"/>
              </w:rPr>
            </w:pPr>
            <w:r w:rsidRPr="003167FF">
              <w:rPr>
                <w:sz w:val="16"/>
              </w:rPr>
              <w:t>0052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C21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E429A"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DE037" w14:textId="77777777" w:rsidR="00312C76" w:rsidRPr="003167FF" w:rsidRDefault="00312C76" w:rsidP="007E0BCD">
            <w:pPr>
              <w:pStyle w:val="TAL"/>
              <w:rPr>
                <w:sz w:val="16"/>
                <w:szCs w:val="16"/>
              </w:rPr>
            </w:pPr>
            <w:r w:rsidRPr="003167FF">
              <w:rPr>
                <w:sz w:val="16"/>
                <w:szCs w:val="16"/>
              </w:rPr>
              <w:t>Resolve EN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2F88C0" w14:textId="77777777" w:rsidR="00312C76" w:rsidRPr="003167FF" w:rsidRDefault="00312C76" w:rsidP="007E0BCD">
            <w:pPr>
              <w:pStyle w:val="TAC"/>
              <w:rPr>
                <w:sz w:val="16"/>
                <w:szCs w:val="16"/>
              </w:rPr>
            </w:pPr>
            <w:r w:rsidRPr="003167FF">
              <w:rPr>
                <w:sz w:val="16"/>
                <w:szCs w:val="16"/>
              </w:rPr>
              <w:t>17.2.0</w:t>
            </w:r>
          </w:p>
        </w:tc>
      </w:tr>
      <w:tr w:rsidR="00312C76" w:rsidRPr="003167FF" w14:paraId="4A05D9D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7260B"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B7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8C0A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54EB05" w14:textId="77777777" w:rsidR="00312C76" w:rsidRPr="003167FF" w:rsidRDefault="00312C76" w:rsidP="007E0BCD">
            <w:pPr>
              <w:pStyle w:val="TAC"/>
              <w:rPr>
                <w:sz w:val="16"/>
              </w:rPr>
            </w:pPr>
            <w:r w:rsidRPr="003167FF">
              <w:rPr>
                <w:sz w:val="16"/>
              </w:rPr>
              <w:t>0053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8D272"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3E18A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44DC8A" w14:textId="77777777" w:rsidR="00312C76" w:rsidRPr="003167FF" w:rsidRDefault="00312C76" w:rsidP="007E0BCD">
            <w:pPr>
              <w:pStyle w:val="TAL"/>
              <w:rPr>
                <w:sz w:val="16"/>
                <w:szCs w:val="16"/>
              </w:rPr>
            </w:pPr>
            <w:r w:rsidRPr="003167FF">
              <w:rPr>
                <w:sz w:val="16"/>
                <w:szCs w:val="16"/>
              </w:rPr>
              <w:t>Coordinated QoS/resource management for network-assisted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CD8F78" w14:textId="77777777" w:rsidR="00312C76" w:rsidRPr="003167FF" w:rsidRDefault="00312C76" w:rsidP="007E0BCD">
            <w:pPr>
              <w:pStyle w:val="TAC"/>
              <w:rPr>
                <w:sz w:val="16"/>
                <w:szCs w:val="16"/>
              </w:rPr>
            </w:pPr>
            <w:r w:rsidRPr="003167FF">
              <w:rPr>
                <w:sz w:val="16"/>
                <w:szCs w:val="16"/>
              </w:rPr>
              <w:t>17.2.0</w:t>
            </w:r>
          </w:p>
        </w:tc>
      </w:tr>
      <w:tr w:rsidR="00312C76" w:rsidRPr="003167FF" w14:paraId="6829692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81FDFE"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9D5A9"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868CD0"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4C7EE" w14:textId="77777777" w:rsidR="00312C76" w:rsidRPr="003167FF" w:rsidRDefault="00312C76" w:rsidP="007E0BCD">
            <w:pPr>
              <w:pStyle w:val="TAC"/>
              <w:rPr>
                <w:sz w:val="16"/>
              </w:rPr>
            </w:pPr>
            <w:r w:rsidRPr="003167FF">
              <w:rPr>
                <w:sz w:val="16"/>
              </w:rPr>
              <w:t>0054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6AA10"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6EEE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895AC" w14:textId="77777777" w:rsidR="00312C76" w:rsidRPr="003167FF" w:rsidRDefault="00312C76" w:rsidP="007E0BCD">
            <w:pPr>
              <w:pStyle w:val="TAL"/>
              <w:rPr>
                <w:sz w:val="16"/>
                <w:szCs w:val="16"/>
              </w:rPr>
            </w:pPr>
            <w:r w:rsidRPr="003167FF">
              <w:rPr>
                <w:sz w:val="16"/>
                <w:szCs w:val="16"/>
              </w:rPr>
              <w:t>Group list fetch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2BB55" w14:textId="77777777" w:rsidR="00312C76" w:rsidRPr="003167FF" w:rsidRDefault="00312C76" w:rsidP="007E0BCD">
            <w:pPr>
              <w:pStyle w:val="TAC"/>
              <w:rPr>
                <w:sz w:val="16"/>
                <w:szCs w:val="16"/>
              </w:rPr>
            </w:pPr>
            <w:r w:rsidRPr="003167FF">
              <w:rPr>
                <w:sz w:val="16"/>
                <w:szCs w:val="16"/>
              </w:rPr>
              <w:t>17.2.0</w:t>
            </w:r>
          </w:p>
        </w:tc>
      </w:tr>
      <w:tr w:rsidR="00312C76" w:rsidRPr="003167FF" w14:paraId="54956E4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B486CB"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3CA0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893A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A6FA54" w14:textId="77777777" w:rsidR="00312C76" w:rsidRPr="003167FF" w:rsidRDefault="00312C76" w:rsidP="007E0BCD">
            <w:pPr>
              <w:pStyle w:val="TAC"/>
              <w:rPr>
                <w:sz w:val="16"/>
              </w:rPr>
            </w:pPr>
            <w:r w:rsidRPr="003167FF">
              <w:rPr>
                <w:sz w:val="16"/>
              </w:rPr>
              <w:t>0055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DE4CF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3C9C5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4791CC" w14:textId="77777777" w:rsidR="00312C76" w:rsidRPr="003167FF" w:rsidRDefault="00312C76" w:rsidP="007E0BCD">
            <w:pPr>
              <w:pStyle w:val="TAL"/>
              <w:rPr>
                <w:sz w:val="16"/>
                <w:szCs w:val="16"/>
              </w:rPr>
            </w:pPr>
            <w:r w:rsidRPr="003167FF">
              <w:rPr>
                <w:sz w:val="16"/>
                <w:szCs w:val="16"/>
              </w:rPr>
              <w:t>Group management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B11C3E" w14:textId="77777777" w:rsidR="00312C76" w:rsidRPr="003167FF" w:rsidRDefault="00312C76" w:rsidP="007E0BCD">
            <w:pPr>
              <w:pStyle w:val="TAC"/>
              <w:rPr>
                <w:sz w:val="16"/>
                <w:szCs w:val="16"/>
              </w:rPr>
            </w:pPr>
            <w:r w:rsidRPr="003167FF">
              <w:rPr>
                <w:sz w:val="16"/>
                <w:szCs w:val="16"/>
              </w:rPr>
              <w:t>17.2.0</w:t>
            </w:r>
          </w:p>
        </w:tc>
      </w:tr>
      <w:tr w:rsidR="00312C76" w:rsidRPr="003167FF" w14:paraId="0257322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B3BE03"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8D190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054A1A"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F8A243" w14:textId="77777777" w:rsidR="00312C76" w:rsidRPr="003167FF" w:rsidRDefault="00312C76" w:rsidP="007E0BCD">
            <w:pPr>
              <w:pStyle w:val="TAC"/>
              <w:rPr>
                <w:sz w:val="16"/>
              </w:rPr>
            </w:pPr>
            <w:r w:rsidRPr="003167FF">
              <w:rPr>
                <w:sz w:val="16"/>
              </w:rPr>
              <w:t>0056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759D82" w14:textId="77777777" w:rsidR="00312C76" w:rsidRPr="003167FF" w:rsidRDefault="00312C76" w:rsidP="007E0BCD">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2874C6"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147CCF" w14:textId="77777777" w:rsidR="00312C76" w:rsidRPr="003167FF" w:rsidRDefault="00312C76" w:rsidP="007E0BCD">
            <w:pPr>
              <w:pStyle w:val="TAL"/>
              <w:rPr>
                <w:sz w:val="16"/>
                <w:szCs w:val="16"/>
              </w:rPr>
            </w:pPr>
            <w:r w:rsidRPr="003167FF">
              <w:rPr>
                <w:sz w:val="16"/>
                <w:szCs w:val="16"/>
              </w:rPr>
              <w:t>SEAL Location Deviation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509D6" w14:textId="77777777" w:rsidR="00312C76" w:rsidRPr="003167FF" w:rsidRDefault="00312C76" w:rsidP="007E0BCD">
            <w:pPr>
              <w:pStyle w:val="TAC"/>
              <w:rPr>
                <w:sz w:val="16"/>
                <w:szCs w:val="16"/>
              </w:rPr>
            </w:pPr>
            <w:r w:rsidRPr="003167FF">
              <w:rPr>
                <w:sz w:val="16"/>
                <w:szCs w:val="16"/>
              </w:rPr>
              <w:t>17.2.0</w:t>
            </w:r>
          </w:p>
        </w:tc>
      </w:tr>
      <w:tr w:rsidR="00312C76" w:rsidRPr="003167FF" w14:paraId="140BB7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2BF315"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196292"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BE741C5"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D30E64" w14:textId="77777777" w:rsidR="00312C76" w:rsidRPr="003167FF" w:rsidRDefault="00312C76" w:rsidP="007E0BCD">
            <w:pPr>
              <w:pStyle w:val="TAC"/>
              <w:rPr>
                <w:sz w:val="16"/>
              </w:rPr>
            </w:pPr>
            <w:r w:rsidRPr="003167FF">
              <w:rPr>
                <w:sz w:val="16"/>
              </w:rPr>
              <w:t>0057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DBD46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0C84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0B14D" w14:textId="77777777" w:rsidR="00312C76" w:rsidRPr="003167FF" w:rsidRDefault="00312C76" w:rsidP="007E0BCD">
            <w:pPr>
              <w:pStyle w:val="TAL"/>
              <w:rPr>
                <w:sz w:val="16"/>
                <w:szCs w:val="16"/>
              </w:rPr>
            </w:pPr>
            <w:r w:rsidRPr="003167FF">
              <w:rPr>
                <w:sz w:val="16"/>
                <w:szCs w:val="16"/>
              </w:rPr>
              <w:t>SEAL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E9876" w14:textId="77777777" w:rsidR="00312C76" w:rsidRPr="003167FF" w:rsidRDefault="00312C76" w:rsidP="007E0BCD">
            <w:pPr>
              <w:pStyle w:val="TAC"/>
              <w:rPr>
                <w:sz w:val="16"/>
                <w:szCs w:val="16"/>
              </w:rPr>
            </w:pPr>
            <w:r w:rsidRPr="003167FF">
              <w:rPr>
                <w:sz w:val="16"/>
                <w:szCs w:val="16"/>
              </w:rPr>
              <w:t>17.2.0</w:t>
            </w:r>
          </w:p>
        </w:tc>
      </w:tr>
      <w:tr w:rsidR="00312C76" w:rsidRPr="003167FF" w14:paraId="68A500E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8281B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B75DC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94ED9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6B74F9" w14:textId="77777777" w:rsidR="00312C76" w:rsidRPr="003167FF" w:rsidRDefault="00312C76" w:rsidP="007E0BCD">
            <w:pPr>
              <w:pStyle w:val="TAC"/>
              <w:rPr>
                <w:sz w:val="16"/>
              </w:rPr>
            </w:pPr>
            <w:r w:rsidRPr="003167FF">
              <w:rPr>
                <w:sz w:val="16"/>
              </w:rPr>
              <w:t>0058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735A5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E567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7BAF2" w14:textId="77777777" w:rsidR="00312C76" w:rsidRPr="003167FF" w:rsidRDefault="00312C76" w:rsidP="007E0BCD">
            <w:pPr>
              <w:pStyle w:val="TAL"/>
              <w:rPr>
                <w:sz w:val="16"/>
                <w:szCs w:val="16"/>
              </w:rPr>
            </w:pPr>
            <w:r w:rsidRPr="003167FF">
              <w:rPr>
                <w:sz w:val="16"/>
                <w:szCs w:val="16"/>
              </w:rPr>
              <w:t>Requirements for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B93E1" w14:textId="77777777" w:rsidR="00312C76" w:rsidRPr="003167FF" w:rsidRDefault="00312C76" w:rsidP="007E0BCD">
            <w:pPr>
              <w:pStyle w:val="TAC"/>
              <w:rPr>
                <w:sz w:val="16"/>
                <w:szCs w:val="16"/>
              </w:rPr>
            </w:pPr>
            <w:r w:rsidRPr="003167FF">
              <w:rPr>
                <w:sz w:val="16"/>
                <w:szCs w:val="16"/>
              </w:rPr>
              <w:t>17.2.0</w:t>
            </w:r>
          </w:p>
        </w:tc>
      </w:tr>
      <w:tr w:rsidR="00312C76" w:rsidRPr="003167FF" w14:paraId="205380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D20291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D4E6F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AC7D00"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442D90" w14:textId="77777777" w:rsidR="00312C76" w:rsidRPr="003167FF" w:rsidRDefault="00312C76" w:rsidP="007E0BCD">
            <w:pPr>
              <w:pStyle w:val="TAC"/>
              <w:rPr>
                <w:sz w:val="16"/>
              </w:rPr>
            </w:pPr>
            <w:r w:rsidRPr="003167FF">
              <w:rPr>
                <w:sz w:val="16"/>
              </w:rPr>
              <w:t>0059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4A88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149B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468836" w14:textId="77777777" w:rsidR="00312C76" w:rsidRPr="003167FF" w:rsidRDefault="00312C76" w:rsidP="007E0BCD">
            <w:pPr>
              <w:pStyle w:val="TAL"/>
              <w:rPr>
                <w:sz w:val="16"/>
                <w:szCs w:val="16"/>
              </w:rPr>
            </w:pPr>
            <w:r w:rsidRPr="003167FF">
              <w:rPr>
                <w:sz w:val="16"/>
                <w:szCs w:val="16"/>
              </w:rPr>
              <w:t>Supplementary location information to verticals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4746E" w14:textId="77777777" w:rsidR="00312C76" w:rsidRPr="003167FF" w:rsidRDefault="00312C76" w:rsidP="007E0BCD">
            <w:pPr>
              <w:pStyle w:val="TAC"/>
              <w:rPr>
                <w:sz w:val="16"/>
                <w:szCs w:val="16"/>
              </w:rPr>
            </w:pPr>
            <w:r w:rsidRPr="003167FF">
              <w:rPr>
                <w:sz w:val="16"/>
                <w:szCs w:val="16"/>
              </w:rPr>
              <w:t>17.2.0</w:t>
            </w:r>
          </w:p>
        </w:tc>
      </w:tr>
      <w:tr w:rsidR="00312C76" w:rsidRPr="003167FF" w14:paraId="494977F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A136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462BE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B0E470E"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C8C8B7" w14:textId="77777777" w:rsidR="00312C76" w:rsidRPr="003167FF" w:rsidRDefault="00312C76" w:rsidP="007E0BCD">
            <w:pPr>
              <w:pStyle w:val="TAC"/>
              <w:rPr>
                <w:sz w:val="16"/>
              </w:rPr>
            </w:pPr>
            <w:r w:rsidRPr="003167FF">
              <w:rPr>
                <w:sz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8EC2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18353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BE366E" w14:textId="77777777" w:rsidR="00312C76" w:rsidRPr="003167FF" w:rsidRDefault="00312C76" w:rsidP="007E0BCD">
            <w:pPr>
              <w:pStyle w:val="TAL"/>
              <w:rPr>
                <w:sz w:val="16"/>
                <w:szCs w:val="16"/>
              </w:rPr>
            </w:pPr>
            <w:r w:rsidRPr="003167FF">
              <w:rPr>
                <w:sz w:val="16"/>
                <w:szCs w:val="16"/>
              </w:rPr>
              <w:t>add VAL UE Information to configuration management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ADD53" w14:textId="77777777" w:rsidR="00312C76" w:rsidRPr="003167FF" w:rsidRDefault="00312C76" w:rsidP="007E0BCD">
            <w:pPr>
              <w:pStyle w:val="TAC"/>
              <w:rPr>
                <w:sz w:val="16"/>
                <w:szCs w:val="16"/>
              </w:rPr>
            </w:pPr>
            <w:r w:rsidRPr="003167FF">
              <w:rPr>
                <w:sz w:val="16"/>
                <w:szCs w:val="16"/>
              </w:rPr>
              <w:t>17.2.0</w:t>
            </w:r>
          </w:p>
        </w:tc>
      </w:tr>
      <w:tr w:rsidR="00312C76" w:rsidRPr="003167FF" w14:paraId="32C893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8B3AA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5529C6"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830715D"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79CDDB" w14:textId="77777777" w:rsidR="00312C76" w:rsidRPr="003167FF" w:rsidRDefault="00312C76" w:rsidP="007E0BCD">
            <w:pPr>
              <w:pStyle w:val="TAC"/>
              <w:rPr>
                <w:sz w:val="16"/>
              </w:rPr>
            </w:pPr>
            <w:r w:rsidRPr="003167FF">
              <w:rPr>
                <w:sz w:val="16"/>
              </w:rPr>
              <w:t>0062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DB38E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3CB4A"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3AC500" w14:textId="77777777" w:rsidR="00312C76" w:rsidRPr="003167FF" w:rsidRDefault="00312C76" w:rsidP="007E0BCD">
            <w:pPr>
              <w:pStyle w:val="TAL"/>
              <w:rPr>
                <w:sz w:val="16"/>
                <w:szCs w:val="16"/>
              </w:rPr>
            </w:pPr>
            <w:r w:rsidRPr="003167FF">
              <w:rPr>
                <w:sz w:val="16"/>
                <w:szCs w:val="16"/>
              </w:rPr>
              <w:t>Complete resource reservation with PCC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A47927" w14:textId="77777777" w:rsidR="00312C76" w:rsidRPr="003167FF" w:rsidRDefault="00312C76" w:rsidP="007E0BCD">
            <w:pPr>
              <w:pStyle w:val="TAC"/>
              <w:rPr>
                <w:sz w:val="16"/>
                <w:szCs w:val="16"/>
              </w:rPr>
            </w:pPr>
            <w:r w:rsidRPr="003167FF">
              <w:rPr>
                <w:sz w:val="16"/>
                <w:szCs w:val="16"/>
              </w:rPr>
              <w:t>17.2.0</w:t>
            </w:r>
          </w:p>
        </w:tc>
      </w:tr>
      <w:tr w:rsidR="00312C76" w:rsidRPr="003167FF" w14:paraId="3B749A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3BF2BCC"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002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ECB8B4"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76AD2D" w14:textId="77777777" w:rsidR="00312C76" w:rsidRPr="003167FF" w:rsidRDefault="00312C76" w:rsidP="007E0BCD">
            <w:pPr>
              <w:pStyle w:val="TAC"/>
              <w:rPr>
                <w:sz w:val="16"/>
              </w:rPr>
            </w:pPr>
            <w:r w:rsidRPr="003167FF">
              <w:rPr>
                <w:sz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DE84B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74E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A5D106" w14:textId="77777777" w:rsidR="00312C76" w:rsidRPr="003167FF" w:rsidRDefault="00312C76" w:rsidP="007E0BCD">
            <w:pPr>
              <w:pStyle w:val="TAL"/>
              <w:rPr>
                <w:sz w:val="16"/>
                <w:szCs w:val="16"/>
              </w:rPr>
            </w:pPr>
            <w:r w:rsidRPr="003167FF">
              <w:rPr>
                <w:sz w:val="16"/>
                <w:szCs w:val="16"/>
              </w:rPr>
              <w:t>QoS Monitoring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0B676" w14:textId="77777777" w:rsidR="00312C76" w:rsidRPr="003167FF" w:rsidRDefault="00312C76" w:rsidP="007E0BCD">
            <w:pPr>
              <w:pStyle w:val="TAC"/>
              <w:rPr>
                <w:sz w:val="16"/>
                <w:szCs w:val="16"/>
              </w:rPr>
            </w:pPr>
            <w:r w:rsidRPr="003167FF">
              <w:rPr>
                <w:sz w:val="16"/>
                <w:szCs w:val="16"/>
              </w:rPr>
              <w:t>17.2.0</w:t>
            </w:r>
          </w:p>
        </w:tc>
      </w:tr>
      <w:tr w:rsidR="00312C76" w:rsidRPr="003167FF" w14:paraId="6C6EAC5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4C350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9AFE4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189346"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6D3D8" w14:textId="77777777" w:rsidR="00312C76" w:rsidRPr="003167FF" w:rsidRDefault="00312C76" w:rsidP="007E0BCD">
            <w:pPr>
              <w:pStyle w:val="TAC"/>
              <w:rPr>
                <w:sz w:val="16"/>
              </w:rPr>
            </w:pPr>
            <w:r w:rsidRPr="003167FF">
              <w:rPr>
                <w:sz w:val="16"/>
              </w:rPr>
              <w:t>0064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A097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B02B7"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C3D517" w14:textId="77777777" w:rsidR="00312C76" w:rsidRPr="003167FF" w:rsidRDefault="00312C76" w:rsidP="007E0BCD">
            <w:pPr>
              <w:pStyle w:val="TAL"/>
              <w:rPr>
                <w:sz w:val="16"/>
                <w:szCs w:val="16"/>
              </w:rPr>
            </w:pPr>
            <w:r w:rsidRPr="003167FF">
              <w:rPr>
                <w:sz w:val="16"/>
                <w:szCs w:val="16"/>
              </w:rPr>
              <w:t>Unified support for TSC/TSN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D28616" w14:textId="77777777" w:rsidR="00312C76" w:rsidRPr="003167FF" w:rsidRDefault="00312C76" w:rsidP="007E0BCD">
            <w:pPr>
              <w:pStyle w:val="TAC"/>
              <w:rPr>
                <w:sz w:val="16"/>
                <w:szCs w:val="16"/>
              </w:rPr>
            </w:pPr>
            <w:r w:rsidRPr="003167FF">
              <w:rPr>
                <w:sz w:val="16"/>
                <w:szCs w:val="16"/>
              </w:rPr>
              <w:t>17.2.0</w:t>
            </w:r>
          </w:p>
        </w:tc>
      </w:tr>
      <w:tr w:rsidR="00312C76" w:rsidRPr="003167FF" w14:paraId="11F9FD2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D6883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3423CE"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4E8BD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7E0F7" w14:textId="77777777" w:rsidR="00312C76" w:rsidRPr="003167FF" w:rsidRDefault="00312C76" w:rsidP="007E0BCD">
            <w:pPr>
              <w:pStyle w:val="TAC"/>
              <w:rPr>
                <w:sz w:val="16"/>
              </w:rPr>
            </w:pPr>
            <w:r w:rsidRPr="003167FF">
              <w:rPr>
                <w:sz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5E5B78"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7C81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4B8E2" w14:textId="77777777" w:rsidR="00312C76" w:rsidRPr="003167FF" w:rsidRDefault="00312C76" w:rsidP="007E0BCD">
            <w:pPr>
              <w:pStyle w:val="TAL"/>
              <w:rPr>
                <w:sz w:val="16"/>
                <w:szCs w:val="16"/>
              </w:rPr>
            </w:pPr>
            <w:r w:rsidRPr="003167FF">
              <w:rPr>
                <w:sz w:val="16"/>
                <w:szCs w:val="16"/>
              </w:rPr>
              <w:t>SEAL enable 5G CN capabilities for SEAL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5805B" w14:textId="77777777" w:rsidR="00312C76" w:rsidRPr="003167FF" w:rsidRDefault="00312C76" w:rsidP="007E0BCD">
            <w:pPr>
              <w:pStyle w:val="TAC"/>
              <w:rPr>
                <w:sz w:val="16"/>
                <w:szCs w:val="16"/>
              </w:rPr>
            </w:pPr>
            <w:r w:rsidRPr="003167FF">
              <w:rPr>
                <w:sz w:val="16"/>
                <w:szCs w:val="16"/>
              </w:rPr>
              <w:t>17.2.0</w:t>
            </w:r>
          </w:p>
        </w:tc>
      </w:tr>
      <w:tr w:rsidR="00312C76" w:rsidRPr="003167FF" w14:paraId="57B3095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074D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3F292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19CCB3"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ED6A8" w14:textId="77777777" w:rsidR="00312C76" w:rsidRPr="003167FF" w:rsidRDefault="00312C76" w:rsidP="007E0BCD">
            <w:pPr>
              <w:pStyle w:val="TAC"/>
              <w:rPr>
                <w:sz w:val="16"/>
              </w:rPr>
            </w:pPr>
            <w:r w:rsidRPr="003167FF">
              <w:rPr>
                <w:sz w:val="16"/>
              </w:rPr>
              <w:t>0066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0DA68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A451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F83D3F" w14:textId="77777777" w:rsidR="00312C76" w:rsidRPr="003167FF" w:rsidRDefault="00312C76" w:rsidP="007E0BCD">
            <w:pPr>
              <w:pStyle w:val="TAL"/>
              <w:rPr>
                <w:sz w:val="16"/>
                <w:szCs w:val="16"/>
              </w:rPr>
            </w:pPr>
            <w:r w:rsidRPr="003167FF">
              <w:rPr>
                <w:sz w:val="16"/>
                <w:szCs w:val="16"/>
              </w:rPr>
              <w:t>SEAL Location Deviation Service Information flows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5269D6" w14:textId="77777777" w:rsidR="00312C76" w:rsidRPr="003167FF" w:rsidRDefault="00312C76" w:rsidP="007E0BCD">
            <w:pPr>
              <w:pStyle w:val="TAC"/>
              <w:rPr>
                <w:sz w:val="16"/>
                <w:szCs w:val="16"/>
              </w:rPr>
            </w:pPr>
            <w:r w:rsidRPr="003167FF">
              <w:rPr>
                <w:sz w:val="16"/>
                <w:szCs w:val="16"/>
              </w:rPr>
              <w:t>17.2.0</w:t>
            </w:r>
          </w:p>
        </w:tc>
      </w:tr>
      <w:tr w:rsidR="00312C76" w:rsidRPr="003167FF" w14:paraId="0F474B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A79225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27737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8592D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F308D" w14:textId="77777777" w:rsidR="00312C76" w:rsidRPr="003167FF" w:rsidRDefault="00312C76" w:rsidP="007E0BCD">
            <w:pPr>
              <w:pStyle w:val="TAC"/>
              <w:rPr>
                <w:sz w:val="16"/>
              </w:rPr>
            </w:pPr>
            <w:r w:rsidRPr="003167FF">
              <w:rPr>
                <w:sz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6610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4E7D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DFF17" w14:textId="77777777" w:rsidR="00312C76" w:rsidRPr="003167FF" w:rsidRDefault="00312C76" w:rsidP="007E0BCD">
            <w:pPr>
              <w:pStyle w:val="TAL"/>
              <w:rPr>
                <w:sz w:val="16"/>
                <w:szCs w:val="16"/>
              </w:rPr>
            </w:pPr>
            <w:r w:rsidRPr="003167FF">
              <w:rPr>
                <w:sz w:val="16"/>
                <w:szCs w:val="16"/>
              </w:rPr>
              <w:t>API and information flow description for Temporary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FD7D1" w14:textId="77777777" w:rsidR="00312C76" w:rsidRPr="003167FF" w:rsidRDefault="00312C76" w:rsidP="007E0BCD">
            <w:pPr>
              <w:pStyle w:val="TAC"/>
              <w:rPr>
                <w:sz w:val="16"/>
                <w:szCs w:val="16"/>
              </w:rPr>
            </w:pPr>
            <w:r w:rsidRPr="003167FF">
              <w:rPr>
                <w:sz w:val="16"/>
                <w:szCs w:val="16"/>
              </w:rPr>
              <w:t>17.2.0</w:t>
            </w:r>
          </w:p>
        </w:tc>
      </w:tr>
      <w:tr w:rsidR="00312C76" w:rsidRPr="003167FF" w14:paraId="436AA5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1C373F"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80384F"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FD3965"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F938F" w14:textId="77777777" w:rsidR="00312C76" w:rsidRPr="003167FF" w:rsidRDefault="00312C76" w:rsidP="007E0BCD">
            <w:pPr>
              <w:pStyle w:val="TAC"/>
              <w:rPr>
                <w:sz w:val="16"/>
              </w:rPr>
            </w:pPr>
            <w:r w:rsidRPr="003167FF">
              <w:rPr>
                <w:sz w:val="16"/>
              </w:rPr>
              <w:t>0069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CB3C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2AE464"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88A227" w14:textId="77777777" w:rsidR="00312C76" w:rsidRPr="003167FF" w:rsidRDefault="00312C76" w:rsidP="007E0BCD">
            <w:pPr>
              <w:pStyle w:val="TAL"/>
              <w:rPr>
                <w:sz w:val="16"/>
                <w:szCs w:val="16"/>
              </w:rPr>
            </w:pPr>
            <w:r w:rsidRPr="003167FF">
              <w:rPr>
                <w:sz w:val="16"/>
                <w:szCs w:val="16"/>
              </w:rPr>
              <w:t>Fixing the descriptions of IEs in Information flows for location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C17322" w14:textId="77777777" w:rsidR="00312C76" w:rsidRPr="003167FF" w:rsidRDefault="00312C76" w:rsidP="007E0BCD">
            <w:pPr>
              <w:pStyle w:val="TAC"/>
              <w:rPr>
                <w:sz w:val="16"/>
                <w:szCs w:val="16"/>
              </w:rPr>
            </w:pPr>
            <w:r w:rsidRPr="003167FF">
              <w:rPr>
                <w:sz w:val="16"/>
                <w:szCs w:val="16"/>
              </w:rPr>
              <w:t>17.2.0</w:t>
            </w:r>
          </w:p>
        </w:tc>
      </w:tr>
      <w:tr w:rsidR="00312C76" w:rsidRPr="003167FF" w14:paraId="1B842F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55A0BE"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048453" w14:textId="77777777" w:rsidR="00312C76" w:rsidRPr="003167FF" w:rsidRDefault="00312C76" w:rsidP="007E0BCD">
            <w:pPr>
              <w:pStyle w:val="TAC"/>
              <w:rPr>
                <w:sz w:val="16"/>
                <w:szCs w:val="16"/>
              </w:rPr>
            </w:pPr>
            <w:r w:rsidRPr="003167FF">
              <w:rPr>
                <w:sz w:val="16"/>
                <w:szCs w:val="16"/>
              </w:rPr>
              <w:t>na</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551BD4" w14:textId="77777777" w:rsidR="00312C76" w:rsidRPr="003167FF" w:rsidRDefault="00312C76" w:rsidP="007E0BCD">
            <w:pPr>
              <w:pStyle w:val="TAC"/>
              <w:rPr>
                <w:sz w:val="16"/>
                <w:szCs w:val="16"/>
              </w:rPr>
            </w:pPr>
            <w:r w:rsidRPr="003167FF">
              <w:rPr>
                <w:sz w:val="16"/>
                <w:szCs w:val="16"/>
              </w:rPr>
              <w:t>na</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945EC"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9C212A"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1051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1D7CCE" w14:textId="77777777" w:rsidR="00312C76" w:rsidRPr="003167FF" w:rsidRDefault="00312C76" w:rsidP="007E0BCD">
            <w:pPr>
              <w:pStyle w:val="TAL"/>
              <w:rPr>
                <w:sz w:val="16"/>
                <w:szCs w:val="16"/>
              </w:rPr>
            </w:pPr>
            <w:r w:rsidRPr="003167FF">
              <w:rPr>
                <w:sz w:val="16"/>
                <w:szCs w:val="16"/>
              </w:rPr>
              <w:t>Editorial re-application of CR0043r3 "Off-network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49B3D0" w14:textId="77777777" w:rsidR="00312C76" w:rsidRPr="003167FF" w:rsidRDefault="00312C76" w:rsidP="007E0BCD">
            <w:pPr>
              <w:pStyle w:val="TAC"/>
              <w:rPr>
                <w:sz w:val="16"/>
                <w:szCs w:val="16"/>
              </w:rPr>
            </w:pPr>
            <w:r w:rsidRPr="003167FF">
              <w:rPr>
                <w:sz w:val="16"/>
                <w:szCs w:val="16"/>
              </w:rPr>
              <w:t>17.3.0</w:t>
            </w:r>
          </w:p>
        </w:tc>
      </w:tr>
      <w:tr w:rsidR="00312C76" w:rsidRPr="003167FF" w14:paraId="378BB81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23A062"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CC9D3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B89ACE"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7976B" w14:textId="77777777" w:rsidR="00312C76" w:rsidRPr="003167FF" w:rsidRDefault="00312C76" w:rsidP="007E0BCD">
            <w:pPr>
              <w:pStyle w:val="TAC"/>
              <w:rPr>
                <w:sz w:val="16"/>
              </w:rPr>
            </w:pPr>
            <w:r w:rsidRPr="003167FF">
              <w:rPr>
                <w:sz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18C1C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CDF9CE" w14:textId="77777777" w:rsidR="00312C76" w:rsidRPr="003167FF" w:rsidRDefault="00312C76" w:rsidP="007E0BCD">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F534DE" w14:textId="77777777" w:rsidR="00312C76" w:rsidRPr="003167FF" w:rsidRDefault="00312C76" w:rsidP="007E0BCD">
            <w:pPr>
              <w:pStyle w:val="TAL"/>
              <w:rPr>
                <w:sz w:val="16"/>
                <w:szCs w:val="16"/>
              </w:rPr>
            </w:pPr>
            <w:r w:rsidRPr="003167FF">
              <w:rPr>
                <w:sz w:val="16"/>
                <w:szCs w:val="16"/>
              </w:rPr>
              <w:t>Improved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FA0B2D" w14:textId="77777777" w:rsidR="00312C76" w:rsidRPr="003167FF" w:rsidRDefault="00312C76" w:rsidP="007E0BCD">
            <w:pPr>
              <w:pStyle w:val="TAC"/>
              <w:rPr>
                <w:sz w:val="16"/>
                <w:szCs w:val="16"/>
              </w:rPr>
            </w:pPr>
            <w:r w:rsidRPr="003167FF">
              <w:rPr>
                <w:sz w:val="16"/>
                <w:szCs w:val="16"/>
              </w:rPr>
              <w:t>17.3.0</w:t>
            </w:r>
          </w:p>
        </w:tc>
      </w:tr>
      <w:tr w:rsidR="00312C76" w:rsidRPr="003167FF" w14:paraId="4D50C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21C57D"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A2074D"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FF0C5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890049" w14:textId="77777777" w:rsidR="00312C76" w:rsidRPr="003167FF" w:rsidRDefault="00312C76" w:rsidP="007E0BCD">
            <w:pPr>
              <w:pStyle w:val="TAC"/>
              <w:rPr>
                <w:sz w:val="16"/>
              </w:rPr>
            </w:pPr>
            <w:r w:rsidRPr="003167FF">
              <w:rPr>
                <w:sz w:val="16"/>
              </w:rPr>
              <w:t>0076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C971B"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9DD58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66E0B" w14:textId="77777777" w:rsidR="00312C76" w:rsidRPr="003167FF" w:rsidRDefault="00312C76" w:rsidP="007E0BCD">
            <w:pPr>
              <w:pStyle w:val="TAL"/>
              <w:rPr>
                <w:sz w:val="16"/>
                <w:szCs w:val="16"/>
              </w:rPr>
            </w:pPr>
            <w:r w:rsidRPr="003167FF">
              <w:rPr>
                <w:sz w:val="16"/>
                <w:szCs w:val="16"/>
              </w:rPr>
              <w:t>Utilize NEF location service for SEAL LM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88485" w14:textId="77777777" w:rsidR="00312C76" w:rsidRPr="003167FF" w:rsidRDefault="00312C76" w:rsidP="007E0BCD">
            <w:pPr>
              <w:pStyle w:val="TAC"/>
              <w:rPr>
                <w:sz w:val="16"/>
                <w:szCs w:val="16"/>
              </w:rPr>
            </w:pPr>
            <w:r w:rsidRPr="003167FF">
              <w:rPr>
                <w:sz w:val="16"/>
                <w:szCs w:val="16"/>
              </w:rPr>
              <w:t>17.3.0</w:t>
            </w:r>
          </w:p>
        </w:tc>
      </w:tr>
      <w:tr w:rsidR="00312C76" w:rsidRPr="003167FF" w14:paraId="04528AA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8E0257"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FC8A6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56D0E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A4527" w14:textId="77777777" w:rsidR="00312C76" w:rsidRPr="003167FF" w:rsidRDefault="00312C76" w:rsidP="007E0BCD">
            <w:pPr>
              <w:pStyle w:val="TAC"/>
              <w:rPr>
                <w:sz w:val="16"/>
              </w:rPr>
            </w:pPr>
            <w:r w:rsidRPr="003167FF">
              <w:rPr>
                <w:sz w:val="16"/>
              </w:rPr>
              <w:t>0078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BCB66" w14:textId="77777777" w:rsidR="00312C76" w:rsidRPr="003167FF" w:rsidRDefault="00312C76" w:rsidP="007E0BCD">
            <w:pPr>
              <w:pStyle w:val="TAC"/>
              <w:rPr>
                <w:sz w:val="16"/>
                <w:szCs w:val="16"/>
              </w:rPr>
            </w:pPr>
            <w:r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6E6E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257733" w14:textId="77777777" w:rsidR="00312C76" w:rsidRPr="003167FF" w:rsidRDefault="00312C76" w:rsidP="007E0BCD">
            <w:pPr>
              <w:pStyle w:val="TAL"/>
              <w:rPr>
                <w:sz w:val="16"/>
                <w:szCs w:val="16"/>
              </w:rPr>
            </w:pPr>
            <w:r w:rsidRPr="003167FF">
              <w:rPr>
                <w:sz w:val="16"/>
                <w:szCs w:val="16"/>
              </w:rPr>
              <w:t>Updates to Location based Group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5AB159" w14:textId="77777777" w:rsidR="00312C76" w:rsidRPr="003167FF" w:rsidRDefault="00312C76" w:rsidP="007E0BCD">
            <w:pPr>
              <w:pStyle w:val="TAC"/>
              <w:rPr>
                <w:sz w:val="16"/>
                <w:szCs w:val="16"/>
              </w:rPr>
            </w:pPr>
            <w:r w:rsidRPr="003167FF">
              <w:rPr>
                <w:sz w:val="16"/>
                <w:szCs w:val="16"/>
              </w:rPr>
              <w:t>17.3.0</w:t>
            </w:r>
          </w:p>
        </w:tc>
      </w:tr>
      <w:tr w:rsidR="00312C76" w:rsidRPr="003167FF" w14:paraId="17ADBED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9E3B73"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BA49C"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C6DBF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F2B1FB" w14:textId="77777777" w:rsidR="00312C76" w:rsidRPr="003167FF" w:rsidRDefault="00312C76" w:rsidP="007E0BCD">
            <w:pPr>
              <w:pStyle w:val="TAC"/>
              <w:rPr>
                <w:sz w:val="16"/>
              </w:rPr>
            </w:pPr>
            <w:r w:rsidRPr="003167FF">
              <w:rPr>
                <w:sz w:val="16"/>
              </w:rPr>
              <w:t>0079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2DD0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700A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10B12" w14:textId="77777777" w:rsidR="00312C76" w:rsidRPr="003167FF" w:rsidRDefault="00312C76" w:rsidP="007E0BCD">
            <w:pPr>
              <w:pStyle w:val="TAL"/>
              <w:rPr>
                <w:sz w:val="16"/>
                <w:szCs w:val="16"/>
              </w:rPr>
            </w:pPr>
            <w:r w:rsidRPr="003167FF">
              <w:rPr>
                <w:sz w:val="16"/>
                <w:szCs w:val="16"/>
              </w:rPr>
              <w:t>Support for TSC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026372" w14:textId="77777777" w:rsidR="00312C76" w:rsidRPr="003167FF" w:rsidRDefault="00312C76" w:rsidP="007E0BCD">
            <w:pPr>
              <w:pStyle w:val="TAC"/>
              <w:rPr>
                <w:sz w:val="16"/>
                <w:szCs w:val="16"/>
              </w:rPr>
            </w:pPr>
            <w:r w:rsidRPr="003167FF">
              <w:rPr>
                <w:sz w:val="16"/>
                <w:szCs w:val="16"/>
              </w:rPr>
              <w:t>17.3.0</w:t>
            </w:r>
          </w:p>
        </w:tc>
      </w:tr>
      <w:tr w:rsidR="00312C76" w:rsidRPr="003167FF" w14:paraId="5ABFF88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7F214F"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DC06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53BB84A"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9CC8B" w14:textId="77777777" w:rsidR="00312C76" w:rsidRPr="003167FF" w:rsidRDefault="00312C76" w:rsidP="007E0BCD">
            <w:pPr>
              <w:pStyle w:val="TAC"/>
              <w:rPr>
                <w:sz w:val="16"/>
              </w:rPr>
            </w:pPr>
            <w:r w:rsidRPr="003167FF">
              <w:rPr>
                <w:sz w:val="16"/>
              </w:rPr>
              <w:t>0080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8CC4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D38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2DA98E" w14:textId="77777777" w:rsidR="00312C76" w:rsidRPr="003167FF" w:rsidRDefault="00312C76" w:rsidP="007E0BCD">
            <w:pPr>
              <w:pStyle w:val="TAL"/>
              <w:rPr>
                <w:sz w:val="16"/>
                <w:szCs w:val="16"/>
              </w:rPr>
            </w:pPr>
            <w:r w:rsidRPr="003167FF">
              <w:rPr>
                <w:sz w:val="16"/>
                <w:szCs w:val="16"/>
              </w:rPr>
              <w:t>Support for TSN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CE848E" w14:textId="77777777" w:rsidR="00312C76" w:rsidRPr="003167FF" w:rsidRDefault="00312C76" w:rsidP="007E0BCD">
            <w:pPr>
              <w:pStyle w:val="TAC"/>
              <w:rPr>
                <w:sz w:val="16"/>
                <w:szCs w:val="16"/>
              </w:rPr>
            </w:pPr>
            <w:r w:rsidRPr="003167FF">
              <w:rPr>
                <w:sz w:val="16"/>
                <w:szCs w:val="16"/>
              </w:rPr>
              <w:t>17.3.0</w:t>
            </w:r>
          </w:p>
        </w:tc>
      </w:tr>
      <w:tr w:rsidR="00312C76" w:rsidRPr="003167FF" w14:paraId="424721D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AD3A31"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9E2EA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870E07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5FEB42" w14:textId="77777777" w:rsidR="00312C76" w:rsidRPr="003167FF" w:rsidRDefault="00312C76" w:rsidP="007E0BCD">
            <w:pPr>
              <w:pStyle w:val="TAC"/>
              <w:rPr>
                <w:sz w:val="16"/>
              </w:rPr>
            </w:pPr>
            <w:r w:rsidRPr="003167FF">
              <w:rPr>
                <w:sz w:val="16"/>
              </w:rPr>
              <w:t>0081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0F51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57D42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723FEB" w14:textId="77777777" w:rsidR="00312C76" w:rsidRPr="003167FF" w:rsidRDefault="00312C76" w:rsidP="007E0BCD">
            <w:pPr>
              <w:pStyle w:val="TAL"/>
              <w:rPr>
                <w:sz w:val="16"/>
                <w:szCs w:val="16"/>
              </w:rPr>
            </w:pPr>
            <w:r w:rsidRPr="003167FF">
              <w:rPr>
                <w:sz w:val="16"/>
                <w:szCs w:val="16"/>
              </w:rPr>
              <w:t>Unicast QoS monitoring data retrieval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B0839" w14:textId="77777777" w:rsidR="00312C76" w:rsidRPr="003167FF" w:rsidRDefault="00312C76" w:rsidP="007E0BCD">
            <w:pPr>
              <w:pStyle w:val="TAC"/>
              <w:rPr>
                <w:sz w:val="16"/>
                <w:szCs w:val="16"/>
              </w:rPr>
            </w:pPr>
            <w:r w:rsidRPr="003167FF">
              <w:rPr>
                <w:sz w:val="16"/>
                <w:szCs w:val="16"/>
              </w:rPr>
              <w:t>17.3.0</w:t>
            </w:r>
          </w:p>
        </w:tc>
      </w:tr>
      <w:tr w:rsidR="00312C76" w:rsidRPr="003167FF" w14:paraId="45257E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E9F240"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FF4AC1"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E3AF39"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5E0C6" w14:textId="77777777" w:rsidR="00312C76" w:rsidRPr="003167FF" w:rsidRDefault="00312C76" w:rsidP="007E0BCD">
            <w:pPr>
              <w:pStyle w:val="TAC"/>
              <w:rPr>
                <w:sz w:val="16"/>
              </w:rPr>
            </w:pPr>
            <w:r w:rsidRPr="003167FF">
              <w:rPr>
                <w:sz w:val="16"/>
              </w:rPr>
              <w:t>0082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CAED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C870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3533B1" w14:textId="77777777" w:rsidR="00312C76" w:rsidRPr="003167FF" w:rsidRDefault="00312C76" w:rsidP="007E0BCD">
            <w:pPr>
              <w:pStyle w:val="TAL"/>
              <w:rPr>
                <w:sz w:val="16"/>
                <w:szCs w:val="16"/>
              </w:rPr>
            </w:pPr>
            <w:r w:rsidRPr="003167FF">
              <w:rPr>
                <w:sz w:val="16"/>
                <w:szCs w:val="16"/>
              </w:rPr>
              <w:t>Corrections to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CFBD3" w14:textId="77777777" w:rsidR="00312C76" w:rsidRPr="003167FF" w:rsidRDefault="00312C76" w:rsidP="007E0BCD">
            <w:pPr>
              <w:pStyle w:val="TAC"/>
              <w:rPr>
                <w:sz w:val="16"/>
                <w:szCs w:val="16"/>
              </w:rPr>
            </w:pPr>
            <w:r w:rsidRPr="003167FF">
              <w:rPr>
                <w:sz w:val="16"/>
                <w:szCs w:val="16"/>
              </w:rPr>
              <w:t>17.4.0</w:t>
            </w:r>
          </w:p>
        </w:tc>
      </w:tr>
      <w:tr w:rsidR="00312C76" w:rsidRPr="003167FF" w14:paraId="1FDFBCD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61C5F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F45745"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FC4B0EE" w14:textId="77777777" w:rsidR="00312C76" w:rsidRPr="003167FF" w:rsidRDefault="00312C76" w:rsidP="007E0BCD">
            <w:pPr>
              <w:pStyle w:val="TAC"/>
              <w:rPr>
                <w:sz w:val="16"/>
                <w:szCs w:val="16"/>
              </w:rPr>
            </w:pPr>
            <w:r w:rsidRPr="003167FF">
              <w:rPr>
                <w:sz w:val="16"/>
                <w:szCs w:val="16"/>
              </w:rPr>
              <w:t>SP-211521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8382" w14:textId="77777777" w:rsidR="00312C76" w:rsidRPr="003167FF" w:rsidRDefault="00312C76" w:rsidP="007E0BCD">
            <w:pPr>
              <w:pStyle w:val="TAC"/>
              <w:rPr>
                <w:sz w:val="16"/>
              </w:rPr>
            </w:pPr>
            <w:r w:rsidRPr="003167FF">
              <w:rPr>
                <w:sz w:val="16"/>
              </w:rPr>
              <w:t>0083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6058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3F6DE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71632" w14:textId="77777777" w:rsidR="00312C76" w:rsidRPr="003167FF" w:rsidRDefault="00312C76" w:rsidP="007E0BCD">
            <w:pPr>
              <w:pStyle w:val="TAL"/>
              <w:rPr>
                <w:sz w:val="16"/>
                <w:szCs w:val="16"/>
              </w:rPr>
            </w:pPr>
            <w:r w:rsidRPr="003167FF">
              <w:rPr>
                <w:sz w:val="16"/>
                <w:szCs w:val="16"/>
              </w:rPr>
              <w:t>Group Deletion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B649E" w14:textId="77777777" w:rsidR="00312C76" w:rsidRPr="003167FF" w:rsidRDefault="00312C76" w:rsidP="007E0BCD">
            <w:pPr>
              <w:pStyle w:val="TAC"/>
              <w:rPr>
                <w:sz w:val="16"/>
                <w:szCs w:val="16"/>
              </w:rPr>
            </w:pPr>
            <w:r w:rsidRPr="003167FF">
              <w:rPr>
                <w:sz w:val="16"/>
                <w:szCs w:val="16"/>
              </w:rPr>
              <w:t>17.4.0</w:t>
            </w:r>
          </w:p>
        </w:tc>
      </w:tr>
      <w:tr w:rsidR="00312C76" w:rsidRPr="003167FF" w14:paraId="61C1E5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5B795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4AC92A"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13F978"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646AF" w14:textId="77777777" w:rsidR="00312C76" w:rsidRPr="003167FF" w:rsidRDefault="00312C76" w:rsidP="007E0BCD">
            <w:pPr>
              <w:pStyle w:val="TAC"/>
              <w:rPr>
                <w:sz w:val="16"/>
              </w:rPr>
            </w:pPr>
            <w:r w:rsidRPr="003167FF">
              <w:rPr>
                <w:sz w:val="16"/>
              </w:rPr>
              <w:t>0084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E2A7F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527E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D2ABDC" w14:textId="77777777" w:rsidR="00312C76" w:rsidRPr="003167FF" w:rsidRDefault="00312C76" w:rsidP="007E0BCD">
            <w:pPr>
              <w:pStyle w:val="TAL"/>
              <w:rPr>
                <w:sz w:val="16"/>
                <w:szCs w:val="16"/>
              </w:rPr>
            </w:pPr>
            <w:r w:rsidRPr="003167FF">
              <w:rPr>
                <w:sz w:val="16"/>
                <w:szCs w:val="16"/>
              </w:rPr>
              <w:t>Replace the NSCM with NSCE to align the terminologies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17D7E3" w14:textId="77777777" w:rsidR="00312C76" w:rsidRPr="003167FF" w:rsidRDefault="00312C76" w:rsidP="007E0BCD">
            <w:pPr>
              <w:pStyle w:val="TAC"/>
              <w:rPr>
                <w:sz w:val="16"/>
                <w:szCs w:val="16"/>
              </w:rPr>
            </w:pPr>
            <w:r w:rsidRPr="003167FF">
              <w:rPr>
                <w:sz w:val="16"/>
                <w:szCs w:val="16"/>
              </w:rPr>
              <w:t>17.4.0</w:t>
            </w:r>
          </w:p>
        </w:tc>
      </w:tr>
      <w:tr w:rsidR="00312C76" w:rsidRPr="003167FF" w14:paraId="7AB2E40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8C3947"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E4418"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070465"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04898" w14:textId="77777777" w:rsidR="00312C76" w:rsidRPr="003167FF" w:rsidRDefault="00312C76" w:rsidP="007E0BCD">
            <w:pPr>
              <w:pStyle w:val="TAC"/>
              <w:rPr>
                <w:sz w:val="16"/>
              </w:rPr>
            </w:pPr>
            <w:r w:rsidRPr="003167FF">
              <w:rPr>
                <w:sz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DC80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5EEEF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012A7B" w14:textId="77777777" w:rsidR="00312C76" w:rsidRPr="003167FF" w:rsidRDefault="00312C76" w:rsidP="007E0BCD">
            <w:pPr>
              <w:pStyle w:val="TAL"/>
              <w:rPr>
                <w:sz w:val="16"/>
                <w:szCs w:val="16"/>
              </w:rPr>
            </w:pPr>
            <w:r w:rsidRPr="003167FF">
              <w:rPr>
                <w:sz w:val="16"/>
                <w:szCs w:val="16"/>
              </w:rPr>
              <w:t>Removal of PCP from TSC stream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C77A7D" w14:textId="77777777" w:rsidR="00312C76" w:rsidRPr="003167FF" w:rsidRDefault="00312C76" w:rsidP="007E0BCD">
            <w:pPr>
              <w:pStyle w:val="TAC"/>
              <w:rPr>
                <w:sz w:val="16"/>
                <w:szCs w:val="16"/>
              </w:rPr>
            </w:pPr>
            <w:r w:rsidRPr="003167FF">
              <w:rPr>
                <w:sz w:val="16"/>
                <w:szCs w:val="16"/>
              </w:rPr>
              <w:t>17.4.0</w:t>
            </w:r>
          </w:p>
        </w:tc>
      </w:tr>
      <w:tr w:rsidR="00312C76" w:rsidRPr="003167FF" w14:paraId="35AB9EE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E2B97C"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294E7"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472701"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B016F9"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6E1E7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42E3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E1CDF" w14:textId="77777777" w:rsidR="00312C76" w:rsidRPr="003167FF" w:rsidRDefault="00312C76" w:rsidP="007E0BCD">
            <w:pPr>
              <w:pStyle w:val="TAL"/>
              <w:rPr>
                <w:sz w:val="16"/>
                <w:szCs w:val="16"/>
              </w:rPr>
            </w:pPr>
            <w:r w:rsidRPr="003167FF">
              <w:rPr>
                <w:sz w:val="16"/>
                <w:szCs w:val="16"/>
              </w:rPr>
              <w:t>Add missing location area 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65A87" w14:textId="77777777" w:rsidR="00312C76" w:rsidRPr="003167FF" w:rsidRDefault="00312C76" w:rsidP="007E0BCD">
            <w:pPr>
              <w:pStyle w:val="TAC"/>
              <w:rPr>
                <w:sz w:val="16"/>
                <w:szCs w:val="16"/>
              </w:rPr>
            </w:pPr>
            <w:r w:rsidRPr="003167FF">
              <w:rPr>
                <w:sz w:val="16"/>
                <w:szCs w:val="16"/>
              </w:rPr>
              <w:t>17.4.0</w:t>
            </w:r>
          </w:p>
        </w:tc>
      </w:tr>
      <w:tr w:rsidR="00312C76" w:rsidRPr="003167FF" w14:paraId="63D1D6C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FC12C6"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68E1B0"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A6F9C5"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8FCCA"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6C5E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32CD6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F3293" w14:textId="77777777" w:rsidR="00312C76" w:rsidRPr="003167FF" w:rsidRDefault="00312C76" w:rsidP="007E0BCD">
            <w:pPr>
              <w:pStyle w:val="TAL"/>
              <w:rPr>
                <w:sz w:val="16"/>
                <w:szCs w:val="16"/>
              </w:rPr>
            </w:pPr>
            <w:r w:rsidRPr="003167FF">
              <w:rPr>
                <w:sz w:val="16"/>
                <w:szCs w:val="16"/>
              </w:rPr>
              <w:t>Clarify the VAL UE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440DCB" w14:textId="77777777" w:rsidR="00312C76" w:rsidRPr="003167FF" w:rsidRDefault="00312C76" w:rsidP="007E0BCD">
            <w:pPr>
              <w:pStyle w:val="TAC"/>
              <w:rPr>
                <w:sz w:val="16"/>
                <w:szCs w:val="16"/>
              </w:rPr>
            </w:pPr>
            <w:r w:rsidRPr="003167FF">
              <w:rPr>
                <w:sz w:val="16"/>
                <w:szCs w:val="16"/>
              </w:rPr>
              <w:t>17.5.0</w:t>
            </w:r>
          </w:p>
        </w:tc>
      </w:tr>
      <w:tr w:rsidR="00312C76" w:rsidRPr="003167FF" w14:paraId="5D666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2A36D7"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868AB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8408DC"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4C83A" w14:textId="77777777" w:rsidR="00312C76" w:rsidRPr="003167FF" w:rsidRDefault="00312C76" w:rsidP="007E0BCD">
            <w:pPr>
              <w:pStyle w:val="TAC"/>
              <w:rPr>
                <w:sz w:val="16"/>
              </w:rPr>
            </w:pPr>
            <w:r w:rsidRPr="003167FF">
              <w:rPr>
                <w:sz w:val="16"/>
              </w:rPr>
              <w:t>0092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92068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1232E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36ABB1" w14:textId="77777777" w:rsidR="00312C76" w:rsidRPr="003167FF" w:rsidRDefault="00312C76" w:rsidP="007E0BCD">
            <w:pPr>
              <w:pStyle w:val="TAL"/>
              <w:rPr>
                <w:sz w:val="16"/>
                <w:szCs w:val="16"/>
              </w:rPr>
            </w:pPr>
            <w:r w:rsidRPr="003167FF">
              <w:rPr>
                <w:sz w:val="16"/>
                <w:szCs w:val="16"/>
              </w:rPr>
              <w:t>Correct QoS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589DC" w14:textId="77777777" w:rsidR="00312C76" w:rsidRPr="003167FF" w:rsidRDefault="00312C76" w:rsidP="007E0BCD">
            <w:pPr>
              <w:pStyle w:val="TAC"/>
              <w:rPr>
                <w:sz w:val="16"/>
                <w:szCs w:val="16"/>
              </w:rPr>
            </w:pPr>
            <w:r w:rsidRPr="003167FF">
              <w:rPr>
                <w:sz w:val="16"/>
                <w:szCs w:val="16"/>
              </w:rPr>
              <w:t>17.5.0</w:t>
            </w:r>
          </w:p>
        </w:tc>
      </w:tr>
      <w:tr w:rsidR="00312C76" w:rsidRPr="003167FF" w14:paraId="120062D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C99DA3F"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56781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498543"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A27B1" w14:textId="77777777" w:rsidR="00312C76" w:rsidRPr="003167FF" w:rsidRDefault="00312C76" w:rsidP="007E0BCD">
            <w:pPr>
              <w:pStyle w:val="TAC"/>
              <w:rPr>
                <w:sz w:val="16"/>
              </w:rPr>
            </w:pPr>
            <w:r w:rsidRPr="003167FF">
              <w:rPr>
                <w:sz w:val="16"/>
              </w:rPr>
              <w:t>0093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18EA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6ACF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ADD113" w14:textId="77777777" w:rsidR="00312C76" w:rsidRPr="003167FF" w:rsidRDefault="00312C76" w:rsidP="007E0BCD">
            <w:pPr>
              <w:pStyle w:val="TAL"/>
              <w:rPr>
                <w:sz w:val="16"/>
                <w:szCs w:val="16"/>
              </w:rPr>
            </w:pPr>
            <w:r w:rsidRPr="003167FF">
              <w:rPr>
                <w:sz w:val="16"/>
                <w:szCs w:val="16"/>
              </w:rPr>
              <w:t>Correct TSC stream availability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AACB5" w14:textId="77777777" w:rsidR="00312C76" w:rsidRPr="003167FF" w:rsidRDefault="00312C76" w:rsidP="007E0BCD">
            <w:pPr>
              <w:pStyle w:val="TAC"/>
              <w:rPr>
                <w:sz w:val="16"/>
                <w:szCs w:val="16"/>
              </w:rPr>
            </w:pPr>
            <w:r w:rsidRPr="003167FF">
              <w:rPr>
                <w:sz w:val="16"/>
                <w:szCs w:val="16"/>
              </w:rPr>
              <w:t>17.5.0</w:t>
            </w:r>
          </w:p>
        </w:tc>
      </w:tr>
      <w:tr w:rsidR="00312C76" w:rsidRPr="003167FF" w14:paraId="510C510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DD7A39"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A6B08D"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FCFF4E0" w14:textId="77777777" w:rsidR="00312C76" w:rsidRPr="003167FF" w:rsidRDefault="00312C76" w:rsidP="007E0BCD">
            <w:pPr>
              <w:pStyle w:val="TAC"/>
              <w:rPr>
                <w:sz w:val="16"/>
                <w:szCs w:val="16"/>
              </w:rPr>
            </w:pPr>
            <w:r w:rsidRPr="003167FF">
              <w:rPr>
                <w:sz w:val="16"/>
                <w:szCs w:val="16"/>
              </w:rPr>
              <w:t>SP-220102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F2258B" w14:textId="77777777" w:rsidR="00312C76" w:rsidRPr="003167FF" w:rsidRDefault="00312C76" w:rsidP="007E0BCD">
            <w:pPr>
              <w:pStyle w:val="TAC"/>
              <w:rPr>
                <w:sz w:val="16"/>
              </w:rPr>
            </w:pPr>
            <w:r w:rsidRPr="003167FF">
              <w:rPr>
                <w:sz w:val="16"/>
              </w:rPr>
              <w:t>0091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71C1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1E5D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F4DC19" w14:textId="77777777" w:rsidR="00312C76" w:rsidRPr="003167FF" w:rsidRDefault="00312C76" w:rsidP="007E0BCD">
            <w:pPr>
              <w:pStyle w:val="TAL"/>
              <w:rPr>
                <w:sz w:val="16"/>
                <w:szCs w:val="16"/>
              </w:rPr>
            </w:pPr>
            <w:r w:rsidRPr="003167FF">
              <w:rPr>
                <w:sz w:val="16"/>
                <w:szCs w:val="16"/>
              </w:rPr>
              <w:t>Complete location retrieval in an area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C8F90" w14:textId="77777777" w:rsidR="00312C76" w:rsidRPr="003167FF" w:rsidRDefault="00312C76" w:rsidP="007E0BCD">
            <w:pPr>
              <w:pStyle w:val="TAC"/>
              <w:rPr>
                <w:sz w:val="16"/>
                <w:szCs w:val="16"/>
              </w:rPr>
            </w:pPr>
            <w:r w:rsidRPr="003167FF">
              <w:rPr>
                <w:sz w:val="16"/>
                <w:szCs w:val="16"/>
              </w:rPr>
              <w:t>18.0.0</w:t>
            </w:r>
          </w:p>
        </w:tc>
      </w:tr>
      <w:tr w:rsidR="00862224" w:rsidRPr="003167FF" w14:paraId="24DAE1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709944D" w14:textId="7BCF0984" w:rsidR="00862224" w:rsidRPr="003167FF" w:rsidRDefault="00862224" w:rsidP="00862224">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8B2199" w14:textId="6B15A051" w:rsidR="00862224" w:rsidRPr="003167FF" w:rsidRDefault="00862224"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9492F8" w14:textId="03911124" w:rsidR="00862224" w:rsidRPr="003167FF" w:rsidRDefault="00862224" w:rsidP="00862224">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70A42" w14:textId="0CE72780" w:rsidR="00862224" w:rsidRPr="003167FF" w:rsidRDefault="00862224" w:rsidP="00862224">
            <w:pPr>
              <w:pStyle w:val="TAC"/>
              <w:rPr>
                <w:sz w:val="16"/>
                <w:szCs w:val="16"/>
              </w:rPr>
            </w:pPr>
            <w:r w:rsidRPr="003167F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B181D6" w14:textId="54122CA1" w:rsidR="00862224" w:rsidRPr="003167FF" w:rsidRDefault="00862224" w:rsidP="00862224">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CEABF5" w14:textId="538704C3" w:rsidR="00862224" w:rsidRPr="003167FF" w:rsidRDefault="00862224" w:rsidP="00862224">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7BF35" w14:textId="14973273" w:rsidR="00862224" w:rsidRPr="003167FF" w:rsidRDefault="00862224" w:rsidP="00862224">
            <w:pPr>
              <w:pStyle w:val="TAL"/>
              <w:rPr>
                <w:sz w:val="16"/>
                <w:szCs w:val="16"/>
              </w:rPr>
            </w:pPr>
            <w:r w:rsidRPr="003167FF">
              <w:rPr>
                <w:sz w:val="16"/>
                <w:szCs w:val="16"/>
              </w:rPr>
              <w:t>Minor essential corrections to TS 23.434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F08A1" w14:textId="5861E2AB" w:rsidR="00862224" w:rsidRPr="003167FF" w:rsidRDefault="00862224" w:rsidP="00862224">
            <w:pPr>
              <w:pStyle w:val="TAC"/>
              <w:rPr>
                <w:sz w:val="16"/>
                <w:szCs w:val="16"/>
              </w:rPr>
            </w:pPr>
            <w:r w:rsidRPr="003167FF">
              <w:rPr>
                <w:sz w:val="16"/>
                <w:szCs w:val="16"/>
              </w:rPr>
              <w:t>18.</w:t>
            </w:r>
            <w:r w:rsidR="001655ED" w:rsidRPr="003167FF">
              <w:rPr>
                <w:sz w:val="16"/>
                <w:szCs w:val="16"/>
              </w:rPr>
              <w:t>1</w:t>
            </w:r>
            <w:r w:rsidRPr="003167FF">
              <w:rPr>
                <w:sz w:val="16"/>
                <w:szCs w:val="16"/>
              </w:rPr>
              <w:t>.0</w:t>
            </w:r>
          </w:p>
        </w:tc>
      </w:tr>
      <w:tr w:rsidR="00B55FDA" w:rsidRPr="003167FF" w14:paraId="7EB39C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1227B0" w14:textId="6D13335A" w:rsidR="00B55FDA" w:rsidRPr="003167FF" w:rsidRDefault="00B55FDA" w:rsidP="00B55FDA">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93B0B" w14:textId="35178623" w:rsidR="00B55FDA" w:rsidRPr="003167FF" w:rsidRDefault="00B55FDA"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AAE000" w14:textId="3EB9EE45" w:rsidR="00B55FDA" w:rsidRPr="003167FF" w:rsidRDefault="00B55FDA" w:rsidP="00B55FDA">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03305" w14:textId="6998C87D" w:rsidR="00B55FDA" w:rsidRPr="003167FF" w:rsidRDefault="00B55FDA" w:rsidP="00B55FDA">
            <w:pPr>
              <w:pStyle w:val="TAC"/>
              <w:rPr>
                <w:sz w:val="16"/>
                <w:szCs w:val="16"/>
              </w:rPr>
            </w:pPr>
            <w:r w:rsidRPr="003167FF">
              <w:rPr>
                <w:sz w:val="16"/>
                <w:szCs w:val="16"/>
              </w:rPr>
              <w:t>0101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22A8D" w14:textId="10FF3D37" w:rsidR="00B55FDA" w:rsidRPr="003167FF" w:rsidRDefault="00B55FDA" w:rsidP="00B55FD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70DA1" w14:textId="7EA07BE5" w:rsidR="00B55FDA" w:rsidRPr="003167FF" w:rsidRDefault="00B55FDA" w:rsidP="00B55FDA">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52D258" w14:textId="593F2357" w:rsidR="00B55FDA" w:rsidRPr="003167FF" w:rsidRDefault="00B55FDA" w:rsidP="00B55FDA">
            <w:pPr>
              <w:pStyle w:val="TAL"/>
              <w:rPr>
                <w:sz w:val="16"/>
                <w:szCs w:val="16"/>
              </w:rPr>
            </w:pPr>
            <w:r w:rsidRPr="003167FF">
              <w:rPr>
                <w:sz w:val="16"/>
                <w:szCs w:val="16"/>
              </w:rPr>
              <w:t>Minor corrections on network resource management for 5G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C79A6" w14:textId="2BA0C5C5" w:rsidR="00B55FDA" w:rsidRPr="003167FF" w:rsidRDefault="00B55FDA" w:rsidP="00B55FDA">
            <w:pPr>
              <w:pStyle w:val="TAC"/>
              <w:rPr>
                <w:sz w:val="16"/>
                <w:szCs w:val="16"/>
              </w:rPr>
            </w:pPr>
            <w:r w:rsidRPr="003167FF">
              <w:rPr>
                <w:sz w:val="16"/>
                <w:szCs w:val="16"/>
              </w:rPr>
              <w:t>18.1.0</w:t>
            </w:r>
          </w:p>
        </w:tc>
      </w:tr>
      <w:tr w:rsidR="00272913" w:rsidRPr="003167FF" w14:paraId="473393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606894" w14:textId="4CE38995" w:rsidR="00272913" w:rsidRPr="003167FF" w:rsidRDefault="00272913" w:rsidP="00272913">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C604" w14:textId="3978A6A2" w:rsidR="00272913" w:rsidRPr="003167FF" w:rsidRDefault="00272913"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14F89" w14:textId="402B3482" w:rsidR="00272913" w:rsidRPr="003167FF" w:rsidRDefault="00272913" w:rsidP="00272913">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850A92" w14:textId="6FD691C5" w:rsidR="00272913" w:rsidRPr="003167FF" w:rsidRDefault="00272913" w:rsidP="00272913">
            <w:pPr>
              <w:pStyle w:val="TAC"/>
              <w:rPr>
                <w:sz w:val="16"/>
                <w:szCs w:val="16"/>
              </w:rPr>
            </w:pPr>
            <w:r w:rsidRPr="003167FF">
              <w:rPr>
                <w:sz w:val="16"/>
                <w:szCs w:val="16"/>
              </w:rPr>
              <w:t>0103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347AD" w14:textId="0730B3B3" w:rsidR="00272913" w:rsidRPr="003167FF" w:rsidRDefault="00272913" w:rsidP="0027291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117A03" w14:textId="57150354" w:rsidR="00272913" w:rsidRPr="003167FF" w:rsidRDefault="00272913" w:rsidP="00272913">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82877B" w14:textId="0FD85E1F" w:rsidR="00272913" w:rsidRPr="003167FF" w:rsidRDefault="00272913" w:rsidP="00272913">
            <w:pPr>
              <w:pStyle w:val="TAL"/>
              <w:rPr>
                <w:sz w:val="16"/>
                <w:szCs w:val="16"/>
              </w:rPr>
            </w:pPr>
            <w:r w:rsidRPr="003167FF">
              <w:rPr>
                <w:sz w:val="16"/>
                <w:szCs w:val="16"/>
              </w:rPr>
              <w:t>QoS monitoring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42A9C" w14:textId="5A3E3943" w:rsidR="00272913" w:rsidRPr="003167FF" w:rsidRDefault="00272913" w:rsidP="00272913">
            <w:pPr>
              <w:pStyle w:val="TAC"/>
              <w:rPr>
                <w:sz w:val="16"/>
                <w:szCs w:val="16"/>
              </w:rPr>
            </w:pPr>
            <w:r w:rsidRPr="003167FF">
              <w:rPr>
                <w:sz w:val="16"/>
                <w:szCs w:val="16"/>
              </w:rPr>
              <w:t>18.1.0</w:t>
            </w:r>
          </w:p>
        </w:tc>
      </w:tr>
      <w:tr w:rsidR="0095782D" w:rsidRPr="003167FF" w14:paraId="2A9BC27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131550" w14:textId="3E45546F" w:rsidR="0095782D" w:rsidRPr="003167FF" w:rsidRDefault="007837A6" w:rsidP="0095782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2563AB" w14:textId="45E9163B" w:rsidR="0095782D" w:rsidRPr="003167FF" w:rsidRDefault="0095782D" w:rsidP="0095782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6D8D81" w14:textId="6EC7D534" w:rsidR="0095782D" w:rsidRPr="003167FF" w:rsidRDefault="0095782D" w:rsidP="0095782D">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A8DC5" w14:textId="5D6743C4" w:rsidR="0095782D" w:rsidRPr="003167FF" w:rsidRDefault="0095782D" w:rsidP="0095782D">
            <w:pPr>
              <w:pStyle w:val="TAC"/>
              <w:rPr>
                <w:sz w:val="16"/>
                <w:szCs w:val="16"/>
              </w:rPr>
            </w:pPr>
            <w:r w:rsidRPr="003167FF">
              <w:rPr>
                <w:sz w:val="16"/>
                <w:szCs w:val="16"/>
              </w:rPr>
              <w:t>010</w:t>
            </w:r>
            <w:r w:rsidR="00E3402C"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D7472" w14:textId="50BE6029" w:rsidR="0095782D" w:rsidRPr="003167FF" w:rsidRDefault="00BF7E7B" w:rsidP="0095782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8DD87" w14:textId="3AAEA8A7" w:rsidR="0095782D" w:rsidRPr="003167FF" w:rsidRDefault="0095782D" w:rsidP="0095782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877303" w14:textId="3C80F174" w:rsidR="0095782D" w:rsidRPr="003167FF" w:rsidRDefault="0095782D" w:rsidP="0095782D">
            <w:pPr>
              <w:pStyle w:val="TAL"/>
              <w:rPr>
                <w:sz w:val="16"/>
                <w:szCs w:val="16"/>
              </w:rPr>
            </w:pPr>
            <w:r w:rsidRPr="003167FF">
              <w:rPr>
                <w:sz w:val="16"/>
                <w:szCs w:val="16"/>
              </w:rPr>
              <w:t>SEAL Notification Management service –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4144D" w14:textId="360AA0C0" w:rsidR="0095782D" w:rsidRPr="003167FF" w:rsidRDefault="0095782D" w:rsidP="0095782D">
            <w:pPr>
              <w:pStyle w:val="TAC"/>
              <w:rPr>
                <w:sz w:val="16"/>
                <w:szCs w:val="16"/>
              </w:rPr>
            </w:pPr>
            <w:r w:rsidRPr="003167FF">
              <w:rPr>
                <w:sz w:val="16"/>
                <w:szCs w:val="16"/>
              </w:rPr>
              <w:t>18.2.0</w:t>
            </w:r>
          </w:p>
        </w:tc>
      </w:tr>
      <w:tr w:rsidR="006F3D2F" w:rsidRPr="003167FF" w14:paraId="33D9C6B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BCE4D" w14:textId="1EC9A5F2" w:rsidR="006F3D2F" w:rsidRPr="003167FF" w:rsidRDefault="007837A6" w:rsidP="006F3D2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16639F" w14:textId="0B8B813A" w:rsidR="006F3D2F" w:rsidRPr="003167FF" w:rsidRDefault="006F3D2F" w:rsidP="006F3D2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AF8AA26" w14:textId="3E33B470" w:rsidR="006F3D2F" w:rsidRPr="003167FF" w:rsidRDefault="006F3D2F" w:rsidP="006F3D2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4300D" w14:textId="19223D34" w:rsidR="006F3D2F" w:rsidRPr="003167FF" w:rsidRDefault="006F3D2F" w:rsidP="006F3D2F">
            <w:pPr>
              <w:pStyle w:val="TAC"/>
              <w:rPr>
                <w:sz w:val="16"/>
                <w:szCs w:val="16"/>
              </w:rPr>
            </w:pPr>
            <w:r w:rsidRPr="003167F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417B2" w14:textId="7C29D96E" w:rsidR="006F3D2F" w:rsidRPr="003167FF" w:rsidRDefault="006F3D2F" w:rsidP="006F3D2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DF19D" w14:textId="71F3B4EF" w:rsidR="006F3D2F" w:rsidRPr="003167FF" w:rsidRDefault="006F3D2F" w:rsidP="006F3D2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AE7BA" w14:textId="3E812333" w:rsidR="006F3D2F" w:rsidRPr="003167FF" w:rsidRDefault="006F3D2F" w:rsidP="006F3D2F">
            <w:pPr>
              <w:pStyle w:val="TAL"/>
              <w:rPr>
                <w:sz w:val="16"/>
                <w:szCs w:val="16"/>
              </w:rPr>
            </w:pPr>
            <w:r w:rsidRPr="003167FF">
              <w:rPr>
                <w:sz w:val="16"/>
                <w:szCs w:val="16"/>
              </w:rPr>
              <w:t>SEAL Notification Management service – Information Flows and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A8C6A7" w14:textId="692C14CF" w:rsidR="006F3D2F" w:rsidRPr="003167FF" w:rsidRDefault="006F3D2F" w:rsidP="006F3D2F">
            <w:pPr>
              <w:pStyle w:val="TAC"/>
              <w:rPr>
                <w:sz w:val="16"/>
                <w:szCs w:val="16"/>
              </w:rPr>
            </w:pPr>
            <w:r w:rsidRPr="003167FF">
              <w:rPr>
                <w:sz w:val="16"/>
                <w:szCs w:val="16"/>
              </w:rPr>
              <w:t>18.2.0</w:t>
            </w:r>
          </w:p>
        </w:tc>
      </w:tr>
      <w:tr w:rsidR="0024771C" w:rsidRPr="003167FF" w14:paraId="645BFC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76A912" w14:textId="6F60C341" w:rsidR="0024771C" w:rsidRPr="003167FF" w:rsidRDefault="007837A6" w:rsidP="0024771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0F20E" w14:textId="4B1682D2" w:rsidR="0024771C" w:rsidRPr="003167FF" w:rsidRDefault="0024771C" w:rsidP="0024771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B92C6BE" w14:textId="33B1D1E2" w:rsidR="0024771C" w:rsidRPr="003167FF" w:rsidRDefault="0024771C" w:rsidP="0024771C">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DF680C" w14:textId="0DD34A32" w:rsidR="0024771C" w:rsidRPr="003167FF" w:rsidRDefault="0024771C" w:rsidP="0024771C">
            <w:pPr>
              <w:pStyle w:val="TAC"/>
              <w:rPr>
                <w:sz w:val="16"/>
                <w:szCs w:val="16"/>
              </w:rPr>
            </w:pPr>
            <w:r w:rsidRPr="003167FF">
              <w:rPr>
                <w:sz w:val="16"/>
                <w:szCs w:val="16"/>
              </w:rPr>
              <w:t>0108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A78C79" w14:textId="2278EE5F" w:rsidR="0024771C" w:rsidRPr="003167FF" w:rsidRDefault="0024771C" w:rsidP="002477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C4B808" w14:textId="53FD1B93" w:rsidR="0024771C" w:rsidRPr="003167FF" w:rsidRDefault="0024771C" w:rsidP="0024771C">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D4B59E" w14:textId="4289E462" w:rsidR="0024771C" w:rsidRPr="003167FF" w:rsidRDefault="0024771C" w:rsidP="0024771C">
            <w:pPr>
              <w:pStyle w:val="TAL"/>
              <w:rPr>
                <w:sz w:val="16"/>
                <w:szCs w:val="16"/>
              </w:rPr>
            </w:pPr>
            <w:r w:rsidRPr="003167FF">
              <w:rPr>
                <w:sz w:val="16"/>
                <w:szCs w:val="16"/>
              </w:rPr>
              <w:t>EN resolution for network slice adaptation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83667" w14:textId="6AA6008E" w:rsidR="0024771C" w:rsidRPr="003167FF" w:rsidRDefault="0024771C" w:rsidP="0024771C">
            <w:pPr>
              <w:pStyle w:val="TAC"/>
              <w:rPr>
                <w:sz w:val="16"/>
                <w:szCs w:val="16"/>
              </w:rPr>
            </w:pPr>
            <w:r w:rsidRPr="003167FF">
              <w:rPr>
                <w:sz w:val="16"/>
                <w:szCs w:val="16"/>
              </w:rPr>
              <w:t>18.2.0</w:t>
            </w:r>
          </w:p>
        </w:tc>
      </w:tr>
      <w:tr w:rsidR="002006CD" w:rsidRPr="003167FF" w14:paraId="3D73FB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2230FD" w14:textId="11703620" w:rsidR="002006CD" w:rsidRPr="003167FF" w:rsidRDefault="007837A6" w:rsidP="002006C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BE5863" w14:textId="25F946B8" w:rsidR="002006CD" w:rsidRPr="003167FF" w:rsidRDefault="002006CD" w:rsidP="002006C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51BF2E" w14:textId="4A944FB1" w:rsidR="002006CD" w:rsidRPr="003167FF" w:rsidRDefault="002006CD" w:rsidP="002006C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03328" w14:textId="48A7EC6F" w:rsidR="002006CD" w:rsidRPr="003167FF" w:rsidRDefault="002006CD" w:rsidP="002006CD">
            <w:pPr>
              <w:pStyle w:val="TAC"/>
              <w:rPr>
                <w:sz w:val="16"/>
                <w:szCs w:val="16"/>
              </w:rPr>
            </w:pPr>
            <w:r w:rsidRPr="003167FF">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577181" w14:textId="7124B690" w:rsidR="002006CD" w:rsidRPr="003167FF" w:rsidRDefault="002006CD" w:rsidP="002006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A31E3" w14:textId="63374A9F" w:rsidR="002006CD" w:rsidRPr="003167FF" w:rsidRDefault="002006CD" w:rsidP="002006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48AB02" w14:textId="3408094B" w:rsidR="002006CD" w:rsidRPr="003167FF" w:rsidRDefault="002006CD" w:rsidP="002006CD">
            <w:pPr>
              <w:pStyle w:val="TAL"/>
              <w:rPr>
                <w:sz w:val="16"/>
                <w:szCs w:val="16"/>
              </w:rPr>
            </w:pPr>
            <w:r w:rsidRPr="003167FF">
              <w:rPr>
                <w:sz w:val="16"/>
                <w:szCs w:val="16"/>
              </w:rPr>
              <w:t>Establishing communication with service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52186" w14:textId="6CC5F194" w:rsidR="002006CD" w:rsidRPr="003167FF" w:rsidRDefault="002006CD" w:rsidP="002006CD">
            <w:pPr>
              <w:pStyle w:val="TAC"/>
              <w:rPr>
                <w:sz w:val="16"/>
                <w:szCs w:val="16"/>
              </w:rPr>
            </w:pPr>
            <w:r w:rsidRPr="003167FF">
              <w:rPr>
                <w:sz w:val="16"/>
                <w:szCs w:val="16"/>
              </w:rPr>
              <w:t>18.2.0</w:t>
            </w:r>
          </w:p>
        </w:tc>
      </w:tr>
      <w:tr w:rsidR="0017007C" w:rsidRPr="003167FF" w14:paraId="2C34F7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A48DFE" w14:textId="3555528A" w:rsidR="0017007C" w:rsidRPr="003167FF" w:rsidRDefault="007837A6" w:rsidP="0017007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82EB9" w14:textId="4BABD1BF" w:rsidR="0017007C" w:rsidRPr="003167FF" w:rsidRDefault="0017007C" w:rsidP="0017007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556D29" w14:textId="0D96C01F" w:rsidR="0017007C" w:rsidRPr="003167FF" w:rsidRDefault="0017007C" w:rsidP="0017007C">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49A4C6" w14:textId="6D67A27D" w:rsidR="0017007C" w:rsidRPr="003167FF" w:rsidRDefault="0017007C" w:rsidP="0017007C">
            <w:pPr>
              <w:pStyle w:val="TAC"/>
              <w:rPr>
                <w:sz w:val="16"/>
                <w:szCs w:val="16"/>
              </w:rPr>
            </w:pPr>
            <w:r w:rsidRPr="003167FF">
              <w:rPr>
                <w:sz w:val="16"/>
                <w:szCs w:val="16"/>
              </w:rPr>
              <w:t>0111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430277" w14:textId="5FDD5871" w:rsidR="0017007C" w:rsidRPr="003167FF" w:rsidRDefault="0017007C" w:rsidP="0017007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27476" w14:textId="59DDA5BE" w:rsidR="0017007C" w:rsidRPr="003167FF" w:rsidRDefault="0017007C" w:rsidP="0017007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A958D" w14:textId="195AF8CB" w:rsidR="0017007C" w:rsidRPr="003167FF" w:rsidRDefault="0017007C" w:rsidP="0017007C">
            <w:pPr>
              <w:pStyle w:val="TAL"/>
              <w:rPr>
                <w:sz w:val="16"/>
                <w:szCs w:val="16"/>
              </w:rPr>
            </w:pPr>
            <w:r w:rsidRPr="003167FF">
              <w:rPr>
                <w:sz w:val="16"/>
                <w:szCs w:val="16"/>
              </w:rPr>
              <w:t>Information flows and procedures to maintain notification channel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83563" w14:textId="6B78C152" w:rsidR="0017007C" w:rsidRPr="003167FF" w:rsidRDefault="0017007C" w:rsidP="0017007C">
            <w:pPr>
              <w:pStyle w:val="TAC"/>
              <w:rPr>
                <w:sz w:val="16"/>
                <w:szCs w:val="16"/>
              </w:rPr>
            </w:pPr>
            <w:r w:rsidRPr="003167FF">
              <w:rPr>
                <w:sz w:val="16"/>
                <w:szCs w:val="16"/>
              </w:rPr>
              <w:t>18.2.0</w:t>
            </w:r>
          </w:p>
        </w:tc>
      </w:tr>
      <w:tr w:rsidR="002774FD" w:rsidRPr="003167FF" w14:paraId="1FA42C0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015203" w14:textId="1B6C9754" w:rsidR="002774FD" w:rsidRPr="003167FF" w:rsidRDefault="007837A6" w:rsidP="002774F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B3FA9B" w14:textId="3386DAB1" w:rsidR="002774FD" w:rsidRPr="003167FF" w:rsidRDefault="002774FD" w:rsidP="002774F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A1EB05" w14:textId="0826DE01" w:rsidR="002774FD" w:rsidRPr="003167FF" w:rsidRDefault="002774FD" w:rsidP="002774F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C1E912" w14:textId="13D96068" w:rsidR="002774FD" w:rsidRPr="003167FF" w:rsidRDefault="002774FD" w:rsidP="002774FD">
            <w:pPr>
              <w:pStyle w:val="TAC"/>
              <w:rPr>
                <w:sz w:val="16"/>
                <w:szCs w:val="16"/>
              </w:rPr>
            </w:pPr>
            <w:r w:rsidRPr="003167F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7319A" w14:textId="20593E01" w:rsidR="002774FD" w:rsidRPr="003167FF" w:rsidRDefault="002774FD" w:rsidP="002774F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D6C786" w14:textId="53E9865A" w:rsidR="002774FD" w:rsidRPr="003167FF" w:rsidRDefault="002774FD" w:rsidP="002774F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B12CB5" w14:textId="5F96C9D8" w:rsidR="002774FD" w:rsidRPr="003167FF" w:rsidRDefault="002774FD" w:rsidP="002774FD">
            <w:pPr>
              <w:pStyle w:val="TAL"/>
              <w:rPr>
                <w:sz w:val="16"/>
                <w:szCs w:val="16"/>
              </w:rPr>
            </w:pPr>
            <w:r w:rsidRPr="003167FF">
              <w:rPr>
                <w:sz w:val="16"/>
                <w:szCs w:val="16"/>
              </w:rPr>
              <w:t>Update_Unicast_QoS_Monitoring_Subscription operation in the SS_NetworkResourceMonitoring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0CEB1B" w14:textId="208B0FC5" w:rsidR="002774FD" w:rsidRPr="003167FF" w:rsidRDefault="002774FD" w:rsidP="002774FD">
            <w:pPr>
              <w:pStyle w:val="TAC"/>
              <w:rPr>
                <w:sz w:val="16"/>
                <w:szCs w:val="16"/>
              </w:rPr>
            </w:pPr>
            <w:r w:rsidRPr="003167FF">
              <w:rPr>
                <w:sz w:val="16"/>
                <w:szCs w:val="16"/>
              </w:rPr>
              <w:t>18.2.0</w:t>
            </w:r>
          </w:p>
        </w:tc>
      </w:tr>
      <w:tr w:rsidR="008072F9" w:rsidRPr="003167FF" w14:paraId="4A43241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2C7724" w14:textId="63C625FA" w:rsidR="008072F9" w:rsidRPr="003167FF" w:rsidRDefault="007837A6" w:rsidP="008072F9">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E39E1D" w14:textId="4F8FE339" w:rsidR="008072F9" w:rsidRPr="003167FF" w:rsidRDefault="008072F9" w:rsidP="008072F9">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3576A7" w14:textId="55F6E893" w:rsidR="008072F9" w:rsidRPr="003167FF" w:rsidRDefault="008072F9" w:rsidP="008072F9">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15E6BF" w14:textId="4D6FC5AB" w:rsidR="008072F9" w:rsidRPr="003167FF" w:rsidRDefault="008072F9" w:rsidP="008072F9">
            <w:pPr>
              <w:pStyle w:val="TAC"/>
              <w:rPr>
                <w:sz w:val="16"/>
                <w:szCs w:val="16"/>
              </w:rPr>
            </w:pPr>
            <w:r w:rsidRPr="003167FF">
              <w:rPr>
                <w:sz w:val="16"/>
                <w:szCs w:val="16"/>
              </w:rPr>
              <w:t>011</w:t>
            </w:r>
            <w:r w:rsidR="009A729E"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41ED74" w14:textId="6B171A7B" w:rsidR="008072F9" w:rsidRPr="003167FF" w:rsidRDefault="009A729E" w:rsidP="008072F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F3A3B" w14:textId="4320AC10" w:rsidR="008072F9" w:rsidRPr="003167FF" w:rsidRDefault="009A729E" w:rsidP="008072F9">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A9C106" w14:textId="33C00B7A" w:rsidR="008072F9" w:rsidRPr="003167FF" w:rsidRDefault="009A729E" w:rsidP="008072F9">
            <w:pPr>
              <w:pStyle w:val="TAL"/>
              <w:rPr>
                <w:sz w:val="16"/>
                <w:szCs w:val="16"/>
              </w:rPr>
            </w:pPr>
            <w:r w:rsidRPr="003167FF">
              <w:rPr>
                <w:sz w:val="16"/>
                <w:szCs w:val="16"/>
              </w:rPr>
              <w:t>Correction on location management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EE9FB" w14:textId="0D073E7A" w:rsidR="008072F9" w:rsidRPr="003167FF" w:rsidRDefault="008072F9" w:rsidP="008072F9">
            <w:pPr>
              <w:pStyle w:val="TAC"/>
              <w:rPr>
                <w:sz w:val="16"/>
                <w:szCs w:val="16"/>
              </w:rPr>
            </w:pPr>
            <w:r w:rsidRPr="003167FF">
              <w:rPr>
                <w:sz w:val="16"/>
                <w:szCs w:val="16"/>
              </w:rPr>
              <w:t>18.2.0</w:t>
            </w:r>
          </w:p>
        </w:tc>
      </w:tr>
      <w:tr w:rsidR="00302DFA" w:rsidRPr="003167FF" w14:paraId="2F7BE1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448B1D" w14:textId="488BA77F" w:rsidR="00302DFA" w:rsidRPr="003167FF" w:rsidRDefault="007837A6" w:rsidP="00302DF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9996B3" w14:textId="0C1B5463" w:rsidR="00302DFA" w:rsidRPr="003167FF" w:rsidRDefault="00302DFA" w:rsidP="00302DF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372F96" w14:textId="57959097" w:rsidR="00302DFA" w:rsidRPr="003167FF" w:rsidRDefault="00302DFA" w:rsidP="00302DF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29702C" w14:textId="24BDBC78" w:rsidR="00302DFA" w:rsidRPr="003167FF" w:rsidRDefault="00302DFA" w:rsidP="00302DFA">
            <w:pPr>
              <w:pStyle w:val="TAC"/>
              <w:rPr>
                <w:sz w:val="16"/>
                <w:szCs w:val="16"/>
              </w:rPr>
            </w:pPr>
            <w:r w:rsidRPr="003167FF">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12A4B" w14:textId="75049660" w:rsidR="00302DFA" w:rsidRPr="003167FF" w:rsidRDefault="00302DFA" w:rsidP="00302DF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803EB6" w14:textId="12B61415" w:rsidR="00302DFA" w:rsidRPr="003167FF" w:rsidRDefault="00302DFA" w:rsidP="00302DF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F2A030" w14:textId="76A24C12" w:rsidR="00302DFA" w:rsidRPr="003167FF" w:rsidRDefault="00302DFA" w:rsidP="00302DFA">
            <w:pPr>
              <w:pStyle w:val="TAL"/>
              <w:rPr>
                <w:sz w:val="16"/>
                <w:szCs w:val="16"/>
              </w:rPr>
            </w:pPr>
            <w:r w:rsidRPr="003167FF">
              <w:rPr>
                <w:sz w:val="16"/>
                <w:szCs w:val="16"/>
              </w:rPr>
              <w:t>Update the scope and reference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F823A3" w14:textId="5EE414DC" w:rsidR="00302DFA" w:rsidRPr="003167FF" w:rsidRDefault="00302DFA" w:rsidP="00302DFA">
            <w:pPr>
              <w:pStyle w:val="TAC"/>
              <w:rPr>
                <w:sz w:val="16"/>
                <w:szCs w:val="16"/>
              </w:rPr>
            </w:pPr>
            <w:r w:rsidRPr="003167FF">
              <w:rPr>
                <w:sz w:val="16"/>
                <w:szCs w:val="16"/>
              </w:rPr>
              <w:t>18.2.0</w:t>
            </w:r>
          </w:p>
        </w:tc>
      </w:tr>
      <w:tr w:rsidR="008644B0" w:rsidRPr="003167FF" w14:paraId="62220D1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7C20F2" w14:textId="6ABCA7F8" w:rsidR="008644B0" w:rsidRPr="003167FF" w:rsidRDefault="007837A6" w:rsidP="008644B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08C791" w14:textId="4AB2B98B" w:rsidR="008644B0" w:rsidRPr="003167FF" w:rsidRDefault="008644B0" w:rsidP="008644B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DCF5D8" w14:textId="09BB61CC" w:rsidR="008644B0" w:rsidRPr="003167FF" w:rsidRDefault="008644B0" w:rsidP="008644B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D0362A" w14:textId="1854BF82" w:rsidR="008644B0" w:rsidRPr="003167FF" w:rsidRDefault="008644B0" w:rsidP="008644B0">
            <w:pPr>
              <w:pStyle w:val="TAC"/>
              <w:rPr>
                <w:sz w:val="16"/>
                <w:szCs w:val="16"/>
              </w:rPr>
            </w:pPr>
            <w:r w:rsidRPr="003167FF">
              <w:rPr>
                <w:sz w:val="16"/>
                <w:szCs w:val="16"/>
              </w:rPr>
              <w:t>0117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AA2CE" w14:textId="267D5438" w:rsidR="008644B0" w:rsidRPr="003167FF" w:rsidRDefault="008644B0" w:rsidP="008644B0">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7F7E" w14:textId="3FF8049D" w:rsidR="008644B0" w:rsidRPr="003167FF" w:rsidRDefault="008644B0" w:rsidP="008644B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BE9A0" w14:textId="15981B3C" w:rsidR="008644B0" w:rsidRPr="003167FF" w:rsidRDefault="008644B0" w:rsidP="008644B0">
            <w:pPr>
              <w:pStyle w:val="TAL"/>
              <w:rPr>
                <w:sz w:val="16"/>
                <w:szCs w:val="16"/>
              </w:rPr>
            </w:pPr>
            <w:r w:rsidRPr="003167FF">
              <w:rPr>
                <w:sz w:val="16"/>
                <w:szCs w:val="16"/>
              </w:rPr>
              <w:t>Update the requirement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E8BB2" w14:textId="2C9F7AB5" w:rsidR="008644B0" w:rsidRPr="003167FF" w:rsidRDefault="008644B0" w:rsidP="008644B0">
            <w:pPr>
              <w:pStyle w:val="TAC"/>
              <w:rPr>
                <w:sz w:val="16"/>
                <w:szCs w:val="16"/>
              </w:rPr>
            </w:pPr>
            <w:r w:rsidRPr="003167FF">
              <w:rPr>
                <w:sz w:val="16"/>
                <w:szCs w:val="16"/>
              </w:rPr>
              <w:t>18.2.0</w:t>
            </w:r>
          </w:p>
        </w:tc>
      </w:tr>
      <w:tr w:rsidR="00A2177F" w:rsidRPr="003167FF" w14:paraId="7F5DA13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A9D39EB" w14:textId="09A63E92" w:rsidR="00A2177F" w:rsidRPr="003167FF" w:rsidRDefault="007837A6" w:rsidP="00A2177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C3AB8A" w14:textId="400B8856" w:rsidR="00A2177F" w:rsidRPr="003167FF" w:rsidRDefault="00A2177F" w:rsidP="00A2177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9988555" w14:textId="633C4EB6" w:rsidR="00A2177F" w:rsidRPr="003167FF" w:rsidRDefault="00A2177F" w:rsidP="00A2177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FCA33" w14:textId="6863A96C" w:rsidR="00A2177F" w:rsidRPr="003167FF" w:rsidRDefault="00A2177F" w:rsidP="00A2177F">
            <w:pPr>
              <w:pStyle w:val="TAC"/>
              <w:rPr>
                <w:sz w:val="16"/>
                <w:szCs w:val="16"/>
              </w:rPr>
            </w:pPr>
            <w:r w:rsidRPr="003167FF">
              <w:rPr>
                <w:sz w:val="16"/>
                <w:szCs w:val="16"/>
              </w:rPr>
              <w:t>0118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CC279" w14:textId="0C4B3170" w:rsidR="00A2177F" w:rsidRPr="003167FF" w:rsidRDefault="00A2177F" w:rsidP="00A2177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FD5B6D" w14:textId="04590B30" w:rsidR="00A2177F" w:rsidRPr="003167FF" w:rsidRDefault="00A2177F" w:rsidP="00A2177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A9124F" w14:textId="14F119E8" w:rsidR="00A2177F" w:rsidRPr="003167FF" w:rsidRDefault="00A2177F" w:rsidP="00A2177F">
            <w:pPr>
              <w:pStyle w:val="TAL"/>
              <w:rPr>
                <w:sz w:val="16"/>
                <w:szCs w:val="16"/>
              </w:rPr>
            </w:pPr>
            <w:r w:rsidRPr="003167FF">
              <w:rPr>
                <w:sz w:val="16"/>
                <w:szCs w:val="16"/>
              </w:rPr>
              <w:t>Update the NRM functional model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300C88" w14:textId="406743E6" w:rsidR="00A2177F" w:rsidRPr="003167FF" w:rsidRDefault="00A2177F" w:rsidP="00A2177F">
            <w:pPr>
              <w:pStyle w:val="TAC"/>
              <w:rPr>
                <w:sz w:val="16"/>
                <w:szCs w:val="16"/>
              </w:rPr>
            </w:pPr>
            <w:r w:rsidRPr="003167FF">
              <w:rPr>
                <w:sz w:val="16"/>
                <w:szCs w:val="16"/>
              </w:rPr>
              <w:t>18.2.0</w:t>
            </w:r>
          </w:p>
        </w:tc>
      </w:tr>
      <w:tr w:rsidR="00ED395C" w:rsidRPr="003167FF" w14:paraId="198EE8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40E4A0" w14:textId="277069CE" w:rsidR="00ED395C" w:rsidRPr="003167FF" w:rsidRDefault="007837A6" w:rsidP="00ED395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8FAE56" w14:textId="4662F8F3" w:rsidR="00ED395C" w:rsidRPr="003167FF" w:rsidRDefault="00ED395C" w:rsidP="00ED395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01FD569" w14:textId="6E7A00F8" w:rsidR="00ED395C" w:rsidRPr="003167FF" w:rsidRDefault="00ED395C" w:rsidP="00ED395C">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4AF183" w14:textId="0044626A" w:rsidR="00ED395C" w:rsidRPr="003167FF" w:rsidRDefault="00ED395C" w:rsidP="00ED395C">
            <w:pPr>
              <w:pStyle w:val="TAC"/>
              <w:rPr>
                <w:sz w:val="16"/>
                <w:szCs w:val="16"/>
              </w:rPr>
            </w:pPr>
            <w:r w:rsidRPr="003167FF">
              <w:rPr>
                <w:sz w:val="16"/>
                <w:szCs w:val="16"/>
              </w:rPr>
              <w:t>0119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01CAA" w14:textId="39B16CE6" w:rsidR="00ED395C" w:rsidRPr="003167FF" w:rsidRDefault="00ED395C" w:rsidP="00ED395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852CB" w14:textId="66AB7FAE" w:rsidR="00ED395C" w:rsidRPr="003167FF" w:rsidRDefault="00ED395C" w:rsidP="00ED395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8CEF98" w14:textId="195C5485" w:rsidR="00ED395C" w:rsidRPr="003167FF" w:rsidRDefault="00192457" w:rsidP="00ED395C">
            <w:pPr>
              <w:pStyle w:val="TAL"/>
              <w:rPr>
                <w:sz w:val="16"/>
                <w:szCs w:val="16"/>
              </w:rPr>
            </w:pPr>
            <w:r w:rsidRPr="003167FF">
              <w:rPr>
                <w:sz w:val="16"/>
                <w:szCs w:val="16"/>
              </w:rPr>
              <w:t>MBS session creation and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05662" w14:textId="3CEF702F" w:rsidR="00ED395C" w:rsidRPr="003167FF" w:rsidRDefault="00ED395C" w:rsidP="00ED395C">
            <w:pPr>
              <w:pStyle w:val="TAC"/>
              <w:rPr>
                <w:sz w:val="16"/>
                <w:szCs w:val="16"/>
              </w:rPr>
            </w:pPr>
            <w:r w:rsidRPr="003167FF">
              <w:rPr>
                <w:sz w:val="16"/>
                <w:szCs w:val="16"/>
              </w:rPr>
              <w:t>18.2.0</w:t>
            </w:r>
          </w:p>
        </w:tc>
      </w:tr>
      <w:tr w:rsidR="0079608F" w:rsidRPr="003167FF" w14:paraId="7963142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477013" w14:textId="035C260A" w:rsidR="0079608F" w:rsidRPr="003167FF" w:rsidRDefault="007837A6" w:rsidP="0079608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A338EE" w14:textId="770FCCD4" w:rsidR="0079608F" w:rsidRPr="003167FF" w:rsidRDefault="0079608F" w:rsidP="0079608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CBF85C" w14:textId="32687FA0" w:rsidR="0079608F" w:rsidRPr="003167FF" w:rsidRDefault="0079608F" w:rsidP="0079608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03C72C" w14:textId="5AFBF65A" w:rsidR="0079608F" w:rsidRPr="003167FF" w:rsidRDefault="0079608F" w:rsidP="0079608F">
            <w:pPr>
              <w:pStyle w:val="TAC"/>
              <w:rPr>
                <w:sz w:val="16"/>
                <w:szCs w:val="16"/>
              </w:rPr>
            </w:pPr>
            <w:r w:rsidRPr="003167FF">
              <w:rPr>
                <w:sz w:val="16"/>
                <w:szCs w:val="16"/>
              </w:rPr>
              <w:t>0120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FCD672" w14:textId="5467DCDD" w:rsidR="0079608F" w:rsidRPr="003167FF" w:rsidRDefault="0079608F" w:rsidP="0079608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BD019" w14:textId="47FBAAB5" w:rsidR="0079608F" w:rsidRPr="003167FF" w:rsidRDefault="0079608F" w:rsidP="0079608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2B0C27" w14:textId="6C14E92D" w:rsidR="0079608F" w:rsidRPr="003167FF" w:rsidRDefault="0079608F" w:rsidP="0079608F">
            <w:pPr>
              <w:pStyle w:val="TAL"/>
              <w:rPr>
                <w:sz w:val="16"/>
                <w:szCs w:val="16"/>
              </w:rPr>
            </w:pPr>
            <w:r w:rsidRPr="003167FF">
              <w:rPr>
                <w:sz w:val="16"/>
                <w:szCs w:val="16"/>
              </w:rPr>
              <w:t>Updating MBS resources for group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DE912" w14:textId="11C484D9" w:rsidR="0079608F" w:rsidRPr="003167FF" w:rsidRDefault="0079608F" w:rsidP="0079608F">
            <w:pPr>
              <w:pStyle w:val="TAC"/>
              <w:rPr>
                <w:sz w:val="16"/>
                <w:szCs w:val="16"/>
              </w:rPr>
            </w:pPr>
            <w:r w:rsidRPr="003167FF">
              <w:rPr>
                <w:sz w:val="16"/>
                <w:szCs w:val="16"/>
              </w:rPr>
              <w:t>18.2.0</w:t>
            </w:r>
          </w:p>
        </w:tc>
      </w:tr>
      <w:tr w:rsidR="00993D20" w:rsidRPr="003167FF" w14:paraId="6B7663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ABF9AC5" w14:textId="43A28057"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A16BDB" w14:textId="2B23A549"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2B386CC" w14:textId="2FC7DEFE"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4742EF" w14:textId="69661A95" w:rsidR="00993D20" w:rsidRPr="003167FF" w:rsidRDefault="00993D20" w:rsidP="00993D20">
            <w:pPr>
              <w:pStyle w:val="TAC"/>
              <w:rPr>
                <w:sz w:val="16"/>
                <w:szCs w:val="16"/>
              </w:rPr>
            </w:pPr>
            <w:r w:rsidRPr="003167FF">
              <w:rPr>
                <w:sz w:val="16"/>
                <w:szCs w:val="16"/>
              </w:rPr>
              <w:t>0121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DFAA5D" w14:textId="456F1922" w:rsidR="00993D20" w:rsidRPr="003167FF" w:rsidRDefault="00993D20" w:rsidP="00993D20">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9755AE" w14:textId="632A0DFF"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EA7EA" w14:textId="53101E48" w:rsidR="00993D20" w:rsidRPr="003167FF" w:rsidRDefault="00993D20" w:rsidP="00993D20">
            <w:pPr>
              <w:pStyle w:val="TAL"/>
              <w:rPr>
                <w:sz w:val="16"/>
                <w:szCs w:val="16"/>
              </w:rPr>
            </w:pPr>
            <w:r w:rsidRPr="003167FF">
              <w:rPr>
                <w:sz w:val="16"/>
                <w:szCs w:val="16"/>
              </w:rPr>
              <w:t>MBS session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C7C39" w14:textId="2CC89210" w:rsidR="00993D20" w:rsidRPr="003167FF" w:rsidRDefault="00993D20" w:rsidP="00993D20">
            <w:pPr>
              <w:pStyle w:val="TAC"/>
              <w:rPr>
                <w:sz w:val="16"/>
                <w:szCs w:val="16"/>
              </w:rPr>
            </w:pPr>
            <w:r w:rsidRPr="003167FF">
              <w:rPr>
                <w:sz w:val="16"/>
                <w:szCs w:val="16"/>
              </w:rPr>
              <w:t>18.2.0</w:t>
            </w:r>
          </w:p>
        </w:tc>
      </w:tr>
      <w:tr w:rsidR="00993D20" w:rsidRPr="003167FF" w14:paraId="3DA2BA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55AF78" w14:textId="0AA03812"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399A69" w14:textId="53CE2497"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E585E2" w14:textId="34F0A35F"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E23D7" w14:textId="3647E8E0" w:rsidR="00993D20" w:rsidRPr="003167FF" w:rsidRDefault="00993D20" w:rsidP="00993D20">
            <w:pPr>
              <w:pStyle w:val="TAC"/>
              <w:rPr>
                <w:sz w:val="16"/>
                <w:szCs w:val="16"/>
              </w:rPr>
            </w:pPr>
            <w:r w:rsidRPr="003167FF">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1C8F2" w14:textId="0B6A6804" w:rsidR="00993D20" w:rsidRPr="003167FF" w:rsidRDefault="00993D20" w:rsidP="00993D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6BD95" w14:textId="01A96EEE"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3FCE1" w14:textId="5CD248A2" w:rsidR="00993D20" w:rsidRPr="003167FF" w:rsidRDefault="00993D20" w:rsidP="00993D20">
            <w:pPr>
              <w:pStyle w:val="TAL"/>
              <w:rPr>
                <w:sz w:val="16"/>
                <w:szCs w:val="16"/>
              </w:rPr>
            </w:pPr>
            <w:r w:rsidRPr="003167FF">
              <w:rPr>
                <w:sz w:val="16"/>
                <w:szCs w:val="16"/>
              </w:rPr>
              <w:t>Activate or de-activate multicast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93853" w14:textId="1E7ABF20" w:rsidR="00993D20" w:rsidRPr="003167FF" w:rsidRDefault="00993D20" w:rsidP="00993D20">
            <w:pPr>
              <w:pStyle w:val="TAC"/>
              <w:rPr>
                <w:sz w:val="16"/>
                <w:szCs w:val="16"/>
              </w:rPr>
            </w:pPr>
            <w:r w:rsidRPr="003167FF">
              <w:rPr>
                <w:sz w:val="16"/>
                <w:szCs w:val="16"/>
              </w:rPr>
              <w:t>18.2.0</w:t>
            </w:r>
          </w:p>
        </w:tc>
      </w:tr>
      <w:tr w:rsidR="00512F3A" w:rsidRPr="003167FF" w14:paraId="6954D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8B5614" w14:textId="0EB4649D"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71F071" w14:textId="2B7592B2"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1FB36" w14:textId="3E6E393E"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F307E" w14:textId="2FAFE394" w:rsidR="00512F3A" w:rsidRPr="003167FF" w:rsidRDefault="00512F3A" w:rsidP="00512F3A">
            <w:pPr>
              <w:pStyle w:val="TAC"/>
              <w:rPr>
                <w:sz w:val="16"/>
                <w:szCs w:val="16"/>
              </w:rPr>
            </w:pPr>
            <w:r w:rsidRPr="003167FF">
              <w:rPr>
                <w:sz w:val="16"/>
                <w:szCs w:val="16"/>
              </w:rPr>
              <w:t>0123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41E81"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2EE58" w14:textId="28E0E228"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2E5148" w14:textId="1C9CAED4" w:rsidR="00512F3A" w:rsidRPr="003167FF" w:rsidRDefault="00512F3A" w:rsidP="00512F3A">
            <w:pPr>
              <w:pStyle w:val="TAL"/>
              <w:rPr>
                <w:sz w:val="16"/>
                <w:szCs w:val="16"/>
              </w:rPr>
            </w:pPr>
            <w:r w:rsidRPr="003167FF">
              <w:rPr>
                <w:sz w:val="16"/>
                <w:szCs w:val="16"/>
              </w:rPr>
              <w:t>Group media transmissions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0EA2F" w14:textId="7564523F" w:rsidR="00512F3A" w:rsidRPr="003167FF" w:rsidRDefault="00512F3A" w:rsidP="00512F3A">
            <w:pPr>
              <w:pStyle w:val="TAC"/>
              <w:rPr>
                <w:sz w:val="16"/>
                <w:szCs w:val="16"/>
              </w:rPr>
            </w:pPr>
            <w:r w:rsidRPr="003167FF">
              <w:rPr>
                <w:sz w:val="16"/>
                <w:szCs w:val="16"/>
              </w:rPr>
              <w:t>18.2.0</w:t>
            </w:r>
          </w:p>
        </w:tc>
      </w:tr>
      <w:tr w:rsidR="00512F3A" w:rsidRPr="003167FF" w14:paraId="715ABA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52B423" w14:textId="6952FB6B"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D55A16" w14:textId="4C5B68F9"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8EDE0C0" w14:textId="4A7E9187"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3FFA9" w14:textId="31300B9D" w:rsidR="00512F3A" w:rsidRPr="003167FF" w:rsidRDefault="00512F3A" w:rsidP="00512F3A">
            <w:pPr>
              <w:pStyle w:val="TAC"/>
              <w:rPr>
                <w:sz w:val="16"/>
                <w:szCs w:val="16"/>
              </w:rPr>
            </w:pPr>
            <w:r w:rsidRPr="003167FF">
              <w:rPr>
                <w:sz w:val="16"/>
                <w:szCs w:val="16"/>
              </w:rPr>
              <w:t>0124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03F566"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EA1F53" w14:textId="7FD3A786"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C081C1" w14:textId="4D41FB3C" w:rsidR="00512F3A" w:rsidRPr="003167FF" w:rsidRDefault="00512F3A" w:rsidP="00512F3A">
            <w:pPr>
              <w:pStyle w:val="TAL"/>
              <w:rPr>
                <w:sz w:val="16"/>
                <w:szCs w:val="16"/>
              </w:rPr>
            </w:pPr>
            <w:r w:rsidRPr="003167FF">
              <w:rPr>
                <w:sz w:val="16"/>
                <w:szCs w:val="16"/>
              </w:rPr>
              <w:t>Application level control signalling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3E9157" w14:textId="17F48F3B" w:rsidR="00512F3A" w:rsidRPr="003167FF" w:rsidRDefault="00512F3A" w:rsidP="00512F3A">
            <w:pPr>
              <w:pStyle w:val="TAC"/>
              <w:rPr>
                <w:sz w:val="16"/>
                <w:szCs w:val="16"/>
              </w:rPr>
            </w:pPr>
            <w:r w:rsidRPr="003167FF">
              <w:rPr>
                <w:sz w:val="16"/>
                <w:szCs w:val="16"/>
              </w:rPr>
              <w:t>18.2.0</w:t>
            </w:r>
          </w:p>
        </w:tc>
      </w:tr>
      <w:tr w:rsidR="00AD2F5F" w:rsidRPr="003167FF" w14:paraId="7A486B0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71717A" w14:textId="5D2FDF8F" w:rsidR="00AD2F5F" w:rsidRPr="003167FF" w:rsidRDefault="00AD2F5F" w:rsidP="00AD2F5F">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B3993" w14:textId="396ADA54" w:rsidR="00AD2F5F" w:rsidRPr="003167FF" w:rsidRDefault="00AD2F5F" w:rsidP="00AD2F5F">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7C9797" w14:textId="1B0E27CC" w:rsidR="00AD2F5F" w:rsidRPr="003167FF" w:rsidRDefault="00AD2F5F" w:rsidP="00AD2F5F">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057DE" w14:textId="15D1A448" w:rsidR="00AD2F5F" w:rsidRPr="003167FF" w:rsidRDefault="00AD2F5F" w:rsidP="00AD2F5F">
            <w:pPr>
              <w:pStyle w:val="TAC"/>
              <w:rPr>
                <w:sz w:val="16"/>
                <w:szCs w:val="16"/>
              </w:rPr>
            </w:pPr>
            <w:r w:rsidRPr="003167FF">
              <w:rPr>
                <w:sz w:val="16"/>
                <w:szCs w:val="16"/>
              </w:rPr>
              <w:t>0106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7BB95" w14:textId="37B57B97" w:rsidR="00AD2F5F" w:rsidRPr="003167FF" w:rsidRDefault="00AD2F5F" w:rsidP="00AD2F5F">
            <w:pPr>
              <w:pStyle w:val="TAC"/>
              <w:rPr>
                <w:sz w:val="16"/>
                <w:szCs w:val="16"/>
              </w:rPr>
            </w:pPr>
            <w:r w:rsidRPr="003167FF">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43E76" w14:textId="7AA4DA10" w:rsidR="00AD2F5F" w:rsidRPr="003167FF" w:rsidRDefault="00AD2F5F" w:rsidP="00AD2F5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8D0E1B" w14:textId="7D19887B" w:rsidR="00AD2F5F" w:rsidRPr="003167FF" w:rsidRDefault="00AD2F5F" w:rsidP="00AD2F5F">
            <w:pPr>
              <w:pStyle w:val="TAL"/>
              <w:rPr>
                <w:sz w:val="16"/>
                <w:szCs w:val="16"/>
              </w:rPr>
            </w:pPr>
            <w:r w:rsidRPr="003167FF">
              <w:rPr>
                <w:sz w:val="16"/>
                <w:szCs w:val="16"/>
              </w:rPr>
              <w:t>VAL Server provisioning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30876" w14:textId="5E1FA5A4" w:rsidR="00AD2F5F" w:rsidRPr="003167FF" w:rsidRDefault="00AD2F5F" w:rsidP="00AD2F5F">
            <w:pPr>
              <w:pStyle w:val="TAC"/>
              <w:rPr>
                <w:sz w:val="16"/>
                <w:szCs w:val="16"/>
              </w:rPr>
            </w:pPr>
            <w:r w:rsidRPr="003167FF">
              <w:rPr>
                <w:sz w:val="16"/>
                <w:szCs w:val="16"/>
              </w:rPr>
              <w:t>18.3.0</w:t>
            </w:r>
          </w:p>
        </w:tc>
      </w:tr>
      <w:tr w:rsidR="006C5BE3" w:rsidRPr="003167FF" w14:paraId="5C2ABFC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134CEA1" w14:textId="46D83875" w:rsidR="006C5BE3" w:rsidRPr="003167FF" w:rsidRDefault="006C5BE3" w:rsidP="006C5BE3">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E7CA43" w14:textId="6FFABE76" w:rsidR="006C5BE3" w:rsidRPr="003167FF" w:rsidRDefault="006C5BE3" w:rsidP="006C5BE3">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4722AA" w14:textId="0169AC88" w:rsidR="006C5BE3" w:rsidRPr="003167FF" w:rsidRDefault="006C5BE3" w:rsidP="006C5BE3">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9A1B0" w14:textId="3D78DBCF" w:rsidR="006C5BE3" w:rsidRPr="003167FF" w:rsidRDefault="006C5BE3" w:rsidP="006C5BE3">
            <w:pPr>
              <w:pStyle w:val="TAC"/>
              <w:rPr>
                <w:sz w:val="16"/>
                <w:szCs w:val="16"/>
              </w:rPr>
            </w:pPr>
            <w:r w:rsidRPr="003167FF">
              <w:rPr>
                <w:sz w:val="16"/>
                <w:szCs w:val="16"/>
              </w:rPr>
              <w:t>0126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CA3D3" w14:textId="2386B767" w:rsidR="006C5BE3" w:rsidRPr="003167FF" w:rsidRDefault="006C5BE3" w:rsidP="006C5BE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582AE" w14:textId="7ED49330" w:rsidR="006C5BE3" w:rsidRPr="003167FF" w:rsidRDefault="006C5BE3" w:rsidP="006C5BE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2353C9" w14:textId="3493F69C" w:rsidR="006C5BE3" w:rsidRPr="003167FF" w:rsidRDefault="006C5BE3" w:rsidP="006C5BE3">
            <w:pPr>
              <w:pStyle w:val="TAL"/>
              <w:rPr>
                <w:sz w:val="16"/>
                <w:szCs w:val="16"/>
              </w:rPr>
            </w:pPr>
            <w:r w:rsidRPr="003167FF">
              <w:rPr>
                <w:sz w:val="16"/>
                <w:szCs w:val="16"/>
              </w:rPr>
              <w:t>Update the NSCE functional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52022F" w14:textId="229A240D" w:rsidR="006C5BE3" w:rsidRPr="003167FF" w:rsidRDefault="006C5BE3" w:rsidP="006C5BE3">
            <w:pPr>
              <w:pStyle w:val="TAC"/>
              <w:rPr>
                <w:sz w:val="16"/>
                <w:szCs w:val="16"/>
              </w:rPr>
            </w:pPr>
            <w:r w:rsidRPr="003167FF">
              <w:rPr>
                <w:sz w:val="16"/>
                <w:szCs w:val="16"/>
              </w:rPr>
              <w:t>18.3.0</w:t>
            </w:r>
          </w:p>
        </w:tc>
      </w:tr>
      <w:tr w:rsidR="00BE2259" w:rsidRPr="003167FF" w14:paraId="344822A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D98A54" w14:textId="068F4135" w:rsidR="00BE2259" w:rsidRPr="003167FF" w:rsidRDefault="00BE2259" w:rsidP="00BE2259">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9C85EB" w14:textId="40C530B9" w:rsidR="00BE2259" w:rsidRPr="003167FF" w:rsidRDefault="00BE2259" w:rsidP="00BE2259">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CA5433" w14:textId="67EAF1F6" w:rsidR="00BE2259" w:rsidRPr="003167FF" w:rsidRDefault="00BE2259" w:rsidP="00BE2259">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0CFB79" w14:textId="5A4EFF30" w:rsidR="00BE2259" w:rsidRPr="003167FF" w:rsidRDefault="00BE2259" w:rsidP="00BE2259">
            <w:pPr>
              <w:pStyle w:val="TAC"/>
              <w:rPr>
                <w:sz w:val="16"/>
                <w:szCs w:val="16"/>
              </w:rPr>
            </w:pPr>
            <w:r w:rsidRPr="003167FF">
              <w:rPr>
                <w:sz w:val="16"/>
                <w:szCs w:val="16"/>
              </w:rPr>
              <w:t>0127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182DB8" w14:textId="39D77E3A" w:rsidR="00BE2259" w:rsidRPr="003167FF" w:rsidRDefault="00BE2259" w:rsidP="00BE225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EC0BD" w14:textId="1B123C9B" w:rsidR="00BE2259" w:rsidRPr="003167FF" w:rsidRDefault="00BE2259" w:rsidP="00BE2259">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4E4C8" w14:textId="56756254" w:rsidR="00BE2259" w:rsidRPr="003167FF" w:rsidRDefault="00BE2259" w:rsidP="00BE2259">
            <w:pPr>
              <w:pStyle w:val="TAL"/>
              <w:rPr>
                <w:sz w:val="16"/>
                <w:szCs w:val="16"/>
              </w:rPr>
            </w:pPr>
            <w:r w:rsidRPr="003167FF">
              <w:rPr>
                <w:sz w:val="16"/>
                <w:szCs w:val="16"/>
              </w:rPr>
              <w:t>Enhance the APIs of the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D9A97E" w14:textId="4B3F0072" w:rsidR="00BE2259" w:rsidRPr="003167FF" w:rsidRDefault="00BE2259" w:rsidP="00BE2259">
            <w:pPr>
              <w:pStyle w:val="TAC"/>
              <w:rPr>
                <w:sz w:val="16"/>
                <w:szCs w:val="16"/>
              </w:rPr>
            </w:pPr>
            <w:r w:rsidRPr="003167FF">
              <w:rPr>
                <w:sz w:val="16"/>
                <w:szCs w:val="16"/>
              </w:rPr>
              <w:t>18.3.0</w:t>
            </w:r>
          </w:p>
        </w:tc>
      </w:tr>
      <w:tr w:rsidR="00777534" w:rsidRPr="003167FF" w14:paraId="18DAE99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824256" w14:textId="692E9C1A" w:rsidR="00777534" w:rsidRPr="003167FF" w:rsidRDefault="00777534" w:rsidP="00777534">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37CC36" w14:textId="3C278BBB" w:rsidR="00777534" w:rsidRPr="003167FF" w:rsidRDefault="00777534" w:rsidP="00777534">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6A20DE9" w14:textId="79BA3392" w:rsidR="00777534" w:rsidRPr="003167FF" w:rsidRDefault="00777534" w:rsidP="00777534">
            <w:pPr>
              <w:pStyle w:val="TAC"/>
              <w:rPr>
                <w:sz w:val="16"/>
                <w:szCs w:val="16"/>
              </w:rPr>
            </w:pPr>
            <w:r w:rsidRPr="003167FF">
              <w:rPr>
                <w:sz w:val="16"/>
                <w:szCs w:val="16"/>
              </w:rPr>
              <w:t>SP-221249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C5267" w14:textId="4A0A083C" w:rsidR="00777534" w:rsidRPr="003167FF" w:rsidRDefault="00777534" w:rsidP="00777534">
            <w:pPr>
              <w:pStyle w:val="TAC"/>
              <w:rPr>
                <w:sz w:val="16"/>
                <w:szCs w:val="16"/>
              </w:rPr>
            </w:pPr>
            <w:r w:rsidRPr="003167FF">
              <w:rPr>
                <w:sz w:val="16"/>
                <w:szCs w:val="16"/>
              </w:rPr>
              <w:t>0129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1FA15" w14:textId="0DEA6E24" w:rsidR="00777534" w:rsidRPr="003167FF" w:rsidRDefault="00777534" w:rsidP="0077753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3C81A" w14:textId="34598B12" w:rsidR="00777534" w:rsidRPr="003167FF" w:rsidRDefault="00777534" w:rsidP="00777534">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06A6E" w14:textId="627E022D" w:rsidR="00777534" w:rsidRPr="003167FF" w:rsidRDefault="00777534" w:rsidP="00777534">
            <w:pPr>
              <w:pStyle w:val="TAL"/>
              <w:rPr>
                <w:sz w:val="16"/>
                <w:szCs w:val="16"/>
              </w:rPr>
            </w:pPr>
            <w:r w:rsidRPr="003167FF">
              <w:rPr>
                <w:sz w:val="16"/>
                <w:szCs w:val="16"/>
              </w:rPr>
              <w:t>Update to SEAL architecture to include SEALDD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2FE7C3" w14:textId="29DDD542" w:rsidR="00777534" w:rsidRPr="003167FF" w:rsidRDefault="00777534" w:rsidP="00777534">
            <w:pPr>
              <w:pStyle w:val="TAC"/>
              <w:rPr>
                <w:sz w:val="16"/>
                <w:szCs w:val="16"/>
              </w:rPr>
            </w:pPr>
            <w:r w:rsidRPr="003167FF">
              <w:rPr>
                <w:sz w:val="16"/>
                <w:szCs w:val="16"/>
              </w:rPr>
              <w:t>18.3.0</w:t>
            </w:r>
          </w:p>
        </w:tc>
      </w:tr>
      <w:tr w:rsidR="000731C2" w:rsidRPr="003167FF" w14:paraId="784938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2DCCE66" w14:textId="45B8947C"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E6E45D" w14:textId="55253309"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D39E4C" w14:textId="27DF9F11"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CB3A1" w14:textId="496D2B70" w:rsidR="000731C2" w:rsidRPr="003167FF" w:rsidRDefault="000731C2" w:rsidP="000731C2">
            <w:pPr>
              <w:pStyle w:val="TAC"/>
              <w:rPr>
                <w:sz w:val="16"/>
                <w:szCs w:val="16"/>
              </w:rPr>
            </w:pPr>
            <w:r w:rsidRPr="003167FF">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342883" w14:textId="6767EC44"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321B3" w14:textId="77624D99" w:rsidR="000731C2" w:rsidRPr="003167FF" w:rsidRDefault="000731C2" w:rsidP="000731C2">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30B075" w14:textId="596A5B43" w:rsidR="000731C2" w:rsidRPr="003167FF" w:rsidRDefault="000731C2" w:rsidP="000731C2">
            <w:pPr>
              <w:pStyle w:val="TAL"/>
              <w:rPr>
                <w:sz w:val="16"/>
                <w:szCs w:val="16"/>
              </w:rPr>
            </w:pPr>
            <w:r w:rsidRPr="003167FF">
              <w:rPr>
                <w:sz w:val="16"/>
                <w:szCs w:val="16"/>
              </w:rPr>
              <w:t>Definition of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E6FF1" w14:textId="4C414AF8" w:rsidR="000731C2" w:rsidRPr="003167FF" w:rsidRDefault="000731C2" w:rsidP="000731C2">
            <w:pPr>
              <w:pStyle w:val="TAC"/>
              <w:rPr>
                <w:sz w:val="16"/>
                <w:szCs w:val="16"/>
              </w:rPr>
            </w:pPr>
            <w:r w:rsidRPr="003167FF">
              <w:rPr>
                <w:sz w:val="16"/>
                <w:szCs w:val="16"/>
              </w:rPr>
              <w:t>18.3.0</w:t>
            </w:r>
          </w:p>
        </w:tc>
      </w:tr>
      <w:tr w:rsidR="000731C2" w:rsidRPr="003167FF" w14:paraId="672C68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198604" w14:textId="6D599ADF"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73CA3" w14:textId="219760AA"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1E3CB6" w14:textId="476412C7"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C09EE" w14:textId="42520BC3" w:rsidR="000731C2" w:rsidRPr="003167FF" w:rsidRDefault="000731C2" w:rsidP="000731C2">
            <w:pPr>
              <w:pStyle w:val="TAC"/>
              <w:rPr>
                <w:sz w:val="16"/>
                <w:szCs w:val="16"/>
              </w:rPr>
            </w:pPr>
            <w:r w:rsidRPr="003167FF">
              <w:rPr>
                <w:sz w:val="16"/>
                <w:szCs w:val="16"/>
              </w:rPr>
              <w:t>0131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E5B404" w14:textId="2D46D8E5"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8055F" w14:textId="18383524" w:rsidR="000731C2" w:rsidRPr="003167FF" w:rsidRDefault="000731C2" w:rsidP="000731C2">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32FA89" w14:textId="34828D19" w:rsidR="000731C2" w:rsidRPr="003167FF" w:rsidRDefault="000731C2" w:rsidP="000731C2">
            <w:pPr>
              <w:pStyle w:val="TAL"/>
              <w:rPr>
                <w:sz w:val="16"/>
                <w:szCs w:val="16"/>
              </w:rPr>
            </w:pPr>
            <w:r w:rsidRPr="003167FF">
              <w:rPr>
                <w:sz w:val="16"/>
                <w:szCs w:val="16"/>
              </w:rPr>
              <w:t>Information flows for MBS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C21856" w14:textId="170B9CA2" w:rsidR="000731C2" w:rsidRPr="003167FF" w:rsidRDefault="000731C2" w:rsidP="000731C2">
            <w:pPr>
              <w:pStyle w:val="TAC"/>
              <w:rPr>
                <w:sz w:val="16"/>
                <w:szCs w:val="16"/>
              </w:rPr>
            </w:pPr>
            <w:r w:rsidRPr="003167FF">
              <w:rPr>
                <w:sz w:val="16"/>
                <w:szCs w:val="16"/>
              </w:rPr>
              <w:t>18.3.0</w:t>
            </w:r>
          </w:p>
        </w:tc>
      </w:tr>
      <w:tr w:rsidR="001F3B77" w:rsidRPr="003167FF" w14:paraId="618813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3916FF" w14:textId="60CC7767" w:rsidR="001F3B77" w:rsidRPr="003167FF" w:rsidRDefault="001F3B77" w:rsidP="001F3B77">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3400D7" w14:textId="1F0DA467" w:rsidR="001F3B77" w:rsidRPr="003167FF" w:rsidRDefault="001F3B77" w:rsidP="001F3B77">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7110787" w14:textId="6968D22A" w:rsidR="001F3B77" w:rsidRPr="003167FF" w:rsidRDefault="001F3B77" w:rsidP="001F3B77">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5AB490" w14:textId="17D6A5C0" w:rsidR="001F3B77" w:rsidRPr="003167FF" w:rsidRDefault="001F3B77" w:rsidP="001F3B77">
            <w:pPr>
              <w:pStyle w:val="TAC"/>
              <w:rPr>
                <w:sz w:val="16"/>
                <w:szCs w:val="16"/>
              </w:rPr>
            </w:pPr>
            <w:r w:rsidRPr="003167FF">
              <w:rPr>
                <w:sz w:val="16"/>
                <w:szCs w:val="16"/>
              </w:rPr>
              <w:t>0133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DCF15" w14:textId="220CC7E1" w:rsidR="001F3B77" w:rsidRPr="003167FF" w:rsidRDefault="001F3B77" w:rsidP="001F3B77">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8E1925" w14:textId="5F5CBFF4" w:rsidR="001F3B77" w:rsidRPr="003167FF" w:rsidRDefault="001F3B77" w:rsidP="001F3B77">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6762FA" w14:textId="6F8FA5D6" w:rsidR="001F3B77" w:rsidRPr="003167FF" w:rsidRDefault="001F3B77" w:rsidP="001F3B77">
            <w:pPr>
              <w:pStyle w:val="TAL"/>
              <w:rPr>
                <w:sz w:val="16"/>
                <w:szCs w:val="16"/>
              </w:rPr>
            </w:pPr>
            <w:r w:rsidRPr="003167FF">
              <w:rPr>
                <w:sz w:val="16"/>
                <w:szCs w:val="16"/>
              </w:rPr>
              <w:t>Updating MBS with dynamic PCC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CF60C" w14:textId="2DF0FED8" w:rsidR="001F3B77" w:rsidRPr="003167FF" w:rsidRDefault="001F3B77" w:rsidP="001F3B77">
            <w:pPr>
              <w:pStyle w:val="TAC"/>
              <w:rPr>
                <w:sz w:val="16"/>
                <w:szCs w:val="16"/>
              </w:rPr>
            </w:pPr>
            <w:r w:rsidRPr="003167FF">
              <w:rPr>
                <w:sz w:val="16"/>
                <w:szCs w:val="16"/>
              </w:rPr>
              <w:t>18.3.0</w:t>
            </w:r>
          </w:p>
        </w:tc>
      </w:tr>
      <w:tr w:rsidR="00FC1AAC" w:rsidRPr="003167FF" w14:paraId="31A2DDF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44F05C7" w14:textId="5F86F515" w:rsidR="00FC1AAC" w:rsidRPr="003167FF" w:rsidRDefault="00FC1AAC" w:rsidP="00FC1AAC">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9D823A" w14:textId="57751958" w:rsidR="00FC1AAC" w:rsidRPr="003167FF" w:rsidRDefault="00FC1AAC" w:rsidP="00FC1AAC">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99CA3B" w14:textId="425A2254" w:rsidR="00FC1AAC" w:rsidRPr="003167FF" w:rsidRDefault="00FC1AAC" w:rsidP="00FC1AAC">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00722" w14:textId="61B0C10D" w:rsidR="00FC1AAC" w:rsidRPr="003167FF" w:rsidRDefault="00FC1AAC" w:rsidP="00FC1AAC">
            <w:pPr>
              <w:pStyle w:val="TAC"/>
              <w:rPr>
                <w:sz w:val="16"/>
                <w:szCs w:val="16"/>
              </w:rPr>
            </w:pPr>
            <w:r w:rsidRPr="003167FF">
              <w:rPr>
                <w:sz w:val="16"/>
                <w:szCs w:val="16"/>
              </w:rPr>
              <w:t>0134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4E8B0D" w14:textId="2AEE61B6" w:rsidR="00FC1AAC" w:rsidRPr="003167FF" w:rsidRDefault="00FC1AAC" w:rsidP="00FC1AA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395A8C" w14:textId="3DA1472C" w:rsidR="00FC1AAC" w:rsidRPr="003167FF" w:rsidRDefault="00FC1AAC" w:rsidP="00FC1AA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538B1E" w14:textId="045205C9" w:rsidR="00FC1AAC" w:rsidRPr="003167FF" w:rsidRDefault="00FC1AAC" w:rsidP="00FC1AAC">
            <w:pPr>
              <w:pStyle w:val="TAL"/>
              <w:rPr>
                <w:sz w:val="16"/>
                <w:szCs w:val="16"/>
              </w:rPr>
            </w:pPr>
            <w:r w:rsidRPr="003167FF">
              <w:rPr>
                <w:sz w:val="16"/>
                <w:szCs w:val="16"/>
              </w:rPr>
              <w:t>NRM coordination for redundant PDU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0CEB11" w14:textId="43E2C73F" w:rsidR="00FC1AAC" w:rsidRPr="003167FF" w:rsidRDefault="00FC1AAC" w:rsidP="00FC1AAC">
            <w:pPr>
              <w:pStyle w:val="TAC"/>
              <w:rPr>
                <w:sz w:val="16"/>
                <w:szCs w:val="16"/>
              </w:rPr>
            </w:pPr>
            <w:r w:rsidRPr="003167FF">
              <w:rPr>
                <w:sz w:val="16"/>
                <w:szCs w:val="16"/>
              </w:rPr>
              <w:t>18.3.0</w:t>
            </w:r>
          </w:p>
        </w:tc>
      </w:tr>
      <w:tr w:rsidR="006307F6" w:rsidRPr="003167FF" w14:paraId="1FC22C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3DD0C0" w14:textId="73D8817D" w:rsidR="006307F6" w:rsidRPr="003167FF" w:rsidRDefault="006307F6" w:rsidP="006307F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7E1776" w14:textId="53EC8162" w:rsidR="006307F6" w:rsidRPr="003167FF" w:rsidRDefault="006307F6" w:rsidP="006307F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56EF2C" w14:textId="332C78E0" w:rsidR="006307F6" w:rsidRPr="003167FF" w:rsidRDefault="006307F6" w:rsidP="006307F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234A5" w14:textId="0BADCF99" w:rsidR="006307F6" w:rsidRPr="003167FF" w:rsidRDefault="006307F6" w:rsidP="006307F6">
            <w:pPr>
              <w:pStyle w:val="TAC"/>
              <w:rPr>
                <w:sz w:val="16"/>
                <w:szCs w:val="16"/>
              </w:rPr>
            </w:pPr>
            <w:r w:rsidRPr="003167FF">
              <w:rPr>
                <w:sz w:val="16"/>
                <w:szCs w:val="16"/>
              </w:rPr>
              <w:t>0136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A4043" w14:textId="664B29B3" w:rsidR="006307F6" w:rsidRPr="003167FF" w:rsidRDefault="006307F6" w:rsidP="006307F6">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900528" w14:textId="6C8B95AF" w:rsidR="006307F6" w:rsidRPr="003167FF" w:rsidRDefault="006307F6" w:rsidP="006307F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22BFED" w14:textId="3B926FCF" w:rsidR="006307F6" w:rsidRPr="003167FF" w:rsidRDefault="006307F6" w:rsidP="006307F6">
            <w:pPr>
              <w:pStyle w:val="TAL"/>
              <w:rPr>
                <w:sz w:val="16"/>
                <w:szCs w:val="16"/>
              </w:rPr>
            </w:pPr>
            <w:r w:rsidRPr="003167FF">
              <w:rPr>
                <w:sz w:val="16"/>
                <w:szCs w:val="16"/>
              </w:rPr>
              <w:t>VAL service area identifier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9AC41" w14:textId="3CC412AE" w:rsidR="006307F6" w:rsidRPr="003167FF" w:rsidRDefault="006307F6" w:rsidP="006307F6">
            <w:pPr>
              <w:pStyle w:val="TAC"/>
              <w:rPr>
                <w:sz w:val="16"/>
                <w:szCs w:val="16"/>
              </w:rPr>
            </w:pPr>
            <w:r w:rsidRPr="003167FF">
              <w:rPr>
                <w:sz w:val="16"/>
                <w:szCs w:val="16"/>
              </w:rPr>
              <w:t>18.3.0</w:t>
            </w:r>
          </w:p>
        </w:tc>
      </w:tr>
      <w:tr w:rsidR="00395136" w:rsidRPr="003167FF" w14:paraId="4B8D6F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51758E" w14:textId="658C3DAB" w:rsidR="00395136" w:rsidRPr="003167FF" w:rsidRDefault="00395136" w:rsidP="0039513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17AF9D" w14:textId="5026C37A" w:rsidR="00395136" w:rsidRPr="003167FF" w:rsidRDefault="00395136" w:rsidP="0039513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B8EA83" w14:textId="7A2610E9" w:rsidR="00395136" w:rsidRPr="003167FF" w:rsidRDefault="00395136" w:rsidP="0039513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095A37" w14:textId="6AFB340B" w:rsidR="00395136" w:rsidRPr="003167FF" w:rsidRDefault="00395136" w:rsidP="00395136">
            <w:pPr>
              <w:pStyle w:val="TAC"/>
              <w:rPr>
                <w:sz w:val="16"/>
                <w:szCs w:val="16"/>
              </w:rPr>
            </w:pPr>
            <w:r w:rsidRPr="003167FF">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D6B36A" w14:textId="4DBECDF9" w:rsidR="00395136" w:rsidRPr="003167FF" w:rsidRDefault="00395136" w:rsidP="003951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DD5A1" w14:textId="4470A2E7" w:rsidR="00395136" w:rsidRPr="003167FF" w:rsidRDefault="00395136" w:rsidP="0039513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E95F87" w14:textId="3DD5BA94" w:rsidR="00395136" w:rsidRPr="003167FF" w:rsidRDefault="00395136" w:rsidP="00395136">
            <w:pPr>
              <w:pStyle w:val="TAL"/>
              <w:rPr>
                <w:sz w:val="16"/>
                <w:szCs w:val="16"/>
              </w:rPr>
            </w:pPr>
            <w:r w:rsidRPr="003167FF">
              <w:rPr>
                <w:sz w:val="16"/>
                <w:szCs w:val="16"/>
              </w:rPr>
              <w:t>Add Cause IE to NSCE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26FF1" w14:textId="4248E582" w:rsidR="00395136" w:rsidRPr="003167FF" w:rsidRDefault="00395136" w:rsidP="00395136">
            <w:pPr>
              <w:pStyle w:val="TAC"/>
              <w:rPr>
                <w:sz w:val="16"/>
                <w:szCs w:val="16"/>
              </w:rPr>
            </w:pPr>
            <w:r w:rsidRPr="003167FF">
              <w:rPr>
                <w:sz w:val="16"/>
                <w:szCs w:val="16"/>
              </w:rPr>
              <w:t>18.3.0</w:t>
            </w:r>
          </w:p>
        </w:tc>
      </w:tr>
      <w:tr w:rsidR="00D820DD" w:rsidRPr="003167FF" w14:paraId="31B23C0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CB72120" w14:textId="68AA05D2"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7E9FB2" w14:textId="5DAE3735"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125B1" w14:textId="7F88D7FF"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CFA95B" w14:textId="3D99F1E0" w:rsidR="00D820DD" w:rsidRPr="003167FF" w:rsidRDefault="00D820DD" w:rsidP="00D820DD">
            <w:pPr>
              <w:pStyle w:val="TAC"/>
              <w:rPr>
                <w:sz w:val="16"/>
                <w:szCs w:val="16"/>
              </w:rPr>
            </w:pPr>
            <w:r w:rsidRPr="003167FF">
              <w:rPr>
                <w:sz w:val="16"/>
                <w:szCs w:val="16"/>
              </w:rPr>
              <w:t>0138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A0C86D" w14:textId="3C3C283C"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5B232" w14:textId="2A1CA9AA"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0215A3" w14:textId="4360D2B5" w:rsidR="00D820DD" w:rsidRPr="003167FF" w:rsidRDefault="00D820DD" w:rsidP="00D820DD">
            <w:pPr>
              <w:pStyle w:val="TAL"/>
              <w:rPr>
                <w:sz w:val="16"/>
                <w:szCs w:val="16"/>
              </w:rPr>
            </w:pPr>
            <w:r w:rsidRPr="003167FF">
              <w:rPr>
                <w:sz w:val="16"/>
                <w:szCs w:val="16"/>
              </w:rPr>
              <w:t>ADAE functional model in SEAL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04D026" w14:textId="74212B5F" w:rsidR="00D820DD" w:rsidRPr="003167FF" w:rsidRDefault="00D820DD" w:rsidP="00D820DD">
            <w:pPr>
              <w:pStyle w:val="TAC"/>
              <w:rPr>
                <w:sz w:val="16"/>
                <w:szCs w:val="16"/>
              </w:rPr>
            </w:pPr>
            <w:r w:rsidRPr="003167FF">
              <w:rPr>
                <w:sz w:val="16"/>
                <w:szCs w:val="16"/>
              </w:rPr>
              <w:t>18.3.0</w:t>
            </w:r>
          </w:p>
        </w:tc>
      </w:tr>
      <w:tr w:rsidR="00D820DD" w:rsidRPr="003167FF" w14:paraId="5C2C7F5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BDA71F" w14:textId="512FE1AC"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C10396" w14:textId="34F17587"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B37B97" w14:textId="2E36810E"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9317C" w14:textId="671FA378" w:rsidR="00D820DD" w:rsidRPr="003167FF" w:rsidRDefault="00D820DD" w:rsidP="00D820DD">
            <w:pPr>
              <w:pStyle w:val="TAC"/>
              <w:rPr>
                <w:sz w:val="16"/>
                <w:szCs w:val="16"/>
              </w:rPr>
            </w:pPr>
            <w:r w:rsidRPr="003167FF">
              <w:rPr>
                <w:sz w:val="16"/>
                <w:szCs w:val="16"/>
              </w:rPr>
              <w:t>0139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C55E2" w14:textId="687F17B6"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7B869" w14:textId="6EBDA0B8"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7A70FC" w14:textId="0AA96C95" w:rsidR="00D820DD" w:rsidRPr="003167FF" w:rsidRDefault="00D820DD" w:rsidP="00D820DD">
            <w:pPr>
              <w:pStyle w:val="TAL"/>
              <w:rPr>
                <w:sz w:val="16"/>
                <w:szCs w:val="16"/>
              </w:rPr>
            </w:pPr>
            <w:r w:rsidRPr="003167FF">
              <w:rPr>
                <w:sz w:val="16"/>
                <w:szCs w:val="16"/>
              </w:rPr>
              <w:t>Service continuity between 5G MBS delivery and unicast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D290B" w14:textId="4CCC7148" w:rsidR="00D820DD" w:rsidRPr="003167FF" w:rsidRDefault="00D820DD" w:rsidP="00D820DD">
            <w:pPr>
              <w:pStyle w:val="TAC"/>
              <w:rPr>
                <w:sz w:val="16"/>
                <w:szCs w:val="16"/>
              </w:rPr>
            </w:pPr>
            <w:r w:rsidRPr="003167FF">
              <w:rPr>
                <w:sz w:val="16"/>
                <w:szCs w:val="16"/>
              </w:rPr>
              <w:t>18.3.0</w:t>
            </w:r>
          </w:p>
        </w:tc>
      </w:tr>
      <w:tr w:rsidR="004B3626" w:rsidRPr="003167FF" w14:paraId="5C0AA9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94ED70" w14:textId="5612AC30" w:rsidR="004B3626" w:rsidRPr="003167FF" w:rsidRDefault="004B3626" w:rsidP="004B362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65C220" w14:textId="25648209" w:rsidR="004B3626" w:rsidRPr="003167FF" w:rsidRDefault="004B3626" w:rsidP="004B362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7D4F056" w14:textId="1BDD4985" w:rsidR="004B3626" w:rsidRPr="003167FF" w:rsidRDefault="004B3626" w:rsidP="004B362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DB40" w14:textId="652EAB74" w:rsidR="004B3626" w:rsidRPr="003167FF" w:rsidRDefault="004B3626" w:rsidP="004B3626">
            <w:pPr>
              <w:pStyle w:val="TAC"/>
              <w:rPr>
                <w:sz w:val="16"/>
                <w:szCs w:val="16"/>
              </w:rPr>
            </w:pPr>
            <w:r w:rsidRPr="003167FF">
              <w:rPr>
                <w:sz w:val="16"/>
                <w:szCs w:val="16"/>
              </w:rPr>
              <w:t>0140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BEF15" w14:textId="6509D0EE" w:rsidR="004B3626" w:rsidRPr="003167FF" w:rsidRDefault="004B3626" w:rsidP="004B3626">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FC162" w14:textId="57FD9653" w:rsidR="004B3626" w:rsidRPr="003167FF" w:rsidRDefault="004B3626" w:rsidP="004B362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AB4C0" w14:textId="75E96B85" w:rsidR="004B3626" w:rsidRPr="003167FF" w:rsidRDefault="004B3626" w:rsidP="004B3626">
            <w:pPr>
              <w:pStyle w:val="TAL"/>
              <w:rPr>
                <w:sz w:val="16"/>
                <w:szCs w:val="16"/>
              </w:rPr>
            </w:pPr>
            <w:r w:rsidRPr="003167FF">
              <w:rPr>
                <w:sz w:val="16"/>
                <w:szCs w:val="16"/>
              </w:rPr>
              <w:t>VAL service inter-system switching between 5G and LTE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651605" w14:textId="34C4635E" w:rsidR="004B3626" w:rsidRPr="003167FF" w:rsidRDefault="004B3626" w:rsidP="004B3626">
            <w:pPr>
              <w:pStyle w:val="TAC"/>
              <w:rPr>
                <w:sz w:val="16"/>
                <w:szCs w:val="16"/>
              </w:rPr>
            </w:pPr>
            <w:r w:rsidRPr="003167FF">
              <w:rPr>
                <w:sz w:val="16"/>
                <w:szCs w:val="16"/>
              </w:rPr>
              <w:t>18.3.0</w:t>
            </w:r>
          </w:p>
        </w:tc>
      </w:tr>
      <w:tr w:rsidR="00EA478D" w:rsidRPr="003167FF" w14:paraId="50BE458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EF6296" w14:textId="3FB36CE1" w:rsidR="00EA478D" w:rsidRPr="003167FF" w:rsidRDefault="00EA478D" w:rsidP="00EA478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A60F73" w14:textId="6164C0B0" w:rsidR="00EA478D" w:rsidRPr="003167FF" w:rsidRDefault="00EA478D" w:rsidP="00EA478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AB8B77" w14:textId="71410EAE" w:rsidR="00EA478D" w:rsidRPr="003167FF" w:rsidRDefault="00EA478D" w:rsidP="00EA478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22228" w14:textId="5FED7349" w:rsidR="00EA478D" w:rsidRPr="003167FF" w:rsidRDefault="00EA478D" w:rsidP="00EA478D">
            <w:pPr>
              <w:pStyle w:val="TAC"/>
              <w:rPr>
                <w:sz w:val="16"/>
                <w:szCs w:val="16"/>
              </w:rPr>
            </w:pPr>
            <w:r w:rsidRPr="003167FF">
              <w:rPr>
                <w:sz w:val="16"/>
                <w:szCs w:val="16"/>
              </w:rPr>
              <w:t>0141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52EC7" w14:textId="7FE3CF75" w:rsidR="00EA478D" w:rsidRPr="003167FF" w:rsidRDefault="00EA478D" w:rsidP="00EA478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03E65" w14:textId="1AC8DCEF" w:rsidR="00EA478D" w:rsidRPr="003167FF" w:rsidRDefault="00EA478D" w:rsidP="00EA478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661B5" w14:textId="114DF16B" w:rsidR="00EA478D" w:rsidRPr="003167FF" w:rsidRDefault="00EA478D" w:rsidP="00EA478D">
            <w:pPr>
              <w:pStyle w:val="TAL"/>
              <w:rPr>
                <w:sz w:val="16"/>
                <w:szCs w:val="16"/>
              </w:rPr>
            </w:pPr>
            <w:r w:rsidRPr="003167FF">
              <w:rPr>
                <w:sz w:val="16"/>
                <w:szCs w:val="16"/>
              </w:rPr>
              <w:t>VAL service over 5GS supporting EPS interworking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F65BA" w14:textId="24F29156" w:rsidR="00EA478D" w:rsidRPr="003167FF" w:rsidRDefault="00EA478D" w:rsidP="00EA478D">
            <w:pPr>
              <w:pStyle w:val="TAC"/>
              <w:rPr>
                <w:sz w:val="16"/>
                <w:szCs w:val="16"/>
              </w:rPr>
            </w:pPr>
            <w:r w:rsidRPr="003167FF">
              <w:rPr>
                <w:sz w:val="16"/>
                <w:szCs w:val="16"/>
              </w:rPr>
              <w:t>18.3.0</w:t>
            </w:r>
          </w:p>
        </w:tc>
      </w:tr>
      <w:tr w:rsidR="00182C3C" w:rsidRPr="003167FF" w14:paraId="43E2274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72149A6" w14:textId="62387506" w:rsidR="00182C3C" w:rsidRPr="003167FF" w:rsidRDefault="00182C3C" w:rsidP="00182C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13455C" w14:textId="408D8C87" w:rsidR="00182C3C" w:rsidRPr="003167FF" w:rsidRDefault="00182C3C" w:rsidP="00182C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558D560" w14:textId="2508890A" w:rsidR="00182C3C" w:rsidRPr="003167FF" w:rsidRDefault="00182C3C" w:rsidP="00182C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EC6D9" w14:textId="6D4C7D6C" w:rsidR="00182C3C" w:rsidRPr="003167FF" w:rsidRDefault="00182C3C" w:rsidP="00182C3C">
            <w:pPr>
              <w:pStyle w:val="TAC"/>
              <w:rPr>
                <w:sz w:val="16"/>
                <w:szCs w:val="16"/>
              </w:rPr>
            </w:pPr>
            <w:r w:rsidRPr="003167FF">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1F6027" w14:textId="3144F3D7" w:rsidR="00182C3C" w:rsidRPr="003167FF" w:rsidRDefault="00182C3C" w:rsidP="00182C3C">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8929B" w14:textId="7FE794C7" w:rsidR="00182C3C" w:rsidRPr="003167FF" w:rsidRDefault="00182C3C" w:rsidP="00182C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D275E" w14:textId="1979E292" w:rsidR="00182C3C" w:rsidRPr="003167FF" w:rsidRDefault="00182C3C" w:rsidP="00182C3C">
            <w:pPr>
              <w:pStyle w:val="TAL"/>
              <w:rPr>
                <w:sz w:val="16"/>
                <w:szCs w:val="16"/>
              </w:rPr>
            </w:pPr>
            <w:r w:rsidRPr="003167FF">
              <w:rPr>
                <w:sz w:val="16"/>
                <w:szCs w:val="16"/>
              </w:rPr>
              <w:t>Update the on-network functional model and reference points for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F992" w14:textId="4B886173" w:rsidR="00182C3C" w:rsidRPr="003167FF" w:rsidRDefault="00182C3C" w:rsidP="00182C3C">
            <w:pPr>
              <w:pStyle w:val="TAC"/>
              <w:rPr>
                <w:sz w:val="16"/>
                <w:szCs w:val="16"/>
              </w:rPr>
            </w:pPr>
            <w:r w:rsidRPr="003167FF">
              <w:rPr>
                <w:sz w:val="16"/>
                <w:szCs w:val="16"/>
              </w:rPr>
              <w:t>18.4.0</w:t>
            </w:r>
          </w:p>
        </w:tc>
      </w:tr>
      <w:tr w:rsidR="0033653C" w:rsidRPr="003167FF" w14:paraId="0957FB8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026F91" w14:textId="6CED6FC7" w:rsidR="0033653C" w:rsidRPr="003167FF" w:rsidRDefault="0033653C" w:rsidP="003365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7EE831" w14:textId="6BE613E3" w:rsidR="0033653C" w:rsidRPr="003167FF" w:rsidRDefault="0033653C" w:rsidP="003365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9E6376" w14:textId="7495C932" w:rsidR="0033653C" w:rsidRPr="003167FF" w:rsidRDefault="0033653C" w:rsidP="003365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5A8089" w14:textId="0B03DA0E" w:rsidR="0033653C" w:rsidRPr="003167FF" w:rsidRDefault="0033653C" w:rsidP="0033653C">
            <w:pPr>
              <w:pStyle w:val="TAC"/>
              <w:rPr>
                <w:sz w:val="16"/>
                <w:szCs w:val="16"/>
              </w:rPr>
            </w:pPr>
            <w:r w:rsidRPr="003167FF">
              <w:rPr>
                <w:sz w:val="16"/>
                <w:szCs w:val="16"/>
              </w:rPr>
              <w:t>0147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1B300" w14:textId="49C0E951" w:rsidR="0033653C" w:rsidRPr="003167FF" w:rsidRDefault="0033653C" w:rsidP="0033653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CFFC9" w14:textId="00529A6F" w:rsidR="0033653C" w:rsidRPr="003167FF" w:rsidRDefault="0033653C" w:rsidP="003365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2D945D" w14:textId="353AD6CB" w:rsidR="0033653C" w:rsidRPr="003167FF" w:rsidRDefault="0033653C" w:rsidP="0033653C">
            <w:pPr>
              <w:pStyle w:val="TAL"/>
              <w:rPr>
                <w:sz w:val="16"/>
                <w:szCs w:val="16"/>
              </w:rPr>
            </w:pPr>
            <w:r w:rsidRPr="003167FF">
              <w:rPr>
                <w:sz w:val="16"/>
                <w:szCs w:val="16"/>
              </w:rPr>
              <w:t>Location profiling for supporting fused location service enablement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A1A587" w14:textId="709FA4EC" w:rsidR="0033653C" w:rsidRPr="003167FF" w:rsidRDefault="0033653C" w:rsidP="0033653C">
            <w:pPr>
              <w:pStyle w:val="TAC"/>
              <w:rPr>
                <w:sz w:val="16"/>
                <w:szCs w:val="16"/>
              </w:rPr>
            </w:pPr>
            <w:r w:rsidRPr="003167FF">
              <w:rPr>
                <w:sz w:val="16"/>
                <w:szCs w:val="16"/>
              </w:rPr>
              <w:t>18.4.0</w:t>
            </w:r>
          </w:p>
        </w:tc>
      </w:tr>
      <w:tr w:rsidR="00213BEF" w:rsidRPr="003167FF" w14:paraId="605B7A4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425C0B2" w14:textId="339C8201"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5E1CB2" w14:textId="16343C9A"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7F9CB3" w14:textId="6D05AA6C"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AB562A" w14:textId="71273384" w:rsidR="00213BEF" w:rsidRPr="003167FF" w:rsidRDefault="00213BEF" w:rsidP="00213BEF">
            <w:pPr>
              <w:pStyle w:val="TAC"/>
              <w:rPr>
                <w:sz w:val="16"/>
                <w:szCs w:val="16"/>
              </w:rPr>
            </w:pPr>
            <w:r w:rsidRPr="003167FF">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1592FB" w14:textId="2475C0F3" w:rsidR="00213BEF" w:rsidRPr="003167FF" w:rsidRDefault="00213BEF" w:rsidP="00213BEF">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B45544" w14:textId="59008AD4"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37E061" w14:textId="3B17FDDF" w:rsidR="00213BEF" w:rsidRPr="003167FF" w:rsidRDefault="00213BEF" w:rsidP="00213BEF">
            <w:pPr>
              <w:pStyle w:val="TAL"/>
              <w:rPr>
                <w:sz w:val="16"/>
                <w:szCs w:val="16"/>
              </w:rPr>
            </w:pPr>
            <w:r w:rsidRPr="003167FF">
              <w:rPr>
                <w:sz w:val="16"/>
                <w:szCs w:val="16"/>
              </w:rPr>
              <w:t>Add information flow for location reporting configuration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7B86F" w14:textId="591F4C78" w:rsidR="00213BEF" w:rsidRPr="003167FF" w:rsidRDefault="00213BEF" w:rsidP="00213BEF">
            <w:pPr>
              <w:pStyle w:val="TAC"/>
              <w:rPr>
                <w:sz w:val="16"/>
                <w:szCs w:val="16"/>
              </w:rPr>
            </w:pPr>
            <w:r w:rsidRPr="003167FF">
              <w:rPr>
                <w:sz w:val="16"/>
                <w:szCs w:val="16"/>
              </w:rPr>
              <w:t>18.4.0</w:t>
            </w:r>
          </w:p>
        </w:tc>
      </w:tr>
      <w:tr w:rsidR="00213BEF" w:rsidRPr="003167FF" w14:paraId="631DC8A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92A50C8" w14:textId="4049255A"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69F201" w14:textId="512AD2C6"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75F90A" w14:textId="72E4D10A"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FC507" w14:textId="485A48B1" w:rsidR="00213BEF" w:rsidRPr="003167FF" w:rsidRDefault="00213BEF" w:rsidP="00213BEF">
            <w:pPr>
              <w:pStyle w:val="TAC"/>
              <w:rPr>
                <w:sz w:val="16"/>
                <w:szCs w:val="16"/>
              </w:rPr>
            </w:pPr>
            <w:r w:rsidRPr="003167FF">
              <w:rPr>
                <w:sz w:val="16"/>
                <w:szCs w:val="16"/>
              </w:rPr>
              <w:t>0149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9699ED" w14:textId="58AE5797" w:rsidR="00213BEF" w:rsidRPr="003167FF" w:rsidRDefault="00213BEF" w:rsidP="00213BE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9BE0A7" w14:textId="0A6A65C5"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06526A" w14:textId="1E974CDB" w:rsidR="00213BEF" w:rsidRPr="003167FF" w:rsidRDefault="00213BEF" w:rsidP="00213BEF">
            <w:pPr>
              <w:pStyle w:val="TAL"/>
              <w:rPr>
                <w:sz w:val="16"/>
                <w:szCs w:val="16"/>
              </w:rPr>
            </w:pPr>
            <w:r w:rsidRPr="003167FF">
              <w:rPr>
                <w:sz w:val="16"/>
                <w:szCs w:val="16"/>
              </w:rPr>
              <w:t>Location service registration and initialization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948E24" w14:textId="52C1BBFF" w:rsidR="00213BEF" w:rsidRPr="003167FF" w:rsidRDefault="00213BEF" w:rsidP="00213BEF">
            <w:pPr>
              <w:pStyle w:val="TAC"/>
              <w:rPr>
                <w:sz w:val="16"/>
                <w:szCs w:val="16"/>
              </w:rPr>
            </w:pPr>
            <w:r w:rsidRPr="003167FF">
              <w:rPr>
                <w:sz w:val="16"/>
                <w:szCs w:val="16"/>
              </w:rPr>
              <w:t>18.4.0</w:t>
            </w:r>
          </w:p>
        </w:tc>
      </w:tr>
      <w:tr w:rsidR="007972BD" w:rsidRPr="003167FF" w14:paraId="61DD881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F9649C" w14:textId="122CB1EA" w:rsidR="007972BD" w:rsidRPr="003167FF" w:rsidRDefault="007972BD" w:rsidP="007972B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95715D" w14:textId="57B20A4A" w:rsidR="007972BD" w:rsidRPr="003167FF" w:rsidRDefault="007972BD" w:rsidP="007972B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2ADB92" w14:textId="6441A022" w:rsidR="007972BD" w:rsidRPr="003167FF" w:rsidRDefault="007972BD" w:rsidP="007972BD">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364142" w14:textId="755E754E" w:rsidR="007972BD" w:rsidRPr="003167FF" w:rsidRDefault="007972BD" w:rsidP="007972BD">
            <w:pPr>
              <w:pStyle w:val="TAC"/>
              <w:rPr>
                <w:sz w:val="16"/>
                <w:szCs w:val="16"/>
              </w:rPr>
            </w:pPr>
            <w:r w:rsidRPr="003167FF">
              <w:rPr>
                <w:sz w:val="16"/>
                <w:szCs w:val="16"/>
              </w:rPr>
              <w:t>0152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727D48" w14:textId="38C0391D" w:rsidR="007972BD" w:rsidRPr="003167FF" w:rsidRDefault="007972BD" w:rsidP="007972B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D1A1C" w14:textId="6EECB582" w:rsidR="007972BD" w:rsidRPr="003167FF" w:rsidRDefault="007972BD" w:rsidP="007972B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1F6DAD" w14:textId="75D5E868" w:rsidR="007972BD" w:rsidRPr="003167FF" w:rsidRDefault="007972BD" w:rsidP="007972BD">
            <w:pPr>
              <w:pStyle w:val="TAL"/>
              <w:rPr>
                <w:sz w:val="16"/>
                <w:szCs w:val="16"/>
              </w:rPr>
            </w:pPr>
            <w:r w:rsidRPr="003167FF">
              <w:rPr>
                <w:sz w:val="16"/>
                <w:szCs w:val="16"/>
              </w:rPr>
              <w:t>Improved location monitoring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F66F4" w14:textId="280F6EAE" w:rsidR="007972BD" w:rsidRPr="003167FF" w:rsidRDefault="007972BD" w:rsidP="007972BD">
            <w:pPr>
              <w:pStyle w:val="TAC"/>
              <w:rPr>
                <w:sz w:val="16"/>
                <w:szCs w:val="16"/>
              </w:rPr>
            </w:pPr>
            <w:r w:rsidRPr="003167FF">
              <w:rPr>
                <w:sz w:val="16"/>
                <w:szCs w:val="16"/>
              </w:rPr>
              <w:t>18.4.0</w:t>
            </w:r>
          </w:p>
        </w:tc>
      </w:tr>
      <w:tr w:rsidR="004B12A5" w:rsidRPr="003167FF" w14:paraId="4A08F4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4F596F" w14:textId="7F835CED" w:rsidR="004B12A5" w:rsidRPr="003167FF" w:rsidRDefault="004B12A5" w:rsidP="004B12A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26C2EE" w14:textId="6D90DCF7"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B10E281" w14:textId="46FC29DF"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CE31A0" w14:textId="1ED01CD7" w:rsidR="004B12A5" w:rsidRPr="003167FF" w:rsidRDefault="004B12A5" w:rsidP="004B12A5">
            <w:pPr>
              <w:pStyle w:val="TAC"/>
              <w:rPr>
                <w:sz w:val="16"/>
                <w:szCs w:val="16"/>
              </w:rPr>
            </w:pPr>
            <w:r w:rsidRPr="003167FF">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529AE6" w14:textId="7C958A8C"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0D1FE0" w14:textId="080D9E2D" w:rsidR="004B12A5" w:rsidRPr="003167FF" w:rsidRDefault="005543D4"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8CC8AA" w14:textId="3B90BF27" w:rsidR="004B12A5" w:rsidRPr="003167FF" w:rsidRDefault="004B12A5" w:rsidP="004B12A5">
            <w:pPr>
              <w:pStyle w:val="TAL"/>
              <w:rPr>
                <w:sz w:val="16"/>
                <w:szCs w:val="16"/>
              </w:rPr>
            </w:pPr>
            <w:r w:rsidRPr="003167FF">
              <w:rPr>
                <w:sz w:val="16"/>
                <w:szCs w:val="16"/>
              </w:rPr>
              <w:t>Service based interface representation of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AF800" w14:textId="1A5A6210" w:rsidR="004B12A5" w:rsidRPr="003167FF" w:rsidRDefault="004B12A5" w:rsidP="004B12A5">
            <w:pPr>
              <w:pStyle w:val="TAC"/>
              <w:rPr>
                <w:sz w:val="16"/>
                <w:szCs w:val="16"/>
              </w:rPr>
            </w:pPr>
            <w:r w:rsidRPr="003167FF">
              <w:rPr>
                <w:sz w:val="16"/>
                <w:szCs w:val="16"/>
              </w:rPr>
              <w:t>18.4.0</w:t>
            </w:r>
          </w:p>
        </w:tc>
      </w:tr>
      <w:tr w:rsidR="004B12A5" w:rsidRPr="003167FF" w14:paraId="44031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ACCACE" w14:textId="30C31A0E" w:rsidR="004B12A5" w:rsidRPr="003167FF" w:rsidRDefault="004B12A5" w:rsidP="004B12A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ED3892" w14:textId="47CB5830"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8A01D12" w14:textId="5F030B41"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801D2" w14:textId="489F1B79" w:rsidR="004B12A5" w:rsidRPr="003167FF" w:rsidRDefault="004B12A5" w:rsidP="004B12A5">
            <w:pPr>
              <w:pStyle w:val="TAC"/>
              <w:rPr>
                <w:sz w:val="16"/>
                <w:szCs w:val="16"/>
              </w:rPr>
            </w:pPr>
            <w:r w:rsidRPr="003167FF">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ABDAB" w14:textId="5DE0280A"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AFDA5" w14:textId="49A3586C" w:rsidR="004B12A5" w:rsidRPr="003167FF" w:rsidRDefault="004B12A5"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18972" w14:textId="6C189024" w:rsidR="004B12A5" w:rsidRPr="003167FF" w:rsidRDefault="004B12A5" w:rsidP="004B12A5">
            <w:pPr>
              <w:pStyle w:val="TAL"/>
              <w:rPr>
                <w:sz w:val="16"/>
                <w:szCs w:val="16"/>
              </w:rPr>
            </w:pPr>
            <w:r w:rsidRPr="003167FF">
              <w:rPr>
                <w:sz w:val="16"/>
                <w:szCs w:val="16"/>
              </w:rPr>
              <w:t>Service based interface representation of group managment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2A079" w14:textId="660A8BA9" w:rsidR="004B12A5" w:rsidRPr="003167FF" w:rsidRDefault="004B12A5" w:rsidP="004B12A5">
            <w:pPr>
              <w:pStyle w:val="TAC"/>
              <w:rPr>
                <w:sz w:val="16"/>
                <w:szCs w:val="16"/>
              </w:rPr>
            </w:pPr>
            <w:r w:rsidRPr="003167FF">
              <w:rPr>
                <w:sz w:val="16"/>
                <w:szCs w:val="16"/>
              </w:rPr>
              <w:t>18.4.0</w:t>
            </w:r>
          </w:p>
        </w:tc>
      </w:tr>
      <w:tr w:rsidR="000B06A6" w:rsidRPr="003167FF" w14:paraId="28C7AB3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0AA334" w14:textId="5F19F4F6" w:rsidR="000B06A6" w:rsidRPr="003167FF" w:rsidRDefault="000B06A6" w:rsidP="000B06A6">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23E506" w14:textId="01D761BB" w:rsidR="000B06A6" w:rsidRPr="003167FF" w:rsidRDefault="000B06A6" w:rsidP="000B06A6">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315D691" w14:textId="3ECCE6AD" w:rsidR="000B06A6" w:rsidRPr="003167FF" w:rsidRDefault="000B06A6" w:rsidP="000B06A6">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D56C24" w14:textId="3EBB8E81" w:rsidR="000B06A6" w:rsidRPr="003167FF" w:rsidRDefault="000B06A6" w:rsidP="000B06A6">
            <w:pPr>
              <w:pStyle w:val="TAC"/>
              <w:rPr>
                <w:sz w:val="16"/>
                <w:szCs w:val="16"/>
              </w:rPr>
            </w:pPr>
            <w:r w:rsidRPr="003167FF">
              <w:rPr>
                <w:sz w:val="16"/>
                <w:szCs w:val="16"/>
              </w:rPr>
              <w:t>0155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A27766" w14:textId="6641C447" w:rsidR="000B06A6" w:rsidRPr="003167FF" w:rsidRDefault="000B06A6" w:rsidP="000B06A6">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B411F" w14:textId="0413C15F" w:rsidR="000B06A6" w:rsidRPr="003167FF" w:rsidRDefault="000B06A6" w:rsidP="000B06A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8E1D86" w14:textId="0503C553" w:rsidR="000B06A6" w:rsidRPr="003167FF" w:rsidRDefault="000B06A6" w:rsidP="000B06A6">
            <w:pPr>
              <w:pStyle w:val="TAL"/>
              <w:rPr>
                <w:sz w:val="16"/>
                <w:szCs w:val="16"/>
              </w:rPr>
            </w:pPr>
            <w:r w:rsidRPr="003167FF">
              <w:rPr>
                <w:sz w:val="16"/>
                <w:szCs w:val="16"/>
              </w:rPr>
              <w:t>Service based interface representation of network resource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0F80A8" w14:textId="3B107C1C" w:rsidR="000B06A6" w:rsidRPr="003167FF" w:rsidRDefault="000B06A6" w:rsidP="000B06A6">
            <w:pPr>
              <w:pStyle w:val="TAC"/>
              <w:rPr>
                <w:sz w:val="16"/>
                <w:szCs w:val="16"/>
              </w:rPr>
            </w:pPr>
            <w:r w:rsidRPr="003167FF">
              <w:rPr>
                <w:sz w:val="16"/>
                <w:szCs w:val="16"/>
              </w:rPr>
              <w:t>18.4.0</w:t>
            </w:r>
          </w:p>
        </w:tc>
      </w:tr>
      <w:tr w:rsidR="005543D4" w:rsidRPr="003167FF" w14:paraId="177ED2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2C62B5" w14:textId="5E16FA59"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D3A44E" w14:textId="328F0744"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53030D" w14:textId="34169ADD"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8E4D6" w14:textId="38880EB9" w:rsidR="005543D4" w:rsidRPr="003167FF" w:rsidRDefault="005543D4" w:rsidP="005543D4">
            <w:pPr>
              <w:pStyle w:val="TAC"/>
              <w:rPr>
                <w:sz w:val="16"/>
                <w:szCs w:val="16"/>
              </w:rPr>
            </w:pPr>
            <w:r w:rsidRPr="003167FF">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FBAC9" w14:textId="4733F43F"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D9115" w14:textId="2F2DFDB6"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380DB" w14:textId="6616F43D" w:rsidR="005543D4" w:rsidRPr="003167FF" w:rsidRDefault="005543D4" w:rsidP="005543D4">
            <w:pPr>
              <w:pStyle w:val="TAL"/>
              <w:rPr>
                <w:sz w:val="16"/>
                <w:szCs w:val="16"/>
              </w:rPr>
            </w:pPr>
            <w:r w:rsidRPr="003167FF">
              <w:rPr>
                <w:sz w:val="16"/>
                <w:szCs w:val="16"/>
              </w:rPr>
              <w:t>Update Annex A with details of new SEAL services added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35489" w14:textId="2FED090C" w:rsidR="005543D4" w:rsidRPr="003167FF" w:rsidRDefault="005543D4" w:rsidP="005543D4">
            <w:pPr>
              <w:pStyle w:val="TAC"/>
              <w:rPr>
                <w:sz w:val="16"/>
                <w:szCs w:val="16"/>
              </w:rPr>
            </w:pPr>
            <w:r w:rsidRPr="003167FF">
              <w:rPr>
                <w:sz w:val="16"/>
                <w:szCs w:val="16"/>
              </w:rPr>
              <w:t>18.4.0</w:t>
            </w:r>
          </w:p>
        </w:tc>
      </w:tr>
      <w:tr w:rsidR="005543D4" w:rsidRPr="003167FF" w14:paraId="19C82FC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5DDA67" w14:textId="251D6E54"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905546" w14:textId="751E5F29"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240637" w14:textId="29358F26"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0F5721" w14:textId="3D8FE0C3" w:rsidR="005543D4" w:rsidRPr="003167FF" w:rsidRDefault="005543D4" w:rsidP="005543D4">
            <w:pPr>
              <w:pStyle w:val="TAC"/>
              <w:rPr>
                <w:sz w:val="16"/>
                <w:szCs w:val="16"/>
              </w:rPr>
            </w:pPr>
            <w:r w:rsidRPr="003167FF">
              <w:rPr>
                <w:sz w:val="16"/>
                <w:szCs w:val="16"/>
              </w:rPr>
              <w:t>0158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E5D17" w14:textId="4424FFA7"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F581" w14:textId="5A708C59"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F8078B" w14:textId="5A675DB1" w:rsidR="005543D4" w:rsidRPr="003167FF" w:rsidRDefault="005543D4" w:rsidP="005543D4">
            <w:pPr>
              <w:pStyle w:val="TAL"/>
              <w:rPr>
                <w:sz w:val="16"/>
                <w:szCs w:val="16"/>
              </w:rPr>
            </w:pPr>
            <w:r w:rsidRPr="003167FF">
              <w:rPr>
                <w:sz w:val="16"/>
                <w:szCs w:val="16"/>
              </w:rPr>
              <w:t>Updates to service based interface represeentation of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462362" w14:textId="65B5970A" w:rsidR="005543D4" w:rsidRPr="003167FF" w:rsidRDefault="005543D4" w:rsidP="005543D4">
            <w:pPr>
              <w:pStyle w:val="TAC"/>
              <w:rPr>
                <w:sz w:val="16"/>
                <w:szCs w:val="16"/>
              </w:rPr>
            </w:pPr>
            <w:r w:rsidRPr="003167FF">
              <w:rPr>
                <w:sz w:val="16"/>
                <w:szCs w:val="16"/>
              </w:rPr>
              <w:t>18.4.0</w:t>
            </w:r>
          </w:p>
        </w:tc>
      </w:tr>
      <w:tr w:rsidR="00D217B3" w:rsidRPr="003167FF" w14:paraId="70126F0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00691E" w14:textId="41E42CBD" w:rsidR="00D217B3" w:rsidRPr="003167FF" w:rsidRDefault="00D217B3" w:rsidP="00D217B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D4850" w14:textId="699538FB" w:rsidR="00D217B3" w:rsidRPr="003167FF" w:rsidRDefault="00D217B3" w:rsidP="00D217B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5C098B" w14:textId="1CB7EBB9" w:rsidR="00D217B3" w:rsidRPr="003167FF" w:rsidRDefault="00D217B3" w:rsidP="00D217B3">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E6FA3B" w14:textId="683CA778" w:rsidR="00D217B3" w:rsidRPr="003167FF" w:rsidRDefault="00D217B3" w:rsidP="00D217B3">
            <w:pPr>
              <w:pStyle w:val="TAC"/>
              <w:rPr>
                <w:sz w:val="16"/>
                <w:szCs w:val="16"/>
              </w:rPr>
            </w:pPr>
            <w:r w:rsidRPr="003167FF">
              <w:rPr>
                <w:sz w:val="16"/>
                <w:szCs w:val="16"/>
              </w:rPr>
              <w:t>0159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A7005" w14:textId="114657D0" w:rsidR="00D217B3" w:rsidRPr="003167FF" w:rsidRDefault="00D217B3" w:rsidP="00D217B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482757" w14:textId="65FF4954" w:rsidR="00D217B3" w:rsidRPr="003167FF" w:rsidRDefault="00D217B3" w:rsidP="00D217B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19FEEF" w14:textId="55F417DD" w:rsidR="00D217B3" w:rsidRPr="003167FF" w:rsidRDefault="00D217B3" w:rsidP="00D217B3">
            <w:pPr>
              <w:pStyle w:val="TAL"/>
              <w:rPr>
                <w:sz w:val="16"/>
                <w:szCs w:val="16"/>
              </w:rPr>
            </w:pPr>
            <w:r w:rsidRPr="003167FF">
              <w:rPr>
                <w:sz w:val="16"/>
                <w:szCs w:val="16"/>
              </w:rPr>
              <w:t>Information flow for VAL server provisioning to the Identity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5F7DC" w14:textId="7CA11EB9" w:rsidR="00D217B3" w:rsidRPr="003167FF" w:rsidRDefault="00D217B3" w:rsidP="00D217B3">
            <w:pPr>
              <w:pStyle w:val="TAC"/>
              <w:rPr>
                <w:sz w:val="16"/>
                <w:szCs w:val="16"/>
              </w:rPr>
            </w:pPr>
            <w:r w:rsidRPr="003167FF">
              <w:rPr>
                <w:sz w:val="16"/>
                <w:szCs w:val="16"/>
              </w:rPr>
              <w:t>18.4.0</w:t>
            </w:r>
          </w:p>
        </w:tc>
      </w:tr>
      <w:tr w:rsidR="00F74452" w:rsidRPr="003167FF" w14:paraId="55A2E3B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6AD3FB" w14:textId="6474BA49" w:rsidR="00F74452" w:rsidRPr="003167FF" w:rsidRDefault="00F74452" w:rsidP="00F74452">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531A20" w14:textId="6D1B742F" w:rsidR="00F74452" w:rsidRPr="003167FF" w:rsidRDefault="00F74452" w:rsidP="00F74452">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31E2494" w14:textId="0EEE4F1E" w:rsidR="00F74452" w:rsidRPr="003167FF" w:rsidRDefault="00F74452" w:rsidP="00F74452">
            <w:pPr>
              <w:pStyle w:val="TAC"/>
              <w:rPr>
                <w:sz w:val="16"/>
                <w:szCs w:val="16"/>
              </w:rPr>
            </w:pPr>
            <w:r w:rsidRPr="003167FF">
              <w:rPr>
                <w:sz w:val="16"/>
                <w:szCs w:val="16"/>
              </w:rPr>
              <w:t>SP-230284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E0B6C" w14:textId="206AD423" w:rsidR="00F74452" w:rsidRPr="003167FF" w:rsidRDefault="00F74452" w:rsidP="00F74452">
            <w:pPr>
              <w:pStyle w:val="TAC"/>
              <w:rPr>
                <w:sz w:val="16"/>
                <w:szCs w:val="16"/>
              </w:rPr>
            </w:pPr>
            <w:r w:rsidRPr="003167FF">
              <w:rPr>
                <w:sz w:val="16"/>
                <w:szCs w:val="16"/>
              </w:rPr>
              <w:t>0162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8F6EA" w14:textId="40F5772E" w:rsidR="00F74452" w:rsidRPr="003167FF" w:rsidRDefault="00F74452" w:rsidP="00F7445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E55030" w14:textId="14138E93" w:rsidR="00F74452" w:rsidRPr="003167FF" w:rsidRDefault="00F74452" w:rsidP="00F74452">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4231D4" w14:textId="1242FCE7" w:rsidR="00F74452" w:rsidRPr="003167FF" w:rsidRDefault="00F74452" w:rsidP="00F74452">
            <w:pPr>
              <w:pStyle w:val="TAL"/>
              <w:rPr>
                <w:sz w:val="16"/>
                <w:szCs w:val="16"/>
              </w:rPr>
            </w:pPr>
            <w:r w:rsidRPr="003167FF">
              <w:rPr>
                <w:sz w:val="16"/>
                <w:szCs w:val="16"/>
              </w:rPr>
              <w:t>Alignment between TS 23.434 and TS 23.436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7E7D89" w14:textId="3E1C7E59" w:rsidR="00F74452" w:rsidRPr="003167FF" w:rsidRDefault="00F74452" w:rsidP="00F74452">
            <w:pPr>
              <w:pStyle w:val="TAC"/>
              <w:rPr>
                <w:sz w:val="16"/>
                <w:szCs w:val="16"/>
              </w:rPr>
            </w:pPr>
            <w:r w:rsidRPr="003167FF">
              <w:rPr>
                <w:sz w:val="16"/>
                <w:szCs w:val="16"/>
              </w:rPr>
              <w:t>18.4.0</w:t>
            </w:r>
          </w:p>
        </w:tc>
      </w:tr>
      <w:tr w:rsidR="006F5751" w:rsidRPr="003167FF" w14:paraId="26AB415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C7B3D9" w14:textId="48D01305" w:rsidR="006F5751" w:rsidRPr="003167FF" w:rsidRDefault="006F5751" w:rsidP="006F575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4B5EA2" w14:textId="71768E97" w:rsidR="006F5751" w:rsidRPr="003167FF" w:rsidRDefault="006F5751" w:rsidP="006F575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7A154F" w14:textId="73F3F629" w:rsidR="006F5751" w:rsidRPr="003167FF" w:rsidRDefault="006F5751" w:rsidP="006F5751">
            <w:pPr>
              <w:pStyle w:val="TAC"/>
              <w:rPr>
                <w:sz w:val="16"/>
                <w:szCs w:val="16"/>
              </w:rPr>
            </w:pPr>
            <w:r w:rsidRPr="003167FF">
              <w:rPr>
                <w:sz w:val="16"/>
                <w:szCs w:val="16"/>
              </w:rPr>
              <w:t>SP-2302</w:t>
            </w:r>
            <w:r w:rsidR="00783633" w:rsidRPr="003167FF">
              <w:rPr>
                <w:sz w:val="16"/>
                <w:szCs w:val="16"/>
              </w:rPr>
              <w:t>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907B32" w14:textId="315939EB" w:rsidR="006F5751" w:rsidRPr="003167FF" w:rsidRDefault="006F5751" w:rsidP="006F5751">
            <w:pPr>
              <w:pStyle w:val="TAC"/>
              <w:rPr>
                <w:sz w:val="16"/>
                <w:szCs w:val="16"/>
              </w:rPr>
            </w:pPr>
            <w:r w:rsidRPr="003167FF">
              <w:rPr>
                <w:sz w:val="16"/>
                <w:szCs w:val="16"/>
              </w:rPr>
              <w:t>0163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324FA" w14:textId="01F8957D" w:rsidR="006F5751" w:rsidRPr="003167FF" w:rsidRDefault="006F5751" w:rsidP="006F575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E4F61" w14:textId="23CE646B" w:rsidR="006F5751" w:rsidRPr="003167FF" w:rsidRDefault="006F5751" w:rsidP="006F5751">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781DCC" w14:textId="1C5E341C" w:rsidR="006F5751" w:rsidRPr="003167FF" w:rsidRDefault="006F5751" w:rsidP="006F5751">
            <w:pPr>
              <w:pStyle w:val="TAL"/>
              <w:rPr>
                <w:sz w:val="16"/>
                <w:szCs w:val="16"/>
              </w:rPr>
            </w:pPr>
            <w:r w:rsidRPr="003167FF">
              <w:rPr>
                <w:sz w:val="16"/>
                <w:szCs w:val="16"/>
              </w:rPr>
              <w:t>Alignment between TS 23.434 and TS 23.435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BE19D" w14:textId="114F772D" w:rsidR="006F5751" w:rsidRPr="003167FF" w:rsidRDefault="006F5751" w:rsidP="006F5751">
            <w:pPr>
              <w:pStyle w:val="TAC"/>
              <w:rPr>
                <w:sz w:val="16"/>
                <w:szCs w:val="16"/>
              </w:rPr>
            </w:pPr>
            <w:r w:rsidRPr="003167FF">
              <w:rPr>
                <w:sz w:val="16"/>
                <w:szCs w:val="16"/>
              </w:rPr>
              <w:t>18.4.0</w:t>
            </w:r>
          </w:p>
        </w:tc>
      </w:tr>
      <w:tr w:rsidR="00783633" w:rsidRPr="003167FF" w14:paraId="548D0E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D999AB4" w14:textId="5CCC16B2" w:rsidR="00783633" w:rsidRPr="003167FF" w:rsidRDefault="00783633" w:rsidP="0078363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D0C90E" w14:textId="1C8F8D0C" w:rsidR="00783633" w:rsidRPr="003167FF" w:rsidRDefault="00783633" w:rsidP="0078363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BDD383" w14:textId="010EB953" w:rsidR="00783633" w:rsidRPr="003167FF" w:rsidRDefault="00783633" w:rsidP="00783633">
            <w:pPr>
              <w:pStyle w:val="TAC"/>
              <w:rPr>
                <w:sz w:val="16"/>
                <w:szCs w:val="16"/>
              </w:rPr>
            </w:pPr>
            <w:r w:rsidRPr="003167FF">
              <w:rPr>
                <w:sz w:val="16"/>
                <w:szCs w:val="16"/>
              </w:rPr>
              <w:t>SP-230294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680F9F" w14:textId="6222EB23" w:rsidR="00783633" w:rsidRPr="003167FF" w:rsidRDefault="00783633" w:rsidP="00783633">
            <w:pPr>
              <w:pStyle w:val="TAC"/>
              <w:rPr>
                <w:sz w:val="16"/>
                <w:szCs w:val="16"/>
              </w:rPr>
            </w:pPr>
            <w:r w:rsidRPr="003167FF">
              <w:rPr>
                <w:sz w:val="16"/>
                <w:szCs w:val="16"/>
              </w:rPr>
              <w:t>0164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2C2817" w14:textId="3ECE513C" w:rsidR="00783633" w:rsidRPr="003167FF" w:rsidRDefault="00783633" w:rsidP="00783633">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AF8B0" w14:textId="2758BFBC" w:rsidR="00783633" w:rsidRPr="003167FF" w:rsidRDefault="00783633" w:rsidP="0078363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F334DB" w14:textId="659C9F01" w:rsidR="00783633" w:rsidRPr="003167FF" w:rsidRDefault="00783633" w:rsidP="00783633">
            <w:pPr>
              <w:pStyle w:val="TAL"/>
              <w:rPr>
                <w:sz w:val="16"/>
                <w:szCs w:val="16"/>
              </w:rPr>
            </w:pPr>
            <w:r w:rsidRPr="003167FF">
              <w:rPr>
                <w:sz w:val="16"/>
                <w:szCs w:val="16"/>
              </w:rPr>
              <w:t>Update to the SEALDD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3F82E3" w14:textId="03C25A75" w:rsidR="00783633" w:rsidRPr="003167FF" w:rsidRDefault="00783633" w:rsidP="00783633">
            <w:pPr>
              <w:pStyle w:val="TAC"/>
              <w:rPr>
                <w:sz w:val="16"/>
                <w:szCs w:val="16"/>
              </w:rPr>
            </w:pPr>
            <w:r w:rsidRPr="003167FF">
              <w:rPr>
                <w:sz w:val="16"/>
                <w:szCs w:val="16"/>
              </w:rPr>
              <w:t>18.4.0</w:t>
            </w:r>
          </w:p>
        </w:tc>
      </w:tr>
      <w:tr w:rsidR="00F11EAF" w:rsidRPr="003167FF" w14:paraId="0D4EC1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3B9A11" w14:textId="2A987401" w:rsidR="00F11EAF" w:rsidRPr="003167FF" w:rsidRDefault="00F11EAF" w:rsidP="00F11EA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924E20" w14:textId="35A7052F" w:rsidR="00F11EAF" w:rsidRPr="003167FF" w:rsidRDefault="00F11EAF" w:rsidP="00F11EA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CBF432" w14:textId="637EA61A" w:rsidR="00F11EAF" w:rsidRPr="003167FF" w:rsidRDefault="00F11EAF" w:rsidP="00F11EA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640273" w14:textId="6E225BBA" w:rsidR="00F11EAF" w:rsidRPr="003167FF" w:rsidRDefault="00F11EAF" w:rsidP="00F11EAF">
            <w:pPr>
              <w:pStyle w:val="TAC"/>
              <w:rPr>
                <w:sz w:val="16"/>
                <w:szCs w:val="16"/>
              </w:rPr>
            </w:pPr>
            <w:r w:rsidRPr="003167FF">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EB8E9" w14:textId="13D93F9F" w:rsidR="00F11EAF" w:rsidRPr="003167FF" w:rsidRDefault="00F11EAF" w:rsidP="00F11EA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8B941" w14:textId="1CB3439A" w:rsidR="00F11EAF" w:rsidRPr="003167FF" w:rsidRDefault="00F11EAF" w:rsidP="00F11EA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77E123" w14:textId="4514B2B5" w:rsidR="00F11EAF" w:rsidRPr="003167FF" w:rsidRDefault="00F11EAF" w:rsidP="00F11EAF">
            <w:pPr>
              <w:pStyle w:val="TAL"/>
              <w:rPr>
                <w:sz w:val="16"/>
                <w:szCs w:val="16"/>
              </w:rPr>
            </w:pPr>
            <w:r w:rsidRPr="003167FF">
              <w:rPr>
                <w:sz w:val="16"/>
                <w:szCs w:val="16"/>
              </w:rPr>
              <w:t>Add “supplementary location information source” parameter in related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04AC31" w14:textId="6A051160" w:rsidR="00F11EAF" w:rsidRPr="003167FF" w:rsidRDefault="00F11EAF" w:rsidP="00F11EAF">
            <w:pPr>
              <w:pStyle w:val="TAC"/>
              <w:rPr>
                <w:sz w:val="16"/>
                <w:szCs w:val="16"/>
              </w:rPr>
            </w:pPr>
            <w:r w:rsidRPr="003167FF">
              <w:rPr>
                <w:sz w:val="16"/>
                <w:szCs w:val="16"/>
              </w:rPr>
              <w:t>18.4.0</w:t>
            </w:r>
          </w:p>
        </w:tc>
      </w:tr>
      <w:tr w:rsidR="006D0515" w:rsidRPr="003167FF" w14:paraId="10B20AB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621B90" w14:textId="096CCD00" w:rsidR="006D0515" w:rsidRPr="003167FF" w:rsidRDefault="006D0515" w:rsidP="006D051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C846E3" w14:textId="2E013325" w:rsidR="006D0515" w:rsidRPr="003167FF" w:rsidRDefault="006D0515" w:rsidP="006D051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548207" w14:textId="277247D0" w:rsidR="006D0515" w:rsidRPr="003167FF" w:rsidRDefault="006D0515" w:rsidP="006D0515">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0D2148" w14:textId="53FADBAE" w:rsidR="006D0515" w:rsidRPr="003167FF" w:rsidRDefault="006D0515" w:rsidP="006D0515">
            <w:pPr>
              <w:pStyle w:val="TAC"/>
              <w:rPr>
                <w:sz w:val="16"/>
                <w:szCs w:val="16"/>
              </w:rPr>
            </w:pPr>
            <w:r w:rsidRPr="003167FF">
              <w:rPr>
                <w:sz w:val="16"/>
                <w:szCs w:val="16"/>
              </w:rPr>
              <w:t>0169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C29FB9" w14:textId="6CF2D455" w:rsidR="006D0515" w:rsidRPr="003167FF" w:rsidRDefault="006D0515" w:rsidP="006D0515">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64A82" w14:textId="0EC89AF5" w:rsidR="006D0515" w:rsidRPr="003167FF" w:rsidRDefault="006D0515" w:rsidP="006D0515">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52FF2" w14:textId="58182966" w:rsidR="006D0515" w:rsidRPr="003167FF" w:rsidRDefault="006D0515" w:rsidP="006D0515">
            <w:pPr>
              <w:pStyle w:val="TAL"/>
              <w:rPr>
                <w:sz w:val="16"/>
                <w:szCs w:val="16"/>
              </w:rPr>
            </w:pPr>
            <w:r w:rsidRPr="003167FF">
              <w:rPr>
                <w:sz w:val="16"/>
                <w:szCs w:val="16"/>
              </w:rPr>
              <w:t>Update the Procedure and information flow to add location QoS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DD4523" w14:textId="4244EE50" w:rsidR="006D0515" w:rsidRPr="003167FF" w:rsidRDefault="006D0515" w:rsidP="006D0515">
            <w:pPr>
              <w:pStyle w:val="TAC"/>
              <w:rPr>
                <w:sz w:val="16"/>
                <w:szCs w:val="16"/>
              </w:rPr>
            </w:pPr>
            <w:r w:rsidRPr="003167FF">
              <w:rPr>
                <w:sz w:val="16"/>
                <w:szCs w:val="16"/>
              </w:rPr>
              <w:t>18.4.0</w:t>
            </w:r>
          </w:p>
        </w:tc>
      </w:tr>
      <w:tr w:rsidR="00431A3F" w:rsidRPr="003167FF" w14:paraId="39C72D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0242F" w14:textId="0323072B" w:rsidR="00431A3F" w:rsidRPr="003167FF" w:rsidRDefault="00431A3F" w:rsidP="00431A3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B8D193" w14:textId="71D6BBEF" w:rsidR="00431A3F" w:rsidRPr="003167FF" w:rsidRDefault="00431A3F" w:rsidP="00431A3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94CDE93" w14:textId="0F5A4CB6" w:rsidR="00431A3F" w:rsidRPr="003167FF" w:rsidRDefault="00431A3F" w:rsidP="00431A3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39601" w14:textId="68DB5751" w:rsidR="00431A3F" w:rsidRPr="003167FF" w:rsidRDefault="00431A3F" w:rsidP="00431A3F">
            <w:pPr>
              <w:pStyle w:val="TAC"/>
              <w:rPr>
                <w:sz w:val="16"/>
                <w:szCs w:val="16"/>
              </w:rPr>
            </w:pPr>
            <w:r w:rsidRPr="003167FF">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9E6DB8" w14:textId="38D1F304" w:rsidR="00431A3F" w:rsidRPr="003167FF" w:rsidRDefault="00431A3F" w:rsidP="00431A3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E3FF04" w14:textId="440F849A" w:rsidR="00431A3F" w:rsidRPr="003167FF" w:rsidRDefault="00431A3F" w:rsidP="00431A3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BB07C1" w14:textId="2D62C4B7" w:rsidR="00431A3F" w:rsidRPr="003167FF" w:rsidRDefault="00431A3F" w:rsidP="00431A3F">
            <w:pPr>
              <w:pStyle w:val="TAL"/>
              <w:rPr>
                <w:sz w:val="16"/>
                <w:szCs w:val="16"/>
              </w:rPr>
            </w:pPr>
            <w:r w:rsidRPr="003167FF">
              <w:rPr>
                <w:sz w:val="16"/>
                <w:szCs w:val="16"/>
              </w:rPr>
              <w:t>Add the information flow for “Location reporting configuration cancel request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56602" w14:textId="122D40BF" w:rsidR="00431A3F" w:rsidRPr="003167FF" w:rsidRDefault="00431A3F" w:rsidP="00431A3F">
            <w:pPr>
              <w:pStyle w:val="TAC"/>
              <w:rPr>
                <w:sz w:val="16"/>
                <w:szCs w:val="16"/>
              </w:rPr>
            </w:pPr>
            <w:r w:rsidRPr="003167FF">
              <w:rPr>
                <w:sz w:val="16"/>
                <w:szCs w:val="16"/>
              </w:rPr>
              <w:t>18.4.0</w:t>
            </w:r>
          </w:p>
        </w:tc>
      </w:tr>
      <w:tr w:rsidR="003B5C48" w:rsidRPr="003167FF" w14:paraId="19A3927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3DD11F" w14:textId="59E7633B" w:rsidR="003B5C48" w:rsidRPr="003167FF" w:rsidRDefault="003B5C48" w:rsidP="003B5C48">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8C8845" w14:textId="1CD6A714" w:rsidR="003B5C48" w:rsidRPr="003167FF" w:rsidRDefault="003B5C48" w:rsidP="003B5C48">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54C27E" w14:textId="64C5B77D" w:rsidR="003B5C48" w:rsidRPr="003167FF" w:rsidRDefault="003B5C48" w:rsidP="003B5C48">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B62654" w14:textId="4344CD6C" w:rsidR="003B5C48" w:rsidRPr="003167FF" w:rsidRDefault="003B5C48" w:rsidP="003B5C48">
            <w:pPr>
              <w:pStyle w:val="TAC"/>
              <w:rPr>
                <w:sz w:val="16"/>
                <w:szCs w:val="16"/>
              </w:rPr>
            </w:pPr>
            <w:r w:rsidRPr="003167FF">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93418" w14:textId="25CBE287" w:rsidR="003B5C48" w:rsidRPr="003167FF" w:rsidRDefault="003B5C48" w:rsidP="003B5C48">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02C73" w14:textId="5203DEEB" w:rsidR="003B5C48" w:rsidRPr="003167FF" w:rsidRDefault="003B5C48" w:rsidP="003B5C4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36064E" w14:textId="649D2F8E" w:rsidR="003B5C48" w:rsidRPr="003167FF" w:rsidRDefault="003B5C48" w:rsidP="003B5C48">
            <w:pPr>
              <w:pStyle w:val="TAL"/>
              <w:rPr>
                <w:sz w:val="16"/>
                <w:szCs w:val="16"/>
              </w:rPr>
            </w:pPr>
            <w:r w:rsidRPr="003167FF">
              <w:rPr>
                <w:sz w:val="16"/>
                <w:szCs w:val="16"/>
              </w:rPr>
              <w:t>Add third party location management server in existing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C9F99" w14:textId="5A270EB4" w:rsidR="003B5C48" w:rsidRPr="003167FF" w:rsidRDefault="003B5C48" w:rsidP="003B5C48">
            <w:pPr>
              <w:pStyle w:val="TAC"/>
              <w:rPr>
                <w:sz w:val="16"/>
                <w:szCs w:val="16"/>
              </w:rPr>
            </w:pPr>
            <w:r w:rsidRPr="003167FF">
              <w:rPr>
                <w:sz w:val="16"/>
                <w:szCs w:val="16"/>
              </w:rPr>
              <w:t>18.4.0</w:t>
            </w:r>
          </w:p>
        </w:tc>
      </w:tr>
      <w:tr w:rsidR="00FE5F7A" w:rsidRPr="003167FF" w14:paraId="7C88AB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CCA553" w14:textId="63195733" w:rsidR="00FE5F7A" w:rsidRPr="003167FF" w:rsidRDefault="00FE5F7A" w:rsidP="00FE5F7A">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EF3E5D" w14:textId="5E332DD2" w:rsidR="00FE5F7A" w:rsidRPr="003167FF" w:rsidRDefault="00FE5F7A" w:rsidP="00FE5F7A">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84E20" w14:textId="29684E68" w:rsidR="00FE5F7A" w:rsidRPr="003167FF" w:rsidRDefault="00FE5F7A" w:rsidP="00FE5F7A">
            <w:pPr>
              <w:pStyle w:val="TAC"/>
              <w:rPr>
                <w:sz w:val="16"/>
                <w:szCs w:val="16"/>
              </w:rPr>
            </w:pPr>
            <w:r w:rsidRPr="003167FF">
              <w:rPr>
                <w:sz w:val="16"/>
                <w:szCs w:val="16"/>
              </w:rPr>
              <w:t>SP-2302</w:t>
            </w:r>
            <w:r w:rsidR="004308C5" w:rsidRPr="003167FF">
              <w:rPr>
                <w:sz w:val="16"/>
                <w:szCs w:val="16"/>
              </w:rPr>
              <w:t>9</w:t>
            </w:r>
            <w:r w:rsidRPr="003167FF">
              <w:rPr>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1A0162" w14:textId="2805254A" w:rsidR="00FE5F7A" w:rsidRPr="003167FF" w:rsidRDefault="00FE5F7A" w:rsidP="00FE5F7A">
            <w:pPr>
              <w:pStyle w:val="TAC"/>
              <w:rPr>
                <w:sz w:val="16"/>
                <w:szCs w:val="16"/>
              </w:rPr>
            </w:pPr>
            <w:r w:rsidRPr="003167FF">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B3EBB0" w14:textId="003D024A" w:rsidR="00FE5F7A" w:rsidRPr="003167FF" w:rsidRDefault="00FE5F7A" w:rsidP="00FE5F7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585AB" w14:textId="41B36D4E" w:rsidR="00FE5F7A" w:rsidRPr="003167FF" w:rsidRDefault="00FE5F7A" w:rsidP="00FE5F7A">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C5DCF2" w14:textId="508E380F" w:rsidR="00FE5F7A" w:rsidRPr="003167FF" w:rsidRDefault="00FE5F7A" w:rsidP="00FE5F7A">
            <w:pPr>
              <w:pStyle w:val="TAL"/>
              <w:rPr>
                <w:sz w:val="16"/>
                <w:szCs w:val="16"/>
              </w:rPr>
            </w:pPr>
            <w:r w:rsidRPr="003167FF">
              <w:rPr>
                <w:sz w:val="16"/>
                <w:szCs w:val="16"/>
              </w:rPr>
              <w:t>Adding missing SEAL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B9F213" w14:textId="41022CBD" w:rsidR="00FE5F7A" w:rsidRPr="003167FF" w:rsidRDefault="00FE5F7A" w:rsidP="00FE5F7A">
            <w:pPr>
              <w:pStyle w:val="TAC"/>
              <w:rPr>
                <w:sz w:val="16"/>
                <w:szCs w:val="16"/>
              </w:rPr>
            </w:pPr>
            <w:r w:rsidRPr="003167FF">
              <w:rPr>
                <w:sz w:val="16"/>
                <w:szCs w:val="16"/>
              </w:rPr>
              <w:t>18.4.0</w:t>
            </w:r>
          </w:p>
        </w:tc>
      </w:tr>
      <w:tr w:rsidR="004308C5" w:rsidRPr="003167FF" w14:paraId="5286193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5370F3" w14:textId="4E7CFBB6" w:rsidR="004308C5" w:rsidRPr="003167FF" w:rsidRDefault="004308C5" w:rsidP="004308C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20C7C2" w14:textId="2BD146A4" w:rsidR="004308C5" w:rsidRPr="003167FF" w:rsidRDefault="004308C5" w:rsidP="004308C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9C4122" w14:textId="3662C346" w:rsidR="004308C5" w:rsidRPr="003167FF" w:rsidRDefault="004308C5" w:rsidP="004308C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B7F4F" w14:textId="5F3F201B" w:rsidR="004308C5" w:rsidRPr="003167FF" w:rsidRDefault="004308C5" w:rsidP="004308C5">
            <w:pPr>
              <w:pStyle w:val="TAC"/>
              <w:rPr>
                <w:sz w:val="16"/>
                <w:szCs w:val="16"/>
              </w:rPr>
            </w:pPr>
            <w:r w:rsidRPr="003167FF">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CFB7E4" w14:textId="10FCCBB5" w:rsidR="004308C5" w:rsidRPr="003167FF" w:rsidRDefault="004308C5" w:rsidP="004308C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E7686" w14:textId="58CB67E1" w:rsidR="004308C5" w:rsidRPr="003167FF" w:rsidRDefault="004308C5" w:rsidP="004308C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5E492" w14:textId="645BE4DA" w:rsidR="004308C5" w:rsidRPr="003167FF" w:rsidRDefault="004308C5" w:rsidP="004308C5">
            <w:pPr>
              <w:pStyle w:val="TAL"/>
              <w:rPr>
                <w:sz w:val="16"/>
                <w:szCs w:val="16"/>
              </w:rPr>
            </w:pPr>
            <w:r w:rsidRPr="003167FF">
              <w:rPr>
                <w:sz w:val="16"/>
                <w:szCs w:val="16"/>
              </w:rPr>
              <w:t>Resolving ENs related to functions enabled over SEAL-E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3E927A" w14:textId="1F4CF735" w:rsidR="004308C5" w:rsidRPr="003167FF" w:rsidRDefault="004308C5" w:rsidP="004308C5">
            <w:pPr>
              <w:pStyle w:val="TAC"/>
              <w:rPr>
                <w:sz w:val="16"/>
                <w:szCs w:val="16"/>
              </w:rPr>
            </w:pPr>
            <w:r w:rsidRPr="003167FF">
              <w:rPr>
                <w:sz w:val="16"/>
                <w:szCs w:val="16"/>
              </w:rPr>
              <w:t>18.4.0</w:t>
            </w:r>
          </w:p>
        </w:tc>
      </w:tr>
      <w:tr w:rsidR="00A97DDB" w:rsidRPr="003167FF" w14:paraId="2E62C6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F1BCAB" w14:textId="01A621D9" w:rsidR="00A97DDB" w:rsidRPr="003167FF" w:rsidRDefault="00A97DDB" w:rsidP="00A97DDB">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DFB9F8" w14:textId="5D6D39A7" w:rsidR="00A97DDB" w:rsidRPr="003167FF" w:rsidRDefault="00A97DDB" w:rsidP="00A97DDB">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EE54BC" w14:textId="4249A1DF" w:rsidR="00A97DDB" w:rsidRPr="003167FF" w:rsidRDefault="00A97DDB" w:rsidP="00A97DDB">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356AAB" w14:textId="01769FE3" w:rsidR="00A97DDB" w:rsidRPr="003167FF" w:rsidRDefault="00A97DDB" w:rsidP="00A97DDB">
            <w:pPr>
              <w:pStyle w:val="TAC"/>
              <w:rPr>
                <w:sz w:val="16"/>
                <w:szCs w:val="16"/>
              </w:rPr>
            </w:pPr>
            <w:r w:rsidRPr="003167FF">
              <w:rPr>
                <w:sz w:val="16"/>
                <w:szCs w:val="16"/>
              </w:rPr>
              <w:t>0182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9E8B4" w14:textId="6013F61D" w:rsidR="00A97DDB" w:rsidRPr="003167FF" w:rsidRDefault="00A97DDB" w:rsidP="00A97DDB">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711F47" w14:textId="28CF80B5" w:rsidR="00A97DDB" w:rsidRPr="003167FF" w:rsidRDefault="00A97DDB" w:rsidP="00A97DDB">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9B120" w14:textId="2E30756D" w:rsidR="00A97DDB" w:rsidRPr="003167FF" w:rsidRDefault="00A97DDB" w:rsidP="00A97DDB">
            <w:pPr>
              <w:pStyle w:val="TAL"/>
              <w:rPr>
                <w:sz w:val="16"/>
                <w:szCs w:val="16"/>
              </w:rPr>
            </w:pPr>
            <w:r w:rsidRPr="003167FF">
              <w:rPr>
                <w:sz w:val="16"/>
                <w:szCs w:val="16"/>
              </w:rPr>
              <w:t>RAT change report via the LMS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CD34C" w14:textId="05ACAD74" w:rsidR="00A97DDB" w:rsidRPr="003167FF" w:rsidRDefault="00A97DDB" w:rsidP="00A97DDB">
            <w:pPr>
              <w:pStyle w:val="TAC"/>
              <w:rPr>
                <w:sz w:val="16"/>
                <w:szCs w:val="16"/>
              </w:rPr>
            </w:pPr>
            <w:r w:rsidRPr="003167FF">
              <w:rPr>
                <w:sz w:val="16"/>
                <w:szCs w:val="16"/>
              </w:rPr>
              <w:t>18.4.0</w:t>
            </w:r>
          </w:p>
        </w:tc>
      </w:tr>
      <w:tr w:rsidR="00BE6801" w:rsidRPr="003167FF" w14:paraId="1D00B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7411C2" w14:textId="3B1B7484" w:rsidR="00BE6801" w:rsidRPr="003167FF" w:rsidRDefault="00BE6801" w:rsidP="00BE680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DA07C8" w14:textId="2751B0AA" w:rsidR="00BE6801" w:rsidRPr="003167FF" w:rsidRDefault="00BE6801" w:rsidP="00BE680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69685B" w14:textId="03F332E4" w:rsidR="00BE6801" w:rsidRPr="003167FF" w:rsidRDefault="00BE6801" w:rsidP="00BE6801">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5700F" w14:textId="2D4C3C4D" w:rsidR="00BE6801" w:rsidRPr="003167FF" w:rsidRDefault="00BE6801" w:rsidP="00BE6801">
            <w:pPr>
              <w:pStyle w:val="TAC"/>
              <w:rPr>
                <w:sz w:val="16"/>
                <w:szCs w:val="16"/>
              </w:rPr>
            </w:pPr>
            <w:r w:rsidRPr="003167FF">
              <w:rPr>
                <w:sz w:val="16"/>
                <w:szCs w:val="16"/>
              </w:rPr>
              <w:t>0183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38B2CF" w14:textId="658D5762" w:rsidR="00BE6801" w:rsidRPr="003167FF" w:rsidRDefault="00BE6801" w:rsidP="00BE680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30945A" w14:textId="237EF7D3" w:rsidR="00BE6801" w:rsidRPr="003167FF" w:rsidRDefault="00BE6801" w:rsidP="00BE6801">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B822EC" w14:textId="229FADFF" w:rsidR="00BE6801" w:rsidRPr="003167FF" w:rsidRDefault="00BE6801" w:rsidP="00BE6801">
            <w:pPr>
              <w:pStyle w:val="TAL"/>
              <w:rPr>
                <w:sz w:val="16"/>
                <w:szCs w:val="16"/>
              </w:rPr>
            </w:pPr>
            <w:r w:rsidRPr="003167FF">
              <w:rPr>
                <w:sz w:val="16"/>
                <w:szCs w:val="16"/>
              </w:rPr>
              <w:t>Clarification on MBS service area in pre-conditions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0BD08" w14:textId="651F9D83" w:rsidR="00BE6801" w:rsidRPr="003167FF" w:rsidRDefault="00BE6801" w:rsidP="00BE6801">
            <w:pPr>
              <w:pStyle w:val="TAC"/>
              <w:rPr>
                <w:sz w:val="16"/>
                <w:szCs w:val="16"/>
              </w:rPr>
            </w:pPr>
            <w:r w:rsidRPr="003167FF">
              <w:rPr>
                <w:sz w:val="16"/>
                <w:szCs w:val="16"/>
              </w:rPr>
              <w:t>18.4.0</w:t>
            </w:r>
          </w:p>
        </w:tc>
      </w:tr>
      <w:tr w:rsidR="0088552F" w:rsidRPr="003167FF" w14:paraId="30EF916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59B0E6" w14:textId="3993EC12" w:rsidR="0088552F" w:rsidRPr="003167FF" w:rsidRDefault="0088552F" w:rsidP="0088552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E44E5C" w14:textId="7AD44E12" w:rsidR="0088552F" w:rsidRPr="003167FF" w:rsidRDefault="0088552F" w:rsidP="0088552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DAFD" w14:textId="3DC3F915" w:rsidR="0088552F" w:rsidRPr="003167FF" w:rsidRDefault="0088552F" w:rsidP="0088552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440543" w14:textId="238D8321" w:rsidR="0088552F" w:rsidRPr="003167FF" w:rsidRDefault="0088552F" w:rsidP="0088552F">
            <w:pPr>
              <w:pStyle w:val="TAC"/>
              <w:rPr>
                <w:sz w:val="16"/>
                <w:szCs w:val="16"/>
              </w:rPr>
            </w:pPr>
            <w:r w:rsidRPr="003167FF">
              <w:rPr>
                <w:sz w:val="16"/>
                <w:szCs w:val="16"/>
              </w:rPr>
              <w:t>0184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8A9DA7" w14:textId="437EFCA5" w:rsidR="0088552F" w:rsidRPr="003167FF" w:rsidRDefault="0088552F" w:rsidP="0088552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EDFFE" w14:textId="79AF30B6" w:rsidR="0088552F" w:rsidRPr="003167FF" w:rsidRDefault="0088552F" w:rsidP="0088552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73E253" w14:textId="20FA2D7C" w:rsidR="0088552F" w:rsidRPr="004D2268" w:rsidRDefault="0088552F" w:rsidP="0088552F">
            <w:pPr>
              <w:pStyle w:val="TAL"/>
              <w:rPr>
                <w:sz w:val="16"/>
                <w:szCs w:val="16"/>
                <w:lang w:val="fr-FR"/>
              </w:rPr>
            </w:pPr>
            <w:r w:rsidRPr="004D2268">
              <w:rPr>
                <w:sz w:val="16"/>
                <w:szCs w:val="16"/>
                <w:lang w:val="fr-FR"/>
              </w:rPr>
              <w:t>Clarification on UE session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BE55D4" w14:textId="232CA432" w:rsidR="0088552F" w:rsidRPr="003167FF" w:rsidRDefault="0088552F" w:rsidP="0088552F">
            <w:pPr>
              <w:pStyle w:val="TAC"/>
              <w:rPr>
                <w:sz w:val="16"/>
                <w:szCs w:val="16"/>
              </w:rPr>
            </w:pPr>
            <w:r w:rsidRPr="003167FF">
              <w:rPr>
                <w:sz w:val="16"/>
                <w:szCs w:val="16"/>
              </w:rPr>
              <w:t>18.4.0</w:t>
            </w:r>
          </w:p>
        </w:tc>
      </w:tr>
      <w:tr w:rsidR="00232B75" w:rsidRPr="003167FF" w14:paraId="3089FE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2109F5" w14:textId="1A135539" w:rsidR="00232B75" w:rsidRPr="003167FF" w:rsidRDefault="00232B75" w:rsidP="00232B7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7C19D" w14:textId="72B93330" w:rsidR="00232B75" w:rsidRPr="003167FF" w:rsidRDefault="00232B75" w:rsidP="00232B7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1B7410" w14:textId="45ED9D37" w:rsidR="00232B75" w:rsidRPr="003167FF" w:rsidRDefault="00232B75" w:rsidP="00232B7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03CFD" w14:textId="43993450" w:rsidR="00232B75" w:rsidRPr="003167FF" w:rsidRDefault="00232B75" w:rsidP="00232B75">
            <w:pPr>
              <w:pStyle w:val="TAC"/>
              <w:rPr>
                <w:sz w:val="16"/>
                <w:szCs w:val="16"/>
              </w:rPr>
            </w:pPr>
            <w:r w:rsidRPr="003167FF">
              <w:rPr>
                <w:sz w:val="16"/>
                <w:szCs w:val="16"/>
              </w:rPr>
              <w:t>0185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09213" w14:textId="0C7F1588" w:rsidR="00232B75" w:rsidRPr="003167FF" w:rsidRDefault="00232B75" w:rsidP="00232B7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A0A66A" w14:textId="0269B67C" w:rsidR="00232B75" w:rsidRPr="003167FF" w:rsidRDefault="00232B75" w:rsidP="00232B7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1CFD3C" w14:textId="42EEC1D6" w:rsidR="00232B75" w:rsidRPr="003167FF" w:rsidRDefault="00232B75" w:rsidP="00232B75">
            <w:pPr>
              <w:pStyle w:val="TAL"/>
              <w:rPr>
                <w:sz w:val="16"/>
                <w:szCs w:val="16"/>
              </w:rPr>
            </w:pPr>
            <w:r w:rsidRPr="003167FF">
              <w:rPr>
                <w:sz w:val="16"/>
                <w:szCs w:val="16"/>
              </w:rPr>
              <w:t>Clarification on the unicast deliver stop after multicast MBS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BC0A3" w14:textId="55ED8472" w:rsidR="00232B75" w:rsidRPr="003167FF" w:rsidRDefault="00232B75" w:rsidP="00232B75">
            <w:pPr>
              <w:pStyle w:val="TAC"/>
              <w:rPr>
                <w:sz w:val="16"/>
                <w:szCs w:val="16"/>
              </w:rPr>
            </w:pPr>
            <w:r w:rsidRPr="003167FF">
              <w:rPr>
                <w:sz w:val="16"/>
                <w:szCs w:val="16"/>
              </w:rPr>
              <w:t>18.4.0</w:t>
            </w:r>
          </w:p>
        </w:tc>
      </w:tr>
      <w:tr w:rsidR="0058651C" w:rsidRPr="003167FF" w14:paraId="55FB341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7E95F34" w14:textId="46498EDF" w:rsidR="0058651C" w:rsidRPr="003167FF" w:rsidRDefault="0058651C" w:rsidP="0058651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F608EF" w14:textId="0EFAE68B" w:rsidR="0058651C" w:rsidRPr="003167FF" w:rsidRDefault="0058651C" w:rsidP="0058651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FC197C1" w14:textId="4A6B1AB1" w:rsidR="0058651C" w:rsidRPr="003167FF" w:rsidRDefault="0058651C" w:rsidP="0058651C">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E7CCA3" w14:textId="6BF0352A" w:rsidR="0058651C" w:rsidRPr="003167FF" w:rsidRDefault="0058651C" w:rsidP="0058651C">
            <w:pPr>
              <w:pStyle w:val="TAC"/>
              <w:rPr>
                <w:sz w:val="16"/>
                <w:szCs w:val="16"/>
              </w:rPr>
            </w:pPr>
            <w:r w:rsidRPr="003167FF">
              <w:rPr>
                <w:sz w:val="16"/>
                <w:szCs w:val="16"/>
              </w:rPr>
              <w:t>0186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A25711" w14:textId="383CB17E" w:rsidR="0058651C" w:rsidRPr="003167FF" w:rsidRDefault="0058651C" w:rsidP="005865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2F673" w14:textId="1133EFC6" w:rsidR="0058651C" w:rsidRPr="003167FF" w:rsidRDefault="0058651C" w:rsidP="0058651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57A5D" w14:textId="216BBBE6" w:rsidR="0058651C" w:rsidRPr="003167FF" w:rsidRDefault="0058651C" w:rsidP="0058651C">
            <w:pPr>
              <w:pStyle w:val="TAL"/>
              <w:rPr>
                <w:sz w:val="16"/>
                <w:szCs w:val="16"/>
              </w:rPr>
            </w:pPr>
            <w:r w:rsidRPr="003167FF">
              <w:rPr>
                <w:sz w:val="16"/>
                <w:szCs w:val="16"/>
              </w:rPr>
              <w:t>Adding MBS listening status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93FA6E" w14:textId="600A9FA1" w:rsidR="0058651C" w:rsidRPr="003167FF" w:rsidRDefault="0058651C" w:rsidP="0058651C">
            <w:pPr>
              <w:pStyle w:val="TAC"/>
              <w:rPr>
                <w:sz w:val="16"/>
                <w:szCs w:val="16"/>
              </w:rPr>
            </w:pPr>
            <w:r w:rsidRPr="003167FF">
              <w:rPr>
                <w:sz w:val="16"/>
                <w:szCs w:val="16"/>
              </w:rPr>
              <w:t>18.4.0</w:t>
            </w:r>
          </w:p>
        </w:tc>
      </w:tr>
      <w:tr w:rsidR="008D297D" w:rsidRPr="003167FF" w14:paraId="632AE8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656F2" w14:textId="18EA0A77" w:rsidR="008D297D" w:rsidRPr="003167FF" w:rsidRDefault="008D297D" w:rsidP="008D297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24161" w14:textId="65A0495A" w:rsidR="008D297D" w:rsidRPr="003167FF" w:rsidRDefault="008D297D" w:rsidP="008D297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12FA4F" w14:textId="512ADE88" w:rsidR="008D297D" w:rsidRPr="003167FF" w:rsidRDefault="008D297D" w:rsidP="008D297D">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197AE6" w14:textId="72BC686E" w:rsidR="008D297D" w:rsidRPr="003167FF" w:rsidRDefault="008D297D" w:rsidP="008D297D">
            <w:pPr>
              <w:pStyle w:val="TAC"/>
              <w:rPr>
                <w:sz w:val="16"/>
                <w:szCs w:val="16"/>
              </w:rPr>
            </w:pPr>
            <w:r w:rsidRPr="003167FF">
              <w:rPr>
                <w:sz w:val="16"/>
                <w:szCs w:val="16"/>
              </w:rPr>
              <w:t>0189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C86FE" w14:textId="67C69C11" w:rsidR="008D297D" w:rsidRPr="003167FF" w:rsidRDefault="008D297D" w:rsidP="008D297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3BC61" w14:textId="240AFF5B" w:rsidR="008D297D" w:rsidRPr="003167FF" w:rsidRDefault="008D297D" w:rsidP="008D297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EA3B1" w14:textId="73283DB2" w:rsidR="008D297D" w:rsidRPr="003167FF" w:rsidRDefault="008D297D" w:rsidP="008D297D">
            <w:pPr>
              <w:pStyle w:val="TAL"/>
              <w:rPr>
                <w:sz w:val="16"/>
                <w:szCs w:val="16"/>
              </w:rPr>
            </w:pPr>
            <w:r w:rsidRPr="003167FF">
              <w:rPr>
                <w:sz w:val="16"/>
                <w:szCs w:val="16"/>
              </w:rPr>
              <w:t>Minor correction on get VAL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DA7799" w14:textId="39A0ACFC" w:rsidR="008D297D" w:rsidRPr="003167FF" w:rsidRDefault="008D297D" w:rsidP="008D297D">
            <w:pPr>
              <w:pStyle w:val="TAC"/>
              <w:rPr>
                <w:sz w:val="16"/>
                <w:szCs w:val="16"/>
              </w:rPr>
            </w:pPr>
            <w:r w:rsidRPr="003167FF">
              <w:rPr>
                <w:sz w:val="16"/>
                <w:szCs w:val="16"/>
              </w:rPr>
              <w:t>18.4.0</w:t>
            </w:r>
          </w:p>
        </w:tc>
      </w:tr>
      <w:tr w:rsidR="004B0B75" w:rsidRPr="003167FF" w14:paraId="09C0615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BECB56" w14:textId="1BC941DD" w:rsidR="004B0B75" w:rsidRPr="003167FF" w:rsidRDefault="004B0B75" w:rsidP="008D297D">
            <w:pPr>
              <w:pStyle w:val="TAC"/>
              <w:rPr>
                <w:sz w:val="16"/>
                <w:szCs w:val="16"/>
              </w:rPr>
            </w:pPr>
            <w:r w:rsidRPr="003167FF">
              <w:rPr>
                <w:sz w:val="16"/>
                <w:szCs w:val="16"/>
              </w:rPr>
              <w:t>2023-04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8B5651" w14:textId="77777777" w:rsidR="004B0B75" w:rsidRPr="003167FF" w:rsidRDefault="004B0B75" w:rsidP="008D297D">
            <w:pPr>
              <w:pStyle w:val="TAL"/>
              <w:rPr>
                <w:sz w:val="16"/>
                <w:szCs w:val="16"/>
              </w:rPr>
            </w:pP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7B447B" w14:textId="77777777" w:rsidR="004B0B75" w:rsidRPr="003167FF" w:rsidRDefault="004B0B75" w:rsidP="008D297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F0179"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E829D1"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90CE0" w14:textId="77777777" w:rsidR="004B0B75" w:rsidRPr="003167FF" w:rsidRDefault="004B0B75" w:rsidP="008D297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8F9E9A" w14:textId="4E36FC81" w:rsidR="004B0B75" w:rsidRPr="003167FF" w:rsidRDefault="004B0B75" w:rsidP="008D297D">
            <w:pPr>
              <w:pStyle w:val="TAL"/>
              <w:rPr>
                <w:sz w:val="16"/>
                <w:szCs w:val="16"/>
              </w:rPr>
            </w:pPr>
            <w:r w:rsidRPr="003167FF">
              <w:rPr>
                <w:sz w:val="16"/>
                <w:szCs w:val="16"/>
              </w:rPr>
              <w:t>Correction of the step 8 style in clause 9.3.14.2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460BE" w14:textId="4AC12146" w:rsidR="004B0B75" w:rsidRPr="003167FF" w:rsidRDefault="004B0B75" w:rsidP="008D297D">
            <w:pPr>
              <w:pStyle w:val="TAC"/>
              <w:rPr>
                <w:sz w:val="16"/>
                <w:szCs w:val="16"/>
              </w:rPr>
            </w:pPr>
            <w:r w:rsidRPr="003167FF">
              <w:rPr>
                <w:sz w:val="16"/>
                <w:szCs w:val="16"/>
              </w:rPr>
              <w:t>18.4.1</w:t>
            </w:r>
          </w:p>
        </w:tc>
      </w:tr>
      <w:tr w:rsidR="008623BA" w:rsidRPr="003167FF" w14:paraId="32740FA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8F758D" w14:textId="20DAA1B6" w:rsidR="008623BA" w:rsidRPr="003167FF" w:rsidRDefault="008623BA" w:rsidP="008623B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9D6DE6" w14:textId="6C35E0AF" w:rsidR="008623BA" w:rsidRPr="003167FF" w:rsidRDefault="008623BA" w:rsidP="008623BA">
            <w:pPr>
              <w:pStyle w:val="TAL"/>
              <w:rPr>
                <w:sz w:val="16"/>
                <w:szCs w:val="16"/>
              </w:rPr>
            </w:pPr>
            <w:r w:rsidRPr="003167FF">
              <w:rPr>
                <w:sz w:val="16"/>
                <w:szCs w:val="16"/>
              </w:rPr>
              <w:t>SA#</w:t>
            </w:r>
            <w:r w:rsidR="00B446D0" w:rsidRPr="003167FF">
              <w:rPr>
                <w:sz w:val="16"/>
                <w:szCs w:val="16"/>
              </w:rPr>
              <w:t>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8E12EE" w14:textId="2557E281" w:rsidR="008623BA" w:rsidRPr="003167FF" w:rsidRDefault="008623BA" w:rsidP="008623BA">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791066" w14:textId="644B18E0" w:rsidR="008623BA" w:rsidRPr="003167FF" w:rsidRDefault="008623BA" w:rsidP="008623BA">
            <w:pPr>
              <w:pStyle w:val="TAC"/>
              <w:rPr>
                <w:sz w:val="16"/>
                <w:szCs w:val="16"/>
              </w:rPr>
            </w:pPr>
            <w:r w:rsidRPr="003167FF">
              <w:rPr>
                <w:sz w:val="16"/>
                <w:szCs w:val="16"/>
              </w:rPr>
              <w:t>0143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6EE06" w14:textId="542068D2" w:rsidR="008623BA" w:rsidRPr="003167FF" w:rsidRDefault="008623BA" w:rsidP="008623BA">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963545" w14:textId="38403295" w:rsidR="008623BA" w:rsidRPr="003167FF" w:rsidRDefault="008623BA" w:rsidP="008623B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670C9" w14:textId="6C23B19D" w:rsidR="008623BA" w:rsidRPr="003167FF" w:rsidRDefault="008623BA" w:rsidP="008623BA">
            <w:pPr>
              <w:pStyle w:val="TAL"/>
              <w:rPr>
                <w:sz w:val="16"/>
                <w:szCs w:val="16"/>
              </w:rPr>
            </w:pPr>
            <w:r w:rsidRPr="003167FF">
              <w:rPr>
                <w:sz w:val="16"/>
                <w:szCs w:val="16"/>
              </w:rPr>
              <w:t>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A184E5" w14:textId="31F3B102" w:rsidR="008623BA" w:rsidRPr="003167FF" w:rsidRDefault="008623BA" w:rsidP="008623BA">
            <w:pPr>
              <w:pStyle w:val="TAC"/>
              <w:rPr>
                <w:sz w:val="16"/>
                <w:szCs w:val="16"/>
              </w:rPr>
            </w:pPr>
            <w:r w:rsidRPr="003167FF">
              <w:rPr>
                <w:sz w:val="16"/>
                <w:szCs w:val="16"/>
              </w:rPr>
              <w:t>18.</w:t>
            </w:r>
            <w:r w:rsidR="001B3129">
              <w:rPr>
                <w:sz w:val="16"/>
                <w:szCs w:val="16"/>
              </w:rPr>
              <w:t>5</w:t>
            </w:r>
            <w:r w:rsidRPr="003167FF">
              <w:rPr>
                <w:sz w:val="16"/>
                <w:szCs w:val="16"/>
              </w:rPr>
              <w:t>.0</w:t>
            </w:r>
          </w:p>
        </w:tc>
      </w:tr>
      <w:tr w:rsidR="00B446D0" w:rsidRPr="003167FF" w14:paraId="08FE6E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276E6E" w14:textId="0549B5C8" w:rsidR="00B446D0" w:rsidRPr="003167FF" w:rsidRDefault="00B446D0" w:rsidP="00B446D0">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C44F8C" w14:textId="2DF8DCEB" w:rsidR="00B446D0" w:rsidRPr="003167FF" w:rsidRDefault="00B446D0" w:rsidP="00B446D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2C82AE" w14:textId="0C5E0A37" w:rsidR="00B446D0" w:rsidRPr="003167FF" w:rsidRDefault="00B446D0" w:rsidP="00B446D0">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9E185D" w14:textId="2372F3BD" w:rsidR="00B446D0" w:rsidRPr="003167FF" w:rsidRDefault="00B446D0" w:rsidP="00B446D0">
            <w:pPr>
              <w:pStyle w:val="TAC"/>
              <w:rPr>
                <w:sz w:val="16"/>
                <w:szCs w:val="16"/>
              </w:rPr>
            </w:pPr>
            <w:r w:rsidRPr="003167FF">
              <w:rPr>
                <w:sz w:val="16"/>
                <w:szCs w:val="16"/>
              </w:rPr>
              <w:t>0160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988BE" w14:textId="2786B7DE" w:rsidR="00B446D0" w:rsidRPr="003167FF" w:rsidRDefault="00B446D0" w:rsidP="00B446D0">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FBC82" w14:textId="76487CDD" w:rsidR="00B446D0" w:rsidRPr="003167FF" w:rsidRDefault="00B446D0" w:rsidP="00B446D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0FBF1C" w14:textId="15264E22" w:rsidR="00B446D0" w:rsidRPr="003167FF" w:rsidRDefault="00B446D0" w:rsidP="00B446D0">
            <w:pPr>
              <w:pStyle w:val="TAL"/>
              <w:rPr>
                <w:sz w:val="16"/>
                <w:szCs w:val="16"/>
              </w:rPr>
            </w:pPr>
            <w:r w:rsidRPr="003167FF">
              <w:rPr>
                <w:sz w:val="16"/>
                <w:szCs w:val="16"/>
              </w:rPr>
              <w:t>VAL server provisioning for Key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2386FD" w14:textId="09A523DC" w:rsidR="00B446D0" w:rsidRPr="003167FF" w:rsidRDefault="00B446D0" w:rsidP="00B446D0">
            <w:pPr>
              <w:pStyle w:val="TAC"/>
              <w:rPr>
                <w:sz w:val="16"/>
                <w:szCs w:val="16"/>
              </w:rPr>
            </w:pPr>
            <w:r w:rsidRPr="003167FF">
              <w:rPr>
                <w:sz w:val="16"/>
                <w:szCs w:val="16"/>
              </w:rPr>
              <w:t>18.</w:t>
            </w:r>
            <w:r w:rsidR="001B3129">
              <w:rPr>
                <w:sz w:val="16"/>
                <w:szCs w:val="16"/>
              </w:rPr>
              <w:t>5</w:t>
            </w:r>
            <w:r w:rsidRPr="003167FF">
              <w:rPr>
                <w:sz w:val="16"/>
                <w:szCs w:val="16"/>
              </w:rPr>
              <w:t>.0</w:t>
            </w:r>
          </w:p>
        </w:tc>
      </w:tr>
      <w:tr w:rsidR="00F63E82" w:rsidRPr="003167FF" w14:paraId="50C90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C8F60D" w14:textId="42BA6574" w:rsidR="00F63E82" w:rsidRPr="003167FF" w:rsidRDefault="00F63E82" w:rsidP="00F63E82">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43D73" w14:textId="10AAF97B" w:rsidR="00F63E82" w:rsidRPr="003167FF" w:rsidRDefault="00F63E82" w:rsidP="00F63E8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060765" w14:textId="36951921" w:rsidR="00F63E82" w:rsidRPr="003167FF" w:rsidRDefault="00F63E82" w:rsidP="00F63E82">
            <w:pPr>
              <w:pStyle w:val="TAC"/>
              <w:rPr>
                <w:sz w:val="16"/>
                <w:szCs w:val="16"/>
              </w:rPr>
            </w:pPr>
            <w:r w:rsidRPr="003167FF">
              <w:rPr>
                <w:sz w:val="16"/>
                <w:szCs w:val="16"/>
              </w:rPr>
              <w:t>SP-230</w:t>
            </w:r>
            <w:r w:rsidR="007B668C" w:rsidRPr="003167FF">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68462" w14:textId="0F3D1705" w:rsidR="00F63E82" w:rsidRPr="003167FF" w:rsidRDefault="00F63E82" w:rsidP="00F63E82">
            <w:pPr>
              <w:pStyle w:val="TAC"/>
              <w:rPr>
                <w:sz w:val="16"/>
                <w:szCs w:val="16"/>
              </w:rPr>
            </w:pPr>
            <w:r w:rsidRPr="003167FF">
              <w:rPr>
                <w:sz w:val="16"/>
                <w:szCs w:val="16"/>
              </w:rPr>
              <w:t>0190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18EFA" w14:textId="2E9A5DFF" w:rsidR="00F63E82" w:rsidRPr="003167FF" w:rsidRDefault="00F63E82" w:rsidP="00F63E8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76CB76" w14:textId="1A8FDCA8" w:rsidR="00F63E82" w:rsidRPr="003167FF" w:rsidRDefault="007B668C" w:rsidP="00F63E82">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84203" w14:textId="3D111627" w:rsidR="00F63E82" w:rsidRPr="003167FF" w:rsidRDefault="003D76EA" w:rsidP="00F63E82">
            <w:pPr>
              <w:pStyle w:val="TAL"/>
              <w:rPr>
                <w:sz w:val="16"/>
                <w:szCs w:val="16"/>
              </w:rPr>
            </w:pPr>
            <w:r w:rsidRPr="003167FF">
              <w:rPr>
                <w:sz w:val="16"/>
                <w:szCs w:val="16"/>
              </w:rPr>
              <w:t>Update Location service registration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B94642" w14:textId="0253BF9A" w:rsidR="00F63E82" w:rsidRPr="003167FF" w:rsidRDefault="00F63E82" w:rsidP="00F63E82">
            <w:pPr>
              <w:pStyle w:val="TAC"/>
              <w:rPr>
                <w:sz w:val="16"/>
                <w:szCs w:val="16"/>
              </w:rPr>
            </w:pPr>
            <w:r w:rsidRPr="003167FF">
              <w:rPr>
                <w:sz w:val="16"/>
                <w:szCs w:val="16"/>
              </w:rPr>
              <w:t>18.</w:t>
            </w:r>
            <w:r w:rsidR="001B3129">
              <w:rPr>
                <w:sz w:val="16"/>
                <w:szCs w:val="16"/>
              </w:rPr>
              <w:t>5</w:t>
            </w:r>
            <w:r w:rsidRPr="003167FF">
              <w:rPr>
                <w:sz w:val="16"/>
                <w:szCs w:val="16"/>
              </w:rPr>
              <w:t>.0</w:t>
            </w:r>
          </w:p>
        </w:tc>
      </w:tr>
      <w:tr w:rsidR="003D76EA" w:rsidRPr="003167FF" w14:paraId="4743606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66968" w14:textId="50974738" w:rsidR="003D76EA" w:rsidRPr="003167FF" w:rsidRDefault="003D76EA" w:rsidP="003D76E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26A687" w14:textId="2AE16874" w:rsidR="003D76EA" w:rsidRPr="003167FF" w:rsidRDefault="003D76EA" w:rsidP="003D76E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CF6AAC" w14:textId="2470E6FC" w:rsidR="003D76EA" w:rsidRPr="003167FF" w:rsidRDefault="003D76EA" w:rsidP="003D76EA">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3C3C53" w14:textId="46AE9B7F" w:rsidR="003D76EA" w:rsidRPr="003167FF" w:rsidRDefault="003D76EA" w:rsidP="003D76EA">
            <w:pPr>
              <w:pStyle w:val="TAC"/>
              <w:rPr>
                <w:sz w:val="16"/>
                <w:szCs w:val="16"/>
              </w:rPr>
            </w:pPr>
            <w:r w:rsidRPr="003167FF">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30EF2" w14:textId="0D53E844" w:rsidR="003D76EA" w:rsidRPr="003167FF" w:rsidRDefault="003D76EA" w:rsidP="003D76EA">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C14F1A" w14:textId="67022908" w:rsidR="003D76EA" w:rsidRPr="003167FF" w:rsidRDefault="003D76EA" w:rsidP="003D76EA">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047596" w14:textId="53E98768" w:rsidR="003D76EA" w:rsidRPr="004D2268" w:rsidRDefault="003D76EA" w:rsidP="003D76EA">
            <w:pPr>
              <w:pStyle w:val="TAL"/>
              <w:rPr>
                <w:sz w:val="16"/>
                <w:szCs w:val="16"/>
                <w:lang w:val="fr-FR"/>
              </w:rPr>
            </w:pPr>
            <w:r w:rsidRPr="004D2268">
              <w:rPr>
                <w:sz w:val="16"/>
                <w:szCs w:val="16"/>
                <w:lang w:val="fr-FR"/>
              </w:rPr>
              <w:t>Update Location information request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1FA680" w14:textId="4E4F9911" w:rsidR="003D76EA" w:rsidRPr="003167FF" w:rsidRDefault="003D76EA" w:rsidP="003D76EA">
            <w:pPr>
              <w:pStyle w:val="TAC"/>
              <w:rPr>
                <w:sz w:val="16"/>
                <w:szCs w:val="16"/>
              </w:rPr>
            </w:pPr>
            <w:r w:rsidRPr="003167FF">
              <w:rPr>
                <w:sz w:val="16"/>
                <w:szCs w:val="16"/>
              </w:rPr>
              <w:t>18.</w:t>
            </w:r>
            <w:r w:rsidR="001B3129">
              <w:rPr>
                <w:sz w:val="16"/>
                <w:szCs w:val="16"/>
              </w:rPr>
              <w:t>5</w:t>
            </w:r>
            <w:r w:rsidRPr="003167FF">
              <w:rPr>
                <w:sz w:val="16"/>
                <w:szCs w:val="16"/>
              </w:rPr>
              <w:t>.0</w:t>
            </w:r>
          </w:p>
        </w:tc>
      </w:tr>
      <w:tr w:rsidR="00B3614D" w:rsidRPr="003167FF" w14:paraId="72FCDD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F900C2A" w14:textId="00F2E54C" w:rsidR="00B3614D" w:rsidRPr="003167FF" w:rsidRDefault="00B3614D" w:rsidP="00B3614D">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2F6AD8" w14:textId="21B33D37" w:rsidR="00B3614D" w:rsidRPr="003167FF" w:rsidRDefault="00B3614D" w:rsidP="00B3614D">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2B42A" w14:textId="7440192E" w:rsidR="00B3614D" w:rsidRPr="003167FF" w:rsidRDefault="00B3614D" w:rsidP="00B3614D">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6684FA" w14:textId="795E9F33" w:rsidR="00B3614D" w:rsidRPr="003167FF" w:rsidRDefault="00B3614D" w:rsidP="00B3614D">
            <w:pPr>
              <w:pStyle w:val="TAC"/>
              <w:rPr>
                <w:sz w:val="16"/>
                <w:szCs w:val="16"/>
              </w:rPr>
            </w:pPr>
            <w:r w:rsidRPr="003167FF">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83CDD" w14:textId="45DC743F" w:rsidR="00B3614D" w:rsidRPr="003167FF" w:rsidRDefault="00B3614D" w:rsidP="00B3614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3E685" w14:textId="3D7971A2" w:rsidR="00B3614D" w:rsidRPr="003167FF" w:rsidRDefault="00B3614D" w:rsidP="00B3614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F35EF" w14:textId="0078311A" w:rsidR="00B3614D" w:rsidRPr="00626E7C" w:rsidRDefault="00840668" w:rsidP="00B3614D">
            <w:pPr>
              <w:pStyle w:val="TAL"/>
              <w:rPr>
                <w:sz w:val="16"/>
                <w:szCs w:val="16"/>
              </w:rPr>
            </w:pPr>
            <w:r w:rsidRPr="00840668">
              <w:rPr>
                <w:sz w:val="16"/>
                <w:szCs w:val="16"/>
              </w:rPr>
              <w:t>A</w:t>
            </w:r>
            <w:r w:rsidR="00B3614D" w:rsidRPr="00626E7C">
              <w:rPr>
                <w:sz w:val="16"/>
                <w:szCs w:val="16"/>
              </w:rPr>
              <w:t>dd “location information unsubscribe” and “Monitor location unsubscribe” information flow, procedure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505D1" w14:textId="26B942E1" w:rsidR="00B3614D" w:rsidRPr="003167FF" w:rsidRDefault="00B3614D" w:rsidP="00B3614D">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1D4314D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9392E5" w14:textId="4E94E851"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71AE2" w14:textId="084662C4"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4F12B6" w14:textId="0F47A2B7"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8DBC51" w14:textId="44FD44A9" w:rsidR="00840668" w:rsidRPr="003167FF" w:rsidRDefault="00840668" w:rsidP="00840668">
            <w:pPr>
              <w:pStyle w:val="TAC"/>
              <w:rPr>
                <w:sz w:val="16"/>
                <w:szCs w:val="16"/>
              </w:rPr>
            </w:pPr>
            <w:r w:rsidRPr="003167FF">
              <w:rPr>
                <w:sz w:val="16"/>
                <w:szCs w:val="16"/>
              </w:rPr>
              <w:t>019</w:t>
            </w: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7E2DFD" w14:textId="667277BB" w:rsidR="00840668" w:rsidRPr="003167FF"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B73673" w14:textId="663FE007"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B0B736" w14:textId="694EF83C" w:rsidR="00840668" w:rsidRPr="00840668" w:rsidRDefault="00840668" w:rsidP="00840668">
            <w:pPr>
              <w:pStyle w:val="TAL"/>
              <w:rPr>
                <w:sz w:val="16"/>
                <w:szCs w:val="16"/>
              </w:rPr>
            </w:pPr>
            <w:r w:rsidRPr="00840668">
              <w:rPr>
                <w:sz w:val="16"/>
                <w:szCs w:val="16"/>
              </w:rPr>
              <w:t>Add “Location service update”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17FDE" w14:textId="39EC5EEB"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40C5E4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9DCE39" w14:textId="1D4F19FD"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FD5D89" w14:textId="0D7353E2"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4223" w14:textId="1C65B283"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80BCF" w14:textId="0A6459BC" w:rsidR="00840668" w:rsidRPr="003167FF" w:rsidRDefault="00840668" w:rsidP="00840668">
            <w:pPr>
              <w:pStyle w:val="TAC"/>
              <w:rPr>
                <w:sz w:val="16"/>
                <w:szCs w:val="16"/>
              </w:rPr>
            </w:pPr>
            <w:r w:rsidRPr="003167FF">
              <w:rPr>
                <w:sz w:val="16"/>
                <w:szCs w:val="16"/>
              </w:rPr>
              <w:t>019</w:t>
            </w: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9EEE6" w14:textId="711C3BEE" w:rsidR="00840668"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CEBA35" w14:textId="63341611"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CA5620" w14:textId="1689E845" w:rsidR="00840668" w:rsidRPr="00840668" w:rsidRDefault="00840668" w:rsidP="00840668">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56DF6C" w14:textId="6976DEBC"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9E05A3" w:rsidRPr="003167FF" w14:paraId="4FC4CB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1128A8" w14:textId="3C17D045" w:rsidR="009E05A3" w:rsidRPr="003167FF" w:rsidRDefault="009E05A3" w:rsidP="009E05A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518F8C" w14:textId="36DD0E9C" w:rsidR="009E05A3" w:rsidRPr="003167FF" w:rsidRDefault="009E05A3" w:rsidP="009E05A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DFCB185" w14:textId="59864904" w:rsidR="009E05A3" w:rsidRPr="003167FF" w:rsidRDefault="009E05A3" w:rsidP="009E05A3">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315FB" w14:textId="14D3A42C" w:rsidR="009E05A3" w:rsidRPr="003167FF" w:rsidRDefault="009E05A3" w:rsidP="009E05A3">
            <w:pPr>
              <w:pStyle w:val="TAC"/>
              <w:rPr>
                <w:sz w:val="16"/>
                <w:szCs w:val="16"/>
              </w:rPr>
            </w:pPr>
            <w:r w:rsidRPr="003167FF">
              <w:rPr>
                <w:sz w:val="16"/>
                <w:szCs w:val="16"/>
              </w:rPr>
              <w:t>019</w:t>
            </w: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DF0FC8" w14:textId="56F61DA9" w:rsidR="009E05A3" w:rsidRDefault="009E05A3" w:rsidP="009E05A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6D3E14" w14:textId="3ADCD1E2" w:rsidR="009E05A3" w:rsidRPr="003167FF" w:rsidRDefault="009E05A3" w:rsidP="009E05A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3579C" w14:textId="446C9DBF" w:rsidR="009E05A3" w:rsidRPr="00840668" w:rsidRDefault="009E05A3" w:rsidP="009E05A3">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4ED69" w14:textId="301B5E23" w:rsidR="009E05A3" w:rsidRPr="003167FF" w:rsidRDefault="009E05A3" w:rsidP="009E05A3">
            <w:pPr>
              <w:pStyle w:val="TAC"/>
              <w:rPr>
                <w:sz w:val="16"/>
                <w:szCs w:val="16"/>
              </w:rPr>
            </w:pPr>
            <w:r w:rsidRPr="003167FF">
              <w:rPr>
                <w:sz w:val="16"/>
                <w:szCs w:val="16"/>
              </w:rPr>
              <w:t>18.</w:t>
            </w:r>
            <w:r w:rsidR="001B3129">
              <w:rPr>
                <w:sz w:val="16"/>
                <w:szCs w:val="16"/>
              </w:rPr>
              <w:t>5</w:t>
            </w:r>
            <w:r w:rsidRPr="003167FF">
              <w:rPr>
                <w:sz w:val="16"/>
                <w:szCs w:val="16"/>
              </w:rPr>
              <w:t>.0</w:t>
            </w:r>
          </w:p>
        </w:tc>
      </w:tr>
      <w:tr w:rsidR="00BD45AE" w:rsidRPr="003167FF" w14:paraId="1E5D72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32D9CB" w14:textId="758EC094" w:rsidR="00BD45AE" w:rsidRPr="003167FF" w:rsidRDefault="00BD45AE" w:rsidP="00BD45AE">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D9E4B6" w14:textId="2D9A6BEA" w:rsidR="00BD45AE" w:rsidRPr="003167FF" w:rsidRDefault="00BD45AE" w:rsidP="00BD45AE">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27FB27" w14:textId="43CEEF31" w:rsidR="00BD45AE" w:rsidRPr="003167FF" w:rsidRDefault="00BD45AE" w:rsidP="00BD45AE">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ADA43" w14:textId="66BE00A5" w:rsidR="00BD45AE" w:rsidRPr="003167FF" w:rsidRDefault="00BD45AE" w:rsidP="00BD45AE">
            <w:pPr>
              <w:pStyle w:val="TAC"/>
              <w:rPr>
                <w:sz w:val="16"/>
                <w:szCs w:val="16"/>
              </w:rPr>
            </w:pPr>
            <w:r w:rsidRPr="003167FF">
              <w:rPr>
                <w:sz w:val="16"/>
                <w:szCs w:val="16"/>
              </w:rPr>
              <w:t>019</w:t>
            </w: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F4270B" w14:textId="3721057D" w:rsidR="00BD45AE" w:rsidRDefault="00BD45AE" w:rsidP="00BD45A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8A7749" w14:textId="08DC6A39" w:rsidR="00BD45AE" w:rsidRPr="003167FF" w:rsidRDefault="00BD45AE" w:rsidP="00BD45AE">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0EFE65" w14:textId="170F7FFE" w:rsidR="00BD45AE" w:rsidRPr="00840668" w:rsidRDefault="00BD45AE" w:rsidP="00BD45AE">
            <w:pPr>
              <w:pStyle w:val="TAL"/>
              <w:rPr>
                <w:sz w:val="16"/>
                <w:szCs w:val="16"/>
              </w:rPr>
            </w:pPr>
            <w:r w:rsidRPr="00BD45AE">
              <w:rPr>
                <w:sz w:val="16"/>
                <w:szCs w:val="16"/>
              </w:rPr>
              <w:t>Notification channel expiry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42239F" w14:textId="05E3FBB8" w:rsidR="00BD45AE" w:rsidRPr="003167FF" w:rsidRDefault="00BD45AE" w:rsidP="00BD45AE">
            <w:pPr>
              <w:pStyle w:val="TAC"/>
              <w:rPr>
                <w:sz w:val="16"/>
                <w:szCs w:val="16"/>
              </w:rPr>
            </w:pPr>
            <w:r w:rsidRPr="003167FF">
              <w:rPr>
                <w:sz w:val="16"/>
                <w:szCs w:val="16"/>
              </w:rPr>
              <w:t>18.</w:t>
            </w:r>
            <w:r w:rsidR="001B3129">
              <w:rPr>
                <w:sz w:val="16"/>
                <w:szCs w:val="16"/>
              </w:rPr>
              <w:t>5</w:t>
            </w:r>
            <w:r w:rsidRPr="003167FF">
              <w:rPr>
                <w:sz w:val="16"/>
                <w:szCs w:val="16"/>
              </w:rPr>
              <w:t>.0</w:t>
            </w:r>
          </w:p>
        </w:tc>
      </w:tr>
      <w:tr w:rsidR="000A7923" w:rsidRPr="003167FF" w14:paraId="5BACAEB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063D3" w14:textId="5C618497" w:rsidR="000A7923" w:rsidRPr="003167FF" w:rsidRDefault="000A7923" w:rsidP="000A792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E27B54" w14:textId="06F0D005" w:rsidR="000A7923" w:rsidRPr="003167FF" w:rsidRDefault="000A7923" w:rsidP="000A792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6A23216" w14:textId="5F6914D3" w:rsidR="000A7923" w:rsidRPr="003167FF" w:rsidRDefault="000A7923" w:rsidP="000A7923">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85767" w14:textId="296EED81" w:rsidR="000A7923" w:rsidRPr="003167FF" w:rsidRDefault="000A7923" w:rsidP="000A7923">
            <w:pPr>
              <w:pStyle w:val="TAC"/>
              <w:rPr>
                <w:sz w:val="16"/>
                <w:szCs w:val="16"/>
              </w:rPr>
            </w:pPr>
            <w:r w:rsidRPr="003167FF">
              <w:rPr>
                <w:sz w:val="16"/>
                <w:szCs w:val="16"/>
              </w:rPr>
              <w:t>0</w:t>
            </w:r>
            <w:r>
              <w:rPr>
                <w:sz w:val="16"/>
                <w:szCs w:val="16"/>
              </w:rPr>
              <w:t>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DC2FD" w14:textId="7F084C2C" w:rsidR="000A7923" w:rsidRDefault="000A7923" w:rsidP="000A792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E4313" w14:textId="3CD91602" w:rsidR="000A7923" w:rsidRPr="003167FF" w:rsidRDefault="000A7923" w:rsidP="000A7923">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3FD73E" w14:textId="1AAAC032" w:rsidR="000A7923" w:rsidRPr="00BD45AE" w:rsidRDefault="000A7923" w:rsidP="000A7923">
            <w:pPr>
              <w:pStyle w:val="TAL"/>
              <w:rPr>
                <w:sz w:val="16"/>
                <w:szCs w:val="16"/>
              </w:rPr>
            </w:pPr>
            <w:r w:rsidRPr="000A7923">
              <w:rPr>
                <w:sz w:val="16"/>
                <w:szCs w:val="16"/>
              </w:rPr>
              <w:t>Create_Group service operation in the SS_GroupManagement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126DC" w14:textId="11B41367" w:rsidR="000A7923" w:rsidRPr="003167FF" w:rsidRDefault="000A7923" w:rsidP="000A7923">
            <w:pPr>
              <w:pStyle w:val="TAC"/>
              <w:rPr>
                <w:sz w:val="16"/>
                <w:szCs w:val="16"/>
              </w:rPr>
            </w:pPr>
            <w:r w:rsidRPr="003167FF">
              <w:rPr>
                <w:sz w:val="16"/>
                <w:szCs w:val="16"/>
              </w:rPr>
              <w:t>18.</w:t>
            </w:r>
            <w:r w:rsidR="001B3129">
              <w:rPr>
                <w:sz w:val="16"/>
                <w:szCs w:val="16"/>
              </w:rPr>
              <w:t>5</w:t>
            </w:r>
            <w:r w:rsidRPr="003167FF">
              <w:rPr>
                <w:sz w:val="16"/>
                <w:szCs w:val="16"/>
              </w:rPr>
              <w:t>.0</w:t>
            </w:r>
          </w:p>
        </w:tc>
      </w:tr>
      <w:tr w:rsidR="001B3129" w:rsidRPr="003167FF" w14:paraId="17E4ADE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6C16A4" w14:textId="59118A53" w:rsidR="001B3129" w:rsidRPr="003167FF" w:rsidRDefault="001B3129" w:rsidP="001B312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AD62F3" w14:textId="1B36318D" w:rsidR="001B3129" w:rsidRPr="003167FF" w:rsidRDefault="001B3129" w:rsidP="001B312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B9E828" w14:textId="0917B808" w:rsidR="001B3129" w:rsidRPr="003167FF" w:rsidRDefault="001B3129" w:rsidP="001B312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0C253E" w14:textId="3EE2E60A" w:rsidR="001B3129" w:rsidRPr="003167FF" w:rsidRDefault="001B3129" w:rsidP="001B3129">
            <w:pPr>
              <w:pStyle w:val="TAC"/>
              <w:rPr>
                <w:sz w:val="16"/>
                <w:szCs w:val="16"/>
              </w:rPr>
            </w:pPr>
            <w:r w:rsidRPr="003167FF">
              <w:rPr>
                <w:sz w:val="16"/>
                <w:szCs w:val="16"/>
              </w:rPr>
              <w:t>0</w:t>
            </w:r>
            <w:r>
              <w:rPr>
                <w:sz w:val="16"/>
                <w:szCs w:val="16"/>
              </w:rPr>
              <w:t>205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FD85C7" w14:textId="0EFFDCC2" w:rsidR="001B3129" w:rsidRDefault="001B3129" w:rsidP="001B3129">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1FD5B" w14:textId="32F101DC" w:rsidR="001B3129" w:rsidRDefault="001B3129" w:rsidP="001B3129">
            <w:pPr>
              <w:pStyle w:val="TAC"/>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6172A2" w14:textId="282196A5" w:rsidR="001B3129" w:rsidRPr="000A7923" w:rsidRDefault="001B3129" w:rsidP="001B3129">
            <w:pPr>
              <w:pStyle w:val="TAL"/>
              <w:rPr>
                <w:sz w:val="16"/>
                <w:szCs w:val="16"/>
              </w:rPr>
            </w:pPr>
            <w:r w:rsidRPr="001B3129">
              <w:rPr>
                <w:sz w:val="16"/>
                <w:szCs w:val="16"/>
              </w:rPr>
              <w:t>QoS management for network-assisted UE-to-UE communications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77A43D" w14:textId="560C3054" w:rsidR="001B3129" w:rsidRPr="003167FF" w:rsidRDefault="001B3129" w:rsidP="001B3129">
            <w:pPr>
              <w:pStyle w:val="TAC"/>
              <w:rPr>
                <w:sz w:val="16"/>
                <w:szCs w:val="16"/>
              </w:rPr>
            </w:pPr>
            <w:r w:rsidRPr="003167FF">
              <w:rPr>
                <w:sz w:val="16"/>
                <w:szCs w:val="16"/>
              </w:rPr>
              <w:t>18.</w:t>
            </w:r>
            <w:r>
              <w:rPr>
                <w:sz w:val="16"/>
                <w:szCs w:val="16"/>
              </w:rPr>
              <w:t>5</w:t>
            </w:r>
            <w:r w:rsidRPr="003167FF">
              <w:rPr>
                <w:sz w:val="16"/>
                <w:szCs w:val="16"/>
              </w:rPr>
              <w:t>.0</w:t>
            </w:r>
          </w:p>
        </w:tc>
      </w:tr>
      <w:tr w:rsidR="003F7F06" w:rsidRPr="003167FF" w14:paraId="7A70B2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F337AD5" w14:textId="14CA67AF" w:rsidR="003F7F06" w:rsidRPr="003167FF" w:rsidRDefault="003F7F06" w:rsidP="003F7F06">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FBFFB2" w14:textId="33F85F05" w:rsidR="003F7F06" w:rsidRPr="003167FF" w:rsidRDefault="003F7F06" w:rsidP="003F7F06">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28D10A1" w14:textId="416F9DAC" w:rsidR="003F7F06" w:rsidRPr="003167FF" w:rsidRDefault="003F7F06" w:rsidP="003F7F06">
            <w:pPr>
              <w:pStyle w:val="TAC"/>
              <w:rPr>
                <w:sz w:val="16"/>
                <w:szCs w:val="16"/>
              </w:rPr>
            </w:pPr>
            <w:r w:rsidRPr="003167FF">
              <w:rPr>
                <w:sz w:val="16"/>
                <w:szCs w:val="16"/>
              </w:rPr>
              <w:t>SP-23</w:t>
            </w:r>
            <w:r>
              <w:rPr>
                <w:sz w:val="16"/>
                <w:szCs w:val="16"/>
              </w:rPr>
              <w:t>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C3B679" w14:textId="358E1C3A" w:rsidR="003F7F06" w:rsidRPr="003167FF" w:rsidRDefault="003F7F06" w:rsidP="003F7F06">
            <w:pPr>
              <w:pStyle w:val="TAC"/>
              <w:rPr>
                <w:sz w:val="16"/>
                <w:szCs w:val="16"/>
              </w:rPr>
            </w:pPr>
            <w:r w:rsidRPr="003167FF">
              <w:rPr>
                <w:sz w:val="16"/>
                <w:szCs w:val="16"/>
              </w:rPr>
              <w:t>0</w:t>
            </w:r>
            <w:r>
              <w:rPr>
                <w:sz w:val="16"/>
                <w:szCs w:val="16"/>
              </w:rPr>
              <w:t>206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C0C76" w14:textId="2F2F43F3" w:rsidR="003F7F06" w:rsidRDefault="003F7F06" w:rsidP="003F7F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B6CFCD" w14:textId="5699221C" w:rsidR="003F7F06" w:rsidRDefault="003F7F06" w:rsidP="003F7F06">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EC983" w14:textId="4DB1398A" w:rsidR="003F7F06" w:rsidRPr="001B3129" w:rsidRDefault="003F7F06" w:rsidP="003F7F06">
            <w:pPr>
              <w:pStyle w:val="TAL"/>
              <w:rPr>
                <w:sz w:val="16"/>
                <w:szCs w:val="16"/>
              </w:rPr>
            </w:pPr>
            <w:r w:rsidRPr="003F7F06">
              <w:rPr>
                <w:sz w:val="16"/>
                <w:szCs w:val="16"/>
              </w:rPr>
              <w:t>Location report considering non-3GPP positioning technology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95587F" w14:textId="462F69C5" w:rsidR="003F7F06" w:rsidRPr="003167FF" w:rsidRDefault="003F7F06" w:rsidP="003F7F06">
            <w:pPr>
              <w:pStyle w:val="TAC"/>
              <w:rPr>
                <w:sz w:val="16"/>
                <w:szCs w:val="16"/>
              </w:rPr>
            </w:pPr>
            <w:r w:rsidRPr="003167FF">
              <w:rPr>
                <w:sz w:val="16"/>
                <w:szCs w:val="16"/>
              </w:rPr>
              <w:t>18.</w:t>
            </w:r>
            <w:r>
              <w:rPr>
                <w:sz w:val="16"/>
                <w:szCs w:val="16"/>
              </w:rPr>
              <w:t>5</w:t>
            </w:r>
            <w:r w:rsidRPr="003167FF">
              <w:rPr>
                <w:sz w:val="16"/>
                <w:szCs w:val="16"/>
              </w:rPr>
              <w:t>.0</w:t>
            </w:r>
          </w:p>
        </w:tc>
      </w:tr>
      <w:tr w:rsidR="00CC7B7F" w:rsidRPr="003167FF" w14:paraId="25190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AE922D" w14:textId="36A51487" w:rsidR="00CC7B7F" w:rsidRPr="003167FF" w:rsidRDefault="00CC7B7F" w:rsidP="00CC7B7F">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2AA2F1" w14:textId="76114553" w:rsidR="00CC7B7F" w:rsidRPr="003167FF" w:rsidRDefault="00CC7B7F" w:rsidP="00CC7B7F">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FB99BD1" w14:textId="0F9D6988" w:rsidR="00CC7B7F" w:rsidRPr="003167FF" w:rsidRDefault="00CC7B7F" w:rsidP="00CC7B7F">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B7778" w14:textId="2CA82273" w:rsidR="00CC7B7F" w:rsidRPr="003167FF" w:rsidRDefault="00CC7B7F" w:rsidP="00CC7B7F">
            <w:pPr>
              <w:pStyle w:val="TAC"/>
              <w:rPr>
                <w:sz w:val="16"/>
                <w:szCs w:val="16"/>
              </w:rPr>
            </w:pPr>
            <w:r w:rsidRPr="003167FF">
              <w:rPr>
                <w:sz w:val="16"/>
                <w:szCs w:val="16"/>
              </w:rPr>
              <w:t>0</w:t>
            </w:r>
            <w:r>
              <w:rPr>
                <w:sz w:val="16"/>
                <w:szCs w:val="16"/>
              </w:rPr>
              <w:t>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30891" w14:textId="79C9275B" w:rsidR="00CC7B7F" w:rsidRDefault="00CC7B7F" w:rsidP="00CC7B7F">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C7194" w14:textId="0D5A17D8" w:rsidR="00CC7B7F" w:rsidRDefault="00CC7B7F" w:rsidP="00CC7B7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8DF882" w14:textId="16DA3985" w:rsidR="00CC7B7F" w:rsidRPr="003F7F06" w:rsidRDefault="00CC7B7F" w:rsidP="00CC7B7F">
            <w:pPr>
              <w:pStyle w:val="TAL"/>
              <w:rPr>
                <w:sz w:val="16"/>
                <w:szCs w:val="16"/>
              </w:rPr>
            </w:pPr>
            <w:r w:rsidRPr="00CC7B7F">
              <w:rPr>
                <w:sz w:val="16"/>
                <w:szCs w:val="16"/>
              </w:rPr>
              <w:t>Minor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83607B" w14:textId="1B9F4560" w:rsidR="00CC7B7F" w:rsidRPr="003167FF" w:rsidRDefault="00CC7B7F" w:rsidP="00CC7B7F">
            <w:pPr>
              <w:pStyle w:val="TAC"/>
              <w:rPr>
                <w:sz w:val="16"/>
                <w:szCs w:val="16"/>
              </w:rPr>
            </w:pPr>
            <w:r w:rsidRPr="003167FF">
              <w:rPr>
                <w:sz w:val="16"/>
                <w:szCs w:val="16"/>
              </w:rPr>
              <w:t>18.</w:t>
            </w:r>
            <w:r>
              <w:rPr>
                <w:sz w:val="16"/>
                <w:szCs w:val="16"/>
              </w:rPr>
              <w:t>5</w:t>
            </w:r>
            <w:r w:rsidRPr="003167FF">
              <w:rPr>
                <w:sz w:val="16"/>
                <w:szCs w:val="16"/>
              </w:rPr>
              <w:t>.0</w:t>
            </w:r>
          </w:p>
        </w:tc>
      </w:tr>
      <w:tr w:rsidR="00B26F19" w:rsidRPr="003167FF" w14:paraId="0EFFD64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EC5000" w14:textId="2727106D" w:rsidR="00B26F19" w:rsidRPr="003167FF" w:rsidRDefault="00B26F19" w:rsidP="00B26F1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C5F648" w14:textId="20ADDD1F" w:rsidR="00B26F19" w:rsidRPr="003167FF" w:rsidRDefault="00B26F19" w:rsidP="00B26F1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85D950" w14:textId="4908B897" w:rsidR="00B26F19" w:rsidRPr="003167FF" w:rsidRDefault="00B26F19" w:rsidP="00B26F1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EE8B89" w14:textId="0310F1FA" w:rsidR="00B26F19" w:rsidRPr="003167FF" w:rsidRDefault="00B26F19" w:rsidP="00B26F19">
            <w:pPr>
              <w:pStyle w:val="TAC"/>
              <w:rPr>
                <w:sz w:val="16"/>
                <w:szCs w:val="16"/>
              </w:rPr>
            </w:pPr>
            <w:r w:rsidRPr="003167FF">
              <w:rPr>
                <w:sz w:val="16"/>
                <w:szCs w:val="16"/>
              </w:rPr>
              <w:t>0</w:t>
            </w:r>
            <w:r>
              <w:rPr>
                <w:sz w:val="16"/>
                <w:szCs w:val="16"/>
              </w:rPr>
              <w:t>208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6BC676" w14:textId="07B008DA" w:rsidR="00B26F19" w:rsidRDefault="00B26F19" w:rsidP="00B26F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A95F7A" w14:textId="4BEB3BEC" w:rsidR="00B26F19" w:rsidRDefault="00B26F19" w:rsidP="00B26F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0B785" w14:textId="5011B385" w:rsidR="00B26F19" w:rsidRPr="00CC7B7F" w:rsidRDefault="00B26F19" w:rsidP="00B26F19">
            <w:pPr>
              <w:pStyle w:val="TAL"/>
              <w:rPr>
                <w:sz w:val="16"/>
                <w:szCs w:val="16"/>
              </w:rPr>
            </w:pPr>
            <w:r w:rsidRPr="00B26F19">
              <w:rPr>
                <w:sz w:val="16"/>
                <w:szCs w:val="16"/>
              </w:rPr>
              <w:t>Abbreviation for Uu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4D27E2" w14:textId="6D39BC48" w:rsidR="00B26F19" w:rsidRPr="003167FF" w:rsidRDefault="00B26F19" w:rsidP="00B26F19">
            <w:pPr>
              <w:pStyle w:val="TAC"/>
              <w:rPr>
                <w:sz w:val="16"/>
                <w:szCs w:val="16"/>
              </w:rPr>
            </w:pPr>
            <w:r w:rsidRPr="003167FF">
              <w:rPr>
                <w:sz w:val="16"/>
                <w:szCs w:val="16"/>
              </w:rPr>
              <w:t>18.</w:t>
            </w:r>
            <w:r>
              <w:rPr>
                <w:sz w:val="16"/>
                <w:szCs w:val="16"/>
              </w:rPr>
              <w:t>5</w:t>
            </w:r>
            <w:r w:rsidRPr="003167FF">
              <w:rPr>
                <w:sz w:val="16"/>
                <w:szCs w:val="16"/>
              </w:rPr>
              <w:t>.0</w:t>
            </w:r>
          </w:p>
        </w:tc>
      </w:tr>
      <w:tr w:rsidR="006D006B" w:rsidRPr="003167FF" w14:paraId="3398CA0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6CBB5A" w14:textId="6887BF23" w:rsidR="006D006B" w:rsidRPr="003167FF" w:rsidRDefault="006D006B" w:rsidP="006D006B">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5C5666" w14:textId="3ABC8286" w:rsidR="006D006B" w:rsidRPr="003167FF" w:rsidRDefault="006D006B" w:rsidP="006D006B">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6B2D58" w14:textId="6CE81C3A" w:rsidR="006D006B" w:rsidRPr="003167FF" w:rsidRDefault="006D006B" w:rsidP="006D006B">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75BD8" w14:textId="75294DFC" w:rsidR="006D006B" w:rsidRPr="003167FF" w:rsidRDefault="006D006B" w:rsidP="006D006B">
            <w:pPr>
              <w:pStyle w:val="TAC"/>
              <w:rPr>
                <w:sz w:val="16"/>
                <w:szCs w:val="16"/>
              </w:rPr>
            </w:pPr>
            <w:r w:rsidRPr="003167FF">
              <w:rPr>
                <w:sz w:val="16"/>
                <w:szCs w:val="16"/>
              </w:rPr>
              <w:t>0</w:t>
            </w:r>
            <w:r>
              <w:rPr>
                <w:sz w:val="16"/>
                <w:szCs w:val="16"/>
              </w:rPr>
              <w:t>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B285E" w14:textId="72133A99" w:rsidR="006D006B" w:rsidRDefault="006D006B" w:rsidP="006D006B">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5848C8" w14:textId="5B1F4CAF" w:rsidR="006D006B" w:rsidRDefault="006D006B" w:rsidP="006D006B">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D138E" w14:textId="55695155" w:rsidR="006D006B" w:rsidRPr="00B26F19" w:rsidRDefault="006D006B" w:rsidP="006D006B">
            <w:pPr>
              <w:pStyle w:val="TAL"/>
              <w:rPr>
                <w:sz w:val="16"/>
                <w:szCs w:val="16"/>
              </w:rPr>
            </w:pPr>
            <w:r w:rsidRPr="006D006B">
              <w:rPr>
                <w:sz w:val="16"/>
                <w:szCs w:val="16"/>
              </w:rPr>
              <w:t>Correction to table 17.3.2.2-1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143096" w14:textId="228CA7A0" w:rsidR="006D006B" w:rsidRPr="003167FF" w:rsidRDefault="006D006B" w:rsidP="006D006B">
            <w:pPr>
              <w:pStyle w:val="TAC"/>
              <w:rPr>
                <w:sz w:val="16"/>
                <w:szCs w:val="16"/>
              </w:rPr>
            </w:pPr>
            <w:r w:rsidRPr="003167FF">
              <w:rPr>
                <w:sz w:val="16"/>
                <w:szCs w:val="16"/>
              </w:rPr>
              <w:t>18.</w:t>
            </w:r>
            <w:r>
              <w:rPr>
                <w:sz w:val="16"/>
                <w:szCs w:val="16"/>
              </w:rPr>
              <w:t>5</w:t>
            </w:r>
            <w:r w:rsidRPr="003167FF">
              <w:rPr>
                <w:sz w:val="16"/>
                <w:szCs w:val="16"/>
              </w:rPr>
              <w:t>.0</w:t>
            </w:r>
          </w:p>
        </w:tc>
      </w:tr>
      <w:tr w:rsidR="001516B2" w:rsidRPr="003167FF" w14:paraId="2548555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B53A93" w14:textId="1A34E8A1" w:rsidR="001516B2" w:rsidRPr="003167FF" w:rsidRDefault="001516B2" w:rsidP="001516B2">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50201" w14:textId="7ACD3104" w:rsidR="001516B2" w:rsidRPr="003167FF" w:rsidRDefault="001516B2" w:rsidP="001516B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7AA9B8" w14:textId="2CDE6B91" w:rsidR="001516B2" w:rsidRPr="003167FF" w:rsidRDefault="001516B2" w:rsidP="001516B2">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DCB04" w14:textId="70BAE51C" w:rsidR="001516B2" w:rsidRPr="003167FF" w:rsidRDefault="001516B2" w:rsidP="001516B2">
            <w:pPr>
              <w:pStyle w:val="TAC"/>
              <w:rPr>
                <w:sz w:val="16"/>
                <w:szCs w:val="16"/>
              </w:rPr>
            </w:pPr>
            <w:r w:rsidRPr="003167FF">
              <w:rPr>
                <w:sz w:val="16"/>
                <w:szCs w:val="16"/>
              </w:rPr>
              <w:t>0</w:t>
            </w:r>
            <w:r>
              <w:rPr>
                <w:sz w:val="16"/>
                <w:szCs w:val="16"/>
              </w:rPr>
              <w:t>212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F223C2" w14:textId="5E9DFD61" w:rsidR="001516B2" w:rsidRDefault="001516B2" w:rsidP="001516B2">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529203" w14:textId="5D500D1B" w:rsidR="001516B2" w:rsidRDefault="001516B2" w:rsidP="001516B2">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B829F9" w14:textId="3380EDAC" w:rsidR="001516B2" w:rsidRPr="006D006B" w:rsidRDefault="001516B2" w:rsidP="001516B2">
            <w:pPr>
              <w:pStyle w:val="TAL"/>
              <w:rPr>
                <w:sz w:val="16"/>
                <w:szCs w:val="16"/>
              </w:rPr>
            </w:pPr>
            <w:r w:rsidRPr="001516B2">
              <w:rPr>
                <w:sz w:val="16"/>
                <w:szCs w:val="16"/>
              </w:rPr>
              <w:t>Unified Traffic Pattern and Monitoring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2F07BB" w14:textId="411E9E13" w:rsidR="001516B2" w:rsidRPr="003167FF" w:rsidRDefault="00B10BA0" w:rsidP="001516B2">
            <w:pPr>
              <w:pStyle w:val="TAC"/>
              <w:rPr>
                <w:sz w:val="16"/>
                <w:szCs w:val="16"/>
              </w:rPr>
            </w:pPr>
            <w:r>
              <w:rPr>
                <w:sz w:val="16"/>
                <w:szCs w:val="16"/>
              </w:rPr>
              <w:t>18.5.0</w:t>
            </w:r>
          </w:p>
        </w:tc>
      </w:tr>
      <w:tr w:rsidR="00B10BA0" w:rsidRPr="003167FF" w14:paraId="4461657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A66F2E" w14:textId="72896F62" w:rsidR="00B10BA0" w:rsidRPr="003167FF" w:rsidRDefault="00B10BA0" w:rsidP="00B10BA0">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3EF29" w14:textId="1D82F2EC" w:rsidR="00B10BA0" w:rsidRPr="003167FF" w:rsidRDefault="00B10BA0" w:rsidP="00B10BA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8FABB41" w14:textId="43AE0600" w:rsidR="00B10BA0" w:rsidRPr="003167FF" w:rsidRDefault="00B10BA0" w:rsidP="00B10BA0">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EE91C3" w14:textId="24161B8F" w:rsidR="00B10BA0" w:rsidRPr="003167FF" w:rsidRDefault="00B10BA0" w:rsidP="00B10BA0">
            <w:pPr>
              <w:pStyle w:val="TAC"/>
              <w:rPr>
                <w:sz w:val="16"/>
                <w:szCs w:val="16"/>
              </w:rPr>
            </w:pPr>
            <w:r w:rsidRPr="003167FF">
              <w:rPr>
                <w:sz w:val="16"/>
                <w:szCs w:val="16"/>
              </w:rPr>
              <w:t>0</w:t>
            </w:r>
            <w:r>
              <w:rPr>
                <w:sz w:val="16"/>
                <w:szCs w:val="16"/>
              </w:rPr>
              <w:t>213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AEE48" w14:textId="6ECB3886" w:rsidR="00B10BA0" w:rsidRDefault="00B10BA0" w:rsidP="00B10BA0">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743785" w14:textId="054470DB" w:rsidR="00B10BA0" w:rsidRDefault="00B10BA0" w:rsidP="00B10BA0">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82AA5B" w14:textId="3F9BCEA1" w:rsidR="00B10BA0" w:rsidRPr="001516B2" w:rsidRDefault="00B10BA0" w:rsidP="00B10BA0">
            <w:pPr>
              <w:pStyle w:val="TAL"/>
              <w:rPr>
                <w:sz w:val="16"/>
                <w:szCs w:val="16"/>
              </w:rPr>
            </w:pPr>
            <w:r w:rsidRPr="00B10BA0">
              <w:rPr>
                <w:sz w:val="16"/>
                <w:szCs w:val="16"/>
              </w:rPr>
              <w:t>NRM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E3203" w14:textId="7822D085" w:rsidR="00B10BA0" w:rsidRDefault="00B10BA0" w:rsidP="00B10BA0">
            <w:pPr>
              <w:pStyle w:val="TAC"/>
              <w:rPr>
                <w:sz w:val="16"/>
                <w:szCs w:val="16"/>
              </w:rPr>
            </w:pPr>
            <w:r>
              <w:rPr>
                <w:sz w:val="16"/>
                <w:szCs w:val="16"/>
              </w:rPr>
              <w:t>18.5.0</w:t>
            </w:r>
          </w:p>
        </w:tc>
      </w:tr>
      <w:tr w:rsidR="00C54781" w:rsidRPr="003167FF" w14:paraId="23C25B1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0EC7FB" w14:textId="1C9ECA85" w:rsidR="00C54781" w:rsidRPr="003167FF" w:rsidRDefault="00C54781" w:rsidP="00C54781">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1AA0AE" w14:textId="12CC16FA" w:rsidR="00C54781" w:rsidRPr="003167FF" w:rsidRDefault="00C54781" w:rsidP="00C54781">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930B67" w14:textId="3A9A3350" w:rsidR="00C54781" w:rsidRPr="003167FF" w:rsidRDefault="00C54781" w:rsidP="00C54781">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9403E" w14:textId="6BAC7114" w:rsidR="00C54781" w:rsidRPr="003167FF" w:rsidRDefault="00C54781" w:rsidP="00C54781">
            <w:pPr>
              <w:pStyle w:val="TAC"/>
              <w:rPr>
                <w:sz w:val="16"/>
                <w:szCs w:val="16"/>
              </w:rPr>
            </w:pPr>
            <w:r w:rsidRPr="003167FF">
              <w:rPr>
                <w:sz w:val="16"/>
                <w:szCs w:val="16"/>
              </w:rPr>
              <w:t>0</w:t>
            </w:r>
            <w:r>
              <w:rPr>
                <w:sz w:val="16"/>
                <w:szCs w:val="16"/>
              </w:rPr>
              <w:t>215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4B7D" w14:textId="07C11A7A" w:rsidR="00C54781" w:rsidRDefault="00C54781" w:rsidP="00C5478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6C064" w14:textId="162172E5" w:rsidR="00C54781" w:rsidRDefault="00C54781" w:rsidP="00C54781">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FAF31" w14:textId="2E941F03" w:rsidR="00C54781" w:rsidRPr="00B10BA0" w:rsidRDefault="00C54781" w:rsidP="00C54781">
            <w:pPr>
              <w:pStyle w:val="TAL"/>
              <w:rPr>
                <w:sz w:val="16"/>
                <w:szCs w:val="16"/>
              </w:rPr>
            </w:pPr>
            <w:r w:rsidRPr="00C54781">
              <w:rPr>
                <w:sz w:val="16"/>
                <w:szCs w:val="16"/>
              </w:rPr>
              <w:t>Coordinated application-level direct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0D619" w14:textId="160B7E9D" w:rsidR="00C54781" w:rsidRDefault="00C54781" w:rsidP="00C54781">
            <w:pPr>
              <w:pStyle w:val="TAC"/>
              <w:rPr>
                <w:sz w:val="16"/>
                <w:szCs w:val="16"/>
              </w:rPr>
            </w:pPr>
            <w:r>
              <w:rPr>
                <w:sz w:val="16"/>
                <w:szCs w:val="16"/>
              </w:rPr>
              <w:t>18.5.0</w:t>
            </w:r>
          </w:p>
        </w:tc>
      </w:tr>
      <w:tr w:rsidR="00EF686A" w:rsidRPr="003167FF" w14:paraId="4BE932F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1EB100" w14:textId="43B71D06" w:rsidR="00EF686A" w:rsidRPr="003167FF" w:rsidRDefault="00EF686A" w:rsidP="00EF686A">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79117D" w14:textId="62E154B5" w:rsidR="00EF686A" w:rsidRPr="003167FF" w:rsidRDefault="00EF686A" w:rsidP="00EF686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A09CA3" w14:textId="1AB3811D" w:rsidR="00EF686A" w:rsidRPr="003167FF" w:rsidRDefault="00EF686A" w:rsidP="00EF686A">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A5E3D8" w14:textId="1438192F" w:rsidR="00EF686A" w:rsidRPr="003167FF" w:rsidRDefault="00EF686A" w:rsidP="00EF686A">
            <w:pPr>
              <w:pStyle w:val="TAC"/>
              <w:rPr>
                <w:sz w:val="16"/>
                <w:szCs w:val="16"/>
              </w:rPr>
            </w:pPr>
            <w:r w:rsidRPr="003167FF">
              <w:rPr>
                <w:sz w:val="16"/>
                <w:szCs w:val="16"/>
              </w:rPr>
              <w:t>0</w:t>
            </w:r>
            <w:r>
              <w:rPr>
                <w:sz w:val="16"/>
                <w:szCs w:val="16"/>
              </w:rPr>
              <w:t>216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22AC03" w14:textId="32E261D2" w:rsidR="00EF686A" w:rsidRDefault="00EF686A" w:rsidP="00EF686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2DC111" w14:textId="65884781" w:rsidR="00EF686A" w:rsidRDefault="00EF686A" w:rsidP="00EF686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451B7" w14:textId="1C6F00B7" w:rsidR="00EF686A" w:rsidRPr="00C54781" w:rsidRDefault="00EF686A" w:rsidP="00EF686A">
            <w:pPr>
              <w:pStyle w:val="TAL"/>
              <w:rPr>
                <w:sz w:val="16"/>
                <w:szCs w:val="16"/>
              </w:rPr>
            </w:pPr>
            <w:r w:rsidRPr="00EF686A">
              <w:rPr>
                <w:sz w:val="16"/>
                <w:szCs w:val="16"/>
              </w:rPr>
              <w:t>Update reference for location access type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F9739" w14:textId="4EB1A208" w:rsidR="00EF686A" w:rsidRDefault="00EF686A" w:rsidP="00EF686A">
            <w:pPr>
              <w:pStyle w:val="TAC"/>
              <w:rPr>
                <w:sz w:val="16"/>
                <w:szCs w:val="16"/>
              </w:rPr>
            </w:pPr>
            <w:r>
              <w:rPr>
                <w:sz w:val="16"/>
                <w:szCs w:val="16"/>
              </w:rPr>
              <w:t>18.5.0</w:t>
            </w:r>
          </w:p>
        </w:tc>
      </w:tr>
      <w:tr w:rsidR="002F5A64" w:rsidRPr="003167FF" w14:paraId="00B56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B85560" w14:textId="5DC307E7" w:rsidR="002F5A64" w:rsidRPr="003167FF" w:rsidRDefault="002F5A64" w:rsidP="002F5A64">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B02369" w14:textId="1E13127F" w:rsidR="002F5A64" w:rsidRPr="003167FF" w:rsidRDefault="002F5A64" w:rsidP="002F5A64">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4B3D53" w14:textId="5CB942FD" w:rsidR="002F5A64" w:rsidRPr="003167FF" w:rsidRDefault="002F5A64" w:rsidP="002F5A64">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7C6C3F" w14:textId="59485BE3" w:rsidR="002F5A64" w:rsidRPr="003167FF" w:rsidRDefault="002F5A64" w:rsidP="002F5A64">
            <w:pPr>
              <w:pStyle w:val="TAC"/>
              <w:rPr>
                <w:sz w:val="16"/>
                <w:szCs w:val="16"/>
              </w:rPr>
            </w:pPr>
            <w:r w:rsidRPr="003167FF">
              <w:rPr>
                <w:sz w:val="16"/>
                <w:szCs w:val="16"/>
              </w:rPr>
              <w:t>0</w:t>
            </w:r>
            <w:r>
              <w:rPr>
                <w:sz w:val="16"/>
                <w:szCs w:val="16"/>
              </w:rPr>
              <w:t>217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519797" w14:textId="77777777" w:rsidR="002F5A64" w:rsidRDefault="002F5A64" w:rsidP="002F5A6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312225" w14:textId="5933A3F8" w:rsidR="002F5A64" w:rsidRDefault="002F5A64" w:rsidP="002F5A6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7B84F" w14:textId="2A9443FC" w:rsidR="002F5A64" w:rsidRPr="00EF686A" w:rsidRDefault="002F5A64" w:rsidP="002F5A64">
            <w:pPr>
              <w:pStyle w:val="TAL"/>
              <w:rPr>
                <w:sz w:val="16"/>
                <w:szCs w:val="16"/>
              </w:rPr>
            </w:pPr>
            <w:r w:rsidRPr="002F5A64">
              <w:rPr>
                <w:sz w:val="16"/>
                <w:szCs w:val="16"/>
              </w:rPr>
              <w:t>Update Annex 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66AADB" w14:textId="30BADCF6" w:rsidR="002F5A64" w:rsidRDefault="002F5A64" w:rsidP="002F5A64">
            <w:pPr>
              <w:pStyle w:val="TAC"/>
              <w:rPr>
                <w:sz w:val="16"/>
                <w:szCs w:val="16"/>
              </w:rPr>
            </w:pPr>
            <w:r>
              <w:rPr>
                <w:sz w:val="16"/>
                <w:szCs w:val="16"/>
              </w:rPr>
              <w:t>18.5.0</w:t>
            </w:r>
          </w:p>
        </w:tc>
      </w:tr>
      <w:tr w:rsidR="00BA5595" w:rsidRPr="003167FF" w14:paraId="2EE465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5E024E" w14:textId="407BD7D9"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8B3C75" w14:textId="6A148342"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B3157" w14:textId="2FFC7C9B"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C0B277" w14:textId="76C5320A" w:rsidR="00BA5595" w:rsidRPr="003167FF" w:rsidRDefault="00BA5595" w:rsidP="00BA5595">
            <w:pPr>
              <w:pStyle w:val="TAC"/>
              <w:rPr>
                <w:sz w:val="16"/>
                <w:szCs w:val="16"/>
              </w:rPr>
            </w:pPr>
            <w:r w:rsidRPr="003167FF">
              <w:rPr>
                <w:sz w:val="16"/>
                <w:szCs w:val="16"/>
              </w:rPr>
              <w:t>0</w:t>
            </w:r>
            <w:r>
              <w:rPr>
                <w:sz w:val="16"/>
                <w:szCs w:val="16"/>
              </w:rPr>
              <w:t>218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8B7399" w14:textId="64A3BAA0"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DE6B81" w14:textId="740CDB3C" w:rsidR="00BA5595" w:rsidRDefault="00BA5595" w:rsidP="00BA559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CF132C" w14:textId="7C02EB24" w:rsidR="00BA5595" w:rsidRPr="002F5A64" w:rsidRDefault="00BA5595" w:rsidP="00BA5595">
            <w:pPr>
              <w:pStyle w:val="TAL"/>
              <w:rPr>
                <w:sz w:val="16"/>
                <w:szCs w:val="16"/>
              </w:rPr>
            </w:pPr>
            <w:r w:rsidRPr="00BA5595">
              <w:rPr>
                <w:sz w:val="16"/>
                <w:szCs w:val="16"/>
              </w:rPr>
              <w:t>Add SEAL-3P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1F5A9F" w14:textId="2DB45D44" w:rsidR="00BA5595" w:rsidRDefault="00BA5595" w:rsidP="00BA5595">
            <w:pPr>
              <w:pStyle w:val="TAC"/>
              <w:rPr>
                <w:sz w:val="16"/>
                <w:szCs w:val="16"/>
              </w:rPr>
            </w:pPr>
            <w:r>
              <w:rPr>
                <w:sz w:val="16"/>
                <w:szCs w:val="16"/>
              </w:rPr>
              <w:t>18.5.0</w:t>
            </w:r>
          </w:p>
        </w:tc>
      </w:tr>
      <w:tr w:rsidR="00BA5595" w:rsidRPr="003167FF" w14:paraId="7B5BFAD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D00CC2" w14:textId="2D31952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864A90" w14:textId="62350384"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E766DB" w14:textId="26D4B7D2"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61B2A7" w14:textId="41D39F71" w:rsidR="00BA5595" w:rsidRPr="003167FF" w:rsidRDefault="00BA5595" w:rsidP="00BA5595">
            <w:pPr>
              <w:pStyle w:val="TAC"/>
              <w:rPr>
                <w:sz w:val="16"/>
                <w:szCs w:val="16"/>
              </w:rPr>
            </w:pPr>
            <w:r w:rsidRPr="003167FF">
              <w:rPr>
                <w:sz w:val="16"/>
                <w:szCs w:val="16"/>
              </w:rPr>
              <w:t>0</w:t>
            </w:r>
            <w:r>
              <w:rPr>
                <w:sz w:val="16"/>
                <w:szCs w:val="16"/>
              </w:rPr>
              <w:t>219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F9B5E" w14:textId="1C2922AF"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C831CD" w14:textId="45DB3934"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2B5858" w14:textId="1687A5AF" w:rsidR="00BA5595" w:rsidRPr="00BA5595" w:rsidRDefault="00BA5595" w:rsidP="00BA5595">
            <w:pPr>
              <w:pStyle w:val="TAL"/>
              <w:rPr>
                <w:sz w:val="16"/>
                <w:szCs w:val="16"/>
              </w:rPr>
            </w:pPr>
            <w:r w:rsidRPr="00BA5595">
              <w:rPr>
                <w:sz w:val="16"/>
                <w:szCs w:val="16"/>
              </w:rPr>
              <w:t>Editorial change for Location area monitoring unsubscribe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E8FDC2" w14:textId="7FC8B74D" w:rsidR="00BA5595" w:rsidRDefault="00BA5595" w:rsidP="00BA5595">
            <w:pPr>
              <w:pStyle w:val="TAC"/>
              <w:rPr>
                <w:sz w:val="16"/>
                <w:szCs w:val="16"/>
              </w:rPr>
            </w:pPr>
            <w:r>
              <w:rPr>
                <w:sz w:val="16"/>
                <w:szCs w:val="16"/>
              </w:rPr>
              <w:t>18.5.0</w:t>
            </w:r>
          </w:p>
        </w:tc>
      </w:tr>
      <w:tr w:rsidR="00BA5595" w:rsidRPr="003167FF" w14:paraId="7A55E5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EB4A2A" w14:textId="3E10D87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88EB86" w14:textId="274E63B8"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C04B59" w14:textId="05544CAF"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175CBD" w14:textId="1C85C643" w:rsidR="00BA5595" w:rsidRPr="003167FF" w:rsidRDefault="00BA5595" w:rsidP="00BA5595">
            <w:pPr>
              <w:pStyle w:val="TAC"/>
              <w:rPr>
                <w:sz w:val="16"/>
                <w:szCs w:val="16"/>
              </w:rPr>
            </w:pPr>
            <w:r w:rsidRPr="003167FF">
              <w:rPr>
                <w:sz w:val="16"/>
                <w:szCs w:val="16"/>
              </w:rPr>
              <w:t>0</w:t>
            </w:r>
            <w:r>
              <w:rPr>
                <w:sz w:val="16"/>
                <w:szCs w:val="16"/>
              </w:rPr>
              <w:t>221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D9C78" w14:textId="5ECF07D7"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89152" w14:textId="476CB7C5"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6BB595" w14:textId="26A454D5" w:rsidR="00BA5595" w:rsidRPr="00BA5595" w:rsidRDefault="00BA5595" w:rsidP="00BA5595">
            <w:pPr>
              <w:pStyle w:val="TAL"/>
              <w:rPr>
                <w:sz w:val="16"/>
                <w:szCs w:val="16"/>
              </w:rPr>
            </w:pPr>
            <w:r w:rsidRPr="00BA5595">
              <w:rPr>
                <w:sz w:val="16"/>
                <w:szCs w:val="16"/>
              </w:rPr>
              <w:t>Clarify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21D0D9" w14:textId="230085BE" w:rsidR="00BA5595" w:rsidRDefault="00BA5595" w:rsidP="00BA5595">
            <w:pPr>
              <w:pStyle w:val="TAC"/>
              <w:rPr>
                <w:sz w:val="16"/>
                <w:szCs w:val="16"/>
              </w:rPr>
            </w:pPr>
            <w:r>
              <w:rPr>
                <w:sz w:val="16"/>
                <w:szCs w:val="16"/>
              </w:rPr>
              <w:t>18.5.0</w:t>
            </w:r>
          </w:p>
        </w:tc>
      </w:tr>
      <w:tr w:rsidR="00BE22E5" w:rsidRPr="003167FF" w14:paraId="47FC79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3340DA3" w14:textId="6C45123E" w:rsidR="00BE22E5" w:rsidRPr="003167FF" w:rsidRDefault="00BE22E5" w:rsidP="00BE22E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C18A1" w14:textId="30D9BD93" w:rsidR="00BE22E5" w:rsidRPr="003167FF" w:rsidRDefault="00BE22E5" w:rsidP="00BE22E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49C058" w14:textId="5C4313E7" w:rsidR="00BE22E5" w:rsidRPr="003167FF" w:rsidRDefault="00BE22E5" w:rsidP="00BE22E5">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649A02" w14:textId="023855FE" w:rsidR="00BE22E5" w:rsidRPr="003167FF" w:rsidRDefault="00BE22E5" w:rsidP="00BE22E5">
            <w:pPr>
              <w:pStyle w:val="TAC"/>
              <w:rPr>
                <w:sz w:val="16"/>
                <w:szCs w:val="16"/>
              </w:rPr>
            </w:pPr>
            <w:r w:rsidRPr="003167FF">
              <w:rPr>
                <w:sz w:val="16"/>
                <w:szCs w:val="16"/>
              </w:rPr>
              <w:t>0</w:t>
            </w:r>
            <w:r>
              <w:rPr>
                <w:sz w:val="16"/>
                <w:szCs w:val="16"/>
              </w:rPr>
              <w:t>223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74EE61" w14:textId="07A18315" w:rsidR="00BE22E5" w:rsidRDefault="00BE22E5" w:rsidP="00BE22E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9ED28" w14:textId="19B14EA1" w:rsidR="00BE22E5" w:rsidRDefault="00BE22E5" w:rsidP="00BE22E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C035B" w14:textId="1A28CA6D" w:rsidR="00BE22E5" w:rsidRPr="00BA5595" w:rsidRDefault="00BE22E5" w:rsidP="00BE22E5">
            <w:pPr>
              <w:pStyle w:val="TAL"/>
              <w:rPr>
                <w:sz w:val="16"/>
                <w:szCs w:val="16"/>
              </w:rPr>
            </w:pPr>
            <w:r w:rsidRPr="00BE22E5">
              <w:rPr>
                <w:sz w:val="16"/>
                <w:szCs w:val="16"/>
              </w:rPr>
              <w:t>SEAL NRM determines time synchronization activation for TSC stream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597C26" w14:textId="2B52847F" w:rsidR="00BE22E5" w:rsidRDefault="00BE22E5" w:rsidP="00BE22E5">
            <w:pPr>
              <w:pStyle w:val="TAC"/>
              <w:rPr>
                <w:sz w:val="16"/>
                <w:szCs w:val="16"/>
              </w:rPr>
            </w:pPr>
            <w:r>
              <w:rPr>
                <w:sz w:val="16"/>
                <w:szCs w:val="16"/>
              </w:rPr>
              <w:t>18.5.0</w:t>
            </w:r>
          </w:p>
        </w:tc>
      </w:tr>
      <w:tr w:rsidR="006E7118" w:rsidRPr="003167FF" w14:paraId="62C451F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149B70" w14:textId="533D6045" w:rsidR="006E7118" w:rsidRPr="003167FF" w:rsidRDefault="006E7118" w:rsidP="006E7118">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9BE0E5" w14:textId="78140909" w:rsidR="006E7118" w:rsidRPr="003167FF" w:rsidRDefault="006E7118" w:rsidP="006E7118">
            <w:pPr>
              <w:pStyle w:val="TAL"/>
              <w:rPr>
                <w:sz w:val="16"/>
                <w:szCs w:val="16"/>
              </w:rPr>
            </w:pPr>
            <w:r w:rsidRPr="003167FF">
              <w:rPr>
                <w:sz w:val="16"/>
                <w:szCs w:val="16"/>
              </w:rPr>
              <w:t>SA#10</w:t>
            </w:r>
            <w:r w:rsidR="00DA23EC">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A0F766D" w14:textId="7476AF92" w:rsidR="006E7118" w:rsidRPr="003167FF" w:rsidRDefault="006E7118" w:rsidP="006E7118">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F0724" w14:textId="2BFDE840" w:rsidR="006E7118" w:rsidRPr="003167FF" w:rsidRDefault="006E7118" w:rsidP="006E7118">
            <w:pPr>
              <w:pStyle w:val="TAC"/>
              <w:rPr>
                <w:sz w:val="16"/>
                <w:szCs w:val="16"/>
              </w:rPr>
            </w:pPr>
            <w:r w:rsidRPr="003167FF">
              <w:rPr>
                <w:sz w:val="16"/>
                <w:szCs w:val="16"/>
              </w:rPr>
              <w:t>0</w:t>
            </w:r>
            <w:r>
              <w:rPr>
                <w:sz w:val="16"/>
                <w:szCs w:val="16"/>
              </w:rPr>
              <w:t>225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01DE39" w14:textId="460A52CD" w:rsidR="006E7118" w:rsidRDefault="006E7118" w:rsidP="006E711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70B26" w14:textId="13366E90" w:rsidR="006E7118" w:rsidRDefault="006E7118" w:rsidP="006E7118">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336D7F" w14:textId="3BF47B94" w:rsidR="006E7118" w:rsidRPr="00BE22E5" w:rsidRDefault="006E7118" w:rsidP="006E7118">
            <w:pPr>
              <w:pStyle w:val="TAL"/>
              <w:rPr>
                <w:sz w:val="16"/>
                <w:szCs w:val="16"/>
              </w:rPr>
            </w:pPr>
            <w:r w:rsidRPr="006E7118">
              <w:rPr>
                <w:sz w:val="16"/>
                <w:szCs w:val="16"/>
              </w:rPr>
              <w:t>Correct location monitoring verification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FC7FEC" w14:textId="224E6E91" w:rsidR="006E7118" w:rsidRDefault="006E7118" w:rsidP="006E7118">
            <w:pPr>
              <w:pStyle w:val="TAC"/>
              <w:rPr>
                <w:sz w:val="16"/>
                <w:szCs w:val="16"/>
              </w:rPr>
            </w:pPr>
            <w:r>
              <w:rPr>
                <w:sz w:val="16"/>
                <w:szCs w:val="16"/>
              </w:rPr>
              <w:t>18.6.0</w:t>
            </w:r>
          </w:p>
        </w:tc>
      </w:tr>
      <w:tr w:rsidR="00DA23EC" w:rsidRPr="003167FF" w14:paraId="4E5B33C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2F54CB" w14:textId="54BC1766" w:rsidR="00DA23EC" w:rsidRPr="003167FF" w:rsidRDefault="00DA23EC" w:rsidP="00DA23EC">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D4C59E" w14:textId="2F4DE0DE" w:rsidR="00DA23EC" w:rsidRPr="003167FF" w:rsidRDefault="00DA23EC" w:rsidP="00DA23EC">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ADF805" w14:textId="611C3A4C" w:rsidR="00DA23EC" w:rsidRPr="006E7118" w:rsidRDefault="00DA23EC" w:rsidP="00DA23EC">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10A572" w14:textId="78D9D424" w:rsidR="00DA23EC" w:rsidRPr="003167FF" w:rsidRDefault="00DA23EC" w:rsidP="00DA23EC">
            <w:pPr>
              <w:pStyle w:val="TAC"/>
              <w:rPr>
                <w:sz w:val="16"/>
                <w:szCs w:val="16"/>
              </w:rPr>
            </w:pPr>
            <w:r w:rsidRPr="003167FF">
              <w:rPr>
                <w:sz w:val="16"/>
                <w:szCs w:val="16"/>
              </w:rPr>
              <w:t>0</w:t>
            </w:r>
            <w:r>
              <w:rPr>
                <w:sz w:val="16"/>
                <w:szCs w:val="16"/>
              </w:rPr>
              <w:t>226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A7C0C8" w14:textId="6DABB6CB" w:rsidR="00DA23EC" w:rsidRDefault="00DA23EC" w:rsidP="00DA23EC">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9BA59A" w14:textId="55B9B5B8" w:rsidR="00DA23EC" w:rsidRDefault="00DA23EC" w:rsidP="00DA23E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2CE2D4" w14:textId="46A166CE" w:rsidR="00DA23EC" w:rsidRPr="006E7118" w:rsidRDefault="00DA23EC" w:rsidP="00DA23EC">
            <w:pPr>
              <w:pStyle w:val="TAL"/>
              <w:rPr>
                <w:sz w:val="16"/>
                <w:szCs w:val="16"/>
              </w:rPr>
            </w:pPr>
            <w:r w:rsidRPr="00DA23EC">
              <w:rPr>
                <w:sz w:val="16"/>
                <w:szCs w:val="16"/>
              </w:rPr>
              <w:t>Correct NRM reference point in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06CFB6" w14:textId="6CB8EAF8" w:rsidR="00DA23EC" w:rsidRDefault="00DA23EC" w:rsidP="00DA23EC">
            <w:pPr>
              <w:pStyle w:val="TAC"/>
              <w:rPr>
                <w:sz w:val="16"/>
                <w:szCs w:val="16"/>
              </w:rPr>
            </w:pPr>
            <w:r>
              <w:rPr>
                <w:sz w:val="16"/>
                <w:szCs w:val="16"/>
              </w:rPr>
              <w:t>18.6.0</w:t>
            </w:r>
          </w:p>
        </w:tc>
      </w:tr>
      <w:tr w:rsidR="007D2341" w:rsidRPr="003167FF" w14:paraId="065A63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DB5F5D" w14:textId="46E57B5D" w:rsidR="007D2341" w:rsidRPr="003167FF" w:rsidRDefault="007D2341" w:rsidP="007D2341">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E648CD" w14:textId="47D34C2A" w:rsidR="007D2341" w:rsidRPr="003167FF" w:rsidRDefault="007D2341" w:rsidP="007D2341">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983CE65" w14:textId="101DC093" w:rsidR="007D2341" w:rsidRPr="006E7118" w:rsidRDefault="007D2341" w:rsidP="007D2341">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91BE14" w14:textId="71524E53" w:rsidR="007D2341" w:rsidRPr="003167FF" w:rsidRDefault="007D2341" w:rsidP="007D2341">
            <w:pPr>
              <w:pStyle w:val="TAC"/>
              <w:rPr>
                <w:sz w:val="16"/>
                <w:szCs w:val="16"/>
              </w:rPr>
            </w:pPr>
            <w:r w:rsidRPr="003167FF">
              <w:rPr>
                <w:sz w:val="16"/>
                <w:szCs w:val="16"/>
              </w:rPr>
              <w:t>0</w:t>
            </w:r>
            <w:r>
              <w:rPr>
                <w:sz w:val="16"/>
                <w:szCs w:val="16"/>
              </w:rPr>
              <w:t>227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35C063" w14:textId="7D6C107E" w:rsidR="007D2341" w:rsidRDefault="007D2341" w:rsidP="007D234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225581" w14:textId="7F7AB944" w:rsidR="007D2341" w:rsidRDefault="007D2341" w:rsidP="007D2341">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3710E7" w14:textId="78CFF6A8" w:rsidR="007D2341" w:rsidRPr="00DA23EC" w:rsidRDefault="00124335" w:rsidP="007D2341">
            <w:pPr>
              <w:pStyle w:val="TAL"/>
              <w:rPr>
                <w:sz w:val="16"/>
                <w:szCs w:val="16"/>
              </w:rPr>
            </w:pPr>
            <w:r w:rsidRPr="00124335">
              <w:rPr>
                <w:sz w:val="16"/>
                <w:szCs w:val="16"/>
              </w:rPr>
              <w:t>VAL service area triggering criteria in the SS_LocationReporting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903BFF" w14:textId="1A8A1F9A" w:rsidR="007D2341" w:rsidRDefault="007D2341" w:rsidP="007D2341">
            <w:pPr>
              <w:pStyle w:val="TAC"/>
              <w:rPr>
                <w:sz w:val="16"/>
                <w:szCs w:val="16"/>
              </w:rPr>
            </w:pPr>
            <w:r>
              <w:rPr>
                <w:sz w:val="16"/>
                <w:szCs w:val="16"/>
              </w:rPr>
              <w:t>18.6.0</w:t>
            </w:r>
          </w:p>
        </w:tc>
      </w:tr>
      <w:tr w:rsidR="00124335" w:rsidRPr="003167FF" w14:paraId="2A6A5AE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F79217" w14:textId="7282B59D" w:rsidR="00124335" w:rsidRPr="003167FF" w:rsidRDefault="00124335" w:rsidP="00124335">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AC5034" w14:textId="1DB5ED57" w:rsidR="00124335" w:rsidRPr="003167FF" w:rsidRDefault="00124335" w:rsidP="00124335">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8D982E" w14:textId="675EDF98" w:rsidR="00124335" w:rsidRPr="006E7118" w:rsidRDefault="00124335" w:rsidP="00124335">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0CE2" w14:textId="0465DEB3" w:rsidR="00124335" w:rsidRPr="003167FF" w:rsidRDefault="00124335" w:rsidP="00124335">
            <w:pPr>
              <w:pStyle w:val="TAC"/>
              <w:rPr>
                <w:sz w:val="16"/>
                <w:szCs w:val="16"/>
              </w:rPr>
            </w:pPr>
            <w:r w:rsidRPr="003167FF">
              <w:rPr>
                <w:sz w:val="16"/>
                <w:szCs w:val="16"/>
              </w:rPr>
              <w:t>0</w:t>
            </w:r>
            <w:r>
              <w:rPr>
                <w:sz w:val="16"/>
                <w:szCs w:val="16"/>
              </w:rPr>
              <w:t>228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3EEA6F" w14:textId="5AF1AC7A" w:rsidR="00124335" w:rsidRDefault="00124335" w:rsidP="0012433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B45DDE" w14:textId="04729BC4" w:rsidR="00124335" w:rsidRDefault="00124335" w:rsidP="0012433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181FAAB" w14:textId="5354C7E7" w:rsidR="00124335" w:rsidRPr="00DA23EC" w:rsidRDefault="00124335" w:rsidP="00124335">
            <w:pPr>
              <w:pStyle w:val="TAL"/>
              <w:rPr>
                <w:sz w:val="16"/>
                <w:szCs w:val="16"/>
              </w:rPr>
            </w:pPr>
            <w:r w:rsidRPr="00124335">
              <w:rPr>
                <w:sz w:val="16"/>
                <w:szCs w:val="16"/>
              </w:rPr>
              <w:t>EN resolution for the subscribe-notify 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7A570E" w14:textId="7760C390" w:rsidR="00124335" w:rsidRDefault="00124335" w:rsidP="00124335">
            <w:pPr>
              <w:pStyle w:val="TAC"/>
              <w:rPr>
                <w:sz w:val="16"/>
                <w:szCs w:val="16"/>
              </w:rPr>
            </w:pPr>
            <w:r>
              <w:rPr>
                <w:sz w:val="16"/>
                <w:szCs w:val="16"/>
              </w:rPr>
              <w:t>18.6.0</w:t>
            </w:r>
          </w:p>
        </w:tc>
      </w:tr>
      <w:tr w:rsidR="0048420A" w:rsidRPr="003167FF" w14:paraId="4D118FD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77FCAF2" w14:textId="794E1D46" w:rsidR="0048420A" w:rsidRPr="003167FF" w:rsidRDefault="0048420A" w:rsidP="0048420A">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999688" w14:textId="073826A7" w:rsidR="0048420A" w:rsidRPr="003167FF" w:rsidRDefault="0048420A" w:rsidP="0048420A">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B30B979" w14:textId="102F8F1E" w:rsidR="0048420A" w:rsidRPr="006E7118" w:rsidRDefault="0048420A" w:rsidP="0048420A">
            <w:pPr>
              <w:pStyle w:val="TAC"/>
              <w:rPr>
                <w:sz w:val="16"/>
                <w:szCs w:val="16"/>
              </w:rPr>
            </w:pPr>
            <w:r w:rsidRPr="006E7118">
              <w:rPr>
                <w:sz w:val="16"/>
                <w:szCs w:val="16"/>
              </w:rPr>
              <w:t>SP-231009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48172C" w14:textId="51C2306F" w:rsidR="0048420A" w:rsidRPr="003167FF" w:rsidRDefault="0048420A" w:rsidP="0048420A">
            <w:pPr>
              <w:pStyle w:val="TAC"/>
              <w:rPr>
                <w:sz w:val="16"/>
                <w:szCs w:val="16"/>
              </w:rPr>
            </w:pPr>
            <w:r w:rsidRPr="003167FF">
              <w:rPr>
                <w:sz w:val="16"/>
                <w:szCs w:val="16"/>
              </w:rPr>
              <w:t>0</w:t>
            </w:r>
            <w:r>
              <w:rPr>
                <w:sz w:val="16"/>
                <w:szCs w:val="16"/>
              </w:rPr>
              <w:t>229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ADC002" w14:textId="27E08A37" w:rsidR="0048420A" w:rsidRDefault="0048420A" w:rsidP="0048420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AC0271" w14:textId="6EAFEF2D" w:rsidR="0048420A" w:rsidRDefault="0048420A" w:rsidP="0048420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E66A3D" w14:textId="606573CA" w:rsidR="0048420A" w:rsidRPr="00124335" w:rsidRDefault="0048420A" w:rsidP="0048420A">
            <w:pPr>
              <w:pStyle w:val="TAL"/>
              <w:rPr>
                <w:sz w:val="16"/>
                <w:szCs w:val="16"/>
              </w:rPr>
            </w:pPr>
            <w:r w:rsidRPr="0048420A">
              <w:rPr>
                <w:sz w:val="16"/>
                <w:szCs w:val="16"/>
              </w:rPr>
              <w:t>Add reason IE to Group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86810D" w14:textId="7CA75980" w:rsidR="0048420A" w:rsidRDefault="0048420A" w:rsidP="0048420A">
            <w:pPr>
              <w:pStyle w:val="TAC"/>
              <w:rPr>
                <w:sz w:val="16"/>
                <w:szCs w:val="16"/>
              </w:rPr>
            </w:pPr>
            <w:r>
              <w:rPr>
                <w:sz w:val="16"/>
                <w:szCs w:val="16"/>
              </w:rPr>
              <w:t>18.6.0</w:t>
            </w:r>
          </w:p>
        </w:tc>
      </w:tr>
      <w:tr w:rsidR="004B6B96" w:rsidRPr="003167FF" w14:paraId="61FFCE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EB715C" w14:textId="58FAB63C" w:rsidR="004B6B96" w:rsidRPr="003167FF" w:rsidRDefault="004B6B96" w:rsidP="004B6B96">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8A59F" w14:textId="1FCF8B6D" w:rsidR="004B6B96" w:rsidRPr="003167FF" w:rsidRDefault="004B6B96" w:rsidP="004B6B96">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AA69E60" w14:textId="1717D6B4" w:rsidR="004B6B96" w:rsidRPr="006E7118" w:rsidRDefault="004B6B96" w:rsidP="004B6B96">
            <w:pPr>
              <w:pStyle w:val="TAC"/>
              <w:rPr>
                <w:sz w:val="16"/>
                <w:szCs w:val="16"/>
              </w:rPr>
            </w:pPr>
            <w:r w:rsidRPr="004B6B96">
              <w:rPr>
                <w:sz w:val="16"/>
                <w:szCs w:val="16"/>
              </w:rPr>
              <w:t>SP-231000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16AC02" w14:textId="183CC3CE" w:rsidR="004B6B96" w:rsidRPr="003167FF" w:rsidRDefault="004B6B96" w:rsidP="004B6B96">
            <w:pPr>
              <w:pStyle w:val="TAC"/>
              <w:rPr>
                <w:sz w:val="16"/>
                <w:szCs w:val="16"/>
              </w:rPr>
            </w:pPr>
            <w:r w:rsidRPr="003167FF">
              <w:rPr>
                <w:sz w:val="16"/>
                <w:szCs w:val="16"/>
              </w:rPr>
              <w:t>0</w:t>
            </w:r>
            <w:r>
              <w:rPr>
                <w:sz w:val="16"/>
                <w:szCs w:val="16"/>
              </w:rPr>
              <w:t>231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D1881D" w14:textId="7AA198D5" w:rsidR="004B6B96" w:rsidRDefault="004B6B96" w:rsidP="004B6B96">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5FB401" w14:textId="69CC594E" w:rsidR="004B6B96" w:rsidRDefault="004B6B96" w:rsidP="004B6B9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893A65" w14:textId="7911BF30" w:rsidR="004B6B96" w:rsidRPr="0048420A" w:rsidRDefault="004B6B96" w:rsidP="004B6B96">
            <w:pPr>
              <w:pStyle w:val="TAL"/>
              <w:rPr>
                <w:sz w:val="16"/>
                <w:szCs w:val="16"/>
              </w:rPr>
            </w:pPr>
            <w:r w:rsidRPr="004B6B96">
              <w:rPr>
                <w:sz w:val="16"/>
                <w:szCs w:val="16"/>
              </w:rPr>
              <w:t>NRM BDT 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91F8BB" w14:textId="6E5B6A9C" w:rsidR="004B6B96" w:rsidRDefault="004B6B96" w:rsidP="004B6B96">
            <w:pPr>
              <w:pStyle w:val="TAC"/>
              <w:rPr>
                <w:sz w:val="16"/>
                <w:szCs w:val="16"/>
              </w:rPr>
            </w:pPr>
            <w:r>
              <w:rPr>
                <w:sz w:val="16"/>
                <w:szCs w:val="16"/>
              </w:rPr>
              <w:t>18.6.0</w:t>
            </w:r>
          </w:p>
        </w:tc>
      </w:tr>
      <w:tr w:rsidR="001F5B36" w:rsidRPr="003167FF" w14:paraId="340EAE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E119FB" w14:textId="187FC284" w:rsidR="001F5B36" w:rsidRPr="003167FF" w:rsidRDefault="001F5B36" w:rsidP="001F5B36">
            <w:pPr>
              <w:pStyle w:val="TAC"/>
              <w:rPr>
                <w:sz w:val="16"/>
                <w:szCs w:val="16"/>
              </w:rPr>
            </w:pPr>
            <w:r w:rsidRPr="003167FF">
              <w:rPr>
                <w:sz w:val="16"/>
                <w:szCs w:val="16"/>
              </w:rPr>
              <w:t>2023-0</w:t>
            </w:r>
            <w:r w:rsidR="00C30315">
              <w:rPr>
                <w:sz w:val="16"/>
                <w:szCs w:val="16"/>
              </w:rPr>
              <w:t>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AE7F4A" w14:textId="00BECD3C" w:rsidR="001F5B36" w:rsidRPr="003167FF" w:rsidRDefault="001F5B36" w:rsidP="001F5B36">
            <w:pPr>
              <w:pStyle w:val="TAL"/>
              <w:rPr>
                <w:sz w:val="16"/>
                <w:szCs w:val="16"/>
              </w:rPr>
            </w:pPr>
            <w:r w:rsidRPr="003167FF">
              <w:rPr>
                <w:sz w:val="16"/>
                <w:szCs w:val="16"/>
              </w:rPr>
              <w:t>SA#10</w:t>
            </w:r>
            <w:r>
              <w:rPr>
                <w:sz w:val="16"/>
                <w:szCs w:val="16"/>
              </w:rPr>
              <w:t>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55E9D6" w14:textId="32D4210F" w:rsidR="001F5B36" w:rsidRPr="004B6B96" w:rsidRDefault="001F5B36" w:rsidP="001F5B36">
            <w:pPr>
              <w:pStyle w:val="TAC"/>
              <w:rPr>
                <w:sz w:val="16"/>
                <w:szCs w:val="16"/>
              </w:rPr>
            </w:pPr>
            <w:r w:rsidRPr="004B6B96">
              <w:rPr>
                <w:sz w:val="16"/>
                <w:szCs w:val="16"/>
              </w:rPr>
              <w:t>SP-231000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89A2C" w14:textId="612FA6E3" w:rsidR="001F5B36" w:rsidRPr="003167FF" w:rsidRDefault="001F5B36" w:rsidP="001F5B36">
            <w:pPr>
              <w:pStyle w:val="TAC"/>
              <w:rPr>
                <w:sz w:val="16"/>
                <w:szCs w:val="16"/>
              </w:rPr>
            </w:pPr>
            <w:r w:rsidRPr="003167FF">
              <w:rPr>
                <w:sz w:val="16"/>
                <w:szCs w:val="16"/>
              </w:rPr>
              <w:t>0</w:t>
            </w:r>
            <w:r>
              <w:rPr>
                <w:sz w:val="16"/>
                <w:szCs w:val="16"/>
              </w:rPr>
              <w:t>232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3F6540" w14:textId="66F13235" w:rsidR="001F5B36" w:rsidRDefault="001F5B36" w:rsidP="001F5B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1C04DF" w14:textId="2119722E" w:rsidR="001F5B36" w:rsidRDefault="001F5B36" w:rsidP="001F5B3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9F39077" w14:textId="4BCC884A" w:rsidR="001F5B36" w:rsidRPr="004B6B96" w:rsidRDefault="001F5B36" w:rsidP="001F5B36">
            <w:pPr>
              <w:pStyle w:val="TAL"/>
              <w:rPr>
                <w:sz w:val="16"/>
                <w:szCs w:val="16"/>
              </w:rPr>
            </w:pPr>
            <w:r w:rsidRPr="001F5B36">
              <w:rPr>
                <w:sz w:val="16"/>
                <w:szCs w:val="16"/>
              </w:rPr>
              <w:t>NRM united traffic pattern and monitoring 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F9FA92" w14:textId="2D87E161" w:rsidR="001F5B36" w:rsidRDefault="001F5B36" w:rsidP="001F5B36">
            <w:pPr>
              <w:pStyle w:val="TAC"/>
              <w:rPr>
                <w:sz w:val="16"/>
                <w:szCs w:val="16"/>
              </w:rPr>
            </w:pPr>
            <w:r>
              <w:rPr>
                <w:sz w:val="16"/>
                <w:szCs w:val="16"/>
              </w:rPr>
              <w:t>18.6.0</w:t>
            </w:r>
          </w:p>
        </w:tc>
      </w:tr>
      <w:tr w:rsidR="00ED6A19" w:rsidRPr="003167FF" w14:paraId="41B1FF1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E5C7B5" w14:textId="7AAB2FDC" w:rsidR="00ED6A19" w:rsidRPr="003167FF" w:rsidRDefault="00ED6A19" w:rsidP="00ED6A19">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2B3E87" w14:textId="653120AF" w:rsidR="00ED6A19" w:rsidRPr="003167FF" w:rsidRDefault="00ED6A19" w:rsidP="00ED6A19">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0A775E" w14:textId="49C40D18" w:rsidR="00ED6A19" w:rsidRPr="004B6B96" w:rsidRDefault="00ED6A19" w:rsidP="00ED6A19">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921F13" w14:textId="0DE05910" w:rsidR="00ED6A19" w:rsidRPr="003167FF" w:rsidRDefault="00ED6A19" w:rsidP="00ED6A19">
            <w:pPr>
              <w:pStyle w:val="TAC"/>
              <w:rPr>
                <w:sz w:val="16"/>
                <w:szCs w:val="16"/>
              </w:rPr>
            </w:pPr>
            <w:r w:rsidRPr="003167FF">
              <w:rPr>
                <w:sz w:val="16"/>
                <w:szCs w:val="16"/>
              </w:rPr>
              <w:t>0</w:t>
            </w:r>
            <w:r>
              <w:rPr>
                <w:sz w:val="16"/>
                <w:szCs w:val="16"/>
              </w:rPr>
              <w:t>233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BEF226" w14:textId="2D6700E1" w:rsidR="00ED6A19" w:rsidRDefault="00ED6A19" w:rsidP="00ED6A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5C51E8" w14:textId="010DF3AC" w:rsidR="00ED6A19" w:rsidRDefault="00ED6A19" w:rsidP="00ED6A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0BEEA4E" w14:textId="795E66CB" w:rsidR="00ED6A19" w:rsidRPr="001F5B36" w:rsidRDefault="002A02C1" w:rsidP="00ED6A19">
            <w:pPr>
              <w:pStyle w:val="TAL"/>
              <w:rPr>
                <w:sz w:val="16"/>
                <w:szCs w:val="16"/>
              </w:rPr>
            </w:pPr>
            <w:r w:rsidRPr="002A02C1">
              <w:rPr>
                <w:sz w:val="16"/>
                <w:szCs w:val="16"/>
              </w:rPr>
              <w:t>Complete functional description of VAL-UDB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2F6E95" w14:textId="13059B02" w:rsidR="00ED6A19" w:rsidRDefault="00ED6A19" w:rsidP="00ED6A19">
            <w:pPr>
              <w:pStyle w:val="TAC"/>
              <w:rPr>
                <w:sz w:val="16"/>
                <w:szCs w:val="16"/>
              </w:rPr>
            </w:pPr>
            <w:r>
              <w:rPr>
                <w:sz w:val="16"/>
                <w:szCs w:val="16"/>
              </w:rPr>
              <w:t>18.</w:t>
            </w:r>
            <w:r w:rsidR="00C6101A">
              <w:rPr>
                <w:sz w:val="16"/>
                <w:szCs w:val="16"/>
              </w:rPr>
              <w:t>7</w:t>
            </w:r>
            <w:r>
              <w:rPr>
                <w:sz w:val="16"/>
                <w:szCs w:val="16"/>
              </w:rPr>
              <w:t>.0</w:t>
            </w:r>
          </w:p>
        </w:tc>
      </w:tr>
      <w:tr w:rsidR="00C6101A" w:rsidRPr="003167FF" w14:paraId="098D69F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7362D50" w14:textId="407CDC0A" w:rsidR="00C6101A" w:rsidRPr="003167FF" w:rsidRDefault="00C6101A" w:rsidP="00C6101A">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754CD3" w14:textId="1112409B" w:rsidR="00C6101A" w:rsidRPr="003167FF" w:rsidRDefault="00C6101A" w:rsidP="00C6101A">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31110AC" w14:textId="04452D0A" w:rsidR="00C6101A" w:rsidRPr="00ED6A19" w:rsidRDefault="00C6101A" w:rsidP="00C6101A">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95E0C" w14:textId="26340159" w:rsidR="00C6101A" w:rsidRPr="003167FF" w:rsidRDefault="00C6101A" w:rsidP="00C6101A">
            <w:pPr>
              <w:pStyle w:val="TAC"/>
              <w:rPr>
                <w:sz w:val="16"/>
                <w:szCs w:val="16"/>
              </w:rPr>
            </w:pPr>
            <w:r w:rsidRPr="003167FF">
              <w:rPr>
                <w:sz w:val="16"/>
                <w:szCs w:val="16"/>
              </w:rPr>
              <w:t>0</w:t>
            </w:r>
            <w:r>
              <w:rPr>
                <w:sz w:val="16"/>
                <w:szCs w:val="16"/>
              </w:rPr>
              <w:t>235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599161" w14:textId="2E7FDE36" w:rsidR="00C6101A" w:rsidRDefault="00C6101A" w:rsidP="00C6101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2B17B9" w14:textId="7EFC0692" w:rsidR="00C6101A" w:rsidRDefault="00C6101A" w:rsidP="00C6101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39DF37" w14:textId="7E92B9DA" w:rsidR="00C6101A" w:rsidRPr="002A02C1" w:rsidRDefault="00C6101A" w:rsidP="00C6101A">
            <w:pPr>
              <w:pStyle w:val="TAL"/>
              <w:rPr>
                <w:sz w:val="16"/>
                <w:szCs w:val="16"/>
              </w:rPr>
            </w:pPr>
            <w:r w:rsidRPr="00C6101A">
              <w:rPr>
                <w:sz w:val="16"/>
                <w:szCs w:val="16"/>
              </w:rPr>
              <w:t>Missing Notification Target URI in Location area monitoring subscription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34EDA4" w14:textId="60ECC110" w:rsidR="00C6101A" w:rsidRDefault="00C6101A" w:rsidP="00C6101A">
            <w:pPr>
              <w:pStyle w:val="TAC"/>
              <w:rPr>
                <w:sz w:val="16"/>
                <w:szCs w:val="16"/>
              </w:rPr>
            </w:pPr>
            <w:r>
              <w:rPr>
                <w:sz w:val="16"/>
                <w:szCs w:val="16"/>
              </w:rPr>
              <w:t>18.7.0</w:t>
            </w:r>
          </w:p>
        </w:tc>
      </w:tr>
      <w:tr w:rsidR="00C6101A" w:rsidRPr="003167FF" w14:paraId="39A3D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55B09ED" w14:textId="2FDB59F2" w:rsidR="00C6101A" w:rsidRPr="003167FF" w:rsidRDefault="00C6101A" w:rsidP="00C6101A">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B047" w14:textId="0D165635" w:rsidR="00C6101A" w:rsidRPr="003167FF" w:rsidRDefault="00C6101A" w:rsidP="00C6101A">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AF4BD8" w14:textId="2CF5F90F" w:rsidR="00C6101A" w:rsidRPr="00ED6A19" w:rsidRDefault="00C6101A" w:rsidP="00C6101A">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FD4BDA" w14:textId="101E11D1" w:rsidR="00C6101A" w:rsidRPr="003167FF" w:rsidRDefault="00C6101A" w:rsidP="00C6101A">
            <w:pPr>
              <w:pStyle w:val="TAC"/>
              <w:rPr>
                <w:sz w:val="16"/>
                <w:szCs w:val="16"/>
              </w:rPr>
            </w:pPr>
            <w:r w:rsidRPr="003167FF">
              <w:rPr>
                <w:sz w:val="16"/>
                <w:szCs w:val="16"/>
              </w:rPr>
              <w:t>0</w:t>
            </w:r>
            <w:r>
              <w:rPr>
                <w:sz w:val="16"/>
                <w:szCs w:val="16"/>
              </w:rPr>
              <w:t>237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53AE62" w14:textId="1581FB5A" w:rsidR="00C6101A" w:rsidRDefault="00C6101A" w:rsidP="00C6101A">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55A452" w14:textId="59C3E41D" w:rsidR="00C6101A" w:rsidRDefault="00C6101A" w:rsidP="00C6101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8D928A" w14:textId="31079A8B" w:rsidR="00C6101A" w:rsidRPr="00C6101A" w:rsidRDefault="00C6101A" w:rsidP="00C6101A">
            <w:pPr>
              <w:pStyle w:val="TAL"/>
              <w:rPr>
                <w:sz w:val="16"/>
                <w:szCs w:val="16"/>
              </w:rPr>
            </w:pPr>
            <w:r w:rsidRPr="00C6101A">
              <w:rPr>
                <w:sz w:val="16"/>
                <w:szCs w:val="16"/>
              </w:rPr>
              <w:t>Update subscription service operation for SS_LocationInfoEvent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B8D2D" w14:textId="37693A33" w:rsidR="00C6101A" w:rsidRDefault="00C6101A" w:rsidP="00C6101A">
            <w:pPr>
              <w:pStyle w:val="TAC"/>
              <w:rPr>
                <w:sz w:val="16"/>
                <w:szCs w:val="16"/>
              </w:rPr>
            </w:pPr>
            <w:r>
              <w:rPr>
                <w:sz w:val="16"/>
                <w:szCs w:val="16"/>
              </w:rPr>
              <w:t>18.7.0</w:t>
            </w:r>
          </w:p>
        </w:tc>
      </w:tr>
      <w:tr w:rsidR="002B54CE" w:rsidRPr="003167FF" w14:paraId="5C91EB3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B115E19" w14:textId="3128CE26" w:rsidR="002B54CE" w:rsidRPr="003167FF" w:rsidRDefault="002B54CE" w:rsidP="002B54C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53A020" w14:textId="057967DE" w:rsidR="002B54CE" w:rsidRPr="003167FF" w:rsidRDefault="002B54CE" w:rsidP="002B54C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32CA90" w14:textId="1D926962" w:rsidR="002B54CE" w:rsidRPr="00ED6A19" w:rsidRDefault="002B54CE" w:rsidP="002B54CE">
            <w:pPr>
              <w:pStyle w:val="TAC"/>
              <w:rPr>
                <w:sz w:val="16"/>
                <w:szCs w:val="16"/>
              </w:rPr>
            </w:pPr>
            <w:r w:rsidRPr="00ED6A19">
              <w:rPr>
                <w:sz w:val="16"/>
                <w:szCs w:val="16"/>
              </w:rPr>
              <w:t>SP-231565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91AF1B" w14:textId="484BFF5C" w:rsidR="002B54CE" w:rsidRPr="003167FF" w:rsidRDefault="002B54CE" w:rsidP="002B54CE">
            <w:pPr>
              <w:pStyle w:val="TAC"/>
              <w:rPr>
                <w:sz w:val="16"/>
                <w:szCs w:val="16"/>
              </w:rPr>
            </w:pPr>
            <w:r w:rsidRPr="003167FF">
              <w:rPr>
                <w:sz w:val="16"/>
                <w:szCs w:val="16"/>
              </w:rPr>
              <w:t>0</w:t>
            </w:r>
            <w:r>
              <w:rPr>
                <w:sz w:val="16"/>
                <w:szCs w:val="16"/>
              </w:rPr>
              <w:t>238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792E0" w14:textId="2DCA8ADF" w:rsidR="002B54CE" w:rsidRDefault="002B54CE" w:rsidP="002B54C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CA5CB6" w14:textId="4E3E5428" w:rsidR="002B54CE" w:rsidRDefault="002B54CE" w:rsidP="002B54C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539AF1" w14:textId="1871AB6A" w:rsidR="002B54CE" w:rsidRPr="00C6101A" w:rsidRDefault="002B54CE" w:rsidP="002B54CE">
            <w:pPr>
              <w:pStyle w:val="TAL"/>
              <w:rPr>
                <w:sz w:val="16"/>
                <w:szCs w:val="16"/>
              </w:rPr>
            </w:pPr>
            <w:r w:rsidRPr="002B54CE">
              <w:rPr>
                <w:sz w:val="16"/>
                <w:szCs w:val="16"/>
              </w:rPr>
              <w:t>Update subscription service operation for SS_LocationMonitoring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6BEDE3" w14:textId="5BC80C5B" w:rsidR="002B54CE" w:rsidRDefault="002B54CE" w:rsidP="002B54CE">
            <w:pPr>
              <w:pStyle w:val="TAC"/>
              <w:rPr>
                <w:sz w:val="16"/>
                <w:szCs w:val="16"/>
              </w:rPr>
            </w:pPr>
            <w:r>
              <w:rPr>
                <w:sz w:val="16"/>
                <w:szCs w:val="16"/>
              </w:rPr>
              <w:t>18.7.0</w:t>
            </w:r>
          </w:p>
        </w:tc>
      </w:tr>
      <w:tr w:rsidR="009D4F20" w:rsidRPr="003167FF" w14:paraId="0ACF881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7BB4C9" w14:textId="2FD02A8B" w:rsidR="009D4F20" w:rsidRPr="003167FF" w:rsidRDefault="009D4F20" w:rsidP="009D4F20">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D3640D" w14:textId="5FFCD2D0" w:rsidR="009D4F20" w:rsidRPr="003167FF" w:rsidRDefault="009D4F20" w:rsidP="009D4F20">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B2292E" w14:textId="0C10EDE2" w:rsidR="009D4F20" w:rsidRPr="00ED6A19" w:rsidRDefault="009D4F20" w:rsidP="009D4F20">
            <w:pPr>
              <w:pStyle w:val="TAC"/>
              <w:rPr>
                <w:sz w:val="16"/>
                <w:szCs w:val="16"/>
              </w:rPr>
            </w:pPr>
            <w:r w:rsidRPr="00ED6A19">
              <w:rPr>
                <w:sz w:val="16"/>
                <w:szCs w:val="16"/>
              </w:rPr>
              <w:t>SP-23156</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E2971D" w14:textId="5AEB3CAE" w:rsidR="009D4F20" w:rsidRPr="003167FF" w:rsidRDefault="009D4F20" w:rsidP="009D4F20">
            <w:pPr>
              <w:pStyle w:val="TAC"/>
              <w:rPr>
                <w:sz w:val="16"/>
                <w:szCs w:val="16"/>
              </w:rPr>
            </w:pPr>
            <w:r w:rsidRPr="003167FF">
              <w:rPr>
                <w:sz w:val="16"/>
                <w:szCs w:val="16"/>
              </w:rPr>
              <w:t>0</w:t>
            </w:r>
            <w:r>
              <w:rPr>
                <w:sz w:val="16"/>
                <w:szCs w:val="16"/>
              </w:rPr>
              <w:t>241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CBFF5D" w14:textId="415208F0" w:rsidR="009D4F20" w:rsidRDefault="009D4F20" w:rsidP="009D4F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1065BC" w14:textId="1F136E7C" w:rsidR="009D4F20" w:rsidRDefault="009D4F20" w:rsidP="009D4F20">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1B93B1" w14:textId="770A27DA" w:rsidR="009D4F20" w:rsidRPr="002B54CE" w:rsidRDefault="009D4F20" w:rsidP="009D4F20">
            <w:pPr>
              <w:pStyle w:val="TAL"/>
              <w:rPr>
                <w:sz w:val="16"/>
                <w:szCs w:val="16"/>
              </w:rPr>
            </w:pPr>
            <w:r w:rsidRPr="009D4F20">
              <w:rPr>
                <w:sz w:val="16"/>
                <w:szCs w:val="16"/>
              </w:rPr>
              <w:t>Notification service operation in the SS_LocationReporting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FDE88F" w14:textId="6D9FED0F" w:rsidR="009D4F20" w:rsidRDefault="009D4F20" w:rsidP="009D4F20">
            <w:pPr>
              <w:pStyle w:val="TAC"/>
              <w:rPr>
                <w:sz w:val="16"/>
                <w:szCs w:val="16"/>
              </w:rPr>
            </w:pPr>
            <w:r>
              <w:rPr>
                <w:sz w:val="16"/>
                <w:szCs w:val="16"/>
              </w:rPr>
              <w:t>18.7.0</w:t>
            </w:r>
          </w:p>
        </w:tc>
      </w:tr>
      <w:tr w:rsidR="001A61DE" w:rsidRPr="003167FF" w14:paraId="5136E19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3F9F345" w14:textId="127DB8D9" w:rsidR="001A61DE" w:rsidRPr="003167FF" w:rsidRDefault="001A61DE" w:rsidP="001A61D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F66D6A" w14:textId="7C292163" w:rsidR="001A61DE" w:rsidRPr="003167FF" w:rsidRDefault="001A61DE" w:rsidP="001A61D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6D0630E" w14:textId="1C93C2F1" w:rsidR="001A61DE" w:rsidRPr="00ED6A19" w:rsidRDefault="001A61DE" w:rsidP="001A61DE">
            <w:pPr>
              <w:pStyle w:val="TAC"/>
              <w:rPr>
                <w:sz w:val="16"/>
                <w:szCs w:val="16"/>
              </w:rPr>
            </w:pPr>
            <w:r w:rsidRPr="00ED6A19">
              <w:rPr>
                <w:sz w:val="16"/>
                <w:szCs w:val="16"/>
              </w:rPr>
              <w:t>SP-2315</w:t>
            </w:r>
            <w:r>
              <w:rPr>
                <w:sz w:val="16"/>
                <w:szCs w:val="16"/>
              </w:rPr>
              <w:t>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51157" w14:textId="524B64DA" w:rsidR="001A61DE" w:rsidRPr="003167FF" w:rsidRDefault="001A61DE" w:rsidP="001A61DE">
            <w:pPr>
              <w:pStyle w:val="TAC"/>
              <w:rPr>
                <w:sz w:val="16"/>
                <w:szCs w:val="16"/>
              </w:rPr>
            </w:pPr>
            <w:r w:rsidRPr="003167FF">
              <w:rPr>
                <w:sz w:val="16"/>
                <w:szCs w:val="16"/>
              </w:rPr>
              <w:t>0</w:t>
            </w:r>
            <w:r>
              <w:rPr>
                <w:sz w:val="16"/>
                <w:szCs w:val="16"/>
              </w:rPr>
              <w:t>243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26F6D2" w14:textId="77777777" w:rsidR="001A61DE" w:rsidRDefault="001A61DE" w:rsidP="001A61DE">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D7A351" w14:textId="6CD2731D" w:rsidR="001A61DE" w:rsidRDefault="001A61DE" w:rsidP="001A61DE">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A129C6" w14:textId="1F6F2F49" w:rsidR="001A61DE" w:rsidRPr="009D4F20" w:rsidRDefault="001A61DE" w:rsidP="001A61DE">
            <w:pPr>
              <w:pStyle w:val="TAL"/>
              <w:rPr>
                <w:sz w:val="16"/>
                <w:szCs w:val="16"/>
              </w:rPr>
            </w:pPr>
            <w:r w:rsidRPr="001A61DE">
              <w:rPr>
                <w:sz w:val="16"/>
                <w:szCs w:val="16"/>
              </w:rPr>
              <w:t>Correction of the TSC stream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CC787B" w14:textId="1DB8494B" w:rsidR="001A61DE" w:rsidRDefault="001A61DE" w:rsidP="001A61DE">
            <w:pPr>
              <w:pStyle w:val="TAC"/>
              <w:rPr>
                <w:sz w:val="16"/>
                <w:szCs w:val="16"/>
              </w:rPr>
            </w:pPr>
            <w:r>
              <w:rPr>
                <w:sz w:val="16"/>
                <w:szCs w:val="16"/>
              </w:rPr>
              <w:t>18.7.0</w:t>
            </w:r>
          </w:p>
        </w:tc>
      </w:tr>
      <w:tr w:rsidR="001A61DE" w:rsidRPr="003167FF" w14:paraId="353F777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2C0C5" w14:textId="5738A71E" w:rsidR="001A61DE" w:rsidRPr="003167FF" w:rsidRDefault="001A61DE" w:rsidP="001A61D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FA3B94" w14:textId="336FFE0B" w:rsidR="001A61DE" w:rsidRPr="003167FF" w:rsidRDefault="001A61DE" w:rsidP="001A61D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C79E7" w14:textId="056B02B7" w:rsidR="001A61DE" w:rsidRPr="00ED6A19" w:rsidRDefault="001A61DE" w:rsidP="001A61DE">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6D645D" w14:textId="70633946" w:rsidR="001A61DE" w:rsidRPr="003167FF" w:rsidRDefault="001A61DE" w:rsidP="001A61DE">
            <w:pPr>
              <w:pStyle w:val="TAC"/>
              <w:rPr>
                <w:sz w:val="16"/>
                <w:szCs w:val="16"/>
              </w:rPr>
            </w:pPr>
            <w:r w:rsidRPr="003167FF">
              <w:rPr>
                <w:sz w:val="16"/>
                <w:szCs w:val="16"/>
              </w:rPr>
              <w:t>0</w:t>
            </w:r>
            <w:r>
              <w:rPr>
                <w:sz w:val="16"/>
                <w:szCs w:val="16"/>
              </w:rPr>
              <w:t>244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02EA2" w14:textId="6B2DB419" w:rsidR="001A61DE" w:rsidRDefault="001A61DE" w:rsidP="001A61DE">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F9D797" w14:textId="1F83972D" w:rsidR="001A61DE" w:rsidRDefault="001A61DE" w:rsidP="001A61D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D0946C" w14:textId="64C44A1F" w:rsidR="001A61DE" w:rsidRPr="001A61DE" w:rsidRDefault="001A61DE" w:rsidP="001A61DE">
            <w:pPr>
              <w:pStyle w:val="TAL"/>
              <w:rPr>
                <w:sz w:val="16"/>
                <w:szCs w:val="16"/>
              </w:rPr>
            </w:pPr>
            <w:r w:rsidRPr="001A61DE">
              <w:rPr>
                <w:sz w:val="16"/>
                <w:szCs w:val="16"/>
              </w:rPr>
              <w:t>Subscription update service operation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DAC188" w14:textId="47E85A16" w:rsidR="001A61DE" w:rsidRDefault="001A61DE" w:rsidP="001A61DE">
            <w:pPr>
              <w:pStyle w:val="TAC"/>
              <w:rPr>
                <w:sz w:val="16"/>
                <w:szCs w:val="16"/>
              </w:rPr>
            </w:pPr>
            <w:r>
              <w:rPr>
                <w:sz w:val="16"/>
                <w:szCs w:val="16"/>
              </w:rPr>
              <w:t>18.7.0</w:t>
            </w:r>
          </w:p>
        </w:tc>
      </w:tr>
      <w:tr w:rsidR="009F6B24" w:rsidRPr="003167FF" w14:paraId="5C221BF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C5F5F6" w14:textId="5FE1B15F" w:rsidR="009F6B24" w:rsidRPr="003167FF" w:rsidRDefault="009F6B24" w:rsidP="009F6B24">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79BE1F" w14:textId="705E7003" w:rsidR="009F6B24" w:rsidRPr="003167FF" w:rsidRDefault="009F6B24" w:rsidP="009F6B24">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7FB0B5" w14:textId="71FC0F82" w:rsidR="009F6B24" w:rsidRPr="00ED6A19" w:rsidRDefault="009F6B24" w:rsidP="009F6B24">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AAFCED" w14:textId="77F6292E" w:rsidR="009F6B24" w:rsidRPr="003167FF" w:rsidRDefault="009F6B24" w:rsidP="009F6B24">
            <w:pPr>
              <w:pStyle w:val="TAC"/>
              <w:rPr>
                <w:sz w:val="16"/>
                <w:szCs w:val="16"/>
              </w:rPr>
            </w:pPr>
            <w:r w:rsidRPr="003167FF">
              <w:rPr>
                <w:sz w:val="16"/>
                <w:szCs w:val="16"/>
              </w:rPr>
              <w:t>0</w:t>
            </w:r>
            <w:r>
              <w:rPr>
                <w:sz w:val="16"/>
                <w:szCs w:val="16"/>
              </w:rPr>
              <w:t>246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B5DC9A" w14:textId="0E354E93" w:rsidR="009F6B24" w:rsidRDefault="009F6B24" w:rsidP="009F6B24">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DCC4E2" w14:textId="2E14185F" w:rsidR="009F6B24" w:rsidRDefault="009F6B24" w:rsidP="009F6B2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79C9C6" w14:textId="629A7972" w:rsidR="009F6B24" w:rsidRPr="001A61DE" w:rsidRDefault="009F6B24" w:rsidP="009F6B24">
            <w:pPr>
              <w:pStyle w:val="TAL"/>
              <w:rPr>
                <w:sz w:val="16"/>
                <w:szCs w:val="16"/>
              </w:rPr>
            </w:pPr>
            <w:r w:rsidRPr="009F6B24">
              <w:rPr>
                <w:sz w:val="16"/>
                <w:szCs w:val="16"/>
              </w:rPr>
              <w:t>SS_IdmParameterProvisioning API service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A3E8932" w14:textId="646C4799" w:rsidR="009F6B24" w:rsidRDefault="009F6B24" w:rsidP="009F6B24">
            <w:pPr>
              <w:pStyle w:val="TAC"/>
              <w:rPr>
                <w:sz w:val="16"/>
                <w:szCs w:val="16"/>
              </w:rPr>
            </w:pPr>
            <w:r>
              <w:rPr>
                <w:sz w:val="16"/>
                <w:szCs w:val="16"/>
              </w:rPr>
              <w:t>18.7.0</w:t>
            </w:r>
          </w:p>
        </w:tc>
      </w:tr>
      <w:tr w:rsidR="00D4000C" w:rsidRPr="003167FF" w14:paraId="19191C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05078C" w14:textId="7B1E6036" w:rsidR="00D4000C" w:rsidRPr="003167FF" w:rsidRDefault="00D4000C" w:rsidP="00D4000C">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FF33DD" w14:textId="575E0275" w:rsidR="00D4000C" w:rsidRPr="003167FF" w:rsidRDefault="00D4000C" w:rsidP="00D4000C">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75935A" w14:textId="4C9132AC" w:rsidR="00D4000C" w:rsidRPr="00ED6A19" w:rsidRDefault="00D4000C" w:rsidP="00D4000C">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A2DD61" w14:textId="6E0D1BCD" w:rsidR="00D4000C" w:rsidRPr="003167FF" w:rsidRDefault="00D4000C" w:rsidP="00D4000C">
            <w:pPr>
              <w:pStyle w:val="TAC"/>
              <w:rPr>
                <w:sz w:val="16"/>
                <w:szCs w:val="16"/>
              </w:rPr>
            </w:pPr>
            <w:r w:rsidRPr="003167FF">
              <w:rPr>
                <w:sz w:val="16"/>
                <w:szCs w:val="16"/>
              </w:rPr>
              <w:t>0</w:t>
            </w:r>
            <w:r>
              <w:rPr>
                <w:sz w:val="16"/>
                <w:szCs w:val="16"/>
              </w:rPr>
              <w:t>248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13AB7B" w14:textId="567560CD" w:rsidR="00D4000C" w:rsidRDefault="00D4000C" w:rsidP="00D4000C">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A64DF8" w14:textId="0684E5D2" w:rsidR="00D4000C" w:rsidRDefault="00D4000C" w:rsidP="00D4000C">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0A1D73" w14:textId="4C6C6419" w:rsidR="00D4000C" w:rsidRPr="009F6B24" w:rsidRDefault="00D4000C" w:rsidP="00D4000C">
            <w:pPr>
              <w:pStyle w:val="TAL"/>
              <w:rPr>
                <w:sz w:val="16"/>
                <w:szCs w:val="16"/>
              </w:rPr>
            </w:pPr>
            <w:r w:rsidRPr="00D4000C">
              <w:rPr>
                <w:sz w:val="16"/>
                <w:szCs w:val="16"/>
              </w:rPr>
              <w:t>Removal of KMS service provisioning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218B65E" w14:textId="21A41E7C" w:rsidR="00D4000C" w:rsidRDefault="00D4000C" w:rsidP="00D4000C">
            <w:pPr>
              <w:pStyle w:val="TAC"/>
              <w:rPr>
                <w:sz w:val="16"/>
                <w:szCs w:val="16"/>
              </w:rPr>
            </w:pPr>
            <w:r>
              <w:rPr>
                <w:sz w:val="16"/>
                <w:szCs w:val="16"/>
              </w:rPr>
              <w:t>18.7.0</w:t>
            </w:r>
          </w:p>
        </w:tc>
      </w:tr>
      <w:tr w:rsidR="00E3522B" w:rsidRPr="003167FF" w14:paraId="4ED164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B73083" w14:textId="33FCFB9B" w:rsidR="00E3522B" w:rsidRPr="003167FF" w:rsidRDefault="00E3522B" w:rsidP="00E3522B">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2CCEEBA" w14:textId="0B4D404E" w:rsidR="00E3522B" w:rsidRPr="003167FF" w:rsidRDefault="00E3522B" w:rsidP="00E3522B">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EF26F1" w14:textId="4EA8FF1C" w:rsidR="00E3522B" w:rsidRPr="00ED6A19" w:rsidRDefault="00E3522B" w:rsidP="00E3522B">
            <w:pPr>
              <w:pStyle w:val="TAC"/>
              <w:rPr>
                <w:sz w:val="16"/>
                <w:szCs w:val="16"/>
              </w:rPr>
            </w:pPr>
            <w:r w:rsidRPr="00ED6A19">
              <w:rPr>
                <w:sz w:val="16"/>
                <w:szCs w:val="16"/>
              </w:rPr>
              <w:t>SP-2315</w:t>
            </w:r>
            <w:r>
              <w:rPr>
                <w:sz w:val="16"/>
                <w:szCs w:val="16"/>
              </w:rPr>
              <w:t>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3B5CF6E" w14:textId="3FEF699E" w:rsidR="00E3522B" w:rsidRPr="003167FF" w:rsidRDefault="00E3522B" w:rsidP="00E3522B">
            <w:pPr>
              <w:pStyle w:val="TAC"/>
              <w:rPr>
                <w:sz w:val="16"/>
                <w:szCs w:val="16"/>
              </w:rPr>
            </w:pPr>
            <w:r w:rsidRPr="003167FF">
              <w:rPr>
                <w:sz w:val="16"/>
                <w:szCs w:val="16"/>
              </w:rPr>
              <w:t>0</w:t>
            </w:r>
            <w:r>
              <w:rPr>
                <w:sz w:val="16"/>
                <w:szCs w:val="16"/>
              </w:rPr>
              <w:t>250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E38DAD" w14:textId="5D3482A6" w:rsidR="00E3522B" w:rsidRDefault="00E3522B" w:rsidP="00E3522B">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BEC9BD" w14:textId="57B7D913" w:rsidR="00E3522B" w:rsidRDefault="00E3522B" w:rsidP="00E3522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4E31BA" w14:textId="7CEC7CC5" w:rsidR="00E3522B" w:rsidRPr="00D4000C" w:rsidRDefault="00E3522B" w:rsidP="00E3522B">
            <w:pPr>
              <w:pStyle w:val="TAL"/>
              <w:rPr>
                <w:sz w:val="16"/>
                <w:szCs w:val="16"/>
              </w:rPr>
            </w:pPr>
            <w:r w:rsidRPr="00E3522B">
              <w:rPr>
                <w:sz w:val="16"/>
                <w:szCs w:val="16"/>
              </w:rPr>
              <w:t>Corrections to Location-based group creation request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D67849" w14:textId="7296F116" w:rsidR="00E3522B" w:rsidRDefault="00E3522B" w:rsidP="00E3522B">
            <w:pPr>
              <w:pStyle w:val="TAC"/>
              <w:rPr>
                <w:sz w:val="16"/>
                <w:szCs w:val="16"/>
              </w:rPr>
            </w:pPr>
            <w:r>
              <w:rPr>
                <w:sz w:val="16"/>
                <w:szCs w:val="16"/>
              </w:rPr>
              <w:t>18.7.0</w:t>
            </w:r>
          </w:p>
        </w:tc>
      </w:tr>
      <w:tr w:rsidR="00CA2EB5" w:rsidRPr="003167FF" w14:paraId="3FA04D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5627A8E" w14:textId="6BC872E7" w:rsidR="00CA2EB5" w:rsidRPr="003167FF" w:rsidRDefault="00CA2EB5" w:rsidP="00CA2EB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E046B1B" w14:textId="03ECF8D7" w:rsidR="00CA2EB5" w:rsidRPr="003167FF" w:rsidRDefault="00CA2EB5" w:rsidP="00CA2EB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8DDCA1" w14:textId="743507AA" w:rsidR="00CA2EB5" w:rsidRPr="00ED6A19" w:rsidRDefault="00CA2EB5" w:rsidP="00CA2EB5">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55BC97" w14:textId="1BC70220" w:rsidR="00CA2EB5" w:rsidRPr="003167FF" w:rsidRDefault="00CA2EB5" w:rsidP="00CA2EB5">
            <w:pPr>
              <w:pStyle w:val="TAC"/>
              <w:rPr>
                <w:sz w:val="16"/>
                <w:szCs w:val="16"/>
              </w:rPr>
            </w:pPr>
            <w:r w:rsidRPr="003167FF">
              <w:rPr>
                <w:sz w:val="16"/>
                <w:szCs w:val="16"/>
              </w:rPr>
              <w:t>0</w:t>
            </w:r>
            <w:r>
              <w:rPr>
                <w:sz w:val="16"/>
                <w:szCs w:val="16"/>
              </w:rPr>
              <w:t>253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0DE39" w14:textId="0555A72E" w:rsidR="00CA2EB5" w:rsidRDefault="00CA2EB5" w:rsidP="00CA2EB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CA03BB" w14:textId="699D19EF" w:rsidR="00CA2EB5" w:rsidRDefault="00CA2EB5" w:rsidP="00CA2EB5">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FDDA4D" w14:textId="4AFC63B5" w:rsidR="00CA2EB5" w:rsidRPr="00E3522B" w:rsidRDefault="00CA2EB5" w:rsidP="00CA2EB5">
            <w:pPr>
              <w:pStyle w:val="TAL"/>
              <w:rPr>
                <w:sz w:val="16"/>
                <w:szCs w:val="16"/>
              </w:rPr>
            </w:pPr>
            <w:r w:rsidRPr="00CA2EB5">
              <w:rPr>
                <w:sz w:val="16"/>
                <w:szCs w:val="16"/>
              </w:rPr>
              <w:t>Corrections to the Information flows and APIs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AC8CBE" w14:textId="448A26AC" w:rsidR="00CA2EB5" w:rsidRDefault="00CA2EB5" w:rsidP="00CA2EB5">
            <w:pPr>
              <w:pStyle w:val="TAC"/>
              <w:rPr>
                <w:sz w:val="16"/>
                <w:szCs w:val="16"/>
              </w:rPr>
            </w:pPr>
            <w:r>
              <w:rPr>
                <w:sz w:val="16"/>
                <w:szCs w:val="16"/>
              </w:rPr>
              <w:t>18.7.0</w:t>
            </w:r>
          </w:p>
        </w:tc>
      </w:tr>
      <w:tr w:rsidR="00756106" w:rsidRPr="003167FF" w14:paraId="229EBA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8E3F76" w14:textId="040F70BF" w:rsidR="00756106" w:rsidRPr="003167FF" w:rsidRDefault="00756106" w:rsidP="0075610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254E2F" w14:textId="5F6502C9" w:rsidR="00756106" w:rsidRPr="003167FF" w:rsidRDefault="00756106" w:rsidP="0075610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54361" w14:textId="4128CA16" w:rsidR="00756106" w:rsidRPr="00ED6A19" w:rsidRDefault="00756106" w:rsidP="00756106">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66C611" w14:textId="5D38BA16" w:rsidR="00756106" w:rsidRPr="003167FF" w:rsidRDefault="00756106" w:rsidP="00756106">
            <w:pPr>
              <w:pStyle w:val="TAC"/>
              <w:rPr>
                <w:sz w:val="16"/>
                <w:szCs w:val="16"/>
              </w:rPr>
            </w:pPr>
            <w:r w:rsidRPr="003167FF">
              <w:rPr>
                <w:sz w:val="16"/>
                <w:szCs w:val="16"/>
              </w:rPr>
              <w:t>0</w:t>
            </w:r>
            <w:r>
              <w:rPr>
                <w:sz w:val="16"/>
                <w:szCs w:val="16"/>
              </w:rPr>
              <w:t>256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C94E3F" w14:textId="523DA1B7" w:rsidR="00756106" w:rsidRDefault="00756106" w:rsidP="007561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B9916" w14:textId="2171B8C2" w:rsidR="00756106" w:rsidRDefault="00756106" w:rsidP="00756106">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BC9E6F" w14:textId="61CE944B" w:rsidR="00756106" w:rsidRPr="00CA2EB5" w:rsidRDefault="00756106" w:rsidP="00756106">
            <w:pPr>
              <w:pStyle w:val="TAL"/>
              <w:rPr>
                <w:sz w:val="16"/>
                <w:szCs w:val="16"/>
              </w:rPr>
            </w:pPr>
            <w:r w:rsidRPr="00756106">
              <w:rPr>
                <w:sz w:val="16"/>
                <w:szCs w:val="16"/>
              </w:rPr>
              <w:t>Corrections to the information flows related to CM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16E010" w14:textId="2CC01FAD" w:rsidR="00756106" w:rsidRDefault="00756106" w:rsidP="00756106">
            <w:pPr>
              <w:pStyle w:val="TAC"/>
              <w:rPr>
                <w:sz w:val="16"/>
                <w:szCs w:val="16"/>
              </w:rPr>
            </w:pPr>
            <w:r>
              <w:rPr>
                <w:sz w:val="16"/>
                <w:szCs w:val="16"/>
              </w:rPr>
              <w:t>18.7.0</w:t>
            </w:r>
          </w:p>
        </w:tc>
      </w:tr>
      <w:tr w:rsidR="00756106" w:rsidRPr="003167FF" w14:paraId="22773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9C9C1DC" w14:textId="0669EC48" w:rsidR="00756106" w:rsidRPr="003167FF" w:rsidRDefault="00756106" w:rsidP="0075610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1F01A4" w14:textId="289A39A2" w:rsidR="00756106" w:rsidRPr="003167FF" w:rsidRDefault="00756106" w:rsidP="0075610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EDFFF" w14:textId="3FA1CD86" w:rsidR="00756106" w:rsidRPr="00ED6A19" w:rsidRDefault="00756106" w:rsidP="00756106">
            <w:pPr>
              <w:pStyle w:val="TAC"/>
              <w:rPr>
                <w:sz w:val="16"/>
                <w:szCs w:val="16"/>
              </w:rPr>
            </w:pPr>
            <w:r w:rsidRPr="00ED6A19">
              <w:rPr>
                <w:sz w:val="16"/>
                <w:szCs w:val="16"/>
              </w:rPr>
              <w:t>SP-2315</w:t>
            </w:r>
            <w:r>
              <w:rPr>
                <w:sz w:val="16"/>
                <w:szCs w:val="16"/>
              </w:rPr>
              <w:t>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34174B" w14:textId="72C12E38" w:rsidR="00756106" w:rsidRPr="003167FF" w:rsidRDefault="00756106" w:rsidP="00756106">
            <w:pPr>
              <w:pStyle w:val="TAC"/>
              <w:rPr>
                <w:sz w:val="16"/>
                <w:szCs w:val="16"/>
              </w:rPr>
            </w:pPr>
            <w:r w:rsidRPr="003167FF">
              <w:rPr>
                <w:sz w:val="16"/>
                <w:szCs w:val="16"/>
              </w:rPr>
              <w:t>0</w:t>
            </w:r>
            <w:r>
              <w:rPr>
                <w:sz w:val="16"/>
                <w:szCs w:val="16"/>
              </w:rPr>
              <w:t>259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6E9A66" w14:textId="28FBE7E9" w:rsidR="00756106" w:rsidRDefault="00756106" w:rsidP="0075610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260229" w14:textId="08AD89F6" w:rsidR="00756106" w:rsidRDefault="00756106" w:rsidP="00756106">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2DC732" w14:textId="4F8C7793" w:rsidR="00756106" w:rsidRPr="00756106" w:rsidRDefault="00756106" w:rsidP="00756106">
            <w:pPr>
              <w:pStyle w:val="TAL"/>
              <w:rPr>
                <w:sz w:val="16"/>
                <w:szCs w:val="16"/>
              </w:rPr>
            </w:pPr>
            <w:r w:rsidRPr="00756106">
              <w:rPr>
                <w:sz w:val="16"/>
                <w:szCs w:val="16"/>
              </w:rPr>
              <w:t>Subscription procedure for group membership changes is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B3F9D03" w14:textId="7AE04910" w:rsidR="00756106" w:rsidRDefault="00756106" w:rsidP="00756106">
            <w:pPr>
              <w:pStyle w:val="TAC"/>
              <w:rPr>
                <w:sz w:val="16"/>
                <w:szCs w:val="16"/>
              </w:rPr>
            </w:pPr>
            <w:r>
              <w:rPr>
                <w:sz w:val="16"/>
                <w:szCs w:val="16"/>
              </w:rPr>
              <w:t>18.7.0</w:t>
            </w:r>
          </w:p>
        </w:tc>
      </w:tr>
      <w:tr w:rsidR="001612B2" w:rsidRPr="003167FF" w14:paraId="000196F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B3AB0EB" w14:textId="765C3592" w:rsidR="001612B2" w:rsidRPr="003167FF" w:rsidRDefault="001612B2" w:rsidP="001612B2">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A1E1E5" w14:textId="4A80277C" w:rsidR="001612B2" w:rsidRPr="003167FF" w:rsidRDefault="001612B2" w:rsidP="001612B2">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E63BC59" w14:textId="61DB5772" w:rsidR="001612B2" w:rsidRPr="00ED6A19" w:rsidRDefault="001612B2" w:rsidP="001612B2">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3D77FA" w14:textId="438A5DBE" w:rsidR="001612B2" w:rsidRPr="003167FF" w:rsidRDefault="001612B2" w:rsidP="001612B2">
            <w:pPr>
              <w:pStyle w:val="TAC"/>
              <w:rPr>
                <w:sz w:val="16"/>
                <w:szCs w:val="16"/>
              </w:rPr>
            </w:pPr>
            <w:r w:rsidRPr="003167FF">
              <w:rPr>
                <w:sz w:val="16"/>
                <w:szCs w:val="16"/>
              </w:rPr>
              <w:t>0</w:t>
            </w:r>
            <w:r>
              <w:rPr>
                <w:sz w:val="16"/>
                <w:szCs w:val="16"/>
              </w:rPr>
              <w:t>262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307CE6" w14:textId="53733E58" w:rsidR="001612B2" w:rsidRDefault="001612B2" w:rsidP="001612B2">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345D8B" w14:textId="67034057" w:rsidR="001612B2" w:rsidRDefault="001612B2" w:rsidP="001612B2">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F57D1A" w14:textId="2F4062A3" w:rsidR="001612B2" w:rsidRPr="00756106" w:rsidRDefault="001612B2" w:rsidP="001612B2">
            <w:pPr>
              <w:pStyle w:val="TAL"/>
              <w:rPr>
                <w:sz w:val="16"/>
                <w:szCs w:val="16"/>
              </w:rPr>
            </w:pPr>
            <w:r w:rsidRPr="001612B2">
              <w:rPr>
                <w:sz w:val="16"/>
                <w:szCs w:val="16"/>
              </w:rPr>
              <w:t>Clarification on Location reporting trigger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CD45F6" w14:textId="45DC5339" w:rsidR="001612B2" w:rsidRDefault="001612B2" w:rsidP="001612B2">
            <w:pPr>
              <w:pStyle w:val="TAC"/>
              <w:rPr>
                <w:sz w:val="16"/>
                <w:szCs w:val="16"/>
              </w:rPr>
            </w:pPr>
            <w:r>
              <w:rPr>
                <w:sz w:val="16"/>
                <w:szCs w:val="16"/>
              </w:rPr>
              <w:t>18.7.0</w:t>
            </w:r>
          </w:p>
        </w:tc>
      </w:tr>
      <w:tr w:rsidR="00266E07" w:rsidRPr="003167FF" w14:paraId="6DF4039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B2373" w14:textId="0C9B104D" w:rsidR="00266E07" w:rsidRPr="003167FF" w:rsidRDefault="00266E07" w:rsidP="00266E07">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6BD382" w14:textId="33CD02A9" w:rsidR="00266E07" w:rsidRPr="003167FF" w:rsidRDefault="00266E07" w:rsidP="00266E07">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0F2C" w14:textId="5AEBD912" w:rsidR="00266E07" w:rsidRPr="00ED6A19" w:rsidRDefault="00266E07" w:rsidP="00266E07">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B8E904" w14:textId="2FE082CE" w:rsidR="00266E07" w:rsidRPr="003167FF" w:rsidRDefault="00266E07" w:rsidP="00266E07">
            <w:pPr>
              <w:pStyle w:val="TAC"/>
              <w:rPr>
                <w:sz w:val="16"/>
                <w:szCs w:val="16"/>
              </w:rPr>
            </w:pPr>
            <w:r w:rsidRPr="003167FF">
              <w:rPr>
                <w:sz w:val="16"/>
                <w:szCs w:val="16"/>
              </w:rPr>
              <w:t>0</w:t>
            </w:r>
            <w:r>
              <w:rPr>
                <w:sz w:val="16"/>
                <w:szCs w:val="16"/>
              </w:rPr>
              <w:t>264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D03D16" w14:textId="2A8C39A6" w:rsidR="00266E07" w:rsidRDefault="00266E07" w:rsidP="00266E07">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C42791" w14:textId="608C6973" w:rsidR="00266E07" w:rsidRDefault="00266E07" w:rsidP="00266E07">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2ED6D0" w14:textId="5B96D590" w:rsidR="00266E07" w:rsidRPr="001612B2" w:rsidRDefault="00266E07" w:rsidP="00266E07">
            <w:pPr>
              <w:pStyle w:val="TAL"/>
              <w:rPr>
                <w:sz w:val="16"/>
                <w:szCs w:val="16"/>
              </w:rPr>
            </w:pPr>
            <w:r w:rsidRPr="00266E07">
              <w:rPr>
                <w:sz w:val="16"/>
                <w:szCs w:val="16"/>
              </w:rPr>
              <w:t>Correction steps in VAL service area identifier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F3F468" w14:textId="3AD9B23C" w:rsidR="00266E07" w:rsidRDefault="00266E07" w:rsidP="00266E07">
            <w:pPr>
              <w:pStyle w:val="TAC"/>
              <w:rPr>
                <w:sz w:val="16"/>
                <w:szCs w:val="16"/>
              </w:rPr>
            </w:pPr>
            <w:r>
              <w:rPr>
                <w:sz w:val="16"/>
                <w:szCs w:val="16"/>
              </w:rPr>
              <w:t>18.7.0</w:t>
            </w:r>
          </w:p>
        </w:tc>
      </w:tr>
      <w:tr w:rsidR="00242E4E" w:rsidRPr="003167FF" w14:paraId="6885B4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AA3C5C" w14:textId="5DBCC663" w:rsidR="00242E4E" w:rsidRPr="003167FF" w:rsidRDefault="00242E4E" w:rsidP="00242E4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DA6167" w14:textId="2E13A3CD" w:rsidR="00242E4E" w:rsidRPr="003167FF" w:rsidRDefault="00242E4E" w:rsidP="00242E4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D766F0" w14:textId="427FAF29" w:rsidR="00242E4E" w:rsidRPr="00ED6A19" w:rsidRDefault="00242E4E" w:rsidP="00242E4E">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94D9B6" w14:textId="65C0BCE2" w:rsidR="00242E4E" w:rsidRPr="003167FF" w:rsidRDefault="00242E4E" w:rsidP="00242E4E">
            <w:pPr>
              <w:pStyle w:val="TAC"/>
              <w:rPr>
                <w:sz w:val="16"/>
                <w:szCs w:val="16"/>
              </w:rPr>
            </w:pPr>
            <w:r w:rsidRPr="003167FF">
              <w:rPr>
                <w:sz w:val="16"/>
                <w:szCs w:val="16"/>
              </w:rPr>
              <w:t>0</w:t>
            </w:r>
            <w:r>
              <w:rPr>
                <w:sz w:val="16"/>
                <w:szCs w:val="16"/>
              </w:rPr>
              <w:t>265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70E166" w14:textId="32F0A37C" w:rsidR="00242E4E" w:rsidRDefault="00242E4E" w:rsidP="00242E4E">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3EE6F" w14:textId="25D95366" w:rsidR="00242E4E" w:rsidRDefault="00242E4E" w:rsidP="00242E4E">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5ECCDA" w14:textId="6E1969D9" w:rsidR="00242E4E" w:rsidRPr="00266E07" w:rsidRDefault="00242E4E" w:rsidP="00242E4E">
            <w:pPr>
              <w:pStyle w:val="TAL"/>
              <w:rPr>
                <w:sz w:val="16"/>
                <w:szCs w:val="16"/>
              </w:rPr>
            </w:pPr>
            <w:r w:rsidRPr="00242E4E">
              <w:rPr>
                <w:sz w:val="16"/>
                <w:szCs w:val="16"/>
              </w:rPr>
              <w:t>Missing request expiration time in BDT configuration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58756" w14:textId="3676DDB8" w:rsidR="00242E4E" w:rsidRDefault="00242E4E" w:rsidP="00242E4E">
            <w:pPr>
              <w:pStyle w:val="TAC"/>
              <w:rPr>
                <w:sz w:val="16"/>
                <w:szCs w:val="16"/>
              </w:rPr>
            </w:pPr>
            <w:r>
              <w:rPr>
                <w:sz w:val="16"/>
                <w:szCs w:val="16"/>
              </w:rPr>
              <w:t>18.7.0</w:t>
            </w:r>
          </w:p>
        </w:tc>
      </w:tr>
      <w:tr w:rsidR="0027012B" w:rsidRPr="003167FF" w14:paraId="2F2317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788025" w14:textId="7E0821A8" w:rsidR="0027012B" w:rsidRPr="003167FF" w:rsidRDefault="0027012B" w:rsidP="0027012B">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D8D89E" w14:textId="19003088" w:rsidR="0027012B" w:rsidRPr="003167FF" w:rsidRDefault="0027012B" w:rsidP="0027012B">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FB02AF" w14:textId="375286AE" w:rsidR="0027012B" w:rsidRPr="00ED6A19" w:rsidRDefault="0027012B" w:rsidP="0027012B">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A2D2E3" w14:textId="4654FD93" w:rsidR="0027012B" w:rsidRPr="003167FF" w:rsidRDefault="0027012B" w:rsidP="0027012B">
            <w:pPr>
              <w:pStyle w:val="TAC"/>
              <w:rPr>
                <w:sz w:val="16"/>
                <w:szCs w:val="16"/>
              </w:rPr>
            </w:pPr>
            <w:r w:rsidRPr="003167FF">
              <w:rPr>
                <w:sz w:val="16"/>
                <w:szCs w:val="16"/>
              </w:rPr>
              <w:t>0</w:t>
            </w:r>
            <w:r>
              <w:rPr>
                <w:sz w:val="16"/>
                <w:szCs w:val="16"/>
              </w:rPr>
              <w:t>266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8103BD" w14:textId="2A1C2A09" w:rsidR="0027012B" w:rsidRDefault="0027012B" w:rsidP="0027012B">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79491F" w14:textId="1C70EA93" w:rsidR="0027012B" w:rsidRDefault="0027012B" w:rsidP="0027012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7F6ED79" w14:textId="03659D65" w:rsidR="0027012B" w:rsidRPr="00242E4E" w:rsidRDefault="0027012B" w:rsidP="0027012B">
            <w:pPr>
              <w:pStyle w:val="TAL"/>
              <w:rPr>
                <w:sz w:val="16"/>
                <w:szCs w:val="16"/>
              </w:rPr>
            </w:pPr>
            <w:r w:rsidRPr="0027012B">
              <w:rPr>
                <w:sz w:val="16"/>
                <w:szCs w:val="16"/>
              </w:rPr>
              <w:t>Group configuration data unsubscribe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01122C" w14:textId="19CFA1E1" w:rsidR="0027012B" w:rsidRDefault="0027012B" w:rsidP="0027012B">
            <w:pPr>
              <w:pStyle w:val="TAC"/>
              <w:rPr>
                <w:sz w:val="16"/>
                <w:szCs w:val="16"/>
              </w:rPr>
            </w:pPr>
            <w:r>
              <w:rPr>
                <w:sz w:val="16"/>
                <w:szCs w:val="16"/>
              </w:rPr>
              <w:t>18.7.0</w:t>
            </w:r>
          </w:p>
        </w:tc>
      </w:tr>
      <w:tr w:rsidR="00762895" w:rsidRPr="003167FF" w14:paraId="25DEC5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0E653B" w14:textId="00EA410B" w:rsidR="00762895" w:rsidRPr="003167FF" w:rsidRDefault="00762895" w:rsidP="0076289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4E6CE9" w14:textId="35CDFCC4" w:rsidR="00762895" w:rsidRPr="003167FF" w:rsidRDefault="00762895" w:rsidP="0076289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B516D0" w14:textId="3A66C6C4" w:rsidR="00762895" w:rsidRPr="00ED6A19" w:rsidRDefault="00762895" w:rsidP="00762895">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390041" w14:textId="74FC7B4F" w:rsidR="00762895" w:rsidRPr="003167FF" w:rsidRDefault="00762895" w:rsidP="00762895">
            <w:pPr>
              <w:pStyle w:val="TAC"/>
              <w:rPr>
                <w:sz w:val="16"/>
                <w:szCs w:val="16"/>
              </w:rPr>
            </w:pPr>
            <w:r w:rsidRPr="003167FF">
              <w:rPr>
                <w:sz w:val="16"/>
                <w:szCs w:val="16"/>
              </w:rPr>
              <w:t>0</w:t>
            </w:r>
            <w:r>
              <w:rPr>
                <w:sz w:val="16"/>
                <w:szCs w:val="16"/>
              </w:rPr>
              <w:t>267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CB9D86" w14:textId="343EB136" w:rsidR="00762895" w:rsidRDefault="00762895" w:rsidP="007628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66E456" w14:textId="64212AC0" w:rsidR="00762895" w:rsidRDefault="00762895" w:rsidP="00762895">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0529C19" w14:textId="061F2798" w:rsidR="00762895" w:rsidRPr="0027012B" w:rsidRDefault="00762895" w:rsidP="00762895">
            <w:pPr>
              <w:pStyle w:val="TAL"/>
              <w:rPr>
                <w:sz w:val="16"/>
                <w:szCs w:val="16"/>
              </w:rPr>
            </w:pPr>
            <w:r w:rsidRPr="00762895">
              <w:rPr>
                <w:sz w:val="16"/>
                <w:szCs w:val="16"/>
              </w:rPr>
              <w:t>Group configuration data subscription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314B" w14:textId="16FF2E7F" w:rsidR="00762895" w:rsidRDefault="00762895" w:rsidP="00762895">
            <w:pPr>
              <w:pStyle w:val="TAC"/>
              <w:rPr>
                <w:sz w:val="16"/>
                <w:szCs w:val="16"/>
              </w:rPr>
            </w:pPr>
            <w:r>
              <w:rPr>
                <w:sz w:val="16"/>
                <w:szCs w:val="16"/>
              </w:rPr>
              <w:t>18.7.0</w:t>
            </w:r>
          </w:p>
        </w:tc>
      </w:tr>
      <w:tr w:rsidR="00931F89" w:rsidRPr="003167FF" w14:paraId="32B2303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4E9E42" w14:textId="163AED02" w:rsidR="00931F89" w:rsidRPr="003167FF" w:rsidRDefault="00931F89" w:rsidP="00931F89">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A2038" w14:textId="6DA32962" w:rsidR="00931F89" w:rsidRPr="003167FF" w:rsidRDefault="00931F89" w:rsidP="00931F89">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452E0CF" w14:textId="277795A1" w:rsidR="00931F89" w:rsidRPr="00ED6A19" w:rsidRDefault="00931F89" w:rsidP="00931F89">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71E38" w14:textId="20B0267A" w:rsidR="00931F89" w:rsidRPr="003167FF" w:rsidRDefault="00931F89" w:rsidP="00931F89">
            <w:pPr>
              <w:pStyle w:val="TAC"/>
              <w:rPr>
                <w:sz w:val="16"/>
                <w:szCs w:val="16"/>
              </w:rPr>
            </w:pPr>
            <w:r w:rsidRPr="003167FF">
              <w:rPr>
                <w:sz w:val="16"/>
                <w:szCs w:val="16"/>
              </w:rPr>
              <w:t>0</w:t>
            </w:r>
            <w:r>
              <w:rPr>
                <w:sz w:val="16"/>
                <w:szCs w:val="16"/>
              </w:rPr>
              <w:t>270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9F2CF3" w14:textId="6452C527" w:rsidR="00931F89" w:rsidRDefault="00931F89" w:rsidP="00931F8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8C419D" w14:textId="5D04A00C" w:rsidR="00931F89" w:rsidRDefault="00931F89" w:rsidP="00931F8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E0DFC" w14:textId="5B87D286" w:rsidR="00931F89" w:rsidRPr="00762895" w:rsidRDefault="00931F89" w:rsidP="00931F89">
            <w:pPr>
              <w:pStyle w:val="TAL"/>
              <w:rPr>
                <w:sz w:val="16"/>
                <w:szCs w:val="16"/>
              </w:rPr>
            </w:pPr>
            <w:r w:rsidRPr="00931F89">
              <w:rPr>
                <w:sz w:val="16"/>
                <w:szCs w:val="16"/>
              </w:rPr>
              <w:t>Correction duplicated numbering clause 14.3.2.57</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B503D" w14:textId="54028E6C" w:rsidR="00931F89" w:rsidRDefault="00931F89" w:rsidP="00931F89">
            <w:pPr>
              <w:pStyle w:val="TAC"/>
              <w:rPr>
                <w:sz w:val="16"/>
                <w:szCs w:val="16"/>
              </w:rPr>
            </w:pPr>
            <w:r>
              <w:rPr>
                <w:sz w:val="16"/>
                <w:szCs w:val="16"/>
              </w:rPr>
              <w:t>18.7.0</w:t>
            </w:r>
          </w:p>
        </w:tc>
      </w:tr>
      <w:tr w:rsidR="00287AF4" w:rsidRPr="003167FF" w14:paraId="1711418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1A5CAF" w14:textId="33933791" w:rsidR="00287AF4" w:rsidRPr="003167FF" w:rsidRDefault="00287AF4" w:rsidP="00287AF4">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6249B1" w14:textId="31C78075" w:rsidR="00287AF4" w:rsidRPr="003167FF" w:rsidRDefault="00287AF4" w:rsidP="00287AF4">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B1D3E9" w14:textId="4D97DD9F" w:rsidR="00287AF4" w:rsidRPr="00ED6A19" w:rsidRDefault="00287AF4" w:rsidP="00287AF4">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1B5C80" w14:textId="4DE38C0F" w:rsidR="00287AF4" w:rsidRPr="003167FF" w:rsidRDefault="00287AF4" w:rsidP="00287AF4">
            <w:pPr>
              <w:pStyle w:val="TAC"/>
              <w:rPr>
                <w:sz w:val="16"/>
                <w:szCs w:val="16"/>
              </w:rPr>
            </w:pPr>
            <w:r w:rsidRPr="003167FF">
              <w:rPr>
                <w:sz w:val="16"/>
                <w:szCs w:val="16"/>
              </w:rPr>
              <w:t>0</w:t>
            </w:r>
            <w:r>
              <w:rPr>
                <w:sz w:val="16"/>
                <w:szCs w:val="16"/>
              </w:rPr>
              <w:t>271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B85F95" w14:textId="58842CDB" w:rsidR="00287AF4" w:rsidRDefault="00287AF4" w:rsidP="00287AF4">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37C31B" w14:textId="61B9AA8B" w:rsidR="00287AF4" w:rsidRDefault="00287AF4" w:rsidP="00287AF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448C79" w14:textId="00A967D8" w:rsidR="00287AF4" w:rsidRPr="00931F89" w:rsidRDefault="00287AF4" w:rsidP="00287AF4">
            <w:pPr>
              <w:pStyle w:val="TAL"/>
              <w:rPr>
                <w:sz w:val="16"/>
                <w:szCs w:val="16"/>
              </w:rPr>
            </w:pPr>
            <w:r w:rsidRPr="00287AF4">
              <w:rPr>
                <w:sz w:val="16"/>
                <w:szCs w:val="16"/>
              </w:rPr>
              <w:t>Adding the information flow and AP for NRM reliable transmission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DCDB122" w14:textId="1BD6A95F" w:rsidR="00287AF4" w:rsidRDefault="00287AF4" w:rsidP="00287AF4">
            <w:pPr>
              <w:pStyle w:val="TAC"/>
              <w:rPr>
                <w:sz w:val="16"/>
                <w:szCs w:val="16"/>
              </w:rPr>
            </w:pPr>
            <w:r>
              <w:rPr>
                <w:sz w:val="16"/>
                <w:szCs w:val="16"/>
              </w:rPr>
              <w:t>18.7.0</w:t>
            </w:r>
          </w:p>
        </w:tc>
      </w:tr>
      <w:tr w:rsidR="00FD54C2" w:rsidRPr="003167FF" w14:paraId="2CE8FC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2C74E18" w14:textId="0F7CF510" w:rsidR="00FD54C2" w:rsidRPr="003167FF" w:rsidRDefault="00FD54C2" w:rsidP="00FD54C2">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BB155" w14:textId="47D220C5" w:rsidR="00FD54C2" w:rsidRPr="003167FF" w:rsidRDefault="00FD54C2" w:rsidP="00FD54C2">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9ECFB7" w14:textId="633FFF5E" w:rsidR="00FD54C2" w:rsidRPr="00ED6A19" w:rsidRDefault="00FD54C2" w:rsidP="00FD54C2">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935E0B" w14:textId="57F815E2" w:rsidR="00FD54C2" w:rsidRPr="003167FF" w:rsidRDefault="00FD54C2" w:rsidP="00FD54C2">
            <w:pPr>
              <w:pStyle w:val="TAC"/>
              <w:rPr>
                <w:sz w:val="16"/>
                <w:szCs w:val="16"/>
              </w:rPr>
            </w:pPr>
            <w:r w:rsidRPr="003167FF">
              <w:rPr>
                <w:sz w:val="16"/>
                <w:szCs w:val="16"/>
              </w:rPr>
              <w:t>0</w:t>
            </w:r>
            <w:r>
              <w:rPr>
                <w:sz w:val="16"/>
                <w:szCs w:val="16"/>
              </w:rPr>
              <w:t>272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8BBF89" w14:textId="2132B769" w:rsidR="00FD54C2" w:rsidRDefault="00FD54C2" w:rsidP="00FD54C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3FC835" w14:textId="1E2B857A" w:rsidR="00FD54C2" w:rsidRDefault="00FD54C2" w:rsidP="00FD54C2">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AF06022" w14:textId="20CDD5E4" w:rsidR="00FD54C2" w:rsidRPr="00287AF4" w:rsidRDefault="00FD54C2" w:rsidP="00FD54C2">
            <w:pPr>
              <w:pStyle w:val="TAL"/>
              <w:rPr>
                <w:sz w:val="16"/>
                <w:szCs w:val="16"/>
              </w:rPr>
            </w:pPr>
            <w:r w:rsidRPr="00FD54C2">
              <w:rPr>
                <w:sz w:val="16"/>
                <w:szCs w:val="16"/>
              </w:rPr>
              <w:t>Corrections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4F21D" w14:textId="1EF91285" w:rsidR="00FD54C2" w:rsidRDefault="00FD54C2" w:rsidP="00FD54C2">
            <w:pPr>
              <w:pStyle w:val="TAC"/>
              <w:rPr>
                <w:sz w:val="16"/>
                <w:szCs w:val="16"/>
              </w:rPr>
            </w:pPr>
            <w:r>
              <w:rPr>
                <w:sz w:val="16"/>
                <w:szCs w:val="16"/>
              </w:rPr>
              <w:t>18.7.0</w:t>
            </w:r>
          </w:p>
        </w:tc>
      </w:tr>
      <w:tr w:rsidR="00281C65" w:rsidRPr="003167FF" w14:paraId="5AB955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D7DDE6" w14:textId="03190DA5" w:rsidR="00281C65" w:rsidRPr="003167FF" w:rsidRDefault="00281C65" w:rsidP="00281C65">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689ED1" w14:textId="732D32DA" w:rsidR="00281C65" w:rsidRPr="003167FF" w:rsidRDefault="00281C65" w:rsidP="00281C65">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A17EBB" w14:textId="2804D314" w:rsidR="00281C65" w:rsidRPr="00ED6A19" w:rsidRDefault="00281C65" w:rsidP="00281C65">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87BEB9" w14:textId="6188DD4D" w:rsidR="00281C65" w:rsidRPr="003167FF" w:rsidRDefault="00281C65" w:rsidP="00281C65">
            <w:pPr>
              <w:pStyle w:val="TAC"/>
              <w:rPr>
                <w:sz w:val="16"/>
                <w:szCs w:val="16"/>
              </w:rPr>
            </w:pPr>
            <w:r w:rsidRPr="003167FF">
              <w:rPr>
                <w:sz w:val="16"/>
                <w:szCs w:val="16"/>
              </w:rPr>
              <w:t>0</w:t>
            </w:r>
            <w:r>
              <w:rPr>
                <w:sz w:val="16"/>
                <w:szCs w:val="16"/>
              </w:rPr>
              <w:t>273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CA38A" w14:textId="72AB09FF" w:rsidR="00281C65" w:rsidRDefault="00281C65" w:rsidP="00281C6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0AA0ED" w14:textId="3134ED85" w:rsidR="00281C65" w:rsidRDefault="00281C65" w:rsidP="00281C6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DCC7BFE" w14:textId="78A0B945" w:rsidR="00281C65" w:rsidRPr="00FD54C2" w:rsidRDefault="00281C65" w:rsidP="00281C65">
            <w:pPr>
              <w:pStyle w:val="TAL"/>
              <w:rPr>
                <w:sz w:val="16"/>
                <w:szCs w:val="16"/>
              </w:rPr>
            </w:pPr>
            <w:r w:rsidRPr="00281C65">
              <w:rPr>
                <w:sz w:val="16"/>
                <w:szCs w:val="16"/>
              </w:rPr>
              <w:t>Corrections for BDT configuration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8BD8C3A" w14:textId="5838FAFC" w:rsidR="00281C65" w:rsidRDefault="00281C65" w:rsidP="00281C65">
            <w:pPr>
              <w:pStyle w:val="TAC"/>
              <w:rPr>
                <w:sz w:val="16"/>
                <w:szCs w:val="16"/>
              </w:rPr>
            </w:pPr>
            <w:r>
              <w:rPr>
                <w:sz w:val="16"/>
                <w:szCs w:val="16"/>
              </w:rPr>
              <w:t>18.7.0</w:t>
            </w:r>
          </w:p>
        </w:tc>
      </w:tr>
      <w:tr w:rsidR="00535CD1" w:rsidRPr="003167FF" w14:paraId="4D5D9C8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1765C70" w14:textId="5F3F1DE4" w:rsidR="00535CD1" w:rsidRPr="003167FF" w:rsidRDefault="00535CD1" w:rsidP="00535CD1">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53A22" w14:textId="136AAF03" w:rsidR="00535CD1" w:rsidRPr="003167FF" w:rsidRDefault="00535CD1" w:rsidP="00535CD1">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D541785" w14:textId="7EC8D13D" w:rsidR="00535CD1" w:rsidRPr="00ED6A19" w:rsidRDefault="00535CD1" w:rsidP="00535CD1">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173C1C" w14:textId="311D0B27" w:rsidR="00535CD1" w:rsidRPr="003167FF" w:rsidRDefault="00535CD1" w:rsidP="00535CD1">
            <w:pPr>
              <w:pStyle w:val="TAC"/>
              <w:rPr>
                <w:sz w:val="16"/>
                <w:szCs w:val="16"/>
              </w:rPr>
            </w:pPr>
            <w:r w:rsidRPr="003167FF">
              <w:rPr>
                <w:sz w:val="16"/>
                <w:szCs w:val="16"/>
              </w:rPr>
              <w:t>0</w:t>
            </w:r>
            <w:r>
              <w:rPr>
                <w:sz w:val="16"/>
                <w:szCs w:val="16"/>
              </w:rPr>
              <w:t>274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69BC22" w14:textId="79880251" w:rsidR="00535CD1" w:rsidRDefault="00535CD1" w:rsidP="00535CD1">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636CDE" w14:textId="71CDE352" w:rsidR="00535CD1" w:rsidRDefault="00535CD1" w:rsidP="00535CD1">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4547F0E" w14:textId="2BD513F4" w:rsidR="00535CD1" w:rsidRPr="00281C65" w:rsidRDefault="00535CD1" w:rsidP="00535CD1">
            <w:pPr>
              <w:pStyle w:val="TAL"/>
              <w:rPr>
                <w:sz w:val="16"/>
                <w:szCs w:val="16"/>
              </w:rPr>
            </w:pPr>
            <w:r w:rsidRPr="00535CD1">
              <w:rPr>
                <w:sz w:val="16"/>
                <w:szCs w:val="16"/>
              </w:rPr>
              <w:t>Correction to add missing get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B000B" w14:textId="6A20BCEB" w:rsidR="00535CD1" w:rsidRDefault="00535CD1" w:rsidP="00535CD1">
            <w:pPr>
              <w:pStyle w:val="TAC"/>
              <w:rPr>
                <w:sz w:val="16"/>
                <w:szCs w:val="16"/>
              </w:rPr>
            </w:pPr>
            <w:r>
              <w:rPr>
                <w:sz w:val="16"/>
                <w:szCs w:val="16"/>
              </w:rPr>
              <w:t>18.7.0</w:t>
            </w:r>
          </w:p>
        </w:tc>
      </w:tr>
      <w:tr w:rsidR="00882B0F" w:rsidRPr="003167FF" w14:paraId="24F5DB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13ED69" w14:textId="1E66925A" w:rsidR="00882B0F" w:rsidRPr="003167FF" w:rsidRDefault="00882B0F" w:rsidP="00882B0F">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877DE8" w14:textId="60094B41" w:rsidR="00882B0F" w:rsidRPr="003167FF" w:rsidRDefault="00882B0F" w:rsidP="00882B0F">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F5FFEE" w14:textId="5F98DE2B" w:rsidR="00882B0F" w:rsidRPr="00ED6A19" w:rsidRDefault="00882B0F" w:rsidP="00882B0F">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680E5A" w14:textId="24B9AC00" w:rsidR="00882B0F" w:rsidRPr="003167FF" w:rsidRDefault="00882B0F" w:rsidP="00882B0F">
            <w:pPr>
              <w:pStyle w:val="TAC"/>
              <w:rPr>
                <w:sz w:val="16"/>
                <w:szCs w:val="16"/>
              </w:rPr>
            </w:pPr>
            <w:r w:rsidRPr="003167FF">
              <w:rPr>
                <w:sz w:val="16"/>
                <w:szCs w:val="16"/>
              </w:rPr>
              <w:t>0</w:t>
            </w:r>
            <w:r>
              <w:rPr>
                <w:sz w:val="16"/>
                <w:szCs w:val="16"/>
              </w:rPr>
              <w:t>275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FB51B6" w14:textId="5E092CB0" w:rsidR="00882B0F" w:rsidRDefault="00882B0F" w:rsidP="00882B0F">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7A83BE" w14:textId="210450C1" w:rsidR="00882B0F" w:rsidRDefault="00882B0F" w:rsidP="00882B0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1CD496" w14:textId="436B91D9" w:rsidR="00882B0F" w:rsidRPr="00535CD1" w:rsidRDefault="00882B0F" w:rsidP="00882B0F">
            <w:pPr>
              <w:pStyle w:val="TAL"/>
              <w:rPr>
                <w:sz w:val="16"/>
                <w:szCs w:val="16"/>
              </w:rPr>
            </w:pPr>
            <w:r w:rsidRPr="00882B0F">
              <w:rPr>
                <w:sz w:val="16"/>
                <w:szCs w:val="16"/>
              </w:rPr>
              <w:t>Correction to add missing update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1439AF" w14:textId="735499C1" w:rsidR="00882B0F" w:rsidRDefault="00882B0F" w:rsidP="00882B0F">
            <w:pPr>
              <w:pStyle w:val="TAC"/>
              <w:rPr>
                <w:sz w:val="16"/>
                <w:szCs w:val="16"/>
              </w:rPr>
            </w:pPr>
            <w:r>
              <w:rPr>
                <w:sz w:val="16"/>
                <w:szCs w:val="16"/>
              </w:rPr>
              <w:t>18.7.0</w:t>
            </w:r>
          </w:p>
        </w:tc>
      </w:tr>
      <w:tr w:rsidR="00257DB6" w:rsidRPr="003167FF" w14:paraId="7F709EE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C40D44" w14:textId="04805E4D" w:rsidR="00257DB6" w:rsidRPr="003167FF" w:rsidRDefault="00257DB6" w:rsidP="00257DB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3DCC29" w14:textId="4BAE6027" w:rsidR="00257DB6" w:rsidRPr="003167FF" w:rsidRDefault="00257DB6" w:rsidP="00257DB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CE0E4B" w14:textId="7BAB8A23" w:rsidR="00257DB6" w:rsidRPr="00ED6A19" w:rsidRDefault="00257DB6" w:rsidP="00257DB6">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074571" w14:textId="7EDF55F9" w:rsidR="00257DB6" w:rsidRPr="003167FF" w:rsidRDefault="00257DB6" w:rsidP="00257DB6">
            <w:pPr>
              <w:pStyle w:val="TAC"/>
              <w:rPr>
                <w:sz w:val="16"/>
                <w:szCs w:val="16"/>
              </w:rPr>
            </w:pPr>
            <w:r w:rsidRPr="003167FF">
              <w:rPr>
                <w:sz w:val="16"/>
                <w:szCs w:val="16"/>
              </w:rPr>
              <w:t>0</w:t>
            </w:r>
            <w:r>
              <w:rPr>
                <w:sz w:val="16"/>
                <w:szCs w:val="16"/>
              </w:rPr>
              <w:t>276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FFACA1" w14:textId="58F23C00" w:rsidR="00257DB6" w:rsidRDefault="00257DB6" w:rsidP="00257DB6">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8E9F9D" w14:textId="5FF4A04B" w:rsidR="00257DB6" w:rsidRDefault="00257DB6" w:rsidP="00257DB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8E1F13" w14:textId="46B64459" w:rsidR="00257DB6" w:rsidRPr="00882B0F" w:rsidRDefault="00257DB6" w:rsidP="00257DB6">
            <w:pPr>
              <w:pStyle w:val="TAL"/>
              <w:rPr>
                <w:sz w:val="16"/>
                <w:szCs w:val="16"/>
              </w:rPr>
            </w:pPr>
            <w:r w:rsidRPr="00816AC2">
              <w:rPr>
                <w:sz w:val="16"/>
                <w:szCs w:val="16"/>
              </w:rPr>
              <w:t>Correction to add missing delete operation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B2254" w14:textId="5968E1C6" w:rsidR="00257DB6" w:rsidRDefault="00257DB6" w:rsidP="00257DB6">
            <w:pPr>
              <w:pStyle w:val="TAC"/>
              <w:rPr>
                <w:sz w:val="16"/>
                <w:szCs w:val="16"/>
              </w:rPr>
            </w:pPr>
            <w:r>
              <w:rPr>
                <w:sz w:val="16"/>
                <w:szCs w:val="16"/>
              </w:rPr>
              <w:t>18.7.0</w:t>
            </w:r>
          </w:p>
        </w:tc>
      </w:tr>
      <w:tr w:rsidR="00257DB6" w:rsidRPr="003167FF" w14:paraId="0F04C46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6AEDDD" w14:textId="0C9103F2" w:rsidR="00257DB6" w:rsidRPr="003167FF" w:rsidRDefault="00257DB6" w:rsidP="00257DB6">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3D841" w14:textId="32510853" w:rsidR="00257DB6" w:rsidRPr="003167FF" w:rsidRDefault="00257DB6" w:rsidP="00257DB6">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C0C75" w14:textId="69B92577" w:rsidR="00257DB6" w:rsidRPr="00ED6A19" w:rsidRDefault="00257DB6" w:rsidP="00257DB6">
            <w:pPr>
              <w:pStyle w:val="TAC"/>
              <w:rPr>
                <w:sz w:val="16"/>
                <w:szCs w:val="16"/>
              </w:rPr>
            </w:pPr>
            <w:r w:rsidRPr="00ED6A19">
              <w:rPr>
                <w:sz w:val="16"/>
                <w:szCs w:val="16"/>
              </w:rPr>
              <w:t>SP-2315</w:t>
            </w:r>
            <w:r>
              <w:rPr>
                <w:sz w:val="16"/>
                <w:szCs w:val="16"/>
              </w:rPr>
              <w:t>65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76ABFC" w14:textId="675AFF02" w:rsidR="00257DB6" w:rsidRPr="003167FF" w:rsidRDefault="00257DB6" w:rsidP="00257DB6">
            <w:pPr>
              <w:pStyle w:val="TAC"/>
              <w:rPr>
                <w:sz w:val="16"/>
                <w:szCs w:val="16"/>
              </w:rPr>
            </w:pPr>
            <w:r w:rsidRPr="003167FF">
              <w:rPr>
                <w:sz w:val="16"/>
                <w:szCs w:val="16"/>
              </w:rPr>
              <w:t>0</w:t>
            </w:r>
            <w:r>
              <w:rPr>
                <w:sz w:val="16"/>
                <w:szCs w:val="16"/>
              </w:rPr>
              <w:t>277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B0C753" w14:textId="15C8D356" w:rsidR="00257DB6" w:rsidRDefault="00257DB6" w:rsidP="00257DB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DBA0C1" w14:textId="48C926F9" w:rsidR="00257DB6" w:rsidRDefault="00257DB6" w:rsidP="00257DB6">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B2F1A5" w14:textId="2F155C49" w:rsidR="00257DB6" w:rsidRPr="00816AC2" w:rsidRDefault="00257DB6" w:rsidP="00257DB6">
            <w:pPr>
              <w:pStyle w:val="TAL"/>
              <w:rPr>
                <w:sz w:val="16"/>
                <w:szCs w:val="16"/>
              </w:rPr>
            </w:pPr>
            <w:r w:rsidRPr="00257DB6">
              <w:rPr>
                <w:sz w:val="16"/>
                <w:szCs w:val="16"/>
              </w:rPr>
              <w:t>Correction to add missing API operations for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0ECFF24" w14:textId="72954A3B" w:rsidR="00257DB6" w:rsidRDefault="00257DB6" w:rsidP="00257DB6">
            <w:pPr>
              <w:pStyle w:val="TAC"/>
              <w:rPr>
                <w:sz w:val="16"/>
                <w:szCs w:val="16"/>
              </w:rPr>
            </w:pPr>
            <w:r>
              <w:rPr>
                <w:sz w:val="16"/>
                <w:szCs w:val="16"/>
              </w:rPr>
              <w:t>18.7.0</w:t>
            </w:r>
          </w:p>
        </w:tc>
      </w:tr>
      <w:tr w:rsidR="00DA4D88" w:rsidRPr="003167FF" w14:paraId="7BA05CB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84858C" w14:textId="14793179" w:rsidR="00DA4D88" w:rsidRPr="003167FF" w:rsidRDefault="00DA4D88" w:rsidP="00DA4D88">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0410CC" w14:textId="086B9B2B" w:rsidR="00DA4D88" w:rsidRPr="003167FF" w:rsidRDefault="00DA4D88" w:rsidP="00DA4D88">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70519C8" w14:textId="3C95C299" w:rsidR="00DA4D88" w:rsidRPr="00ED6A19" w:rsidRDefault="00DA4D88" w:rsidP="00DA4D88">
            <w:pPr>
              <w:pStyle w:val="TAC"/>
              <w:rPr>
                <w:sz w:val="16"/>
                <w:szCs w:val="16"/>
              </w:rPr>
            </w:pPr>
            <w:r w:rsidRPr="00ED6A19">
              <w:rPr>
                <w:sz w:val="16"/>
                <w:szCs w:val="16"/>
              </w:rPr>
              <w:t>SP-2315</w:t>
            </w:r>
            <w:r>
              <w:rPr>
                <w:sz w:val="16"/>
                <w:szCs w:val="16"/>
              </w:rPr>
              <w:t>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BAE5EB" w14:textId="76FA49FC" w:rsidR="00DA4D88" w:rsidRPr="003167FF" w:rsidRDefault="00DA4D88" w:rsidP="00DA4D88">
            <w:pPr>
              <w:pStyle w:val="TAC"/>
              <w:rPr>
                <w:sz w:val="16"/>
                <w:szCs w:val="16"/>
              </w:rPr>
            </w:pPr>
            <w:r w:rsidRPr="003167FF">
              <w:rPr>
                <w:sz w:val="16"/>
                <w:szCs w:val="16"/>
              </w:rPr>
              <w:t>0</w:t>
            </w:r>
            <w:r>
              <w:rPr>
                <w:sz w:val="16"/>
                <w:szCs w:val="16"/>
              </w:rPr>
              <w:t>245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136787" w14:textId="2EC7585D" w:rsidR="00DA4D88" w:rsidRDefault="00DA4D88" w:rsidP="00DA4D88">
            <w:pPr>
              <w:pStyle w:val="TAC"/>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762F7" w14:textId="37424B53" w:rsidR="00DA4D88" w:rsidRDefault="00DA4D88" w:rsidP="00DA4D88">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1C44B2" w14:textId="2792E829" w:rsidR="00DA4D88" w:rsidRPr="00257DB6" w:rsidRDefault="00DA4D88" w:rsidP="00DA4D88">
            <w:pPr>
              <w:pStyle w:val="TAL"/>
              <w:rPr>
                <w:sz w:val="16"/>
                <w:szCs w:val="16"/>
              </w:rPr>
            </w:pPr>
            <w:r w:rsidRPr="00DA4D88">
              <w:rPr>
                <w:sz w:val="16"/>
                <w:szCs w:val="16"/>
              </w:rPr>
              <w:t>NRM device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842586" w14:textId="29D17DAB" w:rsidR="00DA4D88" w:rsidRDefault="00DA4D88" w:rsidP="00DA4D88">
            <w:pPr>
              <w:pStyle w:val="TAC"/>
              <w:rPr>
                <w:sz w:val="16"/>
                <w:szCs w:val="16"/>
              </w:rPr>
            </w:pPr>
            <w:r>
              <w:rPr>
                <w:sz w:val="16"/>
                <w:szCs w:val="16"/>
              </w:rPr>
              <w:t>19.0.0</w:t>
            </w:r>
          </w:p>
        </w:tc>
      </w:tr>
      <w:tr w:rsidR="00A018FE" w:rsidRPr="003167FF" w14:paraId="27455CC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1E11E68" w14:textId="7A87AE84" w:rsidR="00A018FE" w:rsidRPr="003167FF" w:rsidRDefault="00A018FE" w:rsidP="00A018FE">
            <w:pPr>
              <w:pStyle w:val="TAC"/>
              <w:rPr>
                <w:sz w:val="16"/>
                <w:szCs w:val="16"/>
              </w:rPr>
            </w:pPr>
            <w:r w:rsidRPr="003167FF">
              <w:rPr>
                <w:sz w:val="16"/>
                <w:szCs w:val="16"/>
              </w:rPr>
              <w:t>2023-</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584D3A" w14:textId="423EFBE8" w:rsidR="00A018FE" w:rsidRPr="003167FF" w:rsidRDefault="00A018FE" w:rsidP="00A018FE">
            <w:pPr>
              <w:pStyle w:val="TAL"/>
              <w:rPr>
                <w:sz w:val="16"/>
                <w:szCs w:val="16"/>
              </w:rPr>
            </w:pPr>
            <w:r w:rsidRPr="003167FF">
              <w:rPr>
                <w:sz w:val="16"/>
                <w:szCs w:val="16"/>
              </w:rPr>
              <w:t>SA#10</w:t>
            </w:r>
            <w:r>
              <w:rPr>
                <w:sz w:val="16"/>
                <w:szCs w:val="16"/>
              </w:rPr>
              <w:t>2</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A9794EC" w14:textId="0552DA29" w:rsidR="00A018FE" w:rsidRPr="00ED6A19" w:rsidRDefault="00A018FE" w:rsidP="00A018FE">
            <w:pPr>
              <w:pStyle w:val="TAC"/>
              <w:rPr>
                <w:sz w:val="16"/>
                <w:szCs w:val="16"/>
              </w:rPr>
            </w:pPr>
            <w:r w:rsidRPr="00ED6A19">
              <w:rPr>
                <w:sz w:val="16"/>
                <w:szCs w:val="16"/>
              </w:rPr>
              <w:t>SP-2315</w:t>
            </w:r>
            <w:r>
              <w:rPr>
                <w:sz w:val="16"/>
                <w:szCs w:val="16"/>
              </w:rPr>
              <w:t>72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38D5F5" w14:textId="0A84C660" w:rsidR="00A018FE" w:rsidRPr="003167FF" w:rsidRDefault="00A018FE" w:rsidP="00A018FE">
            <w:pPr>
              <w:pStyle w:val="TAC"/>
              <w:rPr>
                <w:sz w:val="16"/>
                <w:szCs w:val="16"/>
              </w:rPr>
            </w:pPr>
            <w:r w:rsidRPr="003167FF">
              <w:rPr>
                <w:sz w:val="16"/>
                <w:szCs w:val="16"/>
              </w:rPr>
              <w:t>0</w:t>
            </w:r>
            <w:r>
              <w:rPr>
                <w:sz w:val="16"/>
                <w:szCs w:val="16"/>
              </w:rPr>
              <w:t>269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7508FF" w14:textId="7C7DD605" w:rsidR="00A018FE" w:rsidRDefault="00A018FE" w:rsidP="00A018F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E6F52D" w14:textId="6376F87C" w:rsidR="00A018FE" w:rsidRDefault="00A018FE" w:rsidP="00A018FE">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58B7AE" w14:textId="222A7346" w:rsidR="00A018FE" w:rsidRPr="00DA4D88" w:rsidRDefault="00A018FE" w:rsidP="00A018FE">
            <w:pPr>
              <w:pStyle w:val="TAL"/>
              <w:rPr>
                <w:sz w:val="16"/>
                <w:szCs w:val="16"/>
              </w:rPr>
            </w:pPr>
            <w:r w:rsidRPr="00A018FE">
              <w:rPr>
                <w:sz w:val="16"/>
                <w:szCs w:val="16"/>
              </w:rPr>
              <w:t>RRC inactive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8B839F" w14:textId="193A186D" w:rsidR="00A018FE" w:rsidRDefault="00A018FE" w:rsidP="00A018FE">
            <w:pPr>
              <w:pStyle w:val="TAC"/>
              <w:rPr>
                <w:sz w:val="16"/>
                <w:szCs w:val="16"/>
              </w:rPr>
            </w:pPr>
            <w:r>
              <w:rPr>
                <w:sz w:val="16"/>
                <w:szCs w:val="16"/>
              </w:rPr>
              <w:t>19.0.0</w:t>
            </w:r>
          </w:p>
        </w:tc>
      </w:tr>
      <w:tr w:rsidR="006B5D8B" w:rsidRPr="003167FF" w14:paraId="298AD9E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54F449A" w14:textId="169EE62F" w:rsidR="006B5D8B" w:rsidRPr="003167FF" w:rsidRDefault="006B5D8B" w:rsidP="006B5D8B">
            <w:pPr>
              <w:pStyle w:val="TAC"/>
              <w:rPr>
                <w:sz w:val="16"/>
                <w:szCs w:val="16"/>
              </w:rPr>
            </w:pPr>
            <w:r w:rsidRPr="003167FF">
              <w:rPr>
                <w:sz w:val="16"/>
                <w:szCs w:val="16"/>
              </w:rPr>
              <w:t>202</w:t>
            </w:r>
            <w:r>
              <w:rPr>
                <w:sz w:val="16"/>
                <w:szCs w:val="16"/>
              </w:rPr>
              <w:t>4</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07AD79" w14:textId="688D36E4" w:rsidR="006B5D8B" w:rsidRPr="003167FF" w:rsidRDefault="006B5D8B" w:rsidP="006B5D8B">
            <w:pPr>
              <w:pStyle w:val="TAL"/>
              <w:rPr>
                <w:sz w:val="16"/>
                <w:szCs w:val="16"/>
              </w:rPr>
            </w:pPr>
            <w:r w:rsidRPr="003167FF">
              <w:rPr>
                <w:sz w:val="16"/>
                <w:szCs w:val="16"/>
              </w:rPr>
              <w:t>SA#10</w:t>
            </w:r>
            <w:r>
              <w:rPr>
                <w:sz w:val="16"/>
                <w:szCs w:val="16"/>
              </w:rPr>
              <w:t>3</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A96D985" w14:textId="155F66E9" w:rsidR="006B5D8B" w:rsidRPr="00ED6A19" w:rsidRDefault="006B5D8B" w:rsidP="006B5D8B">
            <w:pPr>
              <w:pStyle w:val="TAC"/>
              <w:rPr>
                <w:sz w:val="16"/>
                <w:szCs w:val="16"/>
              </w:rPr>
            </w:pPr>
            <w:r w:rsidRPr="006B5D8B">
              <w:rPr>
                <w:sz w:val="16"/>
                <w:szCs w:val="16"/>
              </w:rPr>
              <w:t>SP-240298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237FA2" w14:textId="7649E640" w:rsidR="006B5D8B" w:rsidRPr="003167FF" w:rsidRDefault="006B5D8B" w:rsidP="006B5D8B">
            <w:pPr>
              <w:pStyle w:val="TAC"/>
              <w:rPr>
                <w:sz w:val="16"/>
                <w:szCs w:val="16"/>
              </w:rPr>
            </w:pPr>
            <w:r w:rsidRPr="003167FF">
              <w:rPr>
                <w:sz w:val="16"/>
                <w:szCs w:val="16"/>
              </w:rPr>
              <w:t>0</w:t>
            </w:r>
            <w:r>
              <w:rPr>
                <w:sz w:val="16"/>
                <w:szCs w:val="16"/>
              </w:rPr>
              <w:t>285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E44C28" w14:textId="53EF93C0" w:rsidR="006B5D8B" w:rsidRDefault="006B5D8B" w:rsidP="006B5D8B">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4A805C" w14:textId="26DF8F3A" w:rsidR="006B5D8B" w:rsidRDefault="006B5D8B" w:rsidP="006B5D8B">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2B1D7E" w14:textId="65156587" w:rsidR="006B5D8B" w:rsidRPr="00A018FE" w:rsidRDefault="006B5D8B" w:rsidP="006B5D8B">
            <w:pPr>
              <w:pStyle w:val="TAL"/>
              <w:rPr>
                <w:sz w:val="16"/>
                <w:szCs w:val="16"/>
              </w:rPr>
            </w:pPr>
            <w:r w:rsidRPr="006B5D8B">
              <w:rPr>
                <w:sz w:val="16"/>
                <w:szCs w:val="16"/>
              </w:rPr>
              <w:t>UE identifiers correction in the SS_LocationAreaInfoRetrieval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173CF9" w14:textId="17BE5298" w:rsidR="006B5D8B" w:rsidRDefault="006B5D8B" w:rsidP="006B5D8B">
            <w:pPr>
              <w:pStyle w:val="TAC"/>
              <w:rPr>
                <w:sz w:val="16"/>
                <w:szCs w:val="16"/>
              </w:rPr>
            </w:pPr>
            <w:r>
              <w:rPr>
                <w:sz w:val="16"/>
                <w:szCs w:val="16"/>
              </w:rPr>
              <w:t>19.1.0</w:t>
            </w:r>
          </w:p>
        </w:tc>
      </w:tr>
      <w:tr w:rsidR="00805737" w:rsidRPr="003167FF" w14:paraId="765556A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417D987" w14:textId="3E08CD07" w:rsidR="00805737" w:rsidRPr="003167FF" w:rsidRDefault="00805737" w:rsidP="00805737">
            <w:pPr>
              <w:pStyle w:val="TAC"/>
              <w:rPr>
                <w:sz w:val="16"/>
                <w:szCs w:val="16"/>
              </w:rPr>
            </w:pPr>
            <w:r w:rsidRPr="003167FF">
              <w:rPr>
                <w:sz w:val="16"/>
                <w:szCs w:val="16"/>
              </w:rPr>
              <w:t>202</w:t>
            </w:r>
            <w:r>
              <w:rPr>
                <w:sz w:val="16"/>
                <w:szCs w:val="16"/>
              </w:rPr>
              <w:t>4</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010288" w14:textId="72AE6C6B" w:rsidR="00805737" w:rsidRPr="003167FF" w:rsidRDefault="00805737" w:rsidP="00805737">
            <w:pPr>
              <w:pStyle w:val="TAL"/>
              <w:rPr>
                <w:sz w:val="16"/>
                <w:szCs w:val="16"/>
              </w:rPr>
            </w:pPr>
            <w:r w:rsidRPr="003167FF">
              <w:rPr>
                <w:sz w:val="16"/>
                <w:szCs w:val="16"/>
              </w:rPr>
              <w:t>SA#10</w:t>
            </w:r>
            <w:r>
              <w:rPr>
                <w:sz w:val="16"/>
                <w:szCs w:val="16"/>
              </w:rPr>
              <w:t>3</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BCB0A3B" w14:textId="6389CBBE" w:rsidR="00805737" w:rsidRPr="006B5D8B" w:rsidRDefault="00805737" w:rsidP="00805737">
            <w:pPr>
              <w:pStyle w:val="TAC"/>
              <w:rPr>
                <w:sz w:val="16"/>
                <w:szCs w:val="16"/>
              </w:rPr>
            </w:pPr>
            <w:r w:rsidRPr="006B5D8B">
              <w:rPr>
                <w:sz w:val="16"/>
                <w:szCs w:val="16"/>
              </w:rPr>
              <w:t>SP-240</w:t>
            </w:r>
            <w:r>
              <w:rPr>
                <w:sz w:val="16"/>
                <w:szCs w:val="16"/>
              </w:rPr>
              <w:t>318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541F5A" w14:textId="6B8581F9" w:rsidR="00805737" w:rsidRPr="003167FF" w:rsidRDefault="00805737" w:rsidP="00805737">
            <w:pPr>
              <w:pStyle w:val="TAC"/>
              <w:rPr>
                <w:sz w:val="16"/>
                <w:szCs w:val="16"/>
              </w:rPr>
            </w:pPr>
            <w:r w:rsidRPr="003167FF">
              <w:rPr>
                <w:sz w:val="16"/>
                <w:szCs w:val="16"/>
              </w:rPr>
              <w:t>0</w:t>
            </w:r>
            <w:r>
              <w:rPr>
                <w:sz w:val="16"/>
                <w:szCs w:val="16"/>
              </w:rPr>
              <w:t>286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436FB9" w14:textId="41BE2BCC" w:rsidR="00805737" w:rsidRDefault="00805737" w:rsidP="00805737">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21F69B" w14:textId="547D6A70" w:rsidR="00805737" w:rsidRDefault="00805737" w:rsidP="00805737">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FE6F73" w14:textId="4E497231" w:rsidR="00805737" w:rsidRPr="006B5D8B" w:rsidRDefault="00805737" w:rsidP="00805737">
            <w:pPr>
              <w:pStyle w:val="TAL"/>
              <w:rPr>
                <w:sz w:val="16"/>
                <w:szCs w:val="16"/>
              </w:rPr>
            </w:pPr>
            <w:r w:rsidRPr="00805737">
              <w:rPr>
                <w:sz w:val="16"/>
                <w:szCs w:val="16"/>
              </w:rPr>
              <w:t>Termination indication in the SS_NetworkResourceMonitoring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067222" w14:textId="5A5E93B1" w:rsidR="00805737" w:rsidRDefault="00805737" w:rsidP="00805737">
            <w:pPr>
              <w:pStyle w:val="TAC"/>
              <w:rPr>
                <w:sz w:val="16"/>
                <w:szCs w:val="16"/>
              </w:rPr>
            </w:pPr>
            <w:r>
              <w:rPr>
                <w:sz w:val="16"/>
                <w:szCs w:val="16"/>
              </w:rPr>
              <w:t>19.1.0</w:t>
            </w:r>
          </w:p>
        </w:tc>
      </w:tr>
      <w:tr w:rsidR="00BD316F" w:rsidRPr="003167FF" w14:paraId="5FEEE70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C050A9D" w14:textId="47C31A58" w:rsidR="00BD316F" w:rsidRPr="003167FF" w:rsidRDefault="00BD316F" w:rsidP="00BD316F">
            <w:pPr>
              <w:pStyle w:val="TAC"/>
              <w:rPr>
                <w:sz w:val="16"/>
                <w:szCs w:val="16"/>
              </w:rPr>
            </w:pPr>
            <w:r w:rsidRPr="003167FF">
              <w:rPr>
                <w:sz w:val="16"/>
                <w:szCs w:val="16"/>
              </w:rPr>
              <w:t>202</w:t>
            </w:r>
            <w:r>
              <w:rPr>
                <w:sz w:val="16"/>
                <w:szCs w:val="16"/>
              </w:rPr>
              <w:t>4</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874E61B" w14:textId="22D68028" w:rsidR="00BD316F" w:rsidRPr="003167FF" w:rsidRDefault="00BD316F" w:rsidP="00BD316F">
            <w:pPr>
              <w:pStyle w:val="TAL"/>
              <w:rPr>
                <w:sz w:val="16"/>
                <w:szCs w:val="16"/>
              </w:rPr>
            </w:pPr>
            <w:r w:rsidRPr="003167FF">
              <w:rPr>
                <w:sz w:val="16"/>
                <w:szCs w:val="16"/>
              </w:rPr>
              <w:t>SA#10</w:t>
            </w:r>
            <w:r>
              <w:rPr>
                <w:sz w:val="16"/>
                <w:szCs w:val="16"/>
              </w:rPr>
              <w:t>3</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7AC4EB6" w14:textId="378A81F2" w:rsidR="00BD316F" w:rsidRPr="006B5D8B" w:rsidRDefault="00BD316F" w:rsidP="00BD316F">
            <w:pPr>
              <w:pStyle w:val="TAC"/>
              <w:rPr>
                <w:sz w:val="16"/>
                <w:szCs w:val="16"/>
              </w:rPr>
            </w:pPr>
            <w:r w:rsidRPr="00BD316F">
              <w:rPr>
                <w:sz w:val="16"/>
                <w:szCs w:val="16"/>
              </w:rPr>
              <w:t>SP-240298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5458BB" w14:textId="3BBA8496" w:rsidR="00BD316F" w:rsidRPr="003167FF" w:rsidRDefault="00BD316F" w:rsidP="00BD316F">
            <w:pPr>
              <w:pStyle w:val="TAC"/>
              <w:rPr>
                <w:sz w:val="16"/>
                <w:szCs w:val="16"/>
              </w:rPr>
            </w:pPr>
            <w:r w:rsidRPr="003167FF">
              <w:rPr>
                <w:sz w:val="16"/>
                <w:szCs w:val="16"/>
              </w:rPr>
              <w:t>0</w:t>
            </w:r>
            <w:r>
              <w:rPr>
                <w:sz w:val="16"/>
                <w:szCs w:val="16"/>
              </w:rPr>
              <w:t>291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DCFC1D" w14:textId="3F0E3CB7" w:rsidR="00BD316F" w:rsidRDefault="00BD316F" w:rsidP="00BD316F">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0B9E0" w14:textId="65E9FEF3" w:rsidR="00BD316F" w:rsidRDefault="00BD316F" w:rsidP="00BD316F">
            <w:pPr>
              <w:pStyle w:val="TAC"/>
              <w:rPr>
                <w:sz w:val="16"/>
                <w:szCs w:val="16"/>
              </w:rPr>
            </w:pPr>
            <w:r>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A7C24E" w14:textId="194A6463" w:rsidR="00BD316F" w:rsidRPr="00805737" w:rsidRDefault="00BD316F" w:rsidP="00BD316F">
            <w:pPr>
              <w:pStyle w:val="TAL"/>
              <w:rPr>
                <w:sz w:val="16"/>
                <w:szCs w:val="16"/>
              </w:rPr>
            </w:pPr>
            <w:r w:rsidRPr="00BD316F">
              <w:rPr>
                <w:sz w:val="16"/>
                <w:szCs w:val="16"/>
              </w:rPr>
              <w:t>Correct IE presence condition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0D614F5" w14:textId="5D28AC33" w:rsidR="00BD316F" w:rsidRDefault="00BD316F" w:rsidP="00BD316F">
            <w:pPr>
              <w:pStyle w:val="TAC"/>
              <w:rPr>
                <w:sz w:val="16"/>
                <w:szCs w:val="16"/>
              </w:rPr>
            </w:pPr>
            <w:r>
              <w:rPr>
                <w:sz w:val="16"/>
                <w:szCs w:val="16"/>
              </w:rPr>
              <w:t>19.1.0</w:t>
            </w:r>
          </w:p>
        </w:tc>
      </w:tr>
      <w:tr w:rsidR="00B81159" w:rsidRPr="003167FF" w14:paraId="3E399E1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7F163AB" w14:textId="13724B35" w:rsidR="00B81159" w:rsidRPr="003167FF" w:rsidRDefault="00B81159" w:rsidP="00B81159">
            <w:pPr>
              <w:pStyle w:val="TAC"/>
              <w:rPr>
                <w:sz w:val="16"/>
                <w:szCs w:val="16"/>
              </w:rPr>
            </w:pPr>
            <w:r w:rsidRPr="003167FF">
              <w:rPr>
                <w:sz w:val="16"/>
                <w:szCs w:val="16"/>
              </w:rPr>
              <w:t>202</w:t>
            </w:r>
            <w:r>
              <w:rPr>
                <w:sz w:val="16"/>
                <w:szCs w:val="16"/>
              </w:rPr>
              <w:t>4</w:t>
            </w:r>
            <w:r w:rsidRPr="003167FF">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897828" w14:textId="22BBE7EE" w:rsidR="00B81159" w:rsidRPr="003167FF" w:rsidRDefault="00B81159" w:rsidP="00B81159">
            <w:pPr>
              <w:pStyle w:val="TAL"/>
              <w:rPr>
                <w:sz w:val="16"/>
                <w:szCs w:val="16"/>
              </w:rPr>
            </w:pPr>
            <w:r w:rsidRPr="003167FF">
              <w:rPr>
                <w:sz w:val="16"/>
                <w:szCs w:val="16"/>
              </w:rPr>
              <w:t>SA#10</w:t>
            </w:r>
            <w:r>
              <w:rPr>
                <w:sz w:val="16"/>
                <w:szCs w:val="16"/>
              </w:rPr>
              <w:t>3</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D352A0" w14:textId="549DF537" w:rsidR="00B81159" w:rsidRPr="00BD316F" w:rsidRDefault="00B81159" w:rsidP="00B81159">
            <w:pPr>
              <w:pStyle w:val="TAC"/>
              <w:rPr>
                <w:sz w:val="16"/>
                <w:szCs w:val="16"/>
              </w:rPr>
            </w:pPr>
            <w:r w:rsidRPr="00BD316F">
              <w:rPr>
                <w:sz w:val="16"/>
                <w:szCs w:val="16"/>
              </w:rPr>
              <w:t>SP-240</w:t>
            </w:r>
            <w:r>
              <w:rPr>
                <w:sz w:val="16"/>
                <w:szCs w:val="16"/>
              </w:rPr>
              <w:t>316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159187" w14:textId="05BEB38F" w:rsidR="00B81159" w:rsidRPr="003167FF" w:rsidRDefault="00B81159" w:rsidP="00B81159">
            <w:pPr>
              <w:pStyle w:val="TAC"/>
              <w:rPr>
                <w:sz w:val="16"/>
                <w:szCs w:val="16"/>
              </w:rPr>
            </w:pPr>
            <w:r w:rsidRPr="003167FF">
              <w:rPr>
                <w:sz w:val="16"/>
                <w:szCs w:val="16"/>
              </w:rPr>
              <w:t>0</w:t>
            </w:r>
            <w:r>
              <w:rPr>
                <w:sz w:val="16"/>
                <w:szCs w:val="16"/>
              </w:rPr>
              <w:t>292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CB3DE" w14:textId="1C168A47" w:rsidR="00B81159" w:rsidRDefault="00B81159" w:rsidP="00B8115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D44F5" w14:textId="69CE900A" w:rsidR="00B81159" w:rsidRDefault="00B81159" w:rsidP="00B81159">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1B47D7" w14:textId="698DE568" w:rsidR="00B81159" w:rsidRPr="00BD316F" w:rsidRDefault="00B81159" w:rsidP="00B81159">
            <w:pPr>
              <w:pStyle w:val="TAL"/>
              <w:rPr>
                <w:sz w:val="16"/>
                <w:szCs w:val="16"/>
              </w:rPr>
            </w:pPr>
            <w:r w:rsidRPr="00B81159">
              <w:rPr>
                <w:sz w:val="16"/>
                <w:szCs w:val="16"/>
              </w:rPr>
              <w:t>NRM Network resource adaptation enhancement for BDT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9FDEF9" w14:textId="1B03CB81" w:rsidR="00B81159" w:rsidRDefault="00B81159" w:rsidP="00B81159">
            <w:pPr>
              <w:pStyle w:val="TAC"/>
              <w:rPr>
                <w:sz w:val="16"/>
                <w:szCs w:val="16"/>
              </w:rPr>
            </w:pPr>
            <w:r>
              <w:rPr>
                <w:sz w:val="16"/>
                <w:szCs w:val="16"/>
              </w:rPr>
              <w:t>19.1.0</w:t>
            </w:r>
          </w:p>
        </w:tc>
      </w:tr>
    </w:tbl>
    <w:p w14:paraId="6AE5F0B0" w14:textId="3E3CB101" w:rsidR="00080512" w:rsidRPr="003167FF" w:rsidRDefault="00080512" w:rsidP="006B5D8B"/>
    <w:sectPr w:rsidR="00080512" w:rsidRPr="003167FF">
      <w:headerReference w:type="default" r:id="rId347"/>
      <w:footerReference w:type="default" r:id="rId34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542187" w14:textId="77777777" w:rsidR="00576B2C" w:rsidRDefault="00576B2C">
      <w:r>
        <w:separator/>
      </w:r>
    </w:p>
  </w:endnote>
  <w:endnote w:type="continuationSeparator" w:id="0">
    <w:p w14:paraId="2F309343" w14:textId="77777777" w:rsidR="00576B2C" w:rsidRDefault="00576B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3A94EF" w14:textId="77777777" w:rsidR="00576B2C" w:rsidRDefault="00576B2C">
      <w:r>
        <w:separator/>
      </w:r>
    </w:p>
  </w:footnote>
  <w:footnote w:type="continuationSeparator" w:id="0">
    <w:p w14:paraId="723E4DD8" w14:textId="77777777" w:rsidR="00576B2C" w:rsidRDefault="00576B2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AA2FE" w14:textId="3533238E"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320BD6">
      <w:rPr>
        <w:rFonts w:ascii="Arial" w:hAnsi="Arial" w:cs="Arial"/>
        <w:b/>
        <w:noProof/>
        <w:sz w:val="18"/>
        <w:szCs w:val="18"/>
      </w:rPr>
      <w:t>3GPP TS 23.434 V19.1.0 (2024-03)</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2897D418"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ACBACBF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F724B3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79E56E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CRCoverPage"/>
      <w:lvlText w:val="%1."/>
      <w:lvlJc w:val="left"/>
      <w:pPr>
        <w:tabs>
          <w:tab w:val="num" w:pos="643"/>
        </w:tabs>
        <w:ind w:left="643" w:hanging="360"/>
      </w:pPr>
    </w:lvl>
  </w:abstractNum>
  <w:abstractNum w:abstractNumId="4" w15:restartNumberingAfterBreak="0">
    <w:nsid w:val="FFFFFF80"/>
    <w:multiLevelType w:val="singleLevel"/>
    <w:tmpl w:val="77FC9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504E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0C247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367F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27A30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B832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3" w15:restartNumberingAfterBreak="0">
    <w:nsid w:val="0FE579A2"/>
    <w:multiLevelType w:val="hybridMultilevel"/>
    <w:tmpl w:val="7F1CD380"/>
    <w:lvl w:ilvl="0" w:tplc="65865DC4">
      <w:start w:val="1"/>
      <w:numFmt w:val="decimal"/>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2E74E88"/>
    <w:multiLevelType w:val="hybridMultilevel"/>
    <w:tmpl w:val="271A762E"/>
    <w:lvl w:ilvl="0" w:tplc="2938D210">
      <w:start w:val="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1B082B8E"/>
    <w:multiLevelType w:val="hybridMultilevel"/>
    <w:tmpl w:val="FE70DC64"/>
    <w:lvl w:ilvl="0" w:tplc="A652363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21904041"/>
    <w:multiLevelType w:val="hybridMultilevel"/>
    <w:tmpl w:val="0B307EB4"/>
    <w:lvl w:ilvl="0" w:tplc="8AF8DCB8">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15:restartNumberingAfterBreak="0">
    <w:nsid w:val="21C65C62"/>
    <w:multiLevelType w:val="hybridMultilevel"/>
    <w:tmpl w:val="D05E2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DB0C38"/>
    <w:multiLevelType w:val="hybridMultilevel"/>
    <w:tmpl w:val="F034981E"/>
    <w:lvl w:ilvl="0" w:tplc="3BB027EE">
      <w:start w:val="1"/>
      <w:numFmt w:val="decimal"/>
      <w:lvlText w:val="%1."/>
      <w:lvlJc w:val="left"/>
      <w:pPr>
        <w:ind w:left="644" w:hanging="360"/>
      </w:pPr>
      <w:rPr>
        <w:rFonts w:hint="default"/>
        <w:i w:val="0"/>
        <w:i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1"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67896"/>
    <w:multiLevelType w:val="hybridMultilevel"/>
    <w:tmpl w:val="7C0A2BC6"/>
    <w:lvl w:ilvl="0" w:tplc="75DE2122">
      <w:start w:val="5"/>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15:restartNumberingAfterBreak="0">
    <w:nsid w:val="3789480F"/>
    <w:multiLevelType w:val="hybridMultilevel"/>
    <w:tmpl w:val="8424C26C"/>
    <w:lvl w:ilvl="0" w:tplc="BE14A75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3E4D3E53"/>
    <w:multiLevelType w:val="hybridMultilevel"/>
    <w:tmpl w:val="233AB2CC"/>
    <w:lvl w:ilvl="0" w:tplc="A9A244F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9"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15:restartNumberingAfterBreak="0">
    <w:nsid w:val="55974049"/>
    <w:multiLevelType w:val="hybridMultilevel"/>
    <w:tmpl w:val="C9D47602"/>
    <w:lvl w:ilvl="0" w:tplc="565A500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4" w15:restartNumberingAfterBreak="0">
    <w:nsid w:val="572C686F"/>
    <w:multiLevelType w:val="hybridMultilevel"/>
    <w:tmpl w:val="52366C68"/>
    <w:lvl w:ilvl="0" w:tplc="04090017">
      <w:start w:val="1"/>
      <w:numFmt w:val="lowerLetter"/>
      <w:lvlText w:val="%1)"/>
      <w:lvlJc w:val="left"/>
      <w:pPr>
        <w:ind w:left="928" w:hanging="360"/>
      </w:p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35"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7"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8"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C293F8A"/>
    <w:multiLevelType w:val="hybridMultilevel"/>
    <w:tmpl w:val="E57C4D88"/>
    <w:lvl w:ilvl="0" w:tplc="B3EE69D0">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1" w15:restartNumberingAfterBreak="0">
    <w:nsid w:val="71C156EB"/>
    <w:multiLevelType w:val="hybridMultilevel"/>
    <w:tmpl w:val="F102733A"/>
    <w:lvl w:ilvl="0" w:tplc="4BE045B0">
      <w:start w:val="1"/>
      <w:numFmt w:val="decimal"/>
      <w:lvlText w:val="%1."/>
      <w:lvlJc w:val="left"/>
      <w:pPr>
        <w:ind w:left="360" w:hanging="360"/>
      </w:pPr>
      <w:rPr>
        <w:rFonts w:eastAsia="Calibri Light"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3"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5"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6" w15:restartNumberingAfterBreak="0">
    <w:nsid w:val="7C687B4A"/>
    <w:multiLevelType w:val="hybridMultilevel"/>
    <w:tmpl w:val="35C2A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9697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776507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87958577">
    <w:abstractNumId w:val="11"/>
  </w:num>
  <w:num w:numId="4" w16cid:durableId="97260455">
    <w:abstractNumId w:val="39"/>
  </w:num>
  <w:num w:numId="5" w16cid:durableId="1438914217">
    <w:abstractNumId w:val="17"/>
  </w:num>
  <w:num w:numId="6" w16cid:durableId="792678202">
    <w:abstractNumId w:val="27"/>
  </w:num>
  <w:num w:numId="7" w16cid:durableId="1953127078">
    <w:abstractNumId w:val="36"/>
  </w:num>
  <w:num w:numId="8" w16cid:durableId="414401526">
    <w:abstractNumId w:val="19"/>
  </w:num>
  <w:num w:numId="9" w16cid:durableId="752819240">
    <w:abstractNumId w:val="43"/>
  </w:num>
  <w:num w:numId="10" w16cid:durableId="1688025376">
    <w:abstractNumId w:val="42"/>
  </w:num>
  <w:num w:numId="11" w16cid:durableId="1939410585">
    <w:abstractNumId w:val="31"/>
  </w:num>
  <w:num w:numId="12" w16cid:durableId="1742676602">
    <w:abstractNumId w:val="25"/>
  </w:num>
  <w:num w:numId="13" w16cid:durableId="1744833894">
    <w:abstractNumId w:val="44"/>
  </w:num>
  <w:num w:numId="14" w16cid:durableId="1483232821">
    <w:abstractNumId w:val="29"/>
  </w:num>
  <w:num w:numId="15" w16cid:durableId="1559049879">
    <w:abstractNumId w:val="30"/>
  </w:num>
  <w:num w:numId="16" w16cid:durableId="103954720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80283191">
    <w:abstractNumId w:val="32"/>
  </w:num>
  <w:num w:numId="18" w16cid:durableId="887187209">
    <w:abstractNumId w:val="35"/>
  </w:num>
  <w:num w:numId="19" w16cid:durableId="2102018447">
    <w:abstractNumId w:val="38"/>
  </w:num>
  <w:num w:numId="20" w16cid:durableId="62917819">
    <w:abstractNumId w:val="21"/>
  </w:num>
  <w:num w:numId="21" w16cid:durableId="1594043883">
    <w:abstractNumId w:val="20"/>
  </w:num>
  <w:num w:numId="22" w16cid:durableId="593324528">
    <w:abstractNumId w:val="12"/>
  </w:num>
  <w:num w:numId="23" w16cid:durableId="390730830">
    <w:abstractNumId w:val="28"/>
  </w:num>
  <w:num w:numId="24" w16cid:durableId="186259321">
    <w:abstractNumId w:val="3"/>
  </w:num>
  <w:num w:numId="25" w16cid:durableId="1295941596">
    <w:abstractNumId w:val="45"/>
  </w:num>
  <w:num w:numId="26" w16cid:durableId="1229268281">
    <w:abstractNumId w:val="23"/>
  </w:num>
  <w:num w:numId="27" w16cid:durableId="115344064">
    <w:abstractNumId w:val="37"/>
  </w:num>
  <w:num w:numId="28" w16cid:durableId="92295870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83250760">
    <w:abstractNumId w:val="9"/>
  </w:num>
  <w:num w:numId="30" w16cid:durableId="203369609">
    <w:abstractNumId w:val="7"/>
  </w:num>
  <w:num w:numId="31" w16cid:durableId="44914749">
    <w:abstractNumId w:val="6"/>
  </w:num>
  <w:num w:numId="32" w16cid:durableId="1911191304">
    <w:abstractNumId w:val="5"/>
  </w:num>
  <w:num w:numId="33" w16cid:durableId="313148929">
    <w:abstractNumId w:val="4"/>
  </w:num>
  <w:num w:numId="34" w16cid:durableId="1194148742">
    <w:abstractNumId w:val="8"/>
  </w:num>
  <w:num w:numId="35" w16cid:durableId="2082945943">
    <w:abstractNumId w:val="2"/>
  </w:num>
  <w:num w:numId="36" w16cid:durableId="166289503">
    <w:abstractNumId w:val="1"/>
  </w:num>
  <w:num w:numId="37" w16cid:durableId="2039625314">
    <w:abstractNumId w:val="0"/>
  </w:num>
  <w:num w:numId="38" w16cid:durableId="733547773">
    <w:abstractNumId w:val="14"/>
  </w:num>
  <w:num w:numId="39" w16cid:durableId="210919058">
    <w:abstractNumId w:val="41"/>
  </w:num>
  <w:num w:numId="40" w16cid:durableId="996037757">
    <w:abstractNumId w:val="46"/>
  </w:num>
  <w:num w:numId="41" w16cid:durableId="298220373">
    <w:abstractNumId w:val="22"/>
  </w:num>
  <w:num w:numId="42" w16cid:durableId="1011225811">
    <w:abstractNumId w:val="16"/>
  </w:num>
  <w:num w:numId="43" w16cid:durableId="1922711955">
    <w:abstractNumId w:val="15"/>
  </w:num>
  <w:num w:numId="44" w16cid:durableId="2077165746">
    <w:abstractNumId w:val="40"/>
  </w:num>
  <w:num w:numId="45" w16cid:durableId="1532063869">
    <w:abstractNumId w:val="26"/>
  </w:num>
  <w:num w:numId="46" w16cid:durableId="1566454855">
    <w:abstractNumId w:val="33"/>
  </w:num>
  <w:num w:numId="47" w16cid:durableId="583035183">
    <w:abstractNumId w:val="24"/>
  </w:num>
  <w:num w:numId="48" w16cid:durableId="1293289692">
    <w:abstractNumId w:val="13"/>
  </w:num>
  <w:num w:numId="49" w16cid:durableId="410080455">
    <w:abstractNumId w:val="18"/>
  </w:num>
  <w:num w:numId="50" w16cid:durableId="2146582931">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645C"/>
    <w:rsid w:val="00006FB6"/>
    <w:rsid w:val="00013C21"/>
    <w:rsid w:val="00015853"/>
    <w:rsid w:val="000246DE"/>
    <w:rsid w:val="00024B95"/>
    <w:rsid w:val="00033397"/>
    <w:rsid w:val="00034F87"/>
    <w:rsid w:val="00040095"/>
    <w:rsid w:val="00051834"/>
    <w:rsid w:val="00054A22"/>
    <w:rsid w:val="00062023"/>
    <w:rsid w:val="000655A6"/>
    <w:rsid w:val="000731C2"/>
    <w:rsid w:val="00080512"/>
    <w:rsid w:val="00083B97"/>
    <w:rsid w:val="000909CD"/>
    <w:rsid w:val="000968F7"/>
    <w:rsid w:val="000A7923"/>
    <w:rsid w:val="000B06A6"/>
    <w:rsid w:val="000B2103"/>
    <w:rsid w:val="000C472D"/>
    <w:rsid w:val="000C47C3"/>
    <w:rsid w:val="000D1F75"/>
    <w:rsid w:val="000D58AB"/>
    <w:rsid w:val="000F1F75"/>
    <w:rsid w:val="000F621F"/>
    <w:rsid w:val="0010611A"/>
    <w:rsid w:val="00124335"/>
    <w:rsid w:val="00133525"/>
    <w:rsid w:val="00137945"/>
    <w:rsid w:val="00140FB5"/>
    <w:rsid w:val="001516B2"/>
    <w:rsid w:val="00155755"/>
    <w:rsid w:val="001612B2"/>
    <w:rsid w:val="00163AFC"/>
    <w:rsid w:val="00164D9A"/>
    <w:rsid w:val="001655ED"/>
    <w:rsid w:val="0017007C"/>
    <w:rsid w:val="00182C3C"/>
    <w:rsid w:val="001915E8"/>
    <w:rsid w:val="001916D9"/>
    <w:rsid w:val="00192457"/>
    <w:rsid w:val="001949C4"/>
    <w:rsid w:val="00197097"/>
    <w:rsid w:val="001A0898"/>
    <w:rsid w:val="001A2B25"/>
    <w:rsid w:val="001A2B76"/>
    <w:rsid w:val="001A4C42"/>
    <w:rsid w:val="001A61DE"/>
    <w:rsid w:val="001A7420"/>
    <w:rsid w:val="001B1D84"/>
    <w:rsid w:val="001B3129"/>
    <w:rsid w:val="001B6637"/>
    <w:rsid w:val="001C21C3"/>
    <w:rsid w:val="001C4938"/>
    <w:rsid w:val="001C6584"/>
    <w:rsid w:val="001D02C2"/>
    <w:rsid w:val="001D3F17"/>
    <w:rsid w:val="001D49C4"/>
    <w:rsid w:val="001D6AD7"/>
    <w:rsid w:val="001F0C1D"/>
    <w:rsid w:val="001F1132"/>
    <w:rsid w:val="001F1650"/>
    <w:rsid w:val="001F168B"/>
    <w:rsid w:val="001F3B77"/>
    <w:rsid w:val="001F5B36"/>
    <w:rsid w:val="002006CD"/>
    <w:rsid w:val="00201AAA"/>
    <w:rsid w:val="00204B97"/>
    <w:rsid w:val="00206F17"/>
    <w:rsid w:val="00213BEF"/>
    <w:rsid w:val="00221434"/>
    <w:rsid w:val="00232B75"/>
    <w:rsid w:val="002347A2"/>
    <w:rsid w:val="00235311"/>
    <w:rsid w:val="0023720A"/>
    <w:rsid w:val="00237281"/>
    <w:rsid w:val="0024163D"/>
    <w:rsid w:val="00242E4E"/>
    <w:rsid w:val="002475D8"/>
    <w:rsid w:val="0024771C"/>
    <w:rsid w:val="00247B59"/>
    <w:rsid w:val="00257DB6"/>
    <w:rsid w:val="00266E07"/>
    <w:rsid w:val="002675F0"/>
    <w:rsid w:val="0027012B"/>
    <w:rsid w:val="00272913"/>
    <w:rsid w:val="002760EE"/>
    <w:rsid w:val="002774FD"/>
    <w:rsid w:val="00281C65"/>
    <w:rsid w:val="00282CE2"/>
    <w:rsid w:val="00287AF4"/>
    <w:rsid w:val="002A02C1"/>
    <w:rsid w:val="002B0DB9"/>
    <w:rsid w:val="002B16AF"/>
    <w:rsid w:val="002B3EE6"/>
    <w:rsid w:val="002B54CE"/>
    <w:rsid w:val="002B6339"/>
    <w:rsid w:val="002B758C"/>
    <w:rsid w:val="002C292B"/>
    <w:rsid w:val="002C3557"/>
    <w:rsid w:val="002C4BEE"/>
    <w:rsid w:val="002C7C56"/>
    <w:rsid w:val="002E00EE"/>
    <w:rsid w:val="002E2C27"/>
    <w:rsid w:val="002E578E"/>
    <w:rsid w:val="002F2DA4"/>
    <w:rsid w:val="002F5A64"/>
    <w:rsid w:val="00300624"/>
    <w:rsid w:val="00301E09"/>
    <w:rsid w:val="00302DFA"/>
    <w:rsid w:val="00312C76"/>
    <w:rsid w:val="003167FF"/>
    <w:rsid w:val="003172DC"/>
    <w:rsid w:val="00320BD6"/>
    <w:rsid w:val="003356B9"/>
    <w:rsid w:val="0033653C"/>
    <w:rsid w:val="003402FD"/>
    <w:rsid w:val="003413DE"/>
    <w:rsid w:val="00342DF3"/>
    <w:rsid w:val="00345E50"/>
    <w:rsid w:val="0035114F"/>
    <w:rsid w:val="003545BC"/>
    <w:rsid w:val="0035462D"/>
    <w:rsid w:val="00356555"/>
    <w:rsid w:val="00371A3F"/>
    <w:rsid w:val="003765B8"/>
    <w:rsid w:val="003828E2"/>
    <w:rsid w:val="003859F0"/>
    <w:rsid w:val="003950BE"/>
    <w:rsid w:val="00395136"/>
    <w:rsid w:val="003B5C48"/>
    <w:rsid w:val="003C3971"/>
    <w:rsid w:val="003C41CF"/>
    <w:rsid w:val="003D2D99"/>
    <w:rsid w:val="003D76EA"/>
    <w:rsid w:val="003E11BD"/>
    <w:rsid w:val="003F4EC0"/>
    <w:rsid w:val="003F7F06"/>
    <w:rsid w:val="00414FDC"/>
    <w:rsid w:val="0042079C"/>
    <w:rsid w:val="00422C9E"/>
    <w:rsid w:val="00423334"/>
    <w:rsid w:val="00425CC5"/>
    <w:rsid w:val="004308C5"/>
    <w:rsid w:val="00431A3F"/>
    <w:rsid w:val="004345EC"/>
    <w:rsid w:val="0044183E"/>
    <w:rsid w:val="00453EED"/>
    <w:rsid w:val="00462579"/>
    <w:rsid w:val="00465515"/>
    <w:rsid w:val="00473253"/>
    <w:rsid w:val="00474B41"/>
    <w:rsid w:val="00476E4C"/>
    <w:rsid w:val="0048420A"/>
    <w:rsid w:val="0049751D"/>
    <w:rsid w:val="004B0B75"/>
    <w:rsid w:val="004B12A5"/>
    <w:rsid w:val="004B3626"/>
    <w:rsid w:val="004B4454"/>
    <w:rsid w:val="004B6B96"/>
    <w:rsid w:val="004B768B"/>
    <w:rsid w:val="004C2FCE"/>
    <w:rsid w:val="004C30AC"/>
    <w:rsid w:val="004C3575"/>
    <w:rsid w:val="004C4F81"/>
    <w:rsid w:val="004D2268"/>
    <w:rsid w:val="004D3578"/>
    <w:rsid w:val="004E213A"/>
    <w:rsid w:val="004F0988"/>
    <w:rsid w:val="004F3340"/>
    <w:rsid w:val="00506F56"/>
    <w:rsid w:val="0051055E"/>
    <w:rsid w:val="00512F3A"/>
    <w:rsid w:val="00522F6B"/>
    <w:rsid w:val="005232A3"/>
    <w:rsid w:val="005265F2"/>
    <w:rsid w:val="00531648"/>
    <w:rsid w:val="0053388B"/>
    <w:rsid w:val="00535773"/>
    <w:rsid w:val="00535CD1"/>
    <w:rsid w:val="00543E6C"/>
    <w:rsid w:val="0055028C"/>
    <w:rsid w:val="005543D4"/>
    <w:rsid w:val="005645A5"/>
    <w:rsid w:val="00565087"/>
    <w:rsid w:val="00571E05"/>
    <w:rsid w:val="0057349D"/>
    <w:rsid w:val="00576B2C"/>
    <w:rsid w:val="005817BC"/>
    <w:rsid w:val="00581A3A"/>
    <w:rsid w:val="0058651C"/>
    <w:rsid w:val="0059624D"/>
    <w:rsid w:val="00597B11"/>
    <w:rsid w:val="005A4FA3"/>
    <w:rsid w:val="005B2A66"/>
    <w:rsid w:val="005B686B"/>
    <w:rsid w:val="005C6017"/>
    <w:rsid w:val="005D2E01"/>
    <w:rsid w:val="005D5917"/>
    <w:rsid w:val="005D6571"/>
    <w:rsid w:val="005D7526"/>
    <w:rsid w:val="005E4BB2"/>
    <w:rsid w:val="005F788A"/>
    <w:rsid w:val="00602AEA"/>
    <w:rsid w:val="006042F4"/>
    <w:rsid w:val="00614FDF"/>
    <w:rsid w:val="00626E7C"/>
    <w:rsid w:val="006307F6"/>
    <w:rsid w:val="006320DB"/>
    <w:rsid w:val="0063543D"/>
    <w:rsid w:val="00640891"/>
    <w:rsid w:val="00647114"/>
    <w:rsid w:val="0066449D"/>
    <w:rsid w:val="006647D5"/>
    <w:rsid w:val="0066741D"/>
    <w:rsid w:val="006713F0"/>
    <w:rsid w:val="006733D3"/>
    <w:rsid w:val="006912E9"/>
    <w:rsid w:val="0069565F"/>
    <w:rsid w:val="006A323F"/>
    <w:rsid w:val="006A61E0"/>
    <w:rsid w:val="006B30D0"/>
    <w:rsid w:val="006B4E42"/>
    <w:rsid w:val="006B5D8B"/>
    <w:rsid w:val="006C3D95"/>
    <w:rsid w:val="006C3DFE"/>
    <w:rsid w:val="006C5BE3"/>
    <w:rsid w:val="006C7CA6"/>
    <w:rsid w:val="006D006B"/>
    <w:rsid w:val="006D0515"/>
    <w:rsid w:val="006D6865"/>
    <w:rsid w:val="006E22E9"/>
    <w:rsid w:val="006E4B08"/>
    <w:rsid w:val="006E5C86"/>
    <w:rsid w:val="006E7118"/>
    <w:rsid w:val="006F3D2F"/>
    <w:rsid w:val="006F5751"/>
    <w:rsid w:val="00701116"/>
    <w:rsid w:val="0071174C"/>
    <w:rsid w:val="00713C44"/>
    <w:rsid w:val="0071789B"/>
    <w:rsid w:val="00726A77"/>
    <w:rsid w:val="00734A5B"/>
    <w:rsid w:val="0074026F"/>
    <w:rsid w:val="007429F6"/>
    <w:rsid w:val="00744E76"/>
    <w:rsid w:val="00750486"/>
    <w:rsid w:val="00756106"/>
    <w:rsid w:val="00757B1A"/>
    <w:rsid w:val="00760E76"/>
    <w:rsid w:val="00762895"/>
    <w:rsid w:val="00765EA3"/>
    <w:rsid w:val="00774DA4"/>
    <w:rsid w:val="00777534"/>
    <w:rsid w:val="00777F73"/>
    <w:rsid w:val="00781F0F"/>
    <w:rsid w:val="00783633"/>
    <w:rsid w:val="007837A6"/>
    <w:rsid w:val="00787141"/>
    <w:rsid w:val="00793514"/>
    <w:rsid w:val="0079608F"/>
    <w:rsid w:val="007972BD"/>
    <w:rsid w:val="007A249C"/>
    <w:rsid w:val="007B2638"/>
    <w:rsid w:val="007B600E"/>
    <w:rsid w:val="007B668C"/>
    <w:rsid w:val="007C1824"/>
    <w:rsid w:val="007D0AB8"/>
    <w:rsid w:val="007D2341"/>
    <w:rsid w:val="007F0F4A"/>
    <w:rsid w:val="007F273B"/>
    <w:rsid w:val="007F2A69"/>
    <w:rsid w:val="007F75E4"/>
    <w:rsid w:val="008028A4"/>
    <w:rsid w:val="00805737"/>
    <w:rsid w:val="0080673D"/>
    <w:rsid w:val="008072F9"/>
    <w:rsid w:val="00816AC2"/>
    <w:rsid w:val="008265D9"/>
    <w:rsid w:val="00830747"/>
    <w:rsid w:val="008325A1"/>
    <w:rsid w:val="00840668"/>
    <w:rsid w:val="00842A77"/>
    <w:rsid w:val="00842D91"/>
    <w:rsid w:val="0084323E"/>
    <w:rsid w:val="0085093E"/>
    <w:rsid w:val="00862224"/>
    <w:rsid w:val="008623BA"/>
    <w:rsid w:val="008644B0"/>
    <w:rsid w:val="008768CA"/>
    <w:rsid w:val="0088160D"/>
    <w:rsid w:val="0088287B"/>
    <w:rsid w:val="00882B0F"/>
    <w:rsid w:val="008850E9"/>
    <w:rsid w:val="0088552F"/>
    <w:rsid w:val="008B44DC"/>
    <w:rsid w:val="008C2C6E"/>
    <w:rsid w:val="008C384C"/>
    <w:rsid w:val="008D297D"/>
    <w:rsid w:val="008D42E4"/>
    <w:rsid w:val="008D73DA"/>
    <w:rsid w:val="008E2D68"/>
    <w:rsid w:val="008E56E4"/>
    <w:rsid w:val="008E6756"/>
    <w:rsid w:val="0090255D"/>
    <w:rsid w:val="0090271F"/>
    <w:rsid w:val="00902E23"/>
    <w:rsid w:val="009114B3"/>
    <w:rsid w:val="009114D7"/>
    <w:rsid w:val="0091348E"/>
    <w:rsid w:val="00917CCB"/>
    <w:rsid w:val="00927D80"/>
    <w:rsid w:val="00931F89"/>
    <w:rsid w:val="00933FB0"/>
    <w:rsid w:val="00935182"/>
    <w:rsid w:val="00936C13"/>
    <w:rsid w:val="00942EC2"/>
    <w:rsid w:val="00944F31"/>
    <w:rsid w:val="0095782D"/>
    <w:rsid w:val="0098583A"/>
    <w:rsid w:val="00993D20"/>
    <w:rsid w:val="009A02D0"/>
    <w:rsid w:val="009A3C3E"/>
    <w:rsid w:val="009A729E"/>
    <w:rsid w:val="009A76F1"/>
    <w:rsid w:val="009B0A48"/>
    <w:rsid w:val="009B5C21"/>
    <w:rsid w:val="009D4F20"/>
    <w:rsid w:val="009E05A3"/>
    <w:rsid w:val="009F37B7"/>
    <w:rsid w:val="009F6B24"/>
    <w:rsid w:val="00A018FE"/>
    <w:rsid w:val="00A05413"/>
    <w:rsid w:val="00A10F02"/>
    <w:rsid w:val="00A112E5"/>
    <w:rsid w:val="00A164B4"/>
    <w:rsid w:val="00A2177F"/>
    <w:rsid w:val="00A26956"/>
    <w:rsid w:val="00A27486"/>
    <w:rsid w:val="00A466F6"/>
    <w:rsid w:val="00A53724"/>
    <w:rsid w:val="00A56066"/>
    <w:rsid w:val="00A71AEB"/>
    <w:rsid w:val="00A71D3D"/>
    <w:rsid w:val="00A73129"/>
    <w:rsid w:val="00A82346"/>
    <w:rsid w:val="00A83F6E"/>
    <w:rsid w:val="00A90F43"/>
    <w:rsid w:val="00A92BA1"/>
    <w:rsid w:val="00A95A32"/>
    <w:rsid w:val="00A97DDB"/>
    <w:rsid w:val="00AA1416"/>
    <w:rsid w:val="00AB4A5D"/>
    <w:rsid w:val="00AC6BC6"/>
    <w:rsid w:val="00AD0DA7"/>
    <w:rsid w:val="00AD1922"/>
    <w:rsid w:val="00AD2F5F"/>
    <w:rsid w:val="00AD36E1"/>
    <w:rsid w:val="00AE1AA8"/>
    <w:rsid w:val="00AE295A"/>
    <w:rsid w:val="00AE65E2"/>
    <w:rsid w:val="00AE6955"/>
    <w:rsid w:val="00AF1460"/>
    <w:rsid w:val="00AF41E3"/>
    <w:rsid w:val="00B10BA0"/>
    <w:rsid w:val="00B13557"/>
    <w:rsid w:val="00B15449"/>
    <w:rsid w:val="00B1587E"/>
    <w:rsid w:val="00B24721"/>
    <w:rsid w:val="00B253BE"/>
    <w:rsid w:val="00B26F19"/>
    <w:rsid w:val="00B300D1"/>
    <w:rsid w:val="00B35EFE"/>
    <w:rsid w:val="00B3614D"/>
    <w:rsid w:val="00B36C2D"/>
    <w:rsid w:val="00B37332"/>
    <w:rsid w:val="00B446D0"/>
    <w:rsid w:val="00B5131C"/>
    <w:rsid w:val="00B54583"/>
    <w:rsid w:val="00B55FDA"/>
    <w:rsid w:val="00B77ACF"/>
    <w:rsid w:val="00B806C8"/>
    <w:rsid w:val="00B81159"/>
    <w:rsid w:val="00B93086"/>
    <w:rsid w:val="00BA19ED"/>
    <w:rsid w:val="00BA4B8D"/>
    <w:rsid w:val="00BA5595"/>
    <w:rsid w:val="00BA7FE2"/>
    <w:rsid w:val="00BC0F7D"/>
    <w:rsid w:val="00BD2E6D"/>
    <w:rsid w:val="00BD316F"/>
    <w:rsid w:val="00BD45AE"/>
    <w:rsid w:val="00BD4B7D"/>
    <w:rsid w:val="00BD7D31"/>
    <w:rsid w:val="00BE2259"/>
    <w:rsid w:val="00BE22E5"/>
    <w:rsid w:val="00BE3255"/>
    <w:rsid w:val="00BE6801"/>
    <w:rsid w:val="00BF0740"/>
    <w:rsid w:val="00BF128E"/>
    <w:rsid w:val="00BF7E7B"/>
    <w:rsid w:val="00C04779"/>
    <w:rsid w:val="00C074DD"/>
    <w:rsid w:val="00C1496A"/>
    <w:rsid w:val="00C30315"/>
    <w:rsid w:val="00C33079"/>
    <w:rsid w:val="00C37EE3"/>
    <w:rsid w:val="00C4196B"/>
    <w:rsid w:val="00C45231"/>
    <w:rsid w:val="00C54781"/>
    <w:rsid w:val="00C551FF"/>
    <w:rsid w:val="00C6101A"/>
    <w:rsid w:val="00C715EE"/>
    <w:rsid w:val="00C72833"/>
    <w:rsid w:val="00C7486C"/>
    <w:rsid w:val="00C80F1D"/>
    <w:rsid w:val="00C865D2"/>
    <w:rsid w:val="00C86827"/>
    <w:rsid w:val="00C876FF"/>
    <w:rsid w:val="00C91962"/>
    <w:rsid w:val="00C93F40"/>
    <w:rsid w:val="00C972A8"/>
    <w:rsid w:val="00CA2EB5"/>
    <w:rsid w:val="00CA3D0C"/>
    <w:rsid w:val="00CB7F6B"/>
    <w:rsid w:val="00CC02B3"/>
    <w:rsid w:val="00CC7B7F"/>
    <w:rsid w:val="00CE1991"/>
    <w:rsid w:val="00CE1B1A"/>
    <w:rsid w:val="00CE406F"/>
    <w:rsid w:val="00CE6F4E"/>
    <w:rsid w:val="00CF4931"/>
    <w:rsid w:val="00CF67B9"/>
    <w:rsid w:val="00D0042C"/>
    <w:rsid w:val="00D01D2D"/>
    <w:rsid w:val="00D10CF6"/>
    <w:rsid w:val="00D135EE"/>
    <w:rsid w:val="00D17747"/>
    <w:rsid w:val="00D217B3"/>
    <w:rsid w:val="00D22784"/>
    <w:rsid w:val="00D268AB"/>
    <w:rsid w:val="00D4000C"/>
    <w:rsid w:val="00D57972"/>
    <w:rsid w:val="00D63BBE"/>
    <w:rsid w:val="00D66745"/>
    <w:rsid w:val="00D675A9"/>
    <w:rsid w:val="00D738D6"/>
    <w:rsid w:val="00D755EB"/>
    <w:rsid w:val="00D75EA8"/>
    <w:rsid w:val="00D76048"/>
    <w:rsid w:val="00D820DD"/>
    <w:rsid w:val="00D82E6F"/>
    <w:rsid w:val="00D87E00"/>
    <w:rsid w:val="00D9134D"/>
    <w:rsid w:val="00DA23EC"/>
    <w:rsid w:val="00DA4D88"/>
    <w:rsid w:val="00DA7A03"/>
    <w:rsid w:val="00DB1818"/>
    <w:rsid w:val="00DB4C82"/>
    <w:rsid w:val="00DB5B64"/>
    <w:rsid w:val="00DC309B"/>
    <w:rsid w:val="00DC4DA2"/>
    <w:rsid w:val="00DD4C17"/>
    <w:rsid w:val="00DD71F0"/>
    <w:rsid w:val="00DD74A5"/>
    <w:rsid w:val="00DE6C68"/>
    <w:rsid w:val="00DF221F"/>
    <w:rsid w:val="00DF2B1F"/>
    <w:rsid w:val="00DF5DB2"/>
    <w:rsid w:val="00DF62CD"/>
    <w:rsid w:val="00E16509"/>
    <w:rsid w:val="00E27520"/>
    <w:rsid w:val="00E33182"/>
    <w:rsid w:val="00E3402C"/>
    <w:rsid w:val="00E3522B"/>
    <w:rsid w:val="00E44582"/>
    <w:rsid w:val="00E445C5"/>
    <w:rsid w:val="00E45732"/>
    <w:rsid w:val="00E53966"/>
    <w:rsid w:val="00E53B79"/>
    <w:rsid w:val="00E56586"/>
    <w:rsid w:val="00E63F00"/>
    <w:rsid w:val="00E65318"/>
    <w:rsid w:val="00E7280C"/>
    <w:rsid w:val="00E77645"/>
    <w:rsid w:val="00E81D69"/>
    <w:rsid w:val="00E93A0E"/>
    <w:rsid w:val="00EA15B0"/>
    <w:rsid w:val="00EA478D"/>
    <w:rsid w:val="00EA5EA7"/>
    <w:rsid w:val="00EC4A25"/>
    <w:rsid w:val="00ED395C"/>
    <w:rsid w:val="00ED4FED"/>
    <w:rsid w:val="00ED6A19"/>
    <w:rsid w:val="00ED764C"/>
    <w:rsid w:val="00EE57B4"/>
    <w:rsid w:val="00EE6E61"/>
    <w:rsid w:val="00EF608C"/>
    <w:rsid w:val="00EF686A"/>
    <w:rsid w:val="00F025A2"/>
    <w:rsid w:val="00F037F6"/>
    <w:rsid w:val="00F04712"/>
    <w:rsid w:val="00F04E2B"/>
    <w:rsid w:val="00F11EAF"/>
    <w:rsid w:val="00F13360"/>
    <w:rsid w:val="00F22EC7"/>
    <w:rsid w:val="00F325C8"/>
    <w:rsid w:val="00F34067"/>
    <w:rsid w:val="00F344E0"/>
    <w:rsid w:val="00F417F4"/>
    <w:rsid w:val="00F4728B"/>
    <w:rsid w:val="00F63E19"/>
    <w:rsid w:val="00F63E82"/>
    <w:rsid w:val="00F653B8"/>
    <w:rsid w:val="00F74452"/>
    <w:rsid w:val="00F7666D"/>
    <w:rsid w:val="00F7707F"/>
    <w:rsid w:val="00F811A4"/>
    <w:rsid w:val="00F9008D"/>
    <w:rsid w:val="00F97CA6"/>
    <w:rsid w:val="00FA09B7"/>
    <w:rsid w:val="00FA1266"/>
    <w:rsid w:val="00FC1192"/>
    <w:rsid w:val="00FC1535"/>
    <w:rsid w:val="00FC1AAC"/>
    <w:rsid w:val="00FC58F2"/>
    <w:rsid w:val="00FD0BC9"/>
    <w:rsid w:val="00FD54C2"/>
    <w:rsid w:val="00FE1B62"/>
    <w:rsid w:val="00FE5F7A"/>
    <w:rsid w:val="00FF38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Editor's Noteormal"/>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qFormat/>
    <w:locked/>
    <w:rsid w:val="00312C76"/>
    <w:rPr>
      <w:color w:val="FF0000"/>
      <w:lang w:eastAsia="en-US"/>
    </w:rPr>
  </w:style>
  <w:style w:type="character" w:customStyle="1" w:styleId="Heading1Char">
    <w:name w:val="Heading 1 Char"/>
    <w:link w:val="Heading1"/>
    <w:rsid w:val="00312C76"/>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312C76"/>
    <w:rPr>
      <w:rFonts w:ascii="Arial" w:hAnsi="Arial"/>
      <w:sz w:val="32"/>
      <w:lang w:eastAsia="en-US"/>
    </w:rPr>
  </w:style>
  <w:style w:type="character" w:customStyle="1" w:styleId="Heading3Char">
    <w:name w:val="Heading 3 Char"/>
    <w:link w:val="Heading3"/>
    <w:rsid w:val="00312C76"/>
    <w:rPr>
      <w:rFonts w:ascii="Arial" w:hAnsi="Arial"/>
      <w:sz w:val="28"/>
      <w:lang w:eastAsia="en-US"/>
    </w:rPr>
  </w:style>
  <w:style w:type="character" w:customStyle="1" w:styleId="TALChar">
    <w:name w:val="TAL Char"/>
    <w:link w:val="TAL"/>
    <w:qFormat/>
    <w:rsid w:val="00312C76"/>
    <w:rPr>
      <w:rFonts w:ascii="Arial" w:hAnsi="Arial"/>
      <w:sz w:val="18"/>
      <w:lang w:eastAsia="en-US"/>
    </w:rPr>
  </w:style>
  <w:style w:type="character" w:customStyle="1" w:styleId="B1Char">
    <w:name w:val="B1 Char"/>
    <w:link w:val="B1"/>
    <w:qFormat/>
    <w:rsid w:val="00312C76"/>
    <w:rPr>
      <w:lang w:eastAsia="en-US"/>
    </w:rPr>
  </w:style>
  <w:style w:type="character" w:customStyle="1" w:styleId="THChar">
    <w:name w:val="TH Char"/>
    <w:link w:val="TH"/>
    <w:qFormat/>
    <w:rsid w:val="00312C76"/>
    <w:rPr>
      <w:rFonts w:ascii="Arial" w:hAnsi="Arial"/>
      <w:b/>
      <w:lang w:eastAsia="en-US"/>
    </w:rPr>
  </w:style>
  <w:style w:type="character" w:customStyle="1" w:styleId="TFChar">
    <w:name w:val="TF Char"/>
    <w:link w:val="TF"/>
    <w:qFormat/>
    <w:locked/>
    <w:rsid w:val="00312C76"/>
    <w:rPr>
      <w:rFonts w:ascii="Arial" w:hAnsi="Arial"/>
      <w:b/>
      <w:lang w:eastAsia="en-US"/>
    </w:rPr>
  </w:style>
  <w:style w:type="character" w:customStyle="1" w:styleId="NOZchn">
    <w:name w:val="NO Zchn"/>
    <w:link w:val="NO"/>
    <w:rsid w:val="00312C76"/>
    <w:rPr>
      <w:lang w:eastAsia="en-US"/>
    </w:rPr>
  </w:style>
  <w:style w:type="character" w:customStyle="1" w:styleId="NOChar">
    <w:name w:val="NO Char"/>
    <w:qFormat/>
    <w:locked/>
    <w:rsid w:val="00312C76"/>
    <w:rPr>
      <w:rFonts w:ascii="Times New Roman" w:hAnsi="Times New Roman"/>
      <w:lang w:val="en-GB" w:eastAsia="en-US"/>
    </w:rPr>
  </w:style>
  <w:style w:type="paragraph" w:styleId="Revision">
    <w:name w:val="Revision"/>
    <w:hidden/>
    <w:uiPriority w:val="99"/>
    <w:semiHidden/>
    <w:rsid w:val="00312C76"/>
    <w:rPr>
      <w:lang w:eastAsia="en-US"/>
    </w:rPr>
  </w:style>
  <w:style w:type="character" w:customStyle="1" w:styleId="TAHChar">
    <w:name w:val="TAH Char"/>
    <w:link w:val="TAH"/>
    <w:qFormat/>
    <w:locked/>
    <w:rsid w:val="00312C76"/>
    <w:rPr>
      <w:rFonts w:ascii="Arial" w:hAnsi="Arial"/>
      <w:b/>
      <w:sz w:val="18"/>
      <w:lang w:eastAsia="en-US"/>
    </w:rPr>
  </w:style>
  <w:style w:type="character" w:customStyle="1" w:styleId="TALCar">
    <w:name w:val="TAL Car"/>
    <w:qFormat/>
    <w:locked/>
    <w:rsid w:val="00312C76"/>
    <w:rPr>
      <w:rFonts w:ascii="Arial" w:hAnsi="Arial"/>
      <w:sz w:val="18"/>
      <w:lang w:val="en-GB"/>
    </w:rPr>
  </w:style>
  <w:style w:type="paragraph" w:styleId="Index2">
    <w:name w:val="index 2"/>
    <w:basedOn w:val="Index1"/>
    <w:rsid w:val="00312C76"/>
    <w:pPr>
      <w:ind w:left="284"/>
    </w:pPr>
  </w:style>
  <w:style w:type="paragraph" w:styleId="Index1">
    <w:name w:val="index 1"/>
    <w:basedOn w:val="Normal"/>
    <w:rsid w:val="00312C76"/>
    <w:pPr>
      <w:keepLines/>
      <w:spacing w:after="0"/>
    </w:pPr>
  </w:style>
  <w:style w:type="paragraph" w:styleId="ListNumber2">
    <w:name w:val="List Number 2"/>
    <w:basedOn w:val="ListNumber"/>
    <w:rsid w:val="00312C76"/>
    <w:pPr>
      <w:ind w:left="851"/>
    </w:pPr>
  </w:style>
  <w:style w:type="character" w:styleId="FootnoteReference">
    <w:name w:val="footnote reference"/>
    <w:rsid w:val="00312C76"/>
    <w:rPr>
      <w:b/>
      <w:position w:val="6"/>
      <w:sz w:val="16"/>
    </w:rPr>
  </w:style>
  <w:style w:type="paragraph" w:styleId="FootnoteText">
    <w:name w:val="footnote text"/>
    <w:basedOn w:val="Normal"/>
    <w:link w:val="FootnoteTextChar"/>
    <w:rsid w:val="00312C76"/>
    <w:pPr>
      <w:keepLines/>
      <w:spacing w:after="0"/>
      <w:ind w:left="454" w:hanging="454"/>
    </w:pPr>
    <w:rPr>
      <w:sz w:val="16"/>
    </w:rPr>
  </w:style>
  <w:style w:type="character" w:customStyle="1" w:styleId="FootnoteTextChar">
    <w:name w:val="Footnote Text Char"/>
    <w:link w:val="FootnoteText"/>
    <w:rsid w:val="00312C76"/>
    <w:rPr>
      <w:sz w:val="16"/>
      <w:lang w:eastAsia="en-US"/>
    </w:rPr>
  </w:style>
  <w:style w:type="paragraph" w:styleId="ListBullet2">
    <w:name w:val="List Bullet 2"/>
    <w:basedOn w:val="ListBullet"/>
    <w:rsid w:val="00312C76"/>
    <w:pPr>
      <w:ind w:left="851"/>
    </w:pPr>
  </w:style>
  <w:style w:type="paragraph" w:styleId="ListBullet3">
    <w:name w:val="List Bullet 3"/>
    <w:basedOn w:val="ListBullet2"/>
    <w:rsid w:val="00312C76"/>
    <w:pPr>
      <w:ind w:left="1135"/>
    </w:pPr>
  </w:style>
  <w:style w:type="paragraph" w:styleId="ListNumber">
    <w:name w:val="List Number"/>
    <w:basedOn w:val="List"/>
    <w:rsid w:val="00312C76"/>
  </w:style>
  <w:style w:type="paragraph" w:styleId="List2">
    <w:name w:val="List 2"/>
    <w:basedOn w:val="List"/>
    <w:rsid w:val="00312C76"/>
    <w:pPr>
      <w:ind w:left="851"/>
    </w:pPr>
  </w:style>
  <w:style w:type="paragraph" w:styleId="List3">
    <w:name w:val="List 3"/>
    <w:basedOn w:val="List2"/>
    <w:rsid w:val="00312C76"/>
    <w:pPr>
      <w:ind w:left="1135"/>
    </w:pPr>
  </w:style>
  <w:style w:type="paragraph" w:styleId="List4">
    <w:name w:val="List 4"/>
    <w:basedOn w:val="List3"/>
    <w:rsid w:val="00312C76"/>
    <w:pPr>
      <w:ind w:left="1418"/>
    </w:pPr>
  </w:style>
  <w:style w:type="paragraph" w:styleId="List5">
    <w:name w:val="List 5"/>
    <w:basedOn w:val="List4"/>
    <w:rsid w:val="00312C76"/>
    <w:pPr>
      <w:ind w:left="1702"/>
    </w:pPr>
  </w:style>
  <w:style w:type="paragraph" w:styleId="List">
    <w:name w:val="List"/>
    <w:basedOn w:val="Normal"/>
    <w:rsid w:val="00312C76"/>
    <w:pPr>
      <w:ind w:left="568" w:hanging="284"/>
    </w:pPr>
  </w:style>
  <w:style w:type="paragraph" w:styleId="ListBullet">
    <w:name w:val="List Bullet"/>
    <w:basedOn w:val="List"/>
    <w:rsid w:val="00312C76"/>
  </w:style>
  <w:style w:type="paragraph" w:styleId="ListBullet4">
    <w:name w:val="List Bullet 4"/>
    <w:basedOn w:val="ListBullet3"/>
    <w:rsid w:val="00312C76"/>
    <w:pPr>
      <w:ind w:left="1418"/>
    </w:pPr>
  </w:style>
  <w:style w:type="paragraph" w:styleId="ListBullet5">
    <w:name w:val="List Bullet 5"/>
    <w:basedOn w:val="ListBullet4"/>
    <w:rsid w:val="00312C76"/>
    <w:pPr>
      <w:ind w:left="1702"/>
    </w:pPr>
  </w:style>
  <w:style w:type="paragraph" w:customStyle="1" w:styleId="CRCoverPage">
    <w:name w:val="CR Cover Page"/>
    <w:rsid w:val="00312C76"/>
    <w:pPr>
      <w:numPr>
        <w:numId w:val="24"/>
      </w:numPr>
      <w:tabs>
        <w:tab w:val="clear" w:pos="643"/>
      </w:tabs>
      <w:spacing w:after="120"/>
      <w:ind w:left="0" w:firstLine="0"/>
    </w:pPr>
    <w:rPr>
      <w:rFonts w:ascii="Arial" w:hAnsi="Arial"/>
      <w:lang w:eastAsia="en-US"/>
    </w:rPr>
  </w:style>
  <w:style w:type="paragraph" w:customStyle="1" w:styleId="tdoc-header">
    <w:name w:val="tdoc-header"/>
    <w:rsid w:val="00312C76"/>
    <w:rPr>
      <w:rFonts w:ascii="Arial" w:hAnsi="Arial"/>
      <w:sz w:val="24"/>
      <w:lang w:eastAsia="en-US"/>
    </w:rPr>
  </w:style>
  <w:style w:type="character" w:styleId="CommentReference">
    <w:name w:val="annotation reference"/>
    <w:rsid w:val="00312C76"/>
    <w:rPr>
      <w:sz w:val="16"/>
    </w:rPr>
  </w:style>
  <w:style w:type="paragraph" w:styleId="CommentText">
    <w:name w:val="annotation text"/>
    <w:basedOn w:val="Normal"/>
    <w:link w:val="CommentTextChar"/>
    <w:rsid w:val="00312C76"/>
  </w:style>
  <w:style w:type="character" w:customStyle="1" w:styleId="CommentTextChar">
    <w:name w:val="Comment Text Char"/>
    <w:link w:val="CommentText"/>
    <w:rsid w:val="00312C76"/>
    <w:rPr>
      <w:lang w:eastAsia="en-US"/>
    </w:rPr>
  </w:style>
  <w:style w:type="paragraph" w:styleId="CommentSubject">
    <w:name w:val="annotation subject"/>
    <w:basedOn w:val="CommentText"/>
    <w:next w:val="CommentText"/>
    <w:link w:val="CommentSubjectChar"/>
    <w:rsid w:val="00312C76"/>
    <w:rPr>
      <w:b/>
      <w:bCs/>
    </w:rPr>
  </w:style>
  <w:style w:type="character" w:customStyle="1" w:styleId="CommentSubjectChar">
    <w:name w:val="Comment Subject Char"/>
    <w:link w:val="CommentSubject"/>
    <w:rsid w:val="00312C76"/>
    <w:rPr>
      <w:b/>
      <w:bCs/>
      <w:lang w:eastAsia="en-US"/>
    </w:rPr>
  </w:style>
  <w:style w:type="paragraph" w:styleId="DocumentMap">
    <w:name w:val="Document Map"/>
    <w:basedOn w:val="Normal"/>
    <w:link w:val="DocumentMapChar"/>
    <w:rsid w:val="00312C76"/>
    <w:pPr>
      <w:shd w:val="clear" w:color="auto" w:fill="000080"/>
    </w:pPr>
    <w:rPr>
      <w:rFonts w:ascii="Tahoma" w:hAnsi="Tahoma" w:cs="Tahoma"/>
    </w:rPr>
  </w:style>
  <w:style w:type="character" w:customStyle="1" w:styleId="DocumentMapChar">
    <w:name w:val="Document Map Char"/>
    <w:link w:val="DocumentMap"/>
    <w:rsid w:val="00312C76"/>
    <w:rPr>
      <w:rFonts w:ascii="Tahoma" w:hAnsi="Tahoma" w:cs="Tahoma"/>
      <w:shd w:val="clear" w:color="auto" w:fill="000080"/>
      <w:lang w:eastAsia="en-US"/>
    </w:rPr>
  </w:style>
  <w:style w:type="character" w:customStyle="1" w:styleId="Heading4Char">
    <w:name w:val="Heading 4 Char"/>
    <w:link w:val="Heading4"/>
    <w:rsid w:val="00312C76"/>
    <w:rPr>
      <w:rFonts w:ascii="Arial" w:hAnsi="Arial"/>
      <w:sz w:val="24"/>
      <w:lang w:eastAsia="en-US"/>
    </w:rPr>
  </w:style>
  <w:style w:type="character" w:customStyle="1" w:styleId="Heading8Char">
    <w:name w:val="Heading 8 Char"/>
    <w:link w:val="Heading8"/>
    <w:rsid w:val="00312C76"/>
    <w:rPr>
      <w:rFonts w:ascii="Arial" w:hAnsi="Arial"/>
      <w:sz w:val="36"/>
      <w:lang w:eastAsia="en-US"/>
    </w:rPr>
  </w:style>
  <w:style w:type="paragraph" w:styleId="Caption">
    <w:name w:val="caption"/>
    <w:basedOn w:val="Normal"/>
    <w:next w:val="Normal"/>
    <w:unhideWhenUsed/>
    <w:qFormat/>
    <w:rsid w:val="00312C76"/>
    <w:pPr>
      <w:spacing w:after="0"/>
    </w:pPr>
    <w:rPr>
      <w:rFonts w:eastAsia="MS Mincho"/>
      <w:b/>
      <w:bCs/>
      <w:lang w:eastAsia="ja-JP"/>
    </w:rPr>
  </w:style>
  <w:style w:type="character" w:customStyle="1" w:styleId="Heading5Char">
    <w:name w:val="Heading 5 Char"/>
    <w:link w:val="Heading5"/>
    <w:rsid w:val="00312C76"/>
    <w:rPr>
      <w:rFonts w:ascii="Arial" w:hAnsi="Arial"/>
      <w:sz w:val="22"/>
      <w:lang w:eastAsia="en-US"/>
    </w:rPr>
  </w:style>
  <w:style w:type="character" w:customStyle="1" w:styleId="Heading6Char">
    <w:name w:val="Heading 6 Char"/>
    <w:link w:val="Heading6"/>
    <w:rsid w:val="00312C76"/>
    <w:rPr>
      <w:rFonts w:ascii="Arial" w:hAnsi="Arial"/>
      <w:lang w:eastAsia="en-US"/>
    </w:rPr>
  </w:style>
  <w:style w:type="character" w:customStyle="1" w:styleId="TACChar">
    <w:name w:val="TAC Char"/>
    <w:link w:val="TAC"/>
    <w:qFormat/>
    <w:locked/>
    <w:rsid w:val="00312C76"/>
    <w:rPr>
      <w:rFonts w:ascii="Arial" w:hAnsi="Arial"/>
      <w:sz w:val="18"/>
      <w:lang w:eastAsia="en-US"/>
    </w:rPr>
  </w:style>
  <w:style w:type="character" w:customStyle="1" w:styleId="HeaderChar">
    <w:name w:val="Header Char"/>
    <w:link w:val="Header"/>
    <w:rsid w:val="00312C76"/>
    <w:rPr>
      <w:rFonts w:ascii="Arial" w:hAnsi="Arial"/>
      <w:b/>
      <w:sz w:val="18"/>
      <w:lang w:eastAsia="ja-JP"/>
    </w:rPr>
  </w:style>
  <w:style w:type="paragraph" w:styleId="NormalWeb">
    <w:name w:val="Normal (Web)"/>
    <w:basedOn w:val="Normal"/>
    <w:uiPriority w:val="99"/>
    <w:unhideWhenUsed/>
    <w:rsid w:val="00312C76"/>
    <w:pPr>
      <w:spacing w:before="100" w:beforeAutospacing="1" w:after="100" w:afterAutospacing="1"/>
    </w:pPr>
    <w:rPr>
      <w:rFonts w:eastAsia="SimSun"/>
      <w:sz w:val="24"/>
      <w:szCs w:val="24"/>
      <w:lang w:eastAsia="en-GB"/>
    </w:rPr>
  </w:style>
  <w:style w:type="character" w:customStyle="1" w:styleId="apple-converted-space">
    <w:name w:val="apple-converted-space"/>
    <w:rsid w:val="00312C76"/>
  </w:style>
  <w:style w:type="paragraph" w:customStyle="1" w:styleId="Norma">
    <w:name w:val="Norma"/>
    <w:basedOn w:val="Heading4"/>
    <w:rsid w:val="00312C76"/>
    <w:rPr>
      <w:rFonts w:eastAsia="SimSun"/>
    </w:rPr>
  </w:style>
  <w:style w:type="paragraph" w:styleId="PlainText">
    <w:name w:val="Plain Text"/>
    <w:basedOn w:val="Normal"/>
    <w:link w:val="PlainTextChar"/>
    <w:uiPriority w:val="99"/>
    <w:unhideWhenUsed/>
    <w:rsid w:val="00312C76"/>
    <w:pPr>
      <w:spacing w:after="0"/>
    </w:pPr>
    <w:rPr>
      <w:rFonts w:ascii="Calibri" w:eastAsia="Calibri" w:hAnsi="Calibri"/>
      <w:sz w:val="22"/>
      <w:szCs w:val="21"/>
      <w:lang w:eastAsia="x-none"/>
    </w:rPr>
  </w:style>
  <w:style w:type="character" w:customStyle="1" w:styleId="PlainTextChar">
    <w:name w:val="Plain Text Char"/>
    <w:link w:val="PlainText"/>
    <w:uiPriority w:val="99"/>
    <w:rsid w:val="00312C76"/>
    <w:rPr>
      <w:rFonts w:ascii="Calibri" w:eastAsia="Calibri" w:hAnsi="Calibri"/>
      <w:sz w:val="22"/>
      <w:szCs w:val="21"/>
      <w:lang w:eastAsia="x-none"/>
    </w:rPr>
  </w:style>
  <w:style w:type="paragraph" w:customStyle="1" w:styleId="Figuretitle">
    <w:name w:val="Figure title"/>
    <w:basedOn w:val="TF"/>
    <w:link w:val="FiguretitleChar"/>
    <w:qFormat/>
    <w:rsid w:val="00312C76"/>
    <w:rPr>
      <w:rFonts w:eastAsia="SimSun"/>
      <w:lang w:eastAsia="x-none"/>
    </w:rPr>
  </w:style>
  <w:style w:type="paragraph" w:customStyle="1" w:styleId="toprow">
    <w:name w:val="top row"/>
    <w:basedOn w:val="TAH"/>
    <w:link w:val="toprowChar"/>
    <w:qFormat/>
    <w:rsid w:val="00312C76"/>
    <w:rPr>
      <w:rFonts w:eastAsia="SimSun"/>
      <w:lang w:eastAsia="x-none"/>
    </w:rPr>
  </w:style>
  <w:style w:type="character" w:customStyle="1" w:styleId="FiguretitleChar">
    <w:name w:val="Figure title Char"/>
    <w:link w:val="Figuretitle"/>
    <w:rsid w:val="00312C76"/>
    <w:rPr>
      <w:rFonts w:ascii="Arial" w:eastAsia="SimSun" w:hAnsi="Arial"/>
      <w:b/>
      <w:lang w:eastAsia="x-none"/>
    </w:rPr>
  </w:style>
  <w:style w:type="paragraph" w:customStyle="1" w:styleId="tablecontent">
    <w:name w:val="table content"/>
    <w:basedOn w:val="TAL"/>
    <w:link w:val="tablecontentChar"/>
    <w:qFormat/>
    <w:rsid w:val="00312C76"/>
    <w:rPr>
      <w:rFonts w:eastAsia="SimSun"/>
      <w:lang w:eastAsia="x-none"/>
    </w:rPr>
  </w:style>
  <w:style w:type="character" w:customStyle="1" w:styleId="toprowChar">
    <w:name w:val="top row Char"/>
    <w:link w:val="toprow"/>
    <w:rsid w:val="00312C76"/>
    <w:rPr>
      <w:rFonts w:ascii="Arial" w:eastAsia="SimSun" w:hAnsi="Arial"/>
      <w:b/>
      <w:sz w:val="18"/>
      <w:lang w:eastAsia="x-none"/>
    </w:rPr>
  </w:style>
  <w:style w:type="character" w:customStyle="1" w:styleId="tablecontentChar">
    <w:name w:val="table content Char"/>
    <w:link w:val="tablecontent"/>
    <w:rsid w:val="00312C76"/>
    <w:rPr>
      <w:rFonts w:ascii="Arial" w:eastAsia="SimSun" w:hAnsi="Arial"/>
      <w:sz w:val="18"/>
      <w:lang w:eastAsia="x-none"/>
    </w:rPr>
  </w:style>
  <w:style w:type="character" w:customStyle="1" w:styleId="TAHCar">
    <w:name w:val="TAH Car"/>
    <w:qFormat/>
    <w:locked/>
    <w:rsid w:val="00312C76"/>
    <w:rPr>
      <w:rFonts w:ascii="Arial" w:hAnsi="Arial" w:cs="Arial"/>
      <w:b/>
      <w:sz w:val="18"/>
      <w:lang w:val="en-GB" w:eastAsia="x-none"/>
    </w:rPr>
  </w:style>
  <w:style w:type="character" w:customStyle="1" w:styleId="EXChar">
    <w:name w:val="EX Char"/>
    <w:link w:val="EX"/>
    <w:rsid w:val="00312C76"/>
    <w:rPr>
      <w:lang w:eastAsia="en-US"/>
    </w:rPr>
  </w:style>
  <w:style w:type="character" w:customStyle="1" w:styleId="EXCar">
    <w:name w:val="EX Car"/>
    <w:qFormat/>
    <w:rsid w:val="002475D8"/>
    <w:rPr>
      <w:rFonts w:ascii="Times New Roman" w:hAnsi="Times New Roman"/>
      <w:lang w:val="en-GB" w:eastAsia="en-US"/>
    </w:rPr>
  </w:style>
  <w:style w:type="paragraph" w:styleId="Bibliography">
    <w:name w:val="Bibliography"/>
    <w:basedOn w:val="Normal"/>
    <w:next w:val="Normal"/>
    <w:uiPriority w:val="37"/>
    <w:semiHidden/>
    <w:unhideWhenUsed/>
    <w:rsid w:val="00E3402C"/>
  </w:style>
  <w:style w:type="paragraph" w:styleId="BlockText">
    <w:name w:val="Block Text"/>
    <w:basedOn w:val="Normal"/>
    <w:rsid w:val="00E3402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402C"/>
    <w:pPr>
      <w:spacing w:after="120"/>
    </w:pPr>
  </w:style>
  <w:style w:type="character" w:customStyle="1" w:styleId="BodyTextChar">
    <w:name w:val="Body Text Char"/>
    <w:basedOn w:val="DefaultParagraphFont"/>
    <w:link w:val="BodyText"/>
    <w:rsid w:val="00E3402C"/>
    <w:rPr>
      <w:lang w:eastAsia="en-US"/>
    </w:rPr>
  </w:style>
  <w:style w:type="paragraph" w:styleId="BodyText2">
    <w:name w:val="Body Text 2"/>
    <w:basedOn w:val="Normal"/>
    <w:link w:val="BodyText2Char"/>
    <w:rsid w:val="00E3402C"/>
    <w:pPr>
      <w:spacing w:after="120" w:line="480" w:lineRule="auto"/>
    </w:pPr>
  </w:style>
  <w:style w:type="character" w:customStyle="1" w:styleId="BodyText2Char">
    <w:name w:val="Body Text 2 Char"/>
    <w:basedOn w:val="DefaultParagraphFont"/>
    <w:link w:val="BodyText2"/>
    <w:rsid w:val="00E3402C"/>
    <w:rPr>
      <w:lang w:eastAsia="en-US"/>
    </w:rPr>
  </w:style>
  <w:style w:type="paragraph" w:styleId="BodyText3">
    <w:name w:val="Body Text 3"/>
    <w:basedOn w:val="Normal"/>
    <w:link w:val="BodyText3Char"/>
    <w:rsid w:val="00E3402C"/>
    <w:pPr>
      <w:spacing w:after="120"/>
    </w:pPr>
    <w:rPr>
      <w:sz w:val="16"/>
      <w:szCs w:val="16"/>
    </w:rPr>
  </w:style>
  <w:style w:type="character" w:customStyle="1" w:styleId="BodyText3Char">
    <w:name w:val="Body Text 3 Char"/>
    <w:basedOn w:val="DefaultParagraphFont"/>
    <w:link w:val="BodyText3"/>
    <w:rsid w:val="00E3402C"/>
    <w:rPr>
      <w:sz w:val="16"/>
      <w:szCs w:val="16"/>
      <w:lang w:eastAsia="en-US"/>
    </w:rPr>
  </w:style>
  <w:style w:type="paragraph" w:styleId="BodyTextFirstIndent">
    <w:name w:val="Body Text First Indent"/>
    <w:basedOn w:val="BodyText"/>
    <w:link w:val="BodyTextFirstIndentChar"/>
    <w:rsid w:val="00E3402C"/>
    <w:pPr>
      <w:spacing w:after="180"/>
      <w:ind w:firstLine="360"/>
    </w:pPr>
  </w:style>
  <w:style w:type="character" w:customStyle="1" w:styleId="BodyTextFirstIndentChar">
    <w:name w:val="Body Text First Indent Char"/>
    <w:basedOn w:val="BodyTextChar"/>
    <w:link w:val="BodyTextFirstIndent"/>
    <w:rsid w:val="00E3402C"/>
    <w:rPr>
      <w:lang w:eastAsia="en-US"/>
    </w:rPr>
  </w:style>
  <w:style w:type="paragraph" w:styleId="BodyTextIndent">
    <w:name w:val="Body Text Indent"/>
    <w:basedOn w:val="Normal"/>
    <w:link w:val="BodyTextIndentChar"/>
    <w:rsid w:val="00E3402C"/>
    <w:pPr>
      <w:spacing w:after="120"/>
      <w:ind w:left="283"/>
    </w:pPr>
  </w:style>
  <w:style w:type="character" w:customStyle="1" w:styleId="BodyTextIndentChar">
    <w:name w:val="Body Text Indent Char"/>
    <w:basedOn w:val="DefaultParagraphFont"/>
    <w:link w:val="BodyTextIndent"/>
    <w:rsid w:val="00E3402C"/>
    <w:rPr>
      <w:lang w:eastAsia="en-US"/>
    </w:rPr>
  </w:style>
  <w:style w:type="paragraph" w:styleId="BodyTextFirstIndent2">
    <w:name w:val="Body Text First Indent 2"/>
    <w:basedOn w:val="BodyTextIndent"/>
    <w:link w:val="BodyTextFirstIndent2Char"/>
    <w:rsid w:val="00E3402C"/>
    <w:pPr>
      <w:spacing w:after="180"/>
      <w:ind w:left="360" w:firstLine="360"/>
    </w:pPr>
  </w:style>
  <w:style w:type="character" w:customStyle="1" w:styleId="BodyTextFirstIndent2Char">
    <w:name w:val="Body Text First Indent 2 Char"/>
    <w:basedOn w:val="BodyTextIndentChar"/>
    <w:link w:val="BodyTextFirstIndent2"/>
    <w:rsid w:val="00E3402C"/>
    <w:rPr>
      <w:lang w:eastAsia="en-US"/>
    </w:rPr>
  </w:style>
  <w:style w:type="paragraph" w:styleId="BodyTextIndent2">
    <w:name w:val="Body Text Indent 2"/>
    <w:basedOn w:val="Normal"/>
    <w:link w:val="BodyTextIndent2Char"/>
    <w:rsid w:val="00E3402C"/>
    <w:pPr>
      <w:spacing w:after="120" w:line="480" w:lineRule="auto"/>
      <w:ind w:left="283"/>
    </w:pPr>
  </w:style>
  <w:style w:type="character" w:customStyle="1" w:styleId="BodyTextIndent2Char">
    <w:name w:val="Body Text Indent 2 Char"/>
    <w:basedOn w:val="DefaultParagraphFont"/>
    <w:link w:val="BodyTextIndent2"/>
    <w:rsid w:val="00E3402C"/>
    <w:rPr>
      <w:lang w:eastAsia="en-US"/>
    </w:rPr>
  </w:style>
  <w:style w:type="paragraph" w:styleId="BodyTextIndent3">
    <w:name w:val="Body Text Indent 3"/>
    <w:basedOn w:val="Normal"/>
    <w:link w:val="BodyTextIndent3Char"/>
    <w:rsid w:val="00E3402C"/>
    <w:pPr>
      <w:spacing w:after="120"/>
      <w:ind w:left="283"/>
    </w:pPr>
    <w:rPr>
      <w:sz w:val="16"/>
      <w:szCs w:val="16"/>
    </w:rPr>
  </w:style>
  <w:style w:type="character" w:customStyle="1" w:styleId="BodyTextIndent3Char">
    <w:name w:val="Body Text Indent 3 Char"/>
    <w:basedOn w:val="DefaultParagraphFont"/>
    <w:link w:val="BodyTextIndent3"/>
    <w:rsid w:val="00E3402C"/>
    <w:rPr>
      <w:sz w:val="16"/>
      <w:szCs w:val="16"/>
      <w:lang w:eastAsia="en-US"/>
    </w:rPr>
  </w:style>
  <w:style w:type="paragraph" w:styleId="Closing">
    <w:name w:val="Closing"/>
    <w:basedOn w:val="Normal"/>
    <w:link w:val="ClosingChar"/>
    <w:rsid w:val="00E3402C"/>
    <w:pPr>
      <w:spacing w:after="0"/>
      <w:ind w:left="4252"/>
    </w:pPr>
  </w:style>
  <w:style w:type="character" w:customStyle="1" w:styleId="ClosingChar">
    <w:name w:val="Closing Char"/>
    <w:basedOn w:val="DefaultParagraphFont"/>
    <w:link w:val="Closing"/>
    <w:rsid w:val="00E3402C"/>
    <w:rPr>
      <w:lang w:eastAsia="en-US"/>
    </w:rPr>
  </w:style>
  <w:style w:type="paragraph" w:styleId="Date">
    <w:name w:val="Date"/>
    <w:basedOn w:val="Normal"/>
    <w:next w:val="Normal"/>
    <w:link w:val="DateChar"/>
    <w:rsid w:val="00E3402C"/>
  </w:style>
  <w:style w:type="character" w:customStyle="1" w:styleId="DateChar">
    <w:name w:val="Date Char"/>
    <w:basedOn w:val="DefaultParagraphFont"/>
    <w:link w:val="Date"/>
    <w:rsid w:val="00E3402C"/>
    <w:rPr>
      <w:lang w:eastAsia="en-US"/>
    </w:rPr>
  </w:style>
  <w:style w:type="paragraph" w:styleId="E-mailSignature">
    <w:name w:val="E-mail Signature"/>
    <w:basedOn w:val="Normal"/>
    <w:link w:val="E-mailSignatureChar"/>
    <w:rsid w:val="00E3402C"/>
    <w:pPr>
      <w:spacing w:after="0"/>
    </w:pPr>
  </w:style>
  <w:style w:type="character" w:customStyle="1" w:styleId="E-mailSignatureChar">
    <w:name w:val="E-mail Signature Char"/>
    <w:basedOn w:val="DefaultParagraphFont"/>
    <w:link w:val="E-mailSignature"/>
    <w:rsid w:val="00E3402C"/>
    <w:rPr>
      <w:lang w:eastAsia="en-US"/>
    </w:rPr>
  </w:style>
  <w:style w:type="paragraph" w:styleId="EndnoteText">
    <w:name w:val="endnote text"/>
    <w:basedOn w:val="Normal"/>
    <w:link w:val="EndnoteTextChar"/>
    <w:rsid w:val="00E3402C"/>
    <w:pPr>
      <w:spacing w:after="0"/>
    </w:pPr>
  </w:style>
  <w:style w:type="character" w:customStyle="1" w:styleId="EndnoteTextChar">
    <w:name w:val="Endnote Text Char"/>
    <w:basedOn w:val="DefaultParagraphFont"/>
    <w:link w:val="EndnoteText"/>
    <w:rsid w:val="00E3402C"/>
    <w:rPr>
      <w:lang w:eastAsia="en-US"/>
    </w:rPr>
  </w:style>
  <w:style w:type="paragraph" w:styleId="EnvelopeAddress">
    <w:name w:val="envelope address"/>
    <w:basedOn w:val="Normal"/>
    <w:rsid w:val="00E3402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402C"/>
    <w:pPr>
      <w:spacing w:after="0"/>
    </w:pPr>
    <w:rPr>
      <w:rFonts w:asciiTheme="majorHAnsi" w:eastAsiaTheme="majorEastAsia" w:hAnsiTheme="majorHAnsi" w:cstheme="majorBidi"/>
    </w:rPr>
  </w:style>
  <w:style w:type="paragraph" w:styleId="HTMLAddress">
    <w:name w:val="HTML Address"/>
    <w:basedOn w:val="Normal"/>
    <w:link w:val="HTMLAddressChar"/>
    <w:rsid w:val="00E3402C"/>
    <w:pPr>
      <w:spacing w:after="0"/>
    </w:pPr>
    <w:rPr>
      <w:i/>
      <w:iCs/>
    </w:rPr>
  </w:style>
  <w:style w:type="character" w:customStyle="1" w:styleId="HTMLAddressChar">
    <w:name w:val="HTML Address Char"/>
    <w:basedOn w:val="DefaultParagraphFont"/>
    <w:link w:val="HTMLAddress"/>
    <w:rsid w:val="00E3402C"/>
    <w:rPr>
      <w:i/>
      <w:iCs/>
      <w:lang w:eastAsia="en-US"/>
    </w:rPr>
  </w:style>
  <w:style w:type="paragraph" w:styleId="HTMLPreformatted">
    <w:name w:val="HTML Preformatted"/>
    <w:basedOn w:val="Normal"/>
    <w:link w:val="HTMLPreformattedChar"/>
    <w:rsid w:val="00E3402C"/>
    <w:pPr>
      <w:spacing w:after="0"/>
    </w:pPr>
    <w:rPr>
      <w:rFonts w:ascii="Consolas" w:hAnsi="Consolas"/>
    </w:rPr>
  </w:style>
  <w:style w:type="character" w:customStyle="1" w:styleId="HTMLPreformattedChar">
    <w:name w:val="HTML Preformatted Char"/>
    <w:basedOn w:val="DefaultParagraphFont"/>
    <w:link w:val="HTMLPreformatted"/>
    <w:rsid w:val="00E3402C"/>
    <w:rPr>
      <w:rFonts w:ascii="Consolas" w:hAnsi="Consolas"/>
      <w:lang w:eastAsia="en-US"/>
    </w:rPr>
  </w:style>
  <w:style w:type="paragraph" w:styleId="Index3">
    <w:name w:val="index 3"/>
    <w:basedOn w:val="Normal"/>
    <w:next w:val="Normal"/>
    <w:rsid w:val="00E3402C"/>
    <w:pPr>
      <w:spacing w:after="0"/>
      <w:ind w:left="600" w:hanging="200"/>
    </w:pPr>
  </w:style>
  <w:style w:type="paragraph" w:styleId="Index4">
    <w:name w:val="index 4"/>
    <w:basedOn w:val="Normal"/>
    <w:next w:val="Normal"/>
    <w:rsid w:val="00E3402C"/>
    <w:pPr>
      <w:spacing w:after="0"/>
      <w:ind w:left="800" w:hanging="200"/>
    </w:pPr>
  </w:style>
  <w:style w:type="paragraph" w:styleId="Index5">
    <w:name w:val="index 5"/>
    <w:basedOn w:val="Normal"/>
    <w:next w:val="Normal"/>
    <w:rsid w:val="00E3402C"/>
    <w:pPr>
      <w:spacing w:after="0"/>
      <w:ind w:left="1000" w:hanging="200"/>
    </w:pPr>
  </w:style>
  <w:style w:type="paragraph" w:styleId="Index6">
    <w:name w:val="index 6"/>
    <w:basedOn w:val="Normal"/>
    <w:next w:val="Normal"/>
    <w:rsid w:val="00E3402C"/>
    <w:pPr>
      <w:spacing w:after="0"/>
      <w:ind w:left="1200" w:hanging="200"/>
    </w:pPr>
  </w:style>
  <w:style w:type="paragraph" w:styleId="Index7">
    <w:name w:val="index 7"/>
    <w:basedOn w:val="Normal"/>
    <w:next w:val="Normal"/>
    <w:rsid w:val="00E3402C"/>
    <w:pPr>
      <w:spacing w:after="0"/>
      <w:ind w:left="1400" w:hanging="200"/>
    </w:pPr>
  </w:style>
  <w:style w:type="paragraph" w:styleId="Index8">
    <w:name w:val="index 8"/>
    <w:basedOn w:val="Normal"/>
    <w:next w:val="Normal"/>
    <w:rsid w:val="00E3402C"/>
    <w:pPr>
      <w:spacing w:after="0"/>
      <w:ind w:left="1600" w:hanging="200"/>
    </w:pPr>
  </w:style>
  <w:style w:type="paragraph" w:styleId="Index9">
    <w:name w:val="index 9"/>
    <w:basedOn w:val="Normal"/>
    <w:next w:val="Normal"/>
    <w:rsid w:val="00E3402C"/>
    <w:pPr>
      <w:spacing w:after="0"/>
      <w:ind w:left="1800" w:hanging="200"/>
    </w:pPr>
  </w:style>
  <w:style w:type="paragraph" w:styleId="IndexHeading">
    <w:name w:val="index heading"/>
    <w:basedOn w:val="Normal"/>
    <w:next w:val="Index1"/>
    <w:rsid w:val="00E3402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402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402C"/>
    <w:rPr>
      <w:i/>
      <w:iCs/>
      <w:color w:val="4472C4" w:themeColor="accent1"/>
      <w:lang w:eastAsia="en-US"/>
    </w:rPr>
  </w:style>
  <w:style w:type="paragraph" w:styleId="ListContinue">
    <w:name w:val="List Continue"/>
    <w:basedOn w:val="Normal"/>
    <w:rsid w:val="00E3402C"/>
    <w:pPr>
      <w:spacing w:after="120"/>
      <w:ind w:left="283"/>
      <w:contextualSpacing/>
    </w:pPr>
  </w:style>
  <w:style w:type="paragraph" w:styleId="ListContinue2">
    <w:name w:val="List Continue 2"/>
    <w:basedOn w:val="Normal"/>
    <w:rsid w:val="00E3402C"/>
    <w:pPr>
      <w:spacing w:after="120"/>
      <w:ind w:left="566"/>
      <w:contextualSpacing/>
    </w:pPr>
  </w:style>
  <w:style w:type="paragraph" w:styleId="ListContinue3">
    <w:name w:val="List Continue 3"/>
    <w:basedOn w:val="Normal"/>
    <w:rsid w:val="00E3402C"/>
    <w:pPr>
      <w:spacing w:after="120"/>
      <w:ind w:left="849"/>
      <w:contextualSpacing/>
    </w:pPr>
  </w:style>
  <w:style w:type="paragraph" w:styleId="ListContinue4">
    <w:name w:val="List Continue 4"/>
    <w:basedOn w:val="Normal"/>
    <w:rsid w:val="00E3402C"/>
    <w:pPr>
      <w:spacing w:after="120"/>
      <w:ind w:left="1132"/>
      <w:contextualSpacing/>
    </w:pPr>
  </w:style>
  <w:style w:type="paragraph" w:styleId="ListContinue5">
    <w:name w:val="List Continue 5"/>
    <w:basedOn w:val="Normal"/>
    <w:rsid w:val="00E3402C"/>
    <w:pPr>
      <w:spacing w:after="120"/>
      <w:ind w:left="1415"/>
      <w:contextualSpacing/>
    </w:pPr>
  </w:style>
  <w:style w:type="paragraph" w:styleId="ListNumber3">
    <w:name w:val="List Number 3"/>
    <w:basedOn w:val="Normal"/>
    <w:rsid w:val="00E3402C"/>
    <w:pPr>
      <w:numPr>
        <w:numId w:val="35"/>
      </w:numPr>
      <w:contextualSpacing/>
    </w:pPr>
  </w:style>
  <w:style w:type="paragraph" w:styleId="ListNumber4">
    <w:name w:val="List Number 4"/>
    <w:basedOn w:val="Normal"/>
    <w:rsid w:val="00E3402C"/>
    <w:pPr>
      <w:numPr>
        <w:numId w:val="36"/>
      </w:numPr>
      <w:contextualSpacing/>
    </w:pPr>
  </w:style>
  <w:style w:type="paragraph" w:styleId="ListNumber5">
    <w:name w:val="List Number 5"/>
    <w:basedOn w:val="Normal"/>
    <w:rsid w:val="00E3402C"/>
    <w:pPr>
      <w:numPr>
        <w:numId w:val="37"/>
      </w:numPr>
      <w:contextualSpacing/>
    </w:pPr>
  </w:style>
  <w:style w:type="paragraph" w:styleId="ListParagraph">
    <w:name w:val="List Paragraph"/>
    <w:basedOn w:val="Normal"/>
    <w:uiPriority w:val="34"/>
    <w:qFormat/>
    <w:rsid w:val="00E3402C"/>
    <w:pPr>
      <w:ind w:left="720"/>
      <w:contextualSpacing/>
    </w:pPr>
  </w:style>
  <w:style w:type="paragraph" w:styleId="MacroText">
    <w:name w:val="macro"/>
    <w:link w:val="MacroTextChar"/>
    <w:rsid w:val="00E3402C"/>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402C"/>
    <w:rPr>
      <w:rFonts w:ascii="Consolas" w:hAnsi="Consolas"/>
      <w:lang w:eastAsia="en-US"/>
    </w:rPr>
  </w:style>
  <w:style w:type="paragraph" w:styleId="MessageHeader">
    <w:name w:val="Message Header"/>
    <w:basedOn w:val="Normal"/>
    <w:link w:val="MessageHeaderChar"/>
    <w:rsid w:val="00E3402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402C"/>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402C"/>
    <w:rPr>
      <w:lang w:eastAsia="en-US"/>
    </w:rPr>
  </w:style>
  <w:style w:type="paragraph" w:styleId="NormalIndent">
    <w:name w:val="Normal Indent"/>
    <w:basedOn w:val="Normal"/>
    <w:rsid w:val="00E3402C"/>
    <w:pPr>
      <w:ind w:left="720"/>
    </w:pPr>
  </w:style>
  <w:style w:type="paragraph" w:styleId="NoteHeading">
    <w:name w:val="Note Heading"/>
    <w:basedOn w:val="Normal"/>
    <w:next w:val="Normal"/>
    <w:link w:val="NoteHeadingChar"/>
    <w:rsid w:val="00E3402C"/>
    <w:pPr>
      <w:spacing w:after="0"/>
    </w:pPr>
  </w:style>
  <w:style w:type="character" w:customStyle="1" w:styleId="NoteHeadingChar">
    <w:name w:val="Note Heading Char"/>
    <w:basedOn w:val="DefaultParagraphFont"/>
    <w:link w:val="NoteHeading"/>
    <w:rsid w:val="00E3402C"/>
    <w:rPr>
      <w:lang w:eastAsia="en-US"/>
    </w:rPr>
  </w:style>
  <w:style w:type="paragraph" w:styleId="Quote">
    <w:name w:val="Quote"/>
    <w:basedOn w:val="Normal"/>
    <w:next w:val="Normal"/>
    <w:link w:val="QuoteChar"/>
    <w:uiPriority w:val="29"/>
    <w:qFormat/>
    <w:rsid w:val="00E340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402C"/>
    <w:rPr>
      <w:i/>
      <w:iCs/>
      <w:color w:val="404040" w:themeColor="text1" w:themeTint="BF"/>
      <w:lang w:eastAsia="en-US"/>
    </w:rPr>
  </w:style>
  <w:style w:type="paragraph" w:styleId="Salutation">
    <w:name w:val="Salutation"/>
    <w:basedOn w:val="Normal"/>
    <w:next w:val="Normal"/>
    <w:link w:val="SalutationChar"/>
    <w:rsid w:val="00E3402C"/>
  </w:style>
  <w:style w:type="character" w:customStyle="1" w:styleId="SalutationChar">
    <w:name w:val="Salutation Char"/>
    <w:basedOn w:val="DefaultParagraphFont"/>
    <w:link w:val="Salutation"/>
    <w:rsid w:val="00E3402C"/>
    <w:rPr>
      <w:lang w:eastAsia="en-US"/>
    </w:rPr>
  </w:style>
  <w:style w:type="paragraph" w:styleId="Signature">
    <w:name w:val="Signature"/>
    <w:basedOn w:val="Normal"/>
    <w:link w:val="SignatureChar"/>
    <w:rsid w:val="00E3402C"/>
    <w:pPr>
      <w:spacing w:after="0"/>
      <w:ind w:left="4252"/>
    </w:pPr>
  </w:style>
  <w:style w:type="character" w:customStyle="1" w:styleId="SignatureChar">
    <w:name w:val="Signature Char"/>
    <w:basedOn w:val="DefaultParagraphFont"/>
    <w:link w:val="Signature"/>
    <w:rsid w:val="00E3402C"/>
    <w:rPr>
      <w:lang w:eastAsia="en-US"/>
    </w:rPr>
  </w:style>
  <w:style w:type="paragraph" w:styleId="Subtitle">
    <w:name w:val="Subtitle"/>
    <w:basedOn w:val="Normal"/>
    <w:next w:val="Normal"/>
    <w:link w:val="SubtitleChar"/>
    <w:qFormat/>
    <w:rsid w:val="00E3402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402C"/>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402C"/>
    <w:pPr>
      <w:spacing w:after="0"/>
      <w:ind w:left="200" w:hanging="200"/>
    </w:pPr>
  </w:style>
  <w:style w:type="paragraph" w:styleId="TableofFigures">
    <w:name w:val="table of figures"/>
    <w:basedOn w:val="Normal"/>
    <w:next w:val="Normal"/>
    <w:rsid w:val="00E3402C"/>
    <w:pPr>
      <w:spacing w:after="0"/>
    </w:pPr>
  </w:style>
  <w:style w:type="paragraph" w:styleId="Title">
    <w:name w:val="Title"/>
    <w:basedOn w:val="Normal"/>
    <w:next w:val="Normal"/>
    <w:link w:val="TitleChar"/>
    <w:qFormat/>
    <w:rsid w:val="00E3402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402C"/>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402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402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2Char">
    <w:name w:val="B2 Char"/>
    <w:link w:val="B2"/>
    <w:rsid w:val="0033653C"/>
    <w:rPr>
      <w:lang w:eastAsia="en-US"/>
    </w:rPr>
  </w:style>
  <w:style w:type="character" w:customStyle="1" w:styleId="TANChar">
    <w:name w:val="TAN Char"/>
    <w:link w:val="TAN"/>
    <w:qFormat/>
    <w:rsid w:val="002B758C"/>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1046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50.emf"/><Relationship Id="rId21" Type="http://schemas.openxmlformats.org/officeDocument/2006/relationships/image" Target="media/image8.emf"/><Relationship Id="rId63" Type="http://schemas.openxmlformats.org/officeDocument/2006/relationships/image" Target="media/image29.emf"/><Relationship Id="rId159" Type="http://schemas.openxmlformats.org/officeDocument/2006/relationships/image" Target="media/image77.emf"/><Relationship Id="rId324" Type="http://schemas.openxmlformats.org/officeDocument/2006/relationships/package" Target="embeddings/Microsoft_Visio_Drawing71.vsdx"/><Relationship Id="rId170" Type="http://schemas.openxmlformats.org/officeDocument/2006/relationships/oleObject" Target="embeddings/Microsoft_Visio_2003-2010_Drawing48.vsd"/><Relationship Id="rId226" Type="http://schemas.openxmlformats.org/officeDocument/2006/relationships/image" Target="media/image111.emf"/><Relationship Id="rId268" Type="http://schemas.openxmlformats.org/officeDocument/2006/relationships/image" Target="media/image135.png"/><Relationship Id="rId32" Type="http://schemas.openxmlformats.org/officeDocument/2006/relationships/oleObject" Target="embeddings/Microsoft_Visio_2003-2010_Drawing9.vsd"/><Relationship Id="rId74" Type="http://schemas.openxmlformats.org/officeDocument/2006/relationships/package" Target="embeddings/Microsoft_Visio_Drawing7.vsdx"/><Relationship Id="rId128" Type="http://schemas.openxmlformats.org/officeDocument/2006/relationships/package" Target="embeddings/Microsoft_Visio_Drawing27.vsdx"/><Relationship Id="rId335" Type="http://schemas.openxmlformats.org/officeDocument/2006/relationships/image" Target="media/image168.emf"/><Relationship Id="rId5" Type="http://schemas.openxmlformats.org/officeDocument/2006/relationships/settings" Target="settings.xml"/><Relationship Id="rId181" Type="http://schemas.openxmlformats.org/officeDocument/2006/relationships/image" Target="media/image88.emf"/><Relationship Id="rId237" Type="http://schemas.openxmlformats.org/officeDocument/2006/relationships/package" Target="embeddings/Microsoft_Visio_Drawing42.vsdx"/><Relationship Id="rId279" Type="http://schemas.openxmlformats.org/officeDocument/2006/relationships/image" Target="media/image140.emf"/><Relationship Id="rId43" Type="http://schemas.openxmlformats.org/officeDocument/2006/relationships/image" Target="media/image19.emf"/><Relationship Id="rId139" Type="http://schemas.openxmlformats.org/officeDocument/2006/relationships/image" Target="media/image67.emf"/><Relationship Id="rId290" Type="http://schemas.openxmlformats.org/officeDocument/2006/relationships/package" Target="embeddings/Microsoft_Visio_Drawing56.vsdx"/><Relationship Id="rId304" Type="http://schemas.openxmlformats.org/officeDocument/2006/relationships/package" Target="embeddings/Microsoft_Visio_Drawing63.vsdx"/><Relationship Id="rId346" Type="http://schemas.openxmlformats.org/officeDocument/2006/relationships/package" Target="embeddings/Microsoft_Visio_Drawing81.vsdx"/><Relationship Id="rId85" Type="http://schemas.openxmlformats.org/officeDocument/2006/relationships/image" Target="media/image40.emf"/><Relationship Id="rId150" Type="http://schemas.openxmlformats.org/officeDocument/2006/relationships/oleObject" Target="embeddings/Microsoft_Visio_2003-2010_Drawing41.vsd"/><Relationship Id="rId192" Type="http://schemas.openxmlformats.org/officeDocument/2006/relationships/oleObject" Target="embeddings/Microsoft_Visio_2003-2010_Drawing58.vsd"/><Relationship Id="rId206" Type="http://schemas.openxmlformats.org/officeDocument/2006/relationships/image" Target="media/image101.emf"/><Relationship Id="rId248" Type="http://schemas.openxmlformats.org/officeDocument/2006/relationships/image" Target="media/image122.emf"/><Relationship Id="rId12" Type="http://schemas.openxmlformats.org/officeDocument/2006/relationships/oleObject" Target="embeddings/Microsoft_Visio_2003-2010_Drawing.vsd"/><Relationship Id="rId108" Type="http://schemas.openxmlformats.org/officeDocument/2006/relationships/oleObject" Target="embeddings/Microsoft_Visio_2003-2010_Drawing28.vsd"/><Relationship Id="rId315" Type="http://schemas.openxmlformats.org/officeDocument/2006/relationships/image" Target="media/image158.emf"/><Relationship Id="rId54" Type="http://schemas.openxmlformats.org/officeDocument/2006/relationships/package" Target="embeddings/Microsoft_Visio_Drawing6.vsdx"/><Relationship Id="rId96" Type="http://schemas.openxmlformats.org/officeDocument/2006/relationships/package" Target="embeddings/Microsoft_Visio_Drawing17.vsdx"/><Relationship Id="rId161" Type="http://schemas.openxmlformats.org/officeDocument/2006/relationships/image" Target="media/image78.emf"/><Relationship Id="rId217" Type="http://schemas.openxmlformats.org/officeDocument/2006/relationships/oleObject" Target="embeddings/Microsoft_Visio_2003-2010_Drawing63.vsd"/><Relationship Id="rId259" Type="http://schemas.openxmlformats.org/officeDocument/2006/relationships/image" Target="media/image128.png"/><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package" Target="embeddings/Microsoft_Visio_Drawing45.vsdx"/><Relationship Id="rId326" Type="http://schemas.openxmlformats.org/officeDocument/2006/relationships/package" Target="embeddings/Microsoft_Visio_Drawing72.vsdx"/><Relationship Id="rId65" Type="http://schemas.openxmlformats.org/officeDocument/2006/relationships/image" Target="media/image30.emf"/><Relationship Id="rId130" Type="http://schemas.openxmlformats.org/officeDocument/2006/relationships/oleObject" Target="embeddings/Microsoft_Visio_2003-2010_Drawing31.vsd"/><Relationship Id="rId172" Type="http://schemas.openxmlformats.org/officeDocument/2006/relationships/oleObject" Target="embeddings/Microsoft_Visio_2003-2010_Drawing49.vsd"/><Relationship Id="rId228" Type="http://schemas.openxmlformats.org/officeDocument/2006/relationships/image" Target="media/image112.emf"/><Relationship Id="rId281" Type="http://schemas.openxmlformats.org/officeDocument/2006/relationships/image" Target="media/image141.emf"/><Relationship Id="rId337" Type="http://schemas.openxmlformats.org/officeDocument/2006/relationships/image" Target="media/image169.emf"/><Relationship Id="rId34" Type="http://schemas.openxmlformats.org/officeDocument/2006/relationships/oleObject" Target="embeddings/Microsoft_Visio_2003-2010_Drawing10.vsd"/><Relationship Id="rId76" Type="http://schemas.openxmlformats.org/officeDocument/2006/relationships/oleObject" Target="embeddings/Microsoft_Visio_2003-2010_Drawing24.vsd"/><Relationship Id="rId141" Type="http://schemas.openxmlformats.org/officeDocument/2006/relationships/image" Target="media/image68.emf"/><Relationship Id="rId7" Type="http://schemas.openxmlformats.org/officeDocument/2006/relationships/footnotes" Target="footnotes.xml"/><Relationship Id="rId183" Type="http://schemas.openxmlformats.org/officeDocument/2006/relationships/image" Target="media/image89.emf"/><Relationship Id="rId239" Type="http://schemas.openxmlformats.org/officeDocument/2006/relationships/oleObject" Target="embeddings/Microsoft_Visio_2003-2010_Drawing69.vsd"/><Relationship Id="rId250" Type="http://schemas.openxmlformats.org/officeDocument/2006/relationships/image" Target="media/image123.emf"/><Relationship Id="rId292" Type="http://schemas.openxmlformats.org/officeDocument/2006/relationships/package" Target="embeddings/Microsoft_Visio_Drawing57.vsdx"/><Relationship Id="rId306" Type="http://schemas.openxmlformats.org/officeDocument/2006/relationships/oleObject" Target="embeddings/Microsoft_Visio_2003-2010_Drawing79.vsd"/><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Microsoft_Visio_2003-2010_Drawing29.vsd"/><Relationship Id="rId348" Type="http://schemas.openxmlformats.org/officeDocument/2006/relationships/footer" Target="footer1.xml"/><Relationship Id="rId152" Type="http://schemas.openxmlformats.org/officeDocument/2006/relationships/oleObject" Target="embeddings/Microsoft_Visio_2003-2010_Drawing42.vsd"/><Relationship Id="rId194" Type="http://schemas.openxmlformats.org/officeDocument/2006/relationships/package" Target="embeddings/Microsoft_Visio_Drawing31.vsdx"/><Relationship Id="rId208" Type="http://schemas.openxmlformats.org/officeDocument/2006/relationships/image" Target="media/image102.emf"/><Relationship Id="rId261" Type="http://schemas.openxmlformats.org/officeDocument/2006/relationships/image" Target="media/image130.emf"/><Relationship Id="rId14" Type="http://schemas.openxmlformats.org/officeDocument/2006/relationships/oleObject" Target="embeddings/Microsoft_Visio_2003-2010_Drawing1.vsd"/><Relationship Id="rId56" Type="http://schemas.openxmlformats.org/officeDocument/2006/relationships/oleObject" Target="embeddings/Microsoft_Visio_2003-2010_Drawing15.vsd"/><Relationship Id="rId317" Type="http://schemas.openxmlformats.org/officeDocument/2006/relationships/image" Target="media/image159.emf"/><Relationship Id="rId8" Type="http://schemas.openxmlformats.org/officeDocument/2006/relationships/endnotes" Target="endnotes.xml"/><Relationship Id="rId98" Type="http://schemas.openxmlformats.org/officeDocument/2006/relationships/package" Target="embeddings/Microsoft_Visio_Drawing18.vsdx"/><Relationship Id="rId121" Type="http://schemas.openxmlformats.org/officeDocument/2006/relationships/image" Target="media/image58.emf"/><Relationship Id="rId142" Type="http://schemas.openxmlformats.org/officeDocument/2006/relationships/oleObject" Target="embeddings/Microsoft_Visio_2003-2010_Drawing37.vsd"/><Relationship Id="rId163" Type="http://schemas.openxmlformats.org/officeDocument/2006/relationships/image" Target="media/image79.emf"/><Relationship Id="rId184" Type="http://schemas.openxmlformats.org/officeDocument/2006/relationships/oleObject" Target="embeddings/Microsoft_Visio_2003-2010_Drawing55.vsd"/><Relationship Id="rId219" Type="http://schemas.openxmlformats.org/officeDocument/2006/relationships/oleObject" Target="embeddings/Microsoft_Visio_2003-2010_Drawing64.vsd"/><Relationship Id="rId230" Type="http://schemas.openxmlformats.org/officeDocument/2006/relationships/image" Target="media/image113.emf"/><Relationship Id="rId251" Type="http://schemas.openxmlformats.org/officeDocument/2006/relationships/oleObject" Target="embeddings/Microsoft_Visio_2003-2010_Drawing75.vsd"/><Relationship Id="rId25" Type="http://schemas.openxmlformats.org/officeDocument/2006/relationships/image" Target="media/image10.emf"/><Relationship Id="rId46" Type="http://schemas.openxmlformats.org/officeDocument/2006/relationships/package" Target="embeddings/Microsoft_Visio_Drawing3.vsdx"/><Relationship Id="rId67" Type="http://schemas.openxmlformats.org/officeDocument/2006/relationships/image" Target="media/image31.emf"/><Relationship Id="rId272" Type="http://schemas.openxmlformats.org/officeDocument/2006/relationships/package" Target="embeddings/Microsoft_Visio_Drawing46.vsdx"/><Relationship Id="rId293" Type="http://schemas.openxmlformats.org/officeDocument/2006/relationships/image" Target="media/image147.emf"/><Relationship Id="rId307" Type="http://schemas.openxmlformats.org/officeDocument/2006/relationships/image" Target="media/image154.emf"/><Relationship Id="rId328" Type="http://schemas.openxmlformats.org/officeDocument/2006/relationships/package" Target="embeddings/Microsoft_Visio_Drawing73.vsdx"/><Relationship Id="rId349" Type="http://schemas.openxmlformats.org/officeDocument/2006/relationships/fontTable" Target="fontTable.xml"/><Relationship Id="rId88" Type="http://schemas.openxmlformats.org/officeDocument/2006/relationships/package" Target="embeddings/Microsoft_Visio_Drawing13.vsdx"/><Relationship Id="rId111" Type="http://schemas.openxmlformats.org/officeDocument/2006/relationships/image" Target="media/image53.emf"/><Relationship Id="rId132" Type="http://schemas.openxmlformats.org/officeDocument/2006/relationships/oleObject" Target="embeddings/Microsoft_Visio_2003-2010_Drawing32.vsd"/><Relationship Id="rId153" Type="http://schemas.openxmlformats.org/officeDocument/2006/relationships/image" Target="media/image74.emf"/><Relationship Id="rId174" Type="http://schemas.openxmlformats.org/officeDocument/2006/relationships/oleObject" Target="embeddings/Microsoft_Visio_2003-2010_Drawing50.vsd"/><Relationship Id="rId195" Type="http://schemas.openxmlformats.org/officeDocument/2006/relationships/image" Target="media/image95.emf"/><Relationship Id="rId209" Type="http://schemas.openxmlformats.org/officeDocument/2006/relationships/package" Target="embeddings/Microsoft_Visio_Drawing36.vsdx"/><Relationship Id="rId220" Type="http://schemas.openxmlformats.org/officeDocument/2006/relationships/image" Target="media/image108.emf"/><Relationship Id="rId241" Type="http://schemas.openxmlformats.org/officeDocument/2006/relationships/oleObject" Target="embeddings/Microsoft_Visio_2003-2010_Drawing70.vsd"/><Relationship Id="rId15" Type="http://schemas.openxmlformats.org/officeDocument/2006/relationships/image" Target="media/image5.emf"/><Relationship Id="rId36" Type="http://schemas.openxmlformats.org/officeDocument/2006/relationships/oleObject" Target="embeddings/Microsoft_Visio_2003-2010_Drawing11.vsd"/><Relationship Id="rId57" Type="http://schemas.openxmlformats.org/officeDocument/2006/relationships/image" Target="media/image26.emf"/><Relationship Id="rId262" Type="http://schemas.openxmlformats.org/officeDocument/2006/relationships/package" Target="embeddings/Microsoft_Visio_Drawing43.vsdx"/><Relationship Id="rId283" Type="http://schemas.openxmlformats.org/officeDocument/2006/relationships/image" Target="media/image142.emf"/><Relationship Id="rId318" Type="http://schemas.openxmlformats.org/officeDocument/2006/relationships/package" Target="embeddings/Microsoft_Visio_Drawing68.vsdx"/><Relationship Id="rId339" Type="http://schemas.openxmlformats.org/officeDocument/2006/relationships/image" Target="media/image170.emf"/><Relationship Id="rId78" Type="http://schemas.openxmlformats.org/officeDocument/2006/relationships/package" Target="embeddings/Microsoft_Visio_Drawing8.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24.vsdx"/><Relationship Id="rId143" Type="http://schemas.openxmlformats.org/officeDocument/2006/relationships/image" Target="media/image69.emf"/><Relationship Id="rId164" Type="http://schemas.openxmlformats.org/officeDocument/2006/relationships/package" Target="embeddings/Microsoft_Visio_Drawing30.vsdx"/><Relationship Id="rId185" Type="http://schemas.openxmlformats.org/officeDocument/2006/relationships/image" Target="media/image90.emf"/><Relationship Id="rId350" Type="http://schemas.openxmlformats.org/officeDocument/2006/relationships/theme" Target="theme/theme1.xml"/><Relationship Id="rId9" Type="http://schemas.openxmlformats.org/officeDocument/2006/relationships/image" Target="media/image1.png"/><Relationship Id="rId210" Type="http://schemas.openxmlformats.org/officeDocument/2006/relationships/image" Target="media/image103.emf"/><Relationship Id="rId26" Type="http://schemas.openxmlformats.org/officeDocument/2006/relationships/oleObject" Target="embeddings/Microsoft_Visio_2003-2010_Drawing6.vsd"/><Relationship Id="rId231" Type="http://schemas.openxmlformats.org/officeDocument/2006/relationships/package" Target="embeddings/Microsoft_Visio_Drawing39.vsdx"/><Relationship Id="rId252" Type="http://schemas.openxmlformats.org/officeDocument/2006/relationships/image" Target="media/image124.emf"/><Relationship Id="rId273" Type="http://schemas.openxmlformats.org/officeDocument/2006/relationships/package" Target="embeddings/Microsoft_Visio_Drawing47.vsdx"/><Relationship Id="rId294" Type="http://schemas.openxmlformats.org/officeDocument/2006/relationships/package" Target="embeddings/Microsoft_Visio_Drawing58.vsdx"/><Relationship Id="rId308" Type="http://schemas.openxmlformats.org/officeDocument/2006/relationships/package" Target="embeddings/Microsoft_Visio_Drawing64.vsdx"/><Relationship Id="rId329" Type="http://schemas.openxmlformats.org/officeDocument/2006/relationships/image" Target="media/image165.emf"/><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2.emf"/><Relationship Id="rId112" Type="http://schemas.openxmlformats.org/officeDocument/2006/relationships/oleObject" Target="embeddings/Microsoft_Visio_2003-2010_Drawing30.vsd"/><Relationship Id="rId133" Type="http://schemas.openxmlformats.org/officeDocument/2006/relationships/image" Target="media/image64.emf"/><Relationship Id="rId154" Type="http://schemas.openxmlformats.org/officeDocument/2006/relationships/oleObject" Target="embeddings/Microsoft_Visio_2003-2010_Drawing43.vsd"/><Relationship Id="rId175" Type="http://schemas.openxmlformats.org/officeDocument/2006/relationships/image" Target="media/image85.emf"/><Relationship Id="rId340" Type="http://schemas.openxmlformats.org/officeDocument/2006/relationships/package" Target="embeddings/Microsoft_Visio_Drawing78.vsdx"/><Relationship Id="rId196" Type="http://schemas.openxmlformats.org/officeDocument/2006/relationships/package" Target="embeddings/Microsoft_Visio_Drawing32.vsdx"/><Relationship Id="rId200" Type="http://schemas.openxmlformats.org/officeDocument/2006/relationships/package" Target="embeddings/Microsoft_Visio_Drawing34.vsdx"/><Relationship Id="rId16" Type="http://schemas.openxmlformats.org/officeDocument/2006/relationships/oleObject" Target="embeddings/Microsoft_Visio_2003-2010_Drawing2.vsd"/><Relationship Id="rId221" Type="http://schemas.openxmlformats.org/officeDocument/2006/relationships/oleObject" Target="embeddings/Microsoft_Visio_2003-2010_Drawing65.vsd"/><Relationship Id="rId242" Type="http://schemas.openxmlformats.org/officeDocument/2006/relationships/image" Target="media/image119.emf"/><Relationship Id="rId263" Type="http://schemas.openxmlformats.org/officeDocument/2006/relationships/image" Target="media/image131.png"/><Relationship Id="rId284" Type="http://schemas.openxmlformats.org/officeDocument/2006/relationships/package" Target="embeddings/Microsoft_Visio_Drawing53.vsdx"/><Relationship Id="rId319" Type="http://schemas.openxmlformats.org/officeDocument/2006/relationships/image" Target="media/image160.emf"/><Relationship Id="rId37" Type="http://schemas.openxmlformats.org/officeDocument/2006/relationships/image" Target="media/image16.emf"/><Relationship Id="rId58" Type="http://schemas.openxmlformats.org/officeDocument/2006/relationships/oleObject" Target="embeddings/Microsoft_Visio_2003-2010_Drawing16.vsd"/><Relationship Id="rId79" Type="http://schemas.openxmlformats.org/officeDocument/2006/relationships/image" Target="media/image37.emf"/><Relationship Id="rId102" Type="http://schemas.openxmlformats.org/officeDocument/2006/relationships/oleObject" Target="embeddings/Microsoft_Visio_2003-2010_Drawing25.vsd"/><Relationship Id="rId123" Type="http://schemas.openxmlformats.org/officeDocument/2006/relationships/image" Target="media/image59.emf"/><Relationship Id="rId144" Type="http://schemas.openxmlformats.org/officeDocument/2006/relationships/oleObject" Target="embeddings/Microsoft_Visio_2003-2010_Drawing38.vsd"/><Relationship Id="rId330" Type="http://schemas.openxmlformats.org/officeDocument/2006/relationships/package" Target="embeddings/Microsoft_Visio_Drawing74.vsdx"/><Relationship Id="rId90" Type="http://schemas.openxmlformats.org/officeDocument/2006/relationships/package" Target="embeddings/Microsoft_Visio_Drawing14.vsdx"/><Relationship Id="rId165" Type="http://schemas.openxmlformats.org/officeDocument/2006/relationships/image" Target="media/image80.emf"/><Relationship Id="rId186" Type="http://schemas.openxmlformats.org/officeDocument/2006/relationships/oleObject" Target="embeddings/oleObject1.bin"/><Relationship Id="rId211" Type="http://schemas.openxmlformats.org/officeDocument/2006/relationships/package" Target="embeddings/Microsoft_Visio_Drawing37.vsdx"/><Relationship Id="rId232" Type="http://schemas.openxmlformats.org/officeDocument/2006/relationships/image" Target="media/image114.emf"/><Relationship Id="rId253" Type="http://schemas.openxmlformats.org/officeDocument/2006/relationships/oleObject" Target="embeddings/Microsoft_Visio_2003-2010_Drawing76.vsd"/><Relationship Id="rId274" Type="http://schemas.openxmlformats.org/officeDocument/2006/relationships/package" Target="embeddings/Microsoft_Visio_Drawing48.vsdx"/><Relationship Id="rId295" Type="http://schemas.openxmlformats.org/officeDocument/2006/relationships/image" Target="media/image148.emf"/><Relationship Id="rId309" Type="http://schemas.openxmlformats.org/officeDocument/2006/relationships/image" Target="media/image155.emf"/><Relationship Id="rId27" Type="http://schemas.openxmlformats.org/officeDocument/2006/relationships/image" Target="media/image11.emf"/><Relationship Id="rId48" Type="http://schemas.openxmlformats.org/officeDocument/2006/relationships/package" Target="embeddings/Microsoft_Visio_Drawing4.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33.vsd"/><Relationship Id="rId320" Type="http://schemas.openxmlformats.org/officeDocument/2006/relationships/package" Target="embeddings/Microsoft_Visio_Drawing69.vsdx"/><Relationship Id="rId80" Type="http://schemas.openxmlformats.org/officeDocument/2006/relationships/package" Target="embeddings/Microsoft_Visio_Drawing9.vsdx"/><Relationship Id="rId155" Type="http://schemas.openxmlformats.org/officeDocument/2006/relationships/image" Target="media/image75.emf"/><Relationship Id="rId176" Type="http://schemas.openxmlformats.org/officeDocument/2006/relationships/oleObject" Target="embeddings/Microsoft_Visio_2003-2010_Drawing51.vsd"/><Relationship Id="rId197" Type="http://schemas.openxmlformats.org/officeDocument/2006/relationships/image" Target="media/image96.emf"/><Relationship Id="rId341" Type="http://schemas.openxmlformats.org/officeDocument/2006/relationships/image" Target="media/image171.emf"/><Relationship Id="rId201" Type="http://schemas.openxmlformats.org/officeDocument/2006/relationships/image" Target="media/image98.emf"/><Relationship Id="rId222" Type="http://schemas.openxmlformats.org/officeDocument/2006/relationships/image" Target="media/image109.emf"/><Relationship Id="rId243" Type="http://schemas.openxmlformats.org/officeDocument/2006/relationships/oleObject" Target="embeddings/Microsoft_Visio_2003-2010_Drawing71.vsd"/><Relationship Id="rId264" Type="http://schemas.openxmlformats.org/officeDocument/2006/relationships/image" Target="media/image132.png"/><Relationship Id="rId285" Type="http://schemas.openxmlformats.org/officeDocument/2006/relationships/image" Target="media/image143.emf"/><Relationship Id="rId17" Type="http://schemas.openxmlformats.org/officeDocument/2006/relationships/image" Target="media/image6.emf"/><Relationship Id="rId38" Type="http://schemas.openxmlformats.org/officeDocument/2006/relationships/oleObject" Target="embeddings/Microsoft_Visio_2003-2010_Drawing12.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package" Target="embeddings/Microsoft_Visio_Drawing25.vsdx"/><Relationship Id="rId310" Type="http://schemas.openxmlformats.org/officeDocument/2006/relationships/package" Target="embeddings/Microsoft_Word_Document.docx"/><Relationship Id="rId70" Type="http://schemas.openxmlformats.org/officeDocument/2006/relationships/oleObject" Target="embeddings/Microsoft_Visio_2003-2010_Drawing22.vsd"/><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46.vsd"/><Relationship Id="rId187" Type="http://schemas.openxmlformats.org/officeDocument/2006/relationships/image" Target="media/image91.emf"/><Relationship Id="rId331" Type="http://schemas.openxmlformats.org/officeDocument/2006/relationships/image" Target="media/image166.emf"/><Relationship Id="rId1" Type="http://schemas.microsoft.com/office/2006/relationships/keyMapCustomizations" Target="customizations.xml"/><Relationship Id="rId212" Type="http://schemas.openxmlformats.org/officeDocument/2006/relationships/image" Target="media/image104.emf"/><Relationship Id="rId233" Type="http://schemas.openxmlformats.org/officeDocument/2006/relationships/package" Target="embeddings/Microsoft_Visio_Drawing40.vsdx"/><Relationship Id="rId254" Type="http://schemas.openxmlformats.org/officeDocument/2006/relationships/image" Target="media/image125.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package" Target="embeddings/Microsoft_Visio_Drawing20.vsdx"/><Relationship Id="rId275" Type="http://schemas.openxmlformats.org/officeDocument/2006/relationships/image" Target="media/image138.emf"/><Relationship Id="rId296" Type="http://schemas.openxmlformats.org/officeDocument/2006/relationships/package" Target="embeddings/Microsoft_Visio_Drawing59.vsdx"/><Relationship Id="rId300" Type="http://schemas.openxmlformats.org/officeDocument/2006/relationships/package" Target="embeddings/Microsoft_Visio_Drawing61.vsdx"/><Relationship Id="rId60" Type="http://schemas.openxmlformats.org/officeDocument/2006/relationships/oleObject" Target="embeddings/Microsoft_Visio_2003-2010_Drawing17.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package" Target="embeddings/Microsoft_Visio_Drawing28.vsdx"/><Relationship Id="rId177" Type="http://schemas.openxmlformats.org/officeDocument/2006/relationships/image" Target="media/image86.emf"/><Relationship Id="rId198" Type="http://schemas.openxmlformats.org/officeDocument/2006/relationships/package" Target="embeddings/Microsoft_Visio_Drawing33.vsdx"/><Relationship Id="rId321" Type="http://schemas.openxmlformats.org/officeDocument/2006/relationships/image" Target="media/image161.emf"/><Relationship Id="rId342" Type="http://schemas.openxmlformats.org/officeDocument/2006/relationships/package" Target="embeddings/Microsoft_Visio_Drawing79.vsdx"/><Relationship Id="rId202" Type="http://schemas.openxmlformats.org/officeDocument/2006/relationships/oleObject" Target="embeddings/Microsoft_Visio_2003-2010_Drawing59.vsd"/><Relationship Id="rId223" Type="http://schemas.openxmlformats.org/officeDocument/2006/relationships/oleObject" Target="embeddings/Microsoft_Visio_2003-2010_Drawing66.vsd"/><Relationship Id="rId244" Type="http://schemas.openxmlformats.org/officeDocument/2006/relationships/image" Target="media/image120.emf"/><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3.png"/><Relationship Id="rId286" Type="http://schemas.openxmlformats.org/officeDocument/2006/relationships/package" Target="embeddings/Microsoft_Visio_Drawing54.vsdx"/><Relationship Id="rId50" Type="http://schemas.openxmlformats.org/officeDocument/2006/relationships/oleObject" Target="embeddings/Microsoft_Visio_2003-2010_Drawing14.vsd"/><Relationship Id="rId104" Type="http://schemas.openxmlformats.org/officeDocument/2006/relationships/oleObject" Target="embeddings/Microsoft_Visio_2003-2010_Drawing26.vsd"/><Relationship Id="rId125" Type="http://schemas.openxmlformats.org/officeDocument/2006/relationships/image" Target="media/image60.emf"/><Relationship Id="rId146" Type="http://schemas.openxmlformats.org/officeDocument/2006/relationships/oleObject" Target="embeddings/Microsoft_Visio_2003-2010_Drawing39.vsd"/><Relationship Id="rId167" Type="http://schemas.openxmlformats.org/officeDocument/2006/relationships/image" Target="media/image81.emf"/><Relationship Id="rId188" Type="http://schemas.openxmlformats.org/officeDocument/2006/relationships/oleObject" Target="embeddings/Microsoft_Visio_2003-2010_Drawing56.vsd"/><Relationship Id="rId311" Type="http://schemas.openxmlformats.org/officeDocument/2006/relationships/image" Target="media/image156.emf"/><Relationship Id="rId332" Type="http://schemas.openxmlformats.org/officeDocument/2006/relationships/oleObject" Target="embeddings/Microsoft_Visio_2003-2010_Drawing80.vsd"/><Relationship Id="rId71" Type="http://schemas.openxmlformats.org/officeDocument/2006/relationships/image" Target="media/image33.emf"/><Relationship Id="rId92" Type="http://schemas.openxmlformats.org/officeDocument/2006/relationships/package" Target="embeddings/Microsoft_Visio_Drawing15.vsdx"/><Relationship Id="rId213" Type="http://schemas.openxmlformats.org/officeDocument/2006/relationships/oleObject" Target="embeddings/Microsoft_Visio_2003-2010_Drawing61.vsd"/><Relationship Id="rId234" Type="http://schemas.openxmlformats.org/officeDocument/2006/relationships/image" Target="media/image115.emf"/><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oleObject" Target="embeddings/Microsoft_Visio_2003-2010_Drawing77.vsd"/><Relationship Id="rId276" Type="http://schemas.openxmlformats.org/officeDocument/2006/relationships/package" Target="embeddings/Microsoft_Visio_Drawing49.vsdx"/><Relationship Id="rId297" Type="http://schemas.openxmlformats.org/officeDocument/2006/relationships/image" Target="media/image149.emf"/><Relationship Id="rId40" Type="http://schemas.openxmlformats.org/officeDocument/2006/relationships/oleObject" Target="embeddings/Microsoft_Visio_2003-2010_Drawing13.vsd"/><Relationship Id="rId115" Type="http://schemas.openxmlformats.org/officeDocument/2006/relationships/image" Target="media/image55.emf"/><Relationship Id="rId136" Type="http://schemas.openxmlformats.org/officeDocument/2006/relationships/oleObject" Target="embeddings/Microsoft_Visio_2003-2010_Drawing34.vsd"/><Relationship Id="rId157" Type="http://schemas.openxmlformats.org/officeDocument/2006/relationships/image" Target="media/image76.emf"/><Relationship Id="rId178" Type="http://schemas.openxmlformats.org/officeDocument/2006/relationships/oleObject" Target="embeddings/Microsoft_Visio_2003-2010_Drawing52.vsd"/><Relationship Id="rId301" Type="http://schemas.openxmlformats.org/officeDocument/2006/relationships/image" Target="media/image151.emf"/><Relationship Id="rId322" Type="http://schemas.openxmlformats.org/officeDocument/2006/relationships/package" Target="embeddings/Microsoft_Visio_Drawing70.vsdx"/><Relationship Id="rId343" Type="http://schemas.openxmlformats.org/officeDocument/2006/relationships/image" Target="media/image172.emf"/><Relationship Id="rId61" Type="http://schemas.openxmlformats.org/officeDocument/2006/relationships/image" Target="media/image28.emf"/><Relationship Id="rId82" Type="http://schemas.openxmlformats.org/officeDocument/2006/relationships/package" Target="embeddings/Microsoft_Visio_Drawing10.vsdx"/><Relationship Id="rId199" Type="http://schemas.openxmlformats.org/officeDocument/2006/relationships/image" Target="media/image97.emf"/><Relationship Id="rId203" Type="http://schemas.openxmlformats.org/officeDocument/2006/relationships/image" Target="media/image99.emf"/><Relationship Id="rId19" Type="http://schemas.openxmlformats.org/officeDocument/2006/relationships/image" Target="media/image7.emf"/><Relationship Id="rId224" Type="http://schemas.openxmlformats.org/officeDocument/2006/relationships/image" Target="media/image110.emf"/><Relationship Id="rId245" Type="http://schemas.openxmlformats.org/officeDocument/2006/relationships/oleObject" Target="embeddings/Microsoft_Visio_2003-2010_Drawing72.vsd"/><Relationship Id="rId266" Type="http://schemas.openxmlformats.org/officeDocument/2006/relationships/image" Target="media/image134.emf"/><Relationship Id="rId287" Type="http://schemas.openxmlformats.org/officeDocument/2006/relationships/image" Target="media/image144.emf"/><Relationship Id="rId30" Type="http://schemas.openxmlformats.org/officeDocument/2006/relationships/oleObject" Target="embeddings/Microsoft_Visio_2003-2010_Drawing8.vsd"/><Relationship Id="rId105" Type="http://schemas.openxmlformats.org/officeDocument/2006/relationships/image" Target="media/image50.emf"/><Relationship Id="rId126" Type="http://schemas.openxmlformats.org/officeDocument/2006/relationships/package" Target="embeddings/Microsoft_Visio_Drawing26.vsdx"/><Relationship Id="rId147" Type="http://schemas.openxmlformats.org/officeDocument/2006/relationships/image" Target="media/image71.emf"/><Relationship Id="rId168" Type="http://schemas.openxmlformats.org/officeDocument/2006/relationships/oleObject" Target="embeddings/Microsoft_Visio_2003-2010_Drawing47.vsd"/><Relationship Id="rId312" Type="http://schemas.openxmlformats.org/officeDocument/2006/relationships/package" Target="embeddings/Microsoft_Visio_Drawing65.vsdx"/><Relationship Id="rId333" Type="http://schemas.openxmlformats.org/officeDocument/2006/relationships/image" Target="media/image167.emf"/><Relationship Id="rId51" Type="http://schemas.openxmlformats.org/officeDocument/2006/relationships/image" Target="media/image23.emf"/><Relationship Id="rId72" Type="http://schemas.openxmlformats.org/officeDocument/2006/relationships/oleObject" Target="embeddings/Microsoft_Visio_2003-2010_Drawing23.vsd"/><Relationship Id="rId93" Type="http://schemas.openxmlformats.org/officeDocument/2006/relationships/image" Target="media/image44.emf"/><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image" Target="media/image105.emf"/><Relationship Id="rId235" Type="http://schemas.openxmlformats.org/officeDocument/2006/relationships/package" Target="embeddings/Microsoft_Visio_Drawing41.vsdx"/><Relationship Id="rId256" Type="http://schemas.openxmlformats.org/officeDocument/2006/relationships/image" Target="media/image126.emf"/><Relationship Id="rId277" Type="http://schemas.openxmlformats.org/officeDocument/2006/relationships/image" Target="media/image139.emf"/><Relationship Id="rId298" Type="http://schemas.openxmlformats.org/officeDocument/2006/relationships/package" Target="embeddings/Microsoft_Visio_Drawing60.vsdx"/><Relationship Id="rId116" Type="http://schemas.openxmlformats.org/officeDocument/2006/relationships/package" Target="embeddings/Microsoft_Visio_Drawing21.vsdx"/><Relationship Id="rId137" Type="http://schemas.openxmlformats.org/officeDocument/2006/relationships/image" Target="media/image66.emf"/><Relationship Id="rId158" Type="http://schemas.openxmlformats.org/officeDocument/2006/relationships/oleObject" Target="embeddings/Microsoft_Visio_2003-2010_Drawing44.vsd"/><Relationship Id="rId302" Type="http://schemas.openxmlformats.org/officeDocument/2006/relationships/package" Target="embeddings/Microsoft_Visio_Drawing62.vsdx"/><Relationship Id="rId323" Type="http://schemas.openxmlformats.org/officeDocument/2006/relationships/image" Target="media/image162.emf"/><Relationship Id="rId344" Type="http://schemas.openxmlformats.org/officeDocument/2006/relationships/package" Target="embeddings/Microsoft_Visio_Drawing80.vsdx"/><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18.vsd"/><Relationship Id="rId83" Type="http://schemas.openxmlformats.org/officeDocument/2006/relationships/image" Target="media/image39.emf"/><Relationship Id="rId179" Type="http://schemas.openxmlformats.org/officeDocument/2006/relationships/image" Target="media/image87.emf"/><Relationship Id="rId190" Type="http://schemas.openxmlformats.org/officeDocument/2006/relationships/oleObject" Target="embeddings/Microsoft_Visio_2003-2010_Drawing57.vsd"/><Relationship Id="rId204" Type="http://schemas.openxmlformats.org/officeDocument/2006/relationships/oleObject" Target="embeddings/Microsoft_Visio_2003-2010_Drawing60.vsd"/><Relationship Id="rId225" Type="http://schemas.openxmlformats.org/officeDocument/2006/relationships/oleObject" Target="embeddings/Microsoft_Visio_2003-2010_Drawing67.vsd"/><Relationship Id="rId246" Type="http://schemas.openxmlformats.org/officeDocument/2006/relationships/image" Target="media/image121.emf"/><Relationship Id="rId267" Type="http://schemas.openxmlformats.org/officeDocument/2006/relationships/package" Target="embeddings/Microsoft_Visio_Drawing44.vsdx"/><Relationship Id="rId288" Type="http://schemas.openxmlformats.org/officeDocument/2006/relationships/package" Target="embeddings/Microsoft_Visio_Drawing55.vsdx"/><Relationship Id="rId106" Type="http://schemas.openxmlformats.org/officeDocument/2006/relationships/oleObject" Target="embeddings/Microsoft_Visio_2003-2010_Drawing27.vsd"/><Relationship Id="rId127" Type="http://schemas.openxmlformats.org/officeDocument/2006/relationships/image" Target="media/image61.emf"/><Relationship Id="rId313" Type="http://schemas.openxmlformats.org/officeDocument/2006/relationships/image" Target="media/image157.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package" Target="embeddings/Microsoft_Visio_Drawing5.vsdx"/><Relationship Id="rId73" Type="http://schemas.openxmlformats.org/officeDocument/2006/relationships/image" Target="media/image34.emf"/><Relationship Id="rId94" Type="http://schemas.openxmlformats.org/officeDocument/2006/relationships/package" Target="embeddings/Microsoft_Visio_Drawing16.vsdx"/><Relationship Id="rId148" Type="http://schemas.openxmlformats.org/officeDocument/2006/relationships/oleObject" Target="embeddings/Microsoft_Visio_2003-2010_Drawing40.vsd"/><Relationship Id="rId169" Type="http://schemas.openxmlformats.org/officeDocument/2006/relationships/image" Target="media/image82.emf"/><Relationship Id="rId334" Type="http://schemas.openxmlformats.org/officeDocument/2006/relationships/package" Target="embeddings/Microsoft_Visio_Drawing75.vsdx"/><Relationship Id="rId4" Type="http://schemas.openxmlformats.org/officeDocument/2006/relationships/styles" Target="styles.xml"/><Relationship Id="rId180" Type="http://schemas.openxmlformats.org/officeDocument/2006/relationships/oleObject" Target="embeddings/Microsoft_Visio_2003-2010_Drawing53.vsd"/><Relationship Id="rId215" Type="http://schemas.openxmlformats.org/officeDocument/2006/relationships/oleObject" Target="embeddings/Microsoft_Visio_2003-2010_Drawing62.vsd"/><Relationship Id="rId236" Type="http://schemas.openxmlformats.org/officeDocument/2006/relationships/image" Target="media/image116.emf"/><Relationship Id="rId257" Type="http://schemas.openxmlformats.org/officeDocument/2006/relationships/oleObject" Target="embeddings/Microsoft_Visio_2003-2010_Drawing78.vsd"/><Relationship Id="rId278" Type="http://schemas.openxmlformats.org/officeDocument/2006/relationships/package" Target="embeddings/Microsoft_Visio_Drawing50.vsdx"/><Relationship Id="rId303" Type="http://schemas.openxmlformats.org/officeDocument/2006/relationships/image" Target="media/image152.emf"/><Relationship Id="rId42" Type="http://schemas.openxmlformats.org/officeDocument/2006/relationships/package" Target="embeddings/Microsoft_Visio_Drawing1.vsdx"/><Relationship Id="rId84" Type="http://schemas.openxmlformats.org/officeDocument/2006/relationships/package" Target="embeddings/Microsoft_Visio_Drawing11.vsdx"/><Relationship Id="rId138" Type="http://schemas.openxmlformats.org/officeDocument/2006/relationships/oleObject" Target="embeddings/Microsoft_Visio_2003-2010_Drawing35.vsd"/><Relationship Id="rId345" Type="http://schemas.openxmlformats.org/officeDocument/2006/relationships/image" Target="media/image173.emf"/><Relationship Id="rId191" Type="http://schemas.openxmlformats.org/officeDocument/2006/relationships/image" Target="media/image93.emf"/><Relationship Id="rId205" Type="http://schemas.openxmlformats.org/officeDocument/2006/relationships/image" Target="media/image100.png"/><Relationship Id="rId247" Type="http://schemas.openxmlformats.org/officeDocument/2006/relationships/oleObject" Target="embeddings/Microsoft_Visio_2003-2010_Drawing73.vsd"/><Relationship Id="rId107" Type="http://schemas.openxmlformats.org/officeDocument/2006/relationships/image" Target="media/image51.emf"/><Relationship Id="rId289" Type="http://schemas.openxmlformats.org/officeDocument/2006/relationships/image" Target="media/image145.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package" Target="embeddings/Microsoft_Visio_Drawing66.vsdx"/><Relationship Id="rId95" Type="http://schemas.openxmlformats.org/officeDocument/2006/relationships/image" Target="media/image45.emf"/><Relationship Id="rId160" Type="http://schemas.openxmlformats.org/officeDocument/2006/relationships/oleObject" Target="embeddings/Microsoft_Visio_2003-2010_Drawing45.vsd"/><Relationship Id="rId216" Type="http://schemas.openxmlformats.org/officeDocument/2006/relationships/image" Target="media/image106.emf"/><Relationship Id="rId258" Type="http://schemas.openxmlformats.org/officeDocument/2006/relationships/image" Target="media/image127.png"/><Relationship Id="rId22" Type="http://schemas.openxmlformats.org/officeDocument/2006/relationships/package" Target="embeddings/Microsoft_Visio_Drawing.vsdx"/><Relationship Id="rId64" Type="http://schemas.openxmlformats.org/officeDocument/2006/relationships/oleObject" Target="embeddings/Microsoft_Visio_2003-2010_Drawing19.vsd"/><Relationship Id="rId118" Type="http://schemas.openxmlformats.org/officeDocument/2006/relationships/package" Target="embeddings/Microsoft_Visio_Drawing22.vsdx"/><Relationship Id="rId325" Type="http://schemas.openxmlformats.org/officeDocument/2006/relationships/image" Target="media/image163.emf"/><Relationship Id="rId171" Type="http://schemas.openxmlformats.org/officeDocument/2006/relationships/image" Target="media/image83.emf"/><Relationship Id="rId227" Type="http://schemas.openxmlformats.org/officeDocument/2006/relationships/oleObject" Target="embeddings/Microsoft_Visio_2003-2010_Drawing68.vsd"/><Relationship Id="rId269" Type="http://schemas.openxmlformats.org/officeDocument/2006/relationships/image" Target="media/image136.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package" Target="embeddings/Microsoft_Visio_Drawing51.vsdx"/><Relationship Id="rId336" Type="http://schemas.openxmlformats.org/officeDocument/2006/relationships/package" Target="embeddings/Microsoft_Visio_Drawing76.vsdx"/><Relationship Id="rId75" Type="http://schemas.openxmlformats.org/officeDocument/2006/relationships/image" Target="media/image35.emf"/><Relationship Id="rId140" Type="http://schemas.openxmlformats.org/officeDocument/2006/relationships/oleObject" Target="embeddings/Microsoft_Visio_2003-2010_Drawing36.vsd"/><Relationship Id="rId182" Type="http://schemas.openxmlformats.org/officeDocument/2006/relationships/oleObject" Target="embeddings/Microsoft_Visio_2003-2010_Drawing54.vsd"/><Relationship Id="rId6" Type="http://schemas.openxmlformats.org/officeDocument/2006/relationships/webSettings" Target="webSettings.xml"/><Relationship Id="rId238" Type="http://schemas.openxmlformats.org/officeDocument/2006/relationships/image" Target="media/image117.emf"/><Relationship Id="rId291" Type="http://schemas.openxmlformats.org/officeDocument/2006/relationships/image" Target="media/image146.emf"/><Relationship Id="rId305" Type="http://schemas.openxmlformats.org/officeDocument/2006/relationships/image" Target="media/image153.emf"/><Relationship Id="rId347" Type="http://schemas.openxmlformats.org/officeDocument/2006/relationships/header" Target="header1.xml"/><Relationship Id="rId44" Type="http://schemas.openxmlformats.org/officeDocument/2006/relationships/package" Target="embeddings/Microsoft_Visio_Drawing2.vsdx"/><Relationship Id="rId86" Type="http://schemas.openxmlformats.org/officeDocument/2006/relationships/package" Target="embeddings/Microsoft_Visio_Drawing12.vsdx"/><Relationship Id="rId151" Type="http://schemas.openxmlformats.org/officeDocument/2006/relationships/image" Target="media/image73.emf"/><Relationship Id="rId193" Type="http://schemas.openxmlformats.org/officeDocument/2006/relationships/image" Target="media/image94.emf"/><Relationship Id="rId207" Type="http://schemas.openxmlformats.org/officeDocument/2006/relationships/package" Target="embeddings/Microsoft_Visio_Drawing35.vsdx"/><Relationship Id="rId249" Type="http://schemas.openxmlformats.org/officeDocument/2006/relationships/oleObject" Target="embeddings/Microsoft_Visio_2003-2010_Drawing74.vsd"/><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9.png"/><Relationship Id="rId316" Type="http://schemas.openxmlformats.org/officeDocument/2006/relationships/package" Target="embeddings/Microsoft_Visio_Drawing67.vsdx"/><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package" Target="embeddings/Microsoft_Visio_Drawing23.vsdx"/><Relationship Id="rId162" Type="http://schemas.openxmlformats.org/officeDocument/2006/relationships/package" Target="embeddings/Microsoft_Visio_Drawing29.vsdx"/><Relationship Id="rId218" Type="http://schemas.openxmlformats.org/officeDocument/2006/relationships/image" Target="media/image107.emf"/><Relationship Id="rId271" Type="http://schemas.openxmlformats.org/officeDocument/2006/relationships/image" Target="media/image137.emf"/><Relationship Id="rId24" Type="http://schemas.openxmlformats.org/officeDocument/2006/relationships/oleObject" Target="embeddings/Microsoft_Visio_2003-2010_Drawing5.vsd"/><Relationship Id="rId66" Type="http://schemas.openxmlformats.org/officeDocument/2006/relationships/oleObject" Target="embeddings/Microsoft_Visio_2003-2010_Drawing20.vsd"/><Relationship Id="rId131" Type="http://schemas.openxmlformats.org/officeDocument/2006/relationships/image" Target="media/image63.emf"/><Relationship Id="rId327" Type="http://schemas.openxmlformats.org/officeDocument/2006/relationships/image" Target="media/image164.emf"/><Relationship Id="rId173" Type="http://schemas.openxmlformats.org/officeDocument/2006/relationships/image" Target="media/image84.emf"/><Relationship Id="rId229" Type="http://schemas.openxmlformats.org/officeDocument/2006/relationships/package" Target="embeddings/Microsoft_Visio_Drawing38.vsdx"/><Relationship Id="rId240" Type="http://schemas.openxmlformats.org/officeDocument/2006/relationships/image" Target="media/image118.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package" Target="embeddings/Microsoft_Visio_Drawing19.vsdx"/><Relationship Id="rId282" Type="http://schemas.openxmlformats.org/officeDocument/2006/relationships/package" Target="embeddings/Microsoft_Visio_Drawing52.vsdx"/><Relationship Id="rId338" Type="http://schemas.openxmlformats.org/officeDocument/2006/relationships/package" Target="embeddings/Microsoft_Visio_Drawing77.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3</Pages>
  <Words>104943</Words>
  <Characters>556204</Characters>
  <Application>Microsoft Office Word</Application>
  <DocSecurity>0</DocSecurity>
  <Lines>4635</Lines>
  <Paragraphs>1319</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659828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Wilhelm Meding</cp:lastModifiedBy>
  <cp:revision>2</cp:revision>
  <cp:lastPrinted>2019-02-25T14:05:00Z</cp:lastPrinted>
  <dcterms:created xsi:type="dcterms:W3CDTF">2024-06-01T06:29:00Z</dcterms:created>
  <dcterms:modified xsi:type="dcterms:W3CDTF">2024-06-01T06:29:00Z</dcterms:modified>
</cp:coreProperties>
</file>