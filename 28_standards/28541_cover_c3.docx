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B9381D" w:rsidRPr="00B9381D" w14:paraId="7D1DA3ED" w14:textId="77777777" w:rsidTr="005E4BB2">
        <w:tc>
          <w:tcPr>
            <w:tcW w:w="10423" w:type="dxa"/>
            <w:gridSpan w:val="2"/>
            <w:shd w:val="clear" w:color="auto" w:fill="auto"/>
          </w:tcPr>
          <w:p w14:paraId="56C5CB85" w14:textId="57CD8266" w:rsidR="004F0988" w:rsidRPr="00B9381D" w:rsidRDefault="004F0988" w:rsidP="00133525">
            <w:pPr>
              <w:pStyle w:val="ZA"/>
              <w:framePr w:w="0" w:hRule="auto" w:wrap="auto" w:vAnchor="margin" w:hAnchor="text" w:yAlign="inline"/>
            </w:pPr>
            <w:bookmarkStart w:id="0" w:name="page1"/>
            <w:r w:rsidRPr="00B9381D">
              <w:rPr>
                <w:sz w:val="64"/>
              </w:rPr>
              <w:t xml:space="preserve">3GPP </w:t>
            </w:r>
            <w:bookmarkStart w:id="1" w:name="specType1"/>
            <w:r w:rsidRPr="00B9381D">
              <w:rPr>
                <w:sz w:val="64"/>
              </w:rPr>
              <w:t>TS</w:t>
            </w:r>
            <w:bookmarkEnd w:id="1"/>
            <w:r w:rsidRPr="00B9381D">
              <w:rPr>
                <w:sz w:val="64"/>
              </w:rPr>
              <w:t xml:space="preserve"> </w:t>
            </w:r>
            <w:bookmarkStart w:id="2" w:name="specNumber"/>
            <w:r w:rsidR="0060399A" w:rsidRPr="00B9381D">
              <w:rPr>
                <w:sz w:val="64"/>
              </w:rPr>
              <w:t>28</w:t>
            </w:r>
            <w:r w:rsidRPr="00B9381D">
              <w:rPr>
                <w:sz w:val="64"/>
              </w:rPr>
              <w:t>.</w:t>
            </w:r>
            <w:bookmarkEnd w:id="2"/>
            <w:r w:rsidR="0060399A" w:rsidRPr="00B9381D">
              <w:rPr>
                <w:sz w:val="64"/>
              </w:rPr>
              <w:t xml:space="preserve">541 </w:t>
            </w:r>
            <w:bookmarkStart w:id="3" w:name="specVersion"/>
            <w:r w:rsidR="00893FF9" w:rsidRPr="00B9381D">
              <w:t>V1</w:t>
            </w:r>
            <w:r w:rsidR="00893FF9">
              <w:t>8</w:t>
            </w:r>
            <w:r w:rsidRPr="00B9381D">
              <w:t>.</w:t>
            </w:r>
            <w:r w:rsidR="00B63C2B">
              <w:t>7</w:t>
            </w:r>
            <w:r w:rsidRPr="00B9381D">
              <w:t>.</w:t>
            </w:r>
            <w:bookmarkEnd w:id="3"/>
            <w:r w:rsidR="00B63C2B">
              <w:t>0</w:t>
            </w:r>
            <w:r w:rsidR="009B7530" w:rsidRPr="00B9381D">
              <w:t xml:space="preserve"> </w:t>
            </w:r>
            <w:r w:rsidRPr="00B9381D">
              <w:rPr>
                <w:sz w:val="32"/>
              </w:rPr>
              <w:t>(</w:t>
            </w:r>
            <w:bookmarkStart w:id="4" w:name="issueDate"/>
            <w:r w:rsidR="00F77289" w:rsidRPr="00B9381D">
              <w:rPr>
                <w:sz w:val="32"/>
              </w:rPr>
              <w:t>202</w:t>
            </w:r>
            <w:r w:rsidR="00F77289">
              <w:rPr>
                <w:sz w:val="32"/>
              </w:rPr>
              <w:t>4</w:t>
            </w:r>
            <w:r w:rsidRPr="00B9381D">
              <w:rPr>
                <w:sz w:val="32"/>
              </w:rPr>
              <w:t>-</w:t>
            </w:r>
            <w:bookmarkEnd w:id="4"/>
            <w:r w:rsidR="00F77289">
              <w:rPr>
                <w:sz w:val="32"/>
              </w:rPr>
              <w:t>0</w:t>
            </w:r>
            <w:r w:rsidR="00B63C2B">
              <w:rPr>
                <w:sz w:val="32"/>
              </w:rPr>
              <w:t>3</w:t>
            </w:r>
            <w:r w:rsidRPr="00B9381D">
              <w:rPr>
                <w:sz w:val="32"/>
              </w:rPr>
              <w:t>)</w:t>
            </w:r>
          </w:p>
        </w:tc>
      </w:tr>
      <w:tr w:rsidR="00B9381D" w:rsidRPr="00B9381D" w14:paraId="11CE2D10" w14:textId="77777777" w:rsidTr="005E4BB2">
        <w:trPr>
          <w:trHeight w:hRule="exact" w:val="1134"/>
        </w:trPr>
        <w:tc>
          <w:tcPr>
            <w:tcW w:w="10423" w:type="dxa"/>
            <w:gridSpan w:val="2"/>
            <w:shd w:val="clear" w:color="auto" w:fill="auto"/>
          </w:tcPr>
          <w:p w14:paraId="7526A98A" w14:textId="1D511A0E" w:rsidR="004F0988" w:rsidRPr="00B9381D" w:rsidRDefault="004F0988" w:rsidP="00133525">
            <w:pPr>
              <w:pStyle w:val="ZB"/>
              <w:framePr w:w="0" w:hRule="auto" w:wrap="auto" w:vAnchor="margin" w:hAnchor="text" w:yAlign="inline"/>
            </w:pPr>
            <w:r w:rsidRPr="00B9381D">
              <w:t xml:space="preserve">Technical </w:t>
            </w:r>
            <w:bookmarkStart w:id="5" w:name="spectype2"/>
            <w:r w:rsidRPr="00B9381D">
              <w:t>Specification</w:t>
            </w:r>
            <w:bookmarkEnd w:id="5"/>
          </w:p>
          <w:p w14:paraId="67430971" w14:textId="3CD8B1C5" w:rsidR="00BA4B8D" w:rsidRPr="00B9381D" w:rsidRDefault="00BA4B8D" w:rsidP="00BA4B8D">
            <w:pPr>
              <w:pStyle w:val="Guidance"/>
              <w:rPr>
                <w:color w:val="auto"/>
              </w:rPr>
            </w:pPr>
            <w:r w:rsidRPr="00B9381D">
              <w:rPr>
                <w:color w:val="auto"/>
              </w:rPr>
              <w:br/>
            </w:r>
            <w:r w:rsidRPr="00B9381D">
              <w:rPr>
                <w:color w:val="auto"/>
              </w:rPr>
              <w:br/>
            </w:r>
          </w:p>
        </w:tc>
      </w:tr>
      <w:tr w:rsidR="00B9381D" w:rsidRPr="00B9381D" w14:paraId="30270BE9" w14:textId="77777777" w:rsidTr="005E4BB2">
        <w:trPr>
          <w:trHeight w:hRule="exact" w:val="3686"/>
        </w:trPr>
        <w:tc>
          <w:tcPr>
            <w:tcW w:w="10423" w:type="dxa"/>
            <w:gridSpan w:val="2"/>
            <w:shd w:val="clear" w:color="auto" w:fill="auto"/>
          </w:tcPr>
          <w:p w14:paraId="2DA37FB4" w14:textId="77777777" w:rsidR="004F0988" w:rsidRPr="00B9381D" w:rsidRDefault="004F0988" w:rsidP="00133525">
            <w:pPr>
              <w:pStyle w:val="ZT"/>
              <w:framePr w:wrap="auto" w:hAnchor="text" w:yAlign="inline"/>
            </w:pPr>
            <w:r w:rsidRPr="00B9381D">
              <w:t>3rd Generation Partnership Project;</w:t>
            </w:r>
          </w:p>
          <w:p w14:paraId="212C6762" w14:textId="77777777" w:rsidR="0060399A" w:rsidRPr="00B9381D" w:rsidRDefault="004F0988" w:rsidP="0060399A">
            <w:pPr>
              <w:pStyle w:val="ZT"/>
              <w:framePr w:wrap="auto" w:hAnchor="text" w:yAlign="inline"/>
            </w:pPr>
            <w:r w:rsidRPr="00B9381D">
              <w:t xml:space="preserve">Technical Specification Group </w:t>
            </w:r>
            <w:bookmarkStart w:id="6" w:name="specTitle"/>
            <w:r w:rsidR="0060399A" w:rsidRPr="00B9381D">
              <w:t>Services and System Aspects;</w:t>
            </w:r>
          </w:p>
          <w:p w14:paraId="3F86E9CD" w14:textId="77777777" w:rsidR="0060399A" w:rsidRPr="00B9381D" w:rsidRDefault="0060399A" w:rsidP="0060399A">
            <w:pPr>
              <w:pStyle w:val="ZT"/>
              <w:framePr w:wrap="auto" w:hAnchor="text" w:yAlign="inline"/>
            </w:pPr>
            <w:r w:rsidRPr="00B9381D">
              <w:t>Management and orchestration;</w:t>
            </w:r>
          </w:p>
          <w:p w14:paraId="35C43716" w14:textId="77777777" w:rsidR="0060399A" w:rsidRPr="00B9381D" w:rsidRDefault="0060399A" w:rsidP="0060399A">
            <w:pPr>
              <w:pStyle w:val="ZT"/>
              <w:framePr w:wrap="auto" w:hAnchor="text" w:yAlign="inline"/>
              <w:wordWrap w:val="0"/>
              <w:rPr>
                <w:snapToGrid w:val="0"/>
              </w:rPr>
            </w:pPr>
            <w:r w:rsidRPr="00B9381D">
              <w:rPr>
                <w:snapToGrid w:val="0"/>
              </w:rPr>
              <w:t>5G Network Resource Model (NRM);</w:t>
            </w:r>
          </w:p>
          <w:p w14:paraId="43822A1F" w14:textId="77777777" w:rsidR="0060399A" w:rsidRPr="00B9381D" w:rsidRDefault="0060399A" w:rsidP="0060399A">
            <w:pPr>
              <w:pStyle w:val="ZT"/>
              <w:framePr w:wrap="auto" w:hAnchor="text" w:yAlign="inline"/>
            </w:pPr>
            <w:r w:rsidRPr="00B9381D">
              <w:rPr>
                <w:lang w:eastAsia="zh-CN"/>
              </w:rPr>
              <w:t>Stage 2 and stage 3</w:t>
            </w:r>
          </w:p>
          <w:p w14:paraId="44F2C2C6" w14:textId="0309D50F" w:rsidR="004F0988" w:rsidRPr="00B9381D" w:rsidRDefault="0060399A" w:rsidP="00133525">
            <w:pPr>
              <w:pStyle w:val="ZT"/>
              <w:framePr w:wrap="auto" w:hAnchor="text" w:yAlign="inline"/>
              <w:rPr>
                <w:i/>
                <w:sz w:val="28"/>
              </w:rPr>
            </w:pPr>
            <w:r w:rsidRPr="00B9381D">
              <w:t>(</w:t>
            </w:r>
            <w:r w:rsidRPr="00B9381D">
              <w:rPr>
                <w:rStyle w:val="ZGSM"/>
              </w:rPr>
              <w:t xml:space="preserve">Release </w:t>
            </w:r>
            <w:r w:rsidR="00893FF9" w:rsidRPr="00B9381D">
              <w:rPr>
                <w:rStyle w:val="ZGSM"/>
              </w:rPr>
              <w:t>1</w:t>
            </w:r>
            <w:r w:rsidR="00893FF9">
              <w:rPr>
                <w:rStyle w:val="ZGSM"/>
              </w:rPr>
              <w:t>8</w:t>
            </w:r>
            <w:r w:rsidR="00893FF9" w:rsidRPr="00B9381D">
              <w:rPr>
                <w:rStyle w:val="ZGSM"/>
              </w:rPr>
              <w:t xml:space="preserve"> </w:t>
            </w:r>
            <w:r w:rsidRPr="00B9381D">
              <w:t>)</w:t>
            </w:r>
            <w:bookmarkEnd w:id="6"/>
          </w:p>
        </w:tc>
      </w:tr>
      <w:tr w:rsidR="00B9381D" w:rsidRPr="00B9381D" w14:paraId="64D1D1D6" w14:textId="77777777" w:rsidTr="005E4BB2">
        <w:tc>
          <w:tcPr>
            <w:tcW w:w="10423" w:type="dxa"/>
            <w:gridSpan w:val="2"/>
            <w:shd w:val="clear" w:color="auto" w:fill="auto"/>
          </w:tcPr>
          <w:p w14:paraId="6500A549" w14:textId="77777777" w:rsidR="00BF128E" w:rsidRPr="00B9381D" w:rsidRDefault="00BF128E" w:rsidP="00133525">
            <w:pPr>
              <w:pStyle w:val="ZU"/>
              <w:framePr w:w="0" w:wrap="auto" w:vAnchor="margin" w:hAnchor="text" w:yAlign="inline"/>
              <w:tabs>
                <w:tab w:val="right" w:pos="10206"/>
              </w:tabs>
              <w:jc w:val="left"/>
            </w:pPr>
            <w:r w:rsidRPr="00B9381D">
              <w:tab/>
            </w:r>
          </w:p>
        </w:tc>
      </w:tr>
      <w:tr w:rsidR="00B9381D" w:rsidRPr="00B9381D" w14:paraId="42E7C13A" w14:textId="77777777" w:rsidTr="005E4BB2">
        <w:trPr>
          <w:trHeight w:hRule="exact" w:val="1531"/>
        </w:trPr>
        <w:tc>
          <w:tcPr>
            <w:tcW w:w="4883" w:type="dxa"/>
            <w:shd w:val="clear" w:color="auto" w:fill="auto"/>
          </w:tcPr>
          <w:p w14:paraId="606BE34B" w14:textId="392B2682" w:rsidR="00D57972" w:rsidRPr="00B9381D" w:rsidRDefault="00893FF9">
            <w:r>
              <w:rPr>
                <w:i/>
                <w:noProof/>
              </w:rPr>
              <w:drawing>
                <wp:inline distT="0" distB="0" distL="0" distR="0" wp14:anchorId="2B2A8376" wp14:editId="24FE74A2">
                  <wp:extent cx="1285875" cy="790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5875" cy="790575"/>
                          </a:xfrm>
                          <a:prstGeom prst="rect">
                            <a:avLst/>
                          </a:prstGeom>
                          <a:noFill/>
                          <a:ln>
                            <a:noFill/>
                          </a:ln>
                        </pic:spPr>
                      </pic:pic>
                    </a:graphicData>
                  </a:graphic>
                </wp:inline>
              </w:drawing>
            </w:r>
          </w:p>
        </w:tc>
        <w:tc>
          <w:tcPr>
            <w:tcW w:w="5540" w:type="dxa"/>
            <w:shd w:val="clear" w:color="auto" w:fill="auto"/>
          </w:tcPr>
          <w:p w14:paraId="25FBAB4F" w14:textId="500ABA03" w:rsidR="00D57972" w:rsidRPr="00B9381D" w:rsidRDefault="00A71A16" w:rsidP="00133525">
            <w:pPr>
              <w:jc w:val="right"/>
            </w:pPr>
            <w:bookmarkStart w:id="7" w:name="logos"/>
            <w:r w:rsidRPr="00B9381D">
              <w:rPr>
                <w:noProof/>
              </w:rPr>
              <w:drawing>
                <wp:inline distT="0" distB="0" distL="0" distR="0" wp14:anchorId="65E3558C" wp14:editId="40DBEC72">
                  <wp:extent cx="1626870" cy="949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6870" cy="949960"/>
                          </a:xfrm>
                          <a:prstGeom prst="rect">
                            <a:avLst/>
                          </a:prstGeom>
                          <a:noFill/>
                          <a:ln>
                            <a:noFill/>
                          </a:ln>
                        </pic:spPr>
                      </pic:pic>
                    </a:graphicData>
                  </a:graphic>
                </wp:inline>
              </w:drawing>
            </w:r>
            <w:bookmarkEnd w:id="7"/>
          </w:p>
        </w:tc>
      </w:tr>
      <w:tr w:rsidR="00B9381D" w:rsidRPr="00B9381D" w14:paraId="0CCE2620" w14:textId="77777777" w:rsidTr="005E4BB2">
        <w:trPr>
          <w:trHeight w:hRule="exact" w:val="5783"/>
        </w:trPr>
        <w:tc>
          <w:tcPr>
            <w:tcW w:w="10423" w:type="dxa"/>
            <w:gridSpan w:val="2"/>
            <w:shd w:val="clear" w:color="auto" w:fill="auto"/>
          </w:tcPr>
          <w:p w14:paraId="2AF825C8" w14:textId="0DEAFF1C" w:rsidR="00C074DD" w:rsidRPr="00B9381D" w:rsidRDefault="00C074DD" w:rsidP="00C074DD">
            <w:pPr>
              <w:pStyle w:val="Guidance"/>
              <w:rPr>
                <w:b/>
                <w:color w:val="auto"/>
              </w:rPr>
            </w:pPr>
          </w:p>
        </w:tc>
      </w:tr>
      <w:tr w:rsidR="00C074DD" w:rsidRPr="00B9381D" w14:paraId="02F7B9BD" w14:textId="77777777" w:rsidTr="005E4BB2">
        <w:trPr>
          <w:cantSplit/>
          <w:trHeight w:hRule="exact" w:val="964"/>
        </w:trPr>
        <w:tc>
          <w:tcPr>
            <w:tcW w:w="10423" w:type="dxa"/>
            <w:gridSpan w:val="2"/>
            <w:shd w:val="clear" w:color="auto" w:fill="auto"/>
          </w:tcPr>
          <w:p w14:paraId="5B996381" w14:textId="77777777" w:rsidR="00C074DD" w:rsidRPr="00B9381D" w:rsidRDefault="00C074DD" w:rsidP="00C074DD">
            <w:pPr>
              <w:rPr>
                <w:sz w:val="16"/>
              </w:rPr>
            </w:pPr>
            <w:bookmarkStart w:id="8" w:name="warningNotice"/>
            <w:r w:rsidRPr="00B9381D">
              <w:rPr>
                <w:sz w:val="16"/>
              </w:rPr>
              <w:t>The present document has been developed within the 3rd Generation Partnership Project (3GPP</w:t>
            </w:r>
            <w:r w:rsidRPr="00B9381D">
              <w:rPr>
                <w:sz w:val="16"/>
                <w:vertAlign w:val="superscript"/>
              </w:rPr>
              <w:t xml:space="preserve"> TM</w:t>
            </w:r>
            <w:r w:rsidRPr="00B9381D">
              <w:rPr>
                <w:sz w:val="16"/>
              </w:rPr>
              <w:t>) and may be further elaborated for the purposes of 3GPP.</w:t>
            </w:r>
            <w:r w:rsidRPr="00B9381D">
              <w:rPr>
                <w:sz w:val="16"/>
              </w:rPr>
              <w:br/>
              <w:t>The present document has not been subject to any approval process by the 3GPP</w:t>
            </w:r>
            <w:r w:rsidRPr="00B9381D">
              <w:rPr>
                <w:sz w:val="16"/>
                <w:vertAlign w:val="superscript"/>
              </w:rPr>
              <w:t xml:space="preserve"> </w:t>
            </w:r>
            <w:r w:rsidRPr="00B9381D">
              <w:rPr>
                <w:sz w:val="16"/>
              </w:rPr>
              <w:t>Organizational Partners and shall not be implemented.</w:t>
            </w:r>
            <w:r w:rsidRPr="00B9381D">
              <w:rPr>
                <w:sz w:val="16"/>
              </w:rPr>
              <w:br/>
              <w:t>This Specification is provided for future development work within 3GPP</w:t>
            </w:r>
            <w:r w:rsidRPr="00B9381D">
              <w:rPr>
                <w:sz w:val="16"/>
                <w:vertAlign w:val="superscript"/>
              </w:rPr>
              <w:t xml:space="preserve"> </w:t>
            </w:r>
            <w:r w:rsidRPr="00B9381D">
              <w:rPr>
                <w:sz w:val="16"/>
              </w:rPr>
              <w:t>only. The Organizational Partners accept no liability for any use of this Specification.</w:t>
            </w:r>
            <w:r w:rsidRPr="00B9381D">
              <w:rPr>
                <w:sz w:val="16"/>
              </w:rPr>
              <w:br/>
              <w:t>Specifications and Reports for implementation of the 3GPP</w:t>
            </w:r>
            <w:r w:rsidRPr="00B9381D">
              <w:rPr>
                <w:sz w:val="16"/>
                <w:vertAlign w:val="superscript"/>
              </w:rPr>
              <w:t xml:space="preserve"> TM</w:t>
            </w:r>
            <w:r w:rsidRPr="00B9381D">
              <w:rPr>
                <w:sz w:val="16"/>
              </w:rPr>
              <w:t xml:space="preserve"> system should be obtained via the 3GPP Organizational Partners' Publications Offices.</w:t>
            </w:r>
            <w:bookmarkEnd w:id="8"/>
          </w:p>
          <w:p w14:paraId="268B2973" w14:textId="77777777" w:rsidR="00C074DD" w:rsidRPr="00B9381D" w:rsidRDefault="00C074DD" w:rsidP="00C074DD">
            <w:pPr>
              <w:pStyle w:val="ZV"/>
              <w:framePr w:w="0" w:wrap="auto" w:vAnchor="margin" w:hAnchor="text" w:yAlign="inline"/>
            </w:pPr>
          </w:p>
          <w:p w14:paraId="43C1F599" w14:textId="77777777" w:rsidR="00C074DD" w:rsidRPr="00B9381D" w:rsidRDefault="00C074DD" w:rsidP="00C074DD">
            <w:pPr>
              <w:rPr>
                <w:sz w:val="16"/>
              </w:rPr>
            </w:pPr>
          </w:p>
        </w:tc>
      </w:tr>
      <w:bookmarkEnd w:id="0"/>
    </w:tbl>
    <w:p w14:paraId="749D4240" w14:textId="77777777" w:rsidR="00080512" w:rsidRPr="00B9381D" w:rsidRDefault="00080512">
      <w:pPr>
        <w:sectPr w:rsidR="00080512" w:rsidRPr="00B9381D" w:rsidSect="00BD27EC">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B9381D" w:rsidRPr="00B9381D" w14:paraId="342F34F9" w14:textId="77777777" w:rsidTr="00133525">
        <w:trPr>
          <w:trHeight w:hRule="exact" w:val="5670"/>
        </w:trPr>
        <w:tc>
          <w:tcPr>
            <w:tcW w:w="10423" w:type="dxa"/>
            <w:shd w:val="clear" w:color="auto" w:fill="auto"/>
          </w:tcPr>
          <w:p w14:paraId="5003931A" w14:textId="77777777" w:rsidR="00E16509" w:rsidRPr="00B9381D" w:rsidRDefault="00E16509" w:rsidP="00E16509">
            <w:pPr>
              <w:pStyle w:val="Guidance"/>
              <w:rPr>
                <w:color w:val="auto"/>
              </w:rPr>
            </w:pPr>
            <w:bookmarkStart w:id="9" w:name="page2"/>
          </w:p>
        </w:tc>
      </w:tr>
      <w:tr w:rsidR="00B9381D" w:rsidRPr="00B9381D" w14:paraId="5469E2FA" w14:textId="77777777" w:rsidTr="00C074DD">
        <w:trPr>
          <w:trHeight w:hRule="exact" w:val="5387"/>
        </w:trPr>
        <w:tc>
          <w:tcPr>
            <w:tcW w:w="10423" w:type="dxa"/>
            <w:shd w:val="clear" w:color="auto" w:fill="auto"/>
          </w:tcPr>
          <w:p w14:paraId="120FF6D9" w14:textId="77777777" w:rsidR="00E16509" w:rsidRPr="00B9381D" w:rsidRDefault="00E16509" w:rsidP="00133525">
            <w:pPr>
              <w:pStyle w:val="FP"/>
              <w:spacing w:after="240"/>
              <w:ind w:left="2835" w:right="2835"/>
              <w:jc w:val="center"/>
              <w:rPr>
                <w:rFonts w:ascii="Arial" w:hAnsi="Arial"/>
                <w:b/>
                <w:i/>
              </w:rPr>
            </w:pPr>
            <w:bookmarkStart w:id="10" w:name="coords3gpp"/>
            <w:r w:rsidRPr="00B9381D">
              <w:rPr>
                <w:rFonts w:ascii="Arial" w:hAnsi="Arial"/>
                <w:b/>
                <w:i/>
              </w:rPr>
              <w:t>3GPP</w:t>
            </w:r>
          </w:p>
          <w:p w14:paraId="097D93C4" w14:textId="77777777" w:rsidR="00E16509" w:rsidRPr="00B9381D" w:rsidRDefault="00E16509" w:rsidP="00133525">
            <w:pPr>
              <w:pStyle w:val="FP"/>
              <w:pBdr>
                <w:bottom w:val="single" w:sz="6" w:space="1" w:color="auto"/>
              </w:pBdr>
              <w:ind w:left="2835" w:right="2835"/>
              <w:jc w:val="center"/>
            </w:pPr>
            <w:r w:rsidRPr="00B9381D">
              <w:t>Postal address</w:t>
            </w:r>
          </w:p>
          <w:p w14:paraId="319A6AC5" w14:textId="77777777" w:rsidR="00E16509" w:rsidRPr="00B9381D" w:rsidRDefault="00E16509" w:rsidP="00133525">
            <w:pPr>
              <w:pStyle w:val="FP"/>
              <w:ind w:left="2835" w:right="2835"/>
              <w:jc w:val="center"/>
              <w:rPr>
                <w:rFonts w:ascii="Arial" w:hAnsi="Arial"/>
                <w:sz w:val="18"/>
              </w:rPr>
            </w:pPr>
          </w:p>
          <w:p w14:paraId="0BFED39F" w14:textId="77777777" w:rsidR="00E16509" w:rsidRPr="00B9381D" w:rsidRDefault="00E16509" w:rsidP="00133525">
            <w:pPr>
              <w:pStyle w:val="FP"/>
              <w:pBdr>
                <w:bottom w:val="single" w:sz="6" w:space="1" w:color="auto"/>
              </w:pBdr>
              <w:spacing w:before="240"/>
              <w:ind w:left="2835" w:right="2835"/>
              <w:jc w:val="center"/>
            </w:pPr>
            <w:r w:rsidRPr="00B9381D">
              <w:t>3GPP support office address</w:t>
            </w:r>
          </w:p>
          <w:p w14:paraId="4A093C40" w14:textId="77777777" w:rsidR="00E16509" w:rsidRPr="00B9381D" w:rsidRDefault="00E16509" w:rsidP="00133525">
            <w:pPr>
              <w:pStyle w:val="FP"/>
              <w:ind w:left="2835" w:right="2835"/>
              <w:jc w:val="center"/>
              <w:rPr>
                <w:rFonts w:ascii="Arial" w:hAnsi="Arial"/>
                <w:sz w:val="18"/>
                <w:lang w:val="fr-FR"/>
              </w:rPr>
            </w:pPr>
            <w:r w:rsidRPr="00B9381D">
              <w:rPr>
                <w:rFonts w:ascii="Arial" w:hAnsi="Arial"/>
                <w:sz w:val="18"/>
                <w:lang w:val="fr-FR"/>
              </w:rPr>
              <w:t>650 Route des Lucioles - Sophia Antipolis</w:t>
            </w:r>
          </w:p>
          <w:p w14:paraId="5F5933A5" w14:textId="77777777" w:rsidR="00E16509" w:rsidRPr="00B9381D" w:rsidRDefault="00E16509" w:rsidP="00133525">
            <w:pPr>
              <w:pStyle w:val="FP"/>
              <w:ind w:left="2835" w:right="2835"/>
              <w:jc w:val="center"/>
              <w:rPr>
                <w:rFonts w:ascii="Arial" w:hAnsi="Arial"/>
                <w:sz w:val="18"/>
                <w:lang w:val="fr-FR"/>
              </w:rPr>
            </w:pPr>
            <w:r w:rsidRPr="00B9381D">
              <w:rPr>
                <w:rFonts w:ascii="Arial" w:hAnsi="Arial"/>
                <w:sz w:val="18"/>
                <w:lang w:val="fr-FR"/>
              </w:rPr>
              <w:t>Valbonne - FRANCE</w:t>
            </w:r>
          </w:p>
          <w:p w14:paraId="7C1F3D52" w14:textId="77777777" w:rsidR="00E16509" w:rsidRPr="00B9381D" w:rsidRDefault="00E16509" w:rsidP="00133525">
            <w:pPr>
              <w:pStyle w:val="FP"/>
              <w:spacing w:after="20"/>
              <w:ind w:left="2835" w:right="2835"/>
              <w:jc w:val="center"/>
              <w:rPr>
                <w:rFonts w:ascii="Arial" w:hAnsi="Arial"/>
                <w:sz w:val="18"/>
              </w:rPr>
            </w:pPr>
            <w:r w:rsidRPr="00B9381D">
              <w:rPr>
                <w:rFonts w:ascii="Arial" w:hAnsi="Arial"/>
                <w:sz w:val="18"/>
              </w:rPr>
              <w:t>Tel.: +33 4 92 94 42 00 Fax: +33 4 93 65 47 16</w:t>
            </w:r>
          </w:p>
          <w:p w14:paraId="558060B5" w14:textId="77777777" w:rsidR="00E16509" w:rsidRPr="00B9381D" w:rsidRDefault="00E16509" w:rsidP="00133525">
            <w:pPr>
              <w:pStyle w:val="FP"/>
              <w:pBdr>
                <w:bottom w:val="single" w:sz="6" w:space="1" w:color="auto"/>
              </w:pBdr>
              <w:spacing w:before="240"/>
              <w:ind w:left="2835" w:right="2835"/>
              <w:jc w:val="center"/>
            </w:pPr>
            <w:r w:rsidRPr="00B9381D">
              <w:t>Internet</w:t>
            </w:r>
          </w:p>
          <w:p w14:paraId="390AEB94" w14:textId="77777777" w:rsidR="00E16509" w:rsidRPr="00B9381D" w:rsidRDefault="00E16509" w:rsidP="00133525">
            <w:pPr>
              <w:pStyle w:val="FP"/>
              <w:ind w:left="2835" w:right="2835"/>
              <w:jc w:val="center"/>
              <w:rPr>
                <w:rFonts w:ascii="Arial" w:hAnsi="Arial"/>
                <w:sz w:val="18"/>
              </w:rPr>
            </w:pPr>
            <w:r w:rsidRPr="00B9381D">
              <w:rPr>
                <w:rFonts w:ascii="Arial" w:hAnsi="Arial"/>
                <w:sz w:val="18"/>
              </w:rPr>
              <w:t>http://www.3gpp.org</w:t>
            </w:r>
            <w:bookmarkEnd w:id="10"/>
          </w:p>
          <w:p w14:paraId="72FC4ED9" w14:textId="77777777" w:rsidR="00E16509" w:rsidRPr="00B9381D" w:rsidRDefault="00E16509" w:rsidP="00133525"/>
        </w:tc>
      </w:tr>
      <w:tr w:rsidR="00B9381D" w:rsidRPr="00B9381D" w14:paraId="63B87B8A" w14:textId="77777777" w:rsidTr="00C074DD">
        <w:tc>
          <w:tcPr>
            <w:tcW w:w="10423" w:type="dxa"/>
            <w:shd w:val="clear" w:color="auto" w:fill="auto"/>
            <w:vAlign w:val="bottom"/>
          </w:tcPr>
          <w:p w14:paraId="7D356C4E" w14:textId="77777777" w:rsidR="00E16509" w:rsidRPr="00B9381D" w:rsidRDefault="00E16509" w:rsidP="00133525">
            <w:pPr>
              <w:pStyle w:val="FP"/>
              <w:pBdr>
                <w:bottom w:val="single" w:sz="6" w:space="1" w:color="auto"/>
              </w:pBdr>
              <w:spacing w:after="240"/>
              <w:jc w:val="center"/>
              <w:rPr>
                <w:rFonts w:ascii="Arial" w:hAnsi="Arial"/>
                <w:b/>
                <w:i/>
                <w:noProof/>
              </w:rPr>
            </w:pPr>
            <w:bookmarkStart w:id="11" w:name="copyrightNotification"/>
            <w:r w:rsidRPr="00B9381D">
              <w:rPr>
                <w:rFonts w:ascii="Arial" w:hAnsi="Arial"/>
                <w:b/>
                <w:i/>
                <w:noProof/>
              </w:rPr>
              <w:t>Copyright Notification</w:t>
            </w:r>
          </w:p>
          <w:p w14:paraId="0588E43A" w14:textId="77777777" w:rsidR="00E16509" w:rsidRPr="00B9381D" w:rsidRDefault="00E16509" w:rsidP="00133525">
            <w:pPr>
              <w:pStyle w:val="FP"/>
              <w:jc w:val="center"/>
              <w:rPr>
                <w:noProof/>
              </w:rPr>
            </w:pPr>
            <w:r w:rsidRPr="00B9381D">
              <w:rPr>
                <w:noProof/>
              </w:rPr>
              <w:t>No part may be reproduced except as authorized by written permission.</w:t>
            </w:r>
            <w:r w:rsidRPr="00B9381D">
              <w:rPr>
                <w:noProof/>
              </w:rPr>
              <w:br/>
              <w:t>The copyright and the foregoing restriction extend to reproduction in all media.</w:t>
            </w:r>
          </w:p>
          <w:p w14:paraId="6FA82A28" w14:textId="77777777" w:rsidR="00E16509" w:rsidRPr="00B9381D" w:rsidRDefault="00E16509" w:rsidP="00133525">
            <w:pPr>
              <w:pStyle w:val="FP"/>
              <w:jc w:val="center"/>
              <w:rPr>
                <w:noProof/>
              </w:rPr>
            </w:pPr>
          </w:p>
          <w:p w14:paraId="21663D5D" w14:textId="0EE53C13" w:rsidR="00E16509" w:rsidRPr="00B9381D" w:rsidRDefault="00E16509" w:rsidP="00133525">
            <w:pPr>
              <w:pStyle w:val="FP"/>
              <w:jc w:val="center"/>
              <w:rPr>
                <w:noProof/>
                <w:sz w:val="18"/>
              </w:rPr>
            </w:pPr>
            <w:r w:rsidRPr="00B9381D">
              <w:rPr>
                <w:noProof/>
                <w:sz w:val="18"/>
              </w:rPr>
              <w:t xml:space="preserve">© </w:t>
            </w:r>
            <w:r w:rsidR="00F77289" w:rsidRPr="00B9381D">
              <w:rPr>
                <w:noProof/>
                <w:sz w:val="18"/>
              </w:rPr>
              <w:t>202</w:t>
            </w:r>
            <w:r w:rsidR="00F77289">
              <w:rPr>
                <w:noProof/>
                <w:sz w:val="18"/>
              </w:rPr>
              <w:t>4</w:t>
            </w:r>
            <w:r w:rsidRPr="00B9381D">
              <w:rPr>
                <w:noProof/>
                <w:sz w:val="18"/>
              </w:rPr>
              <w:t>, 3GPP Organizational Partners (ARIB, ATIS, CCSA, ETSI, TSDSI, TTA, TTC).</w:t>
            </w:r>
            <w:bookmarkStart w:id="12" w:name="copyrightaddon"/>
            <w:bookmarkEnd w:id="12"/>
          </w:p>
          <w:p w14:paraId="6A4CE3F0" w14:textId="77777777" w:rsidR="00E16509" w:rsidRPr="00B9381D" w:rsidRDefault="00E16509" w:rsidP="00133525">
            <w:pPr>
              <w:pStyle w:val="FP"/>
              <w:jc w:val="center"/>
              <w:rPr>
                <w:noProof/>
                <w:sz w:val="18"/>
              </w:rPr>
            </w:pPr>
            <w:r w:rsidRPr="00B9381D">
              <w:rPr>
                <w:noProof/>
                <w:sz w:val="18"/>
              </w:rPr>
              <w:t>All rights reserved.</w:t>
            </w:r>
          </w:p>
          <w:p w14:paraId="22D14F26" w14:textId="77777777" w:rsidR="00E16509" w:rsidRPr="00B9381D" w:rsidRDefault="00E16509" w:rsidP="00E16509">
            <w:pPr>
              <w:pStyle w:val="FP"/>
              <w:rPr>
                <w:noProof/>
                <w:sz w:val="18"/>
              </w:rPr>
            </w:pPr>
          </w:p>
          <w:p w14:paraId="52D619EE" w14:textId="77777777" w:rsidR="00E16509" w:rsidRPr="00B9381D" w:rsidRDefault="00E16509" w:rsidP="00E16509">
            <w:pPr>
              <w:pStyle w:val="FP"/>
              <w:rPr>
                <w:noProof/>
                <w:sz w:val="18"/>
              </w:rPr>
            </w:pPr>
            <w:r w:rsidRPr="00B9381D">
              <w:rPr>
                <w:noProof/>
                <w:sz w:val="18"/>
              </w:rPr>
              <w:t>UMTS™ is a Trade Mark of ETSI registered for the benefit of its members</w:t>
            </w:r>
          </w:p>
          <w:p w14:paraId="7AAD90FB" w14:textId="77777777" w:rsidR="00E16509" w:rsidRPr="00B9381D" w:rsidRDefault="00E16509" w:rsidP="00E16509">
            <w:pPr>
              <w:pStyle w:val="FP"/>
              <w:rPr>
                <w:noProof/>
                <w:sz w:val="18"/>
              </w:rPr>
            </w:pPr>
            <w:r w:rsidRPr="00B9381D">
              <w:rPr>
                <w:noProof/>
                <w:sz w:val="18"/>
              </w:rPr>
              <w:t>3GPP™ is a Trade Mark of ETSI registered for the benefit of its Members and of the 3GPP Organizational Partners</w:t>
            </w:r>
            <w:r w:rsidRPr="00B9381D">
              <w:rPr>
                <w:noProof/>
                <w:sz w:val="18"/>
              </w:rPr>
              <w:br/>
              <w:t>LTE™ is a Trade Mark of ETSI registered for the benefit of its Members and of the 3GPP Organizational Partners</w:t>
            </w:r>
          </w:p>
          <w:p w14:paraId="6F9FDEFF" w14:textId="77777777" w:rsidR="00E16509" w:rsidRPr="00B9381D" w:rsidRDefault="00E16509" w:rsidP="00E16509">
            <w:pPr>
              <w:pStyle w:val="FP"/>
              <w:rPr>
                <w:noProof/>
                <w:sz w:val="18"/>
              </w:rPr>
            </w:pPr>
            <w:r w:rsidRPr="00B9381D">
              <w:rPr>
                <w:noProof/>
                <w:sz w:val="18"/>
              </w:rPr>
              <w:t>GSM® and the GSM logo are registered and owned by the GSM Association</w:t>
            </w:r>
            <w:bookmarkEnd w:id="11"/>
          </w:p>
          <w:p w14:paraId="633AD98A" w14:textId="77777777" w:rsidR="00E16509" w:rsidRPr="00B9381D" w:rsidRDefault="00E16509" w:rsidP="00133525"/>
        </w:tc>
      </w:tr>
      <w:bookmarkEnd w:id="9"/>
    </w:tbl>
    <w:p w14:paraId="3768595D" w14:textId="77777777" w:rsidR="00080512" w:rsidRPr="004D3578" w:rsidRDefault="00080512">
      <w:pPr>
        <w:pStyle w:val="TT"/>
      </w:pPr>
      <w:r w:rsidRPr="004D3578">
        <w:br w:type="page"/>
      </w:r>
      <w:bookmarkStart w:id="13" w:name="tableOfContents"/>
      <w:bookmarkEnd w:id="13"/>
      <w:r w:rsidRPr="004D3578">
        <w:lastRenderedPageBreak/>
        <w:t>Contents</w:t>
      </w:r>
    </w:p>
    <w:p w14:paraId="4C010161" w14:textId="141516B1" w:rsidR="00905B3A" w:rsidRDefault="004D3578">
      <w:pPr>
        <w:pStyle w:val="TOC1"/>
        <w:rPr>
          <w:rFonts w:asciiTheme="minorHAnsi" w:eastAsiaTheme="minorEastAsia" w:hAnsiTheme="minorHAnsi" w:cstheme="minorBidi"/>
          <w:noProof/>
          <w:kern w:val="2"/>
          <w:szCs w:val="22"/>
          <w:lang w:eastAsia="en-GB"/>
          <w14:ligatures w14:val="standardContextual"/>
        </w:rPr>
      </w:pPr>
      <w:r w:rsidRPr="004D3578">
        <w:fldChar w:fldCharType="begin" w:fldLock="1"/>
      </w:r>
      <w:r w:rsidRPr="004D3578">
        <w:instrText xml:space="preserve"> TOC \o "1-9" </w:instrText>
      </w:r>
      <w:r w:rsidRPr="004D3578">
        <w:fldChar w:fldCharType="separate"/>
      </w:r>
      <w:r w:rsidR="00905B3A">
        <w:rPr>
          <w:noProof/>
        </w:rPr>
        <w:t>Foreword</w:t>
      </w:r>
      <w:r w:rsidR="00905B3A">
        <w:rPr>
          <w:noProof/>
        </w:rPr>
        <w:tab/>
      </w:r>
      <w:r w:rsidR="00905B3A">
        <w:rPr>
          <w:noProof/>
        </w:rPr>
        <w:fldChar w:fldCharType="begin" w:fldLock="1"/>
      </w:r>
      <w:r w:rsidR="00905B3A">
        <w:rPr>
          <w:noProof/>
        </w:rPr>
        <w:instrText xml:space="preserve"> PAGEREF _Toc163049926 \h </w:instrText>
      </w:r>
      <w:r w:rsidR="00905B3A">
        <w:rPr>
          <w:noProof/>
        </w:rPr>
      </w:r>
      <w:r w:rsidR="00905B3A">
        <w:rPr>
          <w:noProof/>
        </w:rPr>
        <w:fldChar w:fldCharType="separate"/>
      </w:r>
      <w:r w:rsidR="00905B3A">
        <w:rPr>
          <w:noProof/>
        </w:rPr>
        <w:t>36</w:t>
      </w:r>
      <w:r w:rsidR="00905B3A">
        <w:rPr>
          <w:noProof/>
        </w:rPr>
        <w:fldChar w:fldCharType="end"/>
      </w:r>
    </w:p>
    <w:p w14:paraId="5D9EBF8D" w14:textId="0AFD1B59" w:rsidR="00905B3A" w:rsidRDefault="00905B3A">
      <w:pPr>
        <w:pStyle w:val="TOC1"/>
        <w:rPr>
          <w:rFonts w:asciiTheme="minorHAnsi" w:eastAsiaTheme="minorEastAsia" w:hAnsiTheme="minorHAnsi" w:cstheme="minorBidi"/>
          <w:noProof/>
          <w:kern w:val="2"/>
          <w:szCs w:val="22"/>
          <w:lang w:eastAsia="en-GB"/>
          <w14:ligatures w14:val="standardContextual"/>
        </w:rPr>
      </w:pPr>
      <w:r>
        <w:rPr>
          <w:noProof/>
        </w:rPr>
        <w:t>Introduction</w:t>
      </w:r>
      <w:r>
        <w:rPr>
          <w:noProof/>
        </w:rPr>
        <w:tab/>
      </w:r>
      <w:r>
        <w:rPr>
          <w:noProof/>
        </w:rPr>
        <w:fldChar w:fldCharType="begin" w:fldLock="1"/>
      </w:r>
      <w:r>
        <w:rPr>
          <w:noProof/>
        </w:rPr>
        <w:instrText xml:space="preserve"> PAGEREF _Toc163049927 \h </w:instrText>
      </w:r>
      <w:r>
        <w:rPr>
          <w:noProof/>
        </w:rPr>
      </w:r>
      <w:r>
        <w:rPr>
          <w:noProof/>
        </w:rPr>
        <w:fldChar w:fldCharType="separate"/>
      </w:r>
      <w:r>
        <w:rPr>
          <w:noProof/>
        </w:rPr>
        <w:t>37</w:t>
      </w:r>
      <w:r>
        <w:rPr>
          <w:noProof/>
        </w:rPr>
        <w:fldChar w:fldCharType="end"/>
      </w:r>
    </w:p>
    <w:p w14:paraId="2E2771D8" w14:textId="73839029" w:rsidR="00905B3A" w:rsidRDefault="00905B3A">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_Toc163049928 \h </w:instrText>
      </w:r>
      <w:r>
        <w:rPr>
          <w:noProof/>
        </w:rPr>
      </w:r>
      <w:r>
        <w:rPr>
          <w:noProof/>
        </w:rPr>
        <w:fldChar w:fldCharType="separate"/>
      </w:r>
      <w:r>
        <w:rPr>
          <w:noProof/>
        </w:rPr>
        <w:t>38</w:t>
      </w:r>
      <w:r>
        <w:rPr>
          <w:noProof/>
        </w:rPr>
        <w:fldChar w:fldCharType="end"/>
      </w:r>
    </w:p>
    <w:p w14:paraId="3A473B58" w14:textId="0C7B0DB2" w:rsidR="00905B3A" w:rsidRDefault="00905B3A">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_Toc163049929 \h </w:instrText>
      </w:r>
      <w:r>
        <w:rPr>
          <w:noProof/>
        </w:rPr>
      </w:r>
      <w:r>
        <w:rPr>
          <w:noProof/>
        </w:rPr>
        <w:fldChar w:fldCharType="separate"/>
      </w:r>
      <w:r>
        <w:rPr>
          <w:noProof/>
        </w:rPr>
        <w:t>38</w:t>
      </w:r>
      <w:r>
        <w:rPr>
          <w:noProof/>
        </w:rPr>
        <w:fldChar w:fldCharType="end"/>
      </w:r>
    </w:p>
    <w:p w14:paraId="59BC6A92" w14:textId="274C7D78" w:rsidR="00905B3A" w:rsidRDefault="00905B3A">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of terms, symbols and abbreviations</w:t>
      </w:r>
      <w:r>
        <w:rPr>
          <w:noProof/>
        </w:rPr>
        <w:tab/>
      </w:r>
      <w:r>
        <w:rPr>
          <w:noProof/>
        </w:rPr>
        <w:fldChar w:fldCharType="begin" w:fldLock="1"/>
      </w:r>
      <w:r>
        <w:rPr>
          <w:noProof/>
        </w:rPr>
        <w:instrText xml:space="preserve"> PAGEREF _Toc163049930 \h </w:instrText>
      </w:r>
      <w:r>
        <w:rPr>
          <w:noProof/>
        </w:rPr>
      </w:r>
      <w:r>
        <w:rPr>
          <w:noProof/>
        </w:rPr>
        <w:fldChar w:fldCharType="separate"/>
      </w:r>
      <w:r>
        <w:rPr>
          <w:noProof/>
        </w:rPr>
        <w:t>42</w:t>
      </w:r>
      <w:r>
        <w:rPr>
          <w:noProof/>
        </w:rPr>
        <w:fldChar w:fldCharType="end"/>
      </w:r>
    </w:p>
    <w:p w14:paraId="2C514772" w14:textId="1D93ED87" w:rsidR="00905B3A" w:rsidRDefault="00905B3A">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Terms</w:t>
      </w:r>
      <w:r>
        <w:rPr>
          <w:noProof/>
        </w:rPr>
        <w:tab/>
      </w:r>
      <w:r>
        <w:rPr>
          <w:noProof/>
        </w:rPr>
        <w:fldChar w:fldCharType="begin" w:fldLock="1"/>
      </w:r>
      <w:r>
        <w:rPr>
          <w:noProof/>
        </w:rPr>
        <w:instrText xml:space="preserve"> PAGEREF _Toc163049931 \h </w:instrText>
      </w:r>
      <w:r>
        <w:rPr>
          <w:noProof/>
        </w:rPr>
      </w:r>
      <w:r>
        <w:rPr>
          <w:noProof/>
        </w:rPr>
        <w:fldChar w:fldCharType="separate"/>
      </w:r>
      <w:r>
        <w:rPr>
          <w:noProof/>
        </w:rPr>
        <w:t>42</w:t>
      </w:r>
      <w:r>
        <w:rPr>
          <w:noProof/>
        </w:rPr>
        <w:fldChar w:fldCharType="end"/>
      </w:r>
    </w:p>
    <w:p w14:paraId="452EA32D" w14:textId="1CBCDD27" w:rsidR="00905B3A" w:rsidRDefault="00905B3A">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Symbols</w:t>
      </w:r>
      <w:r>
        <w:rPr>
          <w:noProof/>
        </w:rPr>
        <w:tab/>
      </w:r>
      <w:r>
        <w:rPr>
          <w:noProof/>
        </w:rPr>
        <w:fldChar w:fldCharType="begin" w:fldLock="1"/>
      </w:r>
      <w:r>
        <w:rPr>
          <w:noProof/>
        </w:rPr>
        <w:instrText xml:space="preserve"> PAGEREF _Toc163049932 \h </w:instrText>
      </w:r>
      <w:r>
        <w:rPr>
          <w:noProof/>
        </w:rPr>
      </w:r>
      <w:r>
        <w:rPr>
          <w:noProof/>
        </w:rPr>
        <w:fldChar w:fldCharType="separate"/>
      </w:r>
      <w:r>
        <w:rPr>
          <w:noProof/>
        </w:rPr>
        <w:t>42</w:t>
      </w:r>
      <w:r>
        <w:rPr>
          <w:noProof/>
        </w:rPr>
        <w:fldChar w:fldCharType="end"/>
      </w:r>
    </w:p>
    <w:p w14:paraId="2936C91F" w14:textId="16CDCEE6" w:rsidR="00905B3A" w:rsidRDefault="00905B3A">
      <w:pPr>
        <w:pStyle w:val="TOC2"/>
        <w:rPr>
          <w:rFonts w:asciiTheme="minorHAnsi" w:eastAsiaTheme="minorEastAsia" w:hAnsiTheme="minorHAnsi" w:cstheme="minorBidi"/>
          <w:noProof/>
          <w:kern w:val="2"/>
          <w:sz w:val="22"/>
          <w:szCs w:val="22"/>
          <w:lang w:eastAsia="en-GB"/>
          <w14:ligatures w14:val="standardContextual"/>
        </w:rPr>
      </w:pPr>
      <w:r>
        <w:rPr>
          <w:noProof/>
        </w:rPr>
        <w:t>3.3</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_Toc163049933 \h </w:instrText>
      </w:r>
      <w:r>
        <w:rPr>
          <w:noProof/>
        </w:rPr>
      </w:r>
      <w:r>
        <w:rPr>
          <w:noProof/>
        </w:rPr>
        <w:fldChar w:fldCharType="separate"/>
      </w:r>
      <w:r>
        <w:rPr>
          <w:noProof/>
        </w:rPr>
        <w:t>42</w:t>
      </w:r>
      <w:r>
        <w:rPr>
          <w:noProof/>
        </w:rPr>
        <w:fldChar w:fldCharType="end"/>
      </w:r>
    </w:p>
    <w:p w14:paraId="35CE6096" w14:textId="77777777" w:rsidR="00905B3A" w:rsidRDefault="00905B3A">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lang w:eastAsia="zh-CN"/>
        </w:rPr>
        <w:t>Information model definitions for NR NRM</w:t>
      </w:r>
      <w:r>
        <w:rPr>
          <w:noProof/>
        </w:rPr>
        <w:tab/>
        <w:t>43</w:t>
      </w:r>
    </w:p>
    <w:p w14:paraId="495C286B" w14:textId="77777777" w:rsidR="00905B3A" w:rsidRDefault="00905B3A">
      <w:pPr>
        <w:pStyle w:val="TOC2"/>
        <w:rPr>
          <w:rFonts w:asciiTheme="minorHAnsi" w:eastAsiaTheme="minorEastAsia" w:hAnsiTheme="minorHAnsi" w:cstheme="minorBidi"/>
          <w:noProof/>
          <w:kern w:val="2"/>
          <w:sz w:val="22"/>
          <w:szCs w:val="22"/>
          <w:lang w:eastAsia="en-GB"/>
          <w14:ligatures w14:val="standardContextual"/>
        </w:rPr>
      </w:pPr>
      <w:r>
        <w:rPr>
          <w:noProof/>
        </w:rPr>
        <w:t>4.1</w:t>
      </w:r>
      <w:r>
        <w:rPr>
          <w:rFonts w:asciiTheme="minorHAnsi" w:eastAsiaTheme="minorEastAsia" w:hAnsiTheme="minorHAnsi" w:cstheme="minorBidi"/>
          <w:noProof/>
          <w:kern w:val="2"/>
          <w:sz w:val="22"/>
          <w:szCs w:val="22"/>
          <w:lang w:eastAsia="en-GB"/>
          <w14:ligatures w14:val="standardContextual"/>
        </w:rPr>
        <w:tab/>
      </w:r>
      <w:r>
        <w:rPr>
          <w:noProof/>
        </w:rPr>
        <w:t>Imported and associated information</w:t>
      </w:r>
      <w:r>
        <w:rPr>
          <w:noProof/>
        </w:rPr>
        <w:tab/>
        <w:t>43</w:t>
      </w:r>
    </w:p>
    <w:p w14:paraId="6F87671C"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4.1.1</w:t>
      </w:r>
      <w:r>
        <w:rPr>
          <w:rFonts w:asciiTheme="minorHAnsi" w:eastAsiaTheme="minorEastAsia" w:hAnsiTheme="minorHAnsi" w:cstheme="minorBidi"/>
          <w:noProof/>
          <w:kern w:val="2"/>
          <w:sz w:val="22"/>
          <w:szCs w:val="22"/>
          <w:lang w:eastAsia="en-GB"/>
          <w14:ligatures w14:val="standardContextual"/>
        </w:rPr>
        <w:tab/>
      </w:r>
      <w:r>
        <w:rPr>
          <w:noProof/>
        </w:rPr>
        <w:t>Imported information entities and local labels</w:t>
      </w:r>
      <w:r>
        <w:rPr>
          <w:noProof/>
        </w:rPr>
        <w:tab/>
        <w:t>43</w:t>
      </w:r>
    </w:p>
    <w:p w14:paraId="388B9FFF"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4.1.2</w:t>
      </w:r>
      <w:r>
        <w:rPr>
          <w:rFonts w:asciiTheme="minorHAnsi" w:eastAsiaTheme="minorEastAsia" w:hAnsiTheme="minorHAnsi" w:cstheme="minorBidi"/>
          <w:noProof/>
          <w:kern w:val="2"/>
          <w:sz w:val="22"/>
          <w:szCs w:val="22"/>
          <w:lang w:eastAsia="en-GB"/>
          <w14:ligatures w14:val="standardContextual"/>
        </w:rPr>
        <w:tab/>
      </w:r>
      <w:r>
        <w:rPr>
          <w:noProof/>
        </w:rPr>
        <w:t>Associated information entities and local labels</w:t>
      </w:r>
      <w:r>
        <w:rPr>
          <w:noProof/>
        </w:rPr>
        <w:tab/>
        <w:t>43</w:t>
      </w:r>
    </w:p>
    <w:p w14:paraId="5F85D92B" w14:textId="77777777" w:rsidR="00905B3A" w:rsidRDefault="00905B3A">
      <w:pPr>
        <w:pStyle w:val="TOC2"/>
        <w:rPr>
          <w:rFonts w:asciiTheme="minorHAnsi" w:eastAsiaTheme="minorEastAsia" w:hAnsiTheme="minorHAnsi" w:cstheme="minorBidi"/>
          <w:noProof/>
          <w:kern w:val="2"/>
          <w:sz w:val="22"/>
          <w:szCs w:val="22"/>
          <w:lang w:eastAsia="en-GB"/>
          <w14:ligatures w14:val="standardContextual"/>
        </w:rPr>
      </w:pPr>
      <w:r>
        <w:rPr>
          <w:noProof/>
        </w:rPr>
        <w:t>4.2</w:t>
      </w:r>
      <w:r>
        <w:rPr>
          <w:rFonts w:asciiTheme="minorHAnsi" w:eastAsiaTheme="minorEastAsia" w:hAnsiTheme="minorHAnsi" w:cstheme="minorBidi"/>
          <w:noProof/>
          <w:kern w:val="2"/>
          <w:sz w:val="22"/>
          <w:szCs w:val="22"/>
          <w:lang w:eastAsia="en-GB"/>
          <w14:ligatures w14:val="standardContextual"/>
        </w:rPr>
        <w:tab/>
      </w:r>
      <w:r>
        <w:rPr>
          <w:noProof/>
        </w:rPr>
        <w:t>Class diagram</w:t>
      </w:r>
      <w:r>
        <w:rPr>
          <w:noProof/>
        </w:rPr>
        <w:tab/>
        <w:t>43</w:t>
      </w:r>
    </w:p>
    <w:p w14:paraId="2CE9372A"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4.2.1</w:t>
      </w:r>
      <w:r>
        <w:rPr>
          <w:rFonts w:asciiTheme="minorHAnsi" w:eastAsiaTheme="minorEastAsia" w:hAnsiTheme="minorHAnsi" w:cstheme="minorBidi"/>
          <w:noProof/>
          <w:kern w:val="2"/>
          <w:sz w:val="22"/>
          <w:szCs w:val="22"/>
          <w:lang w:eastAsia="en-GB"/>
          <w14:ligatures w14:val="standardContextual"/>
        </w:rPr>
        <w:tab/>
      </w:r>
      <w:r>
        <w:rPr>
          <w:noProof/>
        </w:rPr>
        <w:t>Class diagram for gNB and en-gNB</w:t>
      </w:r>
      <w:r>
        <w:rPr>
          <w:noProof/>
        </w:rPr>
        <w:tab/>
        <w:t>43</w:t>
      </w:r>
    </w:p>
    <w:p w14:paraId="09F6195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.2.1.1</w:t>
      </w:r>
      <w:r>
        <w:rPr>
          <w:rFonts w:asciiTheme="minorHAnsi" w:eastAsiaTheme="minorEastAsia" w:hAnsiTheme="minorHAnsi" w:cstheme="minorBidi"/>
          <w:noProof/>
          <w:kern w:val="2"/>
          <w:sz w:val="22"/>
          <w:szCs w:val="22"/>
          <w:lang w:eastAsia="en-GB"/>
          <w14:ligatures w14:val="standardContextual"/>
        </w:rPr>
        <w:tab/>
      </w:r>
      <w:r>
        <w:rPr>
          <w:noProof/>
          <w:lang w:eastAsia="zh-CN"/>
        </w:rPr>
        <w:t>R</w:t>
      </w:r>
      <w:r>
        <w:rPr>
          <w:noProof/>
        </w:rPr>
        <w:t>elationships</w:t>
      </w:r>
      <w:r>
        <w:rPr>
          <w:noProof/>
        </w:rPr>
        <w:tab/>
        <w:t>43</w:t>
      </w:r>
    </w:p>
    <w:p w14:paraId="41377C6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4.2.1.2</w:t>
      </w:r>
      <w:r>
        <w:rPr>
          <w:rFonts w:asciiTheme="minorHAnsi" w:eastAsiaTheme="minorEastAsia" w:hAnsiTheme="minorHAnsi" w:cstheme="minorBidi"/>
          <w:noProof/>
          <w:kern w:val="2"/>
          <w:sz w:val="22"/>
          <w:szCs w:val="22"/>
          <w:lang w:eastAsia="en-GB"/>
          <w14:ligatures w14:val="standardContextual"/>
        </w:rPr>
        <w:tab/>
      </w:r>
      <w:r>
        <w:rPr>
          <w:noProof/>
        </w:rPr>
        <w:t>Inheritance</w:t>
      </w:r>
      <w:r>
        <w:rPr>
          <w:noProof/>
        </w:rPr>
        <w:tab/>
        <w:t>52</w:t>
      </w:r>
    </w:p>
    <w:p w14:paraId="08ABFB59" w14:textId="77777777" w:rsidR="00905B3A" w:rsidRDefault="00905B3A">
      <w:pPr>
        <w:pStyle w:val="TOC2"/>
        <w:rPr>
          <w:rFonts w:asciiTheme="minorHAnsi" w:eastAsiaTheme="minorEastAsia" w:hAnsiTheme="minorHAnsi" w:cstheme="minorBidi"/>
          <w:noProof/>
          <w:kern w:val="2"/>
          <w:sz w:val="22"/>
          <w:szCs w:val="22"/>
          <w:lang w:eastAsia="en-GB"/>
          <w14:ligatures w14:val="standardContextual"/>
        </w:rPr>
      </w:pPr>
      <w:r>
        <w:rPr>
          <w:noProof/>
        </w:rPr>
        <w:t>4.3</w:t>
      </w:r>
      <w:r>
        <w:rPr>
          <w:rFonts w:asciiTheme="minorHAnsi" w:eastAsiaTheme="minorEastAsia" w:hAnsiTheme="minorHAnsi" w:cstheme="minorBidi"/>
          <w:noProof/>
          <w:kern w:val="2"/>
          <w:sz w:val="22"/>
          <w:szCs w:val="22"/>
          <w:lang w:eastAsia="en-GB"/>
          <w14:ligatures w14:val="standardContextual"/>
        </w:rPr>
        <w:tab/>
      </w:r>
      <w:r>
        <w:rPr>
          <w:noProof/>
        </w:rPr>
        <w:t>Class definitions</w:t>
      </w:r>
      <w:r>
        <w:rPr>
          <w:noProof/>
        </w:rPr>
        <w:tab/>
        <w:t>55</w:t>
      </w:r>
    </w:p>
    <w:p w14:paraId="48D631D7"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4.3.1</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GNBDUFunction</w:t>
      </w:r>
      <w:r>
        <w:rPr>
          <w:noProof/>
        </w:rPr>
        <w:tab/>
        <w:t>55</w:t>
      </w:r>
    </w:p>
    <w:p w14:paraId="5C42DAE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.3.1.1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55</w:t>
      </w:r>
    </w:p>
    <w:p w14:paraId="0BD4829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.3.1.2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56</w:t>
      </w:r>
    </w:p>
    <w:p w14:paraId="72A1ECC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.3.1.3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56</w:t>
      </w:r>
    </w:p>
    <w:p w14:paraId="4905BB6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.3.1.4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56</w:t>
      </w:r>
    </w:p>
    <w:p w14:paraId="7BF2427D"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4.3.2</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GNBCUCPFunction</w:t>
      </w:r>
      <w:r>
        <w:rPr>
          <w:noProof/>
        </w:rPr>
        <w:tab/>
        <w:t>56</w:t>
      </w:r>
    </w:p>
    <w:p w14:paraId="17EDB5D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.3.2.1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56</w:t>
      </w:r>
    </w:p>
    <w:p w14:paraId="1565B97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.3.2.2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57</w:t>
      </w:r>
    </w:p>
    <w:p w14:paraId="7A890B8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.3.2.3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58</w:t>
      </w:r>
    </w:p>
    <w:p w14:paraId="768D340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.3.2.4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58</w:t>
      </w:r>
    </w:p>
    <w:p w14:paraId="2212E577"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4.3.3</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GNBCUUPFunction</w:t>
      </w:r>
      <w:r>
        <w:rPr>
          <w:noProof/>
        </w:rPr>
        <w:tab/>
        <w:t>58</w:t>
      </w:r>
    </w:p>
    <w:p w14:paraId="49F9BAC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.3.3.1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58</w:t>
      </w:r>
    </w:p>
    <w:p w14:paraId="0C7E649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4.3.3.2</w:t>
      </w:r>
      <w:r>
        <w:rPr>
          <w:rFonts w:asciiTheme="minorHAnsi" w:eastAsiaTheme="minorEastAsia" w:hAnsiTheme="minorHAnsi" w:cstheme="minorBidi"/>
          <w:noProof/>
          <w:kern w:val="2"/>
          <w:sz w:val="22"/>
          <w:szCs w:val="22"/>
          <w:lang w:eastAsia="en-GB"/>
          <w14:ligatures w14:val="standardContextual"/>
        </w:rPr>
        <w:tab/>
      </w:r>
      <w:r>
        <w:rPr>
          <w:noProof/>
          <w:lang w:eastAsia="zh-CN"/>
        </w:rPr>
        <w:t>Attributes</w:t>
      </w:r>
      <w:r>
        <w:rPr>
          <w:noProof/>
        </w:rPr>
        <w:tab/>
        <w:t>59</w:t>
      </w:r>
    </w:p>
    <w:p w14:paraId="67E6C77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.3.3.3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59</w:t>
      </w:r>
    </w:p>
    <w:p w14:paraId="1B7EA6F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.3.3.4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59</w:t>
      </w:r>
    </w:p>
    <w:p w14:paraId="64D885A2"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4.3.4</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NRCellCU</w:t>
      </w:r>
      <w:r>
        <w:rPr>
          <w:noProof/>
        </w:rPr>
        <w:tab/>
        <w:t>59</w:t>
      </w:r>
    </w:p>
    <w:p w14:paraId="618B764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.3.4.1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59</w:t>
      </w:r>
    </w:p>
    <w:p w14:paraId="3E44BD1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.3.4.2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59</w:t>
      </w:r>
    </w:p>
    <w:p w14:paraId="6E16B92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4.3.4.3</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t>60</w:t>
      </w:r>
    </w:p>
    <w:p w14:paraId="78CAD86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.3.4.4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60</w:t>
      </w:r>
    </w:p>
    <w:p w14:paraId="18DDA8CA"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4.3.5</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NRCellDU</w:t>
      </w:r>
      <w:r>
        <w:rPr>
          <w:noProof/>
        </w:rPr>
        <w:tab/>
        <w:t>60</w:t>
      </w:r>
    </w:p>
    <w:p w14:paraId="0AA1031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.3.5.1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60</w:t>
      </w:r>
    </w:p>
    <w:p w14:paraId="5E0105B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.3.5.2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60</w:t>
      </w:r>
    </w:p>
    <w:p w14:paraId="68450E5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4.3.5.3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62</w:t>
      </w:r>
    </w:p>
    <w:p w14:paraId="3C4385F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.3.5.4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62</w:t>
      </w:r>
    </w:p>
    <w:p w14:paraId="0577C362"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4.3.6</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NRSectorCarrier</w:t>
      </w:r>
      <w:r>
        <w:rPr>
          <w:noProof/>
        </w:rPr>
        <w:tab/>
        <w:t>62</w:t>
      </w:r>
    </w:p>
    <w:p w14:paraId="5E8F27D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.3.6.1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62</w:t>
      </w:r>
    </w:p>
    <w:p w14:paraId="34F9625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.3.6.2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62</w:t>
      </w:r>
    </w:p>
    <w:p w14:paraId="5E3F672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4.3.6.3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63</w:t>
      </w:r>
    </w:p>
    <w:p w14:paraId="4164DCB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.3.6.4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63</w:t>
      </w:r>
    </w:p>
    <w:p w14:paraId="5574565C"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4.3.7</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BWP</w:t>
      </w:r>
      <w:r>
        <w:rPr>
          <w:noProof/>
        </w:rPr>
        <w:tab/>
        <w:t>63</w:t>
      </w:r>
    </w:p>
    <w:p w14:paraId="6B21E74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.3.7.1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63</w:t>
      </w:r>
    </w:p>
    <w:p w14:paraId="0EB18EA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.3.7.2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63</w:t>
      </w:r>
    </w:p>
    <w:p w14:paraId="4CBAF8E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.3.7.3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64</w:t>
      </w:r>
    </w:p>
    <w:p w14:paraId="3BEAC9D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.3.7.4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64</w:t>
      </w:r>
    </w:p>
    <w:p w14:paraId="394F4CB3"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4.3.8</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EP_E1</w:t>
      </w:r>
      <w:r>
        <w:rPr>
          <w:noProof/>
        </w:rPr>
        <w:tab/>
        <w:t>64</w:t>
      </w:r>
    </w:p>
    <w:p w14:paraId="323E3CF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4.3.8</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64</w:t>
      </w:r>
    </w:p>
    <w:p w14:paraId="18B532E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lastRenderedPageBreak/>
        <w:t>4.3.8.2</w:t>
      </w:r>
      <w:r>
        <w:rPr>
          <w:rFonts w:asciiTheme="minorHAnsi" w:eastAsiaTheme="minorEastAsia" w:hAnsiTheme="minorHAnsi" w:cstheme="minorBidi"/>
          <w:noProof/>
          <w:kern w:val="2"/>
          <w:sz w:val="22"/>
          <w:szCs w:val="22"/>
          <w:lang w:eastAsia="en-GB"/>
          <w14:ligatures w14:val="standardContextual"/>
        </w:rPr>
        <w:tab/>
      </w:r>
      <w:r>
        <w:rPr>
          <w:noProof/>
          <w:lang w:eastAsia="zh-CN"/>
        </w:rPr>
        <w:t>Attributes</w:t>
      </w:r>
      <w:r>
        <w:rPr>
          <w:noProof/>
        </w:rPr>
        <w:tab/>
        <w:t>64</w:t>
      </w:r>
    </w:p>
    <w:p w14:paraId="7A6DE48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4.3.8</w:t>
      </w:r>
      <w:r>
        <w:rPr>
          <w:noProof/>
        </w:rPr>
        <w:t>.3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64</w:t>
      </w:r>
    </w:p>
    <w:p w14:paraId="64E647B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4.3.8</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64</w:t>
      </w:r>
    </w:p>
    <w:p w14:paraId="71595A58"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4.3.9</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EP_XnU</w:t>
      </w:r>
      <w:r>
        <w:rPr>
          <w:noProof/>
        </w:rPr>
        <w:tab/>
        <w:t>64</w:t>
      </w:r>
    </w:p>
    <w:p w14:paraId="0BEBC44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4.3.9</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64</w:t>
      </w:r>
    </w:p>
    <w:p w14:paraId="6ED5974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4.3.9.2</w:t>
      </w:r>
      <w:r>
        <w:rPr>
          <w:rFonts w:asciiTheme="minorHAnsi" w:eastAsiaTheme="minorEastAsia" w:hAnsiTheme="minorHAnsi" w:cstheme="minorBidi"/>
          <w:noProof/>
          <w:kern w:val="2"/>
          <w:sz w:val="22"/>
          <w:szCs w:val="22"/>
          <w:lang w:eastAsia="en-GB"/>
          <w14:ligatures w14:val="standardContextual"/>
        </w:rPr>
        <w:tab/>
      </w:r>
      <w:r>
        <w:rPr>
          <w:noProof/>
          <w:lang w:eastAsia="zh-CN"/>
        </w:rPr>
        <w:t>Attributes</w:t>
      </w:r>
      <w:r>
        <w:rPr>
          <w:noProof/>
        </w:rPr>
        <w:tab/>
        <w:t>64</w:t>
      </w:r>
    </w:p>
    <w:p w14:paraId="1318930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4.3.9</w:t>
      </w:r>
      <w:r>
        <w:rPr>
          <w:noProof/>
        </w:rPr>
        <w:t>.3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65</w:t>
      </w:r>
    </w:p>
    <w:p w14:paraId="30CE05B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4.3.9</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65</w:t>
      </w:r>
    </w:p>
    <w:p w14:paraId="6ABDBC21"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4.3.10</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EP_NgC</w:t>
      </w:r>
      <w:r>
        <w:rPr>
          <w:noProof/>
        </w:rPr>
        <w:tab/>
        <w:t>65</w:t>
      </w:r>
    </w:p>
    <w:p w14:paraId="0BE733D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4.3.10</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65</w:t>
      </w:r>
    </w:p>
    <w:p w14:paraId="3FBD015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4.3.10</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65</w:t>
      </w:r>
    </w:p>
    <w:p w14:paraId="50E8796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4.3.10</w:t>
      </w:r>
      <w:r>
        <w:rPr>
          <w:noProof/>
        </w:rPr>
        <w:t>.3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65</w:t>
      </w:r>
    </w:p>
    <w:p w14:paraId="01877E9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4.3.10</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65</w:t>
      </w:r>
    </w:p>
    <w:p w14:paraId="460FB2C8"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4.3.11</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EP_NgU</w:t>
      </w:r>
      <w:r>
        <w:rPr>
          <w:noProof/>
        </w:rPr>
        <w:tab/>
        <w:t>65</w:t>
      </w:r>
    </w:p>
    <w:p w14:paraId="634A734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4.3.11</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65</w:t>
      </w:r>
    </w:p>
    <w:p w14:paraId="3A35612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4.3.11</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66</w:t>
      </w:r>
    </w:p>
    <w:p w14:paraId="2CDDFB4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4.3.11</w:t>
      </w:r>
      <w:r>
        <w:rPr>
          <w:noProof/>
        </w:rPr>
        <w:t>.3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66</w:t>
      </w:r>
    </w:p>
    <w:p w14:paraId="5AFCA26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4.3.11</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66</w:t>
      </w:r>
    </w:p>
    <w:p w14:paraId="28EF8005"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4.3.12</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EP_F1C</w:t>
      </w:r>
      <w:r>
        <w:rPr>
          <w:noProof/>
        </w:rPr>
        <w:tab/>
        <w:t>66</w:t>
      </w:r>
    </w:p>
    <w:p w14:paraId="070F0C8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4.3.12</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66</w:t>
      </w:r>
    </w:p>
    <w:p w14:paraId="67610A5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4.3.12</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66</w:t>
      </w:r>
    </w:p>
    <w:p w14:paraId="10D656E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4.3.12</w:t>
      </w:r>
      <w:r>
        <w:rPr>
          <w:noProof/>
        </w:rPr>
        <w:t>.3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66</w:t>
      </w:r>
    </w:p>
    <w:p w14:paraId="09D1286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4.3.12</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66</w:t>
      </w:r>
    </w:p>
    <w:p w14:paraId="38079F48"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4.3.13</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EP_F1U</w:t>
      </w:r>
      <w:r>
        <w:rPr>
          <w:noProof/>
        </w:rPr>
        <w:tab/>
        <w:t>67</w:t>
      </w:r>
    </w:p>
    <w:p w14:paraId="177658E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4.3.13</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67</w:t>
      </w:r>
    </w:p>
    <w:p w14:paraId="323DAE9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4.3.13</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67</w:t>
      </w:r>
    </w:p>
    <w:p w14:paraId="0360EAA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4.3.13.</w:t>
      </w:r>
      <w:r>
        <w:rPr>
          <w:noProof/>
        </w:rPr>
        <w:t>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67</w:t>
      </w:r>
    </w:p>
    <w:p w14:paraId="3816907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4.3.13</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67</w:t>
      </w:r>
    </w:p>
    <w:p w14:paraId="54B0D482"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4.3.14</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EP_S1U</w:t>
      </w:r>
      <w:r>
        <w:rPr>
          <w:noProof/>
        </w:rPr>
        <w:tab/>
        <w:t>67</w:t>
      </w:r>
    </w:p>
    <w:p w14:paraId="1ED570A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4.3.14</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67</w:t>
      </w:r>
    </w:p>
    <w:p w14:paraId="7D502A1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4.3.14</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67</w:t>
      </w:r>
    </w:p>
    <w:p w14:paraId="076C53C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4.3.14</w:t>
      </w:r>
      <w:r>
        <w:rPr>
          <w:noProof/>
        </w:rPr>
        <w:t>.3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67</w:t>
      </w:r>
    </w:p>
    <w:p w14:paraId="61D6F0C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4.3.14</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67</w:t>
      </w:r>
    </w:p>
    <w:p w14:paraId="0DE0DDD0"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4.3.15</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EP_X2C</w:t>
      </w:r>
      <w:r>
        <w:rPr>
          <w:noProof/>
        </w:rPr>
        <w:tab/>
        <w:t>68</w:t>
      </w:r>
    </w:p>
    <w:p w14:paraId="06AA394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4.3.15</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68</w:t>
      </w:r>
    </w:p>
    <w:p w14:paraId="4B63FB8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4.3.15</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68</w:t>
      </w:r>
    </w:p>
    <w:p w14:paraId="55B6819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4.3.15</w:t>
      </w:r>
      <w:r>
        <w:rPr>
          <w:noProof/>
        </w:rPr>
        <w:t>.3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68</w:t>
      </w:r>
    </w:p>
    <w:p w14:paraId="5595E26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4.3.15</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68</w:t>
      </w:r>
    </w:p>
    <w:p w14:paraId="721C83BA"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4.3.16</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EP_X2U</w:t>
      </w:r>
      <w:r>
        <w:rPr>
          <w:noProof/>
        </w:rPr>
        <w:tab/>
        <w:t>68</w:t>
      </w:r>
    </w:p>
    <w:p w14:paraId="4AF67AB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4.3.16</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68</w:t>
      </w:r>
    </w:p>
    <w:p w14:paraId="6CCFB4B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4.3.16.2</w:t>
      </w:r>
      <w:r>
        <w:rPr>
          <w:rFonts w:asciiTheme="minorHAnsi" w:eastAsiaTheme="minorEastAsia" w:hAnsiTheme="minorHAnsi" w:cstheme="minorBidi"/>
          <w:noProof/>
          <w:kern w:val="2"/>
          <w:sz w:val="22"/>
          <w:szCs w:val="22"/>
          <w:lang w:eastAsia="en-GB"/>
          <w14:ligatures w14:val="standardContextual"/>
        </w:rPr>
        <w:tab/>
      </w:r>
      <w:r>
        <w:rPr>
          <w:noProof/>
          <w:lang w:eastAsia="zh-CN"/>
        </w:rPr>
        <w:t>Attributes</w:t>
      </w:r>
      <w:r>
        <w:rPr>
          <w:noProof/>
        </w:rPr>
        <w:tab/>
        <w:t>68</w:t>
      </w:r>
    </w:p>
    <w:p w14:paraId="7755E88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4.3.16</w:t>
      </w:r>
      <w:r>
        <w:rPr>
          <w:noProof/>
        </w:rPr>
        <w:t>.3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68</w:t>
      </w:r>
    </w:p>
    <w:p w14:paraId="35C6D85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4.3.16</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68</w:t>
      </w:r>
    </w:p>
    <w:p w14:paraId="286746B9"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4.3.17</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EP_XnC</w:t>
      </w:r>
      <w:r>
        <w:rPr>
          <w:noProof/>
        </w:rPr>
        <w:tab/>
        <w:t>69</w:t>
      </w:r>
    </w:p>
    <w:p w14:paraId="1D10E00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4.3.17</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69</w:t>
      </w:r>
    </w:p>
    <w:p w14:paraId="2B6E541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4.3.17</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69</w:t>
      </w:r>
    </w:p>
    <w:p w14:paraId="429BD18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4.3.17</w:t>
      </w:r>
      <w:r>
        <w:rPr>
          <w:noProof/>
        </w:rPr>
        <w:t>.3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69</w:t>
      </w:r>
    </w:p>
    <w:p w14:paraId="6EC1776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4.3.17</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69</w:t>
      </w:r>
    </w:p>
    <w:p w14:paraId="0F0EFBC5"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4.3.18</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ExternalGNBCUCPFunction</w:t>
      </w:r>
      <w:r>
        <w:rPr>
          <w:noProof/>
        </w:rPr>
        <w:tab/>
        <w:t>69</w:t>
      </w:r>
    </w:p>
    <w:p w14:paraId="4CDD7B8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4.3.18</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69</w:t>
      </w:r>
    </w:p>
    <w:p w14:paraId="67D89E0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4.3.18</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69</w:t>
      </w:r>
    </w:p>
    <w:p w14:paraId="7C33E81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4.3.18</w:t>
      </w:r>
      <w:r>
        <w:rPr>
          <w:noProof/>
        </w:rPr>
        <w:t>.3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69</w:t>
      </w:r>
    </w:p>
    <w:p w14:paraId="6E5B508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4.3.18</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69</w:t>
      </w:r>
    </w:p>
    <w:p w14:paraId="402D689E"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4.3.19</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ExternalGNBCUUPFunction</w:t>
      </w:r>
      <w:r>
        <w:rPr>
          <w:noProof/>
        </w:rPr>
        <w:tab/>
        <w:t>70</w:t>
      </w:r>
    </w:p>
    <w:p w14:paraId="29134EF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4.3.19</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70</w:t>
      </w:r>
    </w:p>
    <w:p w14:paraId="64C8295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4.3.19</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70</w:t>
      </w:r>
    </w:p>
    <w:p w14:paraId="6DE7253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4.3.19</w:t>
      </w:r>
      <w:r>
        <w:rPr>
          <w:noProof/>
        </w:rPr>
        <w:t>.3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70</w:t>
      </w:r>
    </w:p>
    <w:p w14:paraId="578B2EF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4.3.19</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70</w:t>
      </w:r>
    </w:p>
    <w:p w14:paraId="11962D07"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4.3.20</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ExternalGNBDUFunction</w:t>
      </w:r>
      <w:r>
        <w:rPr>
          <w:noProof/>
        </w:rPr>
        <w:tab/>
        <w:t>70</w:t>
      </w:r>
    </w:p>
    <w:p w14:paraId="494A10D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4.3.20</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70</w:t>
      </w:r>
    </w:p>
    <w:p w14:paraId="3975549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4.3.20</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70</w:t>
      </w:r>
    </w:p>
    <w:p w14:paraId="653ACCB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lastRenderedPageBreak/>
        <w:t>4.3.20</w:t>
      </w:r>
      <w:r>
        <w:rPr>
          <w:noProof/>
        </w:rPr>
        <w:t>.3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70</w:t>
      </w:r>
    </w:p>
    <w:p w14:paraId="1BCC7A9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4.3.20</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70</w:t>
      </w:r>
    </w:p>
    <w:p w14:paraId="0E880B90"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4.3.21</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ExternalUPFFunction</w:t>
      </w:r>
      <w:r>
        <w:rPr>
          <w:noProof/>
        </w:rPr>
        <w:tab/>
        <w:t>71</w:t>
      </w:r>
    </w:p>
    <w:p w14:paraId="14304DD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4.3.21</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71</w:t>
      </w:r>
    </w:p>
    <w:p w14:paraId="1C26B8E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4.3.21</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71</w:t>
      </w:r>
    </w:p>
    <w:p w14:paraId="1490253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4.3.21</w:t>
      </w:r>
      <w:r>
        <w:rPr>
          <w:noProof/>
        </w:rPr>
        <w:t>.3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71</w:t>
      </w:r>
    </w:p>
    <w:p w14:paraId="78EFE09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4.3.21</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71</w:t>
      </w:r>
    </w:p>
    <w:p w14:paraId="2588744D"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4.3.22</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ExternalAMFFunction</w:t>
      </w:r>
      <w:r>
        <w:rPr>
          <w:noProof/>
        </w:rPr>
        <w:tab/>
        <w:t>71</w:t>
      </w:r>
    </w:p>
    <w:p w14:paraId="7EE2674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4.3.22</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71</w:t>
      </w:r>
    </w:p>
    <w:p w14:paraId="4EA1805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4.3.22.</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71</w:t>
      </w:r>
    </w:p>
    <w:p w14:paraId="24C63AA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4.3.22</w:t>
      </w:r>
      <w:r>
        <w:rPr>
          <w:noProof/>
        </w:rPr>
        <w:t>.3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71</w:t>
      </w:r>
    </w:p>
    <w:p w14:paraId="63C46AA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4.3.22</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71</w:t>
      </w:r>
    </w:p>
    <w:p w14:paraId="013CC15F"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4.3.23</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t>72</w:t>
      </w:r>
    </w:p>
    <w:p w14:paraId="12D3032D"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4.3.24</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ENBFunction &lt;&lt;ProxyClass&gt;&gt;</w:t>
      </w:r>
      <w:r>
        <w:rPr>
          <w:noProof/>
        </w:rPr>
        <w:tab/>
        <w:t>72</w:t>
      </w:r>
    </w:p>
    <w:p w14:paraId="442D888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4.3.24</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72</w:t>
      </w:r>
    </w:p>
    <w:p w14:paraId="21DB645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4.3.24</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72</w:t>
      </w:r>
    </w:p>
    <w:p w14:paraId="78A5561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4.3.24</w:t>
      </w:r>
      <w:r>
        <w:rPr>
          <w:noProof/>
        </w:rPr>
        <w:t>.3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72</w:t>
      </w:r>
    </w:p>
    <w:p w14:paraId="79E48D3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4.3.24</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72</w:t>
      </w:r>
    </w:p>
    <w:p w14:paraId="50096CBD"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4.3.25</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GNBCUCPFunction &lt;&lt;ProxyClass&gt;&gt;</w:t>
      </w:r>
      <w:r>
        <w:rPr>
          <w:noProof/>
        </w:rPr>
        <w:tab/>
        <w:t>72</w:t>
      </w:r>
    </w:p>
    <w:p w14:paraId="149D63B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4.3.25</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72</w:t>
      </w:r>
    </w:p>
    <w:p w14:paraId="7506D07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4.3.25</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72</w:t>
      </w:r>
    </w:p>
    <w:p w14:paraId="2177A06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4.3.25</w:t>
      </w:r>
      <w:r>
        <w:rPr>
          <w:noProof/>
        </w:rPr>
        <w:t>.3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72</w:t>
      </w:r>
    </w:p>
    <w:p w14:paraId="0550393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4.3.25</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72</w:t>
      </w:r>
    </w:p>
    <w:p w14:paraId="71AF2773"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4.3.26</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GNBCUUPFunction &lt;&lt;ProxyClass&gt;&gt;</w:t>
      </w:r>
      <w:r>
        <w:rPr>
          <w:noProof/>
        </w:rPr>
        <w:tab/>
        <w:t>72</w:t>
      </w:r>
    </w:p>
    <w:p w14:paraId="6789636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4.3.26</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72</w:t>
      </w:r>
    </w:p>
    <w:p w14:paraId="1CB6832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4.3.26</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72</w:t>
      </w:r>
    </w:p>
    <w:p w14:paraId="20D1BC1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4.3.26</w:t>
      </w:r>
      <w:r>
        <w:rPr>
          <w:noProof/>
        </w:rPr>
        <w:t>.3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72</w:t>
      </w:r>
    </w:p>
    <w:p w14:paraId="2928B6A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4.3.26</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72</w:t>
      </w:r>
    </w:p>
    <w:p w14:paraId="19F44D1C"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4.3.27</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GNBDUFunction &lt;&lt;ProxyClass&gt;&gt;</w:t>
      </w:r>
      <w:r>
        <w:rPr>
          <w:noProof/>
        </w:rPr>
        <w:tab/>
        <w:t>73</w:t>
      </w:r>
    </w:p>
    <w:p w14:paraId="4C3EEB3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4.3.27</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73</w:t>
      </w:r>
    </w:p>
    <w:p w14:paraId="24D3424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4.3.27</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73</w:t>
      </w:r>
    </w:p>
    <w:p w14:paraId="57A168D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4.3.27</w:t>
      </w:r>
      <w:r>
        <w:rPr>
          <w:noProof/>
        </w:rPr>
        <w:t>.3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73</w:t>
      </w:r>
    </w:p>
    <w:p w14:paraId="663FE6E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4.3.27</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73</w:t>
      </w:r>
    </w:p>
    <w:p w14:paraId="3C8A3437"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4.3.28</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ServingGWFFunction &lt;&lt;ProxyClass&gt;&gt;</w:t>
      </w:r>
      <w:r>
        <w:rPr>
          <w:noProof/>
        </w:rPr>
        <w:tab/>
        <w:t>73</w:t>
      </w:r>
    </w:p>
    <w:p w14:paraId="1D01E4F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4.3.28</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73</w:t>
      </w:r>
    </w:p>
    <w:p w14:paraId="6CB9C06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4.3.28</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73</w:t>
      </w:r>
    </w:p>
    <w:p w14:paraId="2D17261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4.3.28</w:t>
      </w:r>
      <w:r>
        <w:rPr>
          <w:noProof/>
        </w:rPr>
        <w:t>.3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73</w:t>
      </w:r>
    </w:p>
    <w:p w14:paraId="6C1DA8D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4.3.28</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73</w:t>
      </w:r>
    </w:p>
    <w:p w14:paraId="48E3CB99"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4.3.29</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UPFFunction &lt;&lt;ProxyClass&gt;&gt;</w:t>
      </w:r>
      <w:r>
        <w:rPr>
          <w:noProof/>
        </w:rPr>
        <w:tab/>
        <w:t>73</w:t>
      </w:r>
    </w:p>
    <w:p w14:paraId="6606981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4.3.29</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73</w:t>
      </w:r>
    </w:p>
    <w:p w14:paraId="2606106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4.3.29</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73</w:t>
      </w:r>
    </w:p>
    <w:p w14:paraId="51AF71D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4.3.29</w:t>
      </w:r>
      <w:r>
        <w:rPr>
          <w:noProof/>
        </w:rPr>
        <w:t>.3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73</w:t>
      </w:r>
    </w:p>
    <w:p w14:paraId="52B02B9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4.3.29</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73</w:t>
      </w:r>
    </w:p>
    <w:p w14:paraId="4B840BF4"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4.3.30</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AMFFunction &lt;&lt;ProxyClass&gt;&gt;</w:t>
      </w:r>
      <w:r>
        <w:rPr>
          <w:noProof/>
        </w:rPr>
        <w:tab/>
        <w:t>74</w:t>
      </w:r>
    </w:p>
    <w:p w14:paraId="23CB64E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4.3.30</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74</w:t>
      </w:r>
    </w:p>
    <w:p w14:paraId="4CEB0D3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4.3.30</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74</w:t>
      </w:r>
    </w:p>
    <w:p w14:paraId="7067F21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4.3.30</w:t>
      </w:r>
      <w:r>
        <w:rPr>
          <w:noProof/>
        </w:rPr>
        <w:t>.3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74</w:t>
      </w:r>
    </w:p>
    <w:p w14:paraId="5EC046A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4.3.30</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74</w:t>
      </w:r>
    </w:p>
    <w:p w14:paraId="116297AF"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4.3.31</w:t>
      </w:r>
      <w:r>
        <w:rPr>
          <w:rFonts w:asciiTheme="minorHAnsi" w:eastAsiaTheme="minorEastAsia" w:hAnsiTheme="minorHAnsi" w:cstheme="minorBidi"/>
          <w:noProof/>
          <w:kern w:val="2"/>
          <w:sz w:val="22"/>
          <w:szCs w:val="22"/>
          <w:lang w:eastAsia="en-GB"/>
          <w14:ligatures w14:val="standardContextual"/>
        </w:rPr>
        <w:tab/>
      </w:r>
      <w:r>
        <w:rPr>
          <w:noProof/>
          <w:lang w:eastAsia="zh-CN"/>
        </w:rPr>
        <w:t>Void</w:t>
      </w:r>
      <w:r>
        <w:rPr>
          <w:noProof/>
        </w:rPr>
        <w:tab/>
        <w:t>74</w:t>
      </w:r>
    </w:p>
    <w:p w14:paraId="0E61DE75"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4.3.32</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NRCellRelation</w:t>
      </w:r>
      <w:r>
        <w:rPr>
          <w:noProof/>
        </w:rPr>
        <w:tab/>
        <w:t>74</w:t>
      </w:r>
    </w:p>
    <w:p w14:paraId="5B9FE5B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.3.32.1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74</w:t>
      </w:r>
    </w:p>
    <w:p w14:paraId="203CE56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.3.32.2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74</w:t>
      </w:r>
    </w:p>
    <w:p w14:paraId="5B38F87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4.3.32.3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75</w:t>
      </w:r>
    </w:p>
    <w:p w14:paraId="33A167A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.3.32.4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75</w:t>
      </w:r>
    </w:p>
    <w:p w14:paraId="5211DA11"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4.3.33</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NRFreqRelation</w:t>
      </w:r>
      <w:r>
        <w:rPr>
          <w:noProof/>
        </w:rPr>
        <w:tab/>
        <w:t>75</w:t>
      </w:r>
    </w:p>
    <w:p w14:paraId="11E78FB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.3.33.1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75</w:t>
      </w:r>
    </w:p>
    <w:p w14:paraId="7B80917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.3.33.2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75</w:t>
      </w:r>
    </w:p>
    <w:p w14:paraId="0E59F22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4.3.33.3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75</w:t>
      </w:r>
    </w:p>
    <w:p w14:paraId="2BAB8D5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.3.33.4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76</w:t>
      </w:r>
    </w:p>
    <w:p w14:paraId="6F5963BE"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4.3.34</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t>76</w:t>
      </w:r>
    </w:p>
    <w:p w14:paraId="535471E0"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4.3.35</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ExternalNRCellCU</w:t>
      </w:r>
      <w:r>
        <w:rPr>
          <w:noProof/>
        </w:rPr>
        <w:tab/>
        <w:t>76</w:t>
      </w:r>
    </w:p>
    <w:p w14:paraId="69A16FF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lastRenderedPageBreak/>
        <w:t>4</w:t>
      </w:r>
      <w:r>
        <w:rPr>
          <w:noProof/>
        </w:rPr>
        <w:t>.3.35.1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76</w:t>
      </w:r>
    </w:p>
    <w:p w14:paraId="715175E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.3.35.2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76</w:t>
      </w:r>
    </w:p>
    <w:p w14:paraId="5D240B1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4.3.35.3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76</w:t>
      </w:r>
    </w:p>
    <w:p w14:paraId="4ACA167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.3.35.4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76</w:t>
      </w:r>
    </w:p>
    <w:p w14:paraId="45CBE9E2"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4.3.36</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RRMPolicyRatio</w:t>
      </w:r>
      <w:r>
        <w:rPr>
          <w:noProof/>
        </w:rPr>
        <w:tab/>
        <w:t>76</w:t>
      </w:r>
    </w:p>
    <w:p w14:paraId="3AD84E1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.3.36.1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76</w:t>
      </w:r>
    </w:p>
    <w:p w14:paraId="173934D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.3.36.2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77</w:t>
      </w:r>
    </w:p>
    <w:p w14:paraId="08AC8CC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.3.36.3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78</w:t>
      </w:r>
    </w:p>
    <w:p w14:paraId="5EA04C2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.3.36.4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78</w:t>
      </w:r>
    </w:p>
    <w:p w14:paraId="46969364"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4.3.37</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rPr>
        <w:t>S-NSSAI &lt;&lt;dataType&gt;&gt;</w:t>
      </w:r>
      <w:r>
        <w:rPr>
          <w:noProof/>
        </w:rPr>
        <w:tab/>
        <w:t>78</w:t>
      </w:r>
    </w:p>
    <w:p w14:paraId="19A13CA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.3.37.1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78</w:t>
      </w:r>
    </w:p>
    <w:p w14:paraId="59A04D3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.3.37.2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78</w:t>
      </w:r>
    </w:p>
    <w:p w14:paraId="75BE6D6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.3.37.3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78</w:t>
      </w:r>
    </w:p>
    <w:p w14:paraId="2577D40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.3.37.4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78</w:t>
      </w:r>
    </w:p>
    <w:p w14:paraId="010DA84D"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4.3.38</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NRFrequency</w:t>
      </w:r>
      <w:r>
        <w:rPr>
          <w:noProof/>
        </w:rPr>
        <w:tab/>
        <w:t>78</w:t>
      </w:r>
    </w:p>
    <w:p w14:paraId="03FE355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.3.38.1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78</w:t>
      </w:r>
    </w:p>
    <w:p w14:paraId="4A511A4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w:t>
      </w:r>
      <w:r>
        <w:rPr>
          <w:noProof/>
        </w:rPr>
        <w:t>38.2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78</w:t>
      </w:r>
    </w:p>
    <w:p w14:paraId="2469182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w:t>
      </w:r>
      <w:r>
        <w:rPr>
          <w:noProof/>
        </w:rPr>
        <w:t>38.3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79</w:t>
      </w:r>
    </w:p>
    <w:p w14:paraId="6ED1216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4.3.38.4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79</w:t>
      </w:r>
    </w:p>
    <w:p w14:paraId="67FC63CE"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4.3.39</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CommonBeamformingFunction</w:t>
      </w:r>
      <w:r>
        <w:rPr>
          <w:noProof/>
        </w:rPr>
        <w:tab/>
        <w:t>79</w:t>
      </w:r>
    </w:p>
    <w:p w14:paraId="588DD6F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.3.39.1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79</w:t>
      </w:r>
    </w:p>
    <w:p w14:paraId="547B8DC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4.3.39.2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79</w:t>
      </w:r>
    </w:p>
    <w:p w14:paraId="22F9F36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4.3.39.3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79</w:t>
      </w:r>
    </w:p>
    <w:p w14:paraId="69FBFC3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.3.39.4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79</w:t>
      </w:r>
    </w:p>
    <w:p w14:paraId="03082B4B"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4.3.40</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Beam</w:t>
      </w:r>
      <w:r>
        <w:rPr>
          <w:noProof/>
        </w:rPr>
        <w:tab/>
        <w:t>79</w:t>
      </w:r>
    </w:p>
    <w:p w14:paraId="6B71972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.3.40.1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79</w:t>
      </w:r>
    </w:p>
    <w:p w14:paraId="7FC0111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4.3.40.2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80</w:t>
      </w:r>
    </w:p>
    <w:p w14:paraId="065C044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4.3.40.3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80</w:t>
      </w:r>
    </w:p>
    <w:p w14:paraId="131E0EAA"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4.3.41</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PLMNInfo &lt;&lt;dataType&gt;&gt;</w:t>
      </w:r>
      <w:r>
        <w:rPr>
          <w:noProof/>
        </w:rPr>
        <w:tab/>
        <w:t>80</w:t>
      </w:r>
    </w:p>
    <w:p w14:paraId="0325399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.3.41.1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80</w:t>
      </w:r>
    </w:p>
    <w:p w14:paraId="461E572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.3.41.2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80</w:t>
      </w:r>
    </w:p>
    <w:p w14:paraId="1502471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4.3.41.3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80</w:t>
      </w:r>
    </w:p>
    <w:p w14:paraId="136E189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.3.41.4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81</w:t>
      </w:r>
    </w:p>
    <w:p w14:paraId="01B34862"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4.3.42</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RRMPolicyMember &lt;&lt;dataType&gt;&gt;</w:t>
      </w:r>
      <w:r>
        <w:rPr>
          <w:noProof/>
        </w:rPr>
        <w:tab/>
        <w:t>81</w:t>
      </w:r>
    </w:p>
    <w:p w14:paraId="55EC890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.3.42.1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81</w:t>
      </w:r>
    </w:p>
    <w:p w14:paraId="6E52B36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.3.42.2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81</w:t>
      </w:r>
    </w:p>
    <w:p w14:paraId="75BA6F8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.3.42.3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81</w:t>
      </w:r>
    </w:p>
    <w:p w14:paraId="0C5595E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.3.42.4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81</w:t>
      </w:r>
    </w:p>
    <w:p w14:paraId="4A640B71"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4.3.43</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RRMPolicy_</w:t>
      </w:r>
      <w:r>
        <w:rPr>
          <w:noProof/>
        </w:rPr>
        <w:tab/>
        <w:t>81</w:t>
      </w:r>
    </w:p>
    <w:p w14:paraId="7B17D00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.3.43.1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81</w:t>
      </w:r>
    </w:p>
    <w:p w14:paraId="5B95996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.3.43.2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81</w:t>
      </w:r>
    </w:p>
    <w:p w14:paraId="152AE90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.3.43.3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82</w:t>
      </w:r>
    </w:p>
    <w:p w14:paraId="2A3B490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.3.43.4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82</w:t>
      </w:r>
    </w:p>
    <w:p w14:paraId="3F6D58F3"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4.3.44</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RRMPolicyManagedEntity </w:t>
      </w:r>
      <w:r>
        <w:rPr>
          <w:noProof/>
          <w:lang w:eastAsia="zh-CN"/>
        </w:rPr>
        <w:t>&lt;&lt;</w:t>
      </w:r>
      <w:r w:rsidRPr="00B153F8">
        <w:rPr>
          <w:rFonts w:ascii="Courier New" w:hAnsi="Courier New" w:cs="Courier New"/>
          <w:noProof/>
          <w:lang w:eastAsia="zh-CN"/>
        </w:rPr>
        <w:t>ProxyClass</w:t>
      </w:r>
      <w:r>
        <w:rPr>
          <w:noProof/>
          <w:lang w:eastAsia="zh-CN"/>
        </w:rPr>
        <w:t>&gt;&gt;</w:t>
      </w:r>
      <w:r>
        <w:rPr>
          <w:noProof/>
        </w:rPr>
        <w:tab/>
        <w:t>82</w:t>
      </w:r>
    </w:p>
    <w:p w14:paraId="60FA401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4.3.44</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82</w:t>
      </w:r>
    </w:p>
    <w:p w14:paraId="7B7975B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4.3.44</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82</w:t>
      </w:r>
    </w:p>
    <w:p w14:paraId="7DA5D2A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4.3.44</w:t>
      </w:r>
      <w:r>
        <w:rPr>
          <w:noProof/>
        </w:rPr>
        <w:t>.3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82</w:t>
      </w:r>
    </w:p>
    <w:p w14:paraId="5D8E731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4.3.44</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82</w:t>
      </w:r>
    </w:p>
    <w:p w14:paraId="3CE1CB90"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4.3.45</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GNBCUCPNeighbour &lt;&lt;ProxyClass&gt;&gt;</w:t>
      </w:r>
      <w:r>
        <w:rPr>
          <w:noProof/>
        </w:rPr>
        <w:tab/>
        <w:t>82</w:t>
      </w:r>
    </w:p>
    <w:p w14:paraId="3D4B327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4.3.45</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82</w:t>
      </w:r>
    </w:p>
    <w:p w14:paraId="08DC19A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4.3.45</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82</w:t>
      </w:r>
    </w:p>
    <w:p w14:paraId="7ED129B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4.3.45</w:t>
      </w:r>
      <w:r>
        <w:rPr>
          <w:noProof/>
        </w:rPr>
        <w:t>.3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83</w:t>
      </w:r>
    </w:p>
    <w:p w14:paraId="393AD3C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4.3.45</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83</w:t>
      </w:r>
    </w:p>
    <w:p w14:paraId="20DA97D0"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4.3.46</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GNBCUUPNeighbour &lt;&lt;ProxyClass&gt;&gt;</w:t>
      </w:r>
      <w:r>
        <w:rPr>
          <w:noProof/>
        </w:rPr>
        <w:tab/>
        <w:t>83</w:t>
      </w:r>
    </w:p>
    <w:p w14:paraId="7CFED45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4.3.46</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83</w:t>
      </w:r>
    </w:p>
    <w:p w14:paraId="5724D5E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4.3.46</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83</w:t>
      </w:r>
    </w:p>
    <w:p w14:paraId="3B2F306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4.3.46</w:t>
      </w:r>
      <w:r>
        <w:rPr>
          <w:noProof/>
        </w:rPr>
        <w:t>.3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83</w:t>
      </w:r>
    </w:p>
    <w:p w14:paraId="1C6184D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4.3.46</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83</w:t>
      </w:r>
    </w:p>
    <w:p w14:paraId="6431EB45"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4.3.47</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MappingSetIDBackhaulAddress  </w:t>
      </w:r>
      <w:r w:rsidRPr="00B153F8">
        <w:rPr>
          <w:rFonts w:ascii="Courier New" w:hAnsi="Courier New" w:cs="Courier New"/>
          <w:noProof/>
          <w:lang w:eastAsia="zh-CN"/>
        </w:rPr>
        <w:t>&lt;&lt;dataType&gt;&gt;</w:t>
      </w:r>
      <w:r>
        <w:rPr>
          <w:noProof/>
        </w:rPr>
        <w:tab/>
        <w:t>83</w:t>
      </w:r>
    </w:p>
    <w:p w14:paraId="6A1B94A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4.3.47.1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83</w:t>
      </w:r>
    </w:p>
    <w:p w14:paraId="3F21A0C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w:t>
      </w:r>
      <w:r>
        <w:rPr>
          <w:noProof/>
          <w:lang w:eastAsia="zh-CN"/>
        </w:rPr>
        <w:t>.</w:t>
      </w:r>
      <w:r>
        <w:rPr>
          <w:noProof/>
        </w:rPr>
        <w:t>3.47.2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83</w:t>
      </w:r>
    </w:p>
    <w:p w14:paraId="0822E12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lastRenderedPageBreak/>
        <w:t>4.3.47.3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84</w:t>
      </w:r>
    </w:p>
    <w:p w14:paraId="3D2407E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.3.47.4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84</w:t>
      </w:r>
    </w:p>
    <w:p w14:paraId="2A50235A"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4.3.48</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BackhaulAddress  </w:t>
      </w:r>
      <w:r w:rsidRPr="00B153F8">
        <w:rPr>
          <w:rFonts w:ascii="Courier New" w:hAnsi="Courier New" w:cs="Courier New"/>
          <w:noProof/>
          <w:lang w:eastAsia="zh-CN"/>
        </w:rPr>
        <w:t>&lt;&lt;dataType&gt;&gt;</w:t>
      </w:r>
      <w:r>
        <w:rPr>
          <w:noProof/>
        </w:rPr>
        <w:tab/>
        <w:t>84</w:t>
      </w:r>
    </w:p>
    <w:p w14:paraId="5F6905E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4.3.48.1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84</w:t>
      </w:r>
    </w:p>
    <w:p w14:paraId="5B13DFA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w:t>
      </w:r>
      <w:r>
        <w:rPr>
          <w:noProof/>
          <w:lang w:eastAsia="zh-CN"/>
        </w:rPr>
        <w:t>.</w:t>
      </w:r>
      <w:r>
        <w:rPr>
          <w:noProof/>
        </w:rPr>
        <w:t>3.48.2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84</w:t>
      </w:r>
    </w:p>
    <w:p w14:paraId="2477219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4.3.48.3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84</w:t>
      </w:r>
    </w:p>
    <w:p w14:paraId="0950929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.3.48.4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84</w:t>
      </w:r>
    </w:p>
    <w:p w14:paraId="7314AAE8"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4.3.49</w:t>
      </w:r>
      <w:r>
        <w:rPr>
          <w:rFonts w:asciiTheme="minorHAnsi" w:eastAsiaTheme="minorEastAsia" w:hAnsiTheme="minorHAnsi" w:cstheme="minorBidi"/>
          <w:noProof/>
          <w:kern w:val="2"/>
          <w:sz w:val="22"/>
          <w:szCs w:val="22"/>
          <w:lang w:eastAsia="en-GB"/>
          <w14:ligatures w14:val="standardContextual"/>
        </w:rPr>
        <w:tab/>
      </w:r>
      <w:r>
        <w:rPr>
          <w:noProof/>
          <w:lang w:eastAsia="zh-CN"/>
        </w:rPr>
        <w:t>Void</w:t>
      </w:r>
      <w:r>
        <w:rPr>
          <w:noProof/>
        </w:rPr>
        <w:tab/>
        <w:t>84</w:t>
      </w:r>
    </w:p>
    <w:p w14:paraId="7AED7060"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4.3.50</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R</w:t>
      </w:r>
      <w:r w:rsidRPr="00B153F8">
        <w:rPr>
          <w:rFonts w:ascii="Courier New" w:hAnsi="Courier New" w:cs="Courier New"/>
          <w:noProof/>
        </w:rPr>
        <w:t>imRSGlo</w:t>
      </w:r>
      <w:r w:rsidRPr="00B153F8">
        <w:rPr>
          <w:rFonts w:ascii="Courier New" w:hAnsi="Courier New" w:cs="Courier New"/>
          <w:noProof/>
          <w:lang w:eastAsia="zh-CN"/>
        </w:rPr>
        <w:t>bal</w:t>
      </w:r>
      <w:r>
        <w:rPr>
          <w:noProof/>
        </w:rPr>
        <w:tab/>
        <w:t>84</w:t>
      </w:r>
    </w:p>
    <w:p w14:paraId="01FD1AE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.3.50.1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84</w:t>
      </w:r>
    </w:p>
    <w:p w14:paraId="65FCAA8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w:t>
      </w:r>
      <w:r>
        <w:rPr>
          <w:noProof/>
        </w:rPr>
        <w:t>50.2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84</w:t>
      </w:r>
    </w:p>
    <w:p w14:paraId="2928301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w:t>
      </w:r>
      <w:r>
        <w:rPr>
          <w:noProof/>
        </w:rPr>
        <w:t>50.3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85</w:t>
      </w:r>
    </w:p>
    <w:p w14:paraId="05C950F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4.3.50.4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85</w:t>
      </w:r>
    </w:p>
    <w:p w14:paraId="173434E7"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4.3.51</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FrequencyDomainPara </w:t>
      </w:r>
      <w:r w:rsidRPr="00B153F8">
        <w:rPr>
          <w:rFonts w:ascii="Courier New" w:hAnsi="Courier New" w:cs="Courier New"/>
          <w:noProof/>
          <w:lang w:eastAsia="zh-CN"/>
        </w:rPr>
        <w:t>&lt;&lt;dataType&gt;&gt;</w:t>
      </w:r>
      <w:r>
        <w:rPr>
          <w:noProof/>
        </w:rPr>
        <w:tab/>
        <w:t>85</w:t>
      </w:r>
    </w:p>
    <w:p w14:paraId="48DE509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4.3.51.1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85</w:t>
      </w:r>
    </w:p>
    <w:p w14:paraId="13C6A66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w:t>
      </w:r>
      <w:r>
        <w:rPr>
          <w:noProof/>
          <w:lang w:eastAsia="zh-CN"/>
        </w:rPr>
        <w:t>.</w:t>
      </w:r>
      <w:r>
        <w:rPr>
          <w:noProof/>
        </w:rPr>
        <w:t>3.51.2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85</w:t>
      </w:r>
    </w:p>
    <w:p w14:paraId="46EB307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4.3.51.3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85</w:t>
      </w:r>
    </w:p>
    <w:p w14:paraId="47AFE82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4.3.51.</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85</w:t>
      </w:r>
    </w:p>
    <w:p w14:paraId="426AEC1A"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4.3.52</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SequenceDomainPara  </w:t>
      </w:r>
      <w:r w:rsidRPr="00B153F8">
        <w:rPr>
          <w:rFonts w:ascii="Courier New" w:hAnsi="Courier New" w:cs="Courier New"/>
          <w:noProof/>
          <w:lang w:eastAsia="zh-CN"/>
        </w:rPr>
        <w:t>&lt;&lt;dataType&gt;&gt;</w:t>
      </w:r>
      <w:r>
        <w:rPr>
          <w:noProof/>
        </w:rPr>
        <w:tab/>
        <w:t>85</w:t>
      </w:r>
    </w:p>
    <w:p w14:paraId="1AF06E8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4.3.52.1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85</w:t>
      </w:r>
    </w:p>
    <w:p w14:paraId="14CDC72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w:t>
      </w:r>
      <w:r>
        <w:rPr>
          <w:noProof/>
          <w:lang w:eastAsia="zh-CN"/>
        </w:rPr>
        <w:t>.</w:t>
      </w:r>
      <w:r>
        <w:rPr>
          <w:noProof/>
        </w:rPr>
        <w:t>3.52.2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85</w:t>
      </w:r>
    </w:p>
    <w:p w14:paraId="355EECC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4.3.52.3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86</w:t>
      </w:r>
    </w:p>
    <w:p w14:paraId="15AE698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4.3.52.</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86</w:t>
      </w:r>
    </w:p>
    <w:p w14:paraId="5F144F91"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4.3.53</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TimeDomainPara  </w:t>
      </w:r>
      <w:r w:rsidRPr="00B153F8">
        <w:rPr>
          <w:rFonts w:ascii="Courier New" w:hAnsi="Courier New" w:cs="Courier New"/>
          <w:noProof/>
          <w:lang w:eastAsia="zh-CN"/>
        </w:rPr>
        <w:t>&lt;&lt;dataType&gt;&gt;</w:t>
      </w:r>
      <w:r>
        <w:rPr>
          <w:noProof/>
        </w:rPr>
        <w:tab/>
        <w:t>86</w:t>
      </w:r>
    </w:p>
    <w:p w14:paraId="293D457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4.3.53.1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86</w:t>
      </w:r>
    </w:p>
    <w:p w14:paraId="2E9FC81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w:t>
      </w:r>
      <w:r>
        <w:rPr>
          <w:noProof/>
          <w:lang w:eastAsia="zh-CN"/>
        </w:rPr>
        <w:t>.</w:t>
      </w:r>
      <w:r>
        <w:rPr>
          <w:noProof/>
        </w:rPr>
        <w:t>3.53.2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86</w:t>
      </w:r>
    </w:p>
    <w:p w14:paraId="42CCFC7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4.3.53.3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86</w:t>
      </w:r>
    </w:p>
    <w:p w14:paraId="4CFE4BB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4.3.53.</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86</w:t>
      </w:r>
    </w:p>
    <w:p w14:paraId="52AB1680"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4.3.54</w:t>
      </w:r>
      <w:r>
        <w:rPr>
          <w:rFonts w:asciiTheme="minorHAnsi" w:eastAsiaTheme="minorEastAsia" w:hAnsiTheme="minorHAnsi" w:cstheme="minorBidi"/>
          <w:noProof/>
          <w:kern w:val="2"/>
          <w:sz w:val="22"/>
          <w:szCs w:val="22"/>
          <w:lang w:eastAsia="en-GB"/>
          <w14:ligatures w14:val="standardContextual"/>
        </w:rPr>
        <w:tab/>
      </w:r>
      <w:r>
        <w:rPr>
          <w:noProof/>
          <w:lang w:eastAsia="zh-CN"/>
        </w:rPr>
        <w:t>RimRSReportConf</w:t>
      </w:r>
      <w:r w:rsidRPr="00B153F8">
        <w:rPr>
          <w:rFonts w:ascii="Courier New" w:hAnsi="Courier New" w:cs="Courier New"/>
          <w:noProof/>
          <w:lang w:eastAsia="zh-CN"/>
        </w:rPr>
        <w:t xml:space="preserve"> &lt;&lt;dataType&gt;&gt;</w:t>
      </w:r>
      <w:r>
        <w:rPr>
          <w:noProof/>
        </w:rPr>
        <w:tab/>
        <w:t>86</w:t>
      </w:r>
    </w:p>
    <w:p w14:paraId="088B0BB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4.3.54.1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86</w:t>
      </w:r>
    </w:p>
    <w:p w14:paraId="594DFFF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w:t>
      </w:r>
      <w:r>
        <w:rPr>
          <w:noProof/>
          <w:lang w:eastAsia="zh-CN"/>
        </w:rPr>
        <w:t>.</w:t>
      </w:r>
      <w:r>
        <w:rPr>
          <w:noProof/>
        </w:rPr>
        <w:t>3.54.2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86</w:t>
      </w:r>
    </w:p>
    <w:p w14:paraId="20618A5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4.3.54.3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87</w:t>
      </w:r>
    </w:p>
    <w:p w14:paraId="5903E1E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4.3.54.</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87</w:t>
      </w:r>
    </w:p>
    <w:p w14:paraId="04FE0F4C"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4.3.55</w:t>
      </w:r>
      <w:r>
        <w:rPr>
          <w:rFonts w:asciiTheme="minorHAnsi" w:eastAsiaTheme="minorEastAsia" w:hAnsiTheme="minorHAnsi" w:cstheme="minorBidi"/>
          <w:noProof/>
          <w:kern w:val="2"/>
          <w:sz w:val="22"/>
          <w:szCs w:val="22"/>
          <w:lang w:eastAsia="en-GB"/>
          <w14:ligatures w14:val="standardContextual"/>
        </w:rPr>
        <w:tab/>
      </w:r>
      <w:r>
        <w:rPr>
          <w:noProof/>
          <w:lang w:eastAsia="zh-CN"/>
        </w:rPr>
        <w:t>RimRSReportInfo</w:t>
      </w:r>
      <w:r w:rsidRPr="00B153F8">
        <w:rPr>
          <w:rFonts w:ascii="Courier New" w:hAnsi="Courier New" w:cs="Courier New"/>
          <w:noProof/>
          <w:lang w:eastAsia="zh-CN"/>
        </w:rPr>
        <w:t xml:space="preserve"> &lt;&lt;dataType&gt;&gt;</w:t>
      </w:r>
      <w:r>
        <w:rPr>
          <w:noProof/>
        </w:rPr>
        <w:tab/>
        <w:t>87</w:t>
      </w:r>
    </w:p>
    <w:p w14:paraId="219D88D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4.3.55.1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87</w:t>
      </w:r>
    </w:p>
    <w:p w14:paraId="339661D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w:t>
      </w:r>
      <w:r>
        <w:rPr>
          <w:noProof/>
          <w:lang w:eastAsia="zh-CN"/>
        </w:rPr>
        <w:t>.</w:t>
      </w:r>
      <w:r>
        <w:rPr>
          <w:noProof/>
        </w:rPr>
        <w:t>3.55.2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87</w:t>
      </w:r>
    </w:p>
    <w:p w14:paraId="2B352E0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4.3.55.3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87</w:t>
      </w:r>
    </w:p>
    <w:p w14:paraId="3232CA9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4.3.55.</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87</w:t>
      </w:r>
    </w:p>
    <w:p w14:paraId="61929762"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4.3.56</w:t>
      </w:r>
      <w:r>
        <w:rPr>
          <w:rFonts w:asciiTheme="minorHAnsi" w:eastAsiaTheme="minorEastAsia" w:hAnsiTheme="minorHAnsi" w:cstheme="minorBidi"/>
          <w:noProof/>
          <w:kern w:val="2"/>
          <w:sz w:val="22"/>
          <w:szCs w:val="22"/>
          <w:lang w:eastAsia="en-GB"/>
          <w14:ligatures w14:val="standardContextual"/>
        </w:rPr>
        <w:tab/>
      </w:r>
      <w:r>
        <w:rPr>
          <w:noProof/>
          <w:lang w:eastAsia="zh-CN"/>
        </w:rPr>
        <w:t>RimRSSet</w:t>
      </w:r>
      <w:r>
        <w:rPr>
          <w:noProof/>
        </w:rPr>
        <w:tab/>
        <w:t>87</w:t>
      </w:r>
    </w:p>
    <w:p w14:paraId="4FC681F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.3.56.1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87</w:t>
      </w:r>
    </w:p>
    <w:p w14:paraId="0D74A1C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w:t>
      </w:r>
      <w:r>
        <w:rPr>
          <w:noProof/>
        </w:rPr>
        <w:t>56.2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88</w:t>
      </w:r>
    </w:p>
    <w:p w14:paraId="4E6ECF8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w:t>
      </w:r>
      <w:r>
        <w:rPr>
          <w:noProof/>
        </w:rPr>
        <w:t>56.3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88</w:t>
      </w:r>
    </w:p>
    <w:p w14:paraId="0C1BE9B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4.3.56.4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88</w:t>
      </w:r>
    </w:p>
    <w:p w14:paraId="25E13D57"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4.3.57</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DANRManagementFunction</w:t>
      </w:r>
      <w:r>
        <w:rPr>
          <w:noProof/>
        </w:rPr>
        <w:tab/>
        <w:t>88</w:t>
      </w:r>
    </w:p>
    <w:p w14:paraId="4CFAE6C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4.3.57</w:t>
      </w:r>
      <w:r>
        <w:rPr>
          <w:noProof/>
          <w:lang w:eastAsia="zh-CN"/>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88</w:t>
      </w:r>
    </w:p>
    <w:p w14:paraId="5073642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4.3.57</w:t>
      </w:r>
      <w:r>
        <w:rPr>
          <w:noProof/>
          <w:lang w:eastAsia="zh-CN"/>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88</w:t>
      </w:r>
    </w:p>
    <w:p w14:paraId="75D56D6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4.3.57</w:t>
      </w:r>
      <w:r>
        <w:rPr>
          <w:noProof/>
          <w:lang w:eastAsia="zh-CN"/>
        </w:rPr>
        <w:t>.3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88</w:t>
      </w:r>
    </w:p>
    <w:p w14:paraId="17D1F3D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4.3.57</w:t>
      </w:r>
      <w:r>
        <w:rPr>
          <w:noProof/>
          <w:lang w:eastAsia="zh-CN"/>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88</w:t>
      </w:r>
    </w:p>
    <w:p w14:paraId="6C842B3C"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4.3.58</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DESManagementFunction</w:t>
      </w:r>
      <w:r>
        <w:rPr>
          <w:noProof/>
        </w:rPr>
        <w:tab/>
        <w:t>88</w:t>
      </w:r>
    </w:p>
    <w:p w14:paraId="257B9C7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4.3.58.1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88</w:t>
      </w:r>
    </w:p>
    <w:p w14:paraId="122EBB9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4.3.58.2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89</w:t>
      </w:r>
    </w:p>
    <w:p w14:paraId="25DEECA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4.3.58.3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89</w:t>
      </w:r>
    </w:p>
    <w:p w14:paraId="74291B2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4.3.58.4</w:t>
      </w:r>
      <w:r>
        <w:rPr>
          <w:rFonts w:asciiTheme="minorHAnsi" w:eastAsiaTheme="minorEastAsia" w:hAnsiTheme="minorHAnsi" w:cstheme="minorBidi"/>
          <w:noProof/>
          <w:kern w:val="2"/>
          <w:sz w:val="22"/>
          <w:szCs w:val="22"/>
          <w:lang w:eastAsia="en-GB"/>
          <w14:ligatures w14:val="standardContextual"/>
        </w:rPr>
        <w:tab/>
      </w:r>
      <w:r>
        <w:rPr>
          <w:noProof/>
        </w:rPr>
        <w:t>Notification</w:t>
      </w:r>
      <w:r>
        <w:rPr>
          <w:noProof/>
        </w:rPr>
        <w:tab/>
        <w:t>90</w:t>
      </w:r>
    </w:p>
    <w:p w14:paraId="6804981D"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4.3.59</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DRACHOptimizationFunction</w:t>
      </w:r>
      <w:r>
        <w:rPr>
          <w:noProof/>
        </w:rPr>
        <w:tab/>
        <w:t>90</w:t>
      </w:r>
    </w:p>
    <w:p w14:paraId="134C79A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.3.59.1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90</w:t>
      </w:r>
    </w:p>
    <w:p w14:paraId="77E41C2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.3.59.2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90</w:t>
      </w:r>
    </w:p>
    <w:p w14:paraId="051953F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4.3.59.3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90</w:t>
      </w:r>
    </w:p>
    <w:p w14:paraId="37B638E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.3.59.4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90</w:t>
      </w:r>
    </w:p>
    <w:p w14:paraId="64B24637"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4.3.60</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DMROFunction</w:t>
      </w:r>
      <w:r>
        <w:rPr>
          <w:noProof/>
        </w:rPr>
        <w:tab/>
        <w:t>90</w:t>
      </w:r>
    </w:p>
    <w:p w14:paraId="263CAAB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.3.60.1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90</w:t>
      </w:r>
    </w:p>
    <w:p w14:paraId="006CDB5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.3.60.2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90</w:t>
      </w:r>
    </w:p>
    <w:p w14:paraId="6B272AF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lastRenderedPageBreak/>
        <w:t>4.3.60.3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91</w:t>
      </w:r>
    </w:p>
    <w:p w14:paraId="58A80C7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.3.60.4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91</w:t>
      </w:r>
    </w:p>
    <w:p w14:paraId="41F3023A"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3.61</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DPCIConfigurationFunction</w:t>
      </w:r>
      <w:r>
        <w:rPr>
          <w:noProof/>
        </w:rPr>
        <w:tab/>
        <w:t>91</w:t>
      </w:r>
    </w:p>
    <w:p w14:paraId="22A9527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4.3.61.1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91</w:t>
      </w:r>
    </w:p>
    <w:p w14:paraId="54CDB8E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4.3.61.2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91</w:t>
      </w:r>
    </w:p>
    <w:p w14:paraId="733B8B0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4.3.61.</w:t>
      </w:r>
      <w:r>
        <w:rPr>
          <w:noProof/>
        </w:rPr>
        <w:t>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91</w:t>
      </w:r>
    </w:p>
    <w:p w14:paraId="4E5150D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4.3.61.4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91</w:t>
      </w:r>
    </w:p>
    <w:p w14:paraId="209795C9"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4.3.62</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CPCIConfigurationFunction</w:t>
      </w:r>
      <w:r>
        <w:rPr>
          <w:noProof/>
        </w:rPr>
        <w:tab/>
        <w:t>92</w:t>
      </w:r>
    </w:p>
    <w:p w14:paraId="725A0AA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.3.62.1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92</w:t>
      </w:r>
    </w:p>
    <w:p w14:paraId="035758D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.3.62.2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92</w:t>
      </w:r>
    </w:p>
    <w:p w14:paraId="48F84EE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4.3.62.3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92</w:t>
      </w:r>
    </w:p>
    <w:p w14:paraId="78F6E39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.3.62.4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92</w:t>
      </w:r>
    </w:p>
    <w:p w14:paraId="3286914B"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4.3.63</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CESManagementFunction</w:t>
      </w:r>
      <w:r>
        <w:rPr>
          <w:noProof/>
        </w:rPr>
        <w:tab/>
        <w:t>92</w:t>
      </w:r>
    </w:p>
    <w:p w14:paraId="6F80B7F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4.3.63.1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92</w:t>
      </w:r>
    </w:p>
    <w:p w14:paraId="381DA69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4.3.63.2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92</w:t>
      </w:r>
    </w:p>
    <w:p w14:paraId="648DBDD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4.3.63.3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93</w:t>
      </w:r>
    </w:p>
    <w:p w14:paraId="2CB97F2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4.3.63.4</w:t>
      </w:r>
      <w:r>
        <w:rPr>
          <w:rFonts w:asciiTheme="minorHAnsi" w:eastAsiaTheme="minorEastAsia" w:hAnsiTheme="minorHAnsi" w:cstheme="minorBidi"/>
          <w:noProof/>
          <w:kern w:val="2"/>
          <w:sz w:val="22"/>
          <w:szCs w:val="22"/>
          <w:lang w:eastAsia="en-GB"/>
          <w14:ligatures w14:val="standardContextual"/>
        </w:rPr>
        <w:tab/>
      </w:r>
      <w:r>
        <w:rPr>
          <w:noProof/>
        </w:rPr>
        <w:t>Notification</w:t>
      </w:r>
      <w:r>
        <w:rPr>
          <w:noProof/>
        </w:rPr>
        <w:tab/>
        <w:t>93</w:t>
      </w:r>
    </w:p>
    <w:p w14:paraId="6350F4E1"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4.3.64</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rPr>
        <w:t>AddressWithVlan &lt;&lt;dataType&gt;&gt;</w:t>
      </w:r>
      <w:r>
        <w:rPr>
          <w:noProof/>
        </w:rPr>
        <w:tab/>
        <w:t>93</w:t>
      </w:r>
    </w:p>
    <w:p w14:paraId="33CF4E8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.3.64.1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93</w:t>
      </w:r>
    </w:p>
    <w:p w14:paraId="3304756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.3.64.2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94</w:t>
      </w:r>
    </w:p>
    <w:p w14:paraId="4D179FA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.3.64.3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94</w:t>
      </w:r>
    </w:p>
    <w:p w14:paraId="1E553B0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.3.64.4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94</w:t>
      </w:r>
    </w:p>
    <w:p w14:paraId="46C5BE67"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4.3.65</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TceIDMappingInfo  </w:t>
      </w:r>
      <w:r w:rsidRPr="00B153F8">
        <w:rPr>
          <w:rFonts w:ascii="Courier New" w:hAnsi="Courier New" w:cs="Courier New"/>
          <w:noProof/>
          <w:lang w:eastAsia="zh-CN"/>
        </w:rPr>
        <w:t>&lt;&lt;dataType&gt;&gt;</w:t>
      </w:r>
      <w:r>
        <w:rPr>
          <w:noProof/>
        </w:rPr>
        <w:tab/>
        <w:t>94</w:t>
      </w:r>
    </w:p>
    <w:p w14:paraId="2B2646D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4.3.65.1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94</w:t>
      </w:r>
    </w:p>
    <w:p w14:paraId="7679772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w:t>
      </w:r>
      <w:r>
        <w:rPr>
          <w:noProof/>
          <w:lang w:eastAsia="zh-CN"/>
        </w:rPr>
        <w:t>.</w:t>
      </w:r>
      <w:r>
        <w:rPr>
          <w:noProof/>
        </w:rPr>
        <w:t>3.65.2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94</w:t>
      </w:r>
    </w:p>
    <w:p w14:paraId="2CDC2DF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4.3.65.3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94</w:t>
      </w:r>
    </w:p>
    <w:p w14:paraId="15DB414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.3.65.4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94</w:t>
      </w:r>
    </w:p>
    <w:p w14:paraId="17633820"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4.3.66</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NPNIdentity &lt;&lt;dataType&gt;&gt;</w:t>
      </w:r>
      <w:r>
        <w:rPr>
          <w:noProof/>
        </w:rPr>
        <w:tab/>
        <w:t>94</w:t>
      </w:r>
    </w:p>
    <w:p w14:paraId="546CF17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.3.66.1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94</w:t>
      </w:r>
    </w:p>
    <w:p w14:paraId="7278A49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.3.66.2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94</w:t>
      </w:r>
    </w:p>
    <w:p w14:paraId="194F3BC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4.3.66.3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95</w:t>
      </w:r>
    </w:p>
    <w:p w14:paraId="0FB6068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.3.66.4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95</w:t>
      </w:r>
    </w:p>
    <w:p w14:paraId="552662AE"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sidRPr="00B153F8">
        <w:rPr>
          <w:rFonts w:eastAsiaTheme="minorEastAsia"/>
          <w:noProof/>
        </w:rPr>
        <w:t>4.3.67</w:t>
      </w:r>
      <w:r>
        <w:rPr>
          <w:rFonts w:asciiTheme="minorHAnsi" w:eastAsiaTheme="minorEastAsia" w:hAnsiTheme="minorHAnsi" w:cstheme="minorBidi"/>
          <w:noProof/>
          <w:kern w:val="2"/>
          <w:sz w:val="22"/>
          <w:szCs w:val="22"/>
          <w:lang w:eastAsia="en-GB"/>
          <w14:ligatures w14:val="standardContextual"/>
        </w:rPr>
        <w:tab/>
      </w:r>
      <w:r w:rsidRPr="00B153F8">
        <w:rPr>
          <w:rFonts w:eastAsiaTheme="minorEastAsia"/>
          <w:noProof/>
        </w:rPr>
        <w:t>OperatorDU</w:t>
      </w:r>
      <w:r>
        <w:rPr>
          <w:noProof/>
        </w:rPr>
        <w:tab/>
        <w:t>95</w:t>
      </w:r>
    </w:p>
    <w:p w14:paraId="3CA4990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sidRPr="00B153F8">
        <w:rPr>
          <w:rFonts w:eastAsiaTheme="minorEastAsia"/>
          <w:noProof/>
        </w:rPr>
        <w:t>4.3.67.1</w:t>
      </w:r>
      <w:r>
        <w:rPr>
          <w:rFonts w:asciiTheme="minorHAnsi" w:eastAsiaTheme="minorEastAsia" w:hAnsiTheme="minorHAnsi" w:cstheme="minorBidi"/>
          <w:noProof/>
          <w:kern w:val="2"/>
          <w:sz w:val="22"/>
          <w:szCs w:val="22"/>
          <w:lang w:eastAsia="en-GB"/>
          <w14:ligatures w14:val="standardContextual"/>
        </w:rPr>
        <w:tab/>
      </w:r>
      <w:r w:rsidRPr="00B153F8">
        <w:rPr>
          <w:rFonts w:eastAsiaTheme="minorEastAsia"/>
          <w:noProof/>
        </w:rPr>
        <w:t>Definition</w:t>
      </w:r>
      <w:r>
        <w:rPr>
          <w:noProof/>
        </w:rPr>
        <w:tab/>
        <w:t>95</w:t>
      </w:r>
    </w:p>
    <w:p w14:paraId="118FB05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sidRPr="00B153F8">
        <w:rPr>
          <w:rFonts w:eastAsiaTheme="minorEastAsia"/>
          <w:noProof/>
        </w:rPr>
        <w:t>4.3.67.2</w:t>
      </w:r>
      <w:r>
        <w:rPr>
          <w:rFonts w:asciiTheme="minorHAnsi" w:eastAsiaTheme="minorEastAsia" w:hAnsiTheme="minorHAnsi" w:cstheme="minorBidi"/>
          <w:noProof/>
          <w:kern w:val="2"/>
          <w:sz w:val="22"/>
          <w:szCs w:val="22"/>
          <w:lang w:eastAsia="en-GB"/>
          <w14:ligatures w14:val="standardContextual"/>
        </w:rPr>
        <w:tab/>
      </w:r>
      <w:r w:rsidRPr="00B153F8">
        <w:rPr>
          <w:rFonts w:eastAsiaTheme="minorEastAsia"/>
          <w:noProof/>
        </w:rPr>
        <w:t>Attributes</w:t>
      </w:r>
      <w:r>
        <w:rPr>
          <w:noProof/>
        </w:rPr>
        <w:tab/>
        <w:t>95</w:t>
      </w:r>
    </w:p>
    <w:p w14:paraId="506D74D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sidRPr="00B153F8">
        <w:rPr>
          <w:rFonts w:eastAsiaTheme="minorEastAsia"/>
          <w:noProof/>
        </w:rPr>
        <w:t>4.3.67.3</w:t>
      </w:r>
      <w:r>
        <w:rPr>
          <w:rFonts w:asciiTheme="minorHAnsi" w:eastAsiaTheme="minorEastAsia" w:hAnsiTheme="minorHAnsi" w:cstheme="minorBidi"/>
          <w:noProof/>
          <w:kern w:val="2"/>
          <w:sz w:val="22"/>
          <w:szCs w:val="22"/>
          <w:lang w:eastAsia="en-GB"/>
          <w14:ligatures w14:val="standardContextual"/>
        </w:rPr>
        <w:tab/>
      </w:r>
      <w:r w:rsidRPr="00B153F8">
        <w:rPr>
          <w:rFonts w:eastAsiaTheme="minorEastAsia"/>
          <w:noProof/>
        </w:rPr>
        <w:t>Attribute Constraints</w:t>
      </w:r>
      <w:r>
        <w:rPr>
          <w:noProof/>
        </w:rPr>
        <w:tab/>
        <w:t>96</w:t>
      </w:r>
    </w:p>
    <w:p w14:paraId="1228378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sidRPr="00B153F8">
        <w:rPr>
          <w:rFonts w:eastAsiaTheme="minorEastAsia"/>
          <w:noProof/>
        </w:rPr>
        <w:t>4.3.67.4</w:t>
      </w:r>
      <w:r>
        <w:rPr>
          <w:rFonts w:asciiTheme="minorHAnsi" w:eastAsiaTheme="minorEastAsia" w:hAnsiTheme="minorHAnsi" w:cstheme="minorBidi"/>
          <w:noProof/>
          <w:kern w:val="2"/>
          <w:sz w:val="22"/>
          <w:szCs w:val="22"/>
          <w:lang w:eastAsia="en-GB"/>
          <w14:ligatures w14:val="standardContextual"/>
        </w:rPr>
        <w:tab/>
      </w:r>
      <w:r w:rsidRPr="00B153F8">
        <w:rPr>
          <w:rFonts w:eastAsiaTheme="minorEastAsia"/>
          <w:noProof/>
        </w:rPr>
        <w:t>Notifications</w:t>
      </w:r>
      <w:r>
        <w:rPr>
          <w:noProof/>
        </w:rPr>
        <w:tab/>
        <w:t>96</w:t>
      </w:r>
    </w:p>
    <w:p w14:paraId="2BE6B3DF"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sidRPr="00B153F8">
        <w:rPr>
          <w:rFonts w:eastAsiaTheme="minorEastAsia"/>
          <w:noProof/>
        </w:rPr>
        <w:t>4.3.68</w:t>
      </w:r>
      <w:r>
        <w:rPr>
          <w:rFonts w:asciiTheme="minorHAnsi" w:eastAsiaTheme="minorEastAsia" w:hAnsiTheme="minorHAnsi" w:cstheme="minorBidi"/>
          <w:noProof/>
          <w:kern w:val="2"/>
          <w:sz w:val="22"/>
          <w:szCs w:val="22"/>
          <w:lang w:eastAsia="en-GB"/>
          <w14:ligatures w14:val="standardContextual"/>
        </w:rPr>
        <w:tab/>
      </w:r>
      <w:r w:rsidRPr="00B153F8">
        <w:rPr>
          <w:rFonts w:eastAsiaTheme="minorEastAsia"/>
          <w:noProof/>
        </w:rPr>
        <w:t>NROperatorCellDU</w:t>
      </w:r>
      <w:r>
        <w:rPr>
          <w:noProof/>
        </w:rPr>
        <w:tab/>
        <w:t>96</w:t>
      </w:r>
    </w:p>
    <w:p w14:paraId="4C8F419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sidRPr="00B153F8">
        <w:rPr>
          <w:rFonts w:eastAsiaTheme="minorEastAsia"/>
          <w:noProof/>
        </w:rPr>
        <w:t>4.3.68.1</w:t>
      </w:r>
      <w:r>
        <w:rPr>
          <w:rFonts w:asciiTheme="minorHAnsi" w:eastAsiaTheme="minorEastAsia" w:hAnsiTheme="minorHAnsi" w:cstheme="minorBidi"/>
          <w:noProof/>
          <w:kern w:val="2"/>
          <w:sz w:val="22"/>
          <w:szCs w:val="22"/>
          <w:lang w:eastAsia="en-GB"/>
          <w14:ligatures w14:val="standardContextual"/>
        </w:rPr>
        <w:tab/>
      </w:r>
      <w:r w:rsidRPr="00B153F8">
        <w:rPr>
          <w:rFonts w:eastAsiaTheme="minorEastAsia"/>
          <w:noProof/>
        </w:rPr>
        <w:t>Definition</w:t>
      </w:r>
      <w:r>
        <w:rPr>
          <w:noProof/>
        </w:rPr>
        <w:tab/>
        <w:t>96</w:t>
      </w:r>
    </w:p>
    <w:p w14:paraId="2ED3ED9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sidRPr="00B153F8">
        <w:rPr>
          <w:rFonts w:eastAsiaTheme="minorEastAsia"/>
          <w:noProof/>
        </w:rPr>
        <w:t>4.3.68.2</w:t>
      </w:r>
      <w:r>
        <w:rPr>
          <w:rFonts w:asciiTheme="minorHAnsi" w:eastAsiaTheme="minorEastAsia" w:hAnsiTheme="minorHAnsi" w:cstheme="minorBidi"/>
          <w:noProof/>
          <w:kern w:val="2"/>
          <w:sz w:val="22"/>
          <w:szCs w:val="22"/>
          <w:lang w:eastAsia="en-GB"/>
          <w14:ligatures w14:val="standardContextual"/>
        </w:rPr>
        <w:tab/>
      </w:r>
      <w:r w:rsidRPr="00B153F8">
        <w:rPr>
          <w:rFonts w:eastAsiaTheme="minorEastAsia"/>
          <w:noProof/>
        </w:rPr>
        <w:t>Attributes</w:t>
      </w:r>
      <w:r>
        <w:rPr>
          <w:noProof/>
        </w:rPr>
        <w:tab/>
        <w:t>96</w:t>
      </w:r>
    </w:p>
    <w:p w14:paraId="134E620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sidRPr="00B153F8">
        <w:rPr>
          <w:rFonts w:eastAsiaTheme="minorEastAsia"/>
          <w:noProof/>
        </w:rPr>
        <w:t>4.3.68.3</w:t>
      </w:r>
      <w:r>
        <w:rPr>
          <w:rFonts w:asciiTheme="minorHAnsi" w:eastAsiaTheme="minorEastAsia" w:hAnsiTheme="minorHAnsi" w:cstheme="minorBidi"/>
          <w:noProof/>
          <w:kern w:val="2"/>
          <w:sz w:val="22"/>
          <w:szCs w:val="22"/>
          <w:lang w:eastAsia="en-GB"/>
          <w14:ligatures w14:val="standardContextual"/>
        </w:rPr>
        <w:tab/>
      </w:r>
      <w:r w:rsidRPr="00B153F8">
        <w:rPr>
          <w:rFonts w:eastAsiaTheme="minorEastAsia"/>
          <w:noProof/>
        </w:rPr>
        <w:t>Attribute Constraints</w:t>
      </w:r>
      <w:r>
        <w:rPr>
          <w:noProof/>
        </w:rPr>
        <w:tab/>
        <w:t>96</w:t>
      </w:r>
    </w:p>
    <w:p w14:paraId="41131B1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sidRPr="00B153F8">
        <w:rPr>
          <w:rFonts w:eastAsiaTheme="minorEastAsia"/>
          <w:noProof/>
        </w:rPr>
        <w:t>4.3.68.4</w:t>
      </w:r>
      <w:r>
        <w:rPr>
          <w:rFonts w:asciiTheme="minorHAnsi" w:eastAsiaTheme="minorEastAsia" w:hAnsiTheme="minorHAnsi" w:cstheme="minorBidi"/>
          <w:noProof/>
          <w:kern w:val="2"/>
          <w:sz w:val="22"/>
          <w:szCs w:val="22"/>
          <w:lang w:eastAsia="en-GB"/>
          <w14:ligatures w14:val="standardContextual"/>
        </w:rPr>
        <w:tab/>
      </w:r>
      <w:r w:rsidRPr="00B153F8">
        <w:rPr>
          <w:rFonts w:eastAsiaTheme="minorEastAsia"/>
          <w:noProof/>
        </w:rPr>
        <w:t>Notifications</w:t>
      </w:r>
      <w:r>
        <w:rPr>
          <w:noProof/>
        </w:rPr>
        <w:tab/>
        <w:t>96</w:t>
      </w:r>
    </w:p>
    <w:p w14:paraId="1502B020"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4.3.69</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DLBOFunction</w:t>
      </w:r>
      <w:r>
        <w:rPr>
          <w:noProof/>
        </w:rPr>
        <w:tab/>
        <w:t>96</w:t>
      </w:r>
    </w:p>
    <w:p w14:paraId="232B77A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.3.69.1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96</w:t>
      </w:r>
    </w:p>
    <w:p w14:paraId="5599BB5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.3.69.2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97</w:t>
      </w:r>
    </w:p>
    <w:p w14:paraId="05B621D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4.3.69.3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97</w:t>
      </w:r>
    </w:p>
    <w:p w14:paraId="373C6E3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.3.69.4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97</w:t>
      </w:r>
    </w:p>
    <w:p w14:paraId="245D60FE"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w:t>
      </w:r>
      <w:r>
        <w:rPr>
          <w:noProof/>
          <w:lang w:eastAsia="zh-CN"/>
        </w:rPr>
        <w:t>70</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CCOFunction</w:t>
      </w:r>
      <w:r>
        <w:rPr>
          <w:noProof/>
        </w:rPr>
        <w:tab/>
        <w:t>97</w:t>
      </w:r>
    </w:p>
    <w:p w14:paraId="2D5EB36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4.3.70.1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97</w:t>
      </w:r>
    </w:p>
    <w:p w14:paraId="2515936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4.3.70.2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97</w:t>
      </w:r>
    </w:p>
    <w:p w14:paraId="47C451C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4.3.70.</w:t>
      </w:r>
      <w:r>
        <w:rPr>
          <w:noProof/>
        </w:rPr>
        <w:t>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98</w:t>
      </w:r>
    </w:p>
    <w:p w14:paraId="5181E8B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4.3.70.4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98</w:t>
      </w:r>
    </w:p>
    <w:p w14:paraId="7FCA1290"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w:t>
      </w:r>
      <w:r>
        <w:rPr>
          <w:noProof/>
          <w:lang w:eastAsia="zh-CN"/>
        </w:rPr>
        <w:t>71</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CCOWeakCoverageParameters</w:t>
      </w:r>
      <w:r>
        <w:rPr>
          <w:noProof/>
        </w:rPr>
        <w:tab/>
        <w:t>98</w:t>
      </w:r>
    </w:p>
    <w:p w14:paraId="06372D3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4.3.71.1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98</w:t>
      </w:r>
    </w:p>
    <w:p w14:paraId="0DCDE65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4.3.71.2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98</w:t>
      </w:r>
    </w:p>
    <w:p w14:paraId="2F0AE8F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4.3.71.</w:t>
      </w:r>
      <w:r>
        <w:rPr>
          <w:noProof/>
        </w:rPr>
        <w:t>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98</w:t>
      </w:r>
    </w:p>
    <w:p w14:paraId="5097C5C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4.3.71.4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98</w:t>
      </w:r>
    </w:p>
    <w:p w14:paraId="698C88FD"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w:t>
      </w:r>
      <w:r>
        <w:rPr>
          <w:noProof/>
          <w:lang w:eastAsia="zh-CN"/>
        </w:rPr>
        <w:t>72</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CCOPilotPollutionParameters</w:t>
      </w:r>
      <w:r>
        <w:rPr>
          <w:noProof/>
        </w:rPr>
        <w:tab/>
        <w:t>98</w:t>
      </w:r>
    </w:p>
    <w:p w14:paraId="4F70363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4.3.72.1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98</w:t>
      </w:r>
    </w:p>
    <w:p w14:paraId="1EDDA45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4.3.72.2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98</w:t>
      </w:r>
    </w:p>
    <w:p w14:paraId="37F58F5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4.3.72.</w:t>
      </w:r>
      <w:r>
        <w:rPr>
          <w:noProof/>
        </w:rPr>
        <w:t>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98</w:t>
      </w:r>
    </w:p>
    <w:p w14:paraId="6287F2B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lastRenderedPageBreak/>
        <w:t>4.3.72.4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98</w:t>
      </w:r>
    </w:p>
    <w:p w14:paraId="14780E1C"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w:t>
      </w:r>
      <w:r>
        <w:rPr>
          <w:noProof/>
          <w:lang w:eastAsia="zh-CN"/>
        </w:rPr>
        <w:t>73</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CCOOvershootCoverageParameters</w:t>
      </w:r>
      <w:r>
        <w:rPr>
          <w:noProof/>
        </w:rPr>
        <w:tab/>
        <w:t>98</w:t>
      </w:r>
    </w:p>
    <w:p w14:paraId="5CC20CA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4.3.73.1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98</w:t>
      </w:r>
    </w:p>
    <w:p w14:paraId="1B6C639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4.3.73.2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99</w:t>
      </w:r>
    </w:p>
    <w:p w14:paraId="2836956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4.3.73.</w:t>
      </w:r>
      <w:r>
        <w:rPr>
          <w:noProof/>
        </w:rPr>
        <w:t>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99</w:t>
      </w:r>
    </w:p>
    <w:p w14:paraId="510DF3D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4.3.73.4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99</w:t>
      </w:r>
    </w:p>
    <w:p w14:paraId="1F5183FC"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w:t>
      </w:r>
      <w:r>
        <w:rPr>
          <w:noProof/>
          <w:lang w:eastAsia="zh-CN"/>
        </w:rPr>
        <w:t>74</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i/>
          <w:noProof/>
          <w:lang w:eastAsia="zh-CN"/>
        </w:rPr>
        <w:t>CCO</w:t>
      </w:r>
      <w:r w:rsidRPr="00B153F8">
        <w:rPr>
          <w:rFonts w:ascii="Courier New" w:hAnsi="Courier New" w:cs="Courier New"/>
          <w:i/>
          <w:noProof/>
          <w:color w:val="000000"/>
          <w:lang w:eastAsia="ja-JP"/>
        </w:rPr>
        <w:t>Parameters</w:t>
      </w:r>
      <w:r>
        <w:rPr>
          <w:noProof/>
        </w:rPr>
        <w:tab/>
        <w:t>99</w:t>
      </w:r>
    </w:p>
    <w:p w14:paraId="1541297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4.3.74.1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99</w:t>
      </w:r>
    </w:p>
    <w:p w14:paraId="7FDFDE8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4.3.74.2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99</w:t>
      </w:r>
    </w:p>
    <w:p w14:paraId="4A68619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4.3.74.</w:t>
      </w:r>
      <w:r>
        <w:rPr>
          <w:noProof/>
        </w:rPr>
        <w:t>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99</w:t>
      </w:r>
    </w:p>
    <w:p w14:paraId="2173DC0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4.3.74.4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99</w:t>
      </w:r>
    </w:p>
    <w:p w14:paraId="74CBF484"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w:t>
      </w:r>
      <w:r>
        <w:rPr>
          <w:noProof/>
          <w:lang w:eastAsia="zh-CN"/>
        </w:rPr>
        <w:t>75</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Parameter</w:t>
      </w:r>
      <w:r w:rsidRPr="00B153F8">
        <w:rPr>
          <w:rFonts w:ascii="Courier New" w:hAnsi="Courier New" w:cs="Courier New"/>
          <w:noProof/>
          <w:lang w:eastAsia="zh-CN"/>
        </w:rPr>
        <w:t>Range</w:t>
      </w:r>
      <w:r w:rsidRPr="00B153F8">
        <w:rPr>
          <w:rFonts w:ascii="Courier New" w:hAnsi="Courier New"/>
          <w:noProof/>
          <w:lang w:eastAsia="zh-CN"/>
        </w:rPr>
        <w:t xml:space="preserve"> &lt;&lt;dataType&gt;&gt;</w:t>
      </w:r>
      <w:r>
        <w:rPr>
          <w:noProof/>
        </w:rPr>
        <w:tab/>
        <w:t>99</w:t>
      </w:r>
    </w:p>
    <w:p w14:paraId="4F706A3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4.3.75.1</w:t>
      </w:r>
      <w:r>
        <w:rPr>
          <w:rFonts w:asciiTheme="minorHAnsi" w:eastAsiaTheme="minorEastAsia" w:hAnsiTheme="minorHAnsi" w:cstheme="minorBidi"/>
          <w:noProof/>
          <w:kern w:val="2"/>
          <w:sz w:val="22"/>
          <w:szCs w:val="22"/>
          <w:lang w:eastAsia="en-GB"/>
          <w14:ligatures w14:val="standardContextual"/>
        </w:rPr>
        <w:tab/>
      </w:r>
      <w:r>
        <w:rPr>
          <w:noProof/>
          <w:lang w:eastAsia="zh-CN"/>
        </w:rPr>
        <w:t>Definition</w:t>
      </w:r>
      <w:r>
        <w:rPr>
          <w:noProof/>
        </w:rPr>
        <w:tab/>
        <w:t>99</w:t>
      </w:r>
    </w:p>
    <w:p w14:paraId="26A74FA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4.3.75.2</w:t>
      </w:r>
      <w:r>
        <w:rPr>
          <w:rFonts w:asciiTheme="minorHAnsi" w:eastAsiaTheme="minorEastAsia" w:hAnsiTheme="minorHAnsi" w:cstheme="minorBidi"/>
          <w:noProof/>
          <w:kern w:val="2"/>
          <w:sz w:val="22"/>
          <w:szCs w:val="22"/>
          <w:lang w:eastAsia="en-GB"/>
          <w14:ligatures w14:val="standardContextual"/>
        </w:rPr>
        <w:tab/>
      </w:r>
      <w:r>
        <w:rPr>
          <w:noProof/>
          <w:lang w:eastAsia="zh-CN"/>
        </w:rPr>
        <w:t>Attributes</w:t>
      </w:r>
      <w:r>
        <w:rPr>
          <w:noProof/>
        </w:rPr>
        <w:tab/>
        <w:t>99</w:t>
      </w:r>
    </w:p>
    <w:p w14:paraId="7BA71EF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4.3.75.3</w:t>
      </w:r>
      <w:r>
        <w:rPr>
          <w:rFonts w:asciiTheme="minorHAnsi" w:eastAsiaTheme="minorEastAsia" w:hAnsiTheme="minorHAnsi" w:cstheme="minorBidi"/>
          <w:noProof/>
          <w:kern w:val="2"/>
          <w:sz w:val="22"/>
          <w:szCs w:val="22"/>
          <w:lang w:eastAsia="en-GB"/>
          <w14:ligatures w14:val="standardContextual"/>
        </w:rPr>
        <w:tab/>
      </w:r>
      <w:r>
        <w:rPr>
          <w:noProof/>
          <w:lang w:eastAsia="zh-CN"/>
        </w:rPr>
        <w:t>Attribute constraints</w:t>
      </w:r>
      <w:r>
        <w:rPr>
          <w:noProof/>
        </w:rPr>
        <w:tab/>
        <w:t>100</w:t>
      </w:r>
    </w:p>
    <w:p w14:paraId="555CDD0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4.3.75.4</w:t>
      </w:r>
      <w:r>
        <w:rPr>
          <w:rFonts w:asciiTheme="minorHAnsi" w:eastAsiaTheme="minorEastAsia" w:hAnsiTheme="minorHAnsi" w:cstheme="minorBidi"/>
          <w:noProof/>
          <w:kern w:val="2"/>
          <w:sz w:val="22"/>
          <w:szCs w:val="22"/>
          <w:lang w:eastAsia="en-GB"/>
          <w14:ligatures w14:val="standardContextual"/>
        </w:rPr>
        <w:tab/>
      </w:r>
      <w:r>
        <w:rPr>
          <w:noProof/>
          <w:lang w:eastAsia="zh-CN"/>
        </w:rPr>
        <w:t>Notifications</w:t>
      </w:r>
      <w:r>
        <w:rPr>
          <w:noProof/>
        </w:rPr>
        <w:tab/>
        <w:t>100</w:t>
      </w:r>
    </w:p>
    <w:p w14:paraId="66972409"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4.3.76</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BWPSet</w:t>
      </w:r>
      <w:r>
        <w:rPr>
          <w:noProof/>
        </w:rPr>
        <w:tab/>
        <w:t>100</w:t>
      </w:r>
    </w:p>
    <w:p w14:paraId="4F4E61B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.3.76.1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100</w:t>
      </w:r>
    </w:p>
    <w:p w14:paraId="0D0740F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.3.76.2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100</w:t>
      </w:r>
    </w:p>
    <w:p w14:paraId="6A52E50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.3.76.3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100</w:t>
      </w:r>
    </w:p>
    <w:p w14:paraId="0929B72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.3.76.4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100</w:t>
      </w:r>
    </w:p>
    <w:p w14:paraId="2063488E"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4.3.77</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NTNFunction</w:t>
      </w:r>
      <w:r>
        <w:rPr>
          <w:noProof/>
        </w:rPr>
        <w:tab/>
        <w:t>100</w:t>
      </w:r>
    </w:p>
    <w:p w14:paraId="1BE321B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.3.77.1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100</w:t>
      </w:r>
    </w:p>
    <w:p w14:paraId="739130C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w:t>
      </w:r>
      <w:r>
        <w:rPr>
          <w:noProof/>
        </w:rPr>
        <w:t>77.2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100</w:t>
      </w:r>
    </w:p>
    <w:p w14:paraId="240A726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w:t>
      </w:r>
      <w:r>
        <w:rPr>
          <w:noProof/>
        </w:rPr>
        <w:t>77.3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100</w:t>
      </w:r>
    </w:p>
    <w:p w14:paraId="3FD3C75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4.3.77.4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101</w:t>
      </w:r>
    </w:p>
    <w:p w14:paraId="3A9319FD"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4.3.78</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EphemerisInfoSet</w:t>
      </w:r>
      <w:r>
        <w:rPr>
          <w:noProof/>
        </w:rPr>
        <w:tab/>
        <w:t>101</w:t>
      </w:r>
    </w:p>
    <w:p w14:paraId="3858E06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w:t>
      </w:r>
      <w:r>
        <w:rPr>
          <w:noProof/>
          <w:lang w:eastAsia="zh-CN"/>
        </w:rPr>
        <w:t>78</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101</w:t>
      </w:r>
    </w:p>
    <w:p w14:paraId="44A5423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.3.78.2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101</w:t>
      </w:r>
    </w:p>
    <w:p w14:paraId="12EAAC7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4.3.</w:t>
      </w:r>
      <w:r>
        <w:rPr>
          <w:noProof/>
          <w:lang w:eastAsia="zh-CN"/>
        </w:rPr>
        <w:t>78</w:t>
      </w:r>
      <w:r>
        <w:rPr>
          <w:noProof/>
        </w:rPr>
        <w:t>.3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101</w:t>
      </w:r>
    </w:p>
    <w:p w14:paraId="4FE76C0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w:t>
      </w:r>
      <w:r>
        <w:rPr>
          <w:noProof/>
          <w:lang w:eastAsia="zh-CN"/>
        </w:rPr>
        <w:t>78</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101</w:t>
      </w:r>
    </w:p>
    <w:p w14:paraId="7C285315"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4.3.79</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Ephemeris</w:t>
      </w:r>
      <w:r w:rsidRPr="00B153F8">
        <w:rPr>
          <w:rFonts w:ascii="Courier New" w:hAnsi="Courier New" w:cs="Courier New"/>
          <w:noProof/>
          <w:lang w:eastAsia="zh-CN"/>
        </w:rPr>
        <w:t>&lt;&lt;dataType&gt;&gt;</w:t>
      </w:r>
      <w:r>
        <w:rPr>
          <w:noProof/>
        </w:rPr>
        <w:tab/>
        <w:t>101</w:t>
      </w:r>
    </w:p>
    <w:p w14:paraId="3208473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w:t>
      </w:r>
      <w:r>
        <w:rPr>
          <w:noProof/>
          <w:lang w:eastAsia="zh-CN"/>
        </w:rPr>
        <w:t>79</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101</w:t>
      </w:r>
    </w:p>
    <w:p w14:paraId="02A0C2C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w:t>
      </w:r>
      <w:r>
        <w:rPr>
          <w:noProof/>
          <w:lang w:eastAsia="zh-CN"/>
        </w:rPr>
        <w:t>79</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101</w:t>
      </w:r>
    </w:p>
    <w:p w14:paraId="6C5C1B4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4.3.</w:t>
      </w:r>
      <w:r>
        <w:rPr>
          <w:noProof/>
          <w:lang w:eastAsia="zh-CN"/>
        </w:rPr>
        <w:t>79</w:t>
      </w:r>
      <w:r>
        <w:rPr>
          <w:noProof/>
        </w:rPr>
        <w:t>.3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101</w:t>
      </w:r>
    </w:p>
    <w:p w14:paraId="2490A48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.3.</w:t>
      </w:r>
      <w:r>
        <w:rPr>
          <w:noProof/>
          <w:lang w:eastAsia="zh-CN"/>
        </w:rPr>
        <w:t>79</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101</w:t>
      </w:r>
    </w:p>
    <w:p w14:paraId="5C05B9EB"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4.3.80</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PositionVelocity </w:t>
      </w:r>
      <w:r w:rsidRPr="00B153F8">
        <w:rPr>
          <w:rFonts w:ascii="Courier New" w:hAnsi="Courier New" w:cs="Courier New"/>
          <w:noProof/>
          <w:lang w:eastAsia="zh-CN"/>
        </w:rPr>
        <w:t>&lt;&lt;dataType&gt;&gt;</w:t>
      </w:r>
      <w:r>
        <w:rPr>
          <w:noProof/>
        </w:rPr>
        <w:tab/>
        <w:t>102</w:t>
      </w:r>
    </w:p>
    <w:p w14:paraId="62BA608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4.3.</w:t>
      </w:r>
      <w:r>
        <w:rPr>
          <w:noProof/>
          <w:lang w:eastAsia="zh-CN"/>
        </w:rPr>
        <w:t>80</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102</w:t>
      </w:r>
    </w:p>
    <w:p w14:paraId="231549E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w:t>
      </w:r>
      <w:r>
        <w:rPr>
          <w:noProof/>
          <w:lang w:eastAsia="zh-CN"/>
        </w:rPr>
        <w:t>.</w:t>
      </w:r>
      <w:r>
        <w:rPr>
          <w:noProof/>
        </w:rPr>
        <w:t>3.</w:t>
      </w:r>
      <w:r>
        <w:rPr>
          <w:noProof/>
          <w:lang w:eastAsia="zh-CN"/>
        </w:rPr>
        <w:t>80</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102</w:t>
      </w:r>
    </w:p>
    <w:p w14:paraId="02C0BAE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4.3.</w:t>
      </w:r>
      <w:r>
        <w:rPr>
          <w:noProof/>
          <w:lang w:eastAsia="zh-CN"/>
        </w:rPr>
        <w:t>80</w:t>
      </w:r>
      <w:r>
        <w:rPr>
          <w:noProof/>
        </w:rPr>
        <w:t>.3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102</w:t>
      </w:r>
    </w:p>
    <w:p w14:paraId="36CEC1D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4.3.80.</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102</w:t>
      </w:r>
    </w:p>
    <w:p w14:paraId="34EEA54E"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4.3.81</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Orbital </w:t>
      </w:r>
      <w:r w:rsidRPr="00B153F8">
        <w:rPr>
          <w:rFonts w:ascii="Courier New" w:hAnsi="Courier New" w:cs="Courier New"/>
          <w:noProof/>
          <w:lang w:eastAsia="zh-CN"/>
        </w:rPr>
        <w:t>&lt;&lt;dataType&gt;&gt;</w:t>
      </w:r>
      <w:r>
        <w:rPr>
          <w:noProof/>
        </w:rPr>
        <w:tab/>
        <w:t>102</w:t>
      </w:r>
    </w:p>
    <w:p w14:paraId="4248702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4.3.</w:t>
      </w:r>
      <w:r>
        <w:rPr>
          <w:noProof/>
          <w:lang w:eastAsia="zh-CN"/>
        </w:rPr>
        <w:t>81</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102</w:t>
      </w:r>
    </w:p>
    <w:p w14:paraId="7003B20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w:t>
      </w:r>
      <w:r>
        <w:rPr>
          <w:noProof/>
          <w:lang w:eastAsia="zh-CN"/>
        </w:rPr>
        <w:t>.</w:t>
      </w:r>
      <w:r>
        <w:rPr>
          <w:noProof/>
        </w:rPr>
        <w:t>3.</w:t>
      </w:r>
      <w:r>
        <w:rPr>
          <w:noProof/>
          <w:lang w:eastAsia="zh-CN"/>
        </w:rPr>
        <w:t>81</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102</w:t>
      </w:r>
    </w:p>
    <w:p w14:paraId="58D1AE4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4.3.</w:t>
      </w:r>
      <w:r>
        <w:rPr>
          <w:noProof/>
          <w:lang w:eastAsia="zh-CN"/>
        </w:rPr>
        <w:t>81</w:t>
      </w:r>
      <w:r>
        <w:rPr>
          <w:noProof/>
        </w:rPr>
        <w:t>.3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103</w:t>
      </w:r>
    </w:p>
    <w:p w14:paraId="7F17BDD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4.3.81.</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103</w:t>
      </w:r>
    </w:p>
    <w:p w14:paraId="4CDA0DEF"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4.3.82</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rPr>
        <w:t>QceIdMappingInfo</w:t>
      </w:r>
      <w:r>
        <w:rPr>
          <w:noProof/>
        </w:rPr>
        <w:t xml:space="preserve"> </w:t>
      </w:r>
      <w:r w:rsidRPr="00B153F8">
        <w:rPr>
          <w:rFonts w:ascii="Courier New" w:hAnsi="Courier New" w:cs="Courier New"/>
          <w:noProof/>
        </w:rPr>
        <w:t>&lt;&lt;dataType&gt;&gt;</w:t>
      </w:r>
      <w:r>
        <w:rPr>
          <w:noProof/>
        </w:rPr>
        <w:tab/>
        <w:t>103</w:t>
      </w:r>
    </w:p>
    <w:p w14:paraId="6455725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4.3.82.1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103</w:t>
      </w:r>
    </w:p>
    <w:p w14:paraId="3D10A91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4.3.82.2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103</w:t>
      </w:r>
    </w:p>
    <w:p w14:paraId="433361E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4.3.82.3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103</w:t>
      </w:r>
    </w:p>
    <w:p w14:paraId="254065A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sidRPr="00B153F8">
        <w:rPr>
          <w:noProof/>
          <w:lang w:val="en-US"/>
        </w:rPr>
        <w:t>4.3.82.</w:t>
      </w:r>
      <w:r w:rsidRPr="00B153F8">
        <w:rPr>
          <w:noProof/>
          <w:lang w:val="en-US" w:eastAsia="zh-CN"/>
        </w:rPr>
        <w:t>4</w:t>
      </w:r>
      <w:r>
        <w:rPr>
          <w:rFonts w:asciiTheme="minorHAnsi" w:eastAsiaTheme="minorEastAsia" w:hAnsiTheme="minorHAnsi" w:cstheme="minorBidi"/>
          <w:noProof/>
          <w:kern w:val="2"/>
          <w:sz w:val="22"/>
          <w:szCs w:val="22"/>
          <w:lang w:eastAsia="en-GB"/>
          <w14:ligatures w14:val="standardContextual"/>
        </w:rPr>
        <w:tab/>
      </w:r>
      <w:r w:rsidRPr="00B153F8">
        <w:rPr>
          <w:noProof/>
          <w:lang w:val="en-US"/>
        </w:rPr>
        <w:t>Notifications</w:t>
      </w:r>
      <w:r>
        <w:rPr>
          <w:noProof/>
        </w:rPr>
        <w:tab/>
        <w:t>104</w:t>
      </w:r>
    </w:p>
    <w:p w14:paraId="3288F6D0" w14:textId="77777777" w:rsidR="00905B3A" w:rsidRDefault="00905B3A">
      <w:pPr>
        <w:pStyle w:val="TOC2"/>
        <w:rPr>
          <w:rFonts w:asciiTheme="minorHAnsi" w:eastAsiaTheme="minorEastAsia" w:hAnsiTheme="minorHAnsi" w:cstheme="minorBidi"/>
          <w:noProof/>
          <w:kern w:val="2"/>
          <w:sz w:val="22"/>
          <w:szCs w:val="22"/>
          <w:lang w:eastAsia="en-GB"/>
          <w14:ligatures w14:val="standardContextual"/>
        </w:rPr>
      </w:pPr>
      <w:r>
        <w:rPr>
          <w:noProof/>
        </w:rPr>
        <w:t>4.4</w:t>
      </w:r>
      <w:r>
        <w:rPr>
          <w:rFonts w:asciiTheme="minorHAnsi" w:eastAsiaTheme="minorEastAsia" w:hAnsiTheme="minorHAnsi" w:cstheme="minorBidi"/>
          <w:noProof/>
          <w:kern w:val="2"/>
          <w:sz w:val="22"/>
          <w:szCs w:val="22"/>
          <w:lang w:eastAsia="en-GB"/>
          <w14:ligatures w14:val="standardContextual"/>
        </w:rPr>
        <w:tab/>
      </w:r>
      <w:r>
        <w:rPr>
          <w:noProof/>
        </w:rPr>
        <w:t>Attribute definitions</w:t>
      </w:r>
      <w:r>
        <w:rPr>
          <w:noProof/>
        </w:rPr>
        <w:tab/>
        <w:t>104</w:t>
      </w:r>
    </w:p>
    <w:p w14:paraId="4B714B0D"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4.4.1</w:t>
      </w:r>
      <w:r>
        <w:rPr>
          <w:rFonts w:asciiTheme="minorHAnsi" w:eastAsiaTheme="minorEastAsia" w:hAnsiTheme="minorHAnsi" w:cstheme="minorBidi"/>
          <w:noProof/>
          <w:kern w:val="2"/>
          <w:sz w:val="22"/>
          <w:szCs w:val="22"/>
          <w:lang w:eastAsia="en-GB"/>
          <w14:ligatures w14:val="standardContextual"/>
        </w:rPr>
        <w:tab/>
      </w:r>
      <w:r>
        <w:rPr>
          <w:noProof/>
          <w:lang w:eastAsia="zh-CN"/>
        </w:rPr>
        <w:t>Attribute properties</w:t>
      </w:r>
      <w:r>
        <w:rPr>
          <w:noProof/>
        </w:rPr>
        <w:tab/>
        <w:t>104</w:t>
      </w:r>
    </w:p>
    <w:p w14:paraId="5459021F" w14:textId="77777777" w:rsidR="00905B3A" w:rsidRDefault="00905B3A">
      <w:pPr>
        <w:pStyle w:val="TOC2"/>
        <w:rPr>
          <w:rFonts w:asciiTheme="minorHAnsi" w:eastAsiaTheme="minorEastAsia" w:hAnsiTheme="minorHAnsi" w:cstheme="minorBidi"/>
          <w:noProof/>
          <w:kern w:val="2"/>
          <w:sz w:val="22"/>
          <w:szCs w:val="22"/>
          <w:lang w:eastAsia="en-GB"/>
          <w14:ligatures w14:val="standardContextual"/>
        </w:rPr>
      </w:pPr>
      <w:r>
        <w:rPr>
          <w:noProof/>
        </w:rPr>
        <w:t>4.5</w:t>
      </w:r>
      <w:r>
        <w:rPr>
          <w:rFonts w:asciiTheme="minorHAnsi" w:eastAsiaTheme="minorEastAsia" w:hAnsiTheme="minorHAnsi" w:cstheme="minorBidi"/>
          <w:noProof/>
          <w:kern w:val="2"/>
          <w:sz w:val="22"/>
          <w:szCs w:val="22"/>
          <w:lang w:eastAsia="en-GB"/>
          <w14:ligatures w14:val="standardContextual"/>
        </w:rPr>
        <w:tab/>
      </w:r>
      <w:r>
        <w:rPr>
          <w:noProof/>
        </w:rPr>
        <w:t>Common notifications</w:t>
      </w:r>
      <w:r>
        <w:rPr>
          <w:noProof/>
        </w:rPr>
        <w:tab/>
        <w:t>138</w:t>
      </w:r>
    </w:p>
    <w:p w14:paraId="75B33547"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4.5.1</w:t>
      </w:r>
      <w:r>
        <w:rPr>
          <w:rFonts w:asciiTheme="minorHAnsi" w:eastAsiaTheme="minorEastAsia" w:hAnsiTheme="minorHAnsi" w:cstheme="minorBidi"/>
          <w:noProof/>
          <w:kern w:val="2"/>
          <w:sz w:val="22"/>
          <w:szCs w:val="22"/>
          <w:lang w:eastAsia="en-GB"/>
          <w14:ligatures w14:val="standardContextual"/>
        </w:rPr>
        <w:tab/>
      </w:r>
      <w:r>
        <w:rPr>
          <w:noProof/>
        </w:rPr>
        <w:t>Alarm notifications</w:t>
      </w:r>
      <w:r>
        <w:rPr>
          <w:noProof/>
        </w:rPr>
        <w:tab/>
        <w:t>138</w:t>
      </w:r>
    </w:p>
    <w:p w14:paraId="770FD2B6"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4.5.2</w:t>
      </w:r>
      <w:r>
        <w:rPr>
          <w:rFonts w:asciiTheme="minorHAnsi" w:eastAsiaTheme="minorEastAsia" w:hAnsiTheme="minorHAnsi" w:cstheme="minorBidi"/>
          <w:noProof/>
          <w:kern w:val="2"/>
          <w:sz w:val="22"/>
          <w:szCs w:val="22"/>
          <w:lang w:eastAsia="en-GB"/>
          <w14:ligatures w14:val="standardContextual"/>
        </w:rPr>
        <w:tab/>
      </w:r>
      <w:r>
        <w:rPr>
          <w:noProof/>
        </w:rPr>
        <w:t>Configuration notifications</w:t>
      </w:r>
      <w:r>
        <w:rPr>
          <w:noProof/>
        </w:rPr>
        <w:tab/>
        <w:t>138</w:t>
      </w:r>
    </w:p>
    <w:p w14:paraId="35137BF1"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4.5.3</w:t>
      </w:r>
      <w:r>
        <w:rPr>
          <w:rFonts w:asciiTheme="minorHAnsi" w:eastAsiaTheme="minorEastAsia" w:hAnsiTheme="minorHAnsi" w:cstheme="minorBidi"/>
          <w:noProof/>
          <w:kern w:val="2"/>
          <w:sz w:val="22"/>
          <w:szCs w:val="22"/>
          <w:lang w:eastAsia="en-GB"/>
          <w14:ligatures w14:val="standardContextual"/>
        </w:rPr>
        <w:tab/>
      </w:r>
      <w:r>
        <w:rPr>
          <w:noProof/>
        </w:rPr>
        <w:t>Threshold Crossing notifications</w:t>
      </w:r>
      <w:r>
        <w:rPr>
          <w:noProof/>
        </w:rPr>
        <w:tab/>
        <w:t>139</w:t>
      </w:r>
    </w:p>
    <w:p w14:paraId="47868EB6" w14:textId="77777777" w:rsidR="00905B3A" w:rsidRDefault="00905B3A">
      <w:pPr>
        <w:pStyle w:val="TOC1"/>
        <w:rPr>
          <w:rFonts w:asciiTheme="minorHAnsi" w:eastAsiaTheme="minorEastAsia" w:hAnsiTheme="minorHAnsi" w:cstheme="minorBidi"/>
          <w:noProof/>
          <w:kern w:val="2"/>
          <w:szCs w:val="22"/>
          <w:lang w:eastAsia="en-GB"/>
          <w14:ligatures w14:val="standardContextual"/>
        </w:rPr>
      </w:pPr>
      <w:r>
        <w:rPr>
          <w:noProof/>
        </w:rPr>
        <w:t>5</w:t>
      </w:r>
      <w:r>
        <w:rPr>
          <w:rFonts w:asciiTheme="minorHAnsi" w:eastAsiaTheme="minorEastAsia" w:hAnsiTheme="minorHAnsi" w:cstheme="minorBidi"/>
          <w:noProof/>
          <w:kern w:val="2"/>
          <w:szCs w:val="22"/>
          <w:lang w:eastAsia="en-GB"/>
          <w14:ligatures w14:val="standardContextual"/>
        </w:rPr>
        <w:tab/>
      </w:r>
      <w:r>
        <w:rPr>
          <w:noProof/>
          <w:lang w:eastAsia="zh-CN"/>
        </w:rPr>
        <w:t>Information Model definitions for 5GC NRM</w:t>
      </w:r>
      <w:r>
        <w:rPr>
          <w:noProof/>
        </w:rPr>
        <w:tab/>
        <w:t>139</w:t>
      </w:r>
    </w:p>
    <w:p w14:paraId="101DC4DF" w14:textId="77777777" w:rsidR="00905B3A" w:rsidRDefault="00905B3A">
      <w:pPr>
        <w:pStyle w:val="TOC2"/>
        <w:rPr>
          <w:rFonts w:asciiTheme="minorHAnsi" w:eastAsiaTheme="minorEastAsia" w:hAnsiTheme="minorHAnsi" w:cstheme="minorBidi"/>
          <w:noProof/>
          <w:kern w:val="2"/>
          <w:sz w:val="22"/>
          <w:szCs w:val="22"/>
          <w:lang w:eastAsia="en-GB"/>
          <w14:ligatures w14:val="standardContextual"/>
        </w:rPr>
      </w:pPr>
      <w:r>
        <w:rPr>
          <w:noProof/>
        </w:rPr>
        <w:t>5.1</w:t>
      </w:r>
      <w:r>
        <w:rPr>
          <w:rFonts w:asciiTheme="minorHAnsi" w:eastAsiaTheme="minorEastAsia" w:hAnsiTheme="minorHAnsi" w:cstheme="minorBidi"/>
          <w:noProof/>
          <w:kern w:val="2"/>
          <w:sz w:val="22"/>
          <w:szCs w:val="22"/>
          <w:lang w:eastAsia="en-GB"/>
          <w14:ligatures w14:val="standardContextual"/>
        </w:rPr>
        <w:tab/>
      </w:r>
      <w:r>
        <w:rPr>
          <w:noProof/>
        </w:rPr>
        <w:t>Imported information entities and local labels</w:t>
      </w:r>
      <w:r>
        <w:rPr>
          <w:noProof/>
        </w:rPr>
        <w:tab/>
        <w:t>139</w:t>
      </w:r>
    </w:p>
    <w:p w14:paraId="61164FF0" w14:textId="77777777" w:rsidR="00905B3A" w:rsidRDefault="00905B3A">
      <w:pPr>
        <w:pStyle w:val="TOC2"/>
        <w:rPr>
          <w:rFonts w:asciiTheme="minorHAnsi" w:eastAsiaTheme="minorEastAsia" w:hAnsiTheme="minorHAnsi" w:cstheme="minorBidi"/>
          <w:noProof/>
          <w:kern w:val="2"/>
          <w:sz w:val="22"/>
          <w:szCs w:val="22"/>
          <w:lang w:eastAsia="en-GB"/>
          <w14:ligatures w14:val="standardContextual"/>
        </w:rPr>
      </w:pPr>
      <w:r>
        <w:rPr>
          <w:noProof/>
        </w:rPr>
        <w:t>5.2</w:t>
      </w:r>
      <w:r>
        <w:rPr>
          <w:rFonts w:asciiTheme="minorHAnsi" w:eastAsiaTheme="minorEastAsia" w:hAnsiTheme="minorHAnsi" w:cstheme="minorBidi"/>
          <w:noProof/>
          <w:kern w:val="2"/>
          <w:sz w:val="22"/>
          <w:szCs w:val="22"/>
          <w:lang w:eastAsia="en-GB"/>
          <w14:ligatures w14:val="standardContextual"/>
        </w:rPr>
        <w:tab/>
      </w:r>
      <w:r>
        <w:rPr>
          <w:noProof/>
        </w:rPr>
        <w:t>Class diagram</w:t>
      </w:r>
      <w:r>
        <w:rPr>
          <w:noProof/>
        </w:rPr>
        <w:tab/>
        <w:t>139</w:t>
      </w:r>
    </w:p>
    <w:p w14:paraId="30059B7B"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lastRenderedPageBreak/>
        <w:t>5.2.1</w:t>
      </w:r>
      <w:r>
        <w:rPr>
          <w:rFonts w:asciiTheme="minorHAnsi" w:eastAsiaTheme="minorEastAsia" w:hAnsiTheme="minorHAnsi" w:cstheme="minorBidi"/>
          <w:noProof/>
          <w:kern w:val="2"/>
          <w:sz w:val="22"/>
          <w:szCs w:val="22"/>
          <w:lang w:eastAsia="en-GB"/>
          <w14:ligatures w14:val="standardContextual"/>
        </w:rPr>
        <w:tab/>
      </w:r>
      <w:r>
        <w:rPr>
          <w:noProof/>
        </w:rPr>
        <w:t>Class diagram of 5GC NFs</w:t>
      </w:r>
      <w:r>
        <w:rPr>
          <w:noProof/>
        </w:rPr>
        <w:tab/>
        <w:t>139</w:t>
      </w:r>
    </w:p>
    <w:p w14:paraId="622A89B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5.2.1.1</w:t>
      </w:r>
      <w:r>
        <w:rPr>
          <w:rFonts w:asciiTheme="minorHAnsi" w:eastAsiaTheme="minorEastAsia" w:hAnsiTheme="minorHAnsi" w:cstheme="minorBidi"/>
          <w:noProof/>
          <w:kern w:val="2"/>
          <w:sz w:val="22"/>
          <w:szCs w:val="22"/>
          <w:lang w:eastAsia="en-GB"/>
          <w14:ligatures w14:val="standardContextual"/>
        </w:rPr>
        <w:tab/>
      </w:r>
      <w:r>
        <w:rPr>
          <w:noProof/>
          <w:lang w:eastAsia="zh-CN"/>
        </w:rPr>
        <w:t>Relationships</w:t>
      </w:r>
      <w:r>
        <w:rPr>
          <w:noProof/>
        </w:rPr>
        <w:tab/>
        <w:t>139</w:t>
      </w:r>
    </w:p>
    <w:p w14:paraId="14F2D92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sidRPr="00B153F8">
        <w:rPr>
          <w:rFonts w:cs="Arial"/>
          <w:noProof/>
          <w:lang w:eastAsia="zh-CN"/>
        </w:rPr>
        <w:t>5.2.1.2</w:t>
      </w:r>
      <w:r>
        <w:rPr>
          <w:rFonts w:asciiTheme="minorHAnsi" w:eastAsiaTheme="minorEastAsia" w:hAnsiTheme="minorHAnsi" w:cstheme="minorBidi"/>
          <w:noProof/>
          <w:kern w:val="2"/>
          <w:sz w:val="22"/>
          <w:szCs w:val="22"/>
          <w:lang w:eastAsia="en-GB"/>
          <w14:ligatures w14:val="standardContextual"/>
        </w:rPr>
        <w:tab/>
      </w:r>
      <w:r w:rsidRPr="00B153F8">
        <w:rPr>
          <w:rFonts w:cs="Arial"/>
          <w:noProof/>
          <w:lang w:eastAsia="zh-CN"/>
        </w:rPr>
        <w:t>Inheritance</w:t>
      </w:r>
      <w:r>
        <w:rPr>
          <w:noProof/>
        </w:rPr>
        <w:tab/>
        <w:t>153</w:t>
      </w:r>
    </w:p>
    <w:p w14:paraId="43815734"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5.2.2</w:t>
      </w:r>
      <w:r>
        <w:rPr>
          <w:rFonts w:asciiTheme="minorHAnsi" w:eastAsiaTheme="minorEastAsia" w:hAnsiTheme="minorHAnsi" w:cstheme="minorBidi"/>
          <w:noProof/>
          <w:kern w:val="2"/>
          <w:sz w:val="22"/>
          <w:szCs w:val="22"/>
          <w:lang w:eastAsia="en-GB"/>
          <w14:ligatures w14:val="standardContextual"/>
        </w:rPr>
        <w:tab/>
      </w:r>
      <w:r>
        <w:rPr>
          <w:noProof/>
        </w:rPr>
        <w:t>Class diagram of AMF Region/AMF Set</w:t>
      </w:r>
      <w:r>
        <w:rPr>
          <w:noProof/>
        </w:rPr>
        <w:tab/>
        <w:t>160</w:t>
      </w:r>
    </w:p>
    <w:p w14:paraId="53FB3BE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5.2.2.1</w:t>
      </w:r>
      <w:r>
        <w:rPr>
          <w:rFonts w:asciiTheme="minorHAnsi" w:eastAsiaTheme="minorEastAsia" w:hAnsiTheme="minorHAnsi" w:cstheme="minorBidi"/>
          <w:noProof/>
          <w:kern w:val="2"/>
          <w:sz w:val="22"/>
          <w:szCs w:val="22"/>
          <w:lang w:eastAsia="en-GB"/>
          <w14:ligatures w14:val="standardContextual"/>
        </w:rPr>
        <w:tab/>
      </w:r>
      <w:r>
        <w:rPr>
          <w:noProof/>
          <w:lang w:eastAsia="zh-CN"/>
        </w:rPr>
        <w:t>Relationships</w:t>
      </w:r>
      <w:r>
        <w:rPr>
          <w:noProof/>
        </w:rPr>
        <w:tab/>
        <w:t>160</w:t>
      </w:r>
    </w:p>
    <w:p w14:paraId="6836213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5.2.2.2</w:t>
      </w:r>
      <w:r>
        <w:rPr>
          <w:rFonts w:asciiTheme="minorHAnsi" w:eastAsiaTheme="minorEastAsia" w:hAnsiTheme="minorHAnsi" w:cstheme="minorBidi"/>
          <w:noProof/>
          <w:kern w:val="2"/>
          <w:sz w:val="22"/>
          <w:szCs w:val="22"/>
          <w:lang w:eastAsia="en-GB"/>
          <w14:ligatures w14:val="standardContextual"/>
        </w:rPr>
        <w:tab/>
      </w:r>
      <w:r>
        <w:rPr>
          <w:noProof/>
          <w:lang w:eastAsia="zh-CN"/>
        </w:rPr>
        <w:t>Inheritance</w:t>
      </w:r>
      <w:r>
        <w:rPr>
          <w:noProof/>
        </w:rPr>
        <w:tab/>
        <w:t>161</w:t>
      </w:r>
    </w:p>
    <w:p w14:paraId="7FA48D45" w14:textId="77777777" w:rsidR="00905B3A" w:rsidRDefault="00905B3A">
      <w:pPr>
        <w:pStyle w:val="TOC2"/>
        <w:rPr>
          <w:rFonts w:asciiTheme="minorHAnsi" w:eastAsiaTheme="minorEastAsia" w:hAnsiTheme="minorHAnsi" w:cstheme="minorBidi"/>
          <w:noProof/>
          <w:kern w:val="2"/>
          <w:sz w:val="22"/>
          <w:szCs w:val="22"/>
          <w:lang w:eastAsia="en-GB"/>
          <w14:ligatures w14:val="standardContextual"/>
        </w:rPr>
      </w:pPr>
      <w:r>
        <w:rPr>
          <w:noProof/>
        </w:rPr>
        <w:t>5.3</w:t>
      </w:r>
      <w:r>
        <w:rPr>
          <w:rFonts w:asciiTheme="minorHAnsi" w:eastAsiaTheme="minorEastAsia" w:hAnsiTheme="minorHAnsi" w:cstheme="minorBidi"/>
          <w:noProof/>
          <w:kern w:val="2"/>
          <w:sz w:val="22"/>
          <w:szCs w:val="22"/>
          <w:lang w:eastAsia="en-GB"/>
          <w14:ligatures w14:val="standardContextual"/>
        </w:rPr>
        <w:tab/>
      </w:r>
      <w:r>
        <w:rPr>
          <w:noProof/>
        </w:rPr>
        <w:t>Class definitions</w:t>
      </w:r>
      <w:r>
        <w:rPr>
          <w:noProof/>
        </w:rPr>
        <w:tab/>
        <w:t>161</w:t>
      </w:r>
    </w:p>
    <w:p w14:paraId="66CC97E9"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sidRPr="00B153F8">
        <w:rPr>
          <w:rFonts w:cs="Arial"/>
          <w:noProof/>
          <w:lang w:eastAsia="zh-CN"/>
        </w:rPr>
        <w:t>5.3.1</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AMFFunction</w:t>
      </w:r>
      <w:r>
        <w:rPr>
          <w:noProof/>
        </w:rPr>
        <w:tab/>
        <w:t>161</w:t>
      </w:r>
    </w:p>
    <w:p w14:paraId="51ECAB9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w:t>
      </w:r>
      <w:r>
        <w:rPr>
          <w:noProof/>
        </w:rPr>
        <w:t>.1.1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161</w:t>
      </w:r>
    </w:p>
    <w:p w14:paraId="7F80D4C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161</w:t>
      </w:r>
    </w:p>
    <w:p w14:paraId="0C6F538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162</w:t>
      </w:r>
    </w:p>
    <w:p w14:paraId="25E3F9F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162</w:t>
      </w:r>
    </w:p>
    <w:p w14:paraId="35F89095"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sidRPr="00B153F8">
        <w:rPr>
          <w:rFonts w:cs="Arial"/>
          <w:noProof/>
          <w:lang w:eastAsia="zh-CN"/>
        </w:rPr>
        <w:t>5.3.2</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SMFFunction</w:t>
      </w:r>
      <w:r>
        <w:rPr>
          <w:noProof/>
        </w:rPr>
        <w:tab/>
        <w:t>162</w:t>
      </w:r>
    </w:p>
    <w:p w14:paraId="1BCF6B8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w:t>
      </w:r>
      <w:r>
        <w:rPr>
          <w:noProof/>
        </w:rPr>
        <w:t>.2.1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162</w:t>
      </w:r>
    </w:p>
    <w:p w14:paraId="7F5D449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5.3.2.2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162</w:t>
      </w:r>
    </w:p>
    <w:p w14:paraId="381CCB7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5.3.2.3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163</w:t>
      </w:r>
    </w:p>
    <w:p w14:paraId="43B75FA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163</w:t>
      </w:r>
    </w:p>
    <w:p w14:paraId="6CDCD943"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sidRPr="00B153F8">
        <w:rPr>
          <w:rFonts w:cs="Arial"/>
          <w:noProof/>
          <w:lang w:eastAsia="zh-CN"/>
        </w:rPr>
        <w:t>5.3.3</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UPFFunction</w:t>
      </w:r>
      <w:r>
        <w:rPr>
          <w:noProof/>
        </w:rPr>
        <w:tab/>
        <w:t>163</w:t>
      </w:r>
    </w:p>
    <w:p w14:paraId="6F87D28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w:t>
      </w: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163</w:t>
      </w:r>
    </w:p>
    <w:p w14:paraId="48A37FB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5.3.3.2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163</w:t>
      </w:r>
    </w:p>
    <w:p w14:paraId="436896F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5.3.3.3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164</w:t>
      </w:r>
    </w:p>
    <w:p w14:paraId="1E74F7C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.3.3.4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164</w:t>
      </w:r>
    </w:p>
    <w:p w14:paraId="08531412"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sidRPr="00B153F8">
        <w:rPr>
          <w:rFonts w:cs="Arial"/>
          <w:noProof/>
          <w:lang w:eastAsia="zh-CN"/>
        </w:rPr>
        <w:t>5.3.4</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N3IWFFunction</w:t>
      </w:r>
      <w:r>
        <w:rPr>
          <w:noProof/>
        </w:rPr>
        <w:tab/>
        <w:t>164</w:t>
      </w:r>
    </w:p>
    <w:p w14:paraId="7635AA8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w:t>
      </w:r>
      <w:r>
        <w:rPr>
          <w:noProof/>
        </w:rPr>
        <w:t>.4.1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164</w:t>
      </w:r>
    </w:p>
    <w:p w14:paraId="03DC4C3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5.3.4.2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164</w:t>
      </w:r>
    </w:p>
    <w:p w14:paraId="3564E35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.3.4.3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164</w:t>
      </w:r>
    </w:p>
    <w:p w14:paraId="7A71BEF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.3.4.4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164</w:t>
      </w:r>
    </w:p>
    <w:p w14:paraId="78B8056F"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sidRPr="00B153F8">
        <w:rPr>
          <w:rFonts w:cs="Arial"/>
          <w:noProof/>
          <w:lang w:eastAsia="zh-CN"/>
        </w:rPr>
        <w:t>5.3.5</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PCFFunction</w:t>
      </w:r>
      <w:r>
        <w:rPr>
          <w:noProof/>
        </w:rPr>
        <w:tab/>
        <w:t>164</w:t>
      </w:r>
    </w:p>
    <w:p w14:paraId="46B56F5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w:t>
      </w:r>
      <w:r>
        <w:rPr>
          <w:noProof/>
        </w:rPr>
        <w:t>.5.1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164</w:t>
      </w:r>
    </w:p>
    <w:p w14:paraId="397CDB0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5.3.5.2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164</w:t>
      </w:r>
    </w:p>
    <w:p w14:paraId="05EBA2D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5.3.5.3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165</w:t>
      </w:r>
    </w:p>
    <w:p w14:paraId="3BD3D3C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.3.5.4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165</w:t>
      </w:r>
    </w:p>
    <w:p w14:paraId="48702474"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sidRPr="00B153F8">
        <w:rPr>
          <w:rFonts w:cs="Arial"/>
          <w:noProof/>
          <w:lang w:eastAsia="zh-CN"/>
        </w:rPr>
        <w:t>5.3.6</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AUSFFunction</w:t>
      </w:r>
      <w:r>
        <w:rPr>
          <w:noProof/>
        </w:rPr>
        <w:tab/>
        <w:t>165</w:t>
      </w:r>
    </w:p>
    <w:p w14:paraId="1133419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w:t>
      </w:r>
      <w:r>
        <w:rPr>
          <w:noProof/>
        </w:rPr>
        <w:t>.6.1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165</w:t>
      </w:r>
    </w:p>
    <w:p w14:paraId="76683AA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5.3.6.2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165</w:t>
      </w:r>
    </w:p>
    <w:p w14:paraId="17A03CF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5.3.6.3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165</w:t>
      </w:r>
    </w:p>
    <w:p w14:paraId="794EBCA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.3.6.4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165</w:t>
      </w:r>
    </w:p>
    <w:p w14:paraId="5CA7F0A3"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sidRPr="00B153F8">
        <w:rPr>
          <w:rFonts w:cs="Arial"/>
          <w:noProof/>
          <w:lang w:eastAsia="zh-CN"/>
        </w:rPr>
        <w:t>5.3.7</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UDMFunction</w:t>
      </w:r>
      <w:r>
        <w:rPr>
          <w:noProof/>
        </w:rPr>
        <w:tab/>
        <w:t>165</w:t>
      </w:r>
    </w:p>
    <w:p w14:paraId="31C7903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w:t>
      </w:r>
      <w:r>
        <w:rPr>
          <w:noProof/>
        </w:rPr>
        <w:t>.7.1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165</w:t>
      </w:r>
    </w:p>
    <w:p w14:paraId="4FF4FA4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5.3.7.2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166</w:t>
      </w:r>
    </w:p>
    <w:p w14:paraId="0433582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5.3.7.3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166</w:t>
      </w:r>
    </w:p>
    <w:p w14:paraId="40C8C30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.3.7.4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166</w:t>
      </w:r>
    </w:p>
    <w:p w14:paraId="70EDCF1B"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sidRPr="00B153F8">
        <w:rPr>
          <w:rFonts w:cs="Arial"/>
          <w:noProof/>
          <w:lang w:eastAsia="zh-CN"/>
        </w:rPr>
        <w:t>5.3.8</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UDRFunction</w:t>
      </w:r>
      <w:r>
        <w:rPr>
          <w:noProof/>
        </w:rPr>
        <w:tab/>
        <w:t>166</w:t>
      </w:r>
    </w:p>
    <w:p w14:paraId="6E2F458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w:t>
      </w:r>
      <w:r>
        <w:rPr>
          <w:noProof/>
        </w:rPr>
        <w:t>.8.1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166</w:t>
      </w:r>
    </w:p>
    <w:p w14:paraId="268B3CA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5.3.8.2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166</w:t>
      </w:r>
    </w:p>
    <w:p w14:paraId="46A2F98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5.3.8.3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166</w:t>
      </w:r>
    </w:p>
    <w:p w14:paraId="754BC3F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.3.8.4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166</w:t>
      </w:r>
    </w:p>
    <w:p w14:paraId="76A9308B"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sidRPr="00B153F8">
        <w:rPr>
          <w:rFonts w:cs="Arial"/>
          <w:noProof/>
          <w:lang w:eastAsia="zh-CN"/>
        </w:rPr>
        <w:t>5.3.9</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UDSFFunction</w:t>
      </w:r>
      <w:r>
        <w:rPr>
          <w:noProof/>
        </w:rPr>
        <w:tab/>
        <w:t>166</w:t>
      </w:r>
    </w:p>
    <w:p w14:paraId="53B83AA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w:t>
      </w:r>
      <w:r>
        <w:rPr>
          <w:noProof/>
        </w:rPr>
        <w:t>.9.1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166</w:t>
      </w:r>
    </w:p>
    <w:p w14:paraId="5DAF2A1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5.3.9.2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167</w:t>
      </w:r>
    </w:p>
    <w:p w14:paraId="23EF16F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5.3.9.3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167</w:t>
      </w:r>
    </w:p>
    <w:p w14:paraId="264FD9D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.3.9.4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167</w:t>
      </w:r>
    </w:p>
    <w:p w14:paraId="6063FE97"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sidRPr="00B153F8">
        <w:rPr>
          <w:rFonts w:cs="Arial"/>
          <w:noProof/>
          <w:lang w:eastAsia="zh-CN"/>
        </w:rPr>
        <w:t>5.3.10</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NRFFunction</w:t>
      </w:r>
      <w:r>
        <w:rPr>
          <w:noProof/>
        </w:rPr>
        <w:tab/>
        <w:t>167</w:t>
      </w:r>
    </w:p>
    <w:p w14:paraId="772AD49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w:t>
      </w:r>
      <w:r>
        <w:rPr>
          <w:noProof/>
        </w:rPr>
        <w:t>.10.1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167</w:t>
      </w:r>
    </w:p>
    <w:p w14:paraId="412BDBE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5.3.10.2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167</w:t>
      </w:r>
    </w:p>
    <w:p w14:paraId="4AA1498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5.3.10.3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167</w:t>
      </w:r>
    </w:p>
    <w:p w14:paraId="288F650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.3.10.4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167</w:t>
      </w:r>
    </w:p>
    <w:p w14:paraId="2023062C"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sidRPr="00B153F8">
        <w:rPr>
          <w:rFonts w:cs="Arial"/>
          <w:noProof/>
          <w:lang w:eastAsia="zh-CN"/>
        </w:rPr>
        <w:t>5.3.11</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NSSFFunction</w:t>
      </w:r>
      <w:r>
        <w:rPr>
          <w:noProof/>
        </w:rPr>
        <w:tab/>
        <w:t>168</w:t>
      </w:r>
    </w:p>
    <w:p w14:paraId="7AB096E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w:t>
      </w:r>
      <w:r>
        <w:rPr>
          <w:noProof/>
        </w:rPr>
        <w:t>.11.1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168</w:t>
      </w:r>
    </w:p>
    <w:p w14:paraId="639A22B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5.3.11.2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168</w:t>
      </w:r>
    </w:p>
    <w:p w14:paraId="2B3297A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5.3.11.3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168</w:t>
      </w:r>
    </w:p>
    <w:p w14:paraId="4EEFCA7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lastRenderedPageBreak/>
        <w:t>5</w:t>
      </w:r>
      <w:r>
        <w:rPr>
          <w:noProof/>
        </w:rPr>
        <w:t>.3.11.4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168</w:t>
      </w:r>
    </w:p>
    <w:p w14:paraId="6036FBF0"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sidRPr="00B153F8">
        <w:rPr>
          <w:rFonts w:cs="Arial"/>
          <w:noProof/>
          <w:lang w:eastAsia="zh-CN"/>
        </w:rPr>
        <w:t>5.3.12</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AFFunction</w:t>
      </w:r>
      <w:r>
        <w:rPr>
          <w:noProof/>
        </w:rPr>
        <w:tab/>
        <w:t>168</w:t>
      </w:r>
    </w:p>
    <w:p w14:paraId="386C15A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w:t>
      </w:r>
      <w:r>
        <w:rPr>
          <w:noProof/>
        </w:rPr>
        <w:t>.12.1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168</w:t>
      </w:r>
    </w:p>
    <w:p w14:paraId="258898D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5.3.12.2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168</w:t>
      </w:r>
    </w:p>
    <w:p w14:paraId="045C47C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5.3.12.3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168</w:t>
      </w:r>
    </w:p>
    <w:p w14:paraId="633A3E5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.3.12.4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168</w:t>
      </w:r>
    </w:p>
    <w:p w14:paraId="4C76470D"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sidRPr="00B153F8">
        <w:rPr>
          <w:rFonts w:cs="Arial"/>
          <w:noProof/>
          <w:lang w:eastAsia="zh-CN"/>
        </w:rPr>
        <w:t>5.3.13</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DNFunction</w:t>
      </w:r>
      <w:r>
        <w:rPr>
          <w:noProof/>
        </w:rPr>
        <w:tab/>
        <w:t>169</w:t>
      </w:r>
    </w:p>
    <w:p w14:paraId="7090A77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w:t>
      </w:r>
      <w:r>
        <w:rPr>
          <w:noProof/>
        </w:rPr>
        <w:t>.13.1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169</w:t>
      </w:r>
    </w:p>
    <w:p w14:paraId="7874A590"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sidRPr="00B153F8">
        <w:rPr>
          <w:rFonts w:cs="Arial"/>
          <w:noProof/>
          <w:lang w:eastAsia="zh-CN"/>
        </w:rPr>
        <w:t>5.3.14</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SMSFFunction</w:t>
      </w:r>
      <w:r>
        <w:rPr>
          <w:noProof/>
        </w:rPr>
        <w:tab/>
        <w:t>169</w:t>
      </w:r>
    </w:p>
    <w:p w14:paraId="2E008DE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w:t>
      </w:r>
      <w:r>
        <w:rPr>
          <w:noProof/>
        </w:rPr>
        <w:t>.14.1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169</w:t>
      </w:r>
    </w:p>
    <w:p w14:paraId="6650DC3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5.3.14.2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169</w:t>
      </w:r>
    </w:p>
    <w:p w14:paraId="471D092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169</w:t>
      </w:r>
    </w:p>
    <w:p w14:paraId="3FF477C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169</w:t>
      </w:r>
    </w:p>
    <w:p w14:paraId="20A3F4FF"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sidRPr="00B153F8">
        <w:rPr>
          <w:rFonts w:cs="Arial"/>
          <w:noProof/>
          <w:lang w:eastAsia="zh-CN"/>
        </w:rPr>
        <w:t>5.3.15</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LMFFunction</w:t>
      </w:r>
      <w:r>
        <w:rPr>
          <w:noProof/>
        </w:rPr>
        <w:tab/>
        <w:t>169</w:t>
      </w:r>
    </w:p>
    <w:p w14:paraId="4CFA9D1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w:t>
      </w:r>
      <w:r>
        <w:rPr>
          <w:noProof/>
        </w:rPr>
        <w:t>.15.1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169</w:t>
      </w:r>
    </w:p>
    <w:p w14:paraId="4569A65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5.3.15.2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169</w:t>
      </w:r>
    </w:p>
    <w:p w14:paraId="011F44C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.3.15.3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169</w:t>
      </w:r>
    </w:p>
    <w:p w14:paraId="279E52B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.3.15.4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170</w:t>
      </w:r>
    </w:p>
    <w:p w14:paraId="7FD8412C"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sidRPr="00B153F8">
        <w:rPr>
          <w:rFonts w:cs="Arial"/>
          <w:noProof/>
          <w:lang w:eastAsia="zh-CN"/>
        </w:rPr>
        <w:t>5.3.16</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NGEIRFunction</w:t>
      </w:r>
      <w:r>
        <w:rPr>
          <w:noProof/>
        </w:rPr>
        <w:tab/>
        <w:t>170</w:t>
      </w:r>
    </w:p>
    <w:p w14:paraId="264922A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w:t>
      </w:r>
      <w:r>
        <w:rPr>
          <w:noProof/>
        </w:rPr>
        <w:t>.16.1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170</w:t>
      </w:r>
    </w:p>
    <w:p w14:paraId="5EC2D42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5.3.16.2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170</w:t>
      </w:r>
    </w:p>
    <w:p w14:paraId="7351CF8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5.3.16.3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170</w:t>
      </w:r>
    </w:p>
    <w:p w14:paraId="2494704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.3.16.4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170</w:t>
      </w:r>
    </w:p>
    <w:p w14:paraId="6DA4FB3C"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sidRPr="00B153F8">
        <w:rPr>
          <w:rFonts w:cs="Arial"/>
          <w:noProof/>
          <w:lang w:eastAsia="zh-CN"/>
        </w:rPr>
        <w:t>5.3.17</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SEPPFunction</w:t>
      </w:r>
      <w:r>
        <w:rPr>
          <w:noProof/>
        </w:rPr>
        <w:tab/>
        <w:t>170</w:t>
      </w:r>
    </w:p>
    <w:p w14:paraId="6D470EA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w:t>
      </w:r>
      <w:r>
        <w:rPr>
          <w:noProof/>
        </w:rPr>
        <w:t>.17.1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170</w:t>
      </w:r>
    </w:p>
    <w:p w14:paraId="5A09FF3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5.3.17.2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170</w:t>
      </w:r>
    </w:p>
    <w:p w14:paraId="4C901BF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.3.17.3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171</w:t>
      </w:r>
    </w:p>
    <w:p w14:paraId="4F8DEE2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.3.17.4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171</w:t>
      </w:r>
    </w:p>
    <w:p w14:paraId="12F55D8E"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sidRPr="00B153F8">
        <w:rPr>
          <w:rFonts w:cs="Arial"/>
          <w:noProof/>
          <w:lang w:eastAsia="zh-CN"/>
        </w:rPr>
        <w:t>5.3.18</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NWDAFFunction</w:t>
      </w:r>
      <w:r>
        <w:rPr>
          <w:noProof/>
        </w:rPr>
        <w:tab/>
        <w:t>171</w:t>
      </w:r>
    </w:p>
    <w:p w14:paraId="6A12C3D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w:t>
      </w:r>
      <w:r>
        <w:rPr>
          <w:noProof/>
        </w:rPr>
        <w:t>.18.1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171</w:t>
      </w:r>
    </w:p>
    <w:p w14:paraId="6CEFCBD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5.3.18.2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171</w:t>
      </w:r>
    </w:p>
    <w:p w14:paraId="466D0FC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5.3.18.3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171</w:t>
      </w:r>
    </w:p>
    <w:p w14:paraId="61029F7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5.3.18.4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171</w:t>
      </w:r>
    </w:p>
    <w:p w14:paraId="3CAC0965"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5.3.19</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EP_N2</w:t>
      </w:r>
      <w:r>
        <w:rPr>
          <w:noProof/>
        </w:rPr>
        <w:tab/>
        <w:t>171</w:t>
      </w:r>
    </w:p>
    <w:p w14:paraId="2EF142E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5.3.19</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171</w:t>
      </w:r>
    </w:p>
    <w:p w14:paraId="789F8DB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5.3.19</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172</w:t>
      </w:r>
    </w:p>
    <w:p w14:paraId="1C0DDAB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.3.19.3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172</w:t>
      </w:r>
    </w:p>
    <w:p w14:paraId="5A8B66F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.3.19.4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172</w:t>
      </w:r>
    </w:p>
    <w:p w14:paraId="30FA8B3E"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5.3.20</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EP_N3</w:t>
      </w:r>
      <w:r>
        <w:rPr>
          <w:noProof/>
        </w:rPr>
        <w:tab/>
        <w:t>172</w:t>
      </w:r>
    </w:p>
    <w:p w14:paraId="16BC9E1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5.3.20</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172</w:t>
      </w:r>
    </w:p>
    <w:p w14:paraId="5D0AC18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5.3.20</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172</w:t>
      </w:r>
    </w:p>
    <w:p w14:paraId="00AE858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.3.20.3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172</w:t>
      </w:r>
    </w:p>
    <w:p w14:paraId="4246263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.3.20.4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172</w:t>
      </w:r>
    </w:p>
    <w:p w14:paraId="183534CC"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5.3.21</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EP_N4</w:t>
      </w:r>
      <w:r>
        <w:rPr>
          <w:noProof/>
        </w:rPr>
        <w:tab/>
        <w:t>172</w:t>
      </w:r>
    </w:p>
    <w:p w14:paraId="4C373E1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5.3.21</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172</w:t>
      </w:r>
    </w:p>
    <w:p w14:paraId="7E56CDB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5.3.21</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172</w:t>
      </w:r>
    </w:p>
    <w:p w14:paraId="631F47B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.3.21.3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173</w:t>
      </w:r>
    </w:p>
    <w:p w14:paraId="420E132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.3.21.4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173</w:t>
      </w:r>
    </w:p>
    <w:p w14:paraId="3101FF23"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5.3.22</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EP_N5</w:t>
      </w:r>
      <w:r>
        <w:rPr>
          <w:noProof/>
        </w:rPr>
        <w:tab/>
        <w:t>173</w:t>
      </w:r>
    </w:p>
    <w:p w14:paraId="34A5A32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5.3.22</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173</w:t>
      </w:r>
    </w:p>
    <w:p w14:paraId="516FF26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5.3.22</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173</w:t>
      </w:r>
    </w:p>
    <w:p w14:paraId="4EB3CD0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.3.22.3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173</w:t>
      </w:r>
    </w:p>
    <w:p w14:paraId="62CCB34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.3.22.4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173</w:t>
      </w:r>
    </w:p>
    <w:p w14:paraId="62064D55"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5.3.23</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EP_N6</w:t>
      </w:r>
      <w:r>
        <w:rPr>
          <w:noProof/>
        </w:rPr>
        <w:tab/>
        <w:t>173</w:t>
      </w:r>
    </w:p>
    <w:p w14:paraId="26D1ABF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5.3.23</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173</w:t>
      </w:r>
    </w:p>
    <w:p w14:paraId="54BF06C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5.3.23</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173</w:t>
      </w:r>
    </w:p>
    <w:p w14:paraId="3F732D1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.3.23.3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174</w:t>
      </w:r>
    </w:p>
    <w:p w14:paraId="4096E6A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.3.23.4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174</w:t>
      </w:r>
    </w:p>
    <w:p w14:paraId="781AD606"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5.3.24</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EP_N7</w:t>
      </w:r>
      <w:r>
        <w:rPr>
          <w:noProof/>
        </w:rPr>
        <w:tab/>
        <w:t>174</w:t>
      </w:r>
    </w:p>
    <w:p w14:paraId="3891AA1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5.3.24.</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174</w:t>
      </w:r>
    </w:p>
    <w:p w14:paraId="47368B8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5.3.24</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174</w:t>
      </w:r>
    </w:p>
    <w:p w14:paraId="1293476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lastRenderedPageBreak/>
        <w:t>5</w:t>
      </w:r>
      <w:r>
        <w:rPr>
          <w:noProof/>
        </w:rPr>
        <w:t>.3.24.3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174</w:t>
      </w:r>
    </w:p>
    <w:p w14:paraId="37263AD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.3.24.4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174</w:t>
      </w:r>
    </w:p>
    <w:p w14:paraId="50AB30F4"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5.3.25</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EP_N8</w:t>
      </w:r>
      <w:r>
        <w:rPr>
          <w:noProof/>
        </w:rPr>
        <w:tab/>
        <w:t>174</w:t>
      </w:r>
    </w:p>
    <w:p w14:paraId="5281CFF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5.3.25</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174</w:t>
      </w:r>
    </w:p>
    <w:p w14:paraId="5915047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5.3.25</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174</w:t>
      </w:r>
    </w:p>
    <w:p w14:paraId="1658FDC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.3.25.3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174</w:t>
      </w:r>
    </w:p>
    <w:p w14:paraId="6F0BBB9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.3.25.4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174</w:t>
      </w:r>
    </w:p>
    <w:p w14:paraId="30296275"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5.3.26</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EP_N9</w:t>
      </w:r>
      <w:r>
        <w:rPr>
          <w:noProof/>
        </w:rPr>
        <w:tab/>
        <w:t>175</w:t>
      </w:r>
    </w:p>
    <w:p w14:paraId="3EB2F60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5.3.26</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175</w:t>
      </w:r>
    </w:p>
    <w:p w14:paraId="7296188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5.3.26</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175</w:t>
      </w:r>
    </w:p>
    <w:p w14:paraId="0336E72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.3.26.3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175</w:t>
      </w:r>
    </w:p>
    <w:p w14:paraId="6C4E985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.3.26.4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175</w:t>
      </w:r>
    </w:p>
    <w:p w14:paraId="1E37EF6C"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5.3.27</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EP_N10</w:t>
      </w:r>
      <w:r>
        <w:rPr>
          <w:noProof/>
        </w:rPr>
        <w:tab/>
        <w:t>175</w:t>
      </w:r>
    </w:p>
    <w:p w14:paraId="62E8BF4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5.3.27</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175</w:t>
      </w:r>
    </w:p>
    <w:p w14:paraId="15FFC83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5.3.27</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175</w:t>
      </w:r>
    </w:p>
    <w:p w14:paraId="10B188C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.3.27.3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175</w:t>
      </w:r>
    </w:p>
    <w:p w14:paraId="05D9121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.3.27.4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175</w:t>
      </w:r>
    </w:p>
    <w:p w14:paraId="73989183"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5.3.28</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EP_N11</w:t>
      </w:r>
      <w:r>
        <w:rPr>
          <w:noProof/>
        </w:rPr>
        <w:tab/>
        <w:t>175</w:t>
      </w:r>
    </w:p>
    <w:p w14:paraId="3F134A8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5.3.28</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175</w:t>
      </w:r>
    </w:p>
    <w:p w14:paraId="621EBAF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5.3.28</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176</w:t>
      </w:r>
    </w:p>
    <w:p w14:paraId="4FF6753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.3.28.3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176</w:t>
      </w:r>
    </w:p>
    <w:p w14:paraId="3CFC55C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.3.28.4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176</w:t>
      </w:r>
    </w:p>
    <w:p w14:paraId="3773FBCD"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5.3.29</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EP_N12</w:t>
      </w:r>
      <w:r>
        <w:rPr>
          <w:noProof/>
        </w:rPr>
        <w:tab/>
        <w:t>176</w:t>
      </w:r>
    </w:p>
    <w:p w14:paraId="778FC40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5.3.29</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176</w:t>
      </w:r>
    </w:p>
    <w:p w14:paraId="615F671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5.3.29</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176</w:t>
      </w:r>
    </w:p>
    <w:p w14:paraId="240248E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.3.29.3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176</w:t>
      </w:r>
    </w:p>
    <w:p w14:paraId="06B3893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.3.29.4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176</w:t>
      </w:r>
    </w:p>
    <w:p w14:paraId="30A36E14"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5.3.30</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EP_N13</w:t>
      </w:r>
      <w:r>
        <w:rPr>
          <w:noProof/>
        </w:rPr>
        <w:tab/>
        <w:t>176</w:t>
      </w:r>
    </w:p>
    <w:p w14:paraId="08C2B51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5.3.30</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176</w:t>
      </w:r>
    </w:p>
    <w:p w14:paraId="30AA9D5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5.3.30</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176</w:t>
      </w:r>
    </w:p>
    <w:p w14:paraId="1C63900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.3.30.3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177</w:t>
      </w:r>
    </w:p>
    <w:p w14:paraId="3298A8C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.3.30.4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177</w:t>
      </w:r>
    </w:p>
    <w:p w14:paraId="258F53B4"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5.3.31</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EP_N14</w:t>
      </w:r>
      <w:r>
        <w:rPr>
          <w:noProof/>
        </w:rPr>
        <w:tab/>
        <w:t>177</w:t>
      </w:r>
    </w:p>
    <w:p w14:paraId="068AD47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5.3.31</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177</w:t>
      </w:r>
    </w:p>
    <w:p w14:paraId="1705BC4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5.3.31</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177</w:t>
      </w:r>
    </w:p>
    <w:p w14:paraId="52151B4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.3.31.3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177</w:t>
      </w:r>
    </w:p>
    <w:p w14:paraId="0EC5509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.3.31.4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177</w:t>
      </w:r>
    </w:p>
    <w:p w14:paraId="42B053E4"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5.3.32</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EP_N15</w:t>
      </w:r>
      <w:r>
        <w:rPr>
          <w:noProof/>
        </w:rPr>
        <w:tab/>
        <w:t>177</w:t>
      </w:r>
    </w:p>
    <w:p w14:paraId="018F38C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5.3.32</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177</w:t>
      </w:r>
    </w:p>
    <w:p w14:paraId="6E821A2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5.3.32</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177</w:t>
      </w:r>
    </w:p>
    <w:p w14:paraId="1032780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.3.32.3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178</w:t>
      </w:r>
    </w:p>
    <w:p w14:paraId="7B328CF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.3.32.4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178</w:t>
      </w:r>
    </w:p>
    <w:p w14:paraId="5D56A7F6"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5.3.33</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EP_N16</w:t>
      </w:r>
      <w:r>
        <w:rPr>
          <w:noProof/>
        </w:rPr>
        <w:tab/>
        <w:t>178</w:t>
      </w:r>
    </w:p>
    <w:p w14:paraId="6076661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5.3.33</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178</w:t>
      </w:r>
    </w:p>
    <w:p w14:paraId="3937D63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5.3.33</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178</w:t>
      </w:r>
    </w:p>
    <w:p w14:paraId="2E214BC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.3.33.3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178</w:t>
      </w:r>
    </w:p>
    <w:p w14:paraId="4E65D92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.3.33.4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178</w:t>
      </w:r>
    </w:p>
    <w:p w14:paraId="34498E28"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5.3.34</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EP_N17</w:t>
      </w:r>
      <w:r>
        <w:rPr>
          <w:noProof/>
        </w:rPr>
        <w:tab/>
        <w:t>178</w:t>
      </w:r>
    </w:p>
    <w:p w14:paraId="04DF633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5.3.34.</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178</w:t>
      </w:r>
    </w:p>
    <w:p w14:paraId="08EDB77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5.3.34</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178</w:t>
      </w:r>
    </w:p>
    <w:p w14:paraId="22A3B6C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.3.34.3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178</w:t>
      </w:r>
    </w:p>
    <w:p w14:paraId="7DA6ED3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.3.34.4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179</w:t>
      </w:r>
    </w:p>
    <w:p w14:paraId="07E84948"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5.3.35</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EP_N20</w:t>
      </w:r>
      <w:r>
        <w:rPr>
          <w:noProof/>
        </w:rPr>
        <w:tab/>
        <w:t>179</w:t>
      </w:r>
    </w:p>
    <w:p w14:paraId="754FF60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5.3.35</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179</w:t>
      </w:r>
    </w:p>
    <w:p w14:paraId="179EE84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5.3.35</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179</w:t>
      </w:r>
    </w:p>
    <w:p w14:paraId="4640BA9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.3.35.3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179</w:t>
      </w:r>
    </w:p>
    <w:p w14:paraId="3C42F67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.3.35.4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179</w:t>
      </w:r>
    </w:p>
    <w:p w14:paraId="6FF520BE"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5.3.36</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EP_N21</w:t>
      </w:r>
      <w:r>
        <w:rPr>
          <w:noProof/>
        </w:rPr>
        <w:tab/>
        <w:t>179</w:t>
      </w:r>
    </w:p>
    <w:p w14:paraId="29F6151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5.3.36</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179</w:t>
      </w:r>
    </w:p>
    <w:p w14:paraId="60947ED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5.3.36</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179</w:t>
      </w:r>
    </w:p>
    <w:p w14:paraId="3BD36D6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.3.36.3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179</w:t>
      </w:r>
    </w:p>
    <w:p w14:paraId="3919CE9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lastRenderedPageBreak/>
        <w:t>5</w:t>
      </w:r>
      <w:r>
        <w:rPr>
          <w:noProof/>
        </w:rPr>
        <w:t>.3.36.4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179</w:t>
      </w:r>
    </w:p>
    <w:p w14:paraId="2E16F7C2"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5.3.37</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EP_N22</w:t>
      </w:r>
      <w:r>
        <w:rPr>
          <w:noProof/>
        </w:rPr>
        <w:tab/>
        <w:t>180</w:t>
      </w:r>
    </w:p>
    <w:p w14:paraId="422B87D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5.3.37</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180</w:t>
      </w:r>
    </w:p>
    <w:p w14:paraId="1B07566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5.3.37</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180</w:t>
      </w:r>
    </w:p>
    <w:p w14:paraId="038AFE6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.3.37.3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180</w:t>
      </w:r>
    </w:p>
    <w:p w14:paraId="064E330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.3.37.4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180</w:t>
      </w:r>
    </w:p>
    <w:p w14:paraId="010827DA"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5.3.38</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EP_N26</w:t>
      </w:r>
      <w:r>
        <w:rPr>
          <w:noProof/>
        </w:rPr>
        <w:tab/>
        <w:t>180</w:t>
      </w:r>
    </w:p>
    <w:p w14:paraId="30ED924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5.3.38</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180</w:t>
      </w:r>
    </w:p>
    <w:p w14:paraId="2511EE4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5.3.38</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180</w:t>
      </w:r>
    </w:p>
    <w:p w14:paraId="3BEF3DD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.3.38.3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180</w:t>
      </w:r>
    </w:p>
    <w:p w14:paraId="64248F6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.3.38.4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180</w:t>
      </w:r>
    </w:p>
    <w:p w14:paraId="699F25CE"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5.3.39</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t>181</w:t>
      </w:r>
    </w:p>
    <w:p w14:paraId="197A4E8B"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5.3.40</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t>181</w:t>
      </w:r>
    </w:p>
    <w:p w14:paraId="0423E3E5"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5.3.41</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EP_S5C</w:t>
      </w:r>
      <w:r>
        <w:rPr>
          <w:noProof/>
        </w:rPr>
        <w:tab/>
        <w:t>181</w:t>
      </w:r>
    </w:p>
    <w:p w14:paraId="6FEA80E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5.3.41</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181</w:t>
      </w:r>
    </w:p>
    <w:p w14:paraId="126057B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5.3.41</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181</w:t>
      </w:r>
    </w:p>
    <w:p w14:paraId="1512D97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.3.41.3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181</w:t>
      </w:r>
    </w:p>
    <w:p w14:paraId="0F2E2C2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.3.41.4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181</w:t>
      </w:r>
    </w:p>
    <w:p w14:paraId="795FF621"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5.3.42</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EP_S5U</w:t>
      </w:r>
      <w:r>
        <w:rPr>
          <w:noProof/>
        </w:rPr>
        <w:tab/>
        <w:t>181</w:t>
      </w:r>
    </w:p>
    <w:p w14:paraId="717251C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5.3.42</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181</w:t>
      </w:r>
    </w:p>
    <w:p w14:paraId="49B796C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5.3.42</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181</w:t>
      </w:r>
    </w:p>
    <w:p w14:paraId="231F602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.3.42.3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181</w:t>
      </w:r>
    </w:p>
    <w:p w14:paraId="05B788B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.3.42.4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181</w:t>
      </w:r>
    </w:p>
    <w:p w14:paraId="6D039257"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5.3.43</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EP_Rx</w:t>
      </w:r>
      <w:r>
        <w:rPr>
          <w:noProof/>
        </w:rPr>
        <w:tab/>
        <w:t>182</w:t>
      </w:r>
    </w:p>
    <w:p w14:paraId="3D11FB9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5.3.43</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182</w:t>
      </w:r>
    </w:p>
    <w:p w14:paraId="75EE47A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5.3.43</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182</w:t>
      </w:r>
    </w:p>
    <w:p w14:paraId="513F52B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.3.43.3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182</w:t>
      </w:r>
    </w:p>
    <w:p w14:paraId="0555254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.3.43.4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182</w:t>
      </w:r>
    </w:p>
    <w:p w14:paraId="2E84C740"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5.3.44</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EP_MAP_SMSC</w:t>
      </w:r>
      <w:r>
        <w:rPr>
          <w:noProof/>
        </w:rPr>
        <w:tab/>
        <w:t>182</w:t>
      </w:r>
    </w:p>
    <w:p w14:paraId="36DCB8A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5.3.44</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182</w:t>
      </w:r>
    </w:p>
    <w:p w14:paraId="4CA455F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5.3.44</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182</w:t>
      </w:r>
    </w:p>
    <w:p w14:paraId="57832EF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5.3.44.3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182</w:t>
      </w:r>
    </w:p>
    <w:p w14:paraId="5EAD76B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.3.44.4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182</w:t>
      </w:r>
    </w:p>
    <w:p w14:paraId="3FB06B80"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5.3.45</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EP_NLS</w:t>
      </w:r>
      <w:r>
        <w:rPr>
          <w:noProof/>
        </w:rPr>
        <w:tab/>
        <w:t>182</w:t>
      </w:r>
    </w:p>
    <w:p w14:paraId="6E18F49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5.3.45</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182</w:t>
      </w:r>
    </w:p>
    <w:p w14:paraId="4E6C8F6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5.3.45</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183</w:t>
      </w:r>
    </w:p>
    <w:p w14:paraId="35C5A1E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.3.45.3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183</w:t>
      </w:r>
    </w:p>
    <w:p w14:paraId="79E10C0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.3.45.4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183</w:t>
      </w:r>
    </w:p>
    <w:p w14:paraId="49987FEE"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5.3.46</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EP_NL2</w:t>
      </w:r>
      <w:r>
        <w:rPr>
          <w:noProof/>
        </w:rPr>
        <w:tab/>
        <w:t>183</w:t>
      </w:r>
    </w:p>
    <w:p w14:paraId="7A70974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5.3.46</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183</w:t>
      </w:r>
    </w:p>
    <w:p w14:paraId="4C67E25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5.3.46</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183</w:t>
      </w:r>
    </w:p>
    <w:p w14:paraId="48623CB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.3.46.3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183</w:t>
      </w:r>
    </w:p>
    <w:p w14:paraId="7BC09CB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.3.46.4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183</w:t>
      </w:r>
    </w:p>
    <w:p w14:paraId="2748D699"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5.3.47</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EP_N27</w:t>
      </w:r>
      <w:r>
        <w:rPr>
          <w:noProof/>
        </w:rPr>
        <w:tab/>
        <w:t>183</w:t>
      </w:r>
    </w:p>
    <w:p w14:paraId="305D756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5.3.47</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183</w:t>
      </w:r>
    </w:p>
    <w:p w14:paraId="0C6D2D9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5.3.47</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183</w:t>
      </w:r>
    </w:p>
    <w:p w14:paraId="537A861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.3.47.3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184</w:t>
      </w:r>
    </w:p>
    <w:p w14:paraId="1E762B5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.3.47.4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184</w:t>
      </w:r>
    </w:p>
    <w:p w14:paraId="3668A6E8"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5.3.48</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EP_N31</w:t>
      </w:r>
      <w:r>
        <w:rPr>
          <w:noProof/>
        </w:rPr>
        <w:tab/>
        <w:t>184</w:t>
      </w:r>
    </w:p>
    <w:p w14:paraId="67D7DC0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5.3.48</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184</w:t>
      </w:r>
    </w:p>
    <w:p w14:paraId="5F202EB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5.3.48</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184</w:t>
      </w:r>
    </w:p>
    <w:p w14:paraId="70ADE5B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.3.48.3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184</w:t>
      </w:r>
    </w:p>
    <w:p w14:paraId="5A52B49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.3.48.4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184</w:t>
      </w:r>
    </w:p>
    <w:p w14:paraId="31E7ACC0"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w:t>
      </w:r>
      <w:r>
        <w:rPr>
          <w:noProof/>
          <w:lang w:eastAsia="zh-CN"/>
        </w:rPr>
        <w:t>49</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rPr>
        <w:t>ExternalNRFFunction</w:t>
      </w:r>
      <w:r>
        <w:rPr>
          <w:noProof/>
        </w:rPr>
        <w:tab/>
        <w:t>184</w:t>
      </w:r>
    </w:p>
    <w:p w14:paraId="1FDB00B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w:t>
      </w:r>
      <w:r>
        <w:rPr>
          <w:noProof/>
          <w:lang w:eastAsia="zh-CN"/>
        </w:rPr>
        <w:t>3</w:t>
      </w:r>
      <w:r>
        <w:rPr>
          <w:noProof/>
        </w:rPr>
        <w:t>.</w:t>
      </w:r>
      <w:r>
        <w:rPr>
          <w:noProof/>
          <w:lang w:eastAsia="zh-CN"/>
        </w:rPr>
        <w:t>49</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184</w:t>
      </w:r>
    </w:p>
    <w:p w14:paraId="2FB64FF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w:t>
      </w:r>
      <w:r>
        <w:rPr>
          <w:noProof/>
          <w:lang w:eastAsia="zh-CN"/>
        </w:rPr>
        <w:t>3</w:t>
      </w:r>
      <w:r>
        <w:rPr>
          <w:noProof/>
        </w:rPr>
        <w:t>.</w:t>
      </w:r>
      <w:r>
        <w:rPr>
          <w:noProof/>
          <w:lang w:eastAsia="zh-CN"/>
        </w:rPr>
        <w:t>49</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184</w:t>
      </w:r>
    </w:p>
    <w:p w14:paraId="002632B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5.3.49.3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185</w:t>
      </w:r>
    </w:p>
    <w:p w14:paraId="547344C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5.3.49.</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185</w:t>
      </w:r>
    </w:p>
    <w:p w14:paraId="65219081"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w:t>
      </w:r>
      <w:r>
        <w:rPr>
          <w:noProof/>
          <w:lang w:eastAsia="zh-CN"/>
        </w:rPr>
        <w:t>50</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rPr>
        <w:t>ExternalNSSFFunction</w:t>
      </w:r>
      <w:r>
        <w:rPr>
          <w:noProof/>
        </w:rPr>
        <w:tab/>
        <w:t>185</w:t>
      </w:r>
    </w:p>
    <w:p w14:paraId="53B19EC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w:t>
      </w:r>
      <w:r>
        <w:rPr>
          <w:noProof/>
          <w:lang w:eastAsia="zh-CN"/>
        </w:rPr>
        <w:t>3</w:t>
      </w:r>
      <w:r>
        <w:rPr>
          <w:noProof/>
        </w:rPr>
        <w:t>.</w:t>
      </w:r>
      <w:r>
        <w:rPr>
          <w:noProof/>
          <w:lang w:eastAsia="zh-CN"/>
        </w:rPr>
        <w:t>50</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185</w:t>
      </w:r>
    </w:p>
    <w:p w14:paraId="6024D9B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w:t>
      </w:r>
      <w:r>
        <w:rPr>
          <w:noProof/>
          <w:lang w:eastAsia="zh-CN"/>
        </w:rPr>
        <w:t>3</w:t>
      </w:r>
      <w:r>
        <w:rPr>
          <w:noProof/>
        </w:rPr>
        <w:t>.</w:t>
      </w:r>
      <w:r>
        <w:rPr>
          <w:noProof/>
          <w:lang w:eastAsia="zh-CN"/>
        </w:rPr>
        <w:t>50</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185</w:t>
      </w:r>
    </w:p>
    <w:p w14:paraId="00C0F56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lastRenderedPageBreak/>
        <w:t>5.3.50.3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185</w:t>
      </w:r>
    </w:p>
    <w:p w14:paraId="05936BE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5.3.50.</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185</w:t>
      </w:r>
    </w:p>
    <w:p w14:paraId="039F3D96"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sidRPr="00B153F8">
        <w:rPr>
          <w:rFonts w:cs="Arial"/>
          <w:noProof/>
          <w:lang w:eastAsia="zh-CN"/>
        </w:rPr>
        <w:t>5.3.51</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AMFSet</w:t>
      </w:r>
      <w:r>
        <w:rPr>
          <w:noProof/>
        </w:rPr>
        <w:tab/>
        <w:t>185</w:t>
      </w:r>
    </w:p>
    <w:p w14:paraId="0F0A591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w:t>
      </w:r>
      <w:r>
        <w:rPr>
          <w:noProof/>
        </w:rPr>
        <w:t>.51.1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185</w:t>
      </w:r>
    </w:p>
    <w:p w14:paraId="1B08F81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5.3.51.2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185</w:t>
      </w:r>
    </w:p>
    <w:p w14:paraId="422250D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5.3.51.3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186</w:t>
      </w:r>
    </w:p>
    <w:p w14:paraId="3985053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.3.51.4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186</w:t>
      </w:r>
    </w:p>
    <w:p w14:paraId="3F256A57"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sidRPr="00B153F8">
        <w:rPr>
          <w:rFonts w:cs="Arial"/>
          <w:noProof/>
          <w:lang w:eastAsia="zh-CN"/>
        </w:rPr>
        <w:t>5.3.52</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AMFRegion</w:t>
      </w:r>
      <w:r>
        <w:rPr>
          <w:noProof/>
        </w:rPr>
        <w:tab/>
        <w:t>186</w:t>
      </w:r>
    </w:p>
    <w:p w14:paraId="196D6C4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w:t>
      </w:r>
      <w:r>
        <w:rPr>
          <w:noProof/>
        </w:rPr>
        <w:t>.52.1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186</w:t>
      </w:r>
    </w:p>
    <w:p w14:paraId="15DF2C5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5.3.52.2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186</w:t>
      </w:r>
    </w:p>
    <w:p w14:paraId="2DB4016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5.3.52.3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186</w:t>
      </w:r>
    </w:p>
    <w:p w14:paraId="6DA7C94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.3.52.4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186</w:t>
      </w:r>
    </w:p>
    <w:p w14:paraId="58E18D58"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sidRPr="00B153F8">
        <w:rPr>
          <w:rFonts w:cs="Arial"/>
          <w:noProof/>
          <w:lang w:eastAsia="zh-CN"/>
        </w:rPr>
        <w:t>5.3.53</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ExternalAMFFunction</w:t>
      </w:r>
      <w:r>
        <w:rPr>
          <w:noProof/>
        </w:rPr>
        <w:tab/>
        <w:t>187</w:t>
      </w:r>
    </w:p>
    <w:p w14:paraId="5FF8602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5.3.53.1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187</w:t>
      </w:r>
    </w:p>
    <w:p w14:paraId="568E9E2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5.3.53.2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187</w:t>
      </w:r>
    </w:p>
    <w:p w14:paraId="3856F98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5.3.53.3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187</w:t>
      </w:r>
    </w:p>
    <w:p w14:paraId="7BB0112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5.3.53.</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187</w:t>
      </w:r>
    </w:p>
    <w:p w14:paraId="2C8DEB57"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5.3.54</w:t>
      </w:r>
      <w:r>
        <w:rPr>
          <w:rFonts w:asciiTheme="minorHAnsi" w:eastAsiaTheme="minorEastAsia" w:hAnsiTheme="minorHAnsi" w:cstheme="minorBidi"/>
          <w:noProof/>
          <w:kern w:val="2"/>
          <w:sz w:val="22"/>
          <w:szCs w:val="22"/>
          <w:lang w:eastAsia="en-GB"/>
          <w14:ligatures w14:val="standardContextual"/>
        </w:rPr>
        <w:tab/>
      </w:r>
      <w:r>
        <w:rPr>
          <w:noProof/>
        </w:rPr>
        <w:t>ManagedNFProfile &lt;&lt;dataType&gt;&gt;</w:t>
      </w:r>
      <w:r>
        <w:rPr>
          <w:noProof/>
        </w:rPr>
        <w:tab/>
        <w:t>187</w:t>
      </w:r>
    </w:p>
    <w:p w14:paraId="5B8A460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.3.54.1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187</w:t>
      </w:r>
    </w:p>
    <w:p w14:paraId="62ADDAE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.3.54.2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188</w:t>
      </w:r>
    </w:p>
    <w:p w14:paraId="42B2BD2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5.3.54.3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188</w:t>
      </w:r>
    </w:p>
    <w:p w14:paraId="5E0EA18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.3.54.4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188</w:t>
      </w:r>
    </w:p>
    <w:p w14:paraId="7258CD7A"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5.3.55</w:t>
      </w:r>
      <w:r>
        <w:rPr>
          <w:rFonts w:asciiTheme="minorHAnsi" w:eastAsiaTheme="minorEastAsia" w:hAnsiTheme="minorHAnsi" w:cstheme="minorBidi"/>
          <w:noProof/>
          <w:kern w:val="2"/>
          <w:sz w:val="22"/>
          <w:szCs w:val="22"/>
          <w:lang w:eastAsia="en-GB"/>
          <w14:ligatures w14:val="standardContextual"/>
        </w:rPr>
        <w:tab/>
      </w:r>
      <w:r>
        <w:rPr>
          <w:noProof/>
        </w:rPr>
        <w:t>HostAddr &lt;&lt;choice&gt;&gt;</w:t>
      </w:r>
      <w:r>
        <w:rPr>
          <w:noProof/>
        </w:rPr>
        <w:tab/>
        <w:t>188</w:t>
      </w:r>
    </w:p>
    <w:p w14:paraId="53CFBC0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.3.55.1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188</w:t>
      </w:r>
    </w:p>
    <w:p w14:paraId="636E2CF1"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5.3.56</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t>189</w:t>
      </w:r>
    </w:p>
    <w:p w14:paraId="14BEFAD0"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5.3.57</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t>189</w:t>
      </w:r>
    </w:p>
    <w:p w14:paraId="7DA8A831"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5.3.58</w:t>
      </w:r>
      <w:r>
        <w:rPr>
          <w:rFonts w:asciiTheme="minorHAnsi" w:eastAsiaTheme="minorEastAsia" w:hAnsiTheme="minorHAnsi" w:cstheme="minorBidi"/>
          <w:noProof/>
          <w:kern w:val="2"/>
          <w:sz w:val="22"/>
          <w:szCs w:val="22"/>
          <w:lang w:eastAsia="en-GB"/>
          <w14:ligatures w14:val="standardContextual"/>
        </w:rPr>
        <w:tab/>
      </w:r>
      <w:r>
        <w:rPr>
          <w:noProof/>
        </w:rPr>
        <w:t>AusfInfo &lt;&lt;dataType&gt;&gt;</w:t>
      </w:r>
      <w:r>
        <w:rPr>
          <w:noProof/>
        </w:rPr>
        <w:tab/>
        <w:t>189</w:t>
      </w:r>
    </w:p>
    <w:p w14:paraId="4A496D9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.3.58.1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189</w:t>
      </w:r>
    </w:p>
    <w:p w14:paraId="7DFD20A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.3.58.2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189</w:t>
      </w:r>
    </w:p>
    <w:p w14:paraId="72D988D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5.3.58.3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189</w:t>
      </w:r>
    </w:p>
    <w:p w14:paraId="1E64987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.3.58.4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189</w:t>
      </w:r>
    </w:p>
    <w:p w14:paraId="143A1C1F"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5.3.59</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t>189</w:t>
      </w:r>
    </w:p>
    <w:p w14:paraId="145593A7"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5.3.60</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t>189</w:t>
      </w:r>
    </w:p>
    <w:p w14:paraId="320E1E99"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5.3.61</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t>190</w:t>
      </w:r>
    </w:p>
    <w:p w14:paraId="62B89E82"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5.3.62</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EP_N32</w:t>
      </w:r>
      <w:r>
        <w:rPr>
          <w:noProof/>
        </w:rPr>
        <w:tab/>
        <w:t>190</w:t>
      </w:r>
    </w:p>
    <w:p w14:paraId="5FA5D3A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5.3.62</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190</w:t>
      </w:r>
    </w:p>
    <w:p w14:paraId="77B5226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5.3.62</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190</w:t>
      </w:r>
    </w:p>
    <w:p w14:paraId="7AF6A65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.3.62.3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190</w:t>
      </w:r>
    </w:p>
    <w:p w14:paraId="6358ED8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.3.62.4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190</w:t>
      </w:r>
    </w:p>
    <w:p w14:paraId="659CAF8D"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5.3.63</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ExternalSEPPFunction</w:t>
      </w:r>
      <w:r>
        <w:rPr>
          <w:noProof/>
        </w:rPr>
        <w:tab/>
        <w:t>190</w:t>
      </w:r>
    </w:p>
    <w:p w14:paraId="4707A2D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5.3.63</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190</w:t>
      </w:r>
    </w:p>
    <w:p w14:paraId="0AFE09A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5.3.63</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190</w:t>
      </w:r>
    </w:p>
    <w:p w14:paraId="4EC57B2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5.3.63</w:t>
      </w:r>
      <w:r>
        <w:rPr>
          <w:noProof/>
        </w:rPr>
        <w:t>.3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190</w:t>
      </w:r>
    </w:p>
    <w:p w14:paraId="09124A1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5.3.63</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191</w:t>
      </w:r>
    </w:p>
    <w:p w14:paraId="1DB0C2F9"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5.3.64</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SEPPFunction &lt;&lt;ProxyClass&gt;&gt;</w:t>
      </w:r>
      <w:r>
        <w:rPr>
          <w:noProof/>
        </w:rPr>
        <w:tab/>
        <w:t>191</w:t>
      </w:r>
    </w:p>
    <w:p w14:paraId="21349EE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5.3.64</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191</w:t>
      </w:r>
    </w:p>
    <w:p w14:paraId="7AC0D29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5.3.64</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191</w:t>
      </w:r>
    </w:p>
    <w:p w14:paraId="525BE06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5.3.64</w:t>
      </w:r>
      <w:r>
        <w:rPr>
          <w:noProof/>
        </w:rPr>
        <w:t>.3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191</w:t>
      </w:r>
    </w:p>
    <w:p w14:paraId="29BD429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5.3.64</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191</w:t>
      </w:r>
    </w:p>
    <w:p w14:paraId="5CAF520C"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sidRPr="00B153F8">
        <w:rPr>
          <w:rFonts w:cs="Arial"/>
          <w:noProof/>
          <w:lang w:eastAsia="zh-CN"/>
        </w:rPr>
        <w:t>5.3.65</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NEFFunction</w:t>
      </w:r>
      <w:r>
        <w:rPr>
          <w:noProof/>
        </w:rPr>
        <w:tab/>
        <w:t>191</w:t>
      </w:r>
    </w:p>
    <w:p w14:paraId="4CEB77F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w:t>
      </w:r>
      <w:r>
        <w:rPr>
          <w:noProof/>
        </w:rPr>
        <w:t>.65.1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191</w:t>
      </w:r>
    </w:p>
    <w:p w14:paraId="006718C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5.3.65.2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191</w:t>
      </w:r>
    </w:p>
    <w:p w14:paraId="0E2D508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5.3.65.3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191</w:t>
      </w:r>
    </w:p>
    <w:p w14:paraId="7B77D9A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.3.65.4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191</w:t>
      </w:r>
    </w:p>
    <w:p w14:paraId="3FE6FA14"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5.3.66</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SCPFunction</w:t>
      </w:r>
      <w:r>
        <w:rPr>
          <w:noProof/>
        </w:rPr>
        <w:tab/>
        <w:t>192</w:t>
      </w:r>
    </w:p>
    <w:p w14:paraId="1B14A5B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5.3.67</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192</w:t>
      </w:r>
    </w:p>
    <w:p w14:paraId="022605C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5.3.67</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192</w:t>
      </w:r>
    </w:p>
    <w:p w14:paraId="07B90BF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.3.67.3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192</w:t>
      </w:r>
    </w:p>
    <w:p w14:paraId="610C1C8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.3.67.4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192</w:t>
      </w:r>
    </w:p>
    <w:p w14:paraId="28AF612B"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5.3.68</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SupportedFunction &lt;&lt;dataType&gt;&gt;</w:t>
      </w:r>
      <w:r>
        <w:rPr>
          <w:noProof/>
        </w:rPr>
        <w:tab/>
        <w:t>192</w:t>
      </w:r>
    </w:p>
    <w:p w14:paraId="6B2F7C0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5.3.68</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192</w:t>
      </w:r>
    </w:p>
    <w:p w14:paraId="17B5BE0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lastRenderedPageBreak/>
        <w:t>5.3.68</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192</w:t>
      </w:r>
    </w:p>
    <w:p w14:paraId="324725A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.3.68.3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192</w:t>
      </w:r>
    </w:p>
    <w:p w14:paraId="6E7D143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.3.68.4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192</w:t>
      </w:r>
    </w:p>
    <w:p w14:paraId="4F7E89C8"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5.3.69</w:t>
      </w:r>
      <w:r>
        <w:rPr>
          <w:rFonts w:asciiTheme="minorHAnsi" w:eastAsiaTheme="minorEastAsia" w:hAnsiTheme="minorHAnsi" w:cstheme="minorBidi"/>
          <w:noProof/>
          <w:kern w:val="2"/>
          <w:sz w:val="22"/>
          <w:szCs w:val="22"/>
          <w:lang w:eastAsia="en-GB"/>
          <w14:ligatures w14:val="standardContextual"/>
        </w:rPr>
        <w:tab/>
      </w:r>
      <w:r>
        <w:rPr>
          <w:noProof/>
        </w:rPr>
        <w:t>CommModel &lt;&lt;dataType&gt;&gt;</w:t>
      </w:r>
      <w:r>
        <w:rPr>
          <w:noProof/>
        </w:rPr>
        <w:tab/>
        <w:t>192</w:t>
      </w:r>
    </w:p>
    <w:p w14:paraId="44788FD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.3.69.1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192</w:t>
      </w:r>
    </w:p>
    <w:p w14:paraId="6033820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.3.69.2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193</w:t>
      </w:r>
    </w:p>
    <w:p w14:paraId="330F11B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5.3.69.3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193</w:t>
      </w:r>
    </w:p>
    <w:p w14:paraId="6428746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.3.69.4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193</w:t>
      </w:r>
    </w:p>
    <w:p w14:paraId="7F0646BE"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sidRPr="00B153F8">
        <w:rPr>
          <w:rFonts w:cs="Arial"/>
          <w:noProof/>
          <w:lang w:eastAsia="zh-CN"/>
        </w:rPr>
        <w:t>5.3.70</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QFQoSMonitoringControl</w:t>
      </w:r>
      <w:r>
        <w:rPr>
          <w:noProof/>
        </w:rPr>
        <w:tab/>
        <w:t>193</w:t>
      </w:r>
    </w:p>
    <w:p w14:paraId="2ED4D12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w:t>
      </w:r>
      <w:r>
        <w:rPr>
          <w:noProof/>
        </w:rPr>
        <w:t>.70.1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193</w:t>
      </w:r>
    </w:p>
    <w:p w14:paraId="356773E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5.3.70.2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193</w:t>
      </w:r>
    </w:p>
    <w:p w14:paraId="5CD5E5A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5.3.70.3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194</w:t>
      </w:r>
    </w:p>
    <w:p w14:paraId="14D8A3E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.3.70.4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194</w:t>
      </w:r>
    </w:p>
    <w:p w14:paraId="56153D32"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5.3.71</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QFPacketDelayThresholdsType</w:t>
      </w:r>
      <w:r>
        <w:rPr>
          <w:noProof/>
        </w:rPr>
        <w:t xml:space="preserve"> &lt;&lt;dataType&gt;&gt;</w:t>
      </w:r>
      <w:r>
        <w:rPr>
          <w:noProof/>
        </w:rPr>
        <w:tab/>
        <w:t>194</w:t>
      </w:r>
    </w:p>
    <w:p w14:paraId="07D9844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5.3.71.1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194</w:t>
      </w:r>
    </w:p>
    <w:p w14:paraId="3EB54F5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5.3.71.2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194</w:t>
      </w:r>
    </w:p>
    <w:p w14:paraId="4CB1C6D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5.3.71.3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194</w:t>
      </w:r>
    </w:p>
    <w:p w14:paraId="5B26518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5.3.71.4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194</w:t>
      </w:r>
    </w:p>
    <w:p w14:paraId="68130BBF"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sidRPr="00B153F8">
        <w:rPr>
          <w:rFonts w:cs="Arial"/>
          <w:noProof/>
          <w:lang w:eastAsia="zh-CN"/>
        </w:rPr>
        <w:t>5.3.72</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GtpUPathQoSMonitoringControl</w:t>
      </w:r>
      <w:r>
        <w:rPr>
          <w:noProof/>
        </w:rPr>
        <w:tab/>
        <w:t>194</w:t>
      </w:r>
    </w:p>
    <w:p w14:paraId="3DB69ED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w:t>
      </w:r>
      <w:r>
        <w:rPr>
          <w:noProof/>
        </w:rPr>
        <w:t>.72.1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194</w:t>
      </w:r>
    </w:p>
    <w:p w14:paraId="21F7782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5.3.72.2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194</w:t>
      </w:r>
    </w:p>
    <w:p w14:paraId="2DC8CA1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5.3.72.3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195</w:t>
      </w:r>
    </w:p>
    <w:p w14:paraId="0AFE3D2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.3.72.4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195</w:t>
      </w:r>
    </w:p>
    <w:p w14:paraId="567D0F15"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5.3.73</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GtpUPathDelayThresholdsType</w:t>
      </w:r>
      <w:r>
        <w:rPr>
          <w:noProof/>
        </w:rPr>
        <w:t xml:space="preserve"> &lt;&lt;dataType&gt;&gt;</w:t>
      </w:r>
      <w:r>
        <w:rPr>
          <w:noProof/>
        </w:rPr>
        <w:tab/>
        <w:t>195</w:t>
      </w:r>
    </w:p>
    <w:p w14:paraId="16B8738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5.3.73.1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195</w:t>
      </w:r>
    </w:p>
    <w:p w14:paraId="3D34757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5.3.73.2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195</w:t>
      </w:r>
    </w:p>
    <w:p w14:paraId="208ACF9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5.3.73.3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195</w:t>
      </w:r>
    </w:p>
    <w:p w14:paraId="08499AC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5.3.73.4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195</w:t>
      </w:r>
    </w:p>
    <w:p w14:paraId="0AC3D1D6"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5.3.74</w:t>
      </w:r>
      <w:r>
        <w:rPr>
          <w:rFonts w:asciiTheme="minorHAnsi" w:eastAsiaTheme="minorEastAsia" w:hAnsiTheme="minorHAnsi" w:cstheme="minorBidi"/>
          <w:noProof/>
          <w:kern w:val="2"/>
          <w:sz w:val="22"/>
          <w:szCs w:val="22"/>
          <w:lang w:eastAsia="en-GB"/>
          <w14:ligatures w14:val="standardContextual"/>
        </w:rPr>
        <w:tab/>
      </w:r>
      <w:r>
        <w:rPr>
          <w:noProof/>
          <w:lang w:eastAsia="zh-CN"/>
        </w:rPr>
        <w:t>Void</w:t>
      </w:r>
      <w:r>
        <w:rPr>
          <w:noProof/>
        </w:rPr>
        <w:tab/>
        <w:t>196</w:t>
      </w:r>
    </w:p>
    <w:p w14:paraId="1555B6CB"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sidRPr="00B153F8">
        <w:rPr>
          <w:rFonts w:cs="Arial"/>
          <w:noProof/>
          <w:lang w:eastAsia="zh-CN"/>
        </w:rPr>
        <w:t>5.3.75</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Configurable5QISet</w:t>
      </w:r>
      <w:r>
        <w:rPr>
          <w:noProof/>
        </w:rPr>
        <w:tab/>
        <w:t>196</w:t>
      </w:r>
    </w:p>
    <w:p w14:paraId="1452382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w:t>
      </w:r>
      <w:r>
        <w:rPr>
          <w:noProof/>
        </w:rPr>
        <w:t>.75.1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196</w:t>
      </w:r>
    </w:p>
    <w:p w14:paraId="31400E2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5.3.75.2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196</w:t>
      </w:r>
    </w:p>
    <w:p w14:paraId="016C931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5.3.75.3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196</w:t>
      </w:r>
    </w:p>
    <w:p w14:paraId="3D52A7E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.3.75.4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196</w:t>
      </w:r>
    </w:p>
    <w:p w14:paraId="27010425"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5.3.76</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FiveQICharacteristics</w:t>
      </w:r>
      <w:r>
        <w:rPr>
          <w:noProof/>
        </w:rPr>
        <w:tab/>
        <w:t>196</w:t>
      </w:r>
    </w:p>
    <w:p w14:paraId="6D08C49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5.3.76.1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196</w:t>
      </w:r>
    </w:p>
    <w:p w14:paraId="046B148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5.3.76.2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196</w:t>
      </w:r>
    </w:p>
    <w:p w14:paraId="1AFF24B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5.3.76.3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196</w:t>
      </w:r>
    </w:p>
    <w:p w14:paraId="493101C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5.3.76.4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196</w:t>
      </w:r>
    </w:p>
    <w:p w14:paraId="781E4C6A"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5.3.77</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PacketErrorRate</w:t>
      </w:r>
      <w:r>
        <w:rPr>
          <w:noProof/>
        </w:rPr>
        <w:t xml:space="preserve"> &lt;&lt;dataType&gt;&gt;</w:t>
      </w:r>
      <w:r>
        <w:rPr>
          <w:noProof/>
        </w:rPr>
        <w:tab/>
        <w:t>197</w:t>
      </w:r>
    </w:p>
    <w:p w14:paraId="3D667AE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5.3.77.1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197</w:t>
      </w:r>
    </w:p>
    <w:p w14:paraId="1F85446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5.3.77.2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197</w:t>
      </w:r>
    </w:p>
    <w:p w14:paraId="569D4F5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5.3.77.3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197</w:t>
      </w:r>
    </w:p>
    <w:p w14:paraId="6BF9EAD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5.3.77.4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197</w:t>
      </w:r>
    </w:p>
    <w:p w14:paraId="6DB21376"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sidRPr="00B153F8">
        <w:rPr>
          <w:rFonts w:cs="Arial"/>
          <w:noProof/>
          <w:lang w:eastAsia="zh-CN"/>
        </w:rPr>
        <w:t>5.3.78</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FiveQiDscpMappingSet</w:t>
      </w:r>
      <w:r>
        <w:rPr>
          <w:noProof/>
        </w:rPr>
        <w:tab/>
        <w:t>197</w:t>
      </w:r>
    </w:p>
    <w:p w14:paraId="63A1974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w:t>
      </w:r>
      <w:r>
        <w:rPr>
          <w:noProof/>
        </w:rPr>
        <w:t>.78.1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197</w:t>
      </w:r>
    </w:p>
    <w:p w14:paraId="4935003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5.3.78.2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197</w:t>
      </w:r>
    </w:p>
    <w:p w14:paraId="1156292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5.3.78.3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197</w:t>
      </w:r>
    </w:p>
    <w:p w14:paraId="3174A71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.3.78.4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197</w:t>
      </w:r>
    </w:p>
    <w:p w14:paraId="633AD77F"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5.3.79</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FiveQiDscpMapping</w:t>
      </w:r>
      <w:r>
        <w:rPr>
          <w:noProof/>
        </w:rPr>
        <w:t xml:space="preserve"> &lt;&lt;dataType&gt;&gt;</w:t>
      </w:r>
      <w:r>
        <w:rPr>
          <w:noProof/>
        </w:rPr>
        <w:tab/>
        <w:t>197</w:t>
      </w:r>
    </w:p>
    <w:p w14:paraId="636A218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5.3.79.1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197</w:t>
      </w:r>
    </w:p>
    <w:p w14:paraId="7995956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5.3.79.2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198</w:t>
      </w:r>
    </w:p>
    <w:p w14:paraId="7A9099C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5.3.79.3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198</w:t>
      </w:r>
    </w:p>
    <w:p w14:paraId="18695F8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5.3.79.4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198</w:t>
      </w:r>
    </w:p>
    <w:p w14:paraId="1D81D8D1"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sidRPr="00B153F8">
        <w:rPr>
          <w:rFonts w:cs="Arial"/>
          <w:noProof/>
          <w:lang w:eastAsia="zh-CN"/>
        </w:rPr>
        <w:t>5.3.80</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PredefinedPccRuleSet</w:t>
      </w:r>
      <w:r>
        <w:rPr>
          <w:noProof/>
        </w:rPr>
        <w:tab/>
        <w:t>198</w:t>
      </w:r>
    </w:p>
    <w:p w14:paraId="1967948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w:t>
      </w:r>
      <w:r>
        <w:rPr>
          <w:noProof/>
        </w:rPr>
        <w:t>.80.1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198</w:t>
      </w:r>
    </w:p>
    <w:p w14:paraId="35BAE22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5.3.80.2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198</w:t>
      </w:r>
    </w:p>
    <w:p w14:paraId="5D81DDF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5.3.80.3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198</w:t>
      </w:r>
    </w:p>
    <w:p w14:paraId="5A2CF54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.3.80.4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198</w:t>
      </w:r>
    </w:p>
    <w:p w14:paraId="09CA15D0"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5.3.81</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 xml:space="preserve">PccRule </w:t>
      </w:r>
      <w:r>
        <w:rPr>
          <w:noProof/>
        </w:rPr>
        <w:t>&lt;&lt;dataType&gt;&gt;</w:t>
      </w:r>
      <w:r>
        <w:rPr>
          <w:noProof/>
        </w:rPr>
        <w:tab/>
        <w:t>198</w:t>
      </w:r>
    </w:p>
    <w:p w14:paraId="28B3737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5.3.81.1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198</w:t>
      </w:r>
    </w:p>
    <w:p w14:paraId="0760E70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lastRenderedPageBreak/>
        <w:t>5.3.81.2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199</w:t>
      </w:r>
    </w:p>
    <w:p w14:paraId="2B8BF91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5.3.81.3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199</w:t>
      </w:r>
    </w:p>
    <w:p w14:paraId="33DFE9B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5.3.81.4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199</w:t>
      </w:r>
    </w:p>
    <w:p w14:paraId="301686DF"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5.3.82</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FlowInformation</w:t>
      </w:r>
      <w:r>
        <w:rPr>
          <w:noProof/>
        </w:rPr>
        <w:t xml:space="preserve"> &lt;&lt;dataType&gt;&gt;</w:t>
      </w:r>
      <w:r>
        <w:rPr>
          <w:noProof/>
        </w:rPr>
        <w:tab/>
        <w:t>199</w:t>
      </w:r>
    </w:p>
    <w:p w14:paraId="6B40EDF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5.3.82.1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199</w:t>
      </w:r>
    </w:p>
    <w:p w14:paraId="34F68F4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5.3.82.2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199</w:t>
      </w:r>
    </w:p>
    <w:p w14:paraId="71E3493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5.3.82.3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200</w:t>
      </w:r>
    </w:p>
    <w:p w14:paraId="377CCC8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5.3.82.4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200</w:t>
      </w:r>
    </w:p>
    <w:p w14:paraId="49C00394"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5.3.83</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EthFlowDescription</w:t>
      </w:r>
      <w:r>
        <w:rPr>
          <w:noProof/>
        </w:rPr>
        <w:t xml:space="preserve"> &lt;&lt;dataType&gt;&gt;</w:t>
      </w:r>
      <w:r>
        <w:rPr>
          <w:noProof/>
        </w:rPr>
        <w:tab/>
        <w:t>200</w:t>
      </w:r>
    </w:p>
    <w:p w14:paraId="6656341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5.3.83.1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200</w:t>
      </w:r>
    </w:p>
    <w:p w14:paraId="1419ECD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5.3.83.2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200</w:t>
      </w:r>
    </w:p>
    <w:p w14:paraId="41A0BA3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5.3.83.3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200</w:t>
      </w:r>
    </w:p>
    <w:p w14:paraId="4E13D6D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5.3.83.4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200</w:t>
      </w:r>
    </w:p>
    <w:p w14:paraId="6A251B24"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5.3.84</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QoSData</w:t>
      </w:r>
      <w:r>
        <w:rPr>
          <w:noProof/>
        </w:rPr>
        <w:t xml:space="preserve"> &lt;&lt;dataType&gt;&gt;</w:t>
      </w:r>
      <w:r>
        <w:rPr>
          <w:noProof/>
        </w:rPr>
        <w:tab/>
        <w:t>200</w:t>
      </w:r>
    </w:p>
    <w:p w14:paraId="2C8F20A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5.3.84.1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200</w:t>
      </w:r>
    </w:p>
    <w:p w14:paraId="09E461B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5.3.84.2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201</w:t>
      </w:r>
    </w:p>
    <w:p w14:paraId="1985620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5.3.84.3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201</w:t>
      </w:r>
    </w:p>
    <w:p w14:paraId="2D0F6BE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5.3.84.4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201</w:t>
      </w:r>
    </w:p>
    <w:p w14:paraId="43AA8ACD"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5.3.85</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ARP</w:t>
      </w:r>
      <w:r>
        <w:rPr>
          <w:noProof/>
        </w:rPr>
        <w:t xml:space="preserve"> &lt;&lt;dataType&gt;&gt;</w:t>
      </w:r>
      <w:r>
        <w:rPr>
          <w:noProof/>
        </w:rPr>
        <w:tab/>
        <w:t>201</w:t>
      </w:r>
    </w:p>
    <w:p w14:paraId="009BC22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5.3.85.1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201</w:t>
      </w:r>
    </w:p>
    <w:p w14:paraId="7274FAC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5.3.85.2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201</w:t>
      </w:r>
    </w:p>
    <w:p w14:paraId="0CC6B57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5.3.85.3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201</w:t>
      </w:r>
    </w:p>
    <w:p w14:paraId="3E2C423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5.3.85.4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201</w:t>
      </w:r>
    </w:p>
    <w:p w14:paraId="42F5035C"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5.3.86</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TrafficControlData</w:t>
      </w:r>
      <w:r>
        <w:rPr>
          <w:noProof/>
        </w:rPr>
        <w:t xml:space="preserve"> &lt;&lt;dataType&gt;&gt;</w:t>
      </w:r>
      <w:r>
        <w:rPr>
          <w:noProof/>
        </w:rPr>
        <w:tab/>
        <w:t>202</w:t>
      </w:r>
    </w:p>
    <w:p w14:paraId="4C8EAFE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5.3.86.1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202</w:t>
      </w:r>
    </w:p>
    <w:p w14:paraId="18FFBFD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5.3.86.2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202</w:t>
      </w:r>
    </w:p>
    <w:p w14:paraId="26702D9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5.3.86.3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202</w:t>
      </w:r>
    </w:p>
    <w:p w14:paraId="3890FAE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5.3.86.4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202</w:t>
      </w:r>
    </w:p>
    <w:p w14:paraId="2CF73B7A"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5.3.87</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RedirectInformation</w:t>
      </w:r>
      <w:r>
        <w:rPr>
          <w:noProof/>
        </w:rPr>
        <w:t xml:space="preserve"> &lt;&lt;dataType&gt;&gt;</w:t>
      </w:r>
      <w:r>
        <w:rPr>
          <w:noProof/>
        </w:rPr>
        <w:tab/>
        <w:t>202</w:t>
      </w:r>
    </w:p>
    <w:p w14:paraId="23B187F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5.3.87.1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202</w:t>
      </w:r>
    </w:p>
    <w:p w14:paraId="6CB9137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5.3.87.2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202</w:t>
      </w:r>
    </w:p>
    <w:p w14:paraId="132CEA8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5.3.87.3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202</w:t>
      </w:r>
    </w:p>
    <w:p w14:paraId="3D2D909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5.3.87.4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203</w:t>
      </w:r>
    </w:p>
    <w:p w14:paraId="18119587"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5.3.88</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RouteToLocation</w:t>
      </w:r>
      <w:r>
        <w:rPr>
          <w:noProof/>
        </w:rPr>
        <w:t xml:space="preserve"> &lt;&lt;dataType&gt;&gt;</w:t>
      </w:r>
      <w:r>
        <w:rPr>
          <w:noProof/>
        </w:rPr>
        <w:tab/>
        <w:t>203</w:t>
      </w:r>
    </w:p>
    <w:p w14:paraId="75A2223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5.3.88.1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203</w:t>
      </w:r>
    </w:p>
    <w:p w14:paraId="6808D2A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5.3.88.2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203</w:t>
      </w:r>
    </w:p>
    <w:p w14:paraId="358655F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5.3.88.3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203</w:t>
      </w:r>
    </w:p>
    <w:p w14:paraId="7D9CC3E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5.3.88.4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203</w:t>
      </w:r>
    </w:p>
    <w:p w14:paraId="0213CF88"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5.3.89</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RouteInformation</w:t>
      </w:r>
      <w:r>
        <w:rPr>
          <w:noProof/>
        </w:rPr>
        <w:t xml:space="preserve"> &lt;&lt;dataType&gt;&gt;</w:t>
      </w:r>
      <w:r>
        <w:rPr>
          <w:noProof/>
        </w:rPr>
        <w:tab/>
        <w:t>203</w:t>
      </w:r>
    </w:p>
    <w:p w14:paraId="4D0D55D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5.3.89.1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203</w:t>
      </w:r>
    </w:p>
    <w:p w14:paraId="13A222B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5.3.89.2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203</w:t>
      </w:r>
    </w:p>
    <w:p w14:paraId="4E1ADDF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5.3.89.3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203</w:t>
      </w:r>
    </w:p>
    <w:p w14:paraId="77C2F10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5.3.89.4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204</w:t>
      </w:r>
    </w:p>
    <w:p w14:paraId="0CA56347"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5.3.90</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UpPathChgEvent</w:t>
      </w:r>
      <w:r>
        <w:rPr>
          <w:noProof/>
        </w:rPr>
        <w:t xml:space="preserve"> &lt;&lt;dataType&gt;&gt;</w:t>
      </w:r>
      <w:r>
        <w:rPr>
          <w:noProof/>
        </w:rPr>
        <w:tab/>
        <w:t>204</w:t>
      </w:r>
    </w:p>
    <w:p w14:paraId="3FDE441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5.3.90.1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204</w:t>
      </w:r>
    </w:p>
    <w:p w14:paraId="4CE6905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5.3.90.2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204</w:t>
      </w:r>
    </w:p>
    <w:p w14:paraId="443BB0E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5.3.90.3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204</w:t>
      </w:r>
    </w:p>
    <w:p w14:paraId="40FF0F5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5.3.90.4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204</w:t>
      </w:r>
    </w:p>
    <w:p w14:paraId="13FD8DD9"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5.3.91</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SteeringMode</w:t>
      </w:r>
      <w:r>
        <w:rPr>
          <w:noProof/>
        </w:rPr>
        <w:t xml:space="preserve"> &lt;&lt;dataType&gt;&gt;</w:t>
      </w:r>
      <w:r>
        <w:rPr>
          <w:noProof/>
        </w:rPr>
        <w:tab/>
        <w:t>204</w:t>
      </w:r>
    </w:p>
    <w:p w14:paraId="01378B9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5.3.91.1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204</w:t>
      </w:r>
    </w:p>
    <w:p w14:paraId="4AF3A7F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5.3.91.2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204</w:t>
      </w:r>
    </w:p>
    <w:p w14:paraId="0080068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5.3.91.3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205</w:t>
      </w:r>
    </w:p>
    <w:p w14:paraId="4A872CC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5.3.91.4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205</w:t>
      </w:r>
    </w:p>
    <w:p w14:paraId="3ECDAFED"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5.3.92</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 xml:space="preserve">ConditionData </w:t>
      </w:r>
      <w:r>
        <w:rPr>
          <w:noProof/>
        </w:rPr>
        <w:t xml:space="preserve"> &lt;&lt;dataType&gt;&gt;</w:t>
      </w:r>
      <w:r>
        <w:rPr>
          <w:noProof/>
        </w:rPr>
        <w:tab/>
        <w:t>205</w:t>
      </w:r>
    </w:p>
    <w:p w14:paraId="73E2F00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5.3.92.1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205</w:t>
      </w:r>
    </w:p>
    <w:p w14:paraId="641F7A6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5.3.92.2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205</w:t>
      </w:r>
    </w:p>
    <w:p w14:paraId="26A7F2C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5.3.92.3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205</w:t>
      </w:r>
    </w:p>
    <w:p w14:paraId="14196D9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5.3.92.4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205</w:t>
      </w:r>
    </w:p>
    <w:p w14:paraId="2E8E4DFD"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5.3.93</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 xml:space="preserve">TscaiInputContainer </w:t>
      </w:r>
      <w:r>
        <w:rPr>
          <w:noProof/>
        </w:rPr>
        <w:t xml:space="preserve"> &lt;&lt;dataType&gt;&gt;</w:t>
      </w:r>
      <w:r>
        <w:rPr>
          <w:noProof/>
        </w:rPr>
        <w:tab/>
        <w:t>205</w:t>
      </w:r>
    </w:p>
    <w:p w14:paraId="2452C0B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5.3.93.1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205</w:t>
      </w:r>
    </w:p>
    <w:p w14:paraId="15B83C9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5.3.93.2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205</w:t>
      </w:r>
    </w:p>
    <w:p w14:paraId="57F86BD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lastRenderedPageBreak/>
        <w:t>5.3.93.3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206</w:t>
      </w:r>
    </w:p>
    <w:p w14:paraId="704D861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5.3.93.4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206</w:t>
      </w:r>
    </w:p>
    <w:p w14:paraId="691E3E01"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sidRPr="00B153F8">
        <w:rPr>
          <w:rFonts w:cs="Arial"/>
          <w:noProof/>
          <w:lang w:eastAsia="zh-CN"/>
        </w:rPr>
        <w:t>5.3.94</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Dynamic5QISet</w:t>
      </w:r>
      <w:r>
        <w:rPr>
          <w:noProof/>
        </w:rPr>
        <w:tab/>
        <w:t>206</w:t>
      </w:r>
    </w:p>
    <w:p w14:paraId="483D8CC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w:t>
      </w:r>
      <w:r>
        <w:rPr>
          <w:noProof/>
        </w:rPr>
        <w:t>.94.1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206</w:t>
      </w:r>
    </w:p>
    <w:p w14:paraId="7C4F3F2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5.3.94.2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206</w:t>
      </w:r>
    </w:p>
    <w:p w14:paraId="0737B61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5.3.94.3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206</w:t>
      </w:r>
    </w:p>
    <w:p w14:paraId="7F510C8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.3.94.4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206</w:t>
      </w:r>
    </w:p>
    <w:p w14:paraId="635AB37E"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5.3.95</w:t>
      </w:r>
      <w:r>
        <w:rPr>
          <w:rFonts w:asciiTheme="minorHAnsi" w:eastAsiaTheme="minorEastAsia" w:hAnsiTheme="minorHAnsi" w:cstheme="minorBidi"/>
          <w:noProof/>
          <w:kern w:val="2"/>
          <w:sz w:val="22"/>
          <w:szCs w:val="22"/>
          <w:lang w:eastAsia="en-GB"/>
          <w14:ligatures w14:val="standardContextual"/>
        </w:rPr>
        <w:tab/>
      </w:r>
      <w:r>
        <w:rPr>
          <w:noProof/>
        </w:rPr>
        <w:t>NetworkSliceInfo &lt;&lt;dataType&gt;&gt;</w:t>
      </w:r>
      <w:r>
        <w:rPr>
          <w:noProof/>
        </w:rPr>
        <w:tab/>
        <w:t>206</w:t>
      </w:r>
    </w:p>
    <w:p w14:paraId="29A4CCC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.3.95.1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206</w:t>
      </w:r>
    </w:p>
    <w:p w14:paraId="3251C11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.3.95.2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206</w:t>
      </w:r>
    </w:p>
    <w:p w14:paraId="056A844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5.3.95.3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206</w:t>
      </w:r>
    </w:p>
    <w:p w14:paraId="62614C3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.3.95.4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207</w:t>
      </w:r>
    </w:p>
    <w:p w14:paraId="49B6C60F"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sidRPr="00B153F8">
        <w:rPr>
          <w:rFonts w:cs="Arial"/>
          <w:noProof/>
          <w:lang w:eastAsia="zh-CN"/>
        </w:rPr>
        <w:t>5.3.96</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NSACFFunction</w:t>
      </w:r>
      <w:r>
        <w:rPr>
          <w:noProof/>
        </w:rPr>
        <w:tab/>
        <w:t>207</w:t>
      </w:r>
    </w:p>
    <w:p w14:paraId="03D8F7A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w:t>
      </w:r>
      <w:r>
        <w:rPr>
          <w:noProof/>
        </w:rPr>
        <w:t>.96.1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207</w:t>
      </w:r>
    </w:p>
    <w:p w14:paraId="35A0AE9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5.3.96.2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207</w:t>
      </w:r>
    </w:p>
    <w:p w14:paraId="705674D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5.3.96.3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207</w:t>
      </w:r>
    </w:p>
    <w:p w14:paraId="3FCCB5A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.3.96.4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207</w:t>
      </w:r>
    </w:p>
    <w:p w14:paraId="2B623411"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5.3.97</w:t>
      </w:r>
      <w:r>
        <w:rPr>
          <w:rFonts w:asciiTheme="minorHAnsi" w:eastAsiaTheme="minorEastAsia" w:hAnsiTheme="minorHAnsi" w:cstheme="minorBidi"/>
          <w:noProof/>
          <w:kern w:val="2"/>
          <w:sz w:val="22"/>
          <w:szCs w:val="22"/>
          <w:lang w:eastAsia="en-GB"/>
          <w14:ligatures w14:val="standardContextual"/>
        </w:rPr>
        <w:tab/>
      </w:r>
      <w:r>
        <w:rPr>
          <w:noProof/>
        </w:rPr>
        <w:t>SnssaiInfo &lt;&lt;dataType&gt;&gt;</w:t>
      </w:r>
      <w:r>
        <w:rPr>
          <w:noProof/>
        </w:rPr>
        <w:tab/>
        <w:t>207</w:t>
      </w:r>
    </w:p>
    <w:p w14:paraId="71744CE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.3.97.1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207</w:t>
      </w:r>
    </w:p>
    <w:p w14:paraId="15B8681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.3.97.2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207</w:t>
      </w:r>
    </w:p>
    <w:p w14:paraId="5E7DBFD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5.3.97.3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207</w:t>
      </w:r>
    </w:p>
    <w:p w14:paraId="1934E57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.3.97.4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207</w:t>
      </w:r>
    </w:p>
    <w:p w14:paraId="1D53913F"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5.3.98</w:t>
      </w:r>
      <w:r>
        <w:rPr>
          <w:rFonts w:asciiTheme="minorHAnsi" w:eastAsiaTheme="minorEastAsia" w:hAnsiTheme="minorHAnsi" w:cstheme="minorBidi"/>
          <w:noProof/>
          <w:kern w:val="2"/>
          <w:sz w:val="22"/>
          <w:szCs w:val="22"/>
          <w:lang w:eastAsia="en-GB"/>
          <w14:ligatures w14:val="standardContextual"/>
        </w:rPr>
        <w:tab/>
      </w:r>
      <w:r>
        <w:rPr>
          <w:noProof/>
        </w:rPr>
        <w:t>NsacfInfoSnssai &lt;&lt;dataType&gt;&gt;</w:t>
      </w:r>
      <w:r>
        <w:rPr>
          <w:noProof/>
        </w:rPr>
        <w:tab/>
        <w:t>208</w:t>
      </w:r>
    </w:p>
    <w:p w14:paraId="29F7EC4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.3.98.1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208</w:t>
      </w:r>
    </w:p>
    <w:p w14:paraId="272FA00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.3.98.2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208</w:t>
      </w:r>
    </w:p>
    <w:p w14:paraId="691B16A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5.3.98.3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208</w:t>
      </w:r>
    </w:p>
    <w:p w14:paraId="4F40733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.3.98.4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208</w:t>
      </w:r>
    </w:p>
    <w:p w14:paraId="7690AC17"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5.3.99</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EP_N60</w:t>
      </w:r>
      <w:r>
        <w:rPr>
          <w:noProof/>
        </w:rPr>
        <w:tab/>
        <w:t>208</w:t>
      </w:r>
    </w:p>
    <w:p w14:paraId="2726E78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5.3.99</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208</w:t>
      </w:r>
    </w:p>
    <w:p w14:paraId="1A8C81D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5.3.99</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208</w:t>
      </w:r>
    </w:p>
    <w:p w14:paraId="1B5E6C4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.3.99.3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208</w:t>
      </w:r>
    </w:p>
    <w:p w14:paraId="106D933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.3.99.4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209</w:t>
      </w:r>
    </w:p>
    <w:p w14:paraId="56B5D5F6"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sidRPr="00B153F8">
        <w:rPr>
          <w:rFonts w:eastAsia="DengXian"/>
          <w:noProof/>
          <w:lang w:eastAsia="zh-CN"/>
        </w:rPr>
        <w:t>5.3.100</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eastAsia="DengXian" w:hAnsi="Courier New"/>
          <w:noProof/>
          <w:lang w:eastAsia="zh-CN"/>
        </w:rPr>
        <w:t>EP_N33</w:t>
      </w:r>
      <w:r>
        <w:rPr>
          <w:noProof/>
        </w:rPr>
        <w:tab/>
        <w:t>209</w:t>
      </w:r>
    </w:p>
    <w:p w14:paraId="18DE198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sidRPr="00B153F8">
        <w:rPr>
          <w:rFonts w:eastAsia="DengXian"/>
          <w:noProof/>
          <w:lang w:eastAsia="zh-CN"/>
        </w:rPr>
        <w:t>5.3.100</w:t>
      </w:r>
      <w:r w:rsidRPr="00B153F8">
        <w:rPr>
          <w:rFonts w:eastAsia="DengXian"/>
          <w:noProof/>
        </w:rPr>
        <w:t>.1</w:t>
      </w:r>
      <w:r>
        <w:rPr>
          <w:rFonts w:asciiTheme="minorHAnsi" w:eastAsiaTheme="minorEastAsia" w:hAnsiTheme="minorHAnsi" w:cstheme="minorBidi"/>
          <w:noProof/>
          <w:kern w:val="2"/>
          <w:sz w:val="22"/>
          <w:szCs w:val="22"/>
          <w:lang w:eastAsia="en-GB"/>
          <w14:ligatures w14:val="standardContextual"/>
        </w:rPr>
        <w:tab/>
      </w:r>
      <w:r w:rsidRPr="00B153F8">
        <w:rPr>
          <w:rFonts w:eastAsia="DengXian"/>
          <w:noProof/>
        </w:rPr>
        <w:t>Definition</w:t>
      </w:r>
      <w:r>
        <w:rPr>
          <w:noProof/>
        </w:rPr>
        <w:tab/>
        <w:t>209</w:t>
      </w:r>
    </w:p>
    <w:p w14:paraId="1B87389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sidRPr="00B153F8">
        <w:rPr>
          <w:rFonts w:eastAsia="DengXian"/>
          <w:noProof/>
          <w:lang w:eastAsia="zh-CN"/>
        </w:rPr>
        <w:t>5.3.100.3</w:t>
      </w:r>
      <w:r>
        <w:rPr>
          <w:rFonts w:asciiTheme="minorHAnsi" w:eastAsiaTheme="minorEastAsia" w:hAnsiTheme="minorHAnsi" w:cstheme="minorBidi"/>
          <w:noProof/>
          <w:kern w:val="2"/>
          <w:sz w:val="22"/>
          <w:szCs w:val="22"/>
          <w:lang w:eastAsia="en-GB"/>
          <w14:ligatures w14:val="standardContextual"/>
        </w:rPr>
        <w:tab/>
      </w:r>
      <w:r w:rsidRPr="00B153F8">
        <w:rPr>
          <w:rFonts w:eastAsia="DengXian"/>
          <w:noProof/>
        </w:rPr>
        <w:t>Attributes</w:t>
      </w:r>
      <w:r>
        <w:rPr>
          <w:noProof/>
        </w:rPr>
        <w:tab/>
        <w:t>209</w:t>
      </w:r>
    </w:p>
    <w:p w14:paraId="2D93218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sidRPr="00B153F8">
        <w:rPr>
          <w:rFonts w:eastAsia="DengXian"/>
          <w:noProof/>
          <w:lang w:eastAsia="zh-CN"/>
        </w:rPr>
        <w:t>5</w:t>
      </w:r>
      <w:r w:rsidRPr="00B153F8">
        <w:rPr>
          <w:rFonts w:eastAsia="DengXian"/>
          <w:noProof/>
        </w:rPr>
        <w:t>.3.100.3</w:t>
      </w:r>
      <w:r>
        <w:rPr>
          <w:rFonts w:asciiTheme="minorHAnsi" w:eastAsiaTheme="minorEastAsia" w:hAnsiTheme="minorHAnsi" w:cstheme="minorBidi"/>
          <w:noProof/>
          <w:kern w:val="2"/>
          <w:sz w:val="22"/>
          <w:szCs w:val="22"/>
          <w:lang w:eastAsia="en-GB"/>
          <w14:ligatures w14:val="standardContextual"/>
        </w:rPr>
        <w:tab/>
      </w:r>
      <w:r w:rsidRPr="00B153F8">
        <w:rPr>
          <w:rFonts w:eastAsia="DengXian"/>
          <w:noProof/>
        </w:rPr>
        <w:t>Attribute constraints</w:t>
      </w:r>
      <w:r>
        <w:rPr>
          <w:noProof/>
        </w:rPr>
        <w:tab/>
        <w:t>209</w:t>
      </w:r>
    </w:p>
    <w:p w14:paraId="0079C04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sidRPr="00B153F8">
        <w:rPr>
          <w:rFonts w:eastAsia="DengXian"/>
          <w:noProof/>
          <w:lang w:eastAsia="zh-CN"/>
        </w:rPr>
        <w:t>5</w:t>
      </w:r>
      <w:r w:rsidRPr="00B153F8">
        <w:rPr>
          <w:rFonts w:eastAsia="DengXian"/>
          <w:noProof/>
        </w:rPr>
        <w:t>.3.100.4</w:t>
      </w:r>
      <w:r>
        <w:rPr>
          <w:rFonts w:asciiTheme="minorHAnsi" w:eastAsiaTheme="minorEastAsia" w:hAnsiTheme="minorHAnsi" w:cstheme="minorBidi"/>
          <w:noProof/>
          <w:kern w:val="2"/>
          <w:sz w:val="22"/>
          <w:szCs w:val="22"/>
          <w:lang w:eastAsia="en-GB"/>
          <w14:ligatures w14:val="standardContextual"/>
        </w:rPr>
        <w:tab/>
      </w:r>
      <w:r w:rsidRPr="00B153F8">
        <w:rPr>
          <w:rFonts w:eastAsia="DengXian"/>
          <w:noProof/>
        </w:rPr>
        <w:t>Notifications</w:t>
      </w:r>
      <w:r>
        <w:rPr>
          <w:noProof/>
        </w:rPr>
        <w:tab/>
        <w:t>209</w:t>
      </w:r>
    </w:p>
    <w:p w14:paraId="59D2899C"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sidRPr="00B153F8">
        <w:rPr>
          <w:rFonts w:cs="Arial"/>
          <w:noProof/>
          <w:lang w:eastAsia="zh-CN"/>
        </w:rPr>
        <w:t>5.3.101</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DDNMF</w:t>
      </w:r>
      <w:r w:rsidRPr="00B153F8">
        <w:rPr>
          <w:rFonts w:ascii="Courier New" w:hAnsi="Courier New"/>
          <w:noProof/>
        </w:rPr>
        <w:t>Function</w:t>
      </w:r>
      <w:r>
        <w:rPr>
          <w:noProof/>
        </w:rPr>
        <w:tab/>
        <w:t>209</w:t>
      </w:r>
    </w:p>
    <w:p w14:paraId="7CF5FE6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w:t>
      </w:r>
      <w:r>
        <w:rPr>
          <w:noProof/>
        </w:rPr>
        <w:t>.</w:t>
      </w:r>
      <w:r>
        <w:rPr>
          <w:noProof/>
          <w:lang w:eastAsia="zh-CN"/>
        </w:rPr>
        <w:t>101</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209</w:t>
      </w:r>
    </w:p>
    <w:p w14:paraId="042D03A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w:t>
      </w:r>
      <w:r>
        <w:rPr>
          <w:noProof/>
          <w:lang w:eastAsia="zh-CN"/>
        </w:rPr>
        <w:t>101</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209</w:t>
      </w:r>
    </w:p>
    <w:p w14:paraId="4DF2799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w:t>
      </w:r>
      <w:r>
        <w:rPr>
          <w:noProof/>
          <w:lang w:eastAsia="zh-CN"/>
        </w:rPr>
        <w:t>101</w:t>
      </w:r>
      <w:r>
        <w:rPr>
          <w:noProof/>
        </w:rPr>
        <w:t>.</w:t>
      </w:r>
      <w:r>
        <w:rPr>
          <w:noProof/>
          <w:lang w:eastAsia="zh-CN"/>
        </w:rPr>
        <w:t>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209</w:t>
      </w:r>
    </w:p>
    <w:p w14:paraId="6A2F276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w:t>
      </w:r>
      <w:r>
        <w:rPr>
          <w:noProof/>
          <w:lang w:eastAsia="zh-CN"/>
        </w:rPr>
        <w:t>101</w:t>
      </w:r>
      <w:r>
        <w:rPr>
          <w:noProof/>
        </w:rPr>
        <w:t>.</w:t>
      </w:r>
      <w:r>
        <w:rPr>
          <w:noProof/>
          <w:lang w:eastAsia="zh-CN"/>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209</w:t>
      </w:r>
    </w:p>
    <w:p w14:paraId="2E06EE23"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5.3.102</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EP_Npc4</w:t>
      </w:r>
      <w:r>
        <w:rPr>
          <w:noProof/>
        </w:rPr>
        <w:tab/>
        <w:t>210</w:t>
      </w:r>
    </w:p>
    <w:p w14:paraId="5AEA812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5.3.102</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210</w:t>
      </w:r>
    </w:p>
    <w:p w14:paraId="7169266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5.3.102</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210</w:t>
      </w:r>
    </w:p>
    <w:p w14:paraId="69F345E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w:t>
      </w:r>
      <w:r>
        <w:rPr>
          <w:noProof/>
          <w:lang w:eastAsia="zh-CN"/>
        </w:rPr>
        <w:t>102</w:t>
      </w:r>
      <w:r>
        <w:rPr>
          <w:noProof/>
        </w:rPr>
        <w:t>.3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210</w:t>
      </w:r>
    </w:p>
    <w:p w14:paraId="34CEE03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w:t>
      </w:r>
      <w:r>
        <w:rPr>
          <w:noProof/>
          <w:lang w:eastAsia="zh-CN"/>
        </w:rPr>
        <w:t>102</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210</w:t>
      </w:r>
    </w:p>
    <w:p w14:paraId="7F7CFB51"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5.3.103</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EP_Npc6</w:t>
      </w:r>
      <w:r>
        <w:rPr>
          <w:noProof/>
        </w:rPr>
        <w:tab/>
        <w:t>210</w:t>
      </w:r>
    </w:p>
    <w:p w14:paraId="78C241F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5.3.103</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210</w:t>
      </w:r>
    </w:p>
    <w:p w14:paraId="4F6A98F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5.3.103</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210</w:t>
      </w:r>
    </w:p>
    <w:p w14:paraId="477A568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w:t>
      </w:r>
      <w:r>
        <w:rPr>
          <w:noProof/>
          <w:lang w:eastAsia="zh-CN"/>
        </w:rPr>
        <w:t>103</w:t>
      </w:r>
      <w:r>
        <w:rPr>
          <w:noProof/>
        </w:rPr>
        <w:t>.3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210</w:t>
      </w:r>
    </w:p>
    <w:p w14:paraId="3B555D7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w:t>
      </w:r>
      <w:r>
        <w:rPr>
          <w:noProof/>
          <w:lang w:eastAsia="zh-CN"/>
        </w:rPr>
        <w:t>103</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210</w:t>
      </w:r>
    </w:p>
    <w:p w14:paraId="54F08151"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5.3.104</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EP_Npc7</w:t>
      </w:r>
      <w:r>
        <w:rPr>
          <w:noProof/>
        </w:rPr>
        <w:tab/>
        <w:t>211</w:t>
      </w:r>
    </w:p>
    <w:p w14:paraId="299DD26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5.3.104</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211</w:t>
      </w:r>
    </w:p>
    <w:p w14:paraId="269D61F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5.3.104</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211</w:t>
      </w:r>
    </w:p>
    <w:p w14:paraId="7EC3B1B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w:t>
      </w:r>
      <w:r>
        <w:rPr>
          <w:noProof/>
          <w:lang w:eastAsia="zh-CN"/>
        </w:rPr>
        <w:t>104</w:t>
      </w:r>
      <w:r>
        <w:rPr>
          <w:noProof/>
        </w:rPr>
        <w:t>.3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211</w:t>
      </w:r>
    </w:p>
    <w:p w14:paraId="3486B9A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w:t>
      </w:r>
      <w:r>
        <w:rPr>
          <w:noProof/>
          <w:lang w:eastAsia="zh-CN"/>
        </w:rPr>
        <w:t>104</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211</w:t>
      </w:r>
    </w:p>
    <w:p w14:paraId="2F8C868C"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5.3.105</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GUAMInfo </w:t>
      </w:r>
      <w:r w:rsidRPr="00B153F8">
        <w:rPr>
          <w:rFonts w:ascii="Courier New" w:hAnsi="Courier New" w:cs="Courier New"/>
          <w:noProof/>
          <w:lang w:eastAsia="zh-CN"/>
        </w:rPr>
        <w:t>&lt;&lt;dataType&gt;&gt;</w:t>
      </w:r>
      <w:r>
        <w:rPr>
          <w:noProof/>
        </w:rPr>
        <w:tab/>
        <w:t>211</w:t>
      </w:r>
    </w:p>
    <w:p w14:paraId="3D1264A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w:t>
      </w:r>
      <w:r>
        <w:rPr>
          <w:noProof/>
          <w:lang w:eastAsia="zh-CN"/>
        </w:rPr>
        <w:t>105</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211</w:t>
      </w:r>
    </w:p>
    <w:p w14:paraId="05AC329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w:t>
      </w:r>
      <w:r>
        <w:rPr>
          <w:noProof/>
          <w:lang w:eastAsia="zh-CN"/>
        </w:rPr>
        <w:t>105</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211</w:t>
      </w:r>
    </w:p>
    <w:p w14:paraId="3A1C744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w:t>
      </w:r>
      <w:r>
        <w:rPr>
          <w:noProof/>
          <w:lang w:eastAsia="zh-CN"/>
        </w:rPr>
        <w:t>105</w:t>
      </w:r>
      <w:r>
        <w:rPr>
          <w:noProof/>
        </w:rPr>
        <w:t>.3</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211</w:t>
      </w:r>
    </w:p>
    <w:p w14:paraId="70A4FFC9"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lastRenderedPageBreak/>
        <w:t>5.3.</w:t>
      </w:r>
      <w:r>
        <w:rPr>
          <w:noProof/>
        </w:rPr>
        <w:t>106</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TaiRange </w:t>
      </w:r>
      <w:r w:rsidRPr="00B153F8">
        <w:rPr>
          <w:rFonts w:ascii="Courier New" w:hAnsi="Courier New" w:cs="Courier New"/>
          <w:noProof/>
          <w:lang w:eastAsia="zh-CN"/>
        </w:rPr>
        <w:t>&lt;&lt;dataType&gt;&gt;</w:t>
      </w:r>
      <w:r>
        <w:rPr>
          <w:noProof/>
        </w:rPr>
        <w:tab/>
        <w:t>211</w:t>
      </w:r>
    </w:p>
    <w:p w14:paraId="04F5ACD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 106.1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211</w:t>
      </w:r>
    </w:p>
    <w:p w14:paraId="5FF59B6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.3.106.2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211</w:t>
      </w:r>
    </w:p>
    <w:p w14:paraId="6C56FD8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5.3.106.3</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211</w:t>
      </w:r>
    </w:p>
    <w:p w14:paraId="604918B4"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w:t>
      </w:r>
      <w:r>
        <w:rPr>
          <w:noProof/>
        </w:rPr>
        <w:t>107</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nRTACRange </w:t>
      </w:r>
      <w:r w:rsidRPr="00B153F8">
        <w:rPr>
          <w:rFonts w:ascii="Courier New" w:hAnsi="Courier New" w:cs="Courier New"/>
          <w:noProof/>
          <w:lang w:eastAsia="zh-CN"/>
        </w:rPr>
        <w:t>&lt;&lt;dataType&gt;&gt;</w:t>
      </w:r>
      <w:r>
        <w:rPr>
          <w:noProof/>
        </w:rPr>
        <w:tab/>
        <w:t>212</w:t>
      </w:r>
    </w:p>
    <w:p w14:paraId="6F45AA8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.3.107.1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212</w:t>
      </w:r>
    </w:p>
    <w:p w14:paraId="5EACB20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.3.107.2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212</w:t>
      </w:r>
    </w:p>
    <w:p w14:paraId="2237537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5.3.107.3</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212</w:t>
      </w:r>
    </w:p>
    <w:p w14:paraId="3F8B0082"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5.3.108</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SCPInfo </w:t>
      </w:r>
      <w:r w:rsidRPr="00B153F8">
        <w:rPr>
          <w:rFonts w:ascii="Courier New" w:hAnsi="Courier New" w:cs="Courier New"/>
          <w:noProof/>
          <w:lang w:eastAsia="zh-CN"/>
        </w:rPr>
        <w:t>&lt;&lt;dataType&gt;&gt;</w:t>
      </w:r>
      <w:r>
        <w:rPr>
          <w:noProof/>
        </w:rPr>
        <w:tab/>
        <w:t>212</w:t>
      </w:r>
    </w:p>
    <w:p w14:paraId="529F5F1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w:t>
      </w:r>
      <w:r>
        <w:rPr>
          <w:noProof/>
          <w:lang w:eastAsia="zh-CN"/>
        </w:rPr>
        <w:t>108</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212</w:t>
      </w:r>
    </w:p>
    <w:p w14:paraId="47106D8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w:t>
      </w:r>
      <w:r>
        <w:rPr>
          <w:noProof/>
          <w:lang w:eastAsia="zh-CN"/>
        </w:rPr>
        <w:t>108</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212</w:t>
      </w:r>
    </w:p>
    <w:p w14:paraId="5C46519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w:t>
      </w:r>
      <w:r>
        <w:rPr>
          <w:noProof/>
          <w:lang w:eastAsia="zh-CN"/>
        </w:rPr>
        <w:t>108</w:t>
      </w:r>
      <w:r>
        <w:rPr>
          <w:noProof/>
        </w:rPr>
        <w:t>.3</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212</w:t>
      </w:r>
    </w:p>
    <w:p w14:paraId="10B4281B"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5.3.109</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SCPDomainInfo </w:t>
      </w:r>
      <w:r w:rsidRPr="00B153F8">
        <w:rPr>
          <w:rFonts w:ascii="Courier New" w:hAnsi="Courier New" w:cs="Courier New"/>
          <w:noProof/>
          <w:lang w:eastAsia="zh-CN"/>
        </w:rPr>
        <w:t>&lt;&lt;dataType&gt;&gt;</w:t>
      </w:r>
      <w:r>
        <w:rPr>
          <w:noProof/>
        </w:rPr>
        <w:tab/>
        <w:t>212</w:t>
      </w:r>
    </w:p>
    <w:p w14:paraId="6A73540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.3.109.1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212</w:t>
      </w:r>
    </w:p>
    <w:p w14:paraId="656B373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.3.109.2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213</w:t>
      </w:r>
    </w:p>
    <w:p w14:paraId="5D31BB9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5.3.109.3</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213</w:t>
      </w:r>
    </w:p>
    <w:p w14:paraId="57F6EA7F"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5.3.110</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IpEndPoint </w:t>
      </w:r>
      <w:r w:rsidRPr="00B153F8">
        <w:rPr>
          <w:rFonts w:ascii="Courier New" w:hAnsi="Courier New" w:cs="Courier New"/>
          <w:noProof/>
          <w:lang w:eastAsia="zh-CN"/>
        </w:rPr>
        <w:t>&lt;&lt;dataType&gt;&gt;</w:t>
      </w:r>
      <w:r>
        <w:rPr>
          <w:noProof/>
        </w:rPr>
        <w:tab/>
        <w:t>213</w:t>
      </w:r>
    </w:p>
    <w:p w14:paraId="368EE50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.3.110.1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213</w:t>
      </w:r>
    </w:p>
    <w:p w14:paraId="22F4FDA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.3.110.2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213</w:t>
      </w:r>
    </w:p>
    <w:p w14:paraId="2BB4E8A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5.3.110.3</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213</w:t>
      </w:r>
    </w:p>
    <w:p w14:paraId="564D6252"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5.3.111</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IPv4AddressRange </w:t>
      </w:r>
      <w:r w:rsidRPr="00B153F8">
        <w:rPr>
          <w:rFonts w:ascii="Courier New" w:hAnsi="Courier New" w:cs="Courier New"/>
          <w:noProof/>
          <w:lang w:eastAsia="zh-CN"/>
        </w:rPr>
        <w:t>&lt;&lt;dataType&gt;&gt;</w:t>
      </w:r>
      <w:r>
        <w:rPr>
          <w:noProof/>
        </w:rPr>
        <w:tab/>
        <w:t>213</w:t>
      </w:r>
    </w:p>
    <w:p w14:paraId="71C1CAF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.3.111.1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213</w:t>
      </w:r>
    </w:p>
    <w:p w14:paraId="3294442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.3.111.2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213</w:t>
      </w:r>
    </w:p>
    <w:p w14:paraId="7D06EDD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5.3.111.3</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213</w:t>
      </w:r>
    </w:p>
    <w:p w14:paraId="0DDE7BD7"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5.3.112</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IPv6PrefixRange </w:t>
      </w:r>
      <w:r w:rsidRPr="00B153F8">
        <w:rPr>
          <w:rFonts w:ascii="Courier New" w:hAnsi="Courier New" w:cs="Courier New"/>
          <w:noProof/>
          <w:lang w:eastAsia="zh-CN"/>
        </w:rPr>
        <w:t>&lt;&lt;dataType&gt;&gt;</w:t>
      </w:r>
      <w:r>
        <w:rPr>
          <w:noProof/>
        </w:rPr>
        <w:tab/>
        <w:t>214</w:t>
      </w:r>
    </w:p>
    <w:p w14:paraId="2B41A5F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.3.112.1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214</w:t>
      </w:r>
    </w:p>
    <w:p w14:paraId="1089042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.3.112.2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214</w:t>
      </w:r>
    </w:p>
    <w:p w14:paraId="7370CC3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5.3.112.3</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214</w:t>
      </w:r>
    </w:p>
    <w:p w14:paraId="49584755"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sidRPr="00B153F8">
        <w:rPr>
          <w:rFonts w:cs="Arial"/>
          <w:noProof/>
          <w:lang w:eastAsia="zh-CN"/>
        </w:rPr>
        <w:t>5.3.113</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EASDFFunction</w:t>
      </w:r>
      <w:r>
        <w:rPr>
          <w:noProof/>
        </w:rPr>
        <w:tab/>
        <w:t>214</w:t>
      </w:r>
    </w:p>
    <w:p w14:paraId="5AB5556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w:t>
      </w:r>
      <w:r>
        <w:rPr>
          <w:noProof/>
        </w:rPr>
        <w:t>.</w:t>
      </w:r>
      <w:r>
        <w:rPr>
          <w:noProof/>
          <w:lang w:eastAsia="zh-CN"/>
        </w:rPr>
        <w:t>113</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214</w:t>
      </w:r>
    </w:p>
    <w:p w14:paraId="799B36B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w:t>
      </w:r>
      <w:r>
        <w:rPr>
          <w:noProof/>
          <w:lang w:eastAsia="zh-CN"/>
        </w:rPr>
        <w:t>113</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214</w:t>
      </w:r>
    </w:p>
    <w:p w14:paraId="528F484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5.3.113.3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214</w:t>
      </w:r>
    </w:p>
    <w:p w14:paraId="5DD4830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.3.113.4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214</w:t>
      </w:r>
    </w:p>
    <w:p w14:paraId="3CB30546"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5.3.114</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EP_N88x</w:t>
      </w:r>
      <w:r>
        <w:rPr>
          <w:noProof/>
        </w:rPr>
        <w:tab/>
        <w:t>214</w:t>
      </w:r>
    </w:p>
    <w:p w14:paraId="3ADE199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5.3.114</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214</w:t>
      </w:r>
    </w:p>
    <w:p w14:paraId="75884A1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5.3.114</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215</w:t>
      </w:r>
    </w:p>
    <w:p w14:paraId="088F097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w:t>
      </w:r>
      <w:r>
        <w:rPr>
          <w:noProof/>
          <w:lang w:eastAsia="zh-CN"/>
        </w:rPr>
        <w:t>114</w:t>
      </w:r>
      <w:r>
        <w:rPr>
          <w:noProof/>
        </w:rPr>
        <w:t>.3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215</w:t>
      </w:r>
    </w:p>
    <w:p w14:paraId="726B854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w:t>
      </w:r>
      <w:r>
        <w:rPr>
          <w:noProof/>
          <w:lang w:eastAsia="zh-CN"/>
        </w:rPr>
        <w:t>114</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215</w:t>
      </w:r>
    </w:p>
    <w:p w14:paraId="21E4ED94"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5.3.115</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SNPNInfo </w:t>
      </w:r>
      <w:r w:rsidRPr="00B153F8">
        <w:rPr>
          <w:rFonts w:ascii="Courier New" w:hAnsi="Courier New" w:cs="Courier New"/>
          <w:noProof/>
          <w:lang w:eastAsia="zh-CN"/>
        </w:rPr>
        <w:t>&lt;&lt;dataType&gt;&gt;</w:t>
      </w:r>
      <w:r>
        <w:rPr>
          <w:noProof/>
        </w:rPr>
        <w:tab/>
        <w:t>215</w:t>
      </w:r>
    </w:p>
    <w:p w14:paraId="667B191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.3.115.1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215</w:t>
      </w:r>
    </w:p>
    <w:p w14:paraId="1B7F38E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.3.115.2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215</w:t>
      </w:r>
    </w:p>
    <w:p w14:paraId="7AB7388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5.3.115.3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215</w:t>
      </w:r>
    </w:p>
    <w:p w14:paraId="61FFA25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.3.115.4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215</w:t>
      </w:r>
    </w:p>
    <w:p w14:paraId="27042958"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w:t>
      </w:r>
      <w:r>
        <w:rPr>
          <w:noProof/>
        </w:rPr>
        <w:t>116</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SNPNId </w:t>
      </w:r>
      <w:r w:rsidRPr="00B153F8">
        <w:rPr>
          <w:rFonts w:ascii="Courier New" w:hAnsi="Courier New" w:cs="Courier New"/>
          <w:noProof/>
          <w:lang w:eastAsia="zh-CN"/>
        </w:rPr>
        <w:t>&lt;&lt;dataType&gt;&gt;</w:t>
      </w:r>
      <w:r>
        <w:rPr>
          <w:noProof/>
        </w:rPr>
        <w:tab/>
        <w:t>215</w:t>
      </w:r>
    </w:p>
    <w:p w14:paraId="65B2D5D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.3.116.1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215</w:t>
      </w:r>
    </w:p>
    <w:p w14:paraId="18C317F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.3.116.2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215</w:t>
      </w:r>
    </w:p>
    <w:p w14:paraId="0F7A22D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5.3.116.3</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215</w:t>
      </w:r>
    </w:p>
    <w:p w14:paraId="5B964A1F"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5.3.117</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EP_Npc8</w:t>
      </w:r>
      <w:r>
        <w:rPr>
          <w:noProof/>
        </w:rPr>
        <w:tab/>
        <w:t>216</w:t>
      </w:r>
    </w:p>
    <w:p w14:paraId="2FA668D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5.3.117</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216</w:t>
      </w:r>
    </w:p>
    <w:p w14:paraId="1E1006C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5.3.117</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216</w:t>
      </w:r>
    </w:p>
    <w:p w14:paraId="67E1970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w:t>
      </w:r>
      <w:r>
        <w:rPr>
          <w:noProof/>
          <w:lang w:eastAsia="zh-CN"/>
        </w:rPr>
        <w:t>117</w:t>
      </w:r>
      <w:r>
        <w:rPr>
          <w:noProof/>
        </w:rPr>
        <w:t>.3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216</w:t>
      </w:r>
    </w:p>
    <w:p w14:paraId="546BB5F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w:t>
      </w:r>
      <w:r>
        <w:rPr>
          <w:noProof/>
          <w:lang w:eastAsia="zh-CN"/>
        </w:rPr>
        <w:t>117</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216</w:t>
      </w:r>
    </w:p>
    <w:p w14:paraId="4331B1EE"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5.3.118</w:t>
      </w:r>
      <w:r>
        <w:rPr>
          <w:rFonts w:asciiTheme="minorHAnsi" w:eastAsiaTheme="minorEastAsia" w:hAnsiTheme="minorHAnsi" w:cstheme="minorBidi"/>
          <w:noProof/>
          <w:kern w:val="2"/>
          <w:sz w:val="22"/>
          <w:szCs w:val="22"/>
          <w:lang w:eastAsia="en-GB"/>
          <w14:ligatures w14:val="standardContextual"/>
        </w:rPr>
        <w:tab/>
      </w:r>
      <w:r>
        <w:rPr>
          <w:noProof/>
        </w:rPr>
        <w:t>DefaultNotificationSubscription</w:t>
      </w:r>
      <w:r>
        <w:rPr>
          <w:noProof/>
          <w:lang w:eastAsia="zh-CN"/>
        </w:rPr>
        <w:t xml:space="preserve"> </w:t>
      </w:r>
      <w:r w:rsidRPr="00B153F8">
        <w:rPr>
          <w:rFonts w:ascii="Courier New" w:hAnsi="Courier New" w:cs="Courier New"/>
          <w:noProof/>
          <w:lang w:eastAsia="zh-CN"/>
        </w:rPr>
        <w:t>&lt;&lt;dataType&gt;&gt;</w:t>
      </w:r>
      <w:r>
        <w:rPr>
          <w:noProof/>
        </w:rPr>
        <w:tab/>
        <w:t>216</w:t>
      </w:r>
    </w:p>
    <w:p w14:paraId="6483DD7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.3.118.1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216</w:t>
      </w:r>
    </w:p>
    <w:p w14:paraId="31D2F3B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.3.118.2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216</w:t>
      </w:r>
    </w:p>
    <w:p w14:paraId="04DBBD9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5.3.118.3</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216</w:t>
      </w:r>
    </w:p>
    <w:p w14:paraId="7D063AF3"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5.3.119</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EcmConnectionInfo</w:t>
      </w:r>
      <w:r>
        <w:rPr>
          <w:noProof/>
        </w:rPr>
        <w:tab/>
        <w:t>216</w:t>
      </w:r>
    </w:p>
    <w:p w14:paraId="7310735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.3.119.1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216</w:t>
      </w:r>
    </w:p>
    <w:p w14:paraId="59259C3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.3.119.2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216</w:t>
      </w:r>
    </w:p>
    <w:p w14:paraId="12E681B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5.3.119.3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217</w:t>
      </w:r>
    </w:p>
    <w:p w14:paraId="300BD30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3.119.4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217</w:t>
      </w:r>
    </w:p>
    <w:p w14:paraId="50AB8331"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lastRenderedPageBreak/>
        <w:t>5.3.120</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5GCNfConnEcmInfo</w:t>
      </w:r>
      <w:r>
        <w:rPr>
          <w:noProof/>
        </w:rPr>
        <w:t xml:space="preserve"> &lt;&lt;dataType&gt;&gt;</w:t>
      </w:r>
      <w:r>
        <w:rPr>
          <w:noProof/>
        </w:rPr>
        <w:tab/>
        <w:t>217</w:t>
      </w:r>
    </w:p>
    <w:p w14:paraId="5ED4CBD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5.3.120.1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217</w:t>
      </w:r>
    </w:p>
    <w:p w14:paraId="249DA7B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5.3.120.2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217</w:t>
      </w:r>
    </w:p>
    <w:p w14:paraId="4F36F2F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5.3.120.3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217</w:t>
      </w:r>
    </w:p>
    <w:p w14:paraId="0A12BF8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5.3.120.4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217</w:t>
      </w:r>
    </w:p>
    <w:p w14:paraId="0C4A4575"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5.3.121</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UPFConnInfo</w:t>
      </w:r>
      <w:r>
        <w:rPr>
          <w:noProof/>
        </w:rPr>
        <w:t xml:space="preserve"> &lt;&lt;dataType&gt;&gt;</w:t>
      </w:r>
      <w:r>
        <w:rPr>
          <w:noProof/>
        </w:rPr>
        <w:tab/>
        <w:t>218</w:t>
      </w:r>
    </w:p>
    <w:p w14:paraId="185761D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5.3.121.1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218</w:t>
      </w:r>
    </w:p>
    <w:p w14:paraId="6B5026E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5.3.121.2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218</w:t>
      </w:r>
    </w:p>
    <w:p w14:paraId="7CF14A8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5.3.121.3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218</w:t>
      </w:r>
    </w:p>
    <w:p w14:paraId="4FC5ECF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5.3.121.4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218</w:t>
      </w:r>
    </w:p>
    <w:p w14:paraId="771FE524"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5.3.122</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SnssaiSmfInfoItem </w:t>
      </w:r>
      <w:r w:rsidRPr="00B153F8">
        <w:rPr>
          <w:rFonts w:ascii="Courier New" w:hAnsi="Courier New" w:cs="Courier New"/>
          <w:noProof/>
          <w:lang w:eastAsia="zh-CN"/>
        </w:rPr>
        <w:t>&lt;&lt;dataType&gt;&gt;</w:t>
      </w:r>
      <w:r>
        <w:rPr>
          <w:noProof/>
        </w:rPr>
        <w:tab/>
        <w:t>218</w:t>
      </w:r>
    </w:p>
    <w:p w14:paraId="1DA67F2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.3.122.1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218</w:t>
      </w:r>
    </w:p>
    <w:p w14:paraId="1767E1F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.3.122.2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218</w:t>
      </w:r>
    </w:p>
    <w:p w14:paraId="0753A2E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5.3.122.3</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218</w:t>
      </w:r>
    </w:p>
    <w:p w14:paraId="2E9E7022"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5.3.123</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DnnSmfInfoItem </w:t>
      </w:r>
      <w:r w:rsidRPr="00B153F8">
        <w:rPr>
          <w:rFonts w:ascii="Courier New" w:hAnsi="Courier New" w:cs="Courier New"/>
          <w:noProof/>
          <w:lang w:eastAsia="zh-CN"/>
        </w:rPr>
        <w:t>&lt;&lt;dataType&gt;&gt;</w:t>
      </w:r>
      <w:r>
        <w:rPr>
          <w:noProof/>
        </w:rPr>
        <w:tab/>
        <w:t>218</w:t>
      </w:r>
    </w:p>
    <w:p w14:paraId="0F40A2D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.3.123.1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218</w:t>
      </w:r>
    </w:p>
    <w:p w14:paraId="3DB4E24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.3.123.2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218</w:t>
      </w:r>
    </w:p>
    <w:p w14:paraId="5F5ACB5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5.3.123.3</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218</w:t>
      </w:r>
    </w:p>
    <w:p w14:paraId="39388062"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5.3.124</w:t>
      </w:r>
      <w:r>
        <w:rPr>
          <w:rFonts w:asciiTheme="minorHAnsi" w:eastAsiaTheme="minorEastAsia" w:hAnsiTheme="minorHAnsi" w:cstheme="minorBidi"/>
          <w:noProof/>
          <w:kern w:val="2"/>
          <w:sz w:val="22"/>
          <w:szCs w:val="22"/>
          <w:lang w:eastAsia="en-GB"/>
          <w14:ligatures w14:val="standardContextual"/>
        </w:rPr>
        <w:tab/>
      </w:r>
      <w:r>
        <w:rPr>
          <w:noProof/>
          <w:lang w:eastAsia="zh-CN"/>
        </w:rPr>
        <w:t>Void</w:t>
      </w:r>
      <w:r>
        <w:rPr>
          <w:noProof/>
        </w:rPr>
        <w:tab/>
        <w:t>219</w:t>
      </w:r>
    </w:p>
    <w:p w14:paraId="47A20206"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5.3.125</w:t>
      </w:r>
      <w:r>
        <w:rPr>
          <w:rFonts w:asciiTheme="minorHAnsi" w:eastAsiaTheme="minorEastAsia" w:hAnsiTheme="minorHAnsi" w:cstheme="minorBidi"/>
          <w:noProof/>
          <w:kern w:val="2"/>
          <w:sz w:val="22"/>
          <w:szCs w:val="22"/>
          <w:lang w:eastAsia="en-GB"/>
          <w14:ligatures w14:val="standardContextual"/>
        </w:rPr>
        <w:tab/>
      </w:r>
      <w:r>
        <w:rPr>
          <w:noProof/>
        </w:rPr>
        <w:t>InterfaceUpfInfoItem</w:t>
      </w:r>
      <w:r>
        <w:rPr>
          <w:noProof/>
          <w:lang w:eastAsia="zh-CN"/>
        </w:rPr>
        <w:t xml:space="preserve"> </w:t>
      </w:r>
      <w:r w:rsidRPr="00B153F8">
        <w:rPr>
          <w:rFonts w:ascii="Courier New" w:hAnsi="Courier New" w:cs="Courier New"/>
          <w:noProof/>
          <w:lang w:eastAsia="zh-CN"/>
        </w:rPr>
        <w:t>&lt;&lt;dataType&gt;&gt;</w:t>
      </w:r>
      <w:r>
        <w:rPr>
          <w:noProof/>
        </w:rPr>
        <w:tab/>
        <w:t>219</w:t>
      </w:r>
    </w:p>
    <w:p w14:paraId="2D34728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.3.125.1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219</w:t>
      </w:r>
    </w:p>
    <w:p w14:paraId="501A706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.3.125.2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219</w:t>
      </w:r>
    </w:p>
    <w:p w14:paraId="2157AEB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5.3.125.3</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219</w:t>
      </w:r>
    </w:p>
    <w:p w14:paraId="3BD7316C"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5.3.126</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AtsssCapability </w:t>
      </w:r>
      <w:r w:rsidRPr="00B153F8">
        <w:rPr>
          <w:rFonts w:ascii="Courier New" w:hAnsi="Courier New" w:cs="Courier New"/>
          <w:noProof/>
          <w:lang w:eastAsia="zh-CN"/>
        </w:rPr>
        <w:t>&lt;&lt;dataType&gt;&gt;</w:t>
      </w:r>
      <w:r>
        <w:rPr>
          <w:noProof/>
        </w:rPr>
        <w:tab/>
        <w:t>219</w:t>
      </w:r>
    </w:p>
    <w:p w14:paraId="498FCEE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.3.126.1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219</w:t>
      </w:r>
    </w:p>
    <w:p w14:paraId="2D0074F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.3.126.2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219</w:t>
      </w:r>
    </w:p>
    <w:p w14:paraId="0594F34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.3.126.3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219</w:t>
      </w:r>
    </w:p>
    <w:p w14:paraId="3E462E8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5.3.126.4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219</w:t>
      </w:r>
    </w:p>
    <w:p w14:paraId="2572F5CA"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5.3.127</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IpInterface </w:t>
      </w:r>
      <w:r w:rsidRPr="00B153F8">
        <w:rPr>
          <w:rFonts w:ascii="Courier New" w:hAnsi="Courier New" w:cs="Courier New"/>
          <w:noProof/>
          <w:lang w:eastAsia="zh-CN"/>
        </w:rPr>
        <w:t>&lt;&lt;dataType&gt;&gt;</w:t>
      </w:r>
      <w:r>
        <w:rPr>
          <w:noProof/>
        </w:rPr>
        <w:tab/>
        <w:t>219</w:t>
      </w:r>
    </w:p>
    <w:p w14:paraId="464C019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.3.127.1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219</w:t>
      </w:r>
    </w:p>
    <w:p w14:paraId="6CE5514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.3.127.2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220</w:t>
      </w:r>
    </w:p>
    <w:p w14:paraId="346BC15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5.3.127.3</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220</w:t>
      </w:r>
    </w:p>
    <w:p w14:paraId="24E541C9"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5.3.128</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SupiRange</w:t>
      </w:r>
      <w:r>
        <w:rPr>
          <w:noProof/>
        </w:rPr>
        <w:t xml:space="preserve"> &lt;&lt;dataType&gt;&gt;</w:t>
      </w:r>
      <w:r>
        <w:rPr>
          <w:noProof/>
        </w:rPr>
        <w:tab/>
        <w:t>220</w:t>
      </w:r>
    </w:p>
    <w:p w14:paraId="0A19765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.3.128.1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220</w:t>
      </w:r>
    </w:p>
    <w:p w14:paraId="0DDCC10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.3.128.2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220</w:t>
      </w:r>
    </w:p>
    <w:p w14:paraId="68E67EA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5.3.128.3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220</w:t>
      </w:r>
    </w:p>
    <w:p w14:paraId="6D95238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.3.128.4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220</w:t>
      </w:r>
    </w:p>
    <w:p w14:paraId="0D80FCF7"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5.3.129</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IdentityRange</w:t>
      </w:r>
      <w:r>
        <w:rPr>
          <w:noProof/>
        </w:rPr>
        <w:t xml:space="preserve"> &lt;&lt;dataType&gt;&gt;</w:t>
      </w:r>
      <w:r>
        <w:rPr>
          <w:noProof/>
        </w:rPr>
        <w:tab/>
        <w:t>220</w:t>
      </w:r>
    </w:p>
    <w:p w14:paraId="28753A3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.3.129.1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220</w:t>
      </w:r>
    </w:p>
    <w:p w14:paraId="3447297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.3.129.2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220</w:t>
      </w:r>
    </w:p>
    <w:p w14:paraId="290DCF9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5.3.129.3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220</w:t>
      </w:r>
    </w:p>
    <w:p w14:paraId="11E25B4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.3.129.4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220</w:t>
      </w:r>
    </w:p>
    <w:p w14:paraId="33D58BB0"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5.3.130</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ProSeCapability</w:t>
      </w:r>
      <w:r>
        <w:rPr>
          <w:noProof/>
        </w:rPr>
        <w:t xml:space="preserve"> &lt;&lt;dataType&gt;&gt;</w:t>
      </w:r>
      <w:r>
        <w:rPr>
          <w:noProof/>
        </w:rPr>
        <w:tab/>
        <w:t>221</w:t>
      </w:r>
    </w:p>
    <w:p w14:paraId="225CBC4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.3.130.1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221</w:t>
      </w:r>
    </w:p>
    <w:p w14:paraId="5AB095E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.3.130.2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221</w:t>
      </w:r>
    </w:p>
    <w:p w14:paraId="4372FCF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5.3.130.3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221</w:t>
      </w:r>
    </w:p>
    <w:p w14:paraId="2D60090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.3.130.4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221</w:t>
      </w:r>
    </w:p>
    <w:p w14:paraId="5846C481"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5.3.131</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V2xCapability </w:t>
      </w:r>
      <w:r>
        <w:rPr>
          <w:noProof/>
        </w:rPr>
        <w:t>&lt;&lt;dataType&gt;&gt;</w:t>
      </w:r>
      <w:r>
        <w:rPr>
          <w:noProof/>
        </w:rPr>
        <w:tab/>
        <w:t>221</w:t>
      </w:r>
    </w:p>
    <w:p w14:paraId="2DED71D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.3.131.1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221</w:t>
      </w:r>
    </w:p>
    <w:p w14:paraId="09350AF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.3.131.2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221</w:t>
      </w:r>
    </w:p>
    <w:p w14:paraId="52F17E1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5.3.131.3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221</w:t>
      </w:r>
    </w:p>
    <w:p w14:paraId="1580121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.3.131.4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221</w:t>
      </w:r>
    </w:p>
    <w:p w14:paraId="6D424030"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5.3.132</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InternalGroupIdRange </w:t>
      </w:r>
      <w:r>
        <w:rPr>
          <w:noProof/>
        </w:rPr>
        <w:t>&lt;&lt;dataType&gt;&gt;</w:t>
      </w:r>
      <w:r>
        <w:rPr>
          <w:noProof/>
        </w:rPr>
        <w:tab/>
        <w:t>221</w:t>
      </w:r>
    </w:p>
    <w:p w14:paraId="21A550C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.3.132.1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221</w:t>
      </w:r>
    </w:p>
    <w:p w14:paraId="5E178B0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.3.132.2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222</w:t>
      </w:r>
    </w:p>
    <w:p w14:paraId="483D44A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5.3.132.3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222</w:t>
      </w:r>
    </w:p>
    <w:p w14:paraId="717F0AC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.3.132.4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222</w:t>
      </w:r>
    </w:p>
    <w:p w14:paraId="31CDBE9A"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5.3.133</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SuciInfo </w:t>
      </w:r>
      <w:r>
        <w:rPr>
          <w:noProof/>
        </w:rPr>
        <w:t>&lt;&lt;dataType&gt;&gt;</w:t>
      </w:r>
      <w:r>
        <w:rPr>
          <w:noProof/>
        </w:rPr>
        <w:tab/>
        <w:t>222</w:t>
      </w:r>
    </w:p>
    <w:p w14:paraId="3D15DDE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.3.133.1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222</w:t>
      </w:r>
    </w:p>
    <w:p w14:paraId="0AEEDD7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.3.133.2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222</w:t>
      </w:r>
    </w:p>
    <w:p w14:paraId="08B2929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5.3.133.3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222</w:t>
      </w:r>
    </w:p>
    <w:p w14:paraId="45AF8B5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lastRenderedPageBreak/>
        <w:t>5</w:t>
      </w:r>
      <w:r>
        <w:rPr>
          <w:noProof/>
        </w:rPr>
        <w:t>.3.133.4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222</w:t>
      </w:r>
    </w:p>
    <w:p w14:paraId="7A808D0C"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5.3.134</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SharedDataIdRange </w:t>
      </w:r>
      <w:r>
        <w:rPr>
          <w:noProof/>
        </w:rPr>
        <w:t>&lt;&lt;dataType&gt;&gt;</w:t>
      </w:r>
      <w:r>
        <w:rPr>
          <w:noProof/>
        </w:rPr>
        <w:tab/>
        <w:t>222</w:t>
      </w:r>
    </w:p>
    <w:p w14:paraId="30AFF16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.3.134.1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222</w:t>
      </w:r>
    </w:p>
    <w:p w14:paraId="68CCF9E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.3.134.2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222</w:t>
      </w:r>
    </w:p>
    <w:p w14:paraId="1A9CB61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5.3.134.3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222</w:t>
      </w:r>
    </w:p>
    <w:p w14:paraId="090264A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.3.134.4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222</w:t>
      </w:r>
    </w:p>
    <w:p w14:paraId="3BDC1B68"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5.3.135</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PfdData </w:t>
      </w:r>
      <w:r>
        <w:rPr>
          <w:noProof/>
        </w:rPr>
        <w:t>&lt;&lt;dataType&gt;&gt;</w:t>
      </w:r>
      <w:r>
        <w:rPr>
          <w:noProof/>
        </w:rPr>
        <w:tab/>
        <w:t>223</w:t>
      </w:r>
    </w:p>
    <w:p w14:paraId="06143C3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.3.135.1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223</w:t>
      </w:r>
    </w:p>
    <w:p w14:paraId="51572F9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.3.135.2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223</w:t>
      </w:r>
    </w:p>
    <w:p w14:paraId="18C8DE3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5.3.135.3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223</w:t>
      </w:r>
    </w:p>
    <w:p w14:paraId="6D01A63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.3.135.4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223</w:t>
      </w:r>
    </w:p>
    <w:p w14:paraId="73527BB2"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5.3.136</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AfEventExposureData </w:t>
      </w:r>
      <w:r>
        <w:rPr>
          <w:noProof/>
        </w:rPr>
        <w:t>&lt;&lt;dataType&gt;&gt;</w:t>
      </w:r>
      <w:r>
        <w:rPr>
          <w:noProof/>
        </w:rPr>
        <w:tab/>
        <w:t>223</w:t>
      </w:r>
    </w:p>
    <w:p w14:paraId="3E60554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.3.136.1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223</w:t>
      </w:r>
    </w:p>
    <w:p w14:paraId="10B430C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.3.136.2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223</w:t>
      </w:r>
    </w:p>
    <w:p w14:paraId="6BC00DA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5.3.136.3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223</w:t>
      </w:r>
    </w:p>
    <w:p w14:paraId="41D94EF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.3.136.4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223</w:t>
      </w:r>
    </w:p>
    <w:p w14:paraId="48B7E8BF"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5.3.137</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UnTrustAfInfo </w:t>
      </w:r>
      <w:r>
        <w:rPr>
          <w:noProof/>
        </w:rPr>
        <w:t>&lt;&lt;dataType&gt;&gt;</w:t>
      </w:r>
      <w:r>
        <w:rPr>
          <w:noProof/>
        </w:rPr>
        <w:tab/>
        <w:t>223</w:t>
      </w:r>
    </w:p>
    <w:p w14:paraId="5268C10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.3.137.1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223</w:t>
      </w:r>
    </w:p>
    <w:p w14:paraId="17C1002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.3.137.2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224</w:t>
      </w:r>
    </w:p>
    <w:p w14:paraId="622ED7B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5.3.137.3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224</w:t>
      </w:r>
    </w:p>
    <w:p w14:paraId="3A17612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.3.137.4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224</w:t>
      </w:r>
    </w:p>
    <w:p w14:paraId="2DF5DEF2"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5.3.138</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SnssaiInfoItem </w:t>
      </w:r>
      <w:r>
        <w:rPr>
          <w:noProof/>
        </w:rPr>
        <w:t>&lt;&lt;dataType&gt;&gt;</w:t>
      </w:r>
      <w:r>
        <w:rPr>
          <w:noProof/>
        </w:rPr>
        <w:tab/>
        <w:t>224</w:t>
      </w:r>
    </w:p>
    <w:p w14:paraId="4C76A6F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.3.138.1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224</w:t>
      </w:r>
    </w:p>
    <w:p w14:paraId="7EF0C67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.3.138.2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224</w:t>
      </w:r>
    </w:p>
    <w:p w14:paraId="75F9E66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5.3.138.3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224</w:t>
      </w:r>
    </w:p>
    <w:p w14:paraId="0F08889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.3.138.4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224</w:t>
      </w:r>
    </w:p>
    <w:p w14:paraId="556C9884"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5.3.139</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ExtSnssai </w:t>
      </w:r>
      <w:r>
        <w:rPr>
          <w:noProof/>
        </w:rPr>
        <w:t>&lt;&lt;dataType&gt;&gt;</w:t>
      </w:r>
      <w:r>
        <w:rPr>
          <w:noProof/>
        </w:rPr>
        <w:tab/>
        <w:t>224</w:t>
      </w:r>
    </w:p>
    <w:p w14:paraId="4223D85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.3.139.1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224</w:t>
      </w:r>
    </w:p>
    <w:p w14:paraId="743074D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.3.139.2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224</w:t>
      </w:r>
    </w:p>
    <w:p w14:paraId="0200905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5.3.139.3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224</w:t>
      </w:r>
    </w:p>
    <w:p w14:paraId="6AAE20D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.3.139.4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225</w:t>
      </w:r>
    </w:p>
    <w:p w14:paraId="352F8E29"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5.3.140</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SnssaiExtension</w:t>
      </w:r>
      <w:r>
        <w:rPr>
          <w:noProof/>
        </w:rPr>
        <w:t xml:space="preserve"> &lt;&lt;dataType&gt;&gt;</w:t>
      </w:r>
      <w:r>
        <w:rPr>
          <w:noProof/>
        </w:rPr>
        <w:tab/>
        <w:t>225</w:t>
      </w:r>
    </w:p>
    <w:p w14:paraId="7C6D9D7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.3.140.1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225</w:t>
      </w:r>
    </w:p>
    <w:p w14:paraId="144012D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.3.140.2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225</w:t>
      </w:r>
    </w:p>
    <w:p w14:paraId="791F85C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5.3.140.3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225</w:t>
      </w:r>
    </w:p>
    <w:p w14:paraId="495B8AD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.3.140.4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225</w:t>
      </w:r>
    </w:p>
    <w:p w14:paraId="57EB3865"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5.3.141</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DnnInfoItem </w:t>
      </w:r>
      <w:r>
        <w:rPr>
          <w:noProof/>
        </w:rPr>
        <w:t>&lt;&lt;dataType&gt;&gt;</w:t>
      </w:r>
      <w:r>
        <w:rPr>
          <w:noProof/>
        </w:rPr>
        <w:tab/>
        <w:t>225</w:t>
      </w:r>
    </w:p>
    <w:p w14:paraId="75DF5B0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.3.141.1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225</w:t>
      </w:r>
    </w:p>
    <w:p w14:paraId="14B4CBD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.3.141.2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225</w:t>
      </w:r>
    </w:p>
    <w:p w14:paraId="76FC503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5.3.141.3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225</w:t>
      </w:r>
    </w:p>
    <w:p w14:paraId="489E43C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.3.141.4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225</w:t>
      </w:r>
    </w:p>
    <w:p w14:paraId="7A9AA4B8"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5.3.142</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SdRange </w:t>
      </w:r>
      <w:r>
        <w:rPr>
          <w:noProof/>
        </w:rPr>
        <w:t>&lt;&lt;dataType&gt;&gt;</w:t>
      </w:r>
      <w:r>
        <w:rPr>
          <w:noProof/>
        </w:rPr>
        <w:tab/>
        <w:t>225</w:t>
      </w:r>
    </w:p>
    <w:p w14:paraId="19AE23F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.3.142.1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225</w:t>
      </w:r>
    </w:p>
    <w:p w14:paraId="48A6EE7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.3.142.2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226</w:t>
      </w:r>
    </w:p>
    <w:p w14:paraId="4717DB8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5.3.142.3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226</w:t>
      </w:r>
    </w:p>
    <w:p w14:paraId="794D5A4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.3.142.4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226</w:t>
      </w:r>
    </w:p>
    <w:p w14:paraId="278E25C6"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5.3.142a</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NsacfInfo </w:t>
      </w:r>
      <w:r>
        <w:rPr>
          <w:noProof/>
        </w:rPr>
        <w:t>&lt;&lt;dataType&gt;&gt;</w:t>
      </w:r>
      <w:r>
        <w:rPr>
          <w:noProof/>
        </w:rPr>
        <w:tab/>
        <w:t>226</w:t>
      </w:r>
    </w:p>
    <w:p w14:paraId="134BE2B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.3.142a.1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226</w:t>
      </w:r>
    </w:p>
    <w:p w14:paraId="614457E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.3.142</w:t>
      </w:r>
      <w:r>
        <w:rPr>
          <w:noProof/>
          <w:lang w:eastAsia="zh-CN"/>
        </w:rPr>
        <w:t>a</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226</w:t>
      </w:r>
    </w:p>
    <w:p w14:paraId="15ECE3D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5.3.142a.3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226</w:t>
      </w:r>
    </w:p>
    <w:p w14:paraId="3BEDFF1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.3.142a.4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226</w:t>
      </w:r>
    </w:p>
    <w:p w14:paraId="346091A4"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5.3.142b</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NsacfCapability </w:t>
      </w:r>
      <w:r>
        <w:rPr>
          <w:noProof/>
        </w:rPr>
        <w:t>&lt;&lt;dataType&gt;&gt;</w:t>
      </w:r>
      <w:r>
        <w:rPr>
          <w:noProof/>
        </w:rPr>
        <w:tab/>
        <w:t>226</w:t>
      </w:r>
    </w:p>
    <w:p w14:paraId="77C00A7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.3.142b.1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226</w:t>
      </w:r>
    </w:p>
    <w:p w14:paraId="1D5E081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.3.142b.2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226</w:t>
      </w:r>
    </w:p>
    <w:p w14:paraId="3B692F4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5.3.142b.3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226</w:t>
      </w:r>
    </w:p>
    <w:p w14:paraId="4D467C5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.3.142b.4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226</w:t>
      </w:r>
    </w:p>
    <w:p w14:paraId="241E255A"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5.3.142c</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NwdafInfo </w:t>
      </w:r>
      <w:r>
        <w:rPr>
          <w:noProof/>
        </w:rPr>
        <w:t>&lt;&lt;dataType&gt;&gt;</w:t>
      </w:r>
      <w:r>
        <w:rPr>
          <w:noProof/>
        </w:rPr>
        <w:tab/>
        <w:t>227</w:t>
      </w:r>
    </w:p>
    <w:p w14:paraId="338BA33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.3.142c.1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227</w:t>
      </w:r>
    </w:p>
    <w:p w14:paraId="0F00832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.3.142c.2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227</w:t>
      </w:r>
    </w:p>
    <w:p w14:paraId="21B4BF7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5.3.142c.3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227</w:t>
      </w:r>
    </w:p>
    <w:p w14:paraId="2E2236F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.3.142c.4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227</w:t>
      </w:r>
    </w:p>
    <w:p w14:paraId="71A24E94"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lastRenderedPageBreak/>
        <w:t>5.3.142d</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NwdafCapability </w:t>
      </w:r>
      <w:r>
        <w:rPr>
          <w:noProof/>
        </w:rPr>
        <w:t>&lt;&lt;dataType&gt;&gt;</w:t>
      </w:r>
      <w:r>
        <w:rPr>
          <w:noProof/>
        </w:rPr>
        <w:tab/>
        <w:t>227</w:t>
      </w:r>
    </w:p>
    <w:p w14:paraId="7AAD893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.3.142d.1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227</w:t>
      </w:r>
    </w:p>
    <w:p w14:paraId="6E75C9C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.3.142d.2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227</w:t>
      </w:r>
    </w:p>
    <w:p w14:paraId="37CB16E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5.3.142d.3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227</w:t>
      </w:r>
    </w:p>
    <w:p w14:paraId="0539C77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.3.142d.4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227</w:t>
      </w:r>
    </w:p>
    <w:p w14:paraId="14A651F7"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5.3.142e</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MlAnalyticsInfo </w:t>
      </w:r>
      <w:r>
        <w:rPr>
          <w:noProof/>
        </w:rPr>
        <w:t>&lt;&lt;dataType&gt;&gt;</w:t>
      </w:r>
      <w:r>
        <w:rPr>
          <w:noProof/>
        </w:rPr>
        <w:tab/>
        <w:t>228</w:t>
      </w:r>
    </w:p>
    <w:p w14:paraId="4BA31E8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.3.142e.1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228</w:t>
      </w:r>
    </w:p>
    <w:p w14:paraId="4BD660C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.3.142e.2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228</w:t>
      </w:r>
    </w:p>
    <w:p w14:paraId="7A4AABC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5.3.142e.3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228</w:t>
      </w:r>
    </w:p>
    <w:p w14:paraId="1DAD893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.3.142e.4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228</w:t>
      </w:r>
    </w:p>
    <w:p w14:paraId="257640ED"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5.3.143</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PlmnIdNid </w:t>
      </w:r>
      <w:r w:rsidRPr="00B153F8">
        <w:rPr>
          <w:rFonts w:ascii="Courier New" w:hAnsi="Courier New" w:cs="Courier New"/>
          <w:noProof/>
          <w:lang w:eastAsia="zh-CN"/>
        </w:rPr>
        <w:t>&lt;&lt;dataType&gt;&gt;</w:t>
      </w:r>
      <w:r>
        <w:rPr>
          <w:noProof/>
        </w:rPr>
        <w:tab/>
        <w:t>228</w:t>
      </w:r>
    </w:p>
    <w:p w14:paraId="44A5892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.3.143.1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228</w:t>
      </w:r>
    </w:p>
    <w:p w14:paraId="1D8C95A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.3.143.2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228</w:t>
      </w:r>
    </w:p>
    <w:p w14:paraId="35572A9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.3.143.3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228</w:t>
      </w:r>
    </w:p>
    <w:p w14:paraId="6C0A091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5.3.143.4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228</w:t>
      </w:r>
    </w:p>
    <w:p w14:paraId="580CC66C"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5.3.143a</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SeppInfo </w:t>
      </w:r>
      <w:r>
        <w:rPr>
          <w:noProof/>
        </w:rPr>
        <w:t>&lt;&lt;dataType&gt;&gt;</w:t>
      </w:r>
      <w:r>
        <w:rPr>
          <w:noProof/>
        </w:rPr>
        <w:tab/>
        <w:t>228</w:t>
      </w:r>
    </w:p>
    <w:p w14:paraId="7D25074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.3.143a.1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228</w:t>
      </w:r>
    </w:p>
    <w:p w14:paraId="109449A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.3.143a.2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229</w:t>
      </w:r>
    </w:p>
    <w:p w14:paraId="23D9EA5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5.3.143a.3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229</w:t>
      </w:r>
    </w:p>
    <w:p w14:paraId="79FF528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.3.143a.4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229</w:t>
      </w:r>
    </w:p>
    <w:p w14:paraId="530D35B1"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5.3.143b</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UdsfInfo </w:t>
      </w:r>
      <w:r>
        <w:rPr>
          <w:noProof/>
        </w:rPr>
        <w:t>&lt;&lt;dataType&gt;&gt;</w:t>
      </w:r>
      <w:r>
        <w:rPr>
          <w:noProof/>
        </w:rPr>
        <w:tab/>
        <w:t>229</w:t>
      </w:r>
    </w:p>
    <w:p w14:paraId="3CD1B9D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.3.143b.1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229</w:t>
      </w:r>
    </w:p>
    <w:p w14:paraId="54D4491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.3.143b.2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229</w:t>
      </w:r>
    </w:p>
    <w:p w14:paraId="6F04260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5.3.143b.3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229</w:t>
      </w:r>
    </w:p>
    <w:p w14:paraId="0D34E43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.3.143b.4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229</w:t>
      </w:r>
    </w:p>
    <w:p w14:paraId="4123F902"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5.3.143c</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SmsfInfo </w:t>
      </w:r>
      <w:r>
        <w:rPr>
          <w:noProof/>
        </w:rPr>
        <w:t>&lt;&lt;dataType&gt;&gt;</w:t>
      </w:r>
      <w:r>
        <w:rPr>
          <w:noProof/>
        </w:rPr>
        <w:tab/>
        <w:t>229</w:t>
      </w:r>
    </w:p>
    <w:p w14:paraId="1C14923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.3.143c.1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229</w:t>
      </w:r>
    </w:p>
    <w:p w14:paraId="5C398B8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.3.143c.2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229</w:t>
      </w:r>
    </w:p>
    <w:p w14:paraId="26AA0A6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5.3.143c.3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230</w:t>
      </w:r>
    </w:p>
    <w:p w14:paraId="645D641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.3.143c.4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230</w:t>
      </w:r>
    </w:p>
    <w:p w14:paraId="6DD57DF3"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5.3.143d</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PlmnRange</w:t>
      </w:r>
      <w:r>
        <w:rPr>
          <w:noProof/>
          <w:lang w:eastAsia="zh-CN"/>
        </w:rPr>
        <w:t xml:space="preserve"> </w:t>
      </w:r>
      <w:r w:rsidRPr="00B153F8">
        <w:rPr>
          <w:rFonts w:ascii="Courier New" w:hAnsi="Courier New" w:cs="Courier New"/>
          <w:noProof/>
          <w:lang w:eastAsia="zh-CN"/>
        </w:rPr>
        <w:t>&lt;&lt;dataType&gt;&gt;</w:t>
      </w:r>
      <w:r>
        <w:rPr>
          <w:noProof/>
        </w:rPr>
        <w:tab/>
        <w:t>230</w:t>
      </w:r>
    </w:p>
    <w:p w14:paraId="324DCAF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.3.143d.1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230</w:t>
      </w:r>
    </w:p>
    <w:p w14:paraId="6D6F362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.3.143d.2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230</w:t>
      </w:r>
    </w:p>
    <w:p w14:paraId="5E7E1FC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.3.143d.3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230</w:t>
      </w:r>
    </w:p>
    <w:p w14:paraId="279627C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5.3.143d.4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230</w:t>
      </w:r>
    </w:p>
    <w:p w14:paraId="4680DB41"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5.3.143e</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UdmInfo </w:t>
      </w:r>
      <w:r>
        <w:rPr>
          <w:noProof/>
        </w:rPr>
        <w:t>&lt;&lt;dataType&gt;&gt;</w:t>
      </w:r>
      <w:r>
        <w:rPr>
          <w:noProof/>
        </w:rPr>
        <w:tab/>
        <w:t>230</w:t>
      </w:r>
    </w:p>
    <w:p w14:paraId="58681DE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.3.143e.1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230</w:t>
      </w:r>
    </w:p>
    <w:p w14:paraId="2D50508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.3.143e.2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230</w:t>
      </w:r>
    </w:p>
    <w:p w14:paraId="7D2F3A6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5.3.143e.3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230</w:t>
      </w:r>
    </w:p>
    <w:p w14:paraId="17E0E4C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.3.143e.4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230</w:t>
      </w:r>
    </w:p>
    <w:p w14:paraId="29B4777D"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5.3.144</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UdrInfo </w:t>
      </w:r>
      <w:r>
        <w:rPr>
          <w:noProof/>
        </w:rPr>
        <w:t>&lt;&lt;dataType&gt;&gt;</w:t>
      </w:r>
      <w:r>
        <w:rPr>
          <w:noProof/>
        </w:rPr>
        <w:tab/>
        <w:t>231</w:t>
      </w:r>
    </w:p>
    <w:p w14:paraId="0B58B2C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.3.144.1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231</w:t>
      </w:r>
    </w:p>
    <w:p w14:paraId="64D04BB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.3.144.2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231</w:t>
      </w:r>
    </w:p>
    <w:p w14:paraId="25F6C01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5.3.144.3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231</w:t>
      </w:r>
    </w:p>
    <w:p w14:paraId="06342D2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.3.144.4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231</w:t>
      </w:r>
    </w:p>
    <w:p w14:paraId="1AB572EF"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5.3.144a</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LmfInfo </w:t>
      </w:r>
      <w:r>
        <w:rPr>
          <w:noProof/>
        </w:rPr>
        <w:t>&lt;&lt;dataType&gt;&gt;</w:t>
      </w:r>
      <w:r>
        <w:rPr>
          <w:noProof/>
        </w:rPr>
        <w:tab/>
        <w:t>231</w:t>
      </w:r>
    </w:p>
    <w:p w14:paraId="3E070A0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.3.144a.1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231</w:t>
      </w:r>
    </w:p>
    <w:p w14:paraId="2F1861C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.3.144a.2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231</w:t>
      </w:r>
    </w:p>
    <w:p w14:paraId="556C8BE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5.3.144a.3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231</w:t>
      </w:r>
    </w:p>
    <w:p w14:paraId="403EF62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.3.144a.4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231</w:t>
      </w:r>
    </w:p>
    <w:p w14:paraId="4A751D17"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5.3.144b</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TrustAfInfo </w:t>
      </w:r>
      <w:r>
        <w:rPr>
          <w:noProof/>
        </w:rPr>
        <w:t>&lt;&lt;dataType&gt;&gt;</w:t>
      </w:r>
      <w:r>
        <w:rPr>
          <w:noProof/>
        </w:rPr>
        <w:tab/>
        <w:t>232</w:t>
      </w:r>
    </w:p>
    <w:p w14:paraId="09E9D1A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.3.144b.1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232</w:t>
      </w:r>
    </w:p>
    <w:p w14:paraId="6A1D96E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.3.144b.2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232</w:t>
      </w:r>
    </w:p>
    <w:p w14:paraId="0C336A4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5.3.144b.3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232</w:t>
      </w:r>
    </w:p>
    <w:p w14:paraId="2B80BC0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.3.144b.4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232</w:t>
      </w:r>
    </w:p>
    <w:p w14:paraId="04BAF02E"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5.3.144c</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EasdfInfo </w:t>
      </w:r>
      <w:r>
        <w:rPr>
          <w:noProof/>
        </w:rPr>
        <w:t>&lt;&lt;dataType&gt;&gt;</w:t>
      </w:r>
      <w:r>
        <w:rPr>
          <w:noProof/>
        </w:rPr>
        <w:tab/>
        <w:t>232</w:t>
      </w:r>
    </w:p>
    <w:p w14:paraId="129CC3B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.3.144c.1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232</w:t>
      </w:r>
    </w:p>
    <w:p w14:paraId="230C32D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.3.144c.2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232</w:t>
      </w:r>
    </w:p>
    <w:p w14:paraId="2608592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5.3.144c.3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232</w:t>
      </w:r>
    </w:p>
    <w:p w14:paraId="294FD86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.3.144c.4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232</w:t>
      </w:r>
    </w:p>
    <w:p w14:paraId="772C93BE"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5.3.144d</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SnssaiEasdfInfoItem  </w:t>
      </w:r>
      <w:r>
        <w:rPr>
          <w:noProof/>
        </w:rPr>
        <w:t>&lt;&lt;dataType&gt;&gt;</w:t>
      </w:r>
      <w:r>
        <w:rPr>
          <w:noProof/>
        </w:rPr>
        <w:tab/>
        <w:t>232</w:t>
      </w:r>
    </w:p>
    <w:p w14:paraId="042CDB0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lastRenderedPageBreak/>
        <w:t>5</w:t>
      </w:r>
      <w:r>
        <w:rPr>
          <w:noProof/>
        </w:rPr>
        <w:t>.3.144d.1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232</w:t>
      </w:r>
    </w:p>
    <w:p w14:paraId="47DC8BD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.3.144d.2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233</w:t>
      </w:r>
    </w:p>
    <w:p w14:paraId="72ECA1B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5.3.144d.3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233</w:t>
      </w:r>
    </w:p>
    <w:p w14:paraId="7B04228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.3.144d.4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233</w:t>
      </w:r>
    </w:p>
    <w:p w14:paraId="68AD4811"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5.3.144e</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DnnEasdfInfoItem </w:t>
      </w:r>
      <w:r>
        <w:rPr>
          <w:noProof/>
        </w:rPr>
        <w:t>&lt;&lt;dataType&gt;&gt;</w:t>
      </w:r>
      <w:r>
        <w:rPr>
          <w:noProof/>
        </w:rPr>
        <w:tab/>
        <w:t>233</w:t>
      </w:r>
    </w:p>
    <w:p w14:paraId="5AB2A8D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.3.144e.1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233</w:t>
      </w:r>
    </w:p>
    <w:p w14:paraId="130412D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.3.144e.2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233</w:t>
      </w:r>
    </w:p>
    <w:p w14:paraId="1E5316E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5.3.144e.3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233</w:t>
      </w:r>
    </w:p>
    <w:p w14:paraId="74A14A4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.3.144e.4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233</w:t>
      </w:r>
    </w:p>
    <w:p w14:paraId="6AAB0A10"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sidRPr="00B153F8">
        <w:rPr>
          <w:rFonts w:cs="Arial"/>
          <w:noProof/>
          <w:lang w:eastAsia="zh-CN"/>
        </w:rPr>
        <w:t>5.3.145</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NSSAAFFunction</w:t>
      </w:r>
      <w:r>
        <w:rPr>
          <w:noProof/>
        </w:rPr>
        <w:tab/>
        <w:t>233</w:t>
      </w:r>
    </w:p>
    <w:p w14:paraId="3EADEF4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w:t>
      </w:r>
      <w:r>
        <w:rPr>
          <w:noProof/>
        </w:rPr>
        <w:t>.145.1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233</w:t>
      </w:r>
    </w:p>
    <w:p w14:paraId="31C1BDC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5.3.145.2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233</w:t>
      </w:r>
    </w:p>
    <w:p w14:paraId="709B4C1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5.3.145.3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234</w:t>
      </w:r>
    </w:p>
    <w:p w14:paraId="10C320C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.3.145.4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234</w:t>
      </w:r>
    </w:p>
    <w:p w14:paraId="28CCD659"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5.3.146</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NssaafInfo </w:t>
      </w:r>
      <w:r>
        <w:rPr>
          <w:noProof/>
        </w:rPr>
        <w:t>&lt;&lt;dataType&gt;&gt;</w:t>
      </w:r>
      <w:r>
        <w:rPr>
          <w:noProof/>
        </w:rPr>
        <w:tab/>
        <w:t>234</w:t>
      </w:r>
    </w:p>
    <w:p w14:paraId="5547D15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.3.146.1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234</w:t>
      </w:r>
    </w:p>
    <w:p w14:paraId="3F36317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.3.146.2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234</w:t>
      </w:r>
    </w:p>
    <w:p w14:paraId="1D13C98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5.3.146.3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234</w:t>
      </w:r>
    </w:p>
    <w:p w14:paraId="1B26A46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.3.146.4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234</w:t>
      </w:r>
    </w:p>
    <w:p w14:paraId="347D8F8F"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5.3.147</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EP_N58</w:t>
      </w:r>
      <w:r>
        <w:rPr>
          <w:noProof/>
        </w:rPr>
        <w:tab/>
        <w:t>234</w:t>
      </w:r>
    </w:p>
    <w:p w14:paraId="4FF924C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5.3.147</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234</w:t>
      </w:r>
    </w:p>
    <w:p w14:paraId="24040F1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5.3.147</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234</w:t>
      </w:r>
    </w:p>
    <w:p w14:paraId="4AC33B9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.3.147.3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234</w:t>
      </w:r>
    </w:p>
    <w:p w14:paraId="3ED315E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.3.147.4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234</w:t>
      </w:r>
    </w:p>
    <w:p w14:paraId="42FD3D21"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5.3.148</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EP_N59</w:t>
      </w:r>
      <w:r>
        <w:rPr>
          <w:noProof/>
        </w:rPr>
        <w:tab/>
        <w:t>235</w:t>
      </w:r>
    </w:p>
    <w:p w14:paraId="081EE38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5.3.148</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235</w:t>
      </w:r>
    </w:p>
    <w:p w14:paraId="240B389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5.3.148</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235</w:t>
      </w:r>
    </w:p>
    <w:p w14:paraId="5D85BE9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.3.148.3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235</w:t>
      </w:r>
    </w:p>
    <w:p w14:paraId="6EED44E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.3.148.4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235</w:t>
      </w:r>
    </w:p>
    <w:p w14:paraId="1F79258A"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5.3.149</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NrfInfo </w:t>
      </w:r>
      <w:r>
        <w:rPr>
          <w:noProof/>
        </w:rPr>
        <w:t>&lt;&lt;dataType&gt;&gt;</w:t>
      </w:r>
      <w:r>
        <w:rPr>
          <w:noProof/>
        </w:rPr>
        <w:tab/>
        <w:t>235</w:t>
      </w:r>
    </w:p>
    <w:p w14:paraId="05A1EDE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.3.149.1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235</w:t>
      </w:r>
    </w:p>
    <w:p w14:paraId="302FCD4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.3.149.2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236</w:t>
      </w:r>
    </w:p>
    <w:p w14:paraId="34E2A59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5.3.149.3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236</w:t>
      </w:r>
    </w:p>
    <w:p w14:paraId="75F6427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.3.149.4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236</w:t>
      </w:r>
    </w:p>
    <w:p w14:paraId="03603E60"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sidRPr="00B153F8">
        <w:rPr>
          <w:rFonts w:cs="Arial"/>
          <w:noProof/>
          <w:lang w:eastAsia="zh-CN"/>
        </w:rPr>
        <w:t>5.3.150</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CHFFunction</w:t>
      </w:r>
      <w:r>
        <w:rPr>
          <w:noProof/>
        </w:rPr>
        <w:tab/>
        <w:t>236</w:t>
      </w:r>
    </w:p>
    <w:p w14:paraId="1E45A17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w:t>
      </w:r>
      <w:r>
        <w:rPr>
          <w:noProof/>
        </w:rPr>
        <w:t>.</w:t>
      </w:r>
      <w:r w:rsidRPr="00B153F8">
        <w:rPr>
          <w:rFonts w:cs="Arial"/>
          <w:noProof/>
          <w:lang w:eastAsia="zh-CN"/>
        </w:rPr>
        <w:t>150</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236</w:t>
      </w:r>
    </w:p>
    <w:p w14:paraId="704F719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w:t>
      </w:r>
      <w:r w:rsidRPr="00B153F8">
        <w:rPr>
          <w:rFonts w:cs="Arial"/>
          <w:noProof/>
          <w:lang w:eastAsia="zh-CN"/>
        </w:rPr>
        <w:t>150</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237</w:t>
      </w:r>
    </w:p>
    <w:p w14:paraId="32C4E21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5.3.150.3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237</w:t>
      </w:r>
    </w:p>
    <w:p w14:paraId="4622E73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.3.150.4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237</w:t>
      </w:r>
    </w:p>
    <w:p w14:paraId="440D3F23"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5.3.151</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ChfInfo </w:t>
      </w:r>
      <w:r>
        <w:rPr>
          <w:noProof/>
        </w:rPr>
        <w:t>&lt;&lt;dataType&gt;&gt;</w:t>
      </w:r>
      <w:r>
        <w:rPr>
          <w:noProof/>
        </w:rPr>
        <w:tab/>
        <w:t>237</w:t>
      </w:r>
    </w:p>
    <w:p w14:paraId="4B3BFBD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.3.151.1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237</w:t>
      </w:r>
    </w:p>
    <w:p w14:paraId="5739C7B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.3.151.2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237</w:t>
      </w:r>
    </w:p>
    <w:p w14:paraId="5EB08CE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5.3.151.3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237</w:t>
      </w:r>
    </w:p>
    <w:p w14:paraId="361B563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.3.151.4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237</w:t>
      </w:r>
    </w:p>
    <w:p w14:paraId="51C62D1A"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5.3.152</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EP_N40</w:t>
      </w:r>
      <w:r>
        <w:rPr>
          <w:noProof/>
        </w:rPr>
        <w:tab/>
        <w:t>237</w:t>
      </w:r>
    </w:p>
    <w:p w14:paraId="3ABD2B1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5.3.152</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237</w:t>
      </w:r>
    </w:p>
    <w:p w14:paraId="062AF9B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5.3.152</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238</w:t>
      </w:r>
    </w:p>
    <w:p w14:paraId="39BB55B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.3.152.3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238</w:t>
      </w:r>
    </w:p>
    <w:p w14:paraId="62D55FE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.3.152.4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238</w:t>
      </w:r>
    </w:p>
    <w:p w14:paraId="2ECDAAEA"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5.3.153</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EP_N41</w:t>
      </w:r>
      <w:r>
        <w:rPr>
          <w:noProof/>
        </w:rPr>
        <w:tab/>
        <w:t>238</w:t>
      </w:r>
    </w:p>
    <w:p w14:paraId="2322A61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5.3.153</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238</w:t>
      </w:r>
    </w:p>
    <w:p w14:paraId="034B1E2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5.3.153</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238</w:t>
      </w:r>
    </w:p>
    <w:p w14:paraId="73D03E1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.3.153.3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238</w:t>
      </w:r>
    </w:p>
    <w:p w14:paraId="16EAF19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.3.153.4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238</w:t>
      </w:r>
    </w:p>
    <w:p w14:paraId="4E431ABA"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5.3.154</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EP_N42</w:t>
      </w:r>
      <w:r>
        <w:rPr>
          <w:noProof/>
        </w:rPr>
        <w:tab/>
        <w:t>238</w:t>
      </w:r>
    </w:p>
    <w:p w14:paraId="7F65287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5.3.154</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238</w:t>
      </w:r>
    </w:p>
    <w:p w14:paraId="66CF11D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5.3.154</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238</w:t>
      </w:r>
    </w:p>
    <w:p w14:paraId="30ED05A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.3.154.3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239</w:t>
      </w:r>
    </w:p>
    <w:p w14:paraId="0FFEC49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.3.154.4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239</w:t>
      </w:r>
    </w:p>
    <w:p w14:paraId="3BC998EC"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5.3.155</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EP_N28</w:t>
      </w:r>
      <w:r>
        <w:rPr>
          <w:noProof/>
        </w:rPr>
        <w:tab/>
        <w:t>239</w:t>
      </w:r>
    </w:p>
    <w:p w14:paraId="3FFC601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5.3.155</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239</w:t>
      </w:r>
    </w:p>
    <w:p w14:paraId="4FFE26D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lastRenderedPageBreak/>
        <w:t>5.3.155</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239</w:t>
      </w:r>
    </w:p>
    <w:p w14:paraId="64250EE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.3.155.3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239</w:t>
      </w:r>
    </w:p>
    <w:p w14:paraId="7CBA677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.3.155.4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239</w:t>
      </w:r>
    </w:p>
    <w:p w14:paraId="16216555"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sidRPr="00B153F8">
        <w:rPr>
          <w:rFonts w:cs="Arial"/>
          <w:noProof/>
          <w:lang w:eastAsia="zh-CN"/>
        </w:rPr>
        <w:t>5.3.156</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MFAFFunction</w:t>
      </w:r>
      <w:r>
        <w:rPr>
          <w:noProof/>
        </w:rPr>
        <w:tab/>
        <w:t>239</w:t>
      </w:r>
    </w:p>
    <w:p w14:paraId="1A391A7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w:t>
      </w:r>
      <w:r>
        <w:rPr>
          <w:noProof/>
        </w:rPr>
        <w:t>.156.1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239</w:t>
      </w:r>
    </w:p>
    <w:p w14:paraId="1BB8FDA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5.3.156.2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239</w:t>
      </w:r>
    </w:p>
    <w:p w14:paraId="22E6DE6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5.3.156.3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240</w:t>
      </w:r>
    </w:p>
    <w:p w14:paraId="0DEE27B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.3.156.4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240</w:t>
      </w:r>
    </w:p>
    <w:p w14:paraId="0476C10C"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5.3.157</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MfafInfo </w:t>
      </w:r>
      <w:r>
        <w:rPr>
          <w:noProof/>
        </w:rPr>
        <w:t>&lt;&lt;dataType&gt;&gt;</w:t>
      </w:r>
      <w:r>
        <w:rPr>
          <w:noProof/>
        </w:rPr>
        <w:tab/>
        <w:t>240</w:t>
      </w:r>
    </w:p>
    <w:p w14:paraId="5AD89ED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.3.157.1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240</w:t>
      </w:r>
    </w:p>
    <w:p w14:paraId="43532BE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.3.157.2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240</w:t>
      </w:r>
    </w:p>
    <w:p w14:paraId="68C8D9F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5.3.157.3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240</w:t>
      </w:r>
    </w:p>
    <w:p w14:paraId="7C5DF14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.3.157.4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240</w:t>
      </w:r>
    </w:p>
    <w:p w14:paraId="3AFD2A5F"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sidRPr="00B153F8">
        <w:rPr>
          <w:rFonts w:cs="Arial"/>
          <w:noProof/>
          <w:lang w:eastAsia="zh-CN"/>
        </w:rPr>
        <w:t>5.3.158</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DCCFFunction</w:t>
      </w:r>
      <w:r>
        <w:rPr>
          <w:noProof/>
        </w:rPr>
        <w:tab/>
        <w:t>240</w:t>
      </w:r>
    </w:p>
    <w:p w14:paraId="1D4F5DB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w:t>
      </w:r>
      <w:r>
        <w:rPr>
          <w:noProof/>
        </w:rPr>
        <w:t>.158.1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240</w:t>
      </w:r>
    </w:p>
    <w:p w14:paraId="08CC3D0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5.3.158.2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240</w:t>
      </w:r>
    </w:p>
    <w:p w14:paraId="1E4F25A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5.3.158.3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241</w:t>
      </w:r>
    </w:p>
    <w:p w14:paraId="5D64D3F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.3.158.4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241</w:t>
      </w:r>
    </w:p>
    <w:p w14:paraId="002438BF"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5.3.159</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DccfInfo </w:t>
      </w:r>
      <w:r>
        <w:rPr>
          <w:noProof/>
        </w:rPr>
        <w:t>&lt;&lt;dataType&gt;&gt;</w:t>
      </w:r>
      <w:r>
        <w:rPr>
          <w:noProof/>
        </w:rPr>
        <w:tab/>
        <w:t>241</w:t>
      </w:r>
    </w:p>
    <w:p w14:paraId="08A1A99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.3.159.1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241</w:t>
      </w:r>
    </w:p>
    <w:p w14:paraId="3CF3D42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.3.159.2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241</w:t>
      </w:r>
    </w:p>
    <w:p w14:paraId="711EE3A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5.3.159.3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241</w:t>
      </w:r>
    </w:p>
    <w:p w14:paraId="490F71A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.3.159.4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241</w:t>
      </w:r>
    </w:p>
    <w:p w14:paraId="7086F4BE"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5.3.160</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AmfInfo </w:t>
      </w:r>
      <w:r>
        <w:rPr>
          <w:noProof/>
        </w:rPr>
        <w:t>&lt;&lt;dataType&gt;&gt;</w:t>
      </w:r>
      <w:r>
        <w:rPr>
          <w:noProof/>
        </w:rPr>
        <w:tab/>
        <w:t>241</w:t>
      </w:r>
    </w:p>
    <w:p w14:paraId="0468134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.3.160.1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241</w:t>
      </w:r>
    </w:p>
    <w:p w14:paraId="27B7BD1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.3.160.2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241</w:t>
      </w:r>
    </w:p>
    <w:p w14:paraId="4EDE0DB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5.3.160.3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241</w:t>
      </w:r>
    </w:p>
    <w:p w14:paraId="37C0468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.3.160.4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242</w:t>
      </w:r>
    </w:p>
    <w:p w14:paraId="665F3D60"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5.3.161</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SmfInfo </w:t>
      </w:r>
      <w:r>
        <w:rPr>
          <w:noProof/>
        </w:rPr>
        <w:t>&lt;&lt;dataType&gt;&gt;</w:t>
      </w:r>
      <w:r>
        <w:rPr>
          <w:noProof/>
        </w:rPr>
        <w:tab/>
        <w:t>242</w:t>
      </w:r>
    </w:p>
    <w:p w14:paraId="6EC287E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.3.161.1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242</w:t>
      </w:r>
    </w:p>
    <w:p w14:paraId="37E3B42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.3.161.2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242</w:t>
      </w:r>
    </w:p>
    <w:p w14:paraId="358422D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5.3.161.3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242</w:t>
      </w:r>
    </w:p>
    <w:p w14:paraId="2939CC6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.3.161.4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242</w:t>
      </w:r>
    </w:p>
    <w:p w14:paraId="29626E25"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5.3.162</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UpfInfo </w:t>
      </w:r>
      <w:r>
        <w:rPr>
          <w:noProof/>
        </w:rPr>
        <w:t>&lt;&lt;dataType&gt;&gt;</w:t>
      </w:r>
      <w:r>
        <w:rPr>
          <w:noProof/>
        </w:rPr>
        <w:tab/>
        <w:t>242</w:t>
      </w:r>
    </w:p>
    <w:p w14:paraId="4028512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.3.162.1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242</w:t>
      </w:r>
    </w:p>
    <w:p w14:paraId="65BE9C4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.3.162.2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243</w:t>
      </w:r>
    </w:p>
    <w:p w14:paraId="5C7E892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5.3.162.3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243</w:t>
      </w:r>
    </w:p>
    <w:p w14:paraId="7D60F8A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.3.162.4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243</w:t>
      </w:r>
    </w:p>
    <w:p w14:paraId="0C2F39AB"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5.3.163</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PcfInfo </w:t>
      </w:r>
      <w:r>
        <w:rPr>
          <w:noProof/>
        </w:rPr>
        <w:t>&lt;&lt;dataType&gt;&gt;</w:t>
      </w:r>
      <w:r>
        <w:rPr>
          <w:noProof/>
        </w:rPr>
        <w:tab/>
        <w:t>243</w:t>
      </w:r>
    </w:p>
    <w:p w14:paraId="0AC40E4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.3.163.1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243</w:t>
      </w:r>
    </w:p>
    <w:p w14:paraId="1E651D6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.3.163.2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243</w:t>
      </w:r>
    </w:p>
    <w:p w14:paraId="2826B1B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5.3.163.3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244</w:t>
      </w:r>
    </w:p>
    <w:p w14:paraId="6F7BBDF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.3.163.4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244</w:t>
      </w:r>
    </w:p>
    <w:p w14:paraId="7934D2A6"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5.3.164</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NefInfo </w:t>
      </w:r>
      <w:r>
        <w:rPr>
          <w:noProof/>
        </w:rPr>
        <w:t>&lt;&lt;dataType&gt;&gt;</w:t>
      </w:r>
      <w:r>
        <w:rPr>
          <w:noProof/>
        </w:rPr>
        <w:tab/>
        <w:t>244</w:t>
      </w:r>
    </w:p>
    <w:p w14:paraId="7A82239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.3.164.1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244</w:t>
      </w:r>
    </w:p>
    <w:p w14:paraId="6D9D1AD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.3.164.2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244</w:t>
      </w:r>
    </w:p>
    <w:p w14:paraId="3F1CB8F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5.3.164.3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244</w:t>
      </w:r>
    </w:p>
    <w:p w14:paraId="4BF0175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.3.164.4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244</w:t>
      </w:r>
    </w:p>
    <w:p w14:paraId="54BB84D9"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sidRPr="00B153F8">
        <w:rPr>
          <w:rFonts w:cs="Arial"/>
          <w:noProof/>
          <w:lang w:eastAsia="zh-CN"/>
        </w:rPr>
        <w:t>5.3.165</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BSFFunction</w:t>
      </w:r>
      <w:r>
        <w:rPr>
          <w:noProof/>
        </w:rPr>
        <w:tab/>
        <w:t>244</w:t>
      </w:r>
    </w:p>
    <w:p w14:paraId="38E44D6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w:t>
      </w:r>
      <w:r>
        <w:rPr>
          <w:noProof/>
        </w:rPr>
        <w:t>.165.1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244</w:t>
      </w:r>
    </w:p>
    <w:p w14:paraId="297B2B3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5.3.165.2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244</w:t>
      </w:r>
    </w:p>
    <w:p w14:paraId="75357D9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5.3.165.3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245</w:t>
      </w:r>
    </w:p>
    <w:p w14:paraId="201F4AC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.3.165.4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245</w:t>
      </w:r>
    </w:p>
    <w:p w14:paraId="6B841D70"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5.3.166</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BsfInfo </w:t>
      </w:r>
      <w:r>
        <w:rPr>
          <w:noProof/>
        </w:rPr>
        <w:t>&lt;&lt;dataType&gt;&gt;</w:t>
      </w:r>
      <w:r>
        <w:rPr>
          <w:noProof/>
        </w:rPr>
        <w:tab/>
        <w:t>245</w:t>
      </w:r>
    </w:p>
    <w:p w14:paraId="466A428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.3.166.1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245</w:t>
      </w:r>
    </w:p>
    <w:p w14:paraId="7587242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.3.166.2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245</w:t>
      </w:r>
    </w:p>
    <w:p w14:paraId="5C83210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5.3.166.3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245</w:t>
      </w:r>
    </w:p>
    <w:p w14:paraId="2D978F6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.3.166.4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245</w:t>
      </w:r>
    </w:p>
    <w:p w14:paraId="2A65CF58"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sidRPr="00B153F8">
        <w:rPr>
          <w:rFonts w:cs="Arial"/>
          <w:noProof/>
          <w:lang w:eastAsia="zh-CN"/>
        </w:rPr>
        <w:t>5.3.167</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AANFFunction</w:t>
      </w:r>
      <w:r>
        <w:rPr>
          <w:noProof/>
        </w:rPr>
        <w:tab/>
        <w:t>245</w:t>
      </w:r>
    </w:p>
    <w:p w14:paraId="1ED023C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w:t>
      </w:r>
      <w:r>
        <w:rPr>
          <w:noProof/>
        </w:rPr>
        <w:t>.167.1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245</w:t>
      </w:r>
    </w:p>
    <w:p w14:paraId="31F98E1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5.3.167.2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245</w:t>
      </w:r>
    </w:p>
    <w:p w14:paraId="4DCBF6E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lastRenderedPageBreak/>
        <w:t>5.3.167.3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246</w:t>
      </w:r>
    </w:p>
    <w:p w14:paraId="24CC7FE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.3.167.4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246</w:t>
      </w:r>
    </w:p>
    <w:p w14:paraId="54543F73"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5.3.168</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AanfInfo </w:t>
      </w:r>
      <w:r>
        <w:rPr>
          <w:noProof/>
        </w:rPr>
        <w:t>&lt;&lt;dataType&gt;&gt;</w:t>
      </w:r>
      <w:r>
        <w:rPr>
          <w:noProof/>
        </w:rPr>
        <w:tab/>
        <w:t>246</w:t>
      </w:r>
    </w:p>
    <w:p w14:paraId="3F12F9E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.3.168.1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246</w:t>
      </w:r>
    </w:p>
    <w:p w14:paraId="560974D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.3.168.2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246</w:t>
      </w:r>
    </w:p>
    <w:p w14:paraId="43D56F1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5.3.168.3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246</w:t>
      </w:r>
    </w:p>
    <w:p w14:paraId="6E12DA2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.3.168.4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246</w:t>
      </w:r>
    </w:p>
    <w:p w14:paraId="644726F6"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5.3.169</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EP_N61</w:t>
      </w:r>
      <w:r>
        <w:rPr>
          <w:noProof/>
        </w:rPr>
        <w:tab/>
        <w:t>246</w:t>
      </w:r>
    </w:p>
    <w:p w14:paraId="18AE98B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5.3.169</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246</w:t>
      </w:r>
    </w:p>
    <w:p w14:paraId="7D24724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5.3.169</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246</w:t>
      </w:r>
    </w:p>
    <w:p w14:paraId="7A41D00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.3.169.3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246</w:t>
      </w:r>
    </w:p>
    <w:p w14:paraId="49D7B26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.3.169.4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247</w:t>
      </w:r>
    </w:p>
    <w:p w14:paraId="72E4FDD9"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5.3.170</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EP_N62</w:t>
      </w:r>
      <w:r>
        <w:rPr>
          <w:noProof/>
        </w:rPr>
        <w:tab/>
        <w:t>247</w:t>
      </w:r>
    </w:p>
    <w:p w14:paraId="55EB708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5.3.170</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247</w:t>
      </w:r>
    </w:p>
    <w:p w14:paraId="4447FCA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5.3.170</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247</w:t>
      </w:r>
    </w:p>
    <w:p w14:paraId="18B53D5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.3.170.3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247</w:t>
      </w:r>
    </w:p>
    <w:p w14:paraId="7BFEC07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.3.170.4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247</w:t>
      </w:r>
    </w:p>
    <w:p w14:paraId="772A8638"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5.3.171</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EP_N63</w:t>
      </w:r>
      <w:r>
        <w:rPr>
          <w:noProof/>
        </w:rPr>
        <w:tab/>
        <w:t>247</w:t>
      </w:r>
    </w:p>
    <w:p w14:paraId="356C0F4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5.3.171</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247</w:t>
      </w:r>
    </w:p>
    <w:p w14:paraId="0D91DC4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5.3.171</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247</w:t>
      </w:r>
    </w:p>
    <w:p w14:paraId="2FBD257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.3.171.3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247</w:t>
      </w:r>
    </w:p>
    <w:p w14:paraId="0653994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.3.171.4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247</w:t>
      </w:r>
    </w:p>
    <w:p w14:paraId="502D12F6"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sidRPr="00B153F8">
        <w:rPr>
          <w:rFonts w:cs="Arial"/>
          <w:noProof/>
          <w:lang w:eastAsia="zh-CN"/>
        </w:rPr>
        <w:t>5.3.172</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TSCTSFFunction</w:t>
      </w:r>
      <w:r>
        <w:rPr>
          <w:noProof/>
        </w:rPr>
        <w:tab/>
        <w:t>248</w:t>
      </w:r>
    </w:p>
    <w:p w14:paraId="6C3D481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w:t>
      </w:r>
      <w:r>
        <w:rPr>
          <w:noProof/>
        </w:rPr>
        <w:t>.172.1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248</w:t>
      </w:r>
    </w:p>
    <w:p w14:paraId="0603D40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5.3.172.2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248</w:t>
      </w:r>
    </w:p>
    <w:p w14:paraId="5BE9EE9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5.3.172.3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248</w:t>
      </w:r>
    </w:p>
    <w:p w14:paraId="38727C0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.3.172.4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248</w:t>
      </w:r>
    </w:p>
    <w:p w14:paraId="1B0D17B3"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5.3.173</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TsctsfInfo </w:t>
      </w:r>
      <w:r>
        <w:rPr>
          <w:noProof/>
        </w:rPr>
        <w:t>&lt;&lt;dataType&gt;&gt;</w:t>
      </w:r>
      <w:r>
        <w:rPr>
          <w:noProof/>
        </w:rPr>
        <w:tab/>
        <w:t>248</w:t>
      </w:r>
    </w:p>
    <w:p w14:paraId="6052EAD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.3.173.1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248</w:t>
      </w:r>
    </w:p>
    <w:p w14:paraId="6809335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.3.173.2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248</w:t>
      </w:r>
    </w:p>
    <w:p w14:paraId="44048C7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5.3.173.3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248</w:t>
      </w:r>
    </w:p>
    <w:p w14:paraId="7D8E947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.3.173.4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248</w:t>
      </w:r>
    </w:p>
    <w:p w14:paraId="61E27923"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5.3.174</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EP_N84</w:t>
      </w:r>
      <w:r>
        <w:rPr>
          <w:noProof/>
        </w:rPr>
        <w:tab/>
        <w:t>248</w:t>
      </w:r>
    </w:p>
    <w:p w14:paraId="484E20B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5.3.174</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248</w:t>
      </w:r>
    </w:p>
    <w:p w14:paraId="784AB12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5.3.174</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249</w:t>
      </w:r>
    </w:p>
    <w:p w14:paraId="647AEB6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.3.174.3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249</w:t>
      </w:r>
    </w:p>
    <w:p w14:paraId="5AA4A35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.3.174.4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249</w:t>
      </w:r>
    </w:p>
    <w:p w14:paraId="791BBFF5"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5.3.175</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EP_N85</w:t>
      </w:r>
      <w:r>
        <w:rPr>
          <w:noProof/>
        </w:rPr>
        <w:tab/>
        <w:t>249</w:t>
      </w:r>
    </w:p>
    <w:p w14:paraId="38A01B6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5.3.175</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249</w:t>
      </w:r>
    </w:p>
    <w:p w14:paraId="714832E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5.3.175</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249</w:t>
      </w:r>
    </w:p>
    <w:p w14:paraId="79D6BF9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.3.175.3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249</w:t>
      </w:r>
    </w:p>
    <w:p w14:paraId="3E8193E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.3.175.4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249</w:t>
      </w:r>
    </w:p>
    <w:p w14:paraId="0C148CE5"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5.3.176</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EP_N86</w:t>
      </w:r>
      <w:r>
        <w:rPr>
          <w:noProof/>
        </w:rPr>
        <w:tab/>
        <w:t>249</w:t>
      </w:r>
    </w:p>
    <w:p w14:paraId="0B6DDD9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5.3.176</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249</w:t>
      </w:r>
    </w:p>
    <w:p w14:paraId="10DAF71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5.3.176</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249</w:t>
      </w:r>
    </w:p>
    <w:p w14:paraId="3B463C9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.3.176.3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250</w:t>
      </w:r>
    </w:p>
    <w:p w14:paraId="10905EA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.3.176.4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250</w:t>
      </w:r>
    </w:p>
    <w:p w14:paraId="0D8B092E"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5.3.177</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EP_N87</w:t>
      </w:r>
      <w:r>
        <w:rPr>
          <w:noProof/>
        </w:rPr>
        <w:tab/>
        <w:t>250</w:t>
      </w:r>
    </w:p>
    <w:p w14:paraId="29EBD02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5.3.177</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250</w:t>
      </w:r>
    </w:p>
    <w:p w14:paraId="569D229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5.3.177</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250</w:t>
      </w:r>
    </w:p>
    <w:p w14:paraId="6545AE9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.3.177.3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250</w:t>
      </w:r>
    </w:p>
    <w:p w14:paraId="3D478A4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.3.177.4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250</w:t>
      </w:r>
    </w:p>
    <w:p w14:paraId="7C8FD0AD"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5.3.178</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EP_N89</w:t>
      </w:r>
      <w:r>
        <w:rPr>
          <w:noProof/>
        </w:rPr>
        <w:tab/>
        <w:t>250</w:t>
      </w:r>
    </w:p>
    <w:p w14:paraId="344580B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5.3.178</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250</w:t>
      </w:r>
    </w:p>
    <w:p w14:paraId="6968070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5.3.178</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250</w:t>
      </w:r>
    </w:p>
    <w:p w14:paraId="56E399B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.3.178.3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251</w:t>
      </w:r>
    </w:p>
    <w:p w14:paraId="748D2EC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.3.178.4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251</w:t>
      </w:r>
    </w:p>
    <w:p w14:paraId="6748DA64"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5.3.179</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EP_N96</w:t>
      </w:r>
      <w:r>
        <w:rPr>
          <w:noProof/>
        </w:rPr>
        <w:tab/>
        <w:t>251</w:t>
      </w:r>
    </w:p>
    <w:p w14:paraId="70EF147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5.3.179</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251</w:t>
      </w:r>
    </w:p>
    <w:p w14:paraId="1EF0961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5.3.179</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251</w:t>
      </w:r>
    </w:p>
    <w:p w14:paraId="0EBA8BD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.3.179.3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251</w:t>
      </w:r>
    </w:p>
    <w:p w14:paraId="25941D7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lastRenderedPageBreak/>
        <w:t>5</w:t>
      </w:r>
      <w:r>
        <w:rPr>
          <w:noProof/>
        </w:rPr>
        <w:t>.3.179.4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251</w:t>
      </w:r>
    </w:p>
    <w:p w14:paraId="3E3A131A"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sidRPr="00B153F8">
        <w:rPr>
          <w:rFonts w:cs="Arial"/>
          <w:noProof/>
          <w:lang w:eastAsia="zh-CN"/>
        </w:rPr>
        <w:t>5.3.180</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GMLCFunction</w:t>
      </w:r>
      <w:r>
        <w:rPr>
          <w:noProof/>
        </w:rPr>
        <w:tab/>
        <w:t>251</w:t>
      </w:r>
    </w:p>
    <w:p w14:paraId="54FB95E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w:t>
      </w:r>
      <w:r>
        <w:rPr>
          <w:noProof/>
        </w:rPr>
        <w:t>.180.1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251</w:t>
      </w:r>
    </w:p>
    <w:p w14:paraId="52B18C8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5.3.180.2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251</w:t>
      </w:r>
    </w:p>
    <w:p w14:paraId="00686B2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5.3.180.3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251</w:t>
      </w:r>
    </w:p>
    <w:p w14:paraId="40E2E69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.3.180.4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252</w:t>
      </w:r>
    </w:p>
    <w:p w14:paraId="5BB6317C"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5.3.181</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GmlcfInfo </w:t>
      </w:r>
      <w:r>
        <w:rPr>
          <w:noProof/>
        </w:rPr>
        <w:t>&lt;&lt;dataType&gt;&gt;</w:t>
      </w:r>
      <w:r>
        <w:rPr>
          <w:noProof/>
        </w:rPr>
        <w:tab/>
        <w:t>252</w:t>
      </w:r>
    </w:p>
    <w:p w14:paraId="7795547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.3.181.1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252</w:t>
      </w:r>
    </w:p>
    <w:p w14:paraId="36D61AB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.3.181.2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252</w:t>
      </w:r>
    </w:p>
    <w:p w14:paraId="4ECBD56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5.3.181.3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252</w:t>
      </w:r>
    </w:p>
    <w:p w14:paraId="7CC6414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.3.181.4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252</w:t>
      </w:r>
    </w:p>
    <w:p w14:paraId="5CC34CD5"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5.3.182</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EP_NL3</w:t>
      </w:r>
      <w:r>
        <w:rPr>
          <w:noProof/>
        </w:rPr>
        <w:tab/>
        <w:t>252</w:t>
      </w:r>
    </w:p>
    <w:p w14:paraId="4B6773F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5.3.182</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252</w:t>
      </w:r>
    </w:p>
    <w:p w14:paraId="5AD812A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5.3.182</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252</w:t>
      </w:r>
    </w:p>
    <w:p w14:paraId="2E51A28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.3.182.3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252</w:t>
      </w:r>
    </w:p>
    <w:p w14:paraId="0CD4346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.3.182.4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252</w:t>
      </w:r>
    </w:p>
    <w:p w14:paraId="43EA87AA"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5.3.183</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EP_NL5</w:t>
      </w:r>
      <w:r>
        <w:rPr>
          <w:noProof/>
        </w:rPr>
        <w:tab/>
        <w:t>252</w:t>
      </w:r>
    </w:p>
    <w:p w14:paraId="17636C7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5.3.183</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252</w:t>
      </w:r>
    </w:p>
    <w:p w14:paraId="5C44AD5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5.3.183</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253</w:t>
      </w:r>
    </w:p>
    <w:p w14:paraId="51BA4DC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.3.183.3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253</w:t>
      </w:r>
    </w:p>
    <w:p w14:paraId="7346921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.3.183.4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253</w:t>
      </w:r>
    </w:p>
    <w:p w14:paraId="755FBBDF"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5.3.184</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EP_NL6</w:t>
      </w:r>
      <w:r>
        <w:rPr>
          <w:noProof/>
        </w:rPr>
        <w:tab/>
        <w:t>253</w:t>
      </w:r>
    </w:p>
    <w:p w14:paraId="74B73E5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5.3.184</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253</w:t>
      </w:r>
    </w:p>
    <w:p w14:paraId="34DF71D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5.3.184</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253</w:t>
      </w:r>
    </w:p>
    <w:p w14:paraId="7B1EFDA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.3.184.3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253</w:t>
      </w:r>
    </w:p>
    <w:p w14:paraId="6EF6B50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.3.184.4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253</w:t>
      </w:r>
    </w:p>
    <w:p w14:paraId="098ADB95"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5.3.185</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EP_NL9</w:t>
      </w:r>
      <w:r>
        <w:rPr>
          <w:noProof/>
        </w:rPr>
        <w:tab/>
        <w:t>253</w:t>
      </w:r>
    </w:p>
    <w:p w14:paraId="2F168C1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5.3.185</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253</w:t>
      </w:r>
    </w:p>
    <w:p w14:paraId="0F0A1C1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5.3.185</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253</w:t>
      </w:r>
    </w:p>
    <w:p w14:paraId="11E452E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.3.185.3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254</w:t>
      </w:r>
    </w:p>
    <w:p w14:paraId="7F4C683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.3.185.4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254</w:t>
      </w:r>
    </w:p>
    <w:p w14:paraId="3147D895"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5.3.186</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NTNPLMNRestrictionsInfo </w:t>
      </w:r>
      <w:r>
        <w:rPr>
          <w:noProof/>
        </w:rPr>
        <w:t>&lt;&lt;dataType&gt;&gt;</w:t>
      </w:r>
      <w:r>
        <w:rPr>
          <w:noProof/>
        </w:rPr>
        <w:tab/>
        <w:t>254</w:t>
      </w:r>
    </w:p>
    <w:p w14:paraId="2C4C9FA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.3.186.1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254</w:t>
      </w:r>
    </w:p>
    <w:p w14:paraId="129677A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.3.186.2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254</w:t>
      </w:r>
    </w:p>
    <w:p w14:paraId="317835C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5.3.186.3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254</w:t>
      </w:r>
    </w:p>
    <w:p w14:paraId="6BB3E86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.3.186.4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254</w:t>
      </w:r>
    </w:p>
    <w:p w14:paraId="6FE7EB2B"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5.3.187</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BlockedLocationInfo </w:t>
      </w:r>
      <w:r>
        <w:rPr>
          <w:noProof/>
        </w:rPr>
        <w:t>&lt;&lt;dataType&gt;&gt;</w:t>
      </w:r>
      <w:r>
        <w:rPr>
          <w:noProof/>
        </w:rPr>
        <w:tab/>
        <w:t>254</w:t>
      </w:r>
    </w:p>
    <w:p w14:paraId="2F35C78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.3.187.1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254</w:t>
      </w:r>
    </w:p>
    <w:p w14:paraId="3D34907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.3.187.2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254</w:t>
      </w:r>
    </w:p>
    <w:p w14:paraId="2495DEF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5.3.187.3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254</w:t>
      </w:r>
    </w:p>
    <w:p w14:paraId="2497B87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.3.187.4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254</w:t>
      </w:r>
    </w:p>
    <w:p w14:paraId="6B8CAE68"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5.3.188</w:t>
      </w:r>
      <w:r>
        <w:rPr>
          <w:rFonts w:asciiTheme="minorHAnsi" w:eastAsiaTheme="minorEastAsia" w:hAnsiTheme="minorHAnsi" w:cstheme="minorBidi"/>
          <w:noProof/>
          <w:kern w:val="2"/>
          <w:sz w:val="22"/>
          <w:szCs w:val="22"/>
          <w:lang w:eastAsia="en-GB"/>
          <w14:ligatures w14:val="standardContextual"/>
        </w:rPr>
        <w:tab/>
      </w:r>
      <w:r>
        <w:rPr>
          <w:noProof/>
          <w:lang w:eastAsia="zh-CN"/>
        </w:rPr>
        <w:t>SatelliteCoverageInfo</w:t>
      </w:r>
      <w:r w:rsidRPr="00B153F8">
        <w:rPr>
          <w:rFonts w:ascii="Courier New" w:hAnsi="Courier New" w:cs="Courier New"/>
          <w:noProof/>
          <w:lang w:eastAsia="zh-CN"/>
        </w:rPr>
        <w:t xml:space="preserve"> &lt;&lt;dataType&gt;&gt;</w:t>
      </w:r>
      <w:r>
        <w:rPr>
          <w:noProof/>
        </w:rPr>
        <w:tab/>
        <w:t>255</w:t>
      </w:r>
    </w:p>
    <w:p w14:paraId="0F0BAB5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.3.188.1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255</w:t>
      </w:r>
    </w:p>
    <w:p w14:paraId="4DB80CA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.3.188.2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255</w:t>
      </w:r>
    </w:p>
    <w:p w14:paraId="28CB494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5.3.188.3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255</w:t>
      </w:r>
    </w:p>
    <w:p w14:paraId="19C6E90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.3.188.4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255</w:t>
      </w:r>
    </w:p>
    <w:p w14:paraId="7EE5BEC0"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5.3.189</w:t>
      </w:r>
      <w:r>
        <w:rPr>
          <w:rFonts w:asciiTheme="minorHAnsi" w:eastAsiaTheme="minorEastAsia" w:hAnsiTheme="minorHAnsi" w:cstheme="minorBidi"/>
          <w:noProof/>
          <w:kern w:val="2"/>
          <w:sz w:val="22"/>
          <w:szCs w:val="22"/>
          <w:lang w:eastAsia="en-GB"/>
          <w14:ligatures w14:val="standardContextual"/>
        </w:rPr>
        <w:tab/>
      </w:r>
      <w:r>
        <w:rPr>
          <w:noProof/>
          <w:lang w:eastAsia="zh-CN"/>
        </w:rPr>
        <w:t>NtnLocationInfo</w:t>
      </w:r>
      <w:r w:rsidRPr="00B153F8">
        <w:rPr>
          <w:rFonts w:ascii="Courier New" w:hAnsi="Courier New" w:cs="Courier New"/>
          <w:noProof/>
          <w:lang w:eastAsia="zh-CN"/>
        </w:rPr>
        <w:t xml:space="preserve"> &lt;&lt;dataType&gt;&gt;</w:t>
      </w:r>
      <w:r>
        <w:rPr>
          <w:noProof/>
        </w:rPr>
        <w:tab/>
        <w:t>255</w:t>
      </w:r>
    </w:p>
    <w:p w14:paraId="4ED3C17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5.3.189.1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255</w:t>
      </w:r>
    </w:p>
    <w:p w14:paraId="2CB1B37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w:t>
      </w:r>
      <w:r>
        <w:rPr>
          <w:noProof/>
          <w:lang w:eastAsia="zh-CN"/>
        </w:rPr>
        <w:t>.</w:t>
      </w:r>
      <w:r>
        <w:rPr>
          <w:noProof/>
        </w:rPr>
        <w:t>3.189.2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255</w:t>
      </w:r>
    </w:p>
    <w:p w14:paraId="383FCAA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5.3.189.3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255</w:t>
      </w:r>
    </w:p>
    <w:p w14:paraId="024D64E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5.3.189.</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255</w:t>
      </w:r>
    </w:p>
    <w:p w14:paraId="6E238571"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5.3.190</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N2InterfaceAmfInfo </w:t>
      </w:r>
      <w:r>
        <w:rPr>
          <w:noProof/>
        </w:rPr>
        <w:t>&lt;&lt;dataType&gt;&gt;</w:t>
      </w:r>
      <w:r>
        <w:rPr>
          <w:noProof/>
        </w:rPr>
        <w:tab/>
        <w:t>256</w:t>
      </w:r>
    </w:p>
    <w:p w14:paraId="63C3365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.3.190.1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256</w:t>
      </w:r>
    </w:p>
    <w:p w14:paraId="5309775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.3.190.2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256</w:t>
      </w:r>
    </w:p>
    <w:p w14:paraId="2D34DBA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5.3.190.3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256</w:t>
      </w:r>
    </w:p>
    <w:p w14:paraId="5FDAE68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.3.190.4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256</w:t>
      </w:r>
    </w:p>
    <w:p w14:paraId="6BCB0C4E"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5.3.191</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A2xCapability </w:t>
      </w:r>
      <w:r>
        <w:rPr>
          <w:noProof/>
        </w:rPr>
        <w:t>&lt;&lt;dataType&gt;&gt;</w:t>
      </w:r>
      <w:r>
        <w:rPr>
          <w:noProof/>
        </w:rPr>
        <w:tab/>
        <w:t>256</w:t>
      </w:r>
    </w:p>
    <w:p w14:paraId="67A3F3C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.3.191.1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256</w:t>
      </w:r>
    </w:p>
    <w:p w14:paraId="17CD468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.3.191.2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256</w:t>
      </w:r>
    </w:p>
    <w:p w14:paraId="3918A72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5.3.191.3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256</w:t>
      </w:r>
    </w:p>
    <w:p w14:paraId="01D2514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.3.191.4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256</w:t>
      </w:r>
    </w:p>
    <w:p w14:paraId="7C84C1CB"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sidRPr="00B153F8">
        <w:rPr>
          <w:rFonts w:cs="Arial"/>
          <w:noProof/>
          <w:lang w:eastAsia="zh-CN"/>
        </w:rPr>
        <w:lastRenderedPageBreak/>
        <w:t>5.3.192</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MBUPFFunction</w:t>
      </w:r>
      <w:r>
        <w:rPr>
          <w:noProof/>
        </w:rPr>
        <w:tab/>
        <w:t>256</w:t>
      </w:r>
    </w:p>
    <w:p w14:paraId="0C0B810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w:t>
      </w:r>
      <w:r>
        <w:rPr>
          <w:noProof/>
        </w:rPr>
        <w:t>.192.1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256</w:t>
      </w:r>
    </w:p>
    <w:p w14:paraId="306108A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5.3.192.2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257</w:t>
      </w:r>
    </w:p>
    <w:p w14:paraId="15961A8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.3.192.3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257</w:t>
      </w:r>
    </w:p>
    <w:p w14:paraId="3A85874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.3.192.4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257</w:t>
      </w:r>
    </w:p>
    <w:p w14:paraId="2FA3E339"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5.3.193</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MbUpfInfo </w:t>
      </w:r>
      <w:r>
        <w:rPr>
          <w:noProof/>
        </w:rPr>
        <w:t>&lt;&lt;dataType&gt;&gt;</w:t>
      </w:r>
      <w:r>
        <w:rPr>
          <w:noProof/>
        </w:rPr>
        <w:tab/>
        <w:t>257</w:t>
      </w:r>
    </w:p>
    <w:p w14:paraId="3D50C42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.3.193.1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257</w:t>
      </w:r>
    </w:p>
    <w:p w14:paraId="5E8283E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.3.193.2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257</w:t>
      </w:r>
    </w:p>
    <w:p w14:paraId="500A3BE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5.3.193.3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257</w:t>
      </w:r>
    </w:p>
    <w:p w14:paraId="33A9261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.3.193.4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257</w:t>
      </w:r>
    </w:p>
    <w:p w14:paraId="7B2664DD"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5.3.194</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SnssaiUpfInfoItem </w:t>
      </w:r>
      <w:r>
        <w:rPr>
          <w:noProof/>
        </w:rPr>
        <w:t>&lt;&lt;dataType&gt;&gt;</w:t>
      </w:r>
      <w:r>
        <w:rPr>
          <w:noProof/>
        </w:rPr>
        <w:tab/>
        <w:t>257</w:t>
      </w:r>
    </w:p>
    <w:p w14:paraId="0AF87AC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.3.194.1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257</w:t>
      </w:r>
    </w:p>
    <w:p w14:paraId="798C08E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.3.194.2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258</w:t>
      </w:r>
    </w:p>
    <w:p w14:paraId="0C3D63A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5.3.194.3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258</w:t>
      </w:r>
    </w:p>
    <w:p w14:paraId="2A23BA7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.3.194.4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258</w:t>
      </w:r>
    </w:p>
    <w:p w14:paraId="37B5D3DB"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5.3.195</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DnnUpfInfoItem </w:t>
      </w:r>
      <w:r>
        <w:rPr>
          <w:noProof/>
        </w:rPr>
        <w:t>&lt;&lt;dataType&gt;&gt;</w:t>
      </w:r>
      <w:r>
        <w:rPr>
          <w:noProof/>
        </w:rPr>
        <w:tab/>
        <w:t>258</w:t>
      </w:r>
    </w:p>
    <w:p w14:paraId="558D43D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.3.195.1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258</w:t>
      </w:r>
    </w:p>
    <w:p w14:paraId="27713DD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.3.195.2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258</w:t>
      </w:r>
    </w:p>
    <w:p w14:paraId="3E5D4E2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5.3.195.3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258</w:t>
      </w:r>
    </w:p>
    <w:p w14:paraId="1C8CC04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.3.195.4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258</w:t>
      </w:r>
    </w:p>
    <w:p w14:paraId="5EB86862"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5.3.196</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EP_N3mb</w:t>
      </w:r>
      <w:r>
        <w:rPr>
          <w:noProof/>
        </w:rPr>
        <w:tab/>
        <w:t>258</w:t>
      </w:r>
    </w:p>
    <w:p w14:paraId="6389719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5.3.196</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258</w:t>
      </w:r>
    </w:p>
    <w:p w14:paraId="2AD7563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5.3.196</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258</w:t>
      </w:r>
    </w:p>
    <w:p w14:paraId="22145EB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.3.196.3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259</w:t>
      </w:r>
    </w:p>
    <w:p w14:paraId="028181C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.3.196.4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259</w:t>
      </w:r>
    </w:p>
    <w:p w14:paraId="3D5D2C40"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5.3.197</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EP_N19mb</w:t>
      </w:r>
      <w:r>
        <w:rPr>
          <w:noProof/>
        </w:rPr>
        <w:tab/>
        <w:t>259</w:t>
      </w:r>
    </w:p>
    <w:p w14:paraId="3A77757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5.3.197</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259</w:t>
      </w:r>
    </w:p>
    <w:p w14:paraId="13E2E58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5.3.197</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259</w:t>
      </w:r>
    </w:p>
    <w:p w14:paraId="028CFAF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.3.197.3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259</w:t>
      </w:r>
    </w:p>
    <w:p w14:paraId="7585683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.3.197.4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259</w:t>
      </w:r>
    </w:p>
    <w:p w14:paraId="19FB070F"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5.3.198</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EP_N4mb</w:t>
      </w:r>
      <w:r>
        <w:rPr>
          <w:noProof/>
        </w:rPr>
        <w:tab/>
        <w:t>259</w:t>
      </w:r>
    </w:p>
    <w:p w14:paraId="4E4A7A2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5.3.198</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259</w:t>
      </w:r>
    </w:p>
    <w:p w14:paraId="1A3E053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5.3.198</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259</w:t>
      </w:r>
    </w:p>
    <w:p w14:paraId="585BB66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.3.198.3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260</w:t>
      </w:r>
    </w:p>
    <w:p w14:paraId="51722F1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.3.198.4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260</w:t>
      </w:r>
    </w:p>
    <w:p w14:paraId="248567BD"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5.3.199</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EP_Nmb9</w:t>
      </w:r>
      <w:r>
        <w:rPr>
          <w:noProof/>
        </w:rPr>
        <w:tab/>
        <w:t>260</w:t>
      </w:r>
    </w:p>
    <w:p w14:paraId="2CE9841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5.3.199</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260</w:t>
      </w:r>
    </w:p>
    <w:p w14:paraId="157D5CA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5.3.199</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260</w:t>
      </w:r>
    </w:p>
    <w:p w14:paraId="0558DEB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.3.199.3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260</w:t>
      </w:r>
    </w:p>
    <w:p w14:paraId="3D640C9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.3.199.4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260</w:t>
      </w:r>
    </w:p>
    <w:p w14:paraId="424399A1"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sidRPr="00B153F8">
        <w:rPr>
          <w:rFonts w:cs="Arial"/>
          <w:noProof/>
          <w:lang w:eastAsia="zh-CN"/>
        </w:rPr>
        <w:t>5.3.200</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MBSMFFunction</w:t>
      </w:r>
      <w:r>
        <w:rPr>
          <w:noProof/>
        </w:rPr>
        <w:tab/>
        <w:t>260</w:t>
      </w:r>
    </w:p>
    <w:p w14:paraId="366985B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w:t>
      </w:r>
      <w:r>
        <w:rPr>
          <w:noProof/>
        </w:rPr>
        <w:t>.</w:t>
      </w:r>
      <w:r w:rsidRPr="00B153F8">
        <w:rPr>
          <w:rFonts w:cs="Arial"/>
          <w:noProof/>
          <w:lang w:eastAsia="zh-CN"/>
        </w:rPr>
        <w:t>200</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260</w:t>
      </w:r>
    </w:p>
    <w:p w14:paraId="093C6BB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5.3.200.2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260</w:t>
      </w:r>
    </w:p>
    <w:p w14:paraId="6DFE27D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.3.200.3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260</w:t>
      </w:r>
    </w:p>
    <w:p w14:paraId="4A4A8E4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.3.200.4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261</w:t>
      </w:r>
    </w:p>
    <w:p w14:paraId="29416F0C"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5.3.201</w:t>
      </w:r>
      <w:r>
        <w:rPr>
          <w:rFonts w:asciiTheme="minorHAnsi" w:eastAsiaTheme="minorEastAsia" w:hAnsiTheme="minorHAnsi" w:cstheme="minorBidi"/>
          <w:noProof/>
          <w:kern w:val="2"/>
          <w:sz w:val="22"/>
          <w:szCs w:val="22"/>
          <w:lang w:eastAsia="en-GB"/>
          <w14:ligatures w14:val="standardContextual"/>
        </w:rPr>
        <w:tab/>
      </w:r>
      <w:r>
        <w:rPr>
          <w:noProof/>
          <w:lang w:eastAsia="zh-CN"/>
        </w:rPr>
        <w:t>Void</w:t>
      </w:r>
      <w:r>
        <w:rPr>
          <w:noProof/>
        </w:rPr>
        <w:tab/>
        <w:t>261</w:t>
      </w:r>
    </w:p>
    <w:p w14:paraId="4E4DE1BF"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5.3.202</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MbSmfInfo </w:t>
      </w:r>
      <w:r>
        <w:rPr>
          <w:noProof/>
        </w:rPr>
        <w:t>&lt;&lt;dataType&gt;&gt;</w:t>
      </w:r>
      <w:r>
        <w:rPr>
          <w:noProof/>
        </w:rPr>
        <w:tab/>
        <w:t>261</w:t>
      </w:r>
    </w:p>
    <w:p w14:paraId="1CDA33A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.3.202.1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261</w:t>
      </w:r>
    </w:p>
    <w:p w14:paraId="79FD652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.3.202.2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261</w:t>
      </w:r>
    </w:p>
    <w:p w14:paraId="091DE22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5.3.202.3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261</w:t>
      </w:r>
    </w:p>
    <w:p w14:paraId="5A78F3E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.3.202.4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261</w:t>
      </w:r>
    </w:p>
    <w:p w14:paraId="6D322F5F"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5.3.203</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TmgiRange </w:t>
      </w:r>
      <w:r>
        <w:rPr>
          <w:noProof/>
        </w:rPr>
        <w:t>&lt;&lt;dataType&gt;&gt;</w:t>
      </w:r>
      <w:r>
        <w:rPr>
          <w:noProof/>
        </w:rPr>
        <w:tab/>
        <w:t>261</w:t>
      </w:r>
    </w:p>
    <w:p w14:paraId="395047C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.3.203.1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261</w:t>
      </w:r>
    </w:p>
    <w:p w14:paraId="57DE3EE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.3.203.2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261</w:t>
      </w:r>
    </w:p>
    <w:p w14:paraId="0421460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5.3.203.3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261</w:t>
      </w:r>
    </w:p>
    <w:p w14:paraId="0B87F69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.3.203.4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261</w:t>
      </w:r>
    </w:p>
    <w:p w14:paraId="7A0B2730"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5.3.204</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MbsSession </w:t>
      </w:r>
      <w:r>
        <w:rPr>
          <w:noProof/>
        </w:rPr>
        <w:t>&lt;&lt;dataType&gt;&gt;</w:t>
      </w:r>
      <w:r>
        <w:rPr>
          <w:noProof/>
        </w:rPr>
        <w:tab/>
        <w:t>262</w:t>
      </w:r>
    </w:p>
    <w:p w14:paraId="18EB48B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.3.204.1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262</w:t>
      </w:r>
    </w:p>
    <w:p w14:paraId="155133B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.3.204.2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262</w:t>
      </w:r>
    </w:p>
    <w:p w14:paraId="673A369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5.3.204.3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262</w:t>
      </w:r>
    </w:p>
    <w:p w14:paraId="3F4D3EC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.3.204.4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262</w:t>
      </w:r>
    </w:p>
    <w:p w14:paraId="116D74A4"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lastRenderedPageBreak/>
        <w:t>5.3.205</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SnssaiMbSmfInfoItem </w:t>
      </w:r>
      <w:r>
        <w:rPr>
          <w:noProof/>
        </w:rPr>
        <w:t>&lt;&lt;dataType&gt;&gt;</w:t>
      </w:r>
      <w:r>
        <w:rPr>
          <w:noProof/>
        </w:rPr>
        <w:tab/>
        <w:t>262</w:t>
      </w:r>
    </w:p>
    <w:p w14:paraId="2F207B1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.3.205.1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262</w:t>
      </w:r>
    </w:p>
    <w:p w14:paraId="0C1EEE1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.3.205.2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262</w:t>
      </w:r>
    </w:p>
    <w:p w14:paraId="19A0757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5.3.205.3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262</w:t>
      </w:r>
    </w:p>
    <w:p w14:paraId="3BC74E4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.3.205.4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262</w:t>
      </w:r>
    </w:p>
    <w:p w14:paraId="68126017"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5.3.206</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DnnMbSmfInfoItem </w:t>
      </w:r>
      <w:r>
        <w:rPr>
          <w:noProof/>
        </w:rPr>
        <w:t>&lt;&lt;dataType&gt;&gt;</w:t>
      </w:r>
      <w:r>
        <w:rPr>
          <w:noProof/>
        </w:rPr>
        <w:tab/>
        <w:t>262</w:t>
      </w:r>
    </w:p>
    <w:p w14:paraId="23FD46F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.3.206.1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262</w:t>
      </w:r>
    </w:p>
    <w:p w14:paraId="46977DA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.3.206.2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262</w:t>
      </w:r>
    </w:p>
    <w:p w14:paraId="3CBCD51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5.3.206.3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263</w:t>
      </w:r>
    </w:p>
    <w:p w14:paraId="334800F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.3.206.4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263</w:t>
      </w:r>
    </w:p>
    <w:p w14:paraId="6C59D83F"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5.3.207</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MbsServiceAreaInfo </w:t>
      </w:r>
      <w:r>
        <w:rPr>
          <w:noProof/>
        </w:rPr>
        <w:t>&lt;&lt;dataType&gt;&gt;</w:t>
      </w:r>
      <w:r>
        <w:rPr>
          <w:noProof/>
        </w:rPr>
        <w:tab/>
        <w:t>263</w:t>
      </w:r>
    </w:p>
    <w:p w14:paraId="4DC9E4E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.3.207.1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263</w:t>
      </w:r>
    </w:p>
    <w:p w14:paraId="555EF05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.3.207.2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263</w:t>
      </w:r>
    </w:p>
    <w:p w14:paraId="363740E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5.3.207.3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263</w:t>
      </w:r>
    </w:p>
    <w:p w14:paraId="00C29F9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.3.207.4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263</w:t>
      </w:r>
    </w:p>
    <w:p w14:paraId="45710F04"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5.3.208</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Ssm </w:t>
      </w:r>
      <w:r>
        <w:rPr>
          <w:noProof/>
        </w:rPr>
        <w:t>&lt;&lt;dataType&gt;&gt;</w:t>
      </w:r>
      <w:r>
        <w:rPr>
          <w:noProof/>
        </w:rPr>
        <w:tab/>
        <w:t>263</w:t>
      </w:r>
    </w:p>
    <w:p w14:paraId="1D59D7E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.3.208.1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263</w:t>
      </w:r>
    </w:p>
    <w:p w14:paraId="1ABCC13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.3.208.2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263</w:t>
      </w:r>
    </w:p>
    <w:p w14:paraId="564D1DF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5.3.208.3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263</w:t>
      </w:r>
    </w:p>
    <w:p w14:paraId="6783756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.3.208.4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263</w:t>
      </w:r>
    </w:p>
    <w:p w14:paraId="393BE71B"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5.3.209</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Tmgi </w:t>
      </w:r>
      <w:r>
        <w:rPr>
          <w:noProof/>
        </w:rPr>
        <w:t>&lt;&lt;dataType&gt;&gt;</w:t>
      </w:r>
      <w:r>
        <w:rPr>
          <w:noProof/>
        </w:rPr>
        <w:tab/>
        <w:t>263</w:t>
      </w:r>
    </w:p>
    <w:p w14:paraId="4A1DC5D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.3.209.1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263</w:t>
      </w:r>
    </w:p>
    <w:p w14:paraId="733C549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.3.209.2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264</w:t>
      </w:r>
    </w:p>
    <w:p w14:paraId="6C865CF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5.3.209.3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264</w:t>
      </w:r>
    </w:p>
    <w:p w14:paraId="79A8E1B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.3.209.4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264</w:t>
      </w:r>
    </w:p>
    <w:p w14:paraId="5EE82B08"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5.3.210</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MbsServiceId </w:t>
      </w:r>
      <w:r>
        <w:rPr>
          <w:noProof/>
        </w:rPr>
        <w:t>&lt;&lt;dataType&gt;&gt;</w:t>
      </w:r>
      <w:r>
        <w:rPr>
          <w:noProof/>
        </w:rPr>
        <w:tab/>
        <w:t>264</w:t>
      </w:r>
    </w:p>
    <w:p w14:paraId="0BC7ADF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.3.210.1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264</w:t>
      </w:r>
    </w:p>
    <w:p w14:paraId="066ACC2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.3.210.2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264</w:t>
      </w:r>
    </w:p>
    <w:p w14:paraId="4A27D18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5.3.210.3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264</w:t>
      </w:r>
    </w:p>
    <w:p w14:paraId="749F346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.3.210.4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264</w:t>
      </w:r>
    </w:p>
    <w:p w14:paraId="1AAA9BB4"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5.3.211</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MbsServiceArea </w:t>
      </w:r>
      <w:r>
        <w:rPr>
          <w:noProof/>
        </w:rPr>
        <w:t>&lt;&lt;dataType&gt;&gt;</w:t>
      </w:r>
      <w:r>
        <w:rPr>
          <w:noProof/>
        </w:rPr>
        <w:tab/>
        <w:t>264</w:t>
      </w:r>
    </w:p>
    <w:p w14:paraId="1E24101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.3.211.1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264</w:t>
      </w:r>
    </w:p>
    <w:p w14:paraId="688A626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.3.211.2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264</w:t>
      </w:r>
    </w:p>
    <w:p w14:paraId="1FEDE2A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5.3.211.3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264</w:t>
      </w:r>
    </w:p>
    <w:p w14:paraId="041D2DB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.3.211.4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265</w:t>
      </w:r>
    </w:p>
    <w:p w14:paraId="6E6E6691"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5.3.212</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Ncgi </w:t>
      </w:r>
      <w:r>
        <w:rPr>
          <w:noProof/>
        </w:rPr>
        <w:t>&lt;&lt;dataType&gt;&gt;</w:t>
      </w:r>
      <w:r>
        <w:rPr>
          <w:noProof/>
        </w:rPr>
        <w:tab/>
        <w:t>265</w:t>
      </w:r>
    </w:p>
    <w:p w14:paraId="1C61BA4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.3.212.1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265</w:t>
      </w:r>
    </w:p>
    <w:p w14:paraId="6C33AAA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.3.212.2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265</w:t>
      </w:r>
    </w:p>
    <w:p w14:paraId="1525B9D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5.3.212.3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265</w:t>
      </w:r>
    </w:p>
    <w:p w14:paraId="6357D89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.3.212.4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265</w:t>
      </w:r>
    </w:p>
    <w:p w14:paraId="3C1D882D"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5.3.213</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EP_N16mb</w:t>
      </w:r>
      <w:r>
        <w:rPr>
          <w:noProof/>
        </w:rPr>
        <w:tab/>
        <w:t>265</w:t>
      </w:r>
    </w:p>
    <w:p w14:paraId="53FE065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5.3.213</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265</w:t>
      </w:r>
    </w:p>
    <w:p w14:paraId="5345B88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5.3.213</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265</w:t>
      </w:r>
    </w:p>
    <w:p w14:paraId="34C40D9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.3.213.3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265</w:t>
      </w:r>
    </w:p>
    <w:p w14:paraId="604A6D2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.3.213.4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265</w:t>
      </w:r>
    </w:p>
    <w:p w14:paraId="224AC225"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5.3.214</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EP_N11mb</w:t>
      </w:r>
      <w:r>
        <w:rPr>
          <w:noProof/>
        </w:rPr>
        <w:tab/>
        <w:t>266</w:t>
      </w:r>
    </w:p>
    <w:p w14:paraId="2906CFC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5.3.214</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266</w:t>
      </w:r>
    </w:p>
    <w:p w14:paraId="055D999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5.3.214</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266</w:t>
      </w:r>
    </w:p>
    <w:p w14:paraId="72DA650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.3.214.3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266</w:t>
      </w:r>
    </w:p>
    <w:p w14:paraId="3F62FE0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.3.214.4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266</w:t>
      </w:r>
    </w:p>
    <w:p w14:paraId="53B86B2C"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5.3.215</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EP_Nmb1</w:t>
      </w:r>
      <w:r>
        <w:rPr>
          <w:noProof/>
        </w:rPr>
        <w:tab/>
        <w:t>266</w:t>
      </w:r>
    </w:p>
    <w:p w14:paraId="64F450E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5.3.215</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266</w:t>
      </w:r>
    </w:p>
    <w:p w14:paraId="0BD0603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5.3.215</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266</w:t>
      </w:r>
    </w:p>
    <w:p w14:paraId="5407336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.3.215.3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266</w:t>
      </w:r>
    </w:p>
    <w:p w14:paraId="334CF7E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.3.215.4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266</w:t>
      </w:r>
    </w:p>
    <w:p w14:paraId="2AD00755"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sidRPr="00B153F8">
        <w:rPr>
          <w:rFonts w:cs="Arial"/>
          <w:noProof/>
          <w:lang w:eastAsia="zh-CN"/>
        </w:rPr>
        <w:t>5.3.216</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5GDdnmfInfo &lt;&lt;dataType&gt;&gt;</w:t>
      </w:r>
      <w:r>
        <w:rPr>
          <w:noProof/>
        </w:rPr>
        <w:tab/>
        <w:t>267</w:t>
      </w:r>
    </w:p>
    <w:p w14:paraId="09B5FF4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w:t>
      </w:r>
      <w:r>
        <w:rPr>
          <w:noProof/>
        </w:rPr>
        <w:t>.216.1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267</w:t>
      </w:r>
    </w:p>
    <w:p w14:paraId="260E1D0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.3.216.2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267</w:t>
      </w:r>
    </w:p>
    <w:p w14:paraId="067B98A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5.3.216.3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267</w:t>
      </w:r>
    </w:p>
    <w:p w14:paraId="4E9B86E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.3.216.4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267</w:t>
      </w:r>
    </w:p>
    <w:p w14:paraId="3F93E02E"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sidRPr="00B153F8">
        <w:rPr>
          <w:rFonts w:cs="Arial"/>
          <w:noProof/>
          <w:lang w:eastAsia="zh-CN"/>
        </w:rPr>
        <w:lastRenderedPageBreak/>
        <w:t>5.3.217</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H</w:t>
      </w:r>
      <w:r w:rsidRPr="00B153F8">
        <w:rPr>
          <w:rFonts w:asciiTheme="minorEastAsia" w:hAnsiTheme="minorEastAsia"/>
          <w:noProof/>
          <w:lang w:eastAsia="zh-CN"/>
        </w:rPr>
        <w:t>ss</w:t>
      </w:r>
      <w:r w:rsidRPr="00B153F8">
        <w:rPr>
          <w:rFonts w:ascii="Courier New" w:hAnsi="Courier New"/>
          <w:noProof/>
        </w:rPr>
        <w:t>Info &lt;&lt;dataType&gt;&gt;</w:t>
      </w:r>
      <w:r>
        <w:rPr>
          <w:noProof/>
        </w:rPr>
        <w:tab/>
        <w:t>267</w:t>
      </w:r>
    </w:p>
    <w:p w14:paraId="270C136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w:t>
      </w:r>
      <w:r>
        <w:rPr>
          <w:noProof/>
        </w:rPr>
        <w:t>.217.1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267</w:t>
      </w:r>
    </w:p>
    <w:p w14:paraId="15508C2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.3.217.2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267</w:t>
      </w:r>
    </w:p>
    <w:p w14:paraId="4E1E00D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5.3.217.3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267</w:t>
      </w:r>
    </w:p>
    <w:p w14:paraId="70144E2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.3.217.4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267</w:t>
      </w:r>
    </w:p>
    <w:p w14:paraId="5606A0D4"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5.3.218</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NetworkNodeDiameterAddress &lt;&lt;dataType&gt;&gt;</w:t>
      </w:r>
      <w:r>
        <w:rPr>
          <w:noProof/>
        </w:rPr>
        <w:tab/>
        <w:t>267</w:t>
      </w:r>
    </w:p>
    <w:p w14:paraId="5754D8A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.3.218.1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267</w:t>
      </w:r>
    </w:p>
    <w:p w14:paraId="6D077CB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.3.218.2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268</w:t>
      </w:r>
    </w:p>
    <w:p w14:paraId="5349603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5.3.218.3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268</w:t>
      </w:r>
    </w:p>
    <w:p w14:paraId="40FCD3B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.3.218.4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268</w:t>
      </w:r>
    </w:p>
    <w:p w14:paraId="3E52834C"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5.3.219</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ImsiRange &lt;&lt;dataType&gt;&gt;</w:t>
      </w:r>
      <w:r>
        <w:rPr>
          <w:noProof/>
        </w:rPr>
        <w:tab/>
        <w:t>268</w:t>
      </w:r>
    </w:p>
    <w:p w14:paraId="7E83CB7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.3.219.1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268</w:t>
      </w:r>
    </w:p>
    <w:p w14:paraId="212120F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.3.219.2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268</w:t>
      </w:r>
    </w:p>
    <w:p w14:paraId="0EFA9F7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5.3.219.3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268</w:t>
      </w:r>
    </w:p>
    <w:p w14:paraId="3FC3614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.3.219.4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268</w:t>
      </w:r>
    </w:p>
    <w:p w14:paraId="4576E516"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sidRPr="00B153F8">
        <w:rPr>
          <w:rFonts w:cs="Arial"/>
          <w:noProof/>
          <w:lang w:eastAsia="zh-CN"/>
        </w:rPr>
        <w:t>5.3.220</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MNPFFunction</w:t>
      </w:r>
      <w:r>
        <w:rPr>
          <w:noProof/>
        </w:rPr>
        <w:tab/>
        <w:t>268</w:t>
      </w:r>
    </w:p>
    <w:p w14:paraId="7D3F5B1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w:t>
      </w:r>
      <w:r>
        <w:rPr>
          <w:noProof/>
        </w:rPr>
        <w:t>.220.1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268</w:t>
      </w:r>
    </w:p>
    <w:p w14:paraId="0296D3A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5.3.220.2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268</w:t>
      </w:r>
    </w:p>
    <w:p w14:paraId="6F438EF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.3.220.3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269</w:t>
      </w:r>
    </w:p>
    <w:p w14:paraId="0DD0113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.3.220.4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269</w:t>
      </w:r>
    </w:p>
    <w:p w14:paraId="02305A99"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5.3.221</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MnpfInfo </w:t>
      </w:r>
      <w:r>
        <w:rPr>
          <w:noProof/>
        </w:rPr>
        <w:t>&lt;&lt;dataType&gt;&gt;</w:t>
      </w:r>
      <w:r>
        <w:rPr>
          <w:noProof/>
        </w:rPr>
        <w:tab/>
        <w:t>269</w:t>
      </w:r>
    </w:p>
    <w:p w14:paraId="1410523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.3.221.1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269</w:t>
      </w:r>
    </w:p>
    <w:p w14:paraId="512F998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.3.221.2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269</w:t>
      </w:r>
    </w:p>
    <w:p w14:paraId="2A2260D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5.3.221.3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269</w:t>
      </w:r>
    </w:p>
    <w:p w14:paraId="03EA98F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.3.221.4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269</w:t>
      </w:r>
    </w:p>
    <w:p w14:paraId="59FAE251"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5.3.222</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EP_SM12</w:t>
      </w:r>
      <w:r>
        <w:rPr>
          <w:noProof/>
        </w:rPr>
        <w:tab/>
        <w:t>269</w:t>
      </w:r>
    </w:p>
    <w:p w14:paraId="08C92C2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5.3.222</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269</w:t>
      </w:r>
    </w:p>
    <w:p w14:paraId="28B0594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5.3.222</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269</w:t>
      </w:r>
    </w:p>
    <w:p w14:paraId="105E6CC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.3.222.3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269</w:t>
      </w:r>
    </w:p>
    <w:p w14:paraId="117F388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.3.222.4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269</w:t>
      </w:r>
    </w:p>
    <w:p w14:paraId="58A76129"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5.3.223</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EP_SM13</w:t>
      </w:r>
      <w:r>
        <w:rPr>
          <w:noProof/>
        </w:rPr>
        <w:tab/>
        <w:t>270</w:t>
      </w:r>
    </w:p>
    <w:p w14:paraId="284759D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5.3.223</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270</w:t>
      </w:r>
    </w:p>
    <w:p w14:paraId="544EF8F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5.3.223</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270</w:t>
      </w:r>
    </w:p>
    <w:p w14:paraId="74B2878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.3.223.3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270</w:t>
      </w:r>
    </w:p>
    <w:p w14:paraId="000637C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.3.223.4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270</w:t>
      </w:r>
    </w:p>
    <w:p w14:paraId="0996E9AC"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5.3.224</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EP_SM14</w:t>
      </w:r>
      <w:r>
        <w:rPr>
          <w:noProof/>
        </w:rPr>
        <w:tab/>
        <w:t>270</w:t>
      </w:r>
    </w:p>
    <w:p w14:paraId="7D8F222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5.3.224</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270</w:t>
      </w:r>
    </w:p>
    <w:p w14:paraId="771F3D2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5.3.224</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270</w:t>
      </w:r>
    </w:p>
    <w:p w14:paraId="047923E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.3.224.3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270</w:t>
      </w:r>
    </w:p>
    <w:p w14:paraId="3662698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.3.224.4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270</w:t>
      </w:r>
    </w:p>
    <w:p w14:paraId="7877EE88"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5.3.225</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EP_N34</w:t>
      </w:r>
      <w:r>
        <w:rPr>
          <w:noProof/>
        </w:rPr>
        <w:tab/>
        <w:t>270</w:t>
      </w:r>
    </w:p>
    <w:p w14:paraId="2C06CCF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5.3.225</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270</w:t>
      </w:r>
    </w:p>
    <w:p w14:paraId="1BF21FC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5.3.225</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271</w:t>
      </w:r>
    </w:p>
    <w:p w14:paraId="32BA25C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.3.225.3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271</w:t>
      </w:r>
    </w:p>
    <w:p w14:paraId="2A473EB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.3.225.4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271</w:t>
      </w:r>
    </w:p>
    <w:p w14:paraId="0A3EF2DE"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5.3.226</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AnLFFunction</w:t>
      </w:r>
      <w:r>
        <w:rPr>
          <w:noProof/>
        </w:rPr>
        <w:tab/>
        <w:t>271</w:t>
      </w:r>
    </w:p>
    <w:p w14:paraId="2BF7DB1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.3.226.1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271</w:t>
      </w:r>
    </w:p>
    <w:p w14:paraId="5E9C837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w:t>
      </w:r>
      <w:r>
        <w:rPr>
          <w:noProof/>
        </w:rPr>
        <w:t>226.2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271</w:t>
      </w:r>
    </w:p>
    <w:p w14:paraId="356BD64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w:t>
      </w:r>
      <w:r>
        <w:rPr>
          <w:noProof/>
        </w:rPr>
        <w:t>226.3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271</w:t>
      </w:r>
    </w:p>
    <w:p w14:paraId="0508332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5.3.226.4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271</w:t>
      </w:r>
    </w:p>
    <w:p w14:paraId="269FB624"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5.3.227</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DnnTsctsfInfoItem </w:t>
      </w:r>
      <w:r>
        <w:rPr>
          <w:noProof/>
        </w:rPr>
        <w:t>&lt;&lt;dataType&gt;&gt;</w:t>
      </w:r>
      <w:r>
        <w:rPr>
          <w:noProof/>
        </w:rPr>
        <w:tab/>
        <w:t>271</w:t>
      </w:r>
    </w:p>
    <w:p w14:paraId="581B3B6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.3.227.1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271</w:t>
      </w:r>
    </w:p>
    <w:p w14:paraId="27C38ED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.3.227.2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271</w:t>
      </w:r>
    </w:p>
    <w:p w14:paraId="144C1B4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5.3.227.3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271</w:t>
      </w:r>
    </w:p>
    <w:p w14:paraId="46BE998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.3.227.4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272</w:t>
      </w:r>
    </w:p>
    <w:p w14:paraId="1915A99D"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5.3.228</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SliceExpiryInfo</w:t>
      </w:r>
      <w:r w:rsidRPr="00B153F8">
        <w:rPr>
          <w:rFonts w:ascii="Courier New" w:hAnsi="Courier New"/>
          <w:noProof/>
          <w:lang w:eastAsia="zh-CN"/>
        </w:rPr>
        <w:t xml:space="preserve"> &lt;&lt;dataType&gt;&gt;</w:t>
      </w:r>
      <w:r>
        <w:rPr>
          <w:noProof/>
        </w:rPr>
        <w:tab/>
        <w:t>272</w:t>
      </w:r>
    </w:p>
    <w:p w14:paraId="6F18BB6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.3.228.1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272</w:t>
      </w:r>
    </w:p>
    <w:p w14:paraId="22D9862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.3.228.2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272</w:t>
      </w:r>
    </w:p>
    <w:p w14:paraId="0DFC613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5.3.228.3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272</w:t>
      </w:r>
    </w:p>
    <w:p w14:paraId="2629FC5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.3.228.4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272</w:t>
      </w:r>
    </w:p>
    <w:p w14:paraId="33C206B2"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sidRPr="00B153F8">
        <w:rPr>
          <w:rFonts w:cs="Arial"/>
          <w:noProof/>
          <w:lang w:eastAsia="zh-CN"/>
        </w:rPr>
        <w:lastRenderedPageBreak/>
        <w:t>5.3.229</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NfInfo &lt;&lt;dataType&gt;&gt;</w:t>
      </w:r>
      <w:r>
        <w:rPr>
          <w:noProof/>
        </w:rPr>
        <w:tab/>
        <w:t>272</w:t>
      </w:r>
    </w:p>
    <w:p w14:paraId="3587AEE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w:t>
      </w:r>
      <w:r>
        <w:rPr>
          <w:noProof/>
        </w:rPr>
        <w:t>.229.1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272</w:t>
      </w:r>
    </w:p>
    <w:p w14:paraId="314CF43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.3.229.2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272</w:t>
      </w:r>
    </w:p>
    <w:p w14:paraId="70427D5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5.3.229.3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272</w:t>
      </w:r>
    </w:p>
    <w:p w14:paraId="41D00AE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.3.229.4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272</w:t>
      </w:r>
    </w:p>
    <w:p w14:paraId="653F7A6A"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sidRPr="00B153F8">
        <w:rPr>
          <w:rFonts w:cs="Arial"/>
          <w:noProof/>
          <w:lang w:eastAsia="zh-CN"/>
        </w:rPr>
        <w:t>5.3.230</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PcscfInfo &lt;&lt;dataType&gt;&gt;</w:t>
      </w:r>
      <w:r>
        <w:rPr>
          <w:noProof/>
        </w:rPr>
        <w:tab/>
        <w:t>272</w:t>
      </w:r>
    </w:p>
    <w:p w14:paraId="4F48125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5.3</w:t>
      </w:r>
      <w:r>
        <w:rPr>
          <w:noProof/>
        </w:rPr>
        <w:t>.230.1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272</w:t>
      </w:r>
    </w:p>
    <w:p w14:paraId="1AF3972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.3.230.2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273</w:t>
      </w:r>
    </w:p>
    <w:p w14:paraId="0DFA71F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5.3.230.3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273</w:t>
      </w:r>
    </w:p>
    <w:p w14:paraId="5BF2A61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.3.230.4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273</w:t>
      </w:r>
    </w:p>
    <w:p w14:paraId="06DA6AEB"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5.3.231</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SatelliteBackhaulInfo </w:t>
      </w:r>
      <w:r>
        <w:rPr>
          <w:noProof/>
        </w:rPr>
        <w:t>&lt;&lt;dataType&gt;&gt;</w:t>
      </w:r>
      <w:r>
        <w:rPr>
          <w:noProof/>
        </w:rPr>
        <w:tab/>
        <w:t>273</w:t>
      </w:r>
    </w:p>
    <w:p w14:paraId="0444737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.3.231.1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273</w:t>
      </w:r>
    </w:p>
    <w:p w14:paraId="510D871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.3.231.2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273</w:t>
      </w:r>
    </w:p>
    <w:p w14:paraId="0F059EA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5.3.231.3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273</w:t>
      </w:r>
    </w:p>
    <w:p w14:paraId="65A375A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.3.231.4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273</w:t>
      </w:r>
    </w:p>
    <w:p w14:paraId="4AE68354"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5.3.232</w:t>
      </w:r>
      <w:r>
        <w:rPr>
          <w:rFonts w:asciiTheme="minorHAnsi" w:eastAsiaTheme="minorEastAsia" w:hAnsiTheme="minorHAnsi" w:cstheme="minorBidi"/>
          <w:noProof/>
          <w:kern w:val="2"/>
          <w:sz w:val="22"/>
          <w:szCs w:val="22"/>
          <w:lang w:eastAsia="en-GB"/>
          <w14:ligatures w14:val="standardContextual"/>
        </w:rPr>
        <w:tab/>
      </w:r>
      <w:r>
        <w:rPr>
          <w:noProof/>
        </w:rPr>
        <w:t>NTN</w:t>
      </w:r>
      <w:r>
        <w:rPr>
          <w:noProof/>
          <w:lang w:eastAsia="ja-JP"/>
        </w:rPr>
        <w:t>Global</w:t>
      </w:r>
      <w:r>
        <w:rPr>
          <w:noProof/>
        </w:rPr>
        <w:t>RanNode</w:t>
      </w:r>
      <w:r>
        <w:rPr>
          <w:noProof/>
          <w:lang w:eastAsia="ja-JP"/>
        </w:rPr>
        <w:t>ID</w:t>
      </w:r>
      <w:r w:rsidRPr="00B153F8">
        <w:rPr>
          <w:rFonts w:ascii="Courier New" w:hAnsi="Courier New" w:cs="Courier New"/>
          <w:noProof/>
          <w:lang w:eastAsia="zh-CN"/>
        </w:rPr>
        <w:t xml:space="preserve"> </w:t>
      </w:r>
      <w:r>
        <w:rPr>
          <w:noProof/>
        </w:rPr>
        <w:t>&lt;&lt;dataType&gt;&gt;</w:t>
      </w:r>
      <w:r>
        <w:rPr>
          <w:noProof/>
        </w:rPr>
        <w:tab/>
        <w:t>273</w:t>
      </w:r>
    </w:p>
    <w:p w14:paraId="084915A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.3.232.1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273</w:t>
      </w:r>
    </w:p>
    <w:p w14:paraId="76D1070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.3.232.2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274</w:t>
      </w:r>
    </w:p>
    <w:p w14:paraId="4C07837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5.3.232.3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274</w:t>
      </w:r>
    </w:p>
    <w:p w14:paraId="574A4F1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.3.232.4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274</w:t>
      </w:r>
    </w:p>
    <w:p w14:paraId="58C99C78"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5.3.233</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 xml:space="preserve">DnaiSatelliteMapping </w:t>
      </w:r>
      <w:r>
        <w:rPr>
          <w:noProof/>
        </w:rPr>
        <w:t>&lt;&lt;dataType&gt;&gt;</w:t>
      </w:r>
      <w:r>
        <w:rPr>
          <w:noProof/>
        </w:rPr>
        <w:tab/>
        <w:t>274</w:t>
      </w:r>
    </w:p>
    <w:p w14:paraId="4984836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.3.233.1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274</w:t>
      </w:r>
    </w:p>
    <w:p w14:paraId="7BB10DA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.3.233.2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274</w:t>
      </w:r>
    </w:p>
    <w:p w14:paraId="5264E12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.3.233.3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274</w:t>
      </w:r>
    </w:p>
    <w:p w14:paraId="031FA01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.3.233.4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274</w:t>
      </w:r>
    </w:p>
    <w:p w14:paraId="6F4E62C8" w14:textId="77777777" w:rsidR="00905B3A" w:rsidRDefault="00905B3A">
      <w:pPr>
        <w:pStyle w:val="TOC2"/>
        <w:rPr>
          <w:rFonts w:asciiTheme="minorHAnsi" w:eastAsiaTheme="minorEastAsia" w:hAnsiTheme="minorHAnsi" w:cstheme="minorBidi"/>
          <w:noProof/>
          <w:kern w:val="2"/>
          <w:sz w:val="22"/>
          <w:szCs w:val="22"/>
          <w:lang w:eastAsia="en-GB"/>
          <w14:ligatures w14:val="standardContextual"/>
        </w:rPr>
      </w:pPr>
      <w:r>
        <w:rPr>
          <w:noProof/>
        </w:rPr>
        <w:t>5.4</w:t>
      </w:r>
      <w:r>
        <w:rPr>
          <w:rFonts w:asciiTheme="minorHAnsi" w:eastAsiaTheme="minorEastAsia" w:hAnsiTheme="minorHAnsi" w:cstheme="minorBidi"/>
          <w:noProof/>
          <w:kern w:val="2"/>
          <w:sz w:val="22"/>
          <w:szCs w:val="22"/>
          <w:lang w:eastAsia="en-GB"/>
          <w14:ligatures w14:val="standardContextual"/>
        </w:rPr>
        <w:tab/>
      </w:r>
      <w:r>
        <w:rPr>
          <w:noProof/>
        </w:rPr>
        <w:t>Attribute definitions</w:t>
      </w:r>
      <w:r>
        <w:rPr>
          <w:noProof/>
        </w:rPr>
        <w:tab/>
        <w:t>275</w:t>
      </w:r>
    </w:p>
    <w:p w14:paraId="2D30823A"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sidRPr="00B153F8">
        <w:rPr>
          <w:rFonts w:cs="Arial"/>
          <w:noProof/>
          <w:lang w:eastAsia="zh-CN"/>
        </w:rPr>
        <w:t>5.4.1</w:t>
      </w:r>
      <w:r>
        <w:rPr>
          <w:rFonts w:asciiTheme="minorHAnsi" w:eastAsiaTheme="minorEastAsia" w:hAnsiTheme="minorHAnsi" w:cstheme="minorBidi"/>
          <w:noProof/>
          <w:kern w:val="2"/>
          <w:sz w:val="22"/>
          <w:szCs w:val="22"/>
          <w:lang w:eastAsia="en-GB"/>
          <w14:ligatures w14:val="standardContextual"/>
        </w:rPr>
        <w:tab/>
      </w:r>
      <w:r w:rsidRPr="00B153F8">
        <w:rPr>
          <w:rFonts w:cs="Arial"/>
          <w:noProof/>
          <w:lang w:eastAsia="zh-CN"/>
        </w:rPr>
        <w:t>Attribute properties</w:t>
      </w:r>
      <w:r>
        <w:rPr>
          <w:noProof/>
        </w:rPr>
        <w:tab/>
        <w:t>275</w:t>
      </w:r>
    </w:p>
    <w:p w14:paraId="3900C74F" w14:textId="77777777" w:rsidR="00905B3A" w:rsidRDefault="00905B3A">
      <w:pPr>
        <w:pStyle w:val="TOC2"/>
        <w:rPr>
          <w:rFonts w:asciiTheme="minorHAnsi" w:eastAsiaTheme="minorEastAsia" w:hAnsiTheme="minorHAnsi" w:cstheme="minorBidi"/>
          <w:noProof/>
          <w:kern w:val="2"/>
          <w:sz w:val="22"/>
          <w:szCs w:val="22"/>
          <w:lang w:eastAsia="en-GB"/>
          <w14:ligatures w14:val="standardContextual"/>
        </w:rPr>
      </w:pPr>
      <w:r>
        <w:rPr>
          <w:noProof/>
        </w:rPr>
        <w:t>5.5</w:t>
      </w:r>
      <w:r>
        <w:rPr>
          <w:rFonts w:asciiTheme="minorHAnsi" w:eastAsiaTheme="minorEastAsia" w:hAnsiTheme="minorHAnsi" w:cstheme="minorBidi"/>
          <w:noProof/>
          <w:kern w:val="2"/>
          <w:sz w:val="22"/>
          <w:szCs w:val="22"/>
          <w:lang w:eastAsia="en-GB"/>
          <w14:ligatures w14:val="standardContextual"/>
        </w:rPr>
        <w:tab/>
      </w:r>
      <w:r>
        <w:rPr>
          <w:noProof/>
        </w:rPr>
        <w:t>Common notifications</w:t>
      </w:r>
      <w:r>
        <w:rPr>
          <w:noProof/>
        </w:rPr>
        <w:tab/>
        <w:t>347</w:t>
      </w:r>
    </w:p>
    <w:p w14:paraId="6DEAEC2D"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5.5.1</w:t>
      </w:r>
      <w:r>
        <w:rPr>
          <w:rFonts w:asciiTheme="minorHAnsi" w:eastAsiaTheme="minorEastAsia" w:hAnsiTheme="minorHAnsi" w:cstheme="minorBidi"/>
          <w:noProof/>
          <w:kern w:val="2"/>
          <w:sz w:val="22"/>
          <w:szCs w:val="22"/>
          <w:lang w:eastAsia="en-GB"/>
          <w14:ligatures w14:val="standardContextual"/>
        </w:rPr>
        <w:tab/>
      </w:r>
      <w:r>
        <w:rPr>
          <w:noProof/>
        </w:rPr>
        <w:t>Alarm notifications</w:t>
      </w:r>
      <w:r>
        <w:rPr>
          <w:noProof/>
        </w:rPr>
        <w:tab/>
        <w:t>347</w:t>
      </w:r>
    </w:p>
    <w:p w14:paraId="68736950"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5.5.2</w:t>
      </w:r>
      <w:r>
        <w:rPr>
          <w:rFonts w:asciiTheme="minorHAnsi" w:eastAsiaTheme="minorEastAsia" w:hAnsiTheme="minorHAnsi" w:cstheme="minorBidi"/>
          <w:noProof/>
          <w:kern w:val="2"/>
          <w:sz w:val="22"/>
          <w:szCs w:val="22"/>
          <w:lang w:eastAsia="en-GB"/>
          <w14:ligatures w14:val="standardContextual"/>
        </w:rPr>
        <w:tab/>
      </w:r>
      <w:r>
        <w:rPr>
          <w:noProof/>
        </w:rPr>
        <w:t>Configuration notifications</w:t>
      </w:r>
      <w:r>
        <w:rPr>
          <w:noProof/>
        </w:rPr>
        <w:tab/>
        <w:t>347</w:t>
      </w:r>
    </w:p>
    <w:p w14:paraId="2E9C22B7"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5.5.3</w:t>
      </w:r>
      <w:r>
        <w:rPr>
          <w:rFonts w:asciiTheme="minorHAnsi" w:eastAsiaTheme="minorEastAsia" w:hAnsiTheme="minorHAnsi" w:cstheme="minorBidi"/>
          <w:noProof/>
          <w:kern w:val="2"/>
          <w:sz w:val="22"/>
          <w:szCs w:val="22"/>
          <w:lang w:eastAsia="en-GB"/>
          <w14:ligatures w14:val="standardContextual"/>
        </w:rPr>
        <w:tab/>
      </w:r>
      <w:r>
        <w:rPr>
          <w:noProof/>
        </w:rPr>
        <w:t>Threshold Crossing notifications</w:t>
      </w:r>
      <w:r>
        <w:rPr>
          <w:noProof/>
        </w:rPr>
        <w:tab/>
        <w:t>348</w:t>
      </w:r>
    </w:p>
    <w:p w14:paraId="36EC9B9A" w14:textId="77777777" w:rsidR="00905B3A" w:rsidRDefault="00905B3A">
      <w:pPr>
        <w:pStyle w:val="TOC1"/>
        <w:rPr>
          <w:rFonts w:asciiTheme="minorHAnsi" w:eastAsiaTheme="minorEastAsia" w:hAnsiTheme="minorHAnsi" w:cstheme="minorBidi"/>
          <w:noProof/>
          <w:kern w:val="2"/>
          <w:szCs w:val="22"/>
          <w:lang w:eastAsia="en-GB"/>
          <w14:ligatures w14:val="standardContextual"/>
        </w:rPr>
      </w:pPr>
      <w:r>
        <w:rPr>
          <w:noProof/>
        </w:rPr>
        <w:t>5A</w:t>
      </w:r>
      <w:r>
        <w:rPr>
          <w:rFonts w:asciiTheme="minorHAnsi" w:eastAsiaTheme="minorEastAsia" w:hAnsiTheme="minorHAnsi" w:cstheme="minorBidi"/>
          <w:noProof/>
          <w:kern w:val="2"/>
          <w:szCs w:val="22"/>
          <w:lang w:eastAsia="en-GB"/>
          <w14:ligatures w14:val="standardContextual"/>
        </w:rPr>
        <w:tab/>
      </w:r>
      <w:r>
        <w:rPr>
          <w:noProof/>
        </w:rPr>
        <w:t>Information model definitions for SBA support of IMS</w:t>
      </w:r>
      <w:r>
        <w:rPr>
          <w:noProof/>
        </w:rPr>
        <w:tab/>
        <w:t>348</w:t>
      </w:r>
    </w:p>
    <w:p w14:paraId="2E1A239C" w14:textId="77777777" w:rsidR="00905B3A" w:rsidRDefault="00905B3A">
      <w:pPr>
        <w:pStyle w:val="TOC2"/>
        <w:rPr>
          <w:rFonts w:asciiTheme="minorHAnsi" w:eastAsiaTheme="minorEastAsia" w:hAnsiTheme="minorHAnsi" w:cstheme="minorBidi"/>
          <w:noProof/>
          <w:kern w:val="2"/>
          <w:sz w:val="22"/>
          <w:szCs w:val="22"/>
          <w:lang w:eastAsia="en-GB"/>
          <w14:ligatures w14:val="standardContextual"/>
        </w:rPr>
      </w:pPr>
      <w:r>
        <w:rPr>
          <w:noProof/>
        </w:rPr>
        <w:t>5A.1</w:t>
      </w:r>
      <w:r>
        <w:rPr>
          <w:rFonts w:asciiTheme="minorHAnsi" w:eastAsiaTheme="minorEastAsia" w:hAnsiTheme="minorHAnsi" w:cstheme="minorBidi"/>
          <w:noProof/>
          <w:kern w:val="2"/>
          <w:sz w:val="22"/>
          <w:szCs w:val="22"/>
          <w:lang w:eastAsia="en-GB"/>
          <w14:ligatures w14:val="standardContextual"/>
        </w:rPr>
        <w:tab/>
      </w:r>
      <w:r>
        <w:rPr>
          <w:noProof/>
        </w:rPr>
        <w:t>Imported information entities and local labels</w:t>
      </w:r>
      <w:r>
        <w:rPr>
          <w:noProof/>
        </w:rPr>
        <w:tab/>
        <w:t>348</w:t>
      </w:r>
    </w:p>
    <w:p w14:paraId="3BD4E825" w14:textId="77777777" w:rsidR="00905B3A" w:rsidRDefault="00905B3A">
      <w:pPr>
        <w:pStyle w:val="TOC2"/>
        <w:rPr>
          <w:rFonts w:asciiTheme="minorHAnsi" w:eastAsiaTheme="minorEastAsia" w:hAnsiTheme="minorHAnsi" w:cstheme="minorBidi"/>
          <w:noProof/>
          <w:kern w:val="2"/>
          <w:sz w:val="22"/>
          <w:szCs w:val="22"/>
          <w:lang w:eastAsia="en-GB"/>
          <w14:ligatures w14:val="standardContextual"/>
        </w:rPr>
      </w:pPr>
      <w:r>
        <w:rPr>
          <w:noProof/>
        </w:rPr>
        <w:t>5A.2</w:t>
      </w:r>
      <w:r>
        <w:rPr>
          <w:rFonts w:asciiTheme="minorHAnsi" w:eastAsiaTheme="minorEastAsia" w:hAnsiTheme="minorHAnsi" w:cstheme="minorBidi"/>
          <w:noProof/>
          <w:kern w:val="2"/>
          <w:sz w:val="22"/>
          <w:szCs w:val="22"/>
          <w:lang w:eastAsia="en-GB"/>
          <w14:ligatures w14:val="standardContextual"/>
        </w:rPr>
        <w:tab/>
      </w:r>
      <w:r>
        <w:rPr>
          <w:noProof/>
        </w:rPr>
        <w:t>Class diagram</w:t>
      </w:r>
      <w:r>
        <w:rPr>
          <w:noProof/>
        </w:rPr>
        <w:tab/>
        <w:t>348</w:t>
      </w:r>
    </w:p>
    <w:p w14:paraId="71DAB06D"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5A.2.1</w:t>
      </w:r>
      <w:r>
        <w:rPr>
          <w:rFonts w:asciiTheme="minorHAnsi" w:eastAsiaTheme="minorEastAsia" w:hAnsiTheme="minorHAnsi" w:cstheme="minorBidi"/>
          <w:noProof/>
          <w:kern w:val="2"/>
          <w:sz w:val="22"/>
          <w:szCs w:val="22"/>
          <w:lang w:eastAsia="en-GB"/>
          <w14:ligatures w14:val="standardContextual"/>
        </w:rPr>
        <w:tab/>
      </w:r>
      <w:r>
        <w:rPr>
          <w:noProof/>
        </w:rPr>
        <w:t>Class diagram for SBA support of IMS</w:t>
      </w:r>
      <w:r>
        <w:rPr>
          <w:noProof/>
        </w:rPr>
        <w:tab/>
        <w:t>348</w:t>
      </w:r>
    </w:p>
    <w:p w14:paraId="6DAF2F6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5A.2.1.1</w:t>
      </w:r>
      <w:r>
        <w:rPr>
          <w:rFonts w:asciiTheme="minorHAnsi" w:eastAsiaTheme="minorEastAsia" w:hAnsiTheme="minorHAnsi" w:cstheme="minorBidi"/>
          <w:noProof/>
          <w:kern w:val="2"/>
          <w:sz w:val="22"/>
          <w:szCs w:val="22"/>
          <w:lang w:eastAsia="en-GB"/>
          <w14:ligatures w14:val="standardContextual"/>
        </w:rPr>
        <w:tab/>
      </w:r>
      <w:r>
        <w:rPr>
          <w:noProof/>
          <w:lang w:eastAsia="zh-CN"/>
        </w:rPr>
        <w:t>Relationships</w:t>
      </w:r>
      <w:r>
        <w:rPr>
          <w:noProof/>
        </w:rPr>
        <w:tab/>
        <w:t>348</w:t>
      </w:r>
    </w:p>
    <w:p w14:paraId="74BA21C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sidRPr="00B153F8">
        <w:rPr>
          <w:rFonts w:cs="Arial"/>
          <w:noProof/>
          <w:lang w:eastAsia="zh-CN"/>
        </w:rPr>
        <w:t>5A.2.1.2</w:t>
      </w:r>
      <w:r>
        <w:rPr>
          <w:rFonts w:asciiTheme="minorHAnsi" w:eastAsiaTheme="minorEastAsia" w:hAnsiTheme="minorHAnsi" w:cstheme="minorBidi"/>
          <w:noProof/>
          <w:kern w:val="2"/>
          <w:sz w:val="22"/>
          <w:szCs w:val="22"/>
          <w:lang w:eastAsia="en-GB"/>
          <w14:ligatures w14:val="standardContextual"/>
        </w:rPr>
        <w:tab/>
      </w:r>
      <w:r w:rsidRPr="00B153F8">
        <w:rPr>
          <w:rFonts w:cs="Arial"/>
          <w:noProof/>
          <w:lang w:eastAsia="zh-CN"/>
        </w:rPr>
        <w:t>Inheritance</w:t>
      </w:r>
      <w:r>
        <w:rPr>
          <w:noProof/>
        </w:rPr>
        <w:tab/>
        <w:t>349</w:t>
      </w:r>
    </w:p>
    <w:p w14:paraId="23B00699" w14:textId="77777777" w:rsidR="00905B3A" w:rsidRDefault="00905B3A">
      <w:pPr>
        <w:pStyle w:val="TOC2"/>
        <w:rPr>
          <w:rFonts w:asciiTheme="minorHAnsi" w:eastAsiaTheme="minorEastAsia" w:hAnsiTheme="minorHAnsi" w:cstheme="minorBidi"/>
          <w:noProof/>
          <w:kern w:val="2"/>
          <w:sz w:val="22"/>
          <w:szCs w:val="22"/>
          <w:lang w:eastAsia="en-GB"/>
          <w14:ligatures w14:val="standardContextual"/>
        </w:rPr>
      </w:pPr>
      <w:r>
        <w:rPr>
          <w:noProof/>
        </w:rPr>
        <w:t>5A.3</w:t>
      </w:r>
      <w:r>
        <w:rPr>
          <w:rFonts w:asciiTheme="minorHAnsi" w:eastAsiaTheme="minorEastAsia" w:hAnsiTheme="minorHAnsi" w:cstheme="minorBidi"/>
          <w:noProof/>
          <w:kern w:val="2"/>
          <w:sz w:val="22"/>
          <w:szCs w:val="22"/>
          <w:lang w:eastAsia="en-GB"/>
          <w14:ligatures w14:val="standardContextual"/>
        </w:rPr>
        <w:tab/>
      </w:r>
      <w:r>
        <w:rPr>
          <w:noProof/>
        </w:rPr>
        <w:t>Class definitions</w:t>
      </w:r>
      <w:r>
        <w:rPr>
          <w:noProof/>
        </w:rPr>
        <w:tab/>
        <w:t>350</w:t>
      </w:r>
    </w:p>
    <w:p w14:paraId="32F9F3EC"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5A.3.1</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EP_N5</w:t>
      </w:r>
      <w:r>
        <w:rPr>
          <w:noProof/>
        </w:rPr>
        <w:tab/>
        <w:t>350</w:t>
      </w:r>
    </w:p>
    <w:p w14:paraId="3A0F847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5A.3.1</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350</w:t>
      </w:r>
    </w:p>
    <w:p w14:paraId="005AB4D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5A.3.1</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350</w:t>
      </w:r>
    </w:p>
    <w:p w14:paraId="32D922A8"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5A.3.2</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EP_N70</w:t>
      </w:r>
      <w:r>
        <w:rPr>
          <w:noProof/>
        </w:rPr>
        <w:tab/>
        <w:t>350</w:t>
      </w:r>
    </w:p>
    <w:p w14:paraId="4F134C7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5A.3.2</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350</w:t>
      </w:r>
    </w:p>
    <w:p w14:paraId="326A4E3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5A.3.2</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350</w:t>
      </w:r>
    </w:p>
    <w:p w14:paraId="3348A3E0"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5A.3.3</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EP_N71</w:t>
      </w:r>
      <w:r>
        <w:rPr>
          <w:noProof/>
        </w:rPr>
        <w:tab/>
        <w:t>350</w:t>
      </w:r>
    </w:p>
    <w:p w14:paraId="04C38BD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5A.3.3</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350</w:t>
      </w:r>
    </w:p>
    <w:p w14:paraId="5CD7705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5A.3.3</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350</w:t>
      </w:r>
    </w:p>
    <w:p w14:paraId="4FFCD7C0" w14:textId="77777777" w:rsidR="00905B3A" w:rsidRDefault="00905B3A">
      <w:pPr>
        <w:pStyle w:val="TOC1"/>
        <w:rPr>
          <w:rFonts w:asciiTheme="minorHAnsi" w:eastAsiaTheme="minorEastAsia" w:hAnsiTheme="minorHAnsi" w:cstheme="minorBidi"/>
          <w:noProof/>
          <w:kern w:val="2"/>
          <w:szCs w:val="22"/>
          <w:lang w:eastAsia="en-GB"/>
          <w14:ligatures w14:val="standardContextual"/>
        </w:rPr>
      </w:pPr>
      <w:r>
        <w:rPr>
          <w:noProof/>
        </w:rPr>
        <w:t>6</w:t>
      </w:r>
      <w:r>
        <w:rPr>
          <w:rFonts w:asciiTheme="minorHAnsi" w:eastAsiaTheme="minorEastAsia" w:hAnsiTheme="minorHAnsi" w:cstheme="minorBidi"/>
          <w:noProof/>
          <w:kern w:val="2"/>
          <w:szCs w:val="22"/>
          <w:lang w:eastAsia="en-GB"/>
          <w14:ligatures w14:val="standardContextual"/>
        </w:rPr>
        <w:tab/>
      </w:r>
      <w:r>
        <w:rPr>
          <w:noProof/>
        </w:rPr>
        <w:t>Information model definitions for network slice NRM</w:t>
      </w:r>
      <w:r>
        <w:rPr>
          <w:noProof/>
        </w:rPr>
        <w:tab/>
        <w:t>351</w:t>
      </w:r>
    </w:p>
    <w:p w14:paraId="31EDB20C" w14:textId="77777777" w:rsidR="00905B3A" w:rsidRDefault="00905B3A">
      <w:pPr>
        <w:pStyle w:val="TOC2"/>
        <w:rPr>
          <w:rFonts w:asciiTheme="minorHAnsi" w:eastAsiaTheme="minorEastAsia" w:hAnsiTheme="minorHAnsi" w:cstheme="minorBidi"/>
          <w:noProof/>
          <w:kern w:val="2"/>
          <w:sz w:val="22"/>
          <w:szCs w:val="22"/>
          <w:lang w:eastAsia="en-GB"/>
          <w14:ligatures w14:val="standardContextual"/>
        </w:rPr>
      </w:pPr>
      <w:r>
        <w:rPr>
          <w:noProof/>
        </w:rPr>
        <w:t>6.1</w:t>
      </w:r>
      <w:r>
        <w:rPr>
          <w:rFonts w:asciiTheme="minorHAnsi" w:eastAsiaTheme="minorEastAsia" w:hAnsiTheme="minorHAnsi" w:cstheme="minorBidi"/>
          <w:noProof/>
          <w:kern w:val="2"/>
          <w:sz w:val="22"/>
          <w:szCs w:val="22"/>
          <w:lang w:eastAsia="en-GB"/>
          <w14:ligatures w14:val="standardContextual"/>
        </w:rPr>
        <w:tab/>
      </w:r>
      <w:r>
        <w:rPr>
          <w:noProof/>
        </w:rPr>
        <w:t>Imported information entities and local labels</w:t>
      </w:r>
      <w:r>
        <w:rPr>
          <w:noProof/>
        </w:rPr>
        <w:tab/>
        <w:t>351</w:t>
      </w:r>
    </w:p>
    <w:p w14:paraId="06D45346" w14:textId="77777777" w:rsidR="00905B3A" w:rsidRDefault="00905B3A">
      <w:pPr>
        <w:pStyle w:val="TOC2"/>
        <w:rPr>
          <w:rFonts w:asciiTheme="minorHAnsi" w:eastAsiaTheme="minorEastAsia" w:hAnsiTheme="minorHAnsi" w:cstheme="minorBidi"/>
          <w:noProof/>
          <w:kern w:val="2"/>
          <w:sz w:val="22"/>
          <w:szCs w:val="22"/>
          <w:lang w:eastAsia="en-GB"/>
          <w14:ligatures w14:val="standardContextual"/>
        </w:rPr>
      </w:pPr>
      <w:r>
        <w:rPr>
          <w:noProof/>
        </w:rPr>
        <w:t>6.2</w:t>
      </w:r>
      <w:r>
        <w:rPr>
          <w:rFonts w:asciiTheme="minorHAnsi" w:eastAsiaTheme="minorEastAsia" w:hAnsiTheme="minorHAnsi" w:cstheme="minorBidi"/>
          <w:noProof/>
          <w:kern w:val="2"/>
          <w:sz w:val="22"/>
          <w:szCs w:val="22"/>
          <w:lang w:eastAsia="en-GB"/>
          <w14:ligatures w14:val="standardContextual"/>
        </w:rPr>
        <w:tab/>
      </w:r>
      <w:r>
        <w:rPr>
          <w:noProof/>
        </w:rPr>
        <w:t>Class diagram</w:t>
      </w:r>
      <w:r>
        <w:rPr>
          <w:noProof/>
        </w:rPr>
        <w:tab/>
        <w:t>351</w:t>
      </w:r>
    </w:p>
    <w:p w14:paraId="1A8B60E6"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6.2.1</w:t>
      </w:r>
      <w:r>
        <w:rPr>
          <w:rFonts w:asciiTheme="minorHAnsi" w:eastAsiaTheme="minorEastAsia" w:hAnsiTheme="minorHAnsi" w:cstheme="minorBidi"/>
          <w:noProof/>
          <w:kern w:val="2"/>
          <w:sz w:val="22"/>
          <w:szCs w:val="22"/>
          <w:lang w:eastAsia="en-GB"/>
          <w14:ligatures w14:val="standardContextual"/>
        </w:rPr>
        <w:tab/>
      </w:r>
      <w:r>
        <w:rPr>
          <w:noProof/>
          <w:lang w:eastAsia="zh-CN"/>
        </w:rPr>
        <w:t>Relationships</w:t>
      </w:r>
      <w:r>
        <w:rPr>
          <w:noProof/>
        </w:rPr>
        <w:tab/>
        <w:t>351</w:t>
      </w:r>
    </w:p>
    <w:p w14:paraId="7011216E"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6.2.2</w:t>
      </w:r>
      <w:r>
        <w:rPr>
          <w:rFonts w:asciiTheme="minorHAnsi" w:eastAsiaTheme="minorEastAsia" w:hAnsiTheme="minorHAnsi" w:cstheme="minorBidi"/>
          <w:noProof/>
          <w:kern w:val="2"/>
          <w:sz w:val="22"/>
          <w:szCs w:val="22"/>
          <w:lang w:eastAsia="en-GB"/>
          <w14:ligatures w14:val="standardContextual"/>
        </w:rPr>
        <w:tab/>
      </w:r>
      <w:r>
        <w:rPr>
          <w:noProof/>
        </w:rPr>
        <w:t>Inheritance</w:t>
      </w:r>
      <w:r>
        <w:rPr>
          <w:noProof/>
        </w:rPr>
        <w:tab/>
        <w:t>353</w:t>
      </w:r>
    </w:p>
    <w:p w14:paraId="5C3C7CE9" w14:textId="77777777" w:rsidR="00905B3A" w:rsidRDefault="00905B3A">
      <w:pPr>
        <w:pStyle w:val="TOC2"/>
        <w:rPr>
          <w:rFonts w:asciiTheme="minorHAnsi" w:eastAsiaTheme="minorEastAsia" w:hAnsiTheme="minorHAnsi" w:cstheme="minorBidi"/>
          <w:noProof/>
          <w:kern w:val="2"/>
          <w:sz w:val="22"/>
          <w:szCs w:val="22"/>
          <w:lang w:eastAsia="en-GB"/>
          <w14:ligatures w14:val="standardContextual"/>
        </w:rPr>
      </w:pPr>
      <w:r>
        <w:rPr>
          <w:noProof/>
        </w:rPr>
        <w:t>6.3</w:t>
      </w:r>
      <w:r>
        <w:rPr>
          <w:rFonts w:asciiTheme="minorHAnsi" w:eastAsiaTheme="minorEastAsia" w:hAnsiTheme="minorHAnsi" w:cstheme="minorBidi"/>
          <w:noProof/>
          <w:kern w:val="2"/>
          <w:sz w:val="22"/>
          <w:szCs w:val="22"/>
          <w:lang w:eastAsia="en-GB"/>
          <w14:ligatures w14:val="standardContextual"/>
        </w:rPr>
        <w:tab/>
      </w:r>
      <w:r>
        <w:rPr>
          <w:noProof/>
        </w:rPr>
        <w:t>Class definitions</w:t>
      </w:r>
      <w:r>
        <w:rPr>
          <w:noProof/>
        </w:rPr>
        <w:tab/>
        <w:t>354</w:t>
      </w:r>
    </w:p>
    <w:p w14:paraId="1790CB8B"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6.3.1</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NetworkSlice</w:t>
      </w:r>
      <w:r>
        <w:rPr>
          <w:noProof/>
        </w:rPr>
        <w:tab/>
        <w:t>354</w:t>
      </w:r>
    </w:p>
    <w:p w14:paraId="28DD3F4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6.3.1.1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354</w:t>
      </w:r>
    </w:p>
    <w:p w14:paraId="4AD07D7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6.3.1.2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354</w:t>
      </w:r>
    </w:p>
    <w:p w14:paraId="3B6980A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6.3.1.3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354</w:t>
      </w:r>
    </w:p>
    <w:p w14:paraId="5978E19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6.3.1.</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354</w:t>
      </w:r>
    </w:p>
    <w:p w14:paraId="0D72C7FB"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6.3.2</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NetworkSliceSubnet</w:t>
      </w:r>
      <w:r>
        <w:rPr>
          <w:noProof/>
        </w:rPr>
        <w:tab/>
        <w:t>355</w:t>
      </w:r>
    </w:p>
    <w:p w14:paraId="076E9A2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6.3.2.1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355</w:t>
      </w:r>
    </w:p>
    <w:p w14:paraId="391CF6A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lastRenderedPageBreak/>
        <w:t>6.3.2.2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355</w:t>
      </w:r>
    </w:p>
    <w:p w14:paraId="272F43C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6.3.2.3</w:t>
      </w:r>
      <w:r>
        <w:rPr>
          <w:rFonts w:asciiTheme="minorHAnsi" w:eastAsiaTheme="minorEastAsia" w:hAnsiTheme="minorHAnsi" w:cstheme="minorBidi"/>
          <w:noProof/>
          <w:kern w:val="2"/>
          <w:sz w:val="22"/>
          <w:szCs w:val="22"/>
          <w:lang w:eastAsia="en-GB"/>
          <w14:ligatures w14:val="standardContextual"/>
        </w:rPr>
        <w:tab/>
      </w:r>
      <w:r>
        <w:rPr>
          <w:noProof/>
          <w:lang w:eastAsia="zh-CN"/>
        </w:rPr>
        <w:t>Attribute constraints</w:t>
      </w:r>
      <w:r>
        <w:rPr>
          <w:noProof/>
        </w:rPr>
        <w:tab/>
        <w:t>356</w:t>
      </w:r>
    </w:p>
    <w:p w14:paraId="5B4709D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6.3.2.4</w:t>
      </w:r>
      <w:r>
        <w:rPr>
          <w:rFonts w:asciiTheme="minorHAnsi" w:eastAsiaTheme="minorEastAsia" w:hAnsiTheme="minorHAnsi" w:cstheme="minorBidi"/>
          <w:noProof/>
          <w:kern w:val="2"/>
          <w:sz w:val="22"/>
          <w:szCs w:val="22"/>
          <w:lang w:eastAsia="en-GB"/>
          <w14:ligatures w14:val="standardContextual"/>
        </w:rPr>
        <w:tab/>
      </w:r>
      <w:r>
        <w:rPr>
          <w:noProof/>
          <w:lang w:eastAsia="zh-CN"/>
        </w:rPr>
        <w:t>Notifications</w:t>
      </w:r>
      <w:r>
        <w:rPr>
          <w:noProof/>
        </w:rPr>
        <w:tab/>
        <w:t>356</w:t>
      </w:r>
    </w:p>
    <w:p w14:paraId="4F518F4A"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6.3.3</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ServiceProfile &lt;&lt;dataType&gt;&gt;</w:t>
      </w:r>
      <w:r>
        <w:rPr>
          <w:noProof/>
        </w:rPr>
        <w:tab/>
        <w:t>356</w:t>
      </w:r>
    </w:p>
    <w:p w14:paraId="06F2F25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6.3.3.1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356</w:t>
      </w:r>
    </w:p>
    <w:p w14:paraId="314788A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w:t>
      </w:r>
      <w:r>
        <w:rPr>
          <w:noProof/>
          <w:lang w:eastAsia="zh-CN"/>
        </w:rPr>
        <w:t>.</w:t>
      </w:r>
      <w:r>
        <w:rPr>
          <w:noProof/>
        </w:rPr>
        <w:t>3.3.2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357</w:t>
      </w:r>
    </w:p>
    <w:p w14:paraId="205296C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6.3.3.3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357</w:t>
      </w:r>
    </w:p>
    <w:p w14:paraId="1B704DC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6.3.3.</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357</w:t>
      </w:r>
    </w:p>
    <w:p w14:paraId="3E63B4B0"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6.3.4</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SliceProfile &lt;&lt;dataType&gt;&gt;</w:t>
      </w:r>
      <w:r>
        <w:rPr>
          <w:noProof/>
        </w:rPr>
        <w:tab/>
        <w:t>358</w:t>
      </w:r>
    </w:p>
    <w:p w14:paraId="12179A0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6.3.4.1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358</w:t>
      </w:r>
    </w:p>
    <w:p w14:paraId="2E7CF36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6.3.4.2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358</w:t>
      </w:r>
    </w:p>
    <w:p w14:paraId="0A93AA9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6.3.4.3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358</w:t>
      </w:r>
    </w:p>
    <w:p w14:paraId="5E041E5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6.3.4.</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358</w:t>
      </w:r>
    </w:p>
    <w:p w14:paraId="5F0D1EB6"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6.3.5</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NsInfo &lt;&lt;dataType&gt;&gt;</w:t>
      </w:r>
      <w:r>
        <w:rPr>
          <w:noProof/>
        </w:rPr>
        <w:tab/>
        <w:t>358</w:t>
      </w:r>
    </w:p>
    <w:p w14:paraId="156018E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6.3.5.1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358</w:t>
      </w:r>
    </w:p>
    <w:p w14:paraId="22A898F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w:t>
      </w:r>
      <w:r>
        <w:rPr>
          <w:noProof/>
          <w:lang w:eastAsia="zh-CN"/>
        </w:rPr>
        <w:t>.</w:t>
      </w:r>
      <w:r>
        <w:rPr>
          <w:noProof/>
        </w:rPr>
        <w:t>3.5.2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358</w:t>
      </w:r>
    </w:p>
    <w:p w14:paraId="3900C19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6.3.5.3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358</w:t>
      </w:r>
    </w:p>
    <w:p w14:paraId="6D0F04A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6.3.5.</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358</w:t>
      </w:r>
    </w:p>
    <w:p w14:paraId="74339712"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6.3.6</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ServAttrCom &lt;&lt;dataType&gt;&gt;</w:t>
      </w:r>
      <w:r>
        <w:rPr>
          <w:noProof/>
        </w:rPr>
        <w:tab/>
        <w:t>359</w:t>
      </w:r>
    </w:p>
    <w:p w14:paraId="7A37842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6.3.6.1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359</w:t>
      </w:r>
    </w:p>
    <w:p w14:paraId="3ED5945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w:t>
      </w:r>
      <w:r>
        <w:rPr>
          <w:noProof/>
          <w:lang w:eastAsia="zh-CN"/>
        </w:rPr>
        <w:t>.</w:t>
      </w:r>
      <w:r>
        <w:rPr>
          <w:noProof/>
        </w:rPr>
        <w:t>3.6.2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359</w:t>
      </w:r>
    </w:p>
    <w:p w14:paraId="22A80AF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6.3.6.3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359</w:t>
      </w:r>
    </w:p>
    <w:p w14:paraId="23BAA01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6.3.6.</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359</w:t>
      </w:r>
    </w:p>
    <w:p w14:paraId="499D83AD"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6.3.7</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DelayTolerance&lt;&lt;dataType&gt;&gt;</w:t>
      </w:r>
      <w:r>
        <w:rPr>
          <w:noProof/>
        </w:rPr>
        <w:tab/>
        <w:t>359</w:t>
      </w:r>
    </w:p>
    <w:p w14:paraId="3AD1697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6.3.7.1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359</w:t>
      </w:r>
    </w:p>
    <w:p w14:paraId="0EC7464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w:t>
      </w:r>
      <w:r>
        <w:rPr>
          <w:noProof/>
          <w:lang w:eastAsia="zh-CN"/>
        </w:rPr>
        <w:t>.</w:t>
      </w:r>
      <w:r>
        <w:rPr>
          <w:noProof/>
        </w:rPr>
        <w:t>3.7.2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359</w:t>
      </w:r>
    </w:p>
    <w:p w14:paraId="0DE0FCE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6.3.7.3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359</w:t>
      </w:r>
    </w:p>
    <w:p w14:paraId="0B52BFE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6.3.7.</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360</w:t>
      </w:r>
    </w:p>
    <w:p w14:paraId="0097B052"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6.3.8</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DeterministicComm &lt;&lt;dataType&gt;&gt;</w:t>
      </w:r>
      <w:r>
        <w:rPr>
          <w:noProof/>
        </w:rPr>
        <w:tab/>
        <w:t>360</w:t>
      </w:r>
    </w:p>
    <w:p w14:paraId="5653F94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6.3.8.1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360</w:t>
      </w:r>
    </w:p>
    <w:p w14:paraId="6E8E06A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6.3.8.2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360</w:t>
      </w:r>
    </w:p>
    <w:p w14:paraId="59A3453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6.3.8.3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360</w:t>
      </w:r>
    </w:p>
    <w:p w14:paraId="67A3EAB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6.3.8.</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360</w:t>
      </w:r>
    </w:p>
    <w:p w14:paraId="16710345"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6.3.9</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XLThpt&lt;&lt;dataType&gt;&gt;</w:t>
      </w:r>
      <w:r>
        <w:rPr>
          <w:noProof/>
        </w:rPr>
        <w:tab/>
        <w:t>360</w:t>
      </w:r>
    </w:p>
    <w:p w14:paraId="089720C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6.3.9.1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360</w:t>
      </w:r>
    </w:p>
    <w:p w14:paraId="28D1E47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w:t>
      </w:r>
      <w:r>
        <w:rPr>
          <w:noProof/>
          <w:lang w:eastAsia="zh-CN"/>
        </w:rPr>
        <w:t>.</w:t>
      </w:r>
      <w:r>
        <w:rPr>
          <w:noProof/>
        </w:rPr>
        <w:t>3.9.2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360</w:t>
      </w:r>
    </w:p>
    <w:p w14:paraId="17365F1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6.3.9.3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361</w:t>
      </w:r>
    </w:p>
    <w:p w14:paraId="1BEB594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6.3.9.</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361</w:t>
      </w:r>
    </w:p>
    <w:p w14:paraId="2ECD347D"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6.3.10</w:t>
      </w:r>
      <w:r>
        <w:rPr>
          <w:rFonts w:asciiTheme="minorHAnsi" w:eastAsiaTheme="minorEastAsia" w:hAnsiTheme="minorHAnsi" w:cstheme="minorBidi"/>
          <w:noProof/>
          <w:kern w:val="2"/>
          <w:sz w:val="22"/>
          <w:szCs w:val="22"/>
          <w:lang w:eastAsia="en-GB"/>
          <w14:ligatures w14:val="standardContextual"/>
        </w:rPr>
        <w:tab/>
      </w:r>
      <w:r w:rsidRPr="00B153F8">
        <w:rPr>
          <w:rFonts w:cs="Arial"/>
          <w:noProof/>
          <w:lang w:eastAsia="zh-CN"/>
        </w:rPr>
        <w:t>Void</w:t>
      </w:r>
      <w:r>
        <w:rPr>
          <w:noProof/>
        </w:rPr>
        <w:tab/>
        <w:t>361</w:t>
      </w:r>
    </w:p>
    <w:p w14:paraId="116379A1"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6.3.11</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MaxPktSize &lt;&lt;dataType&gt;&gt;</w:t>
      </w:r>
      <w:r>
        <w:rPr>
          <w:noProof/>
        </w:rPr>
        <w:tab/>
        <w:t>361</w:t>
      </w:r>
    </w:p>
    <w:p w14:paraId="303DBD4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6.3.11.1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361</w:t>
      </w:r>
    </w:p>
    <w:p w14:paraId="4B93119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w:t>
      </w:r>
      <w:r>
        <w:rPr>
          <w:noProof/>
          <w:lang w:eastAsia="zh-CN"/>
        </w:rPr>
        <w:t>.</w:t>
      </w:r>
      <w:r>
        <w:rPr>
          <w:noProof/>
        </w:rPr>
        <w:t>3.11.2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361</w:t>
      </w:r>
    </w:p>
    <w:p w14:paraId="64162AD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6.3.11.3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361</w:t>
      </w:r>
    </w:p>
    <w:p w14:paraId="417740C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6.3.11.</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361</w:t>
      </w:r>
    </w:p>
    <w:p w14:paraId="16FD83CA"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6.3.12</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MaxNumberofPDU</w:t>
      </w:r>
      <w:r w:rsidRPr="00B153F8">
        <w:rPr>
          <w:rFonts w:ascii="Courier New" w:hAnsi="Courier New" w:cs="Courier New"/>
          <w:noProof/>
          <w:color w:val="000000"/>
        </w:rPr>
        <w:t>Sessions</w:t>
      </w:r>
      <w:r w:rsidRPr="00B153F8">
        <w:rPr>
          <w:rFonts w:ascii="Courier New" w:hAnsi="Courier New" w:cs="Courier New"/>
          <w:noProof/>
          <w:lang w:eastAsia="zh-CN"/>
        </w:rPr>
        <w:t xml:space="preserve"> &lt;&lt;dataType&gt;&gt;</w:t>
      </w:r>
      <w:r>
        <w:rPr>
          <w:noProof/>
        </w:rPr>
        <w:tab/>
        <w:t>361</w:t>
      </w:r>
    </w:p>
    <w:p w14:paraId="16B5A04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6.3.12.1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361</w:t>
      </w:r>
    </w:p>
    <w:p w14:paraId="50D2404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w:t>
      </w:r>
      <w:r>
        <w:rPr>
          <w:noProof/>
          <w:lang w:eastAsia="zh-CN"/>
        </w:rPr>
        <w:t>.</w:t>
      </w:r>
      <w:r>
        <w:rPr>
          <w:noProof/>
        </w:rPr>
        <w:t>3.12.2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362</w:t>
      </w:r>
    </w:p>
    <w:p w14:paraId="2CF882A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6.3.12.3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362</w:t>
      </w:r>
    </w:p>
    <w:p w14:paraId="54B9874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6.3.12.</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362</w:t>
      </w:r>
    </w:p>
    <w:p w14:paraId="6C88831D"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6.3.13</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t>362</w:t>
      </w:r>
    </w:p>
    <w:p w14:paraId="4C1AF030"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6.3.14</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KPIMonitoring &lt;&lt;dataType&gt;&gt;</w:t>
      </w:r>
      <w:r>
        <w:rPr>
          <w:noProof/>
        </w:rPr>
        <w:tab/>
        <w:t>362</w:t>
      </w:r>
    </w:p>
    <w:p w14:paraId="407D36A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6.3.14.1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362</w:t>
      </w:r>
    </w:p>
    <w:p w14:paraId="1EA5AC7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w:t>
      </w:r>
      <w:r>
        <w:rPr>
          <w:noProof/>
          <w:lang w:eastAsia="zh-CN"/>
        </w:rPr>
        <w:t>.</w:t>
      </w:r>
      <w:r>
        <w:rPr>
          <w:noProof/>
        </w:rPr>
        <w:t>3.14.2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362</w:t>
      </w:r>
    </w:p>
    <w:p w14:paraId="54D6DD6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6.3.14.3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362</w:t>
      </w:r>
    </w:p>
    <w:p w14:paraId="51F86F6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6.3.14.</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362</w:t>
      </w:r>
    </w:p>
    <w:p w14:paraId="42D71BC9"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6.3.15</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UserMgmtOpen&lt;&lt;dataType&gt;&gt;</w:t>
      </w:r>
      <w:r>
        <w:rPr>
          <w:noProof/>
        </w:rPr>
        <w:tab/>
        <w:t>363</w:t>
      </w:r>
    </w:p>
    <w:p w14:paraId="5151C58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6.3.15.1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363</w:t>
      </w:r>
    </w:p>
    <w:p w14:paraId="4913F89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w:t>
      </w:r>
      <w:r>
        <w:rPr>
          <w:noProof/>
          <w:lang w:eastAsia="zh-CN"/>
        </w:rPr>
        <w:t>.</w:t>
      </w:r>
      <w:r>
        <w:rPr>
          <w:noProof/>
        </w:rPr>
        <w:t>3.15.2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363</w:t>
      </w:r>
    </w:p>
    <w:p w14:paraId="1E35120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6.3.15.3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363</w:t>
      </w:r>
    </w:p>
    <w:p w14:paraId="75004C9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6.3.15.</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363</w:t>
      </w:r>
    </w:p>
    <w:p w14:paraId="2787E8DF"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6.3.16</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V2XCommMode&lt;&lt;dataType&gt;&gt;</w:t>
      </w:r>
      <w:r>
        <w:rPr>
          <w:noProof/>
        </w:rPr>
        <w:tab/>
        <w:t>363</w:t>
      </w:r>
    </w:p>
    <w:p w14:paraId="23FD719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lastRenderedPageBreak/>
        <w:t>6.3.16.1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363</w:t>
      </w:r>
    </w:p>
    <w:p w14:paraId="4CFB07F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w:t>
      </w:r>
      <w:r>
        <w:rPr>
          <w:noProof/>
          <w:lang w:eastAsia="zh-CN"/>
        </w:rPr>
        <w:t>.</w:t>
      </w:r>
      <w:r>
        <w:rPr>
          <w:noProof/>
        </w:rPr>
        <w:t>3.16.2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363</w:t>
      </w:r>
    </w:p>
    <w:p w14:paraId="556C85D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6.3.16.3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363</w:t>
      </w:r>
    </w:p>
    <w:p w14:paraId="3F57420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6.3.16.</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363</w:t>
      </w:r>
    </w:p>
    <w:p w14:paraId="118DC85D"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6.3.17</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TermDensity&lt;&lt;dataType&gt;&gt;</w:t>
      </w:r>
      <w:r>
        <w:rPr>
          <w:noProof/>
        </w:rPr>
        <w:tab/>
        <w:t>364</w:t>
      </w:r>
    </w:p>
    <w:p w14:paraId="074C50E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6.3.17.1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364</w:t>
      </w:r>
    </w:p>
    <w:p w14:paraId="15C7B15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w:t>
      </w:r>
      <w:r>
        <w:rPr>
          <w:noProof/>
          <w:lang w:eastAsia="zh-CN"/>
        </w:rPr>
        <w:t>.</w:t>
      </w:r>
      <w:r>
        <w:rPr>
          <w:noProof/>
        </w:rPr>
        <w:t>3.17.2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364</w:t>
      </w:r>
    </w:p>
    <w:p w14:paraId="28EA214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6.3.17.3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364</w:t>
      </w:r>
    </w:p>
    <w:p w14:paraId="390B8B1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6.3.17.</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364</w:t>
      </w:r>
    </w:p>
    <w:p w14:paraId="0AE4CE13"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6.3.18</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EP_Transport</w:t>
      </w:r>
      <w:r>
        <w:rPr>
          <w:noProof/>
        </w:rPr>
        <w:tab/>
        <w:t>364</w:t>
      </w:r>
    </w:p>
    <w:p w14:paraId="06C2700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6.3.18.1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364</w:t>
      </w:r>
    </w:p>
    <w:p w14:paraId="6C501D5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6.3.18.2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364</w:t>
      </w:r>
    </w:p>
    <w:p w14:paraId="5883B02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6.3.18.3</w:t>
      </w:r>
      <w:r>
        <w:rPr>
          <w:rFonts w:asciiTheme="minorHAnsi" w:eastAsiaTheme="minorEastAsia" w:hAnsiTheme="minorHAnsi" w:cstheme="minorBidi"/>
          <w:noProof/>
          <w:kern w:val="2"/>
          <w:sz w:val="22"/>
          <w:szCs w:val="22"/>
          <w:lang w:eastAsia="en-GB"/>
          <w14:ligatures w14:val="standardContextual"/>
        </w:rPr>
        <w:tab/>
      </w:r>
      <w:r>
        <w:rPr>
          <w:noProof/>
          <w:lang w:eastAsia="zh-CN"/>
        </w:rPr>
        <w:t>Attribute constraints</w:t>
      </w:r>
      <w:r>
        <w:rPr>
          <w:noProof/>
        </w:rPr>
        <w:tab/>
        <w:t>365</w:t>
      </w:r>
    </w:p>
    <w:p w14:paraId="4F08F47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6.3.18.4</w:t>
      </w:r>
      <w:r>
        <w:rPr>
          <w:rFonts w:asciiTheme="minorHAnsi" w:eastAsiaTheme="minorEastAsia" w:hAnsiTheme="minorHAnsi" w:cstheme="minorBidi"/>
          <w:noProof/>
          <w:kern w:val="2"/>
          <w:sz w:val="22"/>
          <w:szCs w:val="22"/>
          <w:lang w:eastAsia="en-GB"/>
          <w14:ligatures w14:val="standardContextual"/>
        </w:rPr>
        <w:tab/>
      </w:r>
      <w:r>
        <w:rPr>
          <w:noProof/>
          <w:lang w:eastAsia="zh-CN"/>
        </w:rPr>
        <w:t>Notifications</w:t>
      </w:r>
      <w:r>
        <w:rPr>
          <w:noProof/>
        </w:rPr>
        <w:tab/>
        <w:t>365</w:t>
      </w:r>
    </w:p>
    <w:p w14:paraId="2597A3EB"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6.3.19</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EP_Application &lt;&lt;ProxyClass&gt;&gt;</w:t>
      </w:r>
      <w:r>
        <w:rPr>
          <w:noProof/>
        </w:rPr>
        <w:tab/>
        <w:t>365</w:t>
      </w:r>
    </w:p>
    <w:p w14:paraId="45783FA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6.3.19</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365</w:t>
      </w:r>
    </w:p>
    <w:p w14:paraId="312F600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6.3.19</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365</w:t>
      </w:r>
    </w:p>
    <w:p w14:paraId="0183F5B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6.3.19</w:t>
      </w:r>
      <w:r>
        <w:rPr>
          <w:noProof/>
        </w:rPr>
        <w:t>.3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365</w:t>
      </w:r>
    </w:p>
    <w:p w14:paraId="3E771D8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6.3.19</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365</w:t>
      </w:r>
    </w:p>
    <w:p w14:paraId="7AB514B7"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6.3.20</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NBIoT &lt;&lt;dataType&gt;&gt;</w:t>
      </w:r>
      <w:r>
        <w:rPr>
          <w:noProof/>
        </w:rPr>
        <w:tab/>
        <w:t>365</w:t>
      </w:r>
    </w:p>
    <w:p w14:paraId="0FE8B72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6.3.20.1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365</w:t>
      </w:r>
    </w:p>
    <w:p w14:paraId="6DC6303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w:t>
      </w:r>
      <w:r>
        <w:rPr>
          <w:noProof/>
          <w:lang w:eastAsia="zh-CN"/>
        </w:rPr>
        <w:t>.</w:t>
      </w:r>
      <w:r>
        <w:rPr>
          <w:noProof/>
        </w:rPr>
        <w:t>3.20.2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365</w:t>
      </w:r>
    </w:p>
    <w:p w14:paraId="6733EBB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6.3.20.3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365</w:t>
      </w:r>
    </w:p>
    <w:p w14:paraId="4DE7C25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6.3.20.</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366</w:t>
      </w:r>
    </w:p>
    <w:p w14:paraId="4F17A081"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6.3.21</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t>366</w:t>
      </w:r>
    </w:p>
    <w:p w14:paraId="58755C57"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6.3.22</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t>366</w:t>
      </w:r>
    </w:p>
    <w:p w14:paraId="29644987"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6.3.23</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CNSliceSubnetProfile&lt;&lt;dataType&gt;&gt;</w:t>
      </w:r>
      <w:r>
        <w:rPr>
          <w:noProof/>
        </w:rPr>
        <w:tab/>
        <w:t>366</w:t>
      </w:r>
    </w:p>
    <w:p w14:paraId="0765844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6.3.23.1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366</w:t>
      </w:r>
    </w:p>
    <w:p w14:paraId="5C916A0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w:t>
      </w:r>
      <w:r>
        <w:rPr>
          <w:noProof/>
          <w:lang w:eastAsia="zh-CN"/>
        </w:rPr>
        <w:t>.</w:t>
      </w:r>
      <w:r>
        <w:rPr>
          <w:noProof/>
        </w:rPr>
        <w:t>3.23.2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366</w:t>
      </w:r>
    </w:p>
    <w:p w14:paraId="519D18C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6.3.23.3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366</w:t>
      </w:r>
    </w:p>
    <w:p w14:paraId="12CD929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6.3.23.</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366</w:t>
      </w:r>
    </w:p>
    <w:p w14:paraId="737E93EF"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6.3.24</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RANSliceSubnetProfile&lt;&lt;dataType&gt;&gt;</w:t>
      </w:r>
      <w:r>
        <w:rPr>
          <w:noProof/>
        </w:rPr>
        <w:tab/>
        <w:t>367</w:t>
      </w:r>
    </w:p>
    <w:p w14:paraId="59FE1E2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6.3.24.1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367</w:t>
      </w:r>
    </w:p>
    <w:p w14:paraId="04D882F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w:t>
      </w:r>
      <w:r>
        <w:rPr>
          <w:noProof/>
          <w:lang w:eastAsia="zh-CN"/>
        </w:rPr>
        <w:t>.</w:t>
      </w:r>
      <w:r>
        <w:rPr>
          <w:noProof/>
        </w:rPr>
        <w:t>3.24.2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367</w:t>
      </w:r>
    </w:p>
    <w:p w14:paraId="0125C0D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6.3.24.3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367</w:t>
      </w:r>
    </w:p>
    <w:p w14:paraId="2063899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6.3.24.</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367</w:t>
      </w:r>
    </w:p>
    <w:p w14:paraId="25A13F85"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6.3.25</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TopSliceSubnetProfile&lt;&lt;dataType&gt;&gt;</w:t>
      </w:r>
      <w:r>
        <w:rPr>
          <w:noProof/>
        </w:rPr>
        <w:tab/>
        <w:t>367</w:t>
      </w:r>
    </w:p>
    <w:p w14:paraId="360E870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6.3.25.1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367</w:t>
      </w:r>
    </w:p>
    <w:p w14:paraId="665DFD9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w:t>
      </w:r>
      <w:r>
        <w:rPr>
          <w:noProof/>
          <w:lang w:eastAsia="zh-CN"/>
        </w:rPr>
        <w:t>.</w:t>
      </w:r>
      <w:r>
        <w:rPr>
          <w:noProof/>
        </w:rPr>
        <w:t>3.25.2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368</w:t>
      </w:r>
    </w:p>
    <w:p w14:paraId="3ED6E2F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sidRPr="00B153F8">
        <w:rPr>
          <w:noProof/>
          <w:lang w:val="fr-FR"/>
        </w:rPr>
        <w:t>6.3.25.3</w:t>
      </w:r>
      <w:r>
        <w:rPr>
          <w:rFonts w:asciiTheme="minorHAnsi" w:eastAsiaTheme="minorEastAsia" w:hAnsiTheme="minorHAnsi" w:cstheme="minorBidi"/>
          <w:noProof/>
          <w:kern w:val="2"/>
          <w:sz w:val="22"/>
          <w:szCs w:val="22"/>
          <w:lang w:eastAsia="en-GB"/>
          <w14:ligatures w14:val="standardContextual"/>
        </w:rPr>
        <w:tab/>
      </w:r>
      <w:r w:rsidRPr="00B153F8">
        <w:rPr>
          <w:noProof/>
          <w:lang w:val="fr-FR"/>
        </w:rPr>
        <w:t>Attribute constraints</w:t>
      </w:r>
      <w:r>
        <w:rPr>
          <w:noProof/>
        </w:rPr>
        <w:tab/>
        <w:t>368</w:t>
      </w:r>
    </w:p>
    <w:p w14:paraId="54CF399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sidRPr="00B153F8">
        <w:rPr>
          <w:noProof/>
          <w:lang w:val="fr-FR" w:eastAsia="zh-CN"/>
        </w:rPr>
        <w:t>6.3.25.</w:t>
      </w:r>
      <w:r w:rsidRPr="00B153F8">
        <w:rPr>
          <w:noProof/>
          <w:lang w:val="fr-FR"/>
        </w:rPr>
        <w:t>4</w:t>
      </w:r>
      <w:r>
        <w:rPr>
          <w:rFonts w:asciiTheme="minorHAnsi" w:eastAsiaTheme="minorEastAsia" w:hAnsiTheme="minorHAnsi" w:cstheme="minorBidi"/>
          <w:noProof/>
          <w:kern w:val="2"/>
          <w:sz w:val="22"/>
          <w:szCs w:val="22"/>
          <w:lang w:eastAsia="en-GB"/>
          <w14:ligatures w14:val="standardContextual"/>
        </w:rPr>
        <w:tab/>
      </w:r>
      <w:r w:rsidRPr="00B153F8">
        <w:rPr>
          <w:noProof/>
          <w:lang w:val="fr-FR"/>
        </w:rPr>
        <w:t>Notifications</w:t>
      </w:r>
      <w:r>
        <w:rPr>
          <w:noProof/>
        </w:rPr>
        <w:tab/>
        <w:t>368</w:t>
      </w:r>
    </w:p>
    <w:p w14:paraId="2CE201DF"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6.3.26</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Positioning &lt;&lt;dataType&gt;&gt;</w:t>
      </w:r>
      <w:r>
        <w:rPr>
          <w:noProof/>
        </w:rPr>
        <w:tab/>
        <w:t>368</w:t>
      </w:r>
    </w:p>
    <w:p w14:paraId="756E869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6.3.26.1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368</w:t>
      </w:r>
    </w:p>
    <w:p w14:paraId="2C2DA8F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w:t>
      </w:r>
      <w:r>
        <w:rPr>
          <w:noProof/>
          <w:lang w:eastAsia="zh-CN"/>
        </w:rPr>
        <w:t>.</w:t>
      </w:r>
      <w:r>
        <w:rPr>
          <w:noProof/>
        </w:rPr>
        <w:t>3.26.2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369</w:t>
      </w:r>
    </w:p>
    <w:p w14:paraId="6EB702F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6.3.26.3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369</w:t>
      </w:r>
    </w:p>
    <w:p w14:paraId="7DFA6AC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6.3.26.</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369</w:t>
      </w:r>
    </w:p>
    <w:p w14:paraId="0ADFC14B"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6.3.27</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Synchronicity &lt;&lt;dataType&gt;&gt;</w:t>
      </w:r>
      <w:r>
        <w:rPr>
          <w:noProof/>
        </w:rPr>
        <w:tab/>
        <w:t>369</w:t>
      </w:r>
    </w:p>
    <w:p w14:paraId="4507221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6.3.27.1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369</w:t>
      </w:r>
    </w:p>
    <w:p w14:paraId="3DB420B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w:t>
      </w:r>
      <w:r>
        <w:rPr>
          <w:noProof/>
          <w:lang w:eastAsia="zh-CN"/>
        </w:rPr>
        <w:t>.</w:t>
      </w:r>
      <w:r>
        <w:rPr>
          <w:noProof/>
        </w:rPr>
        <w:t>3.27.2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369</w:t>
      </w:r>
    </w:p>
    <w:p w14:paraId="42576A6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sidRPr="00B153F8">
        <w:rPr>
          <w:noProof/>
          <w:lang w:val="fr-FR"/>
        </w:rPr>
        <w:t>6.3.27.3</w:t>
      </w:r>
      <w:r>
        <w:rPr>
          <w:rFonts w:asciiTheme="minorHAnsi" w:eastAsiaTheme="minorEastAsia" w:hAnsiTheme="minorHAnsi" w:cstheme="minorBidi"/>
          <w:noProof/>
          <w:kern w:val="2"/>
          <w:sz w:val="22"/>
          <w:szCs w:val="22"/>
          <w:lang w:eastAsia="en-GB"/>
          <w14:ligatures w14:val="standardContextual"/>
        </w:rPr>
        <w:tab/>
      </w:r>
      <w:r w:rsidRPr="00B153F8">
        <w:rPr>
          <w:noProof/>
          <w:lang w:val="fr-FR"/>
        </w:rPr>
        <w:t>Attribute constraints</w:t>
      </w:r>
      <w:r>
        <w:rPr>
          <w:noProof/>
        </w:rPr>
        <w:tab/>
        <w:t>369</w:t>
      </w:r>
    </w:p>
    <w:p w14:paraId="2E993F5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sidRPr="00B153F8">
        <w:rPr>
          <w:noProof/>
          <w:lang w:val="fr-FR" w:eastAsia="zh-CN"/>
        </w:rPr>
        <w:t>6.3.27.</w:t>
      </w:r>
      <w:r w:rsidRPr="00B153F8">
        <w:rPr>
          <w:noProof/>
          <w:lang w:val="fr-FR"/>
        </w:rPr>
        <w:t>4</w:t>
      </w:r>
      <w:r>
        <w:rPr>
          <w:rFonts w:asciiTheme="minorHAnsi" w:eastAsiaTheme="minorEastAsia" w:hAnsiTheme="minorHAnsi" w:cstheme="minorBidi"/>
          <w:noProof/>
          <w:kern w:val="2"/>
          <w:sz w:val="22"/>
          <w:szCs w:val="22"/>
          <w:lang w:eastAsia="en-GB"/>
          <w14:ligatures w14:val="standardContextual"/>
        </w:rPr>
        <w:tab/>
      </w:r>
      <w:r w:rsidRPr="00B153F8">
        <w:rPr>
          <w:noProof/>
          <w:lang w:val="fr-FR"/>
        </w:rPr>
        <w:t>Notifications</w:t>
      </w:r>
      <w:r>
        <w:rPr>
          <w:noProof/>
        </w:rPr>
        <w:tab/>
        <w:t>369</w:t>
      </w:r>
    </w:p>
    <w:p w14:paraId="4820C61A"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6.3.28</w:t>
      </w:r>
      <w:r>
        <w:rPr>
          <w:rFonts w:asciiTheme="minorHAnsi" w:eastAsiaTheme="minorEastAsia" w:hAnsiTheme="minorHAnsi" w:cstheme="minorBidi"/>
          <w:noProof/>
          <w:kern w:val="2"/>
          <w:sz w:val="22"/>
          <w:szCs w:val="22"/>
          <w:lang w:eastAsia="en-GB"/>
          <w14:ligatures w14:val="standardContextual"/>
        </w:rPr>
        <w:tab/>
      </w:r>
      <w:r>
        <w:rPr>
          <w:noProof/>
          <w:lang w:eastAsia="zh-CN"/>
        </w:rPr>
        <w:t>Void</w:t>
      </w:r>
      <w:r>
        <w:rPr>
          <w:noProof/>
        </w:rPr>
        <w:tab/>
        <w:t>370</w:t>
      </w:r>
    </w:p>
    <w:p w14:paraId="2C5C9BD4"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6.3.29</w:t>
      </w:r>
      <w:r>
        <w:rPr>
          <w:rFonts w:asciiTheme="minorHAnsi" w:eastAsiaTheme="minorEastAsia" w:hAnsiTheme="minorHAnsi" w:cstheme="minorBidi"/>
          <w:noProof/>
          <w:kern w:val="2"/>
          <w:sz w:val="22"/>
          <w:szCs w:val="22"/>
          <w:lang w:eastAsia="en-GB"/>
          <w14:ligatures w14:val="standardContextual"/>
        </w:rPr>
        <w:tab/>
      </w:r>
      <w:r>
        <w:rPr>
          <w:noProof/>
          <w:lang w:eastAsia="zh-CN"/>
        </w:rPr>
        <w:t>Void</w:t>
      </w:r>
      <w:r>
        <w:rPr>
          <w:noProof/>
        </w:rPr>
        <w:tab/>
        <w:t>370</w:t>
      </w:r>
    </w:p>
    <w:p w14:paraId="77D2D952"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6.3.30</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EnergyEfficiency &lt;&lt;dataType&gt;&gt;</w:t>
      </w:r>
      <w:r>
        <w:rPr>
          <w:noProof/>
        </w:rPr>
        <w:tab/>
        <w:t>370</w:t>
      </w:r>
    </w:p>
    <w:p w14:paraId="6EE81FA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6.3.30.1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370</w:t>
      </w:r>
    </w:p>
    <w:p w14:paraId="5A13A6C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w:t>
      </w:r>
      <w:r>
        <w:rPr>
          <w:noProof/>
          <w:lang w:eastAsia="zh-CN"/>
        </w:rPr>
        <w:t>.</w:t>
      </w:r>
      <w:r>
        <w:rPr>
          <w:noProof/>
        </w:rPr>
        <w:t>3.30.2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370</w:t>
      </w:r>
    </w:p>
    <w:p w14:paraId="3EF2216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sidRPr="00B153F8">
        <w:rPr>
          <w:noProof/>
          <w:lang w:val="fr-FR"/>
        </w:rPr>
        <w:t>6.3.30.3</w:t>
      </w:r>
      <w:r>
        <w:rPr>
          <w:rFonts w:asciiTheme="minorHAnsi" w:eastAsiaTheme="minorEastAsia" w:hAnsiTheme="minorHAnsi" w:cstheme="minorBidi"/>
          <w:noProof/>
          <w:kern w:val="2"/>
          <w:sz w:val="22"/>
          <w:szCs w:val="22"/>
          <w:lang w:eastAsia="en-GB"/>
          <w14:ligatures w14:val="standardContextual"/>
        </w:rPr>
        <w:tab/>
      </w:r>
      <w:r w:rsidRPr="00B153F8">
        <w:rPr>
          <w:noProof/>
          <w:lang w:val="fr-FR"/>
        </w:rPr>
        <w:t>Attribute constraints</w:t>
      </w:r>
      <w:r>
        <w:rPr>
          <w:noProof/>
        </w:rPr>
        <w:tab/>
        <w:t>370</w:t>
      </w:r>
    </w:p>
    <w:p w14:paraId="69F7F84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sidRPr="00B153F8">
        <w:rPr>
          <w:noProof/>
          <w:lang w:val="fr-FR" w:eastAsia="zh-CN"/>
        </w:rPr>
        <w:t>6.3.30.</w:t>
      </w:r>
      <w:r w:rsidRPr="00B153F8">
        <w:rPr>
          <w:noProof/>
          <w:lang w:val="fr-FR"/>
        </w:rPr>
        <w:t>4</w:t>
      </w:r>
      <w:r>
        <w:rPr>
          <w:rFonts w:asciiTheme="minorHAnsi" w:eastAsiaTheme="minorEastAsia" w:hAnsiTheme="minorHAnsi" w:cstheme="minorBidi"/>
          <w:noProof/>
          <w:kern w:val="2"/>
          <w:sz w:val="22"/>
          <w:szCs w:val="22"/>
          <w:lang w:eastAsia="en-GB"/>
          <w14:ligatures w14:val="standardContextual"/>
        </w:rPr>
        <w:tab/>
      </w:r>
      <w:r w:rsidRPr="00B153F8">
        <w:rPr>
          <w:noProof/>
          <w:lang w:val="fr-FR"/>
        </w:rPr>
        <w:t>Notifications</w:t>
      </w:r>
      <w:r>
        <w:rPr>
          <w:noProof/>
        </w:rPr>
        <w:tab/>
        <w:t>370</w:t>
      </w:r>
    </w:p>
    <w:p w14:paraId="68FBCA46"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6.3.31</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RadioSpectrum &lt;&lt;dataType&gt;&gt;</w:t>
      </w:r>
      <w:r>
        <w:rPr>
          <w:noProof/>
        </w:rPr>
        <w:tab/>
        <w:t>370</w:t>
      </w:r>
    </w:p>
    <w:p w14:paraId="1E8BD88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6.3.31.1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370</w:t>
      </w:r>
    </w:p>
    <w:p w14:paraId="75FE07C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w:t>
      </w:r>
      <w:r>
        <w:rPr>
          <w:noProof/>
          <w:lang w:eastAsia="zh-CN"/>
        </w:rPr>
        <w:t>.</w:t>
      </w:r>
      <w:r>
        <w:rPr>
          <w:noProof/>
        </w:rPr>
        <w:t>3.31.2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370</w:t>
      </w:r>
    </w:p>
    <w:p w14:paraId="2D7E717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lastRenderedPageBreak/>
        <w:t>6.3.31.3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370</w:t>
      </w:r>
    </w:p>
    <w:p w14:paraId="66D366A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6.3.31.</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371</w:t>
      </w:r>
    </w:p>
    <w:p w14:paraId="5715E3A4"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6.3.32</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N6Protection &lt;&lt;dataType&gt;&gt;</w:t>
      </w:r>
      <w:r>
        <w:rPr>
          <w:noProof/>
        </w:rPr>
        <w:tab/>
        <w:t>371</w:t>
      </w:r>
    </w:p>
    <w:p w14:paraId="7DCAF5A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6.3.32.1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371</w:t>
      </w:r>
    </w:p>
    <w:p w14:paraId="6E3ED0C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w:t>
      </w:r>
      <w:r>
        <w:rPr>
          <w:noProof/>
          <w:lang w:eastAsia="zh-CN"/>
        </w:rPr>
        <w:t>.</w:t>
      </w:r>
      <w:r>
        <w:rPr>
          <w:noProof/>
        </w:rPr>
        <w:t>3.32.2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371</w:t>
      </w:r>
    </w:p>
    <w:p w14:paraId="7ADD06B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6.3.32.3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371</w:t>
      </w:r>
    </w:p>
    <w:p w14:paraId="0C58586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6.3.32.</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371</w:t>
      </w:r>
    </w:p>
    <w:p w14:paraId="344435DE"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6.3.33</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SecFunc &lt;&lt;dataType&gt;&gt;</w:t>
      </w:r>
      <w:r>
        <w:rPr>
          <w:noProof/>
        </w:rPr>
        <w:tab/>
        <w:t>371</w:t>
      </w:r>
    </w:p>
    <w:p w14:paraId="37D3664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6.3.33.1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371</w:t>
      </w:r>
    </w:p>
    <w:p w14:paraId="4408A450"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6.3.33.2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371</w:t>
      </w:r>
    </w:p>
    <w:p w14:paraId="1A94731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6.3.33.3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371</w:t>
      </w:r>
    </w:p>
    <w:p w14:paraId="4C0F437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6.3.33.</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371</w:t>
      </w:r>
    </w:p>
    <w:p w14:paraId="009D1D55"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6.3.34</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NSSAASupport &lt;&lt;dataType&gt;&gt;</w:t>
      </w:r>
      <w:r>
        <w:rPr>
          <w:noProof/>
        </w:rPr>
        <w:tab/>
        <w:t>372</w:t>
      </w:r>
    </w:p>
    <w:p w14:paraId="267AF03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6.3.34.1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372</w:t>
      </w:r>
    </w:p>
    <w:p w14:paraId="555E398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w:t>
      </w:r>
      <w:r>
        <w:rPr>
          <w:noProof/>
          <w:lang w:eastAsia="zh-CN"/>
        </w:rPr>
        <w:t>.</w:t>
      </w:r>
      <w:r>
        <w:rPr>
          <w:noProof/>
        </w:rPr>
        <w:t>3.34.2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372</w:t>
      </w:r>
    </w:p>
    <w:p w14:paraId="1AD1192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6.3.34.3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372</w:t>
      </w:r>
    </w:p>
    <w:p w14:paraId="62BF35D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6.3.34.</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372</w:t>
      </w:r>
    </w:p>
    <w:p w14:paraId="5C80CA20"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6.3.35</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LogicalInterfaceInfo &lt;&lt;dataType&gt;&gt;</w:t>
      </w:r>
      <w:r>
        <w:rPr>
          <w:noProof/>
        </w:rPr>
        <w:tab/>
        <w:t>372</w:t>
      </w:r>
    </w:p>
    <w:p w14:paraId="53D70BB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6.3.35.1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372</w:t>
      </w:r>
    </w:p>
    <w:p w14:paraId="7BEA0A8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w:t>
      </w:r>
      <w:r>
        <w:rPr>
          <w:noProof/>
          <w:lang w:eastAsia="zh-CN"/>
        </w:rPr>
        <w:t>.</w:t>
      </w:r>
      <w:r>
        <w:rPr>
          <w:noProof/>
        </w:rPr>
        <w:t>3.35.2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372</w:t>
      </w:r>
    </w:p>
    <w:p w14:paraId="5CA2D81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6.3.35.3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372</w:t>
      </w:r>
    </w:p>
    <w:p w14:paraId="6E4834A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6.3.35.</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372</w:t>
      </w:r>
    </w:p>
    <w:p w14:paraId="6317FB9F"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6.3.36</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NetworkSliceSubnetProviderCapabilities</w:t>
      </w:r>
      <w:r>
        <w:rPr>
          <w:noProof/>
        </w:rPr>
        <w:tab/>
        <w:t>373</w:t>
      </w:r>
    </w:p>
    <w:p w14:paraId="2A1CFBC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6.3.36.1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373</w:t>
      </w:r>
    </w:p>
    <w:p w14:paraId="34F39BD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6.3.36.2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373</w:t>
      </w:r>
    </w:p>
    <w:p w14:paraId="00AD864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6.3.36.3</w:t>
      </w:r>
      <w:r>
        <w:rPr>
          <w:rFonts w:asciiTheme="minorHAnsi" w:eastAsiaTheme="minorEastAsia" w:hAnsiTheme="minorHAnsi" w:cstheme="minorBidi"/>
          <w:noProof/>
          <w:kern w:val="2"/>
          <w:sz w:val="22"/>
          <w:szCs w:val="22"/>
          <w:lang w:eastAsia="en-GB"/>
          <w14:ligatures w14:val="standardContextual"/>
        </w:rPr>
        <w:tab/>
      </w:r>
      <w:r>
        <w:rPr>
          <w:noProof/>
          <w:lang w:eastAsia="zh-CN"/>
        </w:rPr>
        <w:t>Attribute constraints</w:t>
      </w:r>
      <w:r>
        <w:rPr>
          <w:noProof/>
        </w:rPr>
        <w:tab/>
        <w:t>373</w:t>
      </w:r>
    </w:p>
    <w:p w14:paraId="1C062EF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6.3.36.4</w:t>
      </w:r>
      <w:r>
        <w:rPr>
          <w:rFonts w:asciiTheme="minorHAnsi" w:eastAsiaTheme="minorEastAsia" w:hAnsiTheme="minorHAnsi" w:cstheme="minorBidi"/>
          <w:noProof/>
          <w:kern w:val="2"/>
          <w:sz w:val="22"/>
          <w:szCs w:val="22"/>
          <w:lang w:eastAsia="en-GB"/>
          <w14:ligatures w14:val="standardContextual"/>
        </w:rPr>
        <w:tab/>
      </w:r>
      <w:r>
        <w:rPr>
          <w:noProof/>
          <w:lang w:eastAsia="zh-CN"/>
        </w:rPr>
        <w:t>Notifications</w:t>
      </w:r>
      <w:r>
        <w:rPr>
          <w:noProof/>
        </w:rPr>
        <w:tab/>
        <w:t>373</w:t>
      </w:r>
    </w:p>
    <w:p w14:paraId="344457EE"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6.3.37</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rPr>
        <w:t>FeasibilityCheckAndReservationJob</w:t>
      </w:r>
      <w:r>
        <w:rPr>
          <w:noProof/>
        </w:rPr>
        <w:tab/>
        <w:t>373</w:t>
      </w:r>
    </w:p>
    <w:p w14:paraId="3CEE0C2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6.3.37.1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373</w:t>
      </w:r>
    </w:p>
    <w:p w14:paraId="13552FB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6.3.37.2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374</w:t>
      </w:r>
    </w:p>
    <w:p w14:paraId="46134A4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6.3.37.3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375</w:t>
      </w:r>
    </w:p>
    <w:p w14:paraId="6D16643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6.3.37.</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375</w:t>
      </w:r>
    </w:p>
    <w:p w14:paraId="0F1019BB"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6.3.38</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MaxNumberofUEs &lt;&lt;dataType&gt;&gt;</w:t>
      </w:r>
      <w:r>
        <w:rPr>
          <w:noProof/>
        </w:rPr>
        <w:tab/>
        <w:t>375</w:t>
      </w:r>
    </w:p>
    <w:p w14:paraId="77B7DCC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6.3.38.1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375</w:t>
      </w:r>
    </w:p>
    <w:p w14:paraId="639E4AF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w:t>
      </w:r>
      <w:r>
        <w:rPr>
          <w:noProof/>
          <w:lang w:eastAsia="zh-CN"/>
        </w:rPr>
        <w:t>.</w:t>
      </w:r>
      <w:r>
        <w:rPr>
          <w:noProof/>
        </w:rPr>
        <w:t>3.38.2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375</w:t>
      </w:r>
    </w:p>
    <w:p w14:paraId="4AAF8D7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6.3.38.3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375</w:t>
      </w:r>
    </w:p>
    <w:p w14:paraId="4BD3325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6.3.38.</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375</w:t>
      </w:r>
    </w:p>
    <w:p w14:paraId="003E6C0E"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6.3.39</w:t>
      </w:r>
      <w:r>
        <w:rPr>
          <w:rFonts w:asciiTheme="minorHAnsi" w:eastAsiaTheme="minorEastAsia" w:hAnsiTheme="minorHAnsi" w:cstheme="minorBidi"/>
          <w:noProof/>
          <w:kern w:val="2"/>
          <w:sz w:val="22"/>
          <w:szCs w:val="22"/>
          <w:lang w:eastAsia="en-GB"/>
          <w14:ligatures w14:val="standardContextual"/>
        </w:rPr>
        <w:tab/>
      </w:r>
      <w:r>
        <w:rPr>
          <w:noProof/>
        </w:rPr>
        <w:t>NetworkSliceController</w:t>
      </w:r>
      <w:r>
        <w:rPr>
          <w:noProof/>
        </w:rPr>
        <w:tab/>
        <w:t>376</w:t>
      </w:r>
    </w:p>
    <w:p w14:paraId="75C3F6A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6.3.39.1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376</w:t>
      </w:r>
    </w:p>
    <w:p w14:paraId="79DA4CE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6.3.39.2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376</w:t>
      </w:r>
    </w:p>
    <w:p w14:paraId="46C4C88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6.3.39.3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377</w:t>
      </w:r>
    </w:p>
    <w:p w14:paraId="064DCD1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6.3.39.</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377</w:t>
      </w:r>
    </w:p>
    <w:p w14:paraId="71C0DFD6"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6.3.40</w:t>
      </w:r>
      <w:r>
        <w:rPr>
          <w:rFonts w:asciiTheme="minorHAnsi" w:eastAsiaTheme="minorEastAsia" w:hAnsiTheme="minorHAnsi" w:cstheme="minorBidi"/>
          <w:noProof/>
          <w:kern w:val="2"/>
          <w:sz w:val="22"/>
          <w:szCs w:val="22"/>
          <w:lang w:eastAsia="en-GB"/>
          <w14:ligatures w14:val="standardContextual"/>
        </w:rPr>
        <w:tab/>
      </w:r>
      <w:r>
        <w:rPr>
          <w:noProof/>
          <w:lang w:eastAsia="zh-CN"/>
        </w:rPr>
        <w:t>NetworkSliceSubnetController</w:t>
      </w:r>
      <w:r>
        <w:rPr>
          <w:noProof/>
        </w:rPr>
        <w:tab/>
        <w:t>377</w:t>
      </w:r>
    </w:p>
    <w:p w14:paraId="0F580CB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6.3.40.1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377</w:t>
      </w:r>
    </w:p>
    <w:p w14:paraId="3FEC27E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6.3.40.2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377</w:t>
      </w:r>
    </w:p>
    <w:p w14:paraId="61C308C7"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6.3.41</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noProof/>
          <w:lang w:eastAsia="zh-CN"/>
        </w:rPr>
        <w:t>ConnectionPointInfo &lt;&lt;datatype&gt;&gt;</w:t>
      </w:r>
      <w:r>
        <w:rPr>
          <w:noProof/>
        </w:rPr>
        <w:tab/>
        <w:t>378</w:t>
      </w:r>
    </w:p>
    <w:p w14:paraId="1234A7E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6.3.41</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378</w:t>
      </w:r>
    </w:p>
    <w:p w14:paraId="091A8BE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6.3.41</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378</w:t>
      </w:r>
    </w:p>
    <w:p w14:paraId="5A7528B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6.3.41</w:t>
      </w:r>
      <w:r>
        <w:rPr>
          <w:noProof/>
        </w:rPr>
        <w:t>.3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378</w:t>
      </w:r>
    </w:p>
    <w:p w14:paraId="5BA765C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6.3.41</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378</w:t>
      </w:r>
    </w:p>
    <w:p w14:paraId="3FF905DF"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6.3.42</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NonIPSupport&lt;&lt;dataType&gt;&gt;</w:t>
      </w:r>
      <w:r>
        <w:rPr>
          <w:noProof/>
        </w:rPr>
        <w:tab/>
        <w:t>378</w:t>
      </w:r>
    </w:p>
    <w:p w14:paraId="4F630FC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6.3.42.1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378</w:t>
      </w:r>
    </w:p>
    <w:p w14:paraId="2661485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w:t>
      </w:r>
      <w:r>
        <w:rPr>
          <w:noProof/>
          <w:lang w:eastAsia="zh-CN"/>
        </w:rPr>
        <w:t>.</w:t>
      </w:r>
      <w:r>
        <w:rPr>
          <w:noProof/>
        </w:rPr>
        <w:t>3.42.2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378</w:t>
      </w:r>
    </w:p>
    <w:p w14:paraId="7D2125E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6.3.42.3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379</w:t>
      </w:r>
    </w:p>
    <w:p w14:paraId="7BB7986E"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6.3.42.</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379</w:t>
      </w:r>
    </w:p>
    <w:p w14:paraId="4D5FB6DC"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6.3.43</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IsolationProfile</w:t>
      </w:r>
      <w:r>
        <w:rPr>
          <w:noProof/>
        </w:rPr>
        <w:tab/>
        <w:t>379</w:t>
      </w:r>
    </w:p>
    <w:p w14:paraId="6BF6FC5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6.3.43.1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379</w:t>
      </w:r>
    </w:p>
    <w:p w14:paraId="7D3BC7C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w:t>
      </w:r>
      <w:r>
        <w:rPr>
          <w:noProof/>
          <w:lang w:eastAsia="zh-CN"/>
        </w:rPr>
        <w:t>.</w:t>
      </w:r>
      <w:r>
        <w:rPr>
          <w:noProof/>
        </w:rPr>
        <w:t>3.43.2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379</w:t>
      </w:r>
    </w:p>
    <w:p w14:paraId="796C41C2"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6.3.43.3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379</w:t>
      </w:r>
    </w:p>
    <w:p w14:paraId="4923A44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6.3.43.</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379</w:t>
      </w:r>
    </w:p>
    <w:p w14:paraId="77628B9D"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6.3.44</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ResourceIsolationRule &lt;&lt;dataType&gt;&gt;</w:t>
      </w:r>
      <w:r>
        <w:rPr>
          <w:noProof/>
        </w:rPr>
        <w:tab/>
        <w:t>379</w:t>
      </w:r>
    </w:p>
    <w:p w14:paraId="1A92F2F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lastRenderedPageBreak/>
        <w:t>6.3.44.1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379</w:t>
      </w:r>
    </w:p>
    <w:p w14:paraId="1280653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w:t>
      </w:r>
      <w:r>
        <w:rPr>
          <w:noProof/>
          <w:lang w:eastAsia="zh-CN"/>
        </w:rPr>
        <w:t>.</w:t>
      </w:r>
      <w:r>
        <w:rPr>
          <w:noProof/>
        </w:rPr>
        <w:t>3.44.2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380</w:t>
      </w:r>
    </w:p>
    <w:p w14:paraId="62B7ED9C"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6.3.44.3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380</w:t>
      </w:r>
    </w:p>
    <w:p w14:paraId="4523527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6.3.44.</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380</w:t>
      </w:r>
    </w:p>
    <w:p w14:paraId="771F5C12"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6.3.45</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DataNetwork &lt;&lt;dataType&gt;&gt;</w:t>
      </w:r>
      <w:r>
        <w:rPr>
          <w:noProof/>
        </w:rPr>
        <w:tab/>
        <w:t>380</w:t>
      </w:r>
    </w:p>
    <w:p w14:paraId="091C0B44"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6.3.45.1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380</w:t>
      </w:r>
    </w:p>
    <w:p w14:paraId="13E8D26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w:t>
      </w:r>
      <w:r>
        <w:rPr>
          <w:noProof/>
          <w:lang w:eastAsia="zh-CN"/>
        </w:rPr>
        <w:t>.</w:t>
      </w:r>
      <w:r>
        <w:rPr>
          <w:noProof/>
        </w:rPr>
        <w:t>3.45.2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380</w:t>
      </w:r>
    </w:p>
    <w:p w14:paraId="65DC4A5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6.3.45.3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380</w:t>
      </w:r>
    </w:p>
    <w:p w14:paraId="4F1D3A7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6.3.45.</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380</w:t>
      </w:r>
    </w:p>
    <w:p w14:paraId="2F596E15"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6.3.46</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DataNetworkAccess &lt;&lt;dataType&gt;&gt;</w:t>
      </w:r>
      <w:r>
        <w:rPr>
          <w:noProof/>
        </w:rPr>
        <w:tab/>
        <w:t>381</w:t>
      </w:r>
    </w:p>
    <w:p w14:paraId="14E0D69A"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6.3.46.1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381</w:t>
      </w:r>
    </w:p>
    <w:p w14:paraId="1095838D"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w:t>
      </w:r>
      <w:r>
        <w:rPr>
          <w:noProof/>
          <w:lang w:eastAsia="zh-CN"/>
        </w:rPr>
        <w:t>.</w:t>
      </w:r>
      <w:r>
        <w:rPr>
          <w:noProof/>
        </w:rPr>
        <w:t>3.46.2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381</w:t>
      </w:r>
    </w:p>
    <w:p w14:paraId="52E4752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6.3.46.3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381</w:t>
      </w:r>
    </w:p>
    <w:p w14:paraId="216EB368"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6.3.46.</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381</w:t>
      </w:r>
    </w:p>
    <w:p w14:paraId="2EE561A4"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6.3.47</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DataAccess &lt;&lt;dataType&gt;&gt;</w:t>
      </w:r>
      <w:r>
        <w:rPr>
          <w:noProof/>
        </w:rPr>
        <w:tab/>
        <w:t>381</w:t>
      </w:r>
    </w:p>
    <w:p w14:paraId="30DFA7A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6.3.47.1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381</w:t>
      </w:r>
    </w:p>
    <w:p w14:paraId="0F2F4155"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w:t>
      </w:r>
      <w:r>
        <w:rPr>
          <w:noProof/>
          <w:lang w:eastAsia="zh-CN"/>
        </w:rPr>
        <w:t>.</w:t>
      </w:r>
      <w:r>
        <w:rPr>
          <w:noProof/>
        </w:rPr>
        <w:t>3.47.2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381</w:t>
      </w:r>
    </w:p>
    <w:p w14:paraId="22EA0BE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6.3.47.3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381</w:t>
      </w:r>
    </w:p>
    <w:p w14:paraId="07D89031"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6.3.47.</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381</w:t>
      </w:r>
    </w:p>
    <w:p w14:paraId="1A205C67"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6.3.48</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TunnellingMechanism &lt;&lt;dataType&gt;&gt;</w:t>
      </w:r>
      <w:r>
        <w:rPr>
          <w:noProof/>
        </w:rPr>
        <w:tab/>
        <w:t>382</w:t>
      </w:r>
    </w:p>
    <w:p w14:paraId="6685A286"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6.3.48.1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382</w:t>
      </w:r>
    </w:p>
    <w:p w14:paraId="2FB8D6F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w:t>
      </w:r>
      <w:r>
        <w:rPr>
          <w:noProof/>
          <w:lang w:eastAsia="zh-CN"/>
        </w:rPr>
        <w:t>.</w:t>
      </w:r>
      <w:r>
        <w:rPr>
          <w:noProof/>
        </w:rPr>
        <w:t>3.48.2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382</w:t>
      </w:r>
    </w:p>
    <w:p w14:paraId="611C2F07"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6.3.48.3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382</w:t>
      </w:r>
    </w:p>
    <w:p w14:paraId="1145033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6.3.48.</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382</w:t>
      </w:r>
    </w:p>
    <w:p w14:paraId="1F988556"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6.3.49</w:t>
      </w:r>
      <w:r>
        <w:rPr>
          <w:rFonts w:asciiTheme="minorHAnsi" w:eastAsiaTheme="minorEastAsia" w:hAnsiTheme="minorHAnsi" w:cstheme="minorBidi"/>
          <w:noProof/>
          <w:kern w:val="2"/>
          <w:sz w:val="22"/>
          <w:szCs w:val="22"/>
          <w:lang w:eastAsia="en-GB"/>
          <w14:ligatures w14:val="standardContextual"/>
        </w:rPr>
        <w:tab/>
      </w:r>
      <w:r w:rsidRPr="00B153F8">
        <w:rPr>
          <w:rFonts w:ascii="Courier New" w:hAnsi="Courier New" w:cs="Courier New"/>
          <w:noProof/>
          <w:lang w:eastAsia="zh-CN"/>
        </w:rPr>
        <w:t>LboAllowed &lt;&lt;dataType&gt;&gt;</w:t>
      </w:r>
      <w:r>
        <w:rPr>
          <w:noProof/>
        </w:rPr>
        <w:tab/>
        <w:t>382</w:t>
      </w:r>
    </w:p>
    <w:p w14:paraId="393FE47F"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6.3.49.1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t>382</w:t>
      </w:r>
    </w:p>
    <w:p w14:paraId="632DB513"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w:t>
      </w:r>
      <w:r>
        <w:rPr>
          <w:noProof/>
          <w:lang w:eastAsia="zh-CN"/>
        </w:rPr>
        <w:t>.</w:t>
      </w:r>
      <w:r>
        <w:rPr>
          <w:noProof/>
        </w:rPr>
        <w:t>3.49.2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t>382</w:t>
      </w:r>
    </w:p>
    <w:p w14:paraId="6B888B0B"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rPr>
        <w:t>6.3.49.3</w:t>
      </w:r>
      <w:r>
        <w:rPr>
          <w:rFonts w:asciiTheme="minorHAnsi" w:eastAsiaTheme="minorEastAsia" w:hAnsiTheme="minorHAnsi" w:cstheme="minorBidi"/>
          <w:noProof/>
          <w:kern w:val="2"/>
          <w:sz w:val="22"/>
          <w:szCs w:val="22"/>
          <w:lang w:eastAsia="en-GB"/>
          <w14:ligatures w14:val="standardContextual"/>
        </w:rPr>
        <w:tab/>
      </w:r>
      <w:r>
        <w:rPr>
          <w:noProof/>
        </w:rPr>
        <w:t>Attribute constraints</w:t>
      </w:r>
      <w:r>
        <w:rPr>
          <w:noProof/>
        </w:rPr>
        <w:tab/>
        <w:t>382</w:t>
      </w:r>
    </w:p>
    <w:p w14:paraId="704B0979" w14:textId="77777777" w:rsidR="00905B3A" w:rsidRDefault="00905B3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6.3.49.</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t>382</w:t>
      </w:r>
    </w:p>
    <w:p w14:paraId="09B75721" w14:textId="77777777" w:rsidR="00905B3A" w:rsidRDefault="00905B3A">
      <w:pPr>
        <w:pStyle w:val="TOC2"/>
        <w:rPr>
          <w:rFonts w:asciiTheme="minorHAnsi" w:eastAsiaTheme="minorEastAsia" w:hAnsiTheme="minorHAnsi" w:cstheme="minorBidi"/>
          <w:noProof/>
          <w:kern w:val="2"/>
          <w:sz w:val="22"/>
          <w:szCs w:val="22"/>
          <w:lang w:eastAsia="en-GB"/>
          <w14:ligatures w14:val="standardContextual"/>
        </w:rPr>
      </w:pPr>
      <w:r>
        <w:rPr>
          <w:noProof/>
        </w:rPr>
        <w:t>6.4</w:t>
      </w:r>
      <w:r>
        <w:rPr>
          <w:rFonts w:asciiTheme="minorHAnsi" w:eastAsiaTheme="minorEastAsia" w:hAnsiTheme="minorHAnsi" w:cstheme="minorBidi"/>
          <w:noProof/>
          <w:kern w:val="2"/>
          <w:sz w:val="22"/>
          <w:szCs w:val="22"/>
          <w:lang w:eastAsia="en-GB"/>
          <w14:ligatures w14:val="standardContextual"/>
        </w:rPr>
        <w:tab/>
      </w:r>
      <w:r>
        <w:rPr>
          <w:noProof/>
        </w:rPr>
        <w:t>Attribute definition</w:t>
      </w:r>
      <w:r>
        <w:rPr>
          <w:noProof/>
        </w:rPr>
        <w:tab/>
        <w:t>383</w:t>
      </w:r>
    </w:p>
    <w:p w14:paraId="59963D51"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6.4</w:t>
      </w:r>
      <w:r>
        <w:rPr>
          <w:noProof/>
        </w:rPr>
        <w:t>.1</w:t>
      </w:r>
      <w:r>
        <w:rPr>
          <w:rFonts w:asciiTheme="minorHAnsi" w:eastAsiaTheme="minorEastAsia" w:hAnsiTheme="minorHAnsi" w:cstheme="minorBidi"/>
          <w:noProof/>
          <w:kern w:val="2"/>
          <w:sz w:val="22"/>
          <w:szCs w:val="22"/>
          <w:lang w:eastAsia="en-GB"/>
          <w14:ligatures w14:val="standardContextual"/>
        </w:rPr>
        <w:tab/>
      </w:r>
      <w:r>
        <w:rPr>
          <w:noProof/>
          <w:lang w:eastAsia="zh-CN"/>
        </w:rPr>
        <w:t>Attribute properties</w:t>
      </w:r>
      <w:r>
        <w:rPr>
          <w:noProof/>
        </w:rPr>
        <w:tab/>
        <w:t>383</w:t>
      </w:r>
    </w:p>
    <w:p w14:paraId="73BB2C55" w14:textId="77777777" w:rsidR="00905B3A" w:rsidRDefault="00905B3A">
      <w:pPr>
        <w:pStyle w:val="TOC2"/>
        <w:rPr>
          <w:rFonts w:asciiTheme="minorHAnsi" w:eastAsiaTheme="minorEastAsia" w:hAnsiTheme="minorHAnsi" w:cstheme="minorBidi"/>
          <w:noProof/>
          <w:kern w:val="2"/>
          <w:sz w:val="22"/>
          <w:szCs w:val="22"/>
          <w:lang w:eastAsia="en-GB"/>
          <w14:ligatures w14:val="standardContextual"/>
        </w:rPr>
      </w:pPr>
      <w:r>
        <w:rPr>
          <w:noProof/>
        </w:rPr>
        <w:t>6.5</w:t>
      </w:r>
      <w:r>
        <w:rPr>
          <w:rFonts w:asciiTheme="minorHAnsi" w:eastAsiaTheme="minorEastAsia" w:hAnsiTheme="minorHAnsi" w:cstheme="minorBidi"/>
          <w:noProof/>
          <w:kern w:val="2"/>
          <w:sz w:val="22"/>
          <w:szCs w:val="22"/>
          <w:lang w:eastAsia="en-GB"/>
          <w14:ligatures w14:val="standardContextual"/>
        </w:rPr>
        <w:tab/>
      </w:r>
      <w:r>
        <w:rPr>
          <w:noProof/>
        </w:rPr>
        <w:t>Common notifications</w:t>
      </w:r>
      <w:r>
        <w:rPr>
          <w:noProof/>
        </w:rPr>
        <w:tab/>
        <w:t>405</w:t>
      </w:r>
    </w:p>
    <w:p w14:paraId="6EA0A5E6"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6.5.1</w:t>
      </w:r>
      <w:r>
        <w:rPr>
          <w:rFonts w:asciiTheme="minorHAnsi" w:eastAsiaTheme="minorEastAsia" w:hAnsiTheme="minorHAnsi" w:cstheme="minorBidi"/>
          <w:noProof/>
          <w:kern w:val="2"/>
          <w:sz w:val="22"/>
          <w:szCs w:val="22"/>
          <w:lang w:eastAsia="en-GB"/>
          <w14:ligatures w14:val="standardContextual"/>
        </w:rPr>
        <w:tab/>
      </w:r>
      <w:r>
        <w:rPr>
          <w:noProof/>
        </w:rPr>
        <w:t>Alarm notifications</w:t>
      </w:r>
      <w:r>
        <w:rPr>
          <w:noProof/>
        </w:rPr>
        <w:tab/>
        <w:t>405</w:t>
      </w:r>
    </w:p>
    <w:p w14:paraId="24094D7C"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6.5.2</w:t>
      </w:r>
      <w:r>
        <w:rPr>
          <w:rFonts w:asciiTheme="minorHAnsi" w:eastAsiaTheme="minorEastAsia" w:hAnsiTheme="minorHAnsi" w:cstheme="minorBidi"/>
          <w:noProof/>
          <w:kern w:val="2"/>
          <w:sz w:val="22"/>
          <w:szCs w:val="22"/>
          <w:lang w:eastAsia="en-GB"/>
          <w14:ligatures w14:val="standardContextual"/>
        </w:rPr>
        <w:tab/>
      </w:r>
      <w:r>
        <w:rPr>
          <w:noProof/>
        </w:rPr>
        <w:t>Configuration notifications</w:t>
      </w:r>
      <w:r>
        <w:rPr>
          <w:noProof/>
        </w:rPr>
        <w:tab/>
        <w:t>405</w:t>
      </w:r>
    </w:p>
    <w:p w14:paraId="13EE5B4D" w14:textId="77777777" w:rsidR="00905B3A" w:rsidRDefault="00905B3A">
      <w:pPr>
        <w:pStyle w:val="TOC3"/>
        <w:rPr>
          <w:rFonts w:asciiTheme="minorHAnsi" w:eastAsiaTheme="minorEastAsia" w:hAnsiTheme="minorHAnsi" w:cstheme="minorBidi"/>
          <w:noProof/>
          <w:kern w:val="2"/>
          <w:sz w:val="22"/>
          <w:szCs w:val="22"/>
          <w:lang w:eastAsia="en-GB"/>
          <w14:ligatures w14:val="standardContextual"/>
        </w:rPr>
      </w:pPr>
      <w:r>
        <w:rPr>
          <w:noProof/>
        </w:rPr>
        <w:t>6.5.3</w:t>
      </w:r>
      <w:r>
        <w:rPr>
          <w:rFonts w:asciiTheme="minorHAnsi" w:eastAsiaTheme="minorEastAsia" w:hAnsiTheme="minorHAnsi" w:cstheme="minorBidi"/>
          <w:noProof/>
          <w:kern w:val="2"/>
          <w:sz w:val="22"/>
          <w:szCs w:val="22"/>
          <w:lang w:eastAsia="en-GB"/>
          <w14:ligatures w14:val="standardContextual"/>
        </w:rPr>
        <w:tab/>
      </w:r>
      <w:r>
        <w:rPr>
          <w:noProof/>
        </w:rPr>
        <w:t>Threshold Crossing notifications</w:t>
      </w:r>
      <w:r>
        <w:rPr>
          <w:noProof/>
        </w:rPr>
        <w:tab/>
        <w:t>405</w:t>
      </w:r>
    </w:p>
    <w:p w14:paraId="3A3156DD" w14:textId="77777777" w:rsidR="00905B3A" w:rsidRDefault="00905B3A">
      <w:pPr>
        <w:pStyle w:val="TOC1"/>
        <w:rPr>
          <w:rFonts w:asciiTheme="minorHAnsi" w:eastAsiaTheme="minorEastAsia" w:hAnsiTheme="minorHAnsi" w:cstheme="minorBidi"/>
          <w:noProof/>
          <w:kern w:val="2"/>
          <w:szCs w:val="22"/>
          <w:lang w:eastAsia="en-GB"/>
          <w14:ligatures w14:val="standardContextual"/>
        </w:rPr>
      </w:pPr>
      <w:r>
        <w:rPr>
          <w:noProof/>
        </w:rPr>
        <w:t>7</w:t>
      </w:r>
      <w:r>
        <w:rPr>
          <w:rFonts w:asciiTheme="minorHAnsi" w:eastAsiaTheme="minorEastAsia" w:hAnsiTheme="minorHAnsi" w:cstheme="minorBidi"/>
          <w:noProof/>
          <w:kern w:val="2"/>
          <w:szCs w:val="22"/>
          <w:lang w:eastAsia="en-GB"/>
          <w14:ligatures w14:val="standardContextual"/>
        </w:rPr>
        <w:tab/>
      </w:r>
      <w:r>
        <w:rPr>
          <w:noProof/>
        </w:rPr>
        <w:t>Solution Set (SS)</w:t>
      </w:r>
      <w:r>
        <w:rPr>
          <w:noProof/>
        </w:rPr>
        <w:tab/>
        <w:t>405</w:t>
      </w:r>
    </w:p>
    <w:p w14:paraId="11DE377A" w14:textId="77777777" w:rsidR="00905B3A" w:rsidRDefault="00905B3A">
      <w:pPr>
        <w:pStyle w:val="TOC2"/>
        <w:rPr>
          <w:rFonts w:asciiTheme="minorHAnsi" w:eastAsiaTheme="minorEastAsia" w:hAnsiTheme="minorHAnsi" w:cstheme="minorBidi"/>
          <w:noProof/>
          <w:kern w:val="2"/>
          <w:sz w:val="22"/>
          <w:szCs w:val="22"/>
          <w:lang w:eastAsia="en-GB"/>
          <w14:ligatures w14:val="standardContextual"/>
        </w:rPr>
      </w:pPr>
      <w:r>
        <w:rPr>
          <w:noProof/>
        </w:rPr>
        <w:t>7.1</w:t>
      </w:r>
      <w:r>
        <w:rPr>
          <w:rFonts w:asciiTheme="minorHAnsi" w:eastAsiaTheme="minorEastAsia" w:hAnsiTheme="minorHAnsi" w:cstheme="minorBidi"/>
          <w:noProof/>
          <w:kern w:val="2"/>
          <w:sz w:val="22"/>
          <w:szCs w:val="22"/>
          <w:lang w:eastAsia="en-GB"/>
          <w14:ligatures w14:val="standardContextual"/>
        </w:rPr>
        <w:tab/>
      </w:r>
      <w:r>
        <w:rPr>
          <w:noProof/>
        </w:rPr>
        <w:t>OpenAPI Definitions of NR and NG-RAN NRM</w:t>
      </w:r>
      <w:r>
        <w:rPr>
          <w:noProof/>
        </w:rPr>
        <w:tab/>
        <w:t>405</w:t>
      </w:r>
    </w:p>
    <w:p w14:paraId="1502F8F9" w14:textId="77777777" w:rsidR="00905B3A" w:rsidRDefault="00905B3A">
      <w:pPr>
        <w:pStyle w:val="TOC2"/>
        <w:rPr>
          <w:rFonts w:asciiTheme="minorHAnsi" w:eastAsiaTheme="minorEastAsia" w:hAnsiTheme="minorHAnsi" w:cstheme="minorBidi"/>
          <w:noProof/>
          <w:kern w:val="2"/>
          <w:sz w:val="22"/>
          <w:szCs w:val="22"/>
          <w:lang w:eastAsia="en-GB"/>
          <w14:ligatures w14:val="standardContextual"/>
        </w:rPr>
      </w:pPr>
      <w:r>
        <w:rPr>
          <w:noProof/>
        </w:rPr>
        <w:t>7.2</w:t>
      </w:r>
      <w:r>
        <w:rPr>
          <w:rFonts w:asciiTheme="minorHAnsi" w:eastAsiaTheme="minorEastAsia" w:hAnsiTheme="minorHAnsi" w:cstheme="minorBidi"/>
          <w:noProof/>
          <w:kern w:val="2"/>
          <w:sz w:val="22"/>
          <w:szCs w:val="22"/>
          <w:lang w:eastAsia="en-GB"/>
          <w14:ligatures w14:val="standardContextual"/>
        </w:rPr>
        <w:tab/>
      </w:r>
      <w:r>
        <w:rPr>
          <w:noProof/>
        </w:rPr>
        <w:t>OpenAPI Definitions of 5GC NRM</w:t>
      </w:r>
      <w:r>
        <w:rPr>
          <w:noProof/>
        </w:rPr>
        <w:tab/>
        <w:t>406</w:t>
      </w:r>
    </w:p>
    <w:p w14:paraId="2E161E08" w14:textId="77777777" w:rsidR="00905B3A" w:rsidRDefault="00905B3A">
      <w:pPr>
        <w:pStyle w:val="TOC2"/>
        <w:rPr>
          <w:rFonts w:asciiTheme="minorHAnsi" w:eastAsiaTheme="minorEastAsia" w:hAnsiTheme="minorHAnsi" w:cstheme="minorBidi"/>
          <w:noProof/>
          <w:kern w:val="2"/>
          <w:sz w:val="22"/>
          <w:szCs w:val="22"/>
          <w:lang w:eastAsia="en-GB"/>
          <w14:ligatures w14:val="standardContextual"/>
        </w:rPr>
      </w:pPr>
      <w:r>
        <w:rPr>
          <w:noProof/>
        </w:rPr>
        <w:t>7.3</w:t>
      </w:r>
      <w:r>
        <w:rPr>
          <w:rFonts w:asciiTheme="minorHAnsi" w:eastAsiaTheme="minorEastAsia" w:hAnsiTheme="minorHAnsi" w:cstheme="minorBidi"/>
          <w:noProof/>
          <w:kern w:val="2"/>
          <w:sz w:val="22"/>
          <w:szCs w:val="22"/>
          <w:lang w:eastAsia="en-GB"/>
          <w14:ligatures w14:val="standardContextual"/>
        </w:rPr>
        <w:tab/>
      </w:r>
      <w:r>
        <w:rPr>
          <w:noProof/>
        </w:rPr>
        <w:t>OpenAPI Definitions of slice and network slice subnet NRM</w:t>
      </w:r>
      <w:r>
        <w:rPr>
          <w:noProof/>
        </w:rPr>
        <w:tab/>
        <w:t>406</w:t>
      </w:r>
    </w:p>
    <w:p w14:paraId="218AEDE1" w14:textId="77777777" w:rsidR="00905B3A" w:rsidRDefault="00905B3A">
      <w:pPr>
        <w:pStyle w:val="TOC2"/>
        <w:rPr>
          <w:rFonts w:asciiTheme="minorHAnsi" w:eastAsiaTheme="minorEastAsia" w:hAnsiTheme="minorHAnsi" w:cstheme="minorBidi"/>
          <w:noProof/>
          <w:kern w:val="2"/>
          <w:sz w:val="22"/>
          <w:szCs w:val="22"/>
          <w:lang w:eastAsia="en-GB"/>
          <w14:ligatures w14:val="standardContextual"/>
        </w:rPr>
      </w:pPr>
      <w:r>
        <w:rPr>
          <w:noProof/>
        </w:rPr>
        <w:t>7.4</w:t>
      </w:r>
      <w:r>
        <w:rPr>
          <w:rFonts w:asciiTheme="minorHAnsi" w:eastAsiaTheme="minorEastAsia" w:hAnsiTheme="minorHAnsi" w:cstheme="minorBidi"/>
          <w:noProof/>
          <w:kern w:val="2"/>
          <w:sz w:val="22"/>
          <w:szCs w:val="22"/>
          <w:lang w:eastAsia="en-GB"/>
          <w14:ligatures w14:val="standardContextual"/>
        </w:rPr>
        <w:tab/>
      </w:r>
      <w:r>
        <w:rPr>
          <w:noProof/>
        </w:rPr>
        <w:t>YANG Definitions for NR and NG-RAN</w:t>
      </w:r>
      <w:r>
        <w:rPr>
          <w:noProof/>
        </w:rPr>
        <w:tab/>
        <w:t>406</w:t>
      </w:r>
    </w:p>
    <w:p w14:paraId="69D48376" w14:textId="77777777" w:rsidR="00905B3A" w:rsidRDefault="00905B3A">
      <w:pPr>
        <w:pStyle w:val="TOC2"/>
        <w:rPr>
          <w:rFonts w:asciiTheme="minorHAnsi" w:eastAsiaTheme="minorEastAsia" w:hAnsiTheme="minorHAnsi" w:cstheme="minorBidi"/>
          <w:noProof/>
          <w:kern w:val="2"/>
          <w:sz w:val="22"/>
          <w:szCs w:val="22"/>
          <w:lang w:eastAsia="en-GB"/>
          <w14:ligatures w14:val="standardContextual"/>
        </w:rPr>
      </w:pPr>
      <w:r>
        <w:rPr>
          <w:noProof/>
        </w:rPr>
        <w:t>7.5</w:t>
      </w:r>
      <w:r>
        <w:rPr>
          <w:rFonts w:asciiTheme="minorHAnsi" w:eastAsiaTheme="minorEastAsia" w:hAnsiTheme="minorHAnsi" w:cstheme="minorBidi"/>
          <w:noProof/>
          <w:kern w:val="2"/>
          <w:sz w:val="22"/>
          <w:szCs w:val="22"/>
          <w:lang w:eastAsia="en-GB"/>
          <w14:ligatures w14:val="standardContextual"/>
        </w:rPr>
        <w:tab/>
      </w:r>
      <w:r>
        <w:rPr>
          <w:noProof/>
        </w:rPr>
        <w:t>YANG Definitions for 5GC</w:t>
      </w:r>
      <w:r>
        <w:rPr>
          <w:noProof/>
        </w:rPr>
        <w:tab/>
        <w:t>407</w:t>
      </w:r>
    </w:p>
    <w:p w14:paraId="18C444F3" w14:textId="77777777" w:rsidR="00905B3A" w:rsidRDefault="00905B3A">
      <w:pPr>
        <w:pStyle w:val="TOC2"/>
        <w:rPr>
          <w:rFonts w:asciiTheme="minorHAnsi" w:eastAsiaTheme="minorEastAsia" w:hAnsiTheme="minorHAnsi" w:cstheme="minorBidi"/>
          <w:noProof/>
          <w:kern w:val="2"/>
          <w:sz w:val="22"/>
          <w:szCs w:val="22"/>
          <w:lang w:eastAsia="en-GB"/>
          <w14:ligatures w14:val="standardContextual"/>
        </w:rPr>
      </w:pPr>
      <w:r>
        <w:rPr>
          <w:noProof/>
        </w:rPr>
        <w:t>7.6</w:t>
      </w:r>
      <w:r>
        <w:rPr>
          <w:rFonts w:asciiTheme="minorHAnsi" w:eastAsiaTheme="minorEastAsia" w:hAnsiTheme="minorHAnsi" w:cstheme="minorBidi"/>
          <w:noProof/>
          <w:kern w:val="2"/>
          <w:sz w:val="22"/>
          <w:szCs w:val="22"/>
          <w:lang w:eastAsia="en-GB"/>
          <w14:ligatures w14:val="standardContextual"/>
        </w:rPr>
        <w:tab/>
      </w:r>
      <w:r>
        <w:rPr>
          <w:noProof/>
        </w:rPr>
        <w:t>YANG Definitions for slice and network slice subnet</w:t>
      </w:r>
      <w:r>
        <w:rPr>
          <w:noProof/>
        </w:rPr>
        <w:tab/>
        <w:t>409</w:t>
      </w:r>
    </w:p>
    <w:p w14:paraId="3C95D427" w14:textId="05288E20" w:rsidR="00905B3A" w:rsidRDefault="00905B3A" w:rsidP="00905B3A">
      <w:pPr>
        <w:pStyle w:val="TOC8"/>
        <w:rPr>
          <w:rFonts w:asciiTheme="minorHAnsi" w:eastAsiaTheme="minorEastAsia" w:hAnsiTheme="minorHAnsi" w:cstheme="minorBidi"/>
          <w:b w:val="0"/>
          <w:noProof/>
          <w:kern w:val="2"/>
          <w:szCs w:val="22"/>
          <w:lang w:eastAsia="en-GB"/>
          <w14:ligatures w14:val="standardContextual"/>
        </w:rPr>
      </w:pPr>
      <w:r>
        <w:rPr>
          <w:noProof/>
        </w:rPr>
        <w:lastRenderedPageBreak/>
        <w:t>Annex A (normative):</w:t>
      </w:r>
      <w:r>
        <w:rPr>
          <w:noProof/>
        </w:rPr>
        <w:tab/>
        <w:t>Cell state handling</w:t>
      </w:r>
      <w:r>
        <w:rPr>
          <w:noProof/>
        </w:rPr>
        <w:tab/>
        <w:t>412</w:t>
      </w:r>
    </w:p>
    <w:p w14:paraId="5AF8A6A5" w14:textId="77777777" w:rsidR="00905B3A" w:rsidRDefault="00905B3A">
      <w:pPr>
        <w:pStyle w:val="TOC1"/>
        <w:rPr>
          <w:rFonts w:asciiTheme="minorHAnsi" w:eastAsiaTheme="minorEastAsia" w:hAnsiTheme="minorHAnsi" w:cstheme="minorBidi"/>
          <w:noProof/>
          <w:kern w:val="2"/>
          <w:szCs w:val="22"/>
          <w:lang w:eastAsia="en-GB"/>
          <w14:ligatures w14:val="standardContextual"/>
        </w:rPr>
      </w:pPr>
      <w:r>
        <w:rPr>
          <w:noProof/>
        </w:rPr>
        <w:t>A.1</w:t>
      </w:r>
      <w:r>
        <w:rPr>
          <w:rFonts w:asciiTheme="minorHAnsi" w:eastAsiaTheme="minorEastAsia" w:hAnsiTheme="minorHAnsi" w:cstheme="minorBidi"/>
          <w:noProof/>
          <w:kern w:val="2"/>
          <w:szCs w:val="22"/>
          <w:lang w:eastAsia="en-GB"/>
          <w14:ligatures w14:val="standardContextual"/>
        </w:rPr>
        <w:tab/>
      </w:r>
      <w:r>
        <w:rPr>
          <w:noProof/>
        </w:rPr>
        <w:t>Relation between the administrative state and the "Pre-operation state of the gNB-DU Cell"</w:t>
      </w:r>
      <w:r>
        <w:rPr>
          <w:noProof/>
        </w:rPr>
        <w:tab/>
        <w:t>412</w:t>
      </w:r>
    </w:p>
    <w:p w14:paraId="101DF6EA" w14:textId="77777777" w:rsidR="00905B3A" w:rsidRDefault="00905B3A">
      <w:pPr>
        <w:pStyle w:val="TOC1"/>
        <w:rPr>
          <w:rFonts w:asciiTheme="minorHAnsi" w:eastAsiaTheme="minorEastAsia" w:hAnsiTheme="minorHAnsi" w:cstheme="minorBidi"/>
          <w:noProof/>
          <w:kern w:val="2"/>
          <w:szCs w:val="22"/>
          <w:lang w:eastAsia="en-GB"/>
          <w14:ligatures w14:val="standardContextual"/>
        </w:rPr>
      </w:pPr>
      <w:r>
        <w:rPr>
          <w:noProof/>
        </w:rPr>
        <w:t>A.2</w:t>
      </w:r>
      <w:r>
        <w:rPr>
          <w:rFonts w:asciiTheme="minorHAnsi" w:eastAsiaTheme="minorEastAsia" w:hAnsiTheme="minorHAnsi" w:cstheme="minorBidi"/>
          <w:noProof/>
          <w:kern w:val="2"/>
          <w:szCs w:val="22"/>
          <w:lang w:eastAsia="en-GB"/>
          <w14:ligatures w14:val="standardContextual"/>
        </w:rPr>
        <w:tab/>
      </w:r>
      <w:r>
        <w:rPr>
          <w:noProof/>
        </w:rPr>
        <w:t>Combined state diagram for gNB cell</w:t>
      </w:r>
      <w:r>
        <w:rPr>
          <w:noProof/>
        </w:rPr>
        <w:tab/>
        <w:t>412</w:t>
      </w:r>
    </w:p>
    <w:p w14:paraId="689622DB" w14:textId="7B4EFCF5" w:rsidR="00905B3A" w:rsidRDefault="00905B3A" w:rsidP="00905B3A">
      <w:pPr>
        <w:pStyle w:val="TOC8"/>
        <w:rPr>
          <w:rFonts w:asciiTheme="minorHAnsi" w:eastAsiaTheme="minorEastAsia" w:hAnsiTheme="minorHAnsi" w:cstheme="minorBidi"/>
          <w:b w:val="0"/>
          <w:noProof/>
          <w:kern w:val="2"/>
          <w:szCs w:val="22"/>
          <w:lang w:eastAsia="en-GB"/>
          <w14:ligatures w14:val="standardContextual"/>
        </w:rPr>
      </w:pPr>
      <w:r>
        <w:rPr>
          <w:noProof/>
        </w:rPr>
        <w:t>Annex B (normative):</w:t>
      </w:r>
      <w:r>
        <w:rPr>
          <w:noProof/>
        </w:rPr>
        <w:tab/>
        <w:t>NetworkSlice and NetworkSliceSubnet state handling</w:t>
      </w:r>
      <w:r>
        <w:rPr>
          <w:noProof/>
        </w:rPr>
        <w:tab/>
        <w:t>415</w:t>
      </w:r>
    </w:p>
    <w:p w14:paraId="62C42012" w14:textId="77777777" w:rsidR="00905B3A" w:rsidRDefault="00905B3A">
      <w:pPr>
        <w:pStyle w:val="TOC1"/>
        <w:rPr>
          <w:rFonts w:asciiTheme="minorHAnsi" w:eastAsiaTheme="minorEastAsia" w:hAnsiTheme="minorHAnsi" w:cstheme="minorBidi"/>
          <w:noProof/>
          <w:kern w:val="2"/>
          <w:szCs w:val="22"/>
          <w:lang w:eastAsia="en-GB"/>
          <w14:ligatures w14:val="standardContextual"/>
        </w:rPr>
      </w:pPr>
      <w:r>
        <w:rPr>
          <w:noProof/>
        </w:rPr>
        <w:t>B.1</w:t>
      </w:r>
      <w:r>
        <w:rPr>
          <w:rFonts w:asciiTheme="minorHAnsi" w:eastAsiaTheme="minorEastAsia" w:hAnsiTheme="minorHAnsi" w:cstheme="minorBidi"/>
          <w:noProof/>
          <w:kern w:val="2"/>
          <w:szCs w:val="22"/>
          <w:lang w:eastAsia="en-GB"/>
          <w14:ligatures w14:val="standardContextual"/>
        </w:rPr>
        <w:tab/>
      </w:r>
      <w:r>
        <w:rPr>
          <w:noProof/>
        </w:rPr>
        <w:t>NetworkSlice instance state handling</w:t>
      </w:r>
      <w:r>
        <w:rPr>
          <w:noProof/>
        </w:rPr>
        <w:tab/>
        <w:t>415</w:t>
      </w:r>
    </w:p>
    <w:p w14:paraId="190F3DB0" w14:textId="77777777" w:rsidR="00905B3A" w:rsidRDefault="00905B3A">
      <w:pPr>
        <w:pStyle w:val="TOC1"/>
        <w:rPr>
          <w:rFonts w:asciiTheme="minorHAnsi" w:eastAsiaTheme="minorEastAsia" w:hAnsiTheme="minorHAnsi" w:cstheme="minorBidi"/>
          <w:noProof/>
          <w:kern w:val="2"/>
          <w:szCs w:val="22"/>
          <w:lang w:eastAsia="en-GB"/>
          <w14:ligatures w14:val="standardContextual"/>
        </w:rPr>
      </w:pPr>
      <w:r>
        <w:rPr>
          <w:noProof/>
        </w:rPr>
        <w:t>B.2</w:t>
      </w:r>
      <w:r>
        <w:rPr>
          <w:rFonts w:asciiTheme="minorHAnsi" w:eastAsiaTheme="minorEastAsia" w:hAnsiTheme="minorHAnsi" w:cstheme="minorBidi"/>
          <w:noProof/>
          <w:kern w:val="2"/>
          <w:szCs w:val="22"/>
          <w:lang w:eastAsia="en-GB"/>
          <w14:ligatures w14:val="standardContextual"/>
        </w:rPr>
        <w:tab/>
      </w:r>
      <w:r>
        <w:rPr>
          <w:noProof/>
        </w:rPr>
        <w:t>State handling of NetworkSliceSubnet instance</w:t>
      </w:r>
      <w:r>
        <w:rPr>
          <w:noProof/>
        </w:rPr>
        <w:tab/>
        <w:t>416</w:t>
      </w:r>
    </w:p>
    <w:p w14:paraId="78BE5908" w14:textId="7F16BFC3" w:rsidR="00905B3A" w:rsidRDefault="00905B3A" w:rsidP="00905B3A">
      <w:pPr>
        <w:pStyle w:val="TOC8"/>
        <w:rPr>
          <w:rFonts w:asciiTheme="minorHAnsi" w:eastAsiaTheme="minorEastAsia" w:hAnsiTheme="minorHAnsi" w:cstheme="minorBidi"/>
          <w:b w:val="0"/>
          <w:noProof/>
          <w:kern w:val="2"/>
          <w:szCs w:val="22"/>
          <w:lang w:eastAsia="en-GB"/>
          <w14:ligatures w14:val="standardContextual"/>
        </w:rPr>
      </w:pPr>
      <w:r w:rsidRPr="00B153F8">
        <w:rPr>
          <w:noProof/>
          <w:lang w:val="fr-FR"/>
        </w:rPr>
        <w:t>Annex C (normative</w:t>
      </w:r>
      <w:r>
        <w:rPr>
          <w:noProof/>
          <w:lang w:val="fr-FR"/>
        </w:rPr>
        <w:t>):</w:t>
      </w:r>
      <w:r>
        <w:rPr>
          <w:noProof/>
          <w:lang w:val="fr-FR"/>
        </w:rPr>
        <w:tab/>
      </w:r>
      <w:r w:rsidRPr="00B153F8">
        <w:rPr>
          <w:noProof/>
          <w:lang w:val="fr-FR"/>
        </w:rPr>
        <w:t>Void</w:t>
      </w:r>
      <w:r>
        <w:rPr>
          <w:noProof/>
        </w:rPr>
        <w:tab/>
        <w:t>418</w:t>
      </w:r>
    </w:p>
    <w:p w14:paraId="396A8EC7" w14:textId="5010E278" w:rsidR="00905B3A" w:rsidRDefault="00905B3A" w:rsidP="00905B3A">
      <w:pPr>
        <w:pStyle w:val="TOC8"/>
        <w:rPr>
          <w:rFonts w:asciiTheme="minorHAnsi" w:eastAsiaTheme="minorEastAsia" w:hAnsiTheme="minorHAnsi" w:cstheme="minorBidi"/>
          <w:b w:val="0"/>
          <w:noProof/>
          <w:kern w:val="2"/>
          <w:szCs w:val="22"/>
          <w:lang w:eastAsia="en-GB"/>
          <w14:ligatures w14:val="standardContextual"/>
        </w:rPr>
      </w:pPr>
      <w:r w:rsidRPr="00B153F8">
        <w:rPr>
          <w:noProof/>
          <w:lang w:val="fr-FR"/>
        </w:rPr>
        <w:t>Annex D (normative</w:t>
      </w:r>
      <w:r>
        <w:rPr>
          <w:noProof/>
          <w:lang w:val="fr-FR"/>
        </w:rPr>
        <w:t>):</w:t>
      </w:r>
      <w:r>
        <w:rPr>
          <w:noProof/>
          <w:lang w:val="fr-FR"/>
        </w:rPr>
        <w:tab/>
      </w:r>
      <w:r w:rsidRPr="00B153F8">
        <w:rPr>
          <w:noProof/>
          <w:lang w:val="fr-FR"/>
        </w:rPr>
        <w:t>Void</w:t>
      </w:r>
      <w:r>
        <w:rPr>
          <w:noProof/>
        </w:rPr>
        <w:tab/>
        <w:t>419</w:t>
      </w:r>
    </w:p>
    <w:p w14:paraId="47F44055" w14:textId="79F3738A" w:rsidR="00905B3A" w:rsidRDefault="00905B3A" w:rsidP="00905B3A">
      <w:pPr>
        <w:pStyle w:val="TOC8"/>
        <w:rPr>
          <w:rFonts w:asciiTheme="minorHAnsi" w:eastAsiaTheme="minorEastAsia" w:hAnsiTheme="minorHAnsi" w:cstheme="minorBidi"/>
          <w:b w:val="0"/>
          <w:noProof/>
          <w:kern w:val="2"/>
          <w:szCs w:val="22"/>
          <w:lang w:eastAsia="en-GB"/>
          <w14:ligatures w14:val="standardContextual"/>
        </w:rPr>
      </w:pPr>
      <w:r w:rsidRPr="00B153F8">
        <w:rPr>
          <w:noProof/>
          <w:lang w:val="fr-FR"/>
        </w:rPr>
        <w:t>Annex E (normative</w:t>
      </w:r>
      <w:r>
        <w:rPr>
          <w:noProof/>
          <w:lang w:val="fr-FR"/>
        </w:rPr>
        <w:t>):</w:t>
      </w:r>
      <w:r>
        <w:rPr>
          <w:noProof/>
          <w:lang w:val="fr-FR"/>
        </w:rPr>
        <w:tab/>
      </w:r>
      <w:r w:rsidRPr="00B153F8">
        <w:rPr>
          <w:noProof/>
          <w:lang w:val="fr-FR"/>
        </w:rPr>
        <w:t>Void</w:t>
      </w:r>
      <w:r>
        <w:rPr>
          <w:noProof/>
        </w:rPr>
        <w:tab/>
        <w:t>420</w:t>
      </w:r>
    </w:p>
    <w:p w14:paraId="0054E722" w14:textId="3BCF3D1A" w:rsidR="00905B3A" w:rsidRDefault="00905B3A" w:rsidP="00905B3A">
      <w:pPr>
        <w:pStyle w:val="TOC8"/>
        <w:rPr>
          <w:rFonts w:asciiTheme="minorHAnsi" w:eastAsiaTheme="minorEastAsia" w:hAnsiTheme="minorHAnsi" w:cstheme="minorBidi"/>
          <w:b w:val="0"/>
          <w:noProof/>
          <w:kern w:val="2"/>
          <w:szCs w:val="22"/>
          <w:lang w:eastAsia="en-GB"/>
          <w14:ligatures w14:val="standardContextual"/>
        </w:rPr>
      </w:pPr>
      <w:r w:rsidRPr="00B153F8">
        <w:rPr>
          <w:noProof/>
          <w:lang w:val="fr-FR"/>
        </w:rPr>
        <w:t>Annex F (normative</w:t>
      </w:r>
      <w:r>
        <w:rPr>
          <w:noProof/>
          <w:lang w:val="fr-FR"/>
        </w:rPr>
        <w:t>):</w:t>
      </w:r>
      <w:r>
        <w:rPr>
          <w:noProof/>
          <w:lang w:val="fr-FR"/>
        </w:rPr>
        <w:tab/>
      </w:r>
      <w:r w:rsidRPr="00B153F8">
        <w:rPr>
          <w:noProof/>
          <w:lang w:val="fr-FR"/>
        </w:rPr>
        <w:t>Void</w:t>
      </w:r>
      <w:r>
        <w:rPr>
          <w:noProof/>
        </w:rPr>
        <w:tab/>
        <w:t>421</w:t>
      </w:r>
    </w:p>
    <w:p w14:paraId="5433A631" w14:textId="629DC8D7" w:rsidR="00905B3A" w:rsidRDefault="00905B3A" w:rsidP="00905B3A">
      <w:pPr>
        <w:pStyle w:val="TOC8"/>
        <w:rPr>
          <w:rFonts w:asciiTheme="minorHAnsi" w:eastAsiaTheme="minorEastAsia" w:hAnsiTheme="minorHAnsi" w:cstheme="minorBidi"/>
          <w:b w:val="0"/>
          <w:noProof/>
          <w:kern w:val="2"/>
          <w:szCs w:val="22"/>
          <w:lang w:eastAsia="en-GB"/>
          <w14:ligatures w14:val="standardContextual"/>
        </w:rPr>
      </w:pPr>
      <w:r>
        <w:rPr>
          <w:noProof/>
        </w:rPr>
        <w:t>Annex G (normative):</w:t>
      </w:r>
      <w:r>
        <w:rPr>
          <w:noProof/>
        </w:rPr>
        <w:tab/>
        <w:t>Void</w:t>
      </w:r>
      <w:r>
        <w:rPr>
          <w:noProof/>
        </w:rPr>
        <w:tab/>
        <w:t>422</w:t>
      </w:r>
    </w:p>
    <w:p w14:paraId="5C7B9166" w14:textId="50328CF8" w:rsidR="00905B3A" w:rsidRDefault="00905B3A" w:rsidP="00905B3A">
      <w:pPr>
        <w:pStyle w:val="TOC8"/>
        <w:rPr>
          <w:rFonts w:asciiTheme="minorHAnsi" w:eastAsiaTheme="minorEastAsia" w:hAnsiTheme="minorHAnsi" w:cstheme="minorBidi"/>
          <w:b w:val="0"/>
          <w:noProof/>
          <w:kern w:val="2"/>
          <w:szCs w:val="22"/>
          <w:lang w:eastAsia="en-GB"/>
          <w14:ligatures w14:val="standardContextual"/>
        </w:rPr>
      </w:pPr>
      <w:r w:rsidRPr="00B153F8">
        <w:rPr>
          <w:noProof/>
          <w:lang w:val="fr-FR"/>
        </w:rPr>
        <w:t>Annex H (normative</w:t>
      </w:r>
      <w:r>
        <w:rPr>
          <w:noProof/>
          <w:lang w:val="fr-FR"/>
        </w:rPr>
        <w:t>):</w:t>
      </w:r>
      <w:r>
        <w:rPr>
          <w:noProof/>
          <w:lang w:val="fr-FR"/>
        </w:rPr>
        <w:tab/>
      </w:r>
      <w:r w:rsidRPr="00B153F8">
        <w:rPr>
          <w:noProof/>
          <w:lang w:val="fr-FR"/>
        </w:rPr>
        <w:t>Void</w:t>
      </w:r>
      <w:r>
        <w:rPr>
          <w:noProof/>
        </w:rPr>
        <w:tab/>
        <w:t>423</w:t>
      </w:r>
    </w:p>
    <w:p w14:paraId="0B85D7FD" w14:textId="2815ABC3" w:rsidR="00905B3A" w:rsidRDefault="00905B3A" w:rsidP="00905B3A">
      <w:pPr>
        <w:pStyle w:val="TOC8"/>
        <w:rPr>
          <w:rFonts w:asciiTheme="minorHAnsi" w:eastAsiaTheme="minorEastAsia" w:hAnsiTheme="minorHAnsi" w:cstheme="minorBidi"/>
          <w:b w:val="0"/>
          <w:noProof/>
          <w:kern w:val="2"/>
          <w:szCs w:val="22"/>
          <w:lang w:eastAsia="en-GB"/>
          <w14:ligatures w14:val="standardContextual"/>
        </w:rPr>
      </w:pPr>
      <w:r w:rsidRPr="00B153F8">
        <w:rPr>
          <w:noProof/>
          <w:lang w:val="fr-FR"/>
        </w:rPr>
        <w:t>Annex I (normative</w:t>
      </w:r>
      <w:r>
        <w:rPr>
          <w:noProof/>
          <w:lang w:val="fr-FR"/>
        </w:rPr>
        <w:t>):</w:t>
      </w:r>
      <w:r>
        <w:rPr>
          <w:noProof/>
          <w:lang w:val="fr-FR"/>
        </w:rPr>
        <w:tab/>
      </w:r>
      <w:r w:rsidRPr="00B153F8">
        <w:rPr>
          <w:noProof/>
          <w:lang w:val="fr-FR"/>
        </w:rPr>
        <w:t>Void</w:t>
      </w:r>
      <w:r>
        <w:rPr>
          <w:noProof/>
        </w:rPr>
        <w:tab/>
        <w:t>424</w:t>
      </w:r>
    </w:p>
    <w:p w14:paraId="28BBC7E6" w14:textId="4321AB9E" w:rsidR="00905B3A" w:rsidRDefault="00905B3A" w:rsidP="00905B3A">
      <w:pPr>
        <w:pStyle w:val="TOC8"/>
        <w:rPr>
          <w:rFonts w:asciiTheme="minorHAnsi" w:eastAsiaTheme="minorEastAsia" w:hAnsiTheme="minorHAnsi" w:cstheme="minorBidi"/>
          <w:b w:val="0"/>
          <w:noProof/>
          <w:kern w:val="2"/>
          <w:szCs w:val="22"/>
          <w:lang w:eastAsia="en-GB"/>
          <w14:ligatures w14:val="standardContextual"/>
        </w:rPr>
      </w:pPr>
      <w:r w:rsidRPr="00B153F8">
        <w:rPr>
          <w:noProof/>
          <w:lang w:val="fr-FR"/>
        </w:rPr>
        <w:t>Annex J (normative</w:t>
      </w:r>
      <w:r>
        <w:rPr>
          <w:noProof/>
          <w:lang w:val="fr-FR"/>
        </w:rPr>
        <w:t>):</w:t>
      </w:r>
      <w:r>
        <w:rPr>
          <w:noProof/>
          <w:lang w:val="fr-FR"/>
        </w:rPr>
        <w:tab/>
      </w:r>
      <w:r w:rsidRPr="00B153F8">
        <w:rPr>
          <w:noProof/>
          <w:lang w:val="fr-FR"/>
        </w:rPr>
        <w:t>Void</w:t>
      </w:r>
      <w:r>
        <w:rPr>
          <w:noProof/>
        </w:rPr>
        <w:tab/>
        <w:t>425</w:t>
      </w:r>
    </w:p>
    <w:p w14:paraId="46F084DE" w14:textId="0B2CCBA7" w:rsidR="00905B3A" w:rsidRDefault="00905B3A" w:rsidP="00905B3A">
      <w:pPr>
        <w:pStyle w:val="TOC8"/>
        <w:rPr>
          <w:rFonts w:asciiTheme="minorHAnsi" w:eastAsiaTheme="minorEastAsia" w:hAnsiTheme="minorHAnsi" w:cstheme="minorBidi"/>
          <w:b w:val="0"/>
          <w:noProof/>
          <w:kern w:val="2"/>
          <w:szCs w:val="22"/>
          <w:lang w:eastAsia="en-GB"/>
          <w14:ligatures w14:val="standardContextual"/>
        </w:rPr>
      </w:pPr>
      <w:r>
        <w:rPr>
          <w:noProof/>
        </w:rPr>
        <w:t>Annex K (normative):</w:t>
      </w:r>
      <w:r>
        <w:rPr>
          <w:noProof/>
        </w:rPr>
        <w:tab/>
        <w:t>Void</w:t>
      </w:r>
      <w:r>
        <w:rPr>
          <w:noProof/>
        </w:rPr>
        <w:tab/>
        <w:t>426</w:t>
      </w:r>
    </w:p>
    <w:p w14:paraId="142608F9" w14:textId="5DDD9894" w:rsidR="00905B3A" w:rsidRDefault="00905B3A" w:rsidP="00905B3A">
      <w:pPr>
        <w:pStyle w:val="TOC8"/>
        <w:rPr>
          <w:rFonts w:asciiTheme="minorHAnsi" w:eastAsiaTheme="minorEastAsia" w:hAnsiTheme="minorHAnsi" w:cstheme="minorBidi"/>
          <w:b w:val="0"/>
          <w:noProof/>
          <w:kern w:val="2"/>
          <w:szCs w:val="22"/>
          <w:lang w:eastAsia="en-GB"/>
          <w14:ligatures w14:val="standardContextual"/>
        </w:rPr>
      </w:pPr>
      <w:r>
        <w:rPr>
          <w:noProof/>
        </w:rPr>
        <w:t>Annex L (normative):</w:t>
      </w:r>
      <w:r>
        <w:rPr>
          <w:noProof/>
        </w:rPr>
        <w:tab/>
        <w:t>Relation of GSMA GST, ServiceProfile and SliceProfile</w:t>
      </w:r>
      <w:r>
        <w:rPr>
          <w:noProof/>
        </w:rPr>
        <w:tab/>
        <w:t>427</w:t>
      </w:r>
    </w:p>
    <w:p w14:paraId="12330782" w14:textId="77777777" w:rsidR="00905B3A" w:rsidRDefault="00905B3A">
      <w:pPr>
        <w:pStyle w:val="TOC1"/>
        <w:rPr>
          <w:rFonts w:asciiTheme="minorHAnsi" w:eastAsiaTheme="minorEastAsia" w:hAnsiTheme="minorHAnsi" w:cstheme="minorBidi"/>
          <w:noProof/>
          <w:kern w:val="2"/>
          <w:szCs w:val="22"/>
          <w:lang w:eastAsia="en-GB"/>
          <w14:ligatures w14:val="standardContextual"/>
        </w:rPr>
      </w:pPr>
      <w:r>
        <w:rPr>
          <w:noProof/>
        </w:rPr>
        <w:t>L.1</w:t>
      </w:r>
      <w:r>
        <w:rPr>
          <w:rFonts w:asciiTheme="minorHAnsi" w:eastAsiaTheme="minorEastAsia" w:hAnsiTheme="minorHAnsi" w:cstheme="minorBidi"/>
          <w:noProof/>
          <w:kern w:val="2"/>
          <w:szCs w:val="22"/>
          <w:lang w:eastAsia="en-GB"/>
          <w14:ligatures w14:val="standardContextual"/>
        </w:rPr>
        <w:tab/>
      </w:r>
      <w:r>
        <w:rPr>
          <w:noProof/>
        </w:rPr>
        <w:t>General</w:t>
      </w:r>
      <w:r>
        <w:rPr>
          <w:noProof/>
        </w:rPr>
        <w:tab/>
        <w:t>427</w:t>
      </w:r>
    </w:p>
    <w:p w14:paraId="4AB3D1E7" w14:textId="77777777" w:rsidR="00905B3A" w:rsidRDefault="00905B3A">
      <w:pPr>
        <w:pStyle w:val="TOC1"/>
        <w:rPr>
          <w:rFonts w:asciiTheme="minorHAnsi" w:eastAsiaTheme="minorEastAsia" w:hAnsiTheme="minorHAnsi" w:cstheme="minorBidi"/>
          <w:noProof/>
          <w:kern w:val="2"/>
          <w:szCs w:val="22"/>
          <w:lang w:eastAsia="en-GB"/>
          <w14:ligatures w14:val="standardContextual"/>
        </w:rPr>
      </w:pPr>
      <w:r>
        <w:rPr>
          <w:noProof/>
        </w:rPr>
        <w:t>L.2</w:t>
      </w:r>
      <w:r>
        <w:rPr>
          <w:rFonts w:asciiTheme="minorHAnsi" w:eastAsiaTheme="minorEastAsia" w:hAnsiTheme="minorHAnsi" w:cstheme="minorBidi"/>
          <w:noProof/>
          <w:kern w:val="2"/>
          <w:szCs w:val="22"/>
          <w:lang w:eastAsia="en-GB"/>
          <w14:ligatures w14:val="standardContextual"/>
        </w:rPr>
        <w:tab/>
      </w:r>
      <w:r>
        <w:rPr>
          <w:noProof/>
        </w:rPr>
        <w:t>GSMA GST, ServiceProfile and sliceProfile</w:t>
      </w:r>
      <w:r>
        <w:rPr>
          <w:noProof/>
        </w:rPr>
        <w:tab/>
        <w:t>427</w:t>
      </w:r>
    </w:p>
    <w:p w14:paraId="6F88764A" w14:textId="602CD72F" w:rsidR="00905B3A" w:rsidRDefault="00905B3A" w:rsidP="00905B3A">
      <w:pPr>
        <w:pStyle w:val="TOC8"/>
        <w:rPr>
          <w:rFonts w:asciiTheme="minorHAnsi" w:eastAsiaTheme="minorEastAsia" w:hAnsiTheme="minorHAnsi" w:cstheme="minorBidi"/>
          <w:b w:val="0"/>
          <w:noProof/>
          <w:kern w:val="2"/>
          <w:szCs w:val="22"/>
          <w:lang w:eastAsia="en-GB"/>
          <w14:ligatures w14:val="standardContextual"/>
        </w:rPr>
      </w:pPr>
      <w:r>
        <w:rPr>
          <w:noProof/>
        </w:rPr>
        <w:t>Annex M (normative):</w:t>
      </w:r>
      <w:r>
        <w:rPr>
          <w:noProof/>
        </w:rPr>
        <w:tab/>
        <w:t>Managed NF Service state handling</w:t>
      </w:r>
      <w:r>
        <w:rPr>
          <w:noProof/>
        </w:rPr>
        <w:tab/>
        <w:t>429</w:t>
      </w:r>
    </w:p>
    <w:p w14:paraId="612ED9E2" w14:textId="77777777" w:rsidR="00905B3A" w:rsidRDefault="00905B3A">
      <w:pPr>
        <w:pStyle w:val="TOC1"/>
        <w:rPr>
          <w:rFonts w:asciiTheme="minorHAnsi" w:eastAsiaTheme="minorEastAsia" w:hAnsiTheme="minorHAnsi" w:cstheme="minorBidi"/>
          <w:noProof/>
          <w:kern w:val="2"/>
          <w:szCs w:val="22"/>
          <w:lang w:eastAsia="en-GB"/>
          <w14:ligatures w14:val="standardContextual"/>
        </w:rPr>
      </w:pPr>
      <w:r>
        <w:rPr>
          <w:noProof/>
        </w:rPr>
        <w:t>M.1</w:t>
      </w:r>
      <w:r>
        <w:rPr>
          <w:rFonts w:asciiTheme="minorHAnsi" w:eastAsiaTheme="minorEastAsia" w:hAnsiTheme="minorHAnsi" w:cstheme="minorBidi"/>
          <w:noProof/>
          <w:kern w:val="2"/>
          <w:szCs w:val="22"/>
          <w:lang w:eastAsia="en-GB"/>
          <w14:ligatures w14:val="standardContextual"/>
        </w:rPr>
        <w:tab/>
      </w:r>
      <w:r>
        <w:rPr>
          <w:noProof/>
        </w:rPr>
        <w:t>Combined state diagram for a Managed NF Service</w:t>
      </w:r>
      <w:r>
        <w:rPr>
          <w:noProof/>
        </w:rPr>
        <w:tab/>
        <w:t>429</w:t>
      </w:r>
    </w:p>
    <w:p w14:paraId="5D69AD9C" w14:textId="6D7936EF" w:rsidR="00905B3A" w:rsidRDefault="00905B3A" w:rsidP="00905B3A">
      <w:pPr>
        <w:pStyle w:val="TOC8"/>
        <w:rPr>
          <w:rFonts w:asciiTheme="minorHAnsi" w:eastAsiaTheme="minorEastAsia" w:hAnsiTheme="minorHAnsi" w:cstheme="minorBidi"/>
          <w:b w:val="0"/>
          <w:noProof/>
          <w:kern w:val="2"/>
          <w:szCs w:val="22"/>
          <w:lang w:eastAsia="en-GB"/>
          <w14:ligatures w14:val="standardContextual"/>
        </w:rPr>
      </w:pPr>
      <w:r w:rsidRPr="00B153F8">
        <w:rPr>
          <w:noProof/>
          <w:lang w:val="fr-FR"/>
        </w:rPr>
        <w:t>Annex N (normative</w:t>
      </w:r>
      <w:r>
        <w:rPr>
          <w:noProof/>
          <w:lang w:val="fr-FR"/>
        </w:rPr>
        <w:t>):</w:t>
      </w:r>
      <w:r>
        <w:rPr>
          <w:noProof/>
          <w:lang w:val="fr-FR"/>
        </w:rPr>
        <w:tab/>
      </w:r>
      <w:r w:rsidRPr="00B153F8">
        <w:rPr>
          <w:noProof/>
          <w:lang w:val="fr-FR"/>
        </w:rPr>
        <w:t>Void</w:t>
      </w:r>
      <w:r>
        <w:rPr>
          <w:noProof/>
        </w:rPr>
        <w:tab/>
        <w:t>431</w:t>
      </w:r>
    </w:p>
    <w:p w14:paraId="3A3612D6" w14:textId="745DC25C" w:rsidR="00905B3A" w:rsidRDefault="00905B3A" w:rsidP="00905B3A">
      <w:pPr>
        <w:pStyle w:val="TOC8"/>
        <w:rPr>
          <w:rFonts w:asciiTheme="minorHAnsi" w:eastAsiaTheme="minorEastAsia" w:hAnsiTheme="minorHAnsi" w:cstheme="minorBidi"/>
          <w:b w:val="0"/>
          <w:noProof/>
          <w:kern w:val="2"/>
          <w:szCs w:val="22"/>
          <w:lang w:eastAsia="en-GB"/>
          <w14:ligatures w14:val="standardContextual"/>
        </w:rPr>
      </w:pPr>
      <w:r w:rsidRPr="00B153F8">
        <w:rPr>
          <w:noProof/>
          <w:lang w:val="fr-FR"/>
        </w:rPr>
        <w:t>Annex O (informative</w:t>
      </w:r>
      <w:r>
        <w:rPr>
          <w:noProof/>
          <w:lang w:val="fr-FR"/>
        </w:rPr>
        <w:t>):</w:t>
      </w:r>
      <w:r>
        <w:rPr>
          <w:noProof/>
          <w:lang w:val="fr-FR"/>
        </w:rPr>
        <w:tab/>
      </w:r>
      <w:r w:rsidRPr="00B153F8">
        <w:rPr>
          <w:noProof/>
          <w:lang w:val="fr-FR"/>
        </w:rPr>
        <w:t xml:space="preserve"> QoS model usage for NG-RAN</w:t>
      </w:r>
      <w:r>
        <w:rPr>
          <w:noProof/>
        </w:rPr>
        <w:tab/>
        <w:t>432</w:t>
      </w:r>
    </w:p>
    <w:p w14:paraId="477D7B6D" w14:textId="77777777" w:rsidR="00905B3A" w:rsidRDefault="00905B3A">
      <w:pPr>
        <w:pStyle w:val="TOC1"/>
        <w:rPr>
          <w:rFonts w:asciiTheme="minorHAnsi" w:eastAsiaTheme="minorEastAsia" w:hAnsiTheme="minorHAnsi" w:cstheme="minorBidi"/>
          <w:noProof/>
          <w:kern w:val="2"/>
          <w:szCs w:val="22"/>
          <w:lang w:eastAsia="en-GB"/>
          <w14:ligatures w14:val="standardContextual"/>
        </w:rPr>
      </w:pPr>
      <w:r>
        <w:rPr>
          <w:noProof/>
        </w:rPr>
        <w:t>O.1</w:t>
      </w:r>
      <w:r>
        <w:rPr>
          <w:rFonts w:asciiTheme="minorHAnsi" w:eastAsiaTheme="minorEastAsia" w:hAnsiTheme="minorHAnsi" w:cstheme="minorBidi"/>
          <w:noProof/>
          <w:kern w:val="2"/>
          <w:szCs w:val="22"/>
          <w:lang w:eastAsia="en-GB"/>
          <w14:ligatures w14:val="standardContextual"/>
        </w:rPr>
        <w:tab/>
      </w:r>
      <w:r>
        <w:rPr>
          <w:noProof/>
        </w:rPr>
        <w:t>Overview</w:t>
      </w:r>
      <w:r>
        <w:rPr>
          <w:noProof/>
        </w:rPr>
        <w:tab/>
        <w:t>432</w:t>
      </w:r>
    </w:p>
    <w:p w14:paraId="33F4DCB7" w14:textId="77777777" w:rsidR="00905B3A" w:rsidRDefault="00905B3A">
      <w:pPr>
        <w:pStyle w:val="TOC1"/>
        <w:rPr>
          <w:rFonts w:asciiTheme="minorHAnsi" w:eastAsiaTheme="minorEastAsia" w:hAnsiTheme="minorHAnsi" w:cstheme="minorBidi"/>
          <w:noProof/>
          <w:kern w:val="2"/>
          <w:szCs w:val="22"/>
          <w:lang w:eastAsia="en-GB"/>
          <w14:ligatures w14:val="standardContextual"/>
        </w:rPr>
      </w:pPr>
      <w:r>
        <w:rPr>
          <w:noProof/>
        </w:rPr>
        <w:t>O.2</w:t>
      </w:r>
      <w:r>
        <w:rPr>
          <w:rFonts w:asciiTheme="minorHAnsi" w:eastAsiaTheme="minorEastAsia" w:hAnsiTheme="minorHAnsi" w:cstheme="minorBidi"/>
          <w:noProof/>
          <w:kern w:val="2"/>
          <w:szCs w:val="22"/>
          <w:lang w:eastAsia="en-GB"/>
          <w14:ligatures w14:val="standardContextual"/>
        </w:rPr>
        <w:tab/>
      </w:r>
      <w:r>
        <w:rPr>
          <w:noProof/>
        </w:rPr>
        <w:t>General usage</w:t>
      </w:r>
      <w:r>
        <w:rPr>
          <w:noProof/>
        </w:rPr>
        <w:tab/>
        <w:t>432</w:t>
      </w:r>
    </w:p>
    <w:p w14:paraId="53C42355" w14:textId="77777777" w:rsidR="00905B3A" w:rsidRDefault="00905B3A">
      <w:pPr>
        <w:pStyle w:val="TOC1"/>
        <w:rPr>
          <w:rFonts w:asciiTheme="minorHAnsi" w:eastAsiaTheme="minorEastAsia" w:hAnsiTheme="minorHAnsi" w:cstheme="minorBidi"/>
          <w:noProof/>
          <w:kern w:val="2"/>
          <w:szCs w:val="22"/>
          <w:lang w:eastAsia="en-GB"/>
          <w14:ligatures w14:val="standardContextual"/>
        </w:rPr>
      </w:pPr>
      <w:r>
        <w:rPr>
          <w:noProof/>
        </w:rPr>
        <w:t>O.3</w:t>
      </w:r>
      <w:r>
        <w:rPr>
          <w:rFonts w:asciiTheme="minorHAnsi" w:eastAsiaTheme="minorEastAsia" w:hAnsiTheme="minorHAnsi" w:cstheme="minorBidi"/>
          <w:noProof/>
          <w:kern w:val="2"/>
          <w:szCs w:val="22"/>
          <w:lang w:eastAsia="en-GB"/>
          <w14:ligatures w14:val="standardContextual"/>
        </w:rPr>
        <w:tab/>
      </w:r>
      <w:r>
        <w:rPr>
          <w:noProof/>
        </w:rPr>
        <w:t>NG-</w:t>
      </w:r>
      <w:r>
        <w:rPr>
          <w:noProof/>
          <w:lang w:eastAsia="zh-CN"/>
        </w:rPr>
        <w:t>RAN</w:t>
      </w:r>
      <w:r>
        <w:rPr>
          <w:noProof/>
        </w:rPr>
        <w:t xml:space="preserve"> MOCN network sharing usage recommendation</w:t>
      </w:r>
      <w:r>
        <w:rPr>
          <w:noProof/>
        </w:rPr>
        <w:tab/>
        <w:t>433</w:t>
      </w:r>
    </w:p>
    <w:p w14:paraId="268C5F54" w14:textId="3DCFEE03" w:rsidR="00905B3A" w:rsidRDefault="00905B3A" w:rsidP="00905B3A">
      <w:pPr>
        <w:pStyle w:val="TOC8"/>
        <w:rPr>
          <w:rFonts w:asciiTheme="minorHAnsi" w:eastAsiaTheme="minorEastAsia" w:hAnsiTheme="minorHAnsi" w:cstheme="minorBidi"/>
          <w:b w:val="0"/>
          <w:noProof/>
          <w:kern w:val="2"/>
          <w:szCs w:val="22"/>
          <w:lang w:eastAsia="en-GB"/>
          <w14:ligatures w14:val="standardContextual"/>
        </w:rPr>
      </w:pPr>
      <w:r>
        <w:rPr>
          <w:noProof/>
        </w:rPr>
        <w:t>Annex P (informative):</w:t>
      </w:r>
      <w:r>
        <w:rPr>
          <w:noProof/>
        </w:rPr>
        <w:tab/>
        <w:t xml:space="preserve"> Mapping between GSMA GST and ServiceProfile</w:t>
      </w:r>
      <w:r>
        <w:rPr>
          <w:noProof/>
        </w:rPr>
        <w:tab/>
        <w:t>433</w:t>
      </w:r>
    </w:p>
    <w:p w14:paraId="7231DF1F" w14:textId="05FA0DFD" w:rsidR="00905B3A" w:rsidRDefault="00905B3A" w:rsidP="00905B3A">
      <w:pPr>
        <w:pStyle w:val="TOC8"/>
        <w:rPr>
          <w:rFonts w:asciiTheme="minorHAnsi" w:eastAsiaTheme="minorEastAsia" w:hAnsiTheme="minorHAnsi" w:cstheme="minorBidi"/>
          <w:b w:val="0"/>
          <w:noProof/>
          <w:kern w:val="2"/>
          <w:szCs w:val="22"/>
          <w:lang w:eastAsia="en-GB"/>
          <w14:ligatures w14:val="standardContextual"/>
        </w:rPr>
      </w:pPr>
      <w:r w:rsidRPr="00B153F8">
        <w:rPr>
          <w:noProof/>
          <w:lang w:val="fr-FR"/>
        </w:rPr>
        <w:t>Annex Q (informative</w:t>
      </w:r>
      <w:r>
        <w:rPr>
          <w:noProof/>
          <w:lang w:val="fr-FR"/>
        </w:rPr>
        <w:t>):</w:t>
      </w:r>
      <w:r>
        <w:rPr>
          <w:noProof/>
          <w:lang w:val="fr-FR"/>
        </w:rPr>
        <w:tab/>
      </w:r>
      <w:r w:rsidRPr="00B153F8">
        <w:rPr>
          <w:noProof/>
          <w:lang w:val="fr-FR"/>
        </w:rPr>
        <w:t>PlantUML source code</w:t>
      </w:r>
      <w:r>
        <w:rPr>
          <w:noProof/>
        </w:rPr>
        <w:tab/>
        <w:t>436</w:t>
      </w:r>
    </w:p>
    <w:p w14:paraId="7E499EA5" w14:textId="77777777" w:rsidR="00905B3A" w:rsidRDefault="00905B3A">
      <w:pPr>
        <w:pStyle w:val="TOC1"/>
        <w:rPr>
          <w:rFonts w:asciiTheme="minorHAnsi" w:eastAsiaTheme="minorEastAsia" w:hAnsiTheme="minorHAnsi" w:cstheme="minorBidi"/>
          <w:noProof/>
          <w:kern w:val="2"/>
          <w:szCs w:val="22"/>
          <w:lang w:eastAsia="en-GB"/>
          <w14:ligatures w14:val="standardContextual"/>
        </w:rPr>
      </w:pPr>
      <w:r>
        <w:rPr>
          <w:noProof/>
        </w:rPr>
        <w:t>Q.1</w:t>
      </w:r>
      <w:r>
        <w:rPr>
          <w:rFonts w:asciiTheme="minorHAnsi" w:eastAsiaTheme="minorEastAsia" w:hAnsiTheme="minorHAnsi" w:cstheme="minorBidi"/>
          <w:noProof/>
          <w:kern w:val="2"/>
          <w:szCs w:val="22"/>
          <w:lang w:eastAsia="en-GB"/>
          <w14:ligatures w14:val="standardContextual"/>
        </w:rPr>
        <w:tab/>
      </w:r>
      <w:r>
        <w:rPr>
          <w:noProof/>
        </w:rPr>
        <w:t>5GC NRM relationship diagram</w:t>
      </w:r>
      <w:r>
        <w:rPr>
          <w:noProof/>
        </w:rPr>
        <w:tab/>
        <w:t>436</w:t>
      </w:r>
    </w:p>
    <w:p w14:paraId="69581FD8" w14:textId="77777777" w:rsidR="00905B3A" w:rsidRDefault="00905B3A">
      <w:pPr>
        <w:pStyle w:val="TOC2"/>
        <w:rPr>
          <w:rFonts w:asciiTheme="minorHAnsi" w:eastAsiaTheme="minorEastAsia" w:hAnsiTheme="minorHAnsi" w:cstheme="minorBidi"/>
          <w:noProof/>
          <w:kern w:val="2"/>
          <w:sz w:val="22"/>
          <w:szCs w:val="22"/>
          <w:lang w:eastAsia="en-GB"/>
          <w14:ligatures w14:val="standardContextual"/>
        </w:rPr>
      </w:pPr>
      <w:r>
        <w:rPr>
          <w:noProof/>
        </w:rPr>
        <w:t>Q.1.1</w:t>
      </w:r>
      <w:r>
        <w:rPr>
          <w:rFonts w:asciiTheme="minorHAnsi" w:eastAsiaTheme="minorEastAsia" w:hAnsiTheme="minorHAnsi" w:cstheme="minorBidi"/>
          <w:noProof/>
          <w:kern w:val="2"/>
          <w:sz w:val="22"/>
          <w:szCs w:val="22"/>
          <w:lang w:eastAsia="en-GB"/>
          <w14:ligatures w14:val="standardContextual"/>
        </w:rPr>
        <w:tab/>
      </w:r>
      <w:r>
        <w:rPr>
          <w:noProof/>
        </w:rPr>
        <w:t>The 5GC NF NRM containment/naming relationship</w:t>
      </w:r>
      <w:r>
        <w:rPr>
          <w:noProof/>
        </w:rPr>
        <w:tab/>
        <w:t>436</w:t>
      </w:r>
    </w:p>
    <w:p w14:paraId="74CA7DB4" w14:textId="77777777" w:rsidR="00905B3A" w:rsidRDefault="00905B3A">
      <w:pPr>
        <w:pStyle w:val="TOC2"/>
        <w:rPr>
          <w:rFonts w:asciiTheme="minorHAnsi" w:eastAsiaTheme="minorEastAsia" w:hAnsiTheme="minorHAnsi" w:cstheme="minorBidi"/>
          <w:noProof/>
          <w:kern w:val="2"/>
          <w:sz w:val="22"/>
          <w:szCs w:val="22"/>
          <w:lang w:eastAsia="en-GB"/>
          <w14:ligatures w14:val="standardContextual"/>
        </w:rPr>
      </w:pPr>
      <w:r>
        <w:rPr>
          <w:noProof/>
        </w:rPr>
        <w:t>Q.1.2</w:t>
      </w:r>
      <w:r>
        <w:rPr>
          <w:rFonts w:asciiTheme="minorHAnsi" w:eastAsiaTheme="minorEastAsia" w:hAnsiTheme="minorHAnsi" w:cstheme="minorBidi"/>
          <w:noProof/>
          <w:kern w:val="2"/>
          <w:sz w:val="22"/>
          <w:szCs w:val="22"/>
          <w:lang w:eastAsia="en-GB"/>
          <w14:ligatures w14:val="standardContextual"/>
        </w:rPr>
        <w:tab/>
      </w:r>
      <w:r>
        <w:rPr>
          <w:noProof/>
        </w:rPr>
        <w:t xml:space="preserve">The </w:t>
      </w:r>
      <w:r w:rsidRPr="00B153F8">
        <w:rPr>
          <w:noProof/>
          <w:color w:val="000000"/>
        </w:rPr>
        <w:t>Figure 5.2.1.1-2 for the transport view of AMF NRM</w:t>
      </w:r>
      <w:r>
        <w:rPr>
          <w:noProof/>
        </w:rPr>
        <w:tab/>
        <w:t>437</w:t>
      </w:r>
    </w:p>
    <w:p w14:paraId="1745533C" w14:textId="77777777" w:rsidR="00905B3A" w:rsidRDefault="00905B3A">
      <w:pPr>
        <w:pStyle w:val="TOC2"/>
        <w:rPr>
          <w:rFonts w:asciiTheme="minorHAnsi" w:eastAsiaTheme="minorEastAsia" w:hAnsiTheme="minorHAnsi" w:cstheme="minorBidi"/>
          <w:noProof/>
          <w:kern w:val="2"/>
          <w:sz w:val="22"/>
          <w:szCs w:val="22"/>
          <w:lang w:eastAsia="en-GB"/>
          <w14:ligatures w14:val="standardContextual"/>
        </w:rPr>
      </w:pPr>
      <w:r>
        <w:rPr>
          <w:noProof/>
        </w:rPr>
        <w:t>Q.1.3</w:t>
      </w:r>
      <w:r>
        <w:rPr>
          <w:rFonts w:asciiTheme="minorHAnsi" w:eastAsiaTheme="minorEastAsia" w:hAnsiTheme="minorHAnsi" w:cstheme="minorBidi"/>
          <w:noProof/>
          <w:kern w:val="2"/>
          <w:sz w:val="22"/>
          <w:szCs w:val="22"/>
          <w:lang w:eastAsia="en-GB"/>
          <w14:ligatures w14:val="standardContextual"/>
        </w:rPr>
        <w:tab/>
      </w:r>
      <w:r>
        <w:rPr>
          <w:noProof/>
        </w:rPr>
        <w:t xml:space="preserve">The </w:t>
      </w:r>
      <w:r w:rsidRPr="00B153F8">
        <w:rPr>
          <w:noProof/>
          <w:color w:val="000000"/>
        </w:rPr>
        <w:t>Figure 5.2.1.1-3 for the transport view of SMF NRM</w:t>
      </w:r>
      <w:r>
        <w:rPr>
          <w:noProof/>
        </w:rPr>
        <w:tab/>
        <w:t>438</w:t>
      </w:r>
    </w:p>
    <w:p w14:paraId="5996ED8D" w14:textId="77777777" w:rsidR="00905B3A" w:rsidRDefault="00905B3A">
      <w:pPr>
        <w:pStyle w:val="TOC1"/>
        <w:rPr>
          <w:rFonts w:asciiTheme="minorHAnsi" w:eastAsiaTheme="minorEastAsia" w:hAnsiTheme="minorHAnsi" w:cstheme="minorBidi"/>
          <w:noProof/>
          <w:kern w:val="2"/>
          <w:szCs w:val="22"/>
          <w:lang w:eastAsia="en-GB"/>
          <w14:ligatures w14:val="standardContextual"/>
        </w:rPr>
      </w:pPr>
      <w:r>
        <w:rPr>
          <w:noProof/>
        </w:rPr>
        <w:t>Q.2</w:t>
      </w:r>
      <w:r>
        <w:rPr>
          <w:rFonts w:asciiTheme="minorHAnsi" w:eastAsiaTheme="minorEastAsia" w:hAnsiTheme="minorHAnsi" w:cstheme="minorBidi"/>
          <w:noProof/>
          <w:kern w:val="2"/>
          <w:szCs w:val="22"/>
          <w:lang w:eastAsia="en-GB"/>
          <w14:ligatures w14:val="standardContextual"/>
        </w:rPr>
        <w:tab/>
      </w:r>
      <w:r>
        <w:rPr>
          <w:noProof/>
        </w:rPr>
        <w:t>5GC NRM inheritance diagram</w:t>
      </w:r>
      <w:r>
        <w:rPr>
          <w:noProof/>
        </w:rPr>
        <w:tab/>
        <w:t>439</w:t>
      </w:r>
    </w:p>
    <w:p w14:paraId="0E242260" w14:textId="77777777" w:rsidR="00905B3A" w:rsidRDefault="00905B3A">
      <w:pPr>
        <w:pStyle w:val="TOC2"/>
        <w:rPr>
          <w:rFonts w:asciiTheme="minorHAnsi" w:eastAsiaTheme="minorEastAsia" w:hAnsiTheme="minorHAnsi" w:cstheme="minorBidi"/>
          <w:noProof/>
          <w:kern w:val="2"/>
          <w:sz w:val="22"/>
          <w:szCs w:val="22"/>
          <w:lang w:eastAsia="en-GB"/>
          <w14:ligatures w14:val="standardContextual"/>
        </w:rPr>
      </w:pPr>
      <w:r>
        <w:rPr>
          <w:noProof/>
        </w:rPr>
        <w:t>Q.2.1</w:t>
      </w:r>
      <w:r>
        <w:rPr>
          <w:rFonts w:asciiTheme="minorHAnsi" w:eastAsiaTheme="minorEastAsia" w:hAnsiTheme="minorHAnsi" w:cstheme="minorBidi"/>
          <w:noProof/>
          <w:kern w:val="2"/>
          <w:sz w:val="22"/>
          <w:szCs w:val="22"/>
          <w:lang w:eastAsia="en-GB"/>
          <w14:ligatures w14:val="standardContextual"/>
        </w:rPr>
        <w:tab/>
      </w:r>
      <w:r>
        <w:rPr>
          <w:noProof/>
        </w:rPr>
        <w:t>The inheritance hierarchy from IOC ManagedFunction related to the 5GC NF NRM</w:t>
      </w:r>
      <w:r>
        <w:rPr>
          <w:noProof/>
        </w:rPr>
        <w:tab/>
        <w:t>439</w:t>
      </w:r>
    </w:p>
    <w:p w14:paraId="1B4782C9" w14:textId="77777777" w:rsidR="00905B3A" w:rsidRDefault="00905B3A">
      <w:pPr>
        <w:pStyle w:val="TOC2"/>
        <w:rPr>
          <w:rFonts w:asciiTheme="minorHAnsi" w:eastAsiaTheme="minorEastAsia" w:hAnsiTheme="minorHAnsi" w:cstheme="minorBidi"/>
          <w:noProof/>
          <w:kern w:val="2"/>
          <w:sz w:val="22"/>
          <w:szCs w:val="22"/>
          <w:lang w:eastAsia="en-GB"/>
          <w14:ligatures w14:val="standardContextual"/>
        </w:rPr>
      </w:pPr>
      <w:r>
        <w:rPr>
          <w:noProof/>
        </w:rPr>
        <w:t>Q.2.2</w:t>
      </w:r>
      <w:r>
        <w:rPr>
          <w:rFonts w:asciiTheme="minorHAnsi" w:eastAsiaTheme="minorEastAsia" w:hAnsiTheme="minorHAnsi" w:cstheme="minorBidi"/>
          <w:noProof/>
          <w:kern w:val="2"/>
          <w:sz w:val="22"/>
          <w:szCs w:val="22"/>
          <w:lang w:eastAsia="en-GB"/>
          <w14:ligatures w14:val="standardContextual"/>
        </w:rPr>
        <w:tab/>
      </w:r>
      <w:r>
        <w:rPr>
          <w:noProof/>
        </w:rPr>
        <w:t>Figure 5.2.1.2-2 the inheritance hierarchy from IOC EP_RP related to 5GC NF NRM</w:t>
      </w:r>
      <w:r>
        <w:rPr>
          <w:noProof/>
        </w:rPr>
        <w:tab/>
        <w:t>440</w:t>
      </w:r>
    </w:p>
    <w:p w14:paraId="449F7EE1" w14:textId="77777777" w:rsidR="00905B3A" w:rsidRDefault="00905B3A">
      <w:pPr>
        <w:pStyle w:val="TOC2"/>
        <w:rPr>
          <w:rFonts w:cs="Arial"/>
          <w:noProof/>
          <w:sz w:val="22"/>
          <w:lang w:eastAsia="zh-CN"/>
        </w:rPr>
      </w:pPr>
      <w:r>
        <w:rPr>
          <w:rFonts w:cs="Arial"/>
          <w:noProof/>
          <w:sz w:val="22"/>
          <w:lang w:eastAsia="zh-CN"/>
        </w:rPr>
        <w:t>Q.3</w:t>
      </w:r>
      <w:r>
        <w:rPr>
          <w:rFonts w:cs="Arial"/>
          <w:noProof/>
          <w:sz w:val="22"/>
          <w:lang w:eastAsia="zh-CN"/>
        </w:rPr>
        <w:tab/>
        <w:t>NetworkSlice NRM relationship diagram</w:t>
      </w:r>
      <w:r>
        <w:rPr>
          <w:rFonts w:cs="Arial"/>
          <w:noProof/>
          <w:sz w:val="22"/>
          <w:lang w:eastAsia="zh-CN"/>
        </w:rPr>
        <w:tab/>
        <w:t>443</w:t>
      </w:r>
    </w:p>
    <w:p w14:paraId="0BADF6A5" w14:textId="631F58D3" w:rsidR="00905B3A" w:rsidRDefault="00905B3A">
      <w:pPr>
        <w:pStyle w:val="TOC2"/>
        <w:rPr>
          <w:rFonts w:asciiTheme="minorHAnsi" w:eastAsiaTheme="minorEastAsia" w:hAnsiTheme="minorHAnsi" w:cstheme="minorBidi"/>
          <w:noProof/>
          <w:kern w:val="2"/>
          <w:sz w:val="22"/>
          <w:szCs w:val="22"/>
          <w:lang w:eastAsia="en-GB"/>
          <w14:ligatures w14:val="standardContextual"/>
        </w:rPr>
      </w:pPr>
      <w:r w:rsidRPr="00B153F8">
        <w:rPr>
          <w:rFonts w:cs="Arial"/>
          <w:noProof/>
          <w:lang w:eastAsia="zh-CN"/>
        </w:rPr>
        <w:t>Q.3.1</w:t>
      </w:r>
      <w:r>
        <w:rPr>
          <w:rFonts w:asciiTheme="minorHAnsi" w:eastAsiaTheme="minorEastAsia" w:hAnsiTheme="minorHAnsi" w:cstheme="minorBidi"/>
          <w:noProof/>
          <w:kern w:val="2"/>
          <w:sz w:val="22"/>
          <w:szCs w:val="22"/>
          <w:lang w:eastAsia="en-GB"/>
          <w14:ligatures w14:val="standardContextual"/>
        </w:rPr>
        <w:tab/>
      </w:r>
      <w:r w:rsidRPr="00B153F8">
        <w:rPr>
          <w:rFonts w:cs="Arial"/>
          <w:noProof/>
          <w:lang w:eastAsia="zh-CN"/>
        </w:rPr>
        <w:t>The NetworkSlice NRM containment/naming relationship</w:t>
      </w:r>
      <w:r>
        <w:rPr>
          <w:noProof/>
        </w:rPr>
        <w:tab/>
        <w:t>443</w:t>
      </w:r>
    </w:p>
    <w:p w14:paraId="2BDBCF3D" w14:textId="77777777" w:rsidR="00905B3A" w:rsidRDefault="00905B3A">
      <w:pPr>
        <w:pStyle w:val="TOC2"/>
        <w:rPr>
          <w:rFonts w:asciiTheme="minorHAnsi" w:eastAsiaTheme="minorEastAsia" w:hAnsiTheme="minorHAnsi" w:cstheme="minorBidi"/>
          <w:noProof/>
          <w:kern w:val="2"/>
          <w:sz w:val="22"/>
          <w:szCs w:val="22"/>
          <w:lang w:eastAsia="en-GB"/>
          <w14:ligatures w14:val="standardContextual"/>
        </w:rPr>
      </w:pPr>
      <w:r w:rsidRPr="00B153F8">
        <w:rPr>
          <w:rFonts w:cs="Arial"/>
          <w:noProof/>
          <w:lang w:eastAsia="zh-CN"/>
        </w:rPr>
        <w:t>Q.3.2</w:t>
      </w:r>
      <w:r>
        <w:rPr>
          <w:rFonts w:asciiTheme="minorHAnsi" w:eastAsiaTheme="minorEastAsia" w:hAnsiTheme="minorHAnsi" w:cstheme="minorBidi"/>
          <w:noProof/>
          <w:kern w:val="2"/>
          <w:sz w:val="22"/>
          <w:szCs w:val="22"/>
          <w:lang w:eastAsia="en-GB"/>
          <w14:ligatures w14:val="standardContextual"/>
        </w:rPr>
        <w:tab/>
      </w:r>
      <w:r w:rsidRPr="00B153F8">
        <w:rPr>
          <w:rFonts w:cs="Arial"/>
          <w:noProof/>
          <w:lang w:eastAsia="zh-CN"/>
        </w:rPr>
        <w:t>The Transport EP NRM containment/naming relationship</w:t>
      </w:r>
      <w:r>
        <w:rPr>
          <w:noProof/>
        </w:rPr>
        <w:tab/>
        <w:t>443</w:t>
      </w:r>
    </w:p>
    <w:p w14:paraId="2AAA32F3" w14:textId="77777777" w:rsidR="00905B3A" w:rsidRDefault="00905B3A">
      <w:pPr>
        <w:pStyle w:val="TOC2"/>
        <w:rPr>
          <w:rFonts w:asciiTheme="minorHAnsi" w:eastAsiaTheme="minorEastAsia" w:hAnsiTheme="minorHAnsi" w:cstheme="minorBidi"/>
          <w:noProof/>
          <w:kern w:val="2"/>
          <w:sz w:val="22"/>
          <w:szCs w:val="22"/>
          <w:lang w:eastAsia="en-GB"/>
          <w14:ligatures w14:val="standardContextual"/>
        </w:rPr>
      </w:pPr>
      <w:r w:rsidRPr="00B153F8">
        <w:rPr>
          <w:rFonts w:cs="Arial"/>
          <w:noProof/>
          <w:lang w:eastAsia="zh-CN"/>
        </w:rPr>
        <w:t>Q.3.3</w:t>
      </w:r>
      <w:r>
        <w:rPr>
          <w:rFonts w:asciiTheme="minorHAnsi" w:eastAsiaTheme="minorEastAsia" w:hAnsiTheme="minorHAnsi" w:cstheme="minorBidi"/>
          <w:noProof/>
          <w:kern w:val="2"/>
          <w:sz w:val="22"/>
          <w:szCs w:val="22"/>
          <w:lang w:eastAsia="en-GB"/>
          <w14:ligatures w14:val="standardContextual"/>
        </w:rPr>
        <w:tab/>
      </w:r>
      <w:r w:rsidRPr="00B153F8">
        <w:rPr>
          <w:rFonts w:cs="Arial"/>
          <w:noProof/>
          <w:lang w:eastAsia="zh-CN"/>
        </w:rPr>
        <w:t>The NetworkSlice NRM containment/naming relationship</w:t>
      </w:r>
      <w:r>
        <w:rPr>
          <w:noProof/>
        </w:rPr>
        <w:tab/>
        <w:t>444</w:t>
      </w:r>
    </w:p>
    <w:p w14:paraId="5E715B4F" w14:textId="77777777" w:rsidR="00905B3A" w:rsidRDefault="00905B3A">
      <w:pPr>
        <w:pStyle w:val="TOC2"/>
        <w:rPr>
          <w:rFonts w:asciiTheme="minorHAnsi" w:eastAsiaTheme="minorEastAsia" w:hAnsiTheme="minorHAnsi" w:cstheme="minorBidi"/>
          <w:noProof/>
          <w:kern w:val="2"/>
          <w:sz w:val="22"/>
          <w:szCs w:val="22"/>
          <w:lang w:eastAsia="en-GB"/>
          <w14:ligatures w14:val="standardContextual"/>
        </w:rPr>
      </w:pPr>
      <w:r w:rsidRPr="00B153F8">
        <w:rPr>
          <w:rFonts w:cs="Arial"/>
          <w:noProof/>
          <w:lang w:eastAsia="zh-CN"/>
        </w:rPr>
        <w:t>Q.3.4</w:t>
      </w:r>
      <w:r>
        <w:rPr>
          <w:rFonts w:asciiTheme="minorHAnsi" w:eastAsiaTheme="minorEastAsia" w:hAnsiTheme="minorHAnsi" w:cstheme="minorBidi"/>
          <w:noProof/>
          <w:kern w:val="2"/>
          <w:sz w:val="22"/>
          <w:szCs w:val="22"/>
          <w:lang w:eastAsia="en-GB"/>
          <w14:ligatures w14:val="standardContextual"/>
        </w:rPr>
        <w:tab/>
      </w:r>
      <w:r w:rsidRPr="00B153F8">
        <w:rPr>
          <w:rFonts w:cs="Arial"/>
          <w:noProof/>
          <w:lang w:eastAsia="zh-CN"/>
        </w:rPr>
        <w:t>The feasibility check and resource reservation containment/naming relationship</w:t>
      </w:r>
      <w:r>
        <w:rPr>
          <w:noProof/>
        </w:rPr>
        <w:tab/>
        <w:t>444</w:t>
      </w:r>
    </w:p>
    <w:p w14:paraId="3DC8C708" w14:textId="77777777" w:rsidR="00905B3A" w:rsidRDefault="00905B3A">
      <w:pPr>
        <w:pStyle w:val="TOC2"/>
        <w:rPr>
          <w:rFonts w:asciiTheme="minorHAnsi" w:eastAsiaTheme="minorEastAsia" w:hAnsiTheme="minorHAnsi" w:cstheme="minorBidi"/>
          <w:noProof/>
          <w:kern w:val="2"/>
          <w:sz w:val="22"/>
          <w:szCs w:val="22"/>
          <w:lang w:eastAsia="en-GB"/>
          <w14:ligatures w14:val="standardContextual"/>
        </w:rPr>
      </w:pPr>
      <w:r w:rsidRPr="00B153F8">
        <w:rPr>
          <w:rFonts w:cs="Arial"/>
          <w:noProof/>
          <w:lang w:eastAsia="zh-CN"/>
        </w:rPr>
        <w:t>Q.3.5</w:t>
      </w:r>
      <w:r>
        <w:rPr>
          <w:rFonts w:asciiTheme="minorHAnsi" w:eastAsiaTheme="minorEastAsia" w:hAnsiTheme="minorHAnsi" w:cstheme="minorBidi"/>
          <w:noProof/>
          <w:kern w:val="2"/>
          <w:sz w:val="22"/>
          <w:szCs w:val="22"/>
          <w:lang w:eastAsia="en-GB"/>
          <w14:ligatures w14:val="standardContextual"/>
        </w:rPr>
        <w:tab/>
      </w:r>
      <w:r w:rsidRPr="00B153F8">
        <w:rPr>
          <w:rFonts w:cs="Arial"/>
          <w:noProof/>
          <w:lang w:eastAsia="zh-CN"/>
        </w:rPr>
        <w:t>The IsolationProfile NRM containment/naming relationship</w:t>
      </w:r>
      <w:r>
        <w:rPr>
          <w:noProof/>
        </w:rPr>
        <w:tab/>
        <w:t>445</w:t>
      </w:r>
    </w:p>
    <w:p w14:paraId="5A8855DF" w14:textId="77777777" w:rsidR="00905B3A" w:rsidRDefault="00905B3A">
      <w:pPr>
        <w:pStyle w:val="TOC2"/>
        <w:rPr>
          <w:rFonts w:asciiTheme="minorHAnsi" w:eastAsiaTheme="minorEastAsia" w:hAnsiTheme="minorHAnsi" w:cstheme="minorBidi"/>
          <w:noProof/>
          <w:kern w:val="2"/>
          <w:sz w:val="22"/>
          <w:szCs w:val="22"/>
          <w:lang w:eastAsia="en-GB"/>
          <w14:ligatures w14:val="standardContextual"/>
        </w:rPr>
      </w:pPr>
      <w:r w:rsidRPr="00B153F8">
        <w:rPr>
          <w:rFonts w:cs="Arial"/>
          <w:noProof/>
          <w:lang w:eastAsia="zh-CN"/>
        </w:rPr>
        <w:lastRenderedPageBreak/>
        <w:t>Q.3.6</w:t>
      </w:r>
      <w:r>
        <w:rPr>
          <w:rFonts w:asciiTheme="minorHAnsi" w:eastAsiaTheme="minorEastAsia" w:hAnsiTheme="minorHAnsi" w:cstheme="minorBidi"/>
          <w:noProof/>
          <w:kern w:val="2"/>
          <w:sz w:val="22"/>
          <w:szCs w:val="22"/>
          <w:lang w:eastAsia="en-GB"/>
          <w14:ligatures w14:val="standardContextual"/>
        </w:rPr>
        <w:tab/>
      </w:r>
      <w:r w:rsidRPr="00B153F8">
        <w:rPr>
          <w:rFonts w:cs="Arial"/>
          <w:noProof/>
          <w:lang w:eastAsia="zh-CN"/>
        </w:rPr>
        <w:t>The IsolationPofile to NetworkSlice relationship</w:t>
      </w:r>
      <w:r>
        <w:rPr>
          <w:noProof/>
        </w:rPr>
        <w:tab/>
        <w:t>446</w:t>
      </w:r>
    </w:p>
    <w:p w14:paraId="3B532F4B" w14:textId="77777777" w:rsidR="00905B3A" w:rsidRDefault="00905B3A">
      <w:pPr>
        <w:pStyle w:val="TOC2"/>
        <w:rPr>
          <w:rFonts w:asciiTheme="minorHAnsi" w:eastAsiaTheme="minorEastAsia" w:hAnsiTheme="minorHAnsi" w:cstheme="minorBidi"/>
          <w:noProof/>
          <w:kern w:val="2"/>
          <w:sz w:val="22"/>
          <w:szCs w:val="22"/>
          <w:lang w:eastAsia="en-GB"/>
          <w14:ligatures w14:val="standardContextual"/>
        </w:rPr>
      </w:pPr>
      <w:r w:rsidRPr="00B153F8">
        <w:rPr>
          <w:rFonts w:cs="Arial"/>
          <w:noProof/>
          <w:lang w:eastAsia="zh-CN"/>
        </w:rPr>
        <w:t>Q.3.7</w:t>
      </w:r>
      <w:r>
        <w:rPr>
          <w:rFonts w:asciiTheme="minorHAnsi" w:eastAsiaTheme="minorEastAsia" w:hAnsiTheme="minorHAnsi" w:cstheme="minorBidi"/>
          <w:noProof/>
          <w:kern w:val="2"/>
          <w:sz w:val="22"/>
          <w:szCs w:val="22"/>
          <w:lang w:eastAsia="en-GB"/>
          <w14:ligatures w14:val="standardContextual"/>
        </w:rPr>
        <w:tab/>
      </w:r>
      <w:r w:rsidRPr="00B153F8">
        <w:rPr>
          <w:rFonts w:cs="Arial"/>
          <w:noProof/>
          <w:lang w:eastAsia="zh-CN"/>
        </w:rPr>
        <w:t>The IsolationPofile to NetworkSliceSubnet relationship</w:t>
      </w:r>
      <w:r>
        <w:rPr>
          <w:noProof/>
        </w:rPr>
        <w:tab/>
        <w:t>446</w:t>
      </w:r>
    </w:p>
    <w:p w14:paraId="014A1D94" w14:textId="77777777" w:rsidR="00905B3A" w:rsidRDefault="00905B3A">
      <w:pPr>
        <w:pStyle w:val="TOC1"/>
        <w:rPr>
          <w:rFonts w:asciiTheme="minorHAnsi" w:eastAsiaTheme="minorEastAsia" w:hAnsiTheme="minorHAnsi" w:cstheme="minorBidi"/>
          <w:noProof/>
          <w:kern w:val="2"/>
          <w:szCs w:val="22"/>
          <w:lang w:eastAsia="en-GB"/>
          <w14:ligatures w14:val="standardContextual"/>
        </w:rPr>
      </w:pPr>
      <w:r w:rsidRPr="00B153F8">
        <w:rPr>
          <w:rFonts w:cs="Arial"/>
          <w:noProof/>
          <w:lang w:eastAsia="zh-CN"/>
        </w:rPr>
        <w:t>Q.4</w:t>
      </w:r>
      <w:r>
        <w:rPr>
          <w:rFonts w:asciiTheme="minorHAnsi" w:eastAsiaTheme="minorEastAsia" w:hAnsiTheme="minorHAnsi" w:cstheme="minorBidi"/>
          <w:noProof/>
          <w:kern w:val="2"/>
          <w:szCs w:val="22"/>
          <w:lang w:eastAsia="en-GB"/>
          <w14:ligatures w14:val="standardContextual"/>
        </w:rPr>
        <w:tab/>
      </w:r>
      <w:r w:rsidRPr="00B153F8">
        <w:rPr>
          <w:rFonts w:cs="Arial"/>
          <w:noProof/>
          <w:lang w:eastAsia="zh-CN"/>
        </w:rPr>
        <w:t>NetworkSlice inheritance diagram</w:t>
      </w:r>
      <w:r>
        <w:rPr>
          <w:noProof/>
        </w:rPr>
        <w:tab/>
        <w:t>446</w:t>
      </w:r>
    </w:p>
    <w:p w14:paraId="135D5544" w14:textId="77777777" w:rsidR="00905B3A" w:rsidRDefault="00905B3A">
      <w:pPr>
        <w:pStyle w:val="TOC2"/>
        <w:rPr>
          <w:rFonts w:asciiTheme="minorHAnsi" w:eastAsiaTheme="minorEastAsia" w:hAnsiTheme="minorHAnsi" w:cstheme="minorBidi"/>
          <w:noProof/>
          <w:kern w:val="2"/>
          <w:sz w:val="22"/>
          <w:szCs w:val="22"/>
          <w:lang w:eastAsia="en-GB"/>
          <w14:ligatures w14:val="standardContextual"/>
        </w:rPr>
      </w:pPr>
      <w:r w:rsidRPr="00B153F8">
        <w:rPr>
          <w:rFonts w:cs="Arial"/>
          <w:noProof/>
          <w:lang w:eastAsia="zh-CN"/>
        </w:rPr>
        <w:t>Q.4.1</w:t>
      </w:r>
      <w:r>
        <w:rPr>
          <w:rFonts w:asciiTheme="minorHAnsi" w:eastAsiaTheme="minorEastAsia" w:hAnsiTheme="minorHAnsi" w:cstheme="minorBidi"/>
          <w:noProof/>
          <w:kern w:val="2"/>
          <w:sz w:val="22"/>
          <w:szCs w:val="22"/>
          <w:lang w:eastAsia="en-GB"/>
          <w14:ligatures w14:val="standardContextual"/>
        </w:rPr>
        <w:tab/>
      </w:r>
      <w:r w:rsidRPr="00B153F8">
        <w:rPr>
          <w:rFonts w:cs="Arial"/>
          <w:noProof/>
          <w:lang w:eastAsia="zh-CN"/>
        </w:rPr>
        <w:t>Network slice inheritance diagram</w:t>
      </w:r>
      <w:r>
        <w:rPr>
          <w:noProof/>
        </w:rPr>
        <w:tab/>
        <w:t>446</w:t>
      </w:r>
    </w:p>
    <w:p w14:paraId="7E9CC267" w14:textId="77777777" w:rsidR="00905B3A" w:rsidRDefault="00905B3A">
      <w:pPr>
        <w:pStyle w:val="TOC2"/>
        <w:rPr>
          <w:rFonts w:asciiTheme="minorHAnsi" w:eastAsiaTheme="minorEastAsia" w:hAnsiTheme="minorHAnsi" w:cstheme="minorBidi"/>
          <w:noProof/>
          <w:kern w:val="2"/>
          <w:sz w:val="22"/>
          <w:szCs w:val="22"/>
          <w:lang w:eastAsia="en-GB"/>
          <w14:ligatures w14:val="standardContextual"/>
        </w:rPr>
      </w:pPr>
      <w:r w:rsidRPr="00B153F8">
        <w:rPr>
          <w:rFonts w:cs="Arial"/>
          <w:noProof/>
          <w:lang w:eastAsia="zh-CN"/>
        </w:rPr>
        <w:t>Q.4.2</w:t>
      </w:r>
      <w:r>
        <w:rPr>
          <w:rFonts w:asciiTheme="minorHAnsi" w:eastAsiaTheme="minorEastAsia" w:hAnsiTheme="minorHAnsi" w:cstheme="minorBidi"/>
          <w:noProof/>
          <w:kern w:val="2"/>
          <w:sz w:val="22"/>
          <w:szCs w:val="22"/>
          <w:lang w:eastAsia="en-GB"/>
          <w14:ligatures w14:val="standardContextual"/>
        </w:rPr>
        <w:tab/>
      </w:r>
      <w:r w:rsidRPr="00B153F8">
        <w:rPr>
          <w:rFonts w:cs="Arial"/>
          <w:noProof/>
          <w:lang w:eastAsia="zh-CN"/>
        </w:rPr>
        <w:t>Feasibility check inheritance diagram</w:t>
      </w:r>
      <w:r>
        <w:rPr>
          <w:noProof/>
        </w:rPr>
        <w:tab/>
        <w:t>447</w:t>
      </w:r>
    </w:p>
    <w:p w14:paraId="5EDAF7AB" w14:textId="77777777" w:rsidR="00905B3A" w:rsidRDefault="00905B3A">
      <w:pPr>
        <w:pStyle w:val="TOC2"/>
        <w:rPr>
          <w:rFonts w:asciiTheme="minorHAnsi" w:eastAsiaTheme="minorEastAsia" w:hAnsiTheme="minorHAnsi" w:cstheme="minorBidi"/>
          <w:noProof/>
          <w:kern w:val="2"/>
          <w:sz w:val="22"/>
          <w:szCs w:val="22"/>
          <w:lang w:eastAsia="en-GB"/>
          <w14:ligatures w14:val="standardContextual"/>
        </w:rPr>
      </w:pPr>
      <w:r w:rsidRPr="00B153F8">
        <w:rPr>
          <w:rFonts w:cs="Arial"/>
          <w:noProof/>
          <w:lang w:eastAsia="zh-CN"/>
        </w:rPr>
        <w:t>Q.4</w:t>
      </w:r>
      <w:r w:rsidRPr="00B153F8">
        <w:rPr>
          <w:rFonts w:cs="Arial"/>
          <w:noProof/>
          <w:lang w:val="en-US" w:eastAsia="zh-CN"/>
        </w:rPr>
        <w:t>.</w:t>
      </w:r>
      <w:r w:rsidRPr="00B153F8">
        <w:rPr>
          <w:rFonts w:cs="Arial"/>
          <w:noProof/>
          <w:lang w:eastAsia="zh-CN"/>
        </w:rPr>
        <w:t>3</w:t>
      </w:r>
      <w:r>
        <w:rPr>
          <w:rFonts w:asciiTheme="minorHAnsi" w:eastAsiaTheme="minorEastAsia" w:hAnsiTheme="minorHAnsi" w:cstheme="minorBidi"/>
          <w:noProof/>
          <w:kern w:val="2"/>
          <w:sz w:val="22"/>
          <w:szCs w:val="22"/>
          <w:lang w:eastAsia="en-GB"/>
          <w14:ligatures w14:val="standardContextual"/>
        </w:rPr>
        <w:tab/>
      </w:r>
      <w:r w:rsidRPr="00B153F8">
        <w:rPr>
          <w:rFonts w:cs="Arial"/>
          <w:noProof/>
          <w:lang w:eastAsia="zh-CN"/>
        </w:rPr>
        <w:t>NetworkSliceController inheritance diagram</w:t>
      </w:r>
      <w:r>
        <w:rPr>
          <w:noProof/>
        </w:rPr>
        <w:tab/>
        <w:t>447</w:t>
      </w:r>
    </w:p>
    <w:p w14:paraId="115C424D" w14:textId="010196E6" w:rsidR="00905B3A" w:rsidRDefault="00905B3A" w:rsidP="00905B3A">
      <w:pPr>
        <w:pStyle w:val="TOC8"/>
        <w:rPr>
          <w:rFonts w:asciiTheme="minorHAnsi" w:eastAsiaTheme="minorEastAsia" w:hAnsiTheme="minorHAnsi" w:cstheme="minorBidi"/>
          <w:b w:val="0"/>
          <w:noProof/>
          <w:kern w:val="2"/>
          <w:szCs w:val="22"/>
          <w:lang w:eastAsia="en-GB"/>
          <w14:ligatures w14:val="standardContextual"/>
        </w:rPr>
      </w:pPr>
      <w:r>
        <w:rPr>
          <w:noProof/>
        </w:rPr>
        <w:t>Annex R (informative):</w:t>
      </w:r>
      <w:r>
        <w:rPr>
          <w:noProof/>
        </w:rPr>
        <w:tab/>
        <w:t>Change history</w:t>
      </w:r>
      <w:r>
        <w:rPr>
          <w:noProof/>
        </w:rPr>
        <w:tab/>
        <w:t>449</w:t>
      </w:r>
    </w:p>
    <w:p w14:paraId="4920DD31" w14:textId="1B683C06" w:rsidR="00080512" w:rsidRPr="004D3578" w:rsidRDefault="004D3578">
      <w:r w:rsidRPr="004D3578">
        <w:rPr>
          <w:noProof/>
          <w:sz w:val="22"/>
        </w:rPr>
        <w:fldChar w:fldCharType="end"/>
      </w:r>
    </w:p>
    <w:p w14:paraId="01A3AF2A" w14:textId="2F79C605" w:rsidR="0074026F" w:rsidRPr="007B600E" w:rsidRDefault="00080512" w:rsidP="0060399A">
      <w:pPr>
        <w:pStyle w:val="Guidance"/>
      </w:pPr>
      <w:r w:rsidRPr="004D3578">
        <w:br w:type="page"/>
      </w:r>
    </w:p>
    <w:p w14:paraId="503DFD4A" w14:textId="77777777" w:rsidR="003F3082" w:rsidRDefault="003F3082" w:rsidP="003F3082">
      <w:pPr>
        <w:pStyle w:val="Heading1"/>
      </w:pPr>
      <w:bookmarkStart w:id="14" w:name="foreword"/>
      <w:bookmarkStart w:id="15" w:name="_Toc59182412"/>
      <w:bookmarkStart w:id="16" w:name="_Toc59183877"/>
      <w:bookmarkStart w:id="17" w:name="_Toc59194812"/>
      <w:bookmarkStart w:id="18" w:name="_Toc59439238"/>
      <w:bookmarkStart w:id="19" w:name="_Toc163049926"/>
      <w:bookmarkEnd w:id="14"/>
      <w:r>
        <w:lastRenderedPageBreak/>
        <w:t>Foreword</w:t>
      </w:r>
      <w:bookmarkEnd w:id="15"/>
      <w:bookmarkEnd w:id="16"/>
      <w:bookmarkEnd w:id="17"/>
      <w:bookmarkEnd w:id="18"/>
      <w:bookmarkEnd w:id="19"/>
    </w:p>
    <w:p w14:paraId="752AD12D" w14:textId="77777777" w:rsidR="003F3082" w:rsidRDefault="003F3082" w:rsidP="003F3082">
      <w:r>
        <w:t>This Technical Specification has been produced by the 3rd Generation Partnership Project (3GPP).</w:t>
      </w:r>
    </w:p>
    <w:p w14:paraId="06A7AEA0" w14:textId="77777777" w:rsidR="003F3082" w:rsidRDefault="003F3082" w:rsidP="003F3082">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9E2EC97" w14:textId="77777777" w:rsidR="003F3082" w:rsidRDefault="003F3082" w:rsidP="003F3082">
      <w:pPr>
        <w:pStyle w:val="B1"/>
      </w:pPr>
      <w:r>
        <w:t>Version x.y.z</w:t>
      </w:r>
    </w:p>
    <w:p w14:paraId="419B4D19" w14:textId="77777777" w:rsidR="003F3082" w:rsidRDefault="003F3082" w:rsidP="003F3082">
      <w:pPr>
        <w:pStyle w:val="B1"/>
      </w:pPr>
      <w:r>
        <w:t>where:</w:t>
      </w:r>
    </w:p>
    <w:p w14:paraId="7DE995AA" w14:textId="77777777" w:rsidR="003F3082" w:rsidRDefault="003F3082" w:rsidP="003F3082">
      <w:pPr>
        <w:pStyle w:val="B2"/>
      </w:pPr>
      <w:r>
        <w:t>x</w:t>
      </w:r>
      <w:r>
        <w:tab/>
        <w:t>the first digit:</w:t>
      </w:r>
    </w:p>
    <w:p w14:paraId="051F95F2" w14:textId="77777777" w:rsidR="003F3082" w:rsidRDefault="003F3082" w:rsidP="003F3082">
      <w:pPr>
        <w:pStyle w:val="B3"/>
      </w:pPr>
      <w:r>
        <w:t>1</w:t>
      </w:r>
      <w:r>
        <w:tab/>
        <w:t>presented to TSG for information;</w:t>
      </w:r>
    </w:p>
    <w:p w14:paraId="27C809B5" w14:textId="77777777" w:rsidR="003F3082" w:rsidRDefault="003F3082" w:rsidP="003F3082">
      <w:pPr>
        <w:pStyle w:val="B3"/>
      </w:pPr>
      <w:r>
        <w:t>2</w:t>
      </w:r>
      <w:r>
        <w:tab/>
        <w:t>presented to TSG for approval;</w:t>
      </w:r>
    </w:p>
    <w:p w14:paraId="40291F59" w14:textId="77777777" w:rsidR="003F3082" w:rsidRDefault="003F3082" w:rsidP="003F3082">
      <w:pPr>
        <w:pStyle w:val="B3"/>
      </w:pPr>
      <w:r>
        <w:t>3</w:t>
      </w:r>
      <w:r>
        <w:tab/>
        <w:t>or greater indicates TSG approved document under change control.</w:t>
      </w:r>
    </w:p>
    <w:p w14:paraId="04A474D3" w14:textId="77777777" w:rsidR="003F3082" w:rsidRDefault="003F3082" w:rsidP="003F3082">
      <w:pPr>
        <w:pStyle w:val="B2"/>
      </w:pPr>
      <w:r>
        <w:t>y</w:t>
      </w:r>
      <w:r>
        <w:tab/>
        <w:t>the second digit is incremented for all changes of substance, i.e. technical enhancements, corrections, updates, etc.</w:t>
      </w:r>
    </w:p>
    <w:p w14:paraId="34226DD0" w14:textId="77777777" w:rsidR="003F3082" w:rsidRDefault="003F3082" w:rsidP="003F3082">
      <w:pPr>
        <w:pStyle w:val="B2"/>
      </w:pPr>
      <w:r>
        <w:t>z</w:t>
      </w:r>
      <w:r>
        <w:tab/>
        <w:t>the third digit is incremented when editorial only changes have been incorporated in the document.</w:t>
      </w:r>
    </w:p>
    <w:p w14:paraId="27DB9004" w14:textId="77777777" w:rsidR="003F3082" w:rsidRDefault="003F3082" w:rsidP="003F3082">
      <w:r>
        <w:t>In the present document, modal verbs have the following meanings:</w:t>
      </w:r>
    </w:p>
    <w:p w14:paraId="2D30BFEC" w14:textId="77777777" w:rsidR="003F3082" w:rsidRDefault="003F3082" w:rsidP="003F3082">
      <w:pPr>
        <w:pStyle w:val="EX"/>
      </w:pPr>
      <w:r>
        <w:rPr>
          <w:b/>
        </w:rPr>
        <w:t>shall</w:t>
      </w:r>
      <w:r>
        <w:tab/>
      </w:r>
      <w:r>
        <w:tab/>
        <w:t>indicates a mandatory requirement to do something</w:t>
      </w:r>
    </w:p>
    <w:p w14:paraId="423F8BBD" w14:textId="77777777" w:rsidR="003F3082" w:rsidRDefault="003F3082" w:rsidP="003F3082">
      <w:pPr>
        <w:pStyle w:val="EX"/>
      </w:pPr>
      <w:r>
        <w:rPr>
          <w:b/>
        </w:rPr>
        <w:t>shall not</w:t>
      </w:r>
      <w:r>
        <w:tab/>
        <w:t>indicates an interdiction (prohibition) to do something</w:t>
      </w:r>
    </w:p>
    <w:p w14:paraId="1AE0A4AF" w14:textId="77777777" w:rsidR="003F3082" w:rsidRDefault="003F3082" w:rsidP="003F3082">
      <w:r>
        <w:t>The constructions "shall" and "shall not" are confined to the context of normative provisions, and do not appear in Technical Reports.</w:t>
      </w:r>
    </w:p>
    <w:p w14:paraId="371A8AF1" w14:textId="77777777" w:rsidR="003F3082" w:rsidRDefault="003F3082" w:rsidP="003F3082">
      <w: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10511054" w14:textId="77777777" w:rsidR="003F3082" w:rsidRDefault="003F3082" w:rsidP="003F3082">
      <w:pPr>
        <w:pStyle w:val="EX"/>
      </w:pPr>
      <w:r>
        <w:rPr>
          <w:b/>
        </w:rPr>
        <w:t>should</w:t>
      </w:r>
      <w:r>
        <w:tab/>
      </w:r>
      <w:r>
        <w:tab/>
        <w:t>indicates a recommendation to do something</w:t>
      </w:r>
    </w:p>
    <w:p w14:paraId="10EC12A7" w14:textId="77777777" w:rsidR="003F3082" w:rsidRDefault="003F3082" w:rsidP="003F3082">
      <w:pPr>
        <w:pStyle w:val="EX"/>
      </w:pPr>
      <w:r>
        <w:rPr>
          <w:b/>
        </w:rPr>
        <w:t>should not</w:t>
      </w:r>
      <w:r>
        <w:tab/>
        <w:t>indicates a recommendation not to do something</w:t>
      </w:r>
    </w:p>
    <w:p w14:paraId="4B94439E" w14:textId="77777777" w:rsidR="003F3082" w:rsidRDefault="003F3082" w:rsidP="003F3082">
      <w:pPr>
        <w:pStyle w:val="EX"/>
      </w:pPr>
      <w:r>
        <w:rPr>
          <w:b/>
        </w:rPr>
        <w:t>may</w:t>
      </w:r>
      <w:r>
        <w:tab/>
      </w:r>
      <w:r>
        <w:tab/>
        <w:t>indicates permission to do something</w:t>
      </w:r>
    </w:p>
    <w:p w14:paraId="11F2F206" w14:textId="77777777" w:rsidR="003F3082" w:rsidRDefault="003F3082" w:rsidP="003F3082">
      <w:pPr>
        <w:pStyle w:val="EX"/>
      </w:pPr>
      <w:r>
        <w:rPr>
          <w:b/>
        </w:rPr>
        <w:t>need not</w:t>
      </w:r>
      <w:r>
        <w:tab/>
        <w:t>indicates permission not to do something</w:t>
      </w:r>
    </w:p>
    <w:p w14:paraId="303B79B1" w14:textId="77777777" w:rsidR="003F3082" w:rsidRDefault="003F3082" w:rsidP="003F3082">
      <w:r>
        <w:t>The construction "may not" is ambiguous and is not used in normative elements. The unambiguous constructions "might not" or "shall not" are used instead, depending upon the meaning intended.</w:t>
      </w:r>
    </w:p>
    <w:p w14:paraId="74B846E7" w14:textId="77777777" w:rsidR="003F3082" w:rsidRDefault="003F3082" w:rsidP="003F3082">
      <w:pPr>
        <w:pStyle w:val="EX"/>
      </w:pPr>
      <w:r>
        <w:rPr>
          <w:b/>
        </w:rPr>
        <w:t>can</w:t>
      </w:r>
      <w:r>
        <w:tab/>
      </w:r>
      <w:r>
        <w:tab/>
        <w:t>indicates that something is possible</w:t>
      </w:r>
    </w:p>
    <w:p w14:paraId="5C84F052" w14:textId="77777777" w:rsidR="003F3082" w:rsidRDefault="003F3082" w:rsidP="003F3082">
      <w:pPr>
        <w:pStyle w:val="EX"/>
      </w:pPr>
      <w:r>
        <w:rPr>
          <w:b/>
        </w:rPr>
        <w:t>cannot</w:t>
      </w:r>
      <w:r>
        <w:tab/>
      </w:r>
      <w:r>
        <w:tab/>
        <w:t>indicates that something is impossible</w:t>
      </w:r>
    </w:p>
    <w:p w14:paraId="730462E9" w14:textId="77777777" w:rsidR="003F3082" w:rsidRDefault="003F3082" w:rsidP="003F3082">
      <w:r>
        <w:t>The constructions "can" and "cannot" are not substitutes for "may" and "need not".</w:t>
      </w:r>
    </w:p>
    <w:p w14:paraId="0A537EC8" w14:textId="77777777" w:rsidR="003F3082" w:rsidRDefault="003F3082" w:rsidP="003F3082">
      <w:pPr>
        <w:pStyle w:val="EX"/>
      </w:pPr>
      <w:r>
        <w:rPr>
          <w:b/>
        </w:rPr>
        <w:t>will</w:t>
      </w:r>
      <w:r>
        <w:tab/>
      </w:r>
      <w:r>
        <w:tab/>
        <w:t>indicates that something is certain or expected to happen as a result of action taken by an agency the behaviour of which is outside the scope of the present document</w:t>
      </w:r>
    </w:p>
    <w:p w14:paraId="40337521" w14:textId="77777777" w:rsidR="003F3082" w:rsidRDefault="003F3082" w:rsidP="003F3082">
      <w:pPr>
        <w:pStyle w:val="EX"/>
      </w:pPr>
      <w:r>
        <w:rPr>
          <w:b/>
        </w:rPr>
        <w:t>will not</w:t>
      </w:r>
      <w:r>
        <w:tab/>
      </w:r>
      <w:r>
        <w:tab/>
        <w:t>indicates that something is certain or expected not to happen as a result of action taken by an agency the behaviour of which is outside the scope of the present document</w:t>
      </w:r>
    </w:p>
    <w:p w14:paraId="11214EDB" w14:textId="77777777" w:rsidR="003F3082" w:rsidRDefault="003F3082" w:rsidP="003F3082">
      <w:pPr>
        <w:pStyle w:val="EX"/>
      </w:pPr>
      <w:r>
        <w:rPr>
          <w:b/>
        </w:rPr>
        <w:t>might</w:t>
      </w:r>
      <w:r>
        <w:tab/>
        <w:t>indicates a likelihood that something will happen as a result of action taken by some agency the behaviour of which is outside the scope of the present document</w:t>
      </w:r>
    </w:p>
    <w:p w14:paraId="45DACF32" w14:textId="77777777" w:rsidR="003F3082" w:rsidRDefault="003F3082" w:rsidP="003F3082">
      <w:pPr>
        <w:pStyle w:val="EX"/>
      </w:pPr>
      <w:r>
        <w:rPr>
          <w:b/>
        </w:rPr>
        <w:lastRenderedPageBreak/>
        <w:t>might not</w:t>
      </w:r>
      <w:r>
        <w:tab/>
        <w:t>indicates a likelihood that something will not happen as a result of action taken by some agency the behaviour of which is outside the scope of the present document</w:t>
      </w:r>
    </w:p>
    <w:p w14:paraId="764B8E5F" w14:textId="77777777" w:rsidR="003F3082" w:rsidRDefault="003F3082" w:rsidP="003F3082">
      <w:r>
        <w:t>In addition:</w:t>
      </w:r>
    </w:p>
    <w:p w14:paraId="4BA1D137" w14:textId="77777777" w:rsidR="003F3082" w:rsidRDefault="003F3082" w:rsidP="003F3082">
      <w:pPr>
        <w:pStyle w:val="EX"/>
      </w:pPr>
      <w:r>
        <w:rPr>
          <w:b/>
        </w:rPr>
        <w:t>is</w:t>
      </w:r>
      <w:r>
        <w:tab/>
        <w:t>(or any other verb in the indicative mood) indicates a statement of fact</w:t>
      </w:r>
    </w:p>
    <w:p w14:paraId="19E40AD1" w14:textId="77777777" w:rsidR="003F3082" w:rsidRDefault="003F3082" w:rsidP="003F3082">
      <w:pPr>
        <w:pStyle w:val="EX"/>
      </w:pPr>
      <w:r>
        <w:rPr>
          <w:b/>
        </w:rPr>
        <w:t>is not</w:t>
      </w:r>
      <w:r>
        <w:tab/>
        <w:t>(or any other negative verb in the indicative mood) indicates a statement of fact</w:t>
      </w:r>
    </w:p>
    <w:p w14:paraId="5C7FB39D" w14:textId="77777777" w:rsidR="003F3082" w:rsidRDefault="003F3082" w:rsidP="003F3082">
      <w:r>
        <w:t>The constructions "is" and "is not" do not indicate requirements.</w:t>
      </w:r>
    </w:p>
    <w:p w14:paraId="545473EC" w14:textId="77777777" w:rsidR="003F3082" w:rsidRDefault="003F3082" w:rsidP="003F3082">
      <w:pPr>
        <w:pStyle w:val="Heading1"/>
      </w:pPr>
      <w:bookmarkStart w:id="20" w:name="introduction"/>
      <w:bookmarkStart w:id="21" w:name="_Toc59182413"/>
      <w:bookmarkStart w:id="22" w:name="_Toc59183878"/>
      <w:bookmarkStart w:id="23" w:name="_Toc59194813"/>
      <w:bookmarkStart w:id="24" w:name="_Toc59439239"/>
      <w:bookmarkStart w:id="25" w:name="_Toc163049927"/>
      <w:bookmarkEnd w:id="20"/>
      <w:r>
        <w:t>Introduction</w:t>
      </w:r>
      <w:bookmarkEnd w:id="21"/>
      <w:bookmarkEnd w:id="22"/>
      <w:bookmarkEnd w:id="23"/>
      <w:bookmarkEnd w:id="24"/>
      <w:bookmarkEnd w:id="25"/>
    </w:p>
    <w:p w14:paraId="46F009AA" w14:textId="77777777" w:rsidR="003F3082" w:rsidRDefault="003F3082" w:rsidP="003F3082">
      <w:pPr>
        <w:rPr>
          <w:lang w:eastAsia="zh-CN"/>
        </w:rPr>
      </w:pPr>
      <w:r>
        <w:t xml:space="preserve">The present document </w:t>
      </w:r>
      <w:r>
        <w:rPr>
          <w:lang w:eastAsia="zh-CN"/>
        </w:rPr>
        <w:t>is part of a TS-family covering the 3rd Generation Partnership Project Technical Specification Group Services and System Aspects Management and orchestration of networks, as identified below:</w:t>
      </w:r>
    </w:p>
    <w:p w14:paraId="01AF8BF0" w14:textId="77777777" w:rsidR="003F3082" w:rsidRDefault="003F3082" w:rsidP="0027733D">
      <w:pPr>
        <w:pStyle w:val="EX"/>
      </w:pPr>
      <w:r>
        <w:t>TS 28.540:</w:t>
      </w:r>
      <w:r>
        <w:tab/>
        <w:t>Management and orchestration of 5G networks; Network Resource Model (NRM); Stage 1.</w:t>
      </w:r>
    </w:p>
    <w:p w14:paraId="46982D1C" w14:textId="77777777" w:rsidR="003F3082" w:rsidRDefault="003F3082" w:rsidP="0027733D">
      <w:pPr>
        <w:pStyle w:val="EX"/>
        <w:rPr>
          <w:b/>
        </w:rPr>
      </w:pPr>
      <w:r>
        <w:rPr>
          <w:b/>
        </w:rPr>
        <w:t>TS 28.541:</w:t>
      </w:r>
      <w:r>
        <w:rPr>
          <w:b/>
        </w:rPr>
        <w:tab/>
        <w:t>Management and orchestration of 5G networks; Network Resource Model (NRM); Stage 2 and stage 3.</w:t>
      </w:r>
    </w:p>
    <w:p w14:paraId="528CE353" w14:textId="77777777" w:rsidR="003F3082" w:rsidRDefault="003F3082" w:rsidP="003F3082">
      <w:pPr>
        <w:pStyle w:val="Heading1"/>
      </w:pPr>
      <w:r>
        <w:br w:type="page"/>
      </w:r>
      <w:bookmarkStart w:id="26" w:name="_Toc59182414"/>
      <w:bookmarkStart w:id="27" w:name="_Toc59183879"/>
      <w:bookmarkStart w:id="28" w:name="_Toc59194814"/>
      <w:bookmarkStart w:id="29" w:name="_Toc59439240"/>
      <w:bookmarkStart w:id="30" w:name="_Toc163049928"/>
      <w:r>
        <w:lastRenderedPageBreak/>
        <w:t>1</w:t>
      </w:r>
      <w:r>
        <w:tab/>
        <w:t>Scope</w:t>
      </w:r>
      <w:bookmarkEnd w:id="26"/>
      <w:bookmarkEnd w:id="27"/>
      <w:bookmarkEnd w:id="28"/>
      <w:bookmarkEnd w:id="29"/>
      <w:bookmarkEnd w:id="30"/>
    </w:p>
    <w:p w14:paraId="4E6C5741" w14:textId="77777777" w:rsidR="0027733D" w:rsidRDefault="0027733D" w:rsidP="003F3082">
      <w:r>
        <w:t>The present document specifies the Information Model and Solution Set for the Network Resource Model (NRM) definitions of NR, NG-RAN, 5G Core Network (5GC) and network slice, to fulfil the requirements identified in TS 28.540 [10].</w:t>
      </w:r>
    </w:p>
    <w:p w14:paraId="60D858BB" w14:textId="77777777" w:rsidR="0027733D" w:rsidRDefault="0027733D" w:rsidP="003F3082">
      <w:r>
        <w:t>The Information Model defines the semantics and behaviour of information object class attributes and relations visible on the management interfaces in a protocol and technology neutral way. And Solution Set defines one or more solution set(s) with specific protocol(s) according to the Information Model definitions.</w:t>
      </w:r>
    </w:p>
    <w:p w14:paraId="69439355" w14:textId="77777777" w:rsidR="003F3082" w:rsidRDefault="003F3082" w:rsidP="003F3082">
      <w:pPr>
        <w:pStyle w:val="Heading1"/>
      </w:pPr>
      <w:bookmarkStart w:id="31" w:name="_Toc59182415"/>
      <w:bookmarkStart w:id="32" w:name="_Toc59183880"/>
      <w:bookmarkStart w:id="33" w:name="_Toc59194815"/>
      <w:bookmarkStart w:id="34" w:name="_Toc59439241"/>
      <w:bookmarkStart w:id="35" w:name="_Toc163049929"/>
      <w:r>
        <w:t>2</w:t>
      </w:r>
      <w:r>
        <w:tab/>
        <w:t>References</w:t>
      </w:r>
      <w:bookmarkEnd w:id="31"/>
      <w:bookmarkEnd w:id="32"/>
      <w:bookmarkEnd w:id="33"/>
      <w:bookmarkEnd w:id="34"/>
      <w:bookmarkEnd w:id="35"/>
    </w:p>
    <w:p w14:paraId="60781E3C" w14:textId="77777777" w:rsidR="003F3082" w:rsidRDefault="003F3082" w:rsidP="003F3082">
      <w:r>
        <w:t>The following documents contain provisions which, through reference in this text, constitute provisions of the present document.</w:t>
      </w:r>
    </w:p>
    <w:p w14:paraId="7B2CD563" w14:textId="77777777" w:rsidR="003F3082" w:rsidRDefault="003F3082" w:rsidP="003F3082">
      <w:pPr>
        <w:pStyle w:val="B1"/>
      </w:pPr>
      <w:bookmarkStart w:id="36" w:name="OLE_LINK1"/>
      <w:bookmarkStart w:id="37" w:name="OLE_LINK2"/>
      <w:bookmarkStart w:id="38" w:name="OLE_LINK3"/>
      <w:bookmarkStart w:id="39" w:name="OLE_LINK4"/>
      <w:r>
        <w:t>-</w:t>
      </w:r>
      <w:r>
        <w:tab/>
        <w:t>References are either specific (identified by date of publication, edition number, version number, etc.) or non</w:t>
      </w:r>
      <w:r>
        <w:noBreakHyphen/>
        <w:t>specific.</w:t>
      </w:r>
    </w:p>
    <w:p w14:paraId="02031EE5" w14:textId="77777777" w:rsidR="003F3082" w:rsidRDefault="003F3082" w:rsidP="003F3082">
      <w:pPr>
        <w:pStyle w:val="B1"/>
      </w:pPr>
      <w:r>
        <w:t>-</w:t>
      </w:r>
      <w:r>
        <w:tab/>
        <w:t>For a specific reference, subsequent revisions do not apply.</w:t>
      </w:r>
    </w:p>
    <w:p w14:paraId="4CC4E845" w14:textId="77777777" w:rsidR="003F3082" w:rsidRDefault="003F3082" w:rsidP="003F3082">
      <w:pPr>
        <w:pStyle w:val="B1"/>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bookmarkEnd w:id="36"/>
    <w:bookmarkEnd w:id="37"/>
    <w:bookmarkEnd w:id="38"/>
    <w:bookmarkEnd w:id="39"/>
    <w:p w14:paraId="390F77EF" w14:textId="13803BD7" w:rsidR="003F3082" w:rsidRDefault="003F3082" w:rsidP="003F3082">
      <w:pPr>
        <w:pStyle w:val="EX"/>
      </w:pPr>
      <w:r>
        <w:t>[1]</w:t>
      </w:r>
      <w:r>
        <w:tab/>
      </w:r>
      <w:r w:rsidR="0027733D">
        <w:t>3GPP TR </w:t>
      </w:r>
      <w:r>
        <w:t>21.905: "Vocabulary for 3GPP Specifications".</w:t>
      </w:r>
    </w:p>
    <w:p w14:paraId="2178E6A4" w14:textId="3034CF83" w:rsidR="003F3082" w:rsidRDefault="003F3082" w:rsidP="003F3082">
      <w:pPr>
        <w:pStyle w:val="EX"/>
      </w:pPr>
      <w:r>
        <w:t>[2]</w:t>
      </w:r>
      <w:r>
        <w:tab/>
      </w:r>
      <w:r w:rsidR="0027733D">
        <w:t>3GPP TS </w:t>
      </w:r>
      <w:r>
        <w:t>23.501: "System Architecture for the 5G System".</w:t>
      </w:r>
    </w:p>
    <w:p w14:paraId="3634DAC0" w14:textId="0DF17518" w:rsidR="003F3082" w:rsidRDefault="003F3082" w:rsidP="003F3082">
      <w:pPr>
        <w:pStyle w:val="EX"/>
      </w:pPr>
      <w:r>
        <w:t>[3]</w:t>
      </w:r>
      <w:r>
        <w:rPr>
          <w:lang w:eastAsia="ja-JP"/>
        </w:rPr>
        <w:tab/>
      </w:r>
      <w:r w:rsidR="0027733D">
        <w:rPr>
          <w:lang w:eastAsia="ja-JP"/>
        </w:rPr>
        <w:t>3GPP TS </w:t>
      </w:r>
      <w:r>
        <w:rPr>
          <w:lang w:eastAsia="ja-JP"/>
        </w:rPr>
        <w:t xml:space="preserve">38.300: </w:t>
      </w:r>
      <w:r>
        <w:t>"</w:t>
      </w:r>
      <w:r>
        <w:rPr>
          <w:lang w:eastAsia="ja-JP"/>
        </w:rPr>
        <w:t>NR; Overall description; Stage-2</w:t>
      </w:r>
      <w:r>
        <w:t>".</w:t>
      </w:r>
    </w:p>
    <w:p w14:paraId="24B8C1EE" w14:textId="5F12283F" w:rsidR="003F3082" w:rsidRDefault="003F3082" w:rsidP="003F3082">
      <w:pPr>
        <w:pStyle w:val="EX"/>
      </w:pPr>
      <w:r>
        <w:t>[4]</w:t>
      </w:r>
      <w:r>
        <w:tab/>
      </w:r>
      <w:r w:rsidR="0027733D">
        <w:t>3GPP TS </w:t>
      </w:r>
      <w:r>
        <w:t>38.401: "NG-RAN; Architecture description".</w:t>
      </w:r>
    </w:p>
    <w:p w14:paraId="5EF49A8E" w14:textId="258E57AE" w:rsidR="003F3082" w:rsidRDefault="003F3082" w:rsidP="003F3082">
      <w:pPr>
        <w:pStyle w:val="EX"/>
      </w:pPr>
      <w:r>
        <w:t>[5]</w:t>
      </w:r>
      <w:r>
        <w:tab/>
      </w:r>
      <w:r w:rsidR="0027733D">
        <w:t>3GPP TS </w:t>
      </w:r>
      <w:r>
        <w:t>38.413: "NG-RAN; NG Application Protocol (NGAP)".</w:t>
      </w:r>
    </w:p>
    <w:p w14:paraId="68DA2448" w14:textId="37227D27" w:rsidR="003F3082" w:rsidRDefault="003F3082" w:rsidP="003F3082">
      <w:pPr>
        <w:pStyle w:val="EX"/>
      </w:pPr>
      <w:r>
        <w:rPr>
          <w:rFonts w:eastAsia="MS Mincho"/>
          <w:lang w:eastAsia="ja-JP"/>
        </w:rPr>
        <w:t>[6]</w:t>
      </w:r>
      <w:r>
        <w:rPr>
          <w:rFonts w:eastAsia="MS Mincho"/>
          <w:lang w:eastAsia="ja-JP"/>
        </w:rPr>
        <w:tab/>
      </w:r>
      <w:r w:rsidR="0027733D">
        <w:rPr>
          <w:rFonts w:eastAsia="MS Mincho"/>
          <w:lang w:eastAsia="ja-JP"/>
        </w:rPr>
        <w:t>3GPP TS </w:t>
      </w:r>
      <w:r>
        <w:rPr>
          <w:rFonts w:eastAsia="MS Mincho"/>
          <w:lang w:eastAsia="ja-JP"/>
        </w:rPr>
        <w:t xml:space="preserve">38.420: </w:t>
      </w:r>
      <w:r>
        <w:t>"NG-RAN</w:t>
      </w:r>
      <w:r>
        <w:rPr>
          <w:lang w:eastAsia="ja-JP"/>
        </w:rPr>
        <w:t xml:space="preserve">; </w:t>
      </w:r>
      <w:r>
        <w:t>Xn general aspects and principles".</w:t>
      </w:r>
    </w:p>
    <w:p w14:paraId="13AED12D" w14:textId="37ACEF69" w:rsidR="003F3082" w:rsidRDefault="003F3082" w:rsidP="003F3082">
      <w:pPr>
        <w:pStyle w:val="EX"/>
        <w:rPr>
          <w:rFonts w:eastAsia="MS Mincho"/>
          <w:lang w:eastAsia="ja-JP"/>
        </w:rPr>
      </w:pPr>
      <w:r>
        <w:rPr>
          <w:rFonts w:eastAsia="MS Mincho"/>
          <w:lang w:eastAsia="ja-JP"/>
        </w:rPr>
        <w:t>[7]</w:t>
      </w:r>
      <w:r>
        <w:rPr>
          <w:rFonts w:eastAsia="MS Mincho"/>
          <w:lang w:eastAsia="ja-JP"/>
        </w:rPr>
        <w:tab/>
      </w:r>
      <w:r w:rsidR="0027733D">
        <w:rPr>
          <w:rFonts w:eastAsia="MS Mincho"/>
          <w:lang w:eastAsia="ja-JP"/>
        </w:rPr>
        <w:t>3GPP TS </w:t>
      </w:r>
      <w:r>
        <w:rPr>
          <w:rFonts w:eastAsia="MS Mincho"/>
          <w:lang w:eastAsia="ja-JP"/>
        </w:rPr>
        <w:t xml:space="preserve">38.470: </w:t>
      </w:r>
      <w:r>
        <w:t>"NG-RAN; F1 general aspects and principles".</w:t>
      </w:r>
    </w:p>
    <w:p w14:paraId="349B57DB" w14:textId="684EED4F" w:rsidR="003F3082" w:rsidRDefault="003F3082" w:rsidP="003F3082">
      <w:pPr>
        <w:pStyle w:val="EX"/>
        <w:rPr>
          <w:lang w:eastAsia="zh-CN"/>
        </w:rPr>
      </w:pPr>
      <w:r>
        <w:rPr>
          <w:lang w:eastAsia="zh-CN"/>
        </w:rPr>
        <w:t>[8]</w:t>
      </w:r>
      <w:r>
        <w:rPr>
          <w:lang w:eastAsia="zh-CN"/>
        </w:rPr>
        <w:tab/>
      </w:r>
      <w:r w:rsidR="0027733D">
        <w:rPr>
          <w:lang w:eastAsia="zh-CN"/>
        </w:rPr>
        <w:t>3GPP TS </w:t>
      </w:r>
      <w:r>
        <w:rPr>
          <w:lang w:eastAsia="zh-CN"/>
        </w:rPr>
        <w:t xml:space="preserve">38.473: </w:t>
      </w:r>
      <w:r>
        <w:t>"</w:t>
      </w:r>
      <w:r>
        <w:rPr>
          <w:lang w:eastAsia="zh-CN"/>
        </w:rPr>
        <w:t>NG-RAN; F1 application protocol (F1AP)</w:t>
      </w:r>
      <w:r>
        <w:t>"</w:t>
      </w:r>
      <w:r>
        <w:rPr>
          <w:lang w:eastAsia="zh-CN"/>
        </w:rPr>
        <w:t>.</w:t>
      </w:r>
    </w:p>
    <w:p w14:paraId="4686425A" w14:textId="1F9FBFDA" w:rsidR="003F3082" w:rsidRDefault="003F3082" w:rsidP="003F3082">
      <w:pPr>
        <w:pStyle w:val="EX"/>
      </w:pPr>
      <w:r>
        <w:t>[9]</w:t>
      </w:r>
      <w:r>
        <w:tab/>
      </w:r>
      <w:r w:rsidR="0027733D">
        <w:t>3GPP TS </w:t>
      </w:r>
      <w:r>
        <w:t>37.340: "NR; Multi-connectivity; Overall description; Stage 2".</w:t>
      </w:r>
    </w:p>
    <w:p w14:paraId="27AC4FB6" w14:textId="7D44C6CC" w:rsidR="003F3082" w:rsidRDefault="003F3082" w:rsidP="003F3082">
      <w:pPr>
        <w:pStyle w:val="EX"/>
      </w:pPr>
      <w:r>
        <w:t>[10]</w:t>
      </w:r>
      <w:r>
        <w:tab/>
      </w:r>
      <w:r w:rsidR="0027733D">
        <w:t>3GPP TS </w:t>
      </w:r>
      <w:r>
        <w:t xml:space="preserve">28.540: "Management and orchestration; 5G Network Resource Model (NRM);Stage 1". </w:t>
      </w:r>
    </w:p>
    <w:p w14:paraId="187ACADE" w14:textId="4D252A77" w:rsidR="003F3082" w:rsidRDefault="003F3082" w:rsidP="003F3082">
      <w:pPr>
        <w:pStyle w:val="EX"/>
      </w:pPr>
      <w:r>
        <w:t>[11]</w:t>
      </w:r>
      <w:r>
        <w:tab/>
      </w:r>
      <w:r w:rsidR="0027733D">
        <w:t>3GPP TS </w:t>
      </w:r>
      <w:r>
        <w:t>2</w:t>
      </w:r>
      <w:r>
        <w:rPr>
          <w:lang w:eastAsia="zh-CN"/>
        </w:rPr>
        <w:t>8</w:t>
      </w:r>
      <w:r>
        <w:t>.</w:t>
      </w:r>
      <w:r>
        <w:rPr>
          <w:lang w:eastAsia="zh-CN"/>
        </w:rPr>
        <w:t>66</w:t>
      </w:r>
      <w:r>
        <w:t>2: "Telecommunication management; Generic Radio Access Network (RAN) Network Resource Model (NRM) Integration Reference Point (IRP); Information Service (IS) ".</w:t>
      </w:r>
    </w:p>
    <w:p w14:paraId="39C560A5" w14:textId="5DEB93DA" w:rsidR="003F3082" w:rsidRDefault="003F3082" w:rsidP="003F3082">
      <w:pPr>
        <w:pStyle w:val="EX"/>
      </w:pPr>
      <w:r>
        <w:t>[12]</w:t>
      </w:r>
      <w:r>
        <w:tab/>
      </w:r>
      <w:r w:rsidR="0027733D">
        <w:t>3GPP TS </w:t>
      </w:r>
      <w:r>
        <w:t>38.104: "</w:t>
      </w:r>
      <w:r>
        <w:rPr>
          <w:lang w:eastAsia="zh-CN"/>
        </w:rPr>
        <w:t>NR; Base Station (BS) radio transmission and reception</w:t>
      </w:r>
      <w:r>
        <w:t>".</w:t>
      </w:r>
    </w:p>
    <w:p w14:paraId="6419640B" w14:textId="164B1EFC" w:rsidR="003F3082" w:rsidRDefault="003F3082" w:rsidP="003F3082">
      <w:pPr>
        <w:pStyle w:val="EX"/>
      </w:pPr>
      <w:r>
        <w:t>[13]</w:t>
      </w:r>
      <w:r>
        <w:tab/>
      </w:r>
      <w:r w:rsidR="0027733D">
        <w:t>3GPP TS </w:t>
      </w:r>
      <w:r>
        <w:t>23.003: "Numbering, Addressing and Identification".</w:t>
      </w:r>
    </w:p>
    <w:p w14:paraId="3D1FEC7D" w14:textId="50FFAE6E" w:rsidR="003F3082" w:rsidRDefault="003F3082" w:rsidP="003F3082">
      <w:pPr>
        <w:pStyle w:val="EX"/>
        <w:tabs>
          <w:tab w:val="left" w:pos="2694"/>
        </w:tabs>
      </w:pPr>
      <w:r>
        <w:t>[14]</w:t>
      </w:r>
      <w:r>
        <w:rPr>
          <w:lang w:eastAsia="zh-CN"/>
        </w:rPr>
        <w:tab/>
      </w:r>
      <w:r w:rsidR="0027733D">
        <w:t>3GPP TS </w:t>
      </w:r>
      <w:r>
        <w:rPr>
          <w:lang w:eastAsia="zh-CN"/>
        </w:rPr>
        <w:t>36.410</w:t>
      </w:r>
      <w:r>
        <w:t>: "Evolved Universal Terrestrial Radio Access Network (E-UTRAN); S1 general aspects and principles".</w:t>
      </w:r>
    </w:p>
    <w:p w14:paraId="0CC03FDF" w14:textId="7F30D76C" w:rsidR="003F3082" w:rsidRDefault="003F3082" w:rsidP="003F3082">
      <w:pPr>
        <w:pStyle w:val="EX"/>
        <w:rPr>
          <w:lang w:eastAsia="zh-CN"/>
        </w:rPr>
      </w:pPr>
      <w:r>
        <w:t>[15]</w:t>
      </w:r>
      <w:r>
        <w:tab/>
      </w:r>
      <w:r w:rsidR="0027733D">
        <w:t>3GPP TS </w:t>
      </w:r>
      <w:r>
        <w:t>36.423: "Evolved Universal Terrestrial Radio Access Network (E-UTRAN); X2 application protocol".</w:t>
      </w:r>
    </w:p>
    <w:p w14:paraId="465EF3ED" w14:textId="2057EA55" w:rsidR="003F3082" w:rsidRDefault="003F3082" w:rsidP="003F3082">
      <w:pPr>
        <w:pStyle w:val="EX"/>
        <w:rPr>
          <w:lang w:eastAsia="zh-CN"/>
        </w:rPr>
      </w:pPr>
      <w:r>
        <w:t>[16]</w:t>
      </w:r>
      <w:r>
        <w:tab/>
      </w:r>
      <w:r w:rsidR="0027733D">
        <w:t>3GPP TS </w:t>
      </w:r>
      <w:r>
        <w:t>36.425: "Evolved Universal Terrestrial Radio Access Network (E-UTRAN); X2 interface user plane protocol"</w:t>
      </w:r>
      <w:r>
        <w:rPr>
          <w:lang w:eastAsia="zh-CN"/>
        </w:rPr>
        <w:t>.</w:t>
      </w:r>
    </w:p>
    <w:p w14:paraId="43C0A17D" w14:textId="1D817611" w:rsidR="003F3082" w:rsidRDefault="003F3082" w:rsidP="003F3082">
      <w:pPr>
        <w:pStyle w:val="EX"/>
      </w:pPr>
      <w:r>
        <w:t>[17]</w:t>
      </w:r>
      <w:r>
        <w:tab/>
      </w:r>
      <w:r w:rsidR="0027733D">
        <w:t>3GPP TS </w:t>
      </w:r>
      <w:r>
        <w:t>28.625: "State Management Data Definition Integration Reference Point (IRP); Information Service (IS)".</w:t>
      </w:r>
    </w:p>
    <w:p w14:paraId="500022CF" w14:textId="520E810B" w:rsidR="003F3082" w:rsidRDefault="003F3082" w:rsidP="003F3082">
      <w:pPr>
        <w:pStyle w:val="EX"/>
      </w:pPr>
      <w:r>
        <w:lastRenderedPageBreak/>
        <w:t>[18]</w:t>
      </w:r>
      <w:r>
        <w:tab/>
        <w:t>ITU-T</w:t>
      </w:r>
      <w:r w:rsidR="0027733D">
        <w:t> </w:t>
      </w:r>
      <w:r>
        <w:t>Recommendation</w:t>
      </w:r>
      <w:r w:rsidR="0027733D">
        <w:t> </w:t>
      </w:r>
      <w:r>
        <w:t>X.731: "Information technology - Open Systems Interconnection - Systems Management: State management function".</w:t>
      </w:r>
    </w:p>
    <w:p w14:paraId="30443658" w14:textId="00598CF8" w:rsidR="003F3082" w:rsidRDefault="003F3082" w:rsidP="003F3082">
      <w:pPr>
        <w:pStyle w:val="EX"/>
      </w:pPr>
      <w:r>
        <w:t>[19]</w:t>
      </w:r>
      <w:r>
        <w:tab/>
      </w:r>
      <w:r w:rsidR="0027733D">
        <w:t>3GPP TS </w:t>
      </w:r>
      <w:r>
        <w:t>2</w:t>
      </w:r>
      <w:r>
        <w:rPr>
          <w:lang w:eastAsia="zh-CN"/>
        </w:rPr>
        <w:t>8</w:t>
      </w:r>
      <w:r>
        <w:t>.6</w:t>
      </w:r>
      <w:r>
        <w:rPr>
          <w:lang w:eastAsia="zh-CN"/>
        </w:rPr>
        <w:t>58</w:t>
      </w:r>
      <w:r>
        <w:t>: "Telecommunications management; Evolved Universal Terrestrial Radio Access Network (E-UTRAN) Network Resource Model (NRM) Integration Reference Point (IRP): Information Service (IS)".</w:t>
      </w:r>
    </w:p>
    <w:p w14:paraId="43E58AF6" w14:textId="36BF29FC" w:rsidR="003F3082" w:rsidRDefault="003F3082" w:rsidP="003F3082">
      <w:pPr>
        <w:pStyle w:val="EX"/>
      </w:pPr>
      <w:r>
        <w:t>[20]</w:t>
      </w:r>
      <w:r>
        <w:tab/>
      </w:r>
      <w:r w:rsidR="0027733D">
        <w:t>3GPP TS </w:t>
      </w:r>
      <w:r>
        <w:t>28.702: "Core Network (CN) Network Resource Model (NRM) Integration Reference Point (IRP); Information Service (IS)".</w:t>
      </w:r>
    </w:p>
    <w:p w14:paraId="5810D3A9" w14:textId="332E42F2" w:rsidR="003F3082" w:rsidRDefault="003F3082" w:rsidP="003F3082">
      <w:pPr>
        <w:pStyle w:val="EX"/>
        <w:rPr>
          <w:bCs/>
          <w:lang w:eastAsia="zh-CN"/>
        </w:rPr>
      </w:pPr>
      <w:r>
        <w:t>[21]</w:t>
      </w:r>
      <w:r>
        <w:tab/>
      </w:r>
      <w:r w:rsidR="0027733D">
        <w:t>3GPP TS </w:t>
      </w:r>
      <w:r>
        <w:t>28.708: "</w:t>
      </w:r>
      <w:r>
        <w:rPr>
          <w:bCs/>
        </w:rPr>
        <w:t>Telecommunication management; Evolved Packet Core (EPC) Network Resource Model (NRM) Integration Reference Point (IRP): Information Service (IS)</w:t>
      </w:r>
      <w:r>
        <w:rPr>
          <w:bCs/>
          <w:lang w:eastAsia="zh-CN"/>
        </w:rPr>
        <w:t>".</w:t>
      </w:r>
    </w:p>
    <w:p w14:paraId="1894E180" w14:textId="59F95D2E" w:rsidR="003F3082" w:rsidRDefault="003F3082" w:rsidP="003F3082">
      <w:pPr>
        <w:pStyle w:val="EX"/>
      </w:pPr>
      <w:r>
        <w:t>[22]</w:t>
      </w:r>
      <w:r>
        <w:tab/>
      </w:r>
      <w:r w:rsidR="0027733D">
        <w:t>3GPP TS </w:t>
      </w:r>
      <w:r>
        <w:t>23.040: "Technical realization of the Short Message Service (SMS)".</w:t>
      </w:r>
    </w:p>
    <w:p w14:paraId="229B9C95" w14:textId="04A3D37B" w:rsidR="003F3082" w:rsidRDefault="003F3082" w:rsidP="003F3082">
      <w:pPr>
        <w:pStyle w:val="EX"/>
      </w:pPr>
      <w:r>
        <w:rPr>
          <w:lang w:eastAsia="zh-CN"/>
        </w:rPr>
        <w:t>[23]</w:t>
      </w:r>
      <w:r>
        <w:rPr>
          <w:lang w:eastAsia="zh-CN"/>
        </w:rPr>
        <w:tab/>
      </w:r>
      <w:r w:rsidR="0027733D">
        <w:rPr>
          <w:lang w:eastAsia="zh-CN"/>
        </w:rPr>
        <w:t>3GPP TS </w:t>
      </w:r>
      <w:r>
        <w:rPr>
          <w:lang w:eastAsia="zh-CN"/>
        </w:rPr>
        <w:t xml:space="preserve">29.510: </w:t>
      </w:r>
      <w:r>
        <w:t>"5G system; Network Function Repository Services; Stage 3".</w:t>
      </w:r>
    </w:p>
    <w:p w14:paraId="46D2B2A1" w14:textId="176BCBDD" w:rsidR="003F3082" w:rsidRDefault="003F3082" w:rsidP="003F3082">
      <w:pPr>
        <w:pStyle w:val="EX"/>
      </w:pPr>
      <w:r>
        <w:t>[24]</w:t>
      </w:r>
      <w:r>
        <w:tab/>
      </w:r>
      <w:r w:rsidR="0027733D">
        <w:t>3GPP TS </w:t>
      </w:r>
      <w:r>
        <w:t>29.531: "5G System; Network Slice Selection Services Stage 3".</w:t>
      </w:r>
    </w:p>
    <w:p w14:paraId="1C1BB4AA" w14:textId="77777777" w:rsidR="003F3082" w:rsidRDefault="003F3082" w:rsidP="003F3082">
      <w:pPr>
        <w:pStyle w:val="EX"/>
      </w:pPr>
      <w:r>
        <w:t>[25]</w:t>
      </w:r>
      <w:r>
        <w:tab/>
        <w:t>Void.</w:t>
      </w:r>
    </w:p>
    <w:p w14:paraId="6DEE9FFE" w14:textId="3858B7DA" w:rsidR="003F3082" w:rsidRDefault="003F3082" w:rsidP="003F3082">
      <w:pPr>
        <w:pStyle w:val="EX"/>
      </w:pPr>
      <w:r>
        <w:t>[26]</w:t>
      </w:r>
      <w:r>
        <w:tab/>
      </w:r>
      <w:r w:rsidR="0027733D">
        <w:t>3GPP TS </w:t>
      </w:r>
      <w:r>
        <w:t>28.531: "Management and orchestration; Provisioning".</w:t>
      </w:r>
    </w:p>
    <w:p w14:paraId="767CC2FD" w14:textId="033D5DC1" w:rsidR="003F3082" w:rsidRDefault="003F3082" w:rsidP="003F3082">
      <w:pPr>
        <w:pStyle w:val="EX"/>
      </w:pPr>
      <w:r>
        <w:t>[27]</w:t>
      </w:r>
      <w:r>
        <w:tab/>
      </w:r>
      <w:r w:rsidR="0027733D">
        <w:t>3GPP TS </w:t>
      </w:r>
      <w:r>
        <w:t>28.554: "Management and orchestration; 5G End to end Key Performance Indicators (KPI)".</w:t>
      </w:r>
    </w:p>
    <w:p w14:paraId="2B515D85" w14:textId="62E13875" w:rsidR="003F3082" w:rsidRDefault="003F3082" w:rsidP="003F3082">
      <w:pPr>
        <w:pStyle w:val="EX"/>
      </w:pPr>
      <w:r>
        <w:t>[28]</w:t>
      </w:r>
      <w:r>
        <w:tab/>
      </w:r>
      <w:r w:rsidR="0027733D">
        <w:t>3GPP TS </w:t>
      </w:r>
      <w:r>
        <w:t>22.261: "Service requirements for next generation new services and markets".</w:t>
      </w:r>
    </w:p>
    <w:p w14:paraId="6B7D89A9" w14:textId="77777777" w:rsidR="003F3082" w:rsidRDefault="003F3082" w:rsidP="003F3082">
      <w:pPr>
        <w:pStyle w:val="EX"/>
      </w:pPr>
      <w:r>
        <w:t>[29]</w:t>
      </w:r>
      <w:r>
        <w:tab/>
        <w:t>ETSI GS NFV-IFA 013 V2.4.1 (2018-02) "Network Function Virtualisation (NFV); Management and Orchestration; Os-Ma-nfvo Reference Point - Interface and Information Model Specification".</w:t>
      </w:r>
    </w:p>
    <w:p w14:paraId="4A170A23" w14:textId="2DDBBA18" w:rsidR="003F3082" w:rsidRDefault="003F3082" w:rsidP="003F3082">
      <w:pPr>
        <w:pStyle w:val="EX"/>
      </w:pPr>
      <w:r>
        <w:t>[3</w:t>
      </w:r>
      <w:r>
        <w:rPr>
          <w:lang w:eastAsia="zh-CN"/>
        </w:rPr>
        <w:t>0</w:t>
      </w:r>
      <w:r>
        <w:t>]</w:t>
      </w:r>
      <w:r>
        <w:tab/>
      </w:r>
      <w:r w:rsidR="0027733D">
        <w:t>3GPP TS </w:t>
      </w:r>
      <w:r>
        <w:t>28.622: "Telecommunication management; Generic Network Resource Model (NRM) Integration Reference Point (IRP); Information Service (IS</w:t>
      </w:r>
      <w:r>
        <w:rPr>
          <w:sz w:val="18"/>
          <w:szCs w:val="18"/>
        </w:rPr>
        <w:t>)</w:t>
      </w:r>
      <w:r>
        <w:t>".</w:t>
      </w:r>
    </w:p>
    <w:p w14:paraId="70ECB05C" w14:textId="77777777" w:rsidR="003F3082" w:rsidRDefault="003F3082" w:rsidP="003F3082">
      <w:pPr>
        <w:pStyle w:val="EX"/>
      </w:pPr>
      <w:r>
        <w:t>[31]</w:t>
      </w:r>
      <w:r>
        <w:tab/>
        <w:t>Void.</w:t>
      </w:r>
    </w:p>
    <w:p w14:paraId="4336BCD9" w14:textId="5C32E96B" w:rsidR="003F3082" w:rsidRDefault="003F3082" w:rsidP="003F3082">
      <w:pPr>
        <w:pStyle w:val="EX"/>
      </w:pPr>
      <w:r>
        <w:t>[32]</w:t>
      </w:r>
      <w:r>
        <w:tab/>
      </w:r>
      <w:r w:rsidR="0027733D">
        <w:t>3GPP TS </w:t>
      </w:r>
      <w:r>
        <w:t>38.211: "NR; Physical channels and modulation".</w:t>
      </w:r>
    </w:p>
    <w:p w14:paraId="25F79B63" w14:textId="1312B60C" w:rsidR="003F3082" w:rsidRDefault="003F3082" w:rsidP="003F3082">
      <w:pPr>
        <w:pStyle w:val="EX"/>
      </w:pPr>
      <w:r>
        <w:t>[33]</w:t>
      </w:r>
      <w:r>
        <w:tab/>
      </w:r>
      <w:r w:rsidR="0027733D">
        <w:t>3GPP TS </w:t>
      </w:r>
      <w:r>
        <w:t>32.616: "Telecommunication management; Configuration Management (CM); Bulk CM Integration Reference Point (IRP); Solution Set (SS) definitions".</w:t>
      </w:r>
    </w:p>
    <w:p w14:paraId="2710F48A" w14:textId="57033CBF" w:rsidR="003F3082" w:rsidRDefault="003F3082" w:rsidP="003F3082">
      <w:pPr>
        <w:pStyle w:val="EX"/>
      </w:pPr>
      <w:r>
        <w:t>[34]</w:t>
      </w:r>
      <w:r>
        <w:tab/>
      </w:r>
      <w:r w:rsidR="00F819E7">
        <w:t>Void</w:t>
      </w:r>
    </w:p>
    <w:p w14:paraId="5082283A" w14:textId="40CAAE20" w:rsidR="003F3082" w:rsidRDefault="003F3082" w:rsidP="003F3082">
      <w:pPr>
        <w:pStyle w:val="EX"/>
      </w:pPr>
      <w:r>
        <w:t>[35]</w:t>
      </w:r>
      <w:r>
        <w:tab/>
      </w:r>
      <w:r w:rsidR="0027733D">
        <w:t>3GPP TS </w:t>
      </w:r>
      <w:r>
        <w:t>28.532: "Management and orchestration; Management services".</w:t>
      </w:r>
    </w:p>
    <w:p w14:paraId="2C4E0799" w14:textId="77777777" w:rsidR="003F3082" w:rsidRDefault="003F3082" w:rsidP="003F3082">
      <w:pPr>
        <w:pStyle w:val="EX"/>
      </w:pPr>
      <w:r>
        <w:t>[36]</w:t>
      </w:r>
      <w:r>
        <w:tab/>
        <w:t>Void.</w:t>
      </w:r>
    </w:p>
    <w:p w14:paraId="488639D8" w14:textId="602001D4" w:rsidR="003F3082" w:rsidRDefault="003F3082" w:rsidP="003F3082">
      <w:pPr>
        <w:pStyle w:val="EX"/>
      </w:pPr>
      <w:r>
        <w:t>[37]</w:t>
      </w:r>
      <w:r>
        <w:tab/>
        <w:t>IETF</w:t>
      </w:r>
      <w:r w:rsidR="0027733D">
        <w:t> RFC </w:t>
      </w:r>
      <w:r>
        <w:t>791: "Internet Protocol".</w:t>
      </w:r>
    </w:p>
    <w:p w14:paraId="6065F553" w14:textId="77D0B762" w:rsidR="003F3082" w:rsidRDefault="003F3082" w:rsidP="003F3082">
      <w:pPr>
        <w:pStyle w:val="EX"/>
      </w:pPr>
      <w:r>
        <w:t>[38]</w:t>
      </w:r>
      <w:r>
        <w:tab/>
        <w:t>IETF</w:t>
      </w:r>
      <w:r w:rsidR="0027733D">
        <w:t> RFC </w:t>
      </w:r>
      <w:r>
        <w:t>2373: "IP Version 6 Addressing Architecture".</w:t>
      </w:r>
    </w:p>
    <w:p w14:paraId="42815389" w14:textId="77777777" w:rsidR="003F3082" w:rsidRDefault="003F3082" w:rsidP="003F3082">
      <w:pPr>
        <w:pStyle w:val="EX"/>
      </w:pPr>
      <w:r>
        <w:t>[39]</w:t>
      </w:r>
      <w:r>
        <w:tab/>
        <w:t>IEEE 802.1Q: "Media Access Control Bridges and Virtual Bridged Local Area Networks".</w:t>
      </w:r>
    </w:p>
    <w:p w14:paraId="766E7533" w14:textId="77777777" w:rsidR="003F3082" w:rsidRDefault="003F3082" w:rsidP="003F3082">
      <w:pPr>
        <w:pStyle w:val="EX"/>
      </w:pPr>
      <w:r>
        <w:rPr>
          <w:lang w:eastAsia="zh-CN"/>
        </w:rPr>
        <w:t>[40]</w:t>
      </w:r>
      <w:r>
        <w:rPr>
          <w:lang w:eastAsia="zh-CN"/>
        </w:rPr>
        <w:tab/>
        <w:t xml:space="preserve">ETSI </w:t>
      </w:r>
      <w:r>
        <w:t>GR NFV-IFA 015 (V</w:t>
      </w:r>
      <w:r>
        <w:rPr>
          <w:lang w:eastAsia="zh-CN"/>
        </w:rPr>
        <w:t>2.4.1)</w:t>
      </w:r>
      <w:r>
        <w:t>: "Network Function Virtualisation (NFV) Release 2; Management and Orchestration; Report on NFV Information Model".</w:t>
      </w:r>
    </w:p>
    <w:p w14:paraId="06931BD8" w14:textId="631130BA" w:rsidR="003F3082" w:rsidRDefault="003F3082" w:rsidP="003F3082">
      <w:pPr>
        <w:pStyle w:val="EX"/>
      </w:pPr>
      <w:r>
        <w:t>[41]</w:t>
      </w:r>
      <w:r>
        <w:tab/>
      </w:r>
      <w:r w:rsidR="0027733D">
        <w:t>3GPP TS </w:t>
      </w:r>
      <w:r>
        <w:t>38.213: "</w:t>
      </w:r>
      <w:r>
        <w:rPr>
          <w:lang w:eastAsia="ja-JP"/>
        </w:rPr>
        <w:t xml:space="preserve">NR; </w:t>
      </w:r>
      <w:r>
        <w:t>Physical layer procedures for control".</w:t>
      </w:r>
    </w:p>
    <w:p w14:paraId="549FD9C0" w14:textId="51460509" w:rsidR="003F3082" w:rsidRDefault="003F3082" w:rsidP="003F3082">
      <w:pPr>
        <w:pStyle w:val="EX"/>
      </w:pPr>
      <w:r>
        <w:t>[42]</w:t>
      </w:r>
      <w:r>
        <w:tab/>
      </w:r>
      <w:r w:rsidR="0027733D">
        <w:t>3GPP TS </w:t>
      </w:r>
      <w:r>
        <w:t>38.101-1: "NR; User Equipment (UE) radio transmission and reception; Part 1: Range 1 Standalone".</w:t>
      </w:r>
    </w:p>
    <w:p w14:paraId="13718201" w14:textId="473CFA6E" w:rsidR="003F3082" w:rsidRPr="00F44DEA" w:rsidRDefault="003F3082" w:rsidP="003F3082">
      <w:pPr>
        <w:pStyle w:val="EX"/>
      </w:pPr>
      <w:r w:rsidRPr="00F44DEA">
        <w:rPr>
          <w:lang w:eastAsia="zh-CN"/>
        </w:rPr>
        <w:t>[43]</w:t>
      </w:r>
      <w:r w:rsidRPr="00F44DEA">
        <w:rPr>
          <w:lang w:eastAsia="zh-CN"/>
        </w:rPr>
        <w:tab/>
      </w:r>
      <w:r w:rsidR="0027733D" w:rsidRPr="00F44DEA">
        <w:t>3GPP TS </w:t>
      </w:r>
      <w:r w:rsidRPr="00F44DEA">
        <w:t>32.156: "Telecommunication management; Fixed Mobile Convergence (FMC) model repertoire".</w:t>
      </w:r>
    </w:p>
    <w:p w14:paraId="04951F62" w14:textId="43D2CB23" w:rsidR="003F3082" w:rsidRDefault="003F3082" w:rsidP="003F3082">
      <w:pPr>
        <w:pStyle w:val="EX"/>
        <w:rPr>
          <w:lang w:eastAsia="zh-CN"/>
        </w:rPr>
      </w:pPr>
      <w:r>
        <w:rPr>
          <w:lang w:eastAsia="zh-CN"/>
        </w:rPr>
        <w:t>[44]</w:t>
      </w:r>
      <w:r>
        <w:rPr>
          <w:lang w:eastAsia="zh-CN"/>
        </w:rPr>
        <w:tab/>
        <w:t>IETF</w:t>
      </w:r>
      <w:r w:rsidR="0027733D">
        <w:rPr>
          <w:lang w:eastAsia="zh-CN"/>
        </w:rPr>
        <w:t> RFC </w:t>
      </w:r>
      <w:r>
        <w:rPr>
          <w:lang w:eastAsia="zh-CN"/>
        </w:rPr>
        <w:t>4122: "A Universally Unique IDentifier (UUID) URN Namespace".</w:t>
      </w:r>
    </w:p>
    <w:p w14:paraId="67E19CDC" w14:textId="74DEDD2E" w:rsidR="003F3082" w:rsidRDefault="003F3082" w:rsidP="003F3082">
      <w:pPr>
        <w:pStyle w:val="EX"/>
      </w:pPr>
      <w:r>
        <w:t>[45]</w:t>
      </w:r>
      <w:r>
        <w:tab/>
        <w:t>IETF</w:t>
      </w:r>
      <w:r w:rsidR="0027733D">
        <w:t> RFC </w:t>
      </w:r>
      <w:r>
        <w:t>8528: "YANG Schema Mount".</w:t>
      </w:r>
    </w:p>
    <w:p w14:paraId="554B8ED8" w14:textId="77777777" w:rsidR="003F3082" w:rsidRDefault="003F3082" w:rsidP="003F3082">
      <w:pPr>
        <w:pStyle w:val="EX"/>
      </w:pPr>
      <w:r>
        <w:lastRenderedPageBreak/>
        <w:t>[46]</w:t>
      </w:r>
      <w:r>
        <w:tab/>
        <w:t>Void</w:t>
      </w:r>
    </w:p>
    <w:p w14:paraId="4EB3D606" w14:textId="49ACEC17" w:rsidR="003F3082" w:rsidRDefault="003F3082" w:rsidP="003F3082">
      <w:pPr>
        <w:pStyle w:val="EX"/>
      </w:pPr>
      <w:r>
        <w:rPr>
          <w:lang w:eastAsia="zh-CN"/>
        </w:rPr>
        <w:t>[47]</w:t>
      </w:r>
      <w:r>
        <w:rPr>
          <w:lang w:eastAsia="zh-CN"/>
        </w:rPr>
        <w:tab/>
      </w:r>
      <w:r w:rsidR="0027733D">
        <w:t>3GPP TS </w:t>
      </w:r>
      <w:r>
        <w:t>32.160: "Management and orchestration; Management Service Template".</w:t>
      </w:r>
    </w:p>
    <w:p w14:paraId="6426910C" w14:textId="74FB18CB" w:rsidR="003F3082" w:rsidRDefault="003F3082" w:rsidP="003F3082">
      <w:pPr>
        <w:pStyle w:val="EX"/>
      </w:pPr>
      <w:r>
        <w:rPr>
          <w:lang w:eastAsia="zh-CN"/>
        </w:rPr>
        <w:t>[48]</w:t>
      </w:r>
      <w:r>
        <w:rPr>
          <w:lang w:eastAsia="zh-CN"/>
        </w:rPr>
        <w:tab/>
      </w:r>
      <w:r w:rsidR="0027733D">
        <w:rPr>
          <w:lang w:eastAsia="zh-CN"/>
        </w:rPr>
        <w:t>3GPP TS </w:t>
      </w:r>
      <w:r>
        <w:rPr>
          <w:lang w:eastAsia="zh-CN"/>
        </w:rPr>
        <w:t xml:space="preserve">38.463: </w:t>
      </w:r>
      <w:r>
        <w:t>"</w:t>
      </w:r>
      <w:r>
        <w:rPr>
          <w:lang w:eastAsia="zh-CN"/>
        </w:rPr>
        <w:t>NG-RAN; E1 application protocol (E1AP)</w:t>
      </w:r>
      <w:r>
        <w:t>"</w:t>
      </w:r>
      <w:r>
        <w:rPr>
          <w:lang w:eastAsia="zh-CN"/>
        </w:rPr>
        <w:t>.</w:t>
      </w:r>
    </w:p>
    <w:p w14:paraId="369776A4" w14:textId="0EE7A552" w:rsidR="003F3082" w:rsidRDefault="003F3082" w:rsidP="003F3082">
      <w:pPr>
        <w:pStyle w:val="EX"/>
      </w:pPr>
      <w:r>
        <w:t>[49]</w:t>
      </w:r>
      <w:r>
        <w:tab/>
      </w:r>
      <w:r w:rsidR="0027733D">
        <w:t>3GPP TS </w:t>
      </w:r>
      <w:r>
        <w:t>38.304: "NR; User Equipment (UE) procedures in Idle mode and RRC Inactive state".</w:t>
      </w:r>
    </w:p>
    <w:p w14:paraId="5FF84EFA" w14:textId="48C53D90" w:rsidR="00062412" w:rsidRDefault="00062412" w:rsidP="00062412">
      <w:pPr>
        <w:pStyle w:val="EX"/>
      </w:pPr>
      <w:r>
        <w:rPr>
          <w:lang w:eastAsia="zh-CN"/>
        </w:rPr>
        <w:t>[50]</w:t>
      </w:r>
      <w:r>
        <w:rPr>
          <w:lang w:eastAsia="zh-CN"/>
        </w:rPr>
        <w:tab/>
      </w:r>
      <w:r w:rsidRPr="00D16BE5">
        <w:t xml:space="preserve">GSMA NG.116 - Generic Network Slice Template Version </w:t>
      </w:r>
      <w:r>
        <w:t>9</w:t>
      </w:r>
      <w:r w:rsidRPr="00D16BE5">
        <w:t>.0</w:t>
      </w:r>
      <w:r>
        <w:t xml:space="preserve"> (2023-04-27).</w:t>
      </w:r>
    </w:p>
    <w:p w14:paraId="3D382D33" w14:textId="7B2B66BA" w:rsidR="003F3082" w:rsidRDefault="003F3082" w:rsidP="003F3082">
      <w:pPr>
        <w:pStyle w:val="EX"/>
        <w:rPr>
          <w:lang w:eastAsia="zh-CN"/>
        </w:rPr>
      </w:pPr>
      <w:r>
        <w:rPr>
          <w:lang w:eastAsia="zh-CN"/>
        </w:rPr>
        <w:t>[51]</w:t>
      </w:r>
      <w:r>
        <w:rPr>
          <w:lang w:eastAsia="zh-CN"/>
        </w:rPr>
        <w:tab/>
      </w:r>
      <w:r w:rsidR="0027733D">
        <w:rPr>
          <w:lang w:eastAsia="zh-CN"/>
        </w:rPr>
        <w:t>3GPP TS </w:t>
      </w:r>
      <w:r>
        <w:rPr>
          <w:lang w:eastAsia="zh-CN"/>
        </w:rPr>
        <w:t xml:space="preserve">22.104: </w:t>
      </w:r>
      <w:r>
        <w:t>"</w:t>
      </w:r>
      <w:r>
        <w:rPr>
          <w:lang w:eastAsia="zh-CN"/>
        </w:rPr>
        <w:t>Service requirements for cyber-physical control applications in vertical domains; Stage 1</w:t>
      </w:r>
      <w:r>
        <w:t>"</w:t>
      </w:r>
      <w:r>
        <w:rPr>
          <w:lang w:eastAsia="zh-CN"/>
        </w:rPr>
        <w:t>.</w:t>
      </w:r>
    </w:p>
    <w:p w14:paraId="2F2AE3A8" w14:textId="08CB4FC4" w:rsidR="003F3082" w:rsidRDefault="003F3082" w:rsidP="003F3082">
      <w:pPr>
        <w:pStyle w:val="EX"/>
      </w:pPr>
      <w:r>
        <w:t>[52]</w:t>
      </w:r>
      <w:r>
        <w:tab/>
      </w:r>
      <w:r w:rsidR="0027733D">
        <w:t>3GPP TS </w:t>
      </w:r>
      <w:r>
        <w:t>33.501: "Security architecture and procedures for the 5G System".</w:t>
      </w:r>
    </w:p>
    <w:p w14:paraId="1B6C6D9D" w14:textId="11994B21" w:rsidR="003F3082" w:rsidRDefault="003F3082" w:rsidP="003F3082">
      <w:pPr>
        <w:pStyle w:val="EX"/>
        <w:rPr>
          <w:color w:val="000000"/>
        </w:rPr>
      </w:pPr>
      <w:r>
        <w:rPr>
          <w:color w:val="000000"/>
        </w:rPr>
        <w:t>[53]</w:t>
      </w:r>
      <w:r>
        <w:rPr>
          <w:color w:val="000000"/>
        </w:rPr>
        <w:tab/>
      </w:r>
      <w:r w:rsidR="0027733D">
        <w:rPr>
          <w:color w:val="000000"/>
        </w:rPr>
        <w:t>3GPP TS </w:t>
      </w:r>
      <w:r>
        <w:rPr>
          <w:color w:val="000000"/>
        </w:rPr>
        <w:t>38.901: "Study on channel model for frequencies from 0.5 to 100 GHz ".</w:t>
      </w:r>
    </w:p>
    <w:p w14:paraId="29B5E1C0" w14:textId="00816943" w:rsidR="003F3082" w:rsidRDefault="003F3082" w:rsidP="003F3082">
      <w:pPr>
        <w:pStyle w:val="EX"/>
      </w:pPr>
      <w:r>
        <w:t>[54]</w:t>
      </w:r>
      <w:r>
        <w:tab/>
      </w:r>
      <w:r w:rsidR="0027733D">
        <w:t>3GPP TS </w:t>
      </w:r>
      <w:r>
        <w:t>38.331: "NR; Radio Resource Control (RRC) protocol specification".</w:t>
      </w:r>
    </w:p>
    <w:p w14:paraId="41A241B1" w14:textId="191BE36C" w:rsidR="003F3082" w:rsidRDefault="003F3082" w:rsidP="003F3082">
      <w:pPr>
        <w:pStyle w:val="EX"/>
        <w:rPr>
          <w:color w:val="000000"/>
        </w:rPr>
      </w:pPr>
      <w:r>
        <w:rPr>
          <w:color w:val="000000"/>
        </w:rPr>
        <w:t>[55]</w:t>
      </w:r>
      <w:r>
        <w:rPr>
          <w:color w:val="000000"/>
        </w:rPr>
        <w:tab/>
      </w:r>
      <w:r w:rsidR="0027733D">
        <w:rPr>
          <w:color w:val="000000"/>
        </w:rPr>
        <w:t>3GPP TS </w:t>
      </w:r>
      <w:r>
        <w:rPr>
          <w:color w:val="000000"/>
        </w:rPr>
        <w:t>38.215: "NR; Physical layer measurements".</w:t>
      </w:r>
    </w:p>
    <w:p w14:paraId="08BEECF6" w14:textId="69666483" w:rsidR="003F3082" w:rsidRDefault="003F3082" w:rsidP="003F3082">
      <w:pPr>
        <w:pStyle w:val="EX"/>
      </w:pPr>
      <w:r>
        <w:t>[56]</w:t>
      </w:r>
      <w:r>
        <w:tab/>
      </w:r>
      <w:r w:rsidR="0027733D">
        <w:rPr>
          <w:color w:val="000000"/>
        </w:rPr>
        <w:t>3GPP TS </w:t>
      </w:r>
      <w:r>
        <w:rPr>
          <w:color w:val="000000"/>
        </w:rPr>
        <w:t>29.244: "</w:t>
      </w:r>
      <w:r>
        <w:t>Technical Specification Group Core Network and Terminals; Interface between the Control Plane and the User Plane Nodes; Stage 3".</w:t>
      </w:r>
    </w:p>
    <w:p w14:paraId="1F953BB0" w14:textId="3E0B3922" w:rsidR="003F3082" w:rsidRDefault="003F3082" w:rsidP="003F3082">
      <w:pPr>
        <w:pStyle w:val="EX"/>
        <w:rPr>
          <w:lang w:eastAsia="zh-CN"/>
        </w:rPr>
      </w:pPr>
      <w:r>
        <w:rPr>
          <w:color w:val="000000"/>
        </w:rPr>
        <w:t>[57]</w:t>
      </w:r>
      <w:r>
        <w:rPr>
          <w:color w:val="000000"/>
        </w:rPr>
        <w:tab/>
      </w:r>
      <w:r w:rsidR="0027733D">
        <w:t>3GPP TS </w:t>
      </w:r>
      <w:r>
        <w:t>28.313: "Self-Organizing Networks (SON) for 5G networks</w:t>
      </w:r>
      <w:r>
        <w:rPr>
          <w:color w:val="000000"/>
        </w:rPr>
        <w:t>".</w:t>
      </w:r>
    </w:p>
    <w:p w14:paraId="3B1F89C2" w14:textId="20056483" w:rsidR="003F3082" w:rsidRDefault="003F3082" w:rsidP="003F3082">
      <w:pPr>
        <w:pStyle w:val="EX"/>
        <w:rPr>
          <w:color w:val="000000"/>
        </w:rPr>
      </w:pPr>
      <w:r>
        <w:rPr>
          <w:color w:val="000000"/>
        </w:rPr>
        <w:t>[58]</w:t>
      </w:r>
      <w:r>
        <w:rPr>
          <w:color w:val="000000"/>
        </w:rPr>
        <w:tab/>
      </w:r>
      <w:r w:rsidR="0027733D">
        <w:rPr>
          <w:color w:val="000000"/>
        </w:rPr>
        <w:t>3GPP TS </w:t>
      </w:r>
      <w:r>
        <w:rPr>
          <w:color w:val="000000"/>
        </w:rPr>
        <w:t>38.423: "NR; Xn application protocol (XnAP)".</w:t>
      </w:r>
    </w:p>
    <w:p w14:paraId="43F4A181" w14:textId="7F41EE69" w:rsidR="003F3082" w:rsidRDefault="003F3082" w:rsidP="003F3082">
      <w:pPr>
        <w:pStyle w:val="EX"/>
      </w:pPr>
      <w:r>
        <w:rPr>
          <w:color w:val="000000"/>
        </w:rPr>
        <w:t>[59]</w:t>
      </w:r>
      <w:r>
        <w:rPr>
          <w:color w:val="000000"/>
        </w:rPr>
        <w:tab/>
      </w:r>
      <w:r w:rsidR="0027733D">
        <w:rPr>
          <w:color w:val="000000"/>
        </w:rPr>
        <w:t>3GPP TS </w:t>
      </w:r>
      <w:r>
        <w:rPr>
          <w:color w:val="000000"/>
        </w:rPr>
        <w:t>23.503: "</w:t>
      </w:r>
      <w:r>
        <w:t>Policy and Charging Control Framework for the 5G System; Stage 2".</w:t>
      </w:r>
    </w:p>
    <w:p w14:paraId="1AE4BD63" w14:textId="6203510B" w:rsidR="003F3082" w:rsidRDefault="003F3082" w:rsidP="003F3082">
      <w:pPr>
        <w:pStyle w:val="EX"/>
      </w:pPr>
      <w:r>
        <w:rPr>
          <w:color w:val="000000"/>
        </w:rPr>
        <w:t>[60]</w:t>
      </w:r>
      <w:r>
        <w:rPr>
          <w:color w:val="000000"/>
        </w:rPr>
        <w:tab/>
      </w:r>
      <w:r w:rsidR="0027733D">
        <w:t>3GPP TS </w:t>
      </w:r>
      <w:r>
        <w:t>29.512: "5G System; Session Management Policy Control Service; Stage 3".</w:t>
      </w:r>
    </w:p>
    <w:p w14:paraId="54424B8A" w14:textId="6E7BAAD9" w:rsidR="003F3082" w:rsidRDefault="003F3082" w:rsidP="003F3082">
      <w:pPr>
        <w:pStyle w:val="EX"/>
      </w:pPr>
      <w:r>
        <w:rPr>
          <w:color w:val="000000"/>
        </w:rPr>
        <w:t>[61]</w:t>
      </w:r>
      <w:r>
        <w:rPr>
          <w:color w:val="000000"/>
        </w:rPr>
        <w:tab/>
      </w:r>
      <w:r w:rsidR="0027733D">
        <w:t>3GPP TS </w:t>
      </w:r>
      <w:r>
        <w:t>29.571: "5G System; Common Data Types for Service Based Interfaces; Stage 3".</w:t>
      </w:r>
    </w:p>
    <w:p w14:paraId="0E58DF67" w14:textId="1D68DC06" w:rsidR="003F3082" w:rsidRDefault="003F3082" w:rsidP="003F3082">
      <w:pPr>
        <w:pStyle w:val="EX"/>
      </w:pPr>
      <w:r>
        <w:rPr>
          <w:color w:val="000000"/>
        </w:rPr>
        <w:t>[62]</w:t>
      </w:r>
      <w:r>
        <w:rPr>
          <w:color w:val="000000"/>
        </w:rPr>
        <w:tab/>
      </w:r>
      <w:r w:rsidR="0027733D">
        <w:t>3GPP TS </w:t>
      </w:r>
      <w:r>
        <w:t>29.214: "Policy and Charging Control over Rx reference point".</w:t>
      </w:r>
    </w:p>
    <w:p w14:paraId="027F25F9" w14:textId="10F3C363" w:rsidR="003F3082" w:rsidRDefault="003F3082" w:rsidP="003F3082">
      <w:pPr>
        <w:pStyle w:val="EX"/>
      </w:pPr>
      <w:r>
        <w:t>[63]</w:t>
      </w:r>
      <w:r>
        <w:tab/>
        <w:t>IETF</w:t>
      </w:r>
      <w:r w:rsidR="0027733D">
        <w:t> RFC </w:t>
      </w:r>
      <w:r>
        <w:t>7042: "IANA Considerations and IETF Protocol and Documentation Usage for IEEE 802 Parameters".</w:t>
      </w:r>
    </w:p>
    <w:p w14:paraId="62E073BB" w14:textId="77777777" w:rsidR="003F3082" w:rsidRDefault="003F3082" w:rsidP="003F3082">
      <w:pPr>
        <w:pStyle w:val="EX"/>
      </w:pPr>
      <w:r>
        <w:t>[64]</w:t>
      </w:r>
      <w:r>
        <w:tab/>
        <w:t>IEEE 802.3-2015: "IEEE Standard for Ethernet".</w:t>
      </w:r>
    </w:p>
    <w:p w14:paraId="57C4C891" w14:textId="77777777" w:rsidR="003F3082" w:rsidRDefault="003F3082" w:rsidP="003F3082">
      <w:pPr>
        <w:pStyle w:val="EX"/>
      </w:pPr>
      <w:r>
        <w:t>[65]</w:t>
      </w:r>
      <w:r>
        <w:tab/>
        <w:t>IEEE 802.1Q-2014: "Bridges and Bridged Networks".</w:t>
      </w:r>
    </w:p>
    <w:p w14:paraId="334F4848" w14:textId="4D9EC2EC" w:rsidR="003F3082" w:rsidRDefault="003F3082" w:rsidP="003F3082">
      <w:pPr>
        <w:pStyle w:val="EX"/>
      </w:pPr>
      <w:r>
        <w:t>[66]</w:t>
      </w:r>
      <w:r>
        <w:tab/>
        <w:t>IETF</w:t>
      </w:r>
      <w:r w:rsidR="0027733D">
        <w:t> RFC </w:t>
      </w:r>
      <w:r>
        <w:t>4301: "Security Architecture for the Internet Protocol".</w:t>
      </w:r>
    </w:p>
    <w:p w14:paraId="0394B153" w14:textId="19C3ED40" w:rsidR="003F3082" w:rsidRDefault="003F3082" w:rsidP="003F3082">
      <w:pPr>
        <w:pStyle w:val="EX"/>
      </w:pPr>
      <w:r>
        <w:t>[67]</w:t>
      </w:r>
      <w:r>
        <w:tab/>
      </w:r>
      <w:r w:rsidR="0027733D">
        <w:t>3GPP TS </w:t>
      </w:r>
      <w:r>
        <w:t>29.514: "5G System; Policy Authorization Service; Stage 3".</w:t>
      </w:r>
    </w:p>
    <w:p w14:paraId="7A637558" w14:textId="74BE0BBB" w:rsidR="003F3082" w:rsidRDefault="003F3082" w:rsidP="003F3082">
      <w:pPr>
        <w:pStyle w:val="EX"/>
      </w:pPr>
      <w:r>
        <w:t>[68]</w:t>
      </w:r>
      <w:r>
        <w:tab/>
      </w:r>
      <w:r w:rsidR="0027733D">
        <w:t>3GPP TS </w:t>
      </w:r>
      <w:r>
        <w:t>32.422: "Telecommunication management; Subscriber and equipment trace; Trace control and configuration management".</w:t>
      </w:r>
    </w:p>
    <w:p w14:paraId="5499BA03" w14:textId="059E04CD" w:rsidR="003F3082" w:rsidRDefault="003F3082" w:rsidP="003F3082">
      <w:pPr>
        <w:pStyle w:val="EX"/>
        <w:rPr>
          <w:color w:val="000000"/>
        </w:rPr>
      </w:pPr>
      <w:r>
        <w:rPr>
          <w:color w:val="000000"/>
        </w:rPr>
        <w:t>[6</w:t>
      </w:r>
      <w:r>
        <w:rPr>
          <w:color w:val="000000"/>
          <w:lang w:eastAsia="zh-CN"/>
        </w:rPr>
        <w:t>9</w:t>
      </w:r>
      <w:r>
        <w:rPr>
          <w:color w:val="000000"/>
        </w:rPr>
        <w:t>]</w:t>
      </w:r>
      <w:r>
        <w:rPr>
          <w:color w:val="000000"/>
        </w:rPr>
        <w:tab/>
      </w:r>
      <w:r w:rsidR="0027733D">
        <w:rPr>
          <w:color w:val="000000"/>
        </w:rPr>
        <w:t>3GPP TS </w:t>
      </w:r>
      <w:r>
        <w:rPr>
          <w:color w:val="000000"/>
          <w:lang w:eastAsia="zh-CN"/>
        </w:rPr>
        <w:t>2</w:t>
      </w:r>
      <w:r>
        <w:rPr>
          <w:color w:val="000000"/>
        </w:rPr>
        <w:t>8.</w:t>
      </w:r>
      <w:r>
        <w:rPr>
          <w:color w:val="000000"/>
          <w:lang w:eastAsia="zh-CN"/>
        </w:rPr>
        <w:t>552</w:t>
      </w:r>
      <w:r>
        <w:rPr>
          <w:color w:val="000000"/>
        </w:rPr>
        <w:t>: "Management and orchestration; 5G performance measurements".</w:t>
      </w:r>
    </w:p>
    <w:p w14:paraId="2881E779" w14:textId="70F417B2" w:rsidR="003F3082" w:rsidRDefault="003F3082" w:rsidP="003F3082">
      <w:pPr>
        <w:pStyle w:val="EX"/>
      </w:pPr>
      <w:r>
        <w:t>[70]</w:t>
      </w:r>
      <w:r>
        <w:tab/>
      </w:r>
      <w:r w:rsidR="0027733D">
        <w:t>3GPP TS </w:t>
      </w:r>
      <w:r>
        <w:t xml:space="preserve">28.530: "Management and orchestration; </w:t>
      </w:r>
      <w:r>
        <w:rPr>
          <w:color w:val="444444"/>
        </w:rPr>
        <w:t>Concepts, use cases and requirements</w:t>
      </w:r>
      <w:r>
        <w:t>".</w:t>
      </w:r>
    </w:p>
    <w:p w14:paraId="3C502328" w14:textId="70D25246" w:rsidR="0060399A" w:rsidRDefault="0060399A" w:rsidP="003F3082">
      <w:pPr>
        <w:pStyle w:val="EX"/>
      </w:pPr>
      <w:r>
        <w:t>[71]</w:t>
      </w:r>
      <w:r>
        <w:tab/>
      </w:r>
      <w:r w:rsidR="0027733D">
        <w:t>3GPP TS </w:t>
      </w:r>
      <w:r>
        <w:t>28.310: "Management and orchestration; Energy efficiency of 5G".</w:t>
      </w:r>
    </w:p>
    <w:p w14:paraId="4FAB332D" w14:textId="0E8C3524" w:rsidR="00131808" w:rsidRDefault="00131808" w:rsidP="003F3082">
      <w:pPr>
        <w:pStyle w:val="EX"/>
      </w:pPr>
      <w:r>
        <w:t>[72]</w:t>
      </w:r>
      <w:r>
        <w:tab/>
        <w:t>3GPP TS 28.705: "</w:t>
      </w:r>
      <w:r w:rsidRPr="004325C5">
        <w:t>Telecommunication management; IP Multimedia Subsystem (IMS) Network Resource Model (NRM) Integration Reference Point (IRP); Information Service (IS)</w:t>
      </w:r>
      <w:r>
        <w:t>".</w:t>
      </w:r>
    </w:p>
    <w:p w14:paraId="33DF55BC" w14:textId="14D3F238" w:rsidR="00443C5C" w:rsidRDefault="00443C5C" w:rsidP="003F3082">
      <w:pPr>
        <w:pStyle w:val="EX"/>
      </w:pPr>
      <w:r>
        <w:t>[</w:t>
      </w:r>
      <w:r>
        <w:rPr>
          <w:lang w:eastAsia="zh-CN"/>
        </w:rPr>
        <w:t>73</w:t>
      </w:r>
      <w:r>
        <w:t>]</w:t>
      </w:r>
      <w:r>
        <w:tab/>
        <w:t>3GPP TS 23.304: "</w:t>
      </w:r>
      <w:r w:rsidRPr="0086572C">
        <w:t xml:space="preserve"> Proximity based Services (ProSe) in the 5G System</w:t>
      </w:r>
      <w:r>
        <w:t>".</w:t>
      </w:r>
    </w:p>
    <w:p w14:paraId="220003B2" w14:textId="3A75788D" w:rsidR="006F344E" w:rsidRDefault="006F344E" w:rsidP="003F3082">
      <w:pPr>
        <w:pStyle w:val="EX"/>
      </w:pPr>
      <w:r>
        <w:t>[74]</w:t>
      </w:r>
      <w:r>
        <w:tab/>
        <w:t>IETF RFC 8436: "</w:t>
      </w:r>
      <w:r w:rsidRPr="00C33DC9">
        <w:t xml:space="preserve"> Update to IANA Registration Procedures for Pool 3 Values in the Differentiated Services Field Codepoints (DSCP) Registry</w:t>
      </w:r>
      <w:r>
        <w:t>".</w:t>
      </w:r>
    </w:p>
    <w:p w14:paraId="117E3370" w14:textId="1C9A6166" w:rsidR="00797DCC" w:rsidRDefault="0091248C" w:rsidP="00797DCC">
      <w:pPr>
        <w:pStyle w:val="EX"/>
      </w:pPr>
      <w:r>
        <w:t>[75]</w:t>
      </w:r>
      <w:r>
        <w:tab/>
      </w:r>
      <w:r w:rsidRPr="00690A26">
        <w:t xml:space="preserve">ECMA-262: "ECMAScript® Language Specification", </w:t>
      </w:r>
      <w:hyperlink r:id="rId11" w:history="1">
        <w:r w:rsidRPr="00690A26">
          <w:rPr>
            <w:rStyle w:val="Hyperlink"/>
          </w:rPr>
          <w:t>https://www.ecma-international.org/ecma-262/5.1/</w:t>
        </w:r>
      </w:hyperlink>
      <w:r w:rsidRPr="00690A26">
        <w:t>.</w:t>
      </w:r>
    </w:p>
    <w:p w14:paraId="31880FE7" w14:textId="310485B8" w:rsidR="00797DCC" w:rsidRDefault="00797DCC" w:rsidP="00797DCC">
      <w:pPr>
        <w:pStyle w:val="EX"/>
        <w:rPr>
          <w:lang w:eastAsia="zh-CN"/>
        </w:rPr>
      </w:pPr>
      <w:r>
        <w:t>[7</w:t>
      </w:r>
      <w:r w:rsidR="007B4DC3">
        <w:t>6</w:t>
      </w:r>
      <w:r>
        <w:t>]</w:t>
      </w:r>
      <w:r>
        <w:tab/>
        <w:t>3GPP TS 29.500: "</w:t>
      </w:r>
      <w:r w:rsidRPr="00690A26">
        <w:t>5G System; Technical Realization of Service Based Architecture; Stage 3</w:t>
      </w:r>
      <w:r>
        <w:t>".</w:t>
      </w:r>
    </w:p>
    <w:p w14:paraId="6AF699FB" w14:textId="5F92498A" w:rsidR="00797DCC" w:rsidRDefault="00797DCC" w:rsidP="00797DCC">
      <w:pPr>
        <w:pStyle w:val="EX"/>
        <w:rPr>
          <w:snapToGrid w:val="0"/>
          <w:lang w:eastAsia="zh-CN"/>
        </w:rPr>
      </w:pPr>
      <w:r>
        <w:lastRenderedPageBreak/>
        <w:t>[7</w:t>
      </w:r>
      <w:r w:rsidR="007B4DC3">
        <w:t>7</w:t>
      </w:r>
      <w:r>
        <w:t>]</w:t>
      </w:r>
      <w:r>
        <w:tab/>
      </w:r>
      <w:r w:rsidRPr="000B63FD">
        <w:rPr>
          <w:snapToGrid w:val="0"/>
          <w:lang w:eastAsia="zh-CN"/>
        </w:rPr>
        <w:t xml:space="preserve">IANA: "SMI Network Management Private Enterprise Codes", </w:t>
      </w:r>
      <w:hyperlink r:id="rId12" w:history="1">
        <w:r w:rsidRPr="000B63FD">
          <w:rPr>
            <w:rStyle w:val="Hyperlink"/>
            <w:snapToGrid w:val="0"/>
            <w:lang w:eastAsia="zh-CN"/>
          </w:rPr>
          <w:t>http://www.iana.org/assignments/enterprise-numbers</w:t>
        </w:r>
      </w:hyperlink>
      <w:r w:rsidRPr="000B63FD">
        <w:rPr>
          <w:snapToGrid w:val="0"/>
          <w:lang w:eastAsia="zh-CN"/>
        </w:rPr>
        <w:t>.</w:t>
      </w:r>
    </w:p>
    <w:p w14:paraId="0A1C2135" w14:textId="2DB41772" w:rsidR="001236E5" w:rsidRDefault="001236E5" w:rsidP="00797DCC">
      <w:pPr>
        <w:pStyle w:val="EX"/>
        <w:rPr>
          <w:rFonts w:eastAsia="DengXian"/>
          <w:snapToGrid w:val="0"/>
          <w:lang w:eastAsia="zh-CN"/>
        </w:rPr>
      </w:pPr>
      <w:r>
        <w:rPr>
          <w:rFonts w:eastAsia="DengXian" w:hint="eastAsia"/>
          <w:snapToGrid w:val="0"/>
          <w:lang w:eastAsia="zh-CN"/>
        </w:rPr>
        <w:t>[</w:t>
      </w:r>
      <w:r>
        <w:rPr>
          <w:rFonts w:eastAsia="DengXian"/>
          <w:snapToGrid w:val="0"/>
          <w:lang w:eastAsia="zh-CN"/>
        </w:rPr>
        <w:t>78]</w:t>
      </w:r>
      <w:r>
        <w:rPr>
          <w:rFonts w:eastAsia="DengXian"/>
          <w:snapToGrid w:val="0"/>
          <w:lang w:eastAsia="zh-CN"/>
        </w:rPr>
        <w:tab/>
        <w:t>3GPP TS 23.548:"</w:t>
      </w:r>
      <w:r w:rsidRPr="00344A2F">
        <w:t xml:space="preserve"> </w:t>
      </w:r>
      <w:r w:rsidRPr="00344A2F">
        <w:rPr>
          <w:rFonts w:eastAsia="DengXian"/>
          <w:snapToGrid w:val="0"/>
          <w:lang w:eastAsia="zh-CN"/>
        </w:rPr>
        <w:t>5G System Enhancements for Edge Computing; Stage 2</w:t>
      </w:r>
      <w:r>
        <w:rPr>
          <w:rFonts w:eastAsia="DengXian"/>
          <w:snapToGrid w:val="0"/>
          <w:lang w:eastAsia="zh-CN"/>
        </w:rPr>
        <w:t>".</w:t>
      </w:r>
    </w:p>
    <w:p w14:paraId="70F44155" w14:textId="3927F714" w:rsidR="00D849FD" w:rsidRDefault="00D849FD" w:rsidP="00797DCC">
      <w:pPr>
        <w:pStyle w:val="EX"/>
      </w:pPr>
      <w:r>
        <w:t>[79]</w:t>
      </w:r>
      <w:r>
        <w:tab/>
        <w:t>3GPP TS 28.538: "</w:t>
      </w:r>
      <w:r w:rsidRPr="00DA0904">
        <w:t>Edge Computing Management</w:t>
      </w:r>
      <w:r>
        <w:t>".</w:t>
      </w:r>
    </w:p>
    <w:p w14:paraId="4D3E93CE" w14:textId="612DF672" w:rsidR="00D54D2F" w:rsidRDefault="00D54D2F" w:rsidP="00797DCC">
      <w:pPr>
        <w:pStyle w:val="EX"/>
      </w:pPr>
      <w:r>
        <w:rPr>
          <w:snapToGrid w:val="0"/>
          <w:lang w:eastAsia="zh-CN"/>
        </w:rPr>
        <w:t>[80]</w:t>
      </w:r>
      <w:r>
        <w:rPr>
          <w:snapToGrid w:val="0"/>
          <w:lang w:eastAsia="zh-CN"/>
        </w:rPr>
        <w:tab/>
      </w:r>
      <w:r>
        <w:t>3GPP TS 29.518: "5G System; Access and Mobility Management Services; Stage 3".</w:t>
      </w:r>
    </w:p>
    <w:p w14:paraId="3B546289" w14:textId="656009A5" w:rsidR="00201BCC" w:rsidRDefault="00201BCC" w:rsidP="00797DCC">
      <w:pPr>
        <w:pStyle w:val="EX"/>
      </w:pPr>
      <w:r>
        <w:rPr>
          <w:snapToGrid w:val="0"/>
          <w:lang w:eastAsia="zh-CN"/>
        </w:rPr>
        <w:t>[81]</w:t>
      </w:r>
      <w:r>
        <w:rPr>
          <w:snapToGrid w:val="0"/>
          <w:lang w:eastAsia="zh-CN"/>
        </w:rPr>
        <w:tab/>
      </w:r>
      <w:r>
        <w:t>3GPP TS</w:t>
      </w:r>
      <w:r w:rsidRPr="00D71684">
        <w:t> 2</w:t>
      </w:r>
      <w:r>
        <w:t>3</w:t>
      </w:r>
      <w:r w:rsidRPr="00D71684">
        <w:t>.</w:t>
      </w:r>
      <w:r>
        <w:t>558: "</w:t>
      </w:r>
      <w:r w:rsidRPr="00F477AF">
        <w:t>Architecture for enabling Edge Applications</w:t>
      </w:r>
      <w:r>
        <w:t>".</w:t>
      </w:r>
    </w:p>
    <w:p w14:paraId="305EDBB4" w14:textId="206DFA58" w:rsidR="00B43DA9" w:rsidRDefault="00B43DA9" w:rsidP="00797DCC">
      <w:pPr>
        <w:pStyle w:val="EX"/>
        <w:rPr>
          <w:lang w:val="en-US"/>
        </w:rPr>
      </w:pPr>
      <w:r>
        <w:t>[82]</w:t>
      </w:r>
      <w:r>
        <w:tab/>
      </w:r>
      <w:r>
        <w:rPr>
          <w:lang w:val="en-US"/>
        </w:rPr>
        <w:t>IETF RFC 5952: "A recommendation for IPv6 address text representation".</w:t>
      </w:r>
    </w:p>
    <w:p w14:paraId="1966361C" w14:textId="7E77EC2F" w:rsidR="00404A07" w:rsidRDefault="00404A07" w:rsidP="00404A07">
      <w:pPr>
        <w:pStyle w:val="EX"/>
      </w:pPr>
      <w:r>
        <w:t>[83]</w:t>
      </w:r>
      <w:r>
        <w:tab/>
      </w:r>
      <w:r w:rsidR="005271B0">
        <w:t>Void</w:t>
      </w:r>
    </w:p>
    <w:p w14:paraId="3629B658" w14:textId="74228C98" w:rsidR="00404A07" w:rsidRDefault="00404A07" w:rsidP="00404A07">
      <w:pPr>
        <w:pStyle w:val="EX"/>
      </w:pPr>
      <w:r>
        <w:t>[84]</w:t>
      </w:r>
      <w:r>
        <w:tab/>
      </w:r>
      <w:r w:rsidR="005271B0">
        <w:t>Void</w:t>
      </w:r>
    </w:p>
    <w:p w14:paraId="2426522A" w14:textId="236438E2" w:rsidR="00CB1CF7" w:rsidRDefault="00CB1CF7" w:rsidP="00404A07">
      <w:pPr>
        <w:pStyle w:val="EX"/>
      </w:pPr>
      <w:r>
        <w:t>[85]</w:t>
      </w:r>
      <w:r>
        <w:tab/>
        <w:t>3GPP TS 29.520: "</w:t>
      </w:r>
      <w:r w:rsidRPr="004C6450">
        <w:t>5G System; Network Data Analytics Services;</w:t>
      </w:r>
      <w:r>
        <w:t xml:space="preserve"> </w:t>
      </w:r>
      <w:r w:rsidRPr="004C6450">
        <w:t>Stage 3</w:t>
      </w:r>
      <w:r>
        <w:t>"</w:t>
      </w:r>
      <w:r w:rsidR="00241E21">
        <w:t>.</w:t>
      </w:r>
    </w:p>
    <w:p w14:paraId="56E70706" w14:textId="4ADE778F" w:rsidR="00DB29C6" w:rsidRDefault="00DB29C6" w:rsidP="00404A07">
      <w:pPr>
        <w:pStyle w:val="EX"/>
      </w:pPr>
      <w:r>
        <w:rPr>
          <w:color w:val="000000"/>
        </w:rPr>
        <w:t>[86]</w:t>
      </w:r>
      <w:r>
        <w:rPr>
          <w:color w:val="000000"/>
        </w:rPr>
        <w:tab/>
      </w:r>
      <w:r>
        <w:t>3GPP TS 29.572: "5G System; Location Management Services; Stage 3".</w:t>
      </w:r>
    </w:p>
    <w:p w14:paraId="539D9705" w14:textId="6D35A76B" w:rsidR="00693EBD" w:rsidRDefault="00693EBD" w:rsidP="00404A07">
      <w:pPr>
        <w:pStyle w:val="EX"/>
      </w:pPr>
      <w:r>
        <w:t>[87]</w:t>
      </w:r>
      <w:r>
        <w:tab/>
        <w:t>3GPP TS 29.517: "</w:t>
      </w:r>
      <w:r w:rsidRPr="004C6450">
        <w:t xml:space="preserve">5G System; </w:t>
      </w:r>
      <w:r w:rsidRPr="00E31763">
        <w:t>Application Function Event Exposure Service</w:t>
      </w:r>
      <w:r w:rsidRPr="004C6450">
        <w:t>;</w:t>
      </w:r>
      <w:r>
        <w:t xml:space="preserve"> </w:t>
      </w:r>
      <w:r w:rsidRPr="004C6450">
        <w:t>Stage 3</w:t>
      </w:r>
      <w:r>
        <w:t>".</w:t>
      </w:r>
    </w:p>
    <w:p w14:paraId="3E649B6C" w14:textId="19FB04B0" w:rsidR="00F41D67" w:rsidRDefault="00F41D67" w:rsidP="00404A07">
      <w:pPr>
        <w:pStyle w:val="EX"/>
      </w:pPr>
      <w:r>
        <w:rPr>
          <w:color w:val="000000"/>
        </w:rPr>
        <w:t>[88]</w:t>
      </w:r>
      <w:r>
        <w:rPr>
          <w:color w:val="000000"/>
        </w:rPr>
        <w:tab/>
      </w:r>
      <w:r>
        <w:t>3GPP TS 32.240: "</w:t>
      </w:r>
      <w:r w:rsidRPr="0043501B">
        <w:t>Telecommunication management; Charging management; Charging architecture and principles</w:t>
      </w:r>
      <w:r>
        <w:t>".</w:t>
      </w:r>
    </w:p>
    <w:p w14:paraId="781ABA74" w14:textId="37A42FDF" w:rsidR="005271B0" w:rsidRDefault="005271B0" w:rsidP="005271B0">
      <w:pPr>
        <w:pStyle w:val="EX"/>
      </w:pPr>
      <w:r w:rsidRPr="00CF3F0D">
        <w:t>[</w:t>
      </w:r>
      <w:r>
        <w:t>89</w:t>
      </w:r>
      <w:r w:rsidRPr="00CF3F0D">
        <w:t>]</w:t>
      </w:r>
      <w:r w:rsidRPr="00DC176F">
        <w:tab/>
      </w:r>
      <w:r>
        <w:t>IETF RFC 8345: "</w:t>
      </w:r>
      <w:r w:rsidRPr="000D6D76">
        <w:t>A YANG Data Model for Network Topologies</w:t>
      </w:r>
      <w:r>
        <w:t>".</w:t>
      </w:r>
    </w:p>
    <w:p w14:paraId="72FFEAF4" w14:textId="77777777" w:rsidR="0003269A" w:rsidRDefault="0003269A" w:rsidP="0003269A">
      <w:pPr>
        <w:pStyle w:val="EX"/>
      </w:pPr>
      <w:bookmarkStart w:id="40" w:name="_Toc59182416"/>
      <w:bookmarkStart w:id="41" w:name="_Toc59183881"/>
      <w:bookmarkStart w:id="42" w:name="_Toc59194816"/>
      <w:bookmarkStart w:id="43" w:name="_Toc59439242"/>
      <w:r w:rsidRPr="00CF3F0D">
        <w:t>[</w:t>
      </w:r>
      <w:r>
        <w:t>90</w:t>
      </w:r>
      <w:r w:rsidRPr="00CF3F0D">
        <w:t>]</w:t>
      </w:r>
      <w:r w:rsidRPr="00DC176F">
        <w:tab/>
      </w:r>
      <w:r w:rsidRPr="00190B22">
        <w:rPr>
          <w:lang w:val="en-US"/>
        </w:rPr>
        <w:t>YANG Data Models for 'Attachment Circuits'-as-a-Service (ACaaS</w:t>
      </w:r>
      <w:r>
        <w:rPr>
          <w:lang w:val="en-US"/>
        </w:rPr>
        <w:t xml:space="preserve">) </w:t>
      </w:r>
      <w:hyperlink r:id="rId13" w:history="1">
        <w:r w:rsidRPr="0007000A">
          <w:rPr>
            <w:rStyle w:val="Hyperlink"/>
          </w:rPr>
          <w:t>https://datatracker.ietf.org/doc/draft-boro-opsawg-teas-attachment-circuit/</w:t>
        </w:r>
      </w:hyperlink>
      <w:r>
        <w:t>.</w:t>
      </w:r>
    </w:p>
    <w:p w14:paraId="5EE58DD2" w14:textId="51D79CEC" w:rsidR="0003269A" w:rsidRDefault="0003269A" w:rsidP="0003269A">
      <w:pPr>
        <w:pStyle w:val="EX"/>
      </w:pPr>
      <w:r>
        <w:t>[</w:t>
      </w:r>
      <w:r w:rsidR="009B7530">
        <w:t>91</w:t>
      </w:r>
      <w:r>
        <w:t>]</w:t>
      </w:r>
      <w:r>
        <w:tab/>
        <w:t>3GPP TS 33.535: "Authentication and Key Management for Applications (AKMA) based on 3GPP credentials in the 5G System (5GS)".</w:t>
      </w:r>
    </w:p>
    <w:p w14:paraId="4CBC33B5" w14:textId="57ABDAE1" w:rsidR="009C0E94" w:rsidRDefault="009C0E94" w:rsidP="009C0E94">
      <w:pPr>
        <w:pStyle w:val="EX"/>
      </w:pPr>
      <w:r w:rsidRPr="00690A26">
        <w:t>[</w:t>
      </w:r>
      <w:r w:rsidR="009B7530">
        <w:t>92</w:t>
      </w:r>
      <w:r w:rsidRPr="00690A26">
        <w:t>]</w:t>
      </w:r>
      <w:r w:rsidRPr="00690A26">
        <w:tab/>
        <w:t>IETF RFC 8259: "The JavaScript Object Notation (JSON) Data Interchange Format".</w:t>
      </w:r>
    </w:p>
    <w:p w14:paraId="6B187DF8" w14:textId="76F8DF13" w:rsidR="009C0E94" w:rsidRDefault="009C0E94" w:rsidP="009C0E94">
      <w:pPr>
        <w:pStyle w:val="EX"/>
      </w:pPr>
      <w:r>
        <w:t>[</w:t>
      </w:r>
      <w:r w:rsidR="009B7530">
        <w:t>93</w:t>
      </w:r>
      <w:r>
        <w:t>]</w:t>
      </w:r>
      <w:r>
        <w:tab/>
        <w:t>3GPP TS 23.273: "</w:t>
      </w:r>
      <w:r w:rsidRPr="004C6450">
        <w:t>5</w:t>
      </w:r>
      <w:r w:rsidRPr="00FE2422">
        <w:t>G System (5GS) Location Services (LCS);Stage 2</w:t>
      </w:r>
      <w:r>
        <w:t>".</w:t>
      </w:r>
    </w:p>
    <w:p w14:paraId="25A57D6B" w14:textId="4492C6FA" w:rsidR="009C0E94" w:rsidRDefault="009C0E94" w:rsidP="009C0E94">
      <w:pPr>
        <w:pStyle w:val="EX"/>
      </w:pPr>
      <w:r>
        <w:rPr>
          <w:rFonts w:hint="eastAsia"/>
          <w:lang w:eastAsia="zh-CN"/>
        </w:rPr>
        <w:t>[</w:t>
      </w:r>
      <w:r w:rsidR="009B7530">
        <w:rPr>
          <w:lang w:eastAsia="zh-CN"/>
        </w:rPr>
        <w:t>94</w:t>
      </w:r>
      <w:r>
        <w:rPr>
          <w:rFonts w:hint="eastAsia"/>
          <w:lang w:eastAsia="zh-CN"/>
        </w:rPr>
        <w:t>]</w:t>
      </w:r>
      <w:r>
        <w:rPr>
          <w:rFonts w:hint="eastAsia"/>
          <w:lang w:eastAsia="zh-CN"/>
        </w:rPr>
        <w:tab/>
      </w:r>
      <w:r w:rsidRPr="00B3056F">
        <w:t>ITU-T Recommendation E.164: "The international public telecommunication numbering plan".</w:t>
      </w:r>
    </w:p>
    <w:p w14:paraId="6C1C76E1" w14:textId="7AECBBE5" w:rsidR="009C0E94" w:rsidRDefault="009C0F45" w:rsidP="009C0E94">
      <w:pPr>
        <w:pStyle w:val="EX"/>
        <w:rPr>
          <w:lang w:eastAsia="zh-CN"/>
        </w:rPr>
      </w:pPr>
      <w:r w:rsidRPr="00577FB9">
        <w:rPr>
          <w:lang w:eastAsia="zh-CN"/>
        </w:rPr>
        <w:t>[</w:t>
      </w:r>
      <w:r w:rsidR="009B7530">
        <w:rPr>
          <w:lang w:eastAsia="zh-CN"/>
        </w:rPr>
        <w:t>95</w:t>
      </w:r>
      <w:r w:rsidRPr="00577FB9">
        <w:rPr>
          <w:lang w:eastAsia="zh-CN"/>
        </w:rPr>
        <w:t>]</w:t>
      </w:r>
      <w:r w:rsidRPr="00577FB9">
        <w:rPr>
          <w:lang w:eastAsia="zh-CN"/>
        </w:rPr>
        <w:tab/>
        <w:t>NIMA TR 8350.2, Third Edition, Amendment 1, 3 January 2000: "DEPARTMENT OF DEFENSE WORLD GEODETIC SYSTEM 1984".</w:t>
      </w:r>
    </w:p>
    <w:p w14:paraId="618DE110" w14:textId="6944AEAB" w:rsidR="0087465B" w:rsidRDefault="0087465B" w:rsidP="0087465B">
      <w:pPr>
        <w:pStyle w:val="EX"/>
      </w:pPr>
      <w:r w:rsidRPr="001B7C50">
        <w:t>[</w:t>
      </w:r>
      <w:r>
        <w:t>96</w:t>
      </w:r>
      <w:r w:rsidRPr="001B7C50">
        <w:t>]</w:t>
      </w:r>
      <w:r w:rsidRPr="001B7C50">
        <w:tab/>
        <w:t>3GPP</w:t>
      </w:r>
      <w:r>
        <w:t> </w:t>
      </w:r>
      <w:r w:rsidRPr="001B7C50">
        <w:t>TS</w:t>
      </w:r>
      <w:r>
        <w:t> </w:t>
      </w:r>
      <w:r w:rsidRPr="001B7C50">
        <w:t>23.247: "Architectural enhancements for 5G multicast-broadcast services".</w:t>
      </w:r>
    </w:p>
    <w:p w14:paraId="66F14A48" w14:textId="741DC6DC" w:rsidR="0087465B" w:rsidRDefault="0087465B" w:rsidP="0087465B">
      <w:pPr>
        <w:pStyle w:val="EX"/>
        <w:rPr>
          <w:lang w:eastAsia="zh-CN"/>
        </w:rPr>
      </w:pPr>
      <w:r w:rsidRPr="00690A26">
        <w:rPr>
          <w:lang w:eastAsia="zh-CN"/>
        </w:rPr>
        <w:t>[</w:t>
      </w:r>
      <w:r>
        <w:rPr>
          <w:lang w:eastAsia="zh-CN"/>
        </w:rPr>
        <w:t>97</w:t>
      </w:r>
      <w:r w:rsidRPr="00690A26">
        <w:rPr>
          <w:lang w:eastAsia="zh-CN"/>
        </w:rPr>
        <w:t>]</w:t>
      </w:r>
      <w:r w:rsidRPr="00690A26">
        <w:rPr>
          <w:lang w:eastAsia="zh-CN"/>
        </w:rPr>
        <w:tab/>
        <w:t>3GPP TS 29.503: "Unified Data Management Services".</w:t>
      </w:r>
    </w:p>
    <w:p w14:paraId="760BB702" w14:textId="6603C80D" w:rsidR="000C1116" w:rsidRDefault="000C1116" w:rsidP="0087465B">
      <w:pPr>
        <w:pStyle w:val="EX"/>
      </w:pPr>
      <w:r w:rsidRPr="001B7C50">
        <w:t>[</w:t>
      </w:r>
      <w:r>
        <w:t>98</w:t>
      </w:r>
      <w:r w:rsidRPr="001B7C50">
        <w:t>]</w:t>
      </w:r>
      <w:r w:rsidRPr="001B7C50">
        <w:tab/>
        <w:t>3GPP</w:t>
      </w:r>
      <w:r>
        <w:t> </w:t>
      </w:r>
      <w:r w:rsidRPr="001B7C50">
        <w:t>TS</w:t>
      </w:r>
      <w:r>
        <w:t> </w:t>
      </w:r>
      <w:r w:rsidRPr="001B7C50">
        <w:t>23.247: "Architectural enhancements for 5G multicast-broadcast services".</w:t>
      </w:r>
    </w:p>
    <w:p w14:paraId="3A1E93F5" w14:textId="1997D2F2" w:rsidR="00076A81" w:rsidRDefault="00076A81" w:rsidP="0087465B">
      <w:pPr>
        <w:pStyle w:val="EX"/>
      </w:pPr>
      <w:r>
        <w:rPr>
          <w:rFonts w:hint="eastAsia"/>
          <w:lang w:eastAsia="zh-CN"/>
        </w:rPr>
        <w:t>[</w:t>
      </w:r>
      <w:r>
        <w:rPr>
          <w:lang w:eastAsia="zh-CN"/>
        </w:rPr>
        <w:t>99</w:t>
      </w:r>
      <w:r>
        <w:rPr>
          <w:rFonts w:hint="eastAsia"/>
          <w:lang w:eastAsia="zh-CN"/>
        </w:rPr>
        <w:t>]</w:t>
      </w:r>
      <w:r>
        <w:rPr>
          <w:rFonts w:hint="eastAsia"/>
          <w:lang w:eastAsia="zh-CN"/>
        </w:rPr>
        <w:tab/>
      </w:r>
      <w:r w:rsidRPr="00482F82">
        <w:t>Management and Orchestration</w:t>
      </w:r>
      <w:r>
        <w:t xml:space="preserve"> APIs Stage3 repository,</w:t>
      </w:r>
      <w:r w:rsidRPr="00B3056F">
        <w:t xml:space="preserve"> "</w:t>
      </w:r>
      <w:r w:rsidRPr="005644F4">
        <w:t>https://forge.3gpp.org/rep/sa5/MnS/-/tree/Tag_Rel18_</w:t>
      </w:r>
      <w:r w:rsidR="002E5B65" w:rsidRPr="005644F4">
        <w:t>SA10</w:t>
      </w:r>
      <w:r w:rsidR="002E5B65">
        <w:t>3</w:t>
      </w:r>
      <w:r w:rsidRPr="005644F4">
        <w:t>/</w:t>
      </w:r>
      <w:r w:rsidRPr="00B3056F">
        <w:t>".</w:t>
      </w:r>
    </w:p>
    <w:p w14:paraId="3469339A" w14:textId="28F58B2D" w:rsidR="0032229C" w:rsidRDefault="0032229C" w:rsidP="0087465B">
      <w:pPr>
        <w:pStyle w:val="EX"/>
        <w:rPr>
          <w:lang w:eastAsia="zh-CN"/>
        </w:rPr>
      </w:pPr>
      <w:r w:rsidRPr="00577FB9">
        <w:rPr>
          <w:lang w:eastAsia="zh-CN"/>
        </w:rPr>
        <w:t>[</w:t>
      </w:r>
      <w:r>
        <w:rPr>
          <w:lang w:eastAsia="zh-CN"/>
        </w:rPr>
        <w:t>100</w:t>
      </w:r>
      <w:r w:rsidRPr="00577FB9">
        <w:rPr>
          <w:lang w:eastAsia="zh-CN"/>
        </w:rPr>
        <w:t>]</w:t>
      </w:r>
      <w:r w:rsidRPr="00577FB9">
        <w:rPr>
          <w:lang w:eastAsia="zh-CN"/>
        </w:rPr>
        <w:tab/>
      </w:r>
      <w:r>
        <w:t>3GPP TS 23.540: "</w:t>
      </w:r>
      <w:r w:rsidRPr="007D43F6">
        <w:rPr>
          <w:lang w:eastAsia="zh-CN"/>
        </w:rPr>
        <w:t>5G System: Technical realization of Service Based Short Message Service;</w:t>
      </w:r>
      <w:r>
        <w:rPr>
          <w:lang w:eastAsia="zh-CN"/>
        </w:rPr>
        <w:t xml:space="preserve"> </w:t>
      </w:r>
      <w:r w:rsidRPr="007D43F6">
        <w:rPr>
          <w:lang w:eastAsia="zh-CN"/>
        </w:rPr>
        <w:t>Stage 2</w:t>
      </w:r>
      <w:r>
        <w:rPr>
          <w:lang w:eastAsia="zh-CN"/>
        </w:rPr>
        <w:t>"</w:t>
      </w:r>
      <w:r w:rsidRPr="00577FB9">
        <w:rPr>
          <w:lang w:eastAsia="zh-CN"/>
        </w:rPr>
        <w:t>.</w:t>
      </w:r>
    </w:p>
    <w:p w14:paraId="6EE8FC0F" w14:textId="788009EB" w:rsidR="00846F0B" w:rsidRDefault="00846F0B" w:rsidP="0087465B">
      <w:pPr>
        <w:pStyle w:val="EX"/>
        <w:rPr>
          <w:lang w:eastAsia="zh-CN"/>
        </w:rPr>
      </w:pPr>
      <w:r w:rsidRPr="00577FB9">
        <w:rPr>
          <w:lang w:eastAsia="zh-CN"/>
        </w:rPr>
        <w:t>[</w:t>
      </w:r>
      <w:r>
        <w:rPr>
          <w:lang w:eastAsia="zh-CN"/>
        </w:rPr>
        <w:t>101</w:t>
      </w:r>
      <w:r w:rsidRPr="00577FB9">
        <w:rPr>
          <w:lang w:eastAsia="zh-CN"/>
        </w:rPr>
        <w:t>]</w:t>
      </w:r>
      <w:r w:rsidRPr="00577FB9">
        <w:rPr>
          <w:lang w:eastAsia="zh-CN"/>
        </w:rPr>
        <w:tab/>
      </w:r>
      <w:r w:rsidRPr="00F17505">
        <w:t>3GPP TS 23.288: "Architecture enhancements for 5G System (5GS) to support network data analytics services"</w:t>
      </w:r>
      <w:r w:rsidRPr="00577FB9">
        <w:rPr>
          <w:lang w:eastAsia="zh-CN"/>
        </w:rPr>
        <w:t>.</w:t>
      </w:r>
    </w:p>
    <w:p w14:paraId="766E7AE9" w14:textId="036F005F" w:rsidR="003E238E" w:rsidRPr="00E54385" w:rsidRDefault="003E238E" w:rsidP="003E238E">
      <w:pPr>
        <w:pStyle w:val="EX"/>
      </w:pPr>
      <w:r w:rsidRPr="00E54385">
        <w:t>[</w:t>
      </w:r>
      <w:r w:rsidR="00445BD1" w:rsidRPr="00E54385">
        <w:t>102</w:t>
      </w:r>
      <w:r w:rsidRPr="00E54385">
        <w:t>]</w:t>
      </w:r>
      <w:r w:rsidRPr="00E54385">
        <w:rPr>
          <w:lang w:eastAsia="zh-CN"/>
        </w:rPr>
        <w:t xml:space="preserve"> </w:t>
      </w:r>
      <w:r w:rsidRPr="00E54385">
        <w:rPr>
          <w:lang w:eastAsia="zh-CN"/>
        </w:rPr>
        <w:tab/>
      </w:r>
      <w:r w:rsidRPr="00E54385">
        <w:t>IETF RFC 3393: "IP Packet Delay Variation Metric for IP Performance Metrics (IPPM)".</w:t>
      </w:r>
    </w:p>
    <w:p w14:paraId="076E3762" w14:textId="7111E96F" w:rsidR="003E238E" w:rsidRPr="003E238E" w:rsidRDefault="003E238E" w:rsidP="003E238E">
      <w:pPr>
        <w:pStyle w:val="EX"/>
      </w:pPr>
      <w:r w:rsidRPr="00E54385">
        <w:t>[</w:t>
      </w:r>
      <w:r w:rsidR="00445BD1" w:rsidRPr="00E54385">
        <w:t>103</w:t>
      </w:r>
      <w:r w:rsidRPr="00E54385">
        <w:t>]</w:t>
      </w:r>
      <w:r w:rsidRPr="00E54385">
        <w:rPr>
          <w:lang w:eastAsia="zh-CN"/>
        </w:rPr>
        <w:t xml:space="preserve"> </w:t>
      </w:r>
      <w:r w:rsidRPr="00E54385">
        <w:rPr>
          <w:lang w:eastAsia="zh-CN"/>
        </w:rPr>
        <w:tab/>
      </w:r>
      <w:r w:rsidRPr="00E54385">
        <w:t>IETF RFC 5481: "Packet Delay Variation Applicability Statement"</w:t>
      </w:r>
      <w:r w:rsidRPr="003E238E">
        <w:rPr>
          <w:u w:val="single"/>
        </w:rPr>
        <w:t>.</w:t>
      </w:r>
    </w:p>
    <w:p w14:paraId="00B3A061" w14:textId="437769DF" w:rsidR="001A4134" w:rsidRDefault="001A4134" w:rsidP="001A4134">
      <w:pPr>
        <w:pStyle w:val="EX"/>
      </w:pPr>
      <w:r>
        <w:rPr>
          <w:lang w:eastAsia="zh-CN"/>
        </w:rPr>
        <w:t>[104]</w:t>
      </w:r>
      <w:r>
        <w:rPr>
          <w:lang w:eastAsia="zh-CN"/>
        </w:rPr>
        <w:tab/>
      </w:r>
      <w:r>
        <w:t>3GPP TS 28.405: "</w:t>
      </w:r>
      <w:r w:rsidRPr="00066591">
        <w:t>Telecommunication management; Quality of Experience (QoE) measurement collection; Control and configuration</w:t>
      </w:r>
      <w:r>
        <w:t>"</w:t>
      </w:r>
    </w:p>
    <w:p w14:paraId="110E3A8F" w14:textId="5A34319F" w:rsidR="00920C3B" w:rsidRDefault="00920C3B" w:rsidP="00920C3B">
      <w:pPr>
        <w:pStyle w:val="EX"/>
      </w:pPr>
      <w:r>
        <w:rPr>
          <w:lang w:eastAsia="zh-CN"/>
        </w:rPr>
        <w:t>[105]</w:t>
      </w:r>
      <w:r>
        <w:rPr>
          <w:lang w:eastAsia="zh-CN"/>
        </w:rPr>
        <w:tab/>
      </w:r>
      <w:r>
        <w:t>3GPP TS 28.105: "</w:t>
      </w:r>
      <w:r w:rsidRPr="00F449A1">
        <w:t xml:space="preserve"> Artificial Intelligence / Machine Learning (AI/ML) management </w:t>
      </w:r>
      <w:r>
        <w:t>"</w:t>
      </w:r>
      <w:r>
        <w:rPr>
          <w:lang w:eastAsia="zh-CN"/>
        </w:rPr>
        <w:t>.</w:t>
      </w:r>
    </w:p>
    <w:p w14:paraId="6309627F" w14:textId="594FFDA4" w:rsidR="003E238E" w:rsidRPr="00920C3B" w:rsidRDefault="0069488C" w:rsidP="0069488C">
      <w:pPr>
        <w:pStyle w:val="EX"/>
        <w:tabs>
          <w:tab w:val="left" w:pos="5484"/>
        </w:tabs>
      </w:pPr>
      <w:r>
        <w:tab/>
      </w:r>
      <w:r>
        <w:tab/>
      </w:r>
    </w:p>
    <w:p w14:paraId="1A99D364" w14:textId="77777777" w:rsidR="003F3082" w:rsidRDefault="003F3082" w:rsidP="003F3082">
      <w:pPr>
        <w:pStyle w:val="Heading1"/>
      </w:pPr>
      <w:bookmarkStart w:id="44" w:name="_Toc163049930"/>
      <w:r>
        <w:lastRenderedPageBreak/>
        <w:t>3</w:t>
      </w:r>
      <w:r>
        <w:tab/>
        <w:t>Definitions of terms, symbols and abbreviations</w:t>
      </w:r>
      <w:bookmarkEnd w:id="40"/>
      <w:bookmarkEnd w:id="41"/>
      <w:bookmarkEnd w:id="42"/>
      <w:bookmarkEnd w:id="43"/>
      <w:bookmarkEnd w:id="44"/>
    </w:p>
    <w:p w14:paraId="1A4F7347" w14:textId="77777777" w:rsidR="003F3082" w:rsidRDefault="003F3082" w:rsidP="003F3082">
      <w:pPr>
        <w:pStyle w:val="Heading2"/>
      </w:pPr>
      <w:bookmarkStart w:id="45" w:name="_Toc59182417"/>
      <w:bookmarkStart w:id="46" w:name="_Toc59183882"/>
      <w:bookmarkStart w:id="47" w:name="_Toc59194817"/>
      <w:bookmarkStart w:id="48" w:name="_Toc59439243"/>
      <w:bookmarkStart w:id="49" w:name="_Toc163049931"/>
      <w:r>
        <w:t>3.1</w:t>
      </w:r>
      <w:r>
        <w:tab/>
      </w:r>
      <w:bookmarkEnd w:id="45"/>
      <w:r>
        <w:t>Terms</w:t>
      </w:r>
      <w:bookmarkEnd w:id="46"/>
      <w:bookmarkEnd w:id="47"/>
      <w:bookmarkEnd w:id="48"/>
      <w:bookmarkEnd w:id="49"/>
    </w:p>
    <w:p w14:paraId="75063D5C" w14:textId="6AAC0CA4" w:rsidR="003F3082" w:rsidRDefault="0027733D" w:rsidP="003F3082">
      <w:r>
        <w:t>For the purposes of the present document, the terms given in TR 21.905 [1], TS 28.540 [10] and the following apply. A term defined in the present document takes precedence over the definition of the same term, if any, in TR 21.905 [1] and TS 28.540 [10].</w:t>
      </w:r>
    </w:p>
    <w:p w14:paraId="0B6CF912" w14:textId="77777777" w:rsidR="003F3082" w:rsidRDefault="003F3082" w:rsidP="003F3082">
      <w:pPr>
        <w:pStyle w:val="Heading2"/>
      </w:pPr>
      <w:bookmarkStart w:id="50" w:name="_Toc59183883"/>
      <w:bookmarkStart w:id="51" w:name="_Toc59194818"/>
      <w:bookmarkStart w:id="52" w:name="_Toc59439244"/>
      <w:bookmarkStart w:id="53" w:name="_Toc163049932"/>
      <w:bookmarkStart w:id="54" w:name="_Toc59182418"/>
      <w:r>
        <w:t>3.2</w:t>
      </w:r>
      <w:r>
        <w:tab/>
        <w:t>Symbols</w:t>
      </w:r>
      <w:bookmarkEnd w:id="50"/>
      <w:bookmarkEnd w:id="51"/>
      <w:bookmarkEnd w:id="52"/>
      <w:bookmarkEnd w:id="53"/>
    </w:p>
    <w:p w14:paraId="6E9BEABF" w14:textId="77777777" w:rsidR="003F3082" w:rsidRDefault="003F3082" w:rsidP="003F3082">
      <w:r>
        <w:t>void.</w:t>
      </w:r>
    </w:p>
    <w:p w14:paraId="6E899EF7" w14:textId="77777777" w:rsidR="003F3082" w:rsidRDefault="003F3082" w:rsidP="003F3082">
      <w:pPr>
        <w:pStyle w:val="Heading2"/>
      </w:pPr>
      <w:bookmarkStart w:id="55" w:name="_Toc59183884"/>
      <w:bookmarkStart w:id="56" w:name="_Toc59194819"/>
      <w:bookmarkStart w:id="57" w:name="_Toc59439245"/>
      <w:bookmarkStart w:id="58" w:name="_Toc163049933"/>
      <w:r>
        <w:t>3.3</w:t>
      </w:r>
      <w:r>
        <w:tab/>
        <w:t>Abbreviations</w:t>
      </w:r>
      <w:bookmarkEnd w:id="54"/>
      <w:bookmarkEnd w:id="55"/>
      <w:bookmarkEnd w:id="56"/>
      <w:bookmarkEnd w:id="57"/>
      <w:bookmarkEnd w:id="58"/>
    </w:p>
    <w:p w14:paraId="30A4540E" w14:textId="0152C268" w:rsidR="003F3082" w:rsidRDefault="0027733D" w:rsidP="003F3082">
      <w:pPr>
        <w:keepNext/>
      </w:pPr>
      <w:r>
        <w:t>For the purposes of the present document, the abbreviations given in TR 21.905 [1], TS 23.501 [2], TS 38.401 [4], TS 28.540 [10] and the following apply. An abbreviation defined in the present document takes precedence over the definition of the same abbreviation, if any, in TR 21.905 [1] , TS 23.501 [2], TS 38.401 [4] and TS 28.540 [10].</w:t>
      </w:r>
    </w:p>
    <w:p w14:paraId="20DA4366" w14:textId="77777777" w:rsidR="00311156" w:rsidRDefault="003F3082" w:rsidP="00311156">
      <w:pPr>
        <w:pStyle w:val="EW"/>
      </w:pPr>
      <w:r>
        <w:t>BWP</w:t>
      </w:r>
      <w:r>
        <w:tab/>
        <w:t>Bandwidth part</w:t>
      </w:r>
    </w:p>
    <w:p w14:paraId="2B396D56" w14:textId="705874A5" w:rsidR="003F3082" w:rsidRDefault="00311156" w:rsidP="00311156">
      <w:pPr>
        <w:pStyle w:val="EW"/>
      </w:pPr>
      <w:r>
        <w:t>CHO</w:t>
      </w:r>
      <w:r>
        <w:tab/>
        <w:t>Conditional Handover</w:t>
      </w:r>
    </w:p>
    <w:p w14:paraId="0E179A74" w14:textId="77777777" w:rsidR="00AC4872" w:rsidRDefault="003F3082" w:rsidP="00AC4872">
      <w:pPr>
        <w:pStyle w:val="EW"/>
      </w:pPr>
      <w:r>
        <w:t>CM</w:t>
      </w:r>
      <w:r>
        <w:tab/>
        <w:t>Configuration Management</w:t>
      </w:r>
    </w:p>
    <w:p w14:paraId="55244452" w14:textId="3A8D1B9F" w:rsidR="003F3082" w:rsidRDefault="00AC4872" w:rsidP="00AC4872">
      <w:pPr>
        <w:pStyle w:val="EW"/>
      </w:pPr>
      <w:r>
        <w:t>DAPS</w:t>
      </w:r>
      <w:r>
        <w:tab/>
        <w:t>Dual Active Protocol Stack</w:t>
      </w:r>
    </w:p>
    <w:p w14:paraId="6B5DF3F3" w14:textId="77777777" w:rsidR="003F3082" w:rsidRDefault="003F3082" w:rsidP="003F3082">
      <w:pPr>
        <w:pStyle w:val="EW"/>
      </w:pPr>
      <w:r>
        <w:t>DN</w:t>
      </w:r>
      <w:r>
        <w:tab/>
        <w:t>Distinguished Name</w:t>
      </w:r>
    </w:p>
    <w:p w14:paraId="0E649C47" w14:textId="77777777" w:rsidR="003F3082" w:rsidRDefault="003F3082" w:rsidP="003F3082">
      <w:pPr>
        <w:pStyle w:val="EW"/>
      </w:pPr>
      <w:r>
        <w:t>IOC</w:t>
      </w:r>
      <w:r>
        <w:tab/>
      </w:r>
      <w:r>
        <w:rPr>
          <w:lang w:eastAsia="zh-CN"/>
        </w:rPr>
        <w:t>Information Object Class</w:t>
      </w:r>
    </w:p>
    <w:p w14:paraId="44CC11F4" w14:textId="77777777" w:rsidR="003F3082" w:rsidRDefault="003F3082" w:rsidP="003F3082">
      <w:pPr>
        <w:pStyle w:val="EW"/>
      </w:pPr>
      <w:r>
        <w:t>JSON</w:t>
      </w:r>
      <w:r>
        <w:tab/>
        <w:t>JavaScript Object Notation</w:t>
      </w:r>
    </w:p>
    <w:p w14:paraId="63D9A663" w14:textId="77777777" w:rsidR="003F3082" w:rsidRDefault="003F3082" w:rsidP="003F3082">
      <w:pPr>
        <w:pStyle w:val="EW"/>
      </w:pPr>
      <w:r>
        <w:t>NFV</w:t>
      </w:r>
      <w:r>
        <w:tab/>
        <w:t>Network Functions Virtualisation</w:t>
      </w:r>
    </w:p>
    <w:p w14:paraId="2FD1219F" w14:textId="77777777" w:rsidR="003F3082" w:rsidRDefault="003F3082" w:rsidP="003F3082">
      <w:pPr>
        <w:pStyle w:val="EW"/>
      </w:pPr>
      <w:r>
        <w:t>NRM</w:t>
      </w:r>
      <w:r>
        <w:tab/>
        <w:t>Network Resource Model</w:t>
      </w:r>
    </w:p>
    <w:p w14:paraId="05039BB2" w14:textId="77777777" w:rsidR="003F3082" w:rsidRDefault="003F3082" w:rsidP="003F3082">
      <w:pPr>
        <w:pStyle w:val="EW"/>
      </w:pPr>
      <w:r>
        <w:t>NS</w:t>
      </w:r>
      <w:r>
        <w:tab/>
        <w:t>Network Service</w:t>
      </w:r>
    </w:p>
    <w:p w14:paraId="7678A15A" w14:textId="77777777" w:rsidR="003F3082" w:rsidRDefault="003F3082" w:rsidP="003F3082">
      <w:pPr>
        <w:pStyle w:val="EW"/>
      </w:pPr>
      <w:r>
        <w:t>NSI</w:t>
      </w:r>
      <w:r>
        <w:tab/>
        <w:t>Network Slice Instance</w:t>
      </w:r>
    </w:p>
    <w:p w14:paraId="0CD2E18D" w14:textId="77777777" w:rsidR="003F3082" w:rsidRDefault="003F3082" w:rsidP="003F3082">
      <w:pPr>
        <w:pStyle w:val="EW"/>
      </w:pPr>
      <w:r>
        <w:t>NSSAI</w:t>
      </w:r>
      <w:r>
        <w:tab/>
        <w:t>Network Slice Selection Assistance Information</w:t>
      </w:r>
    </w:p>
    <w:p w14:paraId="11238869" w14:textId="77777777" w:rsidR="003F3082" w:rsidRDefault="003F3082" w:rsidP="003F3082">
      <w:pPr>
        <w:pStyle w:val="EW"/>
      </w:pPr>
      <w:r>
        <w:t>NSSI</w:t>
      </w:r>
      <w:r>
        <w:tab/>
        <w:t>Network Slice Subnet Instance</w:t>
      </w:r>
    </w:p>
    <w:p w14:paraId="1B34E1BD" w14:textId="77777777" w:rsidR="003F3082" w:rsidRDefault="003F3082" w:rsidP="003F3082">
      <w:pPr>
        <w:pStyle w:val="EW"/>
      </w:pPr>
      <w:r>
        <w:t>PNF</w:t>
      </w:r>
      <w:r>
        <w:tab/>
        <w:t>Physical Network Function</w:t>
      </w:r>
    </w:p>
    <w:p w14:paraId="56C4CEF9" w14:textId="77777777" w:rsidR="003F3082" w:rsidRDefault="003F3082" w:rsidP="003F3082">
      <w:pPr>
        <w:pStyle w:val="EW"/>
        <w:keepNext/>
      </w:pPr>
      <w:r>
        <w:t>RIM</w:t>
      </w:r>
      <w:r>
        <w:tab/>
        <w:t>Remote interference management</w:t>
      </w:r>
    </w:p>
    <w:p w14:paraId="574512F4" w14:textId="77777777" w:rsidR="003F3082" w:rsidRDefault="003F3082" w:rsidP="003F3082">
      <w:pPr>
        <w:pStyle w:val="EW"/>
      </w:pPr>
      <w:r>
        <w:t>RIM-RS</w:t>
      </w:r>
      <w:r>
        <w:tab/>
        <w:t>Remote interference management reference signal</w:t>
      </w:r>
    </w:p>
    <w:p w14:paraId="0FF4F515" w14:textId="77777777" w:rsidR="003F3082" w:rsidRDefault="003F3082" w:rsidP="003F3082">
      <w:pPr>
        <w:pStyle w:val="EW"/>
      </w:pPr>
      <w:r>
        <w:t>SBA</w:t>
      </w:r>
      <w:r>
        <w:tab/>
        <w:t>Service Based Architecture</w:t>
      </w:r>
    </w:p>
    <w:p w14:paraId="436AE352" w14:textId="77777777" w:rsidR="003F3082" w:rsidRDefault="003F3082" w:rsidP="003F3082">
      <w:pPr>
        <w:pStyle w:val="EW"/>
      </w:pPr>
      <w:r>
        <w:t>SS</w:t>
      </w:r>
      <w:r>
        <w:tab/>
        <w:t>Solution Set</w:t>
      </w:r>
    </w:p>
    <w:p w14:paraId="769F9F92" w14:textId="77777777" w:rsidR="003F3082" w:rsidRDefault="003F3082" w:rsidP="003F3082">
      <w:pPr>
        <w:pStyle w:val="EW"/>
      </w:pPr>
      <w:r>
        <w:t>TN</w:t>
      </w:r>
      <w:r>
        <w:tab/>
        <w:t>Transport Network</w:t>
      </w:r>
    </w:p>
    <w:p w14:paraId="64B99B9F" w14:textId="77777777" w:rsidR="003F3082" w:rsidRDefault="003F3082" w:rsidP="003F3082">
      <w:pPr>
        <w:pStyle w:val="EW"/>
      </w:pPr>
      <w:r>
        <w:t>VNF</w:t>
      </w:r>
      <w:r>
        <w:tab/>
        <w:t>Virtualised Network Function</w:t>
      </w:r>
    </w:p>
    <w:p w14:paraId="3F941F11" w14:textId="77777777" w:rsidR="003F3082" w:rsidRDefault="003F3082" w:rsidP="003F3082">
      <w:pPr>
        <w:pStyle w:val="EW"/>
      </w:pPr>
    </w:p>
    <w:p w14:paraId="0CCCD30D" w14:textId="2BCA72A9" w:rsidR="0027733D" w:rsidRPr="002B15AA" w:rsidRDefault="0027733D" w:rsidP="0027733D">
      <w:r>
        <w:fldChar w:fldCharType="begin"/>
      </w:r>
      <w:r>
        <w:instrText xml:space="preserve"> RD  28541-</w:instrText>
      </w:r>
      <w:r w:rsidR="00F77289">
        <w:instrText>i</w:instrText>
      </w:r>
      <w:r w:rsidR="00F03F9B">
        <w:instrText>70</w:instrText>
      </w:r>
      <w:r>
        <w:instrText xml:space="preserve">_c04_c07.docx \f </w:instrText>
      </w:r>
      <w:r>
        <w:fldChar w:fldCharType="end"/>
      </w:r>
      <w:r>
        <w:fldChar w:fldCharType="begin"/>
      </w:r>
      <w:r>
        <w:instrText xml:space="preserve"> RD  28541-</w:instrText>
      </w:r>
      <w:r w:rsidR="00F77289">
        <w:instrText>i</w:instrText>
      </w:r>
      <w:r w:rsidR="00F03F9B">
        <w:instrText>70</w:instrText>
      </w:r>
      <w:r>
        <w:instrText>_AnnexesA_</w:instrText>
      </w:r>
      <w:r w:rsidR="0081679D">
        <w:instrText>G</w:instrText>
      </w:r>
      <w:r w:rsidRPr="00017478">
        <w:instrText>.docx</w:instrText>
      </w:r>
      <w:r>
        <w:instrText xml:space="preserve"> \f </w:instrText>
      </w:r>
      <w:r>
        <w:fldChar w:fldCharType="end"/>
      </w:r>
      <w:r>
        <w:fldChar w:fldCharType="begin"/>
      </w:r>
      <w:r>
        <w:instrText xml:space="preserve"> RD  28541-</w:instrText>
      </w:r>
      <w:r w:rsidR="00F77289">
        <w:instrText>i</w:instrText>
      </w:r>
      <w:r w:rsidR="00F03F9B">
        <w:instrText>70</w:instrText>
      </w:r>
      <w:r>
        <w:instrText>_AnnexesH_History</w:instrText>
      </w:r>
      <w:r w:rsidRPr="00017478">
        <w:instrText>.docx</w:instrText>
      </w:r>
      <w:r>
        <w:instrText xml:space="preserve"> \f </w:instrText>
      </w:r>
      <w:r>
        <w:fldChar w:fldCharType="end"/>
      </w:r>
    </w:p>
    <w:sectPr w:rsidR="0027733D" w:rsidRPr="002B15AA">
      <w:headerReference w:type="default" r:id="rId14"/>
      <w:footerReference w:type="default" r:id="rId1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4694CF" w14:textId="77777777" w:rsidR="005A6EA3" w:rsidRDefault="005A6EA3">
      <w:r>
        <w:separator/>
      </w:r>
    </w:p>
  </w:endnote>
  <w:endnote w:type="continuationSeparator" w:id="0">
    <w:p w14:paraId="43E4008E" w14:textId="77777777" w:rsidR="005A6EA3" w:rsidRDefault="005A6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Yu Mincho">
    <w:altName w:val="Yu Mincho"/>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615717"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10BC54" w14:textId="77777777" w:rsidR="005A6EA3" w:rsidRDefault="005A6EA3">
      <w:r>
        <w:separator/>
      </w:r>
    </w:p>
  </w:footnote>
  <w:footnote w:type="continuationSeparator" w:id="0">
    <w:p w14:paraId="603588BF" w14:textId="77777777" w:rsidR="005A6EA3" w:rsidRDefault="005A6E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BF3E6" w14:textId="77777777" w:rsidR="00363D1A" w:rsidRPr="003F6DCB" w:rsidRDefault="00363D1A" w:rsidP="00363D1A">
    <w:pPr>
      <w:pStyle w:val="Header"/>
      <w:framePr w:wrap="auto" w:vAnchor="text" w:hAnchor="margin" w:xAlign="center" w:y="1"/>
      <w:rPr>
        <w:b w:val="0"/>
        <w:bCs/>
      </w:rPr>
    </w:pPr>
    <w:r w:rsidRPr="003F6DCB">
      <w:rPr>
        <w:rFonts w:cs="Arial"/>
        <w:b w:val="0"/>
        <w:bCs/>
        <w:szCs w:val="18"/>
      </w:rPr>
      <w:fldChar w:fldCharType="begin"/>
    </w:r>
    <w:r w:rsidRPr="003F6DCB">
      <w:rPr>
        <w:rFonts w:cs="Arial"/>
        <w:bCs/>
        <w:szCs w:val="18"/>
      </w:rPr>
      <w:instrText xml:space="preserve"> PAGE </w:instrText>
    </w:r>
    <w:r w:rsidRPr="003F6DCB">
      <w:rPr>
        <w:rFonts w:cs="Arial"/>
        <w:b w:val="0"/>
        <w:bCs/>
        <w:szCs w:val="18"/>
      </w:rPr>
      <w:fldChar w:fldCharType="separate"/>
    </w:r>
    <w:r w:rsidRPr="003F6DCB">
      <w:rPr>
        <w:rFonts w:cs="Arial"/>
        <w:bCs/>
        <w:szCs w:val="18"/>
      </w:rPr>
      <w:t>1</w:t>
    </w:r>
    <w:r w:rsidRPr="003F6DCB">
      <w:rPr>
        <w:rFonts w:cs="Arial"/>
        <w:b w:val="0"/>
        <w:bCs/>
        <w:szCs w:val="18"/>
      </w:rPr>
      <w:fldChar w:fldCharType="end"/>
    </w:r>
  </w:p>
  <w:p w14:paraId="77C6C4E7" w14:textId="0416B236" w:rsidR="00363D1A" w:rsidRDefault="00363D1A" w:rsidP="00363D1A">
    <w:pPr>
      <w:framePr w:h="284" w:hRule="exact" w:wrap="around" w:vAnchor="text" w:hAnchor="margin"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374E37">
      <w:rPr>
        <w:rFonts w:ascii="Arial" w:hAnsi="Arial" w:cs="Arial"/>
        <w:b/>
        <w:noProof/>
        <w:sz w:val="18"/>
        <w:szCs w:val="18"/>
      </w:rPr>
      <w:t>Release 18</w:t>
    </w:r>
    <w:r>
      <w:rPr>
        <w:rFonts w:ascii="Arial" w:hAnsi="Arial" w:cs="Arial"/>
        <w:b/>
        <w:sz w:val="18"/>
        <w:szCs w:val="18"/>
      </w:rPr>
      <w:fldChar w:fldCharType="end"/>
    </w:r>
  </w:p>
  <w:p w14:paraId="4205B22D" w14:textId="4DC52256" w:rsidR="00363D1A" w:rsidRDefault="00363D1A" w:rsidP="00363D1A">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374E37">
      <w:rPr>
        <w:rFonts w:ascii="Arial" w:hAnsi="Arial" w:cs="Arial"/>
        <w:b/>
        <w:noProof/>
        <w:sz w:val="18"/>
        <w:szCs w:val="18"/>
      </w:rPr>
      <w:t>3GPP TS 28.541 V18.7.0 (2024-03)</w:t>
    </w:r>
    <w:r>
      <w:rPr>
        <w:rFonts w:ascii="Arial" w:hAnsi="Arial" w:cs="Arial"/>
        <w:b/>
        <w:sz w:val="18"/>
        <w:szCs w:val="18"/>
      </w:rPr>
      <w:fldChar w:fldCharType="end"/>
    </w:r>
  </w:p>
  <w:p w14:paraId="1B5F4568"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910383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9CEDCF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29CC2B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2B6087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448F9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048DE5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8484C8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32090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9CEB16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7B40C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09042095">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394230286">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674040665">
    <w:abstractNumId w:val="11"/>
  </w:num>
  <w:num w:numId="4" w16cid:durableId="887838757">
    <w:abstractNumId w:val="12"/>
  </w:num>
  <w:num w:numId="5" w16cid:durableId="769736413">
    <w:abstractNumId w:val="9"/>
  </w:num>
  <w:num w:numId="6" w16cid:durableId="342974374">
    <w:abstractNumId w:val="8"/>
  </w:num>
  <w:num w:numId="7" w16cid:durableId="1448544383">
    <w:abstractNumId w:val="7"/>
  </w:num>
  <w:num w:numId="8" w16cid:durableId="830097306">
    <w:abstractNumId w:val="6"/>
  </w:num>
  <w:num w:numId="9" w16cid:durableId="948665741">
    <w:abstractNumId w:val="5"/>
  </w:num>
  <w:num w:numId="10" w16cid:durableId="43141189">
    <w:abstractNumId w:val="4"/>
  </w:num>
  <w:num w:numId="11" w16cid:durableId="2141997177">
    <w:abstractNumId w:val="3"/>
  </w:num>
  <w:num w:numId="12" w16cid:durableId="1570724822">
    <w:abstractNumId w:val="2"/>
  </w:num>
  <w:num w:numId="13" w16cid:durableId="1834876930">
    <w:abstractNumId w:val="1"/>
  </w:num>
  <w:num w:numId="14" w16cid:durableId="1446654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YwtTQ3MrcwsDQ3NzNQ0lEKTi0uzszPAykwNKoFAAW3zqwtAAAA"/>
  </w:docVars>
  <w:rsids>
    <w:rsidRoot w:val="004E213A"/>
    <w:rsid w:val="00010BD1"/>
    <w:rsid w:val="00011286"/>
    <w:rsid w:val="0003269A"/>
    <w:rsid w:val="00033397"/>
    <w:rsid w:val="000379F9"/>
    <w:rsid w:val="00040095"/>
    <w:rsid w:val="00051834"/>
    <w:rsid w:val="00054A22"/>
    <w:rsid w:val="00062023"/>
    <w:rsid w:val="00062412"/>
    <w:rsid w:val="000655A6"/>
    <w:rsid w:val="00076A81"/>
    <w:rsid w:val="00076DED"/>
    <w:rsid w:val="00080512"/>
    <w:rsid w:val="000C1116"/>
    <w:rsid w:val="000C47C3"/>
    <w:rsid w:val="000D14C9"/>
    <w:rsid w:val="000D22DC"/>
    <w:rsid w:val="000D58AB"/>
    <w:rsid w:val="00122096"/>
    <w:rsid w:val="001236E5"/>
    <w:rsid w:val="00131808"/>
    <w:rsid w:val="00133525"/>
    <w:rsid w:val="00140A4F"/>
    <w:rsid w:val="00157558"/>
    <w:rsid w:val="00164442"/>
    <w:rsid w:val="00170FC1"/>
    <w:rsid w:val="00195792"/>
    <w:rsid w:val="001A4134"/>
    <w:rsid w:val="001A4C42"/>
    <w:rsid w:val="001A7420"/>
    <w:rsid w:val="001B6637"/>
    <w:rsid w:val="001C21C3"/>
    <w:rsid w:val="001D02C2"/>
    <w:rsid w:val="001F0C1D"/>
    <w:rsid w:val="001F1132"/>
    <w:rsid w:val="001F168B"/>
    <w:rsid w:val="00201BCC"/>
    <w:rsid w:val="00213747"/>
    <w:rsid w:val="00221BD4"/>
    <w:rsid w:val="002347A2"/>
    <w:rsid w:val="00241E21"/>
    <w:rsid w:val="00245346"/>
    <w:rsid w:val="00256B8B"/>
    <w:rsid w:val="002675F0"/>
    <w:rsid w:val="0027733D"/>
    <w:rsid w:val="002B01AF"/>
    <w:rsid w:val="002B6339"/>
    <w:rsid w:val="002E00EE"/>
    <w:rsid w:val="002E5B65"/>
    <w:rsid w:val="00311156"/>
    <w:rsid w:val="003172DC"/>
    <w:rsid w:val="0032229C"/>
    <w:rsid w:val="00335D6D"/>
    <w:rsid w:val="00346FFA"/>
    <w:rsid w:val="00347A63"/>
    <w:rsid w:val="00353DD4"/>
    <w:rsid w:val="0035462D"/>
    <w:rsid w:val="00363D1A"/>
    <w:rsid w:val="00374E37"/>
    <w:rsid w:val="00375261"/>
    <w:rsid w:val="003765B8"/>
    <w:rsid w:val="003822E1"/>
    <w:rsid w:val="003A3A00"/>
    <w:rsid w:val="003B14C7"/>
    <w:rsid w:val="003B3A22"/>
    <w:rsid w:val="003C3971"/>
    <w:rsid w:val="003D1348"/>
    <w:rsid w:val="003E238E"/>
    <w:rsid w:val="003E63A2"/>
    <w:rsid w:val="003F3082"/>
    <w:rsid w:val="003F5DF6"/>
    <w:rsid w:val="00404775"/>
    <w:rsid w:val="00404A07"/>
    <w:rsid w:val="004126F7"/>
    <w:rsid w:val="0041693A"/>
    <w:rsid w:val="00423334"/>
    <w:rsid w:val="00427DDD"/>
    <w:rsid w:val="004345EC"/>
    <w:rsid w:val="00443C5C"/>
    <w:rsid w:val="00445BD1"/>
    <w:rsid w:val="00457A33"/>
    <w:rsid w:val="00465515"/>
    <w:rsid w:val="00466077"/>
    <w:rsid w:val="004710E8"/>
    <w:rsid w:val="0048769F"/>
    <w:rsid w:val="004A60A6"/>
    <w:rsid w:val="004A7C40"/>
    <w:rsid w:val="004D172C"/>
    <w:rsid w:val="004D3578"/>
    <w:rsid w:val="004E213A"/>
    <w:rsid w:val="004E2943"/>
    <w:rsid w:val="004F0988"/>
    <w:rsid w:val="004F3340"/>
    <w:rsid w:val="0050165F"/>
    <w:rsid w:val="00514A8A"/>
    <w:rsid w:val="005271B0"/>
    <w:rsid w:val="005332A2"/>
    <w:rsid w:val="0053388B"/>
    <w:rsid w:val="005354DF"/>
    <w:rsid w:val="00535773"/>
    <w:rsid w:val="0054212D"/>
    <w:rsid w:val="00543E6C"/>
    <w:rsid w:val="00546437"/>
    <w:rsid w:val="005559BB"/>
    <w:rsid w:val="00565087"/>
    <w:rsid w:val="00573DD3"/>
    <w:rsid w:val="00574191"/>
    <w:rsid w:val="00597B11"/>
    <w:rsid w:val="005A3A60"/>
    <w:rsid w:val="005A6EA3"/>
    <w:rsid w:val="005D2E01"/>
    <w:rsid w:val="005D7526"/>
    <w:rsid w:val="005E4623"/>
    <w:rsid w:val="005E4BB2"/>
    <w:rsid w:val="005F51D7"/>
    <w:rsid w:val="00602AEA"/>
    <w:rsid w:val="0060399A"/>
    <w:rsid w:val="00614FDF"/>
    <w:rsid w:val="00615860"/>
    <w:rsid w:val="00615F67"/>
    <w:rsid w:val="0063543D"/>
    <w:rsid w:val="00642BB4"/>
    <w:rsid w:val="00647114"/>
    <w:rsid w:val="00693EBD"/>
    <w:rsid w:val="0069488C"/>
    <w:rsid w:val="006A323F"/>
    <w:rsid w:val="006B30D0"/>
    <w:rsid w:val="006C3D95"/>
    <w:rsid w:val="006C7D9B"/>
    <w:rsid w:val="006E5C86"/>
    <w:rsid w:val="006F0D56"/>
    <w:rsid w:val="006F344E"/>
    <w:rsid w:val="00701116"/>
    <w:rsid w:val="00713C44"/>
    <w:rsid w:val="00715F8C"/>
    <w:rsid w:val="007339E2"/>
    <w:rsid w:val="00734A5B"/>
    <w:rsid w:val="00737C8F"/>
    <w:rsid w:val="0074026F"/>
    <w:rsid w:val="007429F6"/>
    <w:rsid w:val="00744E76"/>
    <w:rsid w:val="00753953"/>
    <w:rsid w:val="00774DA4"/>
    <w:rsid w:val="00781F0F"/>
    <w:rsid w:val="007861C2"/>
    <w:rsid w:val="00797DCC"/>
    <w:rsid w:val="007A2A70"/>
    <w:rsid w:val="007B42B7"/>
    <w:rsid w:val="007B4DC3"/>
    <w:rsid w:val="007B600E"/>
    <w:rsid w:val="007C0AD9"/>
    <w:rsid w:val="007C2C78"/>
    <w:rsid w:val="007F0F4A"/>
    <w:rsid w:val="008028A4"/>
    <w:rsid w:val="008104EE"/>
    <w:rsid w:val="00811136"/>
    <w:rsid w:val="0081679D"/>
    <w:rsid w:val="008201A9"/>
    <w:rsid w:val="00830747"/>
    <w:rsid w:val="00846F0B"/>
    <w:rsid w:val="008616EE"/>
    <w:rsid w:val="0087465B"/>
    <w:rsid w:val="008768CA"/>
    <w:rsid w:val="00893FF9"/>
    <w:rsid w:val="008B0DAF"/>
    <w:rsid w:val="008C384C"/>
    <w:rsid w:val="008D2F86"/>
    <w:rsid w:val="008E0DC4"/>
    <w:rsid w:val="008E2290"/>
    <w:rsid w:val="008E590C"/>
    <w:rsid w:val="0090271F"/>
    <w:rsid w:val="00902E23"/>
    <w:rsid w:val="00905B3A"/>
    <w:rsid w:val="009114D7"/>
    <w:rsid w:val="0091248C"/>
    <w:rsid w:val="0091348E"/>
    <w:rsid w:val="00915FAC"/>
    <w:rsid w:val="00917CCB"/>
    <w:rsid w:val="00920C3B"/>
    <w:rsid w:val="00921BA4"/>
    <w:rsid w:val="00925089"/>
    <w:rsid w:val="00927940"/>
    <w:rsid w:val="00935E14"/>
    <w:rsid w:val="00942EC2"/>
    <w:rsid w:val="00943471"/>
    <w:rsid w:val="00951E2F"/>
    <w:rsid w:val="00963DA0"/>
    <w:rsid w:val="00970248"/>
    <w:rsid w:val="00997D95"/>
    <w:rsid w:val="009A1BC4"/>
    <w:rsid w:val="009A79D2"/>
    <w:rsid w:val="009B7530"/>
    <w:rsid w:val="009C0E94"/>
    <w:rsid w:val="009C0F45"/>
    <w:rsid w:val="009D37BB"/>
    <w:rsid w:val="009D571D"/>
    <w:rsid w:val="009D62D6"/>
    <w:rsid w:val="009E4837"/>
    <w:rsid w:val="009F37B7"/>
    <w:rsid w:val="009F6527"/>
    <w:rsid w:val="009F6D0E"/>
    <w:rsid w:val="00A05979"/>
    <w:rsid w:val="00A10F02"/>
    <w:rsid w:val="00A164B4"/>
    <w:rsid w:val="00A26956"/>
    <w:rsid w:val="00A27486"/>
    <w:rsid w:val="00A4104A"/>
    <w:rsid w:val="00A5107C"/>
    <w:rsid w:val="00A52668"/>
    <w:rsid w:val="00A53724"/>
    <w:rsid w:val="00A55984"/>
    <w:rsid w:val="00A56066"/>
    <w:rsid w:val="00A71148"/>
    <w:rsid w:val="00A71A16"/>
    <w:rsid w:val="00A73129"/>
    <w:rsid w:val="00A75961"/>
    <w:rsid w:val="00A82346"/>
    <w:rsid w:val="00A85219"/>
    <w:rsid w:val="00A92BA1"/>
    <w:rsid w:val="00AC4872"/>
    <w:rsid w:val="00AC6BC6"/>
    <w:rsid w:val="00AE2173"/>
    <w:rsid w:val="00AE65E2"/>
    <w:rsid w:val="00B03E82"/>
    <w:rsid w:val="00B15449"/>
    <w:rsid w:val="00B34492"/>
    <w:rsid w:val="00B43DA9"/>
    <w:rsid w:val="00B553C3"/>
    <w:rsid w:val="00B63C2B"/>
    <w:rsid w:val="00B93086"/>
    <w:rsid w:val="00B9381D"/>
    <w:rsid w:val="00BA19ED"/>
    <w:rsid w:val="00BA4B8D"/>
    <w:rsid w:val="00BC0F7D"/>
    <w:rsid w:val="00BD27EC"/>
    <w:rsid w:val="00BD7D31"/>
    <w:rsid w:val="00BE29EB"/>
    <w:rsid w:val="00BE3255"/>
    <w:rsid w:val="00BF128E"/>
    <w:rsid w:val="00C074DD"/>
    <w:rsid w:val="00C1496A"/>
    <w:rsid w:val="00C24F13"/>
    <w:rsid w:val="00C26803"/>
    <w:rsid w:val="00C33079"/>
    <w:rsid w:val="00C36ED9"/>
    <w:rsid w:val="00C4076E"/>
    <w:rsid w:val="00C45231"/>
    <w:rsid w:val="00C72833"/>
    <w:rsid w:val="00C76AAE"/>
    <w:rsid w:val="00C80F1D"/>
    <w:rsid w:val="00C93475"/>
    <w:rsid w:val="00C93F40"/>
    <w:rsid w:val="00CA3D0C"/>
    <w:rsid w:val="00CB1B8A"/>
    <w:rsid w:val="00CB1CF7"/>
    <w:rsid w:val="00CC3451"/>
    <w:rsid w:val="00CE49EF"/>
    <w:rsid w:val="00D507E7"/>
    <w:rsid w:val="00D54D2F"/>
    <w:rsid w:val="00D57972"/>
    <w:rsid w:val="00D63CB5"/>
    <w:rsid w:val="00D675A9"/>
    <w:rsid w:val="00D7131E"/>
    <w:rsid w:val="00D738D6"/>
    <w:rsid w:val="00D755EB"/>
    <w:rsid w:val="00D76048"/>
    <w:rsid w:val="00D83F9E"/>
    <w:rsid w:val="00D849FD"/>
    <w:rsid w:val="00D87E00"/>
    <w:rsid w:val="00D9134D"/>
    <w:rsid w:val="00D942F9"/>
    <w:rsid w:val="00DA6652"/>
    <w:rsid w:val="00DA7A03"/>
    <w:rsid w:val="00DB1818"/>
    <w:rsid w:val="00DB29C6"/>
    <w:rsid w:val="00DC309B"/>
    <w:rsid w:val="00DC37FE"/>
    <w:rsid w:val="00DC4DA2"/>
    <w:rsid w:val="00DD4C17"/>
    <w:rsid w:val="00DD74A5"/>
    <w:rsid w:val="00DF2B1F"/>
    <w:rsid w:val="00DF62CD"/>
    <w:rsid w:val="00E145A4"/>
    <w:rsid w:val="00E16509"/>
    <w:rsid w:val="00E23B63"/>
    <w:rsid w:val="00E44582"/>
    <w:rsid w:val="00E54385"/>
    <w:rsid w:val="00E67A37"/>
    <w:rsid w:val="00E67B82"/>
    <w:rsid w:val="00E70E0B"/>
    <w:rsid w:val="00E77645"/>
    <w:rsid w:val="00E831AC"/>
    <w:rsid w:val="00E973F0"/>
    <w:rsid w:val="00EA0119"/>
    <w:rsid w:val="00EA15B0"/>
    <w:rsid w:val="00EA5EA7"/>
    <w:rsid w:val="00EB44FD"/>
    <w:rsid w:val="00EB615C"/>
    <w:rsid w:val="00EC4A25"/>
    <w:rsid w:val="00F025A2"/>
    <w:rsid w:val="00F038BE"/>
    <w:rsid w:val="00F03F9B"/>
    <w:rsid w:val="00F04712"/>
    <w:rsid w:val="00F13360"/>
    <w:rsid w:val="00F22EC7"/>
    <w:rsid w:val="00F325C8"/>
    <w:rsid w:val="00F361D3"/>
    <w:rsid w:val="00F41D67"/>
    <w:rsid w:val="00F44DEA"/>
    <w:rsid w:val="00F45A39"/>
    <w:rsid w:val="00F653B8"/>
    <w:rsid w:val="00F77289"/>
    <w:rsid w:val="00F77E22"/>
    <w:rsid w:val="00F803ED"/>
    <w:rsid w:val="00F819E7"/>
    <w:rsid w:val="00F9008D"/>
    <w:rsid w:val="00FA1266"/>
    <w:rsid w:val="00FA5519"/>
    <w:rsid w:val="00FB2AF4"/>
    <w:rsid w:val="00FC1192"/>
    <w:rsid w:val="00FD3CF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FCB9E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semiHidden="1" w:unhideWhenUsed="1" w:qFormat="1"/>
    <w:lsdException w:name="annotation reference" w:qFormat="1"/>
    <w:lsdException w:name="Title" w:qFormat="1"/>
    <w:lsdException w:name="Body Text" w:uiPriority="99"/>
    <w:lsdException w:name="Subtitle" w:qFormat="1"/>
    <w:lsdException w:name="Strong" w:qFormat="1"/>
    <w:lsdException w:name="Emphasis" w:qFormat="1"/>
    <w:lsdException w:name="Plain Text"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aliases w:val="h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h"/>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h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link w:val="EditorsNoteCha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1Char">
    <w:name w:val="Heading 1 Char"/>
    <w:link w:val="Heading1"/>
    <w:rsid w:val="003F3082"/>
    <w:rPr>
      <w:rFonts w:ascii="Arial" w:hAnsi="Arial"/>
      <w:sz w:val="36"/>
      <w:lang w:eastAsia="en-US"/>
    </w:rPr>
  </w:style>
  <w:style w:type="character" w:customStyle="1" w:styleId="Heading2Char">
    <w:name w:val="Heading 2 Char"/>
    <w:link w:val="Heading2"/>
    <w:rsid w:val="003F3082"/>
    <w:rPr>
      <w:rFonts w:ascii="Arial" w:hAnsi="Arial"/>
      <w:sz w:val="32"/>
      <w:lang w:eastAsia="en-US"/>
    </w:rPr>
  </w:style>
  <w:style w:type="character" w:customStyle="1" w:styleId="Heading3Char">
    <w:name w:val="Heading 3 Char"/>
    <w:aliases w:val="h3 Char"/>
    <w:link w:val="Heading3"/>
    <w:rsid w:val="003F3082"/>
    <w:rPr>
      <w:rFonts w:ascii="Arial" w:hAnsi="Arial"/>
      <w:sz w:val="28"/>
      <w:lang w:eastAsia="en-US"/>
    </w:rPr>
  </w:style>
  <w:style w:type="character" w:customStyle="1" w:styleId="Heading4Char">
    <w:name w:val="Heading 4 Char"/>
    <w:link w:val="Heading4"/>
    <w:rsid w:val="003F3082"/>
    <w:rPr>
      <w:rFonts w:ascii="Arial" w:hAnsi="Arial"/>
      <w:sz w:val="24"/>
      <w:lang w:eastAsia="en-US"/>
    </w:rPr>
  </w:style>
  <w:style w:type="character" w:customStyle="1" w:styleId="Heading5Char">
    <w:name w:val="Heading 5 Char"/>
    <w:link w:val="Heading5"/>
    <w:rsid w:val="003F3082"/>
    <w:rPr>
      <w:rFonts w:ascii="Arial" w:hAnsi="Arial"/>
      <w:sz w:val="22"/>
      <w:lang w:eastAsia="en-US"/>
    </w:rPr>
  </w:style>
  <w:style w:type="character" w:customStyle="1" w:styleId="Heading6Char">
    <w:name w:val="Heading 6 Char"/>
    <w:link w:val="Heading6"/>
    <w:rsid w:val="003F3082"/>
    <w:rPr>
      <w:rFonts w:ascii="Arial" w:hAnsi="Arial"/>
      <w:lang w:eastAsia="en-US"/>
    </w:rPr>
  </w:style>
  <w:style w:type="character" w:customStyle="1" w:styleId="Heading7Char">
    <w:name w:val="Heading 7 Char"/>
    <w:link w:val="Heading7"/>
    <w:rsid w:val="003F3082"/>
    <w:rPr>
      <w:rFonts w:ascii="Arial" w:hAnsi="Arial"/>
      <w:lang w:eastAsia="en-US"/>
    </w:rPr>
  </w:style>
  <w:style w:type="character" w:customStyle="1" w:styleId="Heading8Char">
    <w:name w:val="Heading 8 Char"/>
    <w:link w:val="Heading8"/>
    <w:rsid w:val="003F3082"/>
    <w:rPr>
      <w:rFonts w:ascii="Arial" w:hAnsi="Arial"/>
      <w:sz w:val="36"/>
      <w:lang w:eastAsia="en-US"/>
    </w:rPr>
  </w:style>
  <w:style w:type="character" w:customStyle="1" w:styleId="Heading9Char">
    <w:name w:val="Heading 9 Char"/>
    <w:link w:val="Heading9"/>
    <w:rsid w:val="003F3082"/>
    <w:rPr>
      <w:rFonts w:ascii="Arial" w:hAnsi="Arial"/>
      <w:sz w:val="36"/>
      <w:lang w:eastAsia="en-US"/>
    </w:rPr>
  </w:style>
  <w:style w:type="character" w:styleId="HTMLCode">
    <w:name w:val="HTML Code"/>
    <w:uiPriority w:val="99"/>
    <w:unhideWhenUsed/>
    <w:rsid w:val="003F3082"/>
    <w:rPr>
      <w:rFonts w:ascii="Courier New" w:eastAsia="Times New Roman" w:hAnsi="Courier New" w:cs="Courier New" w:hint="default"/>
      <w:sz w:val="20"/>
      <w:szCs w:val="20"/>
    </w:rPr>
  </w:style>
  <w:style w:type="character" w:customStyle="1" w:styleId="Heading3Char1">
    <w:name w:val="Heading 3 Char1"/>
    <w:aliases w:val="h3 Char1"/>
    <w:semiHidden/>
    <w:rsid w:val="003F3082"/>
    <w:rPr>
      <w:rFonts w:ascii="Calibri Light" w:eastAsia="Times New Roman" w:hAnsi="Calibri Light" w:cs="Times New Roman"/>
      <w:color w:val="1F3763"/>
      <w:sz w:val="24"/>
      <w:szCs w:val="24"/>
      <w:lang w:eastAsia="en-US"/>
    </w:rPr>
  </w:style>
  <w:style w:type="paragraph" w:styleId="HTMLPreformatted">
    <w:name w:val="HTML Preformatted"/>
    <w:basedOn w:val="Normal"/>
    <w:link w:val="HTMLPreformattedChar"/>
    <w:uiPriority w:val="99"/>
    <w:unhideWhenUsed/>
    <w:rsid w:val="003F3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spacing w:after="0"/>
    </w:pPr>
    <w:rPr>
      <w:rFonts w:ascii="Courier New" w:hAnsi="Courier New" w:cs="Courier New"/>
      <w:lang w:eastAsia="zh-CN"/>
    </w:rPr>
  </w:style>
  <w:style w:type="character" w:customStyle="1" w:styleId="HTMLPreformattedChar">
    <w:name w:val="HTML Preformatted Char"/>
    <w:link w:val="HTMLPreformatted"/>
    <w:uiPriority w:val="99"/>
    <w:rsid w:val="003F3082"/>
    <w:rPr>
      <w:rFonts w:ascii="Courier New" w:hAnsi="Courier New" w:cs="Courier New"/>
      <w:lang w:eastAsia="zh-CN"/>
    </w:rPr>
  </w:style>
  <w:style w:type="paragraph" w:customStyle="1" w:styleId="msonormal0">
    <w:name w:val="msonormal"/>
    <w:basedOn w:val="Normal"/>
    <w:rsid w:val="003F3082"/>
    <w:pPr>
      <w:spacing w:before="100" w:beforeAutospacing="1" w:after="100" w:afterAutospacing="1"/>
    </w:pPr>
    <w:rPr>
      <w:sz w:val="24"/>
      <w:szCs w:val="24"/>
      <w:lang w:eastAsia="en-GB"/>
    </w:rPr>
  </w:style>
  <w:style w:type="paragraph" w:styleId="Index1">
    <w:name w:val="index 1"/>
    <w:basedOn w:val="Normal"/>
    <w:unhideWhenUsed/>
    <w:rsid w:val="003F3082"/>
    <w:pPr>
      <w:keepLines/>
      <w:overflowPunct w:val="0"/>
      <w:autoSpaceDE w:val="0"/>
      <w:autoSpaceDN w:val="0"/>
      <w:adjustRightInd w:val="0"/>
    </w:pPr>
  </w:style>
  <w:style w:type="paragraph" w:styleId="Index2">
    <w:name w:val="index 2"/>
    <w:basedOn w:val="Index1"/>
    <w:unhideWhenUsed/>
    <w:rsid w:val="003F3082"/>
    <w:pPr>
      <w:ind w:left="284"/>
    </w:pPr>
  </w:style>
  <w:style w:type="paragraph" w:styleId="FootnoteText">
    <w:name w:val="footnote text"/>
    <w:basedOn w:val="Normal"/>
    <w:link w:val="FootnoteTextChar"/>
    <w:unhideWhenUsed/>
    <w:rsid w:val="003F3082"/>
    <w:pPr>
      <w:keepLines/>
      <w:overflowPunct w:val="0"/>
      <w:autoSpaceDE w:val="0"/>
      <w:autoSpaceDN w:val="0"/>
      <w:adjustRightInd w:val="0"/>
      <w:ind w:left="454" w:hanging="454"/>
    </w:pPr>
    <w:rPr>
      <w:sz w:val="16"/>
    </w:rPr>
  </w:style>
  <w:style w:type="character" w:customStyle="1" w:styleId="FootnoteTextChar">
    <w:name w:val="Footnote Text Char"/>
    <w:link w:val="FootnoteText"/>
    <w:rsid w:val="003F3082"/>
    <w:rPr>
      <w:sz w:val="16"/>
      <w:lang w:eastAsia="en-US"/>
    </w:rPr>
  </w:style>
  <w:style w:type="paragraph" w:styleId="CommentText">
    <w:name w:val="annotation text"/>
    <w:basedOn w:val="Normal"/>
    <w:link w:val="CommentTextChar"/>
    <w:unhideWhenUsed/>
    <w:qFormat/>
    <w:rsid w:val="003F3082"/>
    <w:pPr>
      <w:overflowPunct w:val="0"/>
      <w:autoSpaceDE w:val="0"/>
      <w:autoSpaceDN w:val="0"/>
      <w:adjustRightInd w:val="0"/>
    </w:pPr>
  </w:style>
  <w:style w:type="character" w:customStyle="1" w:styleId="CommentTextChar">
    <w:name w:val="Comment Text Char"/>
    <w:link w:val="CommentText"/>
    <w:qFormat/>
    <w:rsid w:val="003F3082"/>
    <w:rPr>
      <w:rFonts w:eastAsia="SimSun"/>
      <w:lang w:eastAsia="en-US"/>
    </w:rPr>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h Char"/>
    <w:link w:val="Header"/>
    <w:rsid w:val="003F3082"/>
    <w:rPr>
      <w:rFonts w:ascii="Arial" w:hAnsi="Arial"/>
      <w:b/>
      <w:sz w:val="18"/>
      <w:lang w:eastAsia="ja-JP"/>
    </w:rPr>
  </w:style>
  <w:style w:type="character" w:customStyle="1" w:styleId="FooterChar">
    <w:name w:val="Footer Char"/>
    <w:link w:val="Footer"/>
    <w:rsid w:val="003F3082"/>
    <w:rPr>
      <w:rFonts w:ascii="Arial" w:hAnsi="Arial"/>
      <w:b/>
      <w:i/>
      <w:sz w:val="18"/>
      <w:lang w:eastAsia="ja-JP"/>
    </w:rPr>
  </w:style>
  <w:style w:type="paragraph" w:styleId="Caption">
    <w:name w:val="caption"/>
    <w:basedOn w:val="Normal"/>
    <w:next w:val="Normal"/>
    <w:semiHidden/>
    <w:unhideWhenUsed/>
    <w:qFormat/>
    <w:rsid w:val="003F3082"/>
    <w:pPr>
      <w:overflowPunct w:val="0"/>
      <w:autoSpaceDE w:val="0"/>
      <w:autoSpaceDN w:val="0"/>
      <w:adjustRightInd w:val="0"/>
    </w:pPr>
    <w:rPr>
      <w:b/>
      <w:bCs/>
    </w:rPr>
  </w:style>
  <w:style w:type="paragraph" w:styleId="List">
    <w:name w:val="List"/>
    <w:basedOn w:val="Normal"/>
    <w:unhideWhenUsed/>
    <w:rsid w:val="003F3082"/>
    <w:pPr>
      <w:overflowPunct w:val="0"/>
      <w:autoSpaceDE w:val="0"/>
      <w:autoSpaceDN w:val="0"/>
      <w:adjustRightInd w:val="0"/>
      <w:ind w:left="568" w:hanging="284"/>
    </w:pPr>
  </w:style>
  <w:style w:type="paragraph" w:styleId="ListBullet">
    <w:name w:val="List Bullet"/>
    <w:basedOn w:val="List"/>
    <w:unhideWhenUsed/>
    <w:rsid w:val="003F3082"/>
    <w:pPr>
      <w:numPr>
        <w:numId w:val="5"/>
      </w:numPr>
      <w:tabs>
        <w:tab w:val="clear" w:pos="360"/>
      </w:tabs>
      <w:ind w:left="568" w:hanging="284"/>
    </w:pPr>
  </w:style>
  <w:style w:type="paragraph" w:styleId="ListNumber">
    <w:name w:val="List Number"/>
    <w:basedOn w:val="List"/>
    <w:unhideWhenUsed/>
    <w:rsid w:val="003F3082"/>
    <w:pPr>
      <w:numPr>
        <w:numId w:val="6"/>
      </w:numPr>
      <w:tabs>
        <w:tab w:val="clear" w:pos="360"/>
      </w:tabs>
      <w:ind w:left="568" w:hanging="284"/>
    </w:pPr>
  </w:style>
  <w:style w:type="paragraph" w:styleId="List2">
    <w:name w:val="List 2"/>
    <w:basedOn w:val="List"/>
    <w:unhideWhenUsed/>
    <w:rsid w:val="003F3082"/>
    <w:pPr>
      <w:ind w:left="851"/>
    </w:pPr>
  </w:style>
  <w:style w:type="paragraph" w:styleId="List3">
    <w:name w:val="List 3"/>
    <w:basedOn w:val="List2"/>
    <w:unhideWhenUsed/>
    <w:rsid w:val="003F3082"/>
    <w:pPr>
      <w:ind w:left="1135"/>
    </w:pPr>
  </w:style>
  <w:style w:type="paragraph" w:styleId="List4">
    <w:name w:val="List 4"/>
    <w:basedOn w:val="List3"/>
    <w:unhideWhenUsed/>
    <w:rsid w:val="003F3082"/>
    <w:pPr>
      <w:ind w:left="1418"/>
    </w:pPr>
  </w:style>
  <w:style w:type="paragraph" w:styleId="List5">
    <w:name w:val="List 5"/>
    <w:basedOn w:val="List4"/>
    <w:unhideWhenUsed/>
    <w:rsid w:val="003F3082"/>
    <w:pPr>
      <w:ind w:left="1702"/>
    </w:pPr>
  </w:style>
  <w:style w:type="paragraph" w:styleId="ListBullet2">
    <w:name w:val="List Bullet 2"/>
    <w:basedOn w:val="ListBullet"/>
    <w:unhideWhenUsed/>
    <w:rsid w:val="003F3082"/>
    <w:pPr>
      <w:numPr>
        <w:numId w:val="7"/>
      </w:numPr>
      <w:tabs>
        <w:tab w:val="clear" w:pos="643"/>
      </w:tabs>
      <w:ind w:left="851" w:hanging="284"/>
    </w:pPr>
  </w:style>
  <w:style w:type="paragraph" w:styleId="ListBullet3">
    <w:name w:val="List Bullet 3"/>
    <w:basedOn w:val="ListBullet2"/>
    <w:unhideWhenUsed/>
    <w:rsid w:val="003F3082"/>
    <w:pPr>
      <w:numPr>
        <w:numId w:val="8"/>
      </w:numPr>
      <w:tabs>
        <w:tab w:val="clear" w:pos="926"/>
      </w:tabs>
      <w:ind w:left="1135" w:hanging="284"/>
    </w:pPr>
  </w:style>
  <w:style w:type="paragraph" w:styleId="ListBullet4">
    <w:name w:val="List Bullet 4"/>
    <w:basedOn w:val="ListBullet3"/>
    <w:unhideWhenUsed/>
    <w:rsid w:val="003F3082"/>
    <w:pPr>
      <w:numPr>
        <w:numId w:val="9"/>
      </w:numPr>
      <w:tabs>
        <w:tab w:val="clear" w:pos="1209"/>
      </w:tabs>
      <w:ind w:left="1418" w:hanging="284"/>
    </w:pPr>
  </w:style>
  <w:style w:type="paragraph" w:styleId="ListBullet5">
    <w:name w:val="List Bullet 5"/>
    <w:basedOn w:val="ListBullet4"/>
    <w:unhideWhenUsed/>
    <w:rsid w:val="003F3082"/>
    <w:pPr>
      <w:numPr>
        <w:numId w:val="10"/>
      </w:numPr>
      <w:tabs>
        <w:tab w:val="clear" w:pos="1492"/>
      </w:tabs>
      <w:ind w:left="1702" w:hanging="284"/>
    </w:pPr>
  </w:style>
  <w:style w:type="paragraph" w:styleId="ListNumber2">
    <w:name w:val="List Number 2"/>
    <w:basedOn w:val="ListNumber"/>
    <w:unhideWhenUsed/>
    <w:rsid w:val="003F3082"/>
    <w:pPr>
      <w:numPr>
        <w:numId w:val="11"/>
      </w:numPr>
      <w:tabs>
        <w:tab w:val="clear" w:pos="643"/>
      </w:tabs>
      <w:ind w:left="851" w:hanging="284"/>
    </w:pPr>
  </w:style>
  <w:style w:type="paragraph" w:styleId="BodyText">
    <w:name w:val="Body Text"/>
    <w:basedOn w:val="Normal"/>
    <w:link w:val="BodyTextChar"/>
    <w:uiPriority w:val="99"/>
    <w:unhideWhenUsed/>
    <w:rsid w:val="003F3082"/>
    <w:pPr>
      <w:overflowPunct w:val="0"/>
      <w:autoSpaceDE w:val="0"/>
      <w:autoSpaceDN w:val="0"/>
      <w:adjustRightInd w:val="0"/>
    </w:pPr>
  </w:style>
  <w:style w:type="character" w:customStyle="1" w:styleId="BodyTextChar">
    <w:name w:val="Body Text Char"/>
    <w:link w:val="BodyText"/>
    <w:uiPriority w:val="99"/>
    <w:rsid w:val="003F3082"/>
    <w:rPr>
      <w:rFonts w:eastAsia="SimSun"/>
      <w:lang w:eastAsia="en-US"/>
    </w:rPr>
  </w:style>
  <w:style w:type="paragraph" w:styleId="BodyTextFirstIndent">
    <w:name w:val="Body Text First Indent"/>
    <w:basedOn w:val="Normal"/>
    <w:link w:val="BodyTextFirstIndentChar"/>
    <w:unhideWhenUsed/>
    <w:rsid w:val="003F3082"/>
    <w:pPr>
      <w:widowControl w:val="0"/>
      <w:overflowPunct w:val="0"/>
      <w:autoSpaceDE w:val="0"/>
      <w:autoSpaceDN w:val="0"/>
      <w:adjustRightInd w:val="0"/>
      <w:spacing w:after="0" w:line="360" w:lineRule="auto"/>
      <w:ind w:firstLineChars="200" w:firstLine="420"/>
      <w:jc w:val="both"/>
    </w:pPr>
    <w:rPr>
      <w:rFonts w:ascii="Arial" w:hAnsi="Arial"/>
      <w:sz w:val="21"/>
      <w:szCs w:val="21"/>
      <w:lang w:eastAsia="zh-CN"/>
    </w:rPr>
  </w:style>
  <w:style w:type="character" w:customStyle="1" w:styleId="BodyTextFirstIndentChar">
    <w:name w:val="Body Text First Indent Char"/>
    <w:link w:val="BodyTextFirstIndent"/>
    <w:rsid w:val="003F3082"/>
    <w:rPr>
      <w:rFonts w:ascii="Arial" w:eastAsia="SimSun" w:hAnsi="Arial"/>
      <w:sz w:val="21"/>
      <w:szCs w:val="21"/>
      <w:lang w:eastAsia="zh-CN"/>
    </w:rPr>
  </w:style>
  <w:style w:type="paragraph" w:styleId="DocumentMap">
    <w:name w:val="Document Map"/>
    <w:basedOn w:val="Normal"/>
    <w:link w:val="DocumentMapChar"/>
    <w:unhideWhenUsed/>
    <w:rsid w:val="003F3082"/>
    <w:pPr>
      <w:shd w:val="clear" w:color="auto" w:fill="000080"/>
      <w:overflowPunct w:val="0"/>
      <w:autoSpaceDE w:val="0"/>
      <w:autoSpaceDN w:val="0"/>
      <w:adjustRightInd w:val="0"/>
    </w:pPr>
    <w:rPr>
      <w:rFonts w:ascii="Tahoma" w:hAnsi="Tahoma" w:cs="Tahoma"/>
    </w:rPr>
  </w:style>
  <w:style w:type="character" w:customStyle="1" w:styleId="DocumentMapChar">
    <w:name w:val="Document Map Char"/>
    <w:link w:val="DocumentMap"/>
    <w:rsid w:val="003F3082"/>
    <w:rPr>
      <w:rFonts w:ascii="Tahoma" w:eastAsia="SimSun" w:hAnsi="Tahoma" w:cs="Tahoma"/>
      <w:shd w:val="clear" w:color="auto" w:fill="000080"/>
      <w:lang w:eastAsia="en-US"/>
    </w:rPr>
  </w:style>
  <w:style w:type="paragraph" w:styleId="PlainText">
    <w:name w:val="Plain Text"/>
    <w:basedOn w:val="Normal"/>
    <w:link w:val="PlainTextChar"/>
    <w:uiPriority w:val="99"/>
    <w:unhideWhenUsed/>
    <w:rsid w:val="003F3082"/>
    <w:pPr>
      <w:widowControl w:val="0"/>
      <w:overflowPunct w:val="0"/>
      <w:autoSpaceDE w:val="0"/>
      <w:autoSpaceDN w:val="0"/>
      <w:adjustRightInd w:val="0"/>
      <w:spacing w:after="0"/>
      <w:jc w:val="both"/>
    </w:pPr>
    <w:rPr>
      <w:rFonts w:ascii="SimSun" w:hAnsi="Courier New" w:cs="Courier New"/>
      <w:kern w:val="2"/>
      <w:sz w:val="21"/>
      <w:szCs w:val="21"/>
      <w:lang w:eastAsia="zh-CN"/>
    </w:rPr>
  </w:style>
  <w:style w:type="character" w:customStyle="1" w:styleId="PlainTextChar">
    <w:name w:val="Plain Text Char"/>
    <w:link w:val="PlainText"/>
    <w:uiPriority w:val="99"/>
    <w:rsid w:val="003F3082"/>
    <w:rPr>
      <w:rFonts w:ascii="SimSun" w:eastAsia="SimSun" w:hAnsi="Courier New" w:cs="Courier New"/>
      <w:kern w:val="2"/>
      <w:sz w:val="21"/>
      <w:szCs w:val="21"/>
      <w:lang w:eastAsia="zh-CN"/>
    </w:rPr>
  </w:style>
  <w:style w:type="paragraph" w:styleId="CommentSubject">
    <w:name w:val="annotation subject"/>
    <w:basedOn w:val="CommentText"/>
    <w:next w:val="CommentText"/>
    <w:link w:val="CommentSubjectChar"/>
    <w:unhideWhenUsed/>
    <w:rsid w:val="003F3082"/>
    <w:rPr>
      <w:rFonts w:eastAsia="DengXian"/>
      <w:b/>
      <w:bCs/>
    </w:rPr>
  </w:style>
  <w:style w:type="character" w:customStyle="1" w:styleId="CommentSubjectChar">
    <w:name w:val="Comment Subject Char"/>
    <w:link w:val="CommentSubject"/>
    <w:rsid w:val="003F3082"/>
    <w:rPr>
      <w:rFonts w:eastAsia="DengXian"/>
      <w:b/>
      <w:bCs/>
      <w:lang w:eastAsia="en-US"/>
    </w:rPr>
  </w:style>
  <w:style w:type="paragraph" w:styleId="Revision">
    <w:name w:val="Revision"/>
    <w:uiPriority w:val="99"/>
    <w:semiHidden/>
    <w:rsid w:val="003F3082"/>
    <w:rPr>
      <w:lang w:eastAsia="en-US"/>
    </w:rPr>
  </w:style>
  <w:style w:type="paragraph" w:styleId="ListParagraph">
    <w:name w:val="List Paragraph"/>
    <w:basedOn w:val="Normal"/>
    <w:uiPriority w:val="34"/>
    <w:qFormat/>
    <w:rsid w:val="003F3082"/>
    <w:pPr>
      <w:overflowPunct w:val="0"/>
      <w:autoSpaceDE w:val="0"/>
      <w:autoSpaceDN w:val="0"/>
      <w:adjustRightInd w:val="0"/>
      <w:spacing w:after="0"/>
      <w:ind w:left="720"/>
      <w:contextualSpacing/>
    </w:pPr>
    <w:rPr>
      <w:rFonts w:ascii="Arial" w:hAnsi="Arial"/>
      <w:sz w:val="22"/>
    </w:rPr>
  </w:style>
  <w:style w:type="character" w:customStyle="1" w:styleId="NOChar">
    <w:name w:val="NO Char"/>
    <w:link w:val="NO"/>
    <w:qFormat/>
    <w:locked/>
    <w:rsid w:val="003F3082"/>
    <w:rPr>
      <w:lang w:eastAsia="en-US"/>
    </w:rPr>
  </w:style>
  <w:style w:type="character" w:customStyle="1" w:styleId="PLChar">
    <w:name w:val="PL Char"/>
    <w:link w:val="PL"/>
    <w:qFormat/>
    <w:locked/>
    <w:rsid w:val="003F3082"/>
    <w:rPr>
      <w:rFonts w:ascii="Courier New" w:hAnsi="Courier New"/>
      <w:sz w:val="16"/>
      <w:lang w:eastAsia="en-US"/>
    </w:rPr>
  </w:style>
  <w:style w:type="character" w:customStyle="1" w:styleId="TALChar">
    <w:name w:val="TAL Char"/>
    <w:link w:val="TAL"/>
    <w:qFormat/>
    <w:locked/>
    <w:rsid w:val="003F3082"/>
    <w:rPr>
      <w:rFonts w:ascii="Arial" w:hAnsi="Arial"/>
      <w:sz w:val="18"/>
      <w:lang w:eastAsia="en-US"/>
    </w:rPr>
  </w:style>
  <w:style w:type="character" w:customStyle="1" w:styleId="TACChar">
    <w:name w:val="TAC Char"/>
    <w:link w:val="TAC"/>
    <w:locked/>
    <w:rsid w:val="003F3082"/>
    <w:rPr>
      <w:rFonts w:ascii="Arial" w:hAnsi="Arial"/>
      <w:sz w:val="18"/>
      <w:lang w:eastAsia="en-US"/>
    </w:rPr>
  </w:style>
  <w:style w:type="character" w:customStyle="1" w:styleId="EXChar">
    <w:name w:val="EX Char"/>
    <w:link w:val="EX"/>
    <w:locked/>
    <w:rsid w:val="003F3082"/>
    <w:rPr>
      <w:lang w:eastAsia="en-US"/>
    </w:rPr>
  </w:style>
  <w:style w:type="character" w:customStyle="1" w:styleId="B1Char">
    <w:name w:val="B1 Char"/>
    <w:link w:val="B1"/>
    <w:qFormat/>
    <w:locked/>
    <w:rsid w:val="003F3082"/>
    <w:rPr>
      <w:lang w:eastAsia="en-US"/>
    </w:rPr>
  </w:style>
  <w:style w:type="character" w:customStyle="1" w:styleId="EditorsNoteChar">
    <w:name w:val="Editor's Note Char"/>
    <w:link w:val="EditorsNote"/>
    <w:locked/>
    <w:rsid w:val="003F3082"/>
    <w:rPr>
      <w:color w:val="FF0000"/>
      <w:lang w:eastAsia="en-US"/>
    </w:rPr>
  </w:style>
  <w:style w:type="character" w:customStyle="1" w:styleId="THChar">
    <w:name w:val="TH Char"/>
    <w:link w:val="TH"/>
    <w:locked/>
    <w:rsid w:val="003F3082"/>
    <w:rPr>
      <w:rFonts w:ascii="Arial" w:hAnsi="Arial"/>
      <w:b/>
      <w:lang w:eastAsia="en-US"/>
    </w:rPr>
  </w:style>
  <w:style w:type="character" w:customStyle="1" w:styleId="TFChar">
    <w:name w:val="TF Char"/>
    <w:link w:val="TF"/>
    <w:locked/>
    <w:rsid w:val="003F3082"/>
    <w:rPr>
      <w:rFonts w:ascii="Arial" w:hAnsi="Arial"/>
      <w:b/>
      <w:lang w:eastAsia="en-US"/>
    </w:rPr>
  </w:style>
  <w:style w:type="character" w:customStyle="1" w:styleId="B2Char">
    <w:name w:val="B2 Char"/>
    <w:link w:val="B2"/>
    <w:qFormat/>
    <w:locked/>
    <w:rsid w:val="003F3082"/>
    <w:rPr>
      <w:lang w:eastAsia="en-US"/>
    </w:rPr>
  </w:style>
  <w:style w:type="paragraph" w:customStyle="1" w:styleId="a">
    <w:name w:val="表格文本"/>
    <w:basedOn w:val="Normal"/>
    <w:rsid w:val="003F3082"/>
    <w:pPr>
      <w:widowControl w:val="0"/>
      <w:tabs>
        <w:tab w:val="decimal" w:pos="0"/>
      </w:tabs>
      <w:overflowPunct w:val="0"/>
      <w:autoSpaceDE w:val="0"/>
      <w:autoSpaceDN w:val="0"/>
      <w:adjustRightInd w:val="0"/>
      <w:spacing w:after="0" w:line="0" w:lineRule="atLeast"/>
    </w:pPr>
    <w:rPr>
      <w:rFonts w:ascii="Arial" w:hAnsi="Arial"/>
      <w:sz w:val="16"/>
      <w:szCs w:val="16"/>
      <w:lang w:eastAsia="zh-CN"/>
    </w:rPr>
  </w:style>
  <w:style w:type="paragraph" w:customStyle="1" w:styleId="paragraph">
    <w:name w:val="paragraph"/>
    <w:basedOn w:val="Normal"/>
    <w:rsid w:val="003F3082"/>
    <w:pPr>
      <w:overflowPunct w:val="0"/>
      <w:autoSpaceDE w:val="0"/>
      <w:autoSpaceDN w:val="0"/>
      <w:adjustRightInd w:val="0"/>
      <w:spacing w:after="0"/>
    </w:pPr>
    <w:rPr>
      <w:sz w:val="24"/>
      <w:szCs w:val="24"/>
    </w:rPr>
  </w:style>
  <w:style w:type="paragraph" w:customStyle="1" w:styleId="FL">
    <w:name w:val="FL"/>
    <w:basedOn w:val="Normal"/>
    <w:rsid w:val="003F3082"/>
    <w:pPr>
      <w:keepNext/>
      <w:keepLines/>
      <w:overflowPunct w:val="0"/>
      <w:autoSpaceDE w:val="0"/>
      <w:autoSpaceDN w:val="0"/>
      <w:adjustRightInd w:val="0"/>
      <w:spacing w:before="60"/>
      <w:jc w:val="center"/>
    </w:pPr>
    <w:rPr>
      <w:rFonts w:ascii="Arial" w:hAnsi="Arial"/>
      <w:b/>
    </w:rPr>
  </w:style>
  <w:style w:type="paragraph" w:customStyle="1" w:styleId="Default">
    <w:name w:val="Default"/>
    <w:rsid w:val="003F3082"/>
    <w:pPr>
      <w:autoSpaceDE w:val="0"/>
      <w:autoSpaceDN w:val="0"/>
      <w:adjustRightInd w:val="0"/>
    </w:pPr>
    <w:rPr>
      <w:rFonts w:ascii="Arial" w:eastAsia="DengXian" w:hAnsi="Arial" w:cs="Arial"/>
      <w:color w:val="000000"/>
      <w:sz w:val="24"/>
      <w:szCs w:val="24"/>
      <w:lang w:eastAsia="en-US"/>
    </w:rPr>
  </w:style>
  <w:style w:type="character" w:styleId="FootnoteReference">
    <w:name w:val="footnote reference"/>
    <w:unhideWhenUsed/>
    <w:rsid w:val="003F3082"/>
    <w:rPr>
      <w:b/>
      <w:bCs w:val="0"/>
      <w:position w:val="6"/>
      <w:sz w:val="16"/>
    </w:rPr>
  </w:style>
  <w:style w:type="character" w:styleId="CommentReference">
    <w:name w:val="annotation reference"/>
    <w:unhideWhenUsed/>
    <w:qFormat/>
    <w:rsid w:val="003F3082"/>
    <w:rPr>
      <w:sz w:val="16"/>
      <w:szCs w:val="16"/>
    </w:rPr>
  </w:style>
  <w:style w:type="character" w:customStyle="1" w:styleId="TAHCar">
    <w:name w:val="TAH Car"/>
    <w:link w:val="TAH"/>
    <w:locked/>
    <w:rsid w:val="003F3082"/>
    <w:rPr>
      <w:rFonts w:ascii="Arial" w:hAnsi="Arial"/>
      <w:b/>
      <w:sz w:val="18"/>
      <w:lang w:eastAsia="en-US"/>
    </w:rPr>
  </w:style>
  <w:style w:type="character" w:customStyle="1" w:styleId="desc">
    <w:name w:val="desc"/>
    <w:rsid w:val="003F3082"/>
  </w:style>
  <w:style w:type="character" w:customStyle="1" w:styleId="msoins0">
    <w:name w:val="msoins"/>
    <w:rsid w:val="003F3082"/>
  </w:style>
  <w:style w:type="character" w:customStyle="1" w:styleId="NOZchn">
    <w:name w:val="NO Zchn"/>
    <w:locked/>
    <w:rsid w:val="003F3082"/>
    <w:rPr>
      <w:rFonts w:ascii="Times New Roman" w:hAnsi="Times New Roman" w:cs="Times New Roman" w:hint="default"/>
      <w:lang w:val="en-GB"/>
    </w:rPr>
  </w:style>
  <w:style w:type="character" w:customStyle="1" w:styleId="normaltextrun1">
    <w:name w:val="normaltextrun1"/>
    <w:rsid w:val="003F3082"/>
  </w:style>
  <w:style w:type="character" w:customStyle="1" w:styleId="spellingerror">
    <w:name w:val="spellingerror"/>
    <w:rsid w:val="003F3082"/>
  </w:style>
  <w:style w:type="character" w:customStyle="1" w:styleId="eop">
    <w:name w:val="eop"/>
    <w:rsid w:val="003F3082"/>
  </w:style>
  <w:style w:type="character" w:customStyle="1" w:styleId="EXCar">
    <w:name w:val="EX Car"/>
    <w:qFormat/>
    <w:rsid w:val="003F3082"/>
    <w:rPr>
      <w:lang w:val="en-GB" w:eastAsia="en-US"/>
    </w:rPr>
  </w:style>
  <w:style w:type="character" w:customStyle="1" w:styleId="TAHChar">
    <w:name w:val="TAH Char"/>
    <w:rsid w:val="003F3082"/>
    <w:rPr>
      <w:rFonts w:ascii="Arial" w:hAnsi="Arial" w:cs="Arial" w:hint="default"/>
      <w:b/>
      <w:bCs w:val="0"/>
      <w:sz w:val="18"/>
      <w:lang w:eastAsia="en-US"/>
    </w:rPr>
  </w:style>
  <w:style w:type="character" w:customStyle="1" w:styleId="Heading2Char1">
    <w:name w:val="Heading 2 Char1"/>
    <w:semiHidden/>
    <w:rsid w:val="003F3082"/>
    <w:rPr>
      <w:rFonts w:ascii="Calibri Light" w:eastAsia="Times New Roman" w:hAnsi="Calibri Light" w:cs="Times New Roman" w:hint="default"/>
      <w:color w:val="2F5496"/>
      <w:sz w:val="26"/>
      <w:szCs w:val="26"/>
      <w:lang w:val="en-GB"/>
    </w:rPr>
  </w:style>
  <w:style w:type="character" w:customStyle="1" w:styleId="idiff">
    <w:name w:val="idiff"/>
    <w:rsid w:val="003F3082"/>
  </w:style>
  <w:style w:type="character" w:customStyle="1" w:styleId="line">
    <w:name w:val="line"/>
    <w:rsid w:val="003F3082"/>
  </w:style>
  <w:style w:type="table" w:customStyle="1" w:styleId="11">
    <w:name w:val="网格表 1 浅色1"/>
    <w:basedOn w:val="TableNormal"/>
    <w:uiPriority w:val="46"/>
    <w:rsid w:val="003F3082"/>
    <w:rPr>
      <w:rFonts w:ascii="Calibri" w:hAnsi="Calibri"/>
      <w:sz w:val="22"/>
      <w:szCs w:val="22"/>
      <w:lang w:val="en-IN" w:eastAsia="ja-JP"/>
    </w:rPr>
    <w:tblPr>
      <w:tblStyleRowBandSize w:val="1"/>
      <w:tblStyleColBandSize w:val="1"/>
      <w:tblInd w:w="0" w:type="nil"/>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HeaderChar1">
    <w:name w:val="Header Char1"/>
    <w:aliases w:val="header odd Char1,header Char1,header odd1 Char1,header odd2 Char1,header odd3 Char1,header odd4 Char1,header odd5 Char1,header odd6 Char1"/>
    <w:semiHidden/>
    <w:rsid w:val="00157558"/>
    <w:rPr>
      <w:lang w:eastAsia="en-US"/>
    </w:rPr>
  </w:style>
  <w:style w:type="paragraph" w:customStyle="1" w:styleId="CRCoverPage">
    <w:name w:val="CR Cover Page"/>
    <w:rsid w:val="00157558"/>
    <w:pPr>
      <w:spacing w:after="120"/>
    </w:pPr>
    <w:rPr>
      <w:rFonts w:ascii="Arial" w:hAnsi="Arial"/>
      <w:lang w:eastAsia="en-US"/>
    </w:rPr>
  </w:style>
  <w:style w:type="paragraph" w:customStyle="1" w:styleId="tdoc-header">
    <w:name w:val="tdoc-header"/>
    <w:rsid w:val="00157558"/>
    <w:rPr>
      <w:rFonts w:ascii="Arial" w:hAnsi="Arial"/>
      <w:sz w:val="24"/>
      <w:lang w:eastAsia="en-US"/>
    </w:rPr>
  </w:style>
  <w:style w:type="character" w:customStyle="1" w:styleId="StyleHeading3h3CourierNewChar">
    <w:name w:val="Style Heading 3h3 + Courier New Char"/>
    <w:link w:val="StyleHeading3h3CourierNew"/>
    <w:locked/>
    <w:rsid w:val="00CB1B8A"/>
    <w:rPr>
      <w:rFonts w:ascii="Courier New" w:hAnsi="Courier New" w:cs="Courier New"/>
      <w:sz w:val="28"/>
      <w:lang w:eastAsia="en-US"/>
    </w:rPr>
  </w:style>
  <w:style w:type="paragraph" w:customStyle="1" w:styleId="StyleHeading3h3CourierNew">
    <w:name w:val="Style Heading 3h3 + Courier New"/>
    <w:basedOn w:val="Heading3"/>
    <w:link w:val="StyleHeading3h3CourierNewChar"/>
    <w:rsid w:val="00CB1B8A"/>
    <w:pPr>
      <w:overflowPunct w:val="0"/>
      <w:autoSpaceDE w:val="0"/>
      <w:autoSpaceDN w:val="0"/>
      <w:adjustRightInd w:val="0"/>
      <w:spacing w:before="360" w:after="120"/>
    </w:pPr>
    <w:rPr>
      <w:rFonts w:ascii="Courier New" w:hAnsi="Courier New" w:cs="Courier New"/>
    </w:rPr>
  </w:style>
  <w:style w:type="paragraph" w:customStyle="1" w:styleId="code">
    <w:name w:val="code"/>
    <w:basedOn w:val="Normal"/>
    <w:rsid w:val="00CB1B8A"/>
    <w:pPr>
      <w:overflowPunct w:val="0"/>
      <w:autoSpaceDE w:val="0"/>
      <w:autoSpaceDN w:val="0"/>
      <w:adjustRightInd w:val="0"/>
      <w:spacing w:after="0"/>
    </w:pPr>
    <w:rPr>
      <w:rFonts w:ascii="Courier New" w:hAnsi="Courier New"/>
      <w:lang w:eastAsia="pl-PL"/>
    </w:rPr>
  </w:style>
  <w:style w:type="paragraph" w:styleId="Bibliography">
    <w:name w:val="Bibliography"/>
    <w:basedOn w:val="Normal"/>
    <w:next w:val="Normal"/>
    <w:uiPriority w:val="37"/>
    <w:semiHidden/>
    <w:unhideWhenUsed/>
    <w:rsid w:val="00140A4F"/>
  </w:style>
  <w:style w:type="paragraph" w:styleId="BlockText">
    <w:name w:val="Block Text"/>
    <w:basedOn w:val="Normal"/>
    <w:rsid w:val="00140A4F"/>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rsid w:val="00140A4F"/>
    <w:pPr>
      <w:spacing w:after="120" w:line="480" w:lineRule="auto"/>
    </w:pPr>
  </w:style>
  <w:style w:type="character" w:customStyle="1" w:styleId="BodyText2Char">
    <w:name w:val="Body Text 2 Char"/>
    <w:basedOn w:val="DefaultParagraphFont"/>
    <w:link w:val="BodyText2"/>
    <w:rsid w:val="00140A4F"/>
    <w:rPr>
      <w:lang w:eastAsia="en-US"/>
    </w:rPr>
  </w:style>
  <w:style w:type="paragraph" w:styleId="BodyText3">
    <w:name w:val="Body Text 3"/>
    <w:basedOn w:val="Normal"/>
    <w:link w:val="BodyText3Char"/>
    <w:rsid w:val="00140A4F"/>
    <w:pPr>
      <w:spacing w:after="120"/>
    </w:pPr>
    <w:rPr>
      <w:sz w:val="16"/>
      <w:szCs w:val="16"/>
    </w:rPr>
  </w:style>
  <w:style w:type="character" w:customStyle="1" w:styleId="BodyText3Char">
    <w:name w:val="Body Text 3 Char"/>
    <w:basedOn w:val="DefaultParagraphFont"/>
    <w:link w:val="BodyText3"/>
    <w:rsid w:val="00140A4F"/>
    <w:rPr>
      <w:sz w:val="16"/>
      <w:szCs w:val="16"/>
      <w:lang w:eastAsia="en-US"/>
    </w:rPr>
  </w:style>
  <w:style w:type="paragraph" w:styleId="BodyTextIndent">
    <w:name w:val="Body Text Indent"/>
    <w:basedOn w:val="Normal"/>
    <w:link w:val="BodyTextIndentChar"/>
    <w:rsid w:val="00140A4F"/>
    <w:pPr>
      <w:spacing w:after="120"/>
      <w:ind w:left="283"/>
    </w:pPr>
  </w:style>
  <w:style w:type="character" w:customStyle="1" w:styleId="BodyTextIndentChar">
    <w:name w:val="Body Text Indent Char"/>
    <w:basedOn w:val="DefaultParagraphFont"/>
    <w:link w:val="BodyTextIndent"/>
    <w:rsid w:val="00140A4F"/>
    <w:rPr>
      <w:lang w:eastAsia="en-US"/>
    </w:rPr>
  </w:style>
  <w:style w:type="paragraph" w:styleId="BodyTextFirstIndent2">
    <w:name w:val="Body Text First Indent 2"/>
    <w:basedOn w:val="BodyTextIndent"/>
    <w:link w:val="BodyTextFirstIndent2Char"/>
    <w:rsid w:val="00140A4F"/>
    <w:pPr>
      <w:spacing w:after="180"/>
      <w:ind w:left="360" w:firstLine="360"/>
    </w:pPr>
  </w:style>
  <w:style w:type="character" w:customStyle="1" w:styleId="BodyTextFirstIndent2Char">
    <w:name w:val="Body Text First Indent 2 Char"/>
    <w:basedOn w:val="BodyTextIndentChar"/>
    <w:link w:val="BodyTextFirstIndent2"/>
    <w:rsid w:val="00140A4F"/>
    <w:rPr>
      <w:lang w:eastAsia="en-US"/>
    </w:rPr>
  </w:style>
  <w:style w:type="paragraph" w:styleId="BodyTextIndent2">
    <w:name w:val="Body Text Indent 2"/>
    <w:basedOn w:val="Normal"/>
    <w:link w:val="BodyTextIndent2Char"/>
    <w:rsid w:val="00140A4F"/>
    <w:pPr>
      <w:spacing w:after="120" w:line="480" w:lineRule="auto"/>
      <w:ind w:left="283"/>
    </w:pPr>
  </w:style>
  <w:style w:type="character" w:customStyle="1" w:styleId="BodyTextIndent2Char">
    <w:name w:val="Body Text Indent 2 Char"/>
    <w:basedOn w:val="DefaultParagraphFont"/>
    <w:link w:val="BodyTextIndent2"/>
    <w:rsid w:val="00140A4F"/>
    <w:rPr>
      <w:lang w:eastAsia="en-US"/>
    </w:rPr>
  </w:style>
  <w:style w:type="paragraph" w:styleId="BodyTextIndent3">
    <w:name w:val="Body Text Indent 3"/>
    <w:basedOn w:val="Normal"/>
    <w:link w:val="BodyTextIndent3Char"/>
    <w:rsid w:val="00140A4F"/>
    <w:pPr>
      <w:spacing w:after="120"/>
      <w:ind w:left="283"/>
    </w:pPr>
    <w:rPr>
      <w:sz w:val="16"/>
      <w:szCs w:val="16"/>
    </w:rPr>
  </w:style>
  <w:style w:type="character" w:customStyle="1" w:styleId="BodyTextIndent3Char">
    <w:name w:val="Body Text Indent 3 Char"/>
    <w:basedOn w:val="DefaultParagraphFont"/>
    <w:link w:val="BodyTextIndent3"/>
    <w:rsid w:val="00140A4F"/>
    <w:rPr>
      <w:sz w:val="16"/>
      <w:szCs w:val="16"/>
      <w:lang w:eastAsia="en-US"/>
    </w:rPr>
  </w:style>
  <w:style w:type="paragraph" w:styleId="Closing">
    <w:name w:val="Closing"/>
    <w:basedOn w:val="Normal"/>
    <w:link w:val="ClosingChar"/>
    <w:rsid w:val="00140A4F"/>
    <w:pPr>
      <w:spacing w:after="0"/>
      <w:ind w:left="4252"/>
    </w:pPr>
  </w:style>
  <w:style w:type="character" w:customStyle="1" w:styleId="ClosingChar">
    <w:name w:val="Closing Char"/>
    <w:basedOn w:val="DefaultParagraphFont"/>
    <w:link w:val="Closing"/>
    <w:rsid w:val="00140A4F"/>
    <w:rPr>
      <w:lang w:eastAsia="en-US"/>
    </w:rPr>
  </w:style>
  <w:style w:type="paragraph" w:styleId="Date">
    <w:name w:val="Date"/>
    <w:basedOn w:val="Normal"/>
    <w:next w:val="Normal"/>
    <w:link w:val="DateChar"/>
    <w:rsid w:val="00140A4F"/>
  </w:style>
  <w:style w:type="character" w:customStyle="1" w:styleId="DateChar">
    <w:name w:val="Date Char"/>
    <w:basedOn w:val="DefaultParagraphFont"/>
    <w:link w:val="Date"/>
    <w:rsid w:val="00140A4F"/>
    <w:rPr>
      <w:lang w:eastAsia="en-US"/>
    </w:rPr>
  </w:style>
  <w:style w:type="paragraph" w:styleId="E-mailSignature">
    <w:name w:val="E-mail Signature"/>
    <w:basedOn w:val="Normal"/>
    <w:link w:val="E-mailSignatureChar"/>
    <w:rsid w:val="00140A4F"/>
    <w:pPr>
      <w:spacing w:after="0"/>
    </w:pPr>
  </w:style>
  <w:style w:type="character" w:customStyle="1" w:styleId="E-mailSignatureChar">
    <w:name w:val="E-mail Signature Char"/>
    <w:basedOn w:val="DefaultParagraphFont"/>
    <w:link w:val="E-mailSignature"/>
    <w:rsid w:val="00140A4F"/>
    <w:rPr>
      <w:lang w:eastAsia="en-US"/>
    </w:rPr>
  </w:style>
  <w:style w:type="paragraph" w:styleId="EndnoteText">
    <w:name w:val="endnote text"/>
    <w:basedOn w:val="Normal"/>
    <w:link w:val="EndnoteTextChar"/>
    <w:rsid w:val="00140A4F"/>
    <w:pPr>
      <w:spacing w:after="0"/>
    </w:pPr>
  </w:style>
  <w:style w:type="character" w:customStyle="1" w:styleId="EndnoteTextChar">
    <w:name w:val="Endnote Text Char"/>
    <w:basedOn w:val="DefaultParagraphFont"/>
    <w:link w:val="EndnoteText"/>
    <w:rsid w:val="00140A4F"/>
    <w:rPr>
      <w:lang w:eastAsia="en-US"/>
    </w:rPr>
  </w:style>
  <w:style w:type="paragraph" w:styleId="EnvelopeAddress">
    <w:name w:val="envelope address"/>
    <w:basedOn w:val="Normal"/>
    <w:rsid w:val="00140A4F"/>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140A4F"/>
    <w:pPr>
      <w:spacing w:after="0"/>
    </w:pPr>
    <w:rPr>
      <w:rFonts w:asciiTheme="majorHAnsi" w:eastAsiaTheme="majorEastAsia" w:hAnsiTheme="majorHAnsi" w:cstheme="majorBidi"/>
    </w:rPr>
  </w:style>
  <w:style w:type="paragraph" w:styleId="HTMLAddress">
    <w:name w:val="HTML Address"/>
    <w:basedOn w:val="Normal"/>
    <w:link w:val="HTMLAddressChar"/>
    <w:rsid w:val="00140A4F"/>
    <w:pPr>
      <w:spacing w:after="0"/>
    </w:pPr>
    <w:rPr>
      <w:i/>
      <w:iCs/>
    </w:rPr>
  </w:style>
  <w:style w:type="character" w:customStyle="1" w:styleId="HTMLAddressChar">
    <w:name w:val="HTML Address Char"/>
    <w:basedOn w:val="DefaultParagraphFont"/>
    <w:link w:val="HTMLAddress"/>
    <w:rsid w:val="00140A4F"/>
    <w:rPr>
      <w:i/>
      <w:iCs/>
      <w:lang w:eastAsia="en-US"/>
    </w:rPr>
  </w:style>
  <w:style w:type="paragraph" w:styleId="Index3">
    <w:name w:val="index 3"/>
    <w:basedOn w:val="Normal"/>
    <w:next w:val="Normal"/>
    <w:rsid w:val="00140A4F"/>
    <w:pPr>
      <w:spacing w:after="0"/>
      <w:ind w:left="600" w:hanging="200"/>
    </w:pPr>
  </w:style>
  <w:style w:type="paragraph" w:styleId="Index4">
    <w:name w:val="index 4"/>
    <w:basedOn w:val="Normal"/>
    <w:next w:val="Normal"/>
    <w:rsid w:val="00140A4F"/>
    <w:pPr>
      <w:spacing w:after="0"/>
      <w:ind w:left="800" w:hanging="200"/>
    </w:pPr>
  </w:style>
  <w:style w:type="paragraph" w:styleId="Index5">
    <w:name w:val="index 5"/>
    <w:basedOn w:val="Normal"/>
    <w:next w:val="Normal"/>
    <w:rsid w:val="00140A4F"/>
    <w:pPr>
      <w:spacing w:after="0"/>
      <w:ind w:left="1000" w:hanging="200"/>
    </w:pPr>
  </w:style>
  <w:style w:type="paragraph" w:styleId="Index6">
    <w:name w:val="index 6"/>
    <w:basedOn w:val="Normal"/>
    <w:next w:val="Normal"/>
    <w:rsid w:val="00140A4F"/>
    <w:pPr>
      <w:spacing w:after="0"/>
      <w:ind w:left="1200" w:hanging="200"/>
    </w:pPr>
  </w:style>
  <w:style w:type="paragraph" w:styleId="Index7">
    <w:name w:val="index 7"/>
    <w:basedOn w:val="Normal"/>
    <w:next w:val="Normal"/>
    <w:rsid w:val="00140A4F"/>
    <w:pPr>
      <w:spacing w:after="0"/>
      <w:ind w:left="1400" w:hanging="200"/>
    </w:pPr>
  </w:style>
  <w:style w:type="paragraph" w:styleId="Index8">
    <w:name w:val="index 8"/>
    <w:basedOn w:val="Normal"/>
    <w:next w:val="Normal"/>
    <w:rsid w:val="00140A4F"/>
    <w:pPr>
      <w:spacing w:after="0"/>
      <w:ind w:left="1600" w:hanging="200"/>
    </w:pPr>
  </w:style>
  <w:style w:type="paragraph" w:styleId="Index9">
    <w:name w:val="index 9"/>
    <w:basedOn w:val="Normal"/>
    <w:next w:val="Normal"/>
    <w:rsid w:val="00140A4F"/>
    <w:pPr>
      <w:spacing w:after="0"/>
      <w:ind w:left="1800" w:hanging="200"/>
    </w:pPr>
  </w:style>
  <w:style w:type="paragraph" w:styleId="IndexHeading">
    <w:name w:val="index heading"/>
    <w:basedOn w:val="Normal"/>
    <w:next w:val="Index1"/>
    <w:rsid w:val="00140A4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140A4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40A4F"/>
    <w:rPr>
      <w:i/>
      <w:iCs/>
      <w:color w:val="4472C4" w:themeColor="accent1"/>
      <w:lang w:eastAsia="en-US"/>
    </w:rPr>
  </w:style>
  <w:style w:type="paragraph" w:styleId="ListContinue">
    <w:name w:val="List Continue"/>
    <w:basedOn w:val="Normal"/>
    <w:rsid w:val="00140A4F"/>
    <w:pPr>
      <w:spacing w:after="120"/>
      <w:ind w:left="283"/>
      <w:contextualSpacing/>
    </w:pPr>
  </w:style>
  <w:style w:type="paragraph" w:styleId="ListContinue2">
    <w:name w:val="List Continue 2"/>
    <w:basedOn w:val="Normal"/>
    <w:rsid w:val="00140A4F"/>
    <w:pPr>
      <w:spacing w:after="120"/>
      <w:ind w:left="566"/>
      <w:contextualSpacing/>
    </w:pPr>
  </w:style>
  <w:style w:type="paragraph" w:styleId="ListContinue3">
    <w:name w:val="List Continue 3"/>
    <w:basedOn w:val="Normal"/>
    <w:rsid w:val="00140A4F"/>
    <w:pPr>
      <w:spacing w:after="120"/>
      <w:ind w:left="849"/>
      <w:contextualSpacing/>
    </w:pPr>
  </w:style>
  <w:style w:type="paragraph" w:styleId="ListContinue4">
    <w:name w:val="List Continue 4"/>
    <w:basedOn w:val="Normal"/>
    <w:rsid w:val="00140A4F"/>
    <w:pPr>
      <w:spacing w:after="120"/>
      <w:ind w:left="1132"/>
      <w:contextualSpacing/>
    </w:pPr>
  </w:style>
  <w:style w:type="paragraph" w:styleId="ListContinue5">
    <w:name w:val="List Continue 5"/>
    <w:basedOn w:val="Normal"/>
    <w:rsid w:val="00140A4F"/>
    <w:pPr>
      <w:spacing w:after="120"/>
      <w:ind w:left="1415"/>
      <w:contextualSpacing/>
    </w:pPr>
  </w:style>
  <w:style w:type="paragraph" w:styleId="ListNumber3">
    <w:name w:val="List Number 3"/>
    <w:basedOn w:val="Normal"/>
    <w:rsid w:val="00140A4F"/>
    <w:pPr>
      <w:numPr>
        <w:numId w:val="12"/>
      </w:numPr>
      <w:contextualSpacing/>
    </w:pPr>
  </w:style>
  <w:style w:type="paragraph" w:styleId="ListNumber4">
    <w:name w:val="List Number 4"/>
    <w:basedOn w:val="Normal"/>
    <w:rsid w:val="00140A4F"/>
    <w:pPr>
      <w:numPr>
        <w:numId w:val="13"/>
      </w:numPr>
      <w:contextualSpacing/>
    </w:pPr>
  </w:style>
  <w:style w:type="paragraph" w:styleId="ListNumber5">
    <w:name w:val="List Number 5"/>
    <w:basedOn w:val="Normal"/>
    <w:rsid w:val="00140A4F"/>
    <w:pPr>
      <w:numPr>
        <w:numId w:val="14"/>
      </w:numPr>
      <w:contextualSpacing/>
    </w:pPr>
  </w:style>
  <w:style w:type="paragraph" w:styleId="MacroText">
    <w:name w:val="macro"/>
    <w:link w:val="MacroTextChar"/>
    <w:rsid w:val="00140A4F"/>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140A4F"/>
    <w:rPr>
      <w:rFonts w:ascii="Consolas" w:hAnsi="Consolas"/>
      <w:lang w:eastAsia="en-US"/>
    </w:rPr>
  </w:style>
  <w:style w:type="paragraph" w:styleId="MessageHeader">
    <w:name w:val="Message Header"/>
    <w:basedOn w:val="Normal"/>
    <w:link w:val="MessageHeaderChar"/>
    <w:rsid w:val="00140A4F"/>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140A4F"/>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140A4F"/>
    <w:rPr>
      <w:lang w:eastAsia="en-US"/>
    </w:rPr>
  </w:style>
  <w:style w:type="paragraph" w:styleId="NormalWeb">
    <w:name w:val="Normal (Web)"/>
    <w:basedOn w:val="Normal"/>
    <w:rsid w:val="00140A4F"/>
    <w:rPr>
      <w:sz w:val="24"/>
      <w:szCs w:val="24"/>
    </w:rPr>
  </w:style>
  <w:style w:type="paragraph" w:styleId="NormalIndent">
    <w:name w:val="Normal Indent"/>
    <w:basedOn w:val="Normal"/>
    <w:rsid w:val="00140A4F"/>
    <w:pPr>
      <w:ind w:left="720"/>
    </w:pPr>
  </w:style>
  <w:style w:type="paragraph" w:styleId="NoteHeading">
    <w:name w:val="Note Heading"/>
    <w:basedOn w:val="Normal"/>
    <w:next w:val="Normal"/>
    <w:link w:val="NoteHeadingChar"/>
    <w:rsid w:val="00140A4F"/>
    <w:pPr>
      <w:spacing w:after="0"/>
    </w:pPr>
  </w:style>
  <w:style w:type="character" w:customStyle="1" w:styleId="NoteHeadingChar">
    <w:name w:val="Note Heading Char"/>
    <w:basedOn w:val="DefaultParagraphFont"/>
    <w:link w:val="NoteHeading"/>
    <w:rsid w:val="00140A4F"/>
    <w:rPr>
      <w:lang w:eastAsia="en-US"/>
    </w:rPr>
  </w:style>
  <w:style w:type="paragraph" w:styleId="Quote">
    <w:name w:val="Quote"/>
    <w:basedOn w:val="Normal"/>
    <w:next w:val="Normal"/>
    <w:link w:val="QuoteChar"/>
    <w:uiPriority w:val="29"/>
    <w:qFormat/>
    <w:rsid w:val="00140A4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40A4F"/>
    <w:rPr>
      <w:i/>
      <w:iCs/>
      <w:color w:val="404040" w:themeColor="text1" w:themeTint="BF"/>
      <w:lang w:eastAsia="en-US"/>
    </w:rPr>
  </w:style>
  <w:style w:type="paragraph" w:styleId="Salutation">
    <w:name w:val="Salutation"/>
    <w:basedOn w:val="Normal"/>
    <w:next w:val="Normal"/>
    <w:link w:val="SalutationChar"/>
    <w:rsid w:val="00140A4F"/>
  </w:style>
  <w:style w:type="character" w:customStyle="1" w:styleId="SalutationChar">
    <w:name w:val="Salutation Char"/>
    <w:basedOn w:val="DefaultParagraphFont"/>
    <w:link w:val="Salutation"/>
    <w:rsid w:val="00140A4F"/>
    <w:rPr>
      <w:lang w:eastAsia="en-US"/>
    </w:rPr>
  </w:style>
  <w:style w:type="paragraph" w:styleId="Signature">
    <w:name w:val="Signature"/>
    <w:basedOn w:val="Normal"/>
    <w:link w:val="SignatureChar"/>
    <w:rsid w:val="00140A4F"/>
    <w:pPr>
      <w:spacing w:after="0"/>
      <w:ind w:left="4252"/>
    </w:pPr>
  </w:style>
  <w:style w:type="character" w:customStyle="1" w:styleId="SignatureChar">
    <w:name w:val="Signature Char"/>
    <w:basedOn w:val="DefaultParagraphFont"/>
    <w:link w:val="Signature"/>
    <w:rsid w:val="00140A4F"/>
    <w:rPr>
      <w:lang w:eastAsia="en-US"/>
    </w:rPr>
  </w:style>
  <w:style w:type="paragraph" w:styleId="Subtitle">
    <w:name w:val="Subtitle"/>
    <w:basedOn w:val="Normal"/>
    <w:next w:val="Normal"/>
    <w:link w:val="SubtitleChar"/>
    <w:qFormat/>
    <w:rsid w:val="00140A4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140A4F"/>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140A4F"/>
    <w:pPr>
      <w:spacing w:after="0"/>
      <w:ind w:left="200" w:hanging="200"/>
    </w:pPr>
  </w:style>
  <w:style w:type="paragraph" w:styleId="TableofFigures">
    <w:name w:val="table of figures"/>
    <w:basedOn w:val="Normal"/>
    <w:next w:val="Normal"/>
    <w:rsid w:val="00140A4F"/>
    <w:pPr>
      <w:spacing w:after="0"/>
    </w:pPr>
  </w:style>
  <w:style w:type="paragraph" w:styleId="Title">
    <w:name w:val="Title"/>
    <w:basedOn w:val="Normal"/>
    <w:next w:val="Normal"/>
    <w:link w:val="TitleChar"/>
    <w:qFormat/>
    <w:rsid w:val="00140A4F"/>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40A4F"/>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140A4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40A4F"/>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26856">
      <w:bodyDiv w:val="1"/>
      <w:marLeft w:val="0"/>
      <w:marRight w:val="0"/>
      <w:marTop w:val="0"/>
      <w:marBottom w:val="0"/>
      <w:divBdr>
        <w:top w:val="none" w:sz="0" w:space="0" w:color="auto"/>
        <w:left w:val="none" w:sz="0" w:space="0" w:color="auto"/>
        <w:bottom w:val="none" w:sz="0" w:space="0" w:color="auto"/>
        <w:right w:val="none" w:sz="0" w:space="0" w:color="auto"/>
      </w:divBdr>
    </w:div>
    <w:div w:id="226377435">
      <w:bodyDiv w:val="1"/>
      <w:marLeft w:val="0"/>
      <w:marRight w:val="0"/>
      <w:marTop w:val="0"/>
      <w:marBottom w:val="0"/>
      <w:divBdr>
        <w:top w:val="none" w:sz="0" w:space="0" w:color="auto"/>
        <w:left w:val="none" w:sz="0" w:space="0" w:color="auto"/>
        <w:bottom w:val="none" w:sz="0" w:space="0" w:color="auto"/>
        <w:right w:val="none" w:sz="0" w:space="0" w:color="auto"/>
      </w:divBdr>
    </w:div>
    <w:div w:id="300889817">
      <w:bodyDiv w:val="1"/>
      <w:marLeft w:val="0"/>
      <w:marRight w:val="0"/>
      <w:marTop w:val="0"/>
      <w:marBottom w:val="0"/>
      <w:divBdr>
        <w:top w:val="none" w:sz="0" w:space="0" w:color="auto"/>
        <w:left w:val="none" w:sz="0" w:space="0" w:color="auto"/>
        <w:bottom w:val="none" w:sz="0" w:space="0" w:color="auto"/>
        <w:right w:val="none" w:sz="0" w:space="0" w:color="auto"/>
      </w:divBdr>
    </w:div>
    <w:div w:id="419254096">
      <w:bodyDiv w:val="1"/>
      <w:marLeft w:val="0"/>
      <w:marRight w:val="0"/>
      <w:marTop w:val="0"/>
      <w:marBottom w:val="0"/>
      <w:divBdr>
        <w:top w:val="none" w:sz="0" w:space="0" w:color="auto"/>
        <w:left w:val="none" w:sz="0" w:space="0" w:color="auto"/>
        <w:bottom w:val="none" w:sz="0" w:space="0" w:color="auto"/>
        <w:right w:val="none" w:sz="0" w:space="0" w:color="auto"/>
      </w:divBdr>
    </w:div>
    <w:div w:id="471098960">
      <w:bodyDiv w:val="1"/>
      <w:marLeft w:val="0"/>
      <w:marRight w:val="0"/>
      <w:marTop w:val="0"/>
      <w:marBottom w:val="0"/>
      <w:divBdr>
        <w:top w:val="none" w:sz="0" w:space="0" w:color="auto"/>
        <w:left w:val="none" w:sz="0" w:space="0" w:color="auto"/>
        <w:bottom w:val="none" w:sz="0" w:space="0" w:color="auto"/>
        <w:right w:val="none" w:sz="0" w:space="0" w:color="auto"/>
      </w:divBdr>
    </w:div>
    <w:div w:id="483819143">
      <w:bodyDiv w:val="1"/>
      <w:marLeft w:val="0"/>
      <w:marRight w:val="0"/>
      <w:marTop w:val="0"/>
      <w:marBottom w:val="0"/>
      <w:divBdr>
        <w:top w:val="none" w:sz="0" w:space="0" w:color="auto"/>
        <w:left w:val="none" w:sz="0" w:space="0" w:color="auto"/>
        <w:bottom w:val="none" w:sz="0" w:space="0" w:color="auto"/>
        <w:right w:val="none" w:sz="0" w:space="0" w:color="auto"/>
      </w:divBdr>
    </w:div>
    <w:div w:id="548110231">
      <w:bodyDiv w:val="1"/>
      <w:marLeft w:val="0"/>
      <w:marRight w:val="0"/>
      <w:marTop w:val="0"/>
      <w:marBottom w:val="0"/>
      <w:divBdr>
        <w:top w:val="none" w:sz="0" w:space="0" w:color="auto"/>
        <w:left w:val="none" w:sz="0" w:space="0" w:color="auto"/>
        <w:bottom w:val="none" w:sz="0" w:space="0" w:color="auto"/>
        <w:right w:val="none" w:sz="0" w:space="0" w:color="auto"/>
      </w:divBdr>
    </w:div>
    <w:div w:id="698701804">
      <w:bodyDiv w:val="1"/>
      <w:marLeft w:val="0"/>
      <w:marRight w:val="0"/>
      <w:marTop w:val="0"/>
      <w:marBottom w:val="0"/>
      <w:divBdr>
        <w:top w:val="none" w:sz="0" w:space="0" w:color="auto"/>
        <w:left w:val="none" w:sz="0" w:space="0" w:color="auto"/>
        <w:bottom w:val="none" w:sz="0" w:space="0" w:color="auto"/>
        <w:right w:val="none" w:sz="0" w:space="0" w:color="auto"/>
      </w:divBdr>
    </w:div>
    <w:div w:id="727605388">
      <w:bodyDiv w:val="1"/>
      <w:marLeft w:val="0"/>
      <w:marRight w:val="0"/>
      <w:marTop w:val="0"/>
      <w:marBottom w:val="0"/>
      <w:divBdr>
        <w:top w:val="none" w:sz="0" w:space="0" w:color="auto"/>
        <w:left w:val="none" w:sz="0" w:space="0" w:color="auto"/>
        <w:bottom w:val="none" w:sz="0" w:space="0" w:color="auto"/>
        <w:right w:val="none" w:sz="0" w:space="0" w:color="auto"/>
      </w:divBdr>
      <w:divsChild>
        <w:div w:id="699429480">
          <w:marLeft w:val="0"/>
          <w:marRight w:val="0"/>
          <w:marTop w:val="0"/>
          <w:marBottom w:val="0"/>
          <w:divBdr>
            <w:top w:val="none" w:sz="0" w:space="0" w:color="auto"/>
            <w:left w:val="none" w:sz="0" w:space="0" w:color="auto"/>
            <w:bottom w:val="none" w:sz="0" w:space="0" w:color="auto"/>
            <w:right w:val="none" w:sz="0" w:space="0" w:color="auto"/>
          </w:divBdr>
        </w:div>
        <w:div w:id="388697213">
          <w:marLeft w:val="0"/>
          <w:marRight w:val="0"/>
          <w:marTop w:val="0"/>
          <w:marBottom w:val="0"/>
          <w:divBdr>
            <w:top w:val="none" w:sz="0" w:space="0" w:color="auto"/>
            <w:left w:val="none" w:sz="0" w:space="0" w:color="auto"/>
            <w:bottom w:val="none" w:sz="0" w:space="0" w:color="auto"/>
            <w:right w:val="none" w:sz="0" w:space="0" w:color="auto"/>
          </w:divBdr>
        </w:div>
      </w:divsChild>
    </w:div>
    <w:div w:id="815025217">
      <w:bodyDiv w:val="1"/>
      <w:marLeft w:val="0"/>
      <w:marRight w:val="0"/>
      <w:marTop w:val="0"/>
      <w:marBottom w:val="0"/>
      <w:divBdr>
        <w:top w:val="none" w:sz="0" w:space="0" w:color="auto"/>
        <w:left w:val="none" w:sz="0" w:space="0" w:color="auto"/>
        <w:bottom w:val="none" w:sz="0" w:space="0" w:color="auto"/>
        <w:right w:val="none" w:sz="0" w:space="0" w:color="auto"/>
      </w:divBdr>
    </w:div>
    <w:div w:id="926114757">
      <w:bodyDiv w:val="1"/>
      <w:marLeft w:val="0"/>
      <w:marRight w:val="0"/>
      <w:marTop w:val="0"/>
      <w:marBottom w:val="0"/>
      <w:divBdr>
        <w:top w:val="none" w:sz="0" w:space="0" w:color="auto"/>
        <w:left w:val="none" w:sz="0" w:space="0" w:color="auto"/>
        <w:bottom w:val="none" w:sz="0" w:space="0" w:color="auto"/>
        <w:right w:val="none" w:sz="0" w:space="0" w:color="auto"/>
      </w:divBdr>
    </w:div>
    <w:div w:id="964969001">
      <w:bodyDiv w:val="1"/>
      <w:marLeft w:val="0"/>
      <w:marRight w:val="0"/>
      <w:marTop w:val="0"/>
      <w:marBottom w:val="0"/>
      <w:divBdr>
        <w:top w:val="none" w:sz="0" w:space="0" w:color="auto"/>
        <w:left w:val="none" w:sz="0" w:space="0" w:color="auto"/>
        <w:bottom w:val="none" w:sz="0" w:space="0" w:color="auto"/>
        <w:right w:val="none" w:sz="0" w:space="0" w:color="auto"/>
      </w:divBdr>
    </w:div>
    <w:div w:id="1062875735">
      <w:bodyDiv w:val="1"/>
      <w:marLeft w:val="0"/>
      <w:marRight w:val="0"/>
      <w:marTop w:val="0"/>
      <w:marBottom w:val="0"/>
      <w:divBdr>
        <w:top w:val="none" w:sz="0" w:space="0" w:color="auto"/>
        <w:left w:val="none" w:sz="0" w:space="0" w:color="auto"/>
        <w:bottom w:val="none" w:sz="0" w:space="0" w:color="auto"/>
        <w:right w:val="none" w:sz="0" w:space="0" w:color="auto"/>
      </w:divBdr>
    </w:div>
    <w:div w:id="1352225177">
      <w:bodyDiv w:val="1"/>
      <w:marLeft w:val="0"/>
      <w:marRight w:val="0"/>
      <w:marTop w:val="0"/>
      <w:marBottom w:val="0"/>
      <w:divBdr>
        <w:top w:val="none" w:sz="0" w:space="0" w:color="auto"/>
        <w:left w:val="none" w:sz="0" w:space="0" w:color="auto"/>
        <w:bottom w:val="none" w:sz="0" w:space="0" w:color="auto"/>
        <w:right w:val="none" w:sz="0" w:space="0" w:color="auto"/>
      </w:divBdr>
      <w:divsChild>
        <w:div w:id="1678582024">
          <w:marLeft w:val="0"/>
          <w:marRight w:val="0"/>
          <w:marTop w:val="0"/>
          <w:marBottom w:val="0"/>
          <w:divBdr>
            <w:top w:val="none" w:sz="0" w:space="0" w:color="auto"/>
            <w:left w:val="none" w:sz="0" w:space="0" w:color="auto"/>
            <w:bottom w:val="none" w:sz="0" w:space="0" w:color="auto"/>
            <w:right w:val="none" w:sz="0" w:space="0" w:color="auto"/>
          </w:divBdr>
        </w:div>
        <w:div w:id="1158379484">
          <w:marLeft w:val="0"/>
          <w:marRight w:val="0"/>
          <w:marTop w:val="0"/>
          <w:marBottom w:val="0"/>
          <w:divBdr>
            <w:top w:val="none" w:sz="0" w:space="0" w:color="auto"/>
            <w:left w:val="none" w:sz="0" w:space="0" w:color="auto"/>
            <w:bottom w:val="none" w:sz="0" w:space="0" w:color="auto"/>
            <w:right w:val="none" w:sz="0" w:space="0" w:color="auto"/>
          </w:divBdr>
        </w:div>
      </w:divsChild>
    </w:div>
    <w:div w:id="1376193845">
      <w:bodyDiv w:val="1"/>
      <w:marLeft w:val="0"/>
      <w:marRight w:val="0"/>
      <w:marTop w:val="0"/>
      <w:marBottom w:val="0"/>
      <w:divBdr>
        <w:top w:val="none" w:sz="0" w:space="0" w:color="auto"/>
        <w:left w:val="none" w:sz="0" w:space="0" w:color="auto"/>
        <w:bottom w:val="none" w:sz="0" w:space="0" w:color="auto"/>
        <w:right w:val="none" w:sz="0" w:space="0" w:color="auto"/>
      </w:divBdr>
    </w:div>
    <w:div w:id="1535073779">
      <w:bodyDiv w:val="1"/>
      <w:marLeft w:val="0"/>
      <w:marRight w:val="0"/>
      <w:marTop w:val="0"/>
      <w:marBottom w:val="0"/>
      <w:divBdr>
        <w:top w:val="none" w:sz="0" w:space="0" w:color="auto"/>
        <w:left w:val="none" w:sz="0" w:space="0" w:color="auto"/>
        <w:bottom w:val="none" w:sz="0" w:space="0" w:color="auto"/>
        <w:right w:val="none" w:sz="0" w:space="0" w:color="auto"/>
      </w:divBdr>
    </w:div>
    <w:div w:id="1582830513">
      <w:bodyDiv w:val="1"/>
      <w:marLeft w:val="0"/>
      <w:marRight w:val="0"/>
      <w:marTop w:val="0"/>
      <w:marBottom w:val="0"/>
      <w:divBdr>
        <w:top w:val="none" w:sz="0" w:space="0" w:color="auto"/>
        <w:left w:val="none" w:sz="0" w:space="0" w:color="auto"/>
        <w:bottom w:val="none" w:sz="0" w:space="0" w:color="auto"/>
        <w:right w:val="none" w:sz="0" w:space="0" w:color="auto"/>
      </w:divBdr>
    </w:div>
    <w:div w:id="1740981543">
      <w:bodyDiv w:val="1"/>
      <w:marLeft w:val="0"/>
      <w:marRight w:val="0"/>
      <w:marTop w:val="0"/>
      <w:marBottom w:val="0"/>
      <w:divBdr>
        <w:top w:val="none" w:sz="0" w:space="0" w:color="auto"/>
        <w:left w:val="none" w:sz="0" w:space="0" w:color="auto"/>
        <w:bottom w:val="none" w:sz="0" w:space="0" w:color="auto"/>
        <w:right w:val="none" w:sz="0" w:space="0" w:color="auto"/>
      </w:divBdr>
    </w:div>
    <w:div w:id="1950812178">
      <w:bodyDiv w:val="1"/>
      <w:marLeft w:val="0"/>
      <w:marRight w:val="0"/>
      <w:marTop w:val="0"/>
      <w:marBottom w:val="0"/>
      <w:divBdr>
        <w:top w:val="none" w:sz="0" w:space="0" w:color="auto"/>
        <w:left w:val="none" w:sz="0" w:space="0" w:color="auto"/>
        <w:bottom w:val="none" w:sz="0" w:space="0" w:color="auto"/>
        <w:right w:val="none" w:sz="0" w:space="0" w:color="auto"/>
      </w:divBdr>
    </w:div>
    <w:div w:id="2019235432">
      <w:bodyDiv w:val="1"/>
      <w:marLeft w:val="0"/>
      <w:marRight w:val="0"/>
      <w:marTop w:val="0"/>
      <w:marBottom w:val="0"/>
      <w:divBdr>
        <w:top w:val="none" w:sz="0" w:space="0" w:color="auto"/>
        <w:left w:val="none" w:sz="0" w:space="0" w:color="auto"/>
        <w:bottom w:val="none" w:sz="0" w:space="0" w:color="auto"/>
        <w:right w:val="none" w:sz="0" w:space="0" w:color="auto"/>
      </w:divBdr>
    </w:div>
    <w:div w:id="2077820523">
      <w:bodyDiv w:val="1"/>
      <w:marLeft w:val="0"/>
      <w:marRight w:val="0"/>
      <w:marTop w:val="0"/>
      <w:marBottom w:val="0"/>
      <w:divBdr>
        <w:top w:val="none" w:sz="0" w:space="0" w:color="auto"/>
        <w:left w:val="none" w:sz="0" w:space="0" w:color="auto"/>
        <w:bottom w:val="none" w:sz="0" w:space="0" w:color="auto"/>
        <w:right w:val="none" w:sz="0" w:space="0" w:color="auto"/>
      </w:divBdr>
    </w:div>
    <w:div w:id="2079863148">
      <w:bodyDiv w:val="1"/>
      <w:marLeft w:val="0"/>
      <w:marRight w:val="0"/>
      <w:marTop w:val="0"/>
      <w:marBottom w:val="0"/>
      <w:divBdr>
        <w:top w:val="none" w:sz="0" w:space="0" w:color="auto"/>
        <w:left w:val="none" w:sz="0" w:space="0" w:color="auto"/>
        <w:bottom w:val="none" w:sz="0" w:space="0" w:color="auto"/>
        <w:right w:val="none" w:sz="0" w:space="0" w:color="auto"/>
      </w:divBdr>
    </w:div>
    <w:div w:id="208241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atatracker.ietf.org/doc/draft-boro-opsawg-teas-attachment-circuit/"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iana.org/assignments/enterprise-numbers" TargetMode="Externa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ww.ecma-international.org/ecma-262/5.1/"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84C86-EC8C-4C18-BCB8-DD5E3EF65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42</Pages>
  <Words>11506</Words>
  <Characters>60984</Characters>
  <Application>Microsoft Office Word</Application>
  <DocSecurity>0</DocSecurity>
  <Lines>508</Lines>
  <Paragraphs>144</Paragraphs>
  <ScaleCrop>false</ScaleCrop>
  <HeadingPairs>
    <vt:vector size="2" baseType="variant">
      <vt:variant>
        <vt:lpstr>Title</vt:lpstr>
      </vt:variant>
      <vt:variant>
        <vt:i4>1</vt:i4>
      </vt:variant>
    </vt:vector>
  </HeadingPairs>
  <TitlesOfParts>
    <vt:vector size="1" baseType="lpstr">
      <vt:lpstr>3GPP TS 28.541</vt:lpstr>
    </vt:vector>
  </TitlesOfParts>
  <Company>ETSI</Company>
  <LinksUpToDate>false</LinksUpToDate>
  <CharactersWithSpaces>72346</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28.541</dc:title>
  <dc:subject>Management and orchestration; 5G Network Resource Model (NRM); Stage 2 and stage 3 (Release 17 )</dc:subject>
  <dc:creator>MCC Support</dc:creator>
  <cp:keywords/>
  <dc:description/>
  <cp:lastModifiedBy>Wilhelm Meding</cp:lastModifiedBy>
  <cp:revision>3</cp:revision>
  <cp:lastPrinted>2019-02-25T14:05:00Z</cp:lastPrinted>
  <dcterms:created xsi:type="dcterms:W3CDTF">2024-07-02T11:51:00Z</dcterms:created>
  <dcterms:modified xsi:type="dcterms:W3CDTF">2024-07-02T11:51:00Z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(2)pORMyP5UzYqw16G0R03nlXSL87XPozW04G7Ovx/NrjEyRsE7ioicVuuRB8haWvZsAnaQvFTj
aaH1WB3b3TFnS37dgWYoS0NyMAThZjiI0Tj/JLHVjhKtBKP3d02Yvzdo+wsFHLrAVUI/K0xu
lt9p2KWykaq2tG6aIQRdYGNs6qLFWw6hMDsrZPtJTGv2z9ufXyQQ08LkPHiT2ZpmaxY4P3cd
CQXRXzdrYHR33cl4bW</vt:lpwstr>
  </property>
  <property fmtid="{D5CDD505-2E9C-101B-9397-08002B2CF9AE}" pid="3" name="_2015_ms_pID_7253431">
    <vt:lpwstr>fpQNkhSazV/H9385qENGaAKUiXhF6sufwn0YL4bEWF5koRFHbLuy8K
V+b3tyMK6XeI9JXN4JcNdhG6GcBnvYPso2ZyJ90Wd5IHZvrrQXGLot+0wfceGJ8iDw8s5UpJ
VGPG+WSERrsGuTM2Qu1neTKygjgsr1NKgSzcRkEDLRvzNqF3WrjadrhC0SQLx7nNRnnM9kPa
4Fziu7bnxtCb/eSP</vt:lpwstr>
  </property>
</Properties>
</file>