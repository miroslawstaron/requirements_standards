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DE2DCD" w:rsidRPr="007B4F0A" w14:paraId="57013121" w14:textId="77777777" w:rsidTr="00F07890">
        <w:tc>
          <w:tcPr>
            <w:tcW w:w="10423" w:type="dxa"/>
            <w:gridSpan w:val="2"/>
            <w:shd w:val="clear" w:color="auto" w:fill="auto"/>
          </w:tcPr>
          <w:p w14:paraId="4C78F2A3" w14:textId="77777777" w:rsidR="00DE2DCD" w:rsidRPr="007B4F0A" w:rsidRDefault="00DE2DCD" w:rsidP="00F07890">
            <w:pPr>
              <w:pStyle w:val="ZA"/>
              <w:framePr w:w="0" w:hRule="auto" w:wrap="auto" w:vAnchor="margin" w:hAnchor="text" w:yAlign="inline"/>
              <w:rPr>
                <w:noProof w:val="0"/>
              </w:rPr>
            </w:pPr>
            <w:bookmarkStart w:id="0" w:name="page1"/>
            <w:r w:rsidRPr="007B4F0A">
              <w:rPr>
                <w:noProof w:val="0"/>
                <w:sz w:val="64"/>
              </w:rPr>
              <w:t xml:space="preserve">3GPP </w:t>
            </w:r>
            <w:bookmarkStart w:id="1" w:name="specType1"/>
            <w:r w:rsidRPr="007B4F0A">
              <w:rPr>
                <w:noProof w:val="0"/>
                <w:sz w:val="64"/>
              </w:rPr>
              <w:t>TS</w:t>
            </w:r>
            <w:bookmarkEnd w:id="1"/>
            <w:r w:rsidRPr="007B4F0A">
              <w:rPr>
                <w:noProof w:val="0"/>
                <w:sz w:val="64"/>
              </w:rPr>
              <w:t xml:space="preserve"> </w:t>
            </w:r>
            <w:bookmarkStart w:id="2" w:name="specNumber"/>
            <w:r w:rsidRPr="007B4F0A">
              <w:rPr>
                <w:noProof w:val="0"/>
                <w:sz w:val="64"/>
              </w:rPr>
              <w:t>28.</w:t>
            </w:r>
            <w:bookmarkEnd w:id="2"/>
            <w:r w:rsidR="00FD613A" w:rsidRPr="007B4F0A">
              <w:rPr>
                <w:noProof w:val="0"/>
                <w:sz w:val="64"/>
              </w:rPr>
              <w:t>405</w:t>
            </w:r>
            <w:r w:rsidRPr="007B4F0A">
              <w:rPr>
                <w:noProof w:val="0"/>
                <w:sz w:val="64"/>
              </w:rPr>
              <w:t xml:space="preserve"> </w:t>
            </w:r>
            <w:bookmarkStart w:id="3" w:name="specVersion"/>
            <w:r w:rsidR="007D40DB" w:rsidRPr="007B4F0A">
              <w:rPr>
                <w:noProof w:val="0"/>
              </w:rPr>
              <w:t>V</w:t>
            </w:r>
            <w:r w:rsidR="007D40DB">
              <w:rPr>
                <w:noProof w:val="0"/>
              </w:rPr>
              <w:t>18</w:t>
            </w:r>
            <w:r w:rsidR="00FD613A" w:rsidRPr="007B4F0A">
              <w:rPr>
                <w:noProof w:val="0"/>
              </w:rPr>
              <w:t>.</w:t>
            </w:r>
            <w:r w:rsidR="00B82642">
              <w:rPr>
                <w:noProof w:val="0"/>
              </w:rPr>
              <w:t>3</w:t>
            </w:r>
            <w:r w:rsidRPr="007B4F0A">
              <w:rPr>
                <w:noProof w:val="0"/>
              </w:rPr>
              <w:t>.</w:t>
            </w:r>
            <w:bookmarkEnd w:id="3"/>
            <w:r w:rsidR="0095109A">
              <w:rPr>
                <w:noProof w:val="0"/>
              </w:rPr>
              <w:t>0</w:t>
            </w:r>
            <w:r w:rsidRPr="007B4F0A">
              <w:rPr>
                <w:noProof w:val="0"/>
              </w:rPr>
              <w:t xml:space="preserve"> </w:t>
            </w:r>
            <w:r w:rsidRPr="007B4F0A">
              <w:rPr>
                <w:noProof w:val="0"/>
                <w:sz w:val="32"/>
              </w:rPr>
              <w:t>(</w:t>
            </w:r>
            <w:bookmarkStart w:id="4" w:name="issueDate"/>
            <w:r w:rsidR="006C4C19" w:rsidRPr="007B4F0A">
              <w:rPr>
                <w:noProof w:val="0"/>
                <w:sz w:val="32"/>
              </w:rPr>
              <w:t>202</w:t>
            </w:r>
            <w:r w:rsidR="006C4C19">
              <w:rPr>
                <w:noProof w:val="0"/>
                <w:sz w:val="32"/>
              </w:rPr>
              <w:t>3</w:t>
            </w:r>
            <w:r w:rsidRPr="007B4F0A">
              <w:rPr>
                <w:noProof w:val="0"/>
                <w:sz w:val="32"/>
              </w:rPr>
              <w:t>-</w:t>
            </w:r>
            <w:bookmarkEnd w:id="4"/>
            <w:r w:rsidR="00B82642">
              <w:rPr>
                <w:noProof w:val="0"/>
                <w:sz w:val="32"/>
              </w:rPr>
              <w:t>06</w:t>
            </w:r>
            <w:r w:rsidRPr="007B4F0A">
              <w:rPr>
                <w:noProof w:val="0"/>
                <w:sz w:val="32"/>
              </w:rPr>
              <w:t>)</w:t>
            </w:r>
          </w:p>
        </w:tc>
      </w:tr>
      <w:tr w:rsidR="00DE2DCD" w:rsidRPr="007B4F0A" w14:paraId="115C7114" w14:textId="77777777" w:rsidTr="00F07890">
        <w:trPr>
          <w:trHeight w:hRule="exact" w:val="1134"/>
        </w:trPr>
        <w:tc>
          <w:tcPr>
            <w:tcW w:w="10423" w:type="dxa"/>
            <w:gridSpan w:val="2"/>
            <w:shd w:val="clear" w:color="auto" w:fill="auto"/>
          </w:tcPr>
          <w:p w14:paraId="63C697A0" w14:textId="77777777" w:rsidR="00DE2DCD" w:rsidRPr="007B4F0A" w:rsidRDefault="00DE2DCD" w:rsidP="00F07890">
            <w:pPr>
              <w:pStyle w:val="ZB"/>
              <w:framePr w:w="0" w:hRule="auto" w:wrap="auto" w:vAnchor="margin" w:hAnchor="text" w:yAlign="inline"/>
              <w:rPr>
                <w:noProof w:val="0"/>
              </w:rPr>
            </w:pPr>
            <w:r w:rsidRPr="007B4F0A">
              <w:rPr>
                <w:noProof w:val="0"/>
              </w:rPr>
              <w:t xml:space="preserve">Technical </w:t>
            </w:r>
            <w:bookmarkStart w:id="5" w:name="spectype2"/>
            <w:r w:rsidRPr="007B4F0A">
              <w:rPr>
                <w:noProof w:val="0"/>
              </w:rPr>
              <w:t>Specification</w:t>
            </w:r>
            <w:bookmarkEnd w:id="5"/>
          </w:p>
          <w:p w14:paraId="54B3D0C1" w14:textId="77777777" w:rsidR="00DE2DCD" w:rsidRPr="007B4F0A" w:rsidRDefault="00DE2DCD" w:rsidP="00F07890"/>
        </w:tc>
      </w:tr>
      <w:tr w:rsidR="00DE2DCD" w:rsidRPr="007B4F0A" w14:paraId="7DD26CCE" w14:textId="77777777" w:rsidTr="00F07890">
        <w:trPr>
          <w:trHeight w:hRule="exact" w:val="3686"/>
        </w:trPr>
        <w:tc>
          <w:tcPr>
            <w:tcW w:w="10423" w:type="dxa"/>
            <w:gridSpan w:val="2"/>
            <w:shd w:val="clear" w:color="auto" w:fill="auto"/>
          </w:tcPr>
          <w:p w14:paraId="226AD480" w14:textId="77777777" w:rsidR="00FD613A" w:rsidRPr="007B4F0A" w:rsidRDefault="00FD613A" w:rsidP="00FD613A">
            <w:pPr>
              <w:pStyle w:val="ZT"/>
              <w:framePr w:wrap="auto" w:hAnchor="text" w:yAlign="inline"/>
            </w:pPr>
            <w:r w:rsidRPr="007B4F0A">
              <w:t>3rd Generation Partnership Project;</w:t>
            </w:r>
          </w:p>
          <w:p w14:paraId="7766E9DE" w14:textId="77777777" w:rsidR="00FD613A" w:rsidRPr="007B4F0A" w:rsidRDefault="00FD613A" w:rsidP="00FD613A">
            <w:pPr>
              <w:pStyle w:val="ZT"/>
              <w:framePr w:wrap="auto" w:hAnchor="text" w:yAlign="inline"/>
            </w:pPr>
            <w:r w:rsidRPr="007B4F0A">
              <w:t>Technical Specification Group Services and System Aspects;</w:t>
            </w:r>
          </w:p>
          <w:p w14:paraId="4226F2C4" w14:textId="77777777" w:rsidR="00FD613A" w:rsidRPr="007B4F0A" w:rsidRDefault="00FD613A" w:rsidP="00FD613A">
            <w:pPr>
              <w:pStyle w:val="ZT"/>
              <w:framePr w:wrap="auto" w:hAnchor="text" w:yAlign="inline"/>
            </w:pPr>
            <w:r w:rsidRPr="007B4F0A">
              <w:t>Telecommunication management;</w:t>
            </w:r>
          </w:p>
          <w:p w14:paraId="6B3C32A0" w14:textId="77777777" w:rsidR="00FD613A" w:rsidRPr="007B4F0A" w:rsidRDefault="00FD613A" w:rsidP="00FD613A">
            <w:pPr>
              <w:pStyle w:val="ZT"/>
              <w:framePr w:wrap="auto" w:hAnchor="text" w:yAlign="inline"/>
            </w:pPr>
            <w:r w:rsidRPr="007B4F0A">
              <w:t>Quality of Experience (QoE) measurement collection;</w:t>
            </w:r>
          </w:p>
          <w:p w14:paraId="7F6F13C4" w14:textId="77777777" w:rsidR="00FD613A" w:rsidRPr="007B4F0A" w:rsidRDefault="00FD613A" w:rsidP="00FD613A">
            <w:pPr>
              <w:pStyle w:val="ZT"/>
              <w:framePr w:wrap="auto" w:hAnchor="text" w:yAlign="inline"/>
            </w:pPr>
            <w:r w:rsidRPr="007B4F0A">
              <w:t xml:space="preserve">Control and configuration </w:t>
            </w:r>
          </w:p>
          <w:p w14:paraId="635638EB" w14:textId="77777777" w:rsidR="00DE2DCD" w:rsidRPr="007B4F0A" w:rsidRDefault="00FD613A" w:rsidP="00FD613A">
            <w:pPr>
              <w:pStyle w:val="ZT"/>
              <w:framePr w:wrap="auto" w:hAnchor="text" w:yAlign="inline"/>
              <w:rPr>
                <w:i/>
                <w:sz w:val="28"/>
              </w:rPr>
            </w:pPr>
            <w:r w:rsidRPr="007B4F0A">
              <w:t>(</w:t>
            </w:r>
            <w:r w:rsidRPr="007B4F0A">
              <w:rPr>
                <w:rStyle w:val="ZGSM"/>
              </w:rPr>
              <w:t xml:space="preserve">Release </w:t>
            </w:r>
            <w:r w:rsidR="007D40DB" w:rsidRPr="007B4F0A">
              <w:rPr>
                <w:rStyle w:val="ZGSM"/>
              </w:rPr>
              <w:t>1</w:t>
            </w:r>
            <w:r w:rsidR="007D40DB">
              <w:rPr>
                <w:rStyle w:val="ZGSM"/>
              </w:rPr>
              <w:t>8</w:t>
            </w:r>
            <w:r w:rsidR="00DE2DCD" w:rsidRPr="007B4F0A">
              <w:t>)</w:t>
            </w:r>
          </w:p>
        </w:tc>
      </w:tr>
      <w:tr w:rsidR="00DE2DCD" w:rsidRPr="007B4F0A" w14:paraId="3233E12D" w14:textId="77777777" w:rsidTr="00F07890">
        <w:tc>
          <w:tcPr>
            <w:tcW w:w="10423" w:type="dxa"/>
            <w:gridSpan w:val="2"/>
            <w:shd w:val="clear" w:color="auto" w:fill="auto"/>
          </w:tcPr>
          <w:p w14:paraId="0CA50816" w14:textId="77777777" w:rsidR="00DE2DCD" w:rsidRPr="007B4F0A" w:rsidRDefault="00DE2DCD" w:rsidP="00F07890">
            <w:pPr>
              <w:pStyle w:val="ZU"/>
              <w:framePr w:w="0" w:wrap="auto" w:vAnchor="margin" w:hAnchor="text" w:yAlign="inline"/>
              <w:tabs>
                <w:tab w:val="right" w:pos="10206"/>
              </w:tabs>
              <w:jc w:val="left"/>
              <w:rPr>
                <w:noProof w:val="0"/>
                <w:color w:val="0000FF"/>
              </w:rPr>
            </w:pPr>
            <w:r w:rsidRPr="007B4F0A">
              <w:rPr>
                <w:noProof w:val="0"/>
                <w:color w:val="0000FF"/>
              </w:rPr>
              <w:tab/>
            </w:r>
          </w:p>
        </w:tc>
      </w:tr>
      <w:tr w:rsidR="007D40DB" w:rsidRPr="007B4F0A" w14:paraId="30E42FEA" w14:textId="77777777" w:rsidTr="00F07890">
        <w:trPr>
          <w:trHeight w:hRule="exact" w:val="1531"/>
        </w:trPr>
        <w:tc>
          <w:tcPr>
            <w:tcW w:w="4883" w:type="dxa"/>
            <w:shd w:val="clear" w:color="auto" w:fill="auto"/>
          </w:tcPr>
          <w:p w14:paraId="0B524322" w14:textId="476046D9" w:rsidR="007D40DB" w:rsidRPr="007B4F0A" w:rsidRDefault="00874244" w:rsidP="007D40DB">
            <w:pPr>
              <w:rPr>
                <w:i/>
              </w:rPr>
            </w:pPr>
            <w:r>
              <w:rPr>
                <w:i/>
                <w:noProof/>
              </w:rPr>
              <w:drawing>
                <wp:inline distT="0" distB="0" distL="0" distR="0" wp14:anchorId="3DBDA53E" wp14:editId="0B4DEBEB">
                  <wp:extent cx="1285875" cy="79057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790575"/>
                          </a:xfrm>
                          <a:prstGeom prst="rect">
                            <a:avLst/>
                          </a:prstGeom>
                          <a:noFill/>
                          <a:ln>
                            <a:noFill/>
                          </a:ln>
                        </pic:spPr>
                      </pic:pic>
                    </a:graphicData>
                  </a:graphic>
                </wp:inline>
              </w:drawing>
            </w:r>
          </w:p>
        </w:tc>
        <w:tc>
          <w:tcPr>
            <w:tcW w:w="5540" w:type="dxa"/>
            <w:shd w:val="clear" w:color="auto" w:fill="auto"/>
          </w:tcPr>
          <w:p w14:paraId="6DE62346" w14:textId="0B736D5D" w:rsidR="007D40DB" w:rsidRPr="007B4F0A" w:rsidRDefault="00874244" w:rsidP="007D40DB">
            <w:pPr>
              <w:jc w:val="right"/>
            </w:pPr>
            <w:r>
              <w:rPr>
                <w:noProof/>
              </w:rPr>
              <w:drawing>
                <wp:inline distT="0" distB="0" distL="0" distR="0" wp14:anchorId="2F790631" wp14:editId="57F274B0">
                  <wp:extent cx="1619250" cy="95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DE2DCD" w:rsidRPr="007B4F0A" w14:paraId="24C58E2A" w14:textId="77777777" w:rsidTr="00F07890">
        <w:trPr>
          <w:cantSplit/>
          <w:trHeight w:hRule="exact" w:val="964"/>
        </w:trPr>
        <w:tc>
          <w:tcPr>
            <w:tcW w:w="10423" w:type="dxa"/>
            <w:gridSpan w:val="2"/>
            <w:shd w:val="clear" w:color="auto" w:fill="auto"/>
          </w:tcPr>
          <w:p w14:paraId="3D0EE4AC" w14:textId="77777777" w:rsidR="00DE2DCD" w:rsidRPr="007B4F0A" w:rsidRDefault="00DE2DCD" w:rsidP="00F07890">
            <w:pPr>
              <w:rPr>
                <w:sz w:val="16"/>
              </w:rPr>
            </w:pPr>
            <w:bookmarkStart w:id="6" w:name="warningNotice"/>
            <w:r w:rsidRPr="007B4F0A">
              <w:rPr>
                <w:sz w:val="16"/>
              </w:rPr>
              <w:t>The present document has been developed within the 3rd Generation Partnership Project (3GPP</w:t>
            </w:r>
            <w:r w:rsidRPr="007B4F0A">
              <w:rPr>
                <w:sz w:val="16"/>
                <w:vertAlign w:val="superscript"/>
              </w:rPr>
              <w:t xml:space="preserve"> TM</w:t>
            </w:r>
            <w:r w:rsidRPr="007B4F0A">
              <w:rPr>
                <w:sz w:val="16"/>
              </w:rPr>
              <w:t>) and may be further elaborated for the purposes of 3GPP.</w:t>
            </w:r>
            <w:r w:rsidRPr="007B4F0A">
              <w:rPr>
                <w:sz w:val="16"/>
              </w:rPr>
              <w:br/>
              <w:t>The present document has not been subject to any approval process by the 3GPP</w:t>
            </w:r>
            <w:r w:rsidRPr="007B4F0A">
              <w:rPr>
                <w:sz w:val="16"/>
                <w:vertAlign w:val="superscript"/>
              </w:rPr>
              <w:t xml:space="preserve"> </w:t>
            </w:r>
            <w:r w:rsidRPr="007B4F0A">
              <w:rPr>
                <w:sz w:val="16"/>
              </w:rPr>
              <w:t>Organizational Partners and shall not be implemented.</w:t>
            </w:r>
            <w:r w:rsidRPr="007B4F0A">
              <w:rPr>
                <w:sz w:val="16"/>
              </w:rPr>
              <w:br/>
              <w:t>This Specification is provided for future development work within 3GPP</w:t>
            </w:r>
            <w:r w:rsidRPr="007B4F0A">
              <w:rPr>
                <w:sz w:val="16"/>
                <w:vertAlign w:val="superscript"/>
              </w:rPr>
              <w:t xml:space="preserve"> </w:t>
            </w:r>
            <w:r w:rsidRPr="007B4F0A">
              <w:rPr>
                <w:sz w:val="16"/>
              </w:rPr>
              <w:t>only. The Organizational Partners accept no liability for any use of this Specification.</w:t>
            </w:r>
            <w:r w:rsidRPr="007B4F0A">
              <w:rPr>
                <w:sz w:val="16"/>
              </w:rPr>
              <w:br/>
              <w:t>Specifications and Reports for implementation of the 3GPP</w:t>
            </w:r>
            <w:r w:rsidRPr="007B4F0A">
              <w:rPr>
                <w:sz w:val="16"/>
                <w:vertAlign w:val="superscript"/>
              </w:rPr>
              <w:t xml:space="preserve"> TM</w:t>
            </w:r>
            <w:r w:rsidRPr="007B4F0A">
              <w:rPr>
                <w:sz w:val="16"/>
              </w:rPr>
              <w:t xml:space="preserve"> system should be obtained via the 3GPP Organizational Partners' Publications Offices.</w:t>
            </w:r>
            <w:bookmarkEnd w:id="6"/>
          </w:p>
          <w:p w14:paraId="7F676AF4" w14:textId="77777777" w:rsidR="00DE2DCD" w:rsidRPr="007B4F0A" w:rsidRDefault="00DE2DCD" w:rsidP="00F07890">
            <w:pPr>
              <w:pStyle w:val="ZV"/>
              <w:framePr w:w="0" w:wrap="auto" w:vAnchor="margin" w:hAnchor="text" w:yAlign="inline"/>
              <w:rPr>
                <w:noProof w:val="0"/>
              </w:rPr>
            </w:pPr>
          </w:p>
          <w:p w14:paraId="3D7F15FE" w14:textId="77777777" w:rsidR="00947A07" w:rsidRPr="007B4F0A" w:rsidRDefault="00947A07" w:rsidP="00F07890">
            <w:pPr>
              <w:rPr>
                <w:sz w:val="16"/>
              </w:rPr>
            </w:pPr>
          </w:p>
          <w:p w14:paraId="4F7B74C9" w14:textId="77777777" w:rsidR="00947A07" w:rsidRPr="007B4F0A" w:rsidRDefault="00947A07" w:rsidP="00947A07">
            <w:pPr>
              <w:rPr>
                <w:sz w:val="16"/>
              </w:rPr>
            </w:pPr>
          </w:p>
          <w:p w14:paraId="4E3C0FBF" w14:textId="77777777" w:rsidR="00947A07" w:rsidRPr="007B4F0A" w:rsidRDefault="00947A07" w:rsidP="00947A07">
            <w:pPr>
              <w:rPr>
                <w:sz w:val="16"/>
              </w:rPr>
            </w:pPr>
          </w:p>
          <w:p w14:paraId="7134EC39" w14:textId="77777777" w:rsidR="00947A07" w:rsidRPr="007B4F0A" w:rsidRDefault="00947A07" w:rsidP="00947A07">
            <w:pPr>
              <w:rPr>
                <w:sz w:val="16"/>
              </w:rPr>
            </w:pPr>
          </w:p>
          <w:p w14:paraId="16573EBF" w14:textId="77777777" w:rsidR="00947A07" w:rsidRPr="007B4F0A" w:rsidRDefault="00947A07" w:rsidP="00947A07">
            <w:pPr>
              <w:rPr>
                <w:sz w:val="16"/>
              </w:rPr>
            </w:pPr>
          </w:p>
          <w:p w14:paraId="2C0ED890" w14:textId="77777777" w:rsidR="00947A07" w:rsidRPr="007B4F0A" w:rsidRDefault="00947A07" w:rsidP="00947A07">
            <w:pPr>
              <w:rPr>
                <w:sz w:val="16"/>
              </w:rPr>
            </w:pPr>
          </w:p>
          <w:p w14:paraId="5096E879" w14:textId="77777777" w:rsidR="00947A07" w:rsidRPr="007B4F0A" w:rsidRDefault="00947A07" w:rsidP="00947A07">
            <w:pPr>
              <w:rPr>
                <w:sz w:val="16"/>
              </w:rPr>
            </w:pPr>
          </w:p>
          <w:p w14:paraId="486153D5" w14:textId="77777777" w:rsidR="00947A07" w:rsidRPr="007B4F0A" w:rsidRDefault="00947A07" w:rsidP="00947A07">
            <w:pPr>
              <w:rPr>
                <w:sz w:val="16"/>
              </w:rPr>
            </w:pPr>
          </w:p>
          <w:p w14:paraId="58D9DF1B" w14:textId="77777777" w:rsidR="00947A07" w:rsidRPr="007B4F0A" w:rsidRDefault="00947A07" w:rsidP="00947A07">
            <w:pPr>
              <w:rPr>
                <w:sz w:val="16"/>
              </w:rPr>
            </w:pPr>
          </w:p>
          <w:p w14:paraId="3950E8A6" w14:textId="77777777" w:rsidR="00947A07" w:rsidRPr="007B4F0A" w:rsidRDefault="00947A07" w:rsidP="00947A07">
            <w:pPr>
              <w:rPr>
                <w:sz w:val="16"/>
              </w:rPr>
            </w:pPr>
          </w:p>
          <w:p w14:paraId="6FF9F9F9" w14:textId="77777777" w:rsidR="00947A07" w:rsidRPr="007B4F0A" w:rsidRDefault="00947A07" w:rsidP="00947A07">
            <w:pPr>
              <w:rPr>
                <w:sz w:val="16"/>
              </w:rPr>
            </w:pPr>
          </w:p>
          <w:p w14:paraId="63F7C535" w14:textId="77777777" w:rsidR="00947A07" w:rsidRPr="007B4F0A" w:rsidRDefault="00947A07" w:rsidP="00947A07">
            <w:pPr>
              <w:rPr>
                <w:sz w:val="16"/>
              </w:rPr>
            </w:pPr>
          </w:p>
          <w:p w14:paraId="335576EB" w14:textId="77777777" w:rsidR="00947A07" w:rsidRPr="007B4F0A" w:rsidRDefault="00947A07" w:rsidP="00947A07">
            <w:pPr>
              <w:rPr>
                <w:sz w:val="16"/>
              </w:rPr>
            </w:pPr>
          </w:p>
          <w:p w14:paraId="70BFE817" w14:textId="77777777" w:rsidR="00947A07" w:rsidRPr="007B4F0A" w:rsidRDefault="00947A07" w:rsidP="00947A07">
            <w:pPr>
              <w:rPr>
                <w:sz w:val="16"/>
              </w:rPr>
            </w:pPr>
          </w:p>
          <w:p w14:paraId="0D37A894" w14:textId="77777777" w:rsidR="00947A07" w:rsidRPr="007B4F0A" w:rsidRDefault="00947A07" w:rsidP="00947A07">
            <w:pPr>
              <w:rPr>
                <w:sz w:val="16"/>
              </w:rPr>
            </w:pPr>
          </w:p>
          <w:p w14:paraId="2B4AF0BC" w14:textId="77777777" w:rsidR="00947A07" w:rsidRPr="007B4F0A" w:rsidRDefault="00947A07" w:rsidP="00947A07">
            <w:pPr>
              <w:rPr>
                <w:sz w:val="16"/>
              </w:rPr>
            </w:pPr>
          </w:p>
          <w:p w14:paraId="75023443" w14:textId="77777777" w:rsidR="00947A07" w:rsidRPr="007B4F0A" w:rsidRDefault="00947A07" w:rsidP="00947A07">
            <w:pPr>
              <w:rPr>
                <w:sz w:val="16"/>
              </w:rPr>
            </w:pPr>
          </w:p>
          <w:p w14:paraId="709BD19E" w14:textId="77777777" w:rsidR="00DE2DCD" w:rsidRPr="007B4F0A" w:rsidRDefault="00947A07" w:rsidP="00947A07">
            <w:pPr>
              <w:tabs>
                <w:tab w:val="left" w:pos="5829"/>
              </w:tabs>
              <w:rPr>
                <w:sz w:val="16"/>
              </w:rPr>
            </w:pPr>
            <w:r w:rsidRPr="007B4F0A">
              <w:rPr>
                <w:sz w:val="16"/>
              </w:rPr>
              <w:tab/>
            </w:r>
          </w:p>
        </w:tc>
      </w:tr>
      <w:bookmarkEnd w:id="0"/>
    </w:tbl>
    <w:p w14:paraId="49EBAD29" w14:textId="77777777" w:rsidR="00DE2DCD" w:rsidRPr="007B4F0A" w:rsidRDefault="00DE2DCD" w:rsidP="00DE2DCD">
      <w:pPr>
        <w:sectPr w:rsidR="00DE2DCD" w:rsidRPr="007B4F0A" w:rsidSect="00947A07">
          <w:footerReference w:type="default" r:id="rId10"/>
          <w:footnotePr>
            <w:numRestart w:val="eachSect"/>
          </w:footnotePr>
          <w:pgSz w:w="11907" w:h="16840" w:code="9"/>
          <w:pgMar w:top="1134" w:right="851" w:bottom="397" w:left="851" w:header="850" w:footer="340" w:gutter="0"/>
          <w:cols w:space="720"/>
          <w:docGrid w:linePitch="272"/>
        </w:sectPr>
      </w:pPr>
    </w:p>
    <w:tbl>
      <w:tblPr>
        <w:tblW w:w="10423" w:type="dxa"/>
        <w:tblLook w:val="04A0" w:firstRow="1" w:lastRow="0" w:firstColumn="1" w:lastColumn="0" w:noHBand="0" w:noVBand="1"/>
      </w:tblPr>
      <w:tblGrid>
        <w:gridCol w:w="10423"/>
      </w:tblGrid>
      <w:tr w:rsidR="00DE2DCD" w:rsidRPr="007B4F0A" w14:paraId="5E89F8D6" w14:textId="77777777" w:rsidTr="00F07890">
        <w:trPr>
          <w:trHeight w:hRule="exact" w:val="5670"/>
        </w:trPr>
        <w:tc>
          <w:tcPr>
            <w:tcW w:w="10423" w:type="dxa"/>
            <w:shd w:val="clear" w:color="auto" w:fill="auto"/>
          </w:tcPr>
          <w:p w14:paraId="715ED7CE" w14:textId="77777777" w:rsidR="00DE2DCD" w:rsidRPr="007B4F0A" w:rsidRDefault="00DE2DCD" w:rsidP="00F07890">
            <w:bookmarkStart w:id="7" w:name="page2"/>
          </w:p>
        </w:tc>
      </w:tr>
      <w:tr w:rsidR="00DE2DCD" w:rsidRPr="007B4F0A" w14:paraId="2BAE7487" w14:textId="77777777" w:rsidTr="00F07890">
        <w:trPr>
          <w:trHeight w:hRule="exact" w:val="5387"/>
        </w:trPr>
        <w:tc>
          <w:tcPr>
            <w:tcW w:w="10423" w:type="dxa"/>
            <w:shd w:val="clear" w:color="auto" w:fill="auto"/>
          </w:tcPr>
          <w:p w14:paraId="6E1C2572" w14:textId="77777777" w:rsidR="00DE2DCD" w:rsidRPr="007B4F0A" w:rsidRDefault="00DE2DCD" w:rsidP="00F07890">
            <w:pPr>
              <w:pStyle w:val="FP"/>
              <w:spacing w:after="240"/>
              <w:ind w:left="2835" w:right="2835"/>
              <w:jc w:val="center"/>
              <w:rPr>
                <w:rFonts w:ascii="Arial" w:hAnsi="Arial"/>
                <w:b/>
                <w:i/>
              </w:rPr>
            </w:pPr>
            <w:bookmarkStart w:id="8" w:name="coords3gpp"/>
            <w:r w:rsidRPr="007B4F0A">
              <w:rPr>
                <w:rFonts w:ascii="Arial" w:hAnsi="Arial"/>
                <w:b/>
                <w:i/>
              </w:rPr>
              <w:t>3GPP</w:t>
            </w:r>
          </w:p>
          <w:p w14:paraId="48D58258" w14:textId="77777777" w:rsidR="00DE2DCD" w:rsidRPr="007B4F0A" w:rsidRDefault="00DE2DCD" w:rsidP="00F07890">
            <w:pPr>
              <w:pStyle w:val="FP"/>
              <w:pBdr>
                <w:bottom w:val="single" w:sz="6" w:space="1" w:color="auto"/>
              </w:pBdr>
              <w:ind w:left="2835" w:right="2835"/>
              <w:jc w:val="center"/>
            </w:pPr>
            <w:r w:rsidRPr="007B4F0A">
              <w:t>Postal address</w:t>
            </w:r>
          </w:p>
          <w:p w14:paraId="41F65498" w14:textId="77777777" w:rsidR="00DE2DCD" w:rsidRPr="007B4F0A" w:rsidRDefault="00DE2DCD" w:rsidP="00F07890">
            <w:pPr>
              <w:pStyle w:val="FP"/>
              <w:ind w:left="2835" w:right="2835"/>
              <w:jc w:val="center"/>
              <w:rPr>
                <w:rFonts w:ascii="Arial" w:hAnsi="Arial"/>
                <w:sz w:val="18"/>
              </w:rPr>
            </w:pPr>
          </w:p>
          <w:p w14:paraId="221810E7" w14:textId="77777777" w:rsidR="00DE2DCD" w:rsidRPr="007B4F0A" w:rsidRDefault="00DE2DCD" w:rsidP="00F07890">
            <w:pPr>
              <w:pStyle w:val="FP"/>
              <w:pBdr>
                <w:bottom w:val="single" w:sz="6" w:space="1" w:color="auto"/>
              </w:pBdr>
              <w:spacing w:before="240"/>
              <w:ind w:left="2835" w:right="2835"/>
              <w:jc w:val="center"/>
            </w:pPr>
            <w:r w:rsidRPr="007B4F0A">
              <w:t>3GPP support office address</w:t>
            </w:r>
          </w:p>
          <w:p w14:paraId="104D44EA" w14:textId="77777777" w:rsidR="00DE2DCD" w:rsidRPr="006C6D87" w:rsidRDefault="00DE2DCD" w:rsidP="00F07890">
            <w:pPr>
              <w:pStyle w:val="FP"/>
              <w:ind w:left="2835" w:right="2835"/>
              <w:jc w:val="center"/>
              <w:rPr>
                <w:rFonts w:ascii="Arial" w:hAnsi="Arial"/>
                <w:sz w:val="18"/>
                <w:lang w:val="fr-FR"/>
              </w:rPr>
            </w:pPr>
            <w:r w:rsidRPr="006C6D87">
              <w:rPr>
                <w:rFonts w:ascii="Arial" w:hAnsi="Arial"/>
                <w:sz w:val="18"/>
                <w:lang w:val="fr-FR"/>
              </w:rPr>
              <w:t>650 Route des Lucioles - Sophia Antipolis</w:t>
            </w:r>
          </w:p>
          <w:p w14:paraId="7F59740F" w14:textId="77777777" w:rsidR="00DE2DCD" w:rsidRPr="006C6D87" w:rsidRDefault="00DE2DCD" w:rsidP="00F07890">
            <w:pPr>
              <w:pStyle w:val="FP"/>
              <w:ind w:left="2835" w:right="2835"/>
              <w:jc w:val="center"/>
              <w:rPr>
                <w:rFonts w:ascii="Arial" w:hAnsi="Arial"/>
                <w:sz w:val="18"/>
                <w:lang w:val="fr-FR"/>
              </w:rPr>
            </w:pPr>
            <w:r w:rsidRPr="006C6D87">
              <w:rPr>
                <w:rFonts w:ascii="Arial" w:hAnsi="Arial"/>
                <w:sz w:val="18"/>
                <w:lang w:val="fr-FR"/>
              </w:rPr>
              <w:t>Valbonne - FRANCE</w:t>
            </w:r>
          </w:p>
          <w:p w14:paraId="25C6665A" w14:textId="77777777" w:rsidR="00DE2DCD" w:rsidRPr="007B4F0A" w:rsidRDefault="00DE2DCD" w:rsidP="00F07890">
            <w:pPr>
              <w:pStyle w:val="FP"/>
              <w:spacing w:after="20"/>
              <w:ind w:left="2835" w:right="2835"/>
              <w:jc w:val="center"/>
              <w:rPr>
                <w:rFonts w:ascii="Arial" w:hAnsi="Arial"/>
                <w:sz w:val="18"/>
              </w:rPr>
            </w:pPr>
            <w:r w:rsidRPr="007B4F0A">
              <w:rPr>
                <w:rFonts w:ascii="Arial" w:hAnsi="Arial"/>
                <w:sz w:val="18"/>
              </w:rPr>
              <w:t>Tel.: +33 4 92 94 42 00 Fax: +33 4 93 65 47 16</w:t>
            </w:r>
          </w:p>
          <w:p w14:paraId="47514AC2" w14:textId="77777777" w:rsidR="00DE2DCD" w:rsidRPr="007B4F0A" w:rsidRDefault="00DE2DCD" w:rsidP="00F07890">
            <w:pPr>
              <w:pStyle w:val="FP"/>
              <w:pBdr>
                <w:bottom w:val="single" w:sz="6" w:space="1" w:color="auto"/>
              </w:pBdr>
              <w:spacing w:before="240"/>
              <w:ind w:left="2835" w:right="2835"/>
              <w:jc w:val="center"/>
            </w:pPr>
            <w:r w:rsidRPr="007B4F0A">
              <w:t>Internet</w:t>
            </w:r>
          </w:p>
          <w:p w14:paraId="14ADD9EF" w14:textId="77777777" w:rsidR="00DE2DCD" w:rsidRPr="007B4F0A" w:rsidRDefault="00957EBF" w:rsidP="00F07890">
            <w:pPr>
              <w:pStyle w:val="FP"/>
              <w:ind w:left="2835" w:right="2835"/>
              <w:jc w:val="center"/>
              <w:rPr>
                <w:rFonts w:ascii="Arial" w:hAnsi="Arial"/>
                <w:sz w:val="18"/>
              </w:rPr>
            </w:pPr>
            <w:hyperlink r:id="rId11" w:history="1">
              <w:r w:rsidRPr="007B4F0A">
                <w:rPr>
                  <w:rStyle w:val="Hyperlink"/>
                  <w:rFonts w:ascii="Arial" w:hAnsi="Arial"/>
                  <w:sz w:val="18"/>
                </w:rPr>
                <w:t>http://www.3gpp.org</w:t>
              </w:r>
            </w:hyperlink>
            <w:bookmarkEnd w:id="8"/>
          </w:p>
          <w:p w14:paraId="6C8E570D" w14:textId="77777777" w:rsidR="00DE2DCD" w:rsidRPr="007B4F0A" w:rsidRDefault="00DE2DCD" w:rsidP="00F07890"/>
        </w:tc>
      </w:tr>
      <w:tr w:rsidR="00DE2DCD" w:rsidRPr="007B4F0A" w14:paraId="49D15BF9" w14:textId="77777777" w:rsidTr="00F07890">
        <w:tc>
          <w:tcPr>
            <w:tcW w:w="10423" w:type="dxa"/>
            <w:shd w:val="clear" w:color="auto" w:fill="auto"/>
            <w:vAlign w:val="bottom"/>
          </w:tcPr>
          <w:p w14:paraId="5EB91A9C" w14:textId="77777777" w:rsidR="00DE2DCD" w:rsidRPr="007B4F0A" w:rsidRDefault="00DE2DCD" w:rsidP="00F07890">
            <w:pPr>
              <w:pStyle w:val="FP"/>
              <w:pBdr>
                <w:bottom w:val="single" w:sz="6" w:space="1" w:color="auto"/>
              </w:pBdr>
              <w:spacing w:after="240"/>
              <w:jc w:val="center"/>
              <w:rPr>
                <w:rFonts w:ascii="Arial" w:hAnsi="Arial"/>
                <w:b/>
                <w:i/>
              </w:rPr>
            </w:pPr>
            <w:bookmarkStart w:id="9" w:name="copyrightNotification"/>
            <w:r w:rsidRPr="007B4F0A">
              <w:rPr>
                <w:rFonts w:ascii="Arial" w:hAnsi="Arial"/>
                <w:b/>
                <w:i/>
              </w:rPr>
              <w:t>Copyright Notification</w:t>
            </w:r>
          </w:p>
          <w:p w14:paraId="7E3EBC05" w14:textId="77777777" w:rsidR="00DE2DCD" w:rsidRPr="007B4F0A" w:rsidRDefault="00DE2DCD" w:rsidP="00F07890">
            <w:pPr>
              <w:pStyle w:val="FP"/>
              <w:jc w:val="center"/>
            </w:pPr>
            <w:r w:rsidRPr="007B4F0A">
              <w:t>No part may be reproduced except as authorized by written permission.</w:t>
            </w:r>
            <w:r w:rsidRPr="007B4F0A">
              <w:br/>
              <w:t>The copyright and the foregoing restriction extend to reproduction in all media.</w:t>
            </w:r>
          </w:p>
          <w:p w14:paraId="47BFF47E" w14:textId="77777777" w:rsidR="00DE2DCD" w:rsidRPr="007B4F0A" w:rsidRDefault="00DE2DCD" w:rsidP="00F07890">
            <w:pPr>
              <w:pStyle w:val="FP"/>
              <w:jc w:val="center"/>
            </w:pPr>
          </w:p>
          <w:p w14:paraId="2A13562C" w14:textId="77777777" w:rsidR="00DE2DCD" w:rsidRPr="007B4F0A" w:rsidRDefault="00DE2DCD" w:rsidP="00F07890">
            <w:pPr>
              <w:pStyle w:val="FP"/>
              <w:jc w:val="center"/>
              <w:rPr>
                <w:sz w:val="18"/>
              </w:rPr>
            </w:pPr>
            <w:r w:rsidRPr="007B4F0A">
              <w:rPr>
                <w:sz w:val="18"/>
              </w:rPr>
              <w:t xml:space="preserve">© </w:t>
            </w:r>
            <w:r w:rsidR="00166CDA" w:rsidRPr="007B4F0A">
              <w:rPr>
                <w:sz w:val="18"/>
              </w:rPr>
              <w:t>202</w:t>
            </w:r>
            <w:r w:rsidR="006C4C19">
              <w:rPr>
                <w:sz w:val="18"/>
              </w:rPr>
              <w:t>3</w:t>
            </w:r>
            <w:r w:rsidRPr="007B4F0A">
              <w:rPr>
                <w:sz w:val="18"/>
              </w:rPr>
              <w:t>, 3GPP Organizational Partners (ARIB, ATIS, CCSA, ETSI, TSDSI, TTA, TTC).</w:t>
            </w:r>
            <w:bookmarkStart w:id="10" w:name="copyrightaddon"/>
            <w:bookmarkEnd w:id="10"/>
          </w:p>
          <w:p w14:paraId="42DDAC01" w14:textId="77777777" w:rsidR="00DE2DCD" w:rsidRPr="007B4F0A" w:rsidRDefault="00DE2DCD" w:rsidP="00F07890">
            <w:pPr>
              <w:pStyle w:val="FP"/>
              <w:jc w:val="center"/>
              <w:rPr>
                <w:sz w:val="18"/>
              </w:rPr>
            </w:pPr>
            <w:r w:rsidRPr="007B4F0A">
              <w:rPr>
                <w:sz w:val="18"/>
              </w:rPr>
              <w:t>All rights reserved.</w:t>
            </w:r>
          </w:p>
          <w:p w14:paraId="4D1C69EB" w14:textId="77777777" w:rsidR="00DE2DCD" w:rsidRPr="007B4F0A" w:rsidRDefault="00DE2DCD" w:rsidP="00F07890">
            <w:pPr>
              <w:pStyle w:val="FP"/>
              <w:rPr>
                <w:sz w:val="18"/>
              </w:rPr>
            </w:pPr>
          </w:p>
          <w:p w14:paraId="5618481E" w14:textId="77777777" w:rsidR="00DE2DCD" w:rsidRPr="007B4F0A" w:rsidRDefault="00DE2DCD" w:rsidP="00F07890">
            <w:pPr>
              <w:pStyle w:val="FP"/>
              <w:rPr>
                <w:sz w:val="18"/>
              </w:rPr>
            </w:pPr>
            <w:r w:rsidRPr="007B4F0A">
              <w:rPr>
                <w:sz w:val="18"/>
              </w:rPr>
              <w:t>UMTS™ is a Trade Mark of ETSI registered for the benefit of its members</w:t>
            </w:r>
          </w:p>
          <w:p w14:paraId="7C938860" w14:textId="77777777" w:rsidR="00DE2DCD" w:rsidRPr="007B4F0A" w:rsidRDefault="00DE2DCD" w:rsidP="00F07890">
            <w:pPr>
              <w:pStyle w:val="FP"/>
              <w:rPr>
                <w:sz w:val="18"/>
              </w:rPr>
            </w:pPr>
            <w:r w:rsidRPr="007B4F0A">
              <w:rPr>
                <w:sz w:val="18"/>
              </w:rPr>
              <w:t>3GPP™ is a Trade Mark of ETSI registered for the benefit of its Members and of the 3GPP Organizational Partners</w:t>
            </w:r>
            <w:r w:rsidRPr="007B4F0A">
              <w:rPr>
                <w:sz w:val="18"/>
              </w:rPr>
              <w:br/>
              <w:t>LTE™ is a Trade Mark of ETSI registered for the benefit of its Members and of the 3GPP Organizational Partners</w:t>
            </w:r>
          </w:p>
          <w:p w14:paraId="42E3D724" w14:textId="77777777" w:rsidR="00DE2DCD" w:rsidRPr="007B4F0A" w:rsidRDefault="00DE2DCD" w:rsidP="00F07890">
            <w:pPr>
              <w:pStyle w:val="FP"/>
              <w:rPr>
                <w:sz w:val="18"/>
              </w:rPr>
            </w:pPr>
            <w:r w:rsidRPr="007B4F0A">
              <w:rPr>
                <w:sz w:val="18"/>
              </w:rPr>
              <w:t>GSM® and the GSM logo are registered and owned by the GSM Association</w:t>
            </w:r>
            <w:bookmarkEnd w:id="9"/>
          </w:p>
          <w:p w14:paraId="39C15B1E" w14:textId="77777777" w:rsidR="00DE2DCD" w:rsidRPr="007B4F0A" w:rsidRDefault="00DE2DCD" w:rsidP="00F07890"/>
        </w:tc>
      </w:tr>
      <w:bookmarkEnd w:id="7"/>
    </w:tbl>
    <w:p w14:paraId="7FC243A2" w14:textId="77777777" w:rsidR="00FD613A" w:rsidRPr="007B4F0A" w:rsidRDefault="00DE2DCD" w:rsidP="00FD613A">
      <w:pPr>
        <w:pStyle w:val="TT"/>
      </w:pPr>
      <w:r w:rsidRPr="007B4F0A">
        <w:br w:type="page"/>
      </w:r>
      <w:bookmarkStart w:id="11" w:name="tableOfContents"/>
      <w:bookmarkEnd w:id="11"/>
      <w:r w:rsidR="00FD613A" w:rsidRPr="007B4F0A">
        <w:lastRenderedPageBreak/>
        <w:t>Contents</w:t>
      </w:r>
    </w:p>
    <w:p w14:paraId="5AA9986F" w14:textId="77777777" w:rsidR="0005006B" w:rsidRPr="00E958DB" w:rsidRDefault="00FD613A">
      <w:pPr>
        <w:pStyle w:val="TOC1"/>
        <w:rPr>
          <w:rFonts w:ascii="Calibri" w:hAnsi="Calibri"/>
          <w:noProof/>
          <w:szCs w:val="22"/>
          <w:lang w:eastAsia="en-GB"/>
        </w:rPr>
      </w:pPr>
      <w:r w:rsidRPr="007B4F0A">
        <w:fldChar w:fldCharType="begin" w:fldLock="1"/>
      </w:r>
      <w:r w:rsidRPr="007B4F0A">
        <w:instrText xml:space="preserve"> TOC \o \w "1-9"</w:instrText>
      </w:r>
      <w:r w:rsidRPr="007B4F0A">
        <w:fldChar w:fldCharType="separate"/>
      </w:r>
      <w:r w:rsidR="0005006B">
        <w:rPr>
          <w:noProof/>
        </w:rPr>
        <w:t>Foreword</w:t>
      </w:r>
      <w:r w:rsidR="0005006B">
        <w:rPr>
          <w:noProof/>
        </w:rPr>
        <w:tab/>
      </w:r>
      <w:r w:rsidR="0005006B">
        <w:rPr>
          <w:noProof/>
        </w:rPr>
        <w:fldChar w:fldCharType="begin" w:fldLock="1"/>
      </w:r>
      <w:r w:rsidR="0005006B">
        <w:rPr>
          <w:noProof/>
        </w:rPr>
        <w:instrText xml:space="preserve"> PAGEREF _Toc122426076 \h </w:instrText>
      </w:r>
      <w:r w:rsidR="0005006B">
        <w:rPr>
          <w:noProof/>
        </w:rPr>
      </w:r>
      <w:r w:rsidR="0005006B">
        <w:rPr>
          <w:noProof/>
        </w:rPr>
        <w:fldChar w:fldCharType="separate"/>
      </w:r>
      <w:r w:rsidR="0005006B">
        <w:rPr>
          <w:noProof/>
        </w:rPr>
        <w:t>5</w:t>
      </w:r>
      <w:r w:rsidR="0005006B">
        <w:rPr>
          <w:noProof/>
        </w:rPr>
        <w:fldChar w:fldCharType="end"/>
      </w:r>
    </w:p>
    <w:p w14:paraId="3749BA75" w14:textId="77777777" w:rsidR="0005006B" w:rsidRPr="00E958DB" w:rsidRDefault="0005006B">
      <w:pPr>
        <w:pStyle w:val="TOC1"/>
        <w:rPr>
          <w:rFonts w:ascii="Calibri" w:hAnsi="Calibri"/>
          <w:noProof/>
          <w:szCs w:val="22"/>
          <w:lang w:eastAsia="en-GB"/>
        </w:rPr>
      </w:pPr>
      <w:r>
        <w:rPr>
          <w:noProof/>
        </w:rPr>
        <w:t>Introduction</w:t>
      </w:r>
      <w:r>
        <w:rPr>
          <w:noProof/>
        </w:rPr>
        <w:tab/>
      </w:r>
      <w:r>
        <w:rPr>
          <w:noProof/>
        </w:rPr>
        <w:fldChar w:fldCharType="begin" w:fldLock="1"/>
      </w:r>
      <w:r>
        <w:rPr>
          <w:noProof/>
        </w:rPr>
        <w:instrText xml:space="preserve"> PAGEREF _Toc122426077 \h </w:instrText>
      </w:r>
      <w:r>
        <w:rPr>
          <w:noProof/>
        </w:rPr>
      </w:r>
      <w:r>
        <w:rPr>
          <w:noProof/>
        </w:rPr>
        <w:fldChar w:fldCharType="separate"/>
      </w:r>
      <w:r>
        <w:rPr>
          <w:noProof/>
        </w:rPr>
        <w:t>6</w:t>
      </w:r>
      <w:r>
        <w:rPr>
          <w:noProof/>
        </w:rPr>
        <w:fldChar w:fldCharType="end"/>
      </w:r>
    </w:p>
    <w:p w14:paraId="2282F612" w14:textId="77777777" w:rsidR="0005006B" w:rsidRPr="00E958DB" w:rsidRDefault="0005006B">
      <w:pPr>
        <w:pStyle w:val="TOC1"/>
        <w:rPr>
          <w:rFonts w:ascii="Calibri" w:hAnsi="Calibri"/>
          <w:noProof/>
          <w:szCs w:val="22"/>
          <w:lang w:eastAsia="en-GB"/>
        </w:rPr>
      </w:pPr>
      <w:r>
        <w:rPr>
          <w:noProof/>
        </w:rPr>
        <w:t>1</w:t>
      </w:r>
      <w:r>
        <w:rPr>
          <w:noProof/>
        </w:rPr>
        <w:tab/>
        <w:t>Scope</w:t>
      </w:r>
      <w:r>
        <w:rPr>
          <w:noProof/>
        </w:rPr>
        <w:tab/>
      </w:r>
      <w:r>
        <w:rPr>
          <w:noProof/>
        </w:rPr>
        <w:fldChar w:fldCharType="begin" w:fldLock="1"/>
      </w:r>
      <w:r>
        <w:rPr>
          <w:noProof/>
        </w:rPr>
        <w:instrText xml:space="preserve"> PAGEREF _Toc122426078 \h </w:instrText>
      </w:r>
      <w:r>
        <w:rPr>
          <w:noProof/>
        </w:rPr>
      </w:r>
      <w:r>
        <w:rPr>
          <w:noProof/>
        </w:rPr>
        <w:fldChar w:fldCharType="separate"/>
      </w:r>
      <w:r>
        <w:rPr>
          <w:noProof/>
        </w:rPr>
        <w:t>7</w:t>
      </w:r>
      <w:r>
        <w:rPr>
          <w:noProof/>
        </w:rPr>
        <w:fldChar w:fldCharType="end"/>
      </w:r>
    </w:p>
    <w:p w14:paraId="1526C2AB" w14:textId="77777777" w:rsidR="0005006B" w:rsidRPr="00E958DB" w:rsidRDefault="0005006B">
      <w:pPr>
        <w:pStyle w:val="TOC1"/>
        <w:rPr>
          <w:rFonts w:ascii="Calibri" w:hAnsi="Calibri"/>
          <w:noProof/>
          <w:szCs w:val="22"/>
          <w:lang w:eastAsia="en-GB"/>
        </w:rPr>
      </w:pPr>
      <w:r>
        <w:rPr>
          <w:noProof/>
        </w:rPr>
        <w:t>2</w:t>
      </w:r>
      <w:r>
        <w:rPr>
          <w:noProof/>
        </w:rPr>
        <w:tab/>
        <w:t>References</w:t>
      </w:r>
      <w:r>
        <w:rPr>
          <w:noProof/>
        </w:rPr>
        <w:tab/>
      </w:r>
      <w:r>
        <w:rPr>
          <w:noProof/>
        </w:rPr>
        <w:fldChar w:fldCharType="begin" w:fldLock="1"/>
      </w:r>
      <w:r>
        <w:rPr>
          <w:noProof/>
        </w:rPr>
        <w:instrText xml:space="preserve"> PAGEREF _Toc122426079 \h </w:instrText>
      </w:r>
      <w:r>
        <w:rPr>
          <w:noProof/>
        </w:rPr>
      </w:r>
      <w:r>
        <w:rPr>
          <w:noProof/>
        </w:rPr>
        <w:fldChar w:fldCharType="separate"/>
      </w:r>
      <w:r>
        <w:rPr>
          <w:noProof/>
        </w:rPr>
        <w:t>7</w:t>
      </w:r>
      <w:r>
        <w:rPr>
          <w:noProof/>
        </w:rPr>
        <w:fldChar w:fldCharType="end"/>
      </w:r>
    </w:p>
    <w:p w14:paraId="0B06E175" w14:textId="77777777" w:rsidR="0005006B" w:rsidRPr="00E958DB" w:rsidRDefault="0005006B">
      <w:pPr>
        <w:pStyle w:val="TOC1"/>
        <w:rPr>
          <w:rFonts w:ascii="Calibri" w:hAnsi="Calibri"/>
          <w:noProof/>
          <w:szCs w:val="22"/>
          <w:lang w:eastAsia="en-GB"/>
        </w:rPr>
      </w:pPr>
      <w:r>
        <w:rPr>
          <w:noProof/>
        </w:rPr>
        <w:t>3</w:t>
      </w:r>
      <w:r>
        <w:rPr>
          <w:noProof/>
        </w:rPr>
        <w:tab/>
        <w:t>Definitions of terms, symbols and abbreviations</w:t>
      </w:r>
      <w:r>
        <w:rPr>
          <w:noProof/>
        </w:rPr>
        <w:tab/>
      </w:r>
      <w:r>
        <w:rPr>
          <w:noProof/>
        </w:rPr>
        <w:fldChar w:fldCharType="begin" w:fldLock="1"/>
      </w:r>
      <w:r>
        <w:rPr>
          <w:noProof/>
        </w:rPr>
        <w:instrText xml:space="preserve"> PAGEREF _Toc122426080 \h </w:instrText>
      </w:r>
      <w:r>
        <w:rPr>
          <w:noProof/>
        </w:rPr>
      </w:r>
      <w:r>
        <w:rPr>
          <w:noProof/>
        </w:rPr>
        <w:fldChar w:fldCharType="separate"/>
      </w:r>
      <w:r>
        <w:rPr>
          <w:noProof/>
        </w:rPr>
        <w:t>8</w:t>
      </w:r>
      <w:r>
        <w:rPr>
          <w:noProof/>
        </w:rPr>
        <w:fldChar w:fldCharType="end"/>
      </w:r>
    </w:p>
    <w:p w14:paraId="2203F5FC" w14:textId="77777777" w:rsidR="0005006B" w:rsidRPr="00E958DB" w:rsidRDefault="0005006B">
      <w:pPr>
        <w:pStyle w:val="TOC2"/>
        <w:rPr>
          <w:rFonts w:ascii="Calibri" w:hAnsi="Calibri"/>
          <w:noProof/>
          <w:sz w:val="22"/>
          <w:szCs w:val="22"/>
          <w:lang w:eastAsia="en-GB"/>
        </w:rPr>
      </w:pPr>
      <w:r>
        <w:rPr>
          <w:noProof/>
        </w:rPr>
        <w:t>3.1</w:t>
      </w:r>
      <w:r>
        <w:rPr>
          <w:noProof/>
        </w:rPr>
        <w:tab/>
        <w:t>Terms</w:t>
      </w:r>
      <w:r>
        <w:rPr>
          <w:noProof/>
        </w:rPr>
        <w:tab/>
      </w:r>
      <w:r>
        <w:rPr>
          <w:noProof/>
        </w:rPr>
        <w:fldChar w:fldCharType="begin" w:fldLock="1"/>
      </w:r>
      <w:r>
        <w:rPr>
          <w:noProof/>
        </w:rPr>
        <w:instrText xml:space="preserve"> PAGEREF _Toc122426081 \h </w:instrText>
      </w:r>
      <w:r>
        <w:rPr>
          <w:noProof/>
        </w:rPr>
      </w:r>
      <w:r>
        <w:rPr>
          <w:noProof/>
        </w:rPr>
        <w:fldChar w:fldCharType="separate"/>
      </w:r>
      <w:r>
        <w:rPr>
          <w:noProof/>
        </w:rPr>
        <w:t>8</w:t>
      </w:r>
      <w:r>
        <w:rPr>
          <w:noProof/>
        </w:rPr>
        <w:fldChar w:fldCharType="end"/>
      </w:r>
    </w:p>
    <w:p w14:paraId="0D008C08" w14:textId="77777777" w:rsidR="0005006B" w:rsidRPr="00E958DB" w:rsidRDefault="0005006B">
      <w:pPr>
        <w:pStyle w:val="TOC2"/>
        <w:rPr>
          <w:rFonts w:ascii="Calibri" w:hAnsi="Calibri"/>
          <w:noProof/>
          <w:sz w:val="22"/>
          <w:szCs w:val="22"/>
          <w:lang w:eastAsia="en-GB"/>
        </w:rPr>
      </w:pPr>
      <w:r>
        <w:rPr>
          <w:noProof/>
        </w:rPr>
        <w:t>3.2</w:t>
      </w:r>
      <w:r>
        <w:rPr>
          <w:noProof/>
        </w:rPr>
        <w:tab/>
        <w:t>Symbols</w:t>
      </w:r>
      <w:r>
        <w:rPr>
          <w:noProof/>
        </w:rPr>
        <w:tab/>
      </w:r>
      <w:r>
        <w:rPr>
          <w:noProof/>
        </w:rPr>
        <w:fldChar w:fldCharType="begin" w:fldLock="1"/>
      </w:r>
      <w:r>
        <w:rPr>
          <w:noProof/>
        </w:rPr>
        <w:instrText xml:space="preserve"> PAGEREF _Toc122426082 \h </w:instrText>
      </w:r>
      <w:r>
        <w:rPr>
          <w:noProof/>
        </w:rPr>
      </w:r>
      <w:r>
        <w:rPr>
          <w:noProof/>
        </w:rPr>
        <w:fldChar w:fldCharType="separate"/>
      </w:r>
      <w:r>
        <w:rPr>
          <w:noProof/>
        </w:rPr>
        <w:t>8</w:t>
      </w:r>
      <w:r>
        <w:rPr>
          <w:noProof/>
        </w:rPr>
        <w:fldChar w:fldCharType="end"/>
      </w:r>
    </w:p>
    <w:p w14:paraId="6908CD52" w14:textId="77777777" w:rsidR="0005006B" w:rsidRPr="00E958DB" w:rsidRDefault="0005006B">
      <w:pPr>
        <w:pStyle w:val="TOC2"/>
        <w:rPr>
          <w:rFonts w:ascii="Calibri" w:hAnsi="Calibri"/>
          <w:noProof/>
          <w:sz w:val="22"/>
          <w:szCs w:val="22"/>
          <w:lang w:eastAsia="en-GB"/>
        </w:rPr>
      </w:pPr>
      <w:r>
        <w:rPr>
          <w:noProof/>
        </w:rPr>
        <w:t>3.3</w:t>
      </w:r>
      <w:r>
        <w:rPr>
          <w:noProof/>
        </w:rPr>
        <w:tab/>
        <w:t>Abbreviations</w:t>
      </w:r>
      <w:r>
        <w:rPr>
          <w:noProof/>
        </w:rPr>
        <w:tab/>
      </w:r>
      <w:r>
        <w:rPr>
          <w:noProof/>
        </w:rPr>
        <w:fldChar w:fldCharType="begin" w:fldLock="1"/>
      </w:r>
      <w:r>
        <w:rPr>
          <w:noProof/>
        </w:rPr>
        <w:instrText xml:space="preserve"> PAGEREF _Toc122426083 \h </w:instrText>
      </w:r>
      <w:r>
        <w:rPr>
          <w:noProof/>
        </w:rPr>
      </w:r>
      <w:r>
        <w:rPr>
          <w:noProof/>
        </w:rPr>
        <w:fldChar w:fldCharType="separate"/>
      </w:r>
      <w:r>
        <w:rPr>
          <w:noProof/>
        </w:rPr>
        <w:t>8</w:t>
      </w:r>
      <w:r>
        <w:rPr>
          <w:noProof/>
        </w:rPr>
        <w:fldChar w:fldCharType="end"/>
      </w:r>
    </w:p>
    <w:p w14:paraId="11B9A865" w14:textId="77777777" w:rsidR="0005006B" w:rsidRPr="00E958DB" w:rsidRDefault="0005006B">
      <w:pPr>
        <w:pStyle w:val="TOC1"/>
        <w:rPr>
          <w:rFonts w:ascii="Calibri" w:hAnsi="Calibri"/>
          <w:noProof/>
          <w:szCs w:val="22"/>
          <w:lang w:eastAsia="en-GB"/>
        </w:rPr>
      </w:pPr>
      <w:r>
        <w:rPr>
          <w:noProof/>
        </w:rPr>
        <w:t>4</w:t>
      </w:r>
      <w:r>
        <w:rPr>
          <w:noProof/>
        </w:rPr>
        <w:tab/>
        <w:t>Quality of Experience (QoE) measurement collection</w:t>
      </w:r>
      <w:r>
        <w:rPr>
          <w:noProof/>
        </w:rPr>
        <w:tab/>
      </w:r>
      <w:r>
        <w:rPr>
          <w:noProof/>
        </w:rPr>
        <w:fldChar w:fldCharType="begin" w:fldLock="1"/>
      </w:r>
      <w:r>
        <w:rPr>
          <w:noProof/>
        </w:rPr>
        <w:instrText xml:space="preserve"> PAGEREF _Toc122426084 \h </w:instrText>
      </w:r>
      <w:r>
        <w:rPr>
          <w:noProof/>
        </w:rPr>
      </w:r>
      <w:r>
        <w:rPr>
          <w:noProof/>
        </w:rPr>
        <w:fldChar w:fldCharType="separate"/>
      </w:r>
      <w:r>
        <w:rPr>
          <w:noProof/>
        </w:rPr>
        <w:t>8</w:t>
      </w:r>
      <w:r>
        <w:rPr>
          <w:noProof/>
        </w:rPr>
        <w:fldChar w:fldCharType="end"/>
      </w:r>
    </w:p>
    <w:p w14:paraId="1A7DE9DC" w14:textId="77777777" w:rsidR="0005006B" w:rsidRPr="00E958DB" w:rsidRDefault="0005006B">
      <w:pPr>
        <w:pStyle w:val="TOC2"/>
        <w:rPr>
          <w:rFonts w:ascii="Calibri" w:hAnsi="Calibri"/>
          <w:noProof/>
          <w:sz w:val="22"/>
          <w:szCs w:val="22"/>
          <w:lang w:eastAsia="en-GB"/>
        </w:rPr>
      </w:pPr>
      <w:r>
        <w:rPr>
          <w:noProof/>
        </w:rPr>
        <w:t>4.1</w:t>
      </w:r>
      <w:r>
        <w:rPr>
          <w:noProof/>
        </w:rPr>
        <w:tab/>
      </w:r>
      <w:r w:rsidRPr="00846760">
        <w:rPr>
          <w:iCs/>
          <w:noProof/>
        </w:rPr>
        <w:t>Management based activation in UTRAN</w:t>
      </w:r>
      <w:r>
        <w:rPr>
          <w:noProof/>
        </w:rPr>
        <w:tab/>
      </w:r>
      <w:r>
        <w:rPr>
          <w:noProof/>
        </w:rPr>
        <w:fldChar w:fldCharType="begin" w:fldLock="1"/>
      </w:r>
      <w:r>
        <w:rPr>
          <w:noProof/>
        </w:rPr>
        <w:instrText xml:space="preserve"> PAGEREF _Toc122426085 \h </w:instrText>
      </w:r>
      <w:r>
        <w:rPr>
          <w:noProof/>
        </w:rPr>
      </w:r>
      <w:r>
        <w:rPr>
          <w:noProof/>
        </w:rPr>
        <w:fldChar w:fldCharType="separate"/>
      </w:r>
      <w:r>
        <w:rPr>
          <w:noProof/>
        </w:rPr>
        <w:t>8</w:t>
      </w:r>
      <w:r>
        <w:rPr>
          <w:noProof/>
        </w:rPr>
        <w:fldChar w:fldCharType="end"/>
      </w:r>
    </w:p>
    <w:p w14:paraId="6B81551E" w14:textId="77777777" w:rsidR="0005006B" w:rsidRPr="00E958DB" w:rsidRDefault="0005006B">
      <w:pPr>
        <w:pStyle w:val="TOC3"/>
        <w:rPr>
          <w:rFonts w:ascii="Calibri" w:hAnsi="Calibri"/>
          <w:noProof/>
          <w:sz w:val="22"/>
          <w:szCs w:val="22"/>
          <w:lang w:eastAsia="en-GB"/>
        </w:rPr>
      </w:pPr>
      <w:r>
        <w:rPr>
          <w:noProof/>
        </w:rPr>
        <w:t>4.1.1</w:t>
      </w:r>
      <w:r>
        <w:rPr>
          <w:noProof/>
        </w:rPr>
        <w:tab/>
        <w:t>Activation of measurement collection job and reporting of collected information in UTRAN</w:t>
      </w:r>
      <w:r>
        <w:rPr>
          <w:noProof/>
        </w:rPr>
        <w:tab/>
      </w:r>
      <w:r>
        <w:rPr>
          <w:noProof/>
        </w:rPr>
        <w:fldChar w:fldCharType="begin" w:fldLock="1"/>
      </w:r>
      <w:r>
        <w:rPr>
          <w:noProof/>
        </w:rPr>
        <w:instrText xml:space="preserve"> PAGEREF _Toc122426086 \h </w:instrText>
      </w:r>
      <w:r>
        <w:rPr>
          <w:noProof/>
        </w:rPr>
      </w:r>
      <w:r>
        <w:rPr>
          <w:noProof/>
        </w:rPr>
        <w:fldChar w:fldCharType="separate"/>
      </w:r>
      <w:r>
        <w:rPr>
          <w:noProof/>
        </w:rPr>
        <w:t>8</w:t>
      </w:r>
      <w:r>
        <w:rPr>
          <w:noProof/>
        </w:rPr>
        <w:fldChar w:fldCharType="end"/>
      </w:r>
    </w:p>
    <w:p w14:paraId="5BAB4294" w14:textId="77777777" w:rsidR="0005006B" w:rsidRPr="00E958DB" w:rsidRDefault="0005006B">
      <w:pPr>
        <w:pStyle w:val="TOC3"/>
        <w:rPr>
          <w:rFonts w:ascii="Calibri" w:hAnsi="Calibri"/>
          <w:noProof/>
          <w:sz w:val="22"/>
          <w:szCs w:val="22"/>
          <w:lang w:eastAsia="en-GB"/>
        </w:rPr>
      </w:pPr>
      <w:r>
        <w:rPr>
          <w:noProof/>
        </w:rPr>
        <w:t>4.1.2</w:t>
      </w:r>
      <w:r>
        <w:rPr>
          <w:noProof/>
        </w:rPr>
        <w:tab/>
        <w:t>Handling of measurement collection at handover in UTRAN</w:t>
      </w:r>
      <w:r>
        <w:rPr>
          <w:noProof/>
        </w:rPr>
        <w:tab/>
      </w:r>
      <w:r>
        <w:rPr>
          <w:noProof/>
        </w:rPr>
        <w:fldChar w:fldCharType="begin" w:fldLock="1"/>
      </w:r>
      <w:r>
        <w:rPr>
          <w:noProof/>
        </w:rPr>
        <w:instrText xml:space="preserve"> PAGEREF _Toc122426087 \h </w:instrText>
      </w:r>
      <w:r>
        <w:rPr>
          <w:noProof/>
        </w:rPr>
      </w:r>
      <w:r>
        <w:rPr>
          <w:noProof/>
        </w:rPr>
        <w:fldChar w:fldCharType="separate"/>
      </w:r>
      <w:r>
        <w:rPr>
          <w:noProof/>
        </w:rPr>
        <w:t>10</w:t>
      </w:r>
      <w:r>
        <w:rPr>
          <w:noProof/>
        </w:rPr>
        <w:fldChar w:fldCharType="end"/>
      </w:r>
    </w:p>
    <w:p w14:paraId="54260A25" w14:textId="77777777" w:rsidR="0005006B" w:rsidRPr="00E958DB" w:rsidRDefault="0005006B">
      <w:pPr>
        <w:pStyle w:val="TOC4"/>
        <w:rPr>
          <w:rFonts w:ascii="Calibri" w:hAnsi="Calibri"/>
          <w:noProof/>
          <w:sz w:val="22"/>
          <w:szCs w:val="22"/>
          <w:lang w:eastAsia="en-GB"/>
        </w:rPr>
      </w:pPr>
      <w:r>
        <w:rPr>
          <w:noProof/>
        </w:rPr>
        <w:t>4.1.2.1</w:t>
      </w:r>
      <w:r>
        <w:rPr>
          <w:noProof/>
        </w:rPr>
        <w:tab/>
        <w:t>Handover between cells within an RNC</w:t>
      </w:r>
      <w:r>
        <w:rPr>
          <w:noProof/>
        </w:rPr>
        <w:tab/>
      </w:r>
      <w:r>
        <w:rPr>
          <w:noProof/>
        </w:rPr>
        <w:fldChar w:fldCharType="begin" w:fldLock="1"/>
      </w:r>
      <w:r>
        <w:rPr>
          <w:noProof/>
        </w:rPr>
        <w:instrText xml:space="preserve"> PAGEREF _Toc122426088 \h </w:instrText>
      </w:r>
      <w:r>
        <w:rPr>
          <w:noProof/>
        </w:rPr>
      </w:r>
      <w:r>
        <w:rPr>
          <w:noProof/>
        </w:rPr>
        <w:fldChar w:fldCharType="separate"/>
      </w:r>
      <w:r>
        <w:rPr>
          <w:noProof/>
        </w:rPr>
        <w:t>10</w:t>
      </w:r>
      <w:r>
        <w:rPr>
          <w:noProof/>
        </w:rPr>
        <w:fldChar w:fldCharType="end"/>
      </w:r>
    </w:p>
    <w:p w14:paraId="52601A3D" w14:textId="77777777" w:rsidR="0005006B" w:rsidRPr="00E958DB" w:rsidRDefault="0005006B">
      <w:pPr>
        <w:pStyle w:val="TOC4"/>
        <w:rPr>
          <w:rFonts w:ascii="Calibri" w:hAnsi="Calibri"/>
          <w:noProof/>
          <w:sz w:val="22"/>
          <w:szCs w:val="22"/>
          <w:lang w:eastAsia="en-GB"/>
        </w:rPr>
      </w:pPr>
      <w:r>
        <w:rPr>
          <w:noProof/>
        </w:rPr>
        <w:t>4.1.2.2</w:t>
      </w:r>
      <w:r>
        <w:rPr>
          <w:noProof/>
        </w:rPr>
        <w:tab/>
        <w:t>Handover between RNCs</w:t>
      </w:r>
      <w:r>
        <w:rPr>
          <w:noProof/>
        </w:rPr>
        <w:tab/>
      </w:r>
      <w:r>
        <w:rPr>
          <w:noProof/>
        </w:rPr>
        <w:fldChar w:fldCharType="begin" w:fldLock="1"/>
      </w:r>
      <w:r>
        <w:rPr>
          <w:noProof/>
        </w:rPr>
        <w:instrText xml:space="preserve"> PAGEREF _Toc122426089 \h </w:instrText>
      </w:r>
      <w:r>
        <w:rPr>
          <w:noProof/>
        </w:rPr>
      </w:r>
      <w:r>
        <w:rPr>
          <w:noProof/>
        </w:rPr>
        <w:fldChar w:fldCharType="separate"/>
      </w:r>
      <w:r>
        <w:rPr>
          <w:noProof/>
        </w:rPr>
        <w:t>10</w:t>
      </w:r>
      <w:r>
        <w:rPr>
          <w:noProof/>
        </w:rPr>
        <w:fldChar w:fldCharType="end"/>
      </w:r>
    </w:p>
    <w:p w14:paraId="4BDB661C" w14:textId="77777777" w:rsidR="0005006B" w:rsidRPr="00E958DB" w:rsidRDefault="0005006B">
      <w:pPr>
        <w:pStyle w:val="TOC3"/>
        <w:rPr>
          <w:rFonts w:ascii="Calibri" w:hAnsi="Calibri"/>
          <w:noProof/>
          <w:sz w:val="22"/>
          <w:szCs w:val="22"/>
          <w:lang w:eastAsia="en-GB"/>
        </w:rPr>
      </w:pPr>
      <w:r>
        <w:rPr>
          <w:noProof/>
        </w:rPr>
        <w:t>4.1.3</w:t>
      </w:r>
      <w:r>
        <w:rPr>
          <w:noProof/>
        </w:rPr>
        <w:tab/>
        <w:t>Deactivation of measurement collection job in UTRAN</w:t>
      </w:r>
      <w:r>
        <w:rPr>
          <w:noProof/>
        </w:rPr>
        <w:tab/>
      </w:r>
      <w:r>
        <w:rPr>
          <w:noProof/>
        </w:rPr>
        <w:fldChar w:fldCharType="begin" w:fldLock="1"/>
      </w:r>
      <w:r>
        <w:rPr>
          <w:noProof/>
        </w:rPr>
        <w:instrText xml:space="preserve"> PAGEREF _Toc122426090 \h </w:instrText>
      </w:r>
      <w:r>
        <w:rPr>
          <w:noProof/>
        </w:rPr>
      </w:r>
      <w:r>
        <w:rPr>
          <w:noProof/>
        </w:rPr>
        <w:fldChar w:fldCharType="separate"/>
      </w:r>
      <w:r>
        <w:rPr>
          <w:noProof/>
        </w:rPr>
        <w:t>11</w:t>
      </w:r>
      <w:r>
        <w:rPr>
          <w:noProof/>
        </w:rPr>
        <w:fldChar w:fldCharType="end"/>
      </w:r>
    </w:p>
    <w:p w14:paraId="3AE912BE" w14:textId="77777777" w:rsidR="0005006B" w:rsidRPr="00E958DB" w:rsidRDefault="0005006B">
      <w:pPr>
        <w:pStyle w:val="TOC4"/>
        <w:rPr>
          <w:rFonts w:ascii="Calibri" w:hAnsi="Calibri"/>
          <w:noProof/>
          <w:sz w:val="22"/>
          <w:szCs w:val="22"/>
          <w:lang w:eastAsia="en-GB"/>
        </w:rPr>
      </w:pPr>
      <w:r>
        <w:rPr>
          <w:noProof/>
        </w:rPr>
        <w:t>4.1.3.1</w:t>
      </w:r>
      <w:r>
        <w:rPr>
          <w:noProof/>
        </w:rPr>
        <w:tab/>
        <w:t>Forced deactivation in UTRAN</w:t>
      </w:r>
      <w:r>
        <w:rPr>
          <w:noProof/>
        </w:rPr>
        <w:tab/>
      </w:r>
      <w:r>
        <w:rPr>
          <w:noProof/>
        </w:rPr>
        <w:fldChar w:fldCharType="begin" w:fldLock="1"/>
      </w:r>
      <w:r>
        <w:rPr>
          <w:noProof/>
        </w:rPr>
        <w:instrText xml:space="preserve"> PAGEREF _Toc122426091 \h </w:instrText>
      </w:r>
      <w:r>
        <w:rPr>
          <w:noProof/>
        </w:rPr>
      </w:r>
      <w:r>
        <w:rPr>
          <w:noProof/>
        </w:rPr>
        <w:fldChar w:fldCharType="separate"/>
      </w:r>
      <w:r>
        <w:rPr>
          <w:noProof/>
        </w:rPr>
        <w:t>11</w:t>
      </w:r>
      <w:r>
        <w:rPr>
          <w:noProof/>
        </w:rPr>
        <w:fldChar w:fldCharType="end"/>
      </w:r>
    </w:p>
    <w:p w14:paraId="1A80E34F" w14:textId="77777777" w:rsidR="0005006B" w:rsidRPr="00E958DB" w:rsidRDefault="0005006B">
      <w:pPr>
        <w:pStyle w:val="TOC4"/>
        <w:rPr>
          <w:rFonts w:ascii="Calibri" w:hAnsi="Calibri"/>
          <w:noProof/>
          <w:sz w:val="22"/>
          <w:szCs w:val="22"/>
          <w:lang w:eastAsia="en-GB"/>
        </w:rPr>
      </w:pPr>
      <w:r>
        <w:rPr>
          <w:noProof/>
        </w:rPr>
        <w:t>4.1.3.2</w:t>
      </w:r>
      <w:r>
        <w:rPr>
          <w:noProof/>
        </w:rPr>
        <w:tab/>
        <w:t>Deactivation of recording session in UTRAN</w:t>
      </w:r>
      <w:r>
        <w:rPr>
          <w:noProof/>
        </w:rPr>
        <w:tab/>
      </w:r>
      <w:r>
        <w:rPr>
          <w:noProof/>
        </w:rPr>
        <w:fldChar w:fldCharType="begin" w:fldLock="1"/>
      </w:r>
      <w:r>
        <w:rPr>
          <w:noProof/>
        </w:rPr>
        <w:instrText xml:space="preserve"> PAGEREF _Toc122426092 \h </w:instrText>
      </w:r>
      <w:r>
        <w:rPr>
          <w:noProof/>
        </w:rPr>
      </w:r>
      <w:r>
        <w:rPr>
          <w:noProof/>
        </w:rPr>
        <w:fldChar w:fldCharType="separate"/>
      </w:r>
      <w:r>
        <w:rPr>
          <w:noProof/>
        </w:rPr>
        <w:t>11</w:t>
      </w:r>
      <w:r>
        <w:rPr>
          <w:noProof/>
        </w:rPr>
        <w:fldChar w:fldCharType="end"/>
      </w:r>
    </w:p>
    <w:p w14:paraId="5D9D10D5" w14:textId="77777777" w:rsidR="0005006B" w:rsidRPr="00E958DB" w:rsidRDefault="0005006B">
      <w:pPr>
        <w:pStyle w:val="TOC2"/>
        <w:rPr>
          <w:rFonts w:ascii="Calibri" w:hAnsi="Calibri"/>
          <w:noProof/>
          <w:sz w:val="22"/>
          <w:szCs w:val="22"/>
          <w:lang w:eastAsia="en-GB"/>
        </w:rPr>
      </w:pPr>
      <w:r>
        <w:rPr>
          <w:noProof/>
        </w:rPr>
        <w:t>4.2</w:t>
      </w:r>
      <w:r>
        <w:rPr>
          <w:noProof/>
        </w:rPr>
        <w:tab/>
      </w:r>
      <w:r w:rsidRPr="00846760">
        <w:rPr>
          <w:iCs/>
          <w:noProof/>
        </w:rPr>
        <w:t>Management based activation in LTE</w:t>
      </w:r>
      <w:r>
        <w:rPr>
          <w:noProof/>
        </w:rPr>
        <w:tab/>
      </w:r>
      <w:r>
        <w:rPr>
          <w:noProof/>
        </w:rPr>
        <w:fldChar w:fldCharType="begin" w:fldLock="1"/>
      </w:r>
      <w:r>
        <w:rPr>
          <w:noProof/>
        </w:rPr>
        <w:instrText xml:space="preserve"> PAGEREF _Toc122426093 \h </w:instrText>
      </w:r>
      <w:r>
        <w:rPr>
          <w:noProof/>
        </w:rPr>
      </w:r>
      <w:r>
        <w:rPr>
          <w:noProof/>
        </w:rPr>
        <w:fldChar w:fldCharType="separate"/>
      </w:r>
      <w:r>
        <w:rPr>
          <w:noProof/>
        </w:rPr>
        <w:t>11</w:t>
      </w:r>
      <w:r>
        <w:rPr>
          <w:noProof/>
        </w:rPr>
        <w:fldChar w:fldCharType="end"/>
      </w:r>
    </w:p>
    <w:p w14:paraId="6D9BB1FD" w14:textId="77777777" w:rsidR="0005006B" w:rsidRPr="00E958DB" w:rsidRDefault="0005006B">
      <w:pPr>
        <w:pStyle w:val="TOC3"/>
        <w:rPr>
          <w:rFonts w:ascii="Calibri" w:hAnsi="Calibri"/>
          <w:noProof/>
          <w:sz w:val="22"/>
          <w:szCs w:val="22"/>
          <w:lang w:eastAsia="en-GB"/>
        </w:rPr>
      </w:pPr>
      <w:r>
        <w:rPr>
          <w:noProof/>
        </w:rPr>
        <w:t>4.2.1</w:t>
      </w:r>
      <w:r>
        <w:rPr>
          <w:noProof/>
        </w:rPr>
        <w:tab/>
        <w:t>Activation of measurement collection job and reporting of collected information in LTE</w:t>
      </w:r>
      <w:r>
        <w:rPr>
          <w:noProof/>
        </w:rPr>
        <w:tab/>
      </w:r>
      <w:r>
        <w:rPr>
          <w:noProof/>
        </w:rPr>
        <w:fldChar w:fldCharType="begin" w:fldLock="1"/>
      </w:r>
      <w:r>
        <w:rPr>
          <w:noProof/>
        </w:rPr>
        <w:instrText xml:space="preserve"> PAGEREF _Toc122426094 \h </w:instrText>
      </w:r>
      <w:r>
        <w:rPr>
          <w:noProof/>
        </w:rPr>
      </w:r>
      <w:r>
        <w:rPr>
          <w:noProof/>
        </w:rPr>
        <w:fldChar w:fldCharType="separate"/>
      </w:r>
      <w:r>
        <w:rPr>
          <w:noProof/>
        </w:rPr>
        <w:t>11</w:t>
      </w:r>
      <w:r>
        <w:rPr>
          <w:noProof/>
        </w:rPr>
        <w:fldChar w:fldCharType="end"/>
      </w:r>
    </w:p>
    <w:p w14:paraId="0908255C" w14:textId="77777777" w:rsidR="0005006B" w:rsidRPr="00E958DB" w:rsidRDefault="0005006B">
      <w:pPr>
        <w:pStyle w:val="TOC3"/>
        <w:rPr>
          <w:rFonts w:ascii="Calibri" w:hAnsi="Calibri"/>
          <w:noProof/>
          <w:sz w:val="22"/>
          <w:szCs w:val="22"/>
          <w:lang w:eastAsia="en-GB"/>
        </w:rPr>
      </w:pPr>
      <w:r>
        <w:rPr>
          <w:noProof/>
        </w:rPr>
        <w:t>4.2.2</w:t>
      </w:r>
      <w:r>
        <w:rPr>
          <w:noProof/>
        </w:rPr>
        <w:tab/>
        <w:t>Handling of measurement collection at handover in LTE</w:t>
      </w:r>
      <w:r>
        <w:rPr>
          <w:noProof/>
        </w:rPr>
        <w:tab/>
      </w:r>
      <w:r>
        <w:rPr>
          <w:noProof/>
        </w:rPr>
        <w:fldChar w:fldCharType="begin" w:fldLock="1"/>
      </w:r>
      <w:r>
        <w:rPr>
          <w:noProof/>
        </w:rPr>
        <w:instrText xml:space="preserve"> PAGEREF _Toc122426095 \h </w:instrText>
      </w:r>
      <w:r>
        <w:rPr>
          <w:noProof/>
        </w:rPr>
      </w:r>
      <w:r>
        <w:rPr>
          <w:noProof/>
        </w:rPr>
        <w:fldChar w:fldCharType="separate"/>
      </w:r>
      <w:r>
        <w:rPr>
          <w:noProof/>
        </w:rPr>
        <w:t>12</w:t>
      </w:r>
      <w:r>
        <w:rPr>
          <w:noProof/>
        </w:rPr>
        <w:fldChar w:fldCharType="end"/>
      </w:r>
    </w:p>
    <w:p w14:paraId="188DE403" w14:textId="77777777" w:rsidR="0005006B" w:rsidRPr="00E958DB" w:rsidRDefault="0005006B">
      <w:pPr>
        <w:pStyle w:val="TOC4"/>
        <w:rPr>
          <w:rFonts w:ascii="Calibri" w:hAnsi="Calibri"/>
          <w:noProof/>
          <w:sz w:val="22"/>
          <w:szCs w:val="22"/>
          <w:lang w:eastAsia="en-GB"/>
        </w:rPr>
      </w:pPr>
      <w:r>
        <w:rPr>
          <w:noProof/>
        </w:rPr>
        <w:t>4.2.2.1</w:t>
      </w:r>
      <w:r>
        <w:rPr>
          <w:noProof/>
        </w:rPr>
        <w:tab/>
        <w:t>Handover between cells within an eNB</w:t>
      </w:r>
      <w:r>
        <w:rPr>
          <w:noProof/>
        </w:rPr>
        <w:tab/>
      </w:r>
      <w:r>
        <w:rPr>
          <w:noProof/>
        </w:rPr>
        <w:fldChar w:fldCharType="begin" w:fldLock="1"/>
      </w:r>
      <w:r>
        <w:rPr>
          <w:noProof/>
        </w:rPr>
        <w:instrText xml:space="preserve"> PAGEREF _Toc122426096 \h </w:instrText>
      </w:r>
      <w:r>
        <w:rPr>
          <w:noProof/>
        </w:rPr>
      </w:r>
      <w:r>
        <w:rPr>
          <w:noProof/>
        </w:rPr>
        <w:fldChar w:fldCharType="separate"/>
      </w:r>
      <w:r>
        <w:rPr>
          <w:noProof/>
        </w:rPr>
        <w:t>12</w:t>
      </w:r>
      <w:r>
        <w:rPr>
          <w:noProof/>
        </w:rPr>
        <w:fldChar w:fldCharType="end"/>
      </w:r>
    </w:p>
    <w:p w14:paraId="1670F34D" w14:textId="77777777" w:rsidR="0005006B" w:rsidRPr="00E958DB" w:rsidRDefault="0005006B">
      <w:pPr>
        <w:pStyle w:val="TOC4"/>
        <w:rPr>
          <w:rFonts w:ascii="Calibri" w:hAnsi="Calibri"/>
          <w:noProof/>
          <w:sz w:val="22"/>
          <w:szCs w:val="22"/>
          <w:lang w:eastAsia="en-GB"/>
        </w:rPr>
      </w:pPr>
      <w:r>
        <w:rPr>
          <w:noProof/>
        </w:rPr>
        <w:t>4.2.2.2</w:t>
      </w:r>
      <w:r>
        <w:rPr>
          <w:noProof/>
        </w:rPr>
        <w:tab/>
        <w:t>Handover between eNBs</w:t>
      </w:r>
      <w:r>
        <w:rPr>
          <w:noProof/>
        </w:rPr>
        <w:tab/>
      </w:r>
      <w:r>
        <w:rPr>
          <w:noProof/>
        </w:rPr>
        <w:fldChar w:fldCharType="begin" w:fldLock="1"/>
      </w:r>
      <w:r>
        <w:rPr>
          <w:noProof/>
        </w:rPr>
        <w:instrText xml:space="preserve"> PAGEREF _Toc122426097 \h </w:instrText>
      </w:r>
      <w:r>
        <w:rPr>
          <w:noProof/>
        </w:rPr>
      </w:r>
      <w:r>
        <w:rPr>
          <w:noProof/>
        </w:rPr>
        <w:fldChar w:fldCharType="separate"/>
      </w:r>
      <w:r>
        <w:rPr>
          <w:noProof/>
        </w:rPr>
        <w:t>13</w:t>
      </w:r>
      <w:r>
        <w:rPr>
          <w:noProof/>
        </w:rPr>
        <w:fldChar w:fldCharType="end"/>
      </w:r>
    </w:p>
    <w:p w14:paraId="06328AE5" w14:textId="77777777" w:rsidR="0005006B" w:rsidRPr="00E958DB" w:rsidRDefault="0005006B">
      <w:pPr>
        <w:pStyle w:val="TOC3"/>
        <w:rPr>
          <w:rFonts w:ascii="Calibri" w:hAnsi="Calibri"/>
          <w:noProof/>
          <w:sz w:val="22"/>
          <w:szCs w:val="22"/>
          <w:lang w:eastAsia="en-GB"/>
        </w:rPr>
      </w:pPr>
      <w:r>
        <w:rPr>
          <w:noProof/>
        </w:rPr>
        <w:t>4.2.3</w:t>
      </w:r>
      <w:r>
        <w:rPr>
          <w:noProof/>
        </w:rPr>
        <w:tab/>
        <w:t>Deactivation of measurement collection job in LTE</w:t>
      </w:r>
      <w:r>
        <w:rPr>
          <w:noProof/>
        </w:rPr>
        <w:tab/>
      </w:r>
      <w:r>
        <w:rPr>
          <w:noProof/>
        </w:rPr>
        <w:fldChar w:fldCharType="begin" w:fldLock="1"/>
      </w:r>
      <w:r>
        <w:rPr>
          <w:noProof/>
        </w:rPr>
        <w:instrText xml:space="preserve"> PAGEREF _Toc122426098 \h </w:instrText>
      </w:r>
      <w:r>
        <w:rPr>
          <w:noProof/>
        </w:rPr>
      </w:r>
      <w:r>
        <w:rPr>
          <w:noProof/>
        </w:rPr>
        <w:fldChar w:fldCharType="separate"/>
      </w:r>
      <w:r>
        <w:rPr>
          <w:noProof/>
        </w:rPr>
        <w:t>14</w:t>
      </w:r>
      <w:r>
        <w:rPr>
          <w:noProof/>
        </w:rPr>
        <w:fldChar w:fldCharType="end"/>
      </w:r>
    </w:p>
    <w:p w14:paraId="5C073653" w14:textId="77777777" w:rsidR="0005006B" w:rsidRPr="00E958DB" w:rsidRDefault="0005006B">
      <w:pPr>
        <w:pStyle w:val="TOC4"/>
        <w:rPr>
          <w:rFonts w:ascii="Calibri" w:hAnsi="Calibri"/>
          <w:noProof/>
          <w:sz w:val="22"/>
          <w:szCs w:val="22"/>
          <w:lang w:eastAsia="en-GB"/>
        </w:rPr>
      </w:pPr>
      <w:r>
        <w:rPr>
          <w:noProof/>
        </w:rPr>
        <w:t>4.2.3.1</w:t>
      </w:r>
      <w:r>
        <w:rPr>
          <w:noProof/>
        </w:rPr>
        <w:tab/>
        <w:t>Forced deactivation</w:t>
      </w:r>
      <w:r>
        <w:rPr>
          <w:noProof/>
        </w:rPr>
        <w:tab/>
      </w:r>
      <w:r>
        <w:rPr>
          <w:noProof/>
        </w:rPr>
        <w:fldChar w:fldCharType="begin" w:fldLock="1"/>
      </w:r>
      <w:r>
        <w:rPr>
          <w:noProof/>
        </w:rPr>
        <w:instrText xml:space="preserve"> PAGEREF _Toc122426099 \h </w:instrText>
      </w:r>
      <w:r>
        <w:rPr>
          <w:noProof/>
        </w:rPr>
      </w:r>
      <w:r>
        <w:rPr>
          <w:noProof/>
        </w:rPr>
        <w:fldChar w:fldCharType="separate"/>
      </w:r>
      <w:r>
        <w:rPr>
          <w:noProof/>
        </w:rPr>
        <w:t>14</w:t>
      </w:r>
      <w:r>
        <w:rPr>
          <w:noProof/>
        </w:rPr>
        <w:fldChar w:fldCharType="end"/>
      </w:r>
    </w:p>
    <w:p w14:paraId="1BBC04C4" w14:textId="77777777" w:rsidR="0005006B" w:rsidRPr="00E958DB" w:rsidRDefault="0005006B">
      <w:pPr>
        <w:pStyle w:val="TOC4"/>
        <w:rPr>
          <w:rFonts w:ascii="Calibri" w:hAnsi="Calibri"/>
          <w:noProof/>
          <w:sz w:val="22"/>
          <w:szCs w:val="22"/>
          <w:lang w:eastAsia="en-GB"/>
        </w:rPr>
      </w:pPr>
      <w:r>
        <w:rPr>
          <w:noProof/>
        </w:rPr>
        <w:t>4.2.3.2</w:t>
      </w:r>
      <w:r>
        <w:rPr>
          <w:noProof/>
        </w:rPr>
        <w:tab/>
        <w:t>Deactivation of recording session</w:t>
      </w:r>
      <w:r>
        <w:rPr>
          <w:noProof/>
        </w:rPr>
        <w:tab/>
      </w:r>
      <w:r>
        <w:rPr>
          <w:noProof/>
        </w:rPr>
        <w:fldChar w:fldCharType="begin" w:fldLock="1"/>
      </w:r>
      <w:r>
        <w:rPr>
          <w:noProof/>
        </w:rPr>
        <w:instrText xml:space="preserve"> PAGEREF _Toc122426100 \h </w:instrText>
      </w:r>
      <w:r>
        <w:rPr>
          <w:noProof/>
        </w:rPr>
      </w:r>
      <w:r>
        <w:rPr>
          <w:noProof/>
        </w:rPr>
        <w:fldChar w:fldCharType="separate"/>
      </w:r>
      <w:r>
        <w:rPr>
          <w:noProof/>
        </w:rPr>
        <w:t>14</w:t>
      </w:r>
      <w:r>
        <w:rPr>
          <w:noProof/>
        </w:rPr>
        <w:fldChar w:fldCharType="end"/>
      </w:r>
    </w:p>
    <w:p w14:paraId="170F9B49" w14:textId="77777777" w:rsidR="0005006B" w:rsidRPr="00E958DB" w:rsidRDefault="0005006B">
      <w:pPr>
        <w:pStyle w:val="TOC3"/>
        <w:rPr>
          <w:rFonts w:ascii="Calibri" w:hAnsi="Calibri"/>
          <w:noProof/>
          <w:sz w:val="22"/>
          <w:szCs w:val="22"/>
          <w:lang w:eastAsia="en-GB"/>
        </w:rPr>
      </w:pPr>
      <w:r>
        <w:rPr>
          <w:noProof/>
        </w:rPr>
        <w:t>4.2.4</w:t>
      </w:r>
      <w:r>
        <w:rPr>
          <w:noProof/>
        </w:rPr>
        <w:tab/>
        <w:t>Void</w:t>
      </w:r>
      <w:r>
        <w:rPr>
          <w:noProof/>
        </w:rPr>
        <w:tab/>
      </w:r>
      <w:r>
        <w:rPr>
          <w:noProof/>
        </w:rPr>
        <w:fldChar w:fldCharType="begin" w:fldLock="1"/>
      </w:r>
      <w:r>
        <w:rPr>
          <w:noProof/>
        </w:rPr>
        <w:instrText xml:space="preserve"> PAGEREF _Toc122426101 \h </w:instrText>
      </w:r>
      <w:r>
        <w:rPr>
          <w:noProof/>
        </w:rPr>
      </w:r>
      <w:r>
        <w:rPr>
          <w:noProof/>
        </w:rPr>
        <w:fldChar w:fldCharType="separate"/>
      </w:r>
      <w:r>
        <w:rPr>
          <w:noProof/>
        </w:rPr>
        <w:t>14</w:t>
      </w:r>
      <w:r>
        <w:rPr>
          <w:noProof/>
        </w:rPr>
        <w:fldChar w:fldCharType="end"/>
      </w:r>
    </w:p>
    <w:p w14:paraId="4CC50F51" w14:textId="77777777" w:rsidR="0005006B" w:rsidRPr="00E958DB" w:rsidRDefault="0005006B">
      <w:pPr>
        <w:pStyle w:val="TOC2"/>
        <w:rPr>
          <w:rFonts w:ascii="Calibri" w:hAnsi="Calibri"/>
          <w:noProof/>
          <w:sz w:val="22"/>
          <w:szCs w:val="22"/>
          <w:lang w:eastAsia="en-GB"/>
        </w:rPr>
      </w:pPr>
      <w:r w:rsidRPr="00846760">
        <w:rPr>
          <w:noProof/>
          <w:lang w:val="en-US"/>
        </w:rPr>
        <w:t>4.3</w:t>
      </w:r>
      <w:r w:rsidRPr="00846760">
        <w:rPr>
          <w:noProof/>
          <w:lang w:val="en-US"/>
        </w:rPr>
        <w:tab/>
      </w:r>
      <w:r w:rsidRPr="00846760">
        <w:rPr>
          <w:iCs/>
          <w:noProof/>
        </w:rPr>
        <w:t>Signalling based activation</w:t>
      </w:r>
      <w:r>
        <w:rPr>
          <w:noProof/>
        </w:rPr>
        <w:t xml:space="preserve"> in UTRAN</w:t>
      </w:r>
      <w:r>
        <w:rPr>
          <w:noProof/>
        </w:rPr>
        <w:tab/>
      </w:r>
      <w:r>
        <w:rPr>
          <w:noProof/>
        </w:rPr>
        <w:fldChar w:fldCharType="begin" w:fldLock="1"/>
      </w:r>
      <w:r>
        <w:rPr>
          <w:noProof/>
        </w:rPr>
        <w:instrText xml:space="preserve"> PAGEREF _Toc122426102 \h </w:instrText>
      </w:r>
      <w:r>
        <w:rPr>
          <w:noProof/>
        </w:rPr>
      </w:r>
      <w:r>
        <w:rPr>
          <w:noProof/>
        </w:rPr>
        <w:fldChar w:fldCharType="separate"/>
      </w:r>
      <w:r>
        <w:rPr>
          <w:noProof/>
        </w:rPr>
        <w:t>14</w:t>
      </w:r>
      <w:r>
        <w:rPr>
          <w:noProof/>
        </w:rPr>
        <w:fldChar w:fldCharType="end"/>
      </w:r>
    </w:p>
    <w:p w14:paraId="3EE9816C" w14:textId="77777777" w:rsidR="0005006B" w:rsidRPr="00E958DB" w:rsidRDefault="0005006B">
      <w:pPr>
        <w:pStyle w:val="TOC3"/>
        <w:rPr>
          <w:rFonts w:ascii="Calibri" w:hAnsi="Calibri"/>
          <w:noProof/>
          <w:sz w:val="22"/>
          <w:szCs w:val="22"/>
          <w:lang w:eastAsia="en-GB"/>
        </w:rPr>
      </w:pPr>
      <w:r>
        <w:rPr>
          <w:noProof/>
        </w:rPr>
        <w:t>4.3.1</w:t>
      </w:r>
      <w:r>
        <w:rPr>
          <w:noProof/>
        </w:rPr>
        <w:tab/>
        <w:t>Activation of measurement collection job in UTRAN</w:t>
      </w:r>
      <w:r>
        <w:rPr>
          <w:noProof/>
        </w:rPr>
        <w:tab/>
      </w:r>
      <w:r>
        <w:rPr>
          <w:noProof/>
        </w:rPr>
        <w:fldChar w:fldCharType="begin" w:fldLock="1"/>
      </w:r>
      <w:r>
        <w:rPr>
          <w:noProof/>
        </w:rPr>
        <w:instrText xml:space="preserve"> PAGEREF _Toc122426103 \h </w:instrText>
      </w:r>
      <w:r>
        <w:rPr>
          <w:noProof/>
        </w:rPr>
      </w:r>
      <w:r>
        <w:rPr>
          <w:noProof/>
        </w:rPr>
        <w:fldChar w:fldCharType="separate"/>
      </w:r>
      <w:r>
        <w:rPr>
          <w:noProof/>
        </w:rPr>
        <w:t>14</w:t>
      </w:r>
      <w:r>
        <w:rPr>
          <w:noProof/>
        </w:rPr>
        <w:fldChar w:fldCharType="end"/>
      </w:r>
    </w:p>
    <w:p w14:paraId="1F16F4C3" w14:textId="77777777" w:rsidR="0005006B" w:rsidRPr="00E958DB" w:rsidRDefault="0005006B">
      <w:pPr>
        <w:pStyle w:val="TOC3"/>
        <w:rPr>
          <w:rFonts w:ascii="Calibri" w:hAnsi="Calibri"/>
          <w:noProof/>
          <w:sz w:val="22"/>
          <w:szCs w:val="22"/>
          <w:lang w:eastAsia="en-GB"/>
        </w:rPr>
      </w:pPr>
      <w:r>
        <w:rPr>
          <w:noProof/>
        </w:rPr>
        <w:t>4.3.2</w:t>
      </w:r>
      <w:r>
        <w:rPr>
          <w:noProof/>
        </w:rPr>
        <w:tab/>
        <w:t>Handling of measurement collection at handover in UTRAN</w:t>
      </w:r>
      <w:r>
        <w:rPr>
          <w:noProof/>
        </w:rPr>
        <w:tab/>
      </w:r>
      <w:r>
        <w:rPr>
          <w:noProof/>
        </w:rPr>
        <w:fldChar w:fldCharType="begin" w:fldLock="1"/>
      </w:r>
      <w:r>
        <w:rPr>
          <w:noProof/>
        </w:rPr>
        <w:instrText xml:space="preserve"> PAGEREF _Toc122426104 \h </w:instrText>
      </w:r>
      <w:r>
        <w:rPr>
          <w:noProof/>
        </w:rPr>
      </w:r>
      <w:r>
        <w:rPr>
          <w:noProof/>
        </w:rPr>
        <w:fldChar w:fldCharType="separate"/>
      </w:r>
      <w:r>
        <w:rPr>
          <w:noProof/>
        </w:rPr>
        <w:t>16</w:t>
      </w:r>
      <w:r>
        <w:rPr>
          <w:noProof/>
        </w:rPr>
        <w:fldChar w:fldCharType="end"/>
      </w:r>
    </w:p>
    <w:p w14:paraId="4EB89F3A" w14:textId="77777777" w:rsidR="0005006B" w:rsidRPr="00E958DB" w:rsidRDefault="0005006B">
      <w:pPr>
        <w:pStyle w:val="TOC3"/>
        <w:rPr>
          <w:rFonts w:ascii="Calibri" w:hAnsi="Calibri"/>
          <w:noProof/>
          <w:sz w:val="22"/>
          <w:szCs w:val="22"/>
          <w:lang w:eastAsia="en-GB"/>
        </w:rPr>
      </w:pPr>
      <w:r>
        <w:rPr>
          <w:noProof/>
        </w:rPr>
        <w:t>4.3.3</w:t>
      </w:r>
      <w:r>
        <w:rPr>
          <w:noProof/>
        </w:rPr>
        <w:tab/>
        <w:t>Deactivation of measurement collection job in UTRAN</w:t>
      </w:r>
      <w:r>
        <w:rPr>
          <w:noProof/>
        </w:rPr>
        <w:tab/>
      </w:r>
      <w:r>
        <w:rPr>
          <w:noProof/>
        </w:rPr>
        <w:fldChar w:fldCharType="begin" w:fldLock="1"/>
      </w:r>
      <w:r>
        <w:rPr>
          <w:noProof/>
        </w:rPr>
        <w:instrText xml:space="preserve"> PAGEREF _Toc122426105 \h </w:instrText>
      </w:r>
      <w:r>
        <w:rPr>
          <w:noProof/>
        </w:rPr>
      </w:r>
      <w:r>
        <w:rPr>
          <w:noProof/>
        </w:rPr>
        <w:fldChar w:fldCharType="separate"/>
      </w:r>
      <w:r>
        <w:rPr>
          <w:noProof/>
        </w:rPr>
        <w:t>16</w:t>
      </w:r>
      <w:r>
        <w:rPr>
          <w:noProof/>
        </w:rPr>
        <w:fldChar w:fldCharType="end"/>
      </w:r>
    </w:p>
    <w:p w14:paraId="1BC14B5D" w14:textId="77777777" w:rsidR="0005006B" w:rsidRPr="00E958DB" w:rsidRDefault="0005006B">
      <w:pPr>
        <w:pStyle w:val="TOC4"/>
        <w:rPr>
          <w:rFonts w:ascii="Calibri" w:hAnsi="Calibri"/>
          <w:noProof/>
          <w:sz w:val="22"/>
          <w:szCs w:val="22"/>
          <w:lang w:eastAsia="en-GB"/>
        </w:rPr>
      </w:pPr>
      <w:r>
        <w:rPr>
          <w:noProof/>
        </w:rPr>
        <w:t>4.3.3.1</w:t>
      </w:r>
      <w:r>
        <w:rPr>
          <w:noProof/>
        </w:rPr>
        <w:tab/>
        <w:t>Pre-set time has elapsed in UTRAN</w:t>
      </w:r>
      <w:r>
        <w:rPr>
          <w:noProof/>
        </w:rPr>
        <w:tab/>
      </w:r>
      <w:r>
        <w:rPr>
          <w:noProof/>
        </w:rPr>
        <w:fldChar w:fldCharType="begin" w:fldLock="1"/>
      </w:r>
      <w:r>
        <w:rPr>
          <w:noProof/>
        </w:rPr>
        <w:instrText xml:space="preserve"> PAGEREF _Toc122426106 \h </w:instrText>
      </w:r>
      <w:r>
        <w:rPr>
          <w:noProof/>
        </w:rPr>
      </w:r>
      <w:r>
        <w:rPr>
          <w:noProof/>
        </w:rPr>
        <w:fldChar w:fldCharType="separate"/>
      </w:r>
      <w:r>
        <w:rPr>
          <w:noProof/>
        </w:rPr>
        <w:t>16</w:t>
      </w:r>
      <w:r>
        <w:rPr>
          <w:noProof/>
        </w:rPr>
        <w:fldChar w:fldCharType="end"/>
      </w:r>
    </w:p>
    <w:p w14:paraId="6174F9B6" w14:textId="77777777" w:rsidR="0005006B" w:rsidRPr="00E958DB" w:rsidRDefault="0005006B">
      <w:pPr>
        <w:pStyle w:val="TOC4"/>
        <w:rPr>
          <w:rFonts w:ascii="Calibri" w:hAnsi="Calibri"/>
          <w:noProof/>
          <w:sz w:val="22"/>
          <w:szCs w:val="22"/>
          <w:lang w:eastAsia="en-GB"/>
        </w:rPr>
      </w:pPr>
      <w:r>
        <w:rPr>
          <w:noProof/>
        </w:rPr>
        <w:t>4.33.2</w:t>
      </w:r>
      <w:r>
        <w:rPr>
          <w:noProof/>
        </w:rPr>
        <w:tab/>
        <w:t>Forced deactivation in UTRAN</w:t>
      </w:r>
      <w:r>
        <w:rPr>
          <w:noProof/>
        </w:rPr>
        <w:tab/>
      </w:r>
      <w:r>
        <w:rPr>
          <w:noProof/>
        </w:rPr>
        <w:fldChar w:fldCharType="begin" w:fldLock="1"/>
      </w:r>
      <w:r>
        <w:rPr>
          <w:noProof/>
        </w:rPr>
        <w:instrText xml:space="preserve"> PAGEREF _Toc122426107 \h </w:instrText>
      </w:r>
      <w:r>
        <w:rPr>
          <w:noProof/>
        </w:rPr>
      </w:r>
      <w:r>
        <w:rPr>
          <w:noProof/>
        </w:rPr>
        <w:fldChar w:fldCharType="separate"/>
      </w:r>
      <w:r>
        <w:rPr>
          <w:noProof/>
        </w:rPr>
        <w:t>16</w:t>
      </w:r>
      <w:r>
        <w:rPr>
          <w:noProof/>
        </w:rPr>
        <w:fldChar w:fldCharType="end"/>
      </w:r>
    </w:p>
    <w:p w14:paraId="5F9CAD88" w14:textId="77777777" w:rsidR="0005006B" w:rsidRPr="00E958DB" w:rsidRDefault="0005006B">
      <w:pPr>
        <w:pStyle w:val="TOC4"/>
        <w:rPr>
          <w:rFonts w:ascii="Calibri" w:hAnsi="Calibri"/>
          <w:noProof/>
          <w:sz w:val="22"/>
          <w:szCs w:val="22"/>
          <w:lang w:eastAsia="en-GB"/>
        </w:rPr>
      </w:pPr>
      <w:r>
        <w:rPr>
          <w:noProof/>
        </w:rPr>
        <w:t>4.3.3.3</w:t>
      </w:r>
      <w:r>
        <w:rPr>
          <w:noProof/>
        </w:rPr>
        <w:tab/>
        <w:t>Deactivation of recording session in UTRAN</w:t>
      </w:r>
      <w:r>
        <w:rPr>
          <w:noProof/>
        </w:rPr>
        <w:tab/>
      </w:r>
      <w:r>
        <w:rPr>
          <w:noProof/>
        </w:rPr>
        <w:fldChar w:fldCharType="begin" w:fldLock="1"/>
      </w:r>
      <w:r>
        <w:rPr>
          <w:noProof/>
        </w:rPr>
        <w:instrText xml:space="preserve"> PAGEREF _Toc122426108 \h </w:instrText>
      </w:r>
      <w:r>
        <w:rPr>
          <w:noProof/>
        </w:rPr>
      </w:r>
      <w:r>
        <w:rPr>
          <w:noProof/>
        </w:rPr>
        <w:fldChar w:fldCharType="separate"/>
      </w:r>
      <w:r>
        <w:rPr>
          <w:noProof/>
        </w:rPr>
        <w:t>16</w:t>
      </w:r>
      <w:r>
        <w:rPr>
          <w:noProof/>
        </w:rPr>
        <w:fldChar w:fldCharType="end"/>
      </w:r>
    </w:p>
    <w:p w14:paraId="18BA2242" w14:textId="77777777" w:rsidR="0005006B" w:rsidRPr="00E958DB" w:rsidRDefault="0005006B">
      <w:pPr>
        <w:pStyle w:val="TOC2"/>
        <w:rPr>
          <w:rFonts w:ascii="Calibri" w:hAnsi="Calibri"/>
          <w:noProof/>
          <w:sz w:val="22"/>
          <w:szCs w:val="22"/>
          <w:lang w:eastAsia="en-GB"/>
        </w:rPr>
      </w:pPr>
      <w:r w:rsidRPr="00846760">
        <w:rPr>
          <w:noProof/>
          <w:lang w:val="en-US"/>
        </w:rPr>
        <w:t>4.4</w:t>
      </w:r>
      <w:r w:rsidRPr="00846760">
        <w:rPr>
          <w:noProof/>
          <w:lang w:val="en-US"/>
        </w:rPr>
        <w:tab/>
      </w:r>
      <w:r w:rsidRPr="00846760">
        <w:rPr>
          <w:iCs/>
          <w:noProof/>
        </w:rPr>
        <w:t>Signalling based activation in LTE</w:t>
      </w:r>
      <w:r>
        <w:rPr>
          <w:noProof/>
        </w:rPr>
        <w:tab/>
      </w:r>
      <w:r>
        <w:rPr>
          <w:noProof/>
        </w:rPr>
        <w:fldChar w:fldCharType="begin" w:fldLock="1"/>
      </w:r>
      <w:r>
        <w:rPr>
          <w:noProof/>
        </w:rPr>
        <w:instrText xml:space="preserve"> PAGEREF _Toc122426109 \h </w:instrText>
      </w:r>
      <w:r>
        <w:rPr>
          <w:noProof/>
        </w:rPr>
      </w:r>
      <w:r>
        <w:rPr>
          <w:noProof/>
        </w:rPr>
        <w:fldChar w:fldCharType="separate"/>
      </w:r>
      <w:r>
        <w:rPr>
          <w:noProof/>
        </w:rPr>
        <w:t>16</w:t>
      </w:r>
      <w:r>
        <w:rPr>
          <w:noProof/>
        </w:rPr>
        <w:fldChar w:fldCharType="end"/>
      </w:r>
    </w:p>
    <w:p w14:paraId="37C10E60" w14:textId="77777777" w:rsidR="0005006B" w:rsidRPr="00E958DB" w:rsidRDefault="0005006B">
      <w:pPr>
        <w:pStyle w:val="TOC3"/>
        <w:rPr>
          <w:rFonts w:ascii="Calibri" w:hAnsi="Calibri"/>
          <w:noProof/>
          <w:sz w:val="22"/>
          <w:szCs w:val="22"/>
          <w:lang w:eastAsia="en-GB"/>
        </w:rPr>
      </w:pPr>
      <w:r>
        <w:rPr>
          <w:noProof/>
        </w:rPr>
        <w:t>4.4.2</w:t>
      </w:r>
      <w:r>
        <w:rPr>
          <w:noProof/>
        </w:rPr>
        <w:tab/>
        <w:t>Activation of measurement collection for a UE in LTE</w:t>
      </w:r>
      <w:r>
        <w:rPr>
          <w:noProof/>
        </w:rPr>
        <w:tab/>
      </w:r>
      <w:r>
        <w:rPr>
          <w:noProof/>
        </w:rPr>
        <w:fldChar w:fldCharType="begin" w:fldLock="1"/>
      </w:r>
      <w:r>
        <w:rPr>
          <w:noProof/>
        </w:rPr>
        <w:instrText xml:space="preserve"> PAGEREF _Toc122426110 \h </w:instrText>
      </w:r>
      <w:r>
        <w:rPr>
          <w:noProof/>
        </w:rPr>
      </w:r>
      <w:r>
        <w:rPr>
          <w:noProof/>
        </w:rPr>
        <w:fldChar w:fldCharType="separate"/>
      </w:r>
      <w:r>
        <w:rPr>
          <w:noProof/>
        </w:rPr>
        <w:t>16</w:t>
      </w:r>
      <w:r>
        <w:rPr>
          <w:noProof/>
        </w:rPr>
        <w:fldChar w:fldCharType="end"/>
      </w:r>
    </w:p>
    <w:p w14:paraId="04514EE6" w14:textId="77777777" w:rsidR="0005006B" w:rsidRPr="00E958DB" w:rsidRDefault="0005006B">
      <w:pPr>
        <w:pStyle w:val="TOC4"/>
        <w:rPr>
          <w:rFonts w:ascii="Calibri" w:hAnsi="Calibri"/>
          <w:noProof/>
          <w:sz w:val="22"/>
          <w:szCs w:val="22"/>
          <w:lang w:eastAsia="en-GB"/>
        </w:rPr>
      </w:pPr>
      <w:r>
        <w:rPr>
          <w:noProof/>
        </w:rPr>
        <w:t>4.4.2.0</w:t>
      </w:r>
      <w:r>
        <w:rPr>
          <w:noProof/>
        </w:rPr>
        <w:tab/>
        <w:t>General</w:t>
      </w:r>
      <w:r>
        <w:rPr>
          <w:noProof/>
        </w:rPr>
        <w:tab/>
      </w:r>
      <w:r>
        <w:rPr>
          <w:noProof/>
        </w:rPr>
        <w:fldChar w:fldCharType="begin" w:fldLock="1"/>
      </w:r>
      <w:r>
        <w:rPr>
          <w:noProof/>
        </w:rPr>
        <w:instrText xml:space="preserve"> PAGEREF _Toc122426111 \h </w:instrText>
      </w:r>
      <w:r>
        <w:rPr>
          <w:noProof/>
        </w:rPr>
      </w:r>
      <w:r>
        <w:rPr>
          <w:noProof/>
        </w:rPr>
        <w:fldChar w:fldCharType="separate"/>
      </w:r>
      <w:r>
        <w:rPr>
          <w:noProof/>
        </w:rPr>
        <w:t>16</w:t>
      </w:r>
      <w:r>
        <w:rPr>
          <w:noProof/>
        </w:rPr>
        <w:fldChar w:fldCharType="end"/>
      </w:r>
    </w:p>
    <w:p w14:paraId="3E4C6EC0" w14:textId="77777777" w:rsidR="0005006B" w:rsidRPr="00E958DB" w:rsidRDefault="0005006B">
      <w:pPr>
        <w:pStyle w:val="TOC4"/>
        <w:rPr>
          <w:rFonts w:ascii="Calibri" w:hAnsi="Calibri"/>
          <w:noProof/>
          <w:sz w:val="22"/>
          <w:szCs w:val="22"/>
          <w:lang w:eastAsia="en-GB"/>
        </w:rPr>
      </w:pPr>
      <w:r>
        <w:rPr>
          <w:noProof/>
        </w:rPr>
        <w:t>4.4.2.1</w:t>
      </w:r>
      <w:r>
        <w:rPr>
          <w:noProof/>
        </w:rPr>
        <w:tab/>
      </w:r>
      <w:r>
        <w:rPr>
          <w:noProof/>
          <w:lang w:eastAsia="zh-CN"/>
        </w:rPr>
        <w:t>Activation of QoE measurement task before UE attaches to the network</w:t>
      </w:r>
      <w:r>
        <w:rPr>
          <w:noProof/>
        </w:rPr>
        <w:tab/>
      </w:r>
      <w:r>
        <w:rPr>
          <w:noProof/>
        </w:rPr>
        <w:fldChar w:fldCharType="begin" w:fldLock="1"/>
      </w:r>
      <w:r>
        <w:rPr>
          <w:noProof/>
        </w:rPr>
        <w:instrText xml:space="preserve"> PAGEREF _Toc122426112 \h </w:instrText>
      </w:r>
      <w:r>
        <w:rPr>
          <w:noProof/>
        </w:rPr>
      </w:r>
      <w:r>
        <w:rPr>
          <w:noProof/>
        </w:rPr>
        <w:fldChar w:fldCharType="separate"/>
      </w:r>
      <w:r>
        <w:rPr>
          <w:noProof/>
        </w:rPr>
        <w:t>16</w:t>
      </w:r>
      <w:r>
        <w:rPr>
          <w:noProof/>
        </w:rPr>
        <w:fldChar w:fldCharType="end"/>
      </w:r>
    </w:p>
    <w:p w14:paraId="15418123" w14:textId="77777777" w:rsidR="0005006B" w:rsidRPr="00E958DB" w:rsidRDefault="0005006B">
      <w:pPr>
        <w:pStyle w:val="TOC4"/>
        <w:rPr>
          <w:rFonts w:ascii="Calibri" w:hAnsi="Calibri"/>
          <w:noProof/>
          <w:sz w:val="22"/>
          <w:szCs w:val="22"/>
          <w:lang w:eastAsia="en-GB"/>
        </w:rPr>
      </w:pPr>
      <w:r>
        <w:rPr>
          <w:noProof/>
        </w:rPr>
        <w:t>4.4.2.2</w:t>
      </w:r>
      <w:r>
        <w:rPr>
          <w:noProof/>
        </w:rPr>
        <w:tab/>
        <w:t>Activation of QoE measurement task after UE attachement to the network</w:t>
      </w:r>
      <w:r>
        <w:rPr>
          <w:noProof/>
        </w:rPr>
        <w:tab/>
      </w:r>
      <w:r>
        <w:rPr>
          <w:noProof/>
        </w:rPr>
        <w:fldChar w:fldCharType="begin" w:fldLock="1"/>
      </w:r>
      <w:r>
        <w:rPr>
          <w:noProof/>
        </w:rPr>
        <w:instrText xml:space="preserve"> PAGEREF _Toc122426113 \h </w:instrText>
      </w:r>
      <w:r>
        <w:rPr>
          <w:noProof/>
        </w:rPr>
      </w:r>
      <w:r>
        <w:rPr>
          <w:noProof/>
        </w:rPr>
        <w:fldChar w:fldCharType="separate"/>
      </w:r>
      <w:r>
        <w:rPr>
          <w:noProof/>
        </w:rPr>
        <w:t>17</w:t>
      </w:r>
      <w:r>
        <w:rPr>
          <w:noProof/>
        </w:rPr>
        <w:fldChar w:fldCharType="end"/>
      </w:r>
    </w:p>
    <w:p w14:paraId="0D03D6D6" w14:textId="77777777" w:rsidR="0005006B" w:rsidRPr="00E958DB" w:rsidRDefault="0005006B">
      <w:pPr>
        <w:pStyle w:val="TOC3"/>
        <w:rPr>
          <w:rFonts w:ascii="Calibri" w:hAnsi="Calibri"/>
          <w:noProof/>
          <w:sz w:val="22"/>
          <w:szCs w:val="22"/>
          <w:lang w:eastAsia="en-GB"/>
        </w:rPr>
      </w:pPr>
      <w:r>
        <w:rPr>
          <w:noProof/>
        </w:rPr>
        <w:t>4.4.3</w:t>
      </w:r>
      <w:r>
        <w:rPr>
          <w:noProof/>
        </w:rPr>
        <w:tab/>
        <w:t>Handling of measurement collection at handover in LTE</w:t>
      </w:r>
      <w:r>
        <w:rPr>
          <w:noProof/>
        </w:rPr>
        <w:tab/>
      </w:r>
      <w:r>
        <w:rPr>
          <w:noProof/>
        </w:rPr>
        <w:fldChar w:fldCharType="begin" w:fldLock="1"/>
      </w:r>
      <w:r>
        <w:rPr>
          <w:noProof/>
        </w:rPr>
        <w:instrText xml:space="preserve"> PAGEREF _Toc122426114 \h </w:instrText>
      </w:r>
      <w:r>
        <w:rPr>
          <w:noProof/>
        </w:rPr>
      </w:r>
      <w:r>
        <w:rPr>
          <w:noProof/>
        </w:rPr>
        <w:fldChar w:fldCharType="separate"/>
      </w:r>
      <w:r>
        <w:rPr>
          <w:noProof/>
        </w:rPr>
        <w:t>19</w:t>
      </w:r>
      <w:r>
        <w:rPr>
          <w:noProof/>
        </w:rPr>
        <w:fldChar w:fldCharType="end"/>
      </w:r>
    </w:p>
    <w:p w14:paraId="67558F48" w14:textId="77777777" w:rsidR="0005006B" w:rsidRPr="00E958DB" w:rsidRDefault="0005006B">
      <w:pPr>
        <w:pStyle w:val="TOC3"/>
        <w:rPr>
          <w:rFonts w:ascii="Calibri" w:hAnsi="Calibri"/>
          <w:noProof/>
          <w:sz w:val="22"/>
          <w:szCs w:val="22"/>
          <w:lang w:eastAsia="en-GB"/>
        </w:rPr>
      </w:pPr>
      <w:r>
        <w:rPr>
          <w:noProof/>
        </w:rPr>
        <w:t>4.4.4</w:t>
      </w:r>
      <w:r>
        <w:rPr>
          <w:noProof/>
        </w:rPr>
        <w:tab/>
        <w:t>Deactivation of measurement collection for a UE in LTE</w:t>
      </w:r>
      <w:r>
        <w:rPr>
          <w:noProof/>
        </w:rPr>
        <w:tab/>
      </w:r>
      <w:r>
        <w:rPr>
          <w:noProof/>
        </w:rPr>
        <w:fldChar w:fldCharType="begin" w:fldLock="1"/>
      </w:r>
      <w:r>
        <w:rPr>
          <w:noProof/>
        </w:rPr>
        <w:instrText xml:space="preserve"> PAGEREF _Toc122426115 \h </w:instrText>
      </w:r>
      <w:r>
        <w:rPr>
          <w:noProof/>
        </w:rPr>
      </w:r>
      <w:r>
        <w:rPr>
          <w:noProof/>
        </w:rPr>
        <w:fldChar w:fldCharType="separate"/>
      </w:r>
      <w:r>
        <w:rPr>
          <w:noProof/>
        </w:rPr>
        <w:t>19</w:t>
      </w:r>
      <w:r>
        <w:rPr>
          <w:noProof/>
        </w:rPr>
        <w:fldChar w:fldCharType="end"/>
      </w:r>
    </w:p>
    <w:p w14:paraId="58669831" w14:textId="77777777" w:rsidR="0005006B" w:rsidRPr="00E958DB" w:rsidRDefault="0005006B">
      <w:pPr>
        <w:pStyle w:val="TOC4"/>
        <w:rPr>
          <w:rFonts w:ascii="Calibri" w:hAnsi="Calibri"/>
          <w:noProof/>
          <w:sz w:val="22"/>
          <w:szCs w:val="22"/>
          <w:lang w:eastAsia="en-GB"/>
        </w:rPr>
      </w:pPr>
      <w:r>
        <w:rPr>
          <w:noProof/>
        </w:rPr>
        <w:t>4.4.4.1</w:t>
      </w:r>
      <w:r>
        <w:rPr>
          <w:noProof/>
        </w:rPr>
        <w:tab/>
        <w:t>Pre-set time has elapsed in LTE</w:t>
      </w:r>
      <w:r>
        <w:rPr>
          <w:noProof/>
        </w:rPr>
        <w:tab/>
      </w:r>
      <w:r>
        <w:rPr>
          <w:noProof/>
        </w:rPr>
        <w:fldChar w:fldCharType="begin" w:fldLock="1"/>
      </w:r>
      <w:r>
        <w:rPr>
          <w:noProof/>
        </w:rPr>
        <w:instrText xml:space="preserve"> PAGEREF _Toc122426116 \h </w:instrText>
      </w:r>
      <w:r>
        <w:rPr>
          <w:noProof/>
        </w:rPr>
      </w:r>
      <w:r>
        <w:rPr>
          <w:noProof/>
        </w:rPr>
        <w:fldChar w:fldCharType="separate"/>
      </w:r>
      <w:r>
        <w:rPr>
          <w:noProof/>
        </w:rPr>
        <w:t>19</w:t>
      </w:r>
      <w:r>
        <w:rPr>
          <w:noProof/>
        </w:rPr>
        <w:fldChar w:fldCharType="end"/>
      </w:r>
    </w:p>
    <w:p w14:paraId="72E9843D" w14:textId="77777777" w:rsidR="0005006B" w:rsidRPr="00E958DB" w:rsidRDefault="0005006B">
      <w:pPr>
        <w:pStyle w:val="TOC4"/>
        <w:rPr>
          <w:rFonts w:ascii="Calibri" w:hAnsi="Calibri"/>
          <w:noProof/>
          <w:sz w:val="22"/>
          <w:szCs w:val="22"/>
          <w:lang w:eastAsia="en-GB"/>
        </w:rPr>
      </w:pPr>
      <w:r>
        <w:rPr>
          <w:noProof/>
        </w:rPr>
        <w:t>4.4.4.2</w:t>
      </w:r>
      <w:r>
        <w:rPr>
          <w:noProof/>
        </w:rPr>
        <w:tab/>
        <w:t>Forced deactivation in LTE</w:t>
      </w:r>
      <w:r>
        <w:rPr>
          <w:noProof/>
        </w:rPr>
        <w:tab/>
      </w:r>
      <w:r>
        <w:rPr>
          <w:noProof/>
        </w:rPr>
        <w:fldChar w:fldCharType="begin" w:fldLock="1"/>
      </w:r>
      <w:r>
        <w:rPr>
          <w:noProof/>
        </w:rPr>
        <w:instrText xml:space="preserve"> PAGEREF _Toc122426117 \h </w:instrText>
      </w:r>
      <w:r>
        <w:rPr>
          <w:noProof/>
        </w:rPr>
      </w:r>
      <w:r>
        <w:rPr>
          <w:noProof/>
        </w:rPr>
        <w:fldChar w:fldCharType="separate"/>
      </w:r>
      <w:r>
        <w:rPr>
          <w:noProof/>
        </w:rPr>
        <w:t>19</w:t>
      </w:r>
      <w:r>
        <w:rPr>
          <w:noProof/>
        </w:rPr>
        <w:fldChar w:fldCharType="end"/>
      </w:r>
    </w:p>
    <w:p w14:paraId="0382FC58" w14:textId="77777777" w:rsidR="0005006B" w:rsidRPr="00E958DB" w:rsidRDefault="0005006B">
      <w:pPr>
        <w:pStyle w:val="TOC4"/>
        <w:rPr>
          <w:rFonts w:ascii="Calibri" w:hAnsi="Calibri"/>
          <w:noProof/>
          <w:sz w:val="22"/>
          <w:szCs w:val="22"/>
          <w:lang w:eastAsia="en-GB"/>
        </w:rPr>
      </w:pPr>
      <w:r>
        <w:rPr>
          <w:noProof/>
        </w:rPr>
        <w:t>4.4.4.3</w:t>
      </w:r>
      <w:r>
        <w:rPr>
          <w:noProof/>
        </w:rPr>
        <w:tab/>
        <w:t>Deactivation of recording session in LTE</w:t>
      </w:r>
      <w:r>
        <w:rPr>
          <w:noProof/>
        </w:rPr>
        <w:tab/>
      </w:r>
      <w:r>
        <w:rPr>
          <w:noProof/>
        </w:rPr>
        <w:fldChar w:fldCharType="begin" w:fldLock="1"/>
      </w:r>
      <w:r>
        <w:rPr>
          <w:noProof/>
        </w:rPr>
        <w:instrText xml:space="preserve"> PAGEREF _Toc122426118 \h </w:instrText>
      </w:r>
      <w:r>
        <w:rPr>
          <w:noProof/>
        </w:rPr>
      </w:r>
      <w:r>
        <w:rPr>
          <w:noProof/>
        </w:rPr>
        <w:fldChar w:fldCharType="separate"/>
      </w:r>
      <w:r>
        <w:rPr>
          <w:noProof/>
        </w:rPr>
        <w:t>19</w:t>
      </w:r>
      <w:r>
        <w:rPr>
          <w:noProof/>
        </w:rPr>
        <w:fldChar w:fldCharType="end"/>
      </w:r>
    </w:p>
    <w:p w14:paraId="531769E6" w14:textId="77777777" w:rsidR="0005006B" w:rsidRPr="00E958DB" w:rsidRDefault="0005006B">
      <w:pPr>
        <w:pStyle w:val="TOC2"/>
        <w:rPr>
          <w:rFonts w:ascii="Calibri" w:hAnsi="Calibri"/>
          <w:noProof/>
          <w:sz w:val="22"/>
          <w:szCs w:val="22"/>
          <w:lang w:eastAsia="en-GB"/>
        </w:rPr>
      </w:pPr>
      <w:r w:rsidRPr="00846760">
        <w:rPr>
          <w:iCs/>
          <w:noProof/>
        </w:rPr>
        <w:t>4.5</w:t>
      </w:r>
      <w:r w:rsidRPr="00846760">
        <w:rPr>
          <w:iCs/>
          <w:noProof/>
        </w:rPr>
        <w:tab/>
        <w:t>Management based activation in NR</w:t>
      </w:r>
      <w:r>
        <w:rPr>
          <w:noProof/>
        </w:rPr>
        <w:tab/>
      </w:r>
      <w:r>
        <w:rPr>
          <w:noProof/>
        </w:rPr>
        <w:fldChar w:fldCharType="begin" w:fldLock="1"/>
      </w:r>
      <w:r>
        <w:rPr>
          <w:noProof/>
        </w:rPr>
        <w:instrText xml:space="preserve"> PAGEREF _Toc122426119 \h </w:instrText>
      </w:r>
      <w:r>
        <w:rPr>
          <w:noProof/>
        </w:rPr>
      </w:r>
      <w:r>
        <w:rPr>
          <w:noProof/>
        </w:rPr>
        <w:fldChar w:fldCharType="separate"/>
      </w:r>
      <w:r>
        <w:rPr>
          <w:noProof/>
        </w:rPr>
        <w:t>19</w:t>
      </w:r>
      <w:r>
        <w:rPr>
          <w:noProof/>
        </w:rPr>
        <w:fldChar w:fldCharType="end"/>
      </w:r>
    </w:p>
    <w:p w14:paraId="444683A8" w14:textId="77777777" w:rsidR="0005006B" w:rsidRPr="00E958DB" w:rsidRDefault="0005006B">
      <w:pPr>
        <w:pStyle w:val="TOC3"/>
        <w:rPr>
          <w:rFonts w:ascii="Calibri" w:hAnsi="Calibri"/>
          <w:noProof/>
          <w:sz w:val="22"/>
          <w:szCs w:val="22"/>
          <w:lang w:eastAsia="en-GB"/>
        </w:rPr>
      </w:pPr>
      <w:r>
        <w:rPr>
          <w:noProof/>
        </w:rPr>
        <w:t>4.5.1</w:t>
      </w:r>
      <w:r>
        <w:rPr>
          <w:noProof/>
        </w:rPr>
        <w:tab/>
        <w:t>Activation of measurement collection job and reporting of collected information in NR</w:t>
      </w:r>
      <w:r>
        <w:rPr>
          <w:noProof/>
        </w:rPr>
        <w:tab/>
      </w:r>
      <w:r>
        <w:rPr>
          <w:noProof/>
        </w:rPr>
        <w:fldChar w:fldCharType="begin" w:fldLock="1"/>
      </w:r>
      <w:r>
        <w:rPr>
          <w:noProof/>
        </w:rPr>
        <w:instrText xml:space="preserve"> PAGEREF _Toc122426120 \h </w:instrText>
      </w:r>
      <w:r>
        <w:rPr>
          <w:noProof/>
        </w:rPr>
      </w:r>
      <w:r>
        <w:rPr>
          <w:noProof/>
        </w:rPr>
        <w:fldChar w:fldCharType="separate"/>
      </w:r>
      <w:r>
        <w:rPr>
          <w:noProof/>
        </w:rPr>
        <w:t>19</w:t>
      </w:r>
      <w:r>
        <w:rPr>
          <w:noProof/>
        </w:rPr>
        <w:fldChar w:fldCharType="end"/>
      </w:r>
    </w:p>
    <w:p w14:paraId="60359B79" w14:textId="77777777" w:rsidR="0005006B" w:rsidRPr="00E958DB" w:rsidRDefault="0005006B">
      <w:pPr>
        <w:pStyle w:val="TOC3"/>
        <w:rPr>
          <w:rFonts w:ascii="Calibri" w:hAnsi="Calibri"/>
          <w:noProof/>
          <w:sz w:val="22"/>
          <w:szCs w:val="22"/>
          <w:lang w:eastAsia="en-GB"/>
        </w:rPr>
      </w:pPr>
      <w:r>
        <w:rPr>
          <w:noProof/>
        </w:rPr>
        <w:t>4.5.3</w:t>
      </w:r>
      <w:r>
        <w:rPr>
          <w:noProof/>
        </w:rPr>
        <w:tab/>
        <w:t>Deactivation of measurement collection job in NR</w:t>
      </w:r>
      <w:r>
        <w:rPr>
          <w:noProof/>
        </w:rPr>
        <w:tab/>
      </w:r>
      <w:r>
        <w:rPr>
          <w:noProof/>
        </w:rPr>
        <w:fldChar w:fldCharType="begin" w:fldLock="1"/>
      </w:r>
      <w:r>
        <w:rPr>
          <w:noProof/>
        </w:rPr>
        <w:instrText xml:space="preserve"> PAGEREF _Toc122426121 \h </w:instrText>
      </w:r>
      <w:r>
        <w:rPr>
          <w:noProof/>
        </w:rPr>
      </w:r>
      <w:r>
        <w:rPr>
          <w:noProof/>
        </w:rPr>
        <w:fldChar w:fldCharType="separate"/>
      </w:r>
      <w:r>
        <w:rPr>
          <w:noProof/>
        </w:rPr>
        <w:t>21</w:t>
      </w:r>
      <w:r>
        <w:rPr>
          <w:noProof/>
        </w:rPr>
        <w:fldChar w:fldCharType="end"/>
      </w:r>
    </w:p>
    <w:p w14:paraId="039A49D3" w14:textId="77777777" w:rsidR="0005006B" w:rsidRPr="00E958DB" w:rsidRDefault="0005006B">
      <w:pPr>
        <w:pStyle w:val="TOC4"/>
        <w:rPr>
          <w:rFonts w:ascii="Calibri" w:hAnsi="Calibri"/>
          <w:noProof/>
          <w:sz w:val="22"/>
          <w:szCs w:val="22"/>
          <w:lang w:eastAsia="en-GB"/>
        </w:rPr>
      </w:pPr>
      <w:r>
        <w:rPr>
          <w:noProof/>
        </w:rPr>
        <w:t>4.5.3.1</w:t>
      </w:r>
      <w:r>
        <w:rPr>
          <w:noProof/>
        </w:rPr>
        <w:tab/>
        <w:t>Forced deactivation</w:t>
      </w:r>
      <w:r>
        <w:rPr>
          <w:noProof/>
        </w:rPr>
        <w:tab/>
      </w:r>
      <w:r>
        <w:rPr>
          <w:noProof/>
        </w:rPr>
        <w:fldChar w:fldCharType="begin" w:fldLock="1"/>
      </w:r>
      <w:r>
        <w:rPr>
          <w:noProof/>
        </w:rPr>
        <w:instrText xml:space="preserve"> PAGEREF _Toc122426122 \h </w:instrText>
      </w:r>
      <w:r>
        <w:rPr>
          <w:noProof/>
        </w:rPr>
      </w:r>
      <w:r>
        <w:rPr>
          <w:noProof/>
        </w:rPr>
        <w:fldChar w:fldCharType="separate"/>
      </w:r>
      <w:r>
        <w:rPr>
          <w:noProof/>
        </w:rPr>
        <w:t>21</w:t>
      </w:r>
      <w:r>
        <w:rPr>
          <w:noProof/>
        </w:rPr>
        <w:fldChar w:fldCharType="end"/>
      </w:r>
    </w:p>
    <w:p w14:paraId="510EE776" w14:textId="77777777" w:rsidR="0005006B" w:rsidRPr="00E958DB" w:rsidRDefault="0005006B">
      <w:pPr>
        <w:pStyle w:val="TOC4"/>
        <w:rPr>
          <w:rFonts w:ascii="Calibri" w:hAnsi="Calibri"/>
          <w:noProof/>
          <w:sz w:val="22"/>
          <w:szCs w:val="22"/>
          <w:lang w:eastAsia="en-GB"/>
        </w:rPr>
      </w:pPr>
      <w:r>
        <w:rPr>
          <w:noProof/>
        </w:rPr>
        <w:t>4.5.3.2</w:t>
      </w:r>
      <w:r>
        <w:rPr>
          <w:noProof/>
        </w:rPr>
        <w:tab/>
        <w:t>Deactivation of recording session</w:t>
      </w:r>
      <w:r>
        <w:rPr>
          <w:noProof/>
        </w:rPr>
        <w:tab/>
      </w:r>
      <w:r>
        <w:rPr>
          <w:noProof/>
        </w:rPr>
        <w:fldChar w:fldCharType="begin" w:fldLock="1"/>
      </w:r>
      <w:r>
        <w:rPr>
          <w:noProof/>
        </w:rPr>
        <w:instrText xml:space="preserve"> PAGEREF _Toc122426123 \h </w:instrText>
      </w:r>
      <w:r>
        <w:rPr>
          <w:noProof/>
        </w:rPr>
      </w:r>
      <w:r>
        <w:rPr>
          <w:noProof/>
        </w:rPr>
        <w:fldChar w:fldCharType="separate"/>
      </w:r>
      <w:r>
        <w:rPr>
          <w:noProof/>
        </w:rPr>
        <w:t>21</w:t>
      </w:r>
      <w:r>
        <w:rPr>
          <w:noProof/>
        </w:rPr>
        <w:fldChar w:fldCharType="end"/>
      </w:r>
    </w:p>
    <w:p w14:paraId="43D28278" w14:textId="77777777" w:rsidR="0005006B" w:rsidRPr="00E958DB" w:rsidRDefault="0005006B">
      <w:pPr>
        <w:pStyle w:val="TOC3"/>
        <w:rPr>
          <w:rFonts w:ascii="Calibri" w:hAnsi="Calibri"/>
          <w:noProof/>
          <w:sz w:val="22"/>
          <w:szCs w:val="22"/>
          <w:lang w:eastAsia="en-GB"/>
        </w:rPr>
      </w:pPr>
      <w:r>
        <w:rPr>
          <w:noProof/>
        </w:rPr>
        <w:t>4.5.4</w:t>
      </w:r>
      <w:r>
        <w:rPr>
          <w:noProof/>
        </w:rPr>
        <w:tab/>
        <w:t>Temporary stop and restart of QoE information reporting during RAN overload in NR</w:t>
      </w:r>
      <w:r>
        <w:rPr>
          <w:noProof/>
        </w:rPr>
        <w:tab/>
      </w:r>
      <w:r>
        <w:rPr>
          <w:noProof/>
        </w:rPr>
        <w:fldChar w:fldCharType="begin" w:fldLock="1"/>
      </w:r>
      <w:r>
        <w:rPr>
          <w:noProof/>
        </w:rPr>
        <w:instrText xml:space="preserve"> PAGEREF _Toc122426124 \h </w:instrText>
      </w:r>
      <w:r>
        <w:rPr>
          <w:noProof/>
        </w:rPr>
      </w:r>
      <w:r>
        <w:rPr>
          <w:noProof/>
        </w:rPr>
        <w:fldChar w:fldCharType="separate"/>
      </w:r>
      <w:r>
        <w:rPr>
          <w:noProof/>
        </w:rPr>
        <w:t>21</w:t>
      </w:r>
      <w:r>
        <w:rPr>
          <w:noProof/>
        </w:rPr>
        <w:fldChar w:fldCharType="end"/>
      </w:r>
    </w:p>
    <w:p w14:paraId="7DE3FEF2" w14:textId="77777777" w:rsidR="0005006B" w:rsidRPr="00E958DB" w:rsidRDefault="0005006B">
      <w:pPr>
        <w:pStyle w:val="TOC2"/>
        <w:rPr>
          <w:rFonts w:ascii="Calibri" w:hAnsi="Calibri"/>
          <w:noProof/>
          <w:sz w:val="22"/>
          <w:szCs w:val="22"/>
          <w:lang w:eastAsia="en-GB"/>
        </w:rPr>
      </w:pPr>
      <w:r w:rsidRPr="00846760">
        <w:rPr>
          <w:noProof/>
          <w:lang w:val="en-US"/>
        </w:rPr>
        <w:t>4.6</w:t>
      </w:r>
      <w:r w:rsidRPr="00846760">
        <w:rPr>
          <w:noProof/>
          <w:lang w:val="en-US"/>
        </w:rPr>
        <w:tab/>
      </w:r>
      <w:r w:rsidRPr="00846760">
        <w:rPr>
          <w:iCs/>
          <w:noProof/>
        </w:rPr>
        <w:t>Signalling based activation in NR</w:t>
      </w:r>
      <w:r>
        <w:rPr>
          <w:noProof/>
        </w:rPr>
        <w:tab/>
      </w:r>
      <w:r>
        <w:rPr>
          <w:noProof/>
        </w:rPr>
        <w:fldChar w:fldCharType="begin" w:fldLock="1"/>
      </w:r>
      <w:r>
        <w:rPr>
          <w:noProof/>
        </w:rPr>
        <w:instrText xml:space="preserve"> PAGEREF _Toc122426125 \h </w:instrText>
      </w:r>
      <w:r>
        <w:rPr>
          <w:noProof/>
        </w:rPr>
      </w:r>
      <w:r>
        <w:rPr>
          <w:noProof/>
        </w:rPr>
        <w:fldChar w:fldCharType="separate"/>
      </w:r>
      <w:r>
        <w:rPr>
          <w:noProof/>
        </w:rPr>
        <w:t>22</w:t>
      </w:r>
      <w:r>
        <w:rPr>
          <w:noProof/>
        </w:rPr>
        <w:fldChar w:fldCharType="end"/>
      </w:r>
    </w:p>
    <w:p w14:paraId="2EB88373" w14:textId="77777777" w:rsidR="0005006B" w:rsidRPr="00E958DB" w:rsidRDefault="0005006B">
      <w:pPr>
        <w:pStyle w:val="TOC3"/>
        <w:rPr>
          <w:rFonts w:ascii="Calibri" w:hAnsi="Calibri"/>
          <w:noProof/>
          <w:sz w:val="22"/>
          <w:szCs w:val="22"/>
          <w:lang w:eastAsia="en-GB"/>
        </w:rPr>
      </w:pPr>
      <w:r>
        <w:rPr>
          <w:noProof/>
        </w:rPr>
        <w:t>4.6.1</w:t>
      </w:r>
      <w:r>
        <w:rPr>
          <w:noProof/>
        </w:rPr>
        <w:tab/>
        <w:t>Activation of measurement collection for a UE in NR</w:t>
      </w:r>
      <w:r>
        <w:rPr>
          <w:noProof/>
        </w:rPr>
        <w:tab/>
      </w:r>
      <w:r>
        <w:rPr>
          <w:noProof/>
        </w:rPr>
        <w:fldChar w:fldCharType="begin" w:fldLock="1"/>
      </w:r>
      <w:r>
        <w:rPr>
          <w:noProof/>
        </w:rPr>
        <w:instrText xml:space="preserve"> PAGEREF _Toc122426126 \h </w:instrText>
      </w:r>
      <w:r>
        <w:rPr>
          <w:noProof/>
        </w:rPr>
      </w:r>
      <w:r>
        <w:rPr>
          <w:noProof/>
        </w:rPr>
        <w:fldChar w:fldCharType="separate"/>
      </w:r>
      <w:r>
        <w:rPr>
          <w:noProof/>
        </w:rPr>
        <w:t>22</w:t>
      </w:r>
      <w:r>
        <w:rPr>
          <w:noProof/>
        </w:rPr>
        <w:fldChar w:fldCharType="end"/>
      </w:r>
    </w:p>
    <w:p w14:paraId="77979E3A" w14:textId="77777777" w:rsidR="0005006B" w:rsidRPr="00E958DB" w:rsidRDefault="0005006B">
      <w:pPr>
        <w:pStyle w:val="TOC4"/>
        <w:rPr>
          <w:rFonts w:ascii="Calibri" w:hAnsi="Calibri"/>
          <w:noProof/>
          <w:sz w:val="22"/>
          <w:szCs w:val="22"/>
          <w:lang w:eastAsia="en-GB"/>
        </w:rPr>
      </w:pPr>
      <w:r>
        <w:rPr>
          <w:noProof/>
        </w:rPr>
        <w:t>4.6.1.0</w:t>
      </w:r>
      <w:r>
        <w:rPr>
          <w:noProof/>
        </w:rPr>
        <w:tab/>
        <w:t>General</w:t>
      </w:r>
      <w:r>
        <w:rPr>
          <w:noProof/>
        </w:rPr>
        <w:tab/>
      </w:r>
      <w:r>
        <w:rPr>
          <w:noProof/>
        </w:rPr>
        <w:fldChar w:fldCharType="begin" w:fldLock="1"/>
      </w:r>
      <w:r>
        <w:rPr>
          <w:noProof/>
        </w:rPr>
        <w:instrText xml:space="preserve"> PAGEREF _Toc122426127 \h </w:instrText>
      </w:r>
      <w:r>
        <w:rPr>
          <w:noProof/>
        </w:rPr>
      </w:r>
      <w:r>
        <w:rPr>
          <w:noProof/>
        </w:rPr>
        <w:fldChar w:fldCharType="separate"/>
      </w:r>
      <w:r>
        <w:rPr>
          <w:noProof/>
        </w:rPr>
        <w:t>22</w:t>
      </w:r>
      <w:r>
        <w:rPr>
          <w:noProof/>
        </w:rPr>
        <w:fldChar w:fldCharType="end"/>
      </w:r>
    </w:p>
    <w:p w14:paraId="0E9E13E7" w14:textId="77777777" w:rsidR="0005006B" w:rsidRPr="00E958DB" w:rsidRDefault="0005006B">
      <w:pPr>
        <w:pStyle w:val="TOC4"/>
        <w:rPr>
          <w:rFonts w:ascii="Calibri" w:hAnsi="Calibri"/>
          <w:noProof/>
          <w:sz w:val="22"/>
          <w:szCs w:val="22"/>
          <w:lang w:eastAsia="en-GB"/>
        </w:rPr>
      </w:pPr>
      <w:r>
        <w:rPr>
          <w:noProof/>
        </w:rPr>
        <w:t>4.6.1.1</w:t>
      </w:r>
      <w:r>
        <w:rPr>
          <w:noProof/>
        </w:rPr>
        <w:tab/>
        <w:t xml:space="preserve">Activation of QoE measurement task after </w:t>
      </w:r>
      <w:r w:rsidRPr="00846760">
        <w:rPr>
          <w:noProof/>
          <w:color w:val="000000"/>
        </w:rPr>
        <w:t>completion of UE registration procedure</w:t>
      </w:r>
      <w:r>
        <w:rPr>
          <w:noProof/>
        </w:rPr>
        <w:tab/>
      </w:r>
      <w:r>
        <w:rPr>
          <w:noProof/>
        </w:rPr>
        <w:fldChar w:fldCharType="begin" w:fldLock="1"/>
      </w:r>
      <w:r>
        <w:rPr>
          <w:noProof/>
        </w:rPr>
        <w:instrText xml:space="preserve"> PAGEREF _Toc122426128 \h </w:instrText>
      </w:r>
      <w:r>
        <w:rPr>
          <w:noProof/>
        </w:rPr>
      </w:r>
      <w:r>
        <w:rPr>
          <w:noProof/>
        </w:rPr>
        <w:fldChar w:fldCharType="separate"/>
      </w:r>
      <w:r>
        <w:rPr>
          <w:noProof/>
        </w:rPr>
        <w:t>22</w:t>
      </w:r>
      <w:r>
        <w:rPr>
          <w:noProof/>
        </w:rPr>
        <w:fldChar w:fldCharType="end"/>
      </w:r>
    </w:p>
    <w:p w14:paraId="616E5012" w14:textId="77777777" w:rsidR="0005006B" w:rsidRPr="00E958DB" w:rsidRDefault="0005006B">
      <w:pPr>
        <w:pStyle w:val="TOC4"/>
        <w:rPr>
          <w:rFonts w:ascii="Calibri" w:hAnsi="Calibri"/>
          <w:noProof/>
          <w:sz w:val="22"/>
          <w:szCs w:val="22"/>
          <w:lang w:eastAsia="en-GB"/>
        </w:rPr>
      </w:pPr>
      <w:r>
        <w:rPr>
          <w:noProof/>
        </w:rPr>
        <w:t>4.6.1.2</w:t>
      </w:r>
      <w:r>
        <w:rPr>
          <w:noProof/>
        </w:rPr>
        <w:tab/>
        <w:t>Activation of QoE measurement task before UE Registration procedure to the network</w:t>
      </w:r>
      <w:r>
        <w:rPr>
          <w:noProof/>
        </w:rPr>
        <w:tab/>
      </w:r>
      <w:r>
        <w:rPr>
          <w:noProof/>
        </w:rPr>
        <w:fldChar w:fldCharType="begin" w:fldLock="1"/>
      </w:r>
      <w:r>
        <w:rPr>
          <w:noProof/>
        </w:rPr>
        <w:instrText xml:space="preserve"> PAGEREF _Toc122426129 \h </w:instrText>
      </w:r>
      <w:r>
        <w:rPr>
          <w:noProof/>
        </w:rPr>
      </w:r>
      <w:r>
        <w:rPr>
          <w:noProof/>
        </w:rPr>
        <w:fldChar w:fldCharType="separate"/>
      </w:r>
      <w:r>
        <w:rPr>
          <w:noProof/>
        </w:rPr>
        <w:t>23</w:t>
      </w:r>
      <w:r>
        <w:rPr>
          <w:noProof/>
        </w:rPr>
        <w:fldChar w:fldCharType="end"/>
      </w:r>
    </w:p>
    <w:p w14:paraId="6002A37F" w14:textId="77777777" w:rsidR="0005006B" w:rsidRPr="00E958DB" w:rsidRDefault="0005006B">
      <w:pPr>
        <w:pStyle w:val="TOC3"/>
        <w:rPr>
          <w:rFonts w:ascii="Calibri" w:hAnsi="Calibri"/>
          <w:noProof/>
          <w:sz w:val="22"/>
          <w:szCs w:val="22"/>
          <w:lang w:eastAsia="en-GB"/>
        </w:rPr>
      </w:pPr>
      <w:r>
        <w:rPr>
          <w:noProof/>
        </w:rPr>
        <w:t>4.6.2</w:t>
      </w:r>
      <w:r>
        <w:rPr>
          <w:noProof/>
        </w:rPr>
        <w:tab/>
        <w:t>Handling of measurement collection at handover in NR</w:t>
      </w:r>
      <w:r>
        <w:rPr>
          <w:noProof/>
        </w:rPr>
        <w:tab/>
      </w:r>
      <w:r>
        <w:rPr>
          <w:noProof/>
        </w:rPr>
        <w:fldChar w:fldCharType="begin" w:fldLock="1"/>
      </w:r>
      <w:r>
        <w:rPr>
          <w:noProof/>
        </w:rPr>
        <w:instrText xml:space="preserve"> PAGEREF _Toc122426130 \h </w:instrText>
      </w:r>
      <w:r>
        <w:rPr>
          <w:noProof/>
        </w:rPr>
      </w:r>
      <w:r>
        <w:rPr>
          <w:noProof/>
        </w:rPr>
        <w:fldChar w:fldCharType="separate"/>
      </w:r>
      <w:r>
        <w:rPr>
          <w:noProof/>
        </w:rPr>
        <w:t>24</w:t>
      </w:r>
      <w:r>
        <w:rPr>
          <w:noProof/>
        </w:rPr>
        <w:fldChar w:fldCharType="end"/>
      </w:r>
    </w:p>
    <w:p w14:paraId="60471A9F" w14:textId="77777777" w:rsidR="0005006B" w:rsidRPr="00E958DB" w:rsidRDefault="0005006B">
      <w:pPr>
        <w:pStyle w:val="TOC4"/>
        <w:rPr>
          <w:rFonts w:ascii="Calibri" w:hAnsi="Calibri"/>
          <w:noProof/>
          <w:sz w:val="22"/>
          <w:szCs w:val="22"/>
          <w:lang w:eastAsia="en-GB"/>
        </w:rPr>
      </w:pPr>
      <w:r>
        <w:rPr>
          <w:noProof/>
        </w:rPr>
        <w:t>4.6.2.1</w:t>
      </w:r>
      <w:r>
        <w:rPr>
          <w:noProof/>
        </w:rPr>
        <w:tab/>
        <w:t>NG Based Handover for Signalling Based Activation</w:t>
      </w:r>
      <w:r>
        <w:rPr>
          <w:noProof/>
        </w:rPr>
        <w:tab/>
      </w:r>
      <w:r>
        <w:rPr>
          <w:noProof/>
        </w:rPr>
        <w:fldChar w:fldCharType="begin" w:fldLock="1"/>
      </w:r>
      <w:r>
        <w:rPr>
          <w:noProof/>
        </w:rPr>
        <w:instrText xml:space="preserve"> PAGEREF _Toc122426131 \h </w:instrText>
      </w:r>
      <w:r>
        <w:rPr>
          <w:noProof/>
        </w:rPr>
      </w:r>
      <w:r>
        <w:rPr>
          <w:noProof/>
        </w:rPr>
        <w:fldChar w:fldCharType="separate"/>
      </w:r>
      <w:r>
        <w:rPr>
          <w:noProof/>
        </w:rPr>
        <w:t>24</w:t>
      </w:r>
      <w:r>
        <w:rPr>
          <w:noProof/>
        </w:rPr>
        <w:fldChar w:fldCharType="end"/>
      </w:r>
    </w:p>
    <w:p w14:paraId="22D53DA6" w14:textId="77777777" w:rsidR="0005006B" w:rsidRPr="00E958DB" w:rsidRDefault="0005006B">
      <w:pPr>
        <w:pStyle w:val="TOC1"/>
        <w:rPr>
          <w:rFonts w:ascii="Calibri" w:hAnsi="Calibri"/>
          <w:noProof/>
          <w:szCs w:val="22"/>
          <w:lang w:eastAsia="en-GB"/>
        </w:rPr>
      </w:pPr>
      <w:r>
        <w:rPr>
          <w:noProof/>
        </w:rPr>
        <w:lastRenderedPageBreak/>
        <w:t>5</w:t>
      </w:r>
      <w:r>
        <w:rPr>
          <w:noProof/>
        </w:rPr>
        <w:tab/>
        <w:t>Quality of Experience (QoE) measurement management parameters</w:t>
      </w:r>
      <w:r>
        <w:rPr>
          <w:noProof/>
        </w:rPr>
        <w:tab/>
      </w:r>
      <w:r>
        <w:rPr>
          <w:noProof/>
        </w:rPr>
        <w:fldChar w:fldCharType="begin" w:fldLock="1"/>
      </w:r>
      <w:r>
        <w:rPr>
          <w:noProof/>
        </w:rPr>
        <w:instrText xml:space="preserve"> PAGEREF _Toc122426132 \h </w:instrText>
      </w:r>
      <w:r>
        <w:rPr>
          <w:noProof/>
        </w:rPr>
      </w:r>
      <w:r>
        <w:rPr>
          <w:noProof/>
        </w:rPr>
        <w:fldChar w:fldCharType="separate"/>
      </w:r>
      <w:r>
        <w:rPr>
          <w:noProof/>
        </w:rPr>
        <w:t>25</w:t>
      </w:r>
      <w:r>
        <w:rPr>
          <w:noProof/>
        </w:rPr>
        <w:fldChar w:fldCharType="end"/>
      </w:r>
    </w:p>
    <w:p w14:paraId="69AAD4C1" w14:textId="77777777" w:rsidR="0005006B" w:rsidRPr="00E958DB" w:rsidRDefault="0005006B">
      <w:pPr>
        <w:pStyle w:val="TOC2"/>
        <w:rPr>
          <w:rFonts w:ascii="Calibri" w:hAnsi="Calibri"/>
          <w:noProof/>
          <w:sz w:val="22"/>
          <w:szCs w:val="22"/>
          <w:lang w:eastAsia="en-GB"/>
        </w:rPr>
      </w:pPr>
      <w:r>
        <w:rPr>
          <w:noProof/>
        </w:rPr>
        <w:t>5.1</w:t>
      </w:r>
      <w:r>
        <w:rPr>
          <w:noProof/>
        </w:rPr>
        <w:tab/>
        <w:t>QoE collection entity address (M)</w:t>
      </w:r>
      <w:r>
        <w:rPr>
          <w:noProof/>
        </w:rPr>
        <w:tab/>
      </w:r>
      <w:r>
        <w:rPr>
          <w:noProof/>
        </w:rPr>
        <w:fldChar w:fldCharType="begin" w:fldLock="1"/>
      </w:r>
      <w:r>
        <w:rPr>
          <w:noProof/>
        </w:rPr>
        <w:instrText xml:space="preserve"> PAGEREF _Toc122426133 \h </w:instrText>
      </w:r>
      <w:r>
        <w:rPr>
          <w:noProof/>
        </w:rPr>
      </w:r>
      <w:r>
        <w:rPr>
          <w:noProof/>
        </w:rPr>
        <w:fldChar w:fldCharType="separate"/>
      </w:r>
      <w:r>
        <w:rPr>
          <w:noProof/>
        </w:rPr>
        <w:t>25</w:t>
      </w:r>
      <w:r>
        <w:rPr>
          <w:noProof/>
        </w:rPr>
        <w:fldChar w:fldCharType="end"/>
      </w:r>
    </w:p>
    <w:p w14:paraId="59B0ECF1" w14:textId="77777777" w:rsidR="0005006B" w:rsidRPr="00E958DB" w:rsidRDefault="0005006B">
      <w:pPr>
        <w:pStyle w:val="TOC2"/>
        <w:rPr>
          <w:rFonts w:ascii="Calibri" w:hAnsi="Calibri"/>
          <w:noProof/>
          <w:sz w:val="22"/>
          <w:szCs w:val="22"/>
          <w:lang w:eastAsia="en-GB"/>
        </w:rPr>
      </w:pPr>
      <w:r>
        <w:rPr>
          <w:noProof/>
        </w:rPr>
        <w:t>5.2</w:t>
      </w:r>
      <w:r>
        <w:rPr>
          <w:noProof/>
        </w:rPr>
        <w:tab/>
        <w:t>QoE reference (M)</w:t>
      </w:r>
      <w:r>
        <w:rPr>
          <w:noProof/>
        </w:rPr>
        <w:tab/>
      </w:r>
      <w:r>
        <w:rPr>
          <w:noProof/>
        </w:rPr>
        <w:fldChar w:fldCharType="begin" w:fldLock="1"/>
      </w:r>
      <w:r>
        <w:rPr>
          <w:noProof/>
        </w:rPr>
        <w:instrText xml:space="preserve"> PAGEREF _Toc122426134 \h </w:instrText>
      </w:r>
      <w:r>
        <w:rPr>
          <w:noProof/>
        </w:rPr>
      </w:r>
      <w:r>
        <w:rPr>
          <w:noProof/>
        </w:rPr>
        <w:fldChar w:fldCharType="separate"/>
      </w:r>
      <w:r>
        <w:rPr>
          <w:noProof/>
        </w:rPr>
        <w:t>25</w:t>
      </w:r>
      <w:r>
        <w:rPr>
          <w:noProof/>
        </w:rPr>
        <w:fldChar w:fldCharType="end"/>
      </w:r>
    </w:p>
    <w:p w14:paraId="737ECAEA" w14:textId="77777777" w:rsidR="0005006B" w:rsidRPr="00E958DB" w:rsidRDefault="0005006B">
      <w:pPr>
        <w:pStyle w:val="TOC2"/>
        <w:rPr>
          <w:rFonts w:ascii="Calibri" w:hAnsi="Calibri"/>
          <w:noProof/>
          <w:sz w:val="22"/>
          <w:szCs w:val="22"/>
          <w:lang w:eastAsia="en-GB"/>
        </w:rPr>
      </w:pPr>
      <w:r>
        <w:rPr>
          <w:noProof/>
        </w:rPr>
        <w:t>5.3</w:t>
      </w:r>
      <w:r>
        <w:rPr>
          <w:noProof/>
        </w:rPr>
        <w:tab/>
        <w:t>PLMN target (CM)</w:t>
      </w:r>
      <w:r>
        <w:rPr>
          <w:noProof/>
        </w:rPr>
        <w:tab/>
      </w:r>
      <w:r>
        <w:rPr>
          <w:noProof/>
        </w:rPr>
        <w:fldChar w:fldCharType="begin" w:fldLock="1"/>
      </w:r>
      <w:r>
        <w:rPr>
          <w:noProof/>
        </w:rPr>
        <w:instrText xml:space="preserve"> PAGEREF _Toc122426135 \h </w:instrText>
      </w:r>
      <w:r>
        <w:rPr>
          <w:noProof/>
        </w:rPr>
      </w:r>
      <w:r>
        <w:rPr>
          <w:noProof/>
        </w:rPr>
        <w:fldChar w:fldCharType="separate"/>
      </w:r>
      <w:r>
        <w:rPr>
          <w:noProof/>
        </w:rPr>
        <w:t>25</w:t>
      </w:r>
      <w:r>
        <w:rPr>
          <w:noProof/>
        </w:rPr>
        <w:fldChar w:fldCharType="end"/>
      </w:r>
    </w:p>
    <w:p w14:paraId="623B6C64" w14:textId="77777777" w:rsidR="0005006B" w:rsidRPr="00E958DB" w:rsidRDefault="0005006B">
      <w:pPr>
        <w:pStyle w:val="TOC2"/>
        <w:rPr>
          <w:rFonts w:ascii="Calibri" w:hAnsi="Calibri"/>
          <w:noProof/>
          <w:sz w:val="22"/>
          <w:szCs w:val="22"/>
          <w:lang w:eastAsia="en-GB"/>
        </w:rPr>
      </w:pPr>
      <w:r>
        <w:rPr>
          <w:noProof/>
        </w:rPr>
        <w:t>5.4</w:t>
      </w:r>
      <w:r>
        <w:rPr>
          <w:noProof/>
        </w:rPr>
        <w:tab/>
        <w:t>Area scope (CM)</w:t>
      </w:r>
      <w:r>
        <w:rPr>
          <w:noProof/>
        </w:rPr>
        <w:tab/>
      </w:r>
      <w:r>
        <w:rPr>
          <w:noProof/>
        </w:rPr>
        <w:fldChar w:fldCharType="begin" w:fldLock="1"/>
      </w:r>
      <w:r>
        <w:rPr>
          <w:noProof/>
        </w:rPr>
        <w:instrText xml:space="preserve"> PAGEREF _Toc122426136 \h </w:instrText>
      </w:r>
      <w:r>
        <w:rPr>
          <w:noProof/>
        </w:rPr>
      </w:r>
      <w:r>
        <w:rPr>
          <w:noProof/>
        </w:rPr>
        <w:fldChar w:fldCharType="separate"/>
      </w:r>
      <w:r>
        <w:rPr>
          <w:noProof/>
        </w:rPr>
        <w:t>26</w:t>
      </w:r>
      <w:r>
        <w:rPr>
          <w:noProof/>
        </w:rPr>
        <w:fldChar w:fldCharType="end"/>
      </w:r>
    </w:p>
    <w:p w14:paraId="1CBA1C0F" w14:textId="77777777" w:rsidR="0005006B" w:rsidRPr="00E958DB" w:rsidRDefault="0005006B">
      <w:pPr>
        <w:pStyle w:val="TOC2"/>
        <w:rPr>
          <w:rFonts w:ascii="Calibri" w:hAnsi="Calibri"/>
          <w:noProof/>
          <w:sz w:val="22"/>
          <w:szCs w:val="22"/>
          <w:lang w:eastAsia="en-GB"/>
        </w:rPr>
      </w:pPr>
      <w:r w:rsidRPr="0005006B">
        <w:rPr>
          <w:noProof/>
        </w:rPr>
        <w:t>5.5</w:t>
      </w:r>
      <w:r w:rsidRPr="0005006B">
        <w:rPr>
          <w:noProof/>
        </w:rPr>
        <w:tab/>
        <w:t>QMC configuration file (container) (M)</w:t>
      </w:r>
      <w:r>
        <w:rPr>
          <w:noProof/>
        </w:rPr>
        <w:tab/>
      </w:r>
      <w:r>
        <w:rPr>
          <w:noProof/>
        </w:rPr>
        <w:fldChar w:fldCharType="begin" w:fldLock="1"/>
      </w:r>
      <w:r>
        <w:rPr>
          <w:noProof/>
        </w:rPr>
        <w:instrText xml:space="preserve"> PAGEREF _Toc122426137 \h </w:instrText>
      </w:r>
      <w:r>
        <w:rPr>
          <w:noProof/>
        </w:rPr>
      </w:r>
      <w:r>
        <w:rPr>
          <w:noProof/>
        </w:rPr>
        <w:fldChar w:fldCharType="separate"/>
      </w:r>
      <w:r>
        <w:rPr>
          <w:noProof/>
        </w:rPr>
        <w:t>26</w:t>
      </w:r>
      <w:r>
        <w:rPr>
          <w:noProof/>
        </w:rPr>
        <w:fldChar w:fldCharType="end"/>
      </w:r>
    </w:p>
    <w:p w14:paraId="2AD33C39" w14:textId="77777777" w:rsidR="0005006B" w:rsidRPr="00E958DB" w:rsidRDefault="0005006B">
      <w:pPr>
        <w:pStyle w:val="TOC2"/>
        <w:rPr>
          <w:rFonts w:ascii="Calibri" w:hAnsi="Calibri"/>
          <w:noProof/>
          <w:sz w:val="22"/>
          <w:szCs w:val="22"/>
          <w:lang w:eastAsia="en-GB"/>
        </w:rPr>
      </w:pPr>
      <w:r>
        <w:rPr>
          <w:noProof/>
        </w:rPr>
        <w:t>5.6</w:t>
      </w:r>
      <w:r>
        <w:rPr>
          <w:noProof/>
        </w:rPr>
        <w:tab/>
        <w:t>QMC target (M)</w:t>
      </w:r>
      <w:r>
        <w:rPr>
          <w:noProof/>
        </w:rPr>
        <w:tab/>
      </w:r>
      <w:r>
        <w:rPr>
          <w:noProof/>
        </w:rPr>
        <w:fldChar w:fldCharType="begin" w:fldLock="1"/>
      </w:r>
      <w:r>
        <w:rPr>
          <w:noProof/>
        </w:rPr>
        <w:instrText xml:space="preserve"> PAGEREF _Toc122426138 \h </w:instrText>
      </w:r>
      <w:r>
        <w:rPr>
          <w:noProof/>
        </w:rPr>
      </w:r>
      <w:r>
        <w:rPr>
          <w:noProof/>
        </w:rPr>
        <w:fldChar w:fldCharType="separate"/>
      </w:r>
      <w:r>
        <w:rPr>
          <w:noProof/>
        </w:rPr>
        <w:t>26</w:t>
      </w:r>
      <w:r>
        <w:rPr>
          <w:noProof/>
        </w:rPr>
        <w:fldChar w:fldCharType="end"/>
      </w:r>
    </w:p>
    <w:p w14:paraId="04BA2935" w14:textId="77777777" w:rsidR="0005006B" w:rsidRPr="00E958DB" w:rsidRDefault="0005006B">
      <w:pPr>
        <w:pStyle w:val="TOC2"/>
        <w:rPr>
          <w:rFonts w:ascii="Calibri" w:hAnsi="Calibri"/>
          <w:noProof/>
          <w:sz w:val="22"/>
          <w:szCs w:val="22"/>
          <w:lang w:eastAsia="en-GB"/>
        </w:rPr>
      </w:pPr>
      <w:r>
        <w:rPr>
          <w:noProof/>
        </w:rPr>
        <w:t>5.7</w:t>
      </w:r>
      <w:r>
        <w:rPr>
          <w:noProof/>
        </w:rPr>
        <w:tab/>
        <w:t>Recording session id (M)</w:t>
      </w:r>
      <w:r>
        <w:rPr>
          <w:noProof/>
        </w:rPr>
        <w:tab/>
      </w:r>
      <w:r>
        <w:rPr>
          <w:noProof/>
        </w:rPr>
        <w:fldChar w:fldCharType="begin" w:fldLock="1"/>
      </w:r>
      <w:r>
        <w:rPr>
          <w:noProof/>
        </w:rPr>
        <w:instrText xml:space="preserve"> PAGEREF _Toc122426139 \h </w:instrText>
      </w:r>
      <w:r>
        <w:rPr>
          <w:noProof/>
        </w:rPr>
      </w:r>
      <w:r>
        <w:rPr>
          <w:noProof/>
        </w:rPr>
        <w:fldChar w:fldCharType="separate"/>
      </w:r>
      <w:r>
        <w:rPr>
          <w:noProof/>
        </w:rPr>
        <w:t>26</w:t>
      </w:r>
      <w:r>
        <w:rPr>
          <w:noProof/>
        </w:rPr>
        <w:fldChar w:fldCharType="end"/>
      </w:r>
    </w:p>
    <w:p w14:paraId="74CB8934" w14:textId="77777777" w:rsidR="0005006B" w:rsidRPr="00E958DB" w:rsidRDefault="0005006B">
      <w:pPr>
        <w:pStyle w:val="TOC2"/>
        <w:rPr>
          <w:rFonts w:ascii="Calibri" w:hAnsi="Calibri"/>
          <w:noProof/>
          <w:sz w:val="22"/>
          <w:szCs w:val="22"/>
          <w:lang w:eastAsia="en-GB"/>
        </w:rPr>
      </w:pPr>
      <w:r>
        <w:rPr>
          <w:noProof/>
        </w:rPr>
        <w:t>5.8</w:t>
      </w:r>
      <w:r>
        <w:rPr>
          <w:noProof/>
        </w:rPr>
        <w:tab/>
        <w:t>Service type (M)</w:t>
      </w:r>
      <w:r>
        <w:rPr>
          <w:noProof/>
        </w:rPr>
        <w:tab/>
      </w:r>
      <w:r>
        <w:rPr>
          <w:noProof/>
        </w:rPr>
        <w:fldChar w:fldCharType="begin" w:fldLock="1"/>
      </w:r>
      <w:r>
        <w:rPr>
          <w:noProof/>
        </w:rPr>
        <w:instrText xml:space="preserve"> PAGEREF _Toc122426140 \h </w:instrText>
      </w:r>
      <w:r>
        <w:rPr>
          <w:noProof/>
        </w:rPr>
      </w:r>
      <w:r>
        <w:rPr>
          <w:noProof/>
        </w:rPr>
        <w:fldChar w:fldCharType="separate"/>
      </w:r>
      <w:r>
        <w:rPr>
          <w:noProof/>
        </w:rPr>
        <w:t>27</w:t>
      </w:r>
      <w:r>
        <w:rPr>
          <w:noProof/>
        </w:rPr>
        <w:fldChar w:fldCharType="end"/>
      </w:r>
    </w:p>
    <w:p w14:paraId="3F5B7D83" w14:textId="77777777" w:rsidR="0005006B" w:rsidRPr="00E958DB" w:rsidRDefault="0005006B">
      <w:pPr>
        <w:pStyle w:val="TOC2"/>
        <w:rPr>
          <w:rFonts w:ascii="Calibri" w:hAnsi="Calibri"/>
          <w:noProof/>
          <w:sz w:val="22"/>
          <w:szCs w:val="22"/>
          <w:lang w:eastAsia="en-GB"/>
        </w:rPr>
      </w:pPr>
      <w:r w:rsidRPr="00846760">
        <w:rPr>
          <w:iCs/>
          <w:noProof/>
        </w:rPr>
        <w:t>5.9</w:t>
      </w:r>
      <w:r w:rsidRPr="00846760">
        <w:rPr>
          <w:iCs/>
          <w:noProof/>
        </w:rPr>
        <w:tab/>
        <w:t>Slice scope (CM)</w:t>
      </w:r>
      <w:r>
        <w:rPr>
          <w:noProof/>
        </w:rPr>
        <w:tab/>
      </w:r>
      <w:r>
        <w:rPr>
          <w:noProof/>
        </w:rPr>
        <w:fldChar w:fldCharType="begin" w:fldLock="1"/>
      </w:r>
      <w:r>
        <w:rPr>
          <w:noProof/>
        </w:rPr>
        <w:instrText xml:space="preserve"> PAGEREF _Toc122426141 \h </w:instrText>
      </w:r>
      <w:r>
        <w:rPr>
          <w:noProof/>
        </w:rPr>
      </w:r>
      <w:r>
        <w:rPr>
          <w:noProof/>
        </w:rPr>
        <w:fldChar w:fldCharType="separate"/>
      </w:r>
      <w:r>
        <w:rPr>
          <w:noProof/>
        </w:rPr>
        <w:t>27</w:t>
      </w:r>
      <w:r>
        <w:rPr>
          <w:noProof/>
        </w:rPr>
        <w:fldChar w:fldCharType="end"/>
      </w:r>
    </w:p>
    <w:p w14:paraId="33EADA8A" w14:textId="77777777" w:rsidR="0005006B" w:rsidRPr="00E958DB" w:rsidRDefault="0005006B">
      <w:pPr>
        <w:pStyle w:val="TOC2"/>
        <w:rPr>
          <w:rFonts w:ascii="Calibri" w:hAnsi="Calibri"/>
          <w:noProof/>
          <w:sz w:val="22"/>
          <w:szCs w:val="22"/>
          <w:lang w:eastAsia="en-GB"/>
        </w:rPr>
      </w:pPr>
      <w:r>
        <w:rPr>
          <w:noProof/>
        </w:rPr>
        <w:t>5.10</w:t>
      </w:r>
      <w:r>
        <w:rPr>
          <w:noProof/>
        </w:rPr>
        <w:tab/>
        <w:t>QoE Target (CM)</w:t>
      </w:r>
      <w:r>
        <w:rPr>
          <w:noProof/>
        </w:rPr>
        <w:tab/>
      </w:r>
      <w:r>
        <w:rPr>
          <w:noProof/>
        </w:rPr>
        <w:fldChar w:fldCharType="begin" w:fldLock="1"/>
      </w:r>
      <w:r>
        <w:rPr>
          <w:noProof/>
        </w:rPr>
        <w:instrText xml:space="preserve"> PAGEREF _Toc122426142 \h </w:instrText>
      </w:r>
      <w:r>
        <w:rPr>
          <w:noProof/>
        </w:rPr>
      </w:r>
      <w:r>
        <w:rPr>
          <w:noProof/>
        </w:rPr>
        <w:fldChar w:fldCharType="separate"/>
      </w:r>
      <w:r>
        <w:rPr>
          <w:noProof/>
        </w:rPr>
        <w:t>27</w:t>
      </w:r>
      <w:r>
        <w:rPr>
          <w:noProof/>
        </w:rPr>
        <w:fldChar w:fldCharType="end"/>
      </w:r>
    </w:p>
    <w:p w14:paraId="53CEB2B4" w14:textId="77777777" w:rsidR="0005006B" w:rsidRPr="00E958DB" w:rsidRDefault="0005006B">
      <w:pPr>
        <w:pStyle w:val="TOC2"/>
        <w:rPr>
          <w:rFonts w:ascii="Calibri" w:hAnsi="Calibri"/>
          <w:noProof/>
          <w:sz w:val="22"/>
          <w:szCs w:val="22"/>
          <w:lang w:val="es-ES" w:eastAsia="en-GB"/>
        </w:rPr>
      </w:pPr>
      <w:r w:rsidRPr="0005006B">
        <w:rPr>
          <w:noProof/>
          <w:lang w:val="es-ES"/>
        </w:rPr>
        <w:t>5.11</w:t>
      </w:r>
      <w:r w:rsidRPr="0005006B">
        <w:rPr>
          <w:noProof/>
          <w:lang w:val="es-ES"/>
        </w:rPr>
        <w:tab/>
        <w:t>jobId (O)</w:t>
      </w:r>
      <w:r w:rsidRPr="0005006B">
        <w:rPr>
          <w:noProof/>
          <w:lang w:val="es-ES"/>
        </w:rPr>
        <w:tab/>
      </w:r>
      <w:r>
        <w:rPr>
          <w:noProof/>
        </w:rPr>
        <w:fldChar w:fldCharType="begin" w:fldLock="1"/>
      </w:r>
      <w:r w:rsidRPr="0005006B">
        <w:rPr>
          <w:noProof/>
          <w:lang w:val="es-ES"/>
        </w:rPr>
        <w:instrText xml:space="preserve"> PAGEREF _Toc122426143 \h </w:instrText>
      </w:r>
      <w:r>
        <w:rPr>
          <w:noProof/>
        </w:rPr>
      </w:r>
      <w:r>
        <w:rPr>
          <w:noProof/>
        </w:rPr>
        <w:fldChar w:fldCharType="separate"/>
      </w:r>
      <w:r w:rsidRPr="0005006B">
        <w:rPr>
          <w:noProof/>
          <w:lang w:val="es-ES"/>
        </w:rPr>
        <w:t>27</w:t>
      </w:r>
      <w:r>
        <w:rPr>
          <w:noProof/>
        </w:rPr>
        <w:fldChar w:fldCharType="end"/>
      </w:r>
    </w:p>
    <w:p w14:paraId="3BAA83AD" w14:textId="77777777" w:rsidR="0005006B" w:rsidRPr="00E958DB" w:rsidRDefault="0005006B">
      <w:pPr>
        <w:pStyle w:val="TOC2"/>
        <w:rPr>
          <w:rFonts w:ascii="Calibri" w:hAnsi="Calibri"/>
          <w:noProof/>
          <w:sz w:val="22"/>
          <w:szCs w:val="22"/>
          <w:lang w:val="es-ES" w:eastAsia="en-GB"/>
        </w:rPr>
      </w:pPr>
      <w:r w:rsidRPr="0005006B">
        <w:rPr>
          <w:noProof/>
          <w:lang w:val="es-ES"/>
        </w:rPr>
        <w:t>5.12</w:t>
      </w:r>
      <w:r w:rsidRPr="0005006B">
        <w:rPr>
          <w:noProof/>
          <w:lang w:val="es-ES"/>
        </w:rPr>
        <w:tab/>
        <w:t>Available RAN visible QoE metrics (O)</w:t>
      </w:r>
      <w:r w:rsidRPr="0005006B">
        <w:rPr>
          <w:noProof/>
          <w:lang w:val="es-ES"/>
        </w:rPr>
        <w:tab/>
      </w:r>
      <w:r>
        <w:rPr>
          <w:noProof/>
        </w:rPr>
        <w:fldChar w:fldCharType="begin" w:fldLock="1"/>
      </w:r>
      <w:r w:rsidRPr="0005006B">
        <w:rPr>
          <w:noProof/>
          <w:lang w:val="es-ES"/>
        </w:rPr>
        <w:instrText xml:space="preserve"> PAGEREF _Toc122426144 \h </w:instrText>
      </w:r>
      <w:r>
        <w:rPr>
          <w:noProof/>
        </w:rPr>
      </w:r>
      <w:r>
        <w:rPr>
          <w:noProof/>
        </w:rPr>
        <w:fldChar w:fldCharType="separate"/>
      </w:r>
      <w:r w:rsidRPr="0005006B">
        <w:rPr>
          <w:noProof/>
          <w:lang w:val="es-ES"/>
        </w:rPr>
        <w:t>27</w:t>
      </w:r>
      <w:r>
        <w:rPr>
          <w:noProof/>
        </w:rPr>
        <w:fldChar w:fldCharType="end"/>
      </w:r>
    </w:p>
    <w:p w14:paraId="178A46FC" w14:textId="77777777" w:rsidR="0005006B" w:rsidRPr="00E958DB" w:rsidRDefault="0005006B" w:rsidP="0005006B">
      <w:pPr>
        <w:pStyle w:val="TOC8"/>
        <w:rPr>
          <w:rFonts w:ascii="Calibri" w:hAnsi="Calibr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_Toc122426145 \h </w:instrText>
      </w:r>
      <w:r>
        <w:rPr>
          <w:noProof/>
        </w:rPr>
      </w:r>
      <w:r>
        <w:rPr>
          <w:noProof/>
        </w:rPr>
        <w:fldChar w:fldCharType="separate"/>
      </w:r>
      <w:r>
        <w:rPr>
          <w:noProof/>
        </w:rPr>
        <w:t>28</w:t>
      </w:r>
      <w:r>
        <w:rPr>
          <w:noProof/>
        </w:rPr>
        <w:fldChar w:fldCharType="end"/>
      </w:r>
    </w:p>
    <w:p w14:paraId="2ED201CC" w14:textId="77777777" w:rsidR="00FD613A" w:rsidRPr="007B4F0A" w:rsidRDefault="00FD613A" w:rsidP="00FD613A">
      <w:r w:rsidRPr="007B4F0A">
        <w:fldChar w:fldCharType="end"/>
      </w:r>
    </w:p>
    <w:p w14:paraId="499BB731" w14:textId="77777777" w:rsidR="00FD613A" w:rsidRPr="007B4F0A" w:rsidRDefault="00FD613A" w:rsidP="00FD613A">
      <w:pPr>
        <w:pStyle w:val="Heading1"/>
      </w:pPr>
      <w:r w:rsidRPr="007B4F0A">
        <w:br w:type="page"/>
      </w:r>
      <w:bookmarkStart w:id="12" w:name="foreword"/>
      <w:bookmarkStart w:id="13" w:name="_Toc42676948"/>
      <w:bookmarkStart w:id="14" w:name="_Toc42759165"/>
      <w:bookmarkStart w:id="15" w:name="_Toc122426076"/>
      <w:bookmarkEnd w:id="12"/>
      <w:r w:rsidRPr="007B4F0A">
        <w:lastRenderedPageBreak/>
        <w:t>Foreword</w:t>
      </w:r>
      <w:bookmarkEnd w:id="13"/>
      <w:bookmarkEnd w:id="14"/>
      <w:bookmarkEnd w:id="15"/>
    </w:p>
    <w:p w14:paraId="75CFA299" w14:textId="77777777" w:rsidR="00FD613A" w:rsidRPr="007B4F0A" w:rsidRDefault="00FD613A" w:rsidP="00FD613A">
      <w:r w:rsidRPr="007B4F0A">
        <w:t xml:space="preserve">This Technical </w:t>
      </w:r>
      <w:bookmarkStart w:id="16" w:name="spectype3"/>
      <w:r w:rsidRPr="007B4F0A">
        <w:t>Specification</w:t>
      </w:r>
      <w:bookmarkEnd w:id="16"/>
      <w:r w:rsidRPr="007B4F0A">
        <w:t xml:space="preserve"> has been produced by the 3rd Generation Partnership Project (3GPP).</w:t>
      </w:r>
    </w:p>
    <w:p w14:paraId="399DB295" w14:textId="77777777" w:rsidR="00FD613A" w:rsidRPr="007B4F0A" w:rsidRDefault="00FD613A" w:rsidP="00FD613A">
      <w:r w:rsidRPr="007B4F0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1D8C04A" w14:textId="77777777" w:rsidR="00FD613A" w:rsidRPr="007B4F0A" w:rsidRDefault="00FD613A" w:rsidP="00FD613A">
      <w:pPr>
        <w:pStyle w:val="B10"/>
      </w:pPr>
      <w:r w:rsidRPr="007B4F0A">
        <w:t>Version x.y.z</w:t>
      </w:r>
    </w:p>
    <w:p w14:paraId="2355BFA2" w14:textId="77777777" w:rsidR="00FD613A" w:rsidRPr="007B4F0A" w:rsidRDefault="00FD613A" w:rsidP="00FD613A">
      <w:pPr>
        <w:pStyle w:val="B10"/>
      </w:pPr>
      <w:r w:rsidRPr="007B4F0A">
        <w:t>where:</w:t>
      </w:r>
    </w:p>
    <w:p w14:paraId="2BA5814B" w14:textId="77777777" w:rsidR="00FD613A" w:rsidRPr="007B4F0A" w:rsidRDefault="00FD613A" w:rsidP="00FD613A">
      <w:pPr>
        <w:pStyle w:val="B2"/>
      </w:pPr>
      <w:r w:rsidRPr="007B4F0A">
        <w:t>x</w:t>
      </w:r>
      <w:r w:rsidRPr="007B4F0A">
        <w:tab/>
        <w:t>the first digit:</w:t>
      </w:r>
    </w:p>
    <w:p w14:paraId="075DF31D" w14:textId="77777777" w:rsidR="00FD613A" w:rsidRPr="007B4F0A" w:rsidRDefault="00FD613A" w:rsidP="00FD613A">
      <w:pPr>
        <w:pStyle w:val="B3"/>
      </w:pPr>
      <w:r w:rsidRPr="007B4F0A">
        <w:t>1</w:t>
      </w:r>
      <w:r w:rsidRPr="007B4F0A">
        <w:tab/>
        <w:t>presented to TSG for information;</w:t>
      </w:r>
    </w:p>
    <w:p w14:paraId="3A446359" w14:textId="77777777" w:rsidR="00FD613A" w:rsidRPr="007B4F0A" w:rsidRDefault="00FD613A" w:rsidP="00FD613A">
      <w:pPr>
        <w:pStyle w:val="B3"/>
      </w:pPr>
      <w:r w:rsidRPr="007B4F0A">
        <w:t>2</w:t>
      </w:r>
      <w:r w:rsidRPr="007B4F0A">
        <w:tab/>
        <w:t>presented to TSG for approval;</w:t>
      </w:r>
    </w:p>
    <w:p w14:paraId="6CA40F91" w14:textId="77777777" w:rsidR="00FD613A" w:rsidRPr="007B4F0A" w:rsidRDefault="00FD613A" w:rsidP="00FD613A">
      <w:pPr>
        <w:pStyle w:val="B3"/>
      </w:pPr>
      <w:r w:rsidRPr="007B4F0A">
        <w:t>3</w:t>
      </w:r>
      <w:r w:rsidRPr="007B4F0A">
        <w:tab/>
        <w:t>or greater indicates TSG approved document under change control.</w:t>
      </w:r>
    </w:p>
    <w:p w14:paraId="6CF61D64" w14:textId="77777777" w:rsidR="00FD613A" w:rsidRPr="007B4F0A" w:rsidRDefault="00FD613A" w:rsidP="00FD613A">
      <w:pPr>
        <w:pStyle w:val="B2"/>
      </w:pPr>
      <w:r w:rsidRPr="007B4F0A">
        <w:t>y</w:t>
      </w:r>
      <w:r w:rsidRPr="007B4F0A">
        <w:tab/>
        <w:t>the second digit is incremented for all changes of substance, i.e. technical enhancements, corrections, updates, etc.</w:t>
      </w:r>
    </w:p>
    <w:p w14:paraId="38D27EF0" w14:textId="77777777" w:rsidR="00FD613A" w:rsidRDefault="00FD613A" w:rsidP="00FD613A">
      <w:pPr>
        <w:pStyle w:val="B2"/>
      </w:pPr>
      <w:r w:rsidRPr="007B4F0A">
        <w:t>z</w:t>
      </w:r>
      <w:r w:rsidRPr="007B4F0A">
        <w:tab/>
        <w:t>the third digit is incremented when editorial only changes have been incorporated in the document.</w:t>
      </w:r>
    </w:p>
    <w:p w14:paraId="7E5C8F88" w14:textId="77777777" w:rsidR="00F8729B" w:rsidRDefault="00F8729B" w:rsidP="00F8729B">
      <w:r>
        <w:t>In the present document, modal verbs have the following meanings:</w:t>
      </w:r>
    </w:p>
    <w:p w14:paraId="3FFB4626" w14:textId="77777777" w:rsidR="00F8729B" w:rsidRDefault="00F8729B" w:rsidP="00F8729B">
      <w:pPr>
        <w:pStyle w:val="EX"/>
      </w:pPr>
      <w:r w:rsidRPr="008C384C">
        <w:rPr>
          <w:b/>
        </w:rPr>
        <w:t>shall</w:t>
      </w:r>
      <w:r w:rsidR="00C953C2">
        <w:tab/>
      </w:r>
      <w:r>
        <w:t>indicates a mandatory requirement to do something</w:t>
      </w:r>
    </w:p>
    <w:p w14:paraId="25BEEF75" w14:textId="77777777" w:rsidR="00F8729B" w:rsidRDefault="00F8729B" w:rsidP="00F8729B">
      <w:pPr>
        <w:pStyle w:val="EX"/>
      </w:pPr>
      <w:r w:rsidRPr="008C384C">
        <w:rPr>
          <w:b/>
        </w:rPr>
        <w:t>shall not</w:t>
      </w:r>
      <w:r>
        <w:tab/>
        <w:t>indicates an interdiction (prohibition) to do something</w:t>
      </w:r>
    </w:p>
    <w:p w14:paraId="28F51234" w14:textId="77777777" w:rsidR="00F8729B" w:rsidRPr="004D3578" w:rsidRDefault="00F8729B" w:rsidP="00F8729B">
      <w:r>
        <w:t>The constructions "shall" and "shall not" are confined to the context of normative provisions, and do not appear in Technical Reports.</w:t>
      </w:r>
    </w:p>
    <w:p w14:paraId="5CC81F4B" w14:textId="77777777" w:rsidR="00F8729B" w:rsidRPr="004D3578" w:rsidRDefault="00F8729B" w:rsidP="00F8729B">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4656840" w14:textId="77777777" w:rsidR="00F8729B" w:rsidRDefault="00F8729B" w:rsidP="00F8729B">
      <w:pPr>
        <w:pStyle w:val="EX"/>
      </w:pPr>
      <w:r w:rsidRPr="008C384C">
        <w:rPr>
          <w:b/>
        </w:rPr>
        <w:t>should</w:t>
      </w:r>
      <w:r w:rsidR="00C953C2">
        <w:tab/>
      </w:r>
      <w:r>
        <w:t>indicates a recommendation to do something</w:t>
      </w:r>
    </w:p>
    <w:p w14:paraId="415D1739" w14:textId="77777777" w:rsidR="00F8729B" w:rsidRDefault="00F8729B" w:rsidP="00F8729B">
      <w:pPr>
        <w:pStyle w:val="EX"/>
      </w:pPr>
      <w:r w:rsidRPr="008C384C">
        <w:rPr>
          <w:b/>
        </w:rPr>
        <w:t>should not</w:t>
      </w:r>
      <w:r>
        <w:tab/>
        <w:t>indicates a recommendation not to do something</w:t>
      </w:r>
    </w:p>
    <w:p w14:paraId="2B50B37C" w14:textId="77777777" w:rsidR="00F8729B" w:rsidRDefault="00F8729B" w:rsidP="00F8729B">
      <w:pPr>
        <w:pStyle w:val="EX"/>
      </w:pPr>
      <w:r w:rsidRPr="00774DA4">
        <w:rPr>
          <w:b/>
        </w:rPr>
        <w:t>may</w:t>
      </w:r>
      <w:r w:rsidR="00C953C2">
        <w:tab/>
      </w:r>
      <w:r>
        <w:t>indicates permission to do something</w:t>
      </w:r>
    </w:p>
    <w:p w14:paraId="5202645A" w14:textId="77777777" w:rsidR="00F8729B" w:rsidRDefault="00F8729B" w:rsidP="00F8729B">
      <w:pPr>
        <w:pStyle w:val="EX"/>
      </w:pPr>
      <w:r w:rsidRPr="00774DA4">
        <w:rPr>
          <w:b/>
        </w:rPr>
        <w:t>need not</w:t>
      </w:r>
      <w:r>
        <w:tab/>
        <w:t>indicates permission not to do something</w:t>
      </w:r>
    </w:p>
    <w:p w14:paraId="40D0B566" w14:textId="77777777" w:rsidR="00F8729B" w:rsidRDefault="00F8729B" w:rsidP="00F8729B">
      <w:r>
        <w:t>The construction "may not" is ambiguous and is not used in normative elements. The unambiguous constructions "might not" or "shall not" are used instead, depending upon the meaning intended.</w:t>
      </w:r>
    </w:p>
    <w:p w14:paraId="21CBE8B1" w14:textId="77777777" w:rsidR="00F8729B" w:rsidRDefault="00F8729B" w:rsidP="00F8729B">
      <w:pPr>
        <w:pStyle w:val="EX"/>
      </w:pPr>
      <w:r w:rsidRPr="00774DA4">
        <w:rPr>
          <w:b/>
        </w:rPr>
        <w:t>can</w:t>
      </w:r>
      <w:r w:rsidR="00C953C2">
        <w:tab/>
      </w:r>
      <w:r>
        <w:t>indicates that something is possible</w:t>
      </w:r>
    </w:p>
    <w:p w14:paraId="26AA9197" w14:textId="77777777" w:rsidR="00F8729B" w:rsidRDefault="00F8729B" w:rsidP="00F8729B">
      <w:pPr>
        <w:pStyle w:val="EX"/>
      </w:pPr>
      <w:r w:rsidRPr="00774DA4">
        <w:rPr>
          <w:b/>
        </w:rPr>
        <w:t>cannot</w:t>
      </w:r>
      <w:r w:rsidR="00C953C2">
        <w:tab/>
      </w:r>
      <w:r>
        <w:t>indicates that something is impossible</w:t>
      </w:r>
    </w:p>
    <w:p w14:paraId="78A005AD" w14:textId="77777777" w:rsidR="00F8729B" w:rsidRDefault="00F8729B" w:rsidP="00F8729B">
      <w:r>
        <w:t>The constructions "can" and "cannot" are not substitutes for "may" and "need not".</w:t>
      </w:r>
    </w:p>
    <w:p w14:paraId="2E06A40D" w14:textId="77777777" w:rsidR="00F8729B" w:rsidRDefault="00F8729B" w:rsidP="00F8729B">
      <w:pPr>
        <w:pStyle w:val="EX"/>
      </w:pPr>
      <w:r w:rsidRPr="00774DA4">
        <w:rPr>
          <w:b/>
        </w:rPr>
        <w:t>will</w:t>
      </w:r>
      <w:r w:rsidR="00C953C2">
        <w:tab/>
      </w:r>
      <w:r>
        <w:t>indicates that something is certain or expected to happen as a result of action taken by an agency the behaviour of which is outside the scope of the present document</w:t>
      </w:r>
    </w:p>
    <w:p w14:paraId="4FD05745" w14:textId="77777777" w:rsidR="00F8729B" w:rsidRDefault="00F8729B" w:rsidP="00F8729B">
      <w:pPr>
        <w:pStyle w:val="EX"/>
      </w:pPr>
      <w:r w:rsidRPr="00774DA4">
        <w:rPr>
          <w:b/>
        </w:rPr>
        <w:t>will</w:t>
      </w:r>
      <w:r>
        <w:rPr>
          <w:b/>
        </w:rPr>
        <w:t xml:space="preserve"> not</w:t>
      </w:r>
      <w:r w:rsidR="00C953C2">
        <w:tab/>
      </w:r>
      <w:r>
        <w:t>indicates that something is certain or expected not to happen as a result of action taken by an agency the behaviour of which is outside the scope of the present document</w:t>
      </w:r>
    </w:p>
    <w:p w14:paraId="06B0D606" w14:textId="77777777" w:rsidR="00F8729B" w:rsidRDefault="00F8729B" w:rsidP="00F8729B">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490F637E" w14:textId="77777777" w:rsidR="00F8729B" w:rsidRDefault="00F8729B" w:rsidP="00F8729B">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6E68C544" w14:textId="77777777" w:rsidR="00F8729B" w:rsidRDefault="00F8729B" w:rsidP="00F8729B">
      <w:r>
        <w:lastRenderedPageBreak/>
        <w:t>In addition:</w:t>
      </w:r>
    </w:p>
    <w:p w14:paraId="4464C281" w14:textId="77777777" w:rsidR="00F8729B" w:rsidRDefault="00F8729B" w:rsidP="00F8729B">
      <w:pPr>
        <w:pStyle w:val="EX"/>
      </w:pPr>
      <w:r w:rsidRPr="00647114">
        <w:rPr>
          <w:b/>
        </w:rPr>
        <w:t>is</w:t>
      </w:r>
      <w:r>
        <w:tab/>
        <w:t>(or any other verb in the indicative mood) indicates a statement of fact</w:t>
      </w:r>
    </w:p>
    <w:p w14:paraId="6886B1FE" w14:textId="77777777" w:rsidR="00F8729B" w:rsidRDefault="00F8729B" w:rsidP="00F8729B">
      <w:pPr>
        <w:pStyle w:val="EX"/>
      </w:pPr>
      <w:r w:rsidRPr="00647114">
        <w:rPr>
          <w:b/>
        </w:rPr>
        <w:t>is not</w:t>
      </w:r>
      <w:r>
        <w:tab/>
        <w:t>(or any other negative verb in the indicative mood) indicates a statement of fact</w:t>
      </w:r>
    </w:p>
    <w:p w14:paraId="12674307" w14:textId="77777777" w:rsidR="00F8729B" w:rsidRPr="007B4F0A" w:rsidRDefault="00F8729B" w:rsidP="006D6F6F">
      <w:r>
        <w:t>The constructions "is" and "is not" do not indicate requirements.</w:t>
      </w:r>
    </w:p>
    <w:p w14:paraId="1E8330A6" w14:textId="77777777" w:rsidR="00FD613A" w:rsidRPr="007B4F0A" w:rsidRDefault="00FD613A" w:rsidP="00FD613A">
      <w:pPr>
        <w:pStyle w:val="Heading1"/>
      </w:pPr>
      <w:bookmarkStart w:id="17" w:name="introduction"/>
      <w:bookmarkStart w:id="18" w:name="_Toc42758759"/>
      <w:bookmarkStart w:id="19" w:name="_Toc42759166"/>
      <w:bookmarkStart w:id="20" w:name="_Toc122426077"/>
      <w:bookmarkEnd w:id="17"/>
      <w:r w:rsidRPr="007B4F0A">
        <w:t>Introduction</w:t>
      </w:r>
      <w:bookmarkEnd w:id="18"/>
      <w:bookmarkEnd w:id="19"/>
      <w:bookmarkEnd w:id="20"/>
    </w:p>
    <w:p w14:paraId="29EE0043" w14:textId="77777777" w:rsidR="00FD613A" w:rsidRPr="007B4F0A" w:rsidRDefault="00FD613A" w:rsidP="00FD613A">
      <w:r w:rsidRPr="007B4F0A">
        <w:t>The present document is part of a TS-family covering the 3</w:t>
      </w:r>
      <w:r w:rsidRPr="007B4F0A">
        <w:rPr>
          <w:vertAlign w:val="superscript"/>
        </w:rPr>
        <w:t>rd</w:t>
      </w:r>
      <w:r w:rsidRPr="007B4F0A">
        <w:t xml:space="preserve"> Generation Partnership Project; Technical Specification Group Services and System Aspects; Telecommunication management, as identified below: </w:t>
      </w:r>
    </w:p>
    <w:p w14:paraId="2A8CC768" w14:textId="77777777" w:rsidR="00FD613A" w:rsidRPr="007B4F0A" w:rsidRDefault="00FD613A" w:rsidP="00FD613A">
      <w:r w:rsidRPr="007B4F0A">
        <w:t>TS 28.404:</w:t>
      </w:r>
      <w:r w:rsidRPr="007B4F0A">
        <w:tab/>
        <w:t>"Quality of Experience (QoE) measurement collection; Concepts, use cases and requirements";</w:t>
      </w:r>
    </w:p>
    <w:p w14:paraId="75CABC0A" w14:textId="77777777" w:rsidR="00FD613A" w:rsidRPr="007B4F0A" w:rsidRDefault="00FD613A" w:rsidP="00FD613A">
      <w:pPr>
        <w:rPr>
          <w:b/>
        </w:rPr>
      </w:pPr>
      <w:r w:rsidRPr="007B4F0A">
        <w:rPr>
          <w:b/>
        </w:rPr>
        <w:t>TS 28.405:</w:t>
      </w:r>
      <w:r w:rsidRPr="007B4F0A">
        <w:rPr>
          <w:b/>
        </w:rPr>
        <w:tab/>
        <w:t>"Quality of Experience (QoE) measurement collection; Control and configuration";</w:t>
      </w:r>
    </w:p>
    <w:p w14:paraId="7D9CD4F9" w14:textId="77777777" w:rsidR="00FD613A" w:rsidRPr="007B4F0A" w:rsidRDefault="00FD613A" w:rsidP="00FD613A">
      <w:r w:rsidRPr="007B4F0A">
        <w:t>TS 28.406:</w:t>
      </w:r>
      <w:r w:rsidRPr="007B4F0A">
        <w:tab/>
        <w:t>"Quality of Experience (QoE) measurement collection; Information definition and transport".</w:t>
      </w:r>
    </w:p>
    <w:p w14:paraId="04A352B7" w14:textId="77777777" w:rsidR="00FD613A" w:rsidRPr="007B4F0A" w:rsidRDefault="00FD613A" w:rsidP="00FD613A">
      <w:pPr>
        <w:keepNext/>
        <w:keepLines/>
      </w:pPr>
      <w:r w:rsidRPr="007B4F0A">
        <w:t>One main motivation of mobile network evolution is to improve the user experience, which is why the evaluation of the user experience at the UE side is vital to network operators. This is especially true when the operators provide high bit rate real-time services like streaming services (typically video services), where even intermittent quality degradation is very annoying. Many of these streaming services are a significant part of the commercial traffic growth rate, therefore the focus is on the end users</w:t>
      </w:r>
      <w:r w:rsidR="00177F02">
        <w:t>'</w:t>
      </w:r>
      <w:r w:rsidRPr="007B4F0A">
        <w:t xml:space="preserve"> experience.</w:t>
      </w:r>
    </w:p>
    <w:p w14:paraId="08A8EC82" w14:textId="77777777" w:rsidR="00FD613A" w:rsidRPr="007B4F0A" w:rsidRDefault="00FD613A" w:rsidP="00FD613A">
      <w:r w:rsidRPr="007B4F0A">
        <w:t xml:space="preserve">Quality of Experience (QoE) information collection provides detailed information at session level on a number of UEs. </w:t>
      </w:r>
    </w:p>
    <w:p w14:paraId="5385E947" w14:textId="77777777" w:rsidR="00FD613A" w:rsidRPr="007B4F0A" w:rsidRDefault="00FD613A" w:rsidP="00FD613A">
      <w:r w:rsidRPr="007B4F0A">
        <w:t>The capability to log information within a UE, and in particular the QoE of an end user service, initiated by an operator, provides the operator with QoE information. The collected information (specified in 3GPP TS 26.247 [6]) cannot be deduced from performance measurements in the mobile network.</w:t>
      </w:r>
    </w:p>
    <w:p w14:paraId="53532F85" w14:textId="77777777" w:rsidR="00FD613A" w:rsidRPr="007B4F0A" w:rsidRDefault="00FD613A" w:rsidP="00FD613A">
      <w:r w:rsidRPr="007B4F0A">
        <w:t>The QoE information is information collected by the end user application in the UE.</w:t>
      </w:r>
    </w:p>
    <w:p w14:paraId="3952DC48" w14:textId="77777777" w:rsidR="00FD613A" w:rsidRPr="007B4F0A" w:rsidRDefault="00FD613A" w:rsidP="00FD613A">
      <w:r w:rsidRPr="007B4F0A">
        <w:t>The QoE information is collected by the management system for analysis and/or KPI calculations.</w:t>
      </w:r>
    </w:p>
    <w:p w14:paraId="3AD97D44" w14:textId="77777777" w:rsidR="00FD613A" w:rsidRPr="007B4F0A" w:rsidRDefault="00101C50" w:rsidP="00FD613A">
      <w:pPr>
        <w:pStyle w:val="Heading1"/>
      </w:pPr>
      <w:bookmarkStart w:id="21" w:name="_Toc42758760"/>
      <w:bookmarkStart w:id="22" w:name="_Toc42759167"/>
      <w:r w:rsidRPr="007B4F0A">
        <w:br w:type="page"/>
      </w:r>
      <w:bookmarkStart w:id="23" w:name="_Toc122426078"/>
      <w:r w:rsidR="00FD613A" w:rsidRPr="007B4F0A">
        <w:lastRenderedPageBreak/>
        <w:t>1</w:t>
      </w:r>
      <w:r w:rsidR="00FD613A" w:rsidRPr="007B4F0A">
        <w:tab/>
        <w:t>Scope</w:t>
      </w:r>
      <w:bookmarkEnd w:id="21"/>
      <w:bookmarkEnd w:id="22"/>
      <w:bookmarkEnd w:id="23"/>
    </w:p>
    <w:p w14:paraId="44A75BA4" w14:textId="77777777" w:rsidR="00FD613A" w:rsidRPr="007B4F0A" w:rsidRDefault="00FD613A" w:rsidP="00FD613A">
      <w:r w:rsidRPr="007B4F0A">
        <w:t xml:space="preserve">The present document addresses the mechanisms used for the function Quality of Experience (QoE) measurement collection in </w:t>
      </w:r>
      <w:r w:rsidR="00FB7AD8" w:rsidRPr="00FB7AD8">
        <w:t xml:space="preserve">3GPP networks </w:t>
      </w:r>
      <w:r w:rsidRPr="007B4F0A">
        <w:t>. The measurements that are collected are DASH [6]</w:t>
      </w:r>
      <w:r w:rsidR="00B2405A" w:rsidRPr="00B2405A">
        <w:t>,</w:t>
      </w:r>
      <w:r w:rsidRPr="007B4F0A">
        <w:t xml:space="preserve"> MTSI [7] </w:t>
      </w:r>
      <w:r w:rsidR="00FB7AD8" w:rsidRPr="00FB7AD8">
        <w:t>and V</w:t>
      </w:r>
      <w:r w:rsidR="00FB7AD8">
        <w:t xml:space="preserve">irtual Reality (VR) (see </w:t>
      </w:r>
      <w:r w:rsidR="00FB7AD8" w:rsidRPr="007B4F0A">
        <w:t>TS 2</w:t>
      </w:r>
      <w:r w:rsidR="00FB7AD8">
        <w:t>6</w:t>
      </w:r>
      <w:r w:rsidR="00FB7AD8" w:rsidRPr="007B4F0A">
        <w:t>.</w:t>
      </w:r>
      <w:r w:rsidR="00FB7AD8">
        <w:t>118</w:t>
      </w:r>
      <w:r w:rsidR="00FB7AD8" w:rsidRPr="00FB7AD8">
        <w:t xml:space="preserve"> [</w:t>
      </w:r>
      <w:r w:rsidR="00FB7AD8">
        <w:t>13</w:t>
      </w:r>
      <w:r w:rsidR="00FB7AD8" w:rsidRPr="00FB7AD8">
        <w:t>]</w:t>
      </w:r>
      <w:r w:rsidR="00FB7AD8">
        <w:t>)</w:t>
      </w:r>
      <w:r w:rsidR="00B2405A" w:rsidRPr="00B2405A">
        <w:t xml:space="preserve"> measurements</w:t>
      </w:r>
      <w:r w:rsidRPr="007B4F0A">
        <w:t>.</w:t>
      </w:r>
    </w:p>
    <w:p w14:paraId="6373766C" w14:textId="77777777" w:rsidR="00FD613A" w:rsidRPr="007B4F0A" w:rsidRDefault="00FD613A" w:rsidP="00FD613A">
      <w:r w:rsidRPr="007B4F0A">
        <w:t>The function includes collecting QoE information from UEs frequenting a specified area or an individual UE for a specified end user service/end user service type. The document describes the activation and deactivation of a network request session, UE request session and recording session and also the reporting of recorded information [2].</w:t>
      </w:r>
    </w:p>
    <w:p w14:paraId="5F92F0E3" w14:textId="77777777" w:rsidR="00FD613A" w:rsidRPr="007B4F0A" w:rsidRDefault="00FD613A" w:rsidP="00FD613A">
      <w:pPr>
        <w:pStyle w:val="Heading1"/>
      </w:pPr>
      <w:bookmarkStart w:id="24" w:name="references"/>
      <w:bookmarkStart w:id="25" w:name="_Toc42758761"/>
      <w:bookmarkStart w:id="26" w:name="_Toc42759168"/>
      <w:bookmarkStart w:id="27" w:name="_Toc122426079"/>
      <w:bookmarkEnd w:id="24"/>
      <w:r w:rsidRPr="007B4F0A">
        <w:t>2</w:t>
      </w:r>
      <w:r w:rsidRPr="007B4F0A">
        <w:tab/>
        <w:t>References</w:t>
      </w:r>
      <w:bookmarkEnd w:id="25"/>
      <w:bookmarkEnd w:id="26"/>
      <w:bookmarkEnd w:id="27"/>
    </w:p>
    <w:p w14:paraId="233024A2" w14:textId="77777777" w:rsidR="00FD613A" w:rsidRPr="007B4F0A" w:rsidRDefault="00FD613A" w:rsidP="00FD613A">
      <w:pPr>
        <w:keepNext/>
      </w:pPr>
      <w:r w:rsidRPr="007B4F0A">
        <w:t>The following documents contain provisions which, through reference in this text, constitute provisions of the present document.</w:t>
      </w:r>
    </w:p>
    <w:p w14:paraId="08FA3179" w14:textId="77777777" w:rsidR="00FD613A" w:rsidRPr="007B4F0A" w:rsidRDefault="00FD613A" w:rsidP="00FD613A">
      <w:pPr>
        <w:pStyle w:val="B10"/>
      </w:pPr>
      <w:r w:rsidRPr="007B4F0A">
        <w:t>-</w:t>
      </w:r>
      <w:r w:rsidRPr="007B4F0A">
        <w:tab/>
        <w:t>References are either specific (identified by date of publication, edition number, version number, etc.) or non</w:t>
      </w:r>
      <w:r w:rsidRPr="007B4F0A">
        <w:noBreakHyphen/>
        <w:t>specific.</w:t>
      </w:r>
    </w:p>
    <w:p w14:paraId="0148A18A" w14:textId="77777777" w:rsidR="00FD613A" w:rsidRPr="007B4F0A" w:rsidRDefault="00FD613A" w:rsidP="00FD613A">
      <w:pPr>
        <w:pStyle w:val="B10"/>
      </w:pPr>
      <w:r w:rsidRPr="007B4F0A">
        <w:t>-</w:t>
      </w:r>
      <w:r w:rsidRPr="007B4F0A">
        <w:tab/>
        <w:t>For a specific reference, subsequent revisions do not apply.</w:t>
      </w:r>
    </w:p>
    <w:p w14:paraId="5A69CF8C" w14:textId="77777777" w:rsidR="00FD613A" w:rsidRPr="007B4F0A" w:rsidRDefault="00FD613A" w:rsidP="00FD613A">
      <w:pPr>
        <w:pStyle w:val="B10"/>
      </w:pPr>
      <w:r w:rsidRPr="007B4F0A">
        <w:t>-</w:t>
      </w:r>
      <w:r w:rsidRPr="007B4F0A">
        <w:tab/>
        <w:t>For a non-specific reference, the latest version applies. In the case of a reference to a 3GPP document (including a GSM document), a non-specific reference implicitly refers to the latest version of that document</w:t>
      </w:r>
      <w:r w:rsidRPr="007B4F0A">
        <w:rPr>
          <w:i/>
        </w:rPr>
        <w:t xml:space="preserve"> in the same Release as the present document</w:t>
      </w:r>
      <w:r w:rsidRPr="007B4F0A">
        <w:t>.</w:t>
      </w:r>
    </w:p>
    <w:p w14:paraId="284C1257" w14:textId="77777777" w:rsidR="00FD613A" w:rsidRPr="007B4F0A" w:rsidRDefault="00FD613A" w:rsidP="00FD613A">
      <w:pPr>
        <w:pStyle w:val="EX"/>
      </w:pPr>
      <w:bookmarkStart w:id="28" w:name="definitions"/>
      <w:bookmarkEnd w:id="28"/>
      <w:r w:rsidRPr="007B4F0A">
        <w:t>[1]</w:t>
      </w:r>
      <w:r w:rsidRPr="007B4F0A">
        <w:tab/>
        <w:t>3GPP TR 21.905: "Vocabulary for 3GPP Specifications".</w:t>
      </w:r>
    </w:p>
    <w:p w14:paraId="096868CD" w14:textId="77777777" w:rsidR="00FD613A" w:rsidRPr="007B4F0A" w:rsidRDefault="00FD613A" w:rsidP="00FD613A">
      <w:pPr>
        <w:pStyle w:val="EX"/>
      </w:pPr>
      <w:r w:rsidRPr="007B4F0A">
        <w:t>[2]</w:t>
      </w:r>
      <w:r w:rsidRPr="007B4F0A">
        <w:tab/>
        <w:t>3GPP TS 28.404: "</w:t>
      </w:r>
      <w:r w:rsidR="00613313" w:rsidRPr="00613313">
        <w:t>Telecommunication management;</w:t>
      </w:r>
      <w:r w:rsidRPr="007B4F0A">
        <w:t xml:space="preserve">Quality of Experience (QoE) measurement collection; Concepts, use cases and requirements". </w:t>
      </w:r>
    </w:p>
    <w:p w14:paraId="0589481C" w14:textId="77777777" w:rsidR="00FD613A" w:rsidRPr="007B4F0A" w:rsidRDefault="00FD613A" w:rsidP="00FD613A">
      <w:pPr>
        <w:pStyle w:val="EX"/>
      </w:pPr>
      <w:r w:rsidRPr="007B4F0A">
        <w:t>[3]</w:t>
      </w:r>
      <w:r w:rsidRPr="007B4F0A">
        <w:tab/>
        <w:t>3GPP TS 28.308: "Management of Quality of Experience (QoE) measurement collection Integration Reference Point (IRP); Information Service (IS)".</w:t>
      </w:r>
    </w:p>
    <w:p w14:paraId="7EA00028" w14:textId="77777777" w:rsidR="00FD613A" w:rsidRPr="007B4F0A" w:rsidRDefault="00FD613A" w:rsidP="00FD613A">
      <w:pPr>
        <w:pStyle w:val="EX"/>
      </w:pPr>
      <w:r w:rsidRPr="007B4F0A">
        <w:t>[4]</w:t>
      </w:r>
      <w:r w:rsidRPr="007B4F0A">
        <w:tab/>
        <w:t>3GPP TS 25.331: "Radio Resource Control (RRC) protocol specification".</w:t>
      </w:r>
    </w:p>
    <w:p w14:paraId="5B330241" w14:textId="77777777" w:rsidR="00FD613A" w:rsidRPr="007B4F0A" w:rsidRDefault="00FD613A" w:rsidP="00FD613A">
      <w:pPr>
        <w:pStyle w:val="EX"/>
      </w:pPr>
      <w:r w:rsidRPr="007B4F0A">
        <w:t>[5]</w:t>
      </w:r>
      <w:r w:rsidRPr="007B4F0A">
        <w:tab/>
        <w:t>3GPP TS 27.007: "AT command set for User Equipment (UE)".</w:t>
      </w:r>
    </w:p>
    <w:p w14:paraId="4EEA5E0A" w14:textId="77777777" w:rsidR="00FD613A" w:rsidRPr="007B4F0A" w:rsidRDefault="00FD613A" w:rsidP="00FD613A">
      <w:pPr>
        <w:pStyle w:val="EX"/>
      </w:pPr>
      <w:r w:rsidRPr="007B4F0A">
        <w:t>[6]</w:t>
      </w:r>
      <w:r w:rsidRPr="007B4F0A">
        <w:tab/>
        <w:t xml:space="preserve">3GPP TS 26.247: "Transparent end-to-end Packet-switched Streaming Service (PSS); Progressive Download and Dynamic Adaptive Streaming over HTTP (3GP-DASH)". </w:t>
      </w:r>
    </w:p>
    <w:p w14:paraId="10268B17" w14:textId="77777777" w:rsidR="00FD613A" w:rsidRPr="007B4F0A" w:rsidRDefault="00FD613A" w:rsidP="00FD613A">
      <w:pPr>
        <w:pStyle w:val="EX"/>
      </w:pPr>
      <w:r w:rsidRPr="007B4F0A">
        <w:t>[7]</w:t>
      </w:r>
      <w:r w:rsidRPr="007B4F0A">
        <w:tab/>
        <w:t xml:space="preserve">3GPP TS 26.114: "IP Multimedia Subsystem (IMS); Multimedia Telephony; Media handling and interaction". </w:t>
      </w:r>
    </w:p>
    <w:p w14:paraId="31B2A296" w14:textId="77777777" w:rsidR="00FD613A" w:rsidRPr="007B4F0A" w:rsidRDefault="00FD613A" w:rsidP="00FD613A">
      <w:pPr>
        <w:pStyle w:val="EX"/>
        <w:keepLines w:val="0"/>
      </w:pPr>
      <w:r w:rsidRPr="007B4F0A">
        <w:t>[</w:t>
      </w:r>
      <w:r w:rsidR="00852D9A">
        <w:t>8</w:t>
      </w:r>
      <w:r w:rsidRPr="007B4F0A">
        <w:t>]</w:t>
      </w:r>
      <w:r w:rsidRPr="007B4F0A">
        <w:tab/>
        <w:t>3GPP TS 36.331: "</w:t>
      </w:r>
      <w:r w:rsidR="00613313" w:rsidRPr="00613313">
        <w:t xml:space="preserve">Evolved Universal Terrestrial Radio Access (E-UTRA); </w:t>
      </w:r>
      <w:r w:rsidRPr="007B4F0A">
        <w:t>Radio Resource Control (RRC) protocol specification".</w:t>
      </w:r>
    </w:p>
    <w:p w14:paraId="2D1414EF" w14:textId="77777777" w:rsidR="00FD613A" w:rsidRPr="007B4F0A" w:rsidRDefault="00FD613A" w:rsidP="00FD613A">
      <w:pPr>
        <w:pStyle w:val="EX"/>
        <w:keepLines w:val="0"/>
      </w:pPr>
      <w:r w:rsidRPr="007B4F0A">
        <w:t>[</w:t>
      </w:r>
      <w:r w:rsidR="00852D9A">
        <w:t>9</w:t>
      </w:r>
      <w:r w:rsidRPr="007B4F0A">
        <w:t>]</w:t>
      </w:r>
      <w:r w:rsidRPr="007B4F0A">
        <w:tab/>
        <w:t>3GPP TS 36.413: "Evolved Universal Terrestrial Radio Access Network (E-UTRAN); S1 Application Protocol (S1AP)".</w:t>
      </w:r>
    </w:p>
    <w:p w14:paraId="7673D064" w14:textId="77777777" w:rsidR="00FD613A" w:rsidRDefault="00FD613A" w:rsidP="00FD613A">
      <w:pPr>
        <w:pStyle w:val="EX"/>
        <w:keepLines w:val="0"/>
      </w:pPr>
      <w:r w:rsidRPr="007B4F0A">
        <w:t>[1</w:t>
      </w:r>
      <w:r w:rsidR="00852D9A">
        <w:t>0</w:t>
      </w:r>
      <w:r w:rsidRPr="007B4F0A">
        <w:t>]</w:t>
      </w:r>
      <w:r w:rsidRPr="007B4F0A">
        <w:tab/>
        <w:t>3GPP TS 25.413: "UTRAN Iu interface Radio Access Network Application Part (RANAP) signalling".</w:t>
      </w:r>
    </w:p>
    <w:p w14:paraId="540E75AD" w14:textId="77777777" w:rsidR="00166CDA" w:rsidRDefault="00166CDA" w:rsidP="00166CDA">
      <w:pPr>
        <w:pStyle w:val="EX"/>
        <w:keepLines w:val="0"/>
      </w:pPr>
      <w:r>
        <w:t>[11]</w:t>
      </w:r>
      <w:r>
        <w:tab/>
        <w:t>3GPP TS 38.331: "</w:t>
      </w:r>
      <w:r>
        <w:rPr>
          <w:rFonts w:ascii="Arial" w:hAnsi="Arial" w:cs="Arial"/>
          <w:color w:val="000000"/>
          <w:sz w:val="18"/>
          <w:szCs w:val="18"/>
          <w:lang w:val="en-US"/>
        </w:rPr>
        <w:t xml:space="preserve"> NR; Radio Resource Control (RRC); Protocol specification</w:t>
      </w:r>
      <w:r>
        <w:t>".</w:t>
      </w:r>
    </w:p>
    <w:p w14:paraId="49C556AC" w14:textId="77777777" w:rsidR="00166CDA" w:rsidRDefault="00166CDA" w:rsidP="00166CDA">
      <w:pPr>
        <w:pStyle w:val="EX"/>
        <w:keepLines w:val="0"/>
      </w:pPr>
      <w:r>
        <w:t>[12]</w:t>
      </w:r>
      <w:r>
        <w:tab/>
        <w:t>3GPP TS 38.413: "</w:t>
      </w:r>
      <w:r>
        <w:rPr>
          <w:rFonts w:ascii="Arial" w:hAnsi="Arial" w:cs="Arial"/>
          <w:color w:val="000000"/>
          <w:sz w:val="18"/>
          <w:szCs w:val="18"/>
          <w:lang w:val="en-US" w:eastAsia="sv-SE"/>
        </w:rPr>
        <w:t xml:space="preserve"> NG-RAN; NG Application Protocol (NGAP)</w:t>
      </w:r>
      <w:r>
        <w:t>".</w:t>
      </w:r>
    </w:p>
    <w:p w14:paraId="329AE2BF" w14:textId="77777777" w:rsidR="00FB7AD8" w:rsidRDefault="00FB7AD8" w:rsidP="00166CDA">
      <w:pPr>
        <w:pStyle w:val="EX"/>
        <w:keepLines w:val="0"/>
      </w:pPr>
      <w:r w:rsidRPr="007B4F0A">
        <w:t>[</w:t>
      </w:r>
      <w:r>
        <w:t>13</w:t>
      </w:r>
      <w:r w:rsidRPr="007B4F0A">
        <w:t>]</w:t>
      </w:r>
      <w:r w:rsidRPr="007B4F0A">
        <w:tab/>
        <w:t>3GPP TS 2</w:t>
      </w:r>
      <w:r>
        <w:t>6</w:t>
      </w:r>
      <w:r w:rsidRPr="007B4F0A">
        <w:t>.</w:t>
      </w:r>
      <w:r>
        <w:t>118</w:t>
      </w:r>
      <w:r w:rsidRPr="007B4F0A">
        <w:t>: "</w:t>
      </w:r>
      <w:r>
        <w:rPr>
          <w:rFonts w:ascii="Arial" w:hAnsi="Arial" w:cs="Arial"/>
          <w:color w:val="000000"/>
          <w:sz w:val="18"/>
          <w:szCs w:val="18"/>
        </w:rPr>
        <w:t>Virtual Reality (VR) profiles for streaming applications</w:t>
      </w:r>
      <w:r w:rsidRPr="007B4F0A">
        <w:t>".</w:t>
      </w:r>
    </w:p>
    <w:p w14:paraId="7AF98031" w14:textId="77777777" w:rsidR="00DA3F11" w:rsidRDefault="00DA3F11" w:rsidP="00166CDA">
      <w:pPr>
        <w:pStyle w:val="EX"/>
        <w:keepLines w:val="0"/>
      </w:pPr>
      <w:r>
        <w:t>[14]</w:t>
      </w:r>
      <w:r>
        <w:tab/>
      </w:r>
      <w:r w:rsidR="00B2405A">
        <w:t>Void</w:t>
      </w:r>
    </w:p>
    <w:p w14:paraId="50B7CA97" w14:textId="77777777" w:rsidR="00361E2A" w:rsidRPr="007B4F0A" w:rsidRDefault="00361E2A" w:rsidP="00166CDA">
      <w:pPr>
        <w:pStyle w:val="EX"/>
        <w:keepLines w:val="0"/>
      </w:pPr>
      <w:r>
        <w:t>[15]</w:t>
      </w:r>
      <w:r>
        <w:tab/>
      </w:r>
      <w:r w:rsidRPr="004D768B">
        <w:rPr>
          <w:rFonts w:ascii="Arial" w:hAnsi="Arial" w:cs="Arial"/>
          <w:sz w:val="18"/>
          <w:szCs w:val="18"/>
        </w:rPr>
        <w:t xml:space="preserve">3GPP TS 28.622: </w:t>
      </w:r>
      <w:r>
        <w:rPr>
          <w:rFonts w:ascii="Arial" w:hAnsi="Arial" w:cs="Arial"/>
          <w:sz w:val="18"/>
          <w:szCs w:val="18"/>
        </w:rPr>
        <w:t>"</w:t>
      </w:r>
      <w:r w:rsidRPr="004D768B">
        <w:rPr>
          <w:rFonts w:ascii="Arial" w:hAnsi="Arial" w:cs="Arial"/>
          <w:sz w:val="18"/>
          <w:szCs w:val="18"/>
        </w:rPr>
        <w:t>Telecommunication management; Generic Network Resource Model (NRM) Integration Reference Point (IRP); Information Service (IS)</w:t>
      </w:r>
      <w:r>
        <w:rPr>
          <w:rFonts w:ascii="Arial" w:hAnsi="Arial" w:cs="Arial"/>
          <w:sz w:val="18"/>
          <w:szCs w:val="18"/>
        </w:rPr>
        <w:t>".</w:t>
      </w:r>
    </w:p>
    <w:p w14:paraId="35E3E72F" w14:textId="77777777" w:rsidR="00FD613A" w:rsidRPr="007B4F0A" w:rsidRDefault="00FD613A" w:rsidP="00FD613A">
      <w:pPr>
        <w:pStyle w:val="Heading1"/>
        <w:keepNext w:val="0"/>
        <w:keepLines w:val="0"/>
      </w:pPr>
      <w:bookmarkStart w:id="29" w:name="_Toc42758762"/>
      <w:bookmarkStart w:id="30" w:name="_Toc42759169"/>
      <w:bookmarkStart w:id="31" w:name="_Toc122426080"/>
      <w:r w:rsidRPr="007B4F0A">
        <w:lastRenderedPageBreak/>
        <w:t>3</w:t>
      </w:r>
      <w:r w:rsidRPr="007B4F0A">
        <w:tab/>
        <w:t>Definitions of terms, symbols and abbreviations</w:t>
      </w:r>
      <w:bookmarkEnd w:id="29"/>
      <w:bookmarkEnd w:id="30"/>
      <w:bookmarkEnd w:id="31"/>
    </w:p>
    <w:p w14:paraId="0328D83C" w14:textId="77777777" w:rsidR="00FD613A" w:rsidRPr="007B4F0A" w:rsidRDefault="00FD613A" w:rsidP="00FD613A">
      <w:pPr>
        <w:pStyle w:val="Heading2"/>
        <w:keepNext w:val="0"/>
        <w:keepLines w:val="0"/>
      </w:pPr>
      <w:bookmarkStart w:id="32" w:name="_Toc42758763"/>
      <w:bookmarkStart w:id="33" w:name="_Toc42759170"/>
      <w:bookmarkStart w:id="34" w:name="_Toc122426081"/>
      <w:r w:rsidRPr="007B4F0A">
        <w:t>3.1</w:t>
      </w:r>
      <w:r w:rsidRPr="007B4F0A">
        <w:tab/>
        <w:t>Terms</w:t>
      </w:r>
      <w:bookmarkEnd w:id="32"/>
      <w:bookmarkEnd w:id="33"/>
      <w:bookmarkEnd w:id="34"/>
    </w:p>
    <w:p w14:paraId="50FC2753" w14:textId="77777777" w:rsidR="00FD613A" w:rsidRDefault="00FD613A" w:rsidP="00FD613A">
      <w:r w:rsidRPr="007B4F0A">
        <w:t>For the purposes of the present document, the terms given in TR 21.905 [1] and the following apply. A term defined in the present document takes precedence over the definition of the same term, if any, in TR 21.905 [1].</w:t>
      </w:r>
    </w:p>
    <w:p w14:paraId="747D7777" w14:textId="77777777" w:rsidR="00DA3F11" w:rsidRPr="007B4F0A" w:rsidRDefault="00DA3F11" w:rsidP="00FD613A">
      <w:r>
        <w:rPr>
          <w:lang w:val="en-US"/>
        </w:rPr>
        <w:t>Network session: A network session is used when a NF requests a UE to perform QoE Measurement Collection for a specified end user service type. Supported end user service types are defined in clause 5.8.</w:t>
      </w:r>
    </w:p>
    <w:p w14:paraId="0C5CF8AF" w14:textId="77777777" w:rsidR="00FD613A" w:rsidRPr="007B4F0A" w:rsidRDefault="00FD613A" w:rsidP="00FD613A">
      <w:pPr>
        <w:pStyle w:val="Heading2"/>
        <w:keepNext w:val="0"/>
      </w:pPr>
      <w:bookmarkStart w:id="35" w:name="_Toc42758764"/>
      <w:bookmarkStart w:id="36" w:name="_Toc42759171"/>
      <w:bookmarkStart w:id="37" w:name="_Toc122426082"/>
      <w:r w:rsidRPr="007B4F0A">
        <w:t>3.2</w:t>
      </w:r>
      <w:r w:rsidRPr="007B4F0A">
        <w:tab/>
        <w:t>Symbols</w:t>
      </w:r>
      <w:bookmarkEnd w:id="35"/>
      <w:bookmarkEnd w:id="36"/>
      <w:bookmarkEnd w:id="37"/>
    </w:p>
    <w:p w14:paraId="65BD0D24" w14:textId="77777777" w:rsidR="00FD613A" w:rsidRPr="007B4F0A" w:rsidRDefault="00FD613A" w:rsidP="00FD613A">
      <w:pPr>
        <w:pStyle w:val="EX"/>
      </w:pPr>
      <w:r w:rsidRPr="007B4F0A">
        <w:t>Void.</w:t>
      </w:r>
    </w:p>
    <w:p w14:paraId="20AE076E" w14:textId="77777777" w:rsidR="00FD613A" w:rsidRPr="007B4F0A" w:rsidRDefault="00FD613A" w:rsidP="00FD613A">
      <w:pPr>
        <w:pStyle w:val="Heading2"/>
        <w:keepNext w:val="0"/>
      </w:pPr>
      <w:bookmarkStart w:id="38" w:name="_Toc42758765"/>
      <w:bookmarkStart w:id="39" w:name="_Toc42759172"/>
      <w:bookmarkStart w:id="40" w:name="_Toc122426083"/>
      <w:r w:rsidRPr="007B4F0A">
        <w:t>3.3</w:t>
      </w:r>
      <w:r w:rsidRPr="007B4F0A">
        <w:tab/>
        <w:t>Abbreviations</w:t>
      </w:r>
      <w:bookmarkEnd w:id="38"/>
      <w:bookmarkEnd w:id="39"/>
      <w:bookmarkEnd w:id="40"/>
    </w:p>
    <w:p w14:paraId="4F5FC946" w14:textId="77777777" w:rsidR="00FD613A" w:rsidRPr="007B4F0A" w:rsidRDefault="00FD613A" w:rsidP="00FD613A">
      <w:r w:rsidRPr="007B4F0A">
        <w:t xml:space="preserve">For the purposes of the present document, the abbreviations given in </w:t>
      </w:r>
      <w:r w:rsidR="00C953C2">
        <w:t>TR</w:t>
      </w:r>
      <w:r w:rsidRPr="007B4F0A">
        <w:t xml:space="preserve"> 21.905 [1] and the following apply. An abbreviation defined in the present document takes precedence over the definition of the same abbreviation, if any, in </w:t>
      </w:r>
      <w:r w:rsidR="00C953C2">
        <w:t>TR</w:t>
      </w:r>
      <w:r w:rsidRPr="007B4F0A">
        <w:t> 21.905 [1].</w:t>
      </w:r>
    </w:p>
    <w:p w14:paraId="28B952C1" w14:textId="77777777" w:rsidR="00FD613A" w:rsidRPr="007B4F0A" w:rsidRDefault="00FD613A" w:rsidP="00FD613A">
      <w:pPr>
        <w:pStyle w:val="EW"/>
        <w:rPr>
          <w:lang w:eastAsia="zh-CN"/>
        </w:rPr>
      </w:pPr>
      <w:r w:rsidRPr="007B4F0A">
        <w:rPr>
          <w:lang w:eastAsia="zh-CN"/>
        </w:rPr>
        <w:t>DM</w:t>
      </w:r>
      <w:r w:rsidRPr="007B4F0A">
        <w:rPr>
          <w:lang w:eastAsia="zh-CN"/>
        </w:rPr>
        <w:tab/>
        <w:t>Domain Manager</w:t>
      </w:r>
    </w:p>
    <w:p w14:paraId="68A88529" w14:textId="77777777" w:rsidR="00FD613A" w:rsidRPr="007B4F0A" w:rsidRDefault="00FD613A" w:rsidP="00FD613A">
      <w:pPr>
        <w:pStyle w:val="EW"/>
        <w:rPr>
          <w:lang w:eastAsia="zh-CN"/>
        </w:rPr>
      </w:pPr>
      <w:r w:rsidRPr="007B4F0A">
        <w:rPr>
          <w:lang w:eastAsia="zh-CN"/>
        </w:rPr>
        <w:t>MCE</w:t>
      </w:r>
      <w:r w:rsidRPr="007B4F0A">
        <w:rPr>
          <w:lang w:eastAsia="zh-CN"/>
        </w:rPr>
        <w:tab/>
        <w:t>Measurement Collector Entity</w:t>
      </w:r>
    </w:p>
    <w:p w14:paraId="240967F0" w14:textId="77777777" w:rsidR="00FD613A" w:rsidRPr="00C953C2" w:rsidRDefault="00FD613A" w:rsidP="00FD613A">
      <w:pPr>
        <w:pStyle w:val="EW"/>
        <w:rPr>
          <w:lang w:eastAsia="zh-CN"/>
        </w:rPr>
      </w:pPr>
      <w:r w:rsidRPr="007B4F0A">
        <w:rPr>
          <w:lang w:eastAsia="zh-CN"/>
        </w:rPr>
        <w:t>NB</w:t>
      </w:r>
      <w:r w:rsidRPr="007B4F0A">
        <w:rPr>
          <w:lang w:eastAsia="zh-CN"/>
        </w:rPr>
        <w:tab/>
        <w:t>Node B</w:t>
      </w:r>
    </w:p>
    <w:p w14:paraId="17E52733" w14:textId="77777777" w:rsidR="00FD613A" w:rsidRPr="007B4F0A" w:rsidRDefault="00FD613A" w:rsidP="00FD613A">
      <w:pPr>
        <w:pStyle w:val="EW"/>
        <w:rPr>
          <w:lang w:eastAsia="zh-CN"/>
        </w:rPr>
      </w:pPr>
      <w:r w:rsidRPr="007B4F0A">
        <w:rPr>
          <w:lang w:eastAsia="zh-CN"/>
        </w:rPr>
        <w:t>QMC</w:t>
      </w:r>
      <w:r w:rsidRPr="007B4F0A">
        <w:rPr>
          <w:lang w:eastAsia="zh-CN"/>
        </w:rPr>
        <w:tab/>
        <w:t>QoE Measurement Collection</w:t>
      </w:r>
    </w:p>
    <w:p w14:paraId="4D1D8E2B" w14:textId="77777777" w:rsidR="00FD613A" w:rsidRPr="007B4F0A" w:rsidRDefault="00FD613A" w:rsidP="00FD613A">
      <w:pPr>
        <w:pStyle w:val="EW"/>
      </w:pPr>
      <w:r w:rsidRPr="007B4F0A">
        <w:t>QoE</w:t>
      </w:r>
      <w:r w:rsidRPr="007B4F0A">
        <w:tab/>
        <w:t>Quality of Experience</w:t>
      </w:r>
    </w:p>
    <w:p w14:paraId="01E3DBC5" w14:textId="77777777" w:rsidR="00FD613A" w:rsidRPr="007B4F0A" w:rsidRDefault="00D22A36" w:rsidP="00FD613A">
      <w:pPr>
        <w:pStyle w:val="EW"/>
      </w:pPr>
      <w:r>
        <w:t>VR</w:t>
      </w:r>
      <w:r>
        <w:tab/>
        <w:t>Virtual Reality</w:t>
      </w:r>
    </w:p>
    <w:p w14:paraId="1D72C75F" w14:textId="77777777" w:rsidR="00FD613A" w:rsidRPr="007B4F0A" w:rsidRDefault="00FD613A" w:rsidP="00FD613A">
      <w:pPr>
        <w:pStyle w:val="Heading1"/>
        <w:keepNext w:val="0"/>
      </w:pPr>
      <w:bookmarkStart w:id="41" w:name="clause4"/>
      <w:bookmarkStart w:id="42" w:name="_Toc42758766"/>
      <w:bookmarkStart w:id="43" w:name="_Toc42759173"/>
      <w:bookmarkStart w:id="44" w:name="_Toc122426084"/>
      <w:bookmarkEnd w:id="41"/>
      <w:r w:rsidRPr="007B4F0A">
        <w:t>4</w:t>
      </w:r>
      <w:r w:rsidRPr="007B4F0A">
        <w:tab/>
        <w:t>Quality of Experience (QoE) measurement collection</w:t>
      </w:r>
      <w:bookmarkEnd w:id="42"/>
      <w:bookmarkEnd w:id="43"/>
      <w:bookmarkEnd w:id="44"/>
    </w:p>
    <w:p w14:paraId="575740D5" w14:textId="77777777" w:rsidR="00FD613A" w:rsidRPr="007B4F0A" w:rsidRDefault="00FD613A" w:rsidP="00FD613A">
      <w:pPr>
        <w:pStyle w:val="Heading2"/>
        <w:keepNext w:val="0"/>
      </w:pPr>
      <w:bookmarkStart w:id="45" w:name="startOfAnnexes"/>
      <w:bookmarkStart w:id="46" w:name="_Toc42758767"/>
      <w:bookmarkStart w:id="47" w:name="_Toc42759174"/>
      <w:bookmarkStart w:id="48" w:name="_Toc122426085"/>
      <w:bookmarkEnd w:id="45"/>
      <w:r w:rsidRPr="007B4F0A">
        <w:t>4.1</w:t>
      </w:r>
      <w:r w:rsidRPr="007B4F0A">
        <w:tab/>
      </w:r>
      <w:r w:rsidRPr="007B4F0A">
        <w:rPr>
          <w:iCs/>
        </w:rPr>
        <w:t>Management based activation in UTRAN</w:t>
      </w:r>
      <w:bookmarkEnd w:id="46"/>
      <w:bookmarkEnd w:id="47"/>
      <w:bookmarkEnd w:id="48"/>
    </w:p>
    <w:p w14:paraId="495F1A7F" w14:textId="77777777" w:rsidR="00FD613A" w:rsidRPr="007B4F0A" w:rsidRDefault="00FD613A" w:rsidP="00FD613A">
      <w:pPr>
        <w:pStyle w:val="Heading3"/>
        <w:keepNext w:val="0"/>
      </w:pPr>
      <w:bookmarkStart w:id="49" w:name="_Toc42758768"/>
      <w:bookmarkStart w:id="50" w:name="_Toc42759175"/>
      <w:bookmarkStart w:id="51" w:name="_Toc122426086"/>
      <w:r w:rsidRPr="007B4F0A">
        <w:t>4.1.1</w:t>
      </w:r>
      <w:r w:rsidRPr="007B4F0A">
        <w:tab/>
        <w:t>Activation of measurement collection job and reporting of collected information in UTRAN</w:t>
      </w:r>
      <w:bookmarkEnd w:id="49"/>
      <w:bookmarkEnd w:id="50"/>
      <w:bookmarkEnd w:id="51"/>
    </w:p>
    <w:p w14:paraId="60886249" w14:textId="77777777" w:rsidR="00FD613A" w:rsidRPr="007B4F0A" w:rsidRDefault="00FD613A" w:rsidP="00FD613A">
      <w:pPr>
        <w:keepLines/>
      </w:pPr>
      <w:r w:rsidRPr="007B4F0A">
        <w:t xml:space="preserve">The parameters for the network request session are sent from the management system to the RNCs that host the cells that are included in the collection job request in the </w:t>
      </w:r>
      <w:r w:rsidRPr="007B4F0A">
        <w:rPr>
          <w:rFonts w:ascii="Courier New" w:hAnsi="Courier New" w:cs="Courier New"/>
        </w:rPr>
        <w:t xml:space="preserve">activateAreaQMCJob </w:t>
      </w:r>
      <w:r w:rsidRPr="007B4F0A">
        <w:t xml:space="preserve">operation [3]. The RNC starts a network request session, with the </w:t>
      </w:r>
      <w:r w:rsidRPr="007B4F0A">
        <w:rPr>
          <w:rFonts w:ascii="Courier New" w:hAnsi="Courier New" w:cs="Courier New"/>
        </w:rPr>
        <w:t>Network request session id</w:t>
      </w:r>
      <w:r w:rsidRPr="007B4F0A">
        <w:t xml:space="preserve"> [3] given in </w:t>
      </w:r>
      <w:r w:rsidRPr="007B4F0A">
        <w:rPr>
          <w:rFonts w:ascii="Courier New" w:hAnsi="Courier New" w:cs="Courier New"/>
        </w:rPr>
        <w:t xml:space="preserve">activateAreaQMCJob </w:t>
      </w:r>
      <w:r w:rsidRPr="007B4F0A">
        <w:t xml:space="preserve">operation [3]. For the duration of the network request session, the RNC(s) checks for connections where the UE has the </w:t>
      </w:r>
      <w:r w:rsidRPr="007B4F0A">
        <w:rPr>
          <w:rFonts w:ascii="Courier New" w:hAnsi="Courier New" w:cs="Courier New"/>
        </w:rPr>
        <w:t>UE Application Layer Measurement Capability</w:t>
      </w:r>
      <w:r w:rsidRPr="007B4F0A">
        <w:t xml:space="preserve"> [1</w:t>
      </w:r>
      <w:r w:rsidR="00852D9A">
        <w:t>0</w:t>
      </w:r>
      <w:r w:rsidRPr="007B4F0A">
        <w:t xml:space="preserve">]. The </w:t>
      </w:r>
      <w:r w:rsidRPr="007B4F0A">
        <w:rPr>
          <w:rFonts w:ascii="Courier New" w:hAnsi="Courier New" w:cs="Courier New"/>
        </w:rPr>
        <w:t>UE Application Layer Measurement Capability</w:t>
      </w:r>
      <w:r w:rsidRPr="007B4F0A">
        <w:t xml:space="preserve"> is sent from the UE to RNC (via the core network) in message </w:t>
      </w:r>
      <w:r w:rsidRPr="007B4F0A">
        <w:rPr>
          <w:rFonts w:ascii="Courier New" w:hAnsi="Courier New" w:cs="Courier New"/>
          <w:lang w:eastAsia="zh-CN"/>
        </w:rPr>
        <w:t>INITIAL UE MESSAGE</w:t>
      </w:r>
      <w:r w:rsidRPr="007B4F0A">
        <w:rPr>
          <w:rFonts w:ascii="Courier New" w:hAnsi="Courier New" w:cs="Courier New"/>
        </w:rPr>
        <w:t xml:space="preserve"> </w:t>
      </w:r>
      <w:r w:rsidRPr="007B4F0A">
        <w:t>[1</w:t>
      </w:r>
      <w:r w:rsidR="00852D9A">
        <w:t>0</w:t>
      </w:r>
      <w:r w:rsidRPr="007B4F0A">
        <w:t xml:space="preserve">]. </w:t>
      </w:r>
    </w:p>
    <w:p w14:paraId="6B2F76CA" w14:textId="77777777" w:rsidR="00FD613A" w:rsidRPr="007B4F0A" w:rsidRDefault="00FD613A" w:rsidP="00FD613A">
      <w:r w:rsidRPr="007B4F0A">
        <w:t xml:space="preserve">When a session is found that has a UE with the </w:t>
      </w:r>
      <w:r w:rsidRPr="007B4F0A">
        <w:rPr>
          <w:rFonts w:ascii="Courier New" w:hAnsi="Courier New" w:cs="Courier New"/>
        </w:rPr>
        <w:t>UE Application Layer Measurement Capability</w:t>
      </w:r>
      <w:r w:rsidRPr="007B4F0A">
        <w:t xml:space="preserve">, the RNC starts a UE request session by sending a </w:t>
      </w:r>
      <w:r w:rsidRPr="007B4F0A">
        <w:rPr>
          <w:rFonts w:ascii="Courier New" w:hAnsi="Courier New" w:cs="Courier New" w:hint="eastAsia"/>
        </w:rPr>
        <w:t>MEASUREMENT CONTROL</w:t>
      </w:r>
      <w:r w:rsidRPr="007B4F0A">
        <w:rPr>
          <w:rFonts w:hint="eastAsia"/>
          <w:lang w:eastAsia="zh-CN"/>
        </w:rPr>
        <w:t xml:space="preserve"> </w:t>
      </w:r>
      <w:r w:rsidRPr="007B4F0A">
        <w:t>message [4] to the UE via the NB.</w:t>
      </w:r>
    </w:p>
    <w:p w14:paraId="16ED0F48" w14:textId="77777777" w:rsidR="00FD613A" w:rsidRPr="007B4F0A" w:rsidRDefault="00FD613A" w:rsidP="00FD613A">
      <w:r w:rsidRPr="007B4F0A">
        <w:t>The AT command +CAPPLEVMC [5] activates provisioning of measurement reporting from the lower layers to the application within the UE by an unsolicited result code +CAPPLEVMC. When information about a measurement report is received in the UE from the network, the unsolicited result code +CAPPLEVMC contains the relevant parameters (service_type, start_stop-indication and config-file &amp; config-file length if applicable) that are provided from the lower layers in the UE to the application.</w:t>
      </w:r>
    </w:p>
    <w:p w14:paraId="1F700637" w14:textId="73FADFD9" w:rsidR="00FD613A" w:rsidRPr="007B4F0A" w:rsidRDefault="00874244" w:rsidP="00F8729B">
      <w:pPr>
        <w:pStyle w:val="TH"/>
      </w:pPr>
      <w:r w:rsidRPr="007B4F0A">
        <w:rPr>
          <w:noProof/>
        </w:rPr>
        <w:lastRenderedPageBreak/>
        <w:drawing>
          <wp:inline distT="0" distB="0" distL="0" distR="0" wp14:anchorId="0CDA24A3" wp14:editId="6DC68576">
            <wp:extent cx="5367655" cy="2419350"/>
            <wp:effectExtent l="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7655" cy="2419350"/>
                    </a:xfrm>
                    <a:prstGeom prst="rect">
                      <a:avLst/>
                    </a:prstGeom>
                    <a:noFill/>
                    <a:ln>
                      <a:noFill/>
                    </a:ln>
                  </pic:spPr>
                </pic:pic>
              </a:graphicData>
            </a:graphic>
          </wp:inline>
        </w:drawing>
      </w:r>
    </w:p>
    <w:p w14:paraId="27AB2348" w14:textId="77777777" w:rsidR="00FD613A" w:rsidRPr="007B4F0A" w:rsidRDefault="00FD613A" w:rsidP="00850CE1">
      <w:pPr>
        <w:pStyle w:val="TF"/>
      </w:pPr>
      <w:r w:rsidRPr="007B4F0A">
        <w:t>Figure 4.1.1-1: QMC activation and reporting in UTRAN</w:t>
      </w:r>
    </w:p>
    <w:p w14:paraId="6B753694" w14:textId="77777777" w:rsidR="00FD613A" w:rsidRPr="007B4F0A" w:rsidRDefault="00FD613A" w:rsidP="00101C50">
      <w:pPr>
        <w:pStyle w:val="B10"/>
      </w:pPr>
      <w:r w:rsidRPr="007B4F0A">
        <w:t>1</w:t>
      </w:r>
      <w:r w:rsidR="00101C50" w:rsidRPr="007B4F0A">
        <w:t>.</w:t>
      </w:r>
      <w:r w:rsidRPr="007B4F0A">
        <w:tab/>
        <w:t xml:space="preserve">The NM sends </w:t>
      </w:r>
      <w:r w:rsidRPr="007B4F0A">
        <w:rPr>
          <w:rFonts w:ascii="Courier New" w:hAnsi="Courier New" w:cs="Courier New"/>
        </w:rPr>
        <w:t>activateAreaQMCJob</w:t>
      </w:r>
      <w:r w:rsidRPr="007B4F0A">
        <w:t xml:space="preserve"> to DM/EM that controls the impacted RNC(s), and includes the parameters: </w:t>
      </w:r>
      <w:r w:rsidRPr="007B4F0A">
        <w:rPr>
          <w:rFonts w:ascii="Courier New" w:hAnsi="Courier New" w:cs="Courier New"/>
        </w:rPr>
        <w:t>serviceType</w:t>
      </w:r>
      <w:r w:rsidRPr="007B4F0A">
        <w:t xml:space="preserve">, </w:t>
      </w:r>
      <w:r w:rsidRPr="007B4F0A">
        <w:rPr>
          <w:rFonts w:ascii="Courier New" w:hAnsi="Courier New" w:cs="Courier New"/>
        </w:rPr>
        <w:t>areaScope</w:t>
      </w:r>
      <w:r w:rsidRPr="007B4F0A">
        <w:t xml:space="preserve">, </w:t>
      </w:r>
      <w:r w:rsidRPr="007B4F0A">
        <w:rPr>
          <w:rFonts w:ascii="Courier New" w:hAnsi="Courier New" w:cs="Courier New"/>
        </w:rPr>
        <w:t>qoECollectionEntityAddress</w:t>
      </w:r>
      <w:r w:rsidRPr="007B4F0A">
        <w:t xml:space="preserve">, </w:t>
      </w:r>
      <w:r w:rsidRPr="007B4F0A">
        <w:rPr>
          <w:rFonts w:ascii="Courier New" w:hAnsi="Courier New" w:cs="Courier New"/>
        </w:rPr>
        <w:t>pLMNTarget</w:t>
      </w:r>
      <w:r w:rsidRPr="007B4F0A">
        <w:t xml:space="preserve">, </w:t>
      </w:r>
      <w:r w:rsidRPr="007B4F0A">
        <w:rPr>
          <w:rFonts w:ascii="Courier New" w:hAnsi="Courier New" w:cs="Courier New"/>
        </w:rPr>
        <w:t>qMCTarget</w:t>
      </w:r>
      <w:r w:rsidRPr="007B4F0A">
        <w:t xml:space="preserve">, </w:t>
      </w:r>
      <w:r w:rsidRPr="007B4F0A">
        <w:rPr>
          <w:rFonts w:ascii="Courier New" w:hAnsi="Courier New" w:cs="Courier New"/>
        </w:rPr>
        <w:t>qoEReference</w:t>
      </w:r>
      <w:r w:rsidRPr="007B4F0A">
        <w:t xml:space="preserve"> and QMC configuration file.</w:t>
      </w:r>
    </w:p>
    <w:p w14:paraId="0ABBB92A" w14:textId="77777777" w:rsidR="00FD613A" w:rsidRPr="007B4F0A" w:rsidRDefault="00FD613A" w:rsidP="00101C50">
      <w:pPr>
        <w:pStyle w:val="B10"/>
      </w:pPr>
      <w:r w:rsidRPr="007B4F0A">
        <w:t>2</w:t>
      </w:r>
      <w:r w:rsidR="00101C50" w:rsidRPr="007B4F0A">
        <w:t>.</w:t>
      </w:r>
      <w:r w:rsidRPr="007B4F0A">
        <w:tab/>
        <w:t xml:space="preserve">The DM/EM forwards </w:t>
      </w:r>
      <w:r w:rsidRPr="007B4F0A">
        <w:rPr>
          <w:rFonts w:ascii="Courier New" w:hAnsi="Courier New" w:cs="Courier New"/>
        </w:rPr>
        <w:t>activateAreaQMCJob</w:t>
      </w:r>
      <w:r w:rsidRPr="007B4F0A">
        <w:t xml:space="preserve"> to impacted RNC(s), and includes the parameters: </w:t>
      </w:r>
      <w:r w:rsidRPr="007B4F0A">
        <w:rPr>
          <w:rFonts w:ascii="Courier New" w:hAnsi="Courier New" w:cs="Courier New"/>
        </w:rPr>
        <w:t>serviceType</w:t>
      </w:r>
      <w:r w:rsidRPr="007B4F0A">
        <w:t xml:space="preserve">, </w:t>
      </w:r>
      <w:r w:rsidRPr="007B4F0A">
        <w:rPr>
          <w:rFonts w:ascii="Courier New" w:hAnsi="Courier New" w:cs="Courier New"/>
        </w:rPr>
        <w:t>areaScope</w:t>
      </w:r>
      <w:r w:rsidRPr="007B4F0A">
        <w:t xml:space="preserve">, </w:t>
      </w:r>
      <w:r w:rsidRPr="007B4F0A">
        <w:rPr>
          <w:rFonts w:ascii="Courier New" w:hAnsi="Courier New" w:cs="Courier New"/>
        </w:rPr>
        <w:t>qoECollectionEntityAddress</w:t>
      </w:r>
      <w:r w:rsidRPr="007B4F0A">
        <w:t xml:space="preserve">, </w:t>
      </w:r>
      <w:r w:rsidRPr="007B4F0A">
        <w:rPr>
          <w:rFonts w:ascii="Courier New" w:hAnsi="Courier New" w:cs="Courier New"/>
        </w:rPr>
        <w:t>pLMNTarget</w:t>
      </w:r>
      <w:r w:rsidRPr="007B4F0A">
        <w:t xml:space="preserve">, </w:t>
      </w:r>
      <w:r w:rsidRPr="007B4F0A">
        <w:rPr>
          <w:rFonts w:ascii="Courier New" w:hAnsi="Courier New" w:cs="Courier New"/>
        </w:rPr>
        <w:t>qMCTarget</w:t>
      </w:r>
      <w:r w:rsidRPr="007B4F0A">
        <w:t xml:space="preserve">, </w:t>
      </w:r>
      <w:r w:rsidRPr="007B4F0A">
        <w:rPr>
          <w:rFonts w:ascii="Courier New" w:hAnsi="Courier New" w:cs="Courier New"/>
        </w:rPr>
        <w:t>qoEReference</w:t>
      </w:r>
      <w:r w:rsidRPr="007B4F0A">
        <w:t xml:space="preserve"> and QMC configuration file.</w:t>
      </w:r>
    </w:p>
    <w:p w14:paraId="5EBB3B3A" w14:textId="77777777" w:rsidR="00FD613A" w:rsidRPr="007B4F0A" w:rsidRDefault="00FD613A" w:rsidP="00101C50">
      <w:pPr>
        <w:pStyle w:val="B10"/>
      </w:pPr>
      <w:r w:rsidRPr="007B4F0A">
        <w:t>3</w:t>
      </w:r>
      <w:r w:rsidR="00101C50" w:rsidRPr="007B4F0A">
        <w:t>.</w:t>
      </w:r>
      <w:r w:rsidRPr="007B4F0A">
        <w:tab/>
        <w:t xml:space="preserve">The RNC checks for connections where the UE has the </w:t>
      </w:r>
      <w:r w:rsidRPr="007B4F0A">
        <w:rPr>
          <w:rFonts w:ascii="Courier New" w:hAnsi="Courier New" w:cs="Courier New"/>
        </w:rPr>
        <w:t>UE Application Layer Measurement Capability</w:t>
      </w:r>
      <w:r w:rsidRPr="007B4F0A">
        <w:t xml:space="preserve"> [1</w:t>
      </w:r>
      <w:r w:rsidR="00852D9A">
        <w:t>0</w:t>
      </w:r>
      <w:r w:rsidRPr="007B4F0A">
        <w:t xml:space="preserve">] that match the criteria for </w:t>
      </w:r>
      <w:r w:rsidRPr="007B4F0A">
        <w:rPr>
          <w:rFonts w:ascii="Courier New" w:hAnsi="Courier New" w:cs="Courier New"/>
        </w:rPr>
        <w:t>serviceType</w:t>
      </w:r>
      <w:r w:rsidRPr="007B4F0A">
        <w:t xml:space="preserve"> in the </w:t>
      </w:r>
      <w:r w:rsidRPr="007B4F0A">
        <w:rPr>
          <w:rFonts w:ascii="Courier New" w:hAnsi="Courier New" w:cs="Courier New"/>
        </w:rPr>
        <w:t>activateAreaQMCJob</w:t>
      </w:r>
      <w:r w:rsidRPr="007B4F0A">
        <w:t xml:space="preserve">. </w:t>
      </w:r>
    </w:p>
    <w:p w14:paraId="4FDBF809" w14:textId="77777777" w:rsidR="00FD613A" w:rsidRPr="007B4F0A" w:rsidRDefault="00FD613A" w:rsidP="00101C50">
      <w:pPr>
        <w:pStyle w:val="B10"/>
      </w:pPr>
      <w:r w:rsidRPr="007B4F0A">
        <w:t>4</w:t>
      </w:r>
      <w:r w:rsidR="00101C50" w:rsidRPr="007B4F0A">
        <w:t>.</w:t>
      </w:r>
      <w:r w:rsidRPr="007B4F0A">
        <w:tab/>
        <w:t>When a connection is found that has the</w:t>
      </w:r>
      <w:r w:rsidR="00C954B9">
        <w:t xml:space="preserve"> </w:t>
      </w:r>
      <w:r w:rsidRPr="007B4F0A">
        <w:rPr>
          <w:rFonts w:ascii="Courier New" w:hAnsi="Courier New" w:cs="Courier New"/>
        </w:rPr>
        <w:t>UE Application Layer Measurement Capability</w:t>
      </w:r>
      <w:r w:rsidRPr="007B4F0A">
        <w:t xml:space="preserve"> [1</w:t>
      </w:r>
      <w:r w:rsidR="00852D9A">
        <w:t>0</w:t>
      </w:r>
      <w:r w:rsidRPr="007B4F0A">
        <w:t xml:space="preserve">], the RNC start a UE request session and stores the associated </w:t>
      </w:r>
      <w:r w:rsidRPr="007B4F0A">
        <w:rPr>
          <w:rFonts w:ascii="Courier New" w:hAnsi="Courier New" w:cs="Courier New"/>
        </w:rPr>
        <w:t>QoECollectionEntityAddress</w:t>
      </w:r>
      <w:r w:rsidRPr="007B4F0A">
        <w:t xml:space="preserve">, sends the message </w:t>
      </w:r>
      <w:r w:rsidRPr="007B4F0A">
        <w:rPr>
          <w:rFonts w:ascii="Courier New" w:hAnsi="Courier New" w:cs="Courier New"/>
        </w:rPr>
        <w:t>RRCConnectionReconfiguration</w:t>
      </w:r>
      <w:r w:rsidRPr="007B4F0A">
        <w:t xml:space="preserve"> to the UE, and includes the following: </w:t>
      </w:r>
      <w:r w:rsidRPr="007B4F0A">
        <w:rPr>
          <w:rFonts w:ascii="Courier New" w:hAnsi="Courier New" w:cs="Courier New"/>
        </w:rPr>
        <w:t>serviceType</w:t>
      </w:r>
      <w:r w:rsidRPr="007B4F0A">
        <w:t xml:space="preserve">, </w:t>
      </w:r>
      <w:r w:rsidRPr="007B4F0A">
        <w:rPr>
          <w:rFonts w:ascii="Courier New" w:hAnsi="Courier New" w:cs="Courier New"/>
        </w:rPr>
        <w:t>qoEReference</w:t>
      </w:r>
      <w:r w:rsidRPr="007B4F0A">
        <w:t xml:space="preserve"> and QMC configuration file.</w:t>
      </w:r>
    </w:p>
    <w:p w14:paraId="44C7548D" w14:textId="77777777" w:rsidR="00FD613A" w:rsidRPr="007B4F0A" w:rsidRDefault="00FD613A" w:rsidP="00101C50">
      <w:pPr>
        <w:pStyle w:val="B10"/>
      </w:pPr>
      <w:r w:rsidRPr="007B4F0A">
        <w:t>5</w:t>
      </w:r>
      <w:r w:rsidR="00101C50" w:rsidRPr="007B4F0A">
        <w:t>.</w:t>
      </w:r>
      <w:r w:rsidRPr="007B4F0A">
        <w:tab/>
        <w:t xml:space="preserve">The access stratum in the UE sends the AT command +CAPPLEVMC to application level and includes the following: </w:t>
      </w:r>
      <w:r w:rsidRPr="007B4F0A">
        <w:rPr>
          <w:rFonts w:ascii="Courier New" w:hAnsi="Courier New" w:cs="Courier New"/>
        </w:rPr>
        <w:t>serviceType</w:t>
      </w:r>
      <w:r w:rsidRPr="007B4F0A">
        <w:t xml:space="preserve">, </w:t>
      </w:r>
      <w:r w:rsidRPr="007B4F0A">
        <w:rPr>
          <w:rFonts w:ascii="Courier New" w:hAnsi="Courier New" w:cs="Courier New"/>
        </w:rPr>
        <w:t>qoEReference</w:t>
      </w:r>
      <w:r w:rsidRPr="007B4F0A">
        <w:t xml:space="preserve"> and QMC configuration file.</w:t>
      </w:r>
    </w:p>
    <w:p w14:paraId="2E03728D" w14:textId="77777777" w:rsidR="00FD613A" w:rsidRPr="007B4F0A" w:rsidRDefault="00FD613A" w:rsidP="00101C50">
      <w:pPr>
        <w:pStyle w:val="B10"/>
      </w:pPr>
      <w:r w:rsidRPr="007B4F0A">
        <w:t>6</w:t>
      </w:r>
      <w:r w:rsidR="00101C50" w:rsidRPr="007B4F0A">
        <w:t>.</w:t>
      </w:r>
      <w:r w:rsidRPr="007B4F0A">
        <w:tab/>
        <w:t xml:space="preserve">When the application in the </w:t>
      </w:r>
      <w:r w:rsidRPr="007B4F0A">
        <w:rPr>
          <w:rFonts w:ascii="Courier New" w:hAnsi="Courier New" w:cs="Courier New"/>
        </w:rPr>
        <w:t>serviceType</w:t>
      </w:r>
      <w:r w:rsidRPr="007B4F0A">
        <w:t xml:space="preserve"> starts, the QMC is initiated.</w:t>
      </w:r>
    </w:p>
    <w:p w14:paraId="554E5015" w14:textId="77777777" w:rsidR="00FD613A" w:rsidRPr="007B4F0A" w:rsidRDefault="00FD613A" w:rsidP="00101C50">
      <w:pPr>
        <w:pStyle w:val="B10"/>
      </w:pPr>
      <w:r w:rsidRPr="007B4F0A">
        <w:t>7</w:t>
      </w:r>
      <w:r w:rsidR="00101C50" w:rsidRPr="007B4F0A">
        <w:t>.</w:t>
      </w:r>
      <w:r w:rsidRPr="007B4F0A">
        <w:tab/>
        <w:t>The application layer sends the AT command +CAPPLEVMR including a recording session indication that a session has started to the access stratum.</w:t>
      </w:r>
    </w:p>
    <w:p w14:paraId="38630CB2" w14:textId="77777777" w:rsidR="00FD613A" w:rsidRPr="007B4F0A" w:rsidRDefault="00FD613A" w:rsidP="00101C50">
      <w:pPr>
        <w:pStyle w:val="B10"/>
      </w:pPr>
      <w:r w:rsidRPr="007B4F0A">
        <w:t>8</w:t>
      </w:r>
      <w:r w:rsidR="00101C50" w:rsidRPr="007B4F0A">
        <w:t>.</w:t>
      </w:r>
      <w:r w:rsidRPr="007B4F0A">
        <w:tab/>
        <w:t xml:space="preserve">The UE sends the message </w:t>
      </w:r>
      <w:r w:rsidRPr="007B4F0A">
        <w:rPr>
          <w:rFonts w:ascii="Courier New" w:hAnsi="Courier New" w:cs="Courier New"/>
        </w:rPr>
        <w:t>MeasurementReport</w:t>
      </w:r>
      <w:r w:rsidRPr="007B4F0A">
        <w:t xml:space="preserve"> including the recording session indication to the RNC.</w:t>
      </w:r>
    </w:p>
    <w:p w14:paraId="4AEAE50D" w14:textId="77777777" w:rsidR="00FD613A" w:rsidRPr="007B4F0A" w:rsidRDefault="00FD613A" w:rsidP="00101C50">
      <w:pPr>
        <w:pStyle w:val="B10"/>
      </w:pPr>
      <w:r w:rsidRPr="007B4F0A">
        <w:t>9</w:t>
      </w:r>
      <w:r w:rsidR="00101C50" w:rsidRPr="007B4F0A">
        <w:t>.</w:t>
      </w:r>
      <w:r w:rsidRPr="007B4F0A">
        <w:tab/>
        <w:t>The RNC sends a notification including the recording session indication to the NM.</w:t>
      </w:r>
    </w:p>
    <w:p w14:paraId="3061FC24" w14:textId="77777777" w:rsidR="00FD613A" w:rsidRPr="007B4F0A" w:rsidRDefault="00FD613A" w:rsidP="00101C50">
      <w:pPr>
        <w:pStyle w:val="B10"/>
      </w:pPr>
      <w:r w:rsidRPr="007B4F0A">
        <w:t>10</w:t>
      </w:r>
      <w:r w:rsidR="00101C50" w:rsidRPr="007B4F0A">
        <w:t>.</w:t>
      </w:r>
      <w:r w:rsidRPr="007B4F0A">
        <w:tab/>
        <w:t xml:space="preserve">When the QMC is completed, the recorded information is collected in a QMC report [6], [7], including </w:t>
      </w:r>
      <w:r w:rsidRPr="007B4F0A">
        <w:rPr>
          <w:rFonts w:ascii="Courier New" w:hAnsi="Courier New" w:cs="Courier New"/>
        </w:rPr>
        <w:t>qoEReference</w:t>
      </w:r>
      <w:r w:rsidRPr="007B4F0A">
        <w:t xml:space="preserve"> and </w:t>
      </w:r>
      <w:r w:rsidRPr="007B4F0A">
        <w:rPr>
          <w:rFonts w:ascii="Courier New" w:hAnsi="Courier New" w:cs="Courier New"/>
        </w:rPr>
        <w:t>recordingSessionId</w:t>
      </w:r>
      <w:r w:rsidRPr="007B4F0A">
        <w:t xml:space="preserve">. The </w:t>
      </w:r>
      <w:r w:rsidRPr="007B4F0A">
        <w:rPr>
          <w:rFonts w:ascii="Courier New" w:hAnsi="Courier New" w:cs="Courier New"/>
        </w:rPr>
        <w:t>qoEReference</w:t>
      </w:r>
      <w:r w:rsidRPr="007B4F0A">
        <w:t xml:space="preserve">, Client Id [6], [7] in the reporting container (that represent the UE request session), and </w:t>
      </w:r>
      <w:r w:rsidRPr="007B4F0A">
        <w:rPr>
          <w:rFonts w:ascii="Courier New" w:hAnsi="Courier New" w:cs="Courier New"/>
        </w:rPr>
        <w:t>recordingSessionId</w:t>
      </w:r>
      <w:r w:rsidRPr="007B4F0A">
        <w:t xml:space="preserve"> are needed in the QMC collection entity for post processing purposes.</w:t>
      </w:r>
    </w:p>
    <w:p w14:paraId="3A12B171" w14:textId="77777777" w:rsidR="00FD613A" w:rsidRPr="007B4F0A" w:rsidRDefault="00FD613A" w:rsidP="00101C50">
      <w:pPr>
        <w:pStyle w:val="B10"/>
      </w:pPr>
      <w:r w:rsidRPr="007B4F0A">
        <w:t>11</w:t>
      </w:r>
      <w:r w:rsidR="00101C50" w:rsidRPr="007B4F0A">
        <w:t>.</w:t>
      </w:r>
      <w:r w:rsidRPr="007B4F0A">
        <w:tab/>
        <w:t xml:space="preserve">The application layer sends the AT command +CAPPLEVMR including </w:t>
      </w:r>
      <w:r w:rsidRPr="007B4F0A">
        <w:rPr>
          <w:rFonts w:ascii="Courier New" w:hAnsi="Courier New" w:cs="Courier New"/>
        </w:rPr>
        <w:t>qoEReference</w:t>
      </w:r>
      <w:r w:rsidRPr="007B4F0A">
        <w:t xml:space="preserve"> and the QMC report to the access stratum.</w:t>
      </w:r>
    </w:p>
    <w:p w14:paraId="7A2E1703" w14:textId="77777777" w:rsidR="00FD613A" w:rsidRPr="007B4F0A" w:rsidRDefault="00FD613A" w:rsidP="00101C50">
      <w:pPr>
        <w:pStyle w:val="B10"/>
      </w:pPr>
      <w:r w:rsidRPr="007B4F0A">
        <w:t>12</w:t>
      </w:r>
      <w:r w:rsidR="00101C50" w:rsidRPr="007B4F0A">
        <w:t>.</w:t>
      </w:r>
      <w:r w:rsidRPr="007B4F0A">
        <w:tab/>
        <w:t xml:space="preserve">The UE sends the message </w:t>
      </w:r>
      <w:r w:rsidRPr="007B4F0A">
        <w:rPr>
          <w:rFonts w:ascii="Courier New" w:hAnsi="Courier New" w:cs="Courier New"/>
        </w:rPr>
        <w:t>MeasurementReport</w:t>
      </w:r>
      <w:r w:rsidRPr="007B4F0A">
        <w:t xml:space="preserve"> including </w:t>
      </w:r>
      <w:r w:rsidRPr="007B4F0A">
        <w:rPr>
          <w:rFonts w:ascii="Courier New" w:hAnsi="Courier New" w:cs="Courier New"/>
        </w:rPr>
        <w:t>qoEReference</w:t>
      </w:r>
      <w:r w:rsidRPr="007B4F0A">
        <w:t xml:space="preserve"> and the QMC report to the RNC.</w:t>
      </w:r>
    </w:p>
    <w:p w14:paraId="5535BB8F" w14:textId="77777777" w:rsidR="00FD613A" w:rsidRPr="007B4F0A" w:rsidRDefault="00FD613A" w:rsidP="00101C50">
      <w:pPr>
        <w:pStyle w:val="B10"/>
      </w:pPr>
      <w:r w:rsidRPr="007B4F0A">
        <w:t>13</w:t>
      </w:r>
      <w:r w:rsidR="00101C50" w:rsidRPr="007B4F0A">
        <w:t>.</w:t>
      </w:r>
      <w:r w:rsidRPr="007B4F0A">
        <w:tab/>
        <w:t xml:space="preserve">The RNC sends the QMC report to the MCE associated to the </w:t>
      </w:r>
      <w:r w:rsidRPr="007B4F0A">
        <w:rPr>
          <w:rFonts w:ascii="Courier New" w:hAnsi="Courier New" w:cs="Courier New"/>
        </w:rPr>
        <w:t>qoEReference</w:t>
      </w:r>
      <w:r w:rsidRPr="007B4F0A">
        <w:t>.</w:t>
      </w:r>
    </w:p>
    <w:p w14:paraId="09694554" w14:textId="77777777" w:rsidR="00FD613A" w:rsidRPr="007B4F0A" w:rsidRDefault="00FD613A" w:rsidP="00FD613A">
      <w:pPr>
        <w:pStyle w:val="Heading3"/>
      </w:pPr>
      <w:bookmarkStart w:id="52" w:name="_Toc42758769"/>
      <w:bookmarkStart w:id="53" w:name="_Toc42759176"/>
      <w:bookmarkStart w:id="54" w:name="_Toc122426087"/>
      <w:r w:rsidRPr="007B4F0A">
        <w:lastRenderedPageBreak/>
        <w:t>4.1.2</w:t>
      </w:r>
      <w:r w:rsidRPr="007B4F0A">
        <w:tab/>
        <w:t>Handling of measurement collection at handover in UTRAN</w:t>
      </w:r>
      <w:bookmarkEnd w:id="52"/>
      <w:bookmarkEnd w:id="53"/>
      <w:bookmarkEnd w:id="54"/>
    </w:p>
    <w:p w14:paraId="26955BF8" w14:textId="77777777" w:rsidR="00FD613A" w:rsidRPr="007B4F0A" w:rsidRDefault="00FD613A" w:rsidP="00FD613A">
      <w:pPr>
        <w:pStyle w:val="Heading4"/>
      </w:pPr>
      <w:bookmarkStart w:id="55" w:name="_Toc42758770"/>
      <w:bookmarkStart w:id="56" w:name="_Toc42759177"/>
      <w:bookmarkStart w:id="57" w:name="_Toc122426088"/>
      <w:r w:rsidRPr="007B4F0A">
        <w:t>4.1.2.1</w:t>
      </w:r>
      <w:r w:rsidRPr="007B4F0A">
        <w:tab/>
        <w:t>Handover between cells within an RNC</w:t>
      </w:r>
      <w:bookmarkEnd w:id="55"/>
      <w:bookmarkEnd w:id="56"/>
      <w:bookmarkEnd w:id="57"/>
    </w:p>
    <w:p w14:paraId="4AF5F244" w14:textId="77777777" w:rsidR="00FD613A" w:rsidRPr="007B4F0A" w:rsidRDefault="00FD613A" w:rsidP="00FD613A">
      <w:r w:rsidRPr="007B4F0A">
        <w:t xml:space="preserve">When handover is made, the measurement area is checked. </w:t>
      </w:r>
    </w:p>
    <w:p w14:paraId="585BE4E2" w14:textId="77777777" w:rsidR="00FD613A" w:rsidRPr="007B4F0A" w:rsidRDefault="00101C50" w:rsidP="00101C50">
      <w:pPr>
        <w:pStyle w:val="B10"/>
      </w:pPr>
      <w:r w:rsidRPr="007B4F0A">
        <w:t>-</w:t>
      </w:r>
      <w:r w:rsidRPr="007B4F0A">
        <w:tab/>
      </w:r>
      <w:r w:rsidR="00FD613A" w:rsidRPr="007B4F0A">
        <w:t xml:space="preserve">If the mobile is inside the measurement area after the handover, the RNC sends in an indication that the UE is inside the measurement area in the </w:t>
      </w:r>
      <w:r w:rsidR="00FD613A" w:rsidRPr="007B4F0A">
        <w:rPr>
          <w:rFonts w:ascii="Courier New" w:hAnsi="Courier New" w:cs="Courier New"/>
        </w:rPr>
        <w:t>RRCConnectionReconfiguration</w:t>
      </w:r>
      <w:r w:rsidR="00FD613A" w:rsidRPr="007B4F0A">
        <w:t xml:space="preserve"> message [4] to the UE. The UE send the +CAPPLEVMC AT command [5] to the application to inform that recording shall start if the application becomes active (when the UE moves into the measurement area). </w:t>
      </w:r>
    </w:p>
    <w:p w14:paraId="58688532" w14:textId="77777777" w:rsidR="00FD613A" w:rsidRPr="007B4F0A" w:rsidRDefault="00101C50" w:rsidP="00101C50">
      <w:pPr>
        <w:pStyle w:val="B10"/>
      </w:pPr>
      <w:r w:rsidRPr="007B4F0A">
        <w:t>-</w:t>
      </w:r>
      <w:r w:rsidRPr="007B4F0A">
        <w:tab/>
      </w:r>
      <w:r w:rsidR="00FD613A" w:rsidRPr="007B4F0A">
        <w:t xml:space="preserve">If the mobile has moved outside the measurement area, there is no indication that the UE is inside the measurement area in the </w:t>
      </w:r>
      <w:r w:rsidR="00FD613A" w:rsidRPr="007B4F0A">
        <w:rPr>
          <w:rFonts w:ascii="Courier New" w:hAnsi="Courier New" w:cs="Courier New"/>
        </w:rPr>
        <w:t>RRCConnectionReconfiguration</w:t>
      </w:r>
      <w:r w:rsidR="00FD613A" w:rsidRPr="007B4F0A">
        <w:t xml:space="preserve"> message [4] from the RNC to the UE. The UE sends the +CAPPLEVMC AT command [5] to the application to inform that recording shall not be started even if the application becomes active. </w:t>
      </w:r>
    </w:p>
    <w:p w14:paraId="3CCAB9DD" w14:textId="77777777" w:rsidR="00FD613A" w:rsidRPr="007B4F0A" w:rsidRDefault="00FD613A" w:rsidP="00FD613A">
      <w:pPr>
        <w:pStyle w:val="Heading4"/>
      </w:pPr>
      <w:bookmarkStart w:id="58" w:name="_Toc42758771"/>
      <w:bookmarkStart w:id="59" w:name="_Toc42759178"/>
      <w:bookmarkStart w:id="60" w:name="_Toc122426089"/>
      <w:r w:rsidRPr="007B4F0A">
        <w:t>4.1.2.2</w:t>
      </w:r>
      <w:r w:rsidRPr="007B4F0A">
        <w:tab/>
        <w:t>Handover between RNCs</w:t>
      </w:r>
      <w:bookmarkEnd w:id="58"/>
      <w:bookmarkEnd w:id="59"/>
      <w:bookmarkEnd w:id="60"/>
    </w:p>
    <w:p w14:paraId="48491FF0" w14:textId="77777777" w:rsidR="00FD613A" w:rsidRPr="007B4F0A" w:rsidRDefault="00FD613A" w:rsidP="00101C50">
      <w:r w:rsidRPr="007B4F0A">
        <w:t>The figure 4.1.2.</w:t>
      </w:r>
      <w:r w:rsidR="00F8729B">
        <w:t>2</w:t>
      </w:r>
      <w:r w:rsidRPr="007B4F0A">
        <w:t>-1 and the text below describes the handling at handover between RNCs.</w:t>
      </w:r>
    </w:p>
    <w:p w14:paraId="385B0D0F" w14:textId="77D5F691" w:rsidR="00FD613A" w:rsidRPr="007B4F0A" w:rsidRDefault="00874244" w:rsidP="00101C50">
      <w:pPr>
        <w:pStyle w:val="TH"/>
      </w:pPr>
      <w:r>
        <w:rPr>
          <w:noProof/>
        </w:rPr>
        <w:drawing>
          <wp:inline distT="0" distB="0" distL="0" distR="0" wp14:anchorId="04A6D7F9" wp14:editId="72C482AC">
            <wp:extent cx="5715000" cy="3286125"/>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286125"/>
                    </a:xfrm>
                    <a:prstGeom prst="rect">
                      <a:avLst/>
                    </a:prstGeom>
                    <a:noFill/>
                    <a:ln>
                      <a:noFill/>
                    </a:ln>
                  </pic:spPr>
                </pic:pic>
              </a:graphicData>
            </a:graphic>
          </wp:inline>
        </w:drawing>
      </w:r>
    </w:p>
    <w:p w14:paraId="1810CE3F" w14:textId="77777777" w:rsidR="00FD613A" w:rsidRPr="007B4F0A" w:rsidRDefault="00FD613A" w:rsidP="00101C50">
      <w:pPr>
        <w:pStyle w:val="TF"/>
      </w:pPr>
      <w:r w:rsidRPr="007B4F0A">
        <w:t>Figure 4.1.2.</w:t>
      </w:r>
      <w:r w:rsidR="00F8729B">
        <w:t>2</w:t>
      </w:r>
      <w:r w:rsidRPr="007B4F0A">
        <w:t>-1: Handling of QMC activation in case of handover in UTRAN</w:t>
      </w:r>
    </w:p>
    <w:p w14:paraId="57C4F98A" w14:textId="77777777" w:rsidR="00FD613A" w:rsidRPr="007B4F0A" w:rsidRDefault="00101C50" w:rsidP="00101C50">
      <w:pPr>
        <w:pStyle w:val="B10"/>
      </w:pPr>
      <w:r w:rsidRPr="007B4F0A">
        <w:t>1.</w:t>
      </w:r>
      <w:r w:rsidRPr="007B4F0A">
        <w:tab/>
      </w:r>
      <w:r w:rsidR="00FD613A" w:rsidRPr="007B4F0A">
        <w:t xml:space="preserve">Source RNC sends the message </w:t>
      </w:r>
      <w:r w:rsidR="00FD613A" w:rsidRPr="007B4F0A">
        <w:rPr>
          <w:rFonts w:ascii="Courier New" w:hAnsi="Courier New" w:cs="Courier New"/>
        </w:rPr>
        <w:t>HandoverRequest</w:t>
      </w:r>
      <w:r w:rsidR="00FD613A" w:rsidRPr="007B4F0A">
        <w:t xml:space="preserve"> to Target RNC and includes </w:t>
      </w:r>
      <w:r w:rsidR="00FD613A" w:rsidRPr="007B4F0A">
        <w:rPr>
          <w:rFonts w:ascii="Courier New" w:hAnsi="Courier New" w:cs="Courier New"/>
        </w:rPr>
        <w:t>areaScope</w:t>
      </w:r>
      <w:r w:rsidR="00FD613A" w:rsidRPr="007B4F0A">
        <w:t xml:space="preserve">, </w:t>
      </w:r>
      <w:r w:rsidR="00FD613A" w:rsidRPr="007B4F0A">
        <w:rPr>
          <w:rFonts w:ascii="Courier New" w:hAnsi="Courier New" w:cs="Courier New"/>
        </w:rPr>
        <w:t>qoECollectionEntityAddress</w:t>
      </w:r>
      <w:r w:rsidR="00FD613A" w:rsidRPr="007B4F0A">
        <w:t xml:space="preserve"> and a recording session indication indicating whether a recording session has started.</w:t>
      </w:r>
    </w:p>
    <w:p w14:paraId="3AA5F4E1" w14:textId="77777777" w:rsidR="00FD613A" w:rsidRPr="007B4F0A" w:rsidRDefault="00101C50" w:rsidP="00101C50">
      <w:pPr>
        <w:pStyle w:val="B10"/>
      </w:pPr>
      <w:r w:rsidRPr="007B4F0A">
        <w:t>2.</w:t>
      </w:r>
      <w:r w:rsidRPr="007B4F0A">
        <w:tab/>
      </w:r>
      <w:r w:rsidR="00FD613A" w:rsidRPr="007B4F0A">
        <w:t xml:space="preserve">If a recording session has not started, the target RNC checks if the target cell is inside the </w:t>
      </w:r>
      <w:r w:rsidR="00FD613A" w:rsidRPr="007B4F0A">
        <w:rPr>
          <w:rFonts w:ascii="Courier New" w:hAnsi="Courier New" w:cs="Courier New"/>
        </w:rPr>
        <w:t>areaScope</w:t>
      </w:r>
      <w:r w:rsidR="00FD613A" w:rsidRPr="007B4F0A">
        <w:t xml:space="preserve"> or not.</w:t>
      </w:r>
    </w:p>
    <w:p w14:paraId="0BB03C19" w14:textId="77777777" w:rsidR="00FD613A" w:rsidRPr="007B4F0A" w:rsidRDefault="00101C50" w:rsidP="00101C50">
      <w:pPr>
        <w:pStyle w:val="B10"/>
      </w:pPr>
      <w:r w:rsidRPr="007B4F0A">
        <w:t>3.</w:t>
      </w:r>
      <w:r w:rsidRPr="007B4F0A">
        <w:tab/>
      </w:r>
      <w:r w:rsidR="00FD613A" w:rsidRPr="007B4F0A">
        <w:t>The target RNC sends the message Handover Request Ack to the source RNC.</w:t>
      </w:r>
    </w:p>
    <w:p w14:paraId="02FE5531" w14:textId="77777777" w:rsidR="00FD613A" w:rsidRPr="007B4F0A" w:rsidRDefault="00101C50" w:rsidP="00101C50">
      <w:pPr>
        <w:pStyle w:val="B10"/>
      </w:pPr>
      <w:r w:rsidRPr="007B4F0A">
        <w:t>4.</w:t>
      </w:r>
      <w:r w:rsidRPr="007B4F0A">
        <w:tab/>
      </w:r>
      <w:r w:rsidR="00FD613A" w:rsidRPr="007B4F0A">
        <w:t xml:space="preserve">The source RNC sends the message </w:t>
      </w:r>
      <w:r w:rsidR="00FD613A" w:rsidRPr="007B4F0A">
        <w:rPr>
          <w:rFonts w:ascii="Courier New" w:hAnsi="Courier New" w:cs="Courier New"/>
        </w:rPr>
        <w:t>RRCReconfiguration</w:t>
      </w:r>
      <w:r w:rsidR="00FD613A" w:rsidRPr="007B4F0A">
        <w:t xml:space="preserve"> to the UE.</w:t>
      </w:r>
    </w:p>
    <w:p w14:paraId="7216DE90" w14:textId="77777777" w:rsidR="00FD613A" w:rsidRPr="007B4F0A" w:rsidRDefault="00101C50" w:rsidP="00101C50">
      <w:pPr>
        <w:pStyle w:val="B10"/>
      </w:pPr>
      <w:r w:rsidRPr="007B4F0A">
        <w:t>5.</w:t>
      </w:r>
      <w:r w:rsidRPr="007B4F0A">
        <w:tab/>
      </w:r>
      <w:r w:rsidR="00FD613A" w:rsidRPr="007B4F0A">
        <w:t>The access stratum in the UE sends the AT command +CAPPLEVMC to application level.</w:t>
      </w:r>
    </w:p>
    <w:p w14:paraId="72652922" w14:textId="77777777" w:rsidR="00FD613A" w:rsidRPr="007B4F0A" w:rsidRDefault="00101C50" w:rsidP="00101C50">
      <w:pPr>
        <w:pStyle w:val="B10"/>
      </w:pPr>
      <w:r w:rsidRPr="007B4F0A">
        <w:t>6.</w:t>
      </w:r>
      <w:r w:rsidRPr="007B4F0A">
        <w:tab/>
      </w:r>
      <w:r w:rsidR="00FD613A" w:rsidRPr="007B4F0A">
        <w:t xml:space="preserve">The UE sends the message </w:t>
      </w:r>
      <w:r w:rsidR="00FD613A" w:rsidRPr="007B4F0A">
        <w:rPr>
          <w:rFonts w:ascii="Courier New" w:hAnsi="Courier New" w:cs="Courier New"/>
        </w:rPr>
        <w:t>RRCReconfigurationComplete</w:t>
      </w:r>
      <w:r w:rsidR="00FD613A" w:rsidRPr="007B4F0A">
        <w:t xml:space="preserve"> to the RNC.</w:t>
      </w:r>
    </w:p>
    <w:p w14:paraId="2DE7E0A2" w14:textId="77777777" w:rsidR="00FD613A" w:rsidRPr="007B4F0A" w:rsidRDefault="00101C50" w:rsidP="00101C50">
      <w:pPr>
        <w:pStyle w:val="B10"/>
      </w:pPr>
      <w:r w:rsidRPr="007B4F0A">
        <w:t>7.</w:t>
      </w:r>
      <w:r w:rsidRPr="007B4F0A">
        <w:tab/>
      </w:r>
      <w:r w:rsidR="00FD613A" w:rsidRPr="007B4F0A">
        <w:t xml:space="preserve">When the application becomes active, QMC is initiated if the UE is inside the </w:t>
      </w:r>
      <w:r w:rsidR="00FD613A" w:rsidRPr="007B4F0A">
        <w:rPr>
          <w:rFonts w:ascii="Courier New" w:hAnsi="Courier New" w:cs="Courier New"/>
        </w:rPr>
        <w:t>areaScope</w:t>
      </w:r>
      <w:r w:rsidR="00FD613A" w:rsidRPr="007B4F0A">
        <w:t xml:space="preserve">. </w:t>
      </w:r>
    </w:p>
    <w:p w14:paraId="33A17441" w14:textId="77777777" w:rsidR="00FD613A" w:rsidRPr="007B4F0A" w:rsidRDefault="00101C50" w:rsidP="00101C50">
      <w:pPr>
        <w:pStyle w:val="B10"/>
      </w:pPr>
      <w:r w:rsidRPr="007B4F0A">
        <w:t>8.</w:t>
      </w:r>
      <w:r w:rsidRPr="007B4F0A">
        <w:tab/>
      </w:r>
      <w:r w:rsidR="00FD613A" w:rsidRPr="007B4F0A">
        <w:t>The application layer sends the AT command +CAPPLEVMR including a recording session indication to the access stratum.</w:t>
      </w:r>
    </w:p>
    <w:p w14:paraId="53F5AD71" w14:textId="77777777" w:rsidR="00FD613A" w:rsidRPr="007B4F0A" w:rsidRDefault="00101C50" w:rsidP="00101C50">
      <w:pPr>
        <w:pStyle w:val="B10"/>
      </w:pPr>
      <w:r w:rsidRPr="007B4F0A">
        <w:lastRenderedPageBreak/>
        <w:t>9.</w:t>
      </w:r>
      <w:r w:rsidRPr="007B4F0A">
        <w:tab/>
      </w:r>
      <w:r w:rsidR="00FD613A" w:rsidRPr="007B4F0A">
        <w:t>The UE sends the message MeasurementReport including the recording session indication to the RNC.</w:t>
      </w:r>
    </w:p>
    <w:p w14:paraId="130B9B00" w14:textId="77777777" w:rsidR="00FD613A" w:rsidRPr="007B4F0A" w:rsidRDefault="00101C50" w:rsidP="00101C50">
      <w:pPr>
        <w:pStyle w:val="B10"/>
      </w:pPr>
      <w:r w:rsidRPr="007B4F0A">
        <w:t>10.</w:t>
      </w:r>
      <w:r w:rsidRPr="007B4F0A">
        <w:tab/>
      </w:r>
      <w:r w:rsidR="00FD613A" w:rsidRPr="007B4F0A">
        <w:t>The RNC sends a notification including the recording session indication to the NM.</w:t>
      </w:r>
    </w:p>
    <w:p w14:paraId="3F460566" w14:textId="77777777" w:rsidR="00FD613A" w:rsidRPr="007B4F0A" w:rsidRDefault="00101C50" w:rsidP="00101C50">
      <w:pPr>
        <w:pStyle w:val="B10"/>
      </w:pPr>
      <w:r w:rsidRPr="007B4F0A">
        <w:t>11.</w:t>
      </w:r>
      <w:r w:rsidRPr="007B4F0A">
        <w:tab/>
      </w:r>
      <w:r w:rsidR="00FD613A" w:rsidRPr="007B4F0A">
        <w:t>When the QMC is completed, the recorded information is collected in a QMC report [6</w:t>
      </w:r>
      <w:r w:rsidR="00F8729B" w:rsidRPr="007B4F0A">
        <w:t>]</w:t>
      </w:r>
      <w:r w:rsidR="00F8729B">
        <w:t xml:space="preserve"> and</w:t>
      </w:r>
      <w:r w:rsidR="00F8729B" w:rsidRPr="007B4F0A">
        <w:t xml:space="preserve"> </w:t>
      </w:r>
      <w:r w:rsidR="00FD613A" w:rsidRPr="007B4F0A">
        <w:t>[7</w:t>
      </w:r>
      <w:r w:rsidR="00B82642" w:rsidRPr="00B82642">
        <w:t xml:space="preserve">] </w:t>
      </w:r>
      <w:r w:rsidR="00FD613A" w:rsidRPr="007B4F0A">
        <w:t xml:space="preserve">including </w:t>
      </w:r>
      <w:r w:rsidR="00FD613A" w:rsidRPr="007B4F0A">
        <w:rPr>
          <w:rFonts w:ascii="Courier New" w:hAnsi="Courier New" w:cs="Courier New"/>
        </w:rPr>
        <w:t>qoEReference</w:t>
      </w:r>
      <w:r w:rsidR="00FD613A" w:rsidRPr="007B4F0A">
        <w:t xml:space="preserve"> and </w:t>
      </w:r>
      <w:r w:rsidR="00FD613A" w:rsidRPr="007B4F0A">
        <w:rPr>
          <w:rFonts w:ascii="Courier New" w:hAnsi="Courier New" w:cs="Courier New"/>
        </w:rPr>
        <w:t>recordingSessionId</w:t>
      </w:r>
      <w:r w:rsidR="00FD613A" w:rsidRPr="007B4F0A">
        <w:t xml:space="preserve">. The </w:t>
      </w:r>
      <w:r w:rsidR="00FD613A" w:rsidRPr="007B4F0A">
        <w:rPr>
          <w:rFonts w:ascii="Courier New" w:hAnsi="Courier New" w:cs="Courier New"/>
        </w:rPr>
        <w:t>qoEReference</w:t>
      </w:r>
      <w:r w:rsidR="00FD613A" w:rsidRPr="007B4F0A">
        <w:t xml:space="preserve">, Client Id [6] and [7] in the reporting container (that represent the UE request session) and </w:t>
      </w:r>
      <w:r w:rsidR="00FD613A" w:rsidRPr="007B4F0A">
        <w:rPr>
          <w:rFonts w:ascii="Courier New" w:hAnsi="Courier New" w:cs="Courier New"/>
        </w:rPr>
        <w:t>recordingSessionId</w:t>
      </w:r>
      <w:r w:rsidR="00FD613A" w:rsidRPr="007B4F0A">
        <w:t xml:space="preserve"> are needed in the QoE collection entity for post processing purposes.</w:t>
      </w:r>
    </w:p>
    <w:p w14:paraId="7C49EEF2" w14:textId="77777777" w:rsidR="00FD613A" w:rsidRPr="007B4F0A" w:rsidRDefault="00101C50" w:rsidP="00101C50">
      <w:pPr>
        <w:pStyle w:val="B10"/>
      </w:pPr>
      <w:r w:rsidRPr="007B4F0A">
        <w:t>12.</w:t>
      </w:r>
      <w:r w:rsidRPr="007B4F0A">
        <w:tab/>
      </w:r>
      <w:r w:rsidR="00FD613A" w:rsidRPr="007B4F0A">
        <w:t xml:space="preserve">The application layer sends the AT command +CAPPLEVMR including </w:t>
      </w:r>
      <w:r w:rsidR="00FD613A" w:rsidRPr="007B4F0A">
        <w:rPr>
          <w:rFonts w:ascii="Courier New" w:hAnsi="Courier New" w:cs="Courier New"/>
        </w:rPr>
        <w:t>qoEReference</w:t>
      </w:r>
      <w:r w:rsidR="00FD613A" w:rsidRPr="007B4F0A">
        <w:t xml:space="preserve"> and the QMC report to the access stratum.</w:t>
      </w:r>
    </w:p>
    <w:p w14:paraId="3B60B266" w14:textId="77777777" w:rsidR="00FD613A" w:rsidRPr="007B4F0A" w:rsidRDefault="00101C50" w:rsidP="00101C50">
      <w:pPr>
        <w:pStyle w:val="B10"/>
      </w:pPr>
      <w:r w:rsidRPr="007B4F0A">
        <w:t>13.</w:t>
      </w:r>
      <w:r w:rsidRPr="007B4F0A">
        <w:tab/>
      </w:r>
      <w:r w:rsidR="00FD613A" w:rsidRPr="007B4F0A">
        <w:t xml:space="preserve">The UE sends the message </w:t>
      </w:r>
      <w:r w:rsidR="00FD613A" w:rsidRPr="007B4F0A">
        <w:rPr>
          <w:rFonts w:ascii="Courier New" w:hAnsi="Courier New" w:cs="Courier New"/>
        </w:rPr>
        <w:t>MeasurementReport</w:t>
      </w:r>
      <w:r w:rsidR="00FD613A" w:rsidRPr="007B4F0A">
        <w:t xml:space="preserve"> including </w:t>
      </w:r>
      <w:r w:rsidR="00FD613A" w:rsidRPr="007B4F0A">
        <w:rPr>
          <w:rFonts w:ascii="Courier New" w:hAnsi="Courier New" w:cs="Courier New"/>
        </w:rPr>
        <w:t>qoEReference</w:t>
      </w:r>
      <w:r w:rsidR="00FD613A" w:rsidRPr="007B4F0A">
        <w:t xml:space="preserve"> and the QMC report to the RNC.</w:t>
      </w:r>
    </w:p>
    <w:p w14:paraId="07A8CFE5" w14:textId="77777777" w:rsidR="00FD613A" w:rsidRPr="007B4F0A" w:rsidRDefault="00101C50" w:rsidP="00101C50">
      <w:pPr>
        <w:pStyle w:val="B10"/>
      </w:pPr>
      <w:r w:rsidRPr="007B4F0A">
        <w:t>14.</w:t>
      </w:r>
      <w:r w:rsidRPr="007B4F0A">
        <w:tab/>
      </w:r>
      <w:r w:rsidR="00FD613A" w:rsidRPr="007B4F0A">
        <w:t xml:space="preserve">The RNC sends the QMC report to the MCE associated to the </w:t>
      </w:r>
      <w:r w:rsidR="00FD613A" w:rsidRPr="007B4F0A">
        <w:rPr>
          <w:rFonts w:ascii="Courier New" w:hAnsi="Courier New" w:cs="Courier New"/>
        </w:rPr>
        <w:t>qoEReference</w:t>
      </w:r>
      <w:r w:rsidR="00FD613A" w:rsidRPr="007B4F0A">
        <w:t>.</w:t>
      </w:r>
    </w:p>
    <w:p w14:paraId="723C39B0" w14:textId="77777777" w:rsidR="00FD613A" w:rsidRPr="007B4F0A" w:rsidRDefault="00FD613A" w:rsidP="00FD613A">
      <w:pPr>
        <w:pStyle w:val="Heading3"/>
      </w:pPr>
      <w:bookmarkStart w:id="61" w:name="_Toc42758772"/>
      <w:bookmarkStart w:id="62" w:name="_Toc42759179"/>
      <w:bookmarkStart w:id="63" w:name="_Toc122426090"/>
      <w:r w:rsidRPr="007B4F0A">
        <w:t>4.1.3</w:t>
      </w:r>
      <w:r w:rsidRPr="007B4F0A">
        <w:tab/>
        <w:t>Deactivation of measurement collection job in UTRAN</w:t>
      </w:r>
      <w:bookmarkEnd w:id="61"/>
      <w:bookmarkEnd w:id="62"/>
      <w:bookmarkEnd w:id="63"/>
    </w:p>
    <w:p w14:paraId="0B7E094E" w14:textId="77777777" w:rsidR="00FD613A" w:rsidRPr="007B4F0A" w:rsidRDefault="00FD613A" w:rsidP="00FD613A">
      <w:pPr>
        <w:pStyle w:val="Heading4"/>
      </w:pPr>
      <w:bookmarkStart w:id="64" w:name="_Toc42758773"/>
      <w:bookmarkStart w:id="65" w:name="_Toc42759180"/>
      <w:bookmarkStart w:id="66" w:name="_Toc122426091"/>
      <w:r w:rsidRPr="007B4F0A">
        <w:t>4.1.3.1</w:t>
      </w:r>
      <w:r w:rsidRPr="007B4F0A">
        <w:tab/>
        <w:t>Forced deactivation in UTRAN</w:t>
      </w:r>
      <w:bookmarkEnd w:id="64"/>
      <w:bookmarkEnd w:id="65"/>
      <w:bookmarkEnd w:id="66"/>
    </w:p>
    <w:p w14:paraId="7D37AC41" w14:textId="77777777" w:rsidR="00FD613A" w:rsidRPr="007B4F0A" w:rsidRDefault="00FD613A" w:rsidP="00FD613A">
      <w:r w:rsidRPr="007B4F0A">
        <w:t xml:space="preserve">If the operator technician or the management application wants to deactivate a measurement collection job before the pre-set time has expired, the management system sends the </w:t>
      </w:r>
      <w:r w:rsidRPr="007B4F0A">
        <w:rPr>
          <w:rFonts w:ascii="Courier New" w:hAnsi="Courier New" w:cs="Courier New"/>
        </w:rPr>
        <w:t>deactivateQMCJob</w:t>
      </w:r>
      <w:r w:rsidRPr="007B4F0A">
        <w:t xml:space="preserve"> operation [3] to the RNC. The RNC sets the network request session to ended, but does not delete the </w:t>
      </w:r>
      <w:r w:rsidRPr="007B4F0A">
        <w:rPr>
          <w:rFonts w:ascii="Courier New" w:hAnsi="Courier New" w:cs="Courier New"/>
        </w:rPr>
        <w:t>UE request session id</w:t>
      </w:r>
      <w:r w:rsidRPr="007B4F0A">
        <w:t xml:space="preserve"> and the </w:t>
      </w:r>
      <w:r w:rsidRPr="007B4F0A">
        <w:rPr>
          <w:rFonts w:ascii="Courier New" w:hAnsi="Courier New" w:cs="Courier New"/>
        </w:rPr>
        <w:t>Collection Entity Address</w:t>
      </w:r>
      <w:r w:rsidRPr="007B4F0A">
        <w:t xml:space="preserve"> parameters [3], as the UE still may send reports which shall be send to the collection centre. For UE request sessions which have reported that a recording session is started, the RNC sends the </w:t>
      </w:r>
      <w:r w:rsidRPr="007B4F0A">
        <w:rPr>
          <w:rFonts w:ascii="Courier New" w:hAnsi="Courier New" w:cs="Courier New"/>
        </w:rPr>
        <w:t>MeasurementControl</w:t>
      </w:r>
      <w:r w:rsidRPr="007B4F0A">
        <w:t xml:space="preserve"> message [4] with the </w:t>
      </w:r>
      <w:r w:rsidRPr="007B4F0A">
        <w:rPr>
          <w:rFonts w:ascii="Courier New" w:hAnsi="Courier New" w:cs="Courier New"/>
        </w:rPr>
        <w:t>DeactivateJob</w:t>
      </w:r>
      <w:r w:rsidRPr="007B4F0A">
        <w:t xml:space="preserve"> request to relevant UEs. The Access stratum sends +CAPPLEVMC AT command [5] to the application with the </w:t>
      </w:r>
      <w:r w:rsidRPr="007B4F0A">
        <w:rPr>
          <w:rFonts w:ascii="Courier New" w:hAnsi="Courier New" w:cs="Courier New"/>
        </w:rPr>
        <w:t>DeactivateJob</w:t>
      </w:r>
      <w:r w:rsidRPr="007B4F0A">
        <w:t xml:space="preserve"> request. The application stops the recording session and stops recording of the requested information. The </w:t>
      </w:r>
      <w:r w:rsidRPr="007B4F0A">
        <w:rPr>
          <w:rFonts w:ascii="Courier New" w:hAnsi="Courier New" w:cs="Courier New"/>
        </w:rPr>
        <w:t>UE request session id</w:t>
      </w:r>
      <w:r w:rsidRPr="007B4F0A">
        <w:t xml:space="preserve"> and the </w:t>
      </w:r>
      <w:r w:rsidRPr="007B4F0A">
        <w:rPr>
          <w:rFonts w:ascii="Courier New" w:hAnsi="Courier New" w:cs="Courier New"/>
        </w:rPr>
        <w:t>Collection Entity Address</w:t>
      </w:r>
      <w:r w:rsidRPr="007B4F0A">
        <w:t xml:space="preserve"> parameters [3] in the RNC are deleted when the UE request session is ended.</w:t>
      </w:r>
    </w:p>
    <w:p w14:paraId="5BD83F49" w14:textId="77777777" w:rsidR="00FD613A" w:rsidRPr="007B4F0A" w:rsidRDefault="00FD613A" w:rsidP="00FD613A">
      <w:pPr>
        <w:pStyle w:val="Heading4"/>
      </w:pPr>
      <w:bookmarkStart w:id="67" w:name="_Toc42758774"/>
      <w:bookmarkStart w:id="68" w:name="_Toc42759181"/>
      <w:bookmarkStart w:id="69" w:name="_Toc122426092"/>
      <w:r w:rsidRPr="007B4F0A">
        <w:t>4.1.3.2</w:t>
      </w:r>
      <w:r w:rsidRPr="007B4F0A">
        <w:tab/>
        <w:t>Deactivation of recording session in UTRAN</w:t>
      </w:r>
      <w:bookmarkEnd w:id="67"/>
      <w:bookmarkEnd w:id="68"/>
      <w:bookmarkEnd w:id="69"/>
    </w:p>
    <w:p w14:paraId="1200AF29" w14:textId="77777777" w:rsidR="00FD613A" w:rsidRPr="007B4F0A" w:rsidRDefault="00FD613A" w:rsidP="00FD613A">
      <w:r w:rsidRPr="007B4F0A">
        <w:t xml:space="preserve">Regardless of whether the pre-set time has elapsed or not, the recording session continues to be active until the session for the application is ended. </w:t>
      </w:r>
    </w:p>
    <w:p w14:paraId="3F4C70FE" w14:textId="77777777" w:rsidR="00FD613A" w:rsidRPr="007B4F0A" w:rsidRDefault="00FD613A" w:rsidP="00FD613A">
      <w:pPr>
        <w:pStyle w:val="Heading2"/>
      </w:pPr>
      <w:bookmarkStart w:id="70" w:name="_Toc42758775"/>
      <w:bookmarkStart w:id="71" w:name="_Toc42759182"/>
      <w:bookmarkStart w:id="72" w:name="_Toc122426093"/>
      <w:r w:rsidRPr="007B4F0A">
        <w:t>4.2</w:t>
      </w:r>
      <w:r w:rsidRPr="007B4F0A">
        <w:tab/>
      </w:r>
      <w:r w:rsidRPr="007B4F0A">
        <w:rPr>
          <w:iCs/>
        </w:rPr>
        <w:t>Management based activation in LTE</w:t>
      </w:r>
      <w:bookmarkEnd w:id="70"/>
      <w:bookmarkEnd w:id="71"/>
      <w:bookmarkEnd w:id="72"/>
    </w:p>
    <w:p w14:paraId="7297837B" w14:textId="77777777" w:rsidR="00FD613A" w:rsidRPr="007B4F0A" w:rsidRDefault="00FD613A" w:rsidP="00FD613A">
      <w:pPr>
        <w:pStyle w:val="Heading3"/>
      </w:pPr>
      <w:bookmarkStart w:id="73" w:name="_Toc42758776"/>
      <w:bookmarkStart w:id="74" w:name="_Toc42759183"/>
      <w:bookmarkStart w:id="75" w:name="_Toc122426094"/>
      <w:r w:rsidRPr="007B4F0A">
        <w:t>4.2.1</w:t>
      </w:r>
      <w:r w:rsidRPr="007B4F0A">
        <w:tab/>
        <w:t>Activation of measurement collection job and reporting of collected information in LTE</w:t>
      </w:r>
      <w:bookmarkEnd w:id="73"/>
      <w:bookmarkEnd w:id="74"/>
      <w:bookmarkEnd w:id="75"/>
    </w:p>
    <w:p w14:paraId="399C0344" w14:textId="77777777" w:rsidR="00FD613A" w:rsidRPr="007B4F0A" w:rsidRDefault="00FD613A" w:rsidP="00FD613A">
      <w:r w:rsidRPr="007B4F0A">
        <w:t xml:space="preserve">The parameters for the network request session are sent from the management system to the eNBs that host the cells that are included in the collection job request in the </w:t>
      </w:r>
      <w:r w:rsidRPr="007B4F0A">
        <w:rPr>
          <w:rFonts w:ascii="Courier New" w:hAnsi="Courier New" w:cs="Courier New"/>
        </w:rPr>
        <w:t xml:space="preserve">activateAreaQMCJob </w:t>
      </w:r>
      <w:r w:rsidRPr="007B4F0A">
        <w:t xml:space="preserve">operation [3]. The eNB starts a network request session, with the </w:t>
      </w:r>
      <w:r w:rsidRPr="007B4F0A">
        <w:rPr>
          <w:rFonts w:ascii="Courier New" w:hAnsi="Courier New" w:cs="Courier New"/>
        </w:rPr>
        <w:t>Network request session id</w:t>
      </w:r>
      <w:r w:rsidRPr="007B4F0A">
        <w:t xml:space="preserve"> [3] given in </w:t>
      </w:r>
      <w:r w:rsidRPr="007B4F0A">
        <w:rPr>
          <w:rFonts w:ascii="Courier New" w:hAnsi="Courier New" w:cs="Courier New"/>
        </w:rPr>
        <w:t xml:space="preserve">activateAreaQMCJob </w:t>
      </w:r>
      <w:r w:rsidRPr="007B4F0A">
        <w:t xml:space="preserve">operation [3]. For the duration of the network request session, the eNB(s) checks for connections where the UE has the </w:t>
      </w:r>
      <w:r w:rsidRPr="007B4F0A">
        <w:rPr>
          <w:rFonts w:ascii="Courier New" w:hAnsi="Courier New" w:cs="Courier New" w:hint="eastAsia"/>
        </w:rPr>
        <w:t>QoE</w:t>
      </w:r>
      <w:r w:rsidRPr="007B4F0A">
        <w:rPr>
          <w:rFonts w:ascii="Courier New" w:hAnsi="Courier New" w:cs="Courier New"/>
        </w:rPr>
        <w:t>-</w:t>
      </w:r>
      <w:r w:rsidRPr="007B4F0A">
        <w:rPr>
          <w:rFonts w:ascii="Courier New" w:hAnsi="Courier New" w:cs="Courier New" w:hint="eastAsia"/>
        </w:rPr>
        <w:t>Meas</w:t>
      </w:r>
      <w:r w:rsidRPr="007B4F0A">
        <w:rPr>
          <w:rFonts w:ascii="Courier New" w:hAnsi="Courier New" w:cs="Courier New"/>
        </w:rPr>
        <w:t>Report</w:t>
      </w:r>
      <w:r w:rsidRPr="007B4F0A">
        <w:t xml:space="preserve"> capability [</w:t>
      </w:r>
      <w:r w:rsidR="00852D9A">
        <w:t>8</w:t>
      </w:r>
      <w:r w:rsidRPr="007B4F0A">
        <w:t xml:space="preserve">] for collection of streaming services or the </w:t>
      </w:r>
      <w:r w:rsidRPr="007B4F0A">
        <w:rPr>
          <w:rFonts w:ascii="Courier New" w:hAnsi="Courier New" w:cs="Courier New" w:hint="eastAsia"/>
        </w:rPr>
        <w:t>QoE</w:t>
      </w:r>
      <w:r w:rsidRPr="007B4F0A">
        <w:rPr>
          <w:rFonts w:ascii="Courier New" w:hAnsi="Courier New" w:cs="Courier New"/>
        </w:rPr>
        <w:t>-MTSI-</w:t>
      </w:r>
      <w:r w:rsidRPr="007B4F0A">
        <w:rPr>
          <w:rFonts w:ascii="Courier New" w:hAnsi="Courier New" w:cs="Courier New" w:hint="eastAsia"/>
        </w:rPr>
        <w:t>Meas</w:t>
      </w:r>
      <w:r w:rsidRPr="007B4F0A">
        <w:rPr>
          <w:rFonts w:ascii="Courier New" w:hAnsi="Courier New" w:cs="Courier New"/>
        </w:rPr>
        <w:t>Report</w:t>
      </w:r>
      <w:r w:rsidRPr="007B4F0A">
        <w:t xml:space="preserve"> capability [</w:t>
      </w:r>
      <w:r w:rsidR="00852D9A">
        <w:t>8</w:t>
      </w:r>
      <w:r w:rsidRPr="007B4F0A">
        <w:t xml:space="preserve">] for collection of MTSI services. The UE capability is sent from the UE to eNB via the core network in message </w:t>
      </w:r>
      <w:r w:rsidRPr="007B4F0A">
        <w:rPr>
          <w:rFonts w:ascii="Courier New" w:hAnsi="Courier New" w:cs="Courier New"/>
        </w:rPr>
        <w:t xml:space="preserve">UE CAPABILITY INFO INDICATION </w:t>
      </w:r>
      <w:r w:rsidRPr="007B4F0A">
        <w:t>[</w:t>
      </w:r>
      <w:r w:rsidR="00852D9A">
        <w:t>9</w:t>
      </w:r>
      <w:r w:rsidRPr="007B4F0A">
        <w:t xml:space="preserve">]. </w:t>
      </w:r>
    </w:p>
    <w:p w14:paraId="31360BAA" w14:textId="77777777" w:rsidR="00FD613A" w:rsidRPr="007B4F0A" w:rsidRDefault="00FD613A" w:rsidP="00FD613A">
      <w:r w:rsidRPr="007B4F0A">
        <w:t xml:space="preserve">When a session is found that has a UE with the wanted UE capability, the eNB starts a UE request session and sends a </w:t>
      </w:r>
      <w:r w:rsidRPr="007B4F0A">
        <w:rPr>
          <w:rFonts w:ascii="Courier New" w:hAnsi="Courier New" w:cs="Courier New"/>
        </w:rPr>
        <w:t>RRCConnectionReconfiguration</w:t>
      </w:r>
      <w:r w:rsidRPr="007B4F0A">
        <w:t xml:space="preserve"> [</w:t>
      </w:r>
      <w:r w:rsidR="00852D9A">
        <w:t>8</w:t>
      </w:r>
      <w:r w:rsidRPr="007B4F0A">
        <w:t>] to the UE.</w:t>
      </w:r>
    </w:p>
    <w:p w14:paraId="016A48EF" w14:textId="77777777" w:rsidR="00FD613A" w:rsidRPr="007B4F0A" w:rsidRDefault="00FD613A" w:rsidP="00FD613A">
      <w:r w:rsidRPr="007B4F0A">
        <w:t>The AT command +CAPPLEVMC [5] activates provisioning of measurement reporting from the lower layers to the application within the UE by an unsolicited result code +CAPPLEVMC. When information about a measurement report is received in the UE from the network, the unsolicited result code +CAPPLEVMC contains the relevant parameters (service_type, start_stop-indication and config-file &amp; config-file length if applicable) that are provided from the lower layers in the UE to the application.</w:t>
      </w:r>
    </w:p>
    <w:p w14:paraId="657CB9EF" w14:textId="6BC96ED8" w:rsidR="00FD613A" w:rsidRPr="007B4F0A" w:rsidRDefault="00874244" w:rsidP="00101C50">
      <w:pPr>
        <w:pStyle w:val="TH"/>
      </w:pPr>
      <w:r w:rsidRPr="007B4F0A">
        <w:rPr>
          <w:noProof/>
        </w:rPr>
        <w:lastRenderedPageBreak/>
        <w:drawing>
          <wp:inline distT="0" distB="0" distL="0" distR="0" wp14:anchorId="2DD1AE45" wp14:editId="717D378F">
            <wp:extent cx="5934075" cy="241490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414905"/>
                    </a:xfrm>
                    <a:prstGeom prst="rect">
                      <a:avLst/>
                    </a:prstGeom>
                    <a:noFill/>
                    <a:ln>
                      <a:noFill/>
                    </a:ln>
                  </pic:spPr>
                </pic:pic>
              </a:graphicData>
            </a:graphic>
          </wp:inline>
        </w:drawing>
      </w:r>
    </w:p>
    <w:p w14:paraId="7CF6001B" w14:textId="77777777" w:rsidR="00FD613A" w:rsidRPr="007B4F0A" w:rsidRDefault="00FD613A" w:rsidP="00FD613A">
      <w:pPr>
        <w:pStyle w:val="TF"/>
      </w:pPr>
      <w:r w:rsidRPr="007B4F0A">
        <w:t>Figure 4.2.1-1: QMC activation and reporting in LTE</w:t>
      </w:r>
    </w:p>
    <w:p w14:paraId="046F01E6" w14:textId="77777777" w:rsidR="00FD613A" w:rsidRPr="007B4F0A" w:rsidRDefault="00FD613A" w:rsidP="00101C50">
      <w:pPr>
        <w:pStyle w:val="B10"/>
      </w:pPr>
      <w:r w:rsidRPr="007B4F0A">
        <w:t>1</w:t>
      </w:r>
      <w:r w:rsidR="00101C50" w:rsidRPr="007B4F0A">
        <w:t>.</w:t>
      </w:r>
      <w:r w:rsidR="00101C50" w:rsidRPr="007B4F0A">
        <w:tab/>
      </w:r>
      <w:r w:rsidRPr="007B4F0A">
        <w:t xml:space="preserve">The NM sends </w:t>
      </w:r>
      <w:r w:rsidRPr="007B4F0A">
        <w:rPr>
          <w:rFonts w:ascii="Courier New" w:hAnsi="Courier New" w:cs="Courier New"/>
        </w:rPr>
        <w:t>activateAreaQMCJob</w:t>
      </w:r>
      <w:r w:rsidRPr="007B4F0A">
        <w:t xml:space="preserve"> to DM/EM that controls the impacted eNB(s), and includes the parameters: </w:t>
      </w:r>
      <w:r w:rsidRPr="007B4F0A">
        <w:rPr>
          <w:rFonts w:ascii="Courier New" w:hAnsi="Courier New" w:cs="Courier New"/>
        </w:rPr>
        <w:t>serviceType</w:t>
      </w:r>
      <w:r w:rsidRPr="007B4F0A">
        <w:t xml:space="preserve">, </w:t>
      </w:r>
      <w:r w:rsidRPr="007B4F0A">
        <w:rPr>
          <w:rFonts w:ascii="Courier New" w:hAnsi="Courier New" w:cs="Courier New"/>
        </w:rPr>
        <w:t>areaScope</w:t>
      </w:r>
      <w:r w:rsidRPr="007B4F0A">
        <w:t xml:space="preserve">, </w:t>
      </w:r>
      <w:r w:rsidRPr="007B4F0A">
        <w:rPr>
          <w:rFonts w:ascii="Courier New" w:hAnsi="Courier New" w:cs="Courier New"/>
        </w:rPr>
        <w:t>qoECollectionEntityAddress</w:t>
      </w:r>
      <w:r w:rsidRPr="007B4F0A">
        <w:t xml:space="preserve">, </w:t>
      </w:r>
      <w:r w:rsidRPr="007B4F0A">
        <w:rPr>
          <w:rFonts w:ascii="Courier New" w:hAnsi="Courier New" w:cs="Courier New"/>
        </w:rPr>
        <w:t>pLMNTarget</w:t>
      </w:r>
      <w:r w:rsidRPr="007B4F0A">
        <w:t xml:space="preserve">, </w:t>
      </w:r>
      <w:r w:rsidRPr="007B4F0A">
        <w:rPr>
          <w:rFonts w:ascii="Courier New" w:hAnsi="Courier New" w:cs="Courier New"/>
        </w:rPr>
        <w:t>qoETarget</w:t>
      </w:r>
      <w:r w:rsidRPr="007B4F0A">
        <w:t xml:space="preserve">, </w:t>
      </w:r>
      <w:r w:rsidRPr="007B4F0A">
        <w:rPr>
          <w:rFonts w:ascii="Courier New" w:hAnsi="Courier New" w:cs="Courier New"/>
        </w:rPr>
        <w:t>qoEReference</w:t>
      </w:r>
      <w:r w:rsidRPr="007B4F0A">
        <w:t xml:space="preserve"> and QMC configuration file.</w:t>
      </w:r>
    </w:p>
    <w:p w14:paraId="31A89239" w14:textId="77777777" w:rsidR="00FD613A" w:rsidRPr="007B4F0A" w:rsidRDefault="00FD613A" w:rsidP="00101C50">
      <w:pPr>
        <w:pStyle w:val="B10"/>
      </w:pPr>
      <w:r w:rsidRPr="007B4F0A">
        <w:t>2</w:t>
      </w:r>
      <w:r w:rsidR="00101C50" w:rsidRPr="007B4F0A">
        <w:t>.</w:t>
      </w:r>
      <w:r w:rsidR="00101C50" w:rsidRPr="007B4F0A">
        <w:tab/>
      </w:r>
      <w:r w:rsidRPr="007B4F0A">
        <w:t xml:space="preserve">The DM/EM forwards </w:t>
      </w:r>
      <w:r w:rsidRPr="007B4F0A">
        <w:rPr>
          <w:rFonts w:ascii="Courier New" w:hAnsi="Courier New" w:cs="Courier New"/>
        </w:rPr>
        <w:t>activateAreaQMCJob</w:t>
      </w:r>
      <w:r w:rsidRPr="007B4F0A">
        <w:t xml:space="preserve"> to impacted eNB(s), and includes the parameters: </w:t>
      </w:r>
      <w:r w:rsidRPr="007B4F0A">
        <w:rPr>
          <w:rFonts w:ascii="Courier New" w:hAnsi="Courier New" w:cs="Courier New"/>
        </w:rPr>
        <w:t>serviceType</w:t>
      </w:r>
      <w:r w:rsidRPr="007B4F0A">
        <w:t xml:space="preserve">, </w:t>
      </w:r>
      <w:r w:rsidRPr="007B4F0A">
        <w:rPr>
          <w:rFonts w:ascii="Courier New" w:hAnsi="Courier New" w:cs="Courier New"/>
        </w:rPr>
        <w:t>areaScope</w:t>
      </w:r>
      <w:r w:rsidRPr="007B4F0A">
        <w:t xml:space="preserve">, </w:t>
      </w:r>
      <w:r w:rsidRPr="007B4F0A">
        <w:rPr>
          <w:rFonts w:ascii="Courier New" w:hAnsi="Courier New" w:cs="Courier New"/>
        </w:rPr>
        <w:t>qoECollectionEntityAddress</w:t>
      </w:r>
      <w:r w:rsidRPr="007B4F0A">
        <w:t xml:space="preserve">, </w:t>
      </w:r>
      <w:r w:rsidRPr="007B4F0A">
        <w:rPr>
          <w:rFonts w:ascii="Courier New" w:hAnsi="Courier New" w:cs="Courier New"/>
        </w:rPr>
        <w:t>pLMNTarget</w:t>
      </w:r>
      <w:r w:rsidRPr="007B4F0A">
        <w:t xml:space="preserve">, </w:t>
      </w:r>
      <w:r w:rsidRPr="007B4F0A">
        <w:rPr>
          <w:rFonts w:ascii="Courier New" w:hAnsi="Courier New" w:cs="Courier New"/>
        </w:rPr>
        <w:t>qoETarget</w:t>
      </w:r>
      <w:r w:rsidRPr="007B4F0A">
        <w:t xml:space="preserve">, </w:t>
      </w:r>
      <w:r w:rsidRPr="007B4F0A">
        <w:rPr>
          <w:rFonts w:ascii="Courier New" w:hAnsi="Courier New" w:cs="Courier New"/>
        </w:rPr>
        <w:t>qoEReference</w:t>
      </w:r>
      <w:r w:rsidRPr="007B4F0A">
        <w:t xml:space="preserve"> and QMC configuration file.</w:t>
      </w:r>
    </w:p>
    <w:p w14:paraId="2AFE5AFE" w14:textId="77777777" w:rsidR="00FD613A" w:rsidRPr="007B4F0A" w:rsidRDefault="00FD613A" w:rsidP="00101C50">
      <w:pPr>
        <w:pStyle w:val="B10"/>
      </w:pPr>
      <w:r w:rsidRPr="007B4F0A">
        <w:t>3</w:t>
      </w:r>
      <w:r w:rsidR="00101C50" w:rsidRPr="007B4F0A">
        <w:t>.</w:t>
      </w:r>
      <w:r w:rsidR="00101C50" w:rsidRPr="007B4F0A">
        <w:tab/>
      </w:r>
      <w:r w:rsidRPr="007B4F0A">
        <w:t>The eNB checks for connections where the UE has the UE capability [</w:t>
      </w:r>
      <w:r w:rsidR="00852D9A">
        <w:t>9</w:t>
      </w:r>
      <w:r w:rsidRPr="007B4F0A">
        <w:t xml:space="preserve">] that match the criteria for </w:t>
      </w:r>
      <w:r w:rsidRPr="007B4F0A">
        <w:rPr>
          <w:rFonts w:ascii="Courier New" w:hAnsi="Courier New" w:cs="Courier New"/>
        </w:rPr>
        <w:t>serviceType</w:t>
      </w:r>
      <w:r w:rsidRPr="007B4F0A">
        <w:t xml:space="preserve"> in the </w:t>
      </w:r>
      <w:r w:rsidRPr="007B4F0A">
        <w:rPr>
          <w:rFonts w:ascii="Courier New" w:hAnsi="Courier New" w:cs="Courier New"/>
        </w:rPr>
        <w:t>activateAreaQMCJob</w:t>
      </w:r>
      <w:r w:rsidRPr="007B4F0A">
        <w:t xml:space="preserve">. </w:t>
      </w:r>
    </w:p>
    <w:p w14:paraId="7AF58448" w14:textId="77777777" w:rsidR="00FD613A" w:rsidRPr="007B4F0A" w:rsidRDefault="00FD613A" w:rsidP="00101C50">
      <w:pPr>
        <w:pStyle w:val="B10"/>
      </w:pPr>
      <w:r w:rsidRPr="007B4F0A">
        <w:t>4</w:t>
      </w:r>
      <w:r w:rsidR="00101C50" w:rsidRPr="007B4F0A">
        <w:t>.</w:t>
      </w:r>
      <w:r w:rsidR="00101C50" w:rsidRPr="007B4F0A">
        <w:tab/>
      </w:r>
      <w:r w:rsidRPr="007B4F0A">
        <w:t>When a connection is found that has the wanted UE capability [</w:t>
      </w:r>
      <w:r w:rsidR="00852D9A">
        <w:t>9</w:t>
      </w:r>
      <w:r w:rsidRPr="007B4F0A">
        <w:t xml:space="preserve">], the eNB starts a UE request session and stores the associated </w:t>
      </w:r>
      <w:r w:rsidRPr="007B4F0A">
        <w:rPr>
          <w:rFonts w:ascii="Courier New" w:hAnsi="Courier New" w:cs="Courier New"/>
        </w:rPr>
        <w:t>QoECollectionEntityAddress</w:t>
      </w:r>
      <w:r w:rsidRPr="007B4F0A">
        <w:t xml:space="preserve">, sends the message RRCConnectionReconfiguration to the UE, and includes the following: </w:t>
      </w:r>
      <w:r w:rsidRPr="007B4F0A">
        <w:rPr>
          <w:rFonts w:ascii="Courier New" w:hAnsi="Courier New" w:cs="Courier New"/>
        </w:rPr>
        <w:t>serviceType</w:t>
      </w:r>
      <w:r w:rsidRPr="007B4F0A">
        <w:t xml:space="preserve">, </w:t>
      </w:r>
      <w:r w:rsidRPr="007B4F0A">
        <w:rPr>
          <w:rFonts w:ascii="Courier New" w:hAnsi="Courier New" w:cs="Courier New"/>
        </w:rPr>
        <w:t>qoEReference</w:t>
      </w:r>
      <w:r w:rsidRPr="007B4F0A">
        <w:t xml:space="preserve"> and QMC configuration file.</w:t>
      </w:r>
    </w:p>
    <w:p w14:paraId="37E0BF55" w14:textId="77777777" w:rsidR="00FD613A" w:rsidRPr="007B4F0A" w:rsidRDefault="00FD613A" w:rsidP="00101C50">
      <w:pPr>
        <w:pStyle w:val="B10"/>
      </w:pPr>
      <w:r w:rsidRPr="007B4F0A">
        <w:t>5</w:t>
      </w:r>
      <w:r w:rsidR="00101C50" w:rsidRPr="007B4F0A">
        <w:t>.</w:t>
      </w:r>
      <w:r w:rsidR="00101C50" w:rsidRPr="007B4F0A">
        <w:tab/>
      </w:r>
      <w:r w:rsidRPr="007B4F0A">
        <w:t xml:space="preserve">The access stratum in the UE sends the AT command +CAPPLEVMC to application level and includes the following: </w:t>
      </w:r>
      <w:r w:rsidRPr="007B4F0A">
        <w:rPr>
          <w:rFonts w:ascii="Courier New" w:hAnsi="Courier New" w:cs="Courier New"/>
        </w:rPr>
        <w:t>serviceType</w:t>
      </w:r>
      <w:r w:rsidRPr="007B4F0A">
        <w:t xml:space="preserve">, </w:t>
      </w:r>
      <w:r w:rsidRPr="007B4F0A">
        <w:rPr>
          <w:rFonts w:ascii="Courier New" w:hAnsi="Courier New" w:cs="Courier New"/>
        </w:rPr>
        <w:t>qoEReference</w:t>
      </w:r>
      <w:r w:rsidRPr="007B4F0A">
        <w:t xml:space="preserve"> and QMC configuration file.</w:t>
      </w:r>
    </w:p>
    <w:p w14:paraId="4418FF6A" w14:textId="77777777" w:rsidR="00FD613A" w:rsidRPr="007B4F0A" w:rsidRDefault="00101C50" w:rsidP="00101C50">
      <w:pPr>
        <w:pStyle w:val="B10"/>
      </w:pPr>
      <w:r w:rsidRPr="007B4F0A">
        <w:t>6.</w:t>
      </w:r>
      <w:r w:rsidRPr="007B4F0A">
        <w:tab/>
      </w:r>
      <w:r w:rsidR="00FD613A" w:rsidRPr="007B4F0A">
        <w:t>When the application in the serviceType starts, the QMC is initiated.</w:t>
      </w:r>
    </w:p>
    <w:p w14:paraId="0E0B4FB1" w14:textId="77777777" w:rsidR="00FD613A" w:rsidRPr="007B4F0A" w:rsidRDefault="00101C50" w:rsidP="00101C50">
      <w:pPr>
        <w:pStyle w:val="B10"/>
      </w:pPr>
      <w:r w:rsidRPr="007B4F0A">
        <w:t>7.</w:t>
      </w:r>
      <w:r w:rsidRPr="007B4F0A">
        <w:tab/>
      </w:r>
      <w:r w:rsidR="00FD613A" w:rsidRPr="007B4F0A">
        <w:t>The application layer sends the AT command +CAPPLEVMR including a recording session indication that indicates that a session is started to the access stratum.</w:t>
      </w:r>
    </w:p>
    <w:p w14:paraId="62FCE608" w14:textId="77777777" w:rsidR="00FD613A" w:rsidRPr="007B4F0A" w:rsidRDefault="00101C50" w:rsidP="00101C50">
      <w:pPr>
        <w:pStyle w:val="B10"/>
      </w:pPr>
      <w:r w:rsidRPr="007B4F0A">
        <w:t>8.</w:t>
      </w:r>
      <w:r w:rsidRPr="007B4F0A">
        <w:tab/>
      </w:r>
      <w:r w:rsidR="00FD613A" w:rsidRPr="007B4F0A">
        <w:t xml:space="preserve">The UE sends the message </w:t>
      </w:r>
      <w:r w:rsidR="00FD613A" w:rsidRPr="007B4F0A">
        <w:rPr>
          <w:rFonts w:ascii="Courier New" w:hAnsi="Courier New" w:cs="Courier New"/>
        </w:rPr>
        <w:t>MeasReportAppLayer</w:t>
      </w:r>
      <w:r w:rsidR="00FD613A" w:rsidRPr="007B4F0A">
        <w:t xml:space="preserve"> including the recording session indication to the eNB.</w:t>
      </w:r>
    </w:p>
    <w:p w14:paraId="1B11AB9B" w14:textId="77777777" w:rsidR="00FD613A" w:rsidRPr="007B4F0A" w:rsidRDefault="00101C50" w:rsidP="00101C50">
      <w:pPr>
        <w:pStyle w:val="B10"/>
      </w:pPr>
      <w:r w:rsidRPr="007B4F0A">
        <w:t>9.</w:t>
      </w:r>
      <w:r w:rsidRPr="007B4F0A">
        <w:tab/>
      </w:r>
      <w:r w:rsidR="00FD613A" w:rsidRPr="007B4F0A">
        <w:t>The eNB sends a notification including the recording session indication to the NM.</w:t>
      </w:r>
    </w:p>
    <w:p w14:paraId="0FF125F7" w14:textId="77777777" w:rsidR="00FD613A" w:rsidRPr="007B4F0A" w:rsidRDefault="00101C50" w:rsidP="00101C50">
      <w:pPr>
        <w:pStyle w:val="B10"/>
      </w:pPr>
      <w:r w:rsidRPr="007B4F0A">
        <w:t>10.</w:t>
      </w:r>
      <w:r w:rsidRPr="007B4F0A">
        <w:tab/>
      </w:r>
      <w:r w:rsidR="00FD613A" w:rsidRPr="007B4F0A">
        <w:t xml:space="preserve">When the QMC is completed, the recorded information is collected in a QMC report [6], [7], including </w:t>
      </w:r>
      <w:r w:rsidR="00FD613A" w:rsidRPr="007B4F0A">
        <w:rPr>
          <w:rFonts w:ascii="Courier New" w:hAnsi="Courier New" w:cs="Courier New"/>
        </w:rPr>
        <w:t>qoEReference</w:t>
      </w:r>
      <w:r w:rsidR="00FD613A" w:rsidRPr="007B4F0A">
        <w:t xml:space="preserve"> and </w:t>
      </w:r>
      <w:r w:rsidR="00FD613A" w:rsidRPr="007B4F0A">
        <w:rPr>
          <w:rFonts w:ascii="Courier New" w:hAnsi="Courier New" w:cs="Courier New"/>
        </w:rPr>
        <w:t>recordingSessionId</w:t>
      </w:r>
      <w:r w:rsidR="00FD613A" w:rsidRPr="007B4F0A">
        <w:t xml:space="preserve">. The </w:t>
      </w:r>
      <w:r w:rsidR="00FD613A" w:rsidRPr="007B4F0A">
        <w:rPr>
          <w:rFonts w:ascii="Courier New" w:hAnsi="Courier New" w:cs="Courier New"/>
        </w:rPr>
        <w:t>qoEReference</w:t>
      </w:r>
      <w:r w:rsidR="00FD613A" w:rsidRPr="007B4F0A">
        <w:t xml:space="preserve">, Client Id [6] and [7] in the reporting container (that represent the UE request session), and </w:t>
      </w:r>
      <w:r w:rsidR="00FD613A" w:rsidRPr="007B4F0A">
        <w:rPr>
          <w:rFonts w:ascii="Courier New" w:hAnsi="Courier New" w:cs="Courier New"/>
        </w:rPr>
        <w:t>recordingSessionId</w:t>
      </w:r>
      <w:r w:rsidR="00FD613A" w:rsidRPr="007B4F0A">
        <w:t xml:space="preserve"> are needed in the QMC collection entity for post processing purposes.</w:t>
      </w:r>
    </w:p>
    <w:p w14:paraId="314A213D" w14:textId="77777777" w:rsidR="00FD613A" w:rsidRPr="007B4F0A" w:rsidRDefault="00101C50" w:rsidP="00101C50">
      <w:pPr>
        <w:pStyle w:val="B10"/>
      </w:pPr>
      <w:r w:rsidRPr="007B4F0A">
        <w:t>11.</w:t>
      </w:r>
      <w:r w:rsidRPr="007B4F0A">
        <w:tab/>
      </w:r>
      <w:r w:rsidR="00FD613A" w:rsidRPr="007B4F0A">
        <w:t xml:space="preserve">The application layer sends the AT command +CAPPLEVMR including </w:t>
      </w:r>
      <w:r w:rsidR="00FD613A" w:rsidRPr="007B4F0A">
        <w:rPr>
          <w:rFonts w:ascii="Courier New" w:hAnsi="Courier New" w:cs="Courier New"/>
        </w:rPr>
        <w:t>qoEReference</w:t>
      </w:r>
      <w:r w:rsidR="00FD613A" w:rsidRPr="007B4F0A">
        <w:t xml:space="preserve"> and the QMC report to the access stratum.</w:t>
      </w:r>
    </w:p>
    <w:p w14:paraId="03E9F6F5" w14:textId="77777777" w:rsidR="00FD613A" w:rsidRPr="007B4F0A" w:rsidRDefault="00101C50" w:rsidP="00101C50">
      <w:pPr>
        <w:pStyle w:val="B10"/>
      </w:pPr>
      <w:r w:rsidRPr="007B4F0A">
        <w:t>12.</w:t>
      </w:r>
      <w:r w:rsidRPr="007B4F0A">
        <w:tab/>
      </w:r>
      <w:r w:rsidR="00FD613A" w:rsidRPr="007B4F0A">
        <w:t xml:space="preserve">The UE sends the message </w:t>
      </w:r>
      <w:r w:rsidR="00FD613A" w:rsidRPr="007B4F0A">
        <w:rPr>
          <w:rFonts w:ascii="Courier New" w:hAnsi="Courier New" w:cs="Courier New"/>
        </w:rPr>
        <w:t>MeasReportAppLayer</w:t>
      </w:r>
      <w:r w:rsidR="00FD613A" w:rsidRPr="007B4F0A">
        <w:t xml:space="preserve"> including </w:t>
      </w:r>
      <w:r w:rsidR="00FD613A" w:rsidRPr="007B4F0A">
        <w:rPr>
          <w:rFonts w:ascii="Courier New" w:hAnsi="Courier New" w:cs="Courier New"/>
        </w:rPr>
        <w:t>qoEReference</w:t>
      </w:r>
      <w:r w:rsidR="00FD613A" w:rsidRPr="007B4F0A">
        <w:t xml:space="preserve"> and the QMC report to the eNB.</w:t>
      </w:r>
    </w:p>
    <w:p w14:paraId="41B3C7A8" w14:textId="77777777" w:rsidR="00FD613A" w:rsidRPr="007B4F0A" w:rsidRDefault="00101C50" w:rsidP="00101C50">
      <w:pPr>
        <w:pStyle w:val="B10"/>
      </w:pPr>
      <w:r w:rsidRPr="007B4F0A">
        <w:t>13.</w:t>
      </w:r>
      <w:r w:rsidRPr="007B4F0A">
        <w:tab/>
      </w:r>
      <w:r w:rsidR="00FD613A" w:rsidRPr="007B4F0A">
        <w:t xml:space="preserve">The eNB sends the QMC report to the MCE associated to the </w:t>
      </w:r>
      <w:r w:rsidR="00FD613A" w:rsidRPr="007B4F0A">
        <w:rPr>
          <w:rFonts w:ascii="Courier New" w:hAnsi="Courier New" w:cs="Courier New"/>
        </w:rPr>
        <w:t>qoEReference</w:t>
      </w:r>
      <w:r w:rsidR="00FD613A" w:rsidRPr="007B4F0A">
        <w:t>.</w:t>
      </w:r>
    </w:p>
    <w:p w14:paraId="28FF49C8" w14:textId="77777777" w:rsidR="00FD613A" w:rsidRPr="007B4F0A" w:rsidRDefault="00FD613A" w:rsidP="00FD613A">
      <w:pPr>
        <w:pStyle w:val="Heading3"/>
      </w:pPr>
      <w:bookmarkStart w:id="76" w:name="_Toc42758777"/>
      <w:bookmarkStart w:id="77" w:name="_Toc42759184"/>
      <w:bookmarkStart w:id="78" w:name="_Toc122426095"/>
      <w:r w:rsidRPr="007B4F0A">
        <w:t>4.2.2</w:t>
      </w:r>
      <w:r w:rsidRPr="007B4F0A">
        <w:tab/>
        <w:t>Handling of measurement collection at handover in LTE</w:t>
      </w:r>
      <w:bookmarkEnd w:id="76"/>
      <w:bookmarkEnd w:id="77"/>
      <w:bookmarkEnd w:id="78"/>
    </w:p>
    <w:p w14:paraId="64BE37A6" w14:textId="77777777" w:rsidR="00FD613A" w:rsidRPr="007B4F0A" w:rsidRDefault="00FD613A" w:rsidP="00FD613A">
      <w:pPr>
        <w:pStyle w:val="Heading4"/>
      </w:pPr>
      <w:bookmarkStart w:id="79" w:name="_Toc42758778"/>
      <w:bookmarkStart w:id="80" w:name="_Toc42759185"/>
      <w:bookmarkStart w:id="81" w:name="_Toc122426096"/>
      <w:r w:rsidRPr="007B4F0A">
        <w:t>4.2.2.1</w:t>
      </w:r>
      <w:r w:rsidRPr="007B4F0A">
        <w:tab/>
        <w:t>Handover between cells within an eNB</w:t>
      </w:r>
      <w:bookmarkEnd w:id="79"/>
      <w:bookmarkEnd w:id="80"/>
      <w:bookmarkEnd w:id="81"/>
    </w:p>
    <w:p w14:paraId="7069CBC5" w14:textId="77777777" w:rsidR="00FD613A" w:rsidRPr="007B4F0A" w:rsidRDefault="00FD613A" w:rsidP="00FD613A">
      <w:r w:rsidRPr="007B4F0A">
        <w:t xml:space="preserve">When handover is made and no </w:t>
      </w:r>
      <w:r w:rsidRPr="007B4F0A">
        <w:rPr>
          <w:rFonts w:ascii="Courier New" w:hAnsi="Courier New" w:cs="Courier New"/>
        </w:rPr>
        <w:t>Recording session id</w:t>
      </w:r>
      <w:r w:rsidRPr="007B4F0A">
        <w:t xml:space="preserve"> is provided, the measurement area is checked. </w:t>
      </w:r>
    </w:p>
    <w:p w14:paraId="25BB370F" w14:textId="77777777" w:rsidR="00FD613A" w:rsidRPr="007B4F0A" w:rsidRDefault="00101C50" w:rsidP="00101C50">
      <w:pPr>
        <w:pStyle w:val="B10"/>
      </w:pPr>
      <w:r w:rsidRPr="007B4F0A">
        <w:lastRenderedPageBreak/>
        <w:t>-</w:t>
      </w:r>
      <w:r w:rsidRPr="007B4F0A">
        <w:tab/>
      </w:r>
      <w:r w:rsidR="00FD613A" w:rsidRPr="007B4F0A">
        <w:t xml:space="preserve">If the mobile is inside the measurement area after the handover, the eNB sends in an indication that the UE is inside the measurement area in the </w:t>
      </w:r>
      <w:r w:rsidR="00FD613A" w:rsidRPr="007B4F0A">
        <w:rPr>
          <w:rFonts w:ascii="Courier New" w:hAnsi="Courier New" w:cs="Courier New"/>
        </w:rPr>
        <w:t>RRCConnectionReconfiguration</w:t>
      </w:r>
      <w:r w:rsidR="00FD613A" w:rsidRPr="007B4F0A">
        <w:t xml:space="preserve"> message [</w:t>
      </w:r>
      <w:r w:rsidR="00852D9A">
        <w:t>8</w:t>
      </w:r>
      <w:r w:rsidR="00FD613A" w:rsidRPr="007B4F0A">
        <w:t xml:space="preserve">] to the UE. The UE send the +CAPPLEVMC AT command [5] to the application to inform that recording shall start if the application becomes active (when the UE moves into the measurement area). </w:t>
      </w:r>
    </w:p>
    <w:p w14:paraId="1A3C02E8" w14:textId="77777777" w:rsidR="00FD613A" w:rsidRPr="007B4F0A" w:rsidRDefault="00101C50" w:rsidP="00101C50">
      <w:pPr>
        <w:pStyle w:val="B10"/>
      </w:pPr>
      <w:r w:rsidRPr="007B4F0A">
        <w:t>-</w:t>
      </w:r>
      <w:r w:rsidRPr="007B4F0A">
        <w:tab/>
      </w:r>
      <w:r w:rsidR="00FD613A" w:rsidRPr="007B4F0A">
        <w:t xml:space="preserve">If the mobile has moved outside the measurement area, there is no indication that the UE is inside the measurement area in the </w:t>
      </w:r>
      <w:r w:rsidR="00FD613A" w:rsidRPr="007B4F0A">
        <w:rPr>
          <w:rFonts w:ascii="Courier New" w:hAnsi="Courier New" w:cs="Courier New"/>
        </w:rPr>
        <w:t>RRCConnectionReconfiguration</w:t>
      </w:r>
      <w:r w:rsidR="00FD613A" w:rsidRPr="007B4F0A">
        <w:t xml:space="preserve"> message [</w:t>
      </w:r>
      <w:r w:rsidR="00852D9A">
        <w:t>8</w:t>
      </w:r>
      <w:r w:rsidR="00FD613A" w:rsidRPr="007B4F0A">
        <w:t>] from the eNB to the UE. The UE sends the +CAPPLEVMC AT command [5] to the application to inform that recording shall not be started even if the application becomes active.</w:t>
      </w:r>
    </w:p>
    <w:p w14:paraId="0B484A90" w14:textId="77777777" w:rsidR="00FD613A" w:rsidRPr="007B4F0A" w:rsidRDefault="00FD613A" w:rsidP="00FD613A">
      <w:pPr>
        <w:pStyle w:val="Heading4"/>
      </w:pPr>
      <w:bookmarkStart w:id="82" w:name="_Toc42758779"/>
      <w:bookmarkStart w:id="83" w:name="_Toc42759186"/>
      <w:bookmarkStart w:id="84" w:name="_Toc122426097"/>
      <w:r w:rsidRPr="007B4F0A">
        <w:t>4.2.2.2</w:t>
      </w:r>
      <w:r w:rsidRPr="007B4F0A">
        <w:tab/>
        <w:t>Handover between eNBs</w:t>
      </w:r>
      <w:bookmarkEnd w:id="82"/>
      <w:bookmarkEnd w:id="83"/>
      <w:bookmarkEnd w:id="84"/>
    </w:p>
    <w:p w14:paraId="6F612657" w14:textId="77777777" w:rsidR="00FD613A" w:rsidRPr="007B4F0A" w:rsidRDefault="00FD613A" w:rsidP="00101C50">
      <w:r w:rsidRPr="007B4F0A">
        <w:t>The figure 4.</w:t>
      </w:r>
      <w:r w:rsidR="00F8729B">
        <w:t>2</w:t>
      </w:r>
      <w:r w:rsidRPr="007B4F0A">
        <w:t>.2.</w:t>
      </w:r>
      <w:r w:rsidR="00F8729B">
        <w:t>2</w:t>
      </w:r>
      <w:r w:rsidRPr="007B4F0A">
        <w:t>-1 and the text below describes the handling at handover between eNBs.</w:t>
      </w:r>
    </w:p>
    <w:p w14:paraId="7D08C200" w14:textId="311DB031" w:rsidR="00FD613A" w:rsidRPr="007B4F0A" w:rsidRDefault="00874244" w:rsidP="00C953C2">
      <w:pPr>
        <w:pStyle w:val="TH"/>
      </w:pPr>
      <w:r>
        <w:rPr>
          <w:noProof/>
        </w:rPr>
        <w:drawing>
          <wp:inline distT="0" distB="0" distL="0" distR="0" wp14:anchorId="59D2CF19" wp14:editId="0D848CE4">
            <wp:extent cx="5686425" cy="337185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6425" cy="3371850"/>
                    </a:xfrm>
                    <a:prstGeom prst="rect">
                      <a:avLst/>
                    </a:prstGeom>
                    <a:noFill/>
                    <a:ln>
                      <a:noFill/>
                    </a:ln>
                  </pic:spPr>
                </pic:pic>
              </a:graphicData>
            </a:graphic>
          </wp:inline>
        </w:drawing>
      </w:r>
    </w:p>
    <w:p w14:paraId="54077781" w14:textId="77777777" w:rsidR="00FD613A" w:rsidRPr="007B4F0A" w:rsidRDefault="00FD613A" w:rsidP="00101C50">
      <w:pPr>
        <w:pStyle w:val="TF"/>
      </w:pPr>
      <w:r w:rsidRPr="007B4F0A">
        <w:t>Figure 4.2.2.2-1: Handling of QMC activation in case of handover in LTE</w:t>
      </w:r>
    </w:p>
    <w:p w14:paraId="3D80734B" w14:textId="77777777" w:rsidR="00FD613A" w:rsidRPr="007B4F0A" w:rsidRDefault="00FD613A" w:rsidP="00FD613A">
      <w:pPr>
        <w:pStyle w:val="B10"/>
      </w:pPr>
      <w:r w:rsidRPr="007B4F0A">
        <w:t>1</w:t>
      </w:r>
      <w:r w:rsidR="00101C50" w:rsidRPr="007B4F0A">
        <w:t>.</w:t>
      </w:r>
      <w:r w:rsidR="00ED2724">
        <w:tab/>
      </w:r>
      <w:r w:rsidRPr="007B4F0A">
        <w:t xml:space="preserve">Source eNB sends the message </w:t>
      </w:r>
      <w:r w:rsidRPr="007B4F0A">
        <w:rPr>
          <w:rFonts w:ascii="Courier New" w:hAnsi="Courier New" w:cs="Courier New"/>
        </w:rPr>
        <w:t>HandoverRequest</w:t>
      </w:r>
      <w:r w:rsidRPr="007B4F0A">
        <w:t xml:space="preserve"> to Target eNB and includes </w:t>
      </w:r>
      <w:r w:rsidRPr="007B4F0A">
        <w:rPr>
          <w:rFonts w:ascii="Courier New" w:hAnsi="Courier New" w:cs="Courier New"/>
        </w:rPr>
        <w:t xml:space="preserve">areaScope </w:t>
      </w:r>
      <w:r w:rsidRPr="007B4F0A">
        <w:t xml:space="preserve">and </w:t>
      </w:r>
      <w:r w:rsidRPr="007B4F0A">
        <w:rPr>
          <w:rFonts w:ascii="Courier New" w:hAnsi="Courier New" w:cs="Courier New"/>
        </w:rPr>
        <w:t>qoECollectionEntityAddress</w:t>
      </w:r>
      <w:r w:rsidRPr="007B4F0A">
        <w:t>.</w:t>
      </w:r>
    </w:p>
    <w:p w14:paraId="03D3DF83" w14:textId="77777777" w:rsidR="00FD613A" w:rsidRPr="007B4F0A" w:rsidRDefault="00FD613A" w:rsidP="00FD613A">
      <w:pPr>
        <w:pStyle w:val="B10"/>
      </w:pPr>
      <w:r w:rsidRPr="007B4F0A">
        <w:t>2</w:t>
      </w:r>
      <w:r w:rsidR="00101C50" w:rsidRPr="007B4F0A">
        <w:t>.</w:t>
      </w:r>
      <w:r w:rsidR="00ED2724">
        <w:tab/>
      </w:r>
      <w:r w:rsidRPr="007B4F0A">
        <w:t xml:space="preserve">The target eNB checks if the target cell is inside the </w:t>
      </w:r>
      <w:r w:rsidRPr="007B4F0A">
        <w:rPr>
          <w:rFonts w:ascii="Courier New" w:hAnsi="Courier New" w:cs="Courier New"/>
        </w:rPr>
        <w:t>areaScope</w:t>
      </w:r>
      <w:r w:rsidRPr="007B4F0A">
        <w:t xml:space="preserve"> or not.</w:t>
      </w:r>
    </w:p>
    <w:p w14:paraId="72326134" w14:textId="77777777" w:rsidR="00FD613A" w:rsidRPr="007B4F0A" w:rsidRDefault="00FD613A" w:rsidP="00FD613A">
      <w:pPr>
        <w:pStyle w:val="B10"/>
      </w:pPr>
      <w:r w:rsidRPr="007B4F0A">
        <w:t>3</w:t>
      </w:r>
      <w:r w:rsidR="00101C50" w:rsidRPr="007B4F0A">
        <w:t>.</w:t>
      </w:r>
      <w:r w:rsidR="00ED2724">
        <w:tab/>
      </w:r>
      <w:r w:rsidRPr="007B4F0A">
        <w:t xml:space="preserve">The target eNB sends the message </w:t>
      </w:r>
      <w:r w:rsidRPr="007B4F0A">
        <w:rPr>
          <w:rFonts w:ascii="Courier New" w:hAnsi="Courier New" w:cs="Courier New"/>
        </w:rPr>
        <w:t>HandoverRequestAcknowledge</w:t>
      </w:r>
      <w:r w:rsidRPr="007B4F0A">
        <w:t xml:space="preserve"> to the source eNB.</w:t>
      </w:r>
    </w:p>
    <w:p w14:paraId="11C80613" w14:textId="77777777" w:rsidR="00FD613A" w:rsidRPr="007B4F0A" w:rsidRDefault="00FD613A" w:rsidP="00FD613A">
      <w:pPr>
        <w:pStyle w:val="B10"/>
      </w:pPr>
      <w:r w:rsidRPr="007B4F0A">
        <w:t>4</w:t>
      </w:r>
      <w:r w:rsidR="00101C50" w:rsidRPr="007B4F0A">
        <w:t>.</w:t>
      </w:r>
      <w:r w:rsidR="00ED2724">
        <w:tab/>
      </w:r>
      <w:r w:rsidRPr="007B4F0A">
        <w:t xml:space="preserve">The source eNB sends the message </w:t>
      </w:r>
      <w:r w:rsidRPr="007B4F0A">
        <w:rPr>
          <w:rFonts w:ascii="Courier New" w:hAnsi="Courier New" w:cs="Courier New"/>
        </w:rPr>
        <w:t>RRCConnectionReconfiguration</w:t>
      </w:r>
      <w:r w:rsidRPr="007B4F0A">
        <w:t xml:space="preserve"> to the UE.</w:t>
      </w:r>
    </w:p>
    <w:p w14:paraId="419DB5E2" w14:textId="77777777" w:rsidR="00FD613A" w:rsidRPr="007B4F0A" w:rsidRDefault="00FD613A" w:rsidP="00FD613A">
      <w:pPr>
        <w:pStyle w:val="B10"/>
      </w:pPr>
      <w:r w:rsidRPr="007B4F0A">
        <w:t>5</w:t>
      </w:r>
      <w:r w:rsidR="00101C50" w:rsidRPr="007B4F0A">
        <w:t>.</w:t>
      </w:r>
      <w:r w:rsidR="00ED2724">
        <w:tab/>
      </w:r>
      <w:r w:rsidRPr="007B4F0A">
        <w:t>The access stratum in the UE sends the AT command +CAPPLEVMC to application level.</w:t>
      </w:r>
    </w:p>
    <w:p w14:paraId="5A5774AB" w14:textId="77777777" w:rsidR="00FD613A" w:rsidRPr="007B4F0A" w:rsidRDefault="00FD613A" w:rsidP="00FD613A">
      <w:pPr>
        <w:pStyle w:val="B10"/>
      </w:pPr>
      <w:r w:rsidRPr="007B4F0A">
        <w:t>6</w:t>
      </w:r>
      <w:r w:rsidR="00101C50" w:rsidRPr="007B4F0A">
        <w:t>.</w:t>
      </w:r>
      <w:r w:rsidR="00ED2724">
        <w:tab/>
      </w:r>
      <w:r w:rsidRPr="007B4F0A">
        <w:t xml:space="preserve">The UE sends the message </w:t>
      </w:r>
      <w:r w:rsidRPr="007B4F0A">
        <w:rPr>
          <w:rFonts w:ascii="Courier New" w:hAnsi="Courier New" w:cs="Courier New"/>
        </w:rPr>
        <w:t>RRCConnectionReconfigurationComplete</w:t>
      </w:r>
      <w:r w:rsidRPr="007B4F0A">
        <w:t xml:space="preserve"> to the eNB.</w:t>
      </w:r>
    </w:p>
    <w:p w14:paraId="6823AE98" w14:textId="77777777" w:rsidR="00FD613A" w:rsidRPr="007B4F0A" w:rsidRDefault="00FD613A" w:rsidP="00FD613A">
      <w:pPr>
        <w:pStyle w:val="B10"/>
      </w:pPr>
      <w:r w:rsidRPr="007B4F0A">
        <w:t>7</w:t>
      </w:r>
      <w:r w:rsidR="00101C50" w:rsidRPr="007B4F0A">
        <w:t>.</w:t>
      </w:r>
      <w:r w:rsidR="00ED2724">
        <w:tab/>
      </w:r>
      <w:r w:rsidRPr="007B4F0A">
        <w:t xml:space="preserve">When the application becomes active, QMC is initiated if the UE is inside the </w:t>
      </w:r>
      <w:r w:rsidRPr="007B4F0A">
        <w:rPr>
          <w:rFonts w:ascii="Courier New" w:hAnsi="Courier New" w:cs="Courier New"/>
        </w:rPr>
        <w:t>areaScope</w:t>
      </w:r>
      <w:r w:rsidRPr="007B4F0A">
        <w:t xml:space="preserve">. </w:t>
      </w:r>
    </w:p>
    <w:p w14:paraId="3BEDDB54" w14:textId="77777777" w:rsidR="00FD613A" w:rsidRPr="007B4F0A" w:rsidRDefault="00FD613A" w:rsidP="00FD613A">
      <w:pPr>
        <w:pStyle w:val="B10"/>
      </w:pPr>
      <w:r w:rsidRPr="007B4F0A">
        <w:t>8</w:t>
      </w:r>
      <w:r w:rsidR="00101C50" w:rsidRPr="007B4F0A">
        <w:t>.</w:t>
      </w:r>
      <w:r w:rsidR="00ED2724">
        <w:tab/>
      </w:r>
      <w:r w:rsidRPr="007B4F0A">
        <w:t>The application layer sends the AT command +CAPPLEVMR including a recording session indication indicating that a session has started to the access stratum.</w:t>
      </w:r>
    </w:p>
    <w:p w14:paraId="2F0404C0" w14:textId="77777777" w:rsidR="00FD613A" w:rsidRPr="007B4F0A" w:rsidRDefault="00FD613A" w:rsidP="00FD613A">
      <w:pPr>
        <w:pStyle w:val="B10"/>
      </w:pPr>
      <w:r w:rsidRPr="007B4F0A">
        <w:t>9</w:t>
      </w:r>
      <w:r w:rsidR="00101C50" w:rsidRPr="007B4F0A">
        <w:t>.</w:t>
      </w:r>
      <w:r w:rsidR="00ED2724">
        <w:tab/>
      </w:r>
      <w:r w:rsidRPr="007B4F0A">
        <w:t xml:space="preserve">The UE sends the message </w:t>
      </w:r>
      <w:r w:rsidRPr="007B4F0A">
        <w:rPr>
          <w:rFonts w:ascii="Courier New" w:hAnsi="Courier New" w:cs="Courier New"/>
        </w:rPr>
        <w:t>MeasReportAppLayer</w:t>
      </w:r>
      <w:r w:rsidRPr="007B4F0A">
        <w:t xml:space="preserve"> including the recording session indication to the eNB.</w:t>
      </w:r>
    </w:p>
    <w:p w14:paraId="48370E6B" w14:textId="77777777" w:rsidR="00FD613A" w:rsidRPr="007B4F0A" w:rsidRDefault="00FD613A" w:rsidP="00FD613A">
      <w:pPr>
        <w:pStyle w:val="B10"/>
      </w:pPr>
      <w:r w:rsidRPr="007B4F0A">
        <w:t>10</w:t>
      </w:r>
      <w:r w:rsidR="00101C50" w:rsidRPr="007B4F0A">
        <w:t>.</w:t>
      </w:r>
      <w:r w:rsidR="00ED2724">
        <w:tab/>
      </w:r>
      <w:r w:rsidRPr="007B4F0A">
        <w:t>The eNB sends a notification including the recording session indication to the NM.</w:t>
      </w:r>
    </w:p>
    <w:p w14:paraId="03310274" w14:textId="77777777" w:rsidR="00FD613A" w:rsidRPr="007B4F0A" w:rsidRDefault="00FD613A" w:rsidP="00FD613A">
      <w:pPr>
        <w:pStyle w:val="B10"/>
      </w:pPr>
      <w:r w:rsidRPr="007B4F0A">
        <w:t>11</w:t>
      </w:r>
      <w:r w:rsidR="00101C50" w:rsidRPr="007B4F0A">
        <w:t>.</w:t>
      </w:r>
      <w:r w:rsidR="00ED2724">
        <w:tab/>
      </w:r>
      <w:r w:rsidRPr="007B4F0A">
        <w:t>When the QMC is completed, the recorded information is collected in a QMC report [6</w:t>
      </w:r>
      <w:r w:rsidR="00B82642" w:rsidRPr="00B82642">
        <w:t xml:space="preserve">] and </w:t>
      </w:r>
      <w:r w:rsidRPr="007B4F0A">
        <w:t>[7</w:t>
      </w:r>
      <w:r w:rsidR="00B82642" w:rsidRPr="00B82642">
        <w:t xml:space="preserve">] </w:t>
      </w:r>
      <w:r w:rsidRPr="007B4F0A">
        <w:t xml:space="preserve">including </w:t>
      </w:r>
      <w:r w:rsidRPr="007B4F0A">
        <w:rPr>
          <w:rFonts w:ascii="Courier New" w:hAnsi="Courier New" w:cs="Courier New"/>
        </w:rPr>
        <w:t>qoEReference</w:t>
      </w:r>
      <w:r w:rsidRPr="007B4F0A">
        <w:t xml:space="preserve"> and </w:t>
      </w:r>
      <w:r w:rsidRPr="007B4F0A">
        <w:rPr>
          <w:rFonts w:ascii="Courier New" w:hAnsi="Courier New" w:cs="Courier New"/>
        </w:rPr>
        <w:t>recordingSessionId</w:t>
      </w:r>
      <w:r w:rsidRPr="007B4F0A">
        <w:t xml:space="preserve">. The </w:t>
      </w:r>
      <w:r w:rsidRPr="007B4F0A">
        <w:rPr>
          <w:rFonts w:ascii="Courier New" w:hAnsi="Courier New" w:cs="Courier New"/>
        </w:rPr>
        <w:t>qoEReference</w:t>
      </w:r>
      <w:r w:rsidRPr="007B4F0A">
        <w:t xml:space="preserve">, Client Id [6] and [7] in the reporting </w:t>
      </w:r>
      <w:r w:rsidRPr="007B4F0A">
        <w:lastRenderedPageBreak/>
        <w:t xml:space="preserve">container (that represent the UE request session) and </w:t>
      </w:r>
      <w:r w:rsidRPr="007B4F0A">
        <w:rPr>
          <w:rFonts w:ascii="Courier New" w:hAnsi="Courier New" w:cs="Courier New"/>
        </w:rPr>
        <w:t>recordingSessionId</w:t>
      </w:r>
      <w:r w:rsidRPr="007B4F0A">
        <w:t xml:space="preserve"> are needed in the QoE collection entity for post processing purposes.</w:t>
      </w:r>
    </w:p>
    <w:p w14:paraId="0A37DEFB" w14:textId="77777777" w:rsidR="00FD613A" w:rsidRPr="007B4F0A" w:rsidRDefault="00FD613A" w:rsidP="00FD613A">
      <w:pPr>
        <w:pStyle w:val="B10"/>
      </w:pPr>
      <w:r w:rsidRPr="007B4F0A">
        <w:t>12</w:t>
      </w:r>
      <w:r w:rsidR="00101C50" w:rsidRPr="007B4F0A">
        <w:t>.</w:t>
      </w:r>
      <w:r w:rsidR="00ED2724">
        <w:tab/>
      </w:r>
      <w:r w:rsidRPr="007B4F0A">
        <w:t xml:space="preserve">The application layer sends the AT command +CAPPLEVMR including </w:t>
      </w:r>
      <w:r w:rsidRPr="007B4F0A">
        <w:rPr>
          <w:rFonts w:ascii="Courier New" w:hAnsi="Courier New" w:cs="Courier New"/>
        </w:rPr>
        <w:t>qoEReference</w:t>
      </w:r>
      <w:r w:rsidRPr="007B4F0A">
        <w:t xml:space="preserve"> and the QMC report to the access stratum.</w:t>
      </w:r>
    </w:p>
    <w:p w14:paraId="1C71F790" w14:textId="77777777" w:rsidR="00FD613A" w:rsidRPr="007B4F0A" w:rsidRDefault="00FD613A" w:rsidP="00FD613A">
      <w:pPr>
        <w:pStyle w:val="B10"/>
      </w:pPr>
      <w:r w:rsidRPr="007B4F0A">
        <w:t>13</w:t>
      </w:r>
      <w:r w:rsidR="00101C50" w:rsidRPr="007B4F0A">
        <w:t>.</w:t>
      </w:r>
      <w:r w:rsidR="00ED2724">
        <w:tab/>
      </w:r>
      <w:r w:rsidRPr="007B4F0A">
        <w:t xml:space="preserve">The UE sends the message </w:t>
      </w:r>
      <w:r w:rsidRPr="007B4F0A">
        <w:rPr>
          <w:rFonts w:ascii="Courier New" w:hAnsi="Courier New" w:cs="Courier New"/>
        </w:rPr>
        <w:t>MeasReportAppLayer</w:t>
      </w:r>
      <w:r w:rsidRPr="007B4F0A">
        <w:t xml:space="preserve"> including </w:t>
      </w:r>
      <w:r w:rsidRPr="007B4F0A">
        <w:rPr>
          <w:rFonts w:ascii="Courier New" w:hAnsi="Courier New" w:cs="Courier New"/>
        </w:rPr>
        <w:t>qoEReference</w:t>
      </w:r>
      <w:r w:rsidRPr="007B4F0A">
        <w:t xml:space="preserve"> and the QMC report to the eNB.</w:t>
      </w:r>
    </w:p>
    <w:p w14:paraId="5B331882" w14:textId="77777777" w:rsidR="00FD613A" w:rsidRPr="007B4F0A" w:rsidRDefault="00FD613A" w:rsidP="00FD613A">
      <w:pPr>
        <w:pStyle w:val="B10"/>
      </w:pPr>
      <w:r w:rsidRPr="007B4F0A">
        <w:t>14</w:t>
      </w:r>
      <w:r w:rsidR="00101C50" w:rsidRPr="007B4F0A">
        <w:t>.</w:t>
      </w:r>
      <w:r w:rsidR="00ED2724">
        <w:tab/>
      </w:r>
      <w:r w:rsidRPr="007B4F0A">
        <w:t xml:space="preserve">The eNB sends the QMC report to the MCE associated to the </w:t>
      </w:r>
      <w:r w:rsidRPr="007B4F0A">
        <w:rPr>
          <w:rFonts w:ascii="Courier New" w:hAnsi="Courier New" w:cs="Courier New"/>
        </w:rPr>
        <w:t>qoEReference</w:t>
      </w:r>
      <w:r w:rsidRPr="007B4F0A">
        <w:t>.</w:t>
      </w:r>
    </w:p>
    <w:p w14:paraId="52400F93" w14:textId="77777777" w:rsidR="00FD613A" w:rsidRPr="007B4F0A" w:rsidRDefault="00FD613A" w:rsidP="00FD613A">
      <w:pPr>
        <w:pStyle w:val="Heading3"/>
      </w:pPr>
      <w:bookmarkStart w:id="85" w:name="_Toc42758780"/>
      <w:bookmarkStart w:id="86" w:name="_Toc42759187"/>
      <w:bookmarkStart w:id="87" w:name="_Toc122426098"/>
      <w:r w:rsidRPr="007B4F0A">
        <w:t>4.2.3</w:t>
      </w:r>
      <w:r w:rsidRPr="007B4F0A">
        <w:tab/>
        <w:t>Deactivation of measurement collection job in LTE</w:t>
      </w:r>
      <w:bookmarkEnd w:id="85"/>
      <w:bookmarkEnd w:id="86"/>
      <w:bookmarkEnd w:id="87"/>
    </w:p>
    <w:p w14:paraId="7EA2628D" w14:textId="77777777" w:rsidR="00FD613A" w:rsidRPr="007B4F0A" w:rsidRDefault="00FD613A" w:rsidP="00FD613A">
      <w:pPr>
        <w:pStyle w:val="Heading4"/>
      </w:pPr>
      <w:bookmarkStart w:id="88" w:name="_Toc42758781"/>
      <w:bookmarkStart w:id="89" w:name="_Toc42759188"/>
      <w:bookmarkStart w:id="90" w:name="_Toc122426099"/>
      <w:r w:rsidRPr="007B4F0A">
        <w:t>4.2.3.1</w:t>
      </w:r>
      <w:r w:rsidRPr="007B4F0A">
        <w:tab/>
        <w:t>Forced deactivation</w:t>
      </w:r>
      <w:bookmarkEnd w:id="88"/>
      <w:bookmarkEnd w:id="89"/>
      <w:bookmarkEnd w:id="90"/>
    </w:p>
    <w:p w14:paraId="36ABA77F" w14:textId="77777777" w:rsidR="00FD613A" w:rsidRPr="007B4F0A" w:rsidRDefault="00FD613A" w:rsidP="00101C50">
      <w:pPr>
        <w:keepNext/>
        <w:keepLines/>
      </w:pPr>
      <w:r w:rsidRPr="007B4F0A">
        <w:t xml:space="preserve">When the operator technician or the management application wants to deactivate a measurement collection job, the management system sends the </w:t>
      </w:r>
      <w:r w:rsidRPr="007B4F0A">
        <w:rPr>
          <w:rFonts w:ascii="Courier New" w:hAnsi="Courier New" w:cs="Courier New"/>
        </w:rPr>
        <w:t>deactivateQMCJob</w:t>
      </w:r>
      <w:r w:rsidRPr="007B4F0A">
        <w:t xml:space="preserve"> operation [3] to the eNB. The eNB sets the network request session to ended, but does not delete the </w:t>
      </w:r>
      <w:r w:rsidRPr="007B4F0A">
        <w:rPr>
          <w:rFonts w:ascii="Courier New" w:hAnsi="Courier New" w:cs="Courier New"/>
        </w:rPr>
        <w:t>UE request session id</w:t>
      </w:r>
      <w:r w:rsidRPr="007B4F0A">
        <w:t xml:space="preserve"> and the </w:t>
      </w:r>
      <w:r w:rsidRPr="007B4F0A">
        <w:rPr>
          <w:rFonts w:ascii="Courier New" w:hAnsi="Courier New" w:cs="Courier New"/>
        </w:rPr>
        <w:t>Collection Entity Address</w:t>
      </w:r>
      <w:r w:rsidRPr="007B4F0A">
        <w:t xml:space="preserve"> parameters [3], as the UE still may send reports which shall be send to the collection centre. For UE request sessions which have reported that a recording session is started, the eNB sends the </w:t>
      </w:r>
      <w:r w:rsidRPr="007B4F0A">
        <w:rPr>
          <w:rFonts w:ascii="Courier New" w:hAnsi="Courier New" w:cs="Courier New"/>
        </w:rPr>
        <w:t>RRCConnectionReconfiguration</w:t>
      </w:r>
      <w:r w:rsidRPr="007B4F0A">
        <w:t xml:space="preserve"> message [</w:t>
      </w:r>
      <w:r w:rsidR="00852D9A">
        <w:t>8</w:t>
      </w:r>
      <w:r w:rsidRPr="007B4F0A">
        <w:t xml:space="preserve">] to relevant UEs. The </w:t>
      </w:r>
      <w:r w:rsidRPr="007B4F0A">
        <w:rPr>
          <w:rFonts w:ascii="Courier New" w:hAnsi="Courier New" w:cs="Courier New"/>
        </w:rPr>
        <w:t>RRCConnectionReconfiguration</w:t>
      </w:r>
      <w:r w:rsidRPr="007B4F0A">
        <w:t xml:space="preserve"> message is including </w:t>
      </w:r>
      <w:r w:rsidRPr="007B4F0A">
        <w:rPr>
          <w:i/>
          <w:iCs/>
        </w:rPr>
        <w:t xml:space="preserve">measConfigAppLayer </w:t>
      </w:r>
      <w:r w:rsidRPr="007B4F0A">
        <w:t>set to discard</w:t>
      </w:r>
      <w:r w:rsidRPr="007B4F0A">
        <w:rPr>
          <w:i/>
          <w:iCs/>
        </w:rPr>
        <w:t xml:space="preserve"> </w:t>
      </w:r>
      <w:r w:rsidRPr="007B4F0A">
        <w:t xml:space="preserve">application layer measurement report information in </w:t>
      </w:r>
      <w:r w:rsidRPr="007B4F0A">
        <w:rPr>
          <w:i/>
          <w:iCs/>
        </w:rPr>
        <w:t>otherConfig</w:t>
      </w:r>
      <w:r w:rsidRPr="007B4F0A">
        <w:rPr>
          <w:iCs/>
        </w:rPr>
        <w:t xml:space="preserve"> [</w:t>
      </w:r>
      <w:r w:rsidR="00852D9A">
        <w:rPr>
          <w:iCs/>
        </w:rPr>
        <w:t>8</w:t>
      </w:r>
      <w:r w:rsidRPr="007B4F0A">
        <w:rPr>
          <w:iCs/>
        </w:rPr>
        <w:t>]</w:t>
      </w:r>
      <w:r w:rsidRPr="007B4F0A">
        <w:t xml:space="preserve">. The Access stratum sends +CAPPLEVMC AT command [5] to the application with the discard request. The application stops the recording session and stops recording of the requested information. The </w:t>
      </w:r>
      <w:r w:rsidRPr="007B4F0A">
        <w:rPr>
          <w:rFonts w:ascii="Courier New" w:hAnsi="Courier New" w:cs="Courier New"/>
        </w:rPr>
        <w:t>UE request session id</w:t>
      </w:r>
      <w:r w:rsidRPr="007B4F0A">
        <w:t xml:space="preserve"> and the </w:t>
      </w:r>
      <w:r w:rsidRPr="007B4F0A">
        <w:rPr>
          <w:rFonts w:ascii="Courier New" w:hAnsi="Courier New" w:cs="Courier New"/>
        </w:rPr>
        <w:t>Collection Entity Address</w:t>
      </w:r>
      <w:r w:rsidRPr="007B4F0A">
        <w:t xml:space="preserve"> parameters [3] in the eNB are deleted when the UE request session is ended.</w:t>
      </w:r>
    </w:p>
    <w:p w14:paraId="724578BE" w14:textId="77777777" w:rsidR="00FD613A" w:rsidRPr="007B4F0A" w:rsidRDefault="00FD613A" w:rsidP="00FD613A">
      <w:pPr>
        <w:pStyle w:val="Heading4"/>
      </w:pPr>
      <w:bookmarkStart w:id="91" w:name="_Toc42758782"/>
      <w:bookmarkStart w:id="92" w:name="_Toc42759189"/>
      <w:bookmarkStart w:id="93" w:name="_Toc122426100"/>
      <w:r w:rsidRPr="007B4F0A">
        <w:t>4.2.3.2</w:t>
      </w:r>
      <w:r w:rsidRPr="007B4F0A">
        <w:tab/>
        <w:t>Deactivation of recording session</w:t>
      </w:r>
      <w:bookmarkEnd w:id="91"/>
      <w:bookmarkEnd w:id="92"/>
      <w:bookmarkEnd w:id="93"/>
    </w:p>
    <w:p w14:paraId="6E360768" w14:textId="77777777" w:rsidR="00FD613A" w:rsidRPr="007B4F0A" w:rsidRDefault="00FD613A" w:rsidP="00FD613A">
      <w:r w:rsidRPr="007B4F0A">
        <w:t xml:space="preserve">Regardless of whether the pre-set time has elapsed or not, the recording session continues to be active until the session for the application is ended. </w:t>
      </w:r>
    </w:p>
    <w:p w14:paraId="29C720AF" w14:textId="77777777" w:rsidR="00FD613A" w:rsidRDefault="00FD613A" w:rsidP="00101C50">
      <w:pPr>
        <w:pStyle w:val="Heading3"/>
      </w:pPr>
      <w:bookmarkStart w:id="94" w:name="_Toc42758783"/>
      <w:bookmarkStart w:id="95" w:name="_Toc42759190"/>
      <w:bookmarkStart w:id="96" w:name="_Toc122426101"/>
      <w:r w:rsidRPr="007B4F0A">
        <w:t>4.2.4</w:t>
      </w:r>
      <w:r w:rsidRPr="007B4F0A">
        <w:tab/>
      </w:r>
      <w:bookmarkEnd w:id="94"/>
      <w:bookmarkEnd w:id="95"/>
      <w:r w:rsidR="006557F2">
        <w:t>Void</w:t>
      </w:r>
      <w:bookmarkEnd w:id="96"/>
    </w:p>
    <w:p w14:paraId="573DB5CF" w14:textId="77777777" w:rsidR="00B03C8D" w:rsidRDefault="00B03C8D" w:rsidP="00B03C8D">
      <w:pPr>
        <w:pStyle w:val="Heading2"/>
        <w:rPr>
          <w:lang w:val="en-US"/>
        </w:rPr>
      </w:pPr>
      <w:bookmarkStart w:id="97" w:name="_Toc122426102"/>
      <w:r>
        <w:rPr>
          <w:lang w:val="en-US"/>
        </w:rPr>
        <w:t>4.3</w:t>
      </w:r>
      <w:r>
        <w:rPr>
          <w:lang w:val="en-US"/>
        </w:rPr>
        <w:tab/>
      </w:r>
      <w:r>
        <w:rPr>
          <w:iCs/>
        </w:rPr>
        <w:t>Signalling based activation</w:t>
      </w:r>
      <w:r>
        <w:t xml:space="preserve"> in UTRAN</w:t>
      </w:r>
      <w:bookmarkEnd w:id="97"/>
    </w:p>
    <w:p w14:paraId="7574B70A" w14:textId="77777777" w:rsidR="00B03C8D" w:rsidRDefault="00B03C8D" w:rsidP="00B03C8D">
      <w:pPr>
        <w:pStyle w:val="Heading3"/>
      </w:pPr>
      <w:bookmarkStart w:id="98" w:name="_Toc122426103"/>
      <w:r>
        <w:t>4.3.1</w:t>
      </w:r>
      <w:r>
        <w:tab/>
        <w:t>Activation of measurement collection job in UTRAN</w:t>
      </w:r>
      <w:bookmarkEnd w:id="98"/>
    </w:p>
    <w:p w14:paraId="199EE99B" w14:textId="77777777" w:rsidR="00B03C8D" w:rsidRDefault="00B03C8D" w:rsidP="00B03C8D">
      <w:pPr>
        <w:rPr>
          <w:lang w:eastAsia="zh-CN"/>
        </w:rPr>
      </w:pPr>
      <w:r>
        <w:t xml:space="preserve">In Signalling based activation, the QoE measurement collection </w:t>
      </w:r>
      <w:r>
        <w:rPr>
          <w:lang w:val="en-US" w:eastAsia="zh-CN"/>
        </w:rPr>
        <w:t xml:space="preserve">is sent to the UE from the OAM via CN. </w:t>
      </w:r>
      <w:r>
        <w:rPr>
          <w:lang w:eastAsia="zh-CN"/>
        </w:rPr>
        <w:t xml:space="preserve">The messages from EMS propagated to HSS, MSE Server/SGSN and RNC. </w:t>
      </w:r>
      <w:r>
        <w:t xml:space="preserve">QoE measurement collection </w:t>
      </w:r>
      <w:r>
        <w:rPr>
          <w:lang w:eastAsia="zh-CN"/>
        </w:rPr>
        <w:t>activation request is propagated to UE.</w:t>
      </w:r>
    </w:p>
    <w:p w14:paraId="0074933D" w14:textId="77777777" w:rsidR="00B03C8D" w:rsidRDefault="00B03C8D" w:rsidP="00B03C8D">
      <w:r>
        <w:t xml:space="preserve">When HSS activates the QoE measurement collection </w:t>
      </w:r>
      <w:r>
        <w:rPr>
          <w:lang w:eastAsia="zh-CN"/>
        </w:rPr>
        <w:t>for a job, the</w:t>
      </w:r>
      <w:r>
        <w:t xml:space="preserve"> MSC Server/SGSN can send the QoE measurement collection to the UE through RNC, the following configuration parameters shall be included in the message: </w:t>
      </w:r>
      <w:r>
        <w:rPr>
          <w:rFonts w:ascii="Courier New" w:hAnsi="Courier New" w:cs="Courier New"/>
        </w:rPr>
        <w:t>serviceType</w:t>
      </w:r>
      <w:r>
        <w:t xml:space="preserve">, </w:t>
      </w:r>
      <w:r>
        <w:rPr>
          <w:rFonts w:ascii="Courier New" w:hAnsi="Courier New" w:cs="Courier New"/>
        </w:rPr>
        <w:t>areaScope</w:t>
      </w:r>
      <w:r>
        <w:t xml:space="preserve">, </w:t>
      </w:r>
      <w:r>
        <w:rPr>
          <w:rFonts w:ascii="Courier New" w:hAnsi="Courier New" w:cs="Courier New"/>
        </w:rPr>
        <w:t>qoECollectionEntityAddress</w:t>
      </w:r>
      <w:r>
        <w:t xml:space="preserve">, </w:t>
      </w:r>
      <w:r>
        <w:rPr>
          <w:rFonts w:ascii="Courier New" w:hAnsi="Courier New" w:cs="Courier New"/>
        </w:rPr>
        <w:t>pLMNTarget</w:t>
      </w:r>
      <w:r>
        <w:t xml:space="preserve">, </w:t>
      </w:r>
      <w:r>
        <w:rPr>
          <w:rFonts w:ascii="Courier New" w:hAnsi="Courier New" w:cs="Courier New"/>
        </w:rPr>
        <w:t>qoETarget</w:t>
      </w:r>
      <w:r>
        <w:t xml:space="preserve">, </w:t>
      </w:r>
      <w:r>
        <w:rPr>
          <w:rFonts w:ascii="Courier New" w:hAnsi="Courier New" w:cs="Courier New"/>
        </w:rPr>
        <w:t>qoEReference</w:t>
      </w:r>
      <w:r>
        <w:t xml:space="preserve"> and QMC configuration file.</w:t>
      </w:r>
    </w:p>
    <w:p w14:paraId="134139EB" w14:textId="45926A1E" w:rsidR="00B03C8D" w:rsidRDefault="00874244" w:rsidP="00944428">
      <w:pPr>
        <w:pStyle w:val="TH"/>
      </w:pPr>
      <w:r>
        <w:rPr>
          <w:noProof/>
          <w:lang w:val="en-US"/>
        </w:rPr>
        <w:lastRenderedPageBreak/>
        <w:drawing>
          <wp:inline distT="0" distB="0" distL="0" distR="0" wp14:anchorId="4E593829" wp14:editId="36C1D844">
            <wp:extent cx="6115050" cy="338137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3381375"/>
                    </a:xfrm>
                    <a:prstGeom prst="rect">
                      <a:avLst/>
                    </a:prstGeom>
                    <a:noFill/>
                    <a:ln>
                      <a:noFill/>
                    </a:ln>
                  </pic:spPr>
                </pic:pic>
              </a:graphicData>
            </a:graphic>
          </wp:inline>
        </w:drawing>
      </w:r>
    </w:p>
    <w:p w14:paraId="4857AD09" w14:textId="77777777" w:rsidR="00B03C8D" w:rsidRDefault="00B03C8D" w:rsidP="00B03C8D">
      <w:pPr>
        <w:rPr>
          <w:lang w:val="en-US"/>
        </w:rPr>
      </w:pPr>
    </w:p>
    <w:p w14:paraId="66960E3E" w14:textId="77777777" w:rsidR="00B03C8D" w:rsidRDefault="00B03C8D" w:rsidP="00944428">
      <w:pPr>
        <w:pStyle w:val="B10"/>
      </w:pPr>
      <w:r>
        <w:t>1)</w:t>
      </w:r>
      <w:r>
        <w:tab/>
        <w:t xml:space="preserve">The NM sends </w:t>
      </w:r>
      <w:r>
        <w:rPr>
          <w:rFonts w:ascii="Courier New" w:hAnsi="Courier New" w:cs="Courier New"/>
        </w:rPr>
        <w:t>activateAreaQMCJob</w:t>
      </w:r>
      <w:r>
        <w:t xml:space="preserve"> to DM/EM that controls the impacted RNC(s), and includes the parameters: </w:t>
      </w:r>
      <w:r>
        <w:rPr>
          <w:rFonts w:ascii="Courier New" w:hAnsi="Courier New" w:cs="Courier New"/>
        </w:rPr>
        <w:t>serviceType</w:t>
      </w:r>
      <w:r>
        <w:t xml:space="preserve">, </w:t>
      </w:r>
      <w:r>
        <w:rPr>
          <w:rFonts w:ascii="Courier New" w:hAnsi="Courier New" w:cs="Courier New"/>
        </w:rPr>
        <w:t>areaScope</w:t>
      </w:r>
      <w:r>
        <w:t xml:space="preserve">, </w:t>
      </w:r>
      <w:r>
        <w:rPr>
          <w:rFonts w:ascii="Courier New" w:hAnsi="Courier New" w:cs="Courier New"/>
        </w:rPr>
        <w:t>qoECollectionEntityAddress</w:t>
      </w:r>
      <w:r>
        <w:t xml:space="preserve">, </w:t>
      </w:r>
      <w:r>
        <w:rPr>
          <w:rFonts w:ascii="Courier New" w:hAnsi="Courier New" w:cs="Courier New"/>
        </w:rPr>
        <w:t>pLMNTarget</w:t>
      </w:r>
      <w:r>
        <w:t xml:space="preserve">, </w:t>
      </w:r>
      <w:r>
        <w:rPr>
          <w:rFonts w:ascii="Courier New" w:hAnsi="Courier New" w:cs="Courier New"/>
        </w:rPr>
        <w:t>qMCTarget</w:t>
      </w:r>
      <w:r>
        <w:t xml:space="preserve">, </w:t>
      </w:r>
      <w:r>
        <w:rPr>
          <w:rFonts w:ascii="Courier New" w:hAnsi="Courier New" w:cs="Courier New"/>
        </w:rPr>
        <w:t>Individual UE Id</w:t>
      </w:r>
      <w:r>
        <w:t xml:space="preserve">, </w:t>
      </w:r>
      <w:r>
        <w:rPr>
          <w:rFonts w:ascii="Courier New" w:hAnsi="Courier New" w:cs="Courier New"/>
        </w:rPr>
        <w:t>qoEReference</w:t>
      </w:r>
      <w:r>
        <w:t xml:space="preserve"> and QMC configuration file.</w:t>
      </w:r>
    </w:p>
    <w:p w14:paraId="25AD4C1F" w14:textId="77777777" w:rsidR="00B03C8D" w:rsidRDefault="00B03C8D" w:rsidP="00944428">
      <w:pPr>
        <w:pStyle w:val="B10"/>
      </w:pPr>
      <w:r>
        <w:t>2)</w:t>
      </w:r>
      <w:r>
        <w:tab/>
        <w:t xml:space="preserve">The DM/EM sends </w:t>
      </w:r>
      <w:r>
        <w:rPr>
          <w:rFonts w:ascii="Courier New" w:hAnsi="Courier New" w:cs="Courier New"/>
        </w:rPr>
        <w:t>activateAreaQMCJob</w:t>
      </w:r>
      <w:r>
        <w:t xml:space="preserve"> to HSS that controls the impacted RNC(s), and includes the parameters: </w:t>
      </w:r>
      <w:r>
        <w:rPr>
          <w:rFonts w:ascii="Courier New" w:hAnsi="Courier New" w:cs="Courier New"/>
        </w:rPr>
        <w:t>serviceType</w:t>
      </w:r>
      <w:r>
        <w:t xml:space="preserve">, </w:t>
      </w:r>
      <w:r>
        <w:rPr>
          <w:rFonts w:ascii="Courier New" w:hAnsi="Courier New" w:cs="Courier New"/>
        </w:rPr>
        <w:t>areaScope</w:t>
      </w:r>
      <w:r>
        <w:t xml:space="preserve">, </w:t>
      </w:r>
      <w:r>
        <w:rPr>
          <w:rFonts w:ascii="Courier New" w:hAnsi="Courier New" w:cs="Courier New"/>
        </w:rPr>
        <w:t>qoECollectionEntityAddress</w:t>
      </w:r>
      <w:r>
        <w:t xml:space="preserve">, </w:t>
      </w:r>
      <w:r>
        <w:rPr>
          <w:rFonts w:ascii="Courier New" w:hAnsi="Courier New" w:cs="Courier New"/>
        </w:rPr>
        <w:t>pLMNTarget</w:t>
      </w:r>
      <w:r>
        <w:t xml:space="preserve">, </w:t>
      </w:r>
      <w:r>
        <w:rPr>
          <w:rFonts w:ascii="Courier New" w:hAnsi="Courier New" w:cs="Courier New"/>
        </w:rPr>
        <w:t>qoETarget</w:t>
      </w:r>
      <w:r>
        <w:t xml:space="preserve">, </w:t>
      </w:r>
      <w:r>
        <w:rPr>
          <w:rFonts w:ascii="Courier New" w:hAnsi="Courier New" w:cs="Courier New"/>
        </w:rPr>
        <w:t>Individual UE Id,qoEReference</w:t>
      </w:r>
      <w:r>
        <w:t xml:space="preserve"> and QMC configuration file.</w:t>
      </w:r>
    </w:p>
    <w:p w14:paraId="044E14D0" w14:textId="77777777" w:rsidR="00B03C8D" w:rsidRDefault="00B03C8D" w:rsidP="00944428">
      <w:pPr>
        <w:pStyle w:val="B10"/>
      </w:pPr>
      <w:r>
        <w:t>3)</w:t>
      </w:r>
      <w:r>
        <w:tab/>
        <w:t>The HSS sends an Insert Subscriber Data to the MSC Server/SGSN that is registered in the HSS in a previous Update Location Request message.</w:t>
      </w:r>
    </w:p>
    <w:p w14:paraId="428110FB" w14:textId="77777777" w:rsidR="00B03C8D" w:rsidRDefault="00B03C8D" w:rsidP="00944428">
      <w:pPr>
        <w:pStyle w:val="B10"/>
      </w:pPr>
      <w:r>
        <w:t>4)</w:t>
      </w:r>
      <w:r>
        <w:tab/>
        <w:t xml:space="preserve">The MSC Server/SGSN starts finding the UE and check if that the UE capability matches the criteria for ServiceType in </w:t>
      </w:r>
      <w:r>
        <w:rPr>
          <w:rFonts w:ascii="Courier New" w:hAnsi="Courier New" w:cs="Courier New"/>
        </w:rPr>
        <w:t>activateAreaQMCJob</w:t>
      </w:r>
    </w:p>
    <w:p w14:paraId="6C754778" w14:textId="77777777" w:rsidR="00B03C8D" w:rsidRDefault="00B03C8D" w:rsidP="00944428">
      <w:pPr>
        <w:pStyle w:val="B10"/>
      </w:pPr>
      <w:r>
        <w:t>5)</w:t>
      </w:r>
      <w:r>
        <w:tab/>
        <w:t xml:space="preserve">The MSC Server/SGSN sends message CN INVOKE TRACE to the RNC and includes the parameters: </w:t>
      </w:r>
      <w:r>
        <w:rPr>
          <w:rFonts w:ascii="Courier New" w:hAnsi="Courier New" w:cs="Courier New"/>
        </w:rPr>
        <w:t>serviceType</w:t>
      </w:r>
      <w:r>
        <w:t xml:space="preserve">, </w:t>
      </w:r>
      <w:r>
        <w:rPr>
          <w:rFonts w:ascii="Courier New" w:hAnsi="Courier New" w:cs="Courier New"/>
        </w:rPr>
        <w:t>areaScope</w:t>
      </w:r>
      <w:r>
        <w:t xml:space="preserve">, </w:t>
      </w:r>
      <w:r>
        <w:rPr>
          <w:rFonts w:ascii="Courier New" w:hAnsi="Courier New" w:cs="Courier New"/>
        </w:rPr>
        <w:t>qoECollectionEntityAddress</w:t>
      </w:r>
      <w:r>
        <w:t xml:space="preserve">, </w:t>
      </w:r>
      <w:r>
        <w:rPr>
          <w:rFonts w:ascii="Courier New" w:hAnsi="Courier New" w:cs="Courier New"/>
        </w:rPr>
        <w:t>pLMNTarget</w:t>
      </w:r>
      <w:r>
        <w:t xml:space="preserve">, </w:t>
      </w:r>
      <w:r>
        <w:rPr>
          <w:rFonts w:ascii="Courier New" w:hAnsi="Courier New" w:cs="Courier New"/>
        </w:rPr>
        <w:t>qoETarget,qoEReference</w:t>
      </w:r>
      <w:r>
        <w:t xml:space="preserve"> and QMC configuration file.</w:t>
      </w:r>
    </w:p>
    <w:p w14:paraId="6A43C213" w14:textId="77777777" w:rsidR="00B03C8D" w:rsidRDefault="00B03C8D" w:rsidP="00944428">
      <w:pPr>
        <w:pStyle w:val="B10"/>
      </w:pPr>
      <w:r>
        <w:t>6)</w:t>
      </w:r>
      <w:r>
        <w:tab/>
        <w:t xml:space="preserve">The RNC checks for connections where the UE has the </w:t>
      </w:r>
      <w:r>
        <w:rPr>
          <w:rFonts w:ascii="Courier New" w:hAnsi="Courier New" w:cs="Courier New"/>
        </w:rPr>
        <w:t>UE Application Layer Measurement Capability</w:t>
      </w:r>
      <w:r>
        <w:t xml:space="preserve"> that match the criteria for </w:t>
      </w:r>
      <w:r>
        <w:rPr>
          <w:rFonts w:ascii="Courier New" w:hAnsi="Courier New" w:cs="Courier New"/>
        </w:rPr>
        <w:t>serviceType</w:t>
      </w:r>
      <w:r>
        <w:t xml:space="preserve"> in the </w:t>
      </w:r>
      <w:r>
        <w:rPr>
          <w:rFonts w:ascii="Courier New" w:hAnsi="Courier New" w:cs="Courier New"/>
        </w:rPr>
        <w:t>activateAreaQMCJob</w:t>
      </w:r>
      <w:r>
        <w:t>.</w:t>
      </w:r>
    </w:p>
    <w:p w14:paraId="447939EE" w14:textId="77777777" w:rsidR="00B03C8D" w:rsidRDefault="00B03C8D" w:rsidP="00944428">
      <w:pPr>
        <w:pStyle w:val="B10"/>
      </w:pPr>
      <w:r>
        <w:t>7)</w:t>
      </w:r>
      <w:r>
        <w:tab/>
        <w:t xml:space="preserve">The RNC start a UE request session and stores the associated </w:t>
      </w:r>
      <w:r>
        <w:rPr>
          <w:rFonts w:ascii="Courier New" w:hAnsi="Courier New" w:cs="Courier New"/>
        </w:rPr>
        <w:t>QoECollectionEntityAddress</w:t>
      </w:r>
      <w:r>
        <w:t xml:space="preserve">, sends the message </w:t>
      </w:r>
      <w:r>
        <w:rPr>
          <w:rFonts w:ascii="Courier New" w:hAnsi="Courier New" w:cs="Courier New"/>
        </w:rPr>
        <w:t>RRCConnectionReconfiguration</w:t>
      </w:r>
      <w:r>
        <w:t xml:space="preserve"> to the UE, and includes the following: </w:t>
      </w:r>
      <w:r>
        <w:rPr>
          <w:rFonts w:ascii="Courier New" w:hAnsi="Courier New" w:cs="Courier New"/>
        </w:rPr>
        <w:t>serviceType</w:t>
      </w:r>
      <w:r>
        <w:t xml:space="preserve">, </w:t>
      </w:r>
      <w:r>
        <w:rPr>
          <w:rFonts w:ascii="Courier New" w:hAnsi="Courier New" w:cs="Courier New"/>
        </w:rPr>
        <w:t>qoEReference</w:t>
      </w:r>
      <w:r>
        <w:t xml:space="preserve"> and QMC configuration file.</w:t>
      </w:r>
    </w:p>
    <w:p w14:paraId="79B02FEE" w14:textId="77777777" w:rsidR="00B03C8D" w:rsidRDefault="00B03C8D" w:rsidP="00944428">
      <w:pPr>
        <w:pStyle w:val="B10"/>
      </w:pPr>
      <w:r>
        <w:t>8)</w:t>
      </w:r>
      <w:r>
        <w:tab/>
        <w:t xml:space="preserve">The access stratum in the UE sends the AT command +CAPPLEVMC to application level and includes the following: </w:t>
      </w:r>
      <w:r>
        <w:rPr>
          <w:rFonts w:ascii="Courier New" w:hAnsi="Courier New" w:cs="Courier New"/>
        </w:rPr>
        <w:t>serviceType</w:t>
      </w:r>
      <w:r>
        <w:t xml:space="preserve">, </w:t>
      </w:r>
      <w:r>
        <w:rPr>
          <w:rFonts w:ascii="Courier New" w:hAnsi="Courier New" w:cs="Courier New"/>
        </w:rPr>
        <w:t>qoEReference</w:t>
      </w:r>
      <w:r>
        <w:t xml:space="preserve"> and QMC configuration file.</w:t>
      </w:r>
    </w:p>
    <w:p w14:paraId="772BC0CF" w14:textId="77777777" w:rsidR="00B03C8D" w:rsidRDefault="00B03C8D" w:rsidP="00944428">
      <w:pPr>
        <w:pStyle w:val="B10"/>
      </w:pPr>
      <w:r>
        <w:t>9)</w:t>
      </w:r>
      <w:r>
        <w:tab/>
        <w:t xml:space="preserve">When the application in the </w:t>
      </w:r>
      <w:r>
        <w:rPr>
          <w:rFonts w:ascii="Courier New" w:hAnsi="Courier New" w:cs="Courier New"/>
        </w:rPr>
        <w:t>serviceType</w:t>
      </w:r>
      <w:r>
        <w:t xml:space="preserve"> starts, the QMC is initiated.</w:t>
      </w:r>
    </w:p>
    <w:p w14:paraId="6490AF12" w14:textId="77777777" w:rsidR="00B03C8D" w:rsidRDefault="00B03C8D" w:rsidP="00944428">
      <w:pPr>
        <w:pStyle w:val="B10"/>
      </w:pPr>
      <w:r>
        <w:t>10)</w:t>
      </w:r>
      <w:r>
        <w:tab/>
        <w:t>The application layer sends the AT command +CAPPLEVMR including a recording session indication that a session has started to the access stratum.</w:t>
      </w:r>
    </w:p>
    <w:p w14:paraId="1D9938B5" w14:textId="77777777" w:rsidR="00B03C8D" w:rsidRDefault="00B03C8D" w:rsidP="00944428">
      <w:pPr>
        <w:pStyle w:val="B10"/>
      </w:pPr>
      <w:r>
        <w:t>11)</w:t>
      </w:r>
      <w:r>
        <w:tab/>
        <w:t xml:space="preserve">The UE sends the message </w:t>
      </w:r>
      <w:r>
        <w:rPr>
          <w:rFonts w:ascii="Courier New" w:hAnsi="Courier New" w:cs="Courier New"/>
        </w:rPr>
        <w:t>MeasurementReport</w:t>
      </w:r>
      <w:r>
        <w:t xml:space="preserve"> including the recording session indication to the RNC.</w:t>
      </w:r>
    </w:p>
    <w:p w14:paraId="1A213233" w14:textId="77777777" w:rsidR="00B03C8D" w:rsidRDefault="00B03C8D" w:rsidP="00944428">
      <w:pPr>
        <w:pStyle w:val="B10"/>
      </w:pPr>
      <w:r>
        <w:t>12)</w:t>
      </w:r>
      <w:r>
        <w:tab/>
        <w:t>The RNC sends a notification including the recording session indication to the NM.</w:t>
      </w:r>
    </w:p>
    <w:p w14:paraId="068F9C15" w14:textId="77777777" w:rsidR="00B03C8D" w:rsidRDefault="00B03C8D" w:rsidP="00944428">
      <w:pPr>
        <w:pStyle w:val="B10"/>
      </w:pPr>
      <w:r>
        <w:t>13)</w:t>
      </w:r>
      <w:r>
        <w:tab/>
        <w:t xml:space="preserve">When the QMC is completed, the recorded information is collected in a QMC report, including </w:t>
      </w:r>
      <w:r>
        <w:rPr>
          <w:rFonts w:ascii="Courier New" w:hAnsi="Courier New" w:cs="Courier New"/>
        </w:rPr>
        <w:t>qoEReference</w:t>
      </w:r>
      <w:r>
        <w:t xml:space="preserve"> and </w:t>
      </w:r>
      <w:r>
        <w:rPr>
          <w:rFonts w:ascii="Courier New" w:hAnsi="Courier New" w:cs="Courier New"/>
        </w:rPr>
        <w:t>recordingSessionId</w:t>
      </w:r>
      <w:r>
        <w:t xml:space="preserve">. The </w:t>
      </w:r>
      <w:r>
        <w:rPr>
          <w:rFonts w:ascii="Courier New" w:hAnsi="Courier New" w:cs="Courier New"/>
        </w:rPr>
        <w:t>qoEReference</w:t>
      </w:r>
      <w:r>
        <w:t xml:space="preserve">, Client Id, in the reporting container </w:t>
      </w:r>
      <w:r>
        <w:lastRenderedPageBreak/>
        <w:t xml:space="preserve">(that represent the UE request session), and </w:t>
      </w:r>
      <w:r>
        <w:rPr>
          <w:rFonts w:ascii="Courier New" w:hAnsi="Courier New" w:cs="Courier New"/>
        </w:rPr>
        <w:t>recordingSessionId</w:t>
      </w:r>
      <w:r>
        <w:t xml:space="preserve"> are needed in the QMC collection entity for post processing purposes.</w:t>
      </w:r>
    </w:p>
    <w:p w14:paraId="4E638507" w14:textId="77777777" w:rsidR="00B03C8D" w:rsidRDefault="00B03C8D" w:rsidP="00944428">
      <w:pPr>
        <w:pStyle w:val="B10"/>
      </w:pPr>
      <w:r>
        <w:t>14)</w:t>
      </w:r>
      <w:r>
        <w:tab/>
        <w:t xml:space="preserve">The application layer sends the AT command +CAPPLEVMR including </w:t>
      </w:r>
      <w:r>
        <w:rPr>
          <w:rFonts w:ascii="Courier New" w:hAnsi="Courier New" w:cs="Courier New"/>
        </w:rPr>
        <w:t>qoEReference</w:t>
      </w:r>
      <w:r>
        <w:t xml:space="preserve"> and the QMC report to the access stratum.</w:t>
      </w:r>
    </w:p>
    <w:p w14:paraId="5AF34E9C" w14:textId="77777777" w:rsidR="00B03C8D" w:rsidRDefault="00B03C8D" w:rsidP="00944428">
      <w:pPr>
        <w:pStyle w:val="B10"/>
      </w:pPr>
      <w:r>
        <w:t>15)</w:t>
      </w:r>
      <w:r>
        <w:tab/>
        <w:t xml:space="preserve">The UE sends the message </w:t>
      </w:r>
      <w:r>
        <w:rPr>
          <w:rFonts w:ascii="Courier New" w:hAnsi="Courier New" w:cs="Courier New"/>
        </w:rPr>
        <w:t>MeasurementReport</w:t>
      </w:r>
      <w:r>
        <w:t xml:space="preserve"> including </w:t>
      </w:r>
      <w:r>
        <w:rPr>
          <w:rFonts w:ascii="Courier New" w:hAnsi="Courier New" w:cs="Courier New"/>
        </w:rPr>
        <w:t>qoEReference</w:t>
      </w:r>
      <w:r>
        <w:t xml:space="preserve"> and the QMC report to the RNC.</w:t>
      </w:r>
    </w:p>
    <w:p w14:paraId="431B942F" w14:textId="77777777" w:rsidR="00B03C8D" w:rsidRDefault="00B03C8D" w:rsidP="00944428">
      <w:pPr>
        <w:pStyle w:val="B10"/>
      </w:pPr>
      <w:r>
        <w:t>16)</w:t>
      </w:r>
      <w:r>
        <w:tab/>
      </w:r>
      <w:r>
        <w:tab/>
        <w:t xml:space="preserve">The RNC sends the QMC report to the MCE associated to the </w:t>
      </w:r>
      <w:r>
        <w:rPr>
          <w:rFonts w:ascii="Courier New" w:hAnsi="Courier New" w:cs="Courier New"/>
        </w:rPr>
        <w:t>qoEReference</w:t>
      </w:r>
      <w:r>
        <w:t>.</w:t>
      </w:r>
    </w:p>
    <w:p w14:paraId="14109CED" w14:textId="77777777" w:rsidR="00B03C8D" w:rsidRDefault="00B03C8D" w:rsidP="00B03C8D"/>
    <w:p w14:paraId="5C60FF5F" w14:textId="77777777" w:rsidR="00B03C8D" w:rsidRDefault="00B03C8D" w:rsidP="00B03C8D">
      <w:pPr>
        <w:pStyle w:val="Heading3"/>
      </w:pPr>
      <w:bookmarkStart w:id="99" w:name="_Toc122426104"/>
      <w:r>
        <w:t>4.3.2</w:t>
      </w:r>
      <w:r>
        <w:tab/>
        <w:t>Handling of measurement collection at handover in UTRAN</w:t>
      </w:r>
      <w:bookmarkEnd w:id="99"/>
    </w:p>
    <w:p w14:paraId="1031C019" w14:textId="77777777" w:rsidR="00B03C8D" w:rsidRDefault="00B03C8D" w:rsidP="00B03C8D">
      <w:r>
        <w:t>See clause 4.1.2.</w:t>
      </w:r>
    </w:p>
    <w:p w14:paraId="5FA337BA" w14:textId="77777777" w:rsidR="00B03C8D" w:rsidRDefault="00B03C8D" w:rsidP="00B03C8D">
      <w:pPr>
        <w:pStyle w:val="Heading3"/>
        <w:rPr>
          <w:lang w:val="en-US"/>
        </w:rPr>
      </w:pPr>
      <w:bookmarkStart w:id="100" w:name="_Toc122426105"/>
      <w:r>
        <w:t>4.3.3</w:t>
      </w:r>
      <w:r>
        <w:tab/>
        <w:t>Deactivation of measurement collection job in UTRAN</w:t>
      </w:r>
      <w:bookmarkEnd w:id="100"/>
    </w:p>
    <w:p w14:paraId="139DC0B3" w14:textId="77777777" w:rsidR="00B03C8D" w:rsidRDefault="00B03C8D" w:rsidP="00B03C8D">
      <w:pPr>
        <w:pStyle w:val="Heading4"/>
      </w:pPr>
      <w:bookmarkStart w:id="101" w:name="_Toc122426106"/>
      <w:r>
        <w:t>4.3.3.1</w:t>
      </w:r>
      <w:r>
        <w:tab/>
        <w:t>Pre-set time has elapsed in UTRAN</w:t>
      </w:r>
      <w:bookmarkEnd w:id="101"/>
    </w:p>
    <w:p w14:paraId="25F65C9C" w14:textId="77777777" w:rsidR="00B03C8D" w:rsidRDefault="00B03C8D" w:rsidP="00B03C8D">
      <w:r>
        <w:t xml:space="preserve">When the pre-set time is elapsed, the HSS or SGSN and the RNC sets the network request session to ended, but do not delete the </w:t>
      </w:r>
      <w:r>
        <w:rPr>
          <w:rFonts w:ascii="Courier New" w:hAnsi="Courier New" w:cs="Courier New"/>
        </w:rPr>
        <w:t>UE request session id</w:t>
      </w:r>
      <w:r>
        <w:t xml:space="preserve"> and the </w:t>
      </w:r>
      <w:r>
        <w:rPr>
          <w:rFonts w:ascii="Courier New" w:hAnsi="Courier New" w:cs="Courier New"/>
        </w:rPr>
        <w:t>Collection Entity Address</w:t>
      </w:r>
      <w:r>
        <w:t xml:space="preserve"> parameters [3], due to that reports still can come from the UE that has to be transferred to the collection centre. The </w:t>
      </w:r>
      <w:r>
        <w:rPr>
          <w:rFonts w:ascii="Courier New" w:hAnsi="Courier New" w:cs="Courier New"/>
        </w:rPr>
        <w:t>UE request session id</w:t>
      </w:r>
      <w:r>
        <w:t xml:space="preserve"> and the </w:t>
      </w:r>
      <w:r>
        <w:rPr>
          <w:rFonts w:ascii="Courier New" w:hAnsi="Courier New" w:cs="Courier New"/>
        </w:rPr>
        <w:t>Collection Entity Address</w:t>
      </w:r>
      <w:r>
        <w:t xml:space="preserve"> parameters [3] are deleted when the session is ended.</w:t>
      </w:r>
    </w:p>
    <w:p w14:paraId="774B8E62" w14:textId="77777777" w:rsidR="00B03C8D" w:rsidRDefault="00B03C8D" w:rsidP="00B03C8D">
      <w:pPr>
        <w:pStyle w:val="Heading4"/>
      </w:pPr>
      <w:bookmarkStart w:id="102" w:name="_Toc122426107"/>
      <w:r>
        <w:t>4.33.2</w:t>
      </w:r>
      <w:r>
        <w:tab/>
        <w:t>Forced deactivation in UTRAN</w:t>
      </w:r>
      <w:bookmarkEnd w:id="102"/>
    </w:p>
    <w:p w14:paraId="28A22AE8" w14:textId="77777777" w:rsidR="00B03C8D" w:rsidRDefault="00B03C8D" w:rsidP="00B03C8D">
      <w:r>
        <w:t xml:space="preserve">If the operator technician or the management application wants to deactivate a measurement collection job, the management system sends the </w:t>
      </w:r>
      <w:r>
        <w:rPr>
          <w:rFonts w:ascii="Courier New" w:hAnsi="Courier New" w:cs="Courier New"/>
        </w:rPr>
        <w:t>deactivateQoEJob</w:t>
      </w:r>
      <w:r>
        <w:t xml:space="preserve"> operation [3] to the HSS or SGSN, that propagate it to the RNC. The RNC sets the network request session to ended, but does not delete the </w:t>
      </w:r>
      <w:r>
        <w:rPr>
          <w:rFonts w:ascii="Courier New" w:hAnsi="Courier New" w:cs="Courier New"/>
        </w:rPr>
        <w:t>UE request session id</w:t>
      </w:r>
      <w:r>
        <w:t xml:space="preserve"> and the </w:t>
      </w:r>
      <w:r>
        <w:rPr>
          <w:rFonts w:ascii="Courier New" w:hAnsi="Courier New" w:cs="Courier New"/>
        </w:rPr>
        <w:t>Collection Entity Address</w:t>
      </w:r>
      <w:r>
        <w:t xml:space="preserve"> parameters [3], as the UE still may send reports which shall be send to the collection centre. For UE request sessions which have reported that a recording session is started, the RNC sends the </w:t>
      </w:r>
      <w:r>
        <w:rPr>
          <w:rFonts w:ascii="Courier New" w:hAnsi="Courier New" w:cs="Courier New"/>
        </w:rPr>
        <w:t>MeasurementControl</w:t>
      </w:r>
      <w:r>
        <w:t xml:space="preserve"> message [4] with the </w:t>
      </w:r>
      <w:r>
        <w:rPr>
          <w:rFonts w:ascii="Courier New" w:hAnsi="Courier New" w:cs="Courier New"/>
        </w:rPr>
        <w:t>DeactivateJob</w:t>
      </w:r>
      <w:r>
        <w:t xml:space="preserve"> request to relevant UEs. The Access stratum sends </w:t>
      </w:r>
      <w:r>
        <w:rPr>
          <w:lang w:val="en-US"/>
        </w:rPr>
        <w:t>+CAPPLEVMC</w:t>
      </w:r>
      <w:r>
        <w:t xml:space="preserve"> AT command [5] to the application with the </w:t>
      </w:r>
      <w:r>
        <w:rPr>
          <w:rFonts w:ascii="Courier New" w:hAnsi="Courier New" w:cs="Courier New"/>
        </w:rPr>
        <w:t>DeactivateJob</w:t>
      </w:r>
      <w:r>
        <w:t xml:space="preserve"> request. The application stops the recording session and stops recording of the requested information. The </w:t>
      </w:r>
      <w:r>
        <w:rPr>
          <w:rFonts w:ascii="Courier New" w:hAnsi="Courier New" w:cs="Courier New"/>
        </w:rPr>
        <w:t>UE request session id</w:t>
      </w:r>
      <w:r>
        <w:t xml:space="preserve"> and the </w:t>
      </w:r>
      <w:r>
        <w:rPr>
          <w:rFonts w:ascii="Courier New" w:hAnsi="Courier New" w:cs="Courier New"/>
        </w:rPr>
        <w:t>Collection Entity Address</w:t>
      </w:r>
      <w:r>
        <w:t xml:space="preserve"> parameters [3] in the RNC are deleted when the UE request session is ended.</w:t>
      </w:r>
    </w:p>
    <w:p w14:paraId="7054CFEF" w14:textId="77777777" w:rsidR="00B03C8D" w:rsidRDefault="00B03C8D" w:rsidP="00B03C8D">
      <w:pPr>
        <w:pStyle w:val="Heading4"/>
      </w:pPr>
      <w:bookmarkStart w:id="103" w:name="_Toc122426108"/>
      <w:r>
        <w:t>4.3.3.3</w:t>
      </w:r>
      <w:r>
        <w:tab/>
        <w:t>Deactivation of recording session in UTRAN</w:t>
      </w:r>
      <w:bookmarkEnd w:id="103"/>
    </w:p>
    <w:p w14:paraId="00B9F2DF" w14:textId="77777777" w:rsidR="00B03C8D" w:rsidRDefault="00B03C8D" w:rsidP="00B03C8D">
      <w:r>
        <w:t>See clause 4.1.3.3.</w:t>
      </w:r>
    </w:p>
    <w:p w14:paraId="78A70FFA" w14:textId="77777777" w:rsidR="00CB136D" w:rsidRDefault="00CB136D" w:rsidP="00CB136D">
      <w:pPr>
        <w:pStyle w:val="Heading2"/>
        <w:rPr>
          <w:lang w:val="en-US"/>
        </w:rPr>
      </w:pPr>
      <w:bookmarkStart w:id="104" w:name="_Toc122426109"/>
      <w:r>
        <w:rPr>
          <w:lang w:val="en-US"/>
        </w:rPr>
        <w:t>4.4</w:t>
      </w:r>
      <w:r>
        <w:rPr>
          <w:lang w:val="en-US"/>
        </w:rPr>
        <w:tab/>
      </w:r>
      <w:r>
        <w:rPr>
          <w:iCs/>
        </w:rPr>
        <w:t>Signalling based activation in LTE</w:t>
      </w:r>
      <w:bookmarkEnd w:id="104"/>
    </w:p>
    <w:p w14:paraId="3C1CE827" w14:textId="77777777" w:rsidR="00CB136D" w:rsidRDefault="00CB136D" w:rsidP="00CB136D">
      <w:pPr>
        <w:pStyle w:val="Heading3"/>
      </w:pPr>
      <w:bookmarkStart w:id="105" w:name="_Toc122426110"/>
      <w:r>
        <w:t>4.4.2</w:t>
      </w:r>
      <w:r>
        <w:tab/>
        <w:t>Activation of measurement collection for a UE in LTE</w:t>
      </w:r>
      <w:bookmarkEnd w:id="105"/>
    </w:p>
    <w:p w14:paraId="3C02E8A0" w14:textId="77777777" w:rsidR="00CB136D" w:rsidRDefault="00CB136D" w:rsidP="00944428">
      <w:pPr>
        <w:pStyle w:val="Heading4"/>
      </w:pPr>
      <w:bookmarkStart w:id="106" w:name="_Toc122426111"/>
      <w:r>
        <w:t>4.4.2.0</w:t>
      </w:r>
      <w:r>
        <w:tab/>
        <w:t>General</w:t>
      </w:r>
      <w:bookmarkEnd w:id="106"/>
    </w:p>
    <w:p w14:paraId="56A30E67" w14:textId="77777777" w:rsidR="00CB136D" w:rsidRDefault="00CB136D" w:rsidP="00CB136D">
      <w:r>
        <w:t xml:space="preserve">Activation of measurement collection for a UE can be done before UE attachment or after UE is attached. </w:t>
      </w:r>
    </w:p>
    <w:p w14:paraId="486C5BCF" w14:textId="77777777" w:rsidR="00CB136D" w:rsidRDefault="00CB136D" w:rsidP="00944428">
      <w:pPr>
        <w:pStyle w:val="Heading4"/>
        <w:rPr>
          <w:lang w:eastAsia="zh-CN"/>
        </w:rPr>
      </w:pPr>
      <w:bookmarkStart w:id="107" w:name="_Toc122426112"/>
      <w:r>
        <w:t>4.4.2.1</w:t>
      </w:r>
      <w:r>
        <w:tab/>
      </w:r>
      <w:r>
        <w:rPr>
          <w:lang w:eastAsia="zh-CN"/>
        </w:rPr>
        <w:t>Activation of QoE measurement task before UE attaches to the network</w:t>
      </w:r>
      <w:bookmarkEnd w:id="107"/>
    </w:p>
    <w:p w14:paraId="000AFE9A" w14:textId="77777777" w:rsidR="00CB136D" w:rsidRDefault="00CB136D" w:rsidP="00944428">
      <w:r>
        <w:t xml:space="preserve">When HSS activates the QoE measurement collection </w:t>
      </w:r>
      <w:r>
        <w:rPr>
          <w:lang w:eastAsia="zh-CN"/>
        </w:rPr>
        <w:t xml:space="preserve">for a job, </w:t>
      </w:r>
      <w:r>
        <w:t>to the MME the following</w:t>
      </w:r>
      <w:r>
        <w:rPr>
          <w:lang w:eastAsia="zh-CN"/>
        </w:rPr>
        <w:t xml:space="preserve"> c</w:t>
      </w:r>
      <w:r>
        <w:t xml:space="preserve">onfiguration parameters shall be included in the message: </w:t>
      </w:r>
      <w:r>
        <w:rPr>
          <w:rFonts w:ascii="Courier New" w:hAnsi="Courier New" w:cs="Courier New"/>
        </w:rPr>
        <w:t>serviceType</w:t>
      </w:r>
      <w:r>
        <w:t xml:space="preserve">, </w:t>
      </w:r>
      <w:r>
        <w:rPr>
          <w:rFonts w:ascii="Courier New" w:hAnsi="Courier New" w:cs="Courier New"/>
        </w:rPr>
        <w:t>areaScope</w:t>
      </w:r>
      <w:r>
        <w:t xml:space="preserve">, </w:t>
      </w:r>
      <w:r>
        <w:rPr>
          <w:rFonts w:ascii="Courier New" w:hAnsi="Courier New" w:cs="Courier New"/>
        </w:rPr>
        <w:t>qoECollectionEntityAddress</w:t>
      </w:r>
      <w:r>
        <w:t xml:space="preserve">, </w:t>
      </w:r>
      <w:r>
        <w:rPr>
          <w:rFonts w:ascii="Courier New" w:hAnsi="Courier New" w:cs="Courier New"/>
        </w:rPr>
        <w:t>pLMNTarget</w:t>
      </w:r>
      <w:r>
        <w:t xml:space="preserve">, </w:t>
      </w:r>
      <w:r>
        <w:rPr>
          <w:rFonts w:ascii="Courier New" w:hAnsi="Courier New" w:cs="Courier New"/>
        </w:rPr>
        <w:t>qoETarget</w:t>
      </w:r>
      <w:r>
        <w:t xml:space="preserve">, </w:t>
      </w:r>
      <w:r>
        <w:rPr>
          <w:rFonts w:ascii="Courier New" w:hAnsi="Courier New" w:cs="Courier New"/>
        </w:rPr>
        <w:t>qoEReference</w:t>
      </w:r>
      <w:r>
        <w:t xml:space="preserve"> and QMC configuration file.</w:t>
      </w:r>
    </w:p>
    <w:p w14:paraId="40D60AB9" w14:textId="77777777" w:rsidR="00CB136D" w:rsidRDefault="00CB136D" w:rsidP="00944428">
      <w:pPr>
        <w:rPr>
          <w:lang w:eastAsia="zh-CN"/>
        </w:rPr>
      </w:pPr>
      <w:r>
        <w:t xml:space="preserve">At UE attachment the configuration parameters for the QoE measurement collection </w:t>
      </w:r>
      <w:r>
        <w:rPr>
          <w:lang w:eastAsia="zh-CN"/>
        </w:rPr>
        <w:t>for a job is propagated to the UE.</w:t>
      </w:r>
    </w:p>
    <w:p w14:paraId="6E663E90" w14:textId="77777777" w:rsidR="00CB136D" w:rsidRDefault="00CB136D" w:rsidP="00944428">
      <w:r>
        <w:lastRenderedPageBreak/>
        <w:t xml:space="preserve">The MME receives and stores QoE measurement collection </w:t>
      </w:r>
      <w:r>
        <w:rPr>
          <w:lang w:eastAsia="zh-CN"/>
        </w:rPr>
        <w:t>job</w:t>
      </w:r>
      <w:r>
        <w:t xml:space="preserve"> as part of Update Location Answer (or Insert Subscriber Information). Then the same procedure for activation of measurement collection job is applied as after UE is attached, described in see 4.4.2.2. </w:t>
      </w:r>
    </w:p>
    <w:p w14:paraId="637AFC3E" w14:textId="46063E6F" w:rsidR="00CB136D" w:rsidRDefault="00874244" w:rsidP="00944428">
      <w:pPr>
        <w:pStyle w:val="TH"/>
        <w:rPr>
          <w:lang w:eastAsia="zh-CN"/>
        </w:rPr>
      </w:pPr>
      <w:r>
        <w:rPr>
          <w:noProof/>
          <w:lang w:eastAsia="zh-CN"/>
        </w:rPr>
        <w:drawing>
          <wp:inline distT="0" distB="0" distL="0" distR="0" wp14:anchorId="1EBA4F56" wp14:editId="68C76F50">
            <wp:extent cx="6115050" cy="334327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343275"/>
                    </a:xfrm>
                    <a:prstGeom prst="rect">
                      <a:avLst/>
                    </a:prstGeom>
                    <a:noFill/>
                    <a:ln>
                      <a:noFill/>
                    </a:ln>
                  </pic:spPr>
                </pic:pic>
              </a:graphicData>
            </a:graphic>
          </wp:inline>
        </w:drawing>
      </w:r>
    </w:p>
    <w:p w14:paraId="002BBFF4" w14:textId="77777777" w:rsidR="00CB136D" w:rsidRDefault="00CB136D" w:rsidP="00944428"/>
    <w:p w14:paraId="296F968F" w14:textId="77777777" w:rsidR="00CB136D" w:rsidRDefault="00CB136D" w:rsidP="00CB136D">
      <w:pPr>
        <w:pStyle w:val="Heading4"/>
      </w:pPr>
      <w:bookmarkStart w:id="108" w:name="_Toc122426113"/>
      <w:r>
        <w:t>4.4.2.2</w:t>
      </w:r>
      <w:r>
        <w:tab/>
        <w:t>Activation of QoE measurement task after UE attachement to the network</w:t>
      </w:r>
      <w:bookmarkEnd w:id="108"/>
    </w:p>
    <w:p w14:paraId="38EFB827" w14:textId="77777777" w:rsidR="00CB136D" w:rsidRDefault="00CB136D" w:rsidP="00944428">
      <w:r>
        <w:rPr>
          <w:lang w:val="en-US" w:eastAsia="zh-CN"/>
        </w:rPr>
        <w:t xml:space="preserve">The </w:t>
      </w:r>
      <w:r>
        <w:t xml:space="preserve">QoE measurement collection </w:t>
      </w:r>
      <w:r>
        <w:rPr>
          <w:lang w:val="en-US" w:eastAsia="zh-CN"/>
        </w:rPr>
        <w:t xml:space="preserve">is sent to the UE from the OAM via CN. </w:t>
      </w:r>
      <w:r>
        <w:rPr>
          <w:lang w:eastAsia="zh-CN"/>
        </w:rPr>
        <w:t xml:space="preserve">The messages from EMS propagated to HSS, MME and eNodeB are the same as previous section. </w:t>
      </w:r>
      <w:r>
        <w:t xml:space="preserve">QoE measurement collection </w:t>
      </w:r>
      <w:r>
        <w:rPr>
          <w:lang w:eastAsia="zh-CN"/>
        </w:rPr>
        <w:t>activation request is propagated to UE finally.</w:t>
      </w:r>
    </w:p>
    <w:p w14:paraId="5F788DFA" w14:textId="77777777" w:rsidR="00CB136D" w:rsidRDefault="00CB136D" w:rsidP="00944428">
      <w:r>
        <w:t xml:space="preserve">When MME can send the QoE measurement collection to the UE through eNodeB, the following configuration parameters shall be included in the message: </w:t>
      </w:r>
      <w:r>
        <w:rPr>
          <w:rFonts w:ascii="Courier New" w:hAnsi="Courier New" w:cs="Courier New"/>
        </w:rPr>
        <w:t>serviceType</w:t>
      </w:r>
      <w:r>
        <w:t xml:space="preserve">, </w:t>
      </w:r>
      <w:r>
        <w:rPr>
          <w:rFonts w:ascii="Courier New" w:hAnsi="Courier New" w:cs="Courier New"/>
        </w:rPr>
        <w:t>areaScope</w:t>
      </w:r>
      <w:r>
        <w:t xml:space="preserve">, </w:t>
      </w:r>
      <w:r>
        <w:rPr>
          <w:rFonts w:ascii="Courier New" w:hAnsi="Courier New" w:cs="Courier New"/>
        </w:rPr>
        <w:t>qoECollectionEntityAddress</w:t>
      </w:r>
      <w:r>
        <w:t xml:space="preserve">, </w:t>
      </w:r>
      <w:r>
        <w:rPr>
          <w:rFonts w:ascii="Courier New" w:hAnsi="Courier New" w:cs="Courier New"/>
        </w:rPr>
        <w:t>pLMNTarget</w:t>
      </w:r>
      <w:r>
        <w:t xml:space="preserve">, </w:t>
      </w:r>
      <w:r>
        <w:rPr>
          <w:rFonts w:ascii="Courier New" w:hAnsi="Courier New" w:cs="Courier New"/>
        </w:rPr>
        <w:t>qoETarget</w:t>
      </w:r>
      <w:r>
        <w:t xml:space="preserve">, </w:t>
      </w:r>
      <w:r>
        <w:rPr>
          <w:rFonts w:ascii="Courier New" w:hAnsi="Courier New" w:cs="Courier New"/>
        </w:rPr>
        <w:t>qoEReference</w:t>
      </w:r>
      <w:r>
        <w:t xml:space="preserve"> and QMC configuration file. QoE measurement collection </w:t>
      </w:r>
      <w:r>
        <w:rPr>
          <w:lang w:eastAsia="zh-CN"/>
        </w:rPr>
        <w:t>activation request is propagated to UE.</w:t>
      </w:r>
    </w:p>
    <w:p w14:paraId="2EEB998C" w14:textId="23D3496A" w:rsidR="00CB136D" w:rsidRDefault="00874244" w:rsidP="00944428">
      <w:pPr>
        <w:pStyle w:val="TH"/>
      </w:pPr>
      <w:r>
        <w:rPr>
          <w:noProof/>
        </w:rPr>
        <w:lastRenderedPageBreak/>
        <w:drawing>
          <wp:inline distT="0" distB="0" distL="0" distR="0" wp14:anchorId="646A9A9A" wp14:editId="44A90937">
            <wp:extent cx="6115050" cy="339090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390900"/>
                    </a:xfrm>
                    <a:prstGeom prst="rect">
                      <a:avLst/>
                    </a:prstGeom>
                    <a:noFill/>
                    <a:ln>
                      <a:noFill/>
                    </a:ln>
                  </pic:spPr>
                </pic:pic>
              </a:graphicData>
            </a:graphic>
          </wp:inline>
        </w:drawing>
      </w:r>
    </w:p>
    <w:p w14:paraId="1F6E4EA7" w14:textId="77777777" w:rsidR="00CB136D" w:rsidRDefault="00CB136D" w:rsidP="00944428"/>
    <w:p w14:paraId="65CC1862" w14:textId="77777777" w:rsidR="00CB136D" w:rsidRDefault="00CB136D" w:rsidP="00944428">
      <w:pPr>
        <w:pStyle w:val="B10"/>
      </w:pPr>
      <w:r>
        <w:t>1)</w:t>
      </w:r>
      <w:r>
        <w:tab/>
        <w:t xml:space="preserve">The EMS sends </w:t>
      </w:r>
      <w:r>
        <w:rPr>
          <w:rFonts w:ascii="Courier New" w:hAnsi="Courier New" w:cs="Courier New"/>
        </w:rPr>
        <w:t>activateAreaQMCJob</w:t>
      </w:r>
      <w:r>
        <w:t xml:space="preserve"> to HSS that controls the impacted eNB(s), and includes the parameters: </w:t>
      </w:r>
      <w:r>
        <w:rPr>
          <w:rFonts w:ascii="Courier New" w:hAnsi="Courier New" w:cs="Courier New"/>
        </w:rPr>
        <w:t>serviceType</w:t>
      </w:r>
      <w:r>
        <w:t xml:space="preserve">, </w:t>
      </w:r>
      <w:r>
        <w:rPr>
          <w:rFonts w:ascii="Courier New" w:hAnsi="Courier New" w:cs="Courier New"/>
        </w:rPr>
        <w:t>areaScope</w:t>
      </w:r>
      <w:r>
        <w:t xml:space="preserve">, </w:t>
      </w:r>
      <w:r>
        <w:rPr>
          <w:rFonts w:ascii="Courier New" w:hAnsi="Courier New" w:cs="Courier New"/>
        </w:rPr>
        <w:t>qoECollectionEntityAddress</w:t>
      </w:r>
      <w:r>
        <w:t xml:space="preserve">, </w:t>
      </w:r>
      <w:r>
        <w:rPr>
          <w:rFonts w:ascii="Courier New" w:hAnsi="Courier New" w:cs="Courier New"/>
        </w:rPr>
        <w:t>pLMNTarget</w:t>
      </w:r>
      <w:r>
        <w:t xml:space="preserve">, </w:t>
      </w:r>
      <w:r>
        <w:rPr>
          <w:rFonts w:ascii="Courier New" w:hAnsi="Courier New" w:cs="Courier New"/>
        </w:rPr>
        <w:t>qoETarget</w:t>
      </w:r>
      <w:r>
        <w:t xml:space="preserve">, </w:t>
      </w:r>
      <w:r>
        <w:rPr>
          <w:rFonts w:ascii="Courier New" w:hAnsi="Courier New" w:cs="Courier New"/>
        </w:rPr>
        <w:t>qoEReference</w:t>
      </w:r>
      <w:r>
        <w:t xml:space="preserve"> and QMC configuration file.</w:t>
      </w:r>
    </w:p>
    <w:p w14:paraId="61D05EE3" w14:textId="77777777" w:rsidR="00CB136D" w:rsidRDefault="00CB136D" w:rsidP="00944428">
      <w:pPr>
        <w:pStyle w:val="B10"/>
      </w:pPr>
      <w:r>
        <w:t>2)</w:t>
      </w:r>
      <w:r>
        <w:tab/>
        <w:t>The HSS inserts subscriber related data and forwards it to the MME.</w:t>
      </w:r>
    </w:p>
    <w:p w14:paraId="11D50AE7" w14:textId="77777777" w:rsidR="00CB136D" w:rsidRDefault="00CB136D" w:rsidP="00944428">
      <w:pPr>
        <w:pStyle w:val="B10"/>
      </w:pPr>
      <w:r>
        <w:t>3)</w:t>
      </w:r>
      <w:r>
        <w:tab/>
        <w:t xml:space="preserve">The MME forwards </w:t>
      </w:r>
      <w:r>
        <w:rPr>
          <w:rFonts w:ascii="Courier New" w:hAnsi="Courier New" w:cs="Courier New"/>
        </w:rPr>
        <w:t>activateAreaQMCJob</w:t>
      </w:r>
      <w:r>
        <w:t xml:space="preserve"> to impacted eNB(s), and includes the parameters: </w:t>
      </w:r>
      <w:r>
        <w:rPr>
          <w:rFonts w:ascii="Courier New" w:hAnsi="Courier New" w:cs="Courier New"/>
        </w:rPr>
        <w:t>serviceType</w:t>
      </w:r>
      <w:r>
        <w:t xml:space="preserve">, </w:t>
      </w:r>
      <w:r>
        <w:rPr>
          <w:rFonts w:ascii="Courier New" w:hAnsi="Courier New" w:cs="Courier New"/>
        </w:rPr>
        <w:t>areaScope</w:t>
      </w:r>
      <w:r>
        <w:t xml:space="preserve">, </w:t>
      </w:r>
      <w:r>
        <w:rPr>
          <w:rFonts w:ascii="Courier New" w:hAnsi="Courier New" w:cs="Courier New"/>
        </w:rPr>
        <w:t>qoECollectionEntityAddress</w:t>
      </w:r>
      <w:r>
        <w:t xml:space="preserve">, </w:t>
      </w:r>
      <w:r>
        <w:rPr>
          <w:rFonts w:ascii="Courier New" w:hAnsi="Courier New" w:cs="Courier New"/>
        </w:rPr>
        <w:t>pLMNTarget</w:t>
      </w:r>
      <w:r>
        <w:t xml:space="preserve">, </w:t>
      </w:r>
      <w:r>
        <w:rPr>
          <w:rFonts w:ascii="Courier New" w:hAnsi="Courier New" w:cs="Courier New"/>
        </w:rPr>
        <w:t>qoETarget</w:t>
      </w:r>
      <w:r>
        <w:t xml:space="preserve">, </w:t>
      </w:r>
      <w:r>
        <w:rPr>
          <w:rFonts w:ascii="Courier New" w:hAnsi="Courier New" w:cs="Courier New"/>
        </w:rPr>
        <w:t>qoEReference</w:t>
      </w:r>
      <w:r>
        <w:t xml:space="preserve"> and QMC configuration file.</w:t>
      </w:r>
    </w:p>
    <w:p w14:paraId="350FEAA1" w14:textId="77777777" w:rsidR="00CB136D" w:rsidRDefault="00CB136D" w:rsidP="00944428">
      <w:pPr>
        <w:pStyle w:val="B10"/>
      </w:pPr>
      <w:r>
        <w:t>4)</w:t>
      </w:r>
      <w:r>
        <w:tab/>
        <w:t xml:space="preserve">The eNB checks if the UE capability that matches the criteria for </w:t>
      </w:r>
      <w:r>
        <w:rPr>
          <w:rFonts w:ascii="Courier New" w:hAnsi="Courier New" w:cs="Courier New"/>
        </w:rPr>
        <w:t>serviceType</w:t>
      </w:r>
      <w:r>
        <w:t xml:space="preserve"> in the </w:t>
      </w:r>
      <w:r>
        <w:rPr>
          <w:rFonts w:ascii="Courier New" w:hAnsi="Courier New" w:cs="Courier New"/>
        </w:rPr>
        <w:t>activateAreaQMCJob</w:t>
      </w:r>
      <w:r>
        <w:t xml:space="preserve">. </w:t>
      </w:r>
    </w:p>
    <w:p w14:paraId="3EA8EA7F" w14:textId="77777777" w:rsidR="00CB136D" w:rsidRDefault="00CB136D" w:rsidP="00944428">
      <w:pPr>
        <w:pStyle w:val="B10"/>
      </w:pPr>
      <w:r>
        <w:t>5)</w:t>
      </w:r>
      <w:r>
        <w:tab/>
        <w:t xml:space="preserve">If the UE has the wanted UE capability, the eNB starts a UE request session and stores the associated </w:t>
      </w:r>
      <w:r>
        <w:rPr>
          <w:rFonts w:ascii="Courier New" w:hAnsi="Courier New" w:cs="Courier New"/>
        </w:rPr>
        <w:t>QoECollectionEntityAddress</w:t>
      </w:r>
      <w:r>
        <w:t xml:space="preserve">, sends the message RRCConnectionReconfiguration to the UE, and includes the following: </w:t>
      </w:r>
      <w:r>
        <w:rPr>
          <w:rFonts w:ascii="Courier New" w:hAnsi="Courier New" w:cs="Courier New"/>
        </w:rPr>
        <w:t>serviceType</w:t>
      </w:r>
      <w:r>
        <w:t xml:space="preserve">, </w:t>
      </w:r>
      <w:r>
        <w:rPr>
          <w:rFonts w:ascii="Courier New" w:hAnsi="Courier New" w:cs="Courier New"/>
        </w:rPr>
        <w:t>qoEReference</w:t>
      </w:r>
      <w:r>
        <w:t xml:space="preserve"> and QMC configuration file.</w:t>
      </w:r>
    </w:p>
    <w:p w14:paraId="7138D2F7" w14:textId="77777777" w:rsidR="00CB136D" w:rsidRDefault="00CB136D" w:rsidP="00944428">
      <w:pPr>
        <w:pStyle w:val="B10"/>
      </w:pPr>
      <w:r>
        <w:t>6)</w:t>
      </w:r>
      <w:r>
        <w:tab/>
        <w:t xml:space="preserve">The access stratum in the UE sends the AT command +CAPPLEVMC to application level and includes the following: </w:t>
      </w:r>
      <w:r>
        <w:rPr>
          <w:rFonts w:ascii="Courier New" w:hAnsi="Courier New" w:cs="Courier New"/>
        </w:rPr>
        <w:t>serviceType</w:t>
      </w:r>
      <w:r>
        <w:t xml:space="preserve">, </w:t>
      </w:r>
      <w:r>
        <w:rPr>
          <w:rFonts w:ascii="Courier New" w:hAnsi="Courier New" w:cs="Courier New"/>
        </w:rPr>
        <w:t>qoEReference</w:t>
      </w:r>
      <w:r>
        <w:t xml:space="preserve"> and QMC configuration file.</w:t>
      </w:r>
    </w:p>
    <w:p w14:paraId="2C023CDA" w14:textId="77777777" w:rsidR="00CB136D" w:rsidRDefault="00CB136D" w:rsidP="00944428">
      <w:pPr>
        <w:pStyle w:val="B10"/>
      </w:pPr>
      <w:r>
        <w:t>7)</w:t>
      </w:r>
      <w:r>
        <w:tab/>
        <w:t>When the application in the serviceType starts, the QMC is initiated.</w:t>
      </w:r>
    </w:p>
    <w:p w14:paraId="6CE5390E" w14:textId="77777777" w:rsidR="00CB136D" w:rsidRDefault="00CB136D" w:rsidP="00944428">
      <w:pPr>
        <w:pStyle w:val="B10"/>
      </w:pPr>
      <w:r>
        <w:t>8)</w:t>
      </w:r>
      <w:r>
        <w:tab/>
        <w:t>The application layer sends the AT command +CAPPLEVMR including a recording session indication that indicates that a session is started to the access stratum.</w:t>
      </w:r>
    </w:p>
    <w:p w14:paraId="30CAC154" w14:textId="77777777" w:rsidR="00CB136D" w:rsidRDefault="00CB136D" w:rsidP="00944428">
      <w:pPr>
        <w:pStyle w:val="B10"/>
      </w:pPr>
      <w:r>
        <w:t>9)</w:t>
      </w:r>
      <w:r>
        <w:tab/>
        <w:t xml:space="preserve">The UE sends the message </w:t>
      </w:r>
      <w:r>
        <w:rPr>
          <w:rFonts w:ascii="Courier New" w:hAnsi="Courier New" w:cs="Courier New"/>
        </w:rPr>
        <w:t>MeasReportAppLayer</w:t>
      </w:r>
      <w:r>
        <w:t xml:space="preserve"> including the recording session indication to the eNB.</w:t>
      </w:r>
    </w:p>
    <w:p w14:paraId="6D677513" w14:textId="77777777" w:rsidR="00CB136D" w:rsidRDefault="00CB136D" w:rsidP="00944428">
      <w:pPr>
        <w:pStyle w:val="B10"/>
      </w:pPr>
      <w:r>
        <w:t>10)</w:t>
      </w:r>
      <w:r>
        <w:tab/>
        <w:t>The eNB sends a notification including the recording session indication to the NM.</w:t>
      </w:r>
    </w:p>
    <w:p w14:paraId="350357A2" w14:textId="77777777" w:rsidR="00CB136D" w:rsidRDefault="00CB136D" w:rsidP="00944428">
      <w:pPr>
        <w:pStyle w:val="B10"/>
      </w:pPr>
      <w:r>
        <w:t>11)</w:t>
      </w:r>
      <w:r>
        <w:tab/>
        <w:t xml:space="preserve">When the QMC is completed, the recorded information is collected in a QMC report [6], [7], including </w:t>
      </w:r>
      <w:r>
        <w:rPr>
          <w:rFonts w:ascii="Courier New" w:hAnsi="Courier New" w:cs="Courier New"/>
        </w:rPr>
        <w:t>qoEReference</w:t>
      </w:r>
      <w:r>
        <w:t xml:space="preserve"> and </w:t>
      </w:r>
      <w:r>
        <w:rPr>
          <w:rFonts w:ascii="Courier New" w:hAnsi="Courier New" w:cs="Courier New"/>
        </w:rPr>
        <w:t>recordingSessionId</w:t>
      </w:r>
      <w:r>
        <w:t xml:space="preserve">. The </w:t>
      </w:r>
      <w:r>
        <w:rPr>
          <w:rFonts w:ascii="Courier New" w:hAnsi="Courier New" w:cs="Courier New"/>
        </w:rPr>
        <w:t>qoEReference</w:t>
      </w:r>
      <w:r>
        <w:t xml:space="preserve">, Client Id [6] and [7] in the reporting container (that represent the UE request session), and </w:t>
      </w:r>
      <w:r>
        <w:rPr>
          <w:rFonts w:ascii="Courier New" w:hAnsi="Courier New" w:cs="Courier New"/>
        </w:rPr>
        <w:t>recordingSessionId</w:t>
      </w:r>
      <w:r>
        <w:t xml:space="preserve"> are needed in the QMC collection entity for post processing purposes.</w:t>
      </w:r>
    </w:p>
    <w:p w14:paraId="5C45B3E6" w14:textId="77777777" w:rsidR="00CB136D" w:rsidRDefault="00CB136D" w:rsidP="00944428">
      <w:pPr>
        <w:pStyle w:val="B10"/>
      </w:pPr>
      <w:r>
        <w:t>12)</w:t>
      </w:r>
      <w:r>
        <w:tab/>
        <w:t xml:space="preserve">The application layer sends the AT command +CAPPLEVMR including </w:t>
      </w:r>
      <w:r>
        <w:rPr>
          <w:rFonts w:ascii="Courier New" w:hAnsi="Courier New" w:cs="Courier New"/>
        </w:rPr>
        <w:t>qoEReference</w:t>
      </w:r>
      <w:r>
        <w:t xml:space="preserve"> and the QMC report to the access stratum.</w:t>
      </w:r>
    </w:p>
    <w:p w14:paraId="7913546B" w14:textId="77777777" w:rsidR="00CB136D" w:rsidRDefault="00CB136D" w:rsidP="00944428">
      <w:pPr>
        <w:pStyle w:val="B10"/>
      </w:pPr>
      <w:r>
        <w:t>13)</w:t>
      </w:r>
      <w:r>
        <w:tab/>
      </w:r>
      <w:r>
        <w:tab/>
        <w:t xml:space="preserve">The UE sends the message </w:t>
      </w:r>
      <w:r>
        <w:rPr>
          <w:rFonts w:ascii="Courier New" w:hAnsi="Courier New" w:cs="Courier New"/>
        </w:rPr>
        <w:t>MeasReportAppLayer</w:t>
      </w:r>
      <w:r>
        <w:t xml:space="preserve"> including </w:t>
      </w:r>
      <w:r>
        <w:rPr>
          <w:rFonts w:ascii="Courier New" w:hAnsi="Courier New" w:cs="Courier New"/>
        </w:rPr>
        <w:t>qoEReference</w:t>
      </w:r>
      <w:r>
        <w:t xml:space="preserve"> and the QMC report to the eNB.</w:t>
      </w:r>
    </w:p>
    <w:p w14:paraId="759A9337" w14:textId="77777777" w:rsidR="00CB136D" w:rsidRDefault="00CB136D" w:rsidP="00944428">
      <w:pPr>
        <w:pStyle w:val="B10"/>
      </w:pPr>
      <w:r>
        <w:lastRenderedPageBreak/>
        <w:t>14)</w:t>
      </w:r>
      <w:r>
        <w:tab/>
      </w:r>
      <w:r w:rsidR="007A46FA">
        <w:tab/>
      </w:r>
      <w:r>
        <w:t xml:space="preserve">The eNB sends the QMC report to the MCE associated to the </w:t>
      </w:r>
      <w:r>
        <w:rPr>
          <w:rFonts w:ascii="Courier New" w:hAnsi="Courier New" w:cs="Courier New"/>
        </w:rPr>
        <w:t>qoEReference</w:t>
      </w:r>
      <w:r>
        <w:t>.</w:t>
      </w:r>
    </w:p>
    <w:p w14:paraId="460E990B" w14:textId="77777777" w:rsidR="00CB136D" w:rsidRDefault="00CB136D" w:rsidP="00CB136D">
      <w:pPr>
        <w:pStyle w:val="Heading3"/>
      </w:pPr>
      <w:bookmarkStart w:id="109" w:name="_Toc122426114"/>
      <w:r>
        <w:t>4.4.3</w:t>
      </w:r>
      <w:r>
        <w:tab/>
        <w:t>Handling of measurement collection at handover in LTE</w:t>
      </w:r>
      <w:bookmarkEnd w:id="109"/>
    </w:p>
    <w:p w14:paraId="391222C6" w14:textId="77777777" w:rsidR="00CB136D" w:rsidRDefault="00CB136D" w:rsidP="00CB136D">
      <w:r>
        <w:t>See clause 4.2.2.</w:t>
      </w:r>
    </w:p>
    <w:p w14:paraId="07CCCF5D" w14:textId="77777777" w:rsidR="00CB136D" w:rsidRDefault="00CB136D" w:rsidP="00CB136D">
      <w:pPr>
        <w:pStyle w:val="Heading3"/>
      </w:pPr>
      <w:bookmarkStart w:id="110" w:name="_Toc122426115"/>
      <w:r>
        <w:t>4.4.4</w:t>
      </w:r>
      <w:r>
        <w:tab/>
        <w:t>Deactivation of measurement collection for a UE in LTE</w:t>
      </w:r>
      <w:bookmarkEnd w:id="110"/>
    </w:p>
    <w:p w14:paraId="573BD68F" w14:textId="77777777" w:rsidR="00CB136D" w:rsidRDefault="00CB136D" w:rsidP="00CB136D">
      <w:pPr>
        <w:pStyle w:val="Heading4"/>
      </w:pPr>
      <w:bookmarkStart w:id="111" w:name="_Toc122426116"/>
      <w:r>
        <w:t>4.4.4.1</w:t>
      </w:r>
      <w:r>
        <w:tab/>
        <w:t>Pre-set time has elapsed in LTE</w:t>
      </w:r>
      <w:bookmarkEnd w:id="111"/>
    </w:p>
    <w:p w14:paraId="2DA3197F" w14:textId="77777777" w:rsidR="00CB136D" w:rsidRDefault="00CB136D" w:rsidP="00CB136D">
      <w:r>
        <w:t xml:space="preserve">When the pre-set time is elapsed, the MME and the eNB sets the network request session to ended, but do not delete the </w:t>
      </w:r>
      <w:r>
        <w:rPr>
          <w:rFonts w:ascii="Courier New" w:hAnsi="Courier New" w:cs="Courier New"/>
        </w:rPr>
        <w:t>UE request session id</w:t>
      </w:r>
      <w:r>
        <w:t xml:space="preserve"> and the </w:t>
      </w:r>
      <w:r>
        <w:rPr>
          <w:rFonts w:ascii="Courier New" w:hAnsi="Courier New" w:cs="Courier New"/>
        </w:rPr>
        <w:t>Collection Entity Address</w:t>
      </w:r>
      <w:r>
        <w:t xml:space="preserve"> parameters [3], due to that reports still can come from the UE that has to be transferred to the collection centre. The </w:t>
      </w:r>
      <w:r>
        <w:rPr>
          <w:rFonts w:ascii="Courier New" w:hAnsi="Courier New" w:cs="Courier New"/>
        </w:rPr>
        <w:t>UE request session id</w:t>
      </w:r>
      <w:r>
        <w:t xml:space="preserve"> and the </w:t>
      </w:r>
      <w:r>
        <w:rPr>
          <w:rFonts w:ascii="Courier New" w:hAnsi="Courier New" w:cs="Courier New"/>
        </w:rPr>
        <w:t>Collection Entity Address</w:t>
      </w:r>
      <w:r>
        <w:t xml:space="preserve"> parameters [3] are deleted when the session is ended.</w:t>
      </w:r>
    </w:p>
    <w:p w14:paraId="6515E60A" w14:textId="77777777" w:rsidR="00CB136D" w:rsidRDefault="00CB136D" w:rsidP="00CB136D">
      <w:pPr>
        <w:pStyle w:val="Heading4"/>
      </w:pPr>
      <w:bookmarkStart w:id="112" w:name="_Toc122426117"/>
      <w:r>
        <w:t>4.4.4.2</w:t>
      </w:r>
      <w:r>
        <w:tab/>
        <w:t>Forced deactivation in LTE</w:t>
      </w:r>
      <w:bookmarkEnd w:id="112"/>
    </w:p>
    <w:p w14:paraId="142703B9" w14:textId="77777777" w:rsidR="00CB136D" w:rsidRDefault="00CB136D" w:rsidP="00CB136D">
      <w:pPr>
        <w:keepNext/>
        <w:keepLines/>
      </w:pPr>
      <w:r>
        <w:t xml:space="preserve">When the operator technician or the management application wants to deactivate a measurement collection job, the management system sends the </w:t>
      </w:r>
      <w:r>
        <w:rPr>
          <w:rFonts w:ascii="Courier New" w:hAnsi="Courier New" w:cs="Courier New"/>
        </w:rPr>
        <w:t>deactivateQMCJob</w:t>
      </w:r>
      <w:r>
        <w:t xml:space="preserve"> operation [3] to the MME that propgates to the eNB . The eNB sets the network request session to ended, but does not delete the </w:t>
      </w:r>
      <w:r>
        <w:rPr>
          <w:rFonts w:ascii="Courier New" w:hAnsi="Courier New" w:cs="Courier New"/>
        </w:rPr>
        <w:t>UE request session id</w:t>
      </w:r>
      <w:r>
        <w:t xml:space="preserve"> and the </w:t>
      </w:r>
      <w:r>
        <w:rPr>
          <w:rFonts w:ascii="Courier New" w:hAnsi="Courier New" w:cs="Courier New"/>
        </w:rPr>
        <w:t>Collection Entity Address</w:t>
      </w:r>
      <w:r>
        <w:t xml:space="preserve"> parameters [3], as the UE still may send reports which shall be send to the collection centre. For UE request sessions which have reported that a recording session is started, the eNB sends the </w:t>
      </w:r>
      <w:r>
        <w:rPr>
          <w:rFonts w:ascii="Courier New" w:hAnsi="Courier New" w:cs="Courier New"/>
        </w:rPr>
        <w:t>RRCConnectionReconfiguration</w:t>
      </w:r>
      <w:r>
        <w:t xml:space="preserve"> message [8] to relevant UEs. The </w:t>
      </w:r>
      <w:r>
        <w:rPr>
          <w:rFonts w:ascii="Courier New" w:hAnsi="Courier New" w:cs="Courier New"/>
        </w:rPr>
        <w:t>RRCConnectionReconfiguration</w:t>
      </w:r>
      <w:r>
        <w:t xml:space="preserve"> message is including </w:t>
      </w:r>
      <w:r>
        <w:rPr>
          <w:i/>
          <w:iCs/>
        </w:rPr>
        <w:t xml:space="preserve">measConfigAppLayer </w:t>
      </w:r>
      <w:r>
        <w:t>set to discard</w:t>
      </w:r>
      <w:r>
        <w:rPr>
          <w:i/>
          <w:iCs/>
        </w:rPr>
        <w:t xml:space="preserve"> </w:t>
      </w:r>
      <w:r>
        <w:t xml:space="preserve">application layer measurement report information in </w:t>
      </w:r>
      <w:r>
        <w:rPr>
          <w:i/>
          <w:iCs/>
        </w:rPr>
        <w:t>otherConfig</w:t>
      </w:r>
      <w:r>
        <w:rPr>
          <w:iCs/>
        </w:rPr>
        <w:t xml:space="preserve"> [8]</w:t>
      </w:r>
      <w:r>
        <w:t xml:space="preserve">. The Access stratum sends +CAPPLEVMC AT command [5] to the application with the discard request. The application stops the recording session and stops recording of the requested information. The </w:t>
      </w:r>
      <w:r>
        <w:rPr>
          <w:rFonts w:ascii="Courier New" w:hAnsi="Courier New" w:cs="Courier New"/>
        </w:rPr>
        <w:t>UE request session id</w:t>
      </w:r>
      <w:r>
        <w:t xml:space="preserve"> and the </w:t>
      </w:r>
      <w:r>
        <w:rPr>
          <w:rFonts w:ascii="Courier New" w:hAnsi="Courier New" w:cs="Courier New"/>
        </w:rPr>
        <w:t>Collection Entity Address</w:t>
      </w:r>
      <w:r>
        <w:t xml:space="preserve"> parameters [3] in the eNB are deleted when the UE request session is ended.</w:t>
      </w:r>
    </w:p>
    <w:p w14:paraId="37C68DE0" w14:textId="77777777" w:rsidR="00CB136D" w:rsidRDefault="00CB136D" w:rsidP="00CB136D">
      <w:pPr>
        <w:pStyle w:val="Heading4"/>
      </w:pPr>
      <w:bookmarkStart w:id="113" w:name="_Toc122426118"/>
      <w:r>
        <w:t>4.4.4.3</w:t>
      </w:r>
      <w:r>
        <w:tab/>
        <w:t>Deactivation of recording session in LTE</w:t>
      </w:r>
      <w:bookmarkEnd w:id="113"/>
    </w:p>
    <w:p w14:paraId="573D90A8" w14:textId="77777777" w:rsidR="00CB136D" w:rsidRDefault="00CB136D" w:rsidP="00CB136D">
      <w:r>
        <w:t xml:space="preserve">See clause 4.2.3.2. </w:t>
      </w:r>
    </w:p>
    <w:p w14:paraId="6FE36567" w14:textId="77777777" w:rsidR="00166CDA" w:rsidRDefault="00166CDA" w:rsidP="00166CDA">
      <w:pPr>
        <w:pStyle w:val="Heading2"/>
        <w:rPr>
          <w:iCs/>
        </w:rPr>
      </w:pPr>
      <w:bookmarkStart w:id="114" w:name="_Toc122426119"/>
      <w:r>
        <w:rPr>
          <w:iCs/>
        </w:rPr>
        <w:t>4.5</w:t>
      </w:r>
      <w:r>
        <w:rPr>
          <w:iCs/>
        </w:rPr>
        <w:tab/>
        <w:t>Management based activation in NR</w:t>
      </w:r>
      <w:bookmarkEnd w:id="114"/>
    </w:p>
    <w:p w14:paraId="01B62199" w14:textId="77777777" w:rsidR="00166CDA" w:rsidRDefault="00166CDA" w:rsidP="00166CDA">
      <w:pPr>
        <w:pStyle w:val="Heading3"/>
      </w:pPr>
      <w:bookmarkStart w:id="115" w:name="_Toc122426120"/>
      <w:r>
        <w:t>4.5.1</w:t>
      </w:r>
      <w:r>
        <w:tab/>
        <w:t>Activation of measurement collection job and reporting of collected information in NR</w:t>
      </w:r>
      <w:bookmarkEnd w:id="115"/>
    </w:p>
    <w:p w14:paraId="4333A3C1" w14:textId="77777777" w:rsidR="0042655C" w:rsidRPr="004E7695" w:rsidRDefault="0042655C" w:rsidP="0042655C">
      <w:r w:rsidRPr="004E7695">
        <w:t>Management Based Activation enables collection of application layer measurements from the UEs in the specified area for specified end user service type.</w:t>
      </w:r>
    </w:p>
    <w:p w14:paraId="2F1DED4C" w14:textId="77777777" w:rsidR="0042655C" w:rsidRDefault="0042655C" w:rsidP="0042655C">
      <w:r w:rsidRPr="004E7695">
        <w:t>The parameters for the network request session are sent from the MnS Consumer via the management system to the gNBs that host the cells that are included in the QoE Measurement Collection job request in the Create MOI QMC operation [1</w:t>
      </w:r>
      <w:r>
        <w:t>5</w:t>
      </w:r>
      <w:r w:rsidRPr="004E7695">
        <w:t>]. A QMC Job is activated by creating a QMCJob object instance in the MnS producer.</w:t>
      </w:r>
      <w:r>
        <w:t xml:space="preserve"> </w:t>
      </w:r>
    </w:p>
    <w:p w14:paraId="2A254059" w14:textId="77777777" w:rsidR="0042655C" w:rsidRDefault="0042655C" w:rsidP="0042655C">
      <w:r>
        <w:t>Figure 4.5.1-1 and the text below describe the activation of QoE measurement collection.</w:t>
      </w:r>
    </w:p>
    <w:p w14:paraId="72225199" w14:textId="77777777" w:rsidR="00166CDA" w:rsidRDefault="00166CDA" w:rsidP="00166CDA"/>
    <w:p w14:paraId="29A14E6C" w14:textId="1BB3DBA6" w:rsidR="00166CDA" w:rsidRDefault="00874244" w:rsidP="009D4E64">
      <w:pPr>
        <w:pStyle w:val="TH"/>
        <w:rPr>
          <w:noProof/>
        </w:rPr>
      </w:pPr>
      <w:r w:rsidRPr="00627D6E">
        <w:rPr>
          <w:noProof/>
        </w:rPr>
        <w:lastRenderedPageBreak/>
        <w:drawing>
          <wp:inline distT="0" distB="0" distL="0" distR="0" wp14:anchorId="17943845" wp14:editId="6FB20698">
            <wp:extent cx="6120130" cy="4867275"/>
            <wp:effectExtent l="0" t="0" r="0" b="0"/>
            <wp:docPr id="8"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engineering drawing&#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4867275"/>
                    </a:xfrm>
                    <a:prstGeom prst="rect">
                      <a:avLst/>
                    </a:prstGeom>
                    <a:noFill/>
                    <a:ln>
                      <a:noFill/>
                    </a:ln>
                  </pic:spPr>
                </pic:pic>
              </a:graphicData>
            </a:graphic>
          </wp:inline>
        </w:drawing>
      </w:r>
    </w:p>
    <w:p w14:paraId="2C4A582E" w14:textId="77777777" w:rsidR="0042655C" w:rsidRDefault="0042655C" w:rsidP="0042655C">
      <w:pPr>
        <w:pStyle w:val="TF"/>
      </w:pPr>
      <w:r w:rsidRPr="004E7695">
        <w:t>Figure 4.5.1-1: QMC activation example for Management Based Activation and Reporting in NR</w:t>
      </w:r>
    </w:p>
    <w:p w14:paraId="3B25B979" w14:textId="77777777" w:rsidR="007A726E" w:rsidRPr="004E7695" w:rsidRDefault="007A726E" w:rsidP="007A726E">
      <w:pPr>
        <w:pStyle w:val="B10"/>
      </w:pPr>
      <w:r>
        <w:t>1)</w:t>
      </w:r>
      <w:r>
        <w:tab/>
      </w:r>
      <w:r w:rsidRPr="004E7695">
        <w:t xml:space="preserve">A QoE Measurement Collection Job begins when the MnS Consumer sends createMOI request for QMCJob to the MnS Producer serving the impacted gNB(s), and includes the parameters: </w:t>
      </w:r>
      <w:r w:rsidRPr="004E7695">
        <w:rPr>
          <w:rFonts w:ascii="Courier New" w:hAnsi="Courier New" w:cs="Courier New"/>
        </w:rPr>
        <w:t>serviceType, areaScope, qoECollectionEntityAddress</w:t>
      </w:r>
      <w:r w:rsidRPr="004E7695">
        <w:t xml:space="preserve">, </w:t>
      </w:r>
      <w:r w:rsidRPr="004E7695">
        <w:rPr>
          <w:rFonts w:ascii="Courier New" w:hAnsi="Courier New" w:cs="Courier New"/>
        </w:rPr>
        <w:t xml:space="preserve">qoEReference, mDTAlignmentInformation, availableRANqoEMetrics </w:t>
      </w:r>
      <w:r w:rsidRPr="004E7695">
        <w:t xml:space="preserve">and </w:t>
      </w:r>
      <w:r w:rsidRPr="004E7695">
        <w:rPr>
          <w:rFonts w:ascii="Courier New" w:hAnsi="Courier New" w:cs="Courier New"/>
        </w:rPr>
        <w:t>qMCConfigFile</w:t>
      </w:r>
      <w:r w:rsidRPr="004E7695">
        <w:t>. Step 2 and step 3 are asynchronous in time with respect to Step 1; they may occur before or after step 1.</w:t>
      </w:r>
    </w:p>
    <w:p w14:paraId="31492BDA" w14:textId="77777777" w:rsidR="007A726E" w:rsidRPr="004E7695" w:rsidRDefault="007A726E" w:rsidP="007A726E">
      <w:pPr>
        <w:pStyle w:val="NO"/>
        <w:ind w:left="1419"/>
      </w:pPr>
      <w:r w:rsidRPr="004E7695">
        <w:t>N</w:t>
      </w:r>
      <w:r>
        <w:t>OTE</w:t>
      </w:r>
      <w:r w:rsidRPr="004E7695">
        <w:t>: The RAN visible QoE measurements are supported for the DASH streaming and VR services.</w:t>
      </w:r>
    </w:p>
    <w:p w14:paraId="5F241C51" w14:textId="77777777" w:rsidR="007A726E" w:rsidRPr="004E7695" w:rsidRDefault="007A726E" w:rsidP="007A726E">
      <w:pPr>
        <w:pStyle w:val="B10"/>
      </w:pPr>
      <w:r>
        <w:t>2)</w:t>
      </w:r>
      <w:r>
        <w:tab/>
      </w:r>
      <w:r w:rsidRPr="004E7695">
        <w:t>Application level measurement configuration. The Application in the UE shall send AT command +CAPPLEVMCNR [5] containing the parameter &lt;n&gt; set to 1 to the Access Stratum. This enables the the Access Stratum to present an unsolicited result code to the Application at a later time. Step 2 and step 3 are asynchronous in time with respect to Step 1; they may occur before or after step 1.</w:t>
      </w:r>
    </w:p>
    <w:p w14:paraId="075F2C44" w14:textId="77777777" w:rsidR="007A726E" w:rsidRPr="004E7695" w:rsidRDefault="007A726E" w:rsidP="007A726E">
      <w:pPr>
        <w:pStyle w:val="B10"/>
      </w:pPr>
      <w:r>
        <w:t>3)</w:t>
      </w:r>
      <w:r>
        <w:tab/>
      </w:r>
      <w:r w:rsidRPr="004E7695">
        <w:t>UE registration procedure. The UE shall register QMC capability with the gNB by setting qoe-Streaming-MeasReport to “supported” in UE-NR-Capability [11]. Step 2 and step 3 are asynchronous in time with respect to Step 1; they may occur before or after step 1.</w:t>
      </w:r>
    </w:p>
    <w:p w14:paraId="6931E233" w14:textId="77777777" w:rsidR="007A726E" w:rsidRDefault="007A726E" w:rsidP="007A726E">
      <w:pPr>
        <w:pStyle w:val="B10"/>
      </w:pPr>
      <w:r>
        <w:t>4)</w:t>
      </w:r>
      <w:r>
        <w:tab/>
        <w:t xml:space="preserve">The gNB starts a network request session, with the </w:t>
      </w:r>
      <w:r w:rsidRPr="002E621C">
        <w:rPr>
          <w:rFonts w:ascii="Courier New" w:hAnsi="Courier New" w:cs="Courier New"/>
        </w:rPr>
        <w:t>QoE Reference</w:t>
      </w:r>
      <w:r>
        <w:t xml:space="preserve"> [3] given in </w:t>
      </w:r>
      <w:r w:rsidRPr="008F5A44">
        <w:t xml:space="preserve">createMOI for QMCJob </w:t>
      </w:r>
      <w:r>
        <w:t>[3]. For the duration of the network request session, the gNB(s) checks for connections where the UE has qoe-Streaming-MeasReport set to “supported” [11] in step 2.</w:t>
      </w:r>
    </w:p>
    <w:p w14:paraId="39BFB2E4" w14:textId="77777777" w:rsidR="007A726E" w:rsidRPr="004F3BAB" w:rsidRDefault="007A726E" w:rsidP="007A726E">
      <w:pPr>
        <w:pStyle w:val="B10"/>
      </w:pPr>
      <w:r>
        <w:t>5)</w:t>
      </w:r>
      <w:r>
        <w:tab/>
        <w:t xml:space="preserve">If a UE has </w:t>
      </w:r>
      <w:r w:rsidRPr="007B4F0A">
        <w:t xml:space="preserve">the wanted capability, the </w:t>
      </w:r>
      <w:r>
        <w:t>g</w:t>
      </w:r>
      <w:r w:rsidRPr="007B4F0A">
        <w:t>NB</w:t>
      </w:r>
      <w:r>
        <w:t xml:space="preserve"> </w:t>
      </w:r>
      <w:r w:rsidRPr="007B4F0A">
        <w:t xml:space="preserve">stores the associated </w:t>
      </w:r>
      <w:r w:rsidRPr="004F3BAB">
        <w:rPr>
          <w:rFonts w:ascii="Courier New" w:hAnsi="Courier New" w:cs="Courier New"/>
        </w:rPr>
        <w:t>qoECollectionEntityAddress</w:t>
      </w:r>
      <w:r>
        <w:t xml:space="preserve"> and </w:t>
      </w:r>
      <w:r w:rsidRPr="007B4F0A">
        <w:t xml:space="preserve">starts a UE request session </w:t>
      </w:r>
      <w:r>
        <w:t>by sending</w:t>
      </w:r>
      <w:r w:rsidRPr="007B4F0A">
        <w:t xml:space="preserve"> </w:t>
      </w:r>
      <w:r w:rsidRPr="004F3BAB">
        <w:rPr>
          <w:rFonts w:ascii="Courier New" w:hAnsi="Courier New" w:cs="Courier New"/>
        </w:rPr>
        <w:t>RRCReconfiguration</w:t>
      </w:r>
      <w:r w:rsidRPr="007B4F0A">
        <w:t xml:space="preserve"> to the UE includ</w:t>
      </w:r>
      <w:r>
        <w:t xml:space="preserve">ing </w:t>
      </w:r>
      <w:r w:rsidRPr="004F3BAB">
        <w:rPr>
          <w:rFonts w:ascii="Courier New" w:hAnsi="Courier New" w:cs="Courier New"/>
        </w:rPr>
        <w:t>serviceType</w:t>
      </w:r>
      <w:r w:rsidRPr="007B4F0A">
        <w:t>,</w:t>
      </w:r>
      <w:r>
        <w:t xml:space="preserve"> </w:t>
      </w:r>
      <w:r w:rsidRPr="004F3BAB">
        <w:rPr>
          <w:rFonts w:ascii="Courier New" w:hAnsi="Courier New" w:cs="Courier New"/>
        </w:rPr>
        <w:t xml:space="preserve">measConfigAppLayerId </w:t>
      </w:r>
      <w:r>
        <w:t xml:space="preserve">(set to the value of </w:t>
      </w:r>
      <w:r w:rsidRPr="00314442">
        <w:rPr>
          <w:rFonts w:ascii="Courier New" w:hAnsi="Courier New" w:cs="Courier New"/>
        </w:rPr>
        <w:t>qoEReference</w:t>
      </w:r>
      <w:r>
        <w:t xml:space="preserve"> from step 3) a</w:t>
      </w:r>
      <w:r w:rsidRPr="00F075D9">
        <w:t xml:space="preserve">nd </w:t>
      </w:r>
      <w:r w:rsidRPr="004F3BAB">
        <w:rPr>
          <w:rFonts w:ascii="Courier New" w:hAnsi="Courier New" w:cs="Courier New"/>
        </w:rPr>
        <w:t>measConfigAppLayerContainer</w:t>
      </w:r>
      <w:r>
        <w:rPr>
          <w:rFonts w:ascii="Courier New" w:hAnsi="Courier New" w:cs="Courier New"/>
        </w:rPr>
        <w:t>.</w:t>
      </w:r>
      <w:r>
        <w:rPr>
          <w:rFonts w:ascii="Courier New" w:hAnsi="Courier New" w:cs="Courier New"/>
        </w:rPr>
        <w:br/>
      </w:r>
      <w:r>
        <w:br/>
      </w:r>
      <w:r w:rsidRPr="000603A1">
        <w:t>NOTE: The IE measConfigAppLayerId indicates the identity of the application layer measurement configuration, see [11].</w:t>
      </w:r>
    </w:p>
    <w:p w14:paraId="0A3EB20B" w14:textId="77777777" w:rsidR="007A726E" w:rsidRDefault="007A726E" w:rsidP="007A726E">
      <w:pPr>
        <w:pStyle w:val="B10"/>
      </w:pPr>
      <w:r>
        <w:lastRenderedPageBreak/>
        <w:t>6)</w:t>
      </w:r>
      <w:r>
        <w:tab/>
      </w:r>
      <w:r w:rsidRPr="007B4F0A">
        <w:t xml:space="preserve">The access stratum in the UE sends </w:t>
      </w:r>
      <w:r w:rsidRPr="00985B3B">
        <w:t>an unsolicited response to</w:t>
      </w:r>
      <w:r>
        <w:t xml:space="preserve"> </w:t>
      </w:r>
      <w:r w:rsidRPr="007B4F0A">
        <w:t xml:space="preserve">the </w:t>
      </w:r>
      <w:r>
        <w:t>A</w:t>
      </w:r>
      <w:r w:rsidRPr="007B4F0A">
        <w:t>pplication includ</w:t>
      </w:r>
      <w:r>
        <w:t>ing</w:t>
      </w:r>
      <w:r w:rsidRPr="007B4F0A">
        <w:t xml:space="preserve"> </w:t>
      </w:r>
      <w:r w:rsidRPr="00BA53EF">
        <w:rPr>
          <w:rFonts w:ascii="Courier New" w:hAnsi="Courier New" w:cs="Courier New"/>
        </w:rPr>
        <w:t>app</w:t>
      </w:r>
      <w:r w:rsidRPr="00BA53EF">
        <w:rPr>
          <w:rFonts w:ascii="Courier New" w:hAnsi="Courier New" w:cs="Courier New"/>
        </w:rPr>
        <w:noBreakHyphen/>
        <w:t>meas_service_type</w:t>
      </w:r>
      <w:r w:rsidRPr="007B4F0A">
        <w:t xml:space="preserve">, </w:t>
      </w:r>
      <w:r w:rsidRPr="00BA53EF">
        <w:rPr>
          <w:rFonts w:ascii="Courier New" w:hAnsi="Courier New" w:cs="Courier New"/>
        </w:rPr>
        <w:t>meas_config_app_layer_id</w:t>
      </w:r>
      <w:r w:rsidRPr="007B4F0A">
        <w:t xml:space="preserve"> and </w:t>
      </w:r>
      <w:r w:rsidRPr="00BA53EF">
        <w:rPr>
          <w:rFonts w:ascii="Courier New" w:hAnsi="Courier New" w:cs="Courier New"/>
        </w:rPr>
        <w:t>app-meas_config_file</w:t>
      </w:r>
      <w:r w:rsidRPr="00BA53EF">
        <w:rPr>
          <w:lang w:val="sv-SE"/>
        </w:rPr>
        <w:t xml:space="preserve">. These IEs map directly to the IEs in step 5. The unsolicited response is for the </w:t>
      </w:r>
      <w:r>
        <w:t>AT command +CAPPLEVMCNR [5] which is sent from Application in step 2.</w:t>
      </w:r>
    </w:p>
    <w:p w14:paraId="224101FA" w14:textId="77777777" w:rsidR="007A726E" w:rsidRDefault="007A726E" w:rsidP="007A726E">
      <w:pPr>
        <w:pStyle w:val="B10"/>
      </w:pPr>
      <w:r>
        <w:t>7)</w:t>
      </w:r>
      <w:r>
        <w:tab/>
        <w:t xml:space="preserve">The QMC Job remains inactive until </w:t>
      </w:r>
      <w:r w:rsidRPr="007B4F0A">
        <w:t xml:space="preserve">the </w:t>
      </w:r>
      <w:r>
        <w:t>A</w:t>
      </w:r>
      <w:r w:rsidRPr="007B4F0A">
        <w:t xml:space="preserve">pplication </w:t>
      </w:r>
      <w:r>
        <w:t xml:space="preserve">for </w:t>
      </w:r>
      <w:r w:rsidRPr="007B4F0A">
        <w:t xml:space="preserve">the </w:t>
      </w:r>
      <w:r>
        <w:t xml:space="preserve">specified </w:t>
      </w:r>
      <w:r w:rsidRPr="004E016E">
        <w:rPr>
          <w:rFonts w:ascii="Courier New" w:hAnsi="Courier New" w:cs="Courier New"/>
        </w:rPr>
        <w:t>serviceType</w:t>
      </w:r>
      <w:r w:rsidRPr="007B4F0A">
        <w:t xml:space="preserve"> </w:t>
      </w:r>
      <w:r>
        <w:t>initiates service</w:t>
      </w:r>
      <w:r w:rsidRPr="007B4F0A">
        <w:t>.</w:t>
      </w:r>
    </w:p>
    <w:p w14:paraId="32F58D37" w14:textId="77777777" w:rsidR="007A726E" w:rsidRDefault="007A726E" w:rsidP="007A726E">
      <w:pPr>
        <w:pStyle w:val="B10"/>
      </w:pPr>
      <w:r>
        <w:t>8)</w:t>
      </w:r>
      <w:r>
        <w:tab/>
        <w:t>When the Application begins service, it</w:t>
      </w:r>
      <w:r w:rsidRPr="007B4F0A">
        <w:t xml:space="preserve"> sends the AT command +CAPPLEVMR</w:t>
      </w:r>
      <w:r>
        <w:t>NR</w:t>
      </w:r>
      <w:r w:rsidRPr="007B4F0A">
        <w:t xml:space="preserve"> [</w:t>
      </w:r>
      <w:r>
        <w:t>5</w:t>
      </w:r>
      <w:r w:rsidRPr="007B4F0A">
        <w:t>]</w:t>
      </w:r>
      <w:r>
        <w:t xml:space="preserve">, including </w:t>
      </w:r>
      <w:r w:rsidRPr="00ED57EC">
        <w:rPr>
          <w:rFonts w:ascii="Courier New" w:hAnsi="Courier New" w:cs="Courier New"/>
        </w:rPr>
        <w:t>meas_config_app_layer_id</w:t>
      </w:r>
      <w:r w:rsidRPr="007B4F0A">
        <w:t xml:space="preserve"> a</w:t>
      </w:r>
      <w:r>
        <w:t>nd</w:t>
      </w:r>
      <w:r w:rsidRPr="007B4F0A">
        <w:t xml:space="preserve"> </w:t>
      </w:r>
      <w:r w:rsidRPr="00ED57EC">
        <w:rPr>
          <w:rFonts w:ascii="Courier New" w:hAnsi="Courier New" w:cs="Courier New"/>
        </w:rPr>
        <w:t xml:space="preserve">qoe_measurement_status </w:t>
      </w:r>
      <w:r w:rsidRPr="007B4F0A">
        <w:t>t</w:t>
      </w:r>
      <w:r>
        <w:t>o</w:t>
      </w:r>
      <w:r w:rsidRPr="007B4F0A">
        <w:t xml:space="preserve"> indicate a </w:t>
      </w:r>
      <w:r>
        <w:t xml:space="preserve">recording </w:t>
      </w:r>
      <w:r w:rsidRPr="007B4F0A">
        <w:t xml:space="preserve">session </w:t>
      </w:r>
      <w:r>
        <w:t>has</w:t>
      </w:r>
      <w:r w:rsidRPr="007B4F0A">
        <w:t xml:space="preserve"> started</w:t>
      </w:r>
      <w:r>
        <w:t>,</w:t>
      </w:r>
      <w:r w:rsidRPr="007B4F0A">
        <w:t xml:space="preserve"> to the access stratum.</w:t>
      </w:r>
    </w:p>
    <w:p w14:paraId="11375611" w14:textId="77777777" w:rsidR="007A726E" w:rsidRDefault="007A726E" w:rsidP="007A726E">
      <w:pPr>
        <w:pStyle w:val="B10"/>
      </w:pPr>
      <w:r>
        <w:t>9)</w:t>
      </w:r>
      <w:r>
        <w:tab/>
      </w:r>
      <w:r w:rsidRPr="007B4F0A">
        <w:t xml:space="preserve">The UE sends the message </w:t>
      </w:r>
      <w:r w:rsidRPr="00EE5131">
        <w:rPr>
          <w:rFonts w:ascii="Courier New" w:hAnsi="Courier New" w:cs="Courier New"/>
          <w:lang w:val="en-US"/>
        </w:rPr>
        <w:t xml:space="preserve">MeasurementReportAppLayer </w:t>
      </w:r>
      <w:r w:rsidRPr="00EE5131">
        <w:rPr>
          <w:lang w:val="en-US"/>
        </w:rPr>
        <w:t xml:space="preserve">including </w:t>
      </w:r>
      <w:r w:rsidRPr="00EE5131">
        <w:rPr>
          <w:rFonts w:ascii="Courier New" w:hAnsi="Courier New" w:cs="Courier New"/>
        </w:rPr>
        <w:t>measConfigAppLayerId</w:t>
      </w:r>
      <w:r w:rsidRPr="007B4F0A">
        <w:t xml:space="preserve"> </w:t>
      </w:r>
      <w:r>
        <w:t>and</w:t>
      </w:r>
      <w:r w:rsidRPr="007B4F0A">
        <w:t xml:space="preserve"> </w:t>
      </w:r>
      <w:r w:rsidRPr="00EE5131">
        <w:rPr>
          <w:rFonts w:ascii="Courier New" w:hAnsi="Courier New" w:cs="Courier New"/>
        </w:rPr>
        <w:t>appLayerSessionStatus</w:t>
      </w:r>
      <w:r w:rsidRPr="007B4F0A">
        <w:t xml:space="preserve"> to the </w:t>
      </w:r>
      <w:r>
        <w:t>g</w:t>
      </w:r>
      <w:r w:rsidRPr="007B4F0A">
        <w:t>NB</w:t>
      </w:r>
      <w:r>
        <w:t xml:space="preserve"> to indicate a recording session has started</w:t>
      </w:r>
      <w:r w:rsidRPr="007B4F0A">
        <w:t>.</w:t>
      </w:r>
    </w:p>
    <w:p w14:paraId="12ED90E9" w14:textId="77777777" w:rsidR="007A726E" w:rsidRDefault="007A726E" w:rsidP="007A726E">
      <w:pPr>
        <w:pStyle w:val="B10"/>
      </w:pPr>
      <w:r>
        <w:t>10)</w:t>
      </w:r>
      <w:r>
        <w:tab/>
        <w:t xml:space="preserve">While active, the Application collects measurement reports. </w:t>
      </w:r>
      <w:r w:rsidRPr="007B4F0A">
        <w:t>When the QMC is completed</w:t>
      </w:r>
      <w:r>
        <w:t xml:space="preserve"> or at the end of period for periodic report</w:t>
      </w:r>
      <w:r w:rsidRPr="007B4F0A">
        <w:t xml:space="preserve">, the recorded information is </w:t>
      </w:r>
      <w:r>
        <w:t>formatted</w:t>
      </w:r>
      <w:r w:rsidRPr="007B4F0A">
        <w:t xml:space="preserve"> in a QMC report</w:t>
      </w:r>
      <w:r>
        <w:t>, see</w:t>
      </w:r>
      <w:r w:rsidRPr="007B4F0A">
        <w:t xml:space="preserve"> [6]</w:t>
      </w:r>
      <w:r>
        <w:t xml:space="preserve"> for DASH</w:t>
      </w:r>
      <w:r w:rsidRPr="007B4F0A">
        <w:t>, [7]</w:t>
      </w:r>
      <w:r>
        <w:t xml:space="preserve"> for MTSI or </w:t>
      </w:r>
      <w:r w:rsidRPr="007B4F0A">
        <w:t>[</w:t>
      </w:r>
      <w:r>
        <w:t>13</w:t>
      </w:r>
      <w:r w:rsidRPr="007B4F0A">
        <w:t>]</w:t>
      </w:r>
      <w:r>
        <w:t xml:space="preserve"> for VR</w:t>
      </w:r>
      <w:r w:rsidRPr="007B4F0A">
        <w:t>.</w:t>
      </w:r>
    </w:p>
    <w:p w14:paraId="3EDD001A" w14:textId="77777777" w:rsidR="007A726E" w:rsidRDefault="007A726E" w:rsidP="007A726E">
      <w:pPr>
        <w:pStyle w:val="B10"/>
      </w:pPr>
      <w:r>
        <w:t>11)</w:t>
      </w:r>
      <w:r>
        <w:tab/>
        <w:t>When a formatted measurement report is available, t</w:t>
      </w:r>
      <w:r w:rsidRPr="007B4F0A">
        <w:t xml:space="preserve">he </w:t>
      </w:r>
      <w:r>
        <w:t>A</w:t>
      </w:r>
      <w:r w:rsidRPr="007B4F0A">
        <w:t>pplication sends the AT command +CAPPLEVMR</w:t>
      </w:r>
      <w:r>
        <w:t xml:space="preserve">NR </w:t>
      </w:r>
      <w:r w:rsidRPr="007B4F0A">
        <w:t>[</w:t>
      </w:r>
      <w:r>
        <w:t>5</w:t>
      </w:r>
      <w:r w:rsidRPr="007B4F0A">
        <w:t xml:space="preserve">] including </w:t>
      </w:r>
      <w:r w:rsidRPr="0091111E">
        <w:rPr>
          <w:rFonts w:ascii="Courier New" w:hAnsi="Courier New" w:cs="Courier New"/>
        </w:rPr>
        <w:t>meas_config_app_layer_id, qoe_measurement_status</w:t>
      </w:r>
      <w:r>
        <w:rPr>
          <w:rFonts w:ascii="Courier New" w:hAnsi="Courier New" w:cs="Courier New"/>
        </w:rPr>
        <w:t xml:space="preserve"> </w:t>
      </w:r>
      <w:r w:rsidRPr="0091111E">
        <w:rPr>
          <w:color w:val="000000"/>
        </w:rPr>
        <w:t>and</w:t>
      </w:r>
      <w:r w:rsidRPr="007B4F0A">
        <w:t xml:space="preserve"> </w:t>
      </w:r>
      <w:r w:rsidRPr="0091111E">
        <w:rPr>
          <w:rFonts w:ascii="Courier New" w:hAnsi="Courier New" w:cs="Courier New"/>
        </w:rPr>
        <w:t>app-meas_report</w:t>
      </w:r>
      <w:r w:rsidRPr="007B4F0A">
        <w:t xml:space="preserve"> to the </w:t>
      </w:r>
      <w:r>
        <w:t>A</w:t>
      </w:r>
      <w:r w:rsidRPr="007B4F0A">
        <w:t xml:space="preserve">ccess </w:t>
      </w:r>
      <w:r>
        <w:t>S</w:t>
      </w:r>
      <w:r w:rsidRPr="007B4F0A">
        <w:t>tratum.</w:t>
      </w:r>
      <w:r>
        <w:t xml:space="preserve"> If the QMC Job has ended, </w:t>
      </w:r>
      <w:r w:rsidRPr="0091111E">
        <w:rPr>
          <w:rFonts w:ascii="Courier New" w:hAnsi="Courier New" w:cs="Courier New"/>
        </w:rPr>
        <w:t xml:space="preserve">qoe_measurement_status </w:t>
      </w:r>
      <w:r>
        <w:t>is set to indicate the Job has ended.</w:t>
      </w:r>
    </w:p>
    <w:p w14:paraId="3F59CDE5" w14:textId="77777777" w:rsidR="007A726E" w:rsidRDefault="007A726E" w:rsidP="007A726E">
      <w:pPr>
        <w:pStyle w:val="B10"/>
      </w:pPr>
      <w:r>
        <w:t>12)</w:t>
      </w:r>
      <w:r>
        <w:tab/>
        <w:t>When the AT command +CAPPLEVMRNR is received from the Application, t</w:t>
      </w:r>
      <w:r w:rsidRPr="007B4F0A">
        <w:t xml:space="preserve">he </w:t>
      </w:r>
      <w:r>
        <w:t>Access Stratum</w:t>
      </w:r>
      <w:r w:rsidRPr="007B4F0A">
        <w:t xml:space="preserve"> sends the message </w:t>
      </w:r>
      <w:r w:rsidRPr="0091111E">
        <w:rPr>
          <w:rFonts w:ascii="Courier New" w:hAnsi="Courier New" w:cs="Courier New"/>
          <w:lang w:val="en-US"/>
        </w:rPr>
        <w:t>MeasurementReportAppLayer</w:t>
      </w:r>
      <w:r w:rsidRPr="0091111E">
        <w:rPr>
          <w:lang w:val="en-US"/>
        </w:rPr>
        <w:t xml:space="preserve"> </w:t>
      </w:r>
      <w:r w:rsidRPr="007B4F0A">
        <w:t>including</w:t>
      </w:r>
      <w:r w:rsidRPr="0091111E">
        <w:rPr>
          <w:rFonts w:ascii="Courier New" w:hAnsi="Courier New" w:cs="Courier New"/>
        </w:rPr>
        <w:t xml:space="preserve"> measConfigAppLayerId, appLayerSessionStatus</w:t>
      </w:r>
      <w:r w:rsidRPr="007B4F0A">
        <w:t xml:space="preserve"> and </w:t>
      </w:r>
      <w:r w:rsidRPr="0091111E">
        <w:rPr>
          <w:rFonts w:ascii="Courier New" w:hAnsi="Courier New" w:cs="Courier New"/>
        </w:rPr>
        <w:t>measReportAppLayerContainer</w:t>
      </w:r>
      <w:r>
        <w:t xml:space="preserve"> </w:t>
      </w:r>
      <w:r w:rsidRPr="007B4F0A">
        <w:t xml:space="preserve">to the </w:t>
      </w:r>
      <w:r>
        <w:t>g</w:t>
      </w:r>
      <w:r w:rsidRPr="007B4F0A">
        <w:t>NB.</w:t>
      </w:r>
    </w:p>
    <w:p w14:paraId="733CABF8" w14:textId="77777777" w:rsidR="007A726E" w:rsidRDefault="007A726E" w:rsidP="007A726E">
      <w:pPr>
        <w:pStyle w:val="B10"/>
      </w:pPr>
      <w:r>
        <w:t>13)</w:t>
      </w:r>
      <w:r>
        <w:tab/>
      </w:r>
      <w:r w:rsidRPr="007B4F0A">
        <w:t xml:space="preserve">The </w:t>
      </w:r>
      <w:r>
        <w:t>g</w:t>
      </w:r>
      <w:r w:rsidRPr="007B4F0A">
        <w:t>NB sends the QMC</w:t>
      </w:r>
      <w:r>
        <w:t>Record</w:t>
      </w:r>
      <w:r w:rsidRPr="007B4F0A">
        <w:t xml:space="preserve"> to the MCE associated to the </w:t>
      </w:r>
      <w:r w:rsidRPr="00314442">
        <w:rPr>
          <w:rFonts w:ascii="Courier New" w:hAnsi="Courier New" w:cs="Courier New"/>
        </w:rPr>
        <w:t>qoECollectionEntityAddress</w:t>
      </w:r>
      <w:r w:rsidRPr="0091111E">
        <w:rPr>
          <w:rFonts w:ascii="Courier New" w:hAnsi="Courier New" w:cs="Courier New"/>
        </w:rPr>
        <w:t xml:space="preserve">. </w:t>
      </w:r>
      <w:r w:rsidRPr="00865582">
        <w:t>The report contains</w:t>
      </w:r>
      <w:r w:rsidRPr="00FF4AF5">
        <w:t xml:space="preserve"> the </w:t>
      </w:r>
      <w:r>
        <w:rPr>
          <w:rFonts w:ascii="Courier New" w:hAnsi="Courier New" w:cs="Courier New"/>
        </w:rPr>
        <w:t>Q</w:t>
      </w:r>
      <w:r w:rsidRPr="0091111E">
        <w:rPr>
          <w:rFonts w:ascii="Courier New" w:hAnsi="Courier New" w:cs="Courier New"/>
        </w:rPr>
        <w:t>oE</w:t>
      </w:r>
      <w:r>
        <w:rPr>
          <w:rFonts w:ascii="Courier New" w:hAnsi="Courier New" w:cs="Courier New"/>
        </w:rPr>
        <w:t xml:space="preserve"> </w:t>
      </w:r>
      <w:r w:rsidRPr="0091111E">
        <w:rPr>
          <w:rFonts w:ascii="Courier New" w:hAnsi="Courier New" w:cs="Courier New"/>
        </w:rPr>
        <w:t>Reference</w:t>
      </w:r>
      <w:r w:rsidRPr="00FF4AF5">
        <w:t xml:space="preserve"> </w:t>
      </w:r>
      <w:r>
        <w:t>from step 3 and</w:t>
      </w:r>
      <w:r w:rsidRPr="00FF4AF5">
        <w:t xml:space="preserve"> </w:t>
      </w:r>
      <w:r w:rsidRPr="00BE0DEA">
        <w:rPr>
          <w:rFonts w:ascii="Courier New" w:hAnsi="Courier New" w:cs="Courier New"/>
        </w:rPr>
        <w:t>measReportAppLayerContainer</w:t>
      </w:r>
      <w:r>
        <w:rPr>
          <w:rFonts w:ascii="Courier New" w:hAnsi="Courier New" w:cs="Courier New"/>
        </w:rPr>
        <w:t xml:space="preserve"> </w:t>
      </w:r>
      <w:r>
        <w:rPr>
          <w:iCs/>
        </w:rPr>
        <w:t>from step 12</w:t>
      </w:r>
      <w:r w:rsidRPr="0091111E">
        <w:rPr>
          <w:iCs/>
        </w:rPr>
        <w:t>.</w:t>
      </w:r>
    </w:p>
    <w:p w14:paraId="799E4ADE" w14:textId="77777777" w:rsidR="00166CDA" w:rsidRDefault="00166CDA" w:rsidP="00166CDA">
      <w:pPr>
        <w:pStyle w:val="B10"/>
      </w:pPr>
    </w:p>
    <w:p w14:paraId="48AB1791" w14:textId="77777777" w:rsidR="00166CDA" w:rsidRDefault="00166CDA" w:rsidP="009D4E64"/>
    <w:p w14:paraId="66B3E553" w14:textId="77777777" w:rsidR="00166CDA" w:rsidRDefault="00166CDA" w:rsidP="00166CDA">
      <w:pPr>
        <w:pStyle w:val="Heading3"/>
      </w:pPr>
      <w:bookmarkStart w:id="116" w:name="_Toc122426121"/>
      <w:r>
        <w:t>4.5.3</w:t>
      </w:r>
      <w:r>
        <w:tab/>
        <w:t>Deactivation of measurement collection job in NR</w:t>
      </w:r>
      <w:bookmarkEnd w:id="116"/>
    </w:p>
    <w:p w14:paraId="1E717E37" w14:textId="77777777" w:rsidR="00166CDA" w:rsidRDefault="00166CDA" w:rsidP="00166CDA">
      <w:pPr>
        <w:pStyle w:val="Heading4"/>
      </w:pPr>
      <w:bookmarkStart w:id="117" w:name="_Toc122426122"/>
      <w:r>
        <w:t>4.5.3.1</w:t>
      </w:r>
      <w:r>
        <w:tab/>
        <w:t>Forced deactivation</w:t>
      </w:r>
      <w:bookmarkEnd w:id="117"/>
    </w:p>
    <w:p w14:paraId="0303CE63" w14:textId="77777777" w:rsidR="00166CDA" w:rsidRDefault="00166CDA" w:rsidP="00166CDA">
      <w:pPr>
        <w:keepNext/>
        <w:keepLines/>
      </w:pPr>
      <w:r>
        <w:t xml:space="preserve">When the operator technician or the management application wants to deactivate a measurement collection job, the management system sends the </w:t>
      </w:r>
      <w:r>
        <w:rPr>
          <w:rFonts w:ascii="Courier New" w:hAnsi="Courier New" w:cs="Courier New"/>
        </w:rPr>
        <w:t>deactivateQMCJob</w:t>
      </w:r>
      <w:r>
        <w:t xml:space="preserve"> operation [3] to the gNB. The gNB sets the network request session to ended, but does not delete the </w:t>
      </w:r>
      <w:r>
        <w:rPr>
          <w:rFonts w:ascii="Courier New" w:hAnsi="Courier New" w:cs="Courier New"/>
        </w:rPr>
        <w:t>UE request session id</w:t>
      </w:r>
      <w:r>
        <w:t xml:space="preserve"> and the </w:t>
      </w:r>
      <w:r>
        <w:rPr>
          <w:rFonts w:ascii="Courier New" w:hAnsi="Courier New" w:cs="Courier New"/>
        </w:rPr>
        <w:t>Collection Entity Address</w:t>
      </w:r>
      <w:r>
        <w:t xml:space="preserve"> parameters [3], as the UE still may send reports which shall be </w:t>
      </w:r>
      <w:r w:rsidR="007A726E" w:rsidRPr="007A726E">
        <w:t xml:space="preserve">sent </w:t>
      </w:r>
      <w:r>
        <w:t xml:space="preserve">to the collection centre. For UE request sessions which have reported that a recording session is started, the gNB sends the </w:t>
      </w:r>
      <w:r>
        <w:rPr>
          <w:rFonts w:ascii="Courier New" w:hAnsi="Courier New" w:cs="Courier New"/>
        </w:rPr>
        <w:t>RRCReconfiguration</w:t>
      </w:r>
      <w:r>
        <w:t xml:space="preserve"> message [</w:t>
      </w:r>
      <w:r w:rsidR="00B35ABF">
        <w:t>11</w:t>
      </w:r>
      <w:r>
        <w:t xml:space="preserve">] to relevant UEs. The </w:t>
      </w:r>
      <w:r>
        <w:rPr>
          <w:rFonts w:ascii="Courier New" w:hAnsi="Courier New" w:cs="Courier New"/>
        </w:rPr>
        <w:t>RRCReconfiguration</w:t>
      </w:r>
      <w:r>
        <w:t xml:space="preserve"> message is including </w:t>
      </w:r>
      <w:r>
        <w:rPr>
          <w:i/>
          <w:iCs/>
        </w:rPr>
        <w:t xml:space="preserve">measConfigAppLayerId </w:t>
      </w:r>
      <w:r>
        <w:t>set to discard</w:t>
      </w:r>
      <w:r>
        <w:rPr>
          <w:i/>
          <w:iCs/>
        </w:rPr>
        <w:t xml:space="preserve"> </w:t>
      </w:r>
      <w:r>
        <w:t xml:space="preserve">application layer measurement report information in </w:t>
      </w:r>
      <w:r>
        <w:rPr>
          <w:i/>
          <w:iCs/>
        </w:rPr>
        <w:t>otherConfig</w:t>
      </w:r>
      <w:r>
        <w:rPr>
          <w:iCs/>
        </w:rPr>
        <w:t xml:space="preserve"> [11]</w:t>
      </w:r>
      <w:r>
        <w:t xml:space="preserve">. The Access </w:t>
      </w:r>
      <w:r w:rsidR="007A726E" w:rsidRPr="007A726E">
        <w:t xml:space="preserve">Stratum </w:t>
      </w:r>
      <w:r>
        <w:t xml:space="preserve">sends +CAPPLEVMC AT command [5] to the application with the discard request. The application stops the recording session and stops recording of the requested information. The </w:t>
      </w:r>
      <w:r w:rsidR="007A726E" w:rsidRPr="007A726E">
        <w:rPr>
          <w:rFonts w:ascii="Courier New" w:hAnsi="Courier New" w:cs="Courier New"/>
        </w:rPr>
        <w:t>QoE Reference</w:t>
      </w:r>
      <w:r>
        <w:rPr>
          <w:rFonts w:ascii="Courier New" w:hAnsi="Courier New" w:cs="Courier New"/>
        </w:rPr>
        <w:t xml:space="preserve"> </w:t>
      </w:r>
      <w:r w:rsidR="007A726E" w:rsidRPr="007A726E">
        <w:t xml:space="preserve">Id </w:t>
      </w:r>
      <w:r>
        <w:t xml:space="preserve">and the </w:t>
      </w:r>
      <w:r w:rsidR="007A726E" w:rsidRPr="007A726E">
        <w:t xml:space="preserve">QoE </w:t>
      </w:r>
      <w:r>
        <w:rPr>
          <w:rFonts w:ascii="Courier New" w:hAnsi="Courier New" w:cs="Courier New"/>
        </w:rPr>
        <w:t>Collection Entity Address</w:t>
      </w:r>
      <w:r>
        <w:t xml:space="preserve"> parameters [3] in the gNB are deleted when the UE request session is ended.</w:t>
      </w:r>
    </w:p>
    <w:p w14:paraId="44116D9A" w14:textId="77777777" w:rsidR="00166CDA" w:rsidRDefault="00166CDA" w:rsidP="00166CDA">
      <w:pPr>
        <w:pStyle w:val="Heading4"/>
      </w:pPr>
      <w:bookmarkStart w:id="118" w:name="_Toc122426123"/>
      <w:r>
        <w:t>4.5.3.2</w:t>
      </w:r>
      <w:r>
        <w:tab/>
        <w:t>Deactivation of recording session</w:t>
      </w:r>
      <w:bookmarkEnd w:id="118"/>
    </w:p>
    <w:p w14:paraId="6BA68B48" w14:textId="77777777" w:rsidR="00712531" w:rsidRDefault="00166CDA" w:rsidP="00AE48C0">
      <w:r>
        <w:t xml:space="preserve">The recording session continues to be active until the session for the </w:t>
      </w:r>
      <w:r w:rsidR="007A726E" w:rsidRPr="007A726E">
        <w:t xml:space="preserve">Application </w:t>
      </w:r>
      <w:r>
        <w:t xml:space="preserve">is ended. </w:t>
      </w:r>
      <w:bookmarkStart w:id="119" w:name="_Hlk86225394"/>
    </w:p>
    <w:p w14:paraId="6F3A2DEF" w14:textId="77777777" w:rsidR="00166CDA" w:rsidRDefault="00166CDA" w:rsidP="00166CDA">
      <w:pPr>
        <w:pStyle w:val="Heading3"/>
      </w:pPr>
      <w:bookmarkStart w:id="120" w:name="_Toc122426124"/>
      <w:r>
        <w:t>4.5.4</w:t>
      </w:r>
      <w:r>
        <w:tab/>
        <w:t>Temporary stop and restart of QoE information reporting during RAN overload in NR</w:t>
      </w:r>
      <w:bookmarkEnd w:id="120"/>
    </w:p>
    <w:p w14:paraId="26010F81" w14:textId="77777777" w:rsidR="00166CDA" w:rsidRDefault="00166CDA" w:rsidP="00166CDA">
      <w:r>
        <w:t xml:space="preserve">In case of overload in RAN, the gNB may temporarily stop the reporting from the UE by sending the </w:t>
      </w:r>
      <w:r>
        <w:rPr>
          <w:rFonts w:ascii="Courier New" w:hAnsi="Courier New" w:cs="Courier New"/>
        </w:rPr>
        <w:t>RRCReconfiguration</w:t>
      </w:r>
      <w:r>
        <w:t xml:space="preserve"> message [</w:t>
      </w:r>
      <w:r w:rsidR="00B35ABF">
        <w:t>11</w:t>
      </w:r>
      <w:r>
        <w:t xml:space="preserve">] to relevant UEs. The </w:t>
      </w:r>
      <w:r>
        <w:rPr>
          <w:rFonts w:ascii="Courier New" w:hAnsi="Courier New" w:cs="Courier New"/>
        </w:rPr>
        <w:t>RRCReconfiguration</w:t>
      </w:r>
      <w:r>
        <w:t xml:space="preserve"> message [</w:t>
      </w:r>
      <w:r w:rsidR="00B35ABF">
        <w:t>11</w:t>
      </w:r>
      <w:r>
        <w:t xml:space="preserve">] </w:t>
      </w:r>
      <w:r w:rsidR="004A0846">
        <w:t xml:space="preserve">includes </w:t>
      </w:r>
      <w:r w:rsidR="004A0846" w:rsidRPr="00AD3D70">
        <w:rPr>
          <w:i/>
          <w:iCs/>
        </w:rPr>
        <w:t>pauseReporting</w:t>
      </w:r>
      <w:r w:rsidR="004A0846">
        <w:t xml:space="preserve"> set to TRUE in </w:t>
      </w:r>
      <w:r w:rsidR="004A0846" w:rsidRPr="00AD3D70">
        <w:rPr>
          <w:i/>
          <w:iCs/>
        </w:rPr>
        <w:t>appLayerMeasConfig</w:t>
      </w:r>
      <w:r w:rsidR="004A0846">
        <w:t xml:space="preserve"> to temporarily stop</w:t>
      </w:r>
      <w:r w:rsidR="004A0846">
        <w:rPr>
          <w:i/>
          <w:iCs/>
        </w:rPr>
        <w:t xml:space="preserve"> </w:t>
      </w:r>
      <w:r w:rsidR="004A0846">
        <w:t>application layer measurement reporting. The access stratum</w:t>
      </w:r>
      <w:r>
        <w:t xml:space="preserve"> continues recording further information until the data storage capacity for the reporting is fully used or the UE request session ends. Then the recorded data is kept until it is reported </w:t>
      </w:r>
      <w:r w:rsidR="004A0846">
        <w:t xml:space="preserve">to the gNB </w:t>
      </w:r>
      <w:r>
        <w:t xml:space="preserve">or when the UE request session is ended. </w:t>
      </w:r>
    </w:p>
    <w:p w14:paraId="11BC8E13" w14:textId="77777777" w:rsidR="004A0846" w:rsidRDefault="00166CDA" w:rsidP="00944428">
      <w:r>
        <w:lastRenderedPageBreak/>
        <w:t>When the overload situation in RAN is ended the gNB restart the reporting from the UE by send</w:t>
      </w:r>
      <w:r w:rsidR="004A0846">
        <w:t>ing</w:t>
      </w:r>
      <w:r>
        <w:t xml:space="preserve"> the </w:t>
      </w:r>
      <w:r>
        <w:rPr>
          <w:rFonts w:ascii="Courier New" w:hAnsi="Courier New" w:cs="Courier New"/>
        </w:rPr>
        <w:t>RRCReconfiguration</w:t>
      </w:r>
      <w:r>
        <w:t xml:space="preserve"> message [11] to relevant UEs. The </w:t>
      </w:r>
      <w:r>
        <w:rPr>
          <w:rFonts w:ascii="Courier New" w:hAnsi="Courier New" w:cs="Courier New"/>
        </w:rPr>
        <w:t>RRCReconfiguration</w:t>
      </w:r>
      <w:r>
        <w:t xml:space="preserve"> message is including </w:t>
      </w:r>
      <w:r w:rsidR="004A0846">
        <w:rPr>
          <w:i/>
          <w:iCs/>
        </w:rPr>
        <w:t>pauseReporting</w:t>
      </w:r>
      <w:r w:rsidR="004A0846">
        <w:t xml:space="preserve"> set to FALSE in </w:t>
      </w:r>
      <w:r w:rsidR="004A0846">
        <w:rPr>
          <w:i/>
          <w:iCs/>
        </w:rPr>
        <w:t>appLayerMeasConfig</w:t>
      </w:r>
      <w:r w:rsidR="004A0846">
        <w:t xml:space="preserve"> </w:t>
      </w:r>
      <w:r>
        <w:t xml:space="preserve"> to restart</w:t>
      </w:r>
      <w:r>
        <w:rPr>
          <w:i/>
          <w:iCs/>
        </w:rPr>
        <w:t xml:space="preserve"> </w:t>
      </w:r>
      <w:r>
        <w:t xml:space="preserve">application layer measurement reporting. </w:t>
      </w:r>
    </w:p>
    <w:p w14:paraId="09A329F3" w14:textId="77777777" w:rsidR="00CB136D" w:rsidRDefault="00166CDA" w:rsidP="00944428">
      <w:r>
        <w:t xml:space="preserve">The </w:t>
      </w:r>
      <w:r w:rsidR="004A0846">
        <w:t>UE application level is not directly affected by the RAN overload</w:t>
      </w:r>
      <w:r>
        <w:t xml:space="preserve">. </w:t>
      </w:r>
      <w:bookmarkEnd w:id="119"/>
    </w:p>
    <w:p w14:paraId="538D07D9" w14:textId="77777777" w:rsidR="00C707E4" w:rsidRDefault="00C707E4" w:rsidP="00C707E4">
      <w:pPr>
        <w:pStyle w:val="Heading2"/>
        <w:rPr>
          <w:lang w:val="en-US"/>
        </w:rPr>
      </w:pPr>
      <w:bookmarkStart w:id="121" w:name="_Toc122426125"/>
      <w:r>
        <w:rPr>
          <w:lang w:val="en-US"/>
        </w:rPr>
        <w:t>4.6</w:t>
      </w:r>
      <w:r>
        <w:rPr>
          <w:lang w:val="en-US"/>
        </w:rPr>
        <w:tab/>
      </w:r>
      <w:r>
        <w:rPr>
          <w:iCs/>
        </w:rPr>
        <w:t>Signalling based activation in NR</w:t>
      </w:r>
      <w:bookmarkEnd w:id="121"/>
    </w:p>
    <w:p w14:paraId="6472EEFD" w14:textId="77777777" w:rsidR="006C6D87" w:rsidRDefault="00C707E4" w:rsidP="00C707E4">
      <w:pPr>
        <w:pStyle w:val="Heading3"/>
      </w:pPr>
      <w:bookmarkStart w:id="122" w:name="_Toc122426126"/>
      <w:r>
        <w:t>4.6.1</w:t>
      </w:r>
      <w:r w:rsidR="006C6D87">
        <w:tab/>
        <w:t>Activation of measurement collection for a UE in NR</w:t>
      </w:r>
      <w:bookmarkEnd w:id="122"/>
    </w:p>
    <w:p w14:paraId="284753FA" w14:textId="77777777" w:rsidR="00C707E4" w:rsidRDefault="006C6D87" w:rsidP="006C6D87">
      <w:pPr>
        <w:pStyle w:val="Heading4"/>
      </w:pPr>
      <w:bookmarkStart w:id="123" w:name="_Toc122426127"/>
      <w:r>
        <w:t>4.6.1.0</w:t>
      </w:r>
      <w:r>
        <w:tab/>
        <w:t>General</w:t>
      </w:r>
      <w:bookmarkEnd w:id="123"/>
    </w:p>
    <w:p w14:paraId="536D5F28" w14:textId="77777777" w:rsidR="00C707E4" w:rsidRDefault="00C707E4" w:rsidP="00C707E4">
      <w:pPr>
        <w:pStyle w:val="BodyText"/>
      </w:pPr>
      <w:r>
        <w:t>Activation of measurement collection for a UE can be done after UE is registered</w:t>
      </w:r>
      <w:r w:rsidRPr="00A30820">
        <w:rPr>
          <w:sz w:val="22"/>
          <w:szCs w:val="22"/>
        </w:rPr>
        <w:t xml:space="preserve"> </w:t>
      </w:r>
      <w:r>
        <w:t xml:space="preserve">or before UE Registration procedure. </w:t>
      </w:r>
    </w:p>
    <w:p w14:paraId="25E86A5C" w14:textId="77777777" w:rsidR="00C707E4" w:rsidRPr="00720853" w:rsidRDefault="00C707E4" w:rsidP="00C707E4">
      <w:pPr>
        <w:pStyle w:val="Heading4"/>
      </w:pPr>
      <w:bookmarkStart w:id="124" w:name="_Toc122426128"/>
      <w:r>
        <w:t>4.6.1.1</w:t>
      </w:r>
      <w:r>
        <w:tab/>
        <w:t xml:space="preserve">Activation of QoE measurement task after </w:t>
      </w:r>
      <w:r>
        <w:rPr>
          <w:color w:val="000000"/>
        </w:rPr>
        <w:t>completion of UE registration procedure</w:t>
      </w:r>
      <w:bookmarkEnd w:id="124"/>
    </w:p>
    <w:p w14:paraId="60450351" w14:textId="77777777" w:rsidR="00C707E4" w:rsidRDefault="00C707E4" w:rsidP="00C707E4">
      <w:pPr>
        <w:pStyle w:val="BodyText"/>
        <w:rPr>
          <w:lang w:val="en-US" w:eastAsia="zh-CN"/>
        </w:rPr>
      </w:pPr>
      <w:r>
        <w:t xml:space="preserve">Figure 4.6.1.1-1 and the text below describe the activation of QoE measurement collection after </w:t>
      </w:r>
      <w:r>
        <w:rPr>
          <w:color w:val="000000"/>
        </w:rPr>
        <w:t>completion of UE registration procedure</w:t>
      </w:r>
      <w:r>
        <w:t>.</w:t>
      </w:r>
    </w:p>
    <w:p w14:paraId="529D2798" w14:textId="1580EFA7" w:rsidR="00C707E4" w:rsidRDefault="00874244" w:rsidP="00C707E4">
      <w:pPr>
        <w:pStyle w:val="TH"/>
        <w:rPr>
          <w:lang w:val="en-US" w:eastAsia="zh-CN"/>
        </w:rPr>
      </w:pPr>
      <w:r>
        <w:rPr>
          <w:noProof/>
          <w:lang w:val="en-US" w:eastAsia="zh-CN"/>
        </w:rPr>
        <w:drawing>
          <wp:inline distT="0" distB="0" distL="0" distR="0" wp14:anchorId="50EF4CAF" wp14:editId="7AAEACB9">
            <wp:extent cx="6110605" cy="3348355"/>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10605" cy="3348355"/>
                    </a:xfrm>
                    <a:prstGeom prst="rect">
                      <a:avLst/>
                    </a:prstGeom>
                    <a:noFill/>
                    <a:ln>
                      <a:noFill/>
                    </a:ln>
                  </pic:spPr>
                </pic:pic>
              </a:graphicData>
            </a:graphic>
          </wp:inline>
        </w:drawing>
      </w:r>
    </w:p>
    <w:p w14:paraId="7204E502" w14:textId="77777777" w:rsidR="00C707E4" w:rsidRPr="007B4F0A" w:rsidRDefault="00C707E4" w:rsidP="00C707E4">
      <w:pPr>
        <w:pStyle w:val="TF"/>
      </w:pPr>
      <w:r w:rsidRPr="007B4F0A">
        <w:t>Figure 4.</w:t>
      </w:r>
      <w:r>
        <w:t>6</w:t>
      </w:r>
      <w:r w:rsidRPr="007B4F0A">
        <w:t>.1</w:t>
      </w:r>
      <w:r>
        <w:t>.1</w:t>
      </w:r>
      <w:r w:rsidRPr="007B4F0A">
        <w:t xml:space="preserve">-1: QMC activation and reporting </w:t>
      </w:r>
      <w:r w:rsidR="006C4C19">
        <w:t xml:space="preserve">example </w:t>
      </w:r>
      <w:r w:rsidRPr="007B4F0A">
        <w:t xml:space="preserve">in </w:t>
      </w:r>
      <w:r>
        <w:t>NR after UE is registered</w:t>
      </w:r>
    </w:p>
    <w:p w14:paraId="40D2620E" w14:textId="77777777" w:rsidR="00C707E4" w:rsidRPr="0080210C" w:rsidRDefault="00C707E4" w:rsidP="00024226">
      <w:pPr>
        <w:rPr>
          <w:lang w:eastAsia="zh-CN"/>
        </w:rPr>
      </w:pPr>
    </w:p>
    <w:p w14:paraId="62089551" w14:textId="77777777" w:rsidR="00C707E4" w:rsidRDefault="00C707E4" w:rsidP="00AD3D70">
      <w:pPr>
        <w:pStyle w:val="B10"/>
        <w:ind w:left="360" w:firstLine="0"/>
      </w:pPr>
      <w:r>
        <w:t xml:space="preserve">1. </w:t>
      </w:r>
      <w:r w:rsidRPr="007B4F0A">
        <w:t xml:space="preserve">The </w:t>
      </w:r>
      <w:r>
        <w:t>MnS Consumer</w:t>
      </w:r>
      <w:r w:rsidRPr="007B4F0A">
        <w:t xml:space="preserve"> sends</w:t>
      </w:r>
      <w:r>
        <w:t xml:space="preserve"> c</w:t>
      </w:r>
      <w:r w:rsidRPr="008D41E8">
        <w:t>reateMOI</w:t>
      </w:r>
      <w:r w:rsidRPr="007B4F0A">
        <w:t xml:space="preserve"> </w:t>
      </w:r>
      <w:r>
        <w:t>request for QMCJob to UDM</w:t>
      </w:r>
      <w:r w:rsidRPr="007B4F0A">
        <w:t xml:space="preserve"> that controls the impacted </w:t>
      </w:r>
      <w:r>
        <w:t>g</w:t>
      </w:r>
      <w:r w:rsidRPr="007B4F0A">
        <w:t xml:space="preserve">NB(s), and includes the parameters: </w:t>
      </w:r>
      <w:r w:rsidRPr="007B4F0A">
        <w:rPr>
          <w:rFonts w:ascii="Courier New" w:hAnsi="Courier New" w:cs="Courier New"/>
        </w:rPr>
        <w:t>serviceType</w:t>
      </w:r>
      <w:r w:rsidRPr="007B4F0A">
        <w:t xml:space="preserve">, </w:t>
      </w:r>
      <w:r>
        <w:rPr>
          <w:rFonts w:ascii="Courier New" w:hAnsi="Courier New" w:cs="Courier New"/>
        </w:rPr>
        <w:t>s</w:t>
      </w:r>
      <w:r w:rsidRPr="00F075D9">
        <w:rPr>
          <w:rFonts w:ascii="Courier New" w:hAnsi="Courier New" w:cs="Courier New"/>
        </w:rPr>
        <w:t>liceScope,</w:t>
      </w:r>
      <w:r>
        <w:t xml:space="preserve"> </w:t>
      </w:r>
      <w:r w:rsidRPr="007B4F0A">
        <w:rPr>
          <w:rFonts w:ascii="Courier New" w:hAnsi="Courier New" w:cs="Courier New"/>
        </w:rPr>
        <w:t>q</w:t>
      </w:r>
      <w:r>
        <w:rPr>
          <w:rFonts w:ascii="Courier New" w:hAnsi="Courier New" w:cs="Courier New"/>
        </w:rPr>
        <w:t>o</w:t>
      </w:r>
      <w:r w:rsidRPr="007B4F0A">
        <w:rPr>
          <w:rFonts w:ascii="Courier New" w:hAnsi="Courier New" w:cs="Courier New"/>
        </w:rPr>
        <w:t>ECollectionEntityAddress</w:t>
      </w:r>
      <w:r w:rsidRPr="007B4F0A">
        <w:t xml:space="preserve">, </w:t>
      </w:r>
      <w:r w:rsidRPr="007B4F0A">
        <w:rPr>
          <w:rFonts w:ascii="Courier New" w:hAnsi="Courier New" w:cs="Courier New"/>
        </w:rPr>
        <w:t>q</w:t>
      </w:r>
      <w:r>
        <w:rPr>
          <w:rFonts w:ascii="Courier New" w:hAnsi="Courier New" w:cs="Courier New"/>
        </w:rPr>
        <w:t>o</w:t>
      </w:r>
      <w:r w:rsidRPr="007B4F0A">
        <w:rPr>
          <w:rFonts w:ascii="Courier New" w:hAnsi="Courier New" w:cs="Courier New"/>
        </w:rPr>
        <w:t>ETarget</w:t>
      </w:r>
      <w:r w:rsidRPr="007B4F0A">
        <w:t xml:space="preserve">, </w:t>
      </w:r>
      <w:r w:rsidRPr="007B4F0A">
        <w:rPr>
          <w:rFonts w:ascii="Courier New" w:hAnsi="Courier New" w:cs="Courier New"/>
        </w:rPr>
        <w:t>q</w:t>
      </w:r>
      <w:r>
        <w:rPr>
          <w:rFonts w:ascii="Courier New" w:hAnsi="Courier New" w:cs="Courier New"/>
        </w:rPr>
        <w:t>o</w:t>
      </w:r>
      <w:r w:rsidRPr="007B4F0A">
        <w:rPr>
          <w:rFonts w:ascii="Courier New" w:hAnsi="Courier New" w:cs="Courier New"/>
        </w:rPr>
        <w:t>EReference</w:t>
      </w:r>
      <w:r w:rsidR="006C4C19" w:rsidRPr="006C4C19">
        <w:rPr>
          <w:rFonts w:ascii="Courier New" w:hAnsi="Courier New" w:cs="Courier New"/>
        </w:rPr>
        <w:t>,</w:t>
      </w:r>
      <w:r w:rsidRPr="007B4F0A">
        <w:t xml:space="preserve"> </w:t>
      </w:r>
      <w:r w:rsidR="006C4C19" w:rsidRPr="006C4C19">
        <w:rPr>
          <w:rFonts w:ascii="Courier New" w:hAnsi="Courier New" w:cs="Courier New"/>
        </w:rPr>
        <w:t>mDTAlignmentInformation, availableRANqoEMetrics</w:t>
      </w:r>
      <w:r w:rsidR="006C4C19" w:rsidRPr="006C4C19">
        <w:t xml:space="preserve"> </w:t>
      </w:r>
      <w:r w:rsidRPr="007B4F0A">
        <w:t xml:space="preserve">and </w:t>
      </w:r>
      <w:bookmarkStart w:id="125" w:name="_Hlk103155539"/>
      <w:r>
        <w:rPr>
          <w:rFonts w:ascii="Courier New" w:hAnsi="Courier New" w:cs="Courier New"/>
        </w:rPr>
        <w:t>q</w:t>
      </w:r>
      <w:r w:rsidRPr="000D31E3">
        <w:rPr>
          <w:rFonts w:ascii="Courier New" w:hAnsi="Courier New" w:cs="Courier New"/>
        </w:rPr>
        <w:t>M</w:t>
      </w:r>
      <w:r>
        <w:rPr>
          <w:rFonts w:ascii="Courier New" w:hAnsi="Courier New" w:cs="Courier New"/>
        </w:rPr>
        <w:t>C</w:t>
      </w:r>
      <w:r w:rsidRPr="000D31E3">
        <w:rPr>
          <w:rFonts w:ascii="Courier New" w:hAnsi="Courier New" w:cs="Courier New"/>
        </w:rPr>
        <w:t>Config</w:t>
      </w:r>
      <w:bookmarkEnd w:id="125"/>
      <w:r>
        <w:rPr>
          <w:rFonts w:ascii="Courier New" w:hAnsi="Courier New" w:cs="Courier New"/>
        </w:rPr>
        <w:t>File</w:t>
      </w:r>
      <w:r w:rsidRPr="007B4F0A">
        <w:t>.</w:t>
      </w:r>
    </w:p>
    <w:p w14:paraId="7E552348" w14:textId="77777777" w:rsidR="00C707E4" w:rsidRDefault="00C707E4" w:rsidP="00AD3D70">
      <w:pPr>
        <w:pStyle w:val="B10"/>
        <w:ind w:left="360" w:firstLine="0"/>
      </w:pPr>
      <w:r>
        <w:t>2. The UDM inserts subscriber related data and forwards it to the AMF.</w:t>
      </w:r>
    </w:p>
    <w:p w14:paraId="23377FB6" w14:textId="77777777" w:rsidR="00C707E4" w:rsidRDefault="00C707E4" w:rsidP="00AD3D70">
      <w:pPr>
        <w:pStyle w:val="B10"/>
        <w:ind w:left="360" w:firstLine="0"/>
      </w:pPr>
      <w:r>
        <w:t xml:space="preserve">3. </w:t>
      </w:r>
      <w:r w:rsidRPr="007B4F0A">
        <w:t xml:space="preserve">The </w:t>
      </w:r>
      <w:r>
        <w:t xml:space="preserve">AMF </w:t>
      </w:r>
      <w:r w:rsidRPr="007B4F0A">
        <w:t>forwards</w:t>
      </w:r>
      <w:r>
        <w:t xml:space="preserve"> </w:t>
      </w:r>
      <w:r w:rsidRPr="009338FF">
        <w:t xml:space="preserve">the configuration parameters </w:t>
      </w:r>
      <w:r w:rsidRPr="009338FF">
        <w:rPr>
          <w:rFonts w:ascii="Courier New" w:hAnsi="Courier New" w:cs="Courier New"/>
        </w:rPr>
        <w:t>serviceType</w:t>
      </w:r>
      <w:r w:rsidRPr="009338FF">
        <w:t xml:space="preserve">, </w:t>
      </w:r>
      <w:r w:rsidRPr="009338FF">
        <w:rPr>
          <w:rFonts w:ascii="Courier New" w:hAnsi="Courier New" w:cs="Courier New"/>
        </w:rPr>
        <w:t>slice</w:t>
      </w:r>
      <w:r>
        <w:rPr>
          <w:rFonts w:ascii="Courier New" w:hAnsi="Courier New" w:cs="Courier New"/>
        </w:rPr>
        <w:t>SupportListQMC</w:t>
      </w:r>
      <w:r w:rsidRPr="009338FF">
        <w:t xml:space="preserve">, </w:t>
      </w:r>
      <w:r>
        <w:rPr>
          <w:rFonts w:ascii="Courier New" w:hAnsi="Courier New" w:cs="Courier New"/>
        </w:rPr>
        <w:t>meas</w:t>
      </w:r>
      <w:r w:rsidRPr="009338FF">
        <w:rPr>
          <w:rFonts w:ascii="Courier New" w:hAnsi="Courier New" w:cs="Courier New"/>
        </w:rPr>
        <w:t>CollEntity</w:t>
      </w:r>
      <w:r>
        <w:rPr>
          <w:rFonts w:ascii="Courier New" w:hAnsi="Courier New" w:cs="Courier New"/>
        </w:rPr>
        <w:t>IP</w:t>
      </w:r>
      <w:r w:rsidRPr="009338FF">
        <w:rPr>
          <w:rFonts w:ascii="Courier New" w:hAnsi="Courier New" w:cs="Courier New"/>
        </w:rPr>
        <w:t>Address</w:t>
      </w:r>
      <w:r w:rsidRPr="009338FF">
        <w:t xml:space="preserve">, </w:t>
      </w:r>
      <w:r w:rsidRPr="009338FF">
        <w:rPr>
          <w:rFonts w:ascii="Courier New" w:hAnsi="Courier New" w:cs="Courier New"/>
        </w:rPr>
        <w:t>qoEReference</w:t>
      </w:r>
      <w:r w:rsidR="006C4C19" w:rsidRPr="006C4C19">
        <w:rPr>
          <w:rFonts w:ascii="Courier New" w:hAnsi="Courier New" w:cs="Courier New"/>
        </w:rPr>
        <w:t>, nGRANTraceId, availablerANqoEMetrics</w:t>
      </w:r>
      <w:r w:rsidRPr="009338FF">
        <w:t xml:space="preserve"> and </w:t>
      </w:r>
      <w:r>
        <w:rPr>
          <w:rFonts w:ascii="Courier New" w:hAnsi="Courier New" w:cs="Courier New"/>
        </w:rPr>
        <w:t>c</w:t>
      </w:r>
      <w:r w:rsidRPr="0054498C">
        <w:rPr>
          <w:rFonts w:ascii="Courier New" w:hAnsi="Courier New" w:cs="Courier New"/>
        </w:rPr>
        <w:t xml:space="preserve">ontainerForAppLayerMeasConfig </w:t>
      </w:r>
      <w:r w:rsidRPr="0054498C">
        <w:t>in</w:t>
      </w:r>
      <w:r w:rsidRPr="009338FF">
        <w:t xml:space="preserve"> message UE Context Modification Request to the impacted gNB.</w:t>
      </w:r>
    </w:p>
    <w:p w14:paraId="232B3B04" w14:textId="77777777" w:rsidR="00C707E4" w:rsidRDefault="00C707E4" w:rsidP="00AD3D70">
      <w:pPr>
        <w:pStyle w:val="B10"/>
        <w:ind w:left="360" w:firstLine="0"/>
      </w:pPr>
      <w:r>
        <w:t xml:space="preserve">4. </w:t>
      </w:r>
      <w:r w:rsidRPr="007B4F0A">
        <w:t xml:space="preserve">The </w:t>
      </w:r>
      <w:r>
        <w:t>g</w:t>
      </w:r>
      <w:r w:rsidRPr="007B4F0A">
        <w:t xml:space="preserve">NB checks </w:t>
      </w:r>
      <w:r>
        <w:t xml:space="preserve">if the </w:t>
      </w:r>
      <w:r w:rsidRPr="007B4F0A">
        <w:t>UE capability match</w:t>
      </w:r>
      <w:r>
        <w:t>es</w:t>
      </w:r>
      <w:r w:rsidRPr="007B4F0A">
        <w:t xml:space="preserve"> the criteria for</w:t>
      </w:r>
      <w:r>
        <w:t xml:space="preserve"> </w:t>
      </w:r>
      <w:r w:rsidRPr="006755B3">
        <w:rPr>
          <w:rFonts w:ascii="Courier New" w:hAnsi="Courier New" w:cs="Courier New"/>
        </w:rPr>
        <w:t>serviceType</w:t>
      </w:r>
      <w:r w:rsidRPr="007B4F0A">
        <w:t xml:space="preserve"> in the </w:t>
      </w:r>
      <w:r>
        <w:t>QoE measurement configuration information</w:t>
      </w:r>
      <w:r w:rsidRPr="007B4F0A">
        <w:t xml:space="preserve">. </w:t>
      </w:r>
    </w:p>
    <w:p w14:paraId="4C83D062" w14:textId="77777777" w:rsidR="00C707E4" w:rsidRPr="00FF4AF5" w:rsidRDefault="00C707E4" w:rsidP="00AD3D70">
      <w:pPr>
        <w:pStyle w:val="B10"/>
        <w:ind w:left="360" w:firstLine="0"/>
      </w:pPr>
      <w:r>
        <w:lastRenderedPageBreak/>
        <w:t xml:space="preserve">5. If the UE has </w:t>
      </w:r>
      <w:r w:rsidRPr="007B4F0A">
        <w:t xml:space="preserve">the wanted UE capability, the </w:t>
      </w:r>
      <w:r>
        <w:t>g</w:t>
      </w:r>
      <w:r w:rsidRPr="007B4F0A">
        <w:t xml:space="preserve">NB starts a UE request session and stores the associated </w:t>
      </w:r>
      <w:r>
        <w:rPr>
          <w:rFonts w:ascii="Courier New" w:hAnsi="Courier New" w:cs="Courier New"/>
        </w:rPr>
        <w:t>qo</w:t>
      </w:r>
      <w:r w:rsidRPr="006755B3">
        <w:rPr>
          <w:rFonts w:ascii="Courier New" w:hAnsi="Courier New" w:cs="Courier New"/>
        </w:rPr>
        <w:t>ECollectionEntityAddress</w:t>
      </w:r>
      <w:r w:rsidRPr="007B4F0A">
        <w:t xml:space="preserve">, sends the message </w:t>
      </w:r>
      <w:r w:rsidRPr="007267B8">
        <w:rPr>
          <w:rFonts w:ascii="Courier New" w:hAnsi="Courier New" w:cs="Courier New"/>
        </w:rPr>
        <w:t>RRCReconfiguration</w:t>
      </w:r>
      <w:r w:rsidRPr="007B4F0A">
        <w:t xml:space="preserve"> to the UE includ</w:t>
      </w:r>
      <w:r>
        <w:t xml:space="preserve">ing </w:t>
      </w:r>
      <w:r w:rsidRPr="006755B3">
        <w:rPr>
          <w:rFonts w:ascii="Courier New" w:hAnsi="Courier New" w:cs="Courier New"/>
        </w:rPr>
        <w:t>serviceType</w:t>
      </w:r>
      <w:r w:rsidRPr="007B4F0A">
        <w:t>,</w:t>
      </w:r>
      <w:r>
        <w:t xml:space="preserve"> </w:t>
      </w:r>
      <w:r>
        <w:rPr>
          <w:rFonts w:ascii="Courier New" w:hAnsi="Courier New" w:cs="Courier New"/>
        </w:rPr>
        <w:t>m</w:t>
      </w:r>
      <w:r w:rsidRPr="00F075D9">
        <w:rPr>
          <w:rFonts w:ascii="Courier New" w:hAnsi="Courier New" w:cs="Courier New"/>
        </w:rPr>
        <w:t>easConfigAppLayerId</w:t>
      </w:r>
      <w:r>
        <w:rPr>
          <w:rFonts w:ascii="Courier New" w:hAnsi="Courier New" w:cs="Courier New"/>
        </w:rPr>
        <w:t xml:space="preserve"> </w:t>
      </w:r>
      <w:r w:rsidRPr="00F075D9">
        <w:t xml:space="preserve">and </w:t>
      </w:r>
      <w:r w:rsidRPr="0054498C">
        <w:rPr>
          <w:rFonts w:ascii="Courier New" w:hAnsi="Courier New" w:cs="Courier New"/>
        </w:rPr>
        <w:t>measConfigAppLayerContainer.</w:t>
      </w:r>
      <w:r>
        <w:rPr>
          <w:rFonts w:ascii="Courier New" w:hAnsi="Courier New" w:cs="Courier New"/>
        </w:rPr>
        <w:t xml:space="preserve"> </w:t>
      </w:r>
    </w:p>
    <w:p w14:paraId="77DE27D3" w14:textId="77777777" w:rsidR="00C707E4" w:rsidRPr="00FF2B4C" w:rsidRDefault="00C707E4" w:rsidP="00C707E4">
      <w:pPr>
        <w:pStyle w:val="NO"/>
      </w:pPr>
      <w:r w:rsidRPr="00FF4AF5">
        <w:t xml:space="preserve">NOTE: </w:t>
      </w:r>
      <w:r w:rsidRPr="00F07BE9">
        <w:rPr>
          <w:rFonts w:eastAsia="SimSun"/>
          <w:lang w:eastAsia="ja-JP"/>
        </w:rPr>
        <w:t xml:space="preserve">The IE </w:t>
      </w:r>
      <w:r>
        <w:rPr>
          <w:rFonts w:ascii="Courier New" w:hAnsi="Courier New" w:cs="Courier New"/>
        </w:rPr>
        <w:t>m</w:t>
      </w:r>
      <w:r w:rsidRPr="00F075D9">
        <w:rPr>
          <w:rFonts w:ascii="Courier New" w:hAnsi="Courier New" w:cs="Courier New"/>
        </w:rPr>
        <w:t>easConfigAppLayerId</w:t>
      </w:r>
      <w:r w:rsidRPr="00F07BE9">
        <w:rPr>
          <w:rFonts w:eastAsia="SimSun"/>
          <w:lang w:eastAsia="ja-JP"/>
        </w:rPr>
        <w:t xml:space="preserve"> indicates the identity of the application layer measurement configuration</w:t>
      </w:r>
      <w:r>
        <w:rPr>
          <w:rFonts w:eastAsia="SimSun"/>
          <w:lang w:eastAsia="ja-JP"/>
        </w:rPr>
        <w:t xml:space="preserve">, see </w:t>
      </w:r>
      <w:r>
        <w:t>[</w:t>
      </w:r>
      <w:r w:rsidR="00B2405A">
        <w:t>11</w:t>
      </w:r>
      <w:r>
        <w:t>].</w:t>
      </w:r>
    </w:p>
    <w:p w14:paraId="20AABCE5" w14:textId="77777777" w:rsidR="00C707E4" w:rsidRPr="0095586C" w:rsidRDefault="00C707E4" w:rsidP="00AD3D70">
      <w:pPr>
        <w:pStyle w:val="B10"/>
        <w:ind w:left="360" w:firstLine="0"/>
      </w:pPr>
      <w:r>
        <w:t xml:space="preserve">6. </w:t>
      </w:r>
      <w:r w:rsidRPr="007B4F0A">
        <w:t xml:space="preserve">The access stratum in the UE sends </w:t>
      </w:r>
      <w:r w:rsidRPr="00985B3B">
        <w:t>an unsolicited response to</w:t>
      </w:r>
      <w:r>
        <w:t xml:space="preserve"> </w:t>
      </w:r>
      <w:r w:rsidRPr="007B4F0A">
        <w:t>the application level includ</w:t>
      </w:r>
      <w:r>
        <w:t>ing</w:t>
      </w:r>
      <w:r w:rsidRPr="007B4F0A">
        <w:t xml:space="preserve"> </w:t>
      </w:r>
      <w:r w:rsidRPr="00FF4AF5">
        <w:rPr>
          <w:rFonts w:ascii="Courier New" w:hAnsi="Courier New" w:cs="Courier New"/>
        </w:rPr>
        <w:t>app-meas_</w:t>
      </w:r>
      <w:r w:rsidRPr="007B4F0A">
        <w:rPr>
          <w:rFonts w:ascii="Courier New" w:hAnsi="Courier New" w:cs="Courier New"/>
        </w:rPr>
        <w:t>service</w:t>
      </w:r>
      <w:r>
        <w:rPr>
          <w:rFonts w:ascii="Courier New" w:hAnsi="Courier New" w:cs="Courier New"/>
        </w:rPr>
        <w:t>_t</w:t>
      </w:r>
      <w:r w:rsidRPr="007B4F0A">
        <w:rPr>
          <w:rFonts w:ascii="Courier New" w:hAnsi="Courier New" w:cs="Courier New"/>
        </w:rPr>
        <w:t>ype</w:t>
      </w:r>
      <w:r w:rsidRPr="007B4F0A">
        <w:t xml:space="preserve">, </w:t>
      </w:r>
      <w:r>
        <w:rPr>
          <w:rFonts w:ascii="Courier New" w:hAnsi="Courier New" w:cs="Courier New"/>
        </w:rPr>
        <w:t>m</w:t>
      </w:r>
      <w:r w:rsidRPr="00F075D9">
        <w:rPr>
          <w:rFonts w:ascii="Courier New" w:hAnsi="Courier New" w:cs="Courier New"/>
        </w:rPr>
        <w:t>eas</w:t>
      </w:r>
      <w:r>
        <w:rPr>
          <w:rFonts w:ascii="Courier New" w:hAnsi="Courier New" w:cs="Courier New"/>
        </w:rPr>
        <w:t>_c</w:t>
      </w:r>
      <w:r w:rsidRPr="00F075D9">
        <w:rPr>
          <w:rFonts w:ascii="Courier New" w:hAnsi="Courier New" w:cs="Courier New"/>
        </w:rPr>
        <w:t>onfig</w:t>
      </w:r>
      <w:r>
        <w:rPr>
          <w:rFonts w:ascii="Courier New" w:hAnsi="Courier New" w:cs="Courier New"/>
        </w:rPr>
        <w:t>_a</w:t>
      </w:r>
      <w:r w:rsidRPr="00F075D9">
        <w:rPr>
          <w:rFonts w:ascii="Courier New" w:hAnsi="Courier New" w:cs="Courier New"/>
        </w:rPr>
        <w:t>pp</w:t>
      </w:r>
      <w:r>
        <w:rPr>
          <w:rFonts w:ascii="Courier New" w:hAnsi="Courier New" w:cs="Courier New"/>
        </w:rPr>
        <w:t>_l</w:t>
      </w:r>
      <w:r w:rsidRPr="00F075D9">
        <w:rPr>
          <w:rFonts w:ascii="Courier New" w:hAnsi="Courier New" w:cs="Courier New"/>
        </w:rPr>
        <w:t>ayer</w:t>
      </w:r>
      <w:r>
        <w:rPr>
          <w:rFonts w:ascii="Courier New" w:hAnsi="Courier New" w:cs="Courier New"/>
        </w:rPr>
        <w:t>_i</w:t>
      </w:r>
      <w:r w:rsidRPr="00F075D9">
        <w:rPr>
          <w:rFonts w:ascii="Courier New" w:hAnsi="Courier New" w:cs="Courier New"/>
        </w:rPr>
        <w:t>d</w:t>
      </w:r>
      <w:r w:rsidR="006C4C19" w:rsidRPr="006C4C19">
        <w:rPr>
          <w:rFonts w:ascii="Courier New" w:hAnsi="Courier New" w:cs="Courier New"/>
        </w:rPr>
        <w:t>, ran_visible_release_only, transmission_of_session_start-end, ran_visible_periodicity, number_of_buffer_level_entries, report_initial_playout_delay</w:t>
      </w:r>
      <w:r w:rsidRPr="007B4F0A">
        <w:t xml:space="preserve"> and </w:t>
      </w:r>
      <w:r w:rsidRPr="0054498C">
        <w:rPr>
          <w:rFonts w:ascii="Courier New" w:hAnsi="Courier New" w:cs="Courier New"/>
        </w:rPr>
        <w:t>app</w:t>
      </w:r>
      <w:r>
        <w:rPr>
          <w:rFonts w:ascii="Courier New" w:hAnsi="Courier New" w:cs="Courier New"/>
        </w:rPr>
        <w:t>-m</w:t>
      </w:r>
      <w:r w:rsidRPr="0054498C">
        <w:rPr>
          <w:rFonts w:ascii="Courier New" w:hAnsi="Courier New" w:cs="Courier New"/>
        </w:rPr>
        <w:t>eas</w:t>
      </w:r>
      <w:r>
        <w:rPr>
          <w:rFonts w:ascii="Courier New" w:hAnsi="Courier New" w:cs="Courier New"/>
        </w:rPr>
        <w:t>_c</w:t>
      </w:r>
      <w:r w:rsidRPr="0054498C">
        <w:rPr>
          <w:rFonts w:ascii="Courier New" w:hAnsi="Courier New" w:cs="Courier New"/>
        </w:rPr>
        <w:t>onfig</w:t>
      </w:r>
      <w:r>
        <w:rPr>
          <w:rFonts w:ascii="Courier New" w:hAnsi="Courier New" w:cs="Courier New"/>
        </w:rPr>
        <w:t>_f</w:t>
      </w:r>
      <w:r w:rsidRPr="0054498C">
        <w:rPr>
          <w:rFonts w:ascii="Courier New" w:hAnsi="Courier New" w:cs="Courier New"/>
        </w:rPr>
        <w:t>ile</w:t>
      </w:r>
      <w:r>
        <w:rPr>
          <w:lang w:val="sv-SE"/>
        </w:rPr>
        <w:t xml:space="preserve">. The unsolicited response is for the </w:t>
      </w:r>
      <w:r>
        <w:t>AT command +CAPPLEVMCNR which is sent from UE Application Level to UE Access Stratum during Registration procedure.</w:t>
      </w:r>
    </w:p>
    <w:p w14:paraId="511D5EC1" w14:textId="77777777" w:rsidR="00C707E4" w:rsidRPr="007B4F0A" w:rsidRDefault="00C707E4" w:rsidP="00AD3D70">
      <w:pPr>
        <w:pStyle w:val="B10"/>
        <w:ind w:left="360" w:firstLine="0"/>
      </w:pPr>
      <w:r>
        <w:t xml:space="preserve">7. </w:t>
      </w:r>
      <w:r w:rsidRPr="007B4F0A">
        <w:t xml:space="preserve">When the application </w:t>
      </w:r>
      <w:r>
        <w:t xml:space="preserve">for </w:t>
      </w:r>
      <w:r w:rsidRPr="007B4F0A">
        <w:t xml:space="preserve">the </w:t>
      </w:r>
      <w:r>
        <w:t xml:space="preserve">specified </w:t>
      </w:r>
      <w:r w:rsidRPr="007267B8">
        <w:rPr>
          <w:rFonts w:ascii="Courier New" w:hAnsi="Courier New" w:cs="Courier New"/>
        </w:rPr>
        <w:t>serviceType</w:t>
      </w:r>
      <w:r w:rsidRPr="007B4F0A">
        <w:t xml:space="preserve"> starts, the QMC is initiated.</w:t>
      </w:r>
      <w:r>
        <w:t xml:space="preserve"> To specify the session which is started, the application generates a </w:t>
      </w:r>
      <w:r w:rsidRPr="00720853">
        <w:rPr>
          <w:rFonts w:ascii="Courier New" w:hAnsi="Courier New" w:cs="Courier New"/>
        </w:rPr>
        <w:t>recordingSessionId</w:t>
      </w:r>
      <w:r>
        <w:t>.</w:t>
      </w:r>
    </w:p>
    <w:p w14:paraId="6EC8E97A" w14:textId="77777777" w:rsidR="00C707E4" w:rsidRPr="007B4F0A" w:rsidRDefault="00C707E4" w:rsidP="00AD3D70">
      <w:pPr>
        <w:pStyle w:val="B10"/>
        <w:ind w:left="360" w:firstLine="0"/>
      </w:pPr>
      <w:bookmarkStart w:id="126" w:name="_Hlk94866697"/>
      <w:r>
        <w:t xml:space="preserve">8. </w:t>
      </w:r>
      <w:r w:rsidRPr="007B4F0A">
        <w:t>The application layer sends the AT command +CAPPLEVMR</w:t>
      </w:r>
      <w:r>
        <w:t>NR</w:t>
      </w:r>
      <w:r w:rsidRPr="007B4F0A">
        <w:t xml:space="preserve"> [7]</w:t>
      </w:r>
      <w:r>
        <w:t xml:space="preserve"> including </w:t>
      </w:r>
      <w:r>
        <w:rPr>
          <w:rFonts w:ascii="Courier New" w:hAnsi="Courier New" w:cs="Courier New"/>
        </w:rPr>
        <w:t>meas_config_app_layer_id</w:t>
      </w:r>
      <w:r w:rsidRPr="007B4F0A">
        <w:t xml:space="preserve"> a</w:t>
      </w:r>
      <w:r>
        <w:t>nd</w:t>
      </w:r>
      <w:r w:rsidRPr="007B4F0A">
        <w:t xml:space="preserve"> </w:t>
      </w:r>
      <w:r w:rsidRPr="007267B8">
        <w:rPr>
          <w:rFonts w:ascii="Courier New" w:hAnsi="Courier New" w:cs="Courier New"/>
        </w:rPr>
        <w:t>qo</w:t>
      </w:r>
      <w:r>
        <w:rPr>
          <w:rFonts w:ascii="Courier New" w:hAnsi="Courier New" w:cs="Courier New"/>
        </w:rPr>
        <w:t>e_m</w:t>
      </w:r>
      <w:r w:rsidRPr="007267B8">
        <w:rPr>
          <w:rFonts w:ascii="Courier New" w:hAnsi="Courier New" w:cs="Courier New"/>
        </w:rPr>
        <w:t>easurement</w:t>
      </w:r>
      <w:r>
        <w:rPr>
          <w:rFonts w:ascii="Courier New" w:hAnsi="Courier New" w:cs="Courier New"/>
        </w:rPr>
        <w:t>_s</w:t>
      </w:r>
      <w:r w:rsidRPr="007267B8">
        <w:rPr>
          <w:rFonts w:ascii="Courier New" w:hAnsi="Courier New" w:cs="Courier New"/>
        </w:rPr>
        <w:t>tatus</w:t>
      </w:r>
      <w:r w:rsidRPr="00704F4E">
        <w:rPr>
          <w:rFonts w:ascii="Courier New" w:hAnsi="Courier New" w:cs="Courier New"/>
        </w:rPr>
        <w:t xml:space="preserve"> </w:t>
      </w:r>
      <w:r w:rsidRPr="007B4F0A">
        <w:t>that indicates that a session is started to the access stratum.</w:t>
      </w:r>
    </w:p>
    <w:p w14:paraId="2CB1E595" w14:textId="77777777" w:rsidR="00C707E4" w:rsidRDefault="00C707E4" w:rsidP="00AD3D70">
      <w:pPr>
        <w:pStyle w:val="B10"/>
        <w:ind w:left="360" w:firstLine="0"/>
      </w:pPr>
      <w:r>
        <w:t xml:space="preserve">9. </w:t>
      </w:r>
      <w:r w:rsidRPr="007B4F0A">
        <w:t xml:space="preserve">The UE sends the message </w:t>
      </w:r>
      <w:r w:rsidRPr="00704F4E">
        <w:rPr>
          <w:rFonts w:ascii="Courier New" w:hAnsi="Courier New" w:cs="Courier New"/>
          <w:lang w:val="en-US"/>
        </w:rPr>
        <w:t xml:space="preserve">MeasurementReportAppLayer </w:t>
      </w:r>
      <w:r>
        <w:rPr>
          <w:lang w:val="en-US"/>
        </w:rPr>
        <w:t xml:space="preserve">including </w:t>
      </w:r>
      <w:r>
        <w:rPr>
          <w:rFonts w:ascii="Courier New" w:hAnsi="Courier New" w:cs="Courier New"/>
        </w:rPr>
        <w:t>m</w:t>
      </w:r>
      <w:r w:rsidRPr="00F075D9">
        <w:rPr>
          <w:rFonts w:ascii="Courier New" w:hAnsi="Courier New" w:cs="Courier New"/>
        </w:rPr>
        <w:t>easConfigAppLayerId</w:t>
      </w:r>
      <w:r w:rsidRPr="007B4F0A">
        <w:t xml:space="preserve"> </w:t>
      </w:r>
      <w:r>
        <w:t>and</w:t>
      </w:r>
      <w:r w:rsidRPr="007B4F0A">
        <w:t xml:space="preserve"> </w:t>
      </w:r>
      <w:r w:rsidRPr="00FF4AF5">
        <w:rPr>
          <w:rFonts w:ascii="Courier New" w:hAnsi="Courier New" w:cs="Courier New"/>
        </w:rPr>
        <w:t>appLayerSessionStatus</w:t>
      </w:r>
      <w:r w:rsidRPr="007B4F0A">
        <w:t xml:space="preserve"> to the </w:t>
      </w:r>
      <w:r>
        <w:t>g</w:t>
      </w:r>
      <w:r w:rsidRPr="007B4F0A">
        <w:t>NB.</w:t>
      </w:r>
      <w:bookmarkEnd w:id="126"/>
    </w:p>
    <w:p w14:paraId="3FC14D23" w14:textId="77777777" w:rsidR="00C707E4" w:rsidRPr="007B4F0A" w:rsidRDefault="00C707E4" w:rsidP="00AD3D70">
      <w:pPr>
        <w:pStyle w:val="B10"/>
        <w:ind w:left="360" w:firstLine="0"/>
      </w:pPr>
      <w:r>
        <w:t xml:space="preserve">10. </w:t>
      </w:r>
      <w:r w:rsidRPr="007B4F0A">
        <w:t>When the QMC is completed</w:t>
      </w:r>
      <w:r>
        <w:t xml:space="preserve"> or at the end of period for periodic report</w:t>
      </w:r>
      <w:r w:rsidRPr="007B4F0A">
        <w:t>, the recorded information is collected in a QMC report</w:t>
      </w:r>
      <w:r>
        <w:t>, see</w:t>
      </w:r>
      <w:r w:rsidRPr="007B4F0A">
        <w:t xml:space="preserve"> [6], [7]</w:t>
      </w:r>
      <w:r>
        <w:t xml:space="preserve"> or </w:t>
      </w:r>
      <w:r w:rsidRPr="007B4F0A">
        <w:t>[</w:t>
      </w:r>
      <w:r>
        <w:t>13</w:t>
      </w:r>
      <w:r w:rsidRPr="007B4F0A">
        <w:t xml:space="preserve">]. </w:t>
      </w:r>
    </w:p>
    <w:p w14:paraId="75B9008B" w14:textId="77777777" w:rsidR="00C707E4" w:rsidRPr="007B4F0A" w:rsidRDefault="00C707E4" w:rsidP="00AD3D70">
      <w:pPr>
        <w:pStyle w:val="B10"/>
        <w:ind w:left="360" w:firstLine="0"/>
      </w:pPr>
      <w:r>
        <w:t xml:space="preserve">11. </w:t>
      </w:r>
      <w:r w:rsidRPr="007B4F0A">
        <w:t>The application layer sends the AT command +CAPPLEVMR</w:t>
      </w:r>
      <w:r>
        <w:t xml:space="preserve">NR </w:t>
      </w:r>
      <w:r w:rsidRPr="007B4F0A">
        <w:t xml:space="preserve">[7] including </w:t>
      </w:r>
      <w:r>
        <w:rPr>
          <w:rFonts w:ascii="Courier New" w:hAnsi="Courier New" w:cs="Courier New"/>
        </w:rPr>
        <w:t>m</w:t>
      </w:r>
      <w:r w:rsidRPr="00F075D9">
        <w:rPr>
          <w:rFonts w:ascii="Courier New" w:hAnsi="Courier New" w:cs="Courier New"/>
        </w:rPr>
        <w:t>eas</w:t>
      </w:r>
      <w:r>
        <w:rPr>
          <w:rFonts w:ascii="Courier New" w:hAnsi="Courier New" w:cs="Courier New"/>
        </w:rPr>
        <w:t>_c</w:t>
      </w:r>
      <w:r w:rsidRPr="00F075D9">
        <w:rPr>
          <w:rFonts w:ascii="Courier New" w:hAnsi="Courier New" w:cs="Courier New"/>
        </w:rPr>
        <w:t>onfig</w:t>
      </w:r>
      <w:r>
        <w:rPr>
          <w:rFonts w:ascii="Courier New" w:hAnsi="Courier New" w:cs="Courier New"/>
        </w:rPr>
        <w:t>_a</w:t>
      </w:r>
      <w:r w:rsidRPr="00F075D9">
        <w:rPr>
          <w:rFonts w:ascii="Courier New" w:hAnsi="Courier New" w:cs="Courier New"/>
        </w:rPr>
        <w:t>pp</w:t>
      </w:r>
      <w:r>
        <w:rPr>
          <w:rFonts w:ascii="Courier New" w:hAnsi="Courier New" w:cs="Courier New"/>
        </w:rPr>
        <w:t>_l</w:t>
      </w:r>
      <w:r w:rsidRPr="00F075D9">
        <w:rPr>
          <w:rFonts w:ascii="Courier New" w:hAnsi="Courier New" w:cs="Courier New"/>
        </w:rPr>
        <w:t>ayer</w:t>
      </w:r>
      <w:r>
        <w:rPr>
          <w:rFonts w:ascii="Courier New" w:hAnsi="Courier New" w:cs="Courier New"/>
        </w:rPr>
        <w:t>_i</w:t>
      </w:r>
      <w:r w:rsidRPr="00F075D9">
        <w:rPr>
          <w:rFonts w:ascii="Courier New" w:hAnsi="Courier New" w:cs="Courier New"/>
        </w:rPr>
        <w:t>d</w:t>
      </w:r>
      <w:r>
        <w:rPr>
          <w:rFonts w:ascii="Courier New" w:hAnsi="Courier New" w:cs="Courier New"/>
        </w:rPr>
        <w:t xml:space="preserve">, </w:t>
      </w:r>
      <w:r w:rsidR="006C4C19" w:rsidRPr="006C4C19">
        <w:rPr>
          <w:rFonts w:ascii="Courier New" w:hAnsi="Courier New" w:cs="Courier New"/>
        </w:rPr>
        <w:t xml:space="preserve">playout_delay_for_media_startup, number_of_buffer_level_entries, report_initial_playout_delay, </w:t>
      </w:r>
      <w:r w:rsidRPr="00D108F1">
        <w:rPr>
          <w:rFonts w:ascii="Courier New" w:hAnsi="Courier New" w:cs="Courier New"/>
        </w:rPr>
        <w:t>qo</w:t>
      </w:r>
      <w:r>
        <w:rPr>
          <w:rFonts w:ascii="Courier New" w:hAnsi="Courier New" w:cs="Courier New"/>
        </w:rPr>
        <w:t>e_m</w:t>
      </w:r>
      <w:r w:rsidRPr="00D108F1">
        <w:rPr>
          <w:rFonts w:ascii="Courier New" w:hAnsi="Courier New" w:cs="Courier New"/>
        </w:rPr>
        <w:t>easurement</w:t>
      </w:r>
      <w:r>
        <w:rPr>
          <w:rFonts w:ascii="Courier New" w:hAnsi="Courier New" w:cs="Courier New"/>
        </w:rPr>
        <w:t>_s</w:t>
      </w:r>
      <w:r w:rsidRPr="00D108F1">
        <w:rPr>
          <w:rFonts w:ascii="Courier New" w:hAnsi="Courier New" w:cs="Courier New"/>
        </w:rPr>
        <w:t xml:space="preserve">tatus </w:t>
      </w:r>
      <w:r>
        <w:t>indicating that session has ended</w:t>
      </w:r>
      <w:r w:rsidRPr="007B4F0A">
        <w:t xml:space="preserve"> and </w:t>
      </w:r>
      <w:r w:rsidRPr="00FF4AF5">
        <w:rPr>
          <w:rFonts w:ascii="Courier New" w:hAnsi="Courier New" w:cs="Courier New"/>
        </w:rPr>
        <w:t>app-meas_report</w:t>
      </w:r>
      <w:r w:rsidRPr="007B4F0A">
        <w:t xml:space="preserve"> </w:t>
      </w:r>
      <w:r>
        <w:rPr>
          <w:color w:val="000000"/>
        </w:rPr>
        <w:t xml:space="preserve">including </w:t>
      </w:r>
      <w:r w:rsidRPr="00704F4E">
        <w:rPr>
          <w:rFonts w:ascii="Courier New" w:hAnsi="Courier New" w:cs="Courier New"/>
          <w:color w:val="000000"/>
        </w:rPr>
        <w:t>recordingSessionId</w:t>
      </w:r>
      <w:r w:rsidRPr="007B4F0A">
        <w:t xml:space="preserve"> to the access stratum.</w:t>
      </w:r>
    </w:p>
    <w:p w14:paraId="5556C39D" w14:textId="77777777" w:rsidR="00C707E4" w:rsidRPr="007B4F0A" w:rsidRDefault="00C707E4" w:rsidP="00AD3D70">
      <w:pPr>
        <w:pStyle w:val="B10"/>
        <w:ind w:left="360" w:firstLine="0"/>
      </w:pPr>
      <w:r>
        <w:t xml:space="preserve">12. </w:t>
      </w:r>
      <w:r w:rsidRPr="007B4F0A">
        <w:t xml:space="preserve">The UE sends the message </w:t>
      </w:r>
      <w:r w:rsidRPr="00704F4E">
        <w:rPr>
          <w:rFonts w:ascii="Courier New" w:hAnsi="Courier New" w:cs="Courier New"/>
          <w:lang w:val="en-US"/>
        </w:rPr>
        <w:t>MeasurementReportAppLayer</w:t>
      </w:r>
      <w:r>
        <w:rPr>
          <w:lang w:val="en-US"/>
        </w:rPr>
        <w:t xml:space="preserve"> </w:t>
      </w:r>
      <w:r w:rsidRPr="007B4F0A">
        <w:t>including</w:t>
      </w:r>
      <w:r>
        <w:rPr>
          <w:rFonts w:ascii="Courier New" w:hAnsi="Courier New" w:cs="Courier New"/>
        </w:rPr>
        <w:t xml:space="preserve"> m</w:t>
      </w:r>
      <w:r w:rsidRPr="00F075D9">
        <w:rPr>
          <w:rFonts w:ascii="Courier New" w:hAnsi="Courier New" w:cs="Courier New"/>
        </w:rPr>
        <w:t>easConfigAppLayerId</w:t>
      </w:r>
      <w:r>
        <w:rPr>
          <w:rFonts w:ascii="Courier New" w:hAnsi="Courier New" w:cs="Courier New"/>
        </w:rPr>
        <w:t xml:space="preserve">, </w:t>
      </w:r>
      <w:r w:rsidRPr="00FF4AF5">
        <w:rPr>
          <w:rFonts w:ascii="Courier New" w:hAnsi="Courier New" w:cs="Courier New"/>
        </w:rPr>
        <w:t>appLayerSessionStatus</w:t>
      </w:r>
      <w:r w:rsidRPr="007B4F0A">
        <w:t xml:space="preserve"> and </w:t>
      </w:r>
      <w:bookmarkStart w:id="127" w:name="_Hlk110587984"/>
      <w:r w:rsidRPr="00261E84">
        <w:rPr>
          <w:rFonts w:ascii="Courier New" w:hAnsi="Courier New" w:cs="Courier New"/>
        </w:rPr>
        <w:t>measReportAppLayerContainer</w:t>
      </w:r>
      <w:r>
        <w:t xml:space="preserve"> </w:t>
      </w:r>
      <w:bookmarkEnd w:id="127"/>
      <w:r>
        <w:rPr>
          <w:color w:val="000000"/>
        </w:rPr>
        <w:t xml:space="preserve">including </w:t>
      </w:r>
      <w:r w:rsidRPr="00865582">
        <w:rPr>
          <w:rFonts w:ascii="Courier New" w:hAnsi="Courier New" w:cs="Courier New"/>
          <w:color w:val="000000"/>
        </w:rPr>
        <w:t>recordingSessionId</w:t>
      </w:r>
      <w:r w:rsidRPr="007B4F0A">
        <w:t xml:space="preserve"> to the </w:t>
      </w:r>
      <w:r>
        <w:t>g</w:t>
      </w:r>
      <w:r w:rsidRPr="007B4F0A">
        <w:t>NB.</w:t>
      </w:r>
    </w:p>
    <w:p w14:paraId="7C9B4642" w14:textId="77777777" w:rsidR="00C707E4" w:rsidRPr="00110440" w:rsidRDefault="00C707E4" w:rsidP="00AD3D70">
      <w:pPr>
        <w:pStyle w:val="B10"/>
        <w:ind w:left="360" w:firstLine="0"/>
      </w:pPr>
      <w:r>
        <w:t xml:space="preserve">13. </w:t>
      </w:r>
      <w:r w:rsidRPr="007B4F0A">
        <w:t xml:space="preserve">The </w:t>
      </w:r>
      <w:r>
        <w:t>g</w:t>
      </w:r>
      <w:r w:rsidRPr="007B4F0A">
        <w:t xml:space="preserve">NB sends the QMC report to the MCE associated to the </w:t>
      </w:r>
      <w:r w:rsidRPr="007B4F0A">
        <w:rPr>
          <w:rFonts w:ascii="Courier New" w:hAnsi="Courier New" w:cs="Courier New"/>
        </w:rPr>
        <w:t>q</w:t>
      </w:r>
      <w:r>
        <w:rPr>
          <w:rFonts w:ascii="Courier New" w:hAnsi="Courier New" w:cs="Courier New"/>
        </w:rPr>
        <w:t>o</w:t>
      </w:r>
      <w:r w:rsidRPr="007B4F0A">
        <w:rPr>
          <w:rFonts w:ascii="Courier New" w:hAnsi="Courier New" w:cs="Courier New"/>
        </w:rPr>
        <w:t>EReference</w:t>
      </w:r>
      <w:r>
        <w:rPr>
          <w:rFonts w:ascii="Courier New" w:hAnsi="Courier New" w:cs="Courier New"/>
        </w:rPr>
        <w:t xml:space="preserve">. </w:t>
      </w:r>
      <w:r w:rsidRPr="00865582">
        <w:t>The report contains</w:t>
      </w:r>
      <w:r w:rsidRPr="00FF4AF5">
        <w:t xml:space="preserve"> </w:t>
      </w:r>
      <w:bookmarkStart w:id="128" w:name="_Hlk110588227"/>
      <w:r w:rsidRPr="00FF4AF5">
        <w:t xml:space="preserve">the </w:t>
      </w:r>
      <w:r w:rsidRPr="007B4F0A">
        <w:rPr>
          <w:rFonts w:ascii="Courier New" w:hAnsi="Courier New" w:cs="Courier New"/>
        </w:rPr>
        <w:t>q</w:t>
      </w:r>
      <w:r>
        <w:rPr>
          <w:rFonts w:ascii="Courier New" w:hAnsi="Courier New" w:cs="Courier New"/>
        </w:rPr>
        <w:t>o</w:t>
      </w:r>
      <w:r w:rsidRPr="007B4F0A">
        <w:rPr>
          <w:rFonts w:ascii="Courier New" w:hAnsi="Courier New" w:cs="Courier New"/>
        </w:rPr>
        <w:t>EReference</w:t>
      </w:r>
      <w:r w:rsidRPr="00FF4AF5">
        <w:t xml:space="preserve"> and the RAN transparent container including the </w:t>
      </w:r>
      <w:bookmarkEnd w:id="128"/>
      <w:r>
        <w:rPr>
          <w:rFonts w:ascii="Courier New" w:hAnsi="Courier New" w:cs="Courier New"/>
        </w:rPr>
        <w:t>recordingSessionId</w:t>
      </w:r>
      <w:r>
        <w:t xml:space="preserve"> and </w:t>
      </w:r>
      <w:r>
        <w:rPr>
          <w:rFonts w:ascii="Courier New" w:hAnsi="Courier New" w:cs="Courier New"/>
        </w:rPr>
        <w:t>s</w:t>
      </w:r>
      <w:r w:rsidRPr="00F075D9">
        <w:rPr>
          <w:rFonts w:ascii="Courier New" w:hAnsi="Courier New" w:cs="Courier New"/>
        </w:rPr>
        <w:t>liceScope</w:t>
      </w:r>
      <w:r w:rsidRPr="0081385A">
        <w:t xml:space="preserve">, </w:t>
      </w:r>
      <w:r w:rsidRPr="002D6F8E">
        <w:t xml:space="preserve">which </w:t>
      </w:r>
      <w:r w:rsidRPr="00BE302A">
        <w:t>contain</w:t>
      </w:r>
      <w:r>
        <w:t>s</w:t>
      </w:r>
      <w:r w:rsidRPr="00BE302A">
        <w:t xml:space="preserve"> only the S-NSSAI used</w:t>
      </w:r>
      <w:r>
        <w:rPr>
          <w:rFonts w:ascii="Courier New" w:hAnsi="Courier New" w:cs="Courier New"/>
        </w:rPr>
        <w:t xml:space="preserve">. </w:t>
      </w:r>
      <w:r>
        <w:rPr>
          <w:iCs/>
        </w:rPr>
        <w:t xml:space="preserve">Note that the </w:t>
      </w:r>
      <w:r w:rsidRPr="007B4F0A">
        <w:rPr>
          <w:rFonts w:ascii="Courier New" w:hAnsi="Courier New" w:cs="Courier New"/>
        </w:rPr>
        <w:t>q</w:t>
      </w:r>
      <w:r>
        <w:rPr>
          <w:rFonts w:ascii="Courier New" w:hAnsi="Courier New" w:cs="Courier New"/>
        </w:rPr>
        <w:t>o</w:t>
      </w:r>
      <w:r w:rsidRPr="007B4F0A">
        <w:rPr>
          <w:rFonts w:ascii="Courier New" w:hAnsi="Courier New" w:cs="Courier New"/>
        </w:rPr>
        <w:t>EReference</w:t>
      </w:r>
      <w:r>
        <w:rPr>
          <w:rFonts w:ascii="Courier New" w:hAnsi="Courier New" w:cs="Courier New"/>
        </w:rPr>
        <w:t xml:space="preserve"> </w:t>
      </w:r>
      <w:r w:rsidRPr="00A55209">
        <w:rPr>
          <w:iCs/>
        </w:rPr>
        <w:t>is mapped to the</w:t>
      </w:r>
      <w:r>
        <w:rPr>
          <w:rFonts w:ascii="Courier New" w:hAnsi="Courier New" w:cs="Courier New"/>
        </w:rPr>
        <w:t xml:space="preserve"> m</w:t>
      </w:r>
      <w:r w:rsidRPr="007B4F0A">
        <w:rPr>
          <w:rFonts w:ascii="Courier New" w:hAnsi="Courier New" w:cs="Courier New"/>
        </w:rPr>
        <w:t>eas</w:t>
      </w:r>
      <w:r>
        <w:rPr>
          <w:rFonts w:ascii="Courier New" w:hAnsi="Courier New" w:cs="Courier New"/>
        </w:rPr>
        <w:t>Config</w:t>
      </w:r>
      <w:r w:rsidRPr="007B4F0A">
        <w:rPr>
          <w:rFonts w:ascii="Courier New" w:hAnsi="Courier New" w:cs="Courier New"/>
        </w:rPr>
        <w:t>AppLayer</w:t>
      </w:r>
      <w:r>
        <w:rPr>
          <w:rFonts w:ascii="Courier New" w:hAnsi="Courier New" w:cs="Courier New"/>
        </w:rPr>
        <w:t>Id</w:t>
      </w:r>
      <w:r w:rsidRPr="0081385A">
        <w:t xml:space="preserve"> </w:t>
      </w:r>
      <w:r>
        <w:t>at</w:t>
      </w:r>
      <w:r w:rsidRPr="0081385A">
        <w:t xml:space="preserve"> gNB </w:t>
      </w:r>
      <w:r>
        <w:rPr>
          <w:iCs/>
        </w:rPr>
        <w:t>o</w:t>
      </w:r>
      <w:r w:rsidRPr="00A55209">
        <w:rPr>
          <w:iCs/>
        </w:rPr>
        <w:t>n</w:t>
      </w:r>
      <w:r>
        <w:rPr>
          <w:iCs/>
        </w:rPr>
        <w:t xml:space="preserve"> the </w:t>
      </w:r>
      <w:r w:rsidRPr="00A55209">
        <w:rPr>
          <w:iCs/>
        </w:rPr>
        <w:t xml:space="preserve">previous step </w:t>
      </w:r>
      <w:r>
        <w:rPr>
          <w:iCs/>
        </w:rPr>
        <w:t>and is included in QMC report.</w:t>
      </w:r>
    </w:p>
    <w:p w14:paraId="6BE34537" w14:textId="77777777" w:rsidR="00C707E4" w:rsidRPr="00CA4308" w:rsidRDefault="00C707E4" w:rsidP="00C707E4"/>
    <w:p w14:paraId="08E336E9" w14:textId="77777777" w:rsidR="00C707E4" w:rsidRDefault="00C707E4" w:rsidP="00C707E4">
      <w:pPr>
        <w:pStyle w:val="Heading4"/>
      </w:pPr>
      <w:bookmarkStart w:id="129" w:name="_Toc122426129"/>
      <w:r>
        <w:t>4.6.1.2</w:t>
      </w:r>
      <w:r>
        <w:tab/>
        <w:t>Activation of QoE measurement task before UE Registration procedure to the network</w:t>
      </w:r>
      <w:bookmarkEnd w:id="129"/>
    </w:p>
    <w:p w14:paraId="0FBE39BA" w14:textId="77777777" w:rsidR="00C707E4" w:rsidRDefault="00C707E4" w:rsidP="00C707E4">
      <w:pPr>
        <w:rPr>
          <w:lang w:eastAsia="zh-CN"/>
        </w:rPr>
      </w:pPr>
      <w:r>
        <w:t>Figure 4.6.1.2-1 and the text below describe the activation of QoE measurement collection before UE registration procedure to the network.</w:t>
      </w:r>
    </w:p>
    <w:p w14:paraId="0FB94713" w14:textId="77777777" w:rsidR="00C707E4" w:rsidRDefault="00C707E4" w:rsidP="00C707E4">
      <w:r>
        <w:t xml:space="preserve">The AMF receives and stores QoE measurement collection </w:t>
      </w:r>
      <w:r>
        <w:rPr>
          <w:rFonts w:hint="eastAsia"/>
          <w:lang w:eastAsia="zh-CN"/>
        </w:rPr>
        <w:t>job</w:t>
      </w:r>
      <w:r>
        <w:t xml:space="preserve"> as part of API: Numd_SDM . Then the same procedure for activation of measurement collection job is applied as after completion of UE registration procedure, except that instead of UE Context Modification Request the message Initial Context Setup Request is sent, see 4.6.1.1. </w:t>
      </w:r>
    </w:p>
    <w:p w14:paraId="51E867B6" w14:textId="4A24A992" w:rsidR="00C707E4" w:rsidRPr="00042EEC" w:rsidRDefault="00874244" w:rsidP="00C707E4">
      <w:pPr>
        <w:pStyle w:val="TH"/>
      </w:pPr>
      <w:r>
        <w:rPr>
          <w:noProof/>
        </w:rPr>
        <w:lastRenderedPageBreak/>
        <w:drawing>
          <wp:inline distT="0" distB="0" distL="0" distR="0" wp14:anchorId="075DA8F9" wp14:editId="11DA31A1">
            <wp:extent cx="6110605" cy="3329305"/>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10605" cy="3329305"/>
                    </a:xfrm>
                    <a:prstGeom prst="rect">
                      <a:avLst/>
                    </a:prstGeom>
                    <a:noFill/>
                    <a:ln>
                      <a:noFill/>
                    </a:ln>
                  </pic:spPr>
                </pic:pic>
              </a:graphicData>
            </a:graphic>
          </wp:inline>
        </w:drawing>
      </w:r>
    </w:p>
    <w:p w14:paraId="5BDF99B7" w14:textId="77777777" w:rsidR="00C707E4" w:rsidRDefault="00C707E4" w:rsidP="00C707E4">
      <w:pPr>
        <w:pStyle w:val="TF"/>
      </w:pPr>
      <w:r w:rsidRPr="00D94C5A">
        <w:t>Figure 4.</w:t>
      </w:r>
      <w:r>
        <w:t>6</w:t>
      </w:r>
      <w:r w:rsidRPr="00D94C5A">
        <w:t>.1</w:t>
      </w:r>
      <w:r>
        <w:t>.2-1</w:t>
      </w:r>
      <w:r w:rsidRPr="00D94C5A">
        <w:t xml:space="preserve">: QMC activation and reporting </w:t>
      </w:r>
      <w:r w:rsidR="006C4C19">
        <w:t xml:space="preserve">example </w:t>
      </w:r>
      <w:r w:rsidRPr="00D94C5A">
        <w:t xml:space="preserve">in NR before UE </w:t>
      </w:r>
      <w:r>
        <w:rPr>
          <w:color w:val="000000"/>
        </w:rPr>
        <w:t>Registration procedure to the network</w:t>
      </w:r>
    </w:p>
    <w:p w14:paraId="2C18F133" w14:textId="77777777" w:rsidR="007F7382" w:rsidRPr="0013742F" w:rsidRDefault="007F7382" w:rsidP="007F7382">
      <w:pPr>
        <w:pStyle w:val="Heading3"/>
        <w:rPr>
          <w:lang w:val="en-US"/>
        </w:rPr>
      </w:pPr>
      <w:bookmarkStart w:id="130" w:name="_Toc122426130"/>
      <w:r>
        <w:t>4.6.2</w:t>
      </w:r>
      <w:r>
        <w:tab/>
      </w:r>
      <w:r w:rsidRPr="007B4F0A">
        <w:t xml:space="preserve">Handling of measurement collection at handover in </w:t>
      </w:r>
      <w:r>
        <w:t>NR</w:t>
      </w:r>
      <w:bookmarkEnd w:id="130"/>
    </w:p>
    <w:p w14:paraId="53EA04B2" w14:textId="77777777" w:rsidR="007F7382" w:rsidRPr="007B4F0A" w:rsidRDefault="007F7382" w:rsidP="007F7382">
      <w:pPr>
        <w:pStyle w:val="Heading4"/>
      </w:pPr>
      <w:bookmarkStart w:id="131" w:name="_Toc42759810"/>
      <w:bookmarkStart w:id="132" w:name="_Toc122426131"/>
      <w:r w:rsidRPr="007B4F0A">
        <w:t>4.</w:t>
      </w:r>
      <w:r>
        <w:t>6</w:t>
      </w:r>
      <w:r w:rsidRPr="007B4F0A">
        <w:t>.2.</w:t>
      </w:r>
      <w:r>
        <w:t>1</w:t>
      </w:r>
      <w:r w:rsidRPr="007B4F0A">
        <w:tab/>
      </w:r>
      <w:r>
        <w:t xml:space="preserve">NG Based </w:t>
      </w:r>
      <w:r w:rsidRPr="007B4F0A">
        <w:t xml:space="preserve">Handover </w:t>
      </w:r>
      <w:bookmarkEnd w:id="131"/>
      <w:r>
        <w:t>for Signalling Based Activation</w:t>
      </w:r>
      <w:bookmarkEnd w:id="132"/>
    </w:p>
    <w:p w14:paraId="53C31254" w14:textId="77777777" w:rsidR="007F7382" w:rsidRPr="007B4F0A" w:rsidRDefault="007F7382" w:rsidP="007F7382">
      <w:r w:rsidRPr="007B4F0A">
        <w:t>The figure 4.</w:t>
      </w:r>
      <w:r>
        <w:t>6</w:t>
      </w:r>
      <w:r w:rsidRPr="007B4F0A">
        <w:t>.2.</w:t>
      </w:r>
      <w:r>
        <w:t>1</w:t>
      </w:r>
      <w:r w:rsidRPr="007B4F0A">
        <w:t xml:space="preserve">-1 and the text below describe the handling at </w:t>
      </w:r>
      <w:r>
        <w:t xml:space="preserve">NG Based </w:t>
      </w:r>
      <w:r w:rsidRPr="007B4F0A">
        <w:t xml:space="preserve">handover between </w:t>
      </w:r>
      <w:r>
        <w:t>g</w:t>
      </w:r>
      <w:r w:rsidRPr="007B4F0A">
        <w:t>NBs</w:t>
      </w:r>
      <w:r>
        <w:t xml:space="preserve"> for Signalling Based Activation case</w:t>
      </w:r>
      <w:r w:rsidRPr="007B4F0A">
        <w:t>.</w:t>
      </w:r>
    </w:p>
    <w:p w14:paraId="7DA30F68" w14:textId="48D43D42" w:rsidR="007F7382" w:rsidRPr="007B4F0A" w:rsidRDefault="00874244" w:rsidP="007F7382">
      <w:pPr>
        <w:pStyle w:val="TH"/>
      </w:pPr>
      <w:r>
        <w:rPr>
          <w:noProof/>
        </w:rPr>
        <w:drawing>
          <wp:inline distT="0" distB="0" distL="0" distR="0" wp14:anchorId="2F28124E" wp14:editId="538AE0AD">
            <wp:extent cx="6120130" cy="362902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20130" cy="3629025"/>
                    </a:xfrm>
                    <a:prstGeom prst="rect">
                      <a:avLst/>
                    </a:prstGeom>
                    <a:noFill/>
                    <a:ln>
                      <a:noFill/>
                    </a:ln>
                  </pic:spPr>
                </pic:pic>
              </a:graphicData>
            </a:graphic>
          </wp:inline>
        </w:drawing>
      </w:r>
    </w:p>
    <w:p w14:paraId="73930263" w14:textId="77777777" w:rsidR="007F7382" w:rsidRPr="007B4F0A" w:rsidRDefault="007F7382" w:rsidP="007F7382">
      <w:pPr>
        <w:pStyle w:val="TF"/>
      </w:pPr>
      <w:r w:rsidRPr="007B4F0A">
        <w:t>Figure 4.</w:t>
      </w:r>
      <w:r>
        <w:t>6</w:t>
      </w:r>
      <w:r w:rsidRPr="007B4F0A">
        <w:t>.2.</w:t>
      </w:r>
      <w:r>
        <w:t>1</w:t>
      </w:r>
      <w:r w:rsidRPr="007B4F0A">
        <w:t>-1: Handling of QMC activation</w:t>
      </w:r>
      <w:r w:rsidR="007A726E" w:rsidRPr="007A726E">
        <w:t xml:space="preserve"> example</w:t>
      </w:r>
      <w:r w:rsidRPr="007B4F0A">
        <w:t xml:space="preserve"> in case of </w:t>
      </w:r>
      <w:r>
        <w:t xml:space="preserve">NG Based </w:t>
      </w:r>
      <w:r w:rsidRPr="007B4F0A">
        <w:t xml:space="preserve">handover in </w:t>
      </w:r>
      <w:r>
        <w:t>NR for Signalling Based Activation</w:t>
      </w:r>
    </w:p>
    <w:p w14:paraId="69CF88AC" w14:textId="77777777" w:rsidR="007F7382" w:rsidRDefault="007F7382" w:rsidP="00AD3D70">
      <w:pPr>
        <w:pStyle w:val="B10"/>
        <w:ind w:left="284" w:firstLine="0"/>
      </w:pPr>
      <w:r>
        <w:lastRenderedPageBreak/>
        <w:t xml:space="preserve">1. </w:t>
      </w:r>
      <w:r w:rsidRPr="007B4F0A">
        <w:t xml:space="preserve">Source </w:t>
      </w:r>
      <w:r>
        <w:t>g</w:t>
      </w:r>
      <w:r w:rsidRPr="007B4F0A">
        <w:t xml:space="preserve">NB sends the message </w:t>
      </w:r>
      <w:r w:rsidRPr="007B4F0A">
        <w:rPr>
          <w:rFonts w:ascii="Courier New" w:hAnsi="Courier New" w:cs="Courier New"/>
        </w:rPr>
        <w:t>H</w:t>
      </w:r>
      <w:r>
        <w:rPr>
          <w:rFonts w:ascii="Courier New" w:hAnsi="Courier New" w:cs="Courier New"/>
        </w:rPr>
        <w:t xml:space="preserve">ANDOVER </w:t>
      </w:r>
      <w:r w:rsidRPr="007B4F0A">
        <w:rPr>
          <w:rFonts w:ascii="Courier New" w:hAnsi="Courier New" w:cs="Courier New"/>
        </w:rPr>
        <w:t>R</w:t>
      </w:r>
      <w:r>
        <w:rPr>
          <w:rFonts w:ascii="Courier New" w:hAnsi="Courier New" w:cs="Courier New"/>
        </w:rPr>
        <w:t>EQUIRED</w:t>
      </w:r>
      <w:r w:rsidRPr="007B4F0A">
        <w:t xml:space="preserve"> to </w:t>
      </w:r>
      <w:r>
        <w:t xml:space="preserve">AMF. The message includes the Source to Target Transparent Container which contains </w:t>
      </w:r>
      <w:r w:rsidRPr="00442980">
        <w:rPr>
          <w:rFonts w:ascii="Courier New" w:hAnsi="Courier New" w:cs="Courier New"/>
        </w:rPr>
        <w:t>q</w:t>
      </w:r>
      <w:r>
        <w:rPr>
          <w:rFonts w:ascii="Courier New" w:hAnsi="Courier New" w:cs="Courier New"/>
        </w:rPr>
        <w:t>o</w:t>
      </w:r>
      <w:r w:rsidRPr="00442980">
        <w:rPr>
          <w:rFonts w:ascii="Courier New" w:hAnsi="Courier New" w:cs="Courier New"/>
        </w:rPr>
        <w:t>EReference</w:t>
      </w:r>
      <w:r>
        <w:rPr>
          <w:rFonts w:ascii="Courier New" w:hAnsi="Courier New" w:cs="Courier New"/>
        </w:rPr>
        <w:t>, serviceType,</w:t>
      </w:r>
      <w:r w:rsidRPr="005041F8">
        <w:rPr>
          <w:rFonts w:ascii="Courier New" w:hAnsi="Courier New" w:cs="Courier New"/>
        </w:rPr>
        <w:t xml:space="preserve"> </w:t>
      </w:r>
      <w:r>
        <w:rPr>
          <w:rFonts w:ascii="Courier New" w:hAnsi="Courier New" w:cs="Courier New"/>
        </w:rPr>
        <w:t>measConfigAppLayerID, meas</w:t>
      </w:r>
      <w:r w:rsidRPr="007B4F0A">
        <w:rPr>
          <w:rFonts w:ascii="Courier New" w:hAnsi="Courier New" w:cs="Courier New"/>
        </w:rPr>
        <w:t>CollEntity</w:t>
      </w:r>
      <w:r>
        <w:rPr>
          <w:rFonts w:ascii="Courier New" w:hAnsi="Courier New" w:cs="Courier New"/>
        </w:rPr>
        <w:t>IP</w:t>
      </w:r>
      <w:r w:rsidRPr="007B4F0A">
        <w:rPr>
          <w:rFonts w:ascii="Courier New" w:hAnsi="Courier New" w:cs="Courier New"/>
        </w:rPr>
        <w:t>Address</w:t>
      </w:r>
      <w:r>
        <w:rPr>
          <w:rFonts w:ascii="Courier New" w:hAnsi="Courier New" w:cs="Courier New"/>
        </w:rPr>
        <w:t>, qoEMeasurementStatus, sliceSupportListQMC</w:t>
      </w:r>
      <w:r w:rsidR="007A726E" w:rsidRPr="007A726E">
        <w:rPr>
          <w:rFonts w:ascii="Courier New" w:hAnsi="Courier New" w:cs="Courier New"/>
        </w:rPr>
        <w:t>, nGRANTraceId, availableRANVisibleqoEMetrics</w:t>
      </w:r>
      <w:r>
        <w:rPr>
          <w:rFonts w:ascii="Courier New" w:hAnsi="Courier New" w:cs="Courier New"/>
        </w:rPr>
        <w:t xml:space="preserve"> </w:t>
      </w:r>
      <w:r w:rsidRPr="004727E8">
        <w:t>and</w:t>
      </w:r>
      <w:r>
        <w:t xml:space="preserve"> </w:t>
      </w:r>
      <w:r w:rsidRPr="00104A8B">
        <w:rPr>
          <w:rFonts w:ascii="Courier New" w:hAnsi="Courier New" w:cs="Courier New"/>
        </w:rPr>
        <w:t>containerForAppLayerMeasConfig</w:t>
      </w:r>
      <w:r>
        <w:rPr>
          <w:rFonts w:ascii="Courier New" w:hAnsi="Courier New" w:cs="Courier New"/>
        </w:rPr>
        <w:t>.</w:t>
      </w:r>
    </w:p>
    <w:p w14:paraId="59BB204D" w14:textId="77777777" w:rsidR="007F7382" w:rsidRPr="00752981" w:rsidRDefault="007F7382" w:rsidP="00AD3D70">
      <w:pPr>
        <w:pStyle w:val="B10"/>
        <w:ind w:left="284" w:firstLine="0"/>
      </w:pPr>
      <w:r>
        <w:t xml:space="preserve">2. AMF sends the message </w:t>
      </w:r>
      <w:r w:rsidRPr="00A812A0">
        <w:rPr>
          <w:rFonts w:ascii="Courier New" w:hAnsi="Courier New" w:cs="Courier New"/>
        </w:rPr>
        <w:t>H</w:t>
      </w:r>
      <w:r>
        <w:rPr>
          <w:rFonts w:ascii="Courier New" w:hAnsi="Courier New" w:cs="Courier New"/>
        </w:rPr>
        <w:t xml:space="preserve">ANDOVER </w:t>
      </w:r>
      <w:r w:rsidRPr="00A812A0">
        <w:rPr>
          <w:rFonts w:ascii="Courier New" w:hAnsi="Courier New" w:cs="Courier New"/>
        </w:rPr>
        <w:t>R</w:t>
      </w:r>
      <w:r>
        <w:rPr>
          <w:rFonts w:ascii="Courier New" w:hAnsi="Courier New" w:cs="Courier New"/>
        </w:rPr>
        <w:t>EQUEST</w:t>
      </w:r>
      <w:r w:rsidRPr="00A812A0">
        <w:rPr>
          <w:rFonts w:ascii="Courier New" w:hAnsi="Courier New" w:cs="Courier New"/>
        </w:rPr>
        <w:t xml:space="preserve"> </w:t>
      </w:r>
      <w:r>
        <w:t xml:space="preserve">to the </w:t>
      </w:r>
      <w:r w:rsidRPr="007B4F0A">
        <w:t xml:space="preserve">Target </w:t>
      </w:r>
      <w:r>
        <w:t>g</w:t>
      </w:r>
      <w:r w:rsidRPr="007B4F0A">
        <w:t>NB</w:t>
      </w:r>
      <w:r>
        <w:t>.</w:t>
      </w:r>
      <w:r w:rsidRPr="007B4F0A">
        <w:t xml:space="preserve"> </w:t>
      </w:r>
      <w:r>
        <w:t>The message includes the Source to Target Transparent Container which contains the same parameters as in step 1.</w:t>
      </w:r>
    </w:p>
    <w:p w14:paraId="7AD30070" w14:textId="77777777" w:rsidR="007F7382" w:rsidRDefault="007F7382" w:rsidP="00AD3D70">
      <w:pPr>
        <w:pStyle w:val="B10"/>
        <w:ind w:left="284" w:firstLine="0"/>
      </w:pPr>
      <w:r>
        <w:t xml:space="preserve">3. </w:t>
      </w:r>
      <w:r w:rsidRPr="007B4F0A">
        <w:t xml:space="preserve">The target </w:t>
      </w:r>
      <w:r>
        <w:t>g</w:t>
      </w:r>
      <w:r w:rsidRPr="007B4F0A">
        <w:t xml:space="preserve">NB checks if the </w:t>
      </w:r>
      <w:r>
        <w:t>measurements will be continued or not.</w:t>
      </w:r>
    </w:p>
    <w:p w14:paraId="0BC4BA0F" w14:textId="77777777" w:rsidR="007F7382" w:rsidRDefault="007F7382" w:rsidP="00AD3D70">
      <w:pPr>
        <w:pStyle w:val="B10"/>
        <w:ind w:left="284" w:firstLine="0"/>
      </w:pPr>
      <w:r>
        <w:t xml:space="preserve">4. </w:t>
      </w:r>
      <w:r w:rsidRPr="007B4F0A">
        <w:t xml:space="preserve">The target </w:t>
      </w:r>
      <w:r>
        <w:t>g</w:t>
      </w:r>
      <w:r w:rsidRPr="007B4F0A">
        <w:t xml:space="preserve">NB sends the message </w:t>
      </w:r>
      <w:r w:rsidRPr="00A812A0">
        <w:rPr>
          <w:rFonts w:ascii="Courier New" w:hAnsi="Courier New" w:cs="Courier New"/>
        </w:rPr>
        <w:t>H</w:t>
      </w:r>
      <w:r>
        <w:rPr>
          <w:rFonts w:ascii="Courier New" w:hAnsi="Courier New" w:cs="Courier New"/>
        </w:rPr>
        <w:t>ANDOVER REQUEST ACKNOWLEDGE</w:t>
      </w:r>
      <w:r w:rsidRPr="007B4F0A">
        <w:t xml:space="preserve"> to the </w:t>
      </w:r>
      <w:r>
        <w:t>AMF.</w:t>
      </w:r>
    </w:p>
    <w:p w14:paraId="15227E2F" w14:textId="77777777" w:rsidR="007F7382" w:rsidRDefault="007F7382" w:rsidP="00AD3D70">
      <w:pPr>
        <w:pStyle w:val="B10"/>
        <w:ind w:left="284" w:firstLine="0"/>
      </w:pPr>
      <w:r>
        <w:t xml:space="preserve">5. </w:t>
      </w:r>
      <w:r w:rsidRPr="007B4F0A">
        <w:t xml:space="preserve">The </w:t>
      </w:r>
      <w:r>
        <w:t xml:space="preserve">AMF sends the message </w:t>
      </w:r>
      <w:r w:rsidRPr="00A812A0">
        <w:rPr>
          <w:rFonts w:ascii="Courier New" w:hAnsi="Courier New" w:cs="Courier New"/>
        </w:rPr>
        <w:t>H</w:t>
      </w:r>
      <w:r>
        <w:rPr>
          <w:rFonts w:ascii="Courier New" w:hAnsi="Courier New" w:cs="Courier New"/>
        </w:rPr>
        <w:t xml:space="preserve">ANDOVER </w:t>
      </w:r>
      <w:r w:rsidRPr="00A812A0">
        <w:rPr>
          <w:rFonts w:ascii="Courier New" w:hAnsi="Courier New" w:cs="Courier New"/>
        </w:rPr>
        <w:t>C</w:t>
      </w:r>
      <w:r>
        <w:rPr>
          <w:rFonts w:ascii="Courier New" w:hAnsi="Courier New" w:cs="Courier New"/>
        </w:rPr>
        <w:t>OMMAND</w:t>
      </w:r>
      <w:r>
        <w:t xml:space="preserve"> to the </w:t>
      </w:r>
      <w:r w:rsidRPr="007B4F0A">
        <w:t xml:space="preserve">source </w:t>
      </w:r>
      <w:r>
        <w:t>g</w:t>
      </w:r>
      <w:r w:rsidRPr="007B4F0A">
        <w:t>NB</w:t>
      </w:r>
      <w:r>
        <w:t>.</w:t>
      </w:r>
    </w:p>
    <w:p w14:paraId="674F9568" w14:textId="77777777" w:rsidR="007F7382" w:rsidRDefault="007F7382" w:rsidP="00AD3D70">
      <w:pPr>
        <w:pStyle w:val="B10"/>
        <w:ind w:left="284" w:firstLine="0"/>
      </w:pPr>
      <w:r>
        <w:t xml:space="preserve">6. The </w:t>
      </w:r>
      <w:r w:rsidRPr="007B4F0A">
        <w:t xml:space="preserve">source </w:t>
      </w:r>
      <w:r>
        <w:t>g</w:t>
      </w:r>
      <w:r w:rsidRPr="007B4F0A">
        <w:t xml:space="preserve">NB sends the message </w:t>
      </w:r>
      <w:r w:rsidRPr="00A812A0">
        <w:rPr>
          <w:rFonts w:ascii="Courier New" w:hAnsi="Courier New" w:cs="Courier New"/>
        </w:rPr>
        <w:t>RRCReconfiguration</w:t>
      </w:r>
      <w:r w:rsidRPr="007B4F0A">
        <w:t xml:space="preserve"> to the UE</w:t>
      </w:r>
      <w:r>
        <w:t>.</w:t>
      </w:r>
    </w:p>
    <w:p w14:paraId="7323A9CB" w14:textId="77777777" w:rsidR="007F7382" w:rsidRDefault="007F7382" w:rsidP="00AD3D70">
      <w:pPr>
        <w:pStyle w:val="B10"/>
        <w:ind w:left="284" w:firstLine="0"/>
      </w:pPr>
      <w:r>
        <w:t xml:space="preserve">7. </w:t>
      </w:r>
      <w:r w:rsidRPr="007B4F0A">
        <w:t xml:space="preserve">The UE sends the message </w:t>
      </w:r>
      <w:r w:rsidRPr="00A812A0">
        <w:rPr>
          <w:rFonts w:ascii="Courier New" w:hAnsi="Courier New" w:cs="Courier New"/>
        </w:rPr>
        <w:t>RRCReconfigurationComplete</w:t>
      </w:r>
      <w:r w:rsidRPr="007B4F0A">
        <w:t xml:space="preserve"> to the </w:t>
      </w:r>
      <w:r>
        <w:t>g</w:t>
      </w:r>
      <w:r w:rsidRPr="007B4F0A">
        <w:t>NB.</w:t>
      </w:r>
    </w:p>
    <w:p w14:paraId="3A35C9FB" w14:textId="77777777" w:rsidR="007F7382" w:rsidRPr="007B4F0A" w:rsidRDefault="007F7382" w:rsidP="00AD3D70">
      <w:pPr>
        <w:pStyle w:val="B10"/>
        <w:ind w:left="284" w:firstLine="0"/>
      </w:pPr>
      <w:r>
        <w:t xml:space="preserve">8. </w:t>
      </w:r>
      <w:r w:rsidRPr="007B4F0A">
        <w:t xml:space="preserve">When the </w:t>
      </w:r>
      <w:r>
        <w:t xml:space="preserve">ongoing </w:t>
      </w:r>
      <w:r w:rsidRPr="007B4F0A">
        <w:t>QMC is completed</w:t>
      </w:r>
      <w:r>
        <w:t xml:space="preserve"> or end of periodic reporting is reached</w:t>
      </w:r>
      <w:r w:rsidRPr="007B4F0A">
        <w:t>, the recorded information is collected in a QMC report</w:t>
      </w:r>
      <w:r>
        <w:t>, see</w:t>
      </w:r>
      <w:r w:rsidRPr="007B4F0A">
        <w:t xml:space="preserve"> [6], [7]</w:t>
      </w:r>
      <w:r>
        <w:t xml:space="preserve"> or [13], at UE Application Level</w:t>
      </w:r>
      <w:r w:rsidRPr="007B4F0A">
        <w:t xml:space="preserve">. </w:t>
      </w:r>
    </w:p>
    <w:p w14:paraId="3C927820" w14:textId="77777777" w:rsidR="007F7382" w:rsidRPr="007B4F0A" w:rsidRDefault="007F7382" w:rsidP="00AD3D70">
      <w:pPr>
        <w:pStyle w:val="B10"/>
        <w:ind w:left="284" w:firstLine="0"/>
      </w:pPr>
      <w:r w:rsidRPr="00024226">
        <w:t xml:space="preserve">9. The application layer sends the AT command +CAPPLEVMRNR including </w:t>
      </w:r>
      <w:r w:rsidRPr="00024226">
        <w:rPr>
          <w:rFonts w:ascii="Courier New" w:hAnsi="Courier New" w:cs="Courier New"/>
        </w:rPr>
        <w:t>meas_config_app_layer_id, qoe_measurement_status</w:t>
      </w:r>
      <w:r w:rsidR="007A726E" w:rsidRPr="007A726E">
        <w:rPr>
          <w:rFonts w:ascii="Courier New" w:hAnsi="Courier New" w:cs="Courier New"/>
        </w:rPr>
        <w:t xml:space="preserve"> playout_delay_for_media_startup, number_of_buffer_level_entries, report_initial_playout_delay,</w:t>
      </w:r>
      <w:r w:rsidRPr="00024226">
        <w:t xml:space="preserve"> and the </w:t>
      </w:r>
      <w:r w:rsidRPr="00024226">
        <w:rPr>
          <w:rFonts w:ascii="Courier New" w:hAnsi="Courier New" w:cs="Courier New"/>
        </w:rPr>
        <w:t>app-meas_report</w:t>
      </w:r>
      <w:r w:rsidRPr="00024226">
        <w:t xml:space="preserve"> to the access s</w:t>
      </w:r>
      <w:r w:rsidRPr="007B4F0A">
        <w:t>tratum.</w:t>
      </w:r>
    </w:p>
    <w:p w14:paraId="5A174A93" w14:textId="77777777" w:rsidR="007F7382" w:rsidRPr="007B4F0A" w:rsidRDefault="007F7382" w:rsidP="00AD3D70">
      <w:pPr>
        <w:pStyle w:val="B10"/>
        <w:ind w:left="284" w:firstLine="0"/>
      </w:pPr>
      <w:r>
        <w:t xml:space="preserve">10. </w:t>
      </w:r>
      <w:r w:rsidRPr="007B4F0A">
        <w:t xml:space="preserve">The UE sends the message </w:t>
      </w:r>
      <w:r w:rsidRPr="00A55209">
        <w:rPr>
          <w:rFonts w:ascii="Courier New" w:hAnsi="Courier New" w:cs="Courier New"/>
        </w:rPr>
        <w:t>MeasurementReportAppLayer</w:t>
      </w:r>
      <w:r>
        <w:rPr>
          <w:rFonts w:ascii="Calibri" w:hAnsi="Calibri"/>
          <w:sz w:val="22"/>
          <w:szCs w:val="22"/>
          <w:lang w:val="en-US"/>
        </w:rPr>
        <w:t xml:space="preserve"> </w:t>
      </w:r>
      <w:r w:rsidRPr="00D21D0E">
        <w:t xml:space="preserve">including </w:t>
      </w:r>
      <w:r>
        <w:rPr>
          <w:rFonts w:ascii="Courier New" w:hAnsi="Courier New" w:cs="Courier New"/>
        </w:rPr>
        <w:t>m</w:t>
      </w:r>
      <w:r w:rsidRPr="007B4F0A">
        <w:rPr>
          <w:rFonts w:ascii="Courier New" w:hAnsi="Courier New" w:cs="Courier New"/>
        </w:rPr>
        <w:t>eas</w:t>
      </w:r>
      <w:r>
        <w:rPr>
          <w:rFonts w:ascii="Courier New" w:hAnsi="Courier New" w:cs="Courier New"/>
        </w:rPr>
        <w:t>Config</w:t>
      </w:r>
      <w:r w:rsidRPr="007B4F0A">
        <w:rPr>
          <w:rFonts w:ascii="Courier New" w:hAnsi="Courier New" w:cs="Courier New"/>
        </w:rPr>
        <w:t>AppLayer</w:t>
      </w:r>
      <w:r>
        <w:rPr>
          <w:rFonts w:ascii="Courier New" w:hAnsi="Courier New" w:cs="Courier New"/>
        </w:rPr>
        <w:t>Id, appLayerSessionStatus</w:t>
      </w:r>
      <w:r w:rsidRPr="007B4F0A">
        <w:t xml:space="preserve"> and </w:t>
      </w:r>
      <w:r w:rsidRPr="00261E84">
        <w:rPr>
          <w:rFonts w:ascii="Courier New" w:hAnsi="Courier New" w:cs="Courier New"/>
        </w:rPr>
        <w:t>measReportAppLayerContainer</w:t>
      </w:r>
      <w:r>
        <w:t xml:space="preserve"> </w:t>
      </w:r>
      <w:r w:rsidRPr="007B4F0A">
        <w:t xml:space="preserve">to the </w:t>
      </w:r>
      <w:r>
        <w:t>g</w:t>
      </w:r>
      <w:r w:rsidRPr="007B4F0A">
        <w:t>NB.</w:t>
      </w:r>
    </w:p>
    <w:p w14:paraId="4A94D945" w14:textId="77777777" w:rsidR="007F7382" w:rsidRPr="007B7D7C" w:rsidRDefault="007F7382" w:rsidP="00AD3D70">
      <w:pPr>
        <w:pStyle w:val="B10"/>
        <w:ind w:left="284" w:firstLine="0"/>
      </w:pPr>
      <w:r>
        <w:t xml:space="preserve">11. </w:t>
      </w:r>
      <w:r w:rsidRPr="007B4F0A">
        <w:t xml:space="preserve">The </w:t>
      </w:r>
      <w:r>
        <w:t>g</w:t>
      </w:r>
      <w:r w:rsidRPr="007B4F0A">
        <w:t xml:space="preserve">NB sends the QMC report to the MCE associated to the </w:t>
      </w:r>
      <w:r w:rsidRPr="007B4F0A">
        <w:rPr>
          <w:rFonts w:ascii="Courier New" w:hAnsi="Courier New" w:cs="Courier New"/>
        </w:rPr>
        <w:t>q</w:t>
      </w:r>
      <w:r>
        <w:rPr>
          <w:rFonts w:ascii="Courier New" w:hAnsi="Courier New" w:cs="Courier New"/>
        </w:rPr>
        <w:t>o</w:t>
      </w:r>
      <w:r w:rsidRPr="007B4F0A">
        <w:rPr>
          <w:rFonts w:ascii="Courier New" w:hAnsi="Courier New" w:cs="Courier New"/>
        </w:rPr>
        <w:t>EReference</w:t>
      </w:r>
      <w:r>
        <w:rPr>
          <w:rFonts w:ascii="Courier New" w:hAnsi="Courier New" w:cs="Courier New"/>
        </w:rPr>
        <w:t xml:space="preserve">. </w:t>
      </w:r>
      <w:r w:rsidRPr="009D468E">
        <w:t>The report contains</w:t>
      </w:r>
      <w:r>
        <w:t xml:space="preserve"> </w:t>
      </w:r>
      <w:r w:rsidRPr="00261E84">
        <w:t xml:space="preserve">the </w:t>
      </w:r>
      <w:r w:rsidRPr="007B4F0A">
        <w:rPr>
          <w:rFonts w:ascii="Courier New" w:hAnsi="Courier New" w:cs="Courier New"/>
        </w:rPr>
        <w:t>q</w:t>
      </w:r>
      <w:r>
        <w:rPr>
          <w:rFonts w:ascii="Courier New" w:hAnsi="Courier New" w:cs="Courier New"/>
        </w:rPr>
        <w:t>o</w:t>
      </w:r>
      <w:r w:rsidRPr="007B4F0A">
        <w:rPr>
          <w:rFonts w:ascii="Courier New" w:hAnsi="Courier New" w:cs="Courier New"/>
        </w:rPr>
        <w:t>EReference</w:t>
      </w:r>
      <w:r w:rsidRPr="00261E84">
        <w:t xml:space="preserve"> and the RAN transparent container including the</w:t>
      </w:r>
      <w:r>
        <w:t xml:space="preserve"> </w:t>
      </w:r>
      <w:r>
        <w:rPr>
          <w:rFonts w:ascii="Courier New" w:hAnsi="Courier New" w:cs="Courier New"/>
        </w:rPr>
        <w:t>recordingSessionId</w:t>
      </w:r>
      <w:r>
        <w:t xml:space="preserve"> and</w:t>
      </w:r>
      <w:r w:rsidRPr="00564056">
        <w:t xml:space="preserve"> </w:t>
      </w:r>
      <w:r>
        <w:rPr>
          <w:rFonts w:ascii="Courier New" w:hAnsi="Courier New" w:cs="Courier New"/>
        </w:rPr>
        <w:t>s</w:t>
      </w:r>
      <w:r w:rsidRPr="000C2539">
        <w:rPr>
          <w:rFonts w:ascii="Courier New" w:hAnsi="Courier New" w:cs="Courier New"/>
        </w:rPr>
        <w:t>liceScope</w:t>
      </w:r>
      <w:r>
        <w:rPr>
          <w:rFonts w:ascii="Courier New" w:hAnsi="Courier New" w:cs="Courier New"/>
        </w:rPr>
        <w:t xml:space="preserve"> </w:t>
      </w:r>
      <w:r w:rsidRPr="00104A8B">
        <w:t>(</w:t>
      </w:r>
      <w:r>
        <w:t xml:space="preserve">which contains </w:t>
      </w:r>
      <w:r w:rsidRPr="00104A8B">
        <w:t>only S-</w:t>
      </w:r>
      <w:r>
        <w:t>N</w:t>
      </w:r>
      <w:r w:rsidRPr="00104A8B">
        <w:t>SSAI</w:t>
      </w:r>
      <w:r>
        <w:t xml:space="preserve"> that is used</w:t>
      </w:r>
      <w:r w:rsidRPr="00104A8B">
        <w:t>).</w:t>
      </w:r>
      <w:r>
        <w:rPr>
          <w:iCs/>
        </w:rPr>
        <w:t xml:space="preserve"> Note that the </w:t>
      </w:r>
      <w:r w:rsidRPr="007B4F0A">
        <w:rPr>
          <w:rFonts w:ascii="Courier New" w:hAnsi="Courier New" w:cs="Courier New"/>
        </w:rPr>
        <w:t>q</w:t>
      </w:r>
      <w:r>
        <w:rPr>
          <w:rFonts w:ascii="Courier New" w:hAnsi="Courier New" w:cs="Courier New"/>
        </w:rPr>
        <w:t>o</w:t>
      </w:r>
      <w:r w:rsidRPr="007B4F0A">
        <w:rPr>
          <w:rFonts w:ascii="Courier New" w:hAnsi="Courier New" w:cs="Courier New"/>
        </w:rPr>
        <w:t>EReference</w:t>
      </w:r>
      <w:r>
        <w:rPr>
          <w:rFonts w:ascii="Courier New" w:hAnsi="Courier New" w:cs="Courier New"/>
        </w:rPr>
        <w:t xml:space="preserve"> </w:t>
      </w:r>
      <w:r w:rsidRPr="00A55209">
        <w:rPr>
          <w:iCs/>
        </w:rPr>
        <w:t>is mapped to the</w:t>
      </w:r>
      <w:r>
        <w:rPr>
          <w:rFonts w:ascii="Courier New" w:hAnsi="Courier New" w:cs="Courier New"/>
        </w:rPr>
        <w:t xml:space="preserve"> m</w:t>
      </w:r>
      <w:r w:rsidRPr="007B4F0A">
        <w:rPr>
          <w:rFonts w:ascii="Courier New" w:hAnsi="Courier New" w:cs="Courier New"/>
        </w:rPr>
        <w:t>eas</w:t>
      </w:r>
      <w:r>
        <w:rPr>
          <w:rFonts w:ascii="Courier New" w:hAnsi="Courier New" w:cs="Courier New"/>
        </w:rPr>
        <w:t>Config</w:t>
      </w:r>
      <w:r w:rsidRPr="007B4F0A">
        <w:rPr>
          <w:rFonts w:ascii="Courier New" w:hAnsi="Courier New" w:cs="Courier New"/>
        </w:rPr>
        <w:t>AppLayer</w:t>
      </w:r>
      <w:r>
        <w:rPr>
          <w:rFonts w:ascii="Courier New" w:hAnsi="Courier New" w:cs="Courier New"/>
        </w:rPr>
        <w:t>Id</w:t>
      </w:r>
      <w:r w:rsidRPr="00A55209">
        <w:t xml:space="preserve"> at gNB </w:t>
      </w:r>
      <w:r>
        <w:rPr>
          <w:iCs/>
        </w:rPr>
        <w:t>o</w:t>
      </w:r>
      <w:r w:rsidRPr="00A55209">
        <w:rPr>
          <w:iCs/>
        </w:rPr>
        <w:t>n</w:t>
      </w:r>
      <w:r>
        <w:rPr>
          <w:iCs/>
        </w:rPr>
        <w:t xml:space="preserve"> the </w:t>
      </w:r>
      <w:r w:rsidRPr="00A55209">
        <w:rPr>
          <w:iCs/>
        </w:rPr>
        <w:t xml:space="preserve">previous step </w:t>
      </w:r>
      <w:r>
        <w:rPr>
          <w:iCs/>
        </w:rPr>
        <w:t xml:space="preserve">and is included in QMC report. </w:t>
      </w:r>
    </w:p>
    <w:p w14:paraId="4B600D2C" w14:textId="77777777" w:rsidR="00C707E4" w:rsidRPr="00CB136D" w:rsidRDefault="00C707E4" w:rsidP="00944428"/>
    <w:p w14:paraId="3EE63A69" w14:textId="77777777" w:rsidR="00FD613A" w:rsidRPr="007B4F0A" w:rsidRDefault="00FD613A" w:rsidP="00FD613A">
      <w:pPr>
        <w:pStyle w:val="Heading1"/>
      </w:pPr>
      <w:bookmarkStart w:id="133" w:name="_Toc42758784"/>
      <w:bookmarkStart w:id="134" w:name="_Toc42759191"/>
      <w:bookmarkStart w:id="135" w:name="_Toc122426132"/>
      <w:r w:rsidRPr="007B4F0A">
        <w:t>5</w:t>
      </w:r>
      <w:r w:rsidRPr="007B4F0A">
        <w:tab/>
        <w:t>Quality of Experience (QoE) measurement management parameters</w:t>
      </w:r>
      <w:bookmarkEnd w:id="133"/>
      <w:bookmarkEnd w:id="134"/>
      <w:bookmarkEnd w:id="135"/>
    </w:p>
    <w:p w14:paraId="215B976D" w14:textId="77777777" w:rsidR="00FD613A" w:rsidRPr="007B4F0A" w:rsidRDefault="00FD613A" w:rsidP="00FD613A">
      <w:pPr>
        <w:pStyle w:val="Heading2"/>
        <w:rPr>
          <w:iCs/>
        </w:rPr>
      </w:pPr>
      <w:bookmarkStart w:id="136" w:name="_Toc42758785"/>
      <w:bookmarkStart w:id="137" w:name="_Toc42759192"/>
      <w:bookmarkStart w:id="138" w:name="_Toc122426133"/>
      <w:r w:rsidRPr="007B4F0A">
        <w:t>5.1</w:t>
      </w:r>
      <w:r w:rsidRPr="007B4F0A">
        <w:tab/>
        <w:t>QoE collection entity address (M)</w:t>
      </w:r>
      <w:bookmarkEnd w:id="136"/>
      <w:bookmarkEnd w:id="137"/>
      <w:bookmarkEnd w:id="138"/>
    </w:p>
    <w:p w14:paraId="51CCFCCD" w14:textId="77777777" w:rsidR="00FD613A" w:rsidRPr="007B4F0A" w:rsidRDefault="00FD613A" w:rsidP="00FD613A">
      <w:r w:rsidRPr="007B4F0A">
        <w:t>This is a parameter which defines the IP address to which the QMC records shall be transferred. Ipv4 or Ipv6 address(es) may be used.</w:t>
      </w:r>
    </w:p>
    <w:p w14:paraId="400B13E6" w14:textId="77777777" w:rsidR="00FD613A" w:rsidRPr="007B4F0A" w:rsidRDefault="00FD613A" w:rsidP="00FD613A">
      <w:pPr>
        <w:pStyle w:val="Heading2"/>
        <w:rPr>
          <w:iCs/>
        </w:rPr>
      </w:pPr>
      <w:bookmarkStart w:id="139" w:name="_Toc42758786"/>
      <w:bookmarkStart w:id="140" w:name="_Toc42759193"/>
      <w:bookmarkStart w:id="141" w:name="_Toc122426134"/>
      <w:r w:rsidRPr="007B4F0A">
        <w:t>5.2</w:t>
      </w:r>
      <w:r w:rsidRPr="007B4F0A">
        <w:tab/>
        <w:t>QoE reference (M)</w:t>
      </w:r>
      <w:bookmarkEnd w:id="139"/>
      <w:bookmarkEnd w:id="140"/>
      <w:bookmarkEnd w:id="141"/>
    </w:p>
    <w:p w14:paraId="040726B7" w14:textId="77777777" w:rsidR="00FD613A" w:rsidRPr="007B4F0A" w:rsidRDefault="00FD613A" w:rsidP="00FD613A">
      <w:r w:rsidRPr="007B4F0A">
        <w:t>The QoE reference parameter specify the network request session. The QoE reference shall be globally unique therefore it is composed as follows:</w:t>
      </w:r>
    </w:p>
    <w:p w14:paraId="2164EAE3" w14:textId="77777777" w:rsidR="00FD613A" w:rsidRPr="007B4F0A" w:rsidRDefault="00FD613A" w:rsidP="00FD613A">
      <w:r w:rsidRPr="007B4F0A">
        <w:t xml:space="preserve">MCC+MNC+QMC ID, where the </w:t>
      </w:r>
      <w:r w:rsidRPr="007B4F0A">
        <w:rPr>
          <w:rStyle w:val="msoins0"/>
          <w:color w:val="000000"/>
        </w:rPr>
        <w:t xml:space="preserve">MCC and MNC are coming with the </w:t>
      </w:r>
      <w:r w:rsidR="00FF708D">
        <w:rPr>
          <w:rStyle w:val="msoins0"/>
          <w:color w:val="000000"/>
        </w:rPr>
        <w:t xml:space="preserve">QMC </w:t>
      </w:r>
      <w:r w:rsidRPr="007B4F0A">
        <w:rPr>
          <w:rStyle w:val="msoins0"/>
          <w:color w:val="000000"/>
        </w:rPr>
        <w:t xml:space="preserve"> activation request from the management system to identify one PLMN containing the management system, and</w:t>
      </w:r>
      <w:r w:rsidRPr="007B4F0A">
        <w:t xml:space="preserve"> QMC ID is a 3 byte Octet String.</w:t>
      </w:r>
    </w:p>
    <w:p w14:paraId="3793C6FB" w14:textId="77777777" w:rsidR="00FD613A" w:rsidRPr="007B4F0A" w:rsidRDefault="00FD613A" w:rsidP="00FD613A">
      <w:r w:rsidRPr="007B4F0A">
        <w:t>The QMC ID is generated by the management system or the operator.</w:t>
      </w:r>
    </w:p>
    <w:p w14:paraId="3B454DB8" w14:textId="77777777" w:rsidR="00FD613A" w:rsidRPr="007B4F0A" w:rsidRDefault="00FD613A" w:rsidP="00FD613A">
      <w:r w:rsidRPr="007B4F0A">
        <w:t>It is used to identify the QoE measurement collection job in the traffic nodes and in the measurement collection centre.</w:t>
      </w:r>
    </w:p>
    <w:p w14:paraId="6CC37112" w14:textId="77777777" w:rsidR="00FD613A" w:rsidRPr="007B4F0A" w:rsidRDefault="00FD613A" w:rsidP="00FD613A">
      <w:pPr>
        <w:pStyle w:val="Heading2"/>
      </w:pPr>
      <w:bookmarkStart w:id="142" w:name="_Toc42758787"/>
      <w:bookmarkStart w:id="143" w:name="_Toc42759194"/>
      <w:bookmarkStart w:id="144" w:name="_Toc122426135"/>
      <w:r w:rsidRPr="007B4F0A">
        <w:t>5.3</w:t>
      </w:r>
      <w:r w:rsidRPr="007B4F0A">
        <w:tab/>
        <w:t>PLMN target (CM)</w:t>
      </w:r>
      <w:bookmarkEnd w:id="142"/>
      <w:bookmarkEnd w:id="143"/>
      <w:bookmarkEnd w:id="144"/>
    </w:p>
    <w:p w14:paraId="20D5A897" w14:textId="77777777" w:rsidR="00FD613A" w:rsidRPr="007B4F0A" w:rsidRDefault="00FD613A" w:rsidP="00FD613A">
      <w:r w:rsidRPr="007B4F0A">
        <w:t xml:space="preserve">This parameter defines the PLMN for which sessions shall be selected in the network request session in case of area based QMC when </w:t>
      </w:r>
      <w:r w:rsidRPr="007B4F0A">
        <w:rPr>
          <w:lang w:eastAsia="zh-CN"/>
        </w:rPr>
        <w:t>several PLMNs are supported in the RAN</w:t>
      </w:r>
      <w:r w:rsidRPr="007B4F0A">
        <w:t xml:space="preserve"> (this means that shared cells and not shared cells are </w:t>
      </w:r>
      <w:r w:rsidRPr="007B4F0A">
        <w:lastRenderedPageBreak/>
        <w:t>allowed for the specified PLMN. Furthermore, several PLMNs can be used for not shared RAN cases as well as for shared RAN cases.). Only the sessions may be selected where the PLMN that the UE reports as selected PLMN is the same as the PLMN Target.</w:t>
      </w:r>
    </w:p>
    <w:p w14:paraId="3FB175CF" w14:textId="77777777" w:rsidR="00FD613A" w:rsidRPr="007B4F0A" w:rsidRDefault="00FD613A" w:rsidP="00FD613A">
      <w:r w:rsidRPr="007B4F0A">
        <w:t xml:space="preserve">Note that the PLMN Target might differ from the PLMN specified in the Network Request Session Id, as that specifies the PLMN that is containing the management system requesting the </w:t>
      </w:r>
      <w:r w:rsidR="00FF708D">
        <w:t>Network R</w:t>
      </w:r>
      <w:r w:rsidR="00FF708D" w:rsidRPr="00944428">
        <w:t>equest</w:t>
      </w:r>
      <w:r w:rsidR="00FF708D">
        <w:t xml:space="preserve"> </w:t>
      </w:r>
      <w:r w:rsidRPr="007B4F0A">
        <w:t xml:space="preserve"> Session from the NE.</w:t>
      </w:r>
    </w:p>
    <w:p w14:paraId="16014E95" w14:textId="77777777" w:rsidR="00FD613A" w:rsidRPr="007B4F0A" w:rsidRDefault="00FD613A" w:rsidP="00FD613A">
      <w:r w:rsidRPr="007B4F0A">
        <w:t>The parameter is mandatory if network sharing is deployed.</w:t>
      </w:r>
    </w:p>
    <w:p w14:paraId="4B306F70" w14:textId="77777777" w:rsidR="00FD613A" w:rsidRPr="007B4F0A" w:rsidRDefault="00FD613A" w:rsidP="00FD613A">
      <w:pPr>
        <w:pStyle w:val="Heading2"/>
      </w:pPr>
      <w:bookmarkStart w:id="145" w:name="_Toc42758788"/>
      <w:bookmarkStart w:id="146" w:name="_Toc42759195"/>
      <w:bookmarkStart w:id="147" w:name="_Toc122426136"/>
      <w:r w:rsidRPr="007B4F0A">
        <w:t>5.4</w:t>
      </w:r>
      <w:r w:rsidRPr="007B4F0A">
        <w:tab/>
        <w:t>Area scope (CM)</w:t>
      </w:r>
      <w:bookmarkEnd w:id="145"/>
      <w:bookmarkEnd w:id="146"/>
      <w:bookmarkEnd w:id="147"/>
    </w:p>
    <w:p w14:paraId="1C2FF634" w14:textId="77777777" w:rsidR="00FD613A" w:rsidRPr="007B4F0A" w:rsidRDefault="00FD613A" w:rsidP="00FD613A">
      <w:r w:rsidRPr="007B4F0A">
        <w:t>The area scope parameter defines the area in terms or cells or Tracking Area/Routing Area/Location Area where the QMC shall take place. If the parameter is not present the QMC shall be done throughout the PLMN specified in PLMN target.</w:t>
      </w:r>
    </w:p>
    <w:p w14:paraId="7704EC8C" w14:textId="77777777" w:rsidR="00FD613A" w:rsidRPr="007B4F0A" w:rsidRDefault="00FD613A" w:rsidP="00FD613A">
      <w:r w:rsidRPr="007B4F0A">
        <w:t>The area scope parameter in UMTS is either:</w:t>
      </w:r>
    </w:p>
    <w:p w14:paraId="12F3B7E4" w14:textId="77777777" w:rsidR="00FD613A" w:rsidRPr="007B4F0A" w:rsidRDefault="00FD613A" w:rsidP="00FD613A">
      <w:pPr>
        <w:pStyle w:val="B10"/>
      </w:pPr>
      <w:r w:rsidRPr="007B4F0A">
        <w:t>-</w:t>
      </w:r>
      <w:r w:rsidRPr="007B4F0A">
        <w:tab/>
        <w:t>List of cells, identified by CGI. Maximum 32 CGI can be defined.</w:t>
      </w:r>
    </w:p>
    <w:p w14:paraId="2AE25137" w14:textId="77777777" w:rsidR="00FD613A" w:rsidRPr="007B4F0A" w:rsidRDefault="00FD613A" w:rsidP="00FD613A">
      <w:pPr>
        <w:pStyle w:val="B10"/>
      </w:pPr>
      <w:r w:rsidRPr="007B4F0A">
        <w:t>-</w:t>
      </w:r>
      <w:r w:rsidRPr="007B4F0A">
        <w:tab/>
        <w:t>List of Routing Area, identified by RAI. Maximum of 8 RAIs can be defined.</w:t>
      </w:r>
    </w:p>
    <w:p w14:paraId="475264FA" w14:textId="77777777" w:rsidR="00FD613A" w:rsidRPr="007B4F0A" w:rsidRDefault="00FD613A" w:rsidP="00FD613A">
      <w:pPr>
        <w:pStyle w:val="B10"/>
      </w:pPr>
      <w:r w:rsidRPr="007B4F0A">
        <w:t>-</w:t>
      </w:r>
      <w:r w:rsidRPr="007B4F0A">
        <w:tab/>
        <w:t>List of Location Area, identified by LAI. Maximum of 8 LAIs can be defined.</w:t>
      </w:r>
    </w:p>
    <w:p w14:paraId="3EF894ED" w14:textId="77777777" w:rsidR="00FD613A" w:rsidRPr="007B4F0A" w:rsidRDefault="00FD613A" w:rsidP="00FD613A">
      <w:r w:rsidRPr="007B4F0A">
        <w:t>The area scope parameter in LTE is either:</w:t>
      </w:r>
    </w:p>
    <w:p w14:paraId="61761439" w14:textId="77777777" w:rsidR="00FD613A" w:rsidRPr="007B4F0A" w:rsidRDefault="00FD613A" w:rsidP="00FD613A">
      <w:pPr>
        <w:pStyle w:val="B10"/>
      </w:pPr>
      <w:r w:rsidRPr="007B4F0A">
        <w:t>-</w:t>
      </w:r>
      <w:r w:rsidRPr="007B4F0A">
        <w:tab/>
        <w:t>list of cells, identified by E-UTRAN-CGI. Maximum 32 CGI can be defined.</w:t>
      </w:r>
    </w:p>
    <w:p w14:paraId="09F2BD88" w14:textId="77777777" w:rsidR="00FD613A" w:rsidRDefault="00FD613A" w:rsidP="00FD613A">
      <w:pPr>
        <w:pStyle w:val="B10"/>
      </w:pPr>
      <w:r w:rsidRPr="007B4F0A">
        <w:t>-</w:t>
      </w:r>
      <w:r w:rsidRPr="007B4F0A">
        <w:tab/>
        <w:t xml:space="preserve">List of Tracking Area, identified by TAC. Maximum of 8 TAC can be defined. </w:t>
      </w:r>
    </w:p>
    <w:p w14:paraId="405DB052" w14:textId="77777777" w:rsidR="00D22A36" w:rsidRDefault="00D22A36" w:rsidP="00D22A36">
      <w:pPr>
        <w:rPr>
          <w:rFonts w:ascii="Arial" w:hAnsi="Arial" w:cs="Arial"/>
          <w:sz w:val="18"/>
          <w:szCs w:val="18"/>
        </w:rPr>
      </w:pPr>
      <w:r>
        <w:rPr>
          <w:rFonts w:ascii="Arial" w:hAnsi="Arial" w:cs="Arial"/>
          <w:sz w:val="18"/>
          <w:szCs w:val="18"/>
        </w:rPr>
        <w:t>The area scope parameter in NR is either:</w:t>
      </w:r>
    </w:p>
    <w:p w14:paraId="6542102E" w14:textId="77777777" w:rsidR="00D22A36" w:rsidRDefault="00D22A36" w:rsidP="00D22A36">
      <w:pPr>
        <w:pStyle w:val="B10"/>
        <w:rPr>
          <w:rFonts w:ascii="Arial" w:hAnsi="Arial" w:cs="Arial"/>
          <w:sz w:val="18"/>
          <w:szCs w:val="18"/>
        </w:rPr>
      </w:pPr>
      <w:r>
        <w:rPr>
          <w:rFonts w:ascii="Arial" w:hAnsi="Arial" w:cs="Arial"/>
          <w:sz w:val="18"/>
          <w:szCs w:val="18"/>
        </w:rPr>
        <w:t>-</w:t>
      </w:r>
      <w:r>
        <w:rPr>
          <w:rFonts w:ascii="Arial" w:hAnsi="Arial" w:cs="Arial"/>
          <w:sz w:val="18"/>
          <w:szCs w:val="18"/>
        </w:rPr>
        <w:tab/>
        <w:t>list of cells, identified by N-CGI. Maximum 32 NCGI can be defined.</w:t>
      </w:r>
    </w:p>
    <w:p w14:paraId="32739F1C" w14:textId="77777777" w:rsidR="00D22A36" w:rsidRPr="007B4F0A" w:rsidRDefault="00D22A36" w:rsidP="00FD613A">
      <w:pPr>
        <w:pStyle w:val="B10"/>
      </w:pPr>
      <w:r>
        <w:rPr>
          <w:rFonts w:cs="Arial"/>
          <w:szCs w:val="18"/>
        </w:rPr>
        <w:t>-</w:t>
      </w:r>
      <w:r>
        <w:rPr>
          <w:rFonts w:cs="Arial"/>
          <w:szCs w:val="18"/>
        </w:rPr>
        <w:tab/>
        <w:t>List of Tracking Area, identified by TAC. Maximum of 8 TAC can be defined.</w:t>
      </w:r>
    </w:p>
    <w:p w14:paraId="18ABCC51" w14:textId="77777777" w:rsidR="00FD613A" w:rsidRPr="007B4F0A" w:rsidRDefault="00FD613A" w:rsidP="00FD613A">
      <w:r w:rsidRPr="007B4F0A">
        <w:t>The parameter is mandatory if area based QMC is requested.</w:t>
      </w:r>
    </w:p>
    <w:p w14:paraId="11C9FC6C" w14:textId="77777777" w:rsidR="00FD613A" w:rsidRPr="006C6D87" w:rsidRDefault="00FD613A" w:rsidP="00FD613A">
      <w:pPr>
        <w:pStyle w:val="Heading2"/>
        <w:rPr>
          <w:lang w:val="fr-FR"/>
        </w:rPr>
      </w:pPr>
      <w:bookmarkStart w:id="148" w:name="_Toc42758789"/>
      <w:bookmarkStart w:id="149" w:name="_Toc42759196"/>
      <w:bookmarkStart w:id="150" w:name="_Toc122426137"/>
      <w:r w:rsidRPr="006C6D87">
        <w:rPr>
          <w:lang w:val="fr-FR"/>
        </w:rPr>
        <w:t>5.5</w:t>
      </w:r>
      <w:r w:rsidRPr="006C6D87">
        <w:rPr>
          <w:lang w:val="fr-FR"/>
        </w:rPr>
        <w:tab/>
        <w:t>QMC configuration file (container) (M)</w:t>
      </w:r>
      <w:bookmarkEnd w:id="148"/>
      <w:bookmarkEnd w:id="149"/>
      <w:bookmarkEnd w:id="150"/>
    </w:p>
    <w:p w14:paraId="0CE5692B" w14:textId="77777777" w:rsidR="00DA3F11" w:rsidRDefault="00FD613A" w:rsidP="00DA3F11">
      <w:r w:rsidRPr="007B4F0A">
        <w:t xml:space="preserve">The QMC configuration file is a container that is specified in </w:t>
      </w:r>
      <w:r w:rsidR="00DA3F11">
        <w:t>Annex L of TS 26.247 [6], clause 16.5 of TS 26.114[7] or clause 9.4 of TS 26.118 [13].</w:t>
      </w:r>
    </w:p>
    <w:p w14:paraId="5800575C" w14:textId="77777777" w:rsidR="00DA3F11" w:rsidRDefault="00DA3F11" w:rsidP="00DA3F11">
      <w:r>
        <w:t xml:space="preserve">The corresponding parameter name for this container in </w:t>
      </w:r>
      <w:r>
        <w:rPr>
          <w:rFonts w:cs="Arial"/>
          <w:color w:val="000000"/>
          <w:szCs w:val="18"/>
          <w:lang w:val="en-US"/>
        </w:rPr>
        <w:t>Radio Resource Control (RRC) Protocol specification</w:t>
      </w:r>
      <w:r>
        <w:rPr>
          <w:lang w:val="en-US"/>
        </w:rPr>
        <w:t xml:space="preserve"> </w:t>
      </w:r>
      <w:r>
        <w:rPr>
          <w:szCs w:val="22"/>
          <w:lang w:eastAsia="sv-SE"/>
        </w:rPr>
        <w:t xml:space="preserve">is </w:t>
      </w:r>
      <w:r>
        <w:rPr>
          <w:rFonts w:ascii="Courier New" w:hAnsi="Courier New" w:cs="Courier New"/>
        </w:rPr>
        <w:t>measConfigAppLayerContainer</w:t>
      </w:r>
      <w:r>
        <w:rPr>
          <w:b/>
          <w:i/>
          <w:szCs w:val="22"/>
          <w:lang w:eastAsia="sv-SE"/>
        </w:rPr>
        <w:t xml:space="preserve"> </w:t>
      </w:r>
      <w:r w:rsidRPr="00AE48C0">
        <w:t xml:space="preserve">in case of </w:t>
      </w:r>
      <w:r>
        <w:t>NR and LTE, see TS 38.331 [</w:t>
      </w:r>
      <w:r w:rsidR="00B2405A">
        <w:t>11</w:t>
      </w:r>
      <w:r>
        <w:t>], TS 25.331 [4] or "</w:t>
      </w:r>
      <w:r w:rsidRPr="00B2405A">
        <w:t>Container for application layer measurement configuration" in case of UTRAN, see TS 36.331</w:t>
      </w:r>
      <w:r>
        <w:rPr>
          <w:color w:val="FF0000"/>
        </w:rPr>
        <w:t xml:space="preserve"> </w:t>
      </w:r>
      <w:r>
        <w:t>[8]</w:t>
      </w:r>
    </w:p>
    <w:p w14:paraId="20243BDE" w14:textId="77777777" w:rsidR="00FD613A" w:rsidRPr="007B4F0A" w:rsidRDefault="00DA3F11" w:rsidP="00DA3F11">
      <w:r>
        <w:t>For NR, the QMC configuration file parameter in the management interface defines the location of the container.</w:t>
      </w:r>
      <w:r w:rsidR="00FD613A" w:rsidRPr="007B4F0A">
        <w:t>.</w:t>
      </w:r>
    </w:p>
    <w:p w14:paraId="29196627" w14:textId="77777777" w:rsidR="00FD613A" w:rsidRPr="007B4F0A" w:rsidRDefault="00FD613A" w:rsidP="00FD613A">
      <w:pPr>
        <w:pStyle w:val="Heading2"/>
      </w:pPr>
      <w:bookmarkStart w:id="151" w:name="_Toc42758790"/>
      <w:bookmarkStart w:id="152" w:name="_Toc42759197"/>
      <w:bookmarkStart w:id="153" w:name="_Toc122426138"/>
      <w:r w:rsidRPr="007B4F0A">
        <w:t>5.6</w:t>
      </w:r>
      <w:r w:rsidRPr="007B4F0A">
        <w:tab/>
        <w:t>QMC target (M)</w:t>
      </w:r>
      <w:bookmarkEnd w:id="151"/>
      <w:bookmarkEnd w:id="152"/>
      <w:bookmarkEnd w:id="153"/>
    </w:p>
    <w:p w14:paraId="4E70A9FA" w14:textId="77777777" w:rsidR="00FD613A" w:rsidRPr="007B4F0A" w:rsidRDefault="00FD613A" w:rsidP="00FD613A">
      <w:r w:rsidRPr="007B4F0A">
        <w:t>The QMC target parameter specifies it the QMC is area based or individual UE based.</w:t>
      </w:r>
    </w:p>
    <w:p w14:paraId="5335C46B" w14:textId="77777777" w:rsidR="00D22A36" w:rsidRDefault="00101C50" w:rsidP="00D22A36">
      <w:pPr>
        <w:pStyle w:val="B10"/>
      </w:pPr>
      <w:r w:rsidRPr="007B4F0A">
        <w:t>-</w:t>
      </w:r>
      <w:r w:rsidRPr="007B4F0A">
        <w:tab/>
      </w:r>
      <w:r w:rsidR="00FD613A" w:rsidRPr="007B4F0A">
        <w:t>Area based QMC (0)</w:t>
      </w:r>
    </w:p>
    <w:p w14:paraId="50BD2C97" w14:textId="77777777" w:rsidR="00FD613A" w:rsidRPr="007B4F0A" w:rsidRDefault="00D22A36" w:rsidP="00D22A36">
      <w:pPr>
        <w:pStyle w:val="B10"/>
      </w:pPr>
      <w:r>
        <w:t>-</w:t>
      </w:r>
      <w:r>
        <w:tab/>
        <w:t>Individual UE based QMC (1)</w:t>
      </w:r>
    </w:p>
    <w:p w14:paraId="04647008" w14:textId="77777777" w:rsidR="00FD613A" w:rsidRPr="007B4F0A" w:rsidRDefault="00FD613A" w:rsidP="00101C50">
      <w:pPr>
        <w:pStyle w:val="NO"/>
      </w:pPr>
      <w:r w:rsidRPr="007B4F0A">
        <w:t>NOTE:</w:t>
      </w:r>
      <w:r w:rsidR="00C953C2">
        <w:tab/>
      </w:r>
      <w:r w:rsidR="00D22A36">
        <w:t>Void.</w:t>
      </w:r>
    </w:p>
    <w:p w14:paraId="1C2A87D9" w14:textId="77777777" w:rsidR="00FD613A" w:rsidRPr="007B4F0A" w:rsidRDefault="00FD613A" w:rsidP="00FD613A">
      <w:pPr>
        <w:pStyle w:val="Heading2"/>
      </w:pPr>
      <w:bookmarkStart w:id="154" w:name="_Toc42758791"/>
      <w:bookmarkStart w:id="155" w:name="_Toc42759198"/>
      <w:bookmarkStart w:id="156" w:name="_Toc122426139"/>
      <w:r w:rsidRPr="007B4F0A">
        <w:t>5.7</w:t>
      </w:r>
      <w:r w:rsidRPr="007B4F0A">
        <w:tab/>
        <w:t>Recording session id (M)</w:t>
      </w:r>
      <w:bookmarkEnd w:id="154"/>
      <w:bookmarkEnd w:id="155"/>
      <w:bookmarkEnd w:id="156"/>
    </w:p>
    <w:p w14:paraId="26AA585D" w14:textId="77777777" w:rsidR="00FD613A" w:rsidRPr="007B4F0A" w:rsidRDefault="00FD613A" w:rsidP="00FD613A">
      <w:r w:rsidRPr="007B4F0A">
        <w:t>This parameter shall be a 2 byte octet string. The recording session id shall be the same for the whole session in the application, while for each different session in the application the recording session id shall be changed. The recording session id is generated by the application in the UE.</w:t>
      </w:r>
    </w:p>
    <w:p w14:paraId="700CBB07" w14:textId="77777777" w:rsidR="00FD613A" w:rsidRPr="007B4F0A" w:rsidRDefault="00FD613A" w:rsidP="00FD613A">
      <w:r w:rsidRPr="007B4F0A">
        <w:lastRenderedPageBreak/>
        <w:t>It is used in the measurement collection centre to identify which session within a UE has collected information in the application.</w:t>
      </w:r>
    </w:p>
    <w:p w14:paraId="336FF42E" w14:textId="77777777" w:rsidR="00FD613A" w:rsidRPr="007B4F0A" w:rsidRDefault="00FD613A" w:rsidP="00FD613A">
      <w:pPr>
        <w:pStyle w:val="Heading2"/>
      </w:pPr>
      <w:bookmarkStart w:id="157" w:name="_Toc42758792"/>
      <w:bookmarkStart w:id="158" w:name="_Toc42759199"/>
      <w:bookmarkStart w:id="159" w:name="_Toc122426140"/>
      <w:r w:rsidRPr="007B4F0A">
        <w:t>5.8</w:t>
      </w:r>
      <w:r w:rsidRPr="007B4F0A">
        <w:tab/>
        <w:t>Service type (M)</w:t>
      </w:r>
      <w:bookmarkEnd w:id="157"/>
      <w:bookmarkEnd w:id="158"/>
      <w:bookmarkEnd w:id="159"/>
    </w:p>
    <w:p w14:paraId="68F74D45" w14:textId="77777777" w:rsidR="00FD613A" w:rsidRPr="007B4F0A" w:rsidRDefault="00FD613A" w:rsidP="00FD613A">
      <w:r w:rsidRPr="007B4F0A">
        <w:t xml:space="preserve">Which kind of service that shall be recorded. </w:t>
      </w:r>
    </w:p>
    <w:p w14:paraId="725C319F" w14:textId="77777777" w:rsidR="00FD613A" w:rsidRPr="007B4F0A" w:rsidRDefault="00101C50" w:rsidP="00101C50">
      <w:pPr>
        <w:pStyle w:val="B10"/>
      </w:pPr>
      <w:r w:rsidRPr="007B4F0A">
        <w:t>-</w:t>
      </w:r>
      <w:r w:rsidRPr="007B4F0A">
        <w:tab/>
      </w:r>
      <w:r w:rsidR="00FD613A" w:rsidRPr="007B4F0A">
        <w:t>DASH (0)</w:t>
      </w:r>
    </w:p>
    <w:p w14:paraId="55E88DA2" w14:textId="77777777" w:rsidR="00D22A36" w:rsidRDefault="00101C50" w:rsidP="00D22A36">
      <w:pPr>
        <w:pStyle w:val="B10"/>
      </w:pPr>
      <w:r w:rsidRPr="007B4F0A">
        <w:t>-</w:t>
      </w:r>
      <w:r w:rsidRPr="007B4F0A">
        <w:tab/>
      </w:r>
      <w:r w:rsidR="00FD613A" w:rsidRPr="007B4F0A">
        <w:t>MTSI (1)</w:t>
      </w:r>
    </w:p>
    <w:p w14:paraId="558E56D8" w14:textId="77777777" w:rsidR="00FD613A" w:rsidRPr="007B4F0A" w:rsidRDefault="00D22A36" w:rsidP="00D22A36">
      <w:pPr>
        <w:pStyle w:val="B10"/>
      </w:pPr>
      <w:r>
        <w:t>-</w:t>
      </w:r>
      <w:r>
        <w:tab/>
        <w:t>VR (2)</w:t>
      </w:r>
    </w:p>
    <w:p w14:paraId="50A671E3" w14:textId="77777777" w:rsidR="00FD613A" w:rsidRDefault="00FD613A" w:rsidP="00FD613A">
      <w:r w:rsidRPr="007B4F0A">
        <w:t>DASH measurements are specified in [6]. MTSI measurements are specific in [7].</w:t>
      </w:r>
      <w:r w:rsidR="00D22A36" w:rsidRPr="00D22A36">
        <w:t xml:space="preserve"> VR measurements are specified in </w:t>
      </w:r>
      <w:r w:rsidR="00D22A36">
        <w:t xml:space="preserve">TS 26.118 </w:t>
      </w:r>
      <w:r w:rsidR="00D22A36" w:rsidRPr="00D22A36">
        <w:t>[</w:t>
      </w:r>
      <w:r w:rsidR="00D22A36">
        <w:t>13</w:t>
      </w:r>
      <w:r w:rsidR="00D22A36" w:rsidRPr="00D22A36">
        <w:t>].</w:t>
      </w:r>
    </w:p>
    <w:p w14:paraId="1C6BEE01" w14:textId="77777777" w:rsidR="00B35ABF" w:rsidRDefault="00B35ABF" w:rsidP="00B35ABF">
      <w:pPr>
        <w:pStyle w:val="Heading2"/>
        <w:rPr>
          <w:iCs/>
        </w:rPr>
      </w:pPr>
      <w:bookmarkStart w:id="160" w:name="_Hlk86838736"/>
      <w:bookmarkStart w:id="161" w:name="_Toc122426141"/>
      <w:r>
        <w:rPr>
          <w:iCs/>
        </w:rPr>
        <w:t>5.9</w:t>
      </w:r>
      <w:r>
        <w:rPr>
          <w:iCs/>
        </w:rPr>
        <w:tab/>
        <w:t>Slice scope (CM)</w:t>
      </w:r>
      <w:bookmarkEnd w:id="161"/>
    </w:p>
    <w:p w14:paraId="73965C59" w14:textId="77777777" w:rsidR="00854795" w:rsidRDefault="00B35ABF" w:rsidP="00B35ABF">
      <w:r>
        <w:t>This parameter contains a list of S-NSSIAs (</w:t>
      </w:r>
      <w:r w:rsidRPr="009D4E64">
        <w:t xml:space="preserve">Single Network Slice Selection Assistance Information). A Network Slice </w:t>
      </w:r>
      <w:r>
        <w:t xml:space="preserve">end to end </w:t>
      </w:r>
      <w:r w:rsidRPr="009D4E64">
        <w:t>is identified by S-NSSAI.</w:t>
      </w:r>
      <w:bookmarkEnd w:id="160"/>
    </w:p>
    <w:p w14:paraId="6A61C72D" w14:textId="77777777" w:rsidR="00854795" w:rsidRDefault="00854795" w:rsidP="00854795">
      <w:pPr>
        <w:pStyle w:val="Heading2"/>
      </w:pPr>
      <w:bookmarkStart w:id="162" w:name="_Toc122426142"/>
      <w:r>
        <w:t>5.10</w:t>
      </w:r>
      <w:r>
        <w:tab/>
        <w:t>QoE Target (CM)</w:t>
      </w:r>
      <w:bookmarkEnd w:id="162"/>
    </w:p>
    <w:p w14:paraId="44230B80" w14:textId="77777777" w:rsidR="00B35ABF" w:rsidRDefault="00854795" w:rsidP="00854795">
      <w:pPr>
        <w:rPr>
          <w:rFonts w:ascii="Segoe UI" w:hAnsi="Segoe UI" w:cs="Segoe UI"/>
          <w:color w:val="242424"/>
          <w:shd w:val="clear" w:color="auto" w:fill="FFFFFF"/>
        </w:rPr>
      </w:pPr>
      <w:r>
        <w:rPr>
          <w:lang w:eastAsia="sv-SE"/>
        </w:rPr>
        <w:t>This parameter specifies the target object (individual UE) for the QMC in case of signalling based QMC. The qoETarget parameter shall be able to carry "IMSI” or "SUPI".</w:t>
      </w:r>
      <w:r w:rsidR="00B35ABF">
        <w:rPr>
          <w:rFonts w:ascii="Segoe UI" w:hAnsi="Segoe UI" w:cs="Segoe UI"/>
          <w:color w:val="242424"/>
          <w:shd w:val="clear" w:color="auto" w:fill="FFFFFF"/>
        </w:rPr>
        <w:t xml:space="preserve">  </w:t>
      </w:r>
    </w:p>
    <w:p w14:paraId="0F7CF489" w14:textId="77777777" w:rsidR="007A726E" w:rsidRPr="004E7695" w:rsidRDefault="007A726E" w:rsidP="007A726E">
      <w:pPr>
        <w:pStyle w:val="Heading2"/>
      </w:pPr>
      <w:bookmarkStart w:id="163" w:name="_Toc115390255"/>
      <w:bookmarkStart w:id="164" w:name="_Toc122426143"/>
      <w:r w:rsidRPr="004E7695">
        <w:t>5.</w:t>
      </w:r>
      <w:r>
        <w:t>11</w:t>
      </w:r>
      <w:r w:rsidRPr="004E7695">
        <w:tab/>
      </w:r>
      <w:bookmarkEnd w:id="163"/>
      <w:r w:rsidRPr="004E7695">
        <w:t>jobId (O)</w:t>
      </w:r>
      <w:bookmarkEnd w:id="164"/>
    </w:p>
    <w:p w14:paraId="47BDE6BD" w14:textId="77777777" w:rsidR="007A726E" w:rsidRDefault="007A726E" w:rsidP="007A726E">
      <w:r w:rsidRPr="004E7695">
        <w:t>This parameter presents the job identifier of a QMCJob instance. The jobId can be used to associate multiple QMCJob instances.</w:t>
      </w:r>
    </w:p>
    <w:p w14:paraId="5B49B8A0" w14:textId="77777777" w:rsidR="008C4355" w:rsidRDefault="008C4355" w:rsidP="008C4355">
      <w:pPr>
        <w:pStyle w:val="Heading2"/>
      </w:pPr>
      <w:bookmarkStart w:id="165" w:name="_Toc122426144"/>
      <w:r>
        <w:t>5</w:t>
      </w:r>
      <w:r w:rsidRPr="00AD7840">
        <w:t>.</w:t>
      </w:r>
      <w:r>
        <w:t>12</w:t>
      </w:r>
      <w:r w:rsidRPr="00AD7840">
        <w:tab/>
      </w:r>
      <w:r>
        <w:t xml:space="preserve">Available </w:t>
      </w:r>
      <w:r w:rsidRPr="00AD7840">
        <w:t xml:space="preserve">RAN </w:t>
      </w:r>
      <w:r w:rsidR="00BE7C82">
        <w:t>v</w:t>
      </w:r>
      <w:r w:rsidRPr="00AD7840">
        <w:t xml:space="preserve">isible QoE </w:t>
      </w:r>
      <w:r w:rsidR="00BE7C82">
        <w:t>m</w:t>
      </w:r>
      <w:r w:rsidRPr="00AD7840">
        <w:t>e</w:t>
      </w:r>
      <w:r>
        <w:t>tric</w:t>
      </w:r>
      <w:r w:rsidRPr="00AD7840">
        <w:t>s</w:t>
      </w:r>
      <w:r>
        <w:t xml:space="preserve"> (O)</w:t>
      </w:r>
      <w:bookmarkEnd w:id="165"/>
    </w:p>
    <w:p w14:paraId="363CB568" w14:textId="77777777" w:rsidR="008C4355" w:rsidRDefault="008C4355" w:rsidP="008C4355">
      <w:r>
        <w:t xml:space="preserve">This parameter indicate </w:t>
      </w:r>
      <w:r w:rsidRPr="00AD7840">
        <w:t xml:space="preserve">available RAN visible QoE metrics </w:t>
      </w:r>
      <w:r>
        <w:t xml:space="preserve">to the gNB. The list of available RAN visible metrics are </w:t>
      </w:r>
      <w:r w:rsidRPr="00B03E3B">
        <w:t xml:space="preserve">outside the legacy QoE configuration </w:t>
      </w:r>
      <w:r>
        <w:t>file</w:t>
      </w:r>
      <w:r w:rsidRPr="00B03E3B">
        <w:t>.</w:t>
      </w:r>
      <w:r>
        <w:t xml:space="preserve"> This parameter is optional and is valid for NR only. </w:t>
      </w:r>
    </w:p>
    <w:p w14:paraId="5208241B" w14:textId="77777777" w:rsidR="008C4355" w:rsidRDefault="008C4355" w:rsidP="008C4355">
      <w:r w:rsidRPr="00AD7840">
        <w:t xml:space="preserve">The gNB configures the RAN visible QoE measurement to collect all or some of the available RAN visible QoE metrics, where the indication of metric availability is received from the OAM or the 5GC. </w:t>
      </w:r>
      <w:bookmarkStart w:id="166" w:name="_Hlk103183668"/>
      <w:r>
        <w:t>Available RAN visible QoE Metrics are: "</w:t>
      </w:r>
      <w:r w:rsidRPr="00D1729B">
        <w:t>Application Layer</w:t>
      </w:r>
      <w:bookmarkEnd w:id="166"/>
      <w:r w:rsidRPr="00D1729B">
        <w:t xml:space="preserve"> </w:t>
      </w:r>
      <w:r>
        <w:rPr>
          <w:rFonts w:eastAsia="SimSun"/>
          <w:lang w:eastAsia="ja-JP"/>
        </w:rPr>
        <w:t>Buffer Level List" and "</w:t>
      </w:r>
      <w:r w:rsidRPr="00152F9D">
        <w:rPr>
          <w:rFonts w:eastAsia="SimSun"/>
          <w:lang w:eastAsia="ja-JP"/>
        </w:rPr>
        <w:t xml:space="preserve">Playout </w:t>
      </w:r>
      <w:r>
        <w:rPr>
          <w:rFonts w:eastAsia="SimSun"/>
          <w:lang w:eastAsia="ja-JP"/>
        </w:rPr>
        <w:t>D</w:t>
      </w:r>
      <w:r w:rsidRPr="00152F9D">
        <w:rPr>
          <w:rFonts w:eastAsia="SimSun"/>
          <w:lang w:eastAsia="ja-JP"/>
        </w:rPr>
        <w:t>elay</w:t>
      </w:r>
      <w:r>
        <w:rPr>
          <w:rFonts w:eastAsia="SimSun"/>
          <w:lang w:eastAsia="ja-JP"/>
        </w:rPr>
        <w:t xml:space="preserve"> for Media Startup".</w:t>
      </w:r>
    </w:p>
    <w:p w14:paraId="1D5E0B09" w14:textId="77777777" w:rsidR="008C4355" w:rsidRDefault="008C4355" w:rsidP="008C4355">
      <w:r w:rsidRPr="00AD7840">
        <w:t>The RAN visible QoE measurements are supported for the DASH streaming and VR services.</w:t>
      </w:r>
    </w:p>
    <w:p w14:paraId="3BDA08F9" w14:textId="77777777" w:rsidR="008C4355" w:rsidRPr="00BE7C82" w:rsidRDefault="008C4355" w:rsidP="008C4355">
      <w:pPr>
        <w:rPr>
          <w:rFonts w:ascii="Arial" w:hAnsi="Arial"/>
          <w:sz w:val="32"/>
        </w:rPr>
      </w:pPr>
      <w:r w:rsidRPr="00BE7C82">
        <w:rPr>
          <w:rFonts w:ascii="Arial" w:hAnsi="Arial"/>
          <w:sz w:val="32"/>
        </w:rPr>
        <w:t>5.13</w:t>
      </w:r>
      <w:r w:rsidRPr="00BE7C82">
        <w:rPr>
          <w:rFonts w:ascii="Arial" w:hAnsi="Arial"/>
          <w:sz w:val="32"/>
        </w:rPr>
        <w:tab/>
        <w:t xml:space="preserve">MDT Alignment </w:t>
      </w:r>
      <w:r w:rsidR="00BE7C82">
        <w:rPr>
          <w:rFonts w:ascii="Arial" w:hAnsi="Arial"/>
          <w:sz w:val="32"/>
        </w:rPr>
        <w:t>i</w:t>
      </w:r>
      <w:r w:rsidRPr="00BE7C82">
        <w:rPr>
          <w:rFonts w:ascii="Arial" w:hAnsi="Arial"/>
          <w:sz w:val="32"/>
        </w:rPr>
        <w:t>nformation (O)</w:t>
      </w:r>
    </w:p>
    <w:p w14:paraId="369714D8" w14:textId="77777777" w:rsidR="008C4355" w:rsidRDefault="008C4355" w:rsidP="008C4355">
      <w:r>
        <w:rPr>
          <w:rFonts w:eastAsia="SimSun"/>
          <w:lang w:eastAsia="zh-CN"/>
        </w:rPr>
        <w:t>This parameter i</w:t>
      </w:r>
      <w:r w:rsidRPr="00F07BE9">
        <w:rPr>
          <w:rFonts w:eastAsia="SimSun"/>
          <w:lang w:eastAsia="zh-CN"/>
        </w:rPr>
        <w:t>ndicates the MDT measurements with which alignment</w:t>
      </w:r>
      <w:r>
        <w:rPr>
          <w:rFonts w:eastAsia="SimSun"/>
          <w:lang w:eastAsia="zh-CN"/>
        </w:rPr>
        <w:t xml:space="preserve"> of QoE measurement </w:t>
      </w:r>
      <w:r w:rsidRPr="00F07BE9">
        <w:rPr>
          <w:rFonts w:eastAsia="SimSun"/>
          <w:lang w:eastAsia="zh-CN"/>
        </w:rPr>
        <w:t>is required.</w:t>
      </w:r>
      <w:r>
        <w:rPr>
          <w:rFonts w:eastAsia="SimSun"/>
          <w:lang w:eastAsia="zh-CN"/>
        </w:rPr>
        <w:t xml:space="preserve"> </w:t>
      </w:r>
      <w:r>
        <w:t>This parameter is optional and is valid for NR only.</w:t>
      </w:r>
    </w:p>
    <w:p w14:paraId="5D077AE2" w14:textId="77777777" w:rsidR="008C4355" w:rsidRPr="00AD7840" w:rsidRDefault="008C4355" w:rsidP="008C4355">
      <w:r w:rsidRPr="00AD7840">
        <w:t>The gNB may activate the MDT measurements upon/after receiving the MDT activation message from the OAM</w:t>
      </w:r>
      <w:r>
        <w:t>.</w:t>
      </w:r>
    </w:p>
    <w:p w14:paraId="030216D5" w14:textId="77777777" w:rsidR="008C4355" w:rsidRPr="007B4F0A" w:rsidRDefault="008C4355" w:rsidP="008C4355">
      <w:r w:rsidRPr="00AD7840">
        <w:t>The gNB includes time stamp information to the QoE measurement reports to enable the correlation of corresponding measurement results of MDT and QoE at the MCE/TCE. In addition, the gNB includes the MDT session identifiers (Trace Reference and Trace Recording Session Reference) in the corresponding QoE measurement report.</w:t>
      </w:r>
    </w:p>
    <w:p w14:paraId="02329DFC" w14:textId="77777777" w:rsidR="00FD613A" w:rsidRPr="007B4F0A" w:rsidRDefault="00FD613A" w:rsidP="00101C50">
      <w:pPr>
        <w:pStyle w:val="Heading8"/>
      </w:pPr>
      <w:r w:rsidRPr="007B4F0A">
        <w:br w:type="page"/>
      </w:r>
      <w:bookmarkStart w:id="167" w:name="_Toc42758793"/>
      <w:bookmarkStart w:id="168" w:name="_Toc42759200"/>
      <w:bookmarkStart w:id="169" w:name="_Toc122426145"/>
      <w:r w:rsidRPr="007B4F0A">
        <w:lastRenderedPageBreak/>
        <w:t>Annex A (informative):</w:t>
      </w:r>
      <w:r w:rsidRPr="007B4F0A">
        <w:br/>
        <w:t>Change history</w:t>
      </w:r>
      <w:bookmarkStart w:id="170" w:name="historyclause"/>
      <w:bookmarkEnd w:id="167"/>
      <w:bookmarkEnd w:id="168"/>
      <w:bookmarkEnd w:id="169"/>
      <w:bookmarkEnd w:id="170"/>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567"/>
        <w:gridCol w:w="425"/>
        <w:gridCol w:w="567"/>
        <w:gridCol w:w="4678"/>
        <w:gridCol w:w="708"/>
      </w:tblGrid>
      <w:tr w:rsidR="00FD613A" w:rsidRPr="007B4F0A" w14:paraId="31E4AF2F" w14:textId="77777777" w:rsidTr="00CA77D3">
        <w:trPr>
          <w:cantSplit/>
        </w:trPr>
        <w:tc>
          <w:tcPr>
            <w:tcW w:w="9639" w:type="dxa"/>
            <w:gridSpan w:val="8"/>
            <w:tcBorders>
              <w:bottom w:val="nil"/>
            </w:tcBorders>
            <w:shd w:val="solid" w:color="FFFFFF" w:fill="auto"/>
          </w:tcPr>
          <w:p w14:paraId="6AE36D4A" w14:textId="77777777" w:rsidR="00FD613A" w:rsidRPr="007B4F0A" w:rsidRDefault="00FD613A" w:rsidP="00CA77D3">
            <w:pPr>
              <w:pStyle w:val="TAL"/>
              <w:jc w:val="center"/>
              <w:rPr>
                <w:b/>
                <w:sz w:val="16"/>
              </w:rPr>
            </w:pPr>
            <w:r w:rsidRPr="007B4F0A">
              <w:rPr>
                <w:b/>
              </w:rPr>
              <w:t>Change history</w:t>
            </w:r>
          </w:p>
        </w:tc>
      </w:tr>
      <w:tr w:rsidR="00FD613A" w:rsidRPr="007B4F0A" w14:paraId="26C7DE08" w14:textId="77777777" w:rsidTr="001F25BB">
        <w:tc>
          <w:tcPr>
            <w:tcW w:w="800" w:type="dxa"/>
            <w:shd w:val="pct10" w:color="auto" w:fill="FFFFFF"/>
          </w:tcPr>
          <w:p w14:paraId="2D216149" w14:textId="77777777" w:rsidR="00FD613A" w:rsidRPr="007B4F0A" w:rsidRDefault="00FD613A" w:rsidP="00CA77D3">
            <w:pPr>
              <w:pStyle w:val="TAL"/>
              <w:rPr>
                <w:b/>
                <w:sz w:val="16"/>
              </w:rPr>
            </w:pPr>
            <w:r w:rsidRPr="007B4F0A">
              <w:rPr>
                <w:b/>
                <w:sz w:val="16"/>
              </w:rPr>
              <w:t>Date</w:t>
            </w:r>
          </w:p>
        </w:tc>
        <w:tc>
          <w:tcPr>
            <w:tcW w:w="901" w:type="dxa"/>
            <w:shd w:val="pct10" w:color="auto" w:fill="FFFFFF"/>
          </w:tcPr>
          <w:p w14:paraId="749E04BC" w14:textId="77777777" w:rsidR="00FD613A" w:rsidRPr="007B4F0A" w:rsidRDefault="00FD613A" w:rsidP="00CA77D3">
            <w:pPr>
              <w:pStyle w:val="TAL"/>
              <w:rPr>
                <w:b/>
                <w:sz w:val="16"/>
              </w:rPr>
            </w:pPr>
            <w:r w:rsidRPr="007B4F0A">
              <w:rPr>
                <w:b/>
                <w:sz w:val="16"/>
              </w:rPr>
              <w:t>Meeting</w:t>
            </w:r>
          </w:p>
        </w:tc>
        <w:tc>
          <w:tcPr>
            <w:tcW w:w="993" w:type="dxa"/>
            <w:shd w:val="pct10" w:color="auto" w:fill="FFFFFF"/>
          </w:tcPr>
          <w:p w14:paraId="6D288A9E" w14:textId="77777777" w:rsidR="00FD613A" w:rsidRPr="007B4F0A" w:rsidRDefault="00FD613A" w:rsidP="00CA77D3">
            <w:pPr>
              <w:pStyle w:val="TAL"/>
              <w:rPr>
                <w:b/>
                <w:sz w:val="16"/>
              </w:rPr>
            </w:pPr>
            <w:r w:rsidRPr="007B4F0A">
              <w:rPr>
                <w:b/>
                <w:sz w:val="16"/>
              </w:rPr>
              <w:t>TDoc</w:t>
            </w:r>
          </w:p>
        </w:tc>
        <w:tc>
          <w:tcPr>
            <w:tcW w:w="567" w:type="dxa"/>
            <w:shd w:val="pct10" w:color="auto" w:fill="FFFFFF"/>
          </w:tcPr>
          <w:p w14:paraId="475AC603" w14:textId="77777777" w:rsidR="00FD613A" w:rsidRPr="007B4F0A" w:rsidRDefault="00FD613A" w:rsidP="00CA77D3">
            <w:pPr>
              <w:pStyle w:val="TAL"/>
              <w:rPr>
                <w:b/>
                <w:sz w:val="16"/>
              </w:rPr>
            </w:pPr>
            <w:r w:rsidRPr="007B4F0A">
              <w:rPr>
                <w:b/>
                <w:sz w:val="16"/>
              </w:rPr>
              <w:t>CR</w:t>
            </w:r>
          </w:p>
        </w:tc>
        <w:tc>
          <w:tcPr>
            <w:tcW w:w="425" w:type="dxa"/>
            <w:shd w:val="pct10" w:color="auto" w:fill="FFFFFF"/>
          </w:tcPr>
          <w:p w14:paraId="006B2940" w14:textId="77777777" w:rsidR="00FD613A" w:rsidRPr="007B4F0A" w:rsidRDefault="00FD613A" w:rsidP="00CA77D3">
            <w:pPr>
              <w:pStyle w:val="TAL"/>
              <w:rPr>
                <w:b/>
                <w:sz w:val="16"/>
              </w:rPr>
            </w:pPr>
            <w:r w:rsidRPr="007B4F0A">
              <w:rPr>
                <w:b/>
                <w:sz w:val="16"/>
              </w:rPr>
              <w:t>Rev</w:t>
            </w:r>
          </w:p>
        </w:tc>
        <w:tc>
          <w:tcPr>
            <w:tcW w:w="567" w:type="dxa"/>
            <w:shd w:val="pct10" w:color="auto" w:fill="FFFFFF"/>
          </w:tcPr>
          <w:p w14:paraId="2A1A2CA8" w14:textId="77777777" w:rsidR="00FD613A" w:rsidRPr="007B4F0A" w:rsidRDefault="00FD613A" w:rsidP="00CA77D3">
            <w:pPr>
              <w:pStyle w:val="TAL"/>
              <w:rPr>
                <w:b/>
                <w:sz w:val="16"/>
              </w:rPr>
            </w:pPr>
            <w:r w:rsidRPr="007B4F0A">
              <w:rPr>
                <w:b/>
                <w:sz w:val="16"/>
              </w:rPr>
              <w:t>Cat</w:t>
            </w:r>
          </w:p>
        </w:tc>
        <w:tc>
          <w:tcPr>
            <w:tcW w:w="4678" w:type="dxa"/>
            <w:shd w:val="pct10" w:color="auto" w:fill="FFFFFF"/>
          </w:tcPr>
          <w:p w14:paraId="492FE98C" w14:textId="77777777" w:rsidR="00FD613A" w:rsidRPr="007B4F0A" w:rsidRDefault="00FD613A" w:rsidP="00CA77D3">
            <w:pPr>
              <w:pStyle w:val="TAL"/>
              <w:rPr>
                <w:b/>
                <w:sz w:val="16"/>
              </w:rPr>
            </w:pPr>
            <w:r w:rsidRPr="007B4F0A">
              <w:rPr>
                <w:b/>
                <w:sz w:val="16"/>
              </w:rPr>
              <w:t>Subject/Comment</w:t>
            </w:r>
          </w:p>
        </w:tc>
        <w:tc>
          <w:tcPr>
            <w:tcW w:w="708" w:type="dxa"/>
            <w:shd w:val="pct10" w:color="auto" w:fill="FFFFFF"/>
          </w:tcPr>
          <w:p w14:paraId="4E1F6DE6" w14:textId="77777777" w:rsidR="00FD613A" w:rsidRPr="007B4F0A" w:rsidRDefault="00FD613A" w:rsidP="00CA77D3">
            <w:pPr>
              <w:pStyle w:val="TAL"/>
              <w:rPr>
                <w:b/>
                <w:sz w:val="16"/>
              </w:rPr>
            </w:pPr>
            <w:r w:rsidRPr="007B4F0A">
              <w:rPr>
                <w:b/>
                <w:sz w:val="16"/>
              </w:rPr>
              <w:t>New version</w:t>
            </w:r>
          </w:p>
        </w:tc>
      </w:tr>
      <w:tr w:rsidR="005213AB" w:rsidRPr="007B4F0A" w14:paraId="0F53F58E" w14:textId="77777777" w:rsidTr="001F25BB">
        <w:tc>
          <w:tcPr>
            <w:tcW w:w="800" w:type="dxa"/>
            <w:shd w:val="solid" w:color="FFFFFF" w:fill="auto"/>
          </w:tcPr>
          <w:p w14:paraId="5C9DABB3" w14:textId="77777777" w:rsidR="005213AB" w:rsidRPr="007B4F0A" w:rsidRDefault="005213AB" w:rsidP="005213AB">
            <w:pPr>
              <w:pStyle w:val="TAC"/>
              <w:rPr>
                <w:sz w:val="16"/>
                <w:szCs w:val="16"/>
              </w:rPr>
            </w:pPr>
            <w:r w:rsidRPr="007B4F0A">
              <w:rPr>
                <w:sz w:val="16"/>
                <w:szCs w:val="16"/>
              </w:rPr>
              <w:t>2020-0</w:t>
            </w:r>
            <w:r>
              <w:rPr>
                <w:sz w:val="16"/>
                <w:szCs w:val="16"/>
              </w:rPr>
              <w:t>7</w:t>
            </w:r>
          </w:p>
        </w:tc>
        <w:tc>
          <w:tcPr>
            <w:tcW w:w="901" w:type="dxa"/>
            <w:shd w:val="solid" w:color="FFFFFF" w:fill="auto"/>
          </w:tcPr>
          <w:p w14:paraId="27D0E738" w14:textId="77777777" w:rsidR="005213AB" w:rsidRPr="007B4F0A" w:rsidRDefault="005213AB" w:rsidP="005213AB">
            <w:pPr>
              <w:pStyle w:val="TAC"/>
              <w:rPr>
                <w:sz w:val="16"/>
                <w:szCs w:val="16"/>
              </w:rPr>
            </w:pPr>
            <w:r>
              <w:rPr>
                <w:sz w:val="16"/>
                <w:szCs w:val="16"/>
              </w:rPr>
              <w:t>SA#88e</w:t>
            </w:r>
          </w:p>
        </w:tc>
        <w:tc>
          <w:tcPr>
            <w:tcW w:w="993" w:type="dxa"/>
            <w:shd w:val="solid" w:color="FFFFFF" w:fill="auto"/>
          </w:tcPr>
          <w:p w14:paraId="1443061F" w14:textId="77777777" w:rsidR="005213AB" w:rsidRDefault="005213AB" w:rsidP="005213AB">
            <w:pPr>
              <w:pStyle w:val="TAC"/>
              <w:rPr>
                <w:sz w:val="16"/>
                <w:szCs w:val="16"/>
              </w:rPr>
            </w:pPr>
          </w:p>
        </w:tc>
        <w:tc>
          <w:tcPr>
            <w:tcW w:w="567" w:type="dxa"/>
            <w:shd w:val="solid" w:color="FFFFFF" w:fill="auto"/>
          </w:tcPr>
          <w:p w14:paraId="6A4E7E45" w14:textId="77777777" w:rsidR="005213AB" w:rsidRPr="007B4F0A" w:rsidRDefault="005213AB" w:rsidP="005213AB">
            <w:pPr>
              <w:pStyle w:val="TAL"/>
              <w:rPr>
                <w:sz w:val="16"/>
                <w:szCs w:val="16"/>
              </w:rPr>
            </w:pPr>
          </w:p>
        </w:tc>
        <w:tc>
          <w:tcPr>
            <w:tcW w:w="425" w:type="dxa"/>
            <w:shd w:val="solid" w:color="FFFFFF" w:fill="auto"/>
          </w:tcPr>
          <w:p w14:paraId="604F00F2" w14:textId="77777777" w:rsidR="005213AB" w:rsidRPr="007B4F0A" w:rsidRDefault="005213AB" w:rsidP="005213AB">
            <w:pPr>
              <w:pStyle w:val="TAR"/>
              <w:rPr>
                <w:sz w:val="16"/>
                <w:szCs w:val="16"/>
              </w:rPr>
            </w:pPr>
          </w:p>
        </w:tc>
        <w:tc>
          <w:tcPr>
            <w:tcW w:w="567" w:type="dxa"/>
            <w:shd w:val="solid" w:color="FFFFFF" w:fill="auto"/>
          </w:tcPr>
          <w:p w14:paraId="51E4229F" w14:textId="77777777" w:rsidR="005213AB" w:rsidRPr="007B4F0A" w:rsidRDefault="005213AB" w:rsidP="005213AB">
            <w:pPr>
              <w:pStyle w:val="TAC"/>
              <w:rPr>
                <w:sz w:val="16"/>
                <w:szCs w:val="16"/>
              </w:rPr>
            </w:pPr>
          </w:p>
        </w:tc>
        <w:tc>
          <w:tcPr>
            <w:tcW w:w="4678" w:type="dxa"/>
            <w:shd w:val="solid" w:color="FFFFFF" w:fill="auto"/>
          </w:tcPr>
          <w:p w14:paraId="38111E61" w14:textId="77777777" w:rsidR="005213AB" w:rsidRDefault="005213AB" w:rsidP="005213AB">
            <w:pPr>
              <w:pStyle w:val="TAL"/>
              <w:rPr>
                <w:sz w:val="16"/>
                <w:szCs w:val="16"/>
              </w:rPr>
            </w:pPr>
            <w:r>
              <w:rPr>
                <w:sz w:val="16"/>
                <w:szCs w:val="16"/>
              </w:rPr>
              <w:t>Upgrade to version under change control</w:t>
            </w:r>
          </w:p>
        </w:tc>
        <w:tc>
          <w:tcPr>
            <w:tcW w:w="708" w:type="dxa"/>
            <w:shd w:val="solid" w:color="FFFFFF" w:fill="auto"/>
          </w:tcPr>
          <w:p w14:paraId="03C7494E" w14:textId="77777777" w:rsidR="005213AB" w:rsidRDefault="005213AB" w:rsidP="005213AB">
            <w:pPr>
              <w:pStyle w:val="TAC"/>
              <w:rPr>
                <w:sz w:val="16"/>
                <w:szCs w:val="16"/>
              </w:rPr>
            </w:pPr>
            <w:r>
              <w:rPr>
                <w:sz w:val="16"/>
                <w:szCs w:val="16"/>
              </w:rPr>
              <w:t>16.0.0</w:t>
            </w:r>
          </w:p>
        </w:tc>
      </w:tr>
      <w:tr w:rsidR="006557F2" w:rsidRPr="007B4F0A" w14:paraId="39384B0F" w14:textId="77777777" w:rsidTr="001F25BB">
        <w:tc>
          <w:tcPr>
            <w:tcW w:w="800" w:type="dxa"/>
            <w:shd w:val="solid" w:color="FFFFFF" w:fill="auto"/>
          </w:tcPr>
          <w:p w14:paraId="22FFEF40" w14:textId="77777777" w:rsidR="006557F2" w:rsidRPr="007B4F0A" w:rsidRDefault="006557F2" w:rsidP="005213AB">
            <w:pPr>
              <w:pStyle w:val="TAC"/>
              <w:rPr>
                <w:sz w:val="16"/>
                <w:szCs w:val="16"/>
              </w:rPr>
            </w:pPr>
            <w:r>
              <w:rPr>
                <w:sz w:val="16"/>
                <w:szCs w:val="16"/>
              </w:rPr>
              <w:t>2021-09</w:t>
            </w:r>
          </w:p>
        </w:tc>
        <w:tc>
          <w:tcPr>
            <w:tcW w:w="901" w:type="dxa"/>
            <w:shd w:val="solid" w:color="FFFFFF" w:fill="auto"/>
          </w:tcPr>
          <w:p w14:paraId="4F8A3999" w14:textId="77777777" w:rsidR="006557F2" w:rsidRDefault="006557F2" w:rsidP="005213AB">
            <w:pPr>
              <w:pStyle w:val="TAC"/>
              <w:rPr>
                <w:sz w:val="16"/>
                <w:szCs w:val="16"/>
              </w:rPr>
            </w:pPr>
            <w:r>
              <w:rPr>
                <w:sz w:val="16"/>
                <w:szCs w:val="16"/>
              </w:rPr>
              <w:t>SA#93e</w:t>
            </w:r>
          </w:p>
        </w:tc>
        <w:tc>
          <w:tcPr>
            <w:tcW w:w="993" w:type="dxa"/>
            <w:shd w:val="solid" w:color="FFFFFF" w:fill="auto"/>
          </w:tcPr>
          <w:p w14:paraId="04D08A23" w14:textId="77777777" w:rsidR="006557F2" w:rsidRDefault="006557F2" w:rsidP="005213AB">
            <w:pPr>
              <w:pStyle w:val="TAC"/>
              <w:rPr>
                <w:sz w:val="16"/>
                <w:szCs w:val="16"/>
              </w:rPr>
            </w:pPr>
            <w:r>
              <w:rPr>
                <w:sz w:val="16"/>
                <w:szCs w:val="16"/>
              </w:rPr>
              <w:t>SP-210883</w:t>
            </w:r>
          </w:p>
        </w:tc>
        <w:tc>
          <w:tcPr>
            <w:tcW w:w="567" w:type="dxa"/>
            <w:shd w:val="solid" w:color="FFFFFF" w:fill="auto"/>
          </w:tcPr>
          <w:p w14:paraId="4F50153D" w14:textId="77777777" w:rsidR="006557F2" w:rsidRPr="007B4F0A" w:rsidRDefault="006557F2" w:rsidP="005213AB">
            <w:pPr>
              <w:pStyle w:val="TAL"/>
              <w:rPr>
                <w:sz w:val="16"/>
                <w:szCs w:val="16"/>
              </w:rPr>
            </w:pPr>
            <w:r>
              <w:rPr>
                <w:sz w:val="16"/>
                <w:szCs w:val="16"/>
              </w:rPr>
              <w:t>0001</w:t>
            </w:r>
          </w:p>
        </w:tc>
        <w:tc>
          <w:tcPr>
            <w:tcW w:w="425" w:type="dxa"/>
            <w:shd w:val="solid" w:color="FFFFFF" w:fill="auto"/>
          </w:tcPr>
          <w:p w14:paraId="4E4BABA9" w14:textId="77777777" w:rsidR="006557F2" w:rsidRPr="007B4F0A" w:rsidRDefault="006557F2" w:rsidP="005213AB">
            <w:pPr>
              <w:pStyle w:val="TAR"/>
              <w:rPr>
                <w:sz w:val="16"/>
                <w:szCs w:val="16"/>
              </w:rPr>
            </w:pPr>
            <w:r>
              <w:rPr>
                <w:sz w:val="16"/>
                <w:szCs w:val="16"/>
              </w:rPr>
              <w:t>-</w:t>
            </w:r>
          </w:p>
        </w:tc>
        <w:tc>
          <w:tcPr>
            <w:tcW w:w="567" w:type="dxa"/>
            <w:shd w:val="solid" w:color="FFFFFF" w:fill="auto"/>
          </w:tcPr>
          <w:p w14:paraId="48055ED1" w14:textId="77777777" w:rsidR="006557F2" w:rsidRPr="007B4F0A" w:rsidRDefault="006557F2" w:rsidP="005213AB">
            <w:pPr>
              <w:pStyle w:val="TAC"/>
              <w:rPr>
                <w:sz w:val="16"/>
                <w:szCs w:val="16"/>
              </w:rPr>
            </w:pPr>
            <w:r>
              <w:rPr>
                <w:sz w:val="16"/>
                <w:szCs w:val="16"/>
              </w:rPr>
              <w:t>F</w:t>
            </w:r>
          </w:p>
        </w:tc>
        <w:tc>
          <w:tcPr>
            <w:tcW w:w="4678" w:type="dxa"/>
            <w:shd w:val="solid" w:color="FFFFFF" w:fill="auto"/>
          </w:tcPr>
          <w:p w14:paraId="11134B66" w14:textId="77777777" w:rsidR="006557F2" w:rsidRDefault="006557F2" w:rsidP="005213AB">
            <w:pPr>
              <w:pStyle w:val="TAL"/>
              <w:rPr>
                <w:sz w:val="16"/>
                <w:szCs w:val="16"/>
              </w:rPr>
            </w:pPr>
            <w:r w:rsidRPr="001F25BB">
              <w:rPr>
                <w:sz w:val="16"/>
                <w:szCs w:val="16"/>
              </w:rPr>
              <w:t>Aligning with RAN specifications 36.331 and 25.331</w:t>
            </w:r>
          </w:p>
        </w:tc>
        <w:tc>
          <w:tcPr>
            <w:tcW w:w="708" w:type="dxa"/>
            <w:shd w:val="solid" w:color="FFFFFF" w:fill="auto"/>
          </w:tcPr>
          <w:p w14:paraId="2C4048DF" w14:textId="77777777" w:rsidR="006557F2" w:rsidRDefault="006557F2" w:rsidP="005213AB">
            <w:pPr>
              <w:pStyle w:val="TAC"/>
              <w:rPr>
                <w:sz w:val="16"/>
                <w:szCs w:val="16"/>
              </w:rPr>
            </w:pPr>
            <w:r>
              <w:rPr>
                <w:sz w:val="16"/>
                <w:szCs w:val="16"/>
              </w:rPr>
              <w:t>16.1.0</w:t>
            </w:r>
          </w:p>
        </w:tc>
      </w:tr>
      <w:tr w:rsidR="00781F52" w:rsidRPr="007B4F0A" w14:paraId="4DF1B0B6" w14:textId="77777777" w:rsidTr="001F25BB">
        <w:tc>
          <w:tcPr>
            <w:tcW w:w="800" w:type="dxa"/>
            <w:shd w:val="solid" w:color="FFFFFF" w:fill="auto"/>
          </w:tcPr>
          <w:p w14:paraId="3FA45332" w14:textId="77777777" w:rsidR="00781F52" w:rsidRDefault="00781F52" w:rsidP="005213AB">
            <w:pPr>
              <w:pStyle w:val="TAC"/>
              <w:rPr>
                <w:sz w:val="16"/>
                <w:szCs w:val="16"/>
              </w:rPr>
            </w:pPr>
            <w:r>
              <w:rPr>
                <w:sz w:val="16"/>
                <w:szCs w:val="16"/>
              </w:rPr>
              <w:t>2021-12</w:t>
            </w:r>
          </w:p>
        </w:tc>
        <w:tc>
          <w:tcPr>
            <w:tcW w:w="901" w:type="dxa"/>
            <w:shd w:val="solid" w:color="FFFFFF" w:fill="auto"/>
          </w:tcPr>
          <w:p w14:paraId="1E18695A" w14:textId="77777777" w:rsidR="00781F52" w:rsidRDefault="00781F52" w:rsidP="005213AB">
            <w:pPr>
              <w:pStyle w:val="TAC"/>
              <w:rPr>
                <w:sz w:val="16"/>
                <w:szCs w:val="16"/>
              </w:rPr>
            </w:pPr>
            <w:r>
              <w:rPr>
                <w:sz w:val="16"/>
                <w:szCs w:val="16"/>
              </w:rPr>
              <w:t>SA#94e</w:t>
            </w:r>
          </w:p>
        </w:tc>
        <w:tc>
          <w:tcPr>
            <w:tcW w:w="993" w:type="dxa"/>
            <w:shd w:val="solid" w:color="FFFFFF" w:fill="auto"/>
          </w:tcPr>
          <w:p w14:paraId="298E6069" w14:textId="77777777" w:rsidR="00781F52" w:rsidRDefault="00781F52" w:rsidP="005213AB">
            <w:pPr>
              <w:pStyle w:val="TAC"/>
              <w:rPr>
                <w:sz w:val="16"/>
                <w:szCs w:val="16"/>
              </w:rPr>
            </w:pPr>
            <w:r>
              <w:rPr>
                <w:sz w:val="16"/>
                <w:szCs w:val="16"/>
              </w:rPr>
              <w:t>SP-211454</w:t>
            </w:r>
          </w:p>
        </w:tc>
        <w:tc>
          <w:tcPr>
            <w:tcW w:w="567" w:type="dxa"/>
            <w:shd w:val="solid" w:color="FFFFFF" w:fill="auto"/>
          </w:tcPr>
          <w:p w14:paraId="56157742" w14:textId="77777777" w:rsidR="00781F52" w:rsidRDefault="00781F52" w:rsidP="005213AB">
            <w:pPr>
              <w:pStyle w:val="TAL"/>
              <w:rPr>
                <w:sz w:val="16"/>
                <w:szCs w:val="16"/>
              </w:rPr>
            </w:pPr>
            <w:r>
              <w:rPr>
                <w:sz w:val="16"/>
                <w:szCs w:val="16"/>
              </w:rPr>
              <w:t>0004</w:t>
            </w:r>
          </w:p>
        </w:tc>
        <w:tc>
          <w:tcPr>
            <w:tcW w:w="425" w:type="dxa"/>
            <w:shd w:val="solid" w:color="FFFFFF" w:fill="auto"/>
          </w:tcPr>
          <w:p w14:paraId="108CF406" w14:textId="77777777" w:rsidR="00781F52" w:rsidRDefault="00781F52" w:rsidP="005213AB">
            <w:pPr>
              <w:pStyle w:val="TAR"/>
              <w:rPr>
                <w:sz w:val="16"/>
                <w:szCs w:val="16"/>
              </w:rPr>
            </w:pPr>
            <w:r>
              <w:rPr>
                <w:sz w:val="16"/>
                <w:szCs w:val="16"/>
              </w:rPr>
              <w:t>1</w:t>
            </w:r>
          </w:p>
        </w:tc>
        <w:tc>
          <w:tcPr>
            <w:tcW w:w="567" w:type="dxa"/>
            <w:shd w:val="solid" w:color="FFFFFF" w:fill="auto"/>
          </w:tcPr>
          <w:p w14:paraId="0A7A43E1" w14:textId="77777777" w:rsidR="00781F52" w:rsidRDefault="00781F52" w:rsidP="005213AB">
            <w:pPr>
              <w:pStyle w:val="TAC"/>
              <w:rPr>
                <w:sz w:val="16"/>
                <w:szCs w:val="16"/>
              </w:rPr>
            </w:pPr>
            <w:r>
              <w:rPr>
                <w:sz w:val="16"/>
                <w:szCs w:val="16"/>
              </w:rPr>
              <w:t>F</w:t>
            </w:r>
          </w:p>
        </w:tc>
        <w:tc>
          <w:tcPr>
            <w:tcW w:w="4678" w:type="dxa"/>
            <w:shd w:val="solid" w:color="FFFFFF" w:fill="auto"/>
          </w:tcPr>
          <w:p w14:paraId="0F8ABCF9" w14:textId="77777777" w:rsidR="00781F52" w:rsidRPr="001F25BB" w:rsidRDefault="00B82642" w:rsidP="005213AB">
            <w:pPr>
              <w:pStyle w:val="TAL"/>
              <w:rPr>
                <w:sz w:val="16"/>
                <w:szCs w:val="16"/>
              </w:rPr>
            </w:pPr>
            <w:r w:rsidRPr="00B03C8D">
              <w:rPr>
                <w:sz w:val="16"/>
                <w:szCs w:val="16"/>
              </w:rPr>
              <w:t>Corre</w:t>
            </w:r>
            <w:r>
              <w:rPr>
                <w:sz w:val="16"/>
                <w:szCs w:val="16"/>
              </w:rPr>
              <w:t>c</w:t>
            </w:r>
            <w:r w:rsidRPr="00B03C8D">
              <w:rPr>
                <w:sz w:val="16"/>
                <w:szCs w:val="16"/>
              </w:rPr>
              <w:t xml:space="preserve">t </w:t>
            </w:r>
            <w:r w:rsidR="00781F52" w:rsidRPr="00B03C8D">
              <w:rPr>
                <w:sz w:val="16"/>
                <w:szCs w:val="16"/>
              </w:rPr>
              <w:t>the description of QoE reference and PLMN target</w:t>
            </w:r>
          </w:p>
        </w:tc>
        <w:tc>
          <w:tcPr>
            <w:tcW w:w="708" w:type="dxa"/>
            <w:shd w:val="solid" w:color="FFFFFF" w:fill="auto"/>
          </w:tcPr>
          <w:p w14:paraId="588052B4" w14:textId="77777777" w:rsidR="00781F52" w:rsidRDefault="00781F52" w:rsidP="005213AB">
            <w:pPr>
              <w:pStyle w:val="TAC"/>
              <w:rPr>
                <w:sz w:val="16"/>
                <w:szCs w:val="16"/>
              </w:rPr>
            </w:pPr>
            <w:r>
              <w:rPr>
                <w:sz w:val="16"/>
                <w:szCs w:val="16"/>
              </w:rPr>
              <w:t>16.2.0</w:t>
            </w:r>
          </w:p>
        </w:tc>
      </w:tr>
      <w:tr w:rsidR="00B03C8D" w:rsidRPr="007B4F0A" w14:paraId="568D175D" w14:textId="77777777" w:rsidTr="001F25BB">
        <w:tc>
          <w:tcPr>
            <w:tcW w:w="800" w:type="dxa"/>
            <w:shd w:val="solid" w:color="FFFFFF" w:fill="auto"/>
          </w:tcPr>
          <w:p w14:paraId="4C15107B" w14:textId="77777777" w:rsidR="00B03C8D" w:rsidRDefault="00B03C8D" w:rsidP="00B03C8D">
            <w:pPr>
              <w:pStyle w:val="TAC"/>
              <w:rPr>
                <w:sz w:val="16"/>
                <w:szCs w:val="16"/>
              </w:rPr>
            </w:pPr>
            <w:r>
              <w:rPr>
                <w:sz w:val="16"/>
                <w:szCs w:val="16"/>
              </w:rPr>
              <w:t>2021-12</w:t>
            </w:r>
          </w:p>
        </w:tc>
        <w:tc>
          <w:tcPr>
            <w:tcW w:w="901" w:type="dxa"/>
            <w:shd w:val="solid" w:color="FFFFFF" w:fill="auto"/>
          </w:tcPr>
          <w:p w14:paraId="5F261AC5" w14:textId="77777777" w:rsidR="00B03C8D" w:rsidRDefault="00B03C8D" w:rsidP="00B03C8D">
            <w:pPr>
              <w:pStyle w:val="TAC"/>
              <w:rPr>
                <w:sz w:val="16"/>
                <w:szCs w:val="16"/>
              </w:rPr>
            </w:pPr>
            <w:r>
              <w:rPr>
                <w:sz w:val="16"/>
                <w:szCs w:val="16"/>
              </w:rPr>
              <w:t>SA#94e</w:t>
            </w:r>
          </w:p>
        </w:tc>
        <w:tc>
          <w:tcPr>
            <w:tcW w:w="993" w:type="dxa"/>
            <w:shd w:val="solid" w:color="FFFFFF" w:fill="auto"/>
          </w:tcPr>
          <w:p w14:paraId="53DDDA79" w14:textId="77777777" w:rsidR="00B03C8D" w:rsidRDefault="00B03C8D" w:rsidP="00B03C8D">
            <w:pPr>
              <w:pStyle w:val="TAC"/>
              <w:rPr>
                <w:sz w:val="16"/>
                <w:szCs w:val="16"/>
              </w:rPr>
            </w:pPr>
            <w:r>
              <w:rPr>
                <w:sz w:val="16"/>
                <w:szCs w:val="16"/>
              </w:rPr>
              <w:t>SP-211453</w:t>
            </w:r>
          </w:p>
        </w:tc>
        <w:tc>
          <w:tcPr>
            <w:tcW w:w="567" w:type="dxa"/>
            <w:shd w:val="solid" w:color="FFFFFF" w:fill="auto"/>
          </w:tcPr>
          <w:p w14:paraId="011324CF" w14:textId="77777777" w:rsidR="00B03C8D" w:rsidRDefault="00B03C8D" w:rsidP="00B03C8D">
            <w:pPr>
              <w:pStyle w:val="TAL"/>
              <w:rPr>
                <w:sz w:val="16"/>
                <w:szCs w:val="16"/>
              </w:rPr>
            </w:pPr>
            <w:r>
              <w:rPr>
                <w:sz w:val="16"/>
                <w:szCs w:val="16"/>
              </w:rPr>
              <w:t>0003</w:t>
            </w:r>
          </w:p>
        </w:tc>
        <w:tc>
          <w:tcPr>
            <w:tcW w:w="425" w:type="dxa"/>
            <w:shd w:val="solid" w:color="FFFFFF" w:fill="auto"/>
          </w:tcPr>
          <w:p w14:paraId="5677CC4D" w14:textId="77777777" w:rsidR="00B03C8D" w:rsidRDefault="00B03C8D" w:rsidP="00B03C8D">
            <w:pPr>
              <w:pStyle w:val="TAR"/>
              <w:rPr>
                <w:sz w:val="16"/>
                <w:szCs w:val="16"/>
              </w:rPr>
            </w:pPr>
            <w:r>
              <w:rPr>
                <w:sz w:val="16"/>
                <w:szCs w:val="16"/>
              </w:rPr>
              <w:t>1</w:t>
            </w:r>
          </w:p>
        </w:tc>
        <w:tc>
          <w:tcPr>
            <w:tcW w:w="567" w:type="dxa"/>
            <w:shd w:val="solid" w:color="FFFFFF" w:fill="auto"/>
          </w:tcPr>
          <w:p w14:paraId="4CE57B2B" w14:textId="77777777" w:rsidR="00B03C8D" w:rsidRDefault="00B03C8D" w:rsidP="00B03C8D">
            <w:pPr>
              <w:pStyle w:val="TAC"/>
              <w:rPr>
                <w:sz w:val="16"/>
                <w:szCs w:val="16"/>
              </w:rPr>
            </w:pPr>
            <w:r>
              <w:rPr>
                <w:sz w:val="16"/>
                <w:szCs w:val="16"/>
              </w:rPr>
              <w:t>B</w:t>
            </w:r>
          </w:p>
        </w:tc>
        <w:tc>
          <w:tcPr>
            <w:tcW w:w="4678" w:type="dxa"/>
            <w:shd w:val="solid" w:color="FFFFFF" w:fill="auto"/>
          </w:tcPr>
          <w:p w14:paraId="1AB2F3B8" w14:textId="77777777" w:rsidR="00B03C8D" w:rsidRPr="00B03C8D" w:rsidRDefault="00B03C8D" w:rsidP="00B03C8D">
            <w:pPr>
              <w:pStyle w:val="TAL"/>
              <w:rPr>
                <w:sz w:val="16"/>
                <w:szCs w:val="16"/>
              </w:rPr>
            </w:pPr>
            <w:r w:rsidRPr="00944428">
              <w:rPr>
                <w:sz w:val="16"/>
                <w:szCs w:val="16"/>
              </w:rPr>
              <w:t>Adding Signalling Based Activation for UTRAN and LTE</w:t>
            </w:r>
          </w:p>
        </w:tc>
        <w:tc>
          <w:tcPr>
            <w:tcW w:w="708" w:type="dxa"/>
            <w:shd w:val="solid" w:color="FFFFFF" w:fill="auto"/>
          </w:tcPr>
          <w:p w14:paraId="5E3C9E2D" w14:textId="77777777" w:rsidR="00B03C8D" w:rsidRDefault="00B03C8D" w:rsidP="00B03C8D">
            <w:pPr>
              <w:pStyle w:val="TAC"/>
              <w:rPr>
                <w:sz w:val="16"/>
                <w:szCs w:val="16"/>
              </w:rPr>
            </w:pPr>
            <w:r>
              <w:rPr>
                <w:sz w:val="16"/>
                <w:szCs w:val="16"/>
              </w:rPr>
              <w:t>17.0.0</w:t>
            </w:r>
          </w:p>
        </w:tc>
      </w:tr>
      <w:tr w:rsidR="00166CDA" w:rsidRPr="007B4F0A" w14:paraId="5010E5C9" w14:textId="77777777" w:rsidTr="001F25BB">
        <w:tc>
          <w:tcPr>
            <w:tcW w:w="800" w:type="dxa"/>
            <w:shd w:val="solid" w:color="FFFFFF" w:fill="auto"/>
          </w:tcPr>
          <w:p w14:paraId="7DC61DA7" w14:textId="77777777" w:rsidR="00166CDA" w:rsidRDefault="00DA3F11" w:rsidP="00B03C8D">
            <w:pPr>
              <w:pStyle w:val="TAC"/>
              <w:rPr>
                <w:sz w:val="16"/>
                <w:szCs w:val="16"/>
              </w:rPr>
            </w:pPr>
            <w:r>
              <w:rPr>
                <w:sz w:val="16"/>
                <w:szCs w:val="16"/>
              </w:rPr>
              <w:t>2022</w:t>
            </w:r>
            <w:r w:rsidR="00166CDA">
              <w:rPr>
                <w:sz w:val="16"/>
                <w:szCs w:val="16"/>
              </w:rPr>
              <w:t>-03</w:t>
            </w:r>
          </w:p>
        </w:tc>
        <w:tc>
          <w:tcPr>
            <w:tcW w:w="901" w:type="dxa"/>
            <w:shd w:val="solid" w:color="FFFFFF" w:fill="auto"/>
          </w:tcPr>
          <w:p w14:paraId="346C8BD3" w14:textId="77777777" w:rsidR="00166CDA" w:rsidRDefault="00166CDA" w:rsidP="00B03C8D">
            <w:pPr>
              <w:pStyle w:val="TAC"/>
              <w:rPr>
                <w:sz w:val="16"/>
                <w:szCs w:val="16"/>
              </w:rPr>
            </w:pPr>
            <w:r>
              <w:rPr>
                <w:sz w:val="16"/>
                <w:szCs w:val="16"/>
              </w:rPr>
              <w:t>SA#95e</w:t>
            </w:r>
          </w:p>
        </w:tc>
        <w:tc>
          <w:tcPr>
            <w:tcW w:w="993" w:type="dxa"/>
            <w:shd w:val="solid" w:color="FFFFFF" w:fill="auto"/>
          </w:tcPr>
          <w:p w14:paraId="433CF6BE" w14:textId="77777777" w:rsidR="00166CDA" w:rsidRDefault="00166CDA" w:rsidP="00B03C8D">
            <w:pPr>
              <w:pStyle w:val="TAC"/>
              <w:rPr>
                <w:sz w:val="16"/>
                <w:szCs w:val="16"/>
              </w:rPr>
            </w:pPr>
            <w:r>
              <w:rPr>
                <w:sz w:val="16"/>
                <w:szCs w:val="16"/>
              </w:rPr>
              <w:t>SP-220181</w:t>
            </w:r>
          </w:p>
        </w:tc>
        <w:tc>
          <w:tcPr>
            <w:tcW w:w="567" w:type="dxa"/>
            <w:shd w:val="solid" w:color="FFFFFF" w:fill="auto"/>
          </w:tcPr>
          <w:p w14:paraId="14D2AFBE" w14:textId="77777777" w:rsidR="00166CDA" w:rsidRDefault="00166CDA" w:rsidP="00B03C8D">
            <w:pPr>
              <w:pStyle w:val="TAL"/>
              <w:rPr>
                <w:sz w:val="16"/>
                <w:szCs w:val="16"/>
              </w:rPr>
            </w:pPr>
            <w:r>
              <w:rPr>
                <w:sz w:val="16"/>
                <w:szCs w:val="16"/>
              </w:rPr>
              <w:t>0005</w:t>
            </w:r>
          </w:p>
        </w:tc>
        <w:tc>
          <w:tcPr>
            <w:tcW w:w="425" w:type="dxa"/>
            <w:shd w:val="solid" w:color="FFFFFF" w:fill="auto"/>
          </w:tcPr>
          <w:p w14:paraId="71ACC1E5" w14:textId="77777777" w:rsidR="00166CDA" w:rsidRDefault="00166CDA" w:rsidP="00B03C8D">
            <w:pPr>
              <w:pStyle w:val="TAR"/>
              <w:rPr>
                <w:sz w:val="16"/>
                <w:szCs w:val="16"/>
              </w:rPr>
            </w:pPr>
            <w:r>
              <w:rPr>
                <w:sz w:val="16"/>
                <w:szCs w:val="16"/>
              </w:rPr>
              <w:t>-</w:t>
            </w:r>
          </w:p>
        </w:tc>
        <w:tc>
          <w:tcPr>
            <w:tcW w:w="567" w:type="dxa"/>
            <w:shd w:val="solid" w:color="FFFFFF" w:fill="auto"/>
          </w:tcPr>
          <w:p w14:paraId="0B975F09" w14:textId="77777777" w:rsidR="00166CDA" w:rsidRDefault="00166CDA" w:rsidP="00B03C8D">
            <w:pPr>
              <w:pStyle w:val="TAC"/>
              <w:rPr>
                <w:sz w:val="16"/>
                <w:szCs w:val="16"/>
              </w:rPr>
            </w:pPr>
            <w:r>
              <w:rPr>
                <w:sz w:val="16"/>
                <w:szCs w:val="16"/>
              </w:rPr>
              <w:t>B</w:t>
            </w:r>
          </w:p>
        </w:tc>
        <w:tc>
          <w:tcPr>
            <w:tcW w:w="4678" w:type="dxa"/>
            <w:shd w:val="solid" w:color="FFFFFF" w:fill="auto"/>
          </w:tcPr>
          <w:p w14:paraId="4925A506" w14:textId="77777777" w:rsidR="00166CDA" w:rsidRPr="00944428" w:rsidRDefault="00166CDA" w:rsidP="00B03C8D">
            <w:pPr>
              <w:pStyle w:val="TAL"/>
              <w:rPr>
                <w:sz w:val="16"/>
                <w:szCs w:val="16"/>
              </w:rPr>
            </w:pPr>
            <w:bookmarkStart w:id="171" w:name="_Hlk84000075"/>
            <w:r w:rsidRPr="009D4E64">
              <w:rPr>
                <w:sz w:val="16"/>
                <w:szCs w:val="16"/>
              </w:rPr>
              <w:t>Adding Management Based Activation and Temporary stop and restart during RAN overload in NR</w:t>
            </w:r>
            <w:bookmarkEnd w:id="171"/>
          </w:p>
        </w:tc>
        <w:tc>
          <w:tcPr>
            <w:tcW w:w="708" w:type="dxa"/>
            <w:shd w:val="solid" w:color="FFFFFF" w:fill="auto"/>
          </w:tcPr>
          <w:p w14:paraId="4438BF55" w14:textId="77777777" w:rsidR="00166CDA" w:rsidRDefault="00166CDA" w:rsidP="00B03C8D">
            <w:pPr>
              <w:pStyle w:val="TAC"/>
              <w:rPr>
                <w:sz w:val="16"/>
                <w:szCs w:val="16"/>
              </w:rPr>
            </w:pPr>
            <w:r>
              <w:rPr>
                <w:sz w:val="16"/>
                <w:szCs w:val="16"/>
              </w:rPr>
              <w:t>17.1.0</w:t>
            </w:r>
          </w:p>
        </w:tc>
      </w:tr>
      <w:tr w:rsidR="00FB7AD8" w:rsidRPr="007B4F0A" w14:paraId="15330D23" w14:textId="77777777" w:rsidTr="001F25BB">
        <w:tc>
          <w:tcPr>
            <w:tcW w:w="800" w:type="dxa"/>
            <w:shd w:val="solid" w:color="FFFFFF" w:fill="auto"/>
          </w:tcPr>
          <w:p w14:paraId="334C3BEB" w14:textId="77777777" w:rsidR="00FB7AD8" w:rsidRDefault="00DA3F11" w:rsidP="00FB7AD8">
            <w:pPr>
              <w:pStyle w:val="TAC"/>
              <w:rPr>
                <w:sz w:val="16"/>
                <w:szCs w:val="16"/>
              </w:rPr>
            </w:pPr>
            <w:r>
              <w:rPr>
                <w:sz w:val="16"/>
                <w:szCs w:val="16"/>
              </w:rPr>
              <w:t>2022</w:t>
            </w:r>
            <w:r w:rsidR="00FB7AD8">
              <w:rPr>
                <w:sz w:val="16"/>
                <w:szCs w:val="16"/>
              </w:rPr>
              <w:t>-03</w:t>
            </w:r>
          </w:p>
        </w:tc>
        <w:tc>
          <w:tcPr>
            <w:tcW w:w="901" w:type="dxa"/>
            <w:shd w:val="solid" w:color="FFFFFF" w:fill="auto"/>
          </w:tcPr>
          <w:p w14:paraId="0EA36F6E" w14:textId="77777777" w:rsidR="00FB7AD8" w:rsidRDefault="00FB7AD8" w:rsidP="00FB7AD8">
            <w:pPr>
              <w:pStyle w:val="TAC"/>
              <w:rPr>
                <w:sz w:val="16"/>
                <w:szCs w:val="16"/>
              </w:rPr>
            </w:pPr>
            <w:r>
              <w:rPr>
                <w:sz w:val="16"/>
                <w:szCs w:val="16"/>
              </w:rPr>
              <w:t>SA#95e</w:t>
            </w:r>
          </w:p>
        </w:tc>
        <w:tc>
          <w:tcPr>
            <w:tcW w:w="993" w:type="dxa"/>
            <w:shd w:val="solid" w:color="FFFFFF" w:fill="auto"/>
          </w:tcPr>
          <w:p w14:paraId="2EF68642" w14:textId="77777777" w:rsidR="00FB7AD8" w:rsidRDefault="00FB7AD8" w:rsidP="00FB7AD8">
            <w:pPr>
              <w:pStyle w:val="TAC"/>
              <w:rPr>
                <w:sz w:val="16"/>
                <w:szCs w:val="16"/>
              </w:rPr>
            </w:pPr>
            <w:r>
              <w:rPr>
                <w:sz w:val="16"/>
                <w:szCs w:val="16"/>
              </w:rPr>
              <w:t>SP-220181</w:t>
            </w:r>
          </w:p>
        </w:tc>
        <w:tc>
          <w:tcPr>
            <w:tcW w:w="567" w:type="dxa"/>
            <w:shd w:val="solid" w:color="FFFFFF" w:fill="auto"/>
          </w:tcPr>
          <w:p w14:paraId="42896DC4" w14:textId="77777777" w:rsidR="00FB7AD8" w:rsidRDefault="00FB7AD8" w:rsidP="00FB7AD8">
            <w:pPr>
              <w:pStyle w:val="TAL"/>
              <w:rPr>
                <w:sz w:val="16"/>
                <w:szCs w:val="16"/>
              </w:rPr>
            </w:pPr>
            <w:r>
              <w:rPr>
                <w:sz w:val="16"/>
                <w:szCs w:val="16"/>
              </w:rPr>
              <w:t>0008</w:t>
            </w:r>
          </w:p>
        </w:tc>
        <w:tc>
          <w:tcPr>
            <w:tcW w:w="425" w:type="dxa"/>
            <w:shd w:val="solid" w:color="FFFFFF" w:fill="auto"/>
          </w:tcPr>
          <w:p w14:paraId="2D44BF3D" w14:textId="77777777" w:rsidR="00FB7AD8" w:rsidRDefault="00FB7AD8" w:rsidP="00FB7AD8">
            <w:pPr>
              <w:pStyle w:val="TAR"/>
              <w:rPr>
                <w:sz w:val="16"/>
                <w:szCs w:val="16"/>
              </w:rPr>
            </w:pPr>
          </w:p>
        </w:tc>
        <w:tc>
          <w:tcPr>
            <w:tcW w:w="567" w:type="dxa"/>
            <w:shd w:val="solid" w:color="FFFFFF" w:fill="auto"/>
          </w:tcPr>
          <w:p w14:paraId="41694221" w14:textId="77777777" w:rsidR="00FB7AD8" w:rsidRDefault="00FB7AD8" w:rsidP="00FB7AD8">
            <w:pPr>
              <w:pStyle w:val="TAC"/>
              <w:rPr>
                <w:sz w:val="16"/>
                <w:szCs w:val="16"/>
              </w:rPr>
            </w:pPr>
            <w:r>
              <w:rPr>
                <w:sz w:val="16"/>
                <w:szCs w:val="16"/>
              </w:rPr>
              <w:t>B</w:t>
            </w:r>
          </w:p>
        </w:tc>
        <w:tc>
          <w:tcPr>
            <w:tcW w:w="4678" w:type="dxa"/>
            <w:shd w:val="solid" w:color="FFFFFF" w:fill="auto"/>
          </w:tcPr>
          <w:p w14:paraId="7E1AC3F3" w14:textId="77777777" w:rsidR="00FB7AD8" w:rsidRPr="00FB7AD8" w:rsidRDefault="00FB7AD8" w:rsidP="00FB7AD8">
            <w:pPr>
              <w:pStyle w:val="TAL"/>
              <w:rPr>
                <w:sz w:val="16"/>
                <w:szCs w:val="16"/>
              </w:rPr>
            </w:pPr>
            <w:r>
              <w:rPr>
                <w:sz w:val="16"/>
                <w:szCs w:val="16"/>
              </w:rPr>
              <w:t>Update to include NR and adding VR</w:t>
            </w:r>
          </w:p>
        </w:tc>
        <w:tc>
          <w:tcPr>
            <w:tcW w:w="708" w:type="dxa"/>
            <w:shd w:val="solid" w:color="FFFFFF" w:fill="auto"/>
          </w:tcPr>
          <w:p w14:paraId="63DC4AEB" w14:textId="77777777" w:rsidR="00FB7AD8" w:rsidRDefault="00FB7AD8" w:rsidP="00FB7AD8">
            <w:pPr>
              <w:pStyle w:val="TAC"/>
              <w:rPr>
                <w:sz w:val="16"/>
                <w:szCs w:val="16"/>
              </w:rPr>
            </w:pPr>
            <w:r>
              <w:rPr>
                <w:sz w:val="16"/>
                <w:szCs w:val="16"/>
              </w:rPr>
              <w:t>17.1.0</w:t>
            </w:r>
          </w:p>
        </w:tc>
      </w:tr>
      <w:tr w:rsidR="00DA3F11" w:rsidRPr="007B4F0A" w14:paraId="1D33C1C3" w14:textId="77777777" w:rsidTr="001F25BB">
        <w:tc>
          <w:tcPr>
            <w:tcW w:w="800" w:type="dxa"/>
            <w:shd w:val="solid" w:color="FFFFFF" w:fill="auto"/>
          </w:tcPr>
          <w:p w14:paraId="628BC38A" w14:textId="77777777" w:rsidR="00DA3F11" w:rsidRDefault="00DA3F11" w:rsidP="00FB7AD8">
            <w:pPr>
              <w:pStyle w:val="TAC"/>
              <w:rPr>
                <w:sz w:val="16"/>
                <w:szCs w:val="16"/>
              </w:rPr>
            </w:pPr>
            <w:r>
              <w:rPr>
                <w:sz w:val="16"/>
                <w:szCs w:val="16"/>
              </w:rPr>
              <w:t>2022-06</w:t>
            </w:r>
          </w:p>
        </w:tc>
        <w:tc>
          <w:tcPr>
            <w:tcW w:w="901" w:type="dxa"/>
            <w:shd w:val="solid" w:color="FFFFFF" w:fill="auto"/>
          </w:tcPr>
          <w:p w14:paraId="26D97E72" w14:textId="77777777" w:rsidR="00DA3F11" w:rsidRDefault="00DA3F11" w:rsidP="00FB7AD8">
            <w:pPr>
              <w:pStyle w:val="TAC"/>
              <w:rPr>
                <w:sz w:val="16"/>
                <w:szCs w:val="16"/>
              </w:rPr>
            </w:pPr>
            <w:r>
              <w:rPr>
                <w:sz w:val="16"/>
                <w:szCs w:val="16"/>
              </w:rPr>
              <w:t>SA#96</w:t>
            </w:r>
          </w:p>
        </w:tc>
        <w:tc>
          <w:tcPr>
            <w:tcW w:w="993" w:type="dxa"/>
            <w:shd w:val="solid" w:color="FFFFFF" w:fill="auto"/>
          </w:tcPr>
          <w:p w14:paraId="00D491D1" w14:textId="77777777" w:rsidR="00DA3F11" w:rsidRDefault="00DA3F11" w:rsidP="00FB7AD8">
            <w:pPr>
              <w:pStyle w:val="TAC"/>
              <w:rPr>
                <w:sz w:val="16"/>
                <w:szCs w:val="16"/>
              </w:rPr>
            </w:pPr>
            <w:r>
              <w:rPr>
                <w:sz w:val="16"/>
                <w:szCs w:val="16"/>
              </w:rPr>
              <w:t>SP-220500</w:t>
            </w:r>
          </w:p>
        </w:tc>
        <w:tc>
          <w:tcPr>
            <w:tcW w:w="567" w:type="dxa"/>
            <w:shd w:val="solid" w:color="FFFFFF" w:fill="auto"/>
          </w:tcPr>
          <w:p w14:paraId="75EAAD74" w14:textId="77777777" w:rsidR="00DA3F11" w:rsidRDefault="00DA3F11" w:rsidP="00FB7AD8">
            <w:pPr>
              <w:pStyle w:val="TAL"/>
              <w:rPr>
                <w:sz w:val="16"/>
                <w:szCs w:val="16"/>
              </w:rPr>
            </w:pPr>
            <w:r>
              <w:rPr>
                <w:sz w:val="16"/>
                <w:szCs w:val="16"/>
              </w:rPr>
              <w:t>0011</w:t>
            </w:r>
          </w:p>
        </w:tc>
        <w:tc>
          <w:tcPr>
            <w:tcW w:w="425" w:type="dxa"/>
            <w:shd w:val="solid" w:color="FFFFFF" w:fill="auto"/>
          </w:tcPr>
          <w:p w14:paraId="470D33A0" w14:textId="77777777" w:rsidR="00DA3F11" w:rsidRDefault="00DA3F11" w:rsidP="00FB7AD8">
            <w:pPr>
              <w:pStyle w:val="TAR"/>
              <w:rPr>
                <w:sz w:val="16"/>
                <w:szCs w:val="16"/>
              </w:rPr>
            </w:pPr>
            <w:r>
              <w:rPr>
                <w:sz w:val="16"/>
                <w:szCs w:val="16"/>
              </w:rPr>
              <w:t>1</w:t>
            </w:r>
          </w:p>
        </w:tc>
        <w:tc>
          <w:tcPr>
            <w:tcW w:w="567" w:type="dxa"/>
            <w:shd w:val="solid" w:color="FFFFFF" w:fill="auto"/>
          </w:tcPr>
          <w:p w14:paraId="60826980" w14:textId="77777777" w:rsidR="00DA3F11" w:rsidRDefault="00DA3F11" w:rsidP="00FB7AD8">
            <w:pPr>
              <w:pStyle w:val="TAC"/>
              <w:rPr>
                <w:sz w:val="16"/>
                <w:szCs w:val="16"/>
              </w:rPr>
            </w:pPr>
            <w:r>
              <w:rPr>
                <w:sz w:val="16"/>
                <w:szCs w:val="16"/>
              </w:rPr>
              <w:t>F</w:t>
            </w:r>
          </w:p>
        </w:tc>
        <w:tc>
          <w:tcPr>
            <w:tcW w:w="4678" w:type="dxa"/>
            <w:shd w:val="solid" w:color="FFFFFF" w:fill="auto"/>
          </w:tcPr>
          <w:p w14:paraId="06162E51" w14:textId="77777777" w:rsidR="00DA3F11" w:rsidRDefault="00DA3F11" w:rsidP="00FB7AD8">
            <w:pPr>
              <w:pStyle w:val="TAL"/>
              <w:rPr>
                <w:sz w:val="16"/>
                <w:szCs w:val="16"/>
              </w:rPr>
            </w:pPr>
            <w:r w:rsidRPr="00AE48C0">
              <w:rPr>
                <w:sz w:val="16"/>
                <w:szCs w:val="16"/>
              </w:rPr>
              <w:t>Adding missing parameters and updating definition</w:t>
            </w:r>
          </w:p>
        </w:tc>
        <w:tc>
          <w:tcPr>
            <w:tcW w:w="708" w:type="dxa"/>
            <w:shd w:val="solid" w:color="FFFFFF" w:fill="auto"/>
          </w:tcPr>
          <w:p w14:paraId="1BFB9299" w14:textId="77777777" w:rsidR="00DA3F11" w:rsidRDefault="00DA3F11" w:rsidP="00FB7AD8">
            <w:pPr>
              <w:pStyle w:val="TAC"/>
              <w:rPr>
                <w:sz w:val="16"/>
                <w:szCs w:val="16"/>
              </w:rPr>
            </w:pPr>
            <w:r>
              <w:rPr>
                <w:sz w:val="16"/>
                <w:szCs w:val="16"/>
              </w:rPr>
              <w:t>17.2.0</w:t>
            </w:r>
          </w:p>
        </w:tc>
      </w:tr>
      <w:tr w:rsidR="004A0846" w:rsidRPr="007B4F0A" w14:paraId="0E4222DF" w14:textId="77777777" w:rsidTr="001F25BB">
        <w:tc>
          <w:tcPr>
            <w:tcW w:w="800" w:type="dxa"/>
            <w:shd w:val="solid" w:color="FFFFFF" w:fill="auto"/>
          </w:tcPr>
          <w:p w14:paraId="659D28EF" w14:textId="77777777" w:rsidR="004A0846" w:rsidRDefault="004A0846" w:rsidP="00FB7AD8">
            <w:pPr>
              <w:pStyle w:val="TAC"/>
              <w:rPr>
                <w:sz w:val="16"/>
                <w:szCs w:val="16"/>
              </w:rPr>
            </w:pPr>
            <w:r>
              <w:rPr>
                <w:sz w:val="16"/>
                <w:szCs w:val="16"/>
              </w:rPr>
              <w:t>2022-09</w:t>
            </w:r>
          </w:p>
        </w:tc>
        <w:tc>
          <w:tcPr>
            <w:tcW w:w="901" w:type="dxa"/>
            <w:shd w:val="solid" w:color="FFFFFF" w:fill="auto"/>
          </w:tcPr>
          <w:p w14:paraId="59384385" w14:textId="77777777" w:rsidR="004A0846" w:rsidRDefault="004A0846" w:rsidP="00FB7AD8">
            <w:pPr>
              <w:pStyle w:val="TAC"/>
              <w:rPr>
                <w:sz w:val="16"/>
                <w:szCs w:val="16"/>
              </w:rPr>
            </w:pPr>
            <w:r>
              <w:rPr>
                <w:sz w:val="16"/>
                <w:szCs w:val="16"/>
              </w:rPr>
              <w:t>SA#97e</w:t>
            </w:r>
          </w:p>
        </w:tc>
        <w:tc>
          <w:tcPr>
            <w:tcW w:w="993" w:type="dxa"/>
            <w:shd w:val="solid" w:color="FFFFFF" w:fill="auto"/>
          </w:tcPr>
          <w:p w14:paraId="5E833854" w14:textId="77777777" w:rsidR="004A0846" w:rsidRDefault="004A0846" w:rsidP="00FB7AD8">
            <w:pPr>
              <w:pStyle w:val="TAC"/>
              <w:rPr>
                <w:sz w:val="16"/>
                <w:szCs w:val="16"/>
              </w:rPr>
            </w:pPr>
            <w:r>
              <w:rPr>
                <w:sz w:val="16"/>
                <w:szCs w:val="16"/>
              </w:rPr>
              <w:t>SP-220850</w:t>
            </w:r>
          </w:p>
        </w:tc>
        <w:tc>
          <w:tcPr>
            <w:tcW w:w="567" w:type="dxa"/>
            <w:shd w:val="solid" w:color="FFFFFF" w:fill="auto"/>
          </w:tcPr>
          <w:p w14:paraId="6B14E7BF" w14:textId="77777777" w:rsidR="004A0846" w:rsidRDefault="004A0846" w:rsidP="00FB7AD8">
            <w:pPr>
              <w:pStyle w:val="TAL"/>
              <w:rPr>
                <w:sz w:val="16"/>
                <w:szCs w:val="16"/>
              </w:rPr>
            </w:pPr>
            <w:r>
              <w:rPr>
                <w:sz w:val="16"/>
                <w:szCs w:val="16"/>
              </w:rPr>
              <w:t>0012</w:t>
            </w:r>
          </w:p>
        </w:tc>
        <w:tc>
          <w:tcPr>
            <w:tcW w:w="425" w:type="dxa"/>
            <w:shd w:val="solid" w:color="FFFFFF" w:fill="auto"/>
          </w:tcPr>
          <w:p w14:paraId="1C0B868C" w14:textId="77777777" w:rsidR="004A0846" w:rsidRDefault="004A0846" w:rsidP="00FB7AD8">
            <w:pPr>
              <w:pStyle w:val="TAR"/>
              <w:rPr>
                <w:sz w:val="16"/>
                <w:szCs w:val="16"/>
              </w:rPr>
            </w:pPr>
            <w:r>
              <w:rPr>
                <w:sz w:val="16"/>
                <w:szCs w:val="16"/>
              </w:rPr>
              <w:t>-</w:t>
            </w:r>
          </w:p>
        </w:tc>
        <w:tc>
          <w:tcPr>
            <w:tcW w:w="567" w:type="dxa"/>
            <w:shd w:val="solid" w:color="FFFFFF" w:fill="auto"/>
          </w:tcPr>
          <w:p w14:paraId="01355B97" w14:textId="77777777" w:rsidR="004A0846" w:rsidRDefault="004A0846" w:rsidP="00FB7AD8">
            <w:pPr>
              <w:pStyle w:val="TAC"/>
              <w:rPr>
                <w:sz w:val="16"/>
                <w:szCs w:val="16"/>
              </w:rPr>
            </w:pPr>
            <w:r>
              <w:rPr>
                <w:sz w:val="16"/>
                <w:szCs w:val="16"/>
              </w:rPr>
              <w:t>F</w:t>
            </w:r>
          </w:p>
        </w:tc>
        <w:tc>
          <w:tcPr>
            <w:tcW w:w="4678" w:type="dxa"/>
            <w:shd w:val="solid" w:color="FFFFFF" w:fill="auto"/>
          </w:tcPr>
          <w:p w14:paraId="77076234" w14:textId="77777777" w:rsidR="004A0846" w:rsidRPr="00AE48C0" w:rsidRDefault="004A0846" w:rsidP="00FB7AD8">
            <w:pPr>
              <w:pStyle w:val="TAL"/>
              <w:rPr>
                <w:sz w:val="16"/>
                <w:szCs w:val="16"/>
              </w:rPr>
            </w:pPr>
            <w:r w:rsidRPr="004A0846">
              <w:rPr>
                <w:sz w:val="16"/>
                <w:szCs w:val="16"/>
              </w:rPr>
              <w:fldChar w:fldCharType="begin"/>
            </w:r>
            <w:r w:rsidRPr="004A0846">
              <w:rPr>
                <w:sz w:val="16"/>
                <w:szCs w:val="16"/>
              </w:rPr>
              <w:instrText xml:space="preserve"> DOCPROPERTY  CrTitle  \* MERGEFORMAT </w:instrText>
            </w:r>
            <w:r w:rsidRPr="004A0846">
              <w:rPr>
                <w:sz w:val="16"/>
                <w:szCs w:val="16"/>
              </w:rPr>
              <w:fldChar w:fldCharType="separate"/>
            </w:r>
            <w:r w:rsidRPr="004A0846">
              <w:rPr>
                <w:sz w:val="16"/>
                <w:szCs w:val="16"/>
              </w:rPr>
              <w:t>Align Requirements of handling QMC during RAN overload to RAN specifications</w:t>
            </w:r>
            <w:r w:rsidRPr="004A0846">
              <w:rPr>
                <w:sz w:val="16"/>
                <w:szCs w:val="16"/>
              </w:rPr>
              <w:fldChar w:fldCharType="end"/>
            </w:r>
          </w:p>
        </w:tc>
        <w:tc>
          <w:tcPr>
            <w:tcW w:w="708" w:type="dxa"/>
            <w:shd w:val="solid" w:color="FFFFFF" w:fill="auto"/>
          </w:tcPr>
          <w:p w14:paraId="714F677D" w14:textId="77777777" w:rsidR="004A0846" w:rsidRDefault="004A0846" w:rsidP="00FB7AD8">
            <w:pPr>
              <w:pStyle w:val="TAC"/>
              <w:rPr>
                <w:sz w:val="16"/>
                <w:szCs w:val="16"/>
              </w:rPr>
            </w:pPr>
            <w:r>
              <w:rPr>
                <w:sz w:val="16"/>
                <w:szCs w:val="16"/>
              </w:rPr>
              <w:t>17.3.0</w:t>
            </w:r>
          </w:p>
        </w:tc>
      </w:tr>
      <w:tr w:rsidR="007D40DB" w:rsidRPr="007B4F0A" w14:paraId="1992AD92" w14:textId="77777777" w:rsidTr="001F25BB">
        <w:tc>
          <w:tcPr>
            <w:tcW w:w="800" w:type="dxa"/>
            <w:shd w:val="solid" w:color="FFFFFF" w:fill="auto"/>
          </w:tcPr>
          <w:p w14:paraId="1A406D40" w14:textId="77777777" w:rsidR="007D40DB" w:rsidRDefault="007D40DB" w:rsidP="00FB7AD8">
            <w:pPr>
              <w:pStyle w:val="TAC"/>
              <w:rPr>
                <w:sz w:val="16"/>
                <w:szCs w:val="16"/>
              </w:rPr>
            </w:pPr>
            <w:r>
              <w:rPr>
                <w:sz w:val="16"/>
                <w:szCs w:val="16"/>
              </w:rPr>
              <w:t>2022-09</w:t>
            </w:r>
          </w:p>
        </w:tc>
        <w:tc>
          <w:tcPr>
            <w:tcW w:w="901" w:type="dxa"/>
            <w:shd w:val="solid" w:color="FFFFFF" w:fill="auto"/>
          </w:tcPr>
          <w:p w14:paraId="34ABF87B" w14:textId="77777777" w:rsidR="007D40DB" w:rsidRDefault="007D40DB" w:rsidP="00FB7AD8">
            <w:pPr>
              <w:pStyle w:val="TAC"/>
              <w:rPr>
                <w:sz w:val="16"/>
                <w:szCs w:val="16"/>
              </w:rPr>
            </w:pPr>
            <w:r>
              <w:rPr>
                <w:sz w:val="16"/>
                <w:szCs w:val="16"/>
              </w:rPr>
              <w:t>SA#97e</w:t>
            </w:r>
          </w:p>
        </w:tc>
        <w:tc>
          <w:tcPr>
            <w:tcW w:w="993" w:type="dxa"/>
            <w:shd w:val="solid" w:color="FFFFFF" w:fill="auto"/>
          </w:tcPr>
          <w:p w14:paraId="4468646B" w14:textId="77777777" w:rsidR="007D40DB" w:rsidRDefault="007D40DB" w:rsidP="00FB7AD8">
            <w:pPr>
              <w:pStyle w:val="TAC"/>
              <w:rPr>
                <w:sz w:val="16"/>
                <w:szCs w:val="16"/>
              </w:rPr>
            </w:pPr>
            <w:r>
              <w:rPr>
                <w:sz w:val="16"/>
                <w:szCs w:val="16"/>
              </w:rPr>
              <w:t>SP-220855</w:t>
            </w:r>
          </w:p>
        </w:tc>
        <w:tc>
          <w:tcPr>
            <w:tcW w:w="567" w:type="dxa"/>
            <w:shd w:val="solid" w:color="FFFFFF" w:fill="auto"/>
          </w:tcPr>
          <w:p w14:paraId="73E13FA0" w14:textId="77777777" w:rsidR="007D40DB" w:rsidRDefault="007D40DB" w:rsidP="00FB7AD8">
            <w:pPr>
              <w:pStyle w:val="TAL"/>
              <w:rPr>
                <w:sz w:val="16"/>
                <w:szCs w:val="16"/>
              </w:rPr>
            </w:pPr>
            <w:r>
              <w:rPr>
                <w:sz w:val="16"/>
                <w:szCs w:val="16"/>
              </w:rPr>
              <w:t>0014</w:t>
            </w:r>
          </w:p>
        </w:tc>
        <w:tc>
          <w:tcPr>
            <w:tcW w:w="425" w:type="dxa"/>
            <w:shd w:val="solid" w:color="FFFFFF" w:fill="auto"/>
          </w:tcPr>
          <w:p w14:paraId="2352C667" w14:textId="77777777" w:rsidR="007D40DB" w:rsidRDefault="007D40DB" w:rsidP="00FB7AD8">
            <w:pPr>
              <w:pStyle w:val="TAR"/>
              <w:rPr>
                <w:sz w:val="16"/>
                <w:szCs w:val="16"/>
              </w:rPr>
            </w:pPr>
            <w:r>
              <w:rPr>
                <w:sz w:val="16"/>
                <w:szCs w:val="16"/>
              </w:rPr>
              <w:t>1</w:t>
            </w:r>
          </w:p>
        </w:tc>
        <w:tc>
          <w:tcPr>
            <w:tcW w:w="567" w:type="dxa"/>
            <w:shd w:val="solid" w:color="FFFFFF" w:fill="auto"/>
          </w:tcPr>
          <w:p w14:paraId="399218D6" w14:textId="77777777" w:rsidR="007D40DB" w:rsidRDefault="007D40DB" w:rsidP="00FB7AD8">
            <w:pPr>
              <w:pStyle w:val="TAC"/>
              <w:rPr>
                <w:sz w:val="16"/>
                <w:szCs w:val="16"/>
              </w:rPr>
            </w:pPr>
            <w:r>
              <w:rPr>
                <w:sz w:val="16"/>
                <w:szCs w:val="16"/>
              </w:rPr>
              <w:t>B</w:t>
            </w:r>
          </w:p>
        </w:tc>
        <w:tc>
          <w:tcPr>
            <w:tcW w:w="4678" w:type="dxa"/>
            <w:shd w:val="solid" w:color="FFFFFF" w:fill="auto"/>
          </w:tcPr>
          <w:p w14:paraId="34CFA528" w14:textId="77777777" w:rsidR="007D40DB" w:rsidRPr="004A0846" w:rsidRDefault="007D40DB" w:rsidP="00FB7AD8">
            <w:pPr>
              <w:pStyle w:val="TAL"/>
              <w:rPr>
                <w:sz w:val="16"/>
                <w:szCs w:val="16"/>
              </w:rPr>
            </w:pPr>
            <w:r>
              <w:rPr>
                <w:sz w:val="16"/>
                <w:szCs w:val="16"/>
              </w:rPr>
              <w:t>Adding Signalling Based Activation for NR</w:t>
            </w:r>
          </w:p>
        </w:tc>
        <w:tc>
          <w:tcPr>
            <w:tcW w:w="708" w:type="dxa"/>
            <w:shd w:val="solid" w:color="FFFFFF" w:fill="auto"/>
          </w:tcPr>
          <w:p w14:paraId="1CFFBA16" w14:textId="77777777" w:rsidR="007D40DB" w:rsidRDefault="007D40DB" w:rsidP="00FB7AD8">
            <w:pPr>
              <w:pStyle w:val="TAC"/>
              <w:rPr>
                <w:sz w:val="16"/>
                <w:szCs w:val="16"/>
              </w:rPr>
            </w:pPr>
            <w:r>
              <w:rPr>
                <w:sz w:val="16"/>
                <w:szCs w:val="16"/>
              </w:rPr>
              <w:t>18.0.0</w:t>
            </w:r>
          </w:p>
        </w:tc>
      </w:tr>
      <w:tr w:rsidR="007F7382" w:rsidRPr="007B4F0A" w14:paraId="4A2F228C" w14:textId="77777777" w:rsidTr="001F25BB">
        <w:tc>
          <w:tcPr>
            <w:tcW w:w="800" w:type="dxa"/>
            <w:shd w:val="solid" w:color="FFFFFF" w:fill="auto"/>
          </w:tcPr>
          <w:p w14:paraId="2B1969C5" w14:textId="77777777" w:rsidR="007F7382" w:rsidRDefault="007F7382" w:rsidP="007F7382">
            <w:pPr>
              <w:pStyle w:val="TAC"/>
              <w:rPr>
                <w:sz w:val="16"/>
                <w:szCs w:val="16"/>
              </w:rPr>
            </w:pPr>
            <w:r>
              <w:rPr>
                <w:sz w:val="16"/>
                <w:szCs w:val="16"/>
              </w:rPr>
              <w:t>2022-09</w:t>
            </w:r>
          </w:p>
        </w:tc>
        <w:tc>
          <w:tcPr>
            <w:tcW w:w="901" w:type="dxa"/>
            <w:shd w:val="solid" w:color="FFFFFF" w:fill="auto"/>
          </w:tcPr>
          <w:p w14:paraId="08FB7918" w14:textId="77777777" w:rsidR="007F7382" w:rsidRDefault="007F7382" w:rsidP="007F7382">
            <w:pPr>
              <w:pStyle w:val="TAC"/>
              <w:rPr>
                <w:sz w:val="16"/>
                <w:szCs w:val="16"/>
              </w:rPr>
            </w:pPr>
            <w:r>
              <w:rPr>
                <w:sz w:val="16"/>
                <w:szCs w:val="16"/>
              </w:rPr>
              <w:t>SA#97e</w:t>
            </w:r>
          </w:p>
        </w:tc>
        <w:tc>
          <w:tcPr>
            <w:tcW w:w="993" w:type="dxa"/>
            <w:shd w:val="solid" w:color="FFFFFF" w:fill="auto"/>
          </w:tcPr>
          <w:p w14:paraId="32614EFC" w14:textId="77777777" w:rsidR="007F7382" w:rsidRDefault="007F7382" w:rsidP="007F7382">
            <w:pPr>
              <w:pStyle w:val="TAC"/>
              <w:rPr>
                <w:sz w:val="16"/>
                <w:szCs w:val="16"/>
              </w:rPr>
            </w:pPr>
            <w:r>
              <w:rPr>
                <w:sz w:val="16"/>
                <w:szCs w:val="16"/>
              </w:rPr>
              <w:t>SP-220855</w:t>
            </w:r>
          </w:p>
        </w:tc>
        <w:tc>
          <w:tcPr>
            <w:tcW w:w="567" w:type="dxa"/>
            <w:shd w:val="solid" w:color="FFFFFF" w:fill="auto"/>
          </w:tcPr>
          <w:p w14:paraId="5A1FD50A" w14:textId="77777777" w:rsidR="007F7382" w:rsidRDefault="007F7382" w:rsidP="007F7382">
            <w:pPr>
              <w:pStyle w:val="TAL"/>
              <w:rPr>
                <w:sz w:val="16"/>
                <w:szCs w:val="16"/>
              </w:rPr>
            </w:pPr>
            <w:r>
              <w:rPr>
                <w:sz w:val="16"/>
                <w:szCs w:val="16"/>
              </w:rPr>
              <w:t>0015</w:t>
            </w:r>
          </w:p>
        </w:tc>
        <w:tc>
          <w:tcPr>
            <w:tcW w:w="425" w:type="dxa"/>
            <w:shd w:val="solid" w:color="FFFFFF" w:fill="auto"/>
          </w:tcPr>
          <w:p w14:paraId="123CC304" w14:textId="77777777" w:rsidR="007F7382" w:rsidRDefault="007F7382" w:rsidP="007F7382">
            <w:pPr>
              <w:pStyle w:val="TAR"/>
              <w:rPr>
                <w:sz w:val="16"/>
                <w:szCs w:val="16"/>
              </w:rPr>
            </w:pPr>
            <w:r>
              <w:rPr>
                <w:sz w:val="16"/>
                <w:szCs w:val="16"/>
              </w:rPr>
              <w:t>1</w:t>
            </w:r>
          </w:p>
        </w:tc>
        <w:tc>
          <w:tcPr>
            <w:tcW w:w="567" w:type="dxa"/>
            <w:shd w:val="solid" w:color="FFFFFF" w:fill="auto"/>
          </w:tcPr>
          <w:p w14:paraId="401236E3" w14:textId="77777777" w:rsidR="007F7382" w:rsidRDefault="007F7382" w:rsidP="007F7382">
            <w:pPr>
              <w:pStyle w:val="TAC"/>
              <w:rPr>
                <w:sz w:val="16"/>
                <w:szCs w:val="16"/>
              </w:rPr>
            </w:pPr>
            <w:r>
              <w:rPr>
                <w:sz w:val="16"/>
                <w:szCs w:val="16"/>
              </w:rPr>
              <w:t>B</w:t>
            </w:r>
          </w:p>
        </w:tc>
        <w:tc>
          <w:tcPr>
            <w:tcW w:w="4678" w:type="dxa"/>
            <w:shd w:val="solid" w:color="FFFFFF" w:fill="auto"/>
          </w:tcPr>
          <w:p w14:paraId="15D0726B" w14:textId="77777777" w:rsidR="007F7382" w:rsidRDefault="007F7382" w:rsidP="007F7382">
            <w:pPr>
              <w:pStyle w:val="TAL"/>
              <w:rPr>
                <w:sz w:val="16"/>
                <w:szCs w:val="16"/>
              </w:rPr>
            </w:pPr>
            <w:r>
              <w:rPr>
                <w:sz w:val="16"/>
                <w:szCs w:val="16"/>
              </w:rPr>
              <w:t>Handling of QoE measurement collection at handover in NR</w:t>
            </w:r>
          </w:p>
        </w:tc>
        <w:tc>
          <w:tcPr>
            <w:tcW w:w="708" w:type="dxa"/>
            <w:shd w:val="solid" w:color="FFFFFF" w:fill="auto"/>
          </w:tcPr>
          <w:p w14:paraId="78C21F13" w14:textId="77777777" w:rsidR="007F7382" w:rsidRDefault="007F7382" w:rsidP="007F7382">
            <w:pPr>
              <w:pStyle w:val="TAC"/>
              <w:rPr>
                <w:sz w:val="16"/>
                <w:szCs w:val="16"/>
              </w:rPr>
            </w:pPr>
            <w:r>
              <w:rPr>
                <w:sz w:val="16"/>
                <w:szCs w:val="16"/>
              </w:rPr>
              <w:t>18.0.0</w:t>
            </w:r>
          </w:p>
        </w:tc>
      </w:tr>
      <w:tr w:rsidR="00916863" w:rsidRPr="007B4F0A" w14:paraId="42014682" w14:textId="77777777" w:rsidTr="001F25BB">
        <w:tc>
          <w:tcPr>
            <w:tcW w:w="800" w:type="dxa"/>
            <w:shd w:val="solid" w:color="FFFFFF" w:fill="auto"/>
          </w:tcPr>
          <w:p w14:paraId="0D4D3E70" w14:textId="77777777" w:rsidR="00916863" w:rsidRDefault="00916863" w:rsidP="007F7382">
            <w:pPr>
              <w:pStyle w:val="TAC"/>
              <w:rPr>
                <w:sz w:val="16"/>
                <w:szCs w:val="16"/>
              </w:rPr>
            </w:pPr>
            <w:r>
              <w:rPr>
                <w:sz w:val="16"/>
                <w:szCs w:val="16"/>
              </w:rPr>
              <w:t>2022-12</w:t>
            </w:r>
          </w:p>
        </w:tc>
        <w:tc>
          <w:tcPr>
            <w:tcW w:w="901" w:type="dxa"/>
            <w:shd w:val="solid" w:color="FFFFFF" w:fill="auto"/>
          </w:tcPr>
          <w:p w14:paraId="6760FF8A" w14:textId="77777777" w:rsidR="00916863" w:rsidRDefault="00916863" w:rsidP="007F7382">
            <w:pPr>
              <w:pStyle w:val="TAC"/>
              <w:rPr>
                <w:sz w:val="16"/>
                <w:szCs w:val="16"/>
              </w:rPr>
            </w:pPr>
            <w:r>
              <w:rPr>
                <w:sz w:val="16"/>
                <w:szCs w:val="16"/>
              </w:rPr>
              <w:t>SA#98e</w:t>
            </w:r>
          </w:p>
        </w:tc>
        <w:tc>
          <w:tcPr>
            <w:tcW w:w="993" w:type="dxa"/>
            <w:shd w:val="solid" w:color="FFFFFF" w:fill="auto"/>
          </w:tcPr>
          <w:p w14:paraId="0F383B76" w14:textId="77777777" w:rsidR="00916863" w:rsidRDefault="00916863" w:rsidP="007F7382">
            <w:pPr>
              <w:pStyle w:val="TAC"/>
              <w:rPr>
                <w:sz w:val="16"/>
                <w:szCs w:val="16"/>
              </w:rPr>
            </w:pPr>
            <w:r>
              <w:rPr>
                <w:sz w:val="16"/>
                <w:szCs w:val="16"/>
              </w:rPr>
              <w:t>SP-221167</w:t>
            </w:r>
          </w:p>
        </w:tc>
        <w:tc>
          <w:tcPr>
            <w:tcW w:w="567" w:type="dxa"/>
            <w:shd w:val="solid" w:color="FFFFFF" w:fill="auto"/>
          </w:tcPr>
          <w:p w14:paraId="7B4DC7AD" w14:textId="77777777" w:rsidR="00916863" w:rsidRDefault="00916863" w:rsidP="007F7382">
            <w:pPr>
              <w:pStyle w:val="TAL"/>
              <w:rPr>
                <w:sz w:val="16"/>
                <w:szCs w:val="16"/>
              </w:rPr>
            </w:pPr>
            <w:r>
              <w:rPr>
                <w:sz w:val="16"/>
                <w:szCs w:val="16"/>
              </w:rPr>
              <w:t>0017</w:t>
            </w:r>
          </w:p>
        </w:tc>
        <w:tc>
          <w:tcPr>
            <w:tcW w:w="425" w:type="dxa"/>
            <w:shd w:val="solid" w:color="FFFFFF" w:fill="auto"/>
          </w:tcPr>
          <w:p w14:paraId="71F21F52" w14:textId="77777777" w:rsidR="00916863" w:rsidRDefault="00916863" w:rsidP="007F7382">
            <w:pPr>
              <w:pStyle w:val="TAR"/>
              <w:rPr>
                <w:sz w:val="16"/>
                <w:szCs w:val="16"/>
              </w:rPr>
            </w:pPr>
            <w:r>
              <w:rPr>
                <w:sz w:val="16"/>
                <w:szCs w:val="16"/>
              </w:rPr>
              <w:t>2</w:t>
            </w:r>
          </w:p>
        </w:tc>
        <w:tc>
          <w:tcPr>
            <w:tcW w:w="567" w:type="dxa"/>
            <w:shd w:val="solid" w:color="FFFFFF" w:fill="auto"/>
          </w:tcPr>
          <w:p w14:paraId="70A88725" w14:textId="77777777" w:rsidR="00916863" w:rsidRDefault="00916863" w:rsidP="007F7382">
            <w:pPr>
              <w:pStyle w:val="TAC"/>
              <w:rPr>
                <w:sz w:val="16"/>
                <w:szCs w:val="16"/>
              </w:rPr>
            </w:pPr>
            <w:r>
              <w:rPr>
                <w:sz w:val="16"/>
                <w:szCs w:val="16"/>
              </w:rPr>
              <w:t>F</w:t>
            </w:r>
          </w:p>
        </w:tc>
        <w:tc>
          <w:tcPr>
            <w:tcW w:w="4678" w:type="dxa"/>
            <w:shd w:val="solid" w:color="FFFFFF" w:fill="auto"/>
          </w:tcPr>
          <w:p w14:paraId="0C55881C" w14:textId="77777777" w:rsidR="00916863" w:rsidRDefault="00916863" w:rsidP="007F7382">
            <w:pPr>
              <w:pStyle w:val="TAL"/>
              <w:rPr>
                <w:sz w:val="16"/>
                <w:szCs w:val="16"/>
              </w:rPr>
            </w:pPr>
            <w:r>
              <w:rPr>
                <w:sz w:val="16"/>
                <w:szCs w:val="16"/>
              </w:rPr>
              <w:t>Clean up</w:t>
            </w:r>
          </w:p>
        </w:tc>
        <w:tc>
          <w:tcPr>
            <w:tcW w:w="708" w:type="dxa"/>
            <w:shd w:val="solid" w:color="FFFFFF" w:fill="auto"/>
          </w:tcPr>
          <w:p w14:paraId="485362C7" w14:textId="77777777" w:rsidR="00916863" w:rsidRDefault="00916863" w:rsidP="007F7382">
            <w:pPr>
              <w:pStyle w:val="TAC"/>
              <w:rPr>
                <w:sz w:val="16"/>
                <w:szCs w:val="16"/>
              </w:rPr>
            </w:pPr>
            <w:r>
              <w:rPr>
                <w:sz w:val="16"/>
                <w:szCs w:val="16"/>
              </w:rPr>
              <w:t>18.</w:t>
            </w:r>
            <w:r w:rsidR="00B2405A">
              <w:rPr>
                <w:sz w:val="16"/>
                <w:szCs w:val="16"/>
              </w:rPr>
              <w:t>1.0</w:t>
            </w:r>
          </w:p>
        </w:tc>
      </w:tr>
      <w:tr w:rsidR="00361E2A" w:rsidRPr="007B4F0A" w14:paraId="0CA2C1A8" w14:textId="77777777" w:rsidTr="001F25BB">
        <w:tc>
          <w:tcPr>
            <w:tcW w:w="800" w:type="dxa"/>
            <w:shd w:val="solid" w:color="FFFFFF" w:fill="auto"/>
          </w:tcPr>
          <w:p w14:paraId="45FAB760" w14:textId="77777777" w:rsidR="00361E2A" w:rsidRDefault="00361E2A" w:rsidP="007F7382">
            <w:pPr>
              <w:pStyle w:val="TAC"/>
              <w:rPr>
                <w:sz w:val="16"/>
                <w:szCs w:val="16"/>
              </w:rPr>
            </w:pPr>
            <w:r>
              <w:rPr>
                <w:sz w:val="16"/>
                <w:szCs w:val="16"/>
              </w:rPr>
              <w:t>2022-12</w:t>
            </w:r>
          </w:p>
        </w:tc>
        <w:tc>
          <w:tcPr>
            <w:tcW w:w="901" w:type="dxa"/>
            <w:shd w:val="solid" w:color="FFFFFF" w:fill="auto"/>
          </w:tcPr>
          <w:p w14:paraId="3E59C906" w14:textId="77777777" w:rsidR="00361E2A" w:rsidRDefault="00361E2A" w:rsidP="007F7382">
            <w:pPr>
              <w:pStyle w:val="TAC"/>
              <w:rPr>
                <w:sz w:val="16"/>
                <w:szCs w:val="16"/>
              </w:rPr>
            </w:pPr>
            <w:r>
              <w:rPr>
                <w:sz w:val="16"/>
                <w:szCs w:val="16"/>
              </w:rPr>
              <w:t>SA#98e</w:t>
            </w:r>
          </w:p>
        </w:tc>
        <w:tc>
          <w:tcPr>
            <w:tcW w:w="993" w:type="dxa"/>
            <w:shd w:val="solid" w:color="FFFFFF" w:fill="auto"/>
          </w:tcPr>
          <w:p w14:paraId="1581BB48" w14:textId="77777777" w:rsidR="00361E2A" w:rsidRDefault="00361E2A" w:rsidP="007F7382">
            <w:pPr>
              <w:pStyle w:val="TAC"/>
              <w:rPr>
                <w:sz w:val="16"/>
                <w:szCs w:val="16"/>
              </w:rPr>
            </w:pPr>
            <w:r>
              <w:rPr>
                <w:sz w:val="16"/>
                <w:szCs w:val="16"/>
              </w:rPr>
              <w:t>SP-221176</w:t>
            </w:r>
          </w:p>
        </w:tc>
        <w:tc>
          <w:tcPr>
            <w:tcW w:w="567" w:type="dxa"/>
            <w:shd w:val="solid" w:color="FFFFFF" w:fill="auto"/>
          </w:tcPr>
          <w:p w14:paraId="2CFA734D" w14:textId="77777777" w:rsidR="00361E2A" w:rsidRDefault="00361E2A" w:rsidP="007F7382">
            <w:pPr>
              <w:pStyle w:val="TAL"/>
              <w:rPr>
                <w:sz w:val="16"/>
                <w:szCs w:val="16"/>
              </w:rPr>
            </w:pPr>
            <w:r>
              <w:rPr>
                <w:sz w:val="16"/>
                <w:szCs w:val="16"/>
              </w:rPr>
              <w:t>0018</w:t>
            </w:r>
          </w:p>
        </w:tc>
        <w:tc>
          <w:tcPr>
            <w:tcW w:w="425" w:type="dxa"/>
            <w:shd w:val="solid" w:color="FFFFFF" w:fill="auto"/>
          </w:tcPr>
          <w:p w14:paraId="1F262904" w14:textId="77777777" w:rsidR="00361E2A" w:rsidRDefault="00361E2A" w:rsidP="007F7382">
            <w:pPr>
              <w:pStyle w:val="TAR"/>
              <w:rPr>
                <w:sz w:val="16"/>
                <w:szCs w:val="16"/>
              </w:rPr>
            </w:pPr>
            <w:r>
              <w:rPr>
                <w:sz w:val="16"/>
                <w:szCs w:val="16"/>
              </w:rPr>
              <w:t>1</w:t>
            </w:r>
          </w:p>
        </w:tc>
        <w:tc>
          <w:tcPr>
            <w:tcW w:w="567" w:type="dxa"/>
            <w:shd w:val="solid" w:color="FFFFFF" w:fill="auto"/>
          </w:tcPr>
          <w:p w14:paraId="16004257" w14:textId="77777777" w:rsidR="00361E2A" w:rsidRDefault="00361E2A" w:rsidP="007F7382">
            <w:pPr>
              <w:pStyle w:val="TAC"/>
              <w:rPr>
                <w:sz w:val="16"/>
                <w:szCs w:val="16"/>
              </w:rPr>
            </w:pPr>
            <w:r>
              <w:rPr>
                <w:sz w:val="16"/>
                <w:szCs w:val="16"/>
              </w:rPr>
              <w:t>F</w:t>
            </w:r>
          </w:p>
        </w:tc>
        <w:tc>
          <w:tcPr>
            <w:tcW w:w="4678" w:type="dxa"/>
            <w:shd w:val="solid" w:color="FFFFFF" w:fill="auto"/>
          </w:tcPr>
          <w:p w14:paraId="22FDCCD0" w14:textId="77777777" w:rsidR="00361E2A" w:rsidRDefault="00361E2A" w:rsidP="007F7382">
            <w:pPr>
              <w:pStyle w:val="TAL"/>
              <w:rPr>
                <w:sz w:val="16"/>
                <w:szCs w:val="16"/>
              </w:rPr>
            </w:pPr>
            <w:r>
              <w:rPr>
                <w:sz w:val="16"/>
                <w:szCs w:val="16"/>
              </w:rPr>
              <w:t>Management based activation in NR correction for SBMA</w:t>
            </w:r>
          </w:p>
        </w:tc>
        <w:tc>
          <w:tcPr>
            <w:tcW w:w="708" w:type="dxa"/>
            <w:shd w:val="solid" w:color="FFFFFF" w:fill="auto"/>
          </w:tcPr>
          <w:p w14:paraId="7DA70CCB" w14:textId="77777777" w:rsidR="00361E2A" w:rsidRDefault="00361E2A" w:rsidP="007F7382">
            <w:pPr>
              <w:pStyle w:val="TAC"/>
              <w:rPr>
                <w:sz w:val="16"/>
                <w:szCs w:val="16"/>
              </w:rPr>
            </w:pPr>
            <w:r>
              <w:rPr>
                <w:sz w:val="16"/>
                <w:szCs w:val="16"/>
              </w:rPr>
              <w:t>18.1.0</w:t>
            </w:r>
          </w:p>
        </w:tc>
      </w:tr>
      <w:tr w:rsidR="007A726E" w:rsidRPr="007B4F0A" w14:paraId="59CDDFF9" w14:textId="77777777" w:rsidTr="001F25BB">
        <w:tc>
          <w:tcPr>
            <w:tcW w:w="800" w:type="dxa"/>
            <w:shd w:val="solid" w:color="FFFFFF" w:fill="auto"/>
          </w:tcPr>
          <w:p w14:paraId="5AEC11E3" w14:textId="77777777" w:rsidR="007A726E" w:rsidRDefault="007A726E" w:rsidP="007A726E">
            <w:pPr>
              <w:pStyle w:val="TAC"/>
              <w:rPr>
                <w:sz w:val="16"/>
                <w:szCs w:val="16"/>
              </w:rPr>
            </w:pPr>
            <w:r>
              <w:rPr>
                <w:sz w:val="16"/>
                <w:szCs w:val="16"/>
              </w:rPr>
              <w:t>2022-12</w:t>
            </w:r>
          </w:p>
        </w:tc>
        <w:tc>
          <w:tcPr>
            <w:tcW w:w="901" w:type="dxa"/>
            <w:shd w:val="solid" w:color="FFFFFF" w:fill="auto"/>
          </w:tcPr>
          <w:p w14:paraId="2D7712B9" w14:textId="77777777" w:rsidR="007A726E" w:rsidRDefault="007A726E" w:rsidP="007A726E">
            <w:pPr>
              <w:pStyle w:val="TAC"/>
              <w:rPr>
                <w:sz w:val="16"/>
                <w:szCs w:val="16"/>
              </w:rPr>
            </w:pPr>
            <w:r>
              <w:rPr>
                <w:sz w:val="16"/>
                <w:szCs w:val="16"/>
              </w:rPr>
              <w:t>SA#98e</w:t>
            </w:r>
          </w:p>
        </w:tc>
        <w:tc>
          <w:tcPr>
            <w:tcW w:w="993" w:type="dxa"/>
            <w:shd w:val="solid" w:color="FFFFFF" w:fill="auto"/>
          </w:tcPr>
          <w:p w14:paraId="4C161434" w14:textId="77777777" w:rsidR="007A726E" w:rsidRDefault="007A726E" w:rsidP="007A726E">
            <w:pPr>
              <w:pStyle w:val="TAC"/>
              <w:rPr>
                <w:sz w:val="16"/>
                <w:szCs w:val="16"/>
              </w:rPr>
            </w:pPr>
            <w:r>
              <w:rPr>
                <w:sz w:val="16"/>
                <w:szCs w:val="16"/>
              </w:rPr>
              <w:t>SP-221176</w:t>
            </w:r>
          </w:p>
        </w:tc>
        <w:tc>
          <w:tcPr>
            <w:tcW w:w="567" w:type="dxa"/>
            <w:shd w:val="solid" w:color="FFFFFF" w:fill="auto"/>
          </w:tcPr>
          <w:p w14:paraId="0611F64C" w14:textId="77777777" w:rsidR="007A726E" w:rsidRDefault="007A726E" w:rsidP="007A726E">
            <w:pPr>
              <w:pStyle w:val="TAL"/>
              <w:rPr>
                <w:sz w:val="16"/>
                <w:szCs w:val="16"/>
              </w:rPr>
            </w:pPr>
            <w:r>
              <w:rPr>
                <w:sz w:val="16"/>
                <w:szCs w:val="16"/>
              </w:rPr>
              <w:t>0019</w:t>
            </w:r>
          </w:p>
        </w:tc>
        <w:tc>
          <w:tcPr>
            <w:tcW w:w="425" w:type="dxa"/>
            <w:shd w:val="solid" w:color="FFFFFF" w:fill="auto"/>
          </w:tcPr>
          <w:p w14:paraId="7A226832" w14:textId="77777777" w:rsidR="007A726E" w:rsidRDefault="007A726E" w:rsidP="007A726E">
            <w:pPr>
              <w:pStyle w:val="TAR"/>
              <w:rPr>
                <w:sz w:val="16"/>
                <w:szCs w:val="16"/>
              </w:rPr>
            </w:pPr>
            <w:r>
              <w:rPr>
                <w:sz w:val="16"/>
                <w:szCs w:val="16"/>
              </w:rPr>
              <w:t>-</w:t>
            </w:r>
          </w:p>
        </w:tc>
        <w:tc>
          <w:tcPr>
            <w:tcW w:w="567" w:type="dxa"/>
            <w:shd w:val="solid" w:color="FFFFFF" w:fill="auto"/>
          </w:tcPr>
          <w:p w14:paraId="150434E9" w14:textId="77777777" w:rsidR="007A726E" w:rsidRDefault="007A726E" w:rsidP="007A726E">
            <w:pPr>
              <w:pStyle w:val="TAC"/>
              <w:rPr>
                <w:sz w:val="16"/>
                <w:szCs w:val="16"/>
              </w:rPr>
            </w:pPr>
            <w:r>
              <w:rPr>
                <w:sz w:val="16"/>
                <w:szCs w:val="16"/>
              </w:rPr>
              <w:t>B</w:t>
            </w:r>
          </w:p>
        </w:tc>
        <w:tc>
          <w:tcPr>
            <w:tcW w:w="4678" w:type="dxa"/>
            <w:shd w:val="solid" w:color="FFFFFF" w:fill="auto"/>
          </w:tcPr>
          <w:p w14:paraId="5D6E941A" w14:textId="77777777" w:rsidR="007A726E" w:rsidRDefault="007A726E" w:rsidP="007A726E">
            <w:pPr>
              <w:pStyle w:val="TAL"/>
              <w:rPr>
                <w:sz w:val="16"/>
                <w:szCs w:val="16"/>
              </w:rPr>
            </w:pPr>
            <w:r>
              <w:rPr>
                <w:sz w:val="16"/>
                <w:szCs w:val="16"/>
              </w:rPr>
              <w:t>Add MDT alignment Information and RAN visible QoE Metrics to Handling QMC at Handover</w:t>
            </w:r>
          </w:p>
        </w:tc>
        <w:tc>
          <w:tcPr>
            <w:tcW w:w="708" w:type="dxa"/>
            <w:shd w:val="solid" w:color="FFFFFF" w:fill="auto"/>
          </w:tcPr>
          <w:p w14:paraId="763491E4" w14:textId="77777777" w:rsidR="007A726E" w:rsidRDefault="007A726E" w:rsidP="007A726E">
            <w:pPr>
              <w:pStyle w:val="TAC"/>
              <w:rPr>
                <w:sz w:val="16"/>
                <w:szCs w:val="16"/>
              </w:rPr>
            </w:pPr>
            <w:r>
              <w:rPr>
                <w:sz w:val="16"/>
                <w:szCs w:val="16"/>
              </w:rPr>
              <w:t>18.1.0</w:t>
            </w:r>
          </w:p>
        </w:tc>
      </w:tr>
      <w:tr w:rsidR="008C4355" w:rsidRPr="007B4F0A" w14:paraId="479D20C6" w14:textId="77777777" w:rsidTr="001F25BB">
        <w:tc>
          <w:tcPr>
            <w:tcW w:w="800" w:type="dxa"/>
            <w:shd w:val="solid" w:color="FFFFFF" w:fill="auto"/>
          </w:tcPr>
          <w:p w14:paraId="4A162EF2" w14:textId="77777777" w:rsidR="008C4355" w:rsidRDefault="008C4355" w:rsidP="008C4355">
            <w:pPr>
              <w:pStyle w:val="TAC"/>
              <w:rPr>
                <w:sz w:val="16"/>
                <w:szCs w:val="16"/>
              </w:rPr>
            </w:pPr>
            <w:r>
              <w:rPr>
                <w:sz w:val="16"/>
                <w:szCs w:val="16"/>
              </w:rPr>
              <w:t>2022-12</w:t>
            </w:r>
          </w:p>
        </w:tc>
        <w:tc>
          <w:tcPr>
            <w:tcW w:w="901" w:type="dxa"/>
            <w:shd w:val="solid" w:color="FFFFFF" w:fill="auto"/>
          </w:tcPr>
          <w:p w14:paraId="5013CB6F" w14:textId="77777777" w:rsidR="008C4355" w:rsidRDefault="008C4355" w:rsidP="008C4355">
            <w:pPr>
              <w:pStyle w:val="TAC"/>
              <w:rPr>
                <w:sz w:val="16"/>
                <w:szCs w:val="16"/>
              </w:rPr>
            </w:pPr>
            <w:r>
              <w:rPr>
                <w:sz w:val="16"/>
                <w:szCs w:val="16"/>
              </w:rPr>
              <w:t>SA#98e</w:t>
            </w:r>
          </w:p>
        </w:tc>
        <w:tc>
          <w:tcPr>
            <w:tcW w:w="993" w:type="dxa"/>
            <w:shd w:val="solid" w:color="FFFFFF" w:fill="auto"/>
          </w:tcPr>
          <w:p w14:paraId="22705324" w14:textId="77777777" w:rsidR="008C4355" w:rsidRDefault="008C4355" w:rsidP="008C4355">
            <w:pPr>
              <w:pStyle w:val="TAC"/>
              <w:rPr>
                <w:sz w:val="16"/>
                <w:szCs w:val="16"/>
              </w:rPr>
            </w:pPr>
            <w:r>
              <w:rPr>
                <w:sz w:val="16"/>
                <w:szCs w:val="16"/>
              </w:rPr>
              <w:t>SP-221176</w:t>
            </w:r>
          </w:p>
        </w:tc>
        <w:tc>
          <w:tcPr>
            <w:tcW w:w="567" w:type="dxa"/>
            <w:shd w:val="solid" w:color="FFFFFF" w:fill="auto"/>
          </w:tcPr>
          <w:p w14:paraId="4A32628C" w14:textId="77777777" w:rsidR="008C4355" w:rsidRDefault="008C4355" w:rsidP="008C4355">
            <w:pPr>
              <w:pStyle w:val="TAL"/>
              <w:rPr>
                <w:sz w:val="16"/>
                <w:szCs w:val="16"/>
              </w:rPr>
            </w:pPr>
            <w:r>
              <w:rPr>
                <w:sz w:val="16"/>
                <w:szCs w:val="16"/>
              </w:rPr>
              <w:t>0021</w:t>
            </w:r>
          </w:p>
        </w:tc>
        <w:tc>
          <w:tcPr>
            <w:tcW w:w="425" w:type="dxa"/>
            <w:shd w:val="solid" w:color="FFFFFF" w:fill="auto"/>
          </w:tcPr>
          <w:p w14:paraId="09FB5FDE" w14:textId="77777777" w:rsidR="008C4355" w:rsidRDefault="008C4355" w:rsidP="008C4355">
            <w:pPr>
              <w:pStyle w:val="TAR"/>
              <w:rPr>
                <w:sz w:val="16"/>
                <w:szCs w:val="16"/>
              </w:rPr>
            </w:pPr>
            <w:r>
              <w:rPr>
                <w:sz w:val="16"/>
                <w:szCs w:val="16"/>
              </w:rPr>
              <w:t>-</w:t>
            </w:r>
          </w:p>
        </w:tc>
        <w:tc>
          <w:tcPr>
            <w:tcW w:w="567" w:type="dxa"/>
            <w:shd w:val="solid" w:color="FFFFFF" w:fill="auto"/>
          </w:tcPr>
          <w:p w14:paraId="0B99744F" w14:textId="77777777" w:rsidR="008C4355" w:rsidRDefault="008C4355" w:rsidP="008C4355">
            <w:pPr>
              <w:pStyle w:val="TAC"/>
              <w:rPr>
                <w:sz w:val="16"/>
                <w:szCs w:val="16"/>
              </w:rPr>
            </w:pPr>
            <w:r>
              <w:rPr>
                <w:sz w:val="16"/>
                <w:szCs w:val="16"/>
              </w:rPr>
              <w:t>B</w:t>
            </w:r>
          </w:p>
        </w:tc>
        <w:tc>
          <w:tcPr>
            <w:tcW w:w="4678" w:type="dxa"/>
            <w:shd w:val="solid" w:color="FFFFFF" w:fill="auto"/>
          </w:tcPr>
          <w:p w14:paraId="190FB811" w14:textId="77777777" w:rsidR="008C4355" w:rsidRDefault="008C4355" w:rsidP="008C4355">
            <w:pPr>
              <w:pStyle w:val="TAL"/>
              <w:rPr>
                <w:sz w:val="16"/>
                <w:szCs w:val="16"/>
              </w:rPr>
            </w:pPr>
            <w:r>
              <w:rPr>
                <w:sz w:val="16"/>
                <w:szCs w:val="16"/>
              </w:rPr>
              <w:t xml:space="preserve">Definition of parameters MDT Alignment Information and Available RAN Visible QoE Metrics  </w:t>
            </w:r>
          </w:p>
        </w:tc>
        <w:tc>
          <w:tcPr>
            <w:tcW w:w="708" w:type="dxa"/>
            <w:shd w:val="solid" w:color="FFFFFF" w:fill="auto"/>
          </w:tcPr>
          <w:p w14:paraId="0B1534F4" w14:textId="77777777" w:rsidR="008C4355" w:rsidRDefault="008C4355" w:rsidP="008C4355">
            <w:pPr>
              <w:pStyle w:val="TAC"/>
              <w:rPr>
                <w:sz w:val="16"/>
                <w:szCs w:val="16"/>
              </w:rPr>
            </w:pPr>
            <w:r>
              <w:rPr>
                <w:sz w:val="16"/>
                <w:szCs w:val="16"/>
              </w:rPr>
              <w:t>18.1.0</w:t>
            </w:r>
          </w:p>
        </w:tc>
      </w:tr>
      <w:tr w:rsidR="006C4C19" w:rsidRPr="007B4F0A" w14:paraId="346A14C3" w14:textId="77777777" w:rsidTr="001F25BB">
        <w:tc>
          <w:tcPr>
            <w:tcW w:w="800" w:type="dxa"/>
            <w:shd w:val="solid" w:color="FFFFFF" w:fill="auto"/>
          </w:tcPr>
          <w:p w14:paraId="71FF253E" w14:textId="77777777" w:rsidR="006C4C19" w:rsidRDefault="006C4C19" w:rsidP="008C4355">
            <w:pPr>
              <w:pStyle w:val="TAC"/>
              <w:rPr>
                <w:sz w:val="16"/>
                <w:szCs w:val="16"/>
              </w:rPr>
            </w:pPr>
            <w:r>
              <w:rPr>
                <w:sz w:val="16"/>
                <w:szCs w:val="16"/>
              </w:rPr>
              <w:t>2023-03</w:t>
            </w:r>
          </w:p>
        </w:tc>
        <w:tc>
          <w:tcPr>
            <w:tcW w:w="901" w:type="dxa"/>
            <w:shd w:val="solid" w:color="FFFFFF" w:fill="auto"/>
          </w:tcPr>
          <w:p w14:paraId="6444A924" w14:textId="77777777" w:rsidR="006C4C19" w:rsidRDefault="006C4C19" w:rsidP="008C4355">
            <w:pPr>
              <w:pStyle w:val="TAC"/>
              <w:rPr>
                <w:sz w:val="16"/>
                <w:szCs w:val="16"/>
              </w:rPr>
            </w:pPr>
            <w:r>
              <w:rPr>
                <w:sz w:val="16"/>
                <w:szCs w:val="16"/>
              </w:rPr>
              <w:t>SA#99</w:t>
            </w:r>
          </w:p>
        </w:tc>
        <w:tc>
          <w:tcPr>
            <w:tcW w:w="993" w:type="dxa"/>
            <w:shd w:val="solid" w:color="FFFFFF" w:fill="auto"/>
          </w:tcPr>
          <w:p w14:paraId="3919C064" w14:textId="77777777" w:rsidR="006C4C19" w:rsidRDefault="006C4C19" w:rsidP="008C4355">
            <w:pPr>
              <w:pStyle w:val="TAC"/>
              <w:rPr>
                <w:sz w:val="16"/>
                <w:szCs w:val="16"/>
              </w:rPr>
            </w:pPr>
            <w:r>
              <w:rPr>
                <w:sz w:val="16"/>
                <w:szCs w:val="16"/>
              </w:rPr>
              <w:t>SP-230204</w:t>
            </w:r>
          </w:p>
        </w:tc>
        <w:tc>
          <w:tcPr>
            <w:tcW w:w="567" w:type="dxa"/>
            <w:shd w:val="solid" w:color="FFFFFF" w:fill="auto"/>
          </w:tcPr>
          <w:p w14:paraId="2BF68EE7" w14:textId="77777777" w:rsidR="006C4C19" w:rsidRDefault="006C4C19" w:rsidP="008C4355">
            <w:pPr>
              <w:pStyle w:val="TAL"/>
              <w:rPr>
                <w:sz w:val="16"/>
                <w:szCs w:val="16"/>
              </w:rPr>
            </w:pPr>
            <w:r>
              <w:rPr>
                <w:sz w:val="16"/>
                <w:szCs w:val="16"/>
              </w:rPr>
              <w:t>0022</w:t>
            </w:r>
          </w:p>
        </w:tc>
        <w:tc>
          <w:tcPr>
            <w:tcW w:w="425" w:type="dxa"/>
            <w:shd w:val="solid" w:color="FFFFFF" w:fill="auto"/>
          </w:tcPr>
          <w:p w14:paraId="2CD4EDD7" w14:textId="77777777" w:rsidR="006C4C19" w:rsidRDefault="006C4C19" w:rsidP="008C4355">
            <w:pPr>
              <w:pStyle w:val="TAR"/>
              <w:rPr>
                <w:sz w:val="16"/>
                <w:szCs w:val="16"/>
              </w:rPr>
            </w:pPr>
            <w:r>
              <w:rPr>
                <w:sz w:val="16"/>
                <w:szCs w:val="16"/>
              </w:rPr>
              <w:t>-</w:t>
            </w:r>
          </w:p>
        </w:tc>
        <w:tc>
          <w:tcPr>
            <w:tcW w:w="567" w:type="dxa"/>
            <w:shd w:val="solid" w:color="FFFFFF" w:fill="auto"/>
          </w:tcPr>
          <w:p w14:paraId="7FB5143D" w14:textId="77777777" w:rsidR="006C4C19" w:rsidRDefault="006C4C19" w:rsidP="008C4355">
            <w:pPr>
              <w:pStyle w:val="TAC"/>
              <w:rPr>
                <w:sz w:val="16"/>
                <w:szCs w:val="16"/>
              </w:rPr>
            </w:pPr>
            <w:r>
              <w:rPr>
                <w:sz w:val="16"/>
                <w:szCs w:val="16"/>
              </w:rPr>
              <w:t>B</w:t>
            </w:r>
          </w:p>
        </w:tc>
        <w:tc>
          <w:tcPr>
            <w:tcW w:w="4678" w:type="dxa"/>
            <w:shd w:val="solid" w:color="FFFFFF" w:fill="auto"/>
          </w:tcPr>
          <w:p w14:paraId="60D65EC5" w14:textId="77777777" w:rsidR="006C4C19" w:rsidRDefault="006C4C19" w:rsidP="008C4355">
            <w:pPr>
              <w:pStyle w:val="TAL"/>
              <w:rPr>
                <w:sz w:val="16"/>
                <w:szCs w:val="16"/>
              </w:rPr>
            </w:pPr>
            <w:r>
              <w:rPr>
                <w:sz w:val="16"/>
                <w:szCs w:val="16"/>
              </w:rPr>
              <w:t>Add MDT Alignment Information and RAN visible QoE Metrics to Signalling Based Activation</w:t>
            </w:r>
          </w:p>
        </w:tc>
        <w:tc>
          <w:tcPr>
            <w:tcW w:w="708" w:type="dxa"/>
            <w:shd w:val="solid" w:color="FFFFFF" w:fill="auto"/>
          </w:tcPr>
          <w:p w14:paraId="1AFE9A17" w14:textId="77777777" w:rsidR="006C4C19" w:rsidRDefault="006C4C19" w:rsidP="008C4355">
            <w:pPr>
              <w:pStyle w:val="TAC"/>
              <w:rPr>
                <w:sz w:val="16"/>
                <w:szCs w:val="16"/>
              </w:rPr>
            </w:pPr>
            <w:r>
              <w:rPr>
                <w:sz w:val="16"/>
                <w:szCs w:val="16"/>
              </w:rPr>
              <w:t>18.2.0</w:t>
            </w:r>
          </w:p>
        </w:tc>
      </w:tr>
      <w:tr w:rsidR="00B82642" w:rsidRPr="007B4F0A" w14:paraId="58C5B030" w14:textId="77777777" w:rsidTr="001F25BB">
        <w:tc>
          <w:tcPr>
            <w:tcW w:w="800" w:type="dxa"/>
            <w:shd w:val="solid" w:color="FFFFFF" w:fill="auto"/>
          </w:tcPr>
          <w:p w14:paraId="64AB3D5A" w14:textId="77777777" w:rsidR="00B82642" w:rsidRDefault="00B82642" w:rsidP="008C4355">
            <w:pPr>
              <w:pStyle w:val="TAC"/>
              <w:rPr>
                <w:sz w:val="16"/>
                <w:szCs w:val="16"/>
              </w:rPr>
            </w:pPr>
            <w:r>
              <w:rPr>
                <w:sz w:val="16"/>
                <w:szCs w:val="16"/>
              </w:rPr>
              <w:t>2023-06</w:t>
            </w:r>
          </w:p>
        </w:tc>
        <w:tc>
          <w:tcPr>
            <w:tcW w:w="901" w:type="dxa"/>
            <w:shd w:val="solid" w:color="FFFFFF" w:fill="auto"/>
          </w:tcPr>
          <w:p w14:paraId="185D8E99" w14:textId="77777777" w:rsidR="00B82642" w:rsidRDefault="00B82642" w:rsidP="008C4355">
            <w:pPr>
              <w:pStyle w:val="TAC"/>
              <w:rPr>
                <w:sz w:val="16"/>
                <w:szCs w:val="16"/>
              </w:rPr>
            </w:pPr>
            <w:r>
              <w:rPr>
                <w:sz w:val="16"/>
                <w:szCs w:val="16"/>
              </w:rPr>
              <w:t>SA#100</w:t>
            </w:r>
          </w:p>
        </w:tc>
        <w:tc>
          <w:tcPr>
            <w:tcW w:w="993" w:type="dxa"/>
            <w:shd w:val="solid" w:color="FFFFFF" w:fill="auto"/>
          </w:tcPr>
          <w:p w14:paraId="58344272" w14:textId="77777777" w:rsidR="00B82642" w:rsidRDefault="00B82642" w:rsidP="008C4355">
            <w:pPr>
              <w:pStyle w:val="TAC"/>
              <w:rPr>
                <w:sz w:val="16"/>
                <w:szCs w:val="16"/>
              </w:rPr>
            </w:pPr>
            <w:r>
              <w:rPr>
                <w:sz w:val="16"/>
                <w:szCs w:val="16"/>
              </w:rPr>
              <w:t>SP-230651</w:t>
            </w:r>
          </w:p>
        </w:tc>
        <w:tc>
          <w:tcPr>
            <w:tcW w:w="567" w:type="dxa"/>
            <w:shd w:val="solid" w:color="FFFFFF" w:fill="auto"/>
          </w:tcPr>
          <w:p w14:paraId="67E5F876" w14:textId="77777777" w:rsidR="00B82642" w:rsidRDefault="00B82642" w:rsidP="008C4355">
            <w:pPr>
              <w:pStyle w:val="TAL"/>
              <w:rPr>
                <w:sz w:val="16"/>
                <w:szCs w:val="16"/>
              </w:rPr>
            </w:pPr>
            <w:r>
              <w:rPr>
                <w:sz w:val="16"/>
                <w:szCs w:val="16"/>
              </w:rPr>
              <w:t>0023</w:t>
            </w:r>
          </w:p>
        </w:tc>
        <w:tc>
          <w:tcPr>
            <w:tcW w:w="425" w:type="dxa"/>
            <w:shd w:val="solid" w:color="FFFFFF" w:fill="auto"/>
          </w:tcPr>
          <w:p w14:paraId="7C79BA07" w14:textId="77777777" w:rsidR="00B82642" w:rsidRDefault="00B82642" w:rsidP="008C4355">
            <w:pPr>
              <w:pStyle w:val="TAR"/>
              <w:rPr>
                <w:sz w:val="16"/>
                <w:szCs w:val="16"/>
              </w:rPr>
            </w:pPr>
            <w:r>
              <w:rPr>
                <w:sz w:val="16"/>
                <w:szCs w:val="16"/>
              </w:rPr>
              <w:t>-</w:t>
            </w:r>
          </w:p>
        </w:tc>
        <w:tc>
          <w:tcPr>
            <w:tcW w:w="567" w:type="dxa"/>
            <w:shd w:val="solid" w:color="FFFFFF" w:fill="auto"/>
          </w:tcPr>
          <w:p w14:paraId="64E2A5B6" w14:textId="77777777" w:rsidR="00B82642" w:rsidRDefault="00B82642" w:rsidP="008C4355">
            <w:pPr>
              <w:pStyle w:val="TAC"/>
              <w:rPr>
                <w:sz w:val="16"/>
                <w:szCs w:val="16"/>
              </w:rPr>
            </w:pPr>
            <w:r>
              <w:rPr>
                <w:sz w:val="16"/>
                <w:szCs w:val="16"/>
              </w:rPr>
              <w:t>F</w:t>
            </w:r>
          </w:p>
        </w:tc>
        <w:tc>
          <w:tcPr>
            <w:tcW w:w="4678" w:type="dxa"/>
            <w:shd w:val="solid" w:color="FFFFFF" w:fill="auto"/>
          </w:tcPr>
          <w:p w14:paraId="65FC2B07" w14:textId="77777777" w:rsidR="00B82642" w:rsidRDefault="00B82642" w:rsidP="008C4355">
            <w:pPr>
              <w:pStyle w:val="TAL"/>
              <w:rPr>
                <w:sz w:val="16"/>
                <w:szCs w:val="16"/>
              </w:rPr>
            </w:pPr>
            <w:r>
              <w:rPr>
                <w:sz w:val="16"/>
                <w:szCs w:val="16"/>
              </w:rPr>
              <w:t>Several editorial Corrections</w:t>
            </w:r>
          </w:p>
        </w:tc>
        <w:tc>
          <w:tcPr>
            <w:tcW w:w="708" w:type="dxa"/>
            <w:shd w:val="solid" w:color="FFFFFF" w:fill="auto"/>
          </w:tcPr>
          <w:p w14:paraId="160BABAC" w14:textId="77777777" w:rsidR="00B82642" w:rsidRDefault="00B82642" w:rsidP="008C4355">
            <w:pPr>
              <w:pStyle w:val="TAC"/>
              <w:rPr>
                <w:sz w:val="16"/>
                <w:szCs w:val="16"/>
              </w:rPr>
            </w:pPr>
            <w:r>
              <w:rPr>
                <w:sz w:val="16"/>
                <w:szCs w:val="16"/>
              </w:rPr>
              <w:t>18.3.0</w:t>
            </w:r>
          </w:p>
        </w:tc>
      </w:tr>
    </w:tbl>
    <w:p w14:paraId="3304FEF3" w14:textId="77777777" w:rsidR="00FD613A" w:rsidRPr="007B4F0A" w:rsidRDefault="00FD613A" w:rsidP="00FD613A"/>
    <w:p w14:paraId="61B57E20" w14:textId="77777777" w:rsidR="00DE2DCD" w:rsidRPr="007B4F0A" w:rsidRDefault="00DE2DCD">
      <w:pPr>
        <w:rPr>
          <w:iCs/>
        </w:rPr>
      </w:pPr>
    </w:p>
    <w:sectPr w:rsidR="00DE2DCD" w:rsidRPr="007B4F0A">
      <w:headerReference w:type="default" r:id="rId23"/>
      <w:footnotePr>
        <w:numRestart w:val="eachSect"/>
      </w:footnotePr>
      <w:pgSz w:w="11907" w:h="16840" w:code="9"/>
      <w:pgMar w:top="567" w:right="1134" w:bottom="567" w:left="1134" w:header="68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CA3207" w14:textId="77777777" w:rsidR="00827309" w:rsidRDefault="00827309">
      <w:r>
        <w:separator/>
      </w:r>
    </w:p>
  </w:endnote>
  <w:endnote w:type="continuationSeparator" w:id="0">
    <w:p w14:paraId="03B48636" w14:textId="77777777" w:rsidR="00827309" w:rsidRDefault="00827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A4CAE" w14:textId="77777777" w:rsidR="00A33134" w:rsidRPr="00947A07" w:rsidRDefault="00947A07" w:rsidP="00947A0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68148" w14:textId="77777777" w:rsidR="00827309" w:rsidRDefault="00827309">
      <w:r>
        <w:separator/>
      </w:r>
    </w:p>
  </w:footnote>
  <w:footnote w:type="continuationSeparator" w:id="0">
    <w:p w14:paraId="1416ACD3" w14:textId="77777777" w:rsidR="00827309" w:rsidRDefault="00827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6682C" w14:textId="4035DDDD" w:rsidR="00947A07" w:rsidRDefault="00947A07" w:rsidP="00A33134">
    <w:pPr>
      <w:framePr w:h="284" w:hRule="exact" w:wrap="around" w:vAnchor="text" w:hAnchor="page" w:x="1167" w:y="4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74244">
      <w:rPr>
        <w:rFonts w:ascii="Arial" w:hAnsi="Arial" w:cs="Arial"/>
        <w:b/>
        <w:noProof/>
        <w:sz w:val="18"/>
        <w:szCs w:val="18"/>
      </w:rPr>
      <w:t>Release 18</w:t>
    </w:r>
    <w:r>
      <w:rPr>
        <w:rFonts w:ascii="Arial" w:hAnsi="Arial" w:cs="Arial"/>
        <w:b/>
        <w:sz w:val="18"/>
        <w:szCs w:val="18"/>
      </w:rPr>
      <w:fldChar w:fldCharType="end"/>
    </w:r>
  </w:p>
  <w:p w14:paraId="4AA74F1A" w14:textId="5CD1F3C6" w:rsidR="00947A07" w:rsidRDefault="00947A07" w:rsidP="00A3313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74244">
      <w:rPr>
        <w:rFonts w:ascii="Arial" w:hAnsi="Arial" w:cs="Arial"/>
        <w:b/>
        <w:noProof/>
        <w:sz w:val="18"/>
        <w:szCs w:val="18"/>
      </w:rPr>
      <w:t>3GPP TS 28.405 V18.3.0 (2023-06)</w:t>
    </w:r>
    <w:r>
      <w:rPr>
        <w:rFonts w:ascii="Arial" w:hAnsi="Arial" w:cs="Arial"/>
        <w:b/>
        <w:sz w:val="18"/>
        <w:szCs w:val="18"/>
      </w:rPr>
      <w:fldChar w:fldCharType="end"/>
    </w:r>
  </w:p>
  <w:p w14:paraId="0F928099" w14:textId="77777777" w:rsidR="00947A07" w:rsidRDefault="00947A07" w:rsidP="00A33134">
    <w:pPr>
      <w:pStyle w:val="Header"/>
      <w:tabs>
        <w:tab w:val="center" w:pos="4819"/>
        <w:tab w:val="right" w:pos="9639"/>
      </w:tabs>
    </w:pPr>
    <w:r>
      <w:tab/>
    </w:r>
    <w:r>
      <w:fldChar w:fldCharType="begin"/>
    </w:r>
    <w:r>
      <w:instrText xml:space="preserve"> PAGE   \* MERGEFORMAT </w:instrText>
    </w:r>
    <w:r>
      <w:fldChar w:fldCharType="separate"/>
    </w:r>
    <w:r>
      <w:t>2</w:t>
    </w:r>
    <w:r>
      <w:fldChar w:fldCharType="end"/>
    </w:r>
    <w:r>
      <w:tab/>
    </w:r>
  </w:p>
  <w:p w14:paraId="025C337F" w14:textId="77777777" w:rsidR="00947A07" w:rsidRDefault="00947A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EA255C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E76D74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6A45F5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4B12E17"/>
    <w:multiLevelType w:val="hybridMultilevel"/>
    <w:tmpl w:val="6F72EFAA"/>
    <w:lvl w:ilvl="0" w:tplc="CA942ED0">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3" w15:restartNumberingAfterBreak="0">
    <w:nsid w:val="09803342"/>
    <w:multiLevelType w:val="hybridMultilevel"/>
    <w:tmpl w:val="305EEBA6"/>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10FE1D40"/>
    <w:multiLevelType w:val="singleLevel"/>
    <w:tmpl w:val="B2F29F9A"/>
    <w:lvl w:ilvl="0">
      <w:start w:val="1"/>
      <w:numFmt w:val="lowerLetter"/>
      <w:lvlText w:val="%1)"/>
      <w:legacy w:legacy="1" w:legacySpace="0" w:legacyIndent="283"/>
      <w:lvlJc w:val="left"/>
      <w:pPr>
        <w:ind w:left="283" w:hanging="283"/>
      </w:pPr>
    </w:lvl>
  </w:abstractNum>
  <w:abstractNum w:abstractNumId="15" w15:restartNumberingAfterBreak="0">
    <w:nsid w:val="12753C45"/>
    <w:multiLevelType w:val="hybridMultilevel"/>
    <w:tmpl w:val="438E2E66"/>
    <w:lvl w:ilvl="0" w:tplc="39BE7976">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6" w15:restartNumberingAfterBreak="0">
    <w:nsid w:val="15A51D3F"/>
    <w:multiLevelType w:val="hybridMultilevel"/>
    <w:tmpl w:val="A35ED050"/>
    <w:lvl w:ilvl="0" w:tplc="29A85E92">
      <w:start w:val="2019"/>
      <w:numFmt w:val="decimal"/>
      <w:lvlText w:val="%1"/>
      <w:lvlJc w:val="left"/>
      <w:pPr>
        <w:ind w:left="1500" w:hanging="1140"/>
      </w:pPr>
      <w:rPr>
        <w:rFonts w:hint="default"/>
        <w:sz w:val="16"/>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15E073F0"/>
    <w:multiLevelType w:val="hybridMultilevel"/>
    <w:tmpl w:val="26AA8A3C"/>
    <w:lvl w:ilvl="0" w:tplc="BFB40EF4">
      <w:start w:val="8"/>
      <w:numFmt w:val="decimal"/>
      <w:lvlText w:val="%1."/>
      <w:lvlJc w:val="left"/>
      <w:pPr>
        <w:ind w:left="644"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8" w15:restartNumberingAfterBreak="0">
    <w:nsid w:val="209E1379"/>
    <w:multiLevelType w:val="multilevel"/>
    <w:tmpl w:val="63147A5A"/>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CAF6D6E"/>
    <w:multiLevelType w:val="singleLevel"/>
    <w:tmpl w:val="B2F29F9A"/>
    <w:lvl w:ilvl="0">
      <w:start w:val="1"/>
      <w:numFmt w:val="lowerLetter"/>
      <w:lvlText w:val="%1)"/>
      <w:legacy w:legacy="1" w:legacySpace="0" w:legacyIndent="283"/>
      <w:lvlJc w:val="left"/>
      <w:pPr>
        <w:ind w:left="567" w:hanging="283"/>
      </w:pPr>
    </w:lvl>
  </w:abstractNum>
  <w:abstractNum w:abstractNumId="21" w15:restartNumberingAfterBreak="0">
    <w:nsid w:val="3775459A"/>
    <w:multiLevelType w:val="hybridMultilevel"/>
    <w:tmpl w:val="DCCABBF4"/>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2" w15:restartNumberingAfterBreak="0">
    <w:nsid w:val="387A7199"/>
    <w:multiLevelType w:val="hybridMultilevel"/>
    <w:tmpl w:val="B2A050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DC319BB"/>
    <w:multiLevelType w:val="hybridMultilevel"/>
    <w:tmpl w:val="61428930"/>
    <w:lvl w:ilvl="0" w:tplc="4A202B8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4" w15:restartNumberingAfterBreak="0">
    <w:nsid w:val="43C75999"/>
    <w:multiLevelType w:val="hybridMultilevel"/>
    <w:tmpl w:val="178CD784"/>
    <w:lvl w:ilvl="0" w:tplc="05E0AA92">
      <w:start w:val="1"/>
      <w:numFmt w:val="decimal"/>
      <w:lvlText w:val="%1"/>
      <w:lvlJc w:val="left"/>
      <w:pPr>
        <w:ind w:left="644" w:hanging="360"/>
      </w:pPr>
      <w:rPr>
        <w:rFonts w:hint="default"/>
      </w:rPr>
    </w:lvl>
    <w:lvl w:ilvl="1" w:tplc="041D0019" w:tentative="1">
      <w:start w:val="1"/>
      <w:numFmt w:val="lowerLetter"/>
      <w:lvlText w:val="%2."/>
      <w:lvlJc w:val="left"/>
      <w:pPr>
        <w:ind w:left="1364" w:hanging="360"/>
      </w:pPr>
    </w:lvl>
    <w:lvl w:ilvl="2" w:tplc="041D001B" w:tentative="1">
      <w:start w:val="1"/>
      <w:numFmt w:val="lowerRoman"/>
      <w:lvlText w:val="%3."/>
      <w:lvlJc w:val="right"/>
      <w:pPr>
        <w:ind w:left="2084" w:hanging="180"/>
      </w:pPr>
    </w:lvl>
    <w:lvl w:ilvl="3" w:tplc="041D000F" w:tentative="1">
      <w:start w:val="1"/>
      <w:numFmt w:val="decimal"/>
      <w:lvlText w:val="%4."/>
      <w:lvlJc w:val="left"/>
      <w:pPr>
        <w:ind w:left="2804" w:hanging="360"/>
      </w:pPr>
    </w:lvl>
    <w:lvl w:ilvl="4" w:tplc="041D0019" w:tentative="1">
      <w:start w:val="1"/>
      <w:numFmt w:val="lowerLetter"/>
      <w:lvlText w:val="%5."/>
      <w:lvlJc w:val="left"/>
      <w:pPr>
        <w:ind w:left="3524" w:hanging="360"/>
      </w:pPr>
    </w:lvl>
    <w:lvl w:ilvl="5" w:tplc="041D001B" w:tentative="1">
      <w:start w:val="1"/>
      <w:numFmt w:val="lowerRoman"/>
      <w:lvlText w:val="%6."/>
      <w:lvlJc w:val="right"/>
      <w:pPr>
        <w:ind w:left="4244" w:hanging="180"/>
      </w:pPr>
    </w:lvl>
    <w:lvl w:ilvl="6" w:tplc="041D000F" w:tentative="1">
      <w:start w:val="1"/>
      <w:numFmt w:val="decimal"/>
      <w:lvlText w:val="%7."/>
      <w:lvlJc w:val="left"/>
      <w:pPr>
        <w:ind w:left="4964" w:hanging="360"/>
      </w:pPr>
    </w:lvl>
    <w:lvl w:ilvl="7" w:tplc="041D0019" w:tentative="1">
      <w:start w:val="1"/>
      <w:numFmt w:val="lowerLetter"/>
      <w:lvlText w:val="%8."/>
      <w:lvlJc w:val="left"/>
      <w:pPr>
        <w:ind w:left="5684" w:hanging="360"/>
      </w:pPr>
    </w:lvl>
    <w:lvl w:ilvl="8" w:tplc="041D001B" w:tentative="1">
      <w:start w:val="1"/>
      <w:numFmt w:val="lowerRoman"/>
      <w:lvlText w:val="%9."/>
      <w:lvlJc w:val="right"/>
      <w:pPr>
        <w:ind w:left="6404" w:hanging="180"/>
      </w:pPr>
    </w:lvl>
  </w:abstractNum>
  <w:abstractNum w:abstractNumId="25" w15:restartNumberingAfterBreak="0">
    <w:nsid w:val="48966143"/>
    <w:multiLevelType w:val="hybridMultilevel"/>
    <w:tmpl w:val="17B6F7B0"/>
    <w:lvl w:ilvl="0" w:tplc="A8DED50E">
      <w:start w:val="2019"/>
      <w:numFmt w:val="decimal"/>
      <w:lvlText w:val="%1"/>
      <w:lvlJc w:val="left"/>
      <w:pPr>
        <w:ind w:left="1490" w:hanging="1130"/>
      </w:pPr>
      <w:rPr>
        <w:rFonts w:hint="default"/>
        <w:sz w:val="16"/>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4BD14337"/>
    <w:multiLevelType w:val="hybridMultilevel"/>
    <w:tmpl w:val="94DAEF2C"/>
    <w:lvl w:ilvl="0" w:tplc="A1DA9D64">
      <w:start w:val="6"/>
      <w:numFmt w:val="decimal"/>
      <w:lvlText w:val="%1"/>
      <w:lvlJc w:val="left"/>
      <w:pPr>
        <w:ind w:left="929" w:hanging="360"/>
      </w:pPr>
      <w:rPr>
        <w:rFonts w:hint="default"/>
      </w:rPr>
    </w:lvl>
    <w:lvl w:ilvl="1" w:tplc="041D0019" w:tentative="1">
      <w:start w:val="1"/>
      <w:numFmt w:val="lowerLetter"/>
      <w:lvlText w:val="%2."/>
      <w:lvlJc w:val="left"/>
      <w:pPr>
        <w:ind w:left="1649" w:hanging="360"/>
      </w:pPr>
    </w:lvl>
    <w:lvl w:ilvl="2" w:tplc="041D001B" w:tentative="1">
      <w:start w:val="1"/>
      <w:numFmt w:val="lowerRoman"/>
      <w:lvlText w:val="%3."/>
      <w:lvlJc w:val="right"/>
      <w:pPr>
        <w:ind w:left="2369" w:hanging="180"/>
      </w:pPr>
    </w:lvl>
    <w:lvl w:ilvl="3" w:tplc="041D000F" w:tentative="1">
      <w:start w:val="1"/>
      <w:numFmt w:val="decimal"/>
      <w:lvlText w:val="%4."/>
      <w:lvlJc w:val="left"/>
      <w:pPr>
        <w:ind w:left="3089" w:hanging="360"/>
      </w:pPr>
    </w:lvl>
    <w:lvl w:ilvl="4" w:tplc="041D0019" w:tentative="1">
      <w:start w:val="1"/>
      <w:numFmt w:val="lowerLetter"/>
      <w:lvlText w:val="%5."/>
      <w:lvlJc w:val="left"/>
      <w:pPr>
        <w:ind w:left="3809" w:hanging="360"/>
      </w:pPr>
    </w:lvl>
    <w:lvl w:ilvl="5" w:tplc="041D001B" w:tentative="1">
      <w:start w:val="1"/>
      <w:numFmt w:val="lowerRoman"/>
      <w:lvlText w:val="%6."/>
      <w:lvlJc w:val="right"/>
      <w:pPr>
        <w:ind w:left="4529" w:hanging="180"/>
      </w:pPr>
    </w:lvl>
    <w:lvl w:ilvl="6" w:tplc="041D000F" w:tentative="1">
      <w:start w:val="1"/>
      <w:numFmt w:val="decimal"/>
      <w:lvlText w:val="%7."/>
      <w:lvlJc w:val="left"/>
      <w:pPr>
        <w:ind w:left="5249" w:hanging="360"/>
      </w:pPr>
    </w:lvl>
    <w:lvl w:ilvl="7" w:tplc="041D0019" w:tentative="1">
      <w:start w:val="1"/>
      <w:numFmt w:val="lowerLetter"/>
      <w:lvlText w:val="%8."/>
      <w:lvlJc w:val="left"/>
      <w:pPr>
        <w:ind w:left="5969" w:hanging="360"/>
      </w:pPr>
    </w:lvl>
    <w:lvl w:ilvl="8" w:tplc="041D001B" w:tentative="1">
      <w:start w:val="1"/>
      <w:numFmt w:val="lowerRoman"/>
      <w:lvlText w:val="%9."/>
      <w:lvlJc w:val="right"/>
      <w:pPr>
        <w:ind w:left="6689" w:hanging="180"/>
      </w:pPr>
    </w:lvl>
  </w:abstractNum>
  <w:abstractNum w:abstractNumId="27" w15:restartNumberingAfterBreak="0">
    <w:nsid w:val="54854467"/>
    <w:multiLevelType w:val="hybridMultilevel"/>
    <w:tmpl w:val="E71CD3E0"/>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28" w15:restartNumberingAfterBreak="0">
    <w:nsid w:val="56C04FD4"/>
    <w:multiLevelType w:val="hybridMultilevel"/>
    <w:tmpl w:val="F5FA3404"/>
    <w:lvl w:ilvl="0" w:tplc="C6F40B32">
      <w:start w:val="1"/>
      <w:numFmt w:val="decimal"/>
      <w:lvlText w:val="%1"/>
      <w:lvlJc w:val="left"/>
      <w:pPr>
        <w:ind w:left="644" w:hanging="360"/>
      </w:pPr>
      <w:rPr>
        <w:rFonts w:hint="default"/>
      </w:rPr>
    </w:lvl>
    <w:lvl w:ilvl="1" w:tplc="041D0019" w:tentative="1">
      <w:start w:val="1"/>
      <w:numFmt w:val="lowerLetter"/>
      <w:lvlText w:val="%2."/>
      <w:lvlJc w:val="left"/>
      <w:pPr>
        <w:ind w:left="1364" w:hanging="360"/>
      </w:pPr>
    </w:lvl>
    <w:lvl w:ilvl="2" w:tplc="041D001B" w:tentative="1">
      <w:start w:val="1"/>
      <w:numFmt w:val="lowerRoman"/>
      <w:lvlText w:val="%3."/>
      <w:lvlJc w:val="right"/>
      <w:pPr>
        <w:ind w:left="2084" w:hanging="180"/>
      </w:pPr>
    </w:lvl>
    <w:lvl w:ilvl="3" w:tplc="041D000F" w:tentative="1">
      <w:start w:val="1"/>
      <w:numFmt w:val="decimal"/>
      <w:lvlText w:val="%4."/>
      <w:lvlJc w:val="left"/>
      <w:pPr>
        <w:ind w:left="2804" w:hanging="360"/>
      </w:pPr>
    </w:lvl>
    <w:lvl w:ilvl="4" w:tplc="041D0019" w:tentative="1">
      <w:start w:val="1"/>
      <w:numFmt w:val="lowerLetter"/>
      <w:lvlText w:val="%5."/>
      <w:lvlJc w:val="left"/>
      <w:pPr>
        <w:ind w:left="3524" w:hanging="360"/>
      </w:pPr>
    </w:lvl>
    <w:lvl w:ilvl="5" w:tplc="041D001B" w:tentative="1">
      <w:start w:val="1"/>
      <w:numFmt w:val="lowerRoman"/>
      <w:lvlText w:val="%6."/>
      <w:lvlJc w:val="right"/>
      <w:pPr>
        <w:ind w:left="4244" w:hanging="180"/>
      </w:pPr>
    </w:lvl>
    <w:lvl w:ilvl="6" w:tplc="041D000F" w:tentative="1">
      <w:start w:val="1"/>
      <w:numFmt w:val="decimal"/>
      <w:lvlText w:val="%7."/>
      <w:lvlJc w:val="left"/>
      <w:pPr>
        <w:ind w:left="4964" w:hanging="360"/>
      </w:pPr>
    </w:lvl>
    <w:lvl w:ilvl="7" w:tplc="041D0019" w:tentative="1">
      <w:start w:val="1"/>
      <w:numFmt w:val="lowerLetter"/>
      <w:lvlText w:val="%8."/>
      <w:lvlJc w:val="left"/>
      <w:pPr>
        <w:ind w:left="5684" w:hanging="360"/>
      </w:pPr>
    </w:lvl>
    <w:lvl w:ilvl="8" w:tplc="041D001B" w:tentative="1">
      <w:start w:val="1"/>
      <w:numFmt w:val="lowerRoman"/>
      <w:lvlText w:val="%9."/>
      <w:lvlJc w:val="right"/>
      <w:pPr>
        <w:ind w:left="6404" w:hanging="180"/>
      </w:pPr>
    </w:lvl>
  </w:abstractNum>
  <w:abstractNum w:abstractNumId="29" w15:restartNumberingAfterBreak="0">
    <w:nsid w:val="56CA5E53"/>
    <w:multiLevelType w:val="hybridMultilevel"/>
    <w:tmpl w:val="D1F6598E"/>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0" w15:restartNumberingAfterBreak="0">
    <w:nsid w:val="6154184A"/>
    <w:multiLevelType w:val="hybridMultilevel"/>
    <w:tmpl w:val="0B18EF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5500500"/>
    <w:multiLevelType w:val="hybridMultilevel"/>
    <w:tmpl w:val="FFA0225C"/>
    <w:lvl w:ilvl="0" w:tplc="BCCA1604">
      <w:start w:val="1"/>
      <w:numFmt w:val="decimal"/>
      <w:lvlText w:val="%1."/>
      <w:lvlJc w:val="left"/>
      <w:pPr>
        <w:ind w:left="644" w:hanging="360"/>
      </w:pPr>
    </w:lvl>
    <w:lvl w:ilvl="1" w:tplc="041D0019">
      <w:start w:val="1"/>
      <w:numFmt w:val="lowerLetter"/>
      <w:lvlText w:val="%2."/>
      <w:lvlJc w:val="left"/>
      <w:pPr>
        <w:ind w:left="1364" w:hanging="360"/>
      </w:pPr>
    </w:lvl>
    <w:lvl w:ilvl="2" w:tplc="041D001B">
      <w:start w:val="1"/>
      <w:numFmt w:val="lowerRoman"/>
      <w:lvlText w:val="%3."/>
      <w:lvlJc w:val="right"/>
      <w:pPr>
        <w:ind w:left="2084" w:hanging="180"/>
      </w:pPr>
    </w:lvl>
    <w:lvl w:ilvl="3" w:tplc="041D000F">
      <w:start w:val="1"/>
      <w:numFmt w:val="decimal"/>
      <w:lvlText w:val="%4."/>
      <w:lvlJc w:val="left"/>
      <w:pPr>
        <w:ind w:left="2804" w:hanging="360"/>
      </w:pPr>
    </w:lvl>
    <w:lvl w:ilvl="4" w:tplc="041D0019">
      <w:start w:val="1"/>
      <w:numFmt w:val="lowerLetter"/>
      <w:lvlText w:val="%5."/>
      <w:lvlJc w:val="left"/>
      <w:pPr>
        <w:ind w:left="3524" w:hanging="360"/>
      </w:pPr>
    </w:lvl>
    <w:lvl w:ilvl="5" w:tplc="041D001B">
      <w:start w:val="1"/>
      <w:numFmt w:val="lowerRoman"/>
      <w:lvlText w:val="%6."/>
      <w:lvlJc w:val="right"/>
      <w:pPr>
        <w:ind w:left="4244" w:hanging="180"/>
      </w:pPr>
    </w:lvl>
    <w:lvl w:ilvl="6" w:tplc="041D000F">
      <w:start w:val="1"/>
      <w:numFmt w:val="decimal"/>
      <w:lvlText w:val="%7."/>
      <w:lvlJc w:val="left"/>
      <w:pPr>
        <w:ind w:left="4964" w:hanging="360"/>
      </w:pPr>
    </w:lvl>
    <w:lvl w:ilvl="7" w:tplc="041D0019">
      <w:start w:val="1"/>
      <w:numFmt w:val="lowerLetter"/>
      <w:lvlText w:val="%8."/>
      <w:lvlJc w:val="left"/>
      <w:pPr>
        <w:ind w:left="5684" w:hanging="360"/>
      </w:pPr>
    </w:lvl>
    <w:lvl w:ilvl="8" w:tplc="041D001B">
      <w:start w:val="1"/>
      <w:numFmt w:val="lowerRoman"/>
      <w:lvlText w:val="%9."/>
      <w:lvlJc w:val="right"/>
      <w:pPr>
        <w:ind w:left="6404" w:hanging="180"/>
      </w:pPr>
    </w:lvl>
  </w:abstractNum>
  <w:abstractNum w:abstractNumId="3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9616B3F"/>
    <w:multiLevelType w:val="hybridMultilevel"/>
    <w:tmpl w:val="4E60491A"/>
    <w:lvl w:ilvl="0" w:tplc="B80E60E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162934"/>
    <w:multiLevelType w:val="hybridMultilevel"/>
    <w:tmpl w:val="FBFECDC8"/>
    <w:lvl w:ilvl="0" w:tplc="1CB6EC02">
      <w:start w:val="1"/>
      <w:numFmt w:val="decimal"/>
      <w:lvlText w:val="%1."/>
      <w:lvlJc w:val="left"/>
      <w:pPr>
        <w:ind w:left="644" w:hanging="360"/>
      </w:pPr>
    </w:lvl>
    <w:lvl w:ilvl="1" w:tplc="041D0019">
      <w:start w:val="1"/>
      <w:numFmt w:val="lowerLetter"/>
      <w:lvlText w:val="%2."/>
      <w:lvlJc w:val="left"/>
      <w:pPr>
        <w:ind w:left="1364" w:hanging="360"/>
      </w:pPr>
    </w:lvl>
    <w:lvl w:ilvl="2" w:tplc="041D001B">
      <w:start w:val="1"/>
      <w:numFmt w:val="lowerRoman"/>
      <w:lvlText w:val="%3."/>
      <w:lvlJc w:val="right"/>
      <w:pPr>
        <w:ind w:left="2084" w:hanging="180"/>
      </w:pPr>
    </w:lvl>
    <w:lvl w:ilvl="3" w:tplc="041D000F">
      <w:start w:val="1"/>
      <w:numFmt w:val="decimal"/>
      <w:lvlText w:val="%4."/>
      <w:lvlJc w:val="left"/>
      <w:pPr>
        <w:ind w:left="2804" w:hanging="360"/>
      </w:pPr>
    </w:lvl>
    <w:lvl w:ilvl="4" w:tplc="041D0019">
      <w:start w:val="1"/>
      <w:numFmt w:val="lowerLetter"/>
      <w:lvlText w:val="%5."/>
      <w:lvlJc w:val="left"/>
      <w:pPr>
        <w:ind w:left="3524" w:hanging="360"/>
      </w:pPr>
    </w:lvl>
    <w:lvl w:ilvl="5" w:tplc="041D001B">
      <w:start w:val="1"/>
      <w:numFmt w:val="lowerRoman"/>
      <w:lvlText w:val="%6."/>
      <w:lvlJc w:val="right"/>
      <w:pPr>
        <w:ind w:left="4244" w:hanging="180"/>
      </w:pPr>
    </w:lvl>
    <w:lvl w:ilvl="6" w:tplc="041D000F">
      <w:start w:val="1"/>
      <w:numFmt w:val="decimal"/>
      <w:lvlText w:val="%7."/>
      <w:lvlJc w:val="left"/>
      <w:pPr>
        <w:ind w:left="4964" w:hanging="360"/>
      </w:pPr>
    </w:lvl>
    <w:lvl w:ilvl="7" w:tplc="041D0019">
      <w:start w:val="1"/>
      <w:numFmt w:val="lowerLetter"/>
      <w:lvlText w:val="%8."/>
      <w:lvlJc w:val="left"/>
      <w:pPr>
        <w:ind w:left="5684" w:hanging="360"/>
      </w:pPr>
    </w:lvl>
    <w:lvl w:ilvl="8" w:tplc="041D001B">
      <w:start w:val="1"/>
      <w:numFmt w:val="lowerRoman"/>
      <w:lvlText w:val="%9."/>
      <w:lvlJc w:val="right"/>
      <w:pPr>
        <w:ind w:left="6404" w:hanging="180"/>
      </w:pPr>
    </w:lvl>
  </w:abstractNum>
  <w:abstractNum w:abstractNumId="35" w15:restartNumberingAfterBreak="0">
    <w:nsid w:val="73BA7682"/>
    <w:multiLevelType w:val="hybridMultilevel"/>
    <w:tmpl w:val="50AC5962"/>
    <w:lvl w:ilvl="0" w:tplc="1686780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6" w15:restartNumberingAfterBreak="0">
    <w:nsid w:val="7B8325EC"/>
    <w:multiLevelType w:val="hybridMultilevel"/>
    <w:tmpl w:val="FA4490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DA500A3"/>
    <w:multiLevelType w:val="hybridMultilevel"/>
    <w:tmpl w:val="3F260CC2"/>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16cid:durableId="136219725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99734301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67016895">
    <w:abstractNumId w:val="15"/>
  </w:num>
  <w:num w:numId="4" w16cid:durableId="762140843">
    <w:abstractNumId w:val="23"/>
  </w:num>
  <w:num w:numId="5" w16cid:durableId="1859612314">
    <w:abstractNumId w:val="21"/>
  </w:num>
  <w:num w:numId="6" w16cid:durableId="1569682832">
    <w:abstractNumId w:val="12"/>
  </w:num>
  <w:num w:numId="7" w16cid:durableId="1680768207">
    <w:abstractNumId w:val="13"/>
  </w:num>
  <w:num w:numId="8" w16cid:durableId="1587424092">
    <w:abstractNumId w:val="37"/>
  </w:num>
  <w:num w:numId="9" w16cid:durableId="389308125">
    <w:abstractNumId w:val="29"/>
  </w:num>
  <w:num w:numId="10" w16cid:durableId="346056259">
    <w:abstractNumId w:val="35"/>
  </w:num>
  <w:num w:numId="11" w16cid:durableId="1422678143">
    <w:abstractNumId w:val="18"/>
  </w:num>
  <w:num w:numId="12" w16cid:durableId="942691785">
    <w:abstractNumId w:val="27"/>
  </w:num>
  <w:num w:numId="13" w16cid:durableId="1085229255">
    <w:abstractNumId w:val="9"/>
  </w:num>
  <w:num w:numId="14" w16cid:durableId="861669427">
    <w:abstractNumId w:val="7"/>
  </w:num>
  <w:num w:numId="15" w16cid:durableId="1080634207">
    <w:abstractNumId w:val="6"/>
  </w:num>
  <w:num w:numId="16" w16cid:durableId="599679160">
    <w:abstractNumId w:val="5"/>
  </w:num>
  <w:num w:numId="17" w16cid:durableId="974532134">
    <w:abstractNumId w:val="4"/>
  </w:num>
  <w:num w:numId="18" w16cid:durableId="796682107">
    <w:abstractNumId w:val="8"/>
  </w:num>
  <w:num w:numId="19" w16cid:durableId="682627227">
    <w:abstractNumId w:val="3"/>
  </w:num>
  <w:num w:numId="20" w16cid:durableId="1197889001">
    <w:abstractNumId w:val="11"/>
  </w:num>
  <w:num w:numId="21" w16cid:durableId="166750726">
    <w:abstractNumId w:val="32"/>
  </w:num>
  <w:num w:numId="22" w16cid:durableId="673845359">
    <w:abstractNumId w:val="33"/>
  </w:num>
  <w:num w:numId="23" w16cid:durableId="653459481">
    <w:abstractNumId w:val="30"/>
  </w:num>
  <w:num w:numId="24" w16cid:durableId="1597252241">
    <w:abstractNumId w:val="19"/>
  </w:num>
  <w:num w:numId="25" w16cid:durableId="1478498021">
    <w:abstractNumId w:val="22"/>
  </w:num>
  <w:num w:numId="26" w16cid:durableId="1920747723">
    <w:abstractNumId w:val="36"/>
  </w:num>
  <w:num w:numId="27" w16cid:durableId="1291473559">
    <w:abstractNumId w:val="16"/>
  </w:num>
  <w:num w:numId="28" w16cid:durableId="530917931">
    <w:abstractNumId w:val="24"/>
  </w:num>
  <w:num w:numId="29" w16cid:durableId="1778019995">
    <w:abstractNumId w:val="28"/>
  </w:num>
  <w:num w:numId="30" w16cid:durableId="177424876">
    <w:abstractNumId w:val="25"/>
  </w:num>
  <w:num w:numId="31" w16cid:durableId="339238561">
    <w:abstractNumId w:val="26"/>
  </w:num>
  <w:num w:numId="32" w16cid:durableId="210651568">
    <w:abstractNumId w:val="19"/>
    <w:lvlOverride w:ilvl="0"/>
    <w:lvlOverride w:ilvl="1"/>
    <w:lvlOverride w:ilvl="2"/>
    <w:lvlOverride w:ilvl="3"/>
    <w:lvlOverride w:ilvl="4"/>
    <w:lvlOverride w:ilvl="5"/>
    <w:lvlOverride w:ilvl="6"/>
    <w:lvlOverride w:ilvl="7"/>
    <w:lvlOverride w:ilvl="8"/>
  </w:num>
  <w:num w:numId="33" w16cid:durableId="8558447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230775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75332087">
    <w:abstractNumId w:val="1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72536584">
    <w:abstractNumId w:val="14"/>
  </w:num>
  <w:num w:numId="37" w16cid:durableId="67504338">
    <w:abstractNumId w:val="20"/>
  </w:num>
  <w:num w:numId="38" w16cid:durableId="370690912">
    <w:abstractNumId w:val="2"/>
  </w:num>
  <w:num w:numId="39" w16cid:durableId="1903055628">
    <w:abstractNumId w:val="1"/>
  </w:num>
  <w:num w:numId="40" w16cid:durableId="1138572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ctiveWritingStyle w:appName="MSWord" w:lang="en-GB"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155"/>
    <w:rsid w:val="00012515"/>
    <w:rsid w:val="00017A06"/>
    <w:rsid w:val="00024226"/>
    <w:rsid w:val="0005006B"/>
    <w:rsid w:val="00072565"/>
    <w:rsid w:val="00074722"/>
    <w:rsid w:val="00077E2E"/>
    <w:rsid w:val="000819D8"/>
    <w:rsid w:val="000934A6"/>
    <w:rsid w:val="00094551"/>
    <w:rsid w:val="00096D86"/>
    <w:rsid w:val="000A2C6C"/>
    <w:rsid w:val="000A4660"/>
    <w:rsid w:val="000D1B5B"/>
    <w:rsid w:val="00101C50"/>
    <w:rsid w:val="00112779"/>
    <w:rsid w:val="00134A70"/>
    <w:rsid w:val="00166CDA"/>
    <w:rsid w:val="00173FA3"/>
    <w:rsid w:val="00177F02"/>
    <w:rsid w:val="00196B1D"/>
    <w:rsid w:val="001B1652"/>
    <w:rsid w:val="001B7D97"/>
    <w:rsid w:val="001C3EC8"/>
    <w:rsid w:val="001D2BD4"/>
    <w:rsid w:val="001D574B"/>
    <w:rsid w:val="001F25BB"/>
    <w:rsid w:val="0020395B"/>
    <w:rsid w:val="00205DBD"/>
    <w:rsid w:val="00211203"/>
    <w:rsid w:val="00217443"/>
    <w:rsid w:val="00244C9A"/>
    <w:rsid w:val="0030628A"/>
    <w:rsid w:val="00361E2A"/>
    <w:rsid w:val="00362F68"/>
    <w:rsid w:val="00371032"/>
    <w:rsid w:val="00371B44"/>
    <w:rsid w:val="003764EB"/>
    <w:rsid w:val="0037683D"/>
    <w:rsid w:val="003A1B27"/>
    <w:rsid w:val="003C122B"/>
    <w:rsid w:val="003C5A97"/>
    <w:rsid w:val="003E58DF"/>
    <w:rsid w:val="003F52B2"/>
    <w:rsid w:val="00401664"/>
    <w:rsid w:val="00402CA2"/>
    <w:rsid w:val="0042655C"/>
    <w:rsid w:val="00440414"/>
    <w:rsid w:val="00452519"/>
    <w:rsid w:val="0046279C"/>
    <w:rsid w:val="004631D3"/>
    <w:rsid w:val="00473AB2"/>
    <w:rsid w:val="004A0846"/>
    <w:rsid w:val="004A589A"/>
    <w:rsid w:val="004A5C86"/>
    <w:rsid w:val="004C31D2"/>
    <w:rsid w:val="004C523E"/>
    <w:rsid w:val="004C5300"/>
    <w:rsid w:val="004D55C2"/>
    <w:rsid w:val="00503F40"/>
    <w:rsid w:val="00504964"/>
    <w:rsid w:val="005213AB"/>
    <w:rsid w:val="00530810"/>
    <w:rsid w:val="00530E74"/>
    <w:rsid w:val="005729C4"/>
    <w:rsid w:val="00584497"/>
    <w:rsid w:val="0059227B"/>
    <w:rsid w:val="005939FA"/>
    <w:rsid w:val="00596E24"/>
    <w:rsid w:val="005A2852"/>
    <w:rsid w:val="005B795D"/>
    <w:rsid w:val="005D2EA8"/>
    <w:rsid w:val="005E0968"/>
    <w:rsid w:val="00613313"/>
    <w:rsid w:val="00613820"/>
    <w:rsid w:val="006331FB"/>
    <w:rsid w:val="00652248"/>
    <w:rsid w:val="006557F2"/>
    <w:rsid w:val="00657B80"/>
    <w:rsid w:val="00675B3C"/>
    <w:rsid w:val="00691535"/>
    <w:rsid w:val="006B581A"/>
    <w:rsid w:val="006B58EB"/>
    <w:rsid w:val="006C4C19"/>
    <w:rsid w:val="006C6D87"/>
    <w:rsid w:val="006D340A"/>
    <w:rsid w:val="006D6F6F"/>
    <w:rsid w:val="006F417F"/>
    <w:rsid w:val="00710D84"/>
    <w:rsid w:val="00712531"/>
    <w:rsid w:val="00737094"/>
    <w:rsid w:val="00760BB0"/>
    <w:rsid w:val="00775DCA"/>
    <w:rsid w:val="00781F52"/>
    <w:rsid w:val="007A46FA"/>
    <w:rsid w:val="007A726E"/>
    <w:rsid w:val="007B4F0A"/>
    <w:rsid w:val="007C27B0"/>
    <w:rsid w:val="007D40DB"/>
    <w:rsid w:val="007D51D3"/>
    <w:rsid w:val="007E0D60"/>
    <w:rsid w:val="007F300B"/>
    <w:rsid w:val="007F7382"/>
    <w:rsid w:val="008014C3"/>
    <w:rsid w:val="0081018F"/>
    <w:rsid w:val="00812056"/>
    <w:rsid w:val="00827309"/>
    <w:rsid w:val="00830323"/>
    <w:rsid w:val="00850CE1"/>
    <w:rsid w:val="00852D9A"/>
    <w:rsid w:val="00854795"/>
    <w:rsid w:val="00874244"/>
    <w:rsid w:val="00874E95"/>
    <w:rsid w:val="00876B9A"/>
    <w:rsid w:val="008B0248"/>
    <w:rsid w:val="008B04FA"/>
    <w:rsid w:val="008C4355"/>
    <w:rsid w:val="008F7BCF"/>
    <w:rsid w:val="00916863"/>
    <w:rsid w:val="00921473"/>
    <w:rsid w:val="00926ABD"/>
    <w:rsid w:val="00940FF7"/>
    <w:rsid w:val="00944428"/>
    <w:rsid w:val="00947A07"/>
    <w:rsid w:val="00947F4E"/>
    <w:rsid w:val="0095109A"/>
    <w:rsid w:val="00951BDD"/>
    <w:rsid w:val="00957EBF"/>
    <w:rsid w:val="00966D47"/>
    <w:rsid w:val="00982287"/>
    <w:rsid w:val="009B2C16"/>
    <w:rsid w:val="009C0DED"/>
    <w:rsid w:val="009D4E64"/>
    <w:rsid w:val="00A33134"/>
    <w:rsid w:val="00A37D7F"/>
    <w:rsid w:val="00A43055"/>
    <w:rsid w:val="00A53472"/>
    <w:rsid w:val="00A84A94"/>
    <w:rsid w:val="00AB5244"/>
    <w:rsid w:val="00AD163E"/>
    <w:rsid w:val="00AD1DAA"/>
    <w:rsid w:val="00AD3D70"/>
    <w:rsid w:val="00AE48C0"/>
    <w:rsid w:val="00AF1E23"/>
    <w:rsid w:val="00AF6672"/>
    <w:rsid w:val="00B01AFF"/>
    <w:rsid w:val="00B03C8D"/>
    <w:rsid w:val="00B05CC7"/>
    <w:rsid w:val="00B22C8C"/>
    <w:rsid w:val="00B2405A"/>
    <w:rsid w:val="00B24EDE"/>
    <w:rsid w:val="00B27E39"/>
    <w:rsid w:val="00B30969"/>
    <w:rsid w:val="00B35ABF"/>
    <w:rsid w:val="00B44BC7"/>
    <w:rsid w:val="00B504C4"/>
    <w:rsid w:val="00B677A9"/>
    <w:rsid w:val="00B82642"/>
    <w:rsid w:val="00BE7C82"/>
    <w:rsid w:val="00C022E3"/>
    <w:rsid w:val="00C10D2D"/>
    <w:rsid w:val="00C134CD"/>
    <w:rsid w:val="00C4712D"/>
    <w:rsid w:val="00C707E4"/>
    <w:rsid w:val="00C9309F"/>
    <w:rsid w:val="00C94F55"/>
    <w:rsid w:val="00C953C2"/>
    <w:rsid w:val="00C954B9"/>
    <w:rsid w:val="00CA77D3"/>
    <w:rsid w:val="00CA7D62"/>
    <w:rsid w:val="00CB07A8"/>
    <w:rsid w:val="00CB136D"/>
    <w:rsid w:val="00CE1CBE"/>
    <w:rsid w:val="00CE2F5A"/>
    <w:rsid w:val="00D22A36"/>
    <w:rsid w:val="00D437FF"/>
    <w:rsid w:val="00D5130C"/>
    <w:rsid w:val="00D559BF"/>
    <w:rsid w:val="00D564DC"/>
    <w:rsid w:val="00D62265"/>
    <w:rsid w:val="00D63D14"/>
    <w:rsid w:val="00D8512E"/>
    <w:rsid w:val="00D96C1D"/>
    <w:rsid w:val="00DA1E58"/>
    <w:rsid w:val="00DA3F11"/>
    <w:rsid w:val="00DD75B6"/>
    <w:rsid w:val="00DE2DCD"/>
    <w:rsid w:val="00DE4EF2"/>
    <w:rsid w:val="00DF2C0E"/>
    <w:rsid w:val="00E06FFB"/>
    <w:rsid w:val="00E30155"/>
    <w:rsid w:val="00E7125C"/>
    <w:rsid w:val="00E85DB9"/>
    <w:rsid w:val="00E8655C"/>
    <w:rsid w:val="00E86E98"/>
    <w:rsid w:val="00E958DB"/>
    <w:rsid w:val="00E97C2A"/>
    <w:rsid w:val="00E97E09"/>
    <w:rsid w:val="00EB3BC5"/>
    <w:rsid w:val="00ED2724"/>
    <w:rsid w:val="00ED4954"/>
    <w:rsid w:val="00EE0943"/>
    <w:rsid w:val="00F060B5"/>
    <w:rsid w:val="00F07890"/>
    <w:rsid w:val="00F27BBA"/>
    <w:rsid w:val="00F33053"/>
    <w:rsid w:val="00F535A7"/>
    <w:rsid w:val="00F62BC4"/>
    <w:rsid w:val="00F67A1C"/>
    <w:rsid w:val="00F82C5B"/>
    <w:rsid w:val="00F8729B"/>
    <w:rsid w:val="00FB7AD8"/>
    <w:rsid w:val="00FD34D4"/>
    <w:rsid w:val="00FD613A"/>
    <w:rsid w:val="00FE11C5"/>
    <w:rsid w:val="00FE23B4"/>
    <w:rsid w:val="00FF708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39C204"/>
  <w15:chartTrackingRefBased/>
  <w15:docId w15:val="{5E5FCB66-1759-475F-A0BC-A17DF4DF7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G Times (WN)" w:eastAsia="SimSun" w:hAnsi="CG Times (W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11C5"/>
    <w:pPr>
      <w:overflowPunct w:val="0"/>
      <w:autoSpaceDE w:val="0"/>
      <w:autoSpaceDN w:val="0"/>
      <w:adjustRightInd w:val="0"/>
      <w:spacing w:after="180"/>
      <w:textAlignment w:val="baseline"/>
    </w:pPr>
    <w:rPr>
      <w:rFonts w:ascii="Times New Roman" w:eastAsia="Times New Roman" w:hAnsi="Times New Roman"/>
      <w:lang w:val="en-GB" w:eastAsia="en-US"/>
    </w:rPr>
  </w:style>
  <w:style w:type="paragraph" w:styleId="Heading1">
    <w:name w:val="heading 1"/>
    <w:next w:val="Normal"/>
    <w:link w:val="Heading1Char"/>
    <w:qFormat/>
    <w:rsid w:val="00FE11C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link w:val="Heading2Char"/>
    <w:qFormat/>
    <w:rsid w:val="00FE11C5"/>
    <w:pPr>
      <w:pBdr>
        <w:top w:val="none" w:sz="0" w:space="0" w:color="auto"/>
      </w:pBdr>
      <w:spacing w:before="180"/>
      <w:outlineLvl w:val="1"/>
    </w:pPr>
    <w:rPr>
      <w:sz w:val="32"/>
    </w:rPr>
  </w:style>
  <w:style w:type="paragraph" w:styleId="Heading3">
    <w:name w:val="heading 3"/>
    <w:basedOn w:val="Heading2"/>
    <w:next w:val="Normal"/>
    <w:link w:val="Heading3Char"/>
    <w:qFormat/>
    <w:rsid w:val="00FE11C5"/>
    <w:pPr>
      <w:spacing w:before="120"/>
      <w:outlineLvl w:val="2"/>
    </w:pPr>
    <w:rPr>
      <w:sz w:val="28"/>
    </w:rPr>
  </w:style>
  <w:style w:type="paragraph" w:styleId="Heading4">
    <w:name w:val="heading 4"/>
    <w:basedOn w:val="Heading3"/>
    <w:next w:val="Normal"/>
    <w:link w:val="Heading4Char"/>
    <w:qFormat/>
    <w:rsid w:val="00FE11C5"/>
    <w:pPr>
      <w:ind w:left="1418" w:hanging="1418"/>
      <w:outlineLvl w:val="3"/>
    </w:pPr>
    <w:rPr>
      <w:sz w:val="24"/>
    </w:rPr>
  </w:style>
  <w:style w:type="paragraph" w:styleId="Heading5">
    <w:name w:val="heading 5"/>
    <w:basedOn w:val="Heading4"/>
    <w:next w:val="Normal"/>
    <w:qFormat/>
    <w:rsid w:val="00FE11C5"/>
    <w:pPr>
      <w:ind w:left="1701" w:hanging="1701"/>
      <w:outlineLvl w:val="4"/>
    </w:pPr>
    <w:rPr>
      <w:sz w:val="22"/>
    </w:rPr>
  </w:style>
  <w:style w:type="paragraph" w:styleId="Heading6">
    <w:name w:val="heading 6"/>
    <w:basedOn w:val="H6"/>
    <w:next w:val="Normal"/>
    <w:qFormat/>
    <w:rsid w:val="00FE11C5"/>
    <w:pPr>
      <w:outlineLvl w:val="5"/>
    </w:pPr>
  </w:style>
  <w:style w:type="paragraph" w:styleId="Heading7">
    <w:name w:val="heading 7"/>
    <w:basedOn w:val="H6"/>
    <w:next w:val="Normal"/>
    <w:qFormat/>
    <w:rsid w:val="00FE11C5"/>
    <w:pPr>
      <w:outlineLvl w:val="6"/>
    </w:pPr>
  </w:style>
  <w:style w:type="paragraph" w:styleId="Heading8">
    <w:name w:val="heading 8"/>
    <w:basedOn w:val="Heading1"/>
    <w:next w:val="Normal"/>
    <w:qFormat/>
    <w:rsid w:val="00FE11C5"/>
    <w:pPr>
      <w:ind w:left="0" w:firstLine="0"/>
      <w:outlineLvl w:val="7"/>
    </w:pPr>
  </w:style>
  <w:style w:type="paragraph" w:styleId="Heading9">
    <w:name w:val="heading 9"/>
    <w:basedOn w:val="Heading8"/>
    <w:next w:val="Normal"/>
    <w:qFormat/>
    <w:rsid w:val="00FE11C5"/>
    <w:pPr>
      <w:outlineLvl w:val="8"/>
    </w:pPr>
  </w:style>
  <w:style w:type="character" w:default="1" w:styleId="DefaultParagraphFont">
    <w:name w:val="Default Paragraph Font"/>
    <w:semiHidden/>
    <w:rsid w:val="00FE11C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FE11C5"/>
  </w:style>
  <w:style w:type="character" w:customStyle="1" w:styleId="Heading1Char">
    <w:name w:val="Heading 1 Char"/>
    <w:link w:val="Heading1"/>
    <w:locked/>
    <w:rsid w:val="00DE2DCD"/>
    <w:rPr>
      <w:rFonts w:ascii="Arial" w:eastAsia="Times New Roman" w:hAnsi="Arial"/>
      <w:sz w:val="36"/>
      <w:lang w:eastAsia="en-US"/>
    </w:rPr>
  </w:style>
  <w:style w:type="character" w:customStyle="1" w:styleId="Heading2Char">
    <w:name w:val="Heading 2 Char"/>
    <w:link w:val="Heading2"/>
    <w:locked/>
    <w:rsid w:val="00DE2DCD"/>
    <w:rPr>
      <w:rFonts w:ascii="Arial" w:eastAsia="Times New Roman" w:hAnsi="Arial"/>
      <w:sz w:val="32"/>
      <w:lang w:eastAsia="en-US"/>
    </w:rPr>
  </w:style>
  <w:style w:type="paragraph" w:customStyle="1" w:styleId="H6">
    <w:name w:val="H6"/>
    <w:basedOn w:val="Heading5"/>
    <w:next w:val="Normal"/>
    <w:rsid w:val="00FE11C5"/>
    <w:pPr>
      <w:ind w:left="1985" w:hanging="1985"/>
      <w:outlineLvl w:val="9"/>
    </w:pPr>
    <w:rPr>
      <w:sz w:val="20"/>
    </w:rPr>
  </w:style>
  <w:style w:type="paragraph" w:styleId="TOC8">
    <w:name w:val="toc 8"/>
    <w:basedOn w:val="TOC1"/>
    <w:uiPriority w:val="39"/>
    <w:rsid w:val="00FE11C5"/>
    <w:pPr>
      <w:spacing w:before="180"/>
      <w:ind w:left="2693" w:hanging="2693"/>
    </w:pPr>
    <w:rPr>
      <w:b/>
    </w:rPr>
  </w:style>
  <w:style w:type="paragraph" w:styleId="TOC1">
    <w:name w:val="toc 1"/>
    <w:uiPriority w:val="39"/>
    <w:rsid w:val="00FE11C5"/>
    <w:pPr>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eastAsia="Times New Roman" w:hAnsi="Times New Roman"/>
      <w:sz w:val="22"/>
      <w:lang w:val="en-GB" w:eastAsia="en-US"/>
    </w:rPr>
  </w:style>
  <w:style w:type="paragraph" w:customStyle="1" w:styleId="ZT">
    <w:name w:val="ZT"/>
    <w:rsid w:val="00FE11C5"/>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styleId="TOC5">
    <w:name w:val="toc 5"/>
    <w:basedOn w:val="TOC4"/>
    <w:rsid w:val="00FE11C5"/>
    <w:pPr>
      <w:ind w:left="1701" w:hanging="1701"/>
    </w:pPr>
  </w:style>
  <w:style w:type="paragraph" w:styleId="TOC4">
    <w:name w:val="toc 4"/>
    <w:basedOn w:val="TOC3"/>
    <w:uiPriority w:val="39"/>
    <w:rsid w:val="00FE11C5"/>
    <w:pPr>
      <w:ind w:left="1418" w:hanging="1418"/>
    </w:pPr>
  </w:style>
  <w:style w:type="paragraph" w:styleId="TOC3">
    <w:name w:val="toc 3"/>
    <w:basedOn w:val="TOC2"/>
    <w:uiPriority w:val="39"/>
    <w:rsid w:val="00FE11C5"/>
    <w:pPr>
      <w:ind w:left="1134" w:hanging="1134"/>
    </w:pPr>
  </w:style>
  <w:style w:type="paragraph" w:styleId="TOC2">
    <w:name w:val="toc 2"/>
    <w:basedOn w:val="TOC1"/>
    <w:uiPriority w:val="39"/>
    <w:rsid w:val="00FE11C5"/>
    <w:pPr>
      <w:spacing w:before="0"/>
      <w:ind w:left="851" w:hanging="851"/>
    </w:pPr>
    <w:rPr>
      <w:sz w:val="20"/>
    </w:rPr>
  </w:style>
  <w:style w:type="paragraph" w:styleId="Index2">
    <w:name w:val="index 2"/>
    <w:basedOn w:val="Index1"/>
    <w:semiHidden/>
    <w:rsid w:val="00FE11C5"/>
    <w:pPr>
      <w:ind w:left="284"/>
    </w:pPr>
  </w:style>
  <w:style w:type="paragraph" w:styleId="Index1">
    <w:name w:val="index 1"/>
    <w:basedOn w:val="Normal"/>
    <w:semiHidden/>
    <w:rsid w:val="00FE11C5"/>
    <w:pPr>
      <w:keepLines/>
    </w:pPr>
  </w:style>
  <w:style w:type="paragraph" w:customStyle="1" w:styleId="ZH">
    <w:name w:val="ZH"/>
    <w:rsid w:val="00FE11C5"/>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T">
    <w:name w:val="TT"/>
    <w:basedOn w:val="Heading1"/>
    <w:next w:val="Normal"/>
    <w:rsid w:val="00FE11C5"/>
    <w:pPr>
      <w:outlineLvl w:val="9"/>
    </w:pPr>
  </w:style>
  <w:style w:type="paragraph" w:styleId="ListNumber2">
    <w:name w:val="List Number 2"/>
    <w:basedOn w:val="ListNumber"/>
    <w:rsid w:val="00FE11C5"/>
    <w:pPr>
      <w:ind w:left="851"/>
    </w:pPr>
  </w:style>
  <w:style w:type="paragraph" w:styleId="ListNumber">
    <w:name w:val="List Number"/>
    <w:basedOn w:val="List"/>
    <w:rsid w:val="00FE11C5"/>
  </w:style>
  <w:style w:type="paragraph" w:styleId="List">
    <w:name w:val="List"/>
    <w:basedOn w:val="Normal"/>
    <w:rsid w:val="00FE11C5"/>
    <w:pPr>
      <w:ind w:left="568" w:hanging="284"/>
    </w:pPr>
  </w:style>
  <w:style w:type="paragraph" w:styleId="Header">
    <w:name w:val="header"/>
    <w:link w:val="HeaderChar"/>
    <w:uiPriority w:val="99"/>
    <w:rsid w:val="00FE11C5"/>
    <w:pPr>
      <w:widowControl w:val="0"/>
      <w:overflowPunct w:val="0"/>
      <w:autoSpaceDE w:val="0"/>
      <w:autoSpaceDN w:val="0"/>
      <w:adjustRightInd w:val="0"/>
      <w:textAlignment w:val="baseline"/>
    </w:pPr>
    <w:rPr>
      <w:rFonts w:ascii="Arial" w:eastAsia="Times New Roman" w:hAnsi="Arial"/>
      <w:b/>
      <w:sz w:val="18"/>
      <w:lang w:val="en-GB" w:eastAsia="en-US"/>
    </w:rPr>
  </w:style>
  <w:style w:type="character" w:customStyle="1" w:styleId="HeaderChar">
    <w:name w:val="Header Char"/>
    <w:link w:val="Header"/>
    <w:uiPriority w:val="99"/>
    <w:locked/>
    <w:rsid w:val="00DE2DCD"/>
    <w:rPr>
      <w:rFonts w:ascii="Arial" w:eastAsia="Times New Roman" w:hAnsi="Arial"/>
      <w:b/>
      <w:sz w:val="18"/>
      <w:lang w:eastAsia="en-US"/>
    </w:rPr>
  </w:style>
  <w:style w:type="character" w:styleId="FootnoteReference">
    <w:name w:val="footnote reference"/>
    <w:semiHidden/>
    <w:rsid w:val="00FE11C5"/>
    <w:rPr>
      <w:b/>
      <w:position w:val="6"/>
      <w:sz w:val="16"/>
    </w:rPr>
  </w:style>
  <w:style w:type="paragraph" w:styleId="FootnoteText">
    <w:name w:val="footnote text"/>
    <w:basedOn w:val="Normal"/>
    <w:semiHidden/>
    <w:rsid w:val="00FE11C5"/>
    <w:pPr>
      <w:keepLines/>
      <w:ind w:left="454" w:hanging="454"/>
    </w:pPr>
    <w:rPr>
      <w:sz w:val="16"/>
    </w:rPr>
  </w:style>
  <w:style w:type="paragraph" w:customStyle="1" w:styleId="TAH">
    <w:name w:val="TAH"/>
    <w:basedOn w:val="TAC"/>
    <w:rsid w:val="00FE11C5"/>
    <w:rPr>
      <w:b/>
    </w:rPr>
  </w:style>
  <w:style w:type="paragraph" w:customStyle="1" w:styleId="TAC">
    <w:name w:val="TAC"/>
    <w:basedOn w:val="TAL"/>
    <w:rsid w:val="00FE11C5"/>
    <w:pPr>
      <w:jc w:val="center"/>
    </w:pPr>
  </w:style>
  <w:style w:type="paragraph" w:customStyle="1" w:styleId="TAL">
    <w:name w:val="TAL"/>
    <w:basedOn w:val="Normal"/>
    <w:link w:val="TALChar"/>
    <w:rsid w:val="00FE11C5"/>
    <w:pPr>
      <w:keepNext/>
      <w:keepLines/>
      <w:spacing w:after="0"/>
    </w:pPr>
    <w:rPr>
      <w:rFonts w:ascii="Arial" w:hAnsi="Arial"/>
      <w:sz w:val="18"/>
    </w:rPr>
  </w:style>
  <w:style w:type="character" w:customStyle="1" w:styleId="TALChar">
    <w:name w:val="TAL Char"/>
    <w:link w:val="TAL"/>
    <w:locked/>
    <w:rsid w:val="00DE2DCD"/>
    <w:rPr>
      <w:rFonts w:ascii="Arial" w:eastAsia="Times New Roman" w:hAnsi="Arial"/>
      <w:sz w:val="18"/>
      <w:lang w:eastAsia="en-US"/>
    </w:rPr>
  </w:style>
  <w:style w:type="paragraph" w:customStyle="1" w:styleId="TF">
    <w:name w:val="TF"/>
    <w:basedOn w:val="TH"/>
    <w:rsid w:val="00FE11C5"/>
    <w:pPr>
      <w:keepNext w:val="0"/>
      <w:spacing w:before="0" w:after="240"/>
    </w:pPr>
  </w:style>
  <w:style w:type="paragraph" w:customStyle="1" w:styleId="TH">
    <w:name w:val="TH"/>
    <w:basedOn w:val="Normal"/>
    <w:rsid w:val="00FE11C5"/>
    <w:pPr>
      <w:keepNext/>
      <w:keepLines/>
      <w:spacing w:before="60"/>
      <w:jc w:val="center"/>
    </w:pPr>
    <w:rPr>
      <w:rFonts w:ascii="Arial" w:hAnsi="Arial"/>
      <w:b/>
    </w:rPr>
  </w:style>
  <w:style w:type="paragraph" w:customStyle="1" w:styleId="NO">
    <w:name w:val="NO"/>
    <w:basedOn w:val="Normal"/>
    <w:link w:val="NOChar"/>
    <w:rsid w:val="00FE11C5"/>
    <w:pPr>
      <w:keepLines/>
      <w:ind w:left="1135" w:hanging="851"/>
    </w:pPr>
  </w:style>
  <w:style w:type="character" w:customStyle="1" w:styleId="NOChar">
    <w:name w:val="NO Char"/>
    <w:link w:val="NO"/>
    <w:locked/>
    <w:rsid w:val="00DE2DCD"/>
    <w:rPr>
      <w:rFonts w:ascii="Times New Roman" w:eastAsia="Times New Roman" w:hAnsi="Times New Roman"/>
      <w:lang w:eastAsia="en-US"/>
    </w:rPr>
  </w:style>
  <w:style w:type="paragraph" w:styleId="TOC9">
    <w:name w:val="toc 9"/>
    <w:basedOn w:val="TOC8"/>
    <w:rsid w:val="00FE11C5"/>
    <w:pPr>
      <w:ind w:left="1418" w:hanging="1418"/>
    </w:pPr>
  </w:style>
  <w:style w:type="paragraph" w:customStyle="1" w:styleId="EX">
    <w:name w:val="EX"/>
    <w:basedOn w:val="Normal"/>
    <w:link w:val="EXCar"/>
    <w:rsid w:val="00FE11C5"/>
    <w:pPr>
      <w:keepLines/>
      <w:ind w:left="1702" w:hanging="1418"/>
    </w:pPr>
  </w:style>
  <w:style w:type="character" w:customStyle="1" w:styleId="EXCar">
    <w:name w:val="EX Car"/>
    <w:link w:val="EX"/>
    <w:locked/>
    <w:rsid w:val="00DE2DCD"/>
    <w:rPr>
      <w:rFonts w:ascii="Times New Roman" w:eastAsia="Times New Roman" w:hAnsi="Times New Roman"/>
      <w:lang w:eastAsia="en-US"/>
    </w:rPr>
  </w:style>
  <w:style w:type="paragraph" w:customStyle="1" w:styleId="FP">
    <w:name w:val="FP"/>
    <w:basedOn w:val="Normal"/>
    <w:rsid w:val="00FE11C5"/>
    <w:pPr>
      <w:spacing w:after="0"/>
    </w:pPr>
  </w:style>
  <w:style w:type="paragraph" w:customStyle="1" w:styleId="LD">
    <w:name w:val="LD"/>
    <w:rsid w:val="00FE11C5"/>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NW">
    <w:name w:val="NW"/>
    <w:basedOn w:val="NO"/>
    <w:rsid w:val="00FE11C5"/>
    <w:pPr>
      <w:spacing w:after="0"/>
    </w:pPr>
  </w:style>
  <w:style w:type="paragraph" w:customStyle="1" w:styleId="EW">
    <w:name w:val="EW"/>
    <w:basedOn w:val="EX"/>
    <w:rsid w:val="00FE11C5"/>
    <w:pPr>
      <w:spacing w:after="0"/>
    </w:pPr>
  </w:style>
  <w:style w:type="paragraph" w:styleId="TOC6">
    <w:name w:val="toc 6"/>
    <w:basedOn w:val="TOC5"/>
    <w:next w:val="Normal"/>
    <w:semiHidden/>
    <w:rsid w:val="00FE11C5"/>
    <w:pPr>
      <w:ind w:left="1985" w:hanging="1985"/>
    </w:pPr>
  </w:style>
  <w:style w:type="paragraph" w:styleId="TOC7">
    <w:name w:val="toc 7"/>
    <w:basedOn w:val="TOC6"/>
    <w:next w:val="Normal"/>
    <w:semiHidden/>
    <w:rsid w:val="00FE11C5"/>
    <w:pPr>
      <w:ind w:left="2268" w:hanging="2268"/>
    </w:pPr>
  </w:style>
  <w:style w:type="paragraph" w:styleId="ListBullet2">
    <w:name w:val="List Bullet 2"/>
    <w:basedOn w:val="ListBullet"/>
    <w:rsid w:val="00FE11C5"/>
    <w:pPr>
      <w:ind w:left="851"/>
    </w:pPr>
  </w:style>
  <w:style w:type="paragraph" w:styleId="ListBullet">
    <w:name w:val="List Bullet"/>
    <w:basedOn w:val="List"/>
    <w:rsid w:val="00FE11C5"/>
  </w:style>
  <w:style w:type="paragraph" w:styleId="ListBullet3">
    <w:name w:val="List Bullet 3"/>
    <w:basedOn w:val="ListBullet2"/>
    <w:rsid w:val="00FE11C5"/>
    <w:pPr>
      <w:ind w:left="1135"/>
    </w:pPr>
  </w:style>
  <w:style w:type="paragraph" w:customStyle="1" w:styleId="EQ">
    <w:name w:val="EQ"/>
    <w:basedOn w:val="Normal"/>
    <w:next w:val="Normal"/>
    <w:rsid w:val="00FE11C5"/>
    <w:pPr>
      <w:keepLines/>
      <w:tabs>
        <w:tab w:val="center" w:pos="4536"/>
        <w:tab w:val="right" w:pos="9072"/>
      </w:tabs>
    </w:pPr>
  </w:style>
  <w:style w:type="paragraph" w:customStyle="1" w:styleId="NF">
    <w:name w:val="NF"/>
    <w:basedOn w:val="NO"/>
    <w:rsid w:val="00FE11C5"/>
    <w:pPr>
      <w:keepNext/>
      <w:spacing w:after="0"/>
    </w:pPr>
    <w:rPr>
      <w:rFonts w:ascii="Arial" w:hAnsi="Arial"/>
      <w:sz w:val="18"/>
    </w:rPr>
  </w:style>
  <w:style w:type="paragraph" w:customStyle="1" w:styleId="PL">
    <w:name w:val="PL"/>
    <w:rsid w:val="00FE11C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FE11C5"/>
    <w:pPr>
      <w:jc w:val="right"/>
    </w:pPr>
  </w:style>
  <w:style w:type="paragraph" w:customStyle="1" w:styleId="TAN">
    <w:name w:val="TAN"/>
    <w:basedOn w:val="TAL"/>
    <w:rsid w:val="00FE11C5"/>
    <w:pPr>
      <w:ind w:left="851" w:hanging="851"/>
    </w:pPr>
  </w:style>
  <w:style w:type="paragraph" w:customStyle="1" w:styleId="ZA">
    <w:name w:val="ZA"/>
    <w:rsid w:val="00FE11C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FE11C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D">
    <w:name w:val="ZD"/>
    <w:rsid w:val="00FE11C5"/>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customStyle="1" w:styleId="ZU">
    <w:name w:val="ZU"/>
    <w:rsid w:val="00FE11C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ZV">
    <w:name w:val="ZV"/>
    <w:basedOn w:val="ZU"/>
    <w:rsid w:val="00FE11C5"/>
    <w:pPr>
      <w:framePr w:wrap="notBeside" w:y="16161"/>
    </w:pPr>
  </w:style>
  <w:style w:type="character" w:customStyle="1" w:styleId="ZGSM">
    <w:name w:val="ZGSM"/>
    <w:rsid w:val="00FE11C5"/>
  </w:style>
  <w:style w:type="paragraph" w:styleId="List2">
    <w:name w:val="List 2"/>
    <w:basedOn w:val="List"/>
    <w:rsid w:val="00FE11C5"/>
    <w:pPr>
      <w:ind w:left="851"/>
    </w:pPr>
  </w:style>
  <w:style w:type="paragraph" w:customStyle="1" w:styleId="ZG">
    <w:name w:val="ZG"/>
    <w:rsid w:val="00FE11C5"/>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styleId="List3">
    <w:name w:val="List 3"/>
    <w:basedOn w:val="List2"/>
    <w:rsid w:val="00FE11C5"/>
    <w:pPr>
      <w:ind w:left="1135"/>
    </w:pPr>
  </w:style>
  <w:style w:type="paragraph" w:styleId="List4">
    <w:name w:val="List 4"/>
    <w:basedOn w:val="List3"/>
    <w:rsid w:val="00FE11C5"/>
    <w:pPr>
      <w:ind w:left="1418"/>
    </w:pPr>
  </w:style>
  <w:style w:type="paragraph" w:styleId="List5">
    <w:name w:val="List 5"/>
    <w:basedOn w:val="List4"/>
    <w:rsid w:val="00FE11C5"/>
    <w:pPr>
      <w:ind w:left="1702"/>
    </w:pPr>
  </w:style>
  <w:style w:type="paragraph" w:customStyle="1" w:styleId="EditorsNote">
    <w:name w:val="Editor's Note"/>
    <w:basedOn w:val="NO"/>
    <w:rsid w:val="00FE11C5"/>
    <w:rPr>
      <w:color w:val="FF0000"/>
    </w:rPr>
  </w:style>
  <w:style w:type="paragraph" w:styleId="ListBullet4">
    <w:name w:val="List Bullet 4"/>
    <w:basedOn w:val="ListBullet3"/>
    <w:rsid w:val="00FE11C5"/>
    <w:pPr>
      <w:ind w:left="1418"/>
    </w:pPr>
  </w:style>
  <w:style w:type="paragraph" w:styleId="ListBullet5">
    <w:name w:val="List Bullet 5"/>
    <w:basedOn w:val="ListBullet4"/>
    <w:rsid w:val="00FE11C5"/>
    <w:pPr>
      <w:ind w:left="1702"/>
    </w:pPr>
  </w:style>
  <w:style w:type="paragraph" w:customStyle="1" w:styleId="B10">
    <w:name w:val="B1"/>
    <w:basedOn w:val="List"/>
    <w:link w:val="B1Char1"/>
    <w:rsid w:val="00FE11C5"/>
  </w:style>
  <w:style w:type="character" w:customStyle="1" w:styleId="B1Char1">
    <w:name w:val="B1 Char1"/>
    <w:link w:val="B10"/>
    <w:rsid w:val="00F62BC4"/>
    <w:rPr>
      <w:rFonts w:ascii="Times New Roman" w:eastAsia="Times New Roman" w:hAnsi="Times New Roman"/>
      <w:lang w:eastAsia="en-US"/>
    </w:rPr>
  </w:style>
  <w:style w:type="paragraph" w:customStyle="1" w:styleId="B2">
    <w:name w:val="B2"/>
    <w:basedOn w:val="List2"/>
    <w:rsid w:val="00FE11C5"/>
  </w:style>
  <w:style w:type="paragraph" w:customStyle="1" w:styleId="B3">
    <w:name w:val="B3"/>
    <w:basedOn w:val="List3"/>
    <w:rsid w:val="00FE11C5"/>
  </w:style>
  <w:style w:type="paragraph" w:customStyle="1" w:styleId="B4">
    <w:name w:val="B4"/>
    <w:basedOn w:val="List4"/>
    <w:rsid w:val="00FE11C5"/>
  </w:style>
  <w:style w:type="paragraph" w:customStyle="1" w:styleId="B5">
    <w:name w:val="B5"/>
    <w:basedOn w:val="List5"/>
    <w:rsid w:val="00FE11C5"/>
  </w:style>
  <w:style w:type="paragraph" w:styleId="Footer">
    <w:name w:val="footer"/>
    <w:basedOn w:val="Header"/>
    <w:link w:val="FooterChar"/>
    <w:rsid w:val="00FE11C5"/>
    <w:pPr>
      <w:jc w:val="center"/>
    </w:pPr>
    <w:rPr>
      <w:i/>
    </w:rPr>
  </w:style>
  <w:style w:type="character" w:customStyle="1" w:styleId="FooterChar">
    <w:name w:val="Footer Char"/>
    <w:link w:val="Footer"/>
    <w:locked/>
    <w:rsid w:val="00DE2DCD"/>
    <w:rPr>
      <w:rFonts w:ascii="Arial" w:eastAsia="Times New Roman" w:hAnsi="Arial"/>
      <w:b/>
      <w:i/>
      <w:sz w:val="18"/>
      <w:lang w:eastAsia="en-US"/>
    </w:rPr>
  </w:style>
  <w:style w:type="paragraph" w:customStyle="1" w:styleId="ZTD">
    <w:name w:val="ZTD"/>
    <w:basedOn w:val="ZB"/>
    <w:rsid w:val="00FE11C5"/>
    <w:pPr>
      <w:framePr w:hRule="auto" w:wrap="notBeside" w:y="852"/>
    </w:pPr>
    <w:rPr>
      <w:i w:val="0"/>
      <w:sz w:val="40"/>
    </w:rPr>
  </w:style>
  <w:style w:type="character" w:styleId="Hyperlink">
    <w:name w:val="Hyperlink"/>
    <w:rPr>
      <w:color w:val="0000FF"/>
      <w:u w:val="single"/>
    </w:rPr>
  </w:style>
  <w:style w:type="character" w:styleId="CommentReference">
    <w:name w:val="annotation reference"/>
    <w:semiHidden/>
    <w:rPr>
      <w:sz w:val="16"/>
    </w:rPr>
  </w:style>
  <w:style w:type="paragraph" w:styleId="CommentText">
    <w:name w:val="annotation text"/>
    <w:basedOn w:val="Normal"/>
    <w:link w:val="CommentTextChar"/>
  </w:style>
  <w:style w:type="character" w:styleId="FollowedHyperlink">
    <w:name w:val="FollowedHyperlink"/>
    <w:rPr>
      <w:color w:val="800080"/>
      <w:u w:val="single"/>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DE2DCD"/>
    <w:rPr>
      <w:rFonts w:ascii="Tahoma" w:eastAsia="Times New Roman" w:hAnsi="Tahoma" w:cs="Tahoma"/>
      <w:sz w:val="16"/>
      <w:szCs w:val="16"/>
      <w:lang w:eastAsia="en-US"/>
    </w:rPr>
  </w:style>
  <w:style w:type="paragraph" w:customStyle="1" w:styleId="code">
    <w:name w:val="code"/>
    <w:basedOn w:val="Normal"/>
    <w:pPr>
      <w:spacing w:after="0"/>
    </w:pPr>
    <w:rPr>
      <w:rFonts w:ascii="Courier New" w:hAnsi="Courier New"/>
    </w:rPr>
  </w:style>
  <w:style w:type="character" w:customStyle="1" w:styleId="msoins0">
    <w:name w:val="msoins"/>
    <w:basedOn w:val="DefaultParagraphFont"/>
    <w:qFormat/>
  </w:style>
  <w:style w:type="table" w:styleId="TableGrid">
    <w:name w:val="Table Grid"/>
    <w:basedOn w:val="TableNormal"/>
    <w:rsid w:val="00DE2DCD"/>
    <w:rPr>
      <w:rFonts w:ascii="Times New Roman" w:eastAsia="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DE2DCD"/>
    <w:rPr>
      <w:color w:val="605E5C"/>
      <w:shd w:val="clear" w:color="auto" w:fill="E1DFDD"/>
    </w:rPr>
  </w:style>
  <w:style w:type="paragraph" w:styleId="BodyText">
    <w:name w:val="Body Text"/>
    <w:basedOn w:val="Normal"/>
    <w:link w:val="BodyTextChar"/>
    <w:rsid w:val="00DE2DCD"/>
  </w:style>
  <w:style w:type="character" w:customStyle="1" w:styleId="BodyTextChar">
    <w:name w:val="Body Text Char"/>
    <w:link w:val="BodyText"/>
    <w:rsid w:val="00DE2DCD"/>
    <w:rPr>
      <w:rFonts w:ascii="Times New Roman" w:eastAsia="Times New Roman" w:hAnsi="Times New Roman"/>
      <w:lang w:eastAsia="en-US"/>
    </w:rPr>
  </w:style>
  <w:style w:type="paragraph" w:customStyle="1" w:styleId="FL">
    <w:name w:val="FL"/>
    <w:basedOn w:val="Normal"/>
    <w:rsid w:val="00FE11C5"/>
    <w:pPr>
      <w:keepNext/>
      <w:keepLines/>
      <w:spacing w:before="60"/>
      <w:jc w:val="center"/>
    </w:pPr>
    <w:rPr>
      <w:rFonts w:ascii="Arial" w:hAnsi="Arial"/>
      <w:b/>
    </w:rPr>
  </w:style>
  <w:style w:type="paragraph" w:styleId="CommentSubject">
    <w:name w:val="annotation subject"/>
    <w:basedOn w:val="CommentText"/>
    <w:next w:val="CommentText"/>
    <w:link w:val="CommentSubjectChar"/>
    <w:rsid w:val="00EB3BC5"/>
    <w:rPr>
      <w:b/>
      <w:bCs/>
    </w:rPr>
  </w:style>
  <w:style w:type="character" w:customStyle="1" w:styleId="CommentTextChar">
    <w:name w:val="Comment Text Char"/>
    <w:link w:val="CommentText"/>
    <w:rsid w:val="00EB3BC5"/>
    <w:rPr>
      <w:rFonts w:ascii="Times New Roman" w:eastAsia="Times New Roman" w:hAnsi="Times New Roman"/>
      <w:lang w:eastAsia="en-US"/>
    </w:rPr>
  </w:style>
  <w:style w:type="character" w:customStyle="1" w:styleId="CommentSubjectChar">
    <w:name w:val="Comment Subject Char"/>
    <w:link w:val="CommentSubject"/>
    <w:rsid w:val="00EB3BC5"/>
    <w:rPr>
      <w:rFonts w:ascii="Times New Roman" w:eastAsia="Times New Roman" w:hAnsi="Times New Roman"/>
      <w:b/>
      <w:bCs/>
      <w:lang w:eastAsia="en-US"/>
    </w:rPr>
  </w:style>
  <w:style w:type="paragraph" w:customStyle="1" w:styleId="B1">
    <w:name w:val="B1+"/>
    <w:basedOn w:val="B10"/>
    <w:link w:val="B1Car"/>
    <w:rsid w:val="00947A07"/>
    <w:pPr>
      <w:numPr>
        <w:numId w:val="24"/>
      </w:numPr>
    </w:pPr>
  </w:style>
  <w:style w:type="character" w:customStyle="1" w:styleId="B1Car">
    <w:name w:val="B1+ Car"/>
    <w:link w:val="B1"/>
    <w:rsid w:val="00947A07"/>
    <w:rPr>
      <w:rFonts w:ascii="Times New Roman" w:eastAsia="Times New Roman" w:hAnsi="Times New Roman"/>
      <w:lang w:eastAsia="en-US"/>
    </w:rPr>
  </w:style>
  <w:style w:type="paragraph" w:styleId="Revision">
    <w:name w:val="Revision"/>
    <w:hidden/>
    <w:uiPriority w:val="99"/>
    <w:semiHidden/>
    <w:rsid w:val="00FD613A"/>
    <w:rPr>
      <w:rFonts w:ascii="Times New Roman" w:eastAsia="Times New Roman" w:hAnsi="Times New Roman"/>
      <w:lang w:val="en-GB" w:eastAsia="en-US"/>
    </w:rPr>
  </w:style>
  <w:style w:type="character" w:customStyle="1" w:styleId="Heading3Char">
    <w:name w:val="Heading 3 Char"/>
    <w:link w:val="Heading3"/>
    <w:rsid w:val="00B03C8D"/>
    <w:rPr>
      <w:rFonts w:ascii="Arial" w:eastAsia="Times New Roman" w:hAnsi="Arial"/>
      <w:sz w:val="28"/>
      <w:lang w:eastAsia="en-US"/>
    </w:rPr>
  </w:style>
  <w:style w:type="character" w:customStyle="1" w:styleId="Heading4Char">
    <w:name w:val="Heading 4 Char"/>
    <w:link w:val="Heading4"/>
    <w:rsid w:val="00B03C8D"/>
    <w:rPr>
      <w:rFonts w:ascii="Arial" w:eastAsia="Times New Roman" w:hAnsi="Arial"/>
      <w:sz w:val="24"/>
      <w:lang w:eastAsia="en-US"/>
    </w:rPr>
  </w:style>
  <w:style w:type="paragraph" w:styleId="Bibliography">
    <w:name w:val="Bibliography"/>
    <w:basedOn w:val="Normal"/>
    <w:next w:val="Normal"/>
    <w:uiPriority w:val="37"/>
    <w:semiHidden/>
    <w:unhideWhenUsed/>
    <w:rsid w:val="00DA3F11"/>
  </w:style>
  <w:style w:type="paragraph" w:styleId="BlockText">
    <w:name w:val="Block Text"/>
    <w:basedOn w:val="Normal"/>
    <w:rsid w:val="00DA3F11"/>
    <w:pPr>
      <w:spacing w:after="120"/>
      <w:ind w:left="1440" w:right="1440"/>
    </w:pPr>
  </w:style>
  <w:style w:type="paragraph" w:styleId="BodyText2">
    <w:name w:val="Body Text 2"/>
    <w:basedOn w:val="Normal"/>
    <w:link w:val="BodyText2Char"/>
    <w:rsid w:val="00DA3F11"/>
    <w:pPr>
      <w:spacing w:after="120" w:line="480" w:lineRule="auto"/>
    </w:pPr>
  </w:style>
  <w:style w:type="character" w:customStyle="1" w:styleId="BodyText2Char">
    <w:name w:val="Body Text 2 Char"/>
    <w:link w:val="BodyText2"/>
    <w:rsid w:val="00DA3F11"/>
    <w:rPr>
      <w:rFonts w:ascii="Times New Roman" w:eastAsia="Times New Roman" w:hAnsi="Times New Roman"/>
      <w:lang w:eastAsia="en-US"/>
    </w:rPr>
  </w:style>
  <w:style w:type="paragraph" w:styleId="BodyText3">
    <w:name w:val="Body Text 3"/>
    <w:basedOn w:val="Normal"/>
    <w:link w:val="BodyText3Char"/>
    <w:rsid w:val="00DA3F11"/>
    <w:pPr>
      <w:spacing w:after="120"/>
    </w:pPr>
    <w:rPr>
      <w:sz w:val="16"/>
      <w:szCs w:val="16"/>
    </w:rPr>
  </w:style>
  <w:style w:type="character" w:customStyle="1" w:styleId="BodyText3Char">
    <w:name w:val="Body Text 3 Char"/>
    <w:link w:val="BodyText3"/>
    <w:rsid w:val="00DA3F11"/>
    <w:rPr>
      <w:rFonts w:ascii="Times New Roman" w:eastAsia="Times New Roman" w:hAnsi="Times New Roman"/>
      <w:sz w:val="16"/>
      <w:szCs w:val="16"/>
      <w:lang w:eastAsia="en-US"/>
    </w:rPr>
  </w:style>
  <w:style w:type="paragraph" w:styleId="BodyTextFirstIndent">
    <w:name w:val="Body Text First Indent"/>
    <w:basedOn w:val="BodyText"/>
    <w:link w:val="BodyTextFirstIndentChar"/>
    <w:rsid w:val="00DA3F11"/>
    <w:pPr>
      <w:spacing w:after="120"/>
      <w:ind w:firstLine="210"/>
    </w:pPr>
  </w:style>
  <w:style w:type="character" w:customStyle="1" w:styleId="BodyTextFirstIndentChar">
    <w:name w:val="Body Text First Indent Char"/>
    <w:basedOn w:val="BodyTextChar"/>
    <w:link w:val="BodyTextFirstIndent"/>
    <w:rsid w:val="00DA3F11"/>
    <w:rPr>
      <w:rFonts w:ascii="Times New Roman" w:eastAsia="Times New Roman" w:hAnsi="Times New Roman"/>
      <w:lang w:eastAsia="en-US"/>
    </w:rPr>
  </w:style>
  <w:style w:type="paragraph" w:styleId="BodyTextIndent">
    <w:name w:val="Body Text Indent"/>
    <w:basedOn w:val="Normal"/>
    <w:link w:val="BodyTextIndentChar"/>
    <w:rsid w:val="00DA3F11"/>
    <w:pPr>
      <w:spacing w:after="120"/>
      <w:ind w:left="283"/>
    </w:pPr>
  </w:style>
  <w:style w:type="character" w:customStyle="1" w:styleId="BodyTextIndentChar">
    <w:name w:val="Body Text Indent Char"/>
    <w:link w:val="BodyTextIndent"/>
    <w:rsid w:val="00DA3F11"/>
    <w:rPr>
      <w:rFonts w:ascii="Times New Roman" w:eastAsia="Times New Roman" w:hAnsi="Times New Roman"/>
      <w:lang w:eastAsia="en-US"/>
    </w:rPr>
  </w:style>
  <w:style w:type="paragraph" w:styleId="BodyTextFirstIndent2">
    <w:name w:val="Body Text First Indent 2"/>
    <w:basedOn w:val="BodyTextIndent"/>
    <w:link w:val="BodyTextFirstIndent2Char"/>
    <w:rsid w:val="00DA3F11"/>
    <w:pPr>
      <w:ind w:firstLine="210"/>
    </w:pPr>
  </w:style>
  <w:style w:type="character" w:customStyle="1" w:styleId="BodyTextFirstIndent2Char">
    <w:name w:val="Body Text First Indent 2 Char"/>
    <w:basedOn w:val="BodyTextIndentChar"/>
    <w:link w:val="BodyTextFirstIndent2"/>
    <w:rsid w:val="00DA3F11"/>
    <w:rPr>
      <w:rFonts w:ascii="Times New Roman" w:eastAsia="Times New Roman" w:hAnsi="Times New Roman"/>
      <w:lang w:eastAsia="en-US"/>
    </w:rPr>
  </w:style>
  <w:style w:type="paragraph" w:styleId="BodyTextIndent2">
    <w:name w:val="Body Text Indent 2"/>
    <w:basedOn w:val="Normal"/>
    <w:link w:val="BodyTextIndent2Char"/>
    <w:rsid w:val="00DA3F11"/>
    <w:pPr>
      <w:spacing w:after="120" w:line="480" w:lineRule="auto"/>
      <w:ind w:left="283"/>
    </w:pPr>
  </w:style>
  <w:style w:type="character" w:customStyle="1" w:styleId="BodyTextIndent2Char">
    <w:name w:val="Body Text Indent 2 Char"/>
    <w:link w:val="BodyTextIndent2"/>
    <w:rsid w:val="00DA3F11"/>
    <w:rPr>
      <w:rFonts w:ascii="Times New Roman" w:eastAsia="Times New Roman" w:hAnsi="Times New Roman"/>
      <w:lang w:eastAsia="en-US"/>
    </w:rPr>
  </w:style>
  <w:style w:type="paragraph" w:styleId="BodyTextIndent3">
    <w:name w:val="Body Text Indent 3"/>
    <w:basedOn w:val="Normal"/>
    <w:link w:val="BodyTextIndent3Char"/>
    <w:rsid w:val="00DA3F11"/>
    <w:pPr>
      <w:spacing w:after="120"/>
      <w:ind w:left="283"/>
    </w:pPr>
    <w:rPr>
      <w:sz w:val="16"/>
      <w:szCs w:val="16"/>
    </w:rPr>
  </w:style>
  <w:style w:type="character" w:customStyle="1" w:styleId="BodyTextIndent3Char">
    <w:name w:val="Body Text Indent 3 Char"/>
    <w:link w:val="BodyTextIndent3"/>
    <w:rsid w:val="00DA3F11"/>
    <w:rPr>
      <w:rFonts w:ascii="Times New Roman" w:eastAsia="Times New Roman" w:hAnsi="Times New Roman"/>
      <w:sz w:val="16"/>
      <w:szCs w:val="16"/>
      <w:lang w:eastAsia="en-US"/>
    </w:rPr>
  </w:style>
  <w:style w:type="paragraph" w:styleId="Caption">
    <w:name w:val="caption"/>
    <w:basedOn w:val="Normal"/>
    <w:next w:val="Normal"/>
    <w:semiHidden/>
    <w:unhideWhenUsed/>
    <w:qFormat/>
    <w:rsid w:val="00DA3F11"/>
    <w:rPr>
      <w:b/>
      <w:bCs/>
    </w:rPr>
  </w:style>
  <w:style w:type="paragraph" w:styleId="Closing">
    <w:name w:val="Closing"/>
    <w:basedOn w:val="Normal"/>
    <w:link w:val="ClosingChar"/>
    <w:rsid w:val="00DA3F11"/>
    <w:pPr>
      <w:ind w:left="4252"/>
    </w:pPr>
  </w:style>
  <w:style w:type="character" w:customStyle="1" w:styleId="ClosingChar">
    <w:name w:val="Closing Char"/>
    <w:link w:val="Closing"/>
    <w:rsid w:val="00DA3F11"/>
    <w:rPr>
      <w:rFonts w:ascii="Times New Roman" w:eastAsia="Times New Roman" w:hAnsi="Times New Roman"/>
      <w:lang w:eastAsia="en-US"/>
    </w:rPr>
  </w:style>
  <w:style w:type="paragraph" w:styleId="Date">
    <w:name w:val="Date"/>
    <w:basedOn w:val="Normal"/>
    <w:next w:val="Normal"/>
    <w:link w:val="DateChar"/>
    <w:rsid w:val="00DA3F11"/>
  </w:style>
  <w:style w:type="character" w:customStyle="1" w:styleId="DateChar">
    <w:name w:val="Date Char"/>
    <w:link w:val="Date"/>
    <w:rsid w:val="00DA3F11"/>
    <w:rPr>
      <w:rFonts w:ascii="Times New Roman" w:eastAsia="Times New Roman" w:hAnsi="Times New Roman"/>
      <w:lang w:eastAsia="en-US"/>
    </w:rPr>
  </w:style>
  <w:style w:type="paragraph" w:styleId="DocumentMap">
    <w:name w:val="Document Map"/>
    <w:basedOn w:val="Normal"/>
    <w:link w:val="DocumentMapChar"/>
    <w:rsid w:val="00DA3F11"/>
    <w:rPr>
      <w:rFonts w:ascii="Segoe UI" w:hAnsi="Segoe UI" w:cs="Segoe UI"/>
      <w:sz w:val="16"/>
      <w:szCs w:val="16"/>
    </w:rPr>
  </w:style>
  <w:style w:type="character" w:customStyle="1" w:styleId="DocumentMapChar">
    <w:name w:val="Document Map Char"/>
    <w:link w:val="DocumentMap"/>
    <w:rsid w:val="00DA3F11"/>
    <w:rPr>
      <w:rFonts w:ascii="Segoe UI" w:eastAsia="Times New Roman" w:hAnsi="Segoe UI" w:cs="Segoe UI"/>
      <w:sz w:val="16"/>
      <w:szCs w:val="16"/>
      <w:lang w:eastAsia="en-US"/>
    </w:rPr>
  </w:style>
  <w:style w:type="paragraph" w:styleId="E-mailSignature">
    <w:name w:val="E-mail Signature"/>
    <w:basedOn w:val="Normal"/>
    <w:link w:val="E-mailSignatureChar"/>
    <w:rsid w:val="00DA3F11"/>
  </w:style>
  <w:style w:type="character" w:customStyle="1" w:styleId="E-mailSignatureChar">
    <w:name w:val="E-mail Signature Char"/>
    <w:link w:val="E-mailSignature"/>
    <w:rsid w:val="00DA3F11"/>
    <w:rPr>
      <w:rFonts w:ascii="Times New Roman" w:eastAsia="Times New Roman" w:hAnsi="Times New Roman"/>
      <w:lang w:eastAsia="en-US"/>
    </w:rPr>
  </w:style>
  <w:style w:type="paragraph" w:styleId="EndnoteText">
    <w:name w:val="endnote text"/>
    <w:basedOn w:val="Normal"/>
    <w:link w:val="EndnoteTextChar"/>
    <w:rsid w:val="00DA3F11"/>
  </w:style>
  <w:style w:type="character" w:customStyle="1" w:styleId="EndnoteTextChar">
    <w:name w:val="Endnote Text Char"/>
    <w:link w:val="EndnoteText"/>
    <w:rsid w:val="00DA3F11"/>
    <w:rPr>
      <w:rFonts w:ascii="Times New Roman" w:eastAsia="Times New Roman" w:hAnsi="Times New Roman"/>
      <w:lang w:eastAsia="en-US"/>
    </w:rPr>
  </w:style>
  <w:style w:type="paragraph" w:styleId="EnvelopeAddress">
    <w:name w:val="envelope address"/>
    <w:basedOn w:val="Normal"/>
    <w:rsid w:val="00DA3F11"/>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DA3F11"/>
    <w:rPr>
      <w:rFonts w:ascii="Calibri Light" w:hAnsi="Calibri Light"/>
    </w:rPr>
  </w:style>
  <w:style w:type="paragraph" w:styleId="HTMLAddress">
    <w:name w:val="HTML Address"/>
    <w:basedOn w:val="Normal"/>
    <w:link w:val="HTMLAddressChar"/>
    <w:rsid w:val="00DA3F11"/>
    <w:rPr>
      <w:i/>
      <w:iCs/>
    </w:rPr>
  </w:style>
  <w:style w:type="character" w:customStyle="1" w:styleId="HTMLAddressChar">
    <w:name w:val="HTML Address Char"/>
    <w:link w:val="HTMLAddress"/>
    <w:rsid w:val="00DA3F11"/>
    <w:rPr>
      <w:rFonts w:ascii="Times New Roman" w:eastAsia="Times New Roman" w:hAnsi="Times New Roman"/>
      <w:i/>
      <w:iCs/>
      <w:lang w:eastAsia="en-US"/>
    </w:rPr>
  </w:style>
  <w:style w:type="paragraph" w:styleId="HTMLPreformatted">
    <w:name w:val="HTML Preformatted"/>
    <w:basedOn w:val="Normal"/>
    <w:link w:val="HTMLPreformattedChar"/>
    <w:rsid w:val="00DA3F11"/>
    <w:rPr>
      <w:rFonts w:ascii="Courier New" w:hAnsi="Courier New" w:cs="Courier New"/>
    </w:rPr>
  </w:style>
  <w:style w:type="character" w:customStyle="1" w:styleId="HTMLPreformattedChar">
    <w:name w:val="HTML Preformatted Char"/>
    <w:link w:val="HTMLPreformatted"/>
    <w:rsid w:val="00DA3F11"/>
    <w:rPr>
      <w:rFonts w:ascii="Courier New" w:eastAsia="Times New Roman" w:hAnsi="Courier New" w:cs="Courier New"/>
      <w:lang w:eastAsia="en-US"/>
    </w:rPr>
  </w:style>
  <w:style w:type="paragraph" w:styleId="Index3">
    <w:name w:val="index 3"/>
    <w:basedOn w:val="Normal"/>
    <w:next w:val="Normal"/>
    <w:rsid w:val="00DA3F11"/>
    <w:pPr>
      <w:ind w:left="600" w:hanging="200"/>
    </w:pPr>
  </w:style>
  <w:style w:type="paragraph" w:styleId="Index4">
    <w:name w:val="index 4"/>
    <w:basedOn w:val="Normal"/>
    <w:next w:val="Normal"/>
    <w:rsid w:val="00DA3F11"/>
    <w:pPr>
      <w:ind w:left="800" w:hanging="200"/>
    </w:pPr>
  </w:style>
  <w:style w:type="paragraph" w:styleId="Index5">
    <w:name w:val="index 5"/>
    <w:basedOn w:val="Normal"/>
    <w:next w:val="Normal"/>
    <w:rsid w:val="00DA3F11"/>
    <w:pPr>
      <w:ind w:left="1000" w:hanging="200"/>
    </w:pPr>
  </w:style>
  <w:style w:type="paragraph" w:styleId="Index6">
    <w:name w:val="index 6"/>
    <w:basedOn w:val="Normal"/>
    <w:next w:val="Normal"/>
    <w:rsid w:val="00DA3F11"/>
    <w:pPr>
      <w:ind w:left="1200" w:hanging="200"/>
    </w:pPr>
  </w:style>
  <w:style w:type="paragraph" w:styleId="Index7">
    <w:name w:val="index 7"/>
    <w:basedOn w:val="Normal"/>
    <w:next w:val="Normal"/>
    <w:rsid w:val="00DA3F11"/>
    <w:pPr>
      <w:ind w:left="1400" w:hanging="200"/>
    </w:pPr>
  </w:style>
  <w:style w:type="paragraph" w:styleId="Index8">
    <w:name w:val="index 8"/>
    <w:basedOn w:val="Normal"/>
    <w:next w:val="Normal"/>
    <w:rsid w:val="00DA3F11"/>
    <w:pPr>
      <w:ind w:left="1600" w:hanging="200"/>
    </w:pPr>
  </w:style>
  <w:style w:type="paragraph" w:styleId="Index9">
    <w:name w:val="index 9"/>
    <w:basedOn w:val="Normal"/>
    <w:next w:val="Normal"/>
    <w:rsid w:val="00DA3F11"/>
    <w:pPr>
      <w:ind w:left="1800" w:hanging="200"/>
    </w:pPr>
  </w:style>
  <w:style w:type="paragraph" w:styleId="IndexHeading">
    <w:name w:val="index heading"/>
    <w:basedOn w:val="Normal"/>
    <w:next w:val="Index1"/>
    <w:rsid w:val="00DA3F11"/>
    <w:rPr>
      <w:rFonts w:ascii="Calibri Light" w:hAnsi="Calibri Light"/>
      <w:b/>
      <w:bCs/>
    </w:rPr>
  </w:style>
  <w:style w:type="paragraph" w:styleId="IntenseQuote">
    <w:name w:val="Intense Quote"/>
    <w:basedOn w:val="Normal"/>
    <w:next w:val="Normal"/>
    <w:link w:val="IntenseQuoteChar"/>
    <w:uiPriority w:val="30"/>
    <w:qFormat/>
    <w:rsid w:val="00DA3F11"/>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DA3F11"/>
    <w:rPr>
      <w:rFonts w:ascii="Times New Roman" w:eastAsia="Times New Roman" w:hAnsi="Times New Roman"/>
      <w:i/>
      <w:iCs/>
      <w:color w:val="4472C4"/>
      <w:lang w:eastAsia="en-US"/>
    </w:rPr>
  </w:style>
  <w:style w:type="paragraph" w:styleId="ListContinue">
    <w:name w:val="List Continue"/>
    <w:basedOn w:val="Normal"/>
    <w:rsid w:val="00DA3F11"/>
    <w:pPr>
      <w:spacing w:after="120"/>
      <w:ind w:left="283"/>
      <w:contextualSpacing/>
    </w:pPr>
  </w:style>
  <w:style w:type="paragraph" w:styleId="ListContinue2">
    <w:name w:val="List Continue 2"/>
    <w:basedOn w:val="Normal"/>
    <w:rsid w:val="00DA3F11"/>
    <w:pPr>
      <w:spacing w:after="120"/>
      <w:ind w:left="566"/>
      <w:contextualSpacing/>
    </w:pPr>
  </w:style>
  <w:style w:type="paragraph" w:styleId="ListContinue3">
    <w:name w:val="List Continue 3"/>
    <w:basedOn w:val="Normal"/>
    <w:rsid w:val="00DA3F11"/>
    <w:pPr>
      <w:spacing w:after="120"/>
      <w:ind w:left="849"/>
      <w:contextualSpacing/>
    </w:pPr>
  </w:style>
  <w:style w:type="paragraph" w:styleId="ListContinue4">
    <w:name w:val="List Continue 4"/>
    <w:basedOn w:val="Normal"/>
    <w:rsid w:val="00DA3F11"/>
    <w:pPr>
      <w:spacing w:after="120"/>
      <w:ind w:left="1132"/>
      <w:contextualSpacing/>
    </w:pPr>
  </w:style>
  <w:style w:type="paragraph" w:styleId="ListContinue5">
    <w:name w:val="List Continue 5"/>
    <w:basedOn w:val="Normal"/>
    <w:rsid w:val="00DA3F11"/>
    <w:pPr>
      <w:spacing w:after="120"/>
      <w:ind w:left="1415"/>
      <w:contextualSpacing/>
    </w:pPr>
  </w:style>
  <w:style w:type="paragraph" w:styleId="ListNumber3">
    <w:name w:val="List Number 3"/>
    <w:basedOn w:val="Normal"/>
    <w:rsid w:val="00DA3F11"/>
    <w:pPr>
      <w:numPr>
        <w:numId w:val="38"/>
      </w:numPr>
      <w:contextualSpacing/>
    </w:pPr>
  </w:style>
  <w:style w:type="paragraph" w:styleId="ListNumber4">
    <w:name w:val="List Number 4"/>
    <w:basedOn w:val="Normal"/>
    <w:rsid w:val="00DA3F11"/>
    <w:pPr>
      <w:numPr>
        <w:numId w:val="39"/>
      </w:numPr>
      <w:contextualSpacing/>
    </w:pPr>
  </w:style>
  <w:style w:type="paragraph" w:styleId="ListNumber5">
    <w:name w:val="List Number 5"/>
    <w:basedOn w:val="Normal"/>
    <w:rsid w:val="00DA3F11"/>
    <w:pPr>
      <w:numPr>
        <w:numId w:val="40"/>
      </w:numPr>
      <w:contextualSpacing/>
    </w:pPr>
  </w:style>
  <w:style w:type="paragraph" w:styleId="ListParagraph">
    <w:name w:val="List Paragraph"/>
    <w:basedOn w:val="Normal"/>
    <w:uiPriority w:val="34"/>
    <w:qFormat/>
    <w:rsid w:val="00DA3F11"/>
    <w:pPr>
      <w:ind w:left="720"/>
    </w:pPr>
  </w:style>
  <w:style w:type="paragraph" w:styleId="MacroText">
    <w:name w:val="macro"/>
    <w:link w:val="MacroTextChar"/>
    <w:rsid w:val="00DA3F11"/>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val="en-GB" w:eastAsia="en-US"/>
    </w:rPr>
  </w:style>
  <w:style w:type="character" w:customStyle="1" w:styleId="MacroTextChar">
    <w:name w:val="Macro Text Char"/>
    <w:link w:val="MacroText"/>
    <w:rsid w:val="00DA3F11"/>
    <w:rPr>
      <w:rFonts w:ascii="Courier New" w:eastAsia="Times New Roman" w:hAnsi="Courier New" w:cs="Courier New"/>
      <w:lang w:eastAsia="en-US"/>
    </w:rPr>
  </w:style>
  <w:style w:type="paragraph" w:styleId="MessageHeader">
    <w:name w:val="Message Header"/>
    <w:basedOn w:val="Normal"/>
    <w:link w:val="MessageHeaderChar"/>
    <w:rsid w:val="00DA3F1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DA3F11"/>
    <w:rPr>
      <w:rFonts w:ascii="Calibri Light" w:eastAsia="Times New Roman" w:hAnsi="Calibri Light"/>
      <w:sz w:val="24"/>
      <w:szCs w:val="24"/>
      <w:shd w:val="pct20" w:color="auto" w:fill="auto"/>
      <w:lang w:eastAsia="en-US"/>
    </w:rPr>
  </w:style>
  <w:style w:type="paragraph" w:styleId="NoSpacing">
    <w:name w:val="No Spacing"/>
    <w:uiPriority w:val="1"/>
    <w:qFormat/>
    <w:rsid w:val="00DA3F11"/>
    <w:pPr>
      <w:overflowPunct w:val="0"/>
      <w:autoSpaceDE w:val="0"/>
      <w:autoSpaceDN w:val="0"/>
      <w:adjustRightInd w:val="0"/>
      <w:textAlignment w:val="baseline"/>
    </w:pPr>
    <w:rPr>
      <w:rFonts w:ascii="Times New Roman" w:eastAsia="Times New Roman" w:hAnsi="Times New Roman"/>
      <w:lang w:val="en-GB" w:eastAsia="en-US"/>
    </w:rPr>
  </w:style>
  <w:style w:type="paragraph" w:styleId="NormalWeb">
    <w:name w:val="Normal (Web)"/>
    <w:basedOn w:val="Normal"/>
    <w:rsid w:val="00DA3F11"/>
    <w:rPr>
      <w:sz w:val="24"/>
      <w:szCs w:val="24"/>
    </w:rPr>
  </w:style>
  <w:style w:type="paragraph" w:styleId="NormalIndent">
    <w:name w:val="Normal Indent"/>
    <w:basedOn w:val="Normal"/>
    <w:rsid w:val="00DA3F11"/>
    <w:pPr>
      <w:ind w:left="720"/>
    </w:pPr>
  </w:style>
  <w:style w:type="paragraph" w:styleId="NoteHeading">
    <w:name w:val="Note Heading"/>
    <w:basedOn w:val="Normal"/>
    <w:next w:val="Normal"/>
    <w:link w:val="NoteHeadingChar"/>
    <w:rsid w:val="00DA3F11"/>
  </w:style>
  <w:style w:type="character" w:customStyle="1" w:styleId="NoteHeadingChar">
    <w:name w:val="Note Heading Char"/>
    <w:link w:val="NoteHeading"/>
    <w:rsid w:val="00DA3F11"/>
    <w:rPr>
      <w:rFonts w:ascii="Times New Roman" w:eastAsia="Times New Roman" w:hAnsi="Times New Roman"/>
      <w:lang w:eastAsia="en-US"/>
    </w:rPr>
  </w:style>
  <w:style w:type="paragraph" w:styleId="PlainText">
    <w:name w:val="Plain Text"/>
    <w:basedOn w:val="Normal"/>
    <w:link w:val="PlainTextChar"/>
    <w:rsid w:val="00DA3F11"/>
    <w:rPr>
      <w:rFonts w:ascii="Courier New" w:hAnsi="Courier New" w:cs="Courier New"/>
    </w:rPr>
  </w:style>
  <w:style w:type="character" w:customStyle="1" w:styleId="PlainTextChar">
    <w:name w:val="Plain Text Char"/>
    <w:link w:val="PlainText"/>
    <w:rsid w:val="00DA3F11"/>
    <w:rPr>
      <w:rFonts w:ascii="Courier New" w:eastAsia="Times New Roman" w:hAnsi="Courier New" w:cs="Courier New"/>
      <w:lang w:eastAsia="en-US"/>
    </w:rPr>
  </w:style>
  <w:style w:type="paragraph" w:styleId="Quote">
    <w:name w:val="Quote"/>
    <w:basedOn w:val="Normal"/>
    <w:next w:val="Normal"/>
    <w:link w:val="QuoteChar"/>
    <w:uiPriority w:val="29"/>
    <w:qFormat/>
    <w:rsid w:val="00DA3F11"/>
    <w:pPr>
      <w:spacing w:before="200" w:after="160"/>
      <w:ind w:left="864" w:right="864"/>
      <w:jc w:val="center"/>
    </w:pPr>
    <w:rPr>
      <w:i/>
      <w:iCs/>
      <w:color w:val="404040"/>
    </w:rPr>
  </w:style>
  <w:style w:type="character" w:customStyle="1" w:styleId="QuoteChar">
    <w:name w:val="Quote Char"/>
    <w:link w:val="Quote"/>
    <w:uiPriority w:val="29"/>
    <w:rsid w:val="00DA3F11"/>
    <w:rPr>
      <w:rFonts w:ascii="Times New Roman" w:eastAsia="Times New Roman" w:hAnsi="Times New Roman"/>
      <w:i/>
      <w:iCs/>
      <w:color w:val="404040"/>
      <w:lang w:eastAsia="en-US"/>
    </w:rPr>
  </w:style>
  <w:style w:type="paragraph" w:styleId="Salutation">
    <w:name w:val="Salutation"/>
    <w:basedOn w:val="Normal"/>
    <w:next w:val="Normal"/>
    <w:link w:val="SalutationChar"/>
    <w:rsid w:val="00DA3F11"/>
  </w:style>
  <w:style w:type="character" w:customStyle="1" w:styleId="SalutationChar">
    <w:name w:val="Salutation Char"/>
    <w:link w:val="Salutation"/>
    <w:rsid w:val="00DA3F11"/>
    <w:rPr>
      <w:rFonts w:ascii="Times New Roman" w:eastAsia="Times New Roman" w:hAnsi="Times New Roman"/>
      <w:lang w:eastAsia="en-US"/>
    </w:rPr>
  </w:style>
  <w:style w:type="paragraph" w:styleId="Signature">
    <w:name w:val="Signature"/>
    <w:basedOn w:val="Normal"/>
    <w:link w:val="SignatureChar"/>
    <w:rsid w:val="00DA3F11"/>
    <w:pPr>
      <w:ind w:left="4252"/>
    </w:pPr>
  </w:style>
  <w:style w:type="character" w:customStyle="1" w:styleId="SignatureChar">
    <w:name w:val="Signature Char"/>
    <w:link w:val="Signature"/>
    <w:rsid w:val="00DA3F11"/>
    <w:rPr>
      <w:rFonts w:ascii="Times New Roman" w:eastAsia="Times New Roman" w:hAnsi="Times New Roman"/>
      <w:lang w:eastAsia="en-US"/>
    </w:rPr>
  </w:style>
  <w:style w:type="paragraph" w:styleId="Subtitle">
    <w:name w:val="Subtitle"/>
    <w:basedOn w:val="Normal"/>
    <w:next w:val="Normal"/>
    <w:link w:val="SubtitleChar"/>
    <w:qFormat/>
    <w:rsid w:val="00DA3F11"/>
    <w:pPr>
      <w:spacing w:after="60"/>
      <w:jc w:val="center"/>
      <w:outlineLvl w:val="1"/>
    </w:pPr>
    <w:rPr>
      <w:rFonts w:ascii="Calibri Light" w:hAnsi="Calibri Light"/>
      <w:sz w:val="24"/>
      <w:szCs w:val="24"/>
    </w:rPr>
  </w:style>
  <w:style w:type="character" w:customStyle="1" w:styleId="SubtitleChar">
    <w:name w:val="Subtitle Char"/>
    <w:link w:val="Subtitle"/>
    <w:rsid w:val="00DA3F11"/>
    <w:rPr>
      <w:rFonts w:ascii="Calibri Light" w:eastAsia="Times New Roman" w:hAnsi="Calibri Light"/>
      <w:sz w:val="24"/>
      <w:szCs w:val="24"/>
      <w:lang w:eastAsia="en-US"/>
    </w:rPr>
  </w:style>
  <w:style w:type="paragraph" w:styleId="TableofAuthorities">
    <w:name w:val="table of authorities"/>
    <w:basedOn w:val="Normal"/>
    <w:next w:val="Normal"/>
    <w:rsid w:val="00DA3F11"/>
    <w:pPr>
      <w:ind w:left="200" w:hanging="200"/>
    </w:pPr>
  </w:style>
  <w:style w:type="paragraph" w:styleId="TableofFigures">
    <w:name w:val="table of figures"/>
    <w:basedOn w:val="Normal"/>
    <w:next w:val="Normal"/>
    <w:rsid w:val="00DA3F11"/>
  </w:style>
  <w:style w:type="paragraph" w:styleId="Title">
    <w:name w:val="Title"/>
    <w:basedOn w:val="Normal"/>
    <w:next w:val="Normal"/>
    <w:link w:val="TitleChar"/>
    <w:qFormat/>
    <w:rsid w:val="00DA3F11"/>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DA3F11"/>
    <w:rPr>
      <w:rFonts w:ascii="Calibri Light" w:eastAsia="Times New Roman" w:hAnsi="Calibri Light"/>
      <w:b/>
      <w:bCs/>
      <w:kern w:val="28"/>
      <w:sz w:val="32"/>
      <w:szCs w:val="32"/>
      <w:lang w:eastAsia="en-US"/>
    </w:rPr>
  </w:style>
  <w:style w:type="paragraph" w:styleId="TOAHeading">
    <w:name w:val="toa heading"/>
    <w:basedOn w:val="Normal"/>
    <w:next w:val="Normal"/>
    <w:rsid w:val="00DA3F11"/>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DA3F11"/>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40817">
      <w:bodyDiv w:val="1"/>
      <w:marLeft w:val="0"/>
      <w:marRight w:val="0"/>
      <w:marTop w:val="0"/>
      <w:marBottom w:val="0"/>
      <w:divBdr>
        <w:top w:val="none" w:sz="0" w:space="0" w:color="auto"/>
        <w:left w:val="none" w:sz="0" w:space="0" w:color="auto"/>
        <w:bottom w:val="none" w:sz="0" w:space="0" w:color="auto"/>
        <w:right w:val="none" w:sz="0" w:space="0" w:color="auto"/>
      </w:divBdr>
    </w:div>
    <w:div w:id="144467794">
      <w:bodyDiv w:val="1"/>
      <w:marLeft w:val="0"/>
      <w:marRight w:val="0"/>
      <w:marTop w:val="0"/>
      <w:marBottom w:val="0"/>
      <w:divBdr>
        <w:top w:val="none" w:sz="0" w:space="0" w:color="auto"/>
        <w:left w:val="none" w:sz="0" w:space="0" w:color="auto"/>
        <w:bottom w:val="none" w:sz="0" w:space="0" w:color="auto"/>
        <w:right w:val="none" w:sz="0" w:space="0" w:color="auto"/>
      </w:divBdr>
    </w:div>
    <w:div w:id="159934750">
      <w:bodyDiv w:val="1"/>
      <w:marLeft w:val="0"/>
      <w:marRight w:val="0"/>
      <w:marTop w:val="0"/>
      <w:marBottom w:val="0"/>
      <w:divBdr>
        <w:top w:val="none" w:sz="0" w:space="0" w:color="auto"/>
        <w:left w:val="none" w:sz="0" w:space="0" w:color="auto"/>
        <w:bottom w:val="none" w:sz="0" w:space="0" w:color="auto"/>
        <w:right w:val="none" w:sz="0" w:space="0" w:color="auto"/>
      </w:divBdr>
    </w:div>
    <w:div w:id="280571354">
      <w:bodyDiv w:val="1"/>
      <w:marLeft w:val="0"/>
      <w:marRight w:val="0"/>
      <w:marTop w:val="0"/>
      <w:marBottom w:val="0"/>
      <w:divBdr>
        <w:top w:val="none" w:sz="0" w:space="0" w:color="auto"/>
        <w:left w:val="none" w:sz="0" w:space="0" w:color="auto"/>
        <w:bottom w:val="none" w:sz="0" w:space="0" w:color="auto"/>
        <w:right w:val="none" w:sz="0" w:space="0" w:color="auto"/>
      </w:divBdr>
    </w:div>
    <w:div w:id="374086960">
      <w:bodyDiv w:val="1"/>
      <w:marLeft w:val="0"/>
      <w:marRight w:val="0"/>
      <w:marTop w:val="0"/>
      <w:marBottom w:val="0"/>
      <w:divBdr>
        <w:top w:val="none" w:sz="0" w:space="0" w:color="auto"/>
        <w:left w:val="none" w:sz="0" w:space="0" w:color="auto"/>
        <w:bottom w:val="none" w:sz="0" w:space="0" w:color="auto"/>
        <w:right w:val="none" w:sz="0" w:space="0" w:color="auto"/>
      </w:divBdr>
    </w:div>
    <w:div w:id="779177972">
      <w:bodyDiv w:val="1"/>
      <w:marLeft w:val="0"/>
      <w:marRight w:val="0"/>
      <w:marTop w:val="0"/>
      <w:marBottom w:val="0"/>
      <w:divBdr>
        <w:top w:val="none" w:sz="0" w:space="0" w:color="auto"/>
        <w:left w:val="none" w:sz="0" w:space="0" w:color="auto"/>
        <w:bottom w:val="none" w:sz="0" w:space="0" w:color="auto"/>
        <w:right w:val="none" w:sz="0" w:space="0" w:color="auto"/>
      </w:divBdr>
    </w:div>
    <w:div w:id="1127745052">
      <w:bodyDiv w:val="1"/>
      <w:marLeft w:val="0"/>
      <w:marRight w:val="0"/>
      <w:marTop w:val="0"/>
      <w:marBottom w:val="0"/>
      <w:divBdr>
        <w:top w:val="none" w:sz="0" w:space="0" w:color="auto"/>
        <w:left w:val="none" w:sz="0" w:space="0" w:color="auto"/>
        <w:bottom w:val="none" w:sz="0" w:space="0" w:color="auto"/>
        <w:right w:val="none" w:sz="0" w:space="0" w:color="auto"/>
      </w:divBdr>
    </w:div>
    <w:div w:id="1658804020">
      <w:bodyDiv w:val="1"/>
      <w:marLeft w:val="0"/>
      <w:marRight w:val="0"/>
      <w:marTop w:val="0"/>
      <w:marBottom w:val="0"/>
      <w:divBdr>
        <w:top w:val="none" w:sz="0" w:space="0" w:color="auto"/>
        <w:left w:val="none" w:sz="0" w:space="0" w:color="auto"/>
        <w:bottom w:val="none" w:sz="0" w:space="0" w:color="auto"/>
        <w:right w:val="none" w:sz="0" w:space="0" w:color="auto"/>
      </w:divBdr>
    </w:div>
    <w:div w:id="1767262465">
      <w:bodyDiv w:val="1"/>
      <w:marLeft w:val="0"/>
      <w:marRight w:val="0"/>
      <w:marTop w:val="0"/>
      <w:marBottom w:val="0"/>
      <w:divBdr>
        <w:top w:val="none" w:sz="0" w:space="0" w:color="auto"/>
        <w:left w:val="none" w:sz="0" w:space="0" w:color="auto"/>
        <w:bottom w:val="none" w:sz="0" w:space="0" w:color="auto"/>
        <w:right w:val="none" w:sz="0" w:space="0" w:color="auto"/>
      </w:divBdr>
    </w:div>
    <w:div w:id="1850018543">
      <w:bodyDiv w:val="1"/>
      <w:marLeft w:val="0"/>
      <w:marRight w:val="0"/>
      <w:marTop w:val="0"/>
      <w:marBottom w:val="0"/>
      <w:divBdr>
        <w:top w:val="none" w:sz="0" w:space="0" w:color="auto"/>
        <w:left w:val="none" w:sz="0" w:space="0" w:color="auto"/>
        <w:bottom w:val="none" w:sz="0" w:space="0" w:color="auto"/>
        <w:right w:val="none" w:sz="0" w:space="0" w:color="auto"/>
      </w:divBdr>
    </w:div>
    <w:div w:id="213093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3gpp.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C3239-6824-47A7-8531-5952D3750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28</Pages>
  <Words>9796</Words>
  <Characters>51923</Characters>
  <Application>Microsoft Office Word</Application>
  <DocSecurity>0</DocSecurity>
  <Lines>432</Lines>
  <Paragraphs>123</Paragraphs>
  <ScaleCrop>false</ScaleCrop>
  <HeadingPairs>
    <vt:vector size="2" baseType="variant">
      <vt:variant>
        <vt:lpstr>Title</vt:lpstr>
      </vt:variant>
      <vt:variant>
        <vt:i4>1</vt:i4>
      </vt:variant>
    </vt:vector>
  </HeadingPairs>
  <TitlesOfParts>
    <vt:vector size="1" baseType="lpstr">
      <vt:lpstr>3GPP Contribution</vt:lpstr>
    </vt:vector>
  </TitlesOfParts>
  <Company>3GPP Support Team</Company>
  <LinksUpToDate>false</LinksUpToDate>
  <CharactersWithSpaces>61596</CharactersWithSpaces>
  <SharedDoc>false</SharedDoc>
  <HLinks>
    <vt:vector size="6" baseType="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Contribution</dc:title>
  <dc:subject/>
  <dc:creator>Michael Sanders, John M Meredith</dc:creator>
  <cp:keywords/>
  <cp:lastModifiedBy>Wilhelm Meding</cp:lastModifiedBy>
  <cp:revision>2</cp:revision>
  <cp:lastPrinted>1601-01-01T00:00:00Z</cp:lastPrinted>
  <dcterms:created xsi:type="dcterms:W3CDTF">2024-06-28T13:22:00Z</dcterms:created>
  <dcterms:modified xsi:type="dcterms:W3CDTF">2024-06-28T13:22:00Z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1243237843</vt:lpwstr>
  </property>
  <property fmtid="{D5CDD505-2E9C-101B-9397-08002B2CF9AE}" pid="3" name="MCCCRsImpl0">
    <vt:lpwstr>8%0021%28.405%Rel-18%0022%28.405%Rel-18%0023%</vt:lpwstr>
  </property>
</Properties>
</file>