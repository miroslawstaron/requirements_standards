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4F0988" w:rsidRPr="000334B8" w14:paraId="6317680A" w14:textId="77777777" w:rsidTr="005E4BB2">
        <w:tc>
          <w:tcPr>
            <w:tcW w:w="10423" w:type="dxa"/>
            <w:gridSpan w:val="2"/>
            <w:shd w:val="clear" w:color="auto" w:fill="auto"/>
          </w:tcPr>
          <w:p w14:paraId="63176809" w14:textId="429D2568" w:rsidR="004F0988" w:rsidRPr="000334B8" w:rsidRDefault="004F0988" w:rsidP="00133525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0334B8">
              <w:rPr>
                <w:sz w:val="64"/>
              </w:rPr>
              <w:t xml:space="preserve">3GPP </w:t>
            </w:r>
            <w:bookmarkStart w:id="1" w:name="specType1"/>
            <w:r w:rsidRPr="000334B8">
              <w:rPr>
                <w:sz w:val="64"/>
              </w:rPr>
              <w:t>TS</w:t>
            </w:r>
            <w:bookmarkEnd w:id="1"/>
            <w:r w:rsidRPr="000334B8">
              <w:rPr>
                <w:sz w:val="64"/>
              </w:rPr>
              <w:t xml:space="preserve"> </w:t>
            </w:r>
            <w:bookmarkStart w:id="2" w:name="specNumber"/>
            <w:r w:rsidR="000334B8" w:rsidRPr="000334B8">
              <w:rPr>
                <w:sz w:val="64"/>
              </w:rPr>
              <w:t>38</w:t>
            </w:r>
            <w:r w:rsidRPr="000334B8">
              <w:rPr>
                <w:sz w:val="64"/>
              </w:rPr>
              <w:t>.</w:t>
            </w:r>
            <w:bookmarkEnd w:id="2"/>
            <w:r w:rsidR="000334B8" w:rsidRPr="000334B8">
              <w:rPr>
                <w:sz w:val="64"/>
              </w:rPr>
              <w:t>133</w:t>
            </w:r>
            <w:r w:rsidRPr="000334B8">
              <w:rPr>
                <w:sz w:val="64"/>
              </w:rPr>
              <w:t xml:space="preserve"> </w:t>
            </w:r>
            <w:bookmarkStart w:id="3" w:name="specVersion"/>
            <w:r w:rsidR="0031157F" w:rsidRPr="000334B8">
              <w:t>V1</w:t>
            </w:r>
            <w:r w:rsidR="0031157F">
              <w:t>8</w:t>
            </w:r>
            <w:r w:rsidRPr="000334B8">
              <w:t>.</w:t>
            </w:r>
            <w:r w:rsidR="00F47E78">
              <w:t>2</w:t>
            </w:r>
            <w:r w:rsidRPr="000334B8">
              <w:t>.</w:t>
            </w:r>
            <w:bookmarkEnd w:id="3"/>
            <w:r w:rsidR="000334B8" w:rsidRPr="000334B8">
              <w:t>0</w:t>
            </w:r>
            <w:r w:rsidRPr="000334B8">
              <w:t xml:space="preserve"> </w:t>
            </w:r>
            <w:r w:rsidRPr="000334B8">
              <w:rPr>
                <w:sz w:val="32"/>
              </w:rPr>
              <w:t>(</w:t>
            </w:r>
            <w:bookmarkStart w:id="4" w:name="issueDate"/>
            <w:r w:rsidR="00B73C14" w:rsidRPr="000334B8">
              <w:rPr>
                <w:sz w:val="32"/>
              </w:rPr>
              <w:t>202</w:t>
            </w:r>
            <w:r w:rsidR="00B73C14">
              <w:rPr>
                <w:sz w:val="32"/>
              </w:rPr>
              <w:t>3</w:t>
            </w:r>
            <w:r w:rsidRPr="000334B8">
              <w:rPr>
                <w:sz w:val="32"/>
              </w:rPr>
              <w:t>-</w:t>
            </w:r>
            <w:bookmarkEnd w:id="4"/>
            <w:r w:rsidR="00F47E78">
              <w:rPr>
                <w:sz w:val="32"/>
              </w:rPr>
              <w:t>06</w:t>
            </w:r>
            <w:r w:rsidRPr="000334B8">
              <w:rPr>
                <w:sz w:val="32"/>
              </w:rPr>
              <w:t>)</w:t>
            </w:r>
          </w:p>
        </w:tc>
      </w:tr>
      <w:tr w:rsidR="004F0988" w:rsidRPr="000334B8" w14:paraId="6317680C" w14:textId="77777777" w:rsidTr="005E4BB2">
        <w:trPr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6317680B" w14:textId="77777777" w:rsidR="00BA4B8D" w:rsidRPr="000334B8" w:rsidRDefault="004F0988" w:rsidP="000334B8">
            <w:pPr>
              <w:pStyle w:val="ZB"/>
              <w:framePr w:w="0" w:hRule="auto" w:wrap="auto" w:vAnchor="margin" w:hAnchor="text" w:yAlign="inline"/>
            </w:pPr>
            <w:r w:rsidRPr="000334B8">
              <w:t xml:space="preserve">Technical </w:t>
            </w:r>
            <w:bookmarkStart w:id="5" w:name="spectype2"/>
            <w:r w:rsidRPr="000334B8">
              <w:t>Specification</w:t>
            </w:r>
            <w:bookmarkEnd w:id="5"/>
          </w:p>
        </w:tc>
      </w:tr>
      <w:tr w:rsidR="004F0988" w14:paraId="63176813" w14:textId="77777777" w:rsidTr="005E4BB2">
        <w:trPr>
          <w:trHeight w:hRule="exact" w:val="3686"/>
        </w:trPr>
        <w:tc>
          <w:tcPr>
            <w:tcW w:w="10423" w:type="dxa"/>
            <w:gridSpan w:val="2"/>
            <w:shd w:val="clear" w:color="auto" w:fill="auto"/>
          </w:tcPr>
          <w:p w14:paraId="6317680D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>3rd Generation Partnership Project;</w:t>
            </w:r>
          </w:p>
          <w:p w14:paraId="6317680E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 xml:space="preserve">Technical Specification Group </w:t>
            </w:r>
            <w:r w:rsidRPr="00B840AC">
              <w:rPr>
                <w:rFonts w:eastAsia="Malgun Gothic"/>
                <w:lang w:eastAsia="ko-KR"/>
              </w:rPr>
              <w:t>Radio A</w:t>
            </w:r>
            <w:r w:rsidRPr="00B840AC">
              <w:rPr>
                <w:rFonts w:eastAsia="Malgun Gothic" w:hint="eastAsia"/>
                <w:lang w:eastAsia="ko-KR"/>
              </w:rPr>
              <w:t>ccess Network</w:t>
            </w:r>
            <w:r w:rsidRPr="00B840AC">
              <w:t>;</w:t>
            </w:r>
          </w:p>
          <w:p w14:paraId="6317680F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>NR;</w:t>
            </w:r>
          </w:p>
          <w:p w14:paraId="63176810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rPr>
                <w:rFonts w:cs="v4.2.0"/>
              </w:rPr>
              <w:t>Requirements for support of radio resource management</w:t>
            </w:r>
          </w:p>
          <w:p w14:paraId="63176811" w14:textId="6FE66E07" w:rsidR="000334B8" w:rsidRPr="00B840AC" w:rsidRDefault="000334B8" w:rsidP="000334B8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B840AC">
              <w:t>(</w:t>
            </w:r>
            <w:r w:rsidRPr="00B840AC">
              <w:rPr>
                <w:rStyle w:val="ZGSM"/>
              </w:rPr>
              <w:t xml:space="preserve">Release </w:t>
            </w:r>
            <w:r w:rsidR="0031157F" w:rsidRPr="00B840AC">
              <w:rPr>
                <w:rStyle w:val="ZGSM"/>
              </w:rPr>
              <w:t>1</w:t>
            </w:r>
            <w:r w:rsidR="0031157F">
              <w:rPr>
                <w:rStyle w:val="ZGSM"/>
              </w:rPr>
              <w:t>8</w:t>
            </w:r>
            <w:r w:rsidRPr="00B840AC">
              <w:t>)</w:t>
            </w:r>
          </w:p>
          <w:p w14:paraId="63176812" w14:textId="77777777" w:rsidR="004F0988" w:rsidRPr="00133525" w:rsidRDefault="004F0988" w:rsidP="00133525">
            <w:pPr>
              <w:pStyle w:val="ZT"/>
              <w:framePr w:wrap="auto" w:hAnchor="text" w:yAlign="inline"/>
              <w:rPr>
                <w:i/>
                <w:sz w:val="28"/>
              </w:rPr>
            </w:pPr>
          </w:p>
        </w:tc>
      </w:tr>
      <w:tr w:rsidR="00BF128E" w14:paraId="63176815" w14:textId="77777777" w:rsidTr="005E4BB2">
        <w:tc>
          <w:tcPr>
            <w:tcW w:w="10423" w:type="dxa"/>
            <w:gridSpan w:val="2"/>
            <w:shd w:val="clear" w:color="auto" w:fill="auto"/>
          </w:tcPr>
          <w:p w14:paraId="63176814" w14:textId="77777777" w:rsidR="00BF128E" w:rsidRPr="000334B8" w:rsidRDefault="00BF128E" w:rsidP="00133525">
            <w:pPr>
              <w:pStyle w:val="ZU"/>
              <w:framePr w:w="0" w:wrap="auto" w:vAnchor="margin" w:hAnchor="text" w:yAlign="inline"/>
              <w:tabs>
                <w:tab w:val="right" w:pos="10206"/>
              </w:tabs>
              <w:jc w:val="left"/>
            </w:pPr>
            <w:r w:rsidRPr="00133525">
              <w:rPr>
                <w:color w:val="0000FF"/>
              </w:rPr>
              <w:tab/>
            </w:r>
          </w:p>
        </w:tc>
      </w:tr>
      <w:bookmarkStart w:id="6" w:name="_MON_1684549432"/>
      <w:bookmarkEnd w:id="6"/>
      <w:tr w:rsidR="00D57972" w14:paraId="63176818" w14:textId="77777777" w:rsidTr="005E4BB2">
        <w:trPr>
          <w:trHeight w:hRule="exact" w:val="1531"/>
        </w:trPr>
        <w:tc>
          <w:tcPr>
            <w:tcW w:w="4883" w:type="dxa"/>
            <w:shd w:val="clear" w:color="auto" w:fill="auto"/>
          </w:tcPr>
          <w:p w14:paraId="63176816" w14:textId="463EFC24" w:rsidR="00D57972" w:rsidRDefault="0031157F">
            <w:r>
              <w:object w:dxaOrig="2026" w:dyaOrig="1251" w14:anchorId="0436D2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5pt;height:62pt" o:ole="">
                  <v:imagedata r:id="rId9" o:title=""/>
                </v:shape>
                <o:OLEObject Type="Embed" ProgID="Word.Picture.8" ShapeID="_x0000_i1025" DrawAspect="Content" ObjectID="_1749668948" r:id="rId10"/>
              </w:object>
            </w:r>
          </w:p>
        </w:tc>
        <w:tc>
          <w:tcPr>
            <w:tcW w:w="5540" w:type="dxa"/>
            <w:shd w:val="clear" w:color="auto" w:fill="auto"/>
          </w:tcPr>
          <w:p w14:paraId="63176817" w14:textId="77777777" w:rsidR="00D57972" w:rsidRDefault="00000000" w:rsidP="00133525">
            <w:pPr>
              <w:jc w:val="right"/>
            </w:pPr>
            <w:bookmarkStart w:id="7" w:name="logos"/>
            <w:r>
              <w:pict w14:anchorId="631770D1">
                <v:shape id="_x0000_i1026" type="#_x0000_t75" style="width:128pt;height:77pt">
                  <v:imagedata r:id="rId11" o:title="3GPP-logo_web"/>
                </v:shape>
              </w:pict>
            </w:r>
            <w:bookmarkEnd w:id="7"/>
          </w:p>
        </w:tc>
      </w:tr>
      <w:tr w:rsidR="00C074DD" w14:paraId="6317681A" w14:textId="77777777" w:rsidTr="005E4BB2">
        <w:trPr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63176819" w14:textId="77777777" w:rsidR="00C074DD" w:rsidRPr="000334B8" w:rsidRDefault="00C074DD" w:rsidP="00C074DD">
            <w:pPr>
              <w:pStyle w:val="Guidance"/>
              <w:rPr>
                <w:b/>
                <w:color w:val="auto"/>
              </w:rPr>
            </w:pPr>
          </w:p>
        </w:tc>
      </w:tr>
      <w:tr w:rsidR="00C074DD" w14:paraId="6317681E" w14:textId="77777777" w:rsidTr="005E4BB2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6317681B" w14:textId="77777777" w:rsidR="00C074DD" w:rsidRPr="00133525" w:rsidRDefault="00C074DD" w:rsidP="00C074DD">
            <w:pPr>
              <w:rPr>
                <w:sz w:val="16"/>
              </w:rPr>
            </w:pPr>
            <w:bookmarkStart w:id="8" w:name="warningNotice"/>
            <w:r w:rsidRPr="00133525">
              <w:rPr>
                <w:sz w:val="16"/>
              </w:rPr>
              <w:t>The present document has been developed within the 3rd Generation Partnership Project (3GPP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>) and may be further elaborated for the purposes of 3GPP.</w:t>
            </w:r>
            <w:r w:rsidRPr="00133525">
              <w:rPr>
                <w:sz w:val="16"/>
              </w:rPr>
              <w:br/>
              <w:t>The present document has not been subject to any approval process by the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Organizational Partners and shall not be implemented.</w:t>
            </w:r>
            <w:r w:rsidRPr="00133525">
              <w:rPr>
                <w:sz w:val="16"/>
              </w:rPr>
              <w:br/>
              <w:t>This Specification is provided for future development work within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only. The Organizational Partners accept no liability for any use of this Specification.</w:t>
            </w:r>
            <w:r w:rsidRPr="00133525">
              <w:rPr>
                <w:sz w:val="16"/>
              </w:rPr>
              <w:br/>
              <w:t>Specifications and Reports for implementation of the 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 xml:space="preserve"> system should be obtained via the 3GPP Organizational Partners' Publications Offices.</w:t>
            </w:r>
            <w:bookmarkEnd w:id="8"/>
          </w:p>
          <w:p w14:paraId="6317681C" w14:textId="77777777" w:rsidR="00C074DD" w:rsidRPr="004D3578" w:rsidRDefault="00C074DD" w:rsidP="00C074DD">
            <w:pPr>
              <w:pStyle w:val="ZV"/>
              <w:framePr w:w="0" w:wrap="auto" w:vAnchor="margin" w:hAnchor="text" w:yAlign="inline"/>
            </w:pPr>
          </w:p>
          <w:p w14:paraId="6317681D" w14:textId="77777777" w:rsidR="00C074DD" w:rsidRPr="00133525" w:rsidRDefault="00C074DD" w:rsidP="00C074DD">
            <w:pPr>
              <w:rPr>
                <w:sz w:val="16"/>
              </w:rPr>
            </w:pPr>
          </w:p>
        </w:tc>
      </w:tr>
      <w:bookmarkEnd w:id="0"/>
    </w:tbl>
    <w:p w14:paraId="6317681F" w14:textId="77777777" w:rsidR="00080512" w:rsidRPr="004D3578" w:rsidRDefault="00080512">
      <w:pPr>
        <w:sectPr w:rsidR="00080512" w:rsidRPr="004D3578" w:rsidSect="009114D7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E16509" w14:paraId="63176821" w14:textId="77777777" w:rsidTr="00133525">
        <w:trPr>
          <w:trHeight w:hRule="exact" w:val="5670"/>
        </w:trPr>
        <w:tc>
          <w:tcPr>
            <w:tcW w:w="10423" w:type="dxa"/>
            <w:shd w:val="clear" w:color="auto" w:fill="auto"/>
          </w:tcPr>
          <w:p w14:paraId="63176820" w14:textId="77777777" w:rsidR="00E16509" w:rsidRDefault="00E16509" w:rsidP="00E16509">
            <w:pPr>
              <w:pStyle w:val="Guidance"/>
            </w:pPr>
            <w:bookmarkStart w:id="9" w:name="page2"/>
          </w:p>
        </w:tc>
      </w:tr>
      <w:tr w:rsidR="00E16509" w14:paraId="6317682C" w14:textId="77777777" w:rsidTr="00C074DD">
        <w:trPr>
          <w:trHeight w:hRule="exact" w:val="5387"/>
        </w:trPr>
        <w:tc>
          <w:tcPr>
            <w:tcW w:w="10423" w:type="dxa"/>
            <w:shd w:val="clear" w:color="auto" w:fill="auto"/>
          </w:tcPr>
          <w:p w14:paraId="63176822" w14:textId="77777777" w:rsidR="00E16509" w:rsidRPr="00133525" w:rsidRDefault="00E16509" w:rsidP="00133525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</w:rPr>
            </w:pPr>
            <w:bookmarkStart w:id="10" w:name="coords3gpp"/>
            <w:r w:rsidRPr="00133525">
              <w:rPr>
                <w:rFonts w:ascii="Arial" w:hAnsi="Arial"/>
                <w:b/>
                <w:i/>
              </w:rPr>
              <w:t>3GPP</w:t>
            </w:r>
          </w:p>
          <w:p w14:paraId="63176823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</w:pPr>
            <w:r w:rsidRPr="004D3578">
              <w:t>Postal address</w:t>
            </w:r>
          </w:p>
          <w:p w14:paraId="63176824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</w:p>
          <w:p w14:paraId="63176825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3GPP support office address</w:t>
            </w:r>
          </w:p>
          <w:p w14:paraId="63176826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650 Route des Lucioles - Sophia Antipolis</w:t>
            </w:r>
          </w:p>
          <w:p w14:paraId="63176827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Valbonne - FRANCE</w:t>
            </w:r>
          </w:p>
          <w:p w14:paraId="63176828" w14:textId="77777777" w:rsidR="00E16509" w:rsidRPr="00133525" w:rsidRDefault="00E16509" w:rsidP="00133525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Tel.: +33 4 92 94 42 00 Fax: +33 4 93 65 47 16</w:t>
            </w:r>
          </w:p>
          <w:p w14:paraId="63176829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Internet</w:t>
            </w:r>
          </w:p>
          <w:p w14:paraId="6317682A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http://www.3gpp.org</w:t>
            </w:r>
            <w:bookmarkEnd w:id="10"/>
          </w:p>
          <w:p w14:paraId="6317682B" w14:textId="77777777" w:rsidR="00E16509" w:rsidRDefault="00E16509" w:rsidP="00133525"/>
        </w:tc>
      </w:tr>
      <w:tr w:rsidR="00E16509" w14:paraId="63176837" w14:textId="77777777" w:rsidTr="00C074DD">
        <w:tc>
          <w:tcPr>
            <w:tcW w:w="10423" w:type="dxa"/>
            <w:shd w:val="clear" w:color="auto" w:fill="auto"/>
            <w:vAlign w:val="bottom"/>
          </w:tcPr>
          <w:p w14:paraId="6317682D" w14:textId="77777777" w:rsidR="00E16509" w:rsidRPr="00133525" w:rsidRDefault="00E16509" w:rsidP="00133525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11" w:name="copyrightNotification"/>
            <w:r w:rsidRPr="00133525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6317682E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  <w:r w:rsidRPr="004D3578">
              <w:rPr>
                <w:noProof/>
              </w:rPr>
              <w:t>No part may be reproduced except as authorized by written permission.</w:t>
            </w:r>
            <w:r w:rsidRPr="004D3578">
              <w:rPr>
                <w:noProof/>
              </w:rPr>
              <w:br/>
              <w:t>The copyright and the foregoing restriction extend to reproduction in all media.</w:t>
            </w:r>
          </w:p>
          <w:p w14:paraId="6317682F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</w:p>
          <w:p w14:paraId="63176830" w14:textId="50029190" w:rsidR="00E16509" w:rsidRPr="000334B8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0334B8">
              <w:rPr>
                <w:noProof/>
                <w:sz w:val="18"/>
              </w:rPr>
              <w:t xml:space="preserve">© </w:t>
            </w:r>
            <w:r w:rsidR="00B73C14" w:rsidRPr="000334B8">
              <w:rPr>
                <w:noProof/>
                <w:sz w:val="18"/>
              </w:rPr>
              <w:t>202</w:t>
            </w:r>
            <w:r w:rsidR="00B73C14">
              <w:rPr>
                <w:noProof/>
                <w:sz w:val="18"/>
              </w:rPr>
              <w:t>3</w:t>
            </w:r>
            <w:r w:rsidRPr="000334B8">
              <w:rPr>
                <w:noProof/>
                <w:sz w:val="18"/>
              </w:rPr>
              <w:t>, 3GPP Organizational Partners (ARIB, ATIS, CCSA, ETSI, TSDSI, TTA, TTC).</w:t>
            </w:r>
            <w:bookmarkStart w:id="12" w:name="copyrightaddon"/>
            <w:bookmarkEnd w:id="12"/>
          </w:p>
          <w:p w14:paraId="63176831" w14:textId="77777777" w:rsidR="00E16509" w:rsidRPr="00133525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0334B8">
              <w:rPr>
                <w:noProof/>
                <w:sz w:val="18"/>
              </w:rPr>
              <w:t>All rights reserved.</w:t>
            </w:r>
          </w:p>
          <w:p w14:paraId="63176832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</w:p>
          <w:p w14:paraId="63176833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UMTS™ is a Trade Mark of ETSI registered for the benefit of its members</w:t>
            </w:r>
          </w:p>
          <w:p w14:paraId="63176834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133525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63176835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GSM® and the GSM logo are registered and owned by the GSM Association</w:t>
            </w:r>
            <w:bookmarkEnd w:id="11"/>
          </w:p>
          <w:p w14:paraId="63176836" w14:textId="77777777" w:rsidR="00E16509" w:rsidRDefault="00E16509" w:rsidP="00133525"/>
        </w:tc>
      </w:tr>
      <w:bookmarkEnd w:id="9"/>
    </w:tbl>
    <w:p w14:paraId="63176838" w14:textId="77777777" w:rsidR="00080512" w:rsidRPr="004D3578" w:rsidRDefault="00080512">
      <w:pPr>
        <w:pStyle w:val="TT"/>
      </w:pPr>
      <w:r w:rsidRPr="004D3578">
        <w:br w:type="page"/>
      </w:r>
      <w:bookmarkStart w:id="13" w:name="tableOfContents"/>
      <w:bookmarkEnd w:id="13"/>
      <w:r w:rsidRPr="004D3578">
        <w:lastRenderedPageBreak/>
        <w:t>Contents</w:t>
      </w:r>
    </w:p>
    <w:p w14:paraId="2E4361FB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t>Foreword</w:t>
      </w:r>
      <w:r>
        <w:tab/>
        <w:t>82</w:t>
      </w:r>
    </w:p>
    <w:p w14:paraId="6A12A99B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1</w:t>
      </w:r>
      <w:r>
        <w:rPr>
          <w:rFonts w:ascii="Calibri" w:eastAsia="Malgun Gothic" w:hAnsi="Calibri"/>
          <w:szCs w:val="22"/>
        </w:rPr>
        <w:tab/>
      </w:r>
      <w:r>
        <w:t>Scope</w:t>
      </w:r>
      <w:r>
        <w:tab/>
        <w:t>84</w:t>
      </w:r>
    </w:p>
    <w:p w14:paraId="69018DD3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2</w:t>
      </w:r>
      <w:r>
        <w:rPr>
          <w:rFonts w:ascii="Calibri" w:eastAsia="Malgun Gothic" w:hAnsi="Calibri"/>
          <w:szCs w:val="22"/>
        </w:rPr>
        <w:tab/>
      </w:r>
      <w:r>
        <w:t>References</w:t>
      </w:r>
      <w:r>
        <w:tab/>
        <w:t>84</w:t>
      </w:r>
    </w:p>
    <w:p w14:paraId="7BAAD4C7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3</w:t>
      </w:r>
      <w:r>
        <w:rPr>
          <w:rFonts w:ascii="Calibri" w:eastAsia="Malgun Gothic" w:hAnsi="Calibri"/>
          <w:szCs w:val="22"/>
        </w:rPr>
        <w:tab/>
      </w:r>
      <w:r>
        <w:t>Definitions, symbols and abbreviations</w:t>
      </w:r>
      <w:r>
        <w:tab/>
        <w:t>85</w:t>
      </w:r>
    </w:p>
    <w:p w14:paraId="63B1E38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3.1</w:t>
      </w:r>
      <w:r>
        <w:rPr>
          <w:rFonts w:ascii="Calibri" w:eastAsia="Malgun Gothic" w:hAnsi="Calibri"/>
          <w:sz w:val="22"/>
          <w:szCs w:val="22"/>
        </w:rPr>
        <w:tab/>
      </w:r>
      <w:r>
        <w:t>Definitions</w:t>
      </w:r>
      <w:r>
        <w:tab/>
        <w:t>85</w:t>
      </w:r>
    </w:p>
    <w:p w14:paraId="3A72C16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3.2</w:t>
      </w:r>
      <w:r>
        <w:rPr>
          <w:rFonts w:ascii="Calibri" w:eastAsia="Malgun Gothic" w:hAnsi="Calibri"/>
          <w:sz w:val="22"/>
          <w:szCs w:val="22"/>
        </w:rPr>
        <w:tab/>
      </w:r>
      <w:r>
        <w:t>Symbols</w:t>
      </w:r>
      <w:r>
        <w:tab/>
        <w:t>86</w:t>
      </w:r>
    </w:p>
    <w:p w14:paraId="5F71926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3.3</w:t>
      </w:r>
      <w:r>
        <w:rPr>
          <w:rFonts w:ascii="Calibri" w:eastAsia="Malgun Gothic" w:hAnsi="Calibri"/>
          <w:sz w:val="22"/>
          <w:szCs w:val="22"/>
        </w:rPr>
        <w:tab/>
      </w:r>
      <w:r>
        <w:t>Abbreviations</w:t>
      </w:r>
      <w:r>
        <w:tab/>
        <w:t>87</w:t>
      </w:r>
    </w:p>
    <w:p w14:paraId="230B914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3.4</w:t>
      </w:r>
      <w:r>
        <w:rPr>
          <w:rFonts w:ascii="Calibri" w:eastAsia="Malgun Gothic" w:hAnsi="Calibri"/>
          <w:sz w:val="22"/>
          <w:szCs w:val="22"/>
        </w:rPr>
        <w:tab/>
      </w:r>
      <w:r>
        <w:t>Test tolerances</w:t>
      </w:r>
      <w:r>
        <w:tab/>
        <w:t>90</w:t>
      </w:r>
    </w:p>
    <w:p w14:paraId="0DD037C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3.5</w:t>
      </w:r>
      <w:r>
        <w:rPr>
          <w:rFonts w:ascii="Calibri" w:eastAsia="Malgun Gothic" w:hAnsi="Calibri"/>
          <w:sz w:val="22"/>
          <w:szCs w:val="22"/>
        </w:rPr>
        <w:tab/>
      </w:r>
      <w:r>
        <w:t>Frequency bands grouping</w:t>
      </w:r>
      <w:r>
        <w:tab/>
        <w:t>90</w:t>
      </w:r>
    </w:p>
    <w:p w14:paraId="07F91D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90</w:t>
      </w:r>
    </w:p>
    <w:p w14:paraId="7AF408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operating bands in FR1</w:t>
      </w:r>
      <w:r>
        <w:tab/>
        <w:t>90</w:t>
      </w:r>
    </w:p>
    <w:p w14:paraId="7EF43F9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3.5.2A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operating bands for satellite access in FR1</w:t>
      </w:r>
      <w:r>
        <w:tab/>
        <w:t>91</w:t>
      </w:r>
    </w:p>
    <w:p w14:paraId="7B38B01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operating bands in FR2</w:t>
      </w:r>
      <w:r>
        <w:tab/>
        <w:t>92</w:t>
      </w:r>
    </w:p>
    <w:p w14:paraId="48C9392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3.6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in this specification version</w:t>
      </w:r>
      <w:r>
        <w:tab/>
        <w:t>92</w:t>
      </w:r>
    </w:p>
    <w:p w14:paraId="6AA2674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RRC connected state requirements in DRX</w:t>
      </w:r>
      <w:r>
        <w:tab/>
        <w:t>93</w:t>
      </w:r>
    </w:p>
    <w:p w14:paraId="736208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3.6.2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Number of serving carriers</w:t>
      </w:r>
      <w:r>
        <w:tab/>
        <w:t>93</w:t>
      </w:r>
    </w:p>
    <w:p w14:paraId="12FB8F0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3.6.2.1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Number of serving carriers for SA</w:t>
      </w:r>
      <w:r>
        <w:tab/>
        <w:t>93</w:t>
      </w:r>
    </w:p>
    <w:p w14:paraId="57AA0F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3.6.2.2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Number of serving carriers for EN-DC</w:t>
      </w:r>
      <w:r>
        <w:tab/>
        <w:t>93</w:t>
      </w:r>
    </w:p>
    <w:p w14:paraId="322272A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3.6.2.3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Number of serving carriers for </w:t>
      </w:r>
      <w:r w:rsidRPr="007229CD">
        <w:rPr>
          <w:lang w:val="en-US" w:eastAsia="ko-KR"/>
        </w:rPr>
        <w:t>NE-DC</w:t>
      </w:r>
      <w:r>
        <w:tab/>
        <w:t>93</w:t>
      </w:r>
    </w:p>
    <w:p w14:paraId="6E963F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3.6.2.4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Number of serving carriers for </w:t>
      </w:r>
      <w:r w:rsidRPr="007229CD">
        <w:rPr>
          <w:lang w:val="en-US" w:eastAsia="ko-KR"/>
        </w:rPr>
        <w:t>NR-DC</w:t>
      </w:r>
      <w:r>
        <w:tab/>
        <w:t>94</w:t>
      </w:r>
    </w:p>
    <w:p w14:paraId="150A08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Applicability </w:t>
      </w:r>
      <w:r>
        <w:t>for intra-band FR2</w:t>
      </w:r>
      <w:r>
        <w:tab/>
        <w:t>94</w:t>
      </w:r>
    </w:p>
    <w:p w14:paraId="3CEBC9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Applicability for FR2 UE power classes</w:t>
      </w:r>
      <w:r>
        <w:tab/>
        <w:t>94</w:t>
      </w:r>
    </w:p>
    <w:p w14:paraId="3CA8D68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Applicability for SDL bands</w:t>
      </w:r>
      <w:r>
        <w:tab/>
        <w:t>94</w:t>
      </w:r>
    </w:p>
    <w:p w14:paraId="343A967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3.6.6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NGEN-DC operation</w:t>
      </w:r>
      <w:r>
        <w:tab/>
        <w:t>94</w:t>
      </w:r>
    </w:p>
    <w:p w14:paraId="46AC220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Applicability </w:t>
      </w:r>
      <w:r>
        <w:t>of QCL</w:t>
      </w:r>
      <w:r>
        <w:tab/>
        <w:t>94</w:t>
      </w:r>
    </w:p>
    <w:p w14:paraId="54A196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3.6.9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scheduling availability</w:t>
      </w:r>
      <w:r>
        <w:tab/>
        <w:t>95</w:t>
      </w:r>
    </w:p>
    <w:p w14:paraId="5615669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3.6.10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measurement restrictions</w:t>
      </w:r>
      <w:r>
        <w:tab/>
        <w:t>95</w:t>
      </w:r>
    </w:p>
    <w:p w14:paraId="0E0D53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3.6.11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Redcap UEs</w:t>
      </w:r>
      <w:r>
        <w:tab/>
        <w:t>95</w:t>
      </w:r>
    </w:p>
    <w:p w14:paraId="305481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RRC connected state requirements in DRX</w:t>
      </w:r>
      <w:r>
        <w:tab/>
        <w:t>95</w:t>
      </w:r>
    </w:p>
    <w:p w14:paraId="34FE43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Applicability for FR2 Redcap UE power classes</w:t>
      </w:r>
      <w:r>
        <w:tab/>
        <w:t>95</w:t>
      </w:r>
    </w:p>
    <w:p w14:paraId="197CC7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Applicability </w:t>
      </w:r>
      <w:r>
        <w:t>of QCL</w:t>
      </w:r>
      <w:r>
        <w:tab/>
        <w:t>95</w:t>
      </w:r>
    </w:p>
    <w:p w14:paraId="630E938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3.6.12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Satellite Access</w:t>
      </w:r>
      <w:r>
        <w:tab/>
        <w:t>96</w:t>
      </w:r>
    </w:p>
    <w:p w14:paraId="413DB5D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ko-KR"/>
        </w:rPr>
        <w:t>3.6.13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Applicability of requirements for FR2</w:t>
      </w:r>
      <w:r>
        <w:tab/>
        <w:t>96</w:t>
      </w:r>
    </w:p>
    <w:p w14:paraId="7776149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3.6.14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FR2 Power Class 6</w:t>
      </w:r>
      <w:r>
        <w:tab/>
        <w:t>96</w:t>
      </w:r>
    </w:p>
    <w:p w14:paraId="08006E4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3.6.15</w:t>
      </w:r>
      <w:r>
        <w:rPr>
          <w:rFonts w:ascii="Calibri" w:eastAsia="Malgun Gothic" w:hAnsi="Calibri"/>
          <w:sz w:val="22"/>
          <w:szCs w:val="22"/>
        </w:rPr>
        <w:tab/>
      </w:r>
      <w:r>
        <w:t>Applicability of requirements for per-FR gap</w:t>
      </w:r>
      <w:r>
        <w:tab/>
        <w:t>96</w:t>
      </w:r>
    </w:p>
    <w:p w14:paraId="13942F41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4</w:t>
      </w:r>
      <w:r>
        <w:rPr>
          <w:rFonts w:ascii="Calibri" w:eastAsia="Malgun Gothic" w:hAnsi="Calibri"/>
          <w:szCs w:val="22"/>
        </w:rPr>
        <w:tab/>
      </w:r>
      <w:r>
        <w:t>SA: RRC_IDLE state mobility</w:t>
      </w:r>
      <w:r>
        <w:tab/>
        <w:t>96</w:t>
      </w:r>
    </w:p>
    <w:p w14:paraId="36E59BB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4.1</w:t>
      </w:r>
      <w:r>
        <w:rPr>
          <w:rFonts w:ascii="Calibri" w:eastAsia="Malgun Gothic" w:hAnsi="Calibri"/>
          <w:sz w:val="22"/>
          <w:szCs w:val="22"/>
        </w:rPr>
        <w:tab/>
      </w:r>
      <w:r>
        <w:t>Cell Selection</w:t>
      </w:r>
      <w:r>
        <w:tab/>
        <w:t>96</w:t>
      </w:r>
    </w:p>
    <w:p w14:paraId="2192AF4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4.2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</w:t>
      </w:r>
      <w:r>
        <w:tab/>
        <w:t>97</w:t>
      </w:r>
    </w:p>
    <w:p w14:paraId="135B89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97</w:t>
      </w:r>
    </w:p>
    <w:p w14:paraId="39B677E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97</w:t>
      </w:r>
    </w:p>
    <w:p w14:paraId="282367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measurement capability</w:t>
      </w:r>
      <w:r>
        <w:tab/>
        <w:t>97</w:t>
      </w:r>
    </w:p>
    <w:p w14:paraId="714E75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4.2.2.2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Measurement and evaluation of serving cell</w:t>
      </w:r>
      <w:r>
        <w:tab/>
        <w:t>97</w:t>
      </w:r>
    </w:p>
    <w:p w14:paraId="6A0B0F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intra-frequency NR cells</w:t>
      </w:r>
      <w:r>
        <w:tab/>
        <w:t>100</w:t>
      </w:r>
    </w:p>
    <w:p w14:paraId="4550E31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inter-frequency NR cells</w:t>
      </w:r>
      <w:r>
        <w:tab/>
        <w:t>103</w:t>
      </w:r>
    </w:p>
    <w:p w14:paraId="4B2401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inter-RAT E-UTRAN cells</w:t>
      </w:r>
      <w:r>
        <w:tab/>
        <w:t>108</w:t>
      </w:r>
    </w:p>
    <w:p w14:paraId="3F4F15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</w:t>
      </w:r>
      <w:r>
        <w:tab/>
        <w:t>110</w:t>
      </w:r>
    </w:p>
    <w:p w14:paraId="57FED2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111</w:t>
      </w:r>
    </w:p>
    <w:p w14:paraId="65D2FE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4.2.2.</w:t>
      </w:r>
      <w:r>
        <w:rPr>
          <w:rFonts w:eastAsia="Malgun Gothic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111</w:t>
      </w:r>
    </w:p>
    <w:p w14:paraId="6A7EB2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intra-frequency NR cells for UE configured with relaxed measurement criterion</w:t>
      </w:r>
      <w:r>
        <w:tab/>
        <w:t>111</w:t>
      </w:r>
    </w:p>
    <w:p w14:paraId="1986BD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111</w:t>
      </w:r>
    </w:p>
    <w:p w14:paraId="612168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111</w:t>
      </w:r>
    </w:p>
    <w:p w14:paraId="59A8CC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not-at-cell edge criterion</w:t>
      </w:r>
      <w:r>
        <w:tab/>
        <w:t>114</w:t>
      </w:r>
    </w:p>
    <w:p w14:paraId="3BBDB4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4.2.2.9.4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criteria</w:t>
      </w:r>
      <w:r>
        <w:tab/>
        <w:t>116</w:t>
      </w:r>
    </w:p>
    <w:p w14:paraId="77BA694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lastRenderedPageBreak/>
        <w:t>4.2.2.10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inter-frequency NR cells for UE configured with relaxed measurement criterion</w:t>
      </w:r>
      <w:r>
        <w:tab/>
        <w:t>117</w:t>
      </w:r>
    </w:p>
    <w:p w14:paraId="4564AB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117</w:t>
      </w:r>
    </w:p>
    <w:p w14:paraId="4211FD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117</w:t>
      </w:r>
    </w:p>
    <w:p w14:paraId="472A42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not-at-cell edge criterion</w:t>
      </w:r>
      <w:r>
        <w:tab/>
        <w:t>120</w:t>
      </w:r>
    </w:p>
    <w:p w14:paraId="3B506B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4.2.2.10.4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criterion</w:t>
      </w:r>
      <w:r>
        <w:tab/>
        <w:t>123</w:t>
      </w:r>
    </w:p>
    <w:p w14:paraId="1745DC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inter-RAT E-UTRAN cells for UE configured with relaxed measurement criterion</w:t>
      </w:r>
      <w:r>
        <w:tab/>
        <w:t>123</w:t>
      </w:r>
    </w:p>
    <w:p w14:paraId="6E2E48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123</w:t>
      </w:r>
    </w:p>
    <w:p w14:paraId="00A54C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124</w:t>
      </w:r>
    </w:p>
    <w:p w14:paraId="607519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with not-at-cell edge criterion</w:t>
      </w:r>
      <w:r>
        <w:tab/>
        <w:t>125</w:t>
      </w:r>
    </w:p>
    <w:p w14:paraId="076125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4.2.2.11.4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criterion</w:t>
      </w:r>
      <w:r>
        <w:tab/>
        <w:t>127</w:t>
      </w:r>
    </w:p>
    <w:p w14:paraId="34D5C8A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4.2A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when subject to CCA</w:t>
      </w:r>
      <w:r>
        <w:tab/>
        <w:t>128</w:t>
      </w:r>
    </w:p>
    <w:p w14:paraId="087F32A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128</w:t>
      </w:r>
    </w:p>
    <w:p w14:paraId="12C689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128</w:t>
      </w:r>
    </w:p>
    <w:p w14:paraId="6586AE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measurement capability</w:t>
      </w:r>
      <w:r>
        <w:tab/>
        <w:t>128</w:t>
      </w:r>
    </w:p>
    <w:p w14:paraId="7AD76D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4.2A.2.2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Measurement and evaluation when subject to CCA on the serving cell</w:t>
      </w:r>
      <w:r>
        <w:tab/>
        <w:t>128</w:t>
      </w:r>
    </w:p>
    <w:p w14:paraId="359AF1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4.2A.2.3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intra-frequency NR cells when subject to CCA on the serving cell and target cell</w:t>
      </w:r>
      <w:r>
        <w:tab/>
        <w:t>129</w:t>
      </w:r>
    </w:p>
    <w:p w14:paraId="14414A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4.2A.2.4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inter-frequency NR cells when subject to CCA on the target cell</w:t>
      </w:r>
      <w:r>
        <w:tab/>
        <w:t>131</w:t>
      </w:r>
    </w:p>
    <w:p w14:paraId="27D9AB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4.2A.2.5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inter-RAT E-UTRAN cells when subject to CCA on the serving cell</w:t>
      </w:r>
      <w:r>
        <w:tab/>
        <w:t>132</w:t>
      </w:r>
    </w:p>
    <w:p w14:paraId="64A0CE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4.2A.2.6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 when subject to CCA on the target cell</w:t>
      </w:r>
      <w:r>
        <w:tab/>
        <w:t>133</w:t>
      </w:r>
    </w:p>
    <w:p w14:paraId="080EEA1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4.2A.2.7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133</w:t>
      </w:r>
    </w:p>
    <w:p w14:paraId="3F36AAB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4.2B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for RedCap</w:t>
      </w:r>
      <w:r>
        <w:tab/>
        <w:t>133</w:t>
      </w:r>
    </w:p>
    <w:p w14:paraId="2F3F800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133</w:t>
      </w:r>
    </w:p>
    <w:p w14:paraId="321F4EB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4.2B.2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133</w:t>
      </w:r>
    </w:p>
    <w:p w14:paraId="761B38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4.2B.2.1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 for RedCap</w:t>
      </w:r>
      <w:r>
        <w:tab/>
        <w:t>133</w:t>
      </w:r>
    </w:p>
    <w:p w14:paraId="0D4594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measurement capability for 1 Rx RedCap</w:t>
      </w:r>
      <w:r>
        <w:tab/>
        <w:t>133</w:t>
      </w:r>
    </w:p>
    <w:p w14:paraId="4159CB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measurement capability for 2 Rx RedCap</w:t>
      </w:r>
      <w:r>
        <w:tab/>
        <w:t>134</w:t>
      </w:r>
    </w:p>
    <w:p w14:paraId="2CE159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and evaluation of serving cell for RedCap UE</w:t>
      </w:r>
      <w:r>
        <w:tab/>
        <w:t>134</w:t>
      </w:r>
    </w:p>
    <w:p w14:paraId="5C4589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 for RedCap UE</w:t>
      </w:r>
      <w:r>
        <w:tab/>
        <w:t>136</w:t>
      </w:r>
    </w:p>
    <w:p w14:paraId="72ACC7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 for RedCap UE</w:t>
      </w:r>
      <w:r>
        <w:tab/>
        <w:t>138</w:t>
      </w:r>
    </w:p>
    <w:p w14:paraId="696335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 for RedCap UE</w:t>
      </w:r>
      <w:r>
        <w:tab/>
        <w:t>141</w:t>
      </w:r>
    </w:p>
    <w:p w14:paraId="1DF972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 for RedCap</w:t>
      </w:r>
      <w:r>
        <w:tab/>
        <w:t>143</w:t>
      </w:r>
    </w:p>
    <w:p w14:paraId="05BABC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 for RedCap</w:t>
      </w:r>
      <w:r>
        <w:tab/>
        <w:t>143</w:t>
      </w:r>
    </w:p>
    <w:p w14:paraId="67D787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4.2B.2.8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144</w:t>
      </w:r>
    </w:p>
    <w:p w14:paraId="52859B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4.2B.2.9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 for UE configured with relaxed measurement criterion for RedCap</w:t>
      </w:r>
      <w:r>
        <w:tab/>
        <w:t>144</w:t>
      </w:r>
    </w:p>
    <w:p w14:paraId="6AA213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144</w:t>
      </w:r>
    </w:p>
    <w:p w14:paraId="66E0B3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stationary criterion</w:t>
      </w:r>
      <w:r>
        <w:tab/>
        <w:t>145</w:t>
      </w:r>
    </w:p>
    <w:p w14:paraId="5550CB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and not-at-cell edge criteria</w:t>
      </w:r>
      <w:r>
        <w:tab/>
        <w:t>148</w:t>
      </w:r>
    </w:p>
    <w:p w14:paraId="17A336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4.2B.2.9.3A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and Rel-16 not at cell edge criteria</w:t>
      </w:r>
      <w:r>
        <w:tab/>
        <w:t>148</w:t>
      </w:r>
    </w:p>
    <w:p w14:paraId="6B77F1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stationary criteria</w:t>
      </w:r>
      <w:r>
        <w:tab/>
        <w:t>149</w:t>
      </w:r>
    </w:p>
    <w:p w14:paraId="7365DF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criterion and stationary and not-at-cell edge criteria</w:t>
      </w:r>
      <w:r>
        <w:tab/>
        <w:t>149</w:t>
      </w:r>
    </w:p>
    <w:p w14:paraId="2643A7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not-at-cell edge criterion and stationary and not-at-cell edge criteria</w:t>
      </w:r>
      <w:r>
        <w:tab/>
        <w:t>149</w:t>
      </w:r>
    </w:p>
    <w:p w14:paraId="0C7138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not-at-cell edge criteria and stationary and notatcell edge criteria</w:t>
      </w:r>
      <w:r>
        <w:tab/>
        <w:t>149</w:t>
      </w:r>
    </w:p>
    <w:p w14:paraId="6E8D6C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not-at-cell edge criteria and stationary criterion</w:t>
      </w:r>
      <w:r>
        <w:tab/>
        <w:t>150</w:t>
      </w:r>
    </w:p>
    <w:p w14:paraId="42912D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150</w:t>
      </w:r>
    </w:p>
    <w:p w14:paraId="5683EE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not-at-cell edge criterion</w:t>
      </w:r>
      <w:r>
        <w:tab/>
        <w:t>153</w:t>
      </w:r>
    </w:p>
    <w:p w14:paraId="1E5E33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4.2B.2.9.11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criteria</w:t>
      </w:r>
      <w:r>
        <w:tab/>
        <w:t>155</w:t>
      </w:r>
    </w:p>
    <w:p w14:paraId="1EEF2F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4.2B.2.10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 for UE configured with relaxed measurement criterion</w:t>
      </w:r>
      <w:r>
        <w:tab/>
        <w:t>155</w:t>
      </w:r>
    </w:p>
    <w:p w14:paraId="5909D1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155</w:t>
      </w:r>
    </w:p>
    <w:p w14:paraId="68C612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stationary criterion</w:t>
      </w:r>
      <w:r>
        <w:tab/>
        <w:t>156</w:t>
      </w:r>
    </w:p>
    <w:p w14:paraId="11CB85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not at cell edge criterion</w:t>
      </w:r>
      <w:r>
        <w:tab/>
        <w:t>158</w:t>
      </w:r>
    </w:p>
    <w:p w14:paraId="47D25E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4.2B.2.10.3A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and Rel-16 not at cell edge criterion</w:t>
      </w:r>
      <w:r>
        <w:tab/>
        <w:t>159</w:t>
      </w:r>
    </w:p>
    <w:p w14:paraId="6C8C05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stationary criteria</w:t>
      </w:r>
      <w:r>
        <w:tab/>
        <w:t>159</w:t>
      </w:r>
    </w:p>
    <w:p w14:paraId="52BE41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stationary not at cell edge criteria</w:t>
      </w:r>
      <w:r>
        <w:tab/>
        <w:t>160</w:t>
      </w:r>
    </w:p>
    <w:p w14:paraId="67DFC9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lastRenderedPageBreak/>
        <w:t>4.2B.2.10.6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not-at-cell edge criterion and stationary not at cell edge criteria</w:t>
      </w:r>
      <w:r>
        <w:tab/>
        <w:t>160</w:t>
      </w:r>
    </w:p>
    <w:p w14:paraId="0F3036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not-at-cell edge criterion and stationary not at cell edge criteria</w:t>
      </w:r>
      <w:r>
        <w:tab/>
        <w:t>160</w:t>
      </w:r>
    </w:p>
    <w:p w14:paraId="4797BF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not-at-cell edge criterion and stationary criteria</w:t>
      </w:r>
      <w:r>
        <w:tab/>
        <w:t>160</w:t>
      </w:r>
    </w:p>
    <w:p w14:paraId="23941B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161</w:t>
      </w:r>
    </w:p>
    <w:p w14:paraId="03FBBE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not-at-cell edge criterion</w:t>
      </w:r>
      <w:r>
        <w:tab/>
        <w:t>163</w:t>
      </w:r>
    </w:p>
    <w:p w14:paraId="6BCEAA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4.2B.2.10.11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criterion</w:t>
      </w:r>
      <w:r>
        <w:tab/>
        <w:t>166</w:t>
      </w:r>
    </w:p>
    <w:p w14:paraId="727368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4.2B.2.11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 for UE configured with relaxed measurement criterion</w:t>
      </w:r>
      <w:r>
        <w:tab/>
        <w:t>166</w:t>
      </w:r>
    </w:p>
    <w:p w14:paraId="507AFE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166</w:t>
      </w:r>
    </w:p>
    <w:p w14:paraId="19910E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stationary criterion</w:t>
      </w:r>
      <w:r>
        <w:tab/>
        <w:t>167</w:t>
      </w:r>
    </w:p>
    <w:p w14:paraId="6CEEBB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not at cell edge criterion</w:t>
      </w:r>
      <w:r>
        <w:tab/>
        <w:t>168</w:t>
      </w:r>
    </w:p>
    <w:p w14:paraId="1D9283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4.2B.2.11.3A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stationary and Rel-16 not at cell edge criterion</w:t>
      </w:r>
      <w:r>
        <w:tab/>
        <w:t>169</w:t>
      </w:r>
    </w:p>
    <w:p w14:paraId="18CFA6C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stationary criteria</w:t>
      </w:r>
      <w:r>
        <w:tab/>
        <w:t>169</w:t>
      </w:r>
    </w:p>
    <w:p w14:paraId="713EE9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and stationary not at cell edge criteria</w:t>
      </w:r>
      <w:r>
        <w:tab/>
        <w:t>170</w:t>
      </w:r>
    </w:p>
    <w:p w14:paraId="15A2FE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not-at-cell edge criterion and stationary not at cell edge criteria</w:t>
      </w:r>
      <w:r>
        <w:tab/>
        <w:t>170</w:t>
      </w:r>
    </w:p>
    <w:p w14:paraId="28F917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not-at-cell edge criterion and stationary not at cell edge criteria</w:t>
      </w:r>
      <w:r>
        <w:tab/>
        <w:t>170</w:t>
      </w:r>
    </w:p>
    <w:p w14:paraId="770D67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a UE fulfilling low mobility not-at-cell edge criterion and stationary criteria</w:t>
      </w:r>
      <w:r>
        <w:tab/>
        <w:t>170</w:t>
      </w:r>
    </w:p>
    <w:p w14:paraId="583C90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criterion</w:t>
      </w:r>
      <w:r>
        <w:tab/>
        <w:t>171</w:t>
      </w:r>
    </w:p>
    <w:p w14:paraId="268066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with not-at-cell edge criterion</w:t>
      </w:r>
      <w:r>
        <w:tab/>
        <w:t>172</w:t>
      </w:r>
    </w:p>
    <w:p w14:paraId="26E07B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4.2B.2.11.11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for UE fulfilling low mobility and not-at-cell edge criterion</w:t>
      </w:r>
      <w:r>
        <w:tab/>
        <w:t>173</w:t>
      </w:r>
    </w:p>
    <w:p w14:paraId="0CE413D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4.2C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for NR UE for Satellite Access</w:t>
      </w:r>
      <w:r>
        <w:tab/>
        <w:t>174</w:t>
      </w:r>
    </w:p>
    <w:p w14:paraId="24DA330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174</w:t>
      </w:r>
    </w:p>
    <w:p w14:paraId="61E3E95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4.2C.2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174</w:t>
      </w:r>
    </w:p>
    <w:p w14:paraId="7F7C3E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4.2C.2.1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measurement capability</w:t>
      </w:r>
      <w:r>
        <w:tab/>
        <w:t>174</w:t>
      </w:r>
    </w:p>
    <w:p w14:paraId="5C68F5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4.2C.2.2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Measurement and evaluation of serving cell</w:t>
      </w:r>
      <w:r>
        <w:tab/>
        <w:t>174</w:t>
      </w:r>
    </w:p>
    <w:p w14:paraId="419DE9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4.2C.2.3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intra-frequency NR cells</w:t>
      </w:r>
      <w:r>
        <w:tab/>
        <w:t>175</w:t>
      </w:r>
    </w:p>
    <w:p w14:paraId="620C91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4.2C.2.4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inter-frequency NR cells</w:t>
      </w:r>
      <w:r>
        <w:tab/>
        <w:t>177</w:t>
      </w:r>
    </w:p>
    <w:p w14:paraId="173319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4.2C.2.5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</w:t>
      </w:r>
      <w:r>
        <w:tab/>
        <w:t>181</w:t>
      </w:r>
    </w:p>
    <w:p w14:paraId="1E6516D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4.2C.2.6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181</w:t>
      </w:r>
    </w:p>
    <w:p w14:paraId="272B09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4.2C.2.7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intra-frequency NR cells for UE configured with relaxed measurement criterion</w:t>
      </w:r>
      <w:r>
        <w:tab/>
        <w:t>181</w:t>
      </w:r>
    </w:p>
    <w:p w14:paraId="3910DA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4.2C.2.</w:t>
      </w:r>
      <w:r w:rsidRPr="007229CD">
        <w:rPr>
          <w:rFonts w:eastAsia="DengXian"/>
          <w:lang w:val="en-US"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Measurements of int</w:t>
      </w:r>
      <w:r w:rsidRPr="007229CD">
        <w:rPr>
          <w:rFonts w:eastAsia="DengXian"/>
          <w:lang w:val="en-US" w:eastAsia="zh-CN"/>
        </w:rPr>
        <w:t>er</w:t>
      </w:r>
      <w:r w:rsidRPr="007229CD">
        <w:rPr>
          <w:lang w:val="en-US" w:eastAsia="zh-CN"/>
        </w:rPr>
        <w:t>-frequency NR cells for UE configured with relaxed measurement criterion</w:t>
      </w:r>
      <w:r>
        <w:tab/>
        <w:t>181</w:t>
      </w:r>
    </w:p>
    <w:p w14:paraId="568F50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4.2C.2.9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181</w:t>
      </w:r>
    </w:p>
    <w:p w14:paraId="52FD3E2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4.3</w:t>
      </w:r>
      <w:r>
        <w:rPr>
          <w:rFonts w:ascii="Calibri" w:eastAsia="Malgun Gothic" w:hAnsi="Calibri"/>
          <w:sz w:val="22"/>
          <w:szCs w:val="22"/>
        </w:rPr>
        <w:tab/>
      </w:r>
      <w:r>
        <w:t>Minimization of Drive Tests (MDT)</w:t>
      </w:r>
      <w:r>
        <w:tab/>
        <w:t>182</w:t>
      </w:r>
    </w:p>
    <w:p w14:paraId="58457D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182</w:t>
      </w:r>
    </w:p>
    <w:p w14:paraId="7CE438A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Requirements</w:t>
      </w:r>
      <w:r>
        <w:tab/>
        <w:t>182</w:t>
      </w:r>
    </w:p>
    <w:p w14:paraId="5A5F38E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</w:t>
      </w:r>
      <w:r>
        <w:tab/>
        <w:t>182</w:t>
      </w:r>
    </w:p>
    <w:p w14:paraId="12172A6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4.3.4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Connection Establishment Failure Log Reporting</w:t>
      </w:r>
      <w:r>
        <w:tab/>
        <w:t>183</w:t>
      </w:r>
    </w:p>
    <w:p w14:paraId="1DC33A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Radio Link Failure and Handover Failure Log Reporting</w:t>
      </w:r>
      <w:r>
        <w:tab/>
        <w:t>183</w:t>
      </w:r>
    </w:p>
    <w:p w14:paraId="65AE65E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4.3C</w:t>
      </w:r>
      <w:r>
        <w:rPr>
          <w:rFonts w:ascii="Calibri" w:eastAsia="Malgun Gothic" w:hAnsi="Calibri"/>
          <w:sz w:val="22"/>
          <w:szCs w:val="22"/>
        </w:rPr>
        <w:tab/>
      </w:r>
      <w:r>
        <w:t>Minimization of Drive Tests (MDT) for Satellite Access</w:t>
      </w:r>
      <w:r>
        <w:tab/>
        <w:t>183</w:t>
      </w:r>
    </w:p>
    <w:p w14:paraId="6E87EF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183</w:t>
      </w:r>
    </w:p>
    <w:p w14:paraId="7004EE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4.3C.2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Requirements</w:t>
      </w:r>
      <w:r>
        <w:tab/>
        <w:t>184</w:t>
      </w:r>
    </w:p>
    <w:p w14:paraId="084100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4.3C.3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</w:t>
      </w:r>
      <w:r>
        <w:tab/>
        <w:t>184</w:t>
      </w:r>
    </w:p>
    <w:p w14:paraId="40BC0D0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4.3C.4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Connection Establishment Failure Log Reporting</w:t>
      </w:r>
      <w:r>
        <w:tab/>
        <w:t>184</w:t>
      </w:r>
    </w:p>
    <w:p w14:paraId="094CB50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4.3C.5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Radio Link Failure and Handover Failure Log Reporting</w:t>
      </w:r>
      <w:r>
        <w:tab/>
        <w:t>184</w:t>
      </w:r>
    </w:p>
    <w:p w14:paraId="5EC9FEE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4.4</w:t>
      </w:r>
      <w:r>
        <w:rPr>
          <w:rFonts w:ascii="Calibri" w:eastAsia="Malgun Gothic" w:hAnsi="Calibri"/>
          <w:sz w:val="22"/>
          <w:szCs w:val="22"/>
        </w:rPr>
        <w:tab/>
      </w:r>
      <w:r>
        <w:t>Idle Mode CA/DC Measurements</w:t>
      </w:r>
      <w:r>
        <w:tab/>
        <w:t>185</w:t>
      </w:r>
    </w:p>
    <w:p w14:paraId="064495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4.4.1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185</w:t>
      </w:r>
    </w:p>
    <w:p w14:paraId="101D731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4.4.2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Measurement Requirements</w:t>
      </w:r>
      <w:r>
        <w:tab/>
        <w:t>185</w:t>
      </w:r>
    </w:p>
    <w:p w14:paraId="54D5FD5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4.4.2.1</w:t>
      </w:r>
      <w:r>
        <w:rPr>
          <w:rFonts w:ascii="Calibri" w:eastAsia="Malgun Gothic" w:hAnsi="Calibri"/>
          <w:sz w:val="22"/>
          <w:szCs w:val="22"/>
        </w:rPr>
        <w:tab/>
      </w:r>
      <w:r>
        <w:t>Detected cell requirement during state transition and Idle mode</w:t>
      </w:r>
      <w:r>
        <w:tab/>
        <w:t>185</w:t>
      </w:r>
    </w:p>
    <w:p w14:paraId="306502B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4.4.2.2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CA/DC candidate cells</w:t>
      </w:r>
      <w:r>
        <w:tab/>
        <w:t>186</w:t>
      </w:r>
    </w:p>
    <w:p w14:paraId="2E2525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4.4.2.3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on serving cell</w:t>
      </w:r>
      <w:r>
        <w:tab/>
        <w:t>187</w:t>
      </w:r>
    </w:p>
    <w:p w14:paraId="621AB5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4.4.2.4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E-UTRAN inter-RAT DC candidate cells</w:t>
      </w:r>
      <w:r>
        <w:tab/>
        <w:t>187</w:t>
      </w:r>
    </w:p>
    <w:p w14:paraId="35A71CA1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5</w:t>
      </w:r>
      <w:r>
        <w:rPr>
          <w:rFonts w:ascii="Calibri" w:eastAsia="Malgun Gothic" w:hAnsi="Calibri"/>
          <w:szCs w:val="22"/>
        </w:rPr>
        <w:tab/>
      </w:r>
      <w:r>
        <w:t>SA: RRC_INACTIVE state mobility</w:t>
      </w:r>
      <w:r>
        <w:tab/>
        <w:t>189</w:t>
      </w:r>
    </w:p>
    <w:p w14:paraId="67022CE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</w:t>
      </w:r>
      <w:r>
        <w:tab/>
        <w:t>189</w:t>
      </w:r>
    </w:p>
    <w:p w14:paraId="59822A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189</w:t>
      </w:r>
    </w:p>
    <w:p w14:paraId="71B10F3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189</w:t>
      </w:r>
    </w:p>
    <w:p w14:paraId="30A12D1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5.1.2.1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</w:t>
      </w:r>
      <w:r>
        <w:tab/>
        <w:t>189</w:t>
      </w:r>
    </w:p>
    <w:p w14:paraId="324B6DC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and evaluation of serving cell</w:t>
      </w:r>
      <w:r>
        <w:tab/>
        <w:t>189</w:t>
      </w:r>
    </w:p>
    <w:p w14:paraId="12BE20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</w:t>
      </w:r>
      <w:r>
        <w:tab/>
        <w:t>189</w:t>
      </w:r>
    </w:p>
    <w:p w14:paraId="22F314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</w:t>
      </w:r>
      <w:r>
        <w:tab/>
        <w:t>189</w:t>
      </w:r>
    </w:p>
    <w:p w14:paraId="6254AF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</w:t>
      </w:r>
      <w:r>
        <w:tab/>
        <w:t>189</w:t>
      </w:r>
    </w:p>
    <w:p w14:paraId="65DEBD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</w:t>
      </w:r>
      <w:r>
        <w:tab/>
        <w:t>189</w:t>
      </w:r>
    </w:p>
    <w:p w14:paraId="2D1735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190</w:t>
      </w:r>
    </w:p>
    <w:p w14:paraId="6E6D57D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5.1A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with CCA</w:t>
      </w:r>
      <w:r>
        <w:tab/>
        <w:t>190</w:t>
      </w:r>
    </w:p>
    <w:p w14:paraId="73CF4D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190</w:t>
      </w:r>
    </w:p>
    <w:p w14:paraId="72D9967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190</w:t>
      </w:r>
    </w:p>
    <w:p w14:paraId="206E9E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5.1A.2.1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</w:t>
      </w:r>
      <w:r>
        <w:tab/>
        <w:t>190</w:t>
      </w:r>
    </w:p>
    <w:p w14:paraId="4EBE19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and evaluation when CCA is used on the serving cell</w:t>
      </w:r>
      <w:r>
        <w:tab/>
        <w:t>190</w:t>
      </w:r>
    </w:p>
    <w:p w14:paraId="6DEE848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 when CCA is used on the serving cell and target cell</w:t>
      </w:r>
      <w:r>
        <w:tab/>
        <w:t>190</w:t>
      </w:r>
    </w:p>
    <w:p w14:paraId="726049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 when CCA is used on the target cell</w:t>
      </w:r>
      <w:r>
        <w:tab/>
        <w:t>190</w:t>
      </w:r>
    </w:p>
    <w:p w14:paraId="72EDAE9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 when CCA is used on the serving cell</w:t>
      </w:r>
      <w:r>
        <w:tab/>
        <w:t>190</w:t>
      </w:r>
    </w:p>
    <w:p w14:paraId="234FC8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 when CCA is used on the target cell</w:t>
      </w:r>
      <w:r>
        <w:tab/>
        <w:t>190</w:t>
      </w:r>
    </w:p>
    <w:p w14:paraId="46CC85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5.1A.2.7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191</w:t>
      </w:r>
    </w:p>
    <w:p w14:paraId="2F221BB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5.1B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for RedCap</w:t>
      </w:r>
      <w:r>
        <w:tab/>
        <w:t>191</w:t>
      </w:r>
    </w:p>
    <w:p w14:paraId="4A8EC9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191</w:t>
      </w:r>
    </w:p>
    <w:p w14:paraId="62D3058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5.1B.2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191</w:t>
      </w:r>
    </w:p>
    <w:p w14:paraId="548935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5.1B.2.1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</w:t>
      </w:r>
      <w:r>
        <w:tab/>
        <w:t>191</w:t>
      </w:r>
    </w:p>
    <w:p w14:paraId="2ED2DD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and evaluation of serving cell</w:t>
      </w:r>
      <w:r>
        <w:tab/>
        <w:t>191</w:t>
      </w:r>
    </w:p>
    <w:p w14:paraId="6A8E27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</w:t>
      </w:r>
      <w:r>
        <w:tab/>
        <w:t>192</w:t>
      </w:r>
    </w:p>
    <w:p w14:paraId="6A9635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</w:t>
      </w:r>
      <w:r>
        <w:tab/>
        <w:t>193</w:t>
      </w:r>
    </w:p>
    <w:p w14:paraId="1F7C30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</w:t>
      </w:r>
      <w:r>
        <w:tab/>
        <w:t>194</w:t>
      </w:r>
    </w:p>
    <w:p w14:paraId="7A6016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5.1B.2.6</w:t>
      </w:r>
      <w:r>
        <w:rPr>
          <w:rFonts w:ascii="Calibri" w:eastAsia="Malgun Gothic" w:hAnsi="Calibri"/>
          <w:sz w:val="22"/>
          <w:szCs w:val="22"/>
        </w:rPr>
        <w:tab/>
      </w:r>
      <w:r>
        <w:t>Maximum interruption in paging reception</w:t>
      </w:r>
      <w:r>
        <w:tab/>
        <w:t>194</w:t>
      </w:r>
    </w:p>
    <w:p w14:paraId="53434E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5.1B.2.7</w:t>
      </w:r>
      <w:r>
        <w:rPr>
          <w:rFonts w:ascii="Calibri" w:eastAsia="Malgun Gothic" w:hAnsi="Calibri"/>
          <w:sz w:val="22"/>
          <w:szCs w:val="22"/>
        </w:rPr>
        <w:tab/>
      </w:r>
      <w:r>
        <w:t>General requirements</w:t>
      </w:r>
      <w:r>
        <w:tab/>
        <w:t>194</w:t>
      </w:r>
    </w:p>
    <w:p w14:paraId="583994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5.1B.2.8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194</w:t>
      </w:r>
    </w:p>
    <w:p w14:paraId="3409921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5.1B.2.9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intra-frequency NR cells for UE configured with relaxed measurement criterion</w:t>
      </w:r>
      <w:r>
        <w:tab/>
        <w:t>194</w:t>
      </w:r>
    </w:p>
    <w:p w14:paraId="6E36E6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5.1B.2.10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NR cells for UE configured with relaxed measurement criterion</w:t>
      </w:r>
      <w:r>
        <w:tab/>
        <w:t>195</w:t>
      </w:r>
    </w:p>
    <w:p w14:paraId="4B4154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5.1B.2.11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inter-RAT E-UTRAN cells for UE configured with relaxed measurement criterion</w:t>
      </w:r>
      <w:r>
        <w:tab/>
        <w:t>195</w:t>
      </w:r>
    </w:p>
    <w:p w14:paraId="2449751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5.1C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</w:t>
      </w:r>
      <w:r>
        <w:tab/>
        <w:t>195</w:t>
      </w:r>
    </w:p>
    <w:p w14:paraId="311EA1E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5.1C.1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195</w:t>
      </w:r>
    </w:p>
    <w:p w14:paraId="7F3679A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5.1C.2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195</w:t>
      </w:r>
    </w:p>
    <w:p w14:paraId="67E6E2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UE measurement capability</w:t>
      </w:r>
      <w:r>
        <w:tab/>
        <w:t>195</w:t>
      </w:r>
    </w:p>
    <w:p w14:paraId="1F94BD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and evaluation of serving cell</w:t>
      </w:r>
      <w:r>
        <w:tab/>
        <w:t>195</w:t>
      </w:r>
    </w:p>
    <w:p w14:paraId="282C5B1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Measurements of intra-frequency NR cells</w:t>
      </w:r>
      <w:r>
        <w:tab/>
        <w:t>195</w:t>
      </w:r>
    </w:p>
    <w:p w14:paraId="48AF9FA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Measurements of inter-frequency NR cells</w:t>
      </w:r>
      <w:r>
        <w:tab/>
        <w:t>195</w:t>
      </w:r>
    </w:p>
    <w:p w14:paraId="148DA8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Maximum interruption in paging reception</w:t>
      </w:r>
      <w:r>
        <w:tab/>
        <w:t>195</w:t>
      </w:r>
    </w:p>
    <w:p w14:paraId="198B21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5.1C.2.6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General requirements</w:t>
      </w:r>
      <w:r>
        <w:tab/>
        <w:t>195</w:t>
      </w:r>
    </w:p>
    <w:p w14:paraId="09856CE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196</w:t>
      </w:r>
    </w:p>
    <w:p w14:paraId="5EAFCFC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5.2B</w:t>
      </w:r>
      <w:r>
        <w:rPr>
          <w:rFonts w:ascii="Calibri" w:eastAsia="Malgun Gothic" w:hAnsi="Calibri"/>
          <w:sz w:val="22"/>
          <w:szCs w:val="22"/>
        </w:rPr>
        <w:tab/>
      </w:r>
      <w:r>
        <w:t>Configured Grant based Small Data Transmissions (CG-SDT) for RedCap</w:t>
      </w:r>
      <w:r>
        <w:tab/>
        <w:t>196</w:t>
      </w:r>
    </w:p>
    <w:p w14:paraId="19C2FA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5.2B.1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196</w:t>
      </w:r>
    </w:p>
    <w:p w14:paraId="681B9D4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5.2B.2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on UE synchronization for small data transmissions for RedCap</w:t>
      </w:r>
      <w:r>
        <w:tab/>
        <w:t>196</w:t>
      </w:r>
    </w:p>
    <w:p w14:paraId="066E7A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5.2B.2.1</w:t>
      </w:r>
      <w:r>
        <w:rPr>
          <w:rFonts w:ascii="Calibri" w:eastAsia="Malgun Gothic" w:hAnsi="Calibri"/>
          <w:sz w:val="22"/>
          <w:szCs w:val="22"/>
        </w:rPr>
        <w:tab/>
      </w:r>
      <w:r>
        <w:t>Void5.2B.3 TA validation requirements for RedCap</w:t>
      </w:r>
      <w:r>
        <w:tab/>
        <w:t>196</w:t>
      </w:r>
    </w:p>
    <w:p w14:paraId="5753C2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5.2B.2.2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197</w:t>
      </w:r>
    </w:p>
    <w:p w14:paraId="4349969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5.2B.4</w:t>
      </w:r>
      <w:r>
        <w:rPr>
          <w:rFonts w:ascii="Calibri" w:eastAsia="Malgun Gothic" w:hAnsi="Calibri"/>
          <w:sz w:val="22"/>
          <w:szCs w:val="22"/>
        </w:rPr>
        <w:tab/>
      </w:r>
      <w:r>
        <w:t>Scheduling restriction</w:t>
      </w:r>
      <w:r>
        <w:tab/>
        <w:t>197</w:t>
      </w:r>
    </w:p>
    <w:p w14:paraId="7923EFF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5.2B.5</w:t>
      </w:r>
      <w:r>
        <w:rPr>
          <w:rFonts w:ascii="Calibri" w:eastAsia="Malgun Gothic" w:hAnsi="Calibri"/>
          <w:sz w:val="22"/>
          <w:szCs w:val="22"/>
        </w:rPr>
        <w:tab/>
      </w:r>
      <w:r>
        <w:t>Applicability conditions for CG-SDT for RedCap</w:t>
      </w:r>
      <w:r>
        <w:tab/>
        <w:t>197</w:t>
      </w:r>
    </w:p>
    <w:p w14:paraId="72B96B8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5.3</w:t>
      </w:r>
      <w:r>
        <w:rPr>
          <w:rFonts w:ascii="Calibri" w:eastAsia="Malgun Gothic" w:hAnsi="Calibri"/>
          <w:sz w:val="22"/>
          <w:szCs w:val="22"/>
        </w:rPr>
        <w:tab/>
      </w:r>
      <w:r>
        <w:t>Minimization of Drive Tests (MDT)</w:t>
      </w:r>
      <w:r>
        <w:tab/>
        <w:t>197</w:t>
      </w:r>
    </w:p>
    <w:p w14:paraId="4E6039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197</w:t>
      </w:r>
    </w:p>
    <w:p w14:paraId="5C9CC4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Requirements</w:t>
      </w:r>
      <w:r>
        <w:tab/>
        <w:t>198</w:t>
      </w:r>
    </w:p>
    <w:p w14:paraId="0518E7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</w:t>
      </w:r>
      <w:r>
        <w:tab/>
        <w:t>198</w:t>
      </w:r>
    </w:p>
    <w:p w14:paraId="27706B5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5.3.4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Connection Establishment Failure Log Reporting</w:t>
      </w:r>
      <w:r>
        <w:tab/>
        <w:t>198</w:t>
      </w:r>
    </w:p>
    <w:p w14:paraId="1ED2EE4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Radio Link Failure and Handover Failure Log Reporting</w:t>
      </w:r>
      <w:r>
        <w:tab/>
        <w:t>198</w:t>
      </w:r>
    </w:p>
    <w:p w14:paraId="1D0BF56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5.3.6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Resume Failure Log Reporting</w:t>
      </w:r>
      <w:r>
        <w:tab/>
        <w:t>198</w:t>
      </w:r>
    </w:p>
    <w:p w14:paraId="6ED35C6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5.3C</w:t>
      </w:r>
      <w:r>
        <w:rPr>
          <w:rFonts w:ascii="Calibri" w:eastAsia="Malgun Gothic" w:hAnsi="Calibri"/>
          <w:sz w:val="22"/>
          <w:szCs w:val="22"/>
        </w:rPr>
        <w:tab/>
      </w:r>
      <w:r>
        <w:t>Minimization of Drive Tests (MDT) for Satellite Access</w:t>
      </w:r>
      <w:r>
        <w:tab/>
        <w:t>198</w:t>
      </w:r>
    </w:p>
    <w:p w14:paraId="3D8D5E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198</w:t>
      </w:r>
    </w:p>
    <w:p w14:paraId="736D12B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Requirements</w:t>
      </w:r>
      <w:r>
        <w:tab/>
        <w:t>199</w:t>
      </w:r>
    </w:p>
    <w:p w14:paraId="3A7374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</w:t>
      </w:r>
      <w:r>
        <w:tab/>
        <w:t>199</w:t>
      </w:r>
    </w:p>
    <w:p w14:paraId="7A5029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5.3C.4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Connection Establishment Failure Log Reporting</w:t>
      </w:r>
      <w:r>
        <w:tab/>
        <w:t>199</w:t>
      </w:r>
    </w:p>
    <w:p w14:paraId="7059C6F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Radio Link Failure and Handover Failure Log Reporting</w:t>
      </w:r>
      <w:r>
        <w:tab/>
        <w:t>199</w:t>
      </w:r>
    </w:p>
    <w:p w14:paraId="3F33355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5.3C.6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Relative Time Stamp Accuracy for RRC Resume Failure Log Reporting</w:t>
      </w:r>
      <w:r>
        <w:tab/>
        <w:t>199</w:t>
      </w:r>
    </w:p>
    <w:p w14:paraId="2A933B2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5.4</w:t>
      </w:r>
      <w:r>
        <w:rPr>
          <w:rFonts w:ascii="Calibri" w:eastAsia="Malgun Gothic" w:hAnsi="Calibri"/>
          <w:sz w:val="22"/>
          <w:szCs w:val="22"/>
        </w:rPr>
        <w:tab/>
      </w:r>
      <w:r>
        <w:t>Idle Mode CA/DC Measurements</w:t>
      </w:r>
      <w:r>
        <w:tab/>
        <w:t>199</w:t>
      </w:r>
    </w:p>
    <w:p w14:paraId="6D5219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5.4.1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199</w:t>
      </w:r>
    </w:p>
    <w:p w14:paraId="01BC0D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5.4.2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Measurement Requirements</w:t>
      </w:r>
      <w:r>
        <w:tab/>
        <w:t>199</w:t>
      </w:r>
    </w:p>
    <w:p w14:paraId="266474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5.4.2.1</w:t>
      </w:r>
      <w:r>
        <w:rPr>
          <w:rFonts w:ascii="Calibri" w:eastAsia="Malgun Gothic" w:hAnsi="Calibri"/>
          <w:sz w:val="22"/>
          <w:szCs w:val="22"/>
        </w:rPr>
        <w:tab/>
      </w:r>
      <w:r>
        <w:t>Detected cell requirement during state transition and Idle mode</w:t>
      </w:r>
      <w:r>
        <w:tab/>
        <w:t>200</w:t>
      </w:r>
    </w:p>
    <w:p w14:paraId="76CA62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5.4.2.2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Measurements of inter-frequency CA/DC candidate cells</w:t>
      </w:r>
      <w:r>
        <w:tab/>
        <w:t>200</w:t>
      </w:r>
    </w:p>
    <w:p w14:paraId="4D2A27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5.4.2.3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Measurements on serving cell</w:t>
      </w:r>
      <w:r>
        <w:tab/>
        <w:t>200</w:t>
      </w:r>
    </w:p>
    <w:p w14:paraId="65363E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5.4.2.4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Measurements on E-UTRAN inter-RAT DC candidate cells</w:t>
      </w:r>
      <w:r>
        <w:tab/>
        <w:t>200</w:t>
      </w:r>
    </w:p>
    <w:p w14:paraId="6D0CB63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5.5</w:t>
      </w:r>
      <w:r>
        <w:rPr>
          <w:rFonts w:ascii="Calibri" w:eastAsia="Malgun Gothic" w:hAnsi="Calibri"/>
          <w:sz w:val="22"/>
          <w:szCs w:val="22"/>
        </w:rPr>
        <w:tab/>
      </w:r>
      <w:r>
        <w:t>Configured Grant based Small Data Transmissions (CG-SDT)</w:t>
      </w:r>
      <w:r>
        <w:tab/>
        <w:t>200</w:t>
      </w:r>
    </w:p>
    <w:p w14:paraId="1BB864F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200</w:t>
      </w:r>
    </w:p>
    <w:p w14:paraId="0C06BFC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5.5.2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on UE synchronization for small data transmissions</w:t>
      </w:r>
      <w:r>
        <w:tab/>
        <w:t>200</w:t>
      </w:r>
    </w:p>
    <w:p w14:paraId="79F84A3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5.5.3</w:t>
      </w:r>
      <w:r>
        <w:rPr>
          <w:rFonts w:ascii="Calibri" w:eastAsia="Malgun Gothic" w:hAnsi="Calibri"/>
          <w:sz w:val="22"/>
          <w:szCs w:val="22"/>
        </w:rPr>
        <w:tab/>
      </w:r>
      <w:r>
        <w:t>TA validation requirements</w:t>
      </w:r>
      <w:r>
        <w:tab/>
        <w:t>200</w:t>
      </w:r>
    </w:p>
    <w:p w14:paraId="454556F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5.5.4</w:t>
      </w:r>
      <w:r>
        <w:rPr>
          <w:rFonts w:ascii="Calibri" w:eastAsia="Malgun Gothic" w:hAnsi="Calibri"/>
          <w:sz w:val="22"/>
          <w:szCs w:val="22"/>
        </w:rPr>
        <w:tab/>
      </w:r>
      <w:r>
        <w:t>Scheduling restriction</w:t>
      </w:r>
      <w:r>
        <w:tab/>
        <w:t>201</w:t>
      </w:r>
    </w:p>
    <w:p w14:paraId="1026E4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5.5.4.1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201</w:t>
      </w:r>
    </w:p>
    <w:p w14:paraId="3F14271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5.5.4.2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201</w:t>
      </w:r>
    </w:p>
    <w:p w14:paraId="032D87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5.5.4.3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202</w:t>
      </w:r>
    </w:p>
    <w:p w14:paraId="04B374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5.5.5</w:t>
      </w:r>
      <w:r>
        <w:rPr>
          <w:rFonts w:ascii="Calibri" w:eastAsia="Malgun Gothic" w:hAnsi="Calibri"/>
          <w:sz w:val="22"/>
          <w:szCs w:val="22"/>
        </w:rPr>
        <w:tab/>
      </w:r>
      <w:r>
        <w:t>Applicability conditions for SDT</w:t>
      </w:r>
      <w:r>
        <w:tab/>
        <w:t>202</w:t>
      </w:r>
    </w:p>
    <w:p w14:paraId="739733C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5.6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for positioning</w:t>
      </w:r>
      <w:r>
        <w:tab/>
        <w:t>202</w:t>
      </w:r>
    </w:p>
    <w:p w14:paraId="0AAB37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202</w:t>
      </w:r>
    </w:p>
    <w:p w14:paraId="657A13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5.6.2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203</w:t>
      </w:r>
    </w:p>
    <w:p w14:paraId="1756C3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203</w:t>
      </w:r>
    </w:p>
    <w:p w14:paraId="7693A3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203</w:t>
      </w:r>
    </w:p>
    <w:p w14:paraId="1900F2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203</w:t>
      </w:r>
    </w:p>
    <w:p w14:paraId="5465F2D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5.6.2.5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</w:t>
      </w:r>
      <w:r>
        <w:rPr>
          <w:lang w:eastAsia="zh-CN"/>
        </w:rPr>
        <w:t>nts</w:t>
      </w:r>
      <w:r>
        <w:tab/>
        <w:t>204</w:t>
      </w:r>
    </w:p>
    <w:p w14:paraId="662250B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5.6.3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207</w:t>
      </w:r>
    </w:p>
    <w:p w14:paraId="4D7E52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207</w:t>
      </w:r>
    </w:p>
    <w:p w14:paraId="0228DA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207</w:t>
      </w:r>
    </w:p>
    <w:p w14:paraId="74488C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207</w:t>
      </w:r>
    </w:p>
    <w:p w14:paraId="1E48DB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Reporting Requirements</w:t>
      </w:r>
      <w:r>
        <w:tab/>
        <w:t>207</w:t>
      </w:r>
    </w:p>
    <w:p w14:paraId="6C1D9A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5.6.3.5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207</w:t>
      </w:r>
    </w:p>
    <w:p w14:paraId="46B589B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5.6.4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210</w:t>
      </w:r>
    </w:p>
    <w:p w14:paraId="3D71E4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210</w:t>
      </w:r>
    </w:p>
    <w:p w14:paraId="555C23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210</w:t>
      </w:r>
    </w:p>
    <w:p w14:paraId="4AC785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210</w:t>
      </w:r>
    </w:p>
    <w:p w14:paraId="634D10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5.6.4.4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Reporting Requirements</w:t>
      </w:r>
      <w:r>
        <w:tab/>
        <w:t>210</w:t>
      </w:r>
    </w:p>
    <w:p w14:paraId="1E7444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5.6.4.5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210</w:t>
      </w:r>
    </w:p>
    <w:p w14:paraId="6D7D949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5.6.5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213</w:t>
      </w:r>
    </w:p>
    <w:p w14:paraId="05BA83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213</w:t>
      </w:r>
    </w:p>
    <w:p w14:paraId="5F474E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5.6.5.2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213</w:t>
      </w:r>
    </w:p>
    <w:p w14:paraId="4D9020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213</w:t>
      </w:r>
    </w:p>
    <w:p w14:paraId="2D3E48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5.6.5.4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reporting requirements</w:t>
      </w:r>
      <w:r>
        <w:tab/>
        <w:t>213</w:t>
      </w:r>
    </w:p>
    <w:p w14:paraId="49685B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5.6.5.5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214</w:t>
      </w:r>
    </w:p>
    <w:p w14:paraId="438A6FA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5.7</w:t>
      </w:r>
      <w:r>
        <w:rPr>
          <w:rFonts w:ascii="Calibri" w:eastAsia="Malgun Gothic" w:hAnsi="Calibri"/>
          <w:sz w:val="22"/>
          <w:szCs w:val="22"/>
        </w:rPr>
        <w:tab/>
      </w:r>
      <w:r>
        <w:t>Random access based Small Data Transmissions (RA-SDT)</w:t>
      </w:r>
      <w:r>
        <w:tab/>
        <w:t>214</w:t>
      </w:r>
    </w:p>
    <w:p w14:paraId="30EA17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214</w:t>
      </w:r>
    </w:p>
    <w:p w14:paraId="1F9C63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small data transmissions based on 2-step RA</w:t>
      </w:r>
      <w:r>
        <w:tab/>
        <w:t>214</w:t>
      </w:r>
    </w:p>
    <w:p w14:paraId="4DB0828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small data transmissions based on 4-step RA</w:t>
      </w:r>
      <w:r>
        <w:tab/>
        <w:t>214</w:t>
      </w:r>
    </w:p>
    <w:p w14:paraId="078B91E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5.7.4</w:t>
      </w:r>
      <w:r>
        <w:rPr>
          <w:rFonts w:ascii="Calibri" w:eastAsia="Malgun Gothic" w:hAnsi="Calibri"/>
          <w:sz w:val="22"/>
          <w:szCs w:val="22"/>
        </w:rPr>
        <w:tab/>
      </w:r>
      <w:r>
        <w:t>Applicability conditions for SDT</w:t>
      </w:r>
      <w:r>
        <w:tab/>
        <w:t>214</w:t>
      </w:r>
    </w:p>
    <w:p w14:paraId="10698BF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5.7B</w:t>
      </w:r>
      <w:r>
        <w:rPr>
          <w:rFonts w:ascii="Calibri" w:eastAsia="Malgun Gothic" w:hAnsi="Calibri"/>
          <w:sz w:val="22"/>
          <w:szCs w:val="22"/>
        </w:rPr>
        <w:tab/>
      </w:r>
      <w:r>
        <w:t>Random access based Small Data Transmissions (RA-SDT) for RedCap</w:t>
      </w:r>
      <w:r>
        <w:tab/>
        <w:t>215</w:t>
      </w:r>
    </w:p>
    <w:p w14:paraId="3C2A261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5.7B.1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215</w:t>
      </w:r>
    </w:p>
    <w:p w14:paraId="380336A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small data transmissions based on 2-step RA</w:t>
      </w:r>
      <w:r>
        <w:tab/>
        <w:t>215</w:t>
      </w:r>
    </w:p>
    <w:p w14:paraId="6E53EA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5.7B.3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small data transmissions based on 4-step RA</w:t>
      </w:r>
      <w:r>
        <w:tab/>
        <w:t>215</w:t>
      </w:r>
    </w:p>
    <w:p w14:paraId="245BD23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5.7B.4</w:t>
      </w:r>
      <w:r>
        <w:rPr>
          <w:rFonts w:ascii="Calibri" w:eastAsia="Malgun Gothic" w:hAnsi="Calibri"/>
          <w:sz w:val="22"/>
          <w:szCs w:val="22"/>
        </w:rPr>
        <w:tab/>
      </w:r>
      <w:r>
        <w:t>Applicability conditions for RA-SDT for RedCap</w:t>
      </w:r>
      <w:r>
        <w:tab/>
        <w:t>215</w:t>
      </w:r>
    </w:p>
    <w:p w14:paraId="719B56C6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6</w:t>
      </w:r>
      <w:r>
        <w:rPr>
          <w:rFonts w:ascii="Calibri" w:eastAsia="Malgun Gothic" w:hAnsi="Calibri"/>
          <w:szCs w:val="22"/>
        </w:rPr>
        <w:tab/>
      </w:r>
      <w:r>
        <w:t>RRC_CONNECTED state mobility</w:t>
      </w:r>
      <w:r>
        <w:tab/>
        <w:t>215</w:t>
      </w:r>
    </w:p>
    <w:p w14:paraId="6F5CD3E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215</w:t>
      </w:r>
    </w:p>
    <w:p w14:paraId="5739329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</w:t>
      </w:r>
      <w:r>
        <w:tab/>
        <w:t>215</w:t>
      </w:r>
    </w:p>
    <w:p w14:paraId="485661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215</w:t>
      </w:r>
    </w:p>
    <w:p w14:paraId="34F505B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FR1 - NR FR1 Handover</w:t>
      </w:r>
      <w:r>
        <w:tab/>
        <w:t>215</w:t>
      </w:r>
    </w:p>
    <w:p w14:paraId="36E850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6.1.1.2.1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215</w:t>
      </w:r>
    </w:p>
    <w:p w14:paraId="09580E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216</w:t>
      </w:r>
    </w:p>
    <w:p w14:paraId="1225F4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FR2- NR FR1 Handover</w:t>
      </w:r>
      <w:r>
        <w:tab/>
        <w:t>216</w:t>
      </w:r>
    </w:p>
    <w:p w14:paraId="553005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6.1.1.3.1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216</w:t>
      </w:r>
    </w:p>
    <w:p w14:paraId="2E4633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6.1.1.3.2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216</w:t>
      </w:r>
    </w:p>
    <w:p w14:paraId="564016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FR2- NR FR2 Handover</w:t>
      </w:r>
      <w:r>
        <w:tab/>
        <w:t>217</w:t>
      </w:r>
    </w:p>
    <w:p w14:paraId="73AFD4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6.1.1.4.1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217</w:t>
      </w:r>
    </w:p>
    <w:p w14:paraId="3B7FF7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6.1.1.4.2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217</w:t>
      </w:r>
    </w:p>
    <w:p w14:paraId="3747AC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FR1- NR FR2 Handover</w:t>
      </w:r>
      <w:r>
        <w:tab/>
        <w:t>218</w:t>
      </w:r>
    </w:p>
    <w:p w14:paraId="53B21F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6.1.1.5.1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218</w:t>
      </w:r>
    </w:p>
    <w:p w14:paraId="737B62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6.1.1.5.2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218</w:t>
      </w:r>
    </w:p>
    <w:p w14:paraId="5F8EFB4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 to other RATs</w:t>
      </w:r>
      <w:r>
        <w:tab/>
        <w:t>219</w:t>
      </w:r>
    </w:p>
    <w:p w14:paraId="0B4BDE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– E-UTRAN Handover</w:t>
      </w:r>
      <w:r>
        <w:tab/>
        <w:t>219</w:t>
      </w:r>
    </w:p>
    <w:p w14:paraId="789205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219</w:t>
      </w:r>
    </w:p>
    <w:p w14:paraId="14E5AC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Handover delay</w:t>
      </w:r>
      <w:r>
        <w:tab/>
        <w:t>219</w:t>
      </w:r>
    </w:p>
    <w:p w14:paraId="4A1425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 time</w:t>
      </w:r>
      <w:r>
        <w:tab/>
        <w:t>219</w:t>
      </w:r>
    </w:p>
    <w:p w14:paraId="01E860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– UTRAN Handover</w:t>
      </w:r>
      <w:r>
        <w:tab/>
        <w:t>220</w:t>
      </w:r>
    </w:p>
    <w:p w14:paraId="4AD86F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6.1.2.2.1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220</w:t>
      </w:r>
    </w:p>
    <w:p w14:paraId="6C3B49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6.1.2.2.2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220</w:t>
      </w:r>
    </w:p>
    <w:p w14:paraId="398C85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6.1.2.2.3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220</w:t>
      </w:r>
    </w:p>
    <w:p w14:paraId="5EEF91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DAPS Handover</w:t>
      </w:r>
      <w:r>
        <w:tab/>
        <w:t>221</w:t>
      </w:r>
    </w:p>
    <w:p w14:paraId="27AC2E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221</w:t>
      </w:r>
    </w:p>
    <w:p w14:paraId="1372DF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FR1 - NR FR1 DAPS Handover</w:t>
      </w:r>
      <w:r>
        <w:tab/>
        <w:t>221</w:t>
      </w:r>
    </w:p>
    <w:p w14:paraId="38F492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6.1.3.2.1</w:t>
      </w:r>
      <w:r>
        <w:rPr>
          <w:rFonts w:ascii="Calibri" w:eastAsia="Malgun Gothic" w:hAnsi="Calibri"/>
          <w:sz w:val="22"/>
          <w:szCs w:val="22"/>
        </w:rPr>
        <w:tab/>
      </w:r>
      <w:r>
        <w:t>DAPS handover delay</w:t>
      </w:r>
      <w:r>
        <w:tab/>
        <w:t>222</w:t>
      </w:r>
    </w:p>
    <w:p w14:paraId="19930B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222</w:t>
      </w:r>
    </w:p>
    <w:p w14:paraId="393302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FR2- NR FR1 DAPS Handover</w:t>
      </w:r>
      <w:r>
        <w:tab/>
        <w:t>224</w:t>
      </w:r>
    </w:p>
    <w:p w14:paraId="74E834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6.1.3.3.1</w:t>
      </w:r>
      <w:r>
        <w:rPr>
          <w:rFonts w:ascii="Calibri" w:eastAsia="Malgun Gothic" w:hAnsi="Calibri"/>
          <w:sz w:val="22"/>
          <w:szCs w:val="22"/>
        </w:rPr>
        <w:tab/>
      </w:r>
      <w:r>
        <w:t>DAPS handover delay</w:t>
      </w:r>
      <w:r>
        <w:tab/>
        <w:t>224</w:t>
      </w:r>
    </w:p>
    <w:p w14:paraId="0B2087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6.1.3.3.2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225</w:t>
      </w:r>
    </w:p>
    <w:p w14:paraId="79F4370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FR1- NR FR2 DAPS Handover</w:t>
      </w:r>
      <w:r>
        <w:tab/>
        <w:t>225</w:t>
      </w:r>
    </w:p>
    <w:p w14:paraId="28EF99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6.1.3.4.1</w:t>
      </w:r>
      <w:r>
        <w:rPr>
          <w:rFonts w:ascii="Calibri" w:eastAsia="Malgun Gothic" w:hAnsi="Calibri"/>
          <w:sz w:val="22"/>
          <w:szCs w:val="22"/>
        </w:rPr>
        <w:tab/>
      </w:r>
      <w:r>
        <w:t>DAPS handover delay</w:t>
      </w:r>
      <w:r>
        <w:tab/>
        <w:t>226</w:t>
      </w:r>
    </w:p>
    <w:p w14:paraId="0AE75A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6.1.3.4.2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226</w:t>
      </w:r>
    </w:p>
    <w:p w14:paraId="687BC3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Conditional Handover</w:t>
      </w:r>
      <w:r>
        <w:tab/>
        <w:t>226</w:t>
      </w:r>
    </w:p>
    <w:p w14:paraId="6EFC34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226</w:t>
      </w:r>
    </w:p>
    <w:p w14:paraId="5C6D41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 – NR FR1 conditional handover</w:t>
      </w:r>
      <w:r>
        <w:tab/>
        <w:t>227</w:t>
      </w:r>
    </w:p>
    <w:p w14:paraId="668926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 – NR FR1 conditional handover</w:t>
      </w:r>
      <w:r>
        <w:tab/>
        <w:t>228</w:t>
      </w:r>
    </w:p>
    <w:p w14:paraId="3683DC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 – NR FR2 conditional handover</w:t>
      </w:r>
      <w:r>
        <w:tab/>
        <w:t>228</w:t>
      </w:r>
    </w:p>
    <w:p w14:paraId="7BBAF9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6.1.4.4.1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228</w:t>
      </w:r>
    </w:p>
    <w:p w14:paraId="4EFC80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6.1.4.4.2</w:t>
      </w:r>
      <w:r>
        <w:rPr>
          <w:rFonts w:ascii="Calibri" w:eastAsia="Malgun Gothic" w:hAnsi="Calibri"/>
          <w:sz w:val="22"/>
          <w:szCs w:val="22"/>
        </w:rPr>
        <w:tab/>
      </w:r>
      <w:r>
        <w:t>Measurement time</w:t>
      </w:r>
      <w:r>
        <w:tab/>
        <w:t>228</w:t>
      </w:r>
    </w:p>
    <w:p w14:paraId="47D5FA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6.1.4.4.3</w:t>
      </w:r>
      <w:r>
        <w:rPr>
          <w:rFonts w:ascii="Calibri" w:eastAsia="Malgun Gothic" w:hAnsi="Calibri"/>
          <w:sz w:val="22"/>
          <w:szCs w:val="22"/>
        </w:rPr>
        <w:tab/>
      </w:r>
      <w:r>
        <w:t>Preparation time</w:t>
      </w:r>
      <w:r>
        <w:tab/>
        <w:t>229</w:t>
      </w:r>
    </w:p>
    <w:p w14:paraId="76EAA0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6.1.4.4.4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229</w:t>
      </w:r>
    </w:p>
    <w:p w14:paraId="220D01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6.1.4.5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 – NR FR2 conditional handover</w:t>
      </w:r>
      <w:r>
        <w:tab/>
        <w:t>229</w:t>
      </w:r>
    </w:p>
    <w:p w14:paraId="680EC98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 with PSCell</w:t>
      </w:r>
      <w:r>
        <w:tab/>
        <w:t>230</w:t>
      </w:r>
    </w:p>
    <w:p w14:paraId="1A55BB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230</w:t>
      </w:r>
    </w:p>
    <w:p w14:paraId="6608C7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Handover with PSCell from NR SA to EN-DC</w:t>
      </w:r>
      <w:r>
        <w:tab/>
        <w:t>230</w:t>
      </w:r>
    </w:p>
    <w:p w14:paraId="79DDF4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 xml:space="preserve">Interruption time for inter-RAT HO </w:t>
      </w:r>
      <w:r>
        <w:t>from NR to E-UTRAN</w:t>
      </w:r>
      <w:r>
        <w:tab/>
        <w:t>230</w:t>
      </w:r>
    </w:p>
    <w:p w14:paraId="530BDD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 xml:space="preserve">PSCell addition in HO with PSCell </w:t>
      </w:r>
      <w:r>
        <w:t>for NR SA to EN-DC</w:t>
      </w:r>
      <w:r>
        <w:tab/>
        <w:t>230</w:t>
      </w:r>
    </w:p>
    <w:p w14:paraId="094630B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HO with PSCell from NE-DC to NE-DC</w:t>
      </w:r>
      <w:r>
        <w:tab/>
        <w:t>231</w:t>
      </w:r>
    </w:p>
    <w:p w14:paraId="64C7B7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</w:t>
      </w:r>
      <w:r w:rsidRPr="007229CD">
        <w:rPr>
          <w:lang w:val="en-US" w:eastAsia="zh-CN"/>
        </w:rPr>
        <w:t>5</w:t>
      </w:r>
      <w:r>
        <w:t>.3.1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231</w:t>
      </w:r>
    </w:p>
    <w:p w14:paraId="5CE696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</w:t>
      </w:r>
      <w:r w:rsidRPr="007229CD">
        <w:rPr>
          <w:lang w:val="en-US" w:eastAsia="zh-CN"/>
        </w:rPr>
        <w:t>5</w:t>
      </w:r>
      <w: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t>HO with PSCell - PCell Interruption time</w:t>
      </w:r>
      <w:r>
        <w:tab/>
        <w:t>231</w:t>
      </w:r>
    </w:p>
    <w:p w14:paraId="1531EC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</w:t>
      </w:r>
      <w:r w:rsidRPr="007229CD">
        <w:rPr>
          <w:lang w:val="en-US" w:eastAsia="zh-CN"/>
        </w:rPr>
        <w:t>5</w:t>
      </w:r>
      <w:r>
        <w:t>.3.3</w:t>
      </w:r>
      <w:r>
        <w:rPr>
          <w:rFonts w:ascii="Calibri" w:eastAsia="Malgun Gothic" w:hAnsi="Calibri"/>
          <w:sz w:val="22"/>
          <w:szCs w:val="22"/>
        </w:rPr>
        <w:tab/>
      </w:r>
      <w:r>
        <w:t>PSCell addition/change in NE-DC to NE-DC HO with PSCell</w:t>
      </w:r>
      <w:r>
        <w:tab/>
        <w:t>232</w:t>
      </w:r>
    </w:p>
    <w:p w14:paraId="375C6F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6.1.5.4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HO with PSCell from NR-DC to NR-DC</w:t>
      </w:r>
      <w:r>
        <w:tab/>
        <w:t>232</w:t>
      </w:r>
    </w:p>
    <w:p w14:paraId="702CD0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6.1.5.5</w:t>
      </w:r>
      <w:r>
        <w:rPr>
          <w:rFonts w:ascii="Calibri" w:eastAsia="Malgun Gothic" w:hAnsi="Calibri"/>
          <w:sz w:val="22"/>
          <w:szCs w:val="22"/>
        </w:rPr>
        <w:tab/>
      </w:r>
      <w:r>
        <w:t>Handover with PSCell from NR SA to EN-DC with PSCell using CCA</w:t>
      </w:r>
      <w:r>
        <w:tab/>
        <w:t>233</w:t>
      </w:r>
    </w:p>
    <w:p w14:paraId="024373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6.1.5.5.1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233</w:t>
      </w:r>
    </w:p>
    <w:p w14:paraId="70C439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6.1.5.5.2</w:t>
      </w:r>
      <w:r>
        <w:rPr>
          <w:rFonts w:ascii="Calibri" w:eastAsia="Malgun Gothic" w:hAnsi="Calibri"/>
          <w:sz w:val="22"/>
          <w:szCs w:val="22"/>
        </w:rPr>
        <w:tab/>
      </w:r>
      <w:r>
        <w:t>NR SA to EN-DC HO with PSCell- NR to E-UTRA HO Interruption time</w:t>
      </w:r>
      <w:r>
        <w:tab/>
        <w:t>233</w:t>
      </w:r>
    </w:p>
    <w:p w14:paraId="32E17F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6.1.5.5.3</w:t>
      </w:r>
      <w:r>
        <w:rPr>
          <w:rFonts w:ascii="Calibri" w:eastAsia="Malgun Gothic" w:hAnsi="Calibri"/>
          <w:sz w:val="22"/>
          <w:szCs w:val="22"/>
        </w:rPr>
        <w:tab/>
      </w:r>
      <w:r>
        <w:t>NR SA to EN-DC HO with PSCell - NR PSCell Addition Delay requirements</w:t>
      </w:r>
      <w:r>
        <w:tab/>
        <w:t>234</w:t>
      </w:r>
    </w:p>
    <w:p w14:paraId="0FE0F8B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6</w:t>
      </w:r>
      <w:r>
        <w:rPr>
          <w:color w:val="000000"/>
          <w:lang w:val="fi-FI"/>
        </w:rPr>
        <w:t>.1A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color w:val="000000"/>
          <w:lang w:val="fi-FI"/>
        </w:rPr>
        <w:t>Void</w:t>
      </w:r>
      <w:r>
        <w:tab/>
        <w:t>235</w:t>
      </w:r>
    </w:p>
    <w:p w14:paraId="44B279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color w:val="000000"/>
          <w:lang w:val="fi-FI" w:eastAsia="ko-KR"/>
        </w:rPr>
        <w:t>6.1A.1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color w:val="000000"/>
          <w:lang w:val="fi-FI" w:eastAsia="ko-KR"/>
        </w:rPr>
        <w:t>Void</w:t>
      </w:r>
      <w:r>
        <w:tab/>
        <w:t>235</w:t>
      </w:r>
    </w:p>
    <w:p w14:paraId="0DDB73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fi-FI" w:eastAsia="zh-CN"/>
        </w:rPr>
        <w:t>6.1A.1.1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 w:eastAsia="zh-CN"/>
        </w:rPr>
        <w:t>Void</w:t>
      </w:r>
      <w:r>
        <w:tab/>
        <w:t>235</w:t>
      </w:r>
    </w:p>
    <w:p w14:paraId="36E2D0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da-DK" w:eastAsia="zh-CN"/>
        </w:rPr>
        <w:t>6.1A.1.2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da-DK" w:eastAsia="zh-CN"/>
        </w:rPr>
        <w:t>Void</w:t>
      </w:r>
      <w:r>
        <w:tab/>
        <w:t>235</w:t>
      </w:r>
    </w:p>
    <w:p w14:paraId="365AFB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6.1A.1.2.1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/>
        </w:rPr>
        <w:t>Void</w:t>
      </w:r>
      <w:r>
        <w:tab/>
        <w:t>235</w:t>
      </w:r>
    </w:p>
    <w:p w14:paraId="5B72A4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6.1A.1.2.2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/>
        </w:rPr>
        <w:t>Void</w:t>
      </w:r>
      <w:r>
        <w:tab/>
        <w:t>235</w:t>
      </w:r>
    </w:p>
    <w:p w14:paraId="5818CC8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6.1B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Handover to target cell using CCA</w:t>
      </w:r>
      <w:r>
        <w:tab/>
        <w:t>235</w:t>
      </w:r>
    </w:p>
    <w:p w14:paraId="4A6AD5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</w:t>
      </w:r>
      <w:r>
        <w:tab/>
        <w:t>235</w:t>
      </w:r>
    </w:p>
    <w:p w14:paraId="7F895D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6.1B.1.1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235</w:t>
      </w:r>
    </w:p>
    <w:p w14:paraId="53DBBBD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da-DK" w:eastAsia="zh-CN"/>
        </w:rPr>
        <w:t>6.1B.1.2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da-DK" w:eastAsia="zh-CN"/>
        </w:rPr>
        <w:t>NR FR1 - NR FR1 Handover</w:t>
      </w:r>
      <w:r>
        <w:tab/>
        <w:t>235</w:t>
      </w:r>
    </w:p>
    <w:p w14:paraId="2FC138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6.1B.1.2.1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235</w:t>
      </w:r>
    </w:p>
    <w:p w14:paraId="229EEF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color w:val="000000"/>
        </w:rPr>
        <w:t>6.1B.1.2.2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color w:val="000000"/>
        </w:rPr>
        <w:t>Interruption time</w:t>
      </w:r>
      <w:r>
        <w:tab/>
        <w:t>236</w:t>
      </w:r>
    </w:p>
    <w:p w14:paraId="465D11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6.1B.1.3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FR2-2 NR FR2-2 Handover</w:t>
      </w:r>
      <w:r>
        <w:tab/>
        <w:t>236</w:t>
      </w:r>
    </w:p>
    <w:p w14:paraId="7B73F1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6.1B.1.3.1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236</w:t>
      </w:r>
    </w:p>
    <w:p w14:paraId="2A0D2A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6.1B.1.3.2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237</w:t>
      </w:r>
    </w:p>
    <w:p w14:paraId="56312B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6.1B.1.4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FR1- NR FR2-2 Handover</w:t>
      </w:r>
      <w:r>
        <w:tab/>
        <w:t>237</w:t>
      </w:r>
    </w:p>
    <w:p w14:paraId="375E02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6.1B.1.4.1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238</w:t>
      </w:r>
    </w:p>
    <w:p w14:paraId="2C8FC2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6.1B.1.4.2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238</w:t>
      </w:r>
    </w:p>
    <w:p w14:paraId="2235C1D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rPr>
          <w:lang w:eastAsia="zh-CN"/>
        </w:rPr>
        <w:t xml:space="preserve"> for SAN</w:t>
      </w:r>
      <w:r>
        <w:tab/>
        <w:t>239</w:t>
      </w:r>
    </w:p>
    <w:p w14:paraId="0359EA0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</w:t>
      </w:r>
      <w:r w:rsidRPr="007229CD">
        <w:rPr>
          <w:lang w:val="en-US" w:eastAsia="zh-CN"/>
        </w:rPr>
        <w:t>C</w:t>
      </w:r>
      <w:r w:rsidRPr="007229CD">
        <w:rPr>
          <w:lang w:val="en-US"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NR </w:t>
      </w:r>
      <w:r w:rsidRPr="007229CD">
        <w:rPr>
          <w:lang w:val="en-US" w:eastAsia="zh-CN"/>
        </w:rPr>
        <w:t xml:space="preserve">SAN </w:t>
      </w:r>
      <w:r w:rsidRPr="007229CD">
        <w:rPr>
          <w:lang w:val="en-US" w:eastAsia="ko-KR"/>
        </w:rPr>
        <w:t>Handover</w:t>
      </w:r>
      <w:r>
        <w:tab/>
        <w:t>239</w:t>
      </w:r>
    </w:p>
    <w:p w14:paraId="2B7342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6.1C.1.1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239</w:t>
      </w:r>
    </w:p>
    <w:p w14:paraId="7FCD87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6.1C.1.2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SAN FR1 – NR SAN FR1 Handover</w:t>
      </w:r>
      <w:r>
        <w:tab/>
        <w:t>239</w:t>
      </w:r>
    </w:p>
    <w:p w14:paraId="0AD2FB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.1.2.1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239</w:t>
      </w:r>
    </w:p>
    <w:p w14:paraId="5B1204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.1.2.2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239</w:t>
      </w:r>
    </w:p>
    <w:p w14:paraId="5D4EB11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</w:t>
      </w:r>
      <w:r w:rsidRPr="007229CD">
        <w:rPr>
          <w:lang w:val="en-US" w:eastAsia="zh-CN"/>
        </w:rPr>
        <w:t>C</w:t>
      </w:r>
      <w:r w:rsidRPr="007229CD">
        <w:rPr>
          <w:lang w:val="en-US" w:eastAsia="ko-KR"/>
        </w:rPr>
        <w:t>.</w:t>
      </w:r>
      <w:r w:rsidRPr="007229CD">
        <w:rPr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</w:t>
      </w:r>
      <w:r w:rsidRPr="007229CD">
        <w:rPr>
          <w:lang w:val="en-US" w:eastAsia="zh-CN"/>
        </w:rPr>
        <w:t xml:space="preserve"> SAN</w:t>
      </w:r>
      <w:r w:rsidRPr="007229CD">
        <w:rPr>
          <w:lang w:val="en-US" w:eastAsia="ko-KR"/>
        </w:rPr>
        <w:t xml:space="preserve"> Conditional Handover</w:t>
      </w:r>
      <w:r>
        <w:tab/>
        <w:t>240</w:t>
      </w:r>
    </w:p>
    <w:p w14:paraId="2EEDAF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6.1C.2.1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240</w:t>
      </w:r>
    </w:p>
    <w:p w14:paraId="6F7D44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6.1C.2.2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SAN FR1 – NR SAN FR1 conditional handover</w:t>
      </w:r>
      <w:r>
        <w:tab/>
        <w:t>240</w:t>
      </w:r>
    </w:p>
    <w:p w14:paraId="33A6A4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</w:t>
      </w:r>
      <w:r>
        <w:rPr>
          <w:lang w:eastAsia="zh-CN"/>
        </w:rPr>
        <w:t>2</w:t>
      </w:r>
      <w: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240</w:t>
      </w:r>
    </w:p>
    <w:p w14:paraId="1B061B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</w:t>
      </w:r>
      <w:r>
        <w:rPr>
          <w:lang w:eastAsia="zh-CN"/>
        </w:rPr>
        <w:t>2</w:t>
      </w:r>
      <w: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time</w:t>
      </w:r>
      <w:r>
        <w:tab/>
        <w:t>241</w:t>
      </w:r>
    </w:p>
    <w:p w14:paraId="545B44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</w:t>
      </w:r>
      <w:r>
        <w:rPr>
          <w:lang w:eastAsia="zh-CN"/>
        </w:rPr>
        <w:t>2</w:t>
      </w:r>
      <w:r>
        <w:t>.2.3</w:t>
      </w:r>
      <w:r>
        <w:rPr>
          <w:rFonts w:ascii="Calibri" w:eastAsia="Malgun Gothic" w:hAnsi="Calibri"/>
          <w:sz w:val="22"/>
          <w:szCs w:val="22"/>
        </w:rPr>
        <w:tab/>
      </w:r>
      <w:r>
        <w:t>Preparation time</w:t>
      </w:r>
      <w:r>
        <w:tab/>
        <w:t>242</w:t>
      </w:r>
    </w:p>
    <w:p w14:paraId="4C58A0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</w:t>
      </w:r>
      <w:r>
        <w:rPr>
          <w:lang w:eastAsia="zh-CN"/>
        </w:rPr>
        <w:t>C</w:t>
      </w:r>
      <w:r>
        <w:t>.</w:t>
      </w:r>
      <w:r>
        <w:rPr>
          <w:lang w:eastAsia="zh-CN"/>
        </w:rPr>
        <w:t>2</w:t>
      </w:r>
      <w:r>
        <w:t>.2.4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242</w:t>
      </w:r>
    </w:p>
    <w:p w14:paraId="7F0BAC9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6.1D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Handover for </w:t>
      </w:r>
      <w:r w:rsidRPr="007229CD">
        <w:rPr>
          <w:rFonts w:eastAsia="Malgun Gothic"/>
        </w:rPr>
        <w:t>RedCap</w:t>
      </w:r>
      <w:r>
        <w:tab/>
        <w:t>242</w:t>
      </w:r>
    </w:p>
    <w:p w14:paraId="7DE973F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6.1D.1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</w:t>
      </w:r>
      <w:r>
        <w:tab/>
        <w:t>242</w:t>
      </w:r>
    </w:p>
    <w:p w14:paraId="001304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6.1D.1.1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242</w:t>
      </w:r>
    </w:p>
    <w:p w14:paraId="749421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sv-SE" w:eastAsia="zh-CN"/>
        </w:rPr>
        <w:t>6.1D.1.2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 w:eastAsia="zh-CN"/>
        </w:rPr>
        <w:t>NR FR1 - NR FR1 Handover</w:t>
      </w:r>
      <w:r>
        <w:tab/>
        <w:t>243</w:t>
      </w:r>
    </w:p>
    <w:p w14:paraId="71E039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6.1D.1.2.1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243</w:t>
      </w:r>
    </w:p>
    <w:p w14:paraId="4218BC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6.1D.1.2.2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243</w:t>
      </w:r>
    </w:p>
    <w:p w14:paraId="4A121B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sv-SE" w:eastAsia="zh-CN"/>
        </w:rPr>
        <w:t>6.1D.1.3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 w:eastAsia="zh-CN"/>
        </w:rPr>
        <w:t>NR FR2- NR FR2 Handover</w:t>
      </w:r>
      <w:r>
        <w:tab/>
        <w:t>244</w:t>
      </w:r>
    </w:p>
    <w:p w14:paraId="33AAD7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6.1D.1.3.1</w:t>
      </w:r>
      <w:r>
        <w:rPr>
          <w:rFonts w:ascii="Calibri" w:eastAsia="Malgun Gothic" w:hAnsi="Calibri"/>
          <w:sz w:val="22"/>
          <w:szCs w:val="22"/>
        </w:rPr>
        <w:tab/>
      </w:r>
      <w:r>
        <w:t>Handover delay</w:t>
      </w:r>
      <w:r>
        <w:tab/>
        <w:t>244</w:t>
      </w:r>
    </w:p>
    <w:p w14:paraId="3C29D1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6.1D.1.3.2</w:t>
      </w:r>
      <w:r>
        <w:rPr>
          <w:rFonts w:ascii="Calibri" w:eastAsia="Malgun Gothic" w:hAnsi="Calibri"/>
          <w:sz w:val="22"/>
          <w:szCs w:val="22"/>
        </w:rPr>
        <w:tab/>
      </w:r>
      <w:r>
        <w:t>Interruption time</w:t>
      </w:r>
      <w:r>
        <w:tab/>
        <w:t>244</w:t>
      </w:r>
    </w:p>
    <w:p w14:paraId="2B5E818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6.1D.2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NR Handover to other RATs</w:t>
      </w:r>
      <w:r>
        <w:tab/>
        <w:t>246</w:t>
      </w:r>
    </w:p>
    <w:p w14:paraId="639B75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6.1D.2.1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NR – E-UTRAN Handover</w:t>
      </w:r>
      <w:r>
        <w:tab/>
        <w:t>246</w:t>
      </w:r>
    </w:p>
    <w:p w14:paraId="5DF1D3B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6.2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246</w:t>
      </w:r>
    </w:p>
    <w:p w14:paraId="2153DB0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SA: RRC Re-establishment</w:t>
      </w:r>
      <w:r>
        <w:tab/>
        <w:t>246</w:t>
      </w:r>
    </w:p>
    <w:p w14:paraId="2906D4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246</w:t>
      </w:r>
    </w:p>
    <w:p w14:paraId="06007E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246</w:t>
      </w:r>
    </w:p>
    <w:p w14:paraId="5C127C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Re-establishment delay requirement</w:t>
      </w:r>
      <w:r>
        <w:tab/>
        <w:t>246</w:t>
      </w:r>
    </w:p>
    <w:p w14:paraId="4C47C6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6.2.1A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RRC Re-establishment with CCA</w:t>
      </w:r>
      <w:r>
        <w:tab/>
        <w:t>248</w:t>
      </w:r>
    </w:p>
    <w:p w14:paraId="789B1C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248</w:t>
      </w:r>
    </w:p>
    <w:p w14:paraId="71AAAF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248</w:t>
      </w:r>
    </w:p>
    <w:p w14:paraId="3C1E21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6.2.1A.2.1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Re-establishment with CCA delay requirement</w:t>
      </w:r>
      <w:r>
        <w:tab/>
        <w:t>249</w:t>
      </w:r>
    </w:p>
    <w:p w14:paraId="6B0A0E4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6.2.1B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SA: RRC Re-establishment</w:t>
      </w:r>
      <w:r>
        <w:rPr>
          <w:lang w:eastAsia="ko-KR"/>
        </w:rPr>
        <w:t xml:space="preserve"> for </w:t>
      </w:r>
      <w:r w:rsidRPr="007229CD">
        <w:rPr>
          <w:rFonts w:eastAsia="Malgun Gothic"/>
        </w:rPr>
        <w:t>RedCap</w:t>
      </w:r>
      <w:r>
        <w:tab/>
        <w:t>250</w:t>
      </w:r>
    </w:p>
    <w:p w14:paraId="7BD24B7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6.2.1B.1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250</w:t>
      </w:r>
    </w:p>
    <w:p w14:paraId="4DA65C1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6.2.1B.2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250</w:t>
      </w:r>
    </w:p>
    <w:p w14:paraId="0226BC7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Random access</w:t>
      </w:r>
      <w:r>
        <w:tab/>
        <w:t>251</w:t>
      </w:r>
    </w:p>
    <w:p w14:paraId="2317DA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251</w:t>
      </w:r>
    </w:p>
    <w:p w14:paraId="652145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4-step RA type</w:t>
      </w:r>
      <w:r>
        <w:tab/>
        <w:t>251</w:t>
      </w:r>
    </w:p>
    <w:p w14:paraId="487452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251</w:t>
      </w:r>
    </w:p>
    <w:p w14:paraId="31858DF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251</w:t>
      </w:r>
    </w:p>
    <w:p w14:paraId="6BA50A1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6.2.2.2.1.2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252</w:t>
      </w:r>
    </w:p>
    <w:p w14:paraId="3580CC6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252</w:t>
      </w:r>
    </w:p>
    <w:p w14:paraId="292E602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an UL grant for msg3 retransmission</w:t>
      </w:r>
      <w:r>
        <w:tab/>
        <w:t>252</w:t>
      </w:r>
    </w:p>
    <w:p w14:paraId="732BEF7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SA: Correct behaviour when receiving a message over Temporary C-RNTI</w:t>
      </w:r>
      <w:r>
        <w:tab/>
        <w:t>252</w:t>
      </w:r>
    </w:p>
    <w:p w14:paraId="778DA72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contention Resolution timer expires</w:t>
      </w:r>
      <w:r>
        <w:tab/>
        <w:t>252</w:t>
      </w:r>
    </w:p>
    <w:p w14:paraId="105178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252</w:t>
      </w:r>
    </w:p>
    <w:p w14:paraId="207C327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252</w:t>
      </w:r>
    </w:p>
    <w:p w14:paraId="57A7AF3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253</w:t>
      </w:r>
    </w:p>
    <w:p w14:paraId="56FA3B4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253</w:t>
      </w:r>
    </w:p>
    <w:p w14:paraId="58C112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UE behaviour when configured with supplementary UL</w:t>
      </w:r>
      <w:r>
        <w:tab/>
        <w:t>253</w:t>
      </w:r>
    </w:p>
    <w:p w14:paraId="01F432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2-step RA type</w:t>
      </w:r>
      <w:r>
        <w:tab/>
        <w:t>253</w:t>
      </w:r>
    </w:p>
    <w:p w14:paraId="1053A8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254</w:t>
      </w:r>
    </w:p>
    <w:p w14:paraId="7479419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254</w:t>
      </w:r>
    </w:p>
    <w:p w14:paraId="6AD54C0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254</w:t>
      </w:r>
    </w:p>
    <w:p w14:paraId="13D2F8E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254</w:t>
      </w:r>
    </w:p>
    <w:p w14:paraId="1FA42E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254</w:t>
      </w:r>
    </w:p>
    <w:p w14:paraId="78A284B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254</w:t>
      </w:r>
    </w:p>
    <w:p w14:paraId="0DCA622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255</w:t>
      </w:r>
    </w:p>
    <w:p w14:paraId="282568B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255</w:t>
      </w:r>
    </w:p>
    <w:p w14:paraId="3E2FCE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6.2.2.3.3</w:t>
      </w:r>
      <w:r>
        <w:rPr>
          <w:rFonts w:ascii="Calibri" w:eastAsia="Malgun Gothic" w:hAnsi="Calibri"/>
          <w:sz w:val="22"/>
          <w:szCs w:val="22"/>
        </w:rPr>
        <w:tab/>
      </w:r>
      <w:r>
        <w:t>UE behaviour when configured with supplementary UL</w:t>
      </w:r>
      <w:r>
        <w:tab/>
        <w:t>255</w:t>
      </w:r>
    </w:p>
    <w:p w14:paraId="4B2384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6.2.2A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Random access when CCA is used on target frequency</w:t>
      </w:r>
      <w:r>
        <w:tab/>
        <w:t>255</w:t>
      </w:r>
    </w:p>
    <w:p w14:paraId="2CB0CA2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255</w:t>
      </w:r>
    </w:p>
    <w:p w14:paraId="15480C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4-step RA type</w:t>
      </w:r>
      <w:r>
        <w:tab/>
        <w:t>255</w:t>
      </w:r>
    </w:p>
    <w:p w14:paraId="0814EF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256</w:t>
      </w:r>
    </w:p>
    <w:p w14:paraId="262E5F6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256</w:t>
      </w:r>
    </w:p>
    <w:p w14:paraId="5C0DDB5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256</w:t>
      </w:r>
    </w:p>
    <w:p w14:paraId="1AA5516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256</w:t>
      </w:r>
    </w:p>
    <w:p w14:paraId="5331D03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an UL grant for msg3 retransmission</w:t>
      </w:r>
      <w:r>
        <w:tab/>
        <w:t>256</w:t>
      </w:r>
    </w:p>
    <w:p w14:paraId="390D8CF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contention Resolution timer expires</w:t>
      </w:r>
      <w:r>
        <w:tab/>
        <w:t>257</w:t>
      </w:r>
    </w:p>
    <w:p w14:paraId="57E6E3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257</w:t>
      </w:r>
    </w:p>
    <w:p w14:paraId="4FA945E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257</w:t>
      </w:r>
    </w:p>
    <w:p w14:paraId="2BEB6A1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257</w:t>
      </w:r>
    </w:p>
    <w:p w14:paraId="0152A10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258</w:t>
      </w:r>
    </w:p>
    <w:p w14:paraId="59F8F9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2-step RA type</w:t>
      </w:r>
      <w:r>
        <w:tab/>
        <w:t>258</w:t>
      </w:r>
    </w:p>
    <w:p w14:paraId="3F9854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258</w:t>
      </w:r>
    </w:p>
    <w:p w14:paraId="51ECF8A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258</w:t>
      </w:r>
    </w:p>
    <w:p w14:paraId="0B0AF01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259</w:t>
      </w:r>
    </w:p>
    <w:p w14:paraId="3DA94D4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259</w:t>
      </w:r>
    </w:p>
    <w:p w14:paraId="2306EC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259</w:t>
      </w:r>
    </w:p>
    <w:p w14:paraId="5BB70A9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259</w:t>
      </w:r>
    </w:p>
    <w:p w14:paraId="181D99A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260</w:t>
      </w:r>
    </w:p>
    <w:p w14:paraId="429C2C8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6.2.2A.3.2.3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260</w:t>
      </w:r>
    </w:p>
    <w:p w14:paraId="7C650B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6.2.2B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Random access </w:t>
      </w:r>
      <w:r>
        <w:rPr>
          <w:lang w:eastAsia="ko-KR"/>
        </w:rPr>
        <w:t xml:space="preserve">for </w:t>
      </w:r>
      <w:r w:rsidRPr="007229CD">
        <w:rPr>
          <w:rFonts w:eastAsia="Malgun Gothic"/>
        </w:rPr>
        <w:t>RedCap</w:t>
      </w:r>
      <w:r>
        <w:tab/>
        <w:t>260</w:t>
      </w:r>
    </w:p>
    <w:p w14:paraId="4B84E8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2B</w:t>
      </w:r>
      <w:r>
        <w:rPr>
          <w:lang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260</w:t>
      </w:r>
    </w:p>
    <w:p w14:paraId="44D5F1B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6.2.</w:t>
      </w:r>
      <w:r>
        <w:rPr>
          <w:lang w:eastAsia="zh-CN"/>
        </w:rPr>
        <w:t>2B</w:t>
      </w:r>
      <w:r>
        <w:rPr>
          <w:lang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260</w:t>
      </w:r>
    </w:p>
    <w:p w14:paraId="5EA7024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SA: RRC Connection Release with Redirection</w:t>
      </w:r>
      <w:r>
        <w:tab/>
        <w:t>261</w:t>
      </w:r>
    </w:p>
    <w:p w14:paraId="481011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261</w:t>
      </w:r>
    </w:p>
    <w:p w14:paraId="2B775B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Requirements</w:t>
      </w:r>
      <w:r>
        <w:tab/>
        <w:t>261</w:t>
      </w:r>
    </w:p>
    <w:p w14:paraId="1D05DB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NR</w:t>
      </w:r>
      <w:r>
        <w:tab/>
        <w:t>261</w:t>
      </w:r>
    </w:p>
    <w:p w14:paraId="04BC4F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E-UTRAN</w:t>
      </w:r>
      <w:r>
        <w:tab/>
        <w:t>262</w:t>
      </w:r>
    </w:p>
    <w:p w14:paraId="472FAE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NR carrier subject to CCA</w:t>
      </w:r>
      <w:r>
        <w:tab/>
        <w:t>262</w:t>
      </w:r>
    </w:p>
    <w:p w14:paraId="0B3CEC1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6.2.3A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SA: RRC Connection Release with Redirection</w:t>
      </w:r>
      <w:r>
        <w:rPr>
          <w:lang w:eastAsia="ko-KR"/>
        </w:rPr>
        <w:t xml:space="preserve"> for </w:t>
      </w:r>
      <w:r w:rsidRPr="007229CD">
        <w:rPr>
          <w:rFonts w:eastAsia="Malgun Gothic"/>
        </w:rPr>
        <w:t>RedCap</w:t>
      </w:r>
      <w:r>
        <w:tab/>
        <w:t>264</w:t>
      </w:r>
    </w:p>
    <w:p w14:paraId="3B3A57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264</w:t>
      </w:r>
    </w:p>
    <w:p w14:paraId="484BAE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Requirements</w:t>
      </w:r>
      <w:r>
        <w:tab/>
        <w:t>264</w:t>
      </w:r>
    </w:p>
    <w:p w14:paraId="1A6801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NR</w:t>
      </w:r>
      <w:r>
        <w:tab/>
        <w:t>264</w:t>
      </w:r>
    </w:p>
    <w:p w14:paraId="2319CC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6.2.3A.2.2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E-UTRAN</w:t>
      </w:r>
      <w:r>
        <w:tab/>
        <w:t>264</w:t>
      </w:r>
    </w:p>
    <w:p w14:paraId="2FC03E2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6.2</w:t>
      </w:r>
      <w:r>
        <w:rPr>
          <w:lang w:eastAsia="zh-CN"/>
        </w:rPr>
        <w:t>C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rPr>
          <w:lang w:eastAsia="zh-CN"/>
        </w:rPr>
        <w:t xml:space="preserve"> for </w:t>
      </w:r>
      <w:r>
        <w:t>Satellite Access</w:t>
      </w:r>
      <w:r>
        <w:tab/>
        <w:t>264</w:t>
      </w:r>
    </w:p>
    <w:p w14:paraId="7D1C57B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</w:t>
      </w:r>
      <w:r w:rsidRPr="007229CD">
        <w:rPr>
          <w:lang w:val="en-US" w:eastAsia="zh-CN"/>
        </w:rPr>
        <w:t>C</w:t>
      </w:r>
      <w:r w:rsidRPr="007229CD">
        <w:rPr>
          <w:lang w:val="en-US"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SA: RRC Re-establishment for </w:t>
      </w:r>
      <w:r>
        <w:t>Satellite Access</w:t>
      </w:r>
      <w:r>
        <w:tab/>
        <w:t>264</w:t>
      </w:r>
    </w:p>
    <w:p w14:paraId="435F197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</w:t>
      </w:r>
      <w:r>
        <w:rPr>
          <w:lang w:eastAsia="zh-CN"/>
        </w:rPr>
        <w:t>C</w:t>
      </w:r>
      <w:r>
        <w:rPr>
          <w:lang w:eastAsia="ko-KR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264</w:t>
      </w:r>
    </w:p>
    <w:p w14:paraId="3260FD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</w:t>
      </w:r>
      <w:r>
        <w:rPr>
          <w:lang w:eastAsia="zh-CN"/>
        </w:rPr>
        <w:t>C</w:t>
      </w:r>
      <w:r>
        <w:rPr>
          <w:lang w:eastAsia="ko-KR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</w:t>
      </w:r>
      <w:r>
        <w:tab/>
        <w:t>265</w:t>
      </w:r>
    </w:p>
    <w:p w14:paraId="4DF414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6.2C.1.2.1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UE Re-establishment delay requirement</w:t>
      </w:r>
      <w:r>
        <w:tab/>
        <w:t>265</w:t>
      </w:r>
    </w:p>
    <w:p w14:paraId="27C848D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</w:t>
      </w:r>
      <w:r w:rsidRPr="007229CD">
        <w:rPr>
          <w:lang w:val="en-US" w:eastAsia="zh-CN"/>
        </w:rPr>
        <w:t>C</w:t>
      </w:r>
      <w:r w:rsidRPr="007229CD">
        <w:rPr>
          <w:lang w:val="en-US"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Random access for </w:t>
      </w:r>
      <w:r>
        <w:t>satellite access</w:t>
      </w:r>
      <w:r>
        <w:tab/>
        <w:t>266</w:t>
      </w:r>
    </w:p>
    <w:p w14:paraId="499E5C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lastRenderedPageBreak/>
        <w:t>6.2</w:t>
      </w:r>
      <w:r>
        <w:rPr>
          <w:lang w:eastAsia="zh-CN"/>
        </w:rPr>
        <w:t>C</w:t>
      </w:r>
      <w:r>
        <w:rPr>
          <w:lang w:eastAsia="ko-KR"/>
        </w:rPr>
        <w:t>.</w:t>
      </w:r>
      <w:r>
        <w:rPr>
          <w:lang w:eastAsia="zh-CN"/>
        </w:rPr>
        <w:t>2</w:t>
      </w:r>
      <w:r>
        <w:rPr>
          <w:lang w:eastAsia="ko-KR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266</w:t>
      </w:r>
    </w:p>
    <w:p w14:paraId="5B3F69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</w:t>
      </w:r>
      <w:r>
        <w:rPr>
          <w:lang w:eastAsia="zh-CN"/>
        </w:rPr>
        <w:t>C</w:t>
      </w:r>
      <w:r>
        <w:rPr>
          <w:lang w:eastAsia="ko-KR"/>
        </w:rPr>
        <w:t>.</w:t>
      </w:r>
      <w:r>
        <w:rPr>
          <w:lang w:eastAsia="zh-CN"/>
        </w:rPr>
        <w:t>2</w:t>
      </w:r>
      <w:r>
        <w:rPr>
          <w:lang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4-step RA type</w:t>
      </w:r>
      <w:r>
        <w:tab/>
        <w:t>266</w:t>
      </w:r>
    </w:p>
    <w:p w14:paraId="2ABFEF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267</w:t>
      </w:r>
    </w:p>
    <w:p w14:paraId="2058C4F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267</w:t>
      </w:r>
    </w:p>
    <w:p w14:paraId="0887EFA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267</w:t>
      </w:r>
    </w:p>
    <w:p w14:paraId="6202741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267</w:t>
      </w:r>
    </w:p>
    <w:p w14:paraId="132BC78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an UL grant for msg3 retransmission</w:t>
      </w:r>
      <w:r>
        <w:tab/>
        <w:t>267</w:t>
      </w:r>
    </w:p>
    <w:p w14:paraId="119282F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SA: Correct behaviour when receiving a message over Temporary C-RNTI</w:t>
      </w:r>
      <w:r>
        <w:tab/>
        <w:t>267</w:t>
      </w:r>
    </w:p>
    <w:p w14:paraId="3CB6764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contention Resolution timer expires</w:t>
      </w:r>
      <w:r>
        <w:tab/>
        <w:t>267</w:t>
      </w:r>
    </w:p>
    <w:p w14:paraId="3EE344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267</w:t>
      </w:r>
    </w:p>
    <w:p w14:paraId="2FBA49E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Random Access Preamble</w:t>
      </w:r>
      <w:r>
        <w:tab/>
        <w:t>267</w:t>
      </w:r>
    </w:p>
    <w:p w14:paraId="18B23CE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Random Access Response</w:t>
      </w:r>
      <w:r>
        <w:tab/>
        <w:t>268</w:t>
      </w:r>
    </w:p>
    <w:p w14:paraId="08D7017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Random Access Response</w:t>
      </w:r>
      <w:r>
        <w:tab/>
        <w:t>268</w:t>
      </w:r>
    </w:p>
    <w:p w14:paraId="3B5F4D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6.2</w:t>
      </w:r>
      <w:r>
        <w:rPr>
          <w:lang w:eastAsia="zh-CN"/>
        </w:rPr>
        <w:t>C</w:t>
      </w:r>
      <w:r>
        <w:rPr>
          <w:lang w:eastAsia="ko-KR"/>
        </w:rPr>
        <w:t>.</w:t>
      </w:r>
      <w:r>
        <w:rPr>
          <w:lang w:eastAsia="zh-CN"/>
        </w:rPr>
        <w:t>2</w:t>
      </w:r>
      <w:r>
        <w:rPr>
          <w:lang w:eastAsia="ko-KR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Requirements for 2-step RA type</w:t>
      </w:r>
      <w:r>
        <w:tab/>
        <w:t>268</w:t>
      </w:r>
    </w:p>
    <w:p w14:paraId="5230E8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Contention based random access</w:t>
      </w:r>
      <w:r>
        <w:tab/>
        <w:t>269</w:t>
      </w:r>
    </w:p>
    <w:p w14:paraId="3965DAF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269</w:t>
      </w:r>
    </w:p>
    <w:p w14:paraId="138D248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269</w:t>
      </w:r>
    </w:p>
    <w:p w14:paraId="28BEDB6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269</w:t>
      </w:r>
    </w:p>
    <w:p w14:paraId="3CF3FD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Non-Contention based random access</w:t>
      </w:r>
      <w:r>
        <w:tab/>
        <w:t>269</w:t>
      </w:r>
    </w:p>
    <w:p w14:paraId="7750CD5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transmitting MsgA</w:t>
      </w:r>
      <w:r>
        <w:tab/>
        <w:t>269</w:t>
      </w:r>
    </w:p>
    <w:p w14:paraId="71E3A65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receiving MsgB</w:t>
      </w:r>
      <w:r>
        <w:tab/>
        <w:t>270</w:t>
      </w:r>
    </w:p>
    <w:p w14:paraId="4571B9D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6.2C.2.3.2.3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Correct behaviour when not receiving MsgB</w:t>
      </w:r>
      <w:r>
        <w:tab/>
        <w:t>270</w:t>
      </w:r>
    </w:p>
    <w:p w14:paraId="36F248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6.2</w:t>
      </w:r>
      <w:r w:rsidRPr="007229CD">
        <w:rPr>
          <w:lang w:val="en-US" w:eastAsia="zh-CN"/>
        </w:rPr>
        <w:t>C</w:t>
      </w:r>
      <w:r w:rsidRPr="007229CD">
        <w:rPr>
          <w:lang w:val="en-US" w:eastAsia="ko-KR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SA: RRC Connection Release with Redirection</w:t>
      </w:r>
      <w:r w:rsidRPr="007229CD">
        <w:rPr>
          <w:lang w:val="en-US" w:eastAsia="zh-CN"/>
        </w:rPr>
        <w:t xml:space="preserve"> for </w:t>
      </w:r>
      <w:r>
        <w:t>Satellite Access</w:t>
      </w:r>
      <w:r>
        <w:tab/>
        <w:t>270</w:t>
      </w:r>
    </w:p>
    <w:p w14:paraId="07DF3A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6.2C.3.1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270</w:t>
      </w:r>
    </w:p>
    <w:p w14:paraId="19CADD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6.2C.3.2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Requirements</w:t>
      </w:r>
      <w:r>
        <w:tab/>
        <w:t>270</w:t>
      </w:r>
    </w:p>
    <w:p w14:paraId="16A9FE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6.2C.3.2.1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connection release with redirection to NR</w:t>
      </w:r>
      <w:r>
        <w:tab/>
        <w:t>270</w:t>
      </w:r>
    </w:p>
    <w:p w14:paraId="1296F4A3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7</w:t>
      </w:r>
      <w:r>
        <w:rPr>
          <w:rFonts w:ascii="Calibri" w:eastAsia="Malgun Gothic" w:hAnsi="Calibri"/>
          <w:szCs w:val="22"/>
        </w:rPr>
        <w:tab/>
      </w:r>
      <w:r>
        <w:t>Timing</w:t>
      </w:r>
      <w:r>
        <w:tab/>
        <w:t>271</w:t>
      </w:r>
    </w:p>
    <w:p w14:paraId="4433D86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271</w:t>
      </w:r>
    </w:p>
    <w:p w14:paraId="140189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271</w:t>
      </w:r>
    </w:p>
    <w:p w14:paraId="1A16721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271</w:t>
      </w:r>
    </w:p>
    <w:p w14:paraId="6A23C06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7.1.2.1</w:t>
      </w:r>
      <w:r>
        <w:rPr>
          <w:rFonts w:ascii="Calibri" w:eastAsia="Malgun Gothic" w:hAnsi="Calibri"/>
          <w:sz w:val="22"/>
          <w:szCs w:val="22"/>
        </w:rPr>
        <w:tab/>
      </w:r>
      <w:r>
        <w:t>Gradual timing adjustment</w:t>
      </w:r>
      <w:r>
        <w:tab/>
        <w:t>273</w:t>
      </w:r>
    </w:p>
    <w:p w14:paraId="78985C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7.1.2.2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274</w:t>
      </w:r>
    </w:p>
    <w:p w14:paraId="0817C5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7.1.2.3</w:t>
      </w:r>
      <w:r>
        <w:rPr>
          <w:rFonts w:ascii="Calibri" w:eastAsia="Malgun Gothic" w:hAnsi="Calibri"/>
          <w:sz w:val="22"/>
          <w:szCs w:val="22"/>
        </w:rPr>
        <w:tab/>
      </w:r>
      <w:r>
        <w:t>One shot large UL timing adjustment for FR2 Power Class 6 UE</w:t>
      </w:r>
      <w:r>
        <w:tab/>
        <w:t>274</w:t>
      </w:r>
    </w:p>
    <w:p w14:paraId="12F7763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7.1A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 for RedCap</w:t>
      </w:r>
      <w:r>
        <w:tab/>
        <w:t>274</w:t>
      </w:r>
    </w:p>
    <w:p w14:paraId="3A7F759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274</w:t>
      </w:r>
    </w:p>
    <w:p w14:paraId="46CE4E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275</w:t>
      </w:r>
    </w:p>
    <w:p w14:paraId="73A4D8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7.1A.2.1</w:t>
      </w:r>
      <w:r>
        <w:rPr>
          <w:rFonts w:ascii="Calibri" w:eastAsia="Malgun Gothic" w:hAnsi="Calibri"/>
          <w:sz w:val="22"/>
          <w:szCs w:val="22"/>
        </w:rPr>
        <w:tab/>
      </w:r>
      <w:r>
        <w:t>Gradual timing adjustment</w:t>
      </w:r>
      <w:r>
        <w:tab/>
        <w:t>276</w:t>
      </w:r>
    </w:p>
    <w:p w14:paraId="160C426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7.1C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 for Satellite Access</w:t>
      </w:r>
      <w:r>
        <w:tab/>
        <w:t>276</w:t>
      </w:r>
    </w:p>
    <w:p w14:paraId="6F5CE15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276</w:t>
      </w:r>
    </w:p>
    <w:p w14:paraId="593E3BC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7.1C.2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276</w:t>
      </w:r>
    </w:p>
    <w:p w14:paraId="4387DA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7.1C.2.1</w:t>
      </w:r>
      <w:r>
        <w:rPr>
          <w:rFonts w:ascii="Calibri" w:eastAsia="Malgun Gothic" w:hAnsi="Calibri"/>
          <w:sz w:val="22"/>
          <w:szCs w:val="22"/>
        </w:rPr>
        <w:tab/>
      </w:r>
      <w:r>
        <w:t>Gradual timing adjustment</w:t>
      </w:r>
      <w:r>
        <w:tab/>
        <w:t>277</w:t>
      </w:r>
    </w:p>
    <w:p w14:paraId="4DE927B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278</w:t>
      </w:r>
    </w:p>
    <w:p w14:paraId="04A5E22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278</w:t>
      </w:r>
    </w:p>
    <w:p w14:paraId="6AE225B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278</w:t>
      </w:r>
    </w:p>
    <w:p w14:paraId="00CCFF9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7.2A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 for RedCap</w:t>
      </w:r>
      <w:r>
        <w:tab/>
        <w:t>278</w:t>
      </w:r>
    </w:p>
    <w:p w14:paraId="537653A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278</w:t>
      </w:r>
    </w:p>
    <w:p w14:paraId="7D73AA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278</w:t>
      </w:r>
    </w:p>
    <w:p w14:paraId="5956245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7.2C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 for satellite access</w:t>
      </w:r>
      <w:r>
        <w:tab/>
        <w:t>278</w:t>
      </w:r>
    </w:p>
    <w:p w14:paraId="58BE3E6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278</w:t>
      </w:r>
    </w:p>
    <w:p w14:paraId="156DED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7.2C.2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279</w:t>
      </w:r>
    </w:p>
    <w:p w14:paraId="35451A3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279</w:t>
      </w:r>
    </w:p>
    <w:p w14:paraId="370C55B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279</w:t>
      </w:r>
    </w:p>
    <w:p w14:paraId="6F408F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279</w:t>
      </w:r>
    </w:p>
    <w:p w14:paraId="1ABD4D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7.3.2.1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delay</w:t>
      </w:r>
      <w:r>
        <w:tab/>
        <w:t>279</w:t>
      </w:r>
    </w:p>
    <w:p w14:paraId="6B4974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7.3.2.2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accuracy</w:t>
      </w:r>
      <w:r>
        <w:tab/>
        <w:t>279</w:t>
      </w:r>
    </w:p>
    <w:p w14:paraId="7C0A33E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7.3A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for RedCap</w:t>
      </w:r>
      <w:r>
        <w:tab/>
        <w:t>279</w:t>
      </w:r>
    </w:p>
    <w:p w14:paraId="2E76BC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7.3A.1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279</w:t>
      </w:r>
    </w:p>
    <w:p w14:paraId="1C34E24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7.3A.2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280</w:t>
      </w:r>
    </w:p>
    <w:p w14:paraId="33D8A7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7.3A.2.1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delay</w:t>
      </w:r>
      <w:r>
        <w:tab/>
        <w:t>280</w:t>
      </w:r>
    </w:p>
    <w:p w14:paraId="19A9B1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7.3A.2.2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accuracy</w:t>
      </w:r>
      <w:r>
        <w:tab/>
        <w:t>280</w:t>
      </w:r>
    </w:p>
    <w:p w14:paraId="1E0B290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7.3</w:t>
      </w:r>
      <w:r>
        <w:rPr>
          <w:lang w:eastAsia="zh-TW"/>
        </w:rPr>
        <w:t>C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for satellite access</w:t>
      </w:r>
      <w:r>
        <w:tab/>
        <w:t>280</w:t>
      </w:r>
    </w:p>
    <w:p w14:paraId="2D32E8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7.3</w:t>
      </w:r>
      <w:r>
        <w:rPr>
          <w:lang w:eastAsia="zh-TW"/>
        </w:rPr>
        <w:t>C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280</w:t>
      </w:r>
    </w:p>
    <w:p w14:paraId="151653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7.3</w:t>
      </w:r>
      <w:r>
        <w:rPr>
          <w:lang w:eastAsia="zh-TW"/>
        </w:rPr>
        <w:t>C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280</w:t>
      </w:r>
    </w:p>
    <w:p w14:paraId="1499B6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</w:t>
      </w:r>
      <w:r>
        <w:rPr>
          <w:lang w:eastAsia="zh-TW"/>
        </w:rPr>
        <w:t>C</w:t>
      </w:r>
      <w: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delay</w:t>
      </w:r>
      <w:r>
        <w:tab/>
        <w:t>280</w:t>
      </w:r>
    </w:p>
    <w:p w14:paraId="67F9C8A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7.3</w:t>
      </w:r>
      <w:r>
        <w:rPr>
          <w:lang w:eastAsia="zh-TW"/>
        </w:rPr>
        <w:t>C</w:t>
      </w:r>
      <w: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adjustment accuracy</w:t>
      </w:r>
      <w:r>
        <w:tab/>
        <w:t>280</w:t>
      </w:r>
    </w:p>
    <w:p w14:paraId="749364D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7.4</w:t>
      </w:r>
      <w:r>
        <w:rPr>
          <w:rFonts w:ascii="Calibri" w:eastAsia="Malgun Gothic" w:hAnsi="Calibri"/>
          <w:sz w:val="22"/>
          <w:szCs w:val="22"/>
        </w:rPr>
        <w:tab/>
      </w:r>
      <w:r>
        <w:t>Cell phase synchronization accuracy</w:t>
      </w:r>
      <w:r>
        <w:tab/>
        <w:t>281</w:t>
      </w:r>
    </w:p>
    <w:p w14:paraId="559072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</w:t>
      </w:r>
      <w:r>
        <w:rPr>
          <w:lang w:eastAsia="zh-CN"/>
        </w:rPr>
        <w:t>4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Definition</w:t>
      </w:r>
      <w:r>
        <w:tab/>
        <w:t>281</w:t>
      </w:r>
    </w:p>
    <w:p w14:paraId="2183D1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</w:t>
      </w:r>
      <w:r>
        <w:rPr>
          <w:lang w:eastAsia="zh-CN"/>
        </w:rPr>
        <w:t>4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</w:t>
      </w:r>
      <w:r>
        <w:tab/>
        <w:t>281</w:t>
      </w:r>
    </w:p>
    <w:p w14:paraId="58FB155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Maximum Transmission Timing Difference</w:t>
      </w:r>
      <w:r>
        <w:tab/>
        <w:t>281</w:t>
      </w:r>
    </w:p>
    <w:p w14:paraId="336F6EF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281</w:t>
      </w:r>
    </w:p>
    <w:p w14:paraId="5501064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EN-DC</w:t>
      </w:r>
      <w:r>
        <w:tab/>
        <w:t>281</w:t>
      </w:r>
    </w:p>
    <w:p w14:paraId="235B62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synchronous EN-DC</w:t>
      </w:r>
      <w:r>
        <w:tab/>
        <w:t>282</w:t>
      </w:r>
    </w:p>
    <w:p w14:paraId="03D17C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7.5.3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 for intra-band EN-DC</w:t>
      </w:r>
      <w:r>
        <w:tab/>
        <w:t>282</w:t>
      </w:r>
    </w:p>
    <w:p w14:paraId="16A186B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</w:t>
      </w:r>
      <w:r w:rsidRPr="007229CD">
        <w:rPr>
          <w:rFonts w:eastAsia="Malgun Gothic"/>
        </w:rPr>
        <w:t>5</w:t>
      </w:r>
      <w:r>
        <w:rPr>
          <w:lang w:eastAsia="ko-KR"/>
        </w:rPr>
        <w:t>.</w:t>
      </w:r>
      <w:r w:rsidRPr="007229CD">
        <w:rPr>
          <w:rFonts w:eastAsia="Malgun Gothic"/>
          <w:lang w:eastAsia="ko-KR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Minimum Requirements for NR Carrier Aggregation</w:t>
      </w:r>
      <w:r>
        <w:tab/>
        <w:t>282</w:t>
      </w:r>
    </w:p>
    <w:p w14:paraId="4DBA53B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NE-DC</w:t>
      </w:r>
      <w:r>
        <w:tab/>
        <w:t>283</w:t>
      </w:r>
    </w:p>
    <w:p w14:paraId="0029FA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synchronous NE-DC</w:t>
      </w:r>
      <w:r>
        <w:tab/>
        <w:t>283</w:t>
      </w:r>
    </w:p>
    <w:p w14:paraId="65887A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7.5.</w:t>
      </w:r>
      <w:r w:rsidRPr="007229CD">
        <w:rPr>
          <w:rFonts w:eastAsia="Malgun Gothic"/>
          <w:lang w:eastAsia="ko-KR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inter-band NR </w:t>
      </w:r>
      <w:r w:rsidRPr="007229CD">
        <w:rPr>
          <w:rFonts w:eastAsia="Malgun Gothic"/>
          <w:lang w:eastAsia="ko-KR"/>
        </w:rPr>
        <w:t>DC</w:t>
      </w:r>
      <w:r>
        <w:tab/>
        <w:t>284</w:t>
      </w:r>
    </w:p>
    <w:p w14:paraId="3FBFE35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Maximum Receive Timing Difference</w:t>
      </w:r>
      <w:r>
        <w:tab/>
        <w:t>284</w:t>
      </w:r>
    </w:p>
    <w:p w14:paraId="3F80C6C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284</w:t>
      </w:r>
    </w:p>
    <w:p w14:paraId="4A55F7F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EN-DC</w:t>
      </w:r>
      <w:r>
        <w:tab/>
        <w:t>285</w:t>
      </w:r>
    </w:p>
    <w:p w14:paraId="5F1773E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synchronous EN-DC</w:t>
      </w:r>
      <w:r>
        <w:tab/>
        <w:t>285</w:t>
      </w:r>
    </w:p>
    <w:p w14:paraId="21C5902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7.6.3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 for intra-band EN-DC</w:t>
      </w:r>
      <w:r>
        <w:tab/>
        <w:t>286</w:t>
      </w:r>
    </w:p>
    <w:p w14:paraId="3338D77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</w:t>
      </w:r>
      <w:r w:rsidRPr="007229CD">
        <w:rPr>
          <w:rFonts w:eastAsia="Malgun Gothic"/>
          <w:lang w:eastAsia="ko-KR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Minimum Requirements for NR Carrier Aggregation</w:t>
      </w:r>
      <w:r>
        <w:tab/>
        <w:t>286</w:t>
      </w:r>
    </w:p>
    <w:p w14:paraId="26AF47F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NE-DC</w:t>
      </w:r>
      <w:r>
        <w:tab/>
        <w:t>287</w:t>
      </w:r>
    </w:p>
    <w:p w14:paraId="2D680C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</w:t>
      </w:r>
      <w:r>
        <w:t>inter-band synchronous NE-DC</w:t>
      </w:r>
      <w:r>
        <w:tab/>
        <w:t>287</w:t>
      </w:r>
    </w:p>
    <w:p w14:paraId="0BC5675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7.6.</w:t>
      </w:r>
      <w:r w:rsidRPr="007229CD">
        <w:rPr>
          <w:rFonts w:eastAsia="Malgun Gothic"/>
          <w:lang w:eastAsia="ko-KR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Minimum Requirements for inter-band NR </w:t>
      </w:r>
      <w:r w:rsidRPr="007229CD">
        <w:rPr>
          <w:rFonts w:eastAsia="Malgun Gothic"/>
          <w:lang w:eastAsia="ko-KR"/>
        </w:rPr>
        <w:t>DC</w:t>
      </w:r>
      <w:r>
        <w:tab/>
        <w:t>288</w:t>
      </w:r>
    </w:p>
    <w:p w14:paraId="2F19929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i/>
          <w:lang w:val="en-US"/>
        </w:rPr>
        <w:t>deriveSSB-IndexFromCell</w:t>
      </w:r>
      <w:r>
        <w:t xml:space="preserve"> tolerance</w:t>
      </w:r>
      <w:r>
        <w:tab/>
        <w:t>289</w:t>
      </w:r>
    </w:p>
    <w:p w14:paraId="0319E14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</w:t>
      </w:r>
      <w:r>
        <w:rPr>
          <w:lang w:eastAsia="zh-CN"/>
        </w:rPr>
        <w:t>7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</w:t>
      </w:r>
      <w:r>
        <w:tab/>
        <w:t>289</w:t>
      </w:r>
    </w:p>
    <w:p w14:paraId="12E5527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7.7A</w:t>
      </w:r>
      <w:r>
        <w:rPr>
          <w:rFonts w:ascii="Calibri" w:eastAsia="Malgun Gothic" w:hAnsi="Calibri"/>
          <w:sz w:val="22"/>
          <w:szCs w:val="22"/>
        </w:rPr>
        <w:tab/>
      </w:r>
      <w:r>
        <w:t>deriveSSB-IndexFromCell tolerance for RedCap</w:t>
      </w:r>
      <w:r>
        <w:tab/>
        <w:t>289</w:t>
      </w:r>
    </w:p>
    <w:p w14:paraId="029A67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</w:t>
      </w:r>
      <w:r>
        <w:rPr>
          <w:lang w:eastAsia="zh-CN"/>
        </w:rPr>
        <w:t>7A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</w:t>
      </w:r>
      <w:r>
        <w:tab/>
        <w:t>289</w:t>
      </w:r>
    </w:p>
    <w:p w14:paraId="788134B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7.8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289</w:t>
      </w:r>
    </w:p>
    <w:p w14:paraId="0FCF8E6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7.9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i/>
          <w:lang w:val="en-US"/>
        </w:rPr>
        <w:t>deriveSSB-IndexFromCellInter-r17</w:t>
      </w:r>
      <w:r>
        <w:t xml:space="preserve"> tolerance</w:t>
      </w:r>
      <w:r>
        <w:tab/>
        <w:t>289</w:t>
      </w:r>
    </w:p>
    <w:p w14:paraId="2896A1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7.</w:t>
      </w:r>
      <w:r>
        <w:rPr>
          <w:lang w:eastAsia="zh-CN"/>
        </w:rPr>
        <w:t>9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requirements</w:t>
      </w:r>
      <w:r>
        <w:tab/>
        <w:t>289</w:t>
      </w:r>
    </w:p>
    <w:p w14:paraId="35C4E2F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8</w:t>
      </w:r>
      <w:r>
        <w:rPr>
          <w:rFonts w:ascii="Calibri" w:eastAsia="Malgun Gothic" w:hAnsi="Calibri"/>
          <w:szCs w:val="22"/>
        </w:rPr>
        <w:tab/>
      </w:r>
      <w:r>
        <w:t>Signalling characteristics</w:t>
      </w:r>
      <w:r>
        <w:tab/>
        <w:t>255</w:t>
      </w:r>
    </w:p>
    <w:p w14:paraId="5D438F9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255</w:t>
      </w:r>
    </w:p>
    <w:p w14:paraId="03E7A1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255</w:t>
      </w:r>
    </w:p>
    <w:p w14:paraId="682098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 of Requirement on Radio Link Monitoring for UE Configured with Relaxed Measurement Criteria</w:t>
      </w:r>
      <w:r>
        <w:tab/>
        <w:t>256</w:t>
      </w:r>
    </w:p>
    <w:p w14:paraId="457E480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radio link monitoring</w:t>
      </w:r>
      <w:r>
        <w:tab/>
        <w:t>256</w:t>
      </w:r>
    </w:p>
    <w:p w14:paraId="189D76B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257</w:t>
      </w:r>
    </w:p>
    <w:p w14:paraId="6BE09D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257</w:t>
      </w:r>
    </w:p>
    <w:p w14:paraId="22F4FF1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SSB based RLM</w:t>
      </w:r>
      <w:r>
        <w:tab/>
        <w:t>261</w:t>
      </w:r>
    </w:p>
    <w:p w14:paraId="2BEBF9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8.1.2.4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of SSB based radio link monitoring for UE fulfilling relaxed measurement criteria</w:t>
      </w:r>
      <w:r>
        <w:tab/>
        <w:t>261</w:t>
      </w:r>
    </w:p>
    <w:p w14:paraId="16C397B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radio link monitoring</w:t>
      </w:r>
      <w:r>
        <w:tab/>
        <w:t>262</w:t>
      </w:r>
    </w:p>
    <w:p w14:paraId="68A0AC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262</w:t>
      </w:r>
    </w:p>
    <w:p w14:paraId="771927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263</w:t>
      </w:r>
    </w:p>
    <w:p w14:paraId="1B0944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based RLM</w:t>
      </w:r>
      <w:r>
        <w:tab/>
        <w:t>266</w:t>
      </w:r>
    </w:p>
    <w:p w14:paraId="4D93EC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8.1.3.4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of CSI-RS based radio link monitoring for UE fulfilling relaxed measurement criteria</w:t>
      </w:r>
      <w:r>
        <w:tab/>
        <w:t>267</w:t>
      </w:r>
    </w:p>
    <w:p w14:paraId="3EDA885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268</w:t>
      </w:r>
    </w:p>
    <w:p w14:paraId="60AC996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8.1.5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for UE turning off the transmitter</w:t>
      </w:r>
      <w:r>
        <w:tab/>
        <w:t>268</w:t>
      </w:r>
    </w:p>
    <w:p w14:paraId="5886595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268</w:t>
      </w:r>
    </w:p>
    <w:p w14:paraId="351F272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radio link monitoring</w:t>
      </w:r>
      <w:r>
        <w:tab/>
        <w:t>269</w:t>
      </w:r>
    </w:p>
    <w:p w14:paraId="072E630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8.1.7.1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same subcarrier spacing as PDSCH/PDCCH on FR1</w:t>
      </w:r>
      <w:r>
        <w:tab/>
        <w:t>269</w:t>
      </w:r>
    </w:p>
    <w:p w14:paraId="199AE0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8.1.7.2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different subcarrier spacing than PDSCH/PDCCH on FR1</w:t>
      </w:r>
      <w:r>
        <w:tab/>
        <w:t>269</w:t>
      </w:r>
    </w:p>
    <w:p w14:paraId="65918B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8.1.7.3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on FR2</w:t>
      </w:r>
      <w:r>
        <w:tab/>
        <w:t>269</w:t>
      </w:r>
    </w:p>
    <w:p w14:paraId="1BAE97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8.1.7.4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on FR1 or FR2 in case of FR1-FR2 inter-band CA</w:t>
      </w:r>
      <w:r>
        <w:rPr>
          <w:lang w:eastAsia="zh-CN"/>
        </w:rPr>
        <w:t xml:space="preserve"> and NR-DC</w:t>
      </w:r>
      <w:r>
        <w:tab/>
        <w:t>270</w:t>
      </w:r>
    </w:p>
    <w:p w14:paraId="13F29A7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8.1A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with CCA on Target Frequency</w:t>
      </w:r>
      <w:r>
        <w:tab/>
        <w:t>270</w:t>
      </w:r>
    </w:p>
    <w:p w14:paraId="5D1C97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8.1A.1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270</w:t>
      </w:r>
    </w:p>
    <w:p w14:paraId="2CEC11C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Radio Link Monitoring</w:t>
      </w:r>
      <w:r>
        <w:tab/>
        <w:t>271</w:t>
      </w:r>
    </w:p>
    <w:p w14:paraId="77725C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8.1A.2.1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271</w:t>
      </w:r>
    </w:p>
    <w:p w14:paraId="794056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8.1A.2.2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272</w:t>
      </w:r>
    </w:p>
    <w:p w14:paraId="34565D2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8.1A.3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275</w:t>
      </w:r>
    </w:p>
    <w:p w14:paraId="7040D6B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8.1A.4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for UE turning off the transmitter</w:t>
      </w:r>
      <w:r>
        <w:tab/>
        <w:t>276</w:t>
      </w:r>
    </w:p>
    <w:p w14:paraId="027A2F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8.1A.5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276</w:t>
      </w:r>
    </w:p>
    <w:p w14:paraId="246DE5C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8.1A.6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radio link monitoring</w:t>
      </w:r>
      <w:r>
        <w:tab/>
        <w:t>276</w:t>
      </w:r>
    </w:p>
    <w:p w14:paraId="27146A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8.1A.6.3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radio link monitoring on FR2-2</w:t>
      </w:r>
      <w:r>
        <w:tab/>
        <w:t>276</w:t>
      </w:r>
    </w:p>
    <w:p w14:paraId="55492F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8.1A.6.4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radio link monitoring on FR1 or FR2-2 in case of FR1-FR2-2 inter-band CA</w:t>
      </w:r>
      <w:r>
        <w:rPr>
          <w:rFonts w:eastAsia="Malgun Gothic"/>
          <w:lang w:eastAsia="zh-CN"/>
        </w:rPr>
        <w:t xml:space="preserve"> and NR-DC</w:t>
      </w:r>
      <w:r>
        <w:tab/>
        <w:t>277</w:t>
      </w:r>
    </w:p>
    <w:p w14:paraId="73BA4C0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8.1B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for RedCap</w:t>
      </w:r>
      <w:r>
        <w:tab/>
        <w:t>277</w:t>
      </w:r>
    </w:p>
    <w:p w14:paraId="4D0413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277</w:t>
      </w:r>
    </w:p>
    <w:p w14:paraId="307360A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radio link monitoring</w:t>
      </w:r>
      <w:r>
        <w:tab/>
        <w:t>278</w:t>
      </w:r>
    </w:p>
    <w:p w14:paraId="55500F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278</w:t>
      </w:r>
    </w:p>
    <w:p w14:paraId="7B71A4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279</w:t>
      </w:r>
    </w:p>
    <w:p w14:paraId="51BF0F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8.1B.2.3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SSB based RLM</w:t>
      </w:r>
      <w:r>
        <w:tab/>
        <w:t>281</w:t>
      </w:r>
    </w:p>
    <w:p w14:paraId="29C6140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radio link monitoring</w:t>
      </w:r>
      <w:r>
        <w:tab/>
        <w:t>282</w:t>
      </w:r>
    </w:p>
    <w:p w14:paraId="2EFC55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282</w:t>
      </w:r>
    </w:p>
    <w:p w14:paraId="215A5F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282</w:t>
      </w:r>
    </w:p>
    <w:p w14:paraId="231457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8.1B.3.3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based RLM</w:t>
      </w:r>
      <w:r>
        <w:tab/>
        <w:t>285</w:t>
      </w:r>
    </w:p>
    <w:p w14:paraId="5E7CB7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286</w:t>
      </w:r>
    </w:p>
    <w:p w14:paraId="71A98AE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8.1B.5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for UE turning off the transmitter</w:t>
      </w:r>
      <w:r>
        <w:tab/>
        <w:t>286</w:t>
      </w:r>
    </w:p>
    <w:p w14:paraId="10422DB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286</w:t>
      </w:r>
    </w:p>
    <w:p w14:paraId="55E073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8.1B.7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radio link monitoring</w:t>
      </w:r>
      <w:r>
        <w:tab/>
        <w:t>286</w:t>
      </w:r>
    </w:p>
    <w:p w14:paraId="1EC3E9B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8.1B.7.1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same subcarrier spacing as PDSCH/PDCCH on FR1</w:t>
      </w:r>
      <w:r>
        <w:tab/>
        <w:t>287</w:t>
      </w:r>
    </w:p>
    <w:p w14:paraId="5CEA71E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8.1B.7.2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different subcarrier spacing than PDSCH/PDCCH on FR1</w:t>
      </w:r>
      <w:r>
        <w:tab/>
        <w:t>287</w:t>
      </w:r>
    </w:p>
    <w:p w14:paraId="292012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8.1B.7.3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on FR2</w:t>
      </w:r>
      <w:r>
        <w:tab/>
        <w:t>287</w:t>
      </w:r>
    </w:p>
    <w:p w14:paraId="4E66BDE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</w:t>
      </w:r>
      <w:r>
        <w:rPr>
          <w:lang w:eastAsia="zh-CN"/>
        </w:rPr>
        <w:t>C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for Satellite Access</w:t>
      </w:r>
      <w:r>
        <w:tab/>
        <w:t>287</w:t>
      </w:r>
    </w:p>
    <w:p w14:paraId="568F905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287</w:t>
      </w:r>
    </w:p>
    <w:p w14:paraId="5CA25D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radio link monitoring</w:t>
      </w:r>
      <w:r>
        <w:tab/>
        <w:t>288</w:t>
      </w:r>
    </w:p>
    <w:p w14:paraId="5BE46BE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288</w:t>
      </w:r>
    </w:p>
    <w:p w14:paraId="650BB8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289</w:t>
      </w:r>
    </w:p>
    <w:p w14:paraId="0DB7F3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8.1C.2.3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SSB based RLM</w:t>
      </w:r>
      <w:r>
        <w:tab/>
        <w:t>290</w:t>
      </w:r>
    </w:p>
    <w:p w14:paraId="64F31F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radio link monitoring</w:t>
      </w:r>
      <w:r>
        <w:tab/>
        <w:t>290</w:t>
      </w:r>
    </w:p>
    <w:p w14:paraId="5E1B71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290</w:t>
      </w:r>
    </w:p>
    <w:p w14:paraId="5DE014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291</w:t>
      </w:r>
    </w:p>
    <w:p w14:paraId="787F4A0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8.1C.3.3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based RLM</w:t>
      </w:r>
      <w:r>
        <w:tab/>
        <w:t>292</w:t>
      </w:r>
    </w:p>
    <w:p w14:paraId="46475B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293</w:t>
      </w:r>
    </w:p>
    <w:p w14:paraId="3A85E5A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8.1C.5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for UE turning off the transmitter</w:t>
      </w:r>
      <w:r>
        <w:tab/>
        <w:t>293</w:t>
      </w:r>
    </w:p>
    <w:p w14:paraId="3DC7DAE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293</w:t>
      </w:r>
    </w:p>
    <w:p w14:paraId="3724F8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8.1C.7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radio link monitoring</w:t>
      </w:r>
      <w:r>
        <w:tab/>
        <w:t>293</w:t>
      </w:r>
    </w:p>
    <w:p w14:paraId="2051BB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8.1C.7.1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same subcarrier spacing as PDSCH/PDCCH on FR1</w:t>
      </w:r>
      <w:r>
        <w:tab/>
        <w:t>294</w:t>
      </w:r>
    </w:p>
    <w:p w14:paraId="7A98BF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8.1C.7.2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radio link monitoring with a different subcarrier spacing than PDSCH/PDCCH on FR1</w:t>
      </w:r>
      <w:r>
        <w:tab/>
        <w:t>294</w:t>
      </w:r>
    </w:p>
    <w:p w14:paraId="50F09BD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294</w:t>
      </w:r>
    </w:p>
    <w:p w14:paraId="39971B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8.2.1</w:t>
      </w:r>
      <w:r>
        <w:rPr>
          <w:rFonts w:ascii="Calibri" w:eastAsia="Malgun Gothic" w:hAnsi="Calibri"/>
          <w:sz w:val="22"/>
          <w:szCs w:val="22"/>
        </w:rPr>
        <w:tab/>
      </w:r>
      <w:r>
        <w:t>EN-DC Interruption</w:t>
      </w:r>
      <w:r>
        <w:tab/>
        <w:t>294</w:t>
      </w:r>
    </w:p>
    <w:p w14:paraId="750EED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294</w:t>
      </w:r>
    </w:p>
    <w:p w14:paraId="58AA21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295</w:t>
      </w:r>
    </w:p>
    <w:p w14:paraId="11E3B5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transitions between active and non-active during DRX</w:t>
      </w:r>
      <w:r>
        <w:tab/>
        <w:t>295</w:t>
      </w:r>
    </w:p>
    <w:p w14:paraId="67A559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transitions from non-DRX to DRX</w:t>
      </w:r>
      <w:r>
        <w:tab/>
        <w:t>295</w:t>
      </w:r>
    </w:p>
    <w:p w14:paraId="4D5B59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addition/release</w:t>
      </w:r>
      <w:r>
        <w:tab/>
        <w:t>295</w:t>
      </w:r>
    </w:p>
    <w:p w14:paraId="4480E1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</w:t>
      </w:r>
      <w:r>
        <w:tab/>
        <w:t>296</w:t>
      </w:r>
    </w:p>
    <w:p w14:paraId="1F5281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8.2.1.2.5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SCC</w:t>
      </w:r>
      <w:r>
        <w:tab/>
        <w:t>298</w:t>
      </w:r>
    </w:p>
    <w:p w14:paraId="3B45C25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measurements on deactivated NR SCC</w:t>
      </w:r>
      <w:r>
        <w:tab/>
        <w:t>298</w:t>
      </w:r>
    </w:p>
    <w:p w14:paraId="7E3D13B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measurements on deactivated E-UTRAN SCC</w:t>
      </w:r>
      <w:r>
        <w:tab/>
        <w:t>298</w:t>
      </w:r>
    </w:p>
    <w:p w14:paraId="082A2F5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CQI measurements on dormant E-UTRAN SCell</w:t>
      </w:r>
      <w:r>
        <w:tab/>
        <w:t>298</w:t>
      </w:r>
    </w:p>
    <w:p w14:paraId="5567111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8.2.1.2.5.4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RRM measurements on dormant E-UTRAN SCC</w:t>
      </w:r>
      <w:r>
        <w:tab/>
        <w:t>299</w:t>
      </w:r>
    </w:p>
    <w:p w14:paraId="6E0897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UL carrier RRC reconfiguration</w:t>
      </w:r>
      <w:r>
        <w:tab/>
        <w:t>299</w:t>
      </w:r>
    </w:p>
    <w:p w14:paraId="5A9777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lastRenderedPageBreak/>
        <w:t>8.2.1.2.7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Active BWP switching Requirement</w:t>
      </w:r>
      <w:r>
        <w:tab/>
        <w:t>300</w:t>
      </w:r>
    </w:p>
    <w:p w14:paraId="7FCEA4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direct SCell activation and hibernation</w:t>
      </w:r>
      <w:r>
        <w:tab/>
        <w:t>301</w:t>
      </w:r>
    </w:p>
    <w:p w14:paraId="3579BF0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direct SCell activation and hibernation of E-UTRA SCell</w:t>
      </w:r>
      <w:r>
        <w:tab/>
        <w:t>301</w:t>
      </w:r>
    </w:p>
    <w:p w14:paraId="1AA1492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direct SCell activation</w:t>
      </w:r>
      <w:r>
        <w:tab/>
        <w:t>301</w:t>
      </w:r>
    </w:p>
    <w:p w14:paraId="387F40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hibernation</w:t>
      </w:r>
      <w:r>
        <w:tab/>
        <w:t>301</w:t>
      </w:r>
    </w:p>
    <w:p w14:paraId="04DCE2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8.2.1.2.10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 with multiple downlink SCells</w:t>
      </w:r>
      <w:r>
        <w:tab/>
        <w:t>302</w:t>
      </w:r>
    </w:p>
    <w:p w14:paraId="28F3C5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8.2.1.2.11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UE-specific CBW change</w:t>
      </w:r>
      <w:r>
        <w:tab/>
        <w:t>302</w:t>
      </w:r>
    </w:p>
    <w:p w14:paraId="2ADB73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carrier based switching</w:t>
      </w:r>
      <w:r>
        <w:tab/>
        <w:t>302</w:t>
      </w:r>
    </w:p>
    <w:p w14:paraId="3FF408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E-UTRA SRS carrier based switching</w:t>
      </w:r>
      <w:r>
        <w:tab/>
        <w:t>304</w:t>
      </w:r>
    </w:p>
    <w:p w14:paraId="0FFEC2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8.2.1.2.14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switching between two uplink carriers</w:t>
      </w:r>
      <w:r>
        <w:tab/>
        <w:t>305</w:t>
      </w:r>
    </w:p>
    <w:p w14:paraId="3B7B4B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8.2.1.2.15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SCell dormancy</w:t>
      </w:r>
      <w:r>
        <w:tab/>
        <w:t>305</w:t>
      </w:r>
    </w:p>
    <w:p w14:paraId="0409A67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8.2.1.2.15.1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SCell dormancy switch</w:t>
      </w:r>
      <w:r>
        <w:tab/>
        <w:t>305</w:t>
      </w:r>
    </w:p>
    <w:p w14:paraId="0144AFA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8.2.1.2.15.2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CQI measurements during SCell dormancy</w:t>
      </w:r>
      <w:r>
        <w:tab/>
        <w:t>305</w:t>
      </w:r>
    </w:p>
    <w:p w14:paraId="4312590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8.2.1.2.15.3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RRM measurements during SCell dormancy</w:t>
      </w:r>
      <w:r>
        <w:tab/>
        <w:t>306</w:t>
      </w:r>
    </w:p>
    <w:p w14:paraId="31EE3B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8.2.1.2.16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NR cell with autonomous gaps</w:t>
      </w:r>
      <w:r>
        <w:tab/>
        <w:t>306</w:t>
      </w:r>
    </w:p>
    <w:p w14:paraId="1B6BDB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8.2.1.2.17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E-UTRA cell with autonomous gaps</w:t>
      </w:r>
      <w:r>
        <w:tab/>
        <w:t>306</w:t>
      </w:r>
    </w:p>
    <w:p w14:paraId="13D4BC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antenna port switching</w:t>
      </w:r>
      <w:r>
        <w:tab/>
        <w:t>307</w:t>
      </w:r>
    </w:p>
    <w:p w14:paraId="63608D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8.2.1.2.19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fast SCell activation</w:t>
      </w:r>
      <w:r>
        <w:tab/>
        <w:t>308</w:t>
      </w:r>
    </w:p>
    <w:p w14:paraId="0A33FE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8.2.1.2.20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PUCCH SCell activation/deactivation</w:t>
      </w:r>
      <w:r>
        <w:tab/>
        <w:t>309</w:t>
      </w:r>
    </w:p>
    <w:p w14:paraId="07A7E11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8.2.2</w:t>
      </w:r>
      <w:r>
        <w:rPr>
          <w:rFonts w:ascii="Calibri" w:eastAsia="Malgun Gothic" w:hAnsi="Calibri"/>
          <w:sz w:val="22"/>
          <w:szCs w:val="22"/>
        </w:rPr>
        <w:tab/>
      </w:r>
      <w:r>
        <w:t>SA: Interruptions with Standalone NR Carrier Aggregation</w:t>
      </w:r>
      <w:r>
        <w:tab/>
        <w:t>309</w:t>
      </w:r>
    </w:p>
    <w:p w14:paraId="4E7331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309</w:t>
      </w:r>
    </w:p>
    <w:p w14:paraId="3444CF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310</w:t>
      </w:r>
    </w:p>
    <w:p w14:paraId="4EC60C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addition/release</w:t>
      </w:r>
      <w:r>
        <w:tab/>
        <w:t>310</w:t>
      </w:r>
    </w:p>
    <w:p w14:paraId="1ECAA7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</w:t>
      </w:r>
      <w:r>
        <w:tab/>
        <w:t>311</w:t>
      </w:r>
    </w:p>
    <w:p w14:paraId="5F7839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deactivated SCC</w:t>
      </w:r>
      <w:r>
        <w:tab/>
        <w:t>312</w:t>
      </w:r>
    </w:p>
    <w:p w14:paraId="224D51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UL carrier RRC reconfiguration</w:t>
      </w:r>
      <w:r>
        <w:tab/>
        <w:t>313</w:t>
      </w:r>
    </w:p>
    <w:p w14:paraId="0B46E1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8.2.2.2.5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Active BWP switching Requirement</w:t>
      </w:r>
      <w:r>
        <w:tab/>
        <w:t>313</w:t>
      </w:r>
    </w:p>
    <w:p w14:paraId="39471E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inter-frequency SFTD measurement</w:t>
      </w:r>
      <w:r>
        <w:tab/>
        <w:t>314</w:t>
      </w:r>
    </w:p>
    <w:p w14:paraId="787C77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 with multiple downlink SCells</w:t>
      </w:r>
      <w:r>
        <w:tab/>
        <w:t>316</w:t>
      </w:r>
    </w:p>
    <w:p w14:paraId="5A08D2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8.2.2.2.8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UE-specific CBW change</w:t>
      </w:r>
      <w:r>
        <w:tab/>
        <w:t>316</w:t>
      </w:r>
    </w:p>
    <w:p w14:paraId="1F8C45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carrier based switching</w:t>
      </w:r>
      <w:r>
        <w:tab/>
        <w:t>316</w:t>
      </w:r>
    </w:p>
    <w:p w14:paraId="635F04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8.2.2.2.10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UE switching between two uplink carriers</w:t>
      </w:r>
      <w:r>
        <w:tab/>
        <w:t>318</w:t>
      </w:r>
    </w:p>
    <w:p w14:paraId="4F41FD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8.2.2.2.10A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UE switching between two uplink carriers with two transmit antenna connectors</w:t>
      </w:r>
      <w:r>
        <w:tab/>
        <w:t>318</w:t>
      </w:r>
    </w:p>
    <w:p w14:paraId="31B026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8.2.2.2.10B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UE switching between one uplink band with one transmit antenna connector and one uplink band with two transmit antenna connectors</w:t>
      </w:r>
      <w:r>
        <w:tab/>
        <w:t>319</w:t>
      </w:r>
    </w:p>
    <w:p w14:paraId="4DC7E3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8.2.2.2.10C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UE switching between two uplink bands with two transmit antenna connectors</w:t>
      </w:r>
      <w:r>
        <w:tab/>
        <w:t>319</w:t>
      </w:r>
    </w:p>
    <w:p w14:paraId="0871A7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8.2.2.2.10D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Interruptions at UE </w:t>
      </w:r>
      <w:r>
        <w:rPr>
          <w:lang w:eastAsia="zh-CN"/>
        </w:rPr>
        <w:t>s</w:t>
      </w:r>
      <w:r>
        <w:t xml:space="preserve">witching </w:t>
      </w:r>
      <w:r>
        <w:rPr>
          <w:lang w:eastAsia="zh-CN"/>
        </w:rPr>
        <w:t>across three or four uplink bands</w:t>
      </w:r>
      <w:r>
        <w:tab/>
        <w:t>319</w:t>
      </w:r>
    </w:p>
    <w:p w14:paraId="0B2D65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direct SCell activation</w:t>
      </w:r>
      <w:r>
        <w:tab/>
        <w:t>320</w:t>
      </w:r>
    </w:p>
    <w:p w14:paraId="679D03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SCell dormancy</w:t>
      </w:r>
      <w:r>
        <w:tab/>
        <w:t>321</w:t>
      </w:r>
    </w:p>
    <w:p w14:paraId="0DA3B61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8.2.2.2.12.1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SCell dormancy switch</w:t>
      </w:r>
      <w:r>
        <w:tab/>
        <w:t>321</w:t>
      </w:r>
    </w:p>
    <w:p w14:paraId="5C8D051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8.2.2.2.12.2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CQI measurements during SCell dormancy</w:t>
      </w:r>
      <w:r>
        <w:tab/>
        <w:t>321</w:t>
      </w:r>
    </w:p>
    <w:p w14:paraId="290A204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8.2.2.2.12.3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RRM measurements during SCell dormancy</w:t>
      </w:r>
      <w:r>
        <w:tab/>
        <w:t>321</w:t>
      </w:r>
    </w:p>
    <w:p w14:paraId="0485D9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at transitions between active and non-active during DRX</w:t>
      </w:r>
      <w:r>
        <w:tab/>
        <w:t>321</w:t>
      </w:r>
    </w:p>
    <w:p w14:paraId="1DFABD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8.2.2.2.14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NR cell with autonomous gaps</w:t>
      </w:r>
      <w:r>
        <w:tab/>
        <w:t>321</w:t>
      </w:r>
    </w:p>
    <w:p w14:paraId="37333A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8.2.2.2.15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E-UTRA cell with autonomous gaps</w:t>
      </w:r>
      <w:r>
        <w:tab/>
        <w:t>322</w:t>
      </w:r>
    </w:p>
    <w:p w14:paraId="43616C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antenna port switching</w:t>
      </w:r>
      <w:r>
        <w:tab/>
        <w:t>322</w:t>
      </w:r>
    </w:p>
    <w:p w14:paraId="0B8C76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fast SCell activation</w:t>
      </w:r>
      <w:r>
        <w:tab/>
        <w:t>323</w:t>
      </w:r>
    </w:p>
    <w:p w14:paraId="26B518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8.2.2.2.18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PUCCH SCell activation/deactivation</w:t>
      </w:r>
      <w:r>
        <w:tab/>
        <w:t>324</w:t>
      </w:r>
    </w:p>
    <w:p w14:paraId="0C6FD09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8.2.3</w:t>
      </w:r>
      <w:r>
        <w:rPr>
          <w:rFonts w:ascii="Calibri" w:eastAsia="Malgun Gothic" w:hAnsi="Calibri"/>
          <w:sz w:val="22"/>
          <w:szCs w:val="22"/>
        </w:rPr>
        <w:tab/>
      </w:r>
      <w:r>
        <w:t>NE-DC Interruptions</w:t>
      </w:r>
      <w:r>
        <w:tab/>
        <w:t>324</w:t>
      </w:r>
    </w:p>
    <w:p w14:paraId="38A261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324</w:t>
      </w:r>
    </w:p>
    <w:p w14:paraId="488D4A0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325</w:t>
      </w:r>
    </w:p>
    <w:p w14:paraId="6F5F01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transitions between active and non-active during DRX</w:t>
      </w:r>
      <w:r>
        <w:tab/>
        <w:t>325</w:t>
      </w:r>
    </w:p>
    <w:p w14:paraId="2ACC8C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transitions from non-DRX to DRX</w:t>
      </w:r>
      <w:r>
        <w:tab/>
        <w:t>325</w:t>
      </w:r>
    </w:p>
    <w:p w14:paraId="043E3A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PSCell/SCell addition/release</w:t>
      </w:r>
      <w:r>
        <w:tab/>
        <w:t>325</w:t>
      </w:r>
    </w:p>
    <w:p w14:paraId="626804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</w:t>
      </w:r>
      <w:r>
        <w:tab/>
        <w:t>327</w:t>
      </w:r>
    </w:p>
    <w:p w14:paraId="4B8DBA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8.2.3.2.5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SCC</w:t>
      </w:r>
      <w:r>
        <w:tab/>
        <w:t>328</w:t>
      </w:r>
    </w:p>
    <w:p w14:paraId="1747851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8.2.3.2.5.1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measurements on deactivated NR SCC</w:t>
      </w:r>
      <w:r>
        <w:tab/>
        <w:t>328</w:t>
      </w:r>
    </w:p>
    <w:p w14:paraId="2DC86E3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8.2.3.2.5.2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measurements on deactivated E-UTRAN SCC</w:t>
      </w:r>
      <w:r>
        <w:tab/>
        <w:t>328</w:t>
      </w:r>
    </w:p>
    <w:p w14:paraId="7D37E3D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8.2.3.2.5.3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CQI measurements on dormant E-UTRAN SCC</w:t>
      </w:r>
      <w:r>
        <w:tab/>
        <w:t>328</w:t>
      </w:r>
    </w:p>
    <w:p w14:paraId="642C254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8.2.3.2.5.4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during RRM measurements on dormant E-UTRAN SCC</w:t>
      </w:r>
      <w:r>
        <w:tab/>
        <w:t>329</w:t>
      </w:r>
    </w:p>
    <w:p w14:paraId="0C9F69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8.2.3.2.6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UL carrier RRC reconfiguration</w:t>
      </w:r>
      <w:r>
        <w:tab/>
        <w:t>329</w:t>
      </w:r>
    </w:p>
    <w:p w14:paraId="5AA57A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8.2.3.2.7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due to Active BWP switching Requirement</w:t>
      </w:r>
      <w:r>
        <w:tab/>
        <w:t>329</w:t>
      </w:r>
    </w:p>
    <w:p w14:paraId="194CB4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direct SCell activation and hibernation</w:t>
      </w:r>
      <w:r>
        <w:tab/>
        <w:t>330</w:t>
      </w:r>
    </w:p>
    <w:p w14:paraId="2EB6E1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hibernation</w:t>
      </w:r>
      <w:r>
        <w:tab/>
        <w:t>330</w:t>
      </w:r>
    </w:p>
    <w:p w14:paraId="38FDB2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8.2.3.2.10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 with multiple downlink SCells</w:t>
      </w:r>
      <w:r>
        <w:tab/>
        <w:t>330</w:t>
      </w:r>
    </w:p>
    <w:p w14:paraId="77C2FD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Interruptions at NR SRS carrier based switching</w:t>
      </w:r>
      <w:r>
        <w:tab/>
        <w:t>330</w:t>
      </w:r>
    </w:p>
    <w:p w14:paraId="0E7E73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Interruptions at E-UTRA SRS carrier based switching</w:t>
      </w:r>
      <w:r>
        <w:tab/>
        <w:t>332</w:t>
      </w:r>
    </w:p>
    <w:p w14:paraId="2428E2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SCell dormancy</w:t>
      </w:r>
      <w:r>
        <w:tab/>
        <w:t>333</w:t>
      </w:r>
    </w:p>
    <w:p w14:paraId="4F8658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8.2.3.2.14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NR cell with autonomous gaps</w:t>
      </w:r>
      <w:r>
        <w:tab/>
        <w:t>333</w:t>
      </w:r>
    </w:p>
    <w:p w14:paraId="6FF2F8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8.2.3.2.15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Calibri"/>
        </w:rPr>
        <w:t xml:space="preserve"> </w:t>
      </w:r>
      <w:r>
        <w:t>Interruptions when identifying CGI of an E-UTRA cell with autonomous gaps</w:t>
      </w:r>
      <w:r>
        <w:tab/>
        <w:t>334</w:t>
      </w:r>
    </w:p>
    <w:p w14:paraId="572C25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fast SCell activation</w:t>
      </w:r>
      <w:r>
        <w:tab/>
        <w:t>335</w:t>
      </w:r>
    </w:p>
    <w:p w14:paraId="53AA21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8.2.3.2.18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UE-specific CBW change</w:t>
      </w:r>
      <w:r>
        <w:tab/>
        <w:t>336</w:t>
      </w:r>
    </w:p>
    <w:p w14:paraId="40C43B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8.2.3.2.19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PUCCH SCell activation/deactivation</w:t>
      </w:r>
      <w:r>
        <w:tab/>
        <w:t>336</w:t>
      </w:r>
    </w:p>
    <w:p w14:paraId="43198D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8.2.4</w:t>
      </w:r>
      <w:r>
        <w:rPr>
          <w:rFonts w:ascii="Calibri" w:eastAsia="Malgun Gothic" w:hAnsi="Calibri"/>
          <w:sz w:val="22"/>
          <w:szCs w:val="22"/>
        </w:rPr>
        <w:tab/>
      </w:r>
      <w:r>
        <w:t>NR-DC: Interruptions</w:t>
      </w:r>
      <w:r>
        <w:tab/>
        <w:t>336</w:t>
      </w:r>
    </w:p>
    <w:p w14:paraId="464DC1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336</w:t>
      </w:r>
    </w:p>
    <w:p w14:paraId="301083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8.2.4.2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337</w:t>
      </w:r>
    </w:p>
    <w:p w14:paraId="04882D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PSCell/SCell addition/release</w:t>
      </w:r>
      <w:r>
        <w:tab/>
        <w:t>337</w:t>
      </w:r>
    </w:p>
    <w:p w14:paraId="77510A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</w:t>
      </w:r>
      <w:r>
        <w:tab/>
        <w:t>338</w:t>
      </w:r>
    </w:p>
    <w:p w14:paraId="7B1EF0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SCC</w:t>
      </w:r>
      <w:r>
        <w:tab/>
        <w:t>339</w:t>
      </w:r>
    </w:p>
    <w:p w14:paraId="6D0DF2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UL carrier RRC reconfiguration</w:t>
      </w:r>
      <w:r>
        <w:tab/>
        <w:t>340</w:t>
      </w:r>
    </w:p>
    <w:p w14:paraId="4B0B55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8.2.4.2.5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due to Active BWP switching Requirement</w:t>
      </w:r>
      <w:r>
        <w:tab/>
        <w:t>340</w:t>
      </w:r>
    </w:p>
    <w:p w14:paraId="0CCEAC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8.2.4.2.6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Interruptions at transitions between active and non-active during DRX</w:t>
      </w:r>
      <w:r>
        <w:tab/>
        <w:t>340</w:t>
      </w:r>
    </w:p>
    <w:p w14:paraId="6FB059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8.2.4.2.7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Interruptions at transitions from non-DRX to DRX</w:t>
      </w:r>
      <w:r>
        <w:tab/>
        <w:t>341</w:t>
      </w:r>
    </w:p>
    <w:p w14:paraId="5B776E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SCell activation/deactivation with multiple downlink SCells</w:t>
      </w:r>
      <w:r>
        <w:tab/>
        <w:t>341</w:t>
      </w:r>
    </w:p>
    <w:p w14:paraId="0FDEEE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8.2.4.2.9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carrier based switching</w:t>
      </w:r>
      <w:r>
        <w:tab/>
        <w:t>341</w:t>
      </w:r>
    </w:p>
    <w:p w14:paraId="767DAD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8.2.4.2.10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direct SCell activation</w:t>
      </w:r>
      <w:r>
        <w:tab/>
        <w:t>343</w:t>
      </w:r>
    </w:p>
    <w:p w14:paraId="4E69C0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8.2.4.2.11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NR cell with autonomous gaps</w:t>
      </w:r>
      <w:r>
        <w:tab/>
        <w:t>343</w:t>
      </w:r>
    </w:p>
    <w:p w14:paraId="4A0387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8.2.4.2.12</w:t>
      </w:r>
      <w:r>
        <w:rPr>
          <w:rFonts w:ascii="Calibri" w:eastAsia="Malgun Gothic" w:hAnsi="Calibri"/>
          <w:sz w:val="22"/>
          <w:szCs w:val="22"/>
        </w:rPr>
        <w:tab/>
      </w:r>
      <w:r>
        <w:t>Interruptions when identifying CGI of an E-UTRA cell with autonomous gaps</w:t>
      </w:r>
      <w:r>
        <w:tab/>
        <w:t>344</w:t>
      </w:r>
    </w:p>
    <w:p w14:paraId="047687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8.2.4.2.13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Calibri"/>
        </w:rPr>
        <w:t xml:space="preserve"> </w:t>
      </w:r>
      <w:r>
        <w:t>Interruptions due to SCell dormancy</w:t>
      </w:r>
      <w:r>
        <w:tab/>
        <w:t>344</w:t>
      </w:r>
    </w:p>
    <w:p w14:paraId="524B31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SRS antenna port switching</w:t>
      </w:r>
      <w:r>
        <w:tab/>
        <w:t>345</w:t>
      </w:r>
    </w:p>
    <w:p w14:paraId="29B8BC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Interruptions at fast SCell activation</w:t>
      </w:r>
      <w:r>
        <w:tab/>
        <w:t>346</w:t>
      </w:r>
    </w:p>
    <w:p w14:paraId="2F2DD3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8.2.4.2.16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SCG activation/deactivation</w:t>
      </w:r>
      <w:r>
        <w:tab/>
        <w:t>346</w:t>
      </w:r>
    </w:p>
    <w:p w14:paraId="0C04FB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8.2.4.2.17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due to RRM measurements on deactivated SCG</w:t>
      </w:r>
      <w:r>
        <w:tab/>
        <w:t>347</w:t>
      </w:r>
    </w:p>
    <w:p w14:paraId="364255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lang w:eastAsia="zh-CN"/>
        </w:rPr>
        <w:t>8.2.4.2.18 Interruptions during RLM</w:t>
      </w:r>
      <w:r w:rsidRPr="007229CD">
        <w:rPr>
          <w:rFonts w:cs="Arial"/>
          <w:lang w:val="en-US" w:eastAsia="zh-CN"/>
        </w:rPr>
        <w:t xml:space="preserve">/BFD </w:t>
      </w:r>
      <w:r w:rsidRPr="007229CD">
        <w:rPr>
          <w:rFonts w:cs="Arial"/>
          <w:lang w:eastAsia="zh-CN"/>
        </w:rPr>
        <w:t>measurements on deactivated PScell</w:t>
      </w:r>
      <w:r>
        <w:tab/>
        <w:t>347</w:t>
      </w:r>
    </w:p>
    <w:p w14:paraId="29CF0B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8.2.4.2.19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Interruptions due to UE-specific CBW change</w:t>
      </w:r>
      <w:r>
        <w:tab/>
        <w:t>347</w:t>
      </w:r>
    </w:p>
    <w:p w14:paraId="06E774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8.2.4.2A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348</w:t>
      </w:r>
    </w:p>
    <w:p w14:paraId="787E3A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8.2.4.2A.1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348</w:t>
      </w:r>
    </w:p>
    <w:p w14:paraId="1D9687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8.2.4.2A.2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348</w:t>
      </w:r>
    </w:p>
    <w:p w14:paraId="32D28B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8.2.4.2A.3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348</w:t>
      </w:r>
    </w:p>
    <w:p w14:paraId="522EC89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348</w:t>
      </w:r>
    </w:p>
    <w:p w14:paraId="67D173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348</w:t>
      </w:r>
    </w:p>
    <w:p w14:paraId="694386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Activation Delay Requirement for Deactivated SCell</w:t>
      </w:r>
      <w:r>
        <w:tab/>
        <w:t>348</w:t>
      </w:r>
    </w:p>
    <w:p w14:paraId="5E9D4C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Deactivation Delay Requirement for Activated SCell</w:t>
      </w:r>
      <w:r>
        <w:tab/>
        <w:t>352</w:t>
      </w:r>
    </w:p>
    <w:p w14:paraId="538BDE9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Direct SCell Activation at SCell addition</w:t>
      </w:r>
      <w:r>
        <w:tab/>
        <w:t>353</w:t>
      </w:r>
    </w:p>
    <w:p w14:paraId="37E7A4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8.3.5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Direct SCell Activation at Handover</w:t>
      </w:r>
      <w:r>
        <w:tab/>
        <w:t>354</w:t>
      </w:r>
    </w:p>
    <w:p w14:paraId="4CA13AB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Activation Delay Requirement for Deactivated SCell with Multiple Downlink SCells</w:t>
      </w:r>
      <w:r>
        <w:tab/>
        <w:t>356</w:t>
      </w:r>
    </w:p>
    <w:p w14:paraId="6056A2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Deactivation Delay Requirement for Activated SCell with Multiple Downlink SCells</w:t>
      </w:r>
      <w:r>
        <w:tab/>
        <w:t>360</w:t>
      </w:r>
    </w:p>
    <w:p w14:paraId="769953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8.3.9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Direct SCell Activation of Multiple Downlink SCells at SCell addition</w:t>
      </w:r>
      <w:r>
        <w:tab/>
        <w:t>360</w:t>
      </w:r>
    </w:p>
    <w:p w14:paraId="733647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8.3.10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Direct SCell Activation of Multiple Downlink SCells at Handover</w:t>
      </w:r>
      <w:r>
        <w:tab/>
        <w:t>362</w:t>
      </w:r>
    </w:p>
    <w:p w14:paraId="045FED3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Activation Delay Requirement for Deactivated PUCCH SCell</w:t>
      </w:r>
      <w:r>
        <w:tab/>
        <w:t>363</w:t>
      </w:r>
    </w:p>
    <w:p w14:paraId="6F1BC96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lang w:val="en-US" w:eastAsia="zh-CN"/>
        </w:rPr>
        <w:t>8</w:t>
      </w:r>
      <w:r w:rsidRPr="007229CD">
        <w:rPr>
          <w:rFonts w:eastAsia="SimSun"/>
          <w:lang w:val="en-US" w:eastAsia="ko-KR"/>
        </w:rPr>
        <w:t>.</w:t>
      </w:r>
      <w:r w:rsidRPr="007229CD">
        <w:rPr>
          <w:rFonts w:eastAsia="SimSun"/>
          <w:lang w:val="en-US" w:eastAsia="zh-CN"/>
        </w:rPr>
        <w:t>3</w:t>
      </w:r>
      <w:r w:rsidRPr="007229CD">
        <w:rPr>
          <w:rFonts w:eastAsia="SimSun"/>
          <w:lang w:val="en-US" w:eastAsia="ko-KR"/>
        </w:rPr>
        <w:t>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val="en-US" w:eastAsia="zh-CN"/>
        </w:rPr>
        <w:t>SCell activation delay Requirement for Deactivated PUCCH SCell with Multiple SCells</w:t>
      </w:r>
      <w:r>
        <w:tab/>
        <w:t>365</w:t>
      </w:r>
    </w:p>
    <w:p w14:paraId="180AEC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  <w:lang w:eastAsia="en-US"/>
        </w:rPr>
        <w:t>8.3.13.1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eastAsia="en-US"/>
        </w:rPr>
        <w:t>Introduction</w:t>
      </w:r>
      <w:r>
        <w:tab/>
        <w:t>365</w:t>
      </w:r>
    </w:p>
    <w:p w14:paraId="761D1A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SCell Deactivation Delay Requirement for Activated </w:t>
      </w:r>
      <w:r w:rsidRPr="007229CD">
        <w:rPr>
          <w:lang w:val="en-US" w:eastAsia="zh-TW"/>
        </w:rPr>
        <w:t xml:space="preserve">PUCCH </w:t>
      </w:r>
      <w:r w:rsidRPr="007229CD">
        <w:rPr>
          <w:lang w:val="en-US"/>
        </w:rPr>
        <w:t>SCell</w:t>
      </w:r>
      <w:r>
        <w:tab/>
        <w:t>368</w:t>
      </w:r>
    </w:p>
    <w:p w14:paraId="5599A7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SCell Deactivation Delay Requirement for Activated </w:t>
      </w:r>
      <w:r w:rsidRPr="007229CD">
        <w:rPr>
          <w:lang w:val="en-US" w:eastAsia="zh-TW"/>
        </w:rPr>
        <w:t xml:space="preserve">PUCCH </w:t>
      </w:r>
      <w:r w:rsidRPr="007229CD">
        <w:rPr>
          <w:lang w:val="en-US"/>
        </w:rPr>
        <w:t>SCell with Multiple Downlink SCells</w:t>
      </w:r>
      <w:r>
        <w:tab/>
        <w:t>368</w:t>
      </w:r>
    </w:p>
    <w:p w14:paraId="02C082D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8.3.16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Fast SCell Activation Delay Requirement for Deactivated SCell</w:t>
      </w:r>
      <w:r>
        <w:tab/>
        <w:t>368</w:t>
      </w:r>
    </w:p>
    <w:p w14:paraId="2E6914A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8.3A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 in Carriers with CCA</w:t>
      </w:r>
      <w:r>
        <w:tab/>
        <w:t>371</w:t>
      </w:r>
    </w:p>
    <w:p w14:paraId="104B1A2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371</w:t>
      </w:r>
    </w:p>
    <w:p w14:paraId="2C360FF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Activation Delay Requirement for Deactivated SCell</w:t>
      </w:r>
      <w:r>
        <w:tab/>
        <w:t>371</w:t>
      </w:r>
    </w:p>
    <w:p w14:paraId="310F8E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8.3A.3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SCell Deactivation Delay Requirement for Activated SCell</w:t>
      </w:r>
      <w:r>
        <w:tab/>
        <w:t>376</w:t>
      </w:r>
    </w:p>
    <w:p w14:paraId="3CE7773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UL carrier RRC reconfiguration delay</w:t>
      </w:r>
      <w:r>
        <w:tab/>
        <w:t>376</w:t>
      </w:r>
    </w:p>
    <w:p w14:paraId="16D654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Introduction</w:t>
      </w:r>
      <w:r>
        <w:tab/>
        <w:t>376</w:t>
      </w:r>
    </w:p>
    <w:p w14:paraId="377A36F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UE UL carrier configuration delay requirement</w:t>
      </w:r>
      <w:r>
        <w:tab/>
        <w:t>376</w:t>
      </w:r>
    </w:p>
    <w:p w14:paraId="669AEF8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lastRenderedPageBreak/>
        <w:t>8.4.3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UL carrier deconfiguration delay requirement</w:t>
      </w:r>
      <w:r>
        <w:tab/>
        <w:t>376</w:t>
      </w:r>
    </w:p>
    <w:p w14:paraId="60E3F36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8.5</w:t>
      </w:r>
      <w:r>
        <w:rPr>
          <w:rFonts w:ascii="Calibri" w:eastAsia="Malgun Gothic" w:hAnsi="Calibri"/>
          <w:sz w:val="22"/>
          <w:szCs w:val="22"/>
        </w:rPr>
        <w:tab/>
      </w:r>
      <w:r>
        <w:t>Link Recovery Procedures</w:t>
      </w:r>
      <w:r>
        <w:tab/>
        <w:t>377</w:t>
      </w:r>
    </w:p>
    <w:p w14:paraId="23FE46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377</w:t>
      </w:r>
    </w:p>
    <w:p w14:paraId="6CF12A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8.5.1.1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 of Requirement on Link Recovery Procedures for UE configured with relaxed measurement criteria</w:t>
      </w:r>
      <w:r>
        <w:tab/>
        <w:t>378</w:t>
      </w:r>
    </w:p>
    <w:p w14:paraId="7AF7923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beam failure detection</w:t>
      </w:r>
      <w:r>
        <w:tab/>
        <w:t>378</w:t>
      </w:r>
    </w:p>
    <w:p w14:paraId="06B21B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378</w:t>
      </w:r>
    </w:p>
    <w:p w14:paraId="79C998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379</w:t>
      </w:r>
    </w:p>
    <w:p w14:paraId="45F198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beam failure detection</w:t>
      </w:r>
      <w:r>
        <w:tab/>
        <w:t>382</w:t>
      </w:r>
    </w:p>
    <w:p w14:paraId="607E01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8.5.2.4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of SSB based beam failure detection for UE fulfilling relaxed measurement criteria</w:t>
      </w:r>
      <w:r>
        <w:tab/>
        <w:t>382</w:t>
      </w:r>
    </w:p>
    <w:p w14:paraId="5D0E451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beam failure detection</w:t>
      </w:r>
      <w:r>
        <w:tab/>
        <w:t>383</w:t>
      </w:r>
    </w:p>
    <w:p w14:paraId="077DF0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383</w:t>
      </w:r>
    </w:p>
    <w:p w14:paraId="0574DB1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384</w:t>
      </w:r>
    </w:p>
    <w:p w14:paraId="6F0630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beam failure detection</w:t>
      </w:r>
      <w:r>
        <w:tab/>
        <w:t>387</w:t>
      </w:r>
    </w:p>
    <w:p w14:paraId="5B83CB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8.5.3.4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of CSI-RS based beam failure detection for UE fulfilling relaxed measurement criteria</w:t>
      </w:r>
      <w:r>
        <w:tab/>
        <w:t>388</w:t>
      </w:r>
    </w:p>
    <w:p w14:paraId="6A1F1CA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389</w:t>
      </w:r>
    </w:p>
    <w:p w14:paraId="469A7A7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candidate beam detection</w:t>
      </w:r>
      <w:r>
        <w:tab/>
        <w:t>390</w:t>
      </w:r>
    </w:p>
    <w:p w14:paraId="2F5944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390</w:t>
      </w:r>
    </w:p>
    <w:p w14:paraId="0EB72C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8.5.5.2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390</w:t>
      </w:r>
    </w:p>
    <w:p w14:paraId="24216E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8.5.5.3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candidate beam detection</w:t>
      </w:r>
      <w:r>
        <w:tab/>
        <w:t>393</w:t>
      </w:r>
    </w:p>
    <w:p w14:paraId="31AA28A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8.5.6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candidate beam detection</w:t>
      </w:r>
      <w:r>
        <w:tab/>
        <w:t>393</w:t>
      </w:r>
    </w:p>
    <w:p w14:paraId="67E6A0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393</w:t>
      </w:r>
    </w:p>
    <w:p w14:paraId="15AFF3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8.5.6.2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393</w:t>
      </w:r>
    </w:p>
    <w:p w14:paraId="1A2CCE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8.5.6.3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candidate beam detection</w:t>
      </w:r>
      <w:r>
        <w:tab/>
        <w:t>396</w:t>
      </w:r>
    </w:p>
    <w:p w14:paraId="440BCE3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beam failure detection</w:t>
      </w:r>
      <w:r>
        <w:tab/>
        <w:t>397</w:t>
      </w:r>
    </w:p>
    <w:p w14:paraId="13F2E5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</w:t>
      </w:r>
      <w:r w:rsidRPr="007229CD">
        <w:rPr>
          <w:rFonts w:eastAsia="?? ??"/>
          <w:lang w:eastAsia="ja-JP"/>
        </w:rPr>
        <w:t>7</w:t>
      </w:r>
      <w:r w:rsidRPr="007229CD">
        <w:rPr>
          <w:rFonts w:eastAsia="?? ??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beam failure detection with a same subcarrier spacing as PDSCH/PDCCH on FR1</w:t>
      </w:r>
      <w:r>
        <w:tab/>
        <w:t>397</w:t>
      </w:r>
    </w:p>
    <w:p w14:paraId="685E31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</w:t>
      </w:r>
      <w:r>
        <w:rPr>
          <w:lang w:eastAsia="ja-JP"/>
        </w:rPr>
        <w:t>7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with a different subcarrier spacing than PDSCH/PDCCH on FR1</w:t>
      </w:r>
      <w:r>
        <w:tab/>
        <w:t>397</w:t>
      </w:r>
    </w:p>
    <w:p w14:paraId="0091D0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</w:t>
      </w:r>
      <w:r>
        <w:rPr>
          <w:lang w:eastAsia="ja-JP"/>
        </w:rPr>
        <w:t>7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on FR2</w:t>
      </w:r>
      <w:r>
        <w:tab/>
        <w:t>398</w:t>
      </w:r>
    </w:p>
    <w:p w14:paraId="75037A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</w:t>
      </w:r>
      <w:r>
        <w:rPr>
          <w:lang w:eastAsia="ja-JP"/>
        </w:rPr>
        <w:t>7</w:t>
      </w:r>
      <w:r>
        <w:t>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on FR1 or FR2 in case of FR1-FR2 inter-band CA</w:t>
      </w:r>
      <w:r>
        <w:rPr>
          <w:lang w:eastAsia="zh-CN"/>
        </w:rPr>
        <w:t xml:space="preserve"> and NR DC</w:t>
      </w:r>
      <w:r>
        <w:tab/>
        <w:t>398</w:t>
      </w:r>
    </w:p>
    <w:p w14:paraId="217B6A8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8.5.8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candidate beam detection</w:t>
      </w:r>
      <w:r>
        <w:tab/>
        <w:t>398</w:t>
      </w:r>
    </w:p>
    <w:p w14:paraId="16B3A4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8.5.8.1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same subcarrier spacing as PDSCH/PDCCH on FR1</w:t>
      </w:r>
      <w:r>
        <w:tab/>
        <w:t>399</w:t>
      </w:r>
    </w:p>
    <w:p w14:paraId="04B3DC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8.5.8.2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399</w:t>
      </w:r>
    </w:p>
    <w:p w14:paraId="03274D2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8.5.8.3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</w:t>
      </w:r>
      <w:r>
        <w:tab/>
        <w:t>399</w:t>
      </w:r>
    </w:p>
    <w:p w14:paraId="15C757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8.5.8.4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FR1 or FR2 in case of FR1-FR2 inter-band CA</w:t>
      </w:r>
      <w:r>
        <w:rPr>
          <w:lang w:eastAsia="zh-CN"/>
        </w:rPr>
        <w:t xml:space="preserve"> and NR-DC</w:t>
      </w:r>
      <w:r>
        <w:tab/>
        <w:t>400</w:t>
      </w:r>
    </w:p>
    <w:p w14:paraId="1B67AE1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8.5.9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Requirements for </w:t>
      </w:r>
      <w:r>
        <w:rPr>
          <w:lang w:eastAsia="zh-TW"/>
        </w:rPr>
        <w:t>B</w:t>
      </w:r>
      <w:r>
        <w:t xml:space="preserve">eam </w:t>
      </w:r>
      <w:r>
        <w:rPr>
          <w:lang w:eastAsia="zh-TW"/>
        </w:rPr>
        <w:t>F</w:t>
      </w:r>
      <w:r>
        <w:t xml:space="preserve">ailure </w:t>
      </w:r>
      <w:r>
        <w:rPr>
          <w:lang w:eastAsia="zh-TW"/>
        </w:rPr>
        <w:t>R</w:t>
      </w:r>
      <w:r>
        <w:t>ecovery in SCell</w:t>
      </w:r>
      <w:r>
        <w:tab/>
        <w:t>400</w:t>
      </w:r>
    </w:p>
    <w:p w14:paraId="738F86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8.5.9.1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400</w:t>
      </w:r>
    </w:p>
    <w:p w14:paraId="643308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8.5.9.2</w:t>
      </w:r>
      <w:r>
        <w:rPr>
          <w:rFonts w:ascii="Calibri" w:eastAsia="Malgun Gothic" w:hAnsi="Calibri"/>
          <w:sz w:val="22"/>
          <w:szCs w:val="22"/>
        </w:rPr>
        <w:tab/>
      </w:r>
      <w:r>
        <w:t>Requirement</w:t>
      </w:r>
      <w:r>
        <w:tab/>
        <w:t>400</w:t>
      </w:r>
    </w:p>
    <w:p w14:paraId="14C84F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8.5.10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 for beam failure detection</w:t>
      </w:r>
      <w:r>
        <w:tab/>
        <w:t>400</w:t>
      </w:r>
    </w:p>
    <w:p w14:paraId="63AC77C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Link Recovery Procedures when CCA is used on target frequency</w:t>
      </w:r>
      <w:r>
        <w:tab/>
        <w:t>401</w:t>
      </w:r>
    </w:p>
    <w:p w14:paraId="6A7CB4E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401</w:t>
      </w:r>
    </w:p>
    <w:p w14:paraId="4D3431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Requirements for SSB based beam failure detection</w:t>
      </w:r>
      <w:r>
        <w:tab/>
        <w:t>401</w:t>
      </w:r>
    </w:p>
    <w:p w14:paraId="666AF8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  <w:lang w:val="en-US"/>
        </w:rPr>
        <w:t>8.5A.2.1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401</w:t>
      </w:r>
    </w:p>
    <w:p w14:paraId="30C59C1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  <w:lang w:val="en-US"/>
        </w:rPr>
        <w:t>8.5A.2.2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Minimum requirement</w:t>
      </w:r>
      <w:r>
        <w:tab/>
        <w:t>402</w:t>
      </w:r>
    </w:p>
    <w:p w14:paraId="2800DAB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Measurement restriction for SSB based beam failure detection</w:t>
      </w:r>
      <w:r>
        <w:tab/>
        <w:t>404</w:t>
      </w:r>
    </w:p>
    <w:p w14:paraId="43D3949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404</w:t>
      </w:r>
    </w:p>
    <w:p w14:paraId="26F762B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Minimum requirement for L1 indication</w:t>
      </w:r>
      <w:r>
        <w:tab/>
        <w:t>404</w:t>
      </w:r>
    </w:p>
    <w:p w14:paraId="7B92800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Requirements for SSB based candidate beam detection</w:t>
      </w:r>
      <w:r>
        <w:tab/>
        <w:t>405</w:t>
      </w:r>
    </w:p>
    <w:p w14:paraId="3E46C1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  <w:lang w:val="en-US"/>
        </w:rPr>
        <w:t>8.5A.5.1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405</w:t>
      </w:r>
    </w:p>
    <w:p w14:paraId="3B7FB1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  <w:lang w:val="en-US"/>
        </w:rPr>
        <w:t>8.5A.5.2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Minimum requirement</w:t>
      </w:r>
      <w:r>
        <w:tab/>
        <w:t>405</w:t>
      </w:r>
    </w:p>
    <w:p w14:paraId="2CD5F8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Measurement restriction for SSB based candidate beam detection</w:t>
      </w:r>
      <w:r>
        <w:tab/>
        <w:t>407</w:t>
      </w:r>
    </w:p>
    <w:p w14:paraId="27ABCC6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408</w:t>
      </w:r>
    </w:p>
    <w:p w14:paraId="04CC525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of UE during beam failure detection</w:t>
      </w:r>
      <w:r>
        <w:tab/>
        <w:t>408</w:t>
      </w:r>
    </w:p>
    <w:p w14:paraId="2D7FE1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</w:t>
      </w:r>
      <w:r w:rsidRPr="007229CD">
        <w:rPr>
          <w:lang w:val="en-US" w:eastAsia="ja-JP"/>
        </w:rPr>
        <w:t>7</w:t>
      </w:r>
      <w:r w:rsidRPr="007229CD">
        <w:rPr>
          <w:lang w:val="en-US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of UE performing beam failure detection with a same subcarrier spacing as PDSCH/PDCCH</w:t>
      </w:r>
      <w:r>
        <w:tab/>
        <w:t>408</w:t>
      </w:r>
    </w:p>
    <w:p w14:paraId="1DED26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lastRenderedPageBreak/>
        <w:t>8.5A.</w:t>
      </w:r>
      <w:r w:rsidRPr="007229CD">
        <w:rPr>
          <w:lang w:val="en-US" w:eastAsia="ja-JP"/>
        </w:rPr>
        <w:t>7</w:t>
      </w:r>
      <w:r w:rsidRPr="007229CD">
        <w:rPr>
          <w:lang w:val="en-US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of UE performing beam failure detection with a different subcarrier spacing than PDSCH/PDCCH</w:t>
      </w:r>
      <w:r>
        <w:tab/>
        <w:t>408</w:t>
      </w:r>
    </w:p>
    <w:p w14:paraId="2DF84D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8.5A.</w:t>
      </w:r>
      <w:r>
        <w:rPr>
          <w:rFonts w:eastAsia="Malgun Gothic"/>
          <w:lang w:eastAsia="ja-JP"/>
        </w:rPr>
        <w:t>7</w:t>
      </w:r>
      <w:r>
        <w:rPr>
          <w:rFonts w:eastAsia="Malgun Gothic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beam failure detection on FR2-2</w:t>
      </w:r>
      <w:r>
        <w:tab/>
        <w:t>408</w:t>
      </w:r>
    </w:p>
    <w:p w14:paraId="29D2DAB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8.5A.</w:t>
      </w:r>
      <w:r>
        <w:rPr>
          <w:rFonts w:eastAsia="Malgun Gothic"/>
          <w:lang w:eastAsia="ja-JP"/>
        </w:rPr>
        <w:t>7</w:t>
      </w:r>
      <w:r>
        <w:rPr>
          <w:rFonts w:eastAsia="Malgun Gothic"/>
        </w:rPr>
        <w:t>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beam failure detection on FR1 or FR2-2 in case of FR1-FR2-2 inter-band CA</w:t>
      </w:r>
      <w:r>
        <w:rPr>
          <w:rFonts w:eastAsia="Malgun Gothic"/>
          <w:lang w:eastAsia="zh-CN"/>
        </w:rPr>
        <w:t xml:space="preserve"> and NR DC</w:t>
      </w:r>
      <w:r>
        <w:tab/>
        <w:t>408</w:t>
      </w:r>
    </w:p>
    <w:p w14:paraId="191E43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8.5A.8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of UE during candidate beam detection</w:t>
      </w:r>
      <w:r>
        <w:tab/>
        <w:t>408</w:t>
      </w:r>
    </w:p>
    <w:p w14:paraId="390B94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8.5A.8.3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L1-RSRP measurement on FR2-2</w:t>
      </w:r>
      <w:r>
        <w:tab/>
        <w:t>408</w:t>
      </w:r>
    </w:p>
    <w:p w14:paraId="0C5F82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8.5.8.4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of UE performing L1-RSRP measurement on FR1 or FR2-2 in case of FR1-FR2-2 inter-band CA</w:t>
      </w:r>
      <w:r>
        <w:rPr>
          <w:rFonts w:eastAsia="Malgun Gothic"/>
          <w:lang w:eastAsia="zh-CN"/>
        </w:rPr>
        <w:t xml:space="preserve"> and NR-DC</w:t>
      </w:r>
      <w:r>
        <w:tab/>
        <w:t>408</w:t>
      </w:r>
    </w:p>
    <w:p w14:paraId="472FAAB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8.5B</w:t>
      </w:r>
      <w:r>
        <w:rPr>
          <w:rFonts w:ascii="Calibri" w:eastAsia="Malgun Gothic" w:hAnsi="Calibri"/>
          <w:sz w:val="22"/>
          <w:szCs w:val="22"/>
        </w:rPr>
        <w:tab/>
      </w:r>
      <w:r>
        <w:t>Link Recovery Procedures for Redcap</w:t>
      </w:r>
      <w:r>
        <w:tab/>
        <w:t>409</w:t>
      </w:r>
    </w:p>
    <w:p w14:paraId="0AB469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409</w:t>
      </w:r>
    </w:p>
    <w:p w14:paraId="4644D55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beam failure detection for Redcap</w:t>
      </w:r>
      <w:r>
        <w:tab/>
        <w:t>409</w:t>
      </w:r>
    </w:p>
    <w:p w14:paraId="59BA8A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</w:t>
      </w:r>
      <w:r>
        <w:t>B</w:t>
      </w:r>
      <w:r w:rsidRPr="007229CD">
        <w:rPr>
          <w:rFonts w:eastAsia="?? ??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409</w:t>
      </w:r>
    </w:p>
    <w:p w14:paraId="646CE7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</w:t>
      </w:r>
      <w:r>
        <w:t>5B</w:t>
      </w:r>
      <w:r w:rsidRPr="007229CD">
        <w:rPr>
          <w:rFonts w:eastAsia="?? ??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410</w:t>
      </w:r>
    </w:p>
    <w:p w14:paraId="410340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beam failure detection</w:t>
      </w:r>
      <w:r>
        <w:tab/>
        <w:t>411</w:t>
      </w:r>
    </w:p>
    <w:p w14:paraId="34BF551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beam failure detection for Redcap</w:t>
      </w:r>
      <w:r>
        <w:tab/>
        <w:t>412</w:t>
      </w:r>
    </w:p>
    <w:p w14:paraId="2B2FB1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412</w:t>
      </w:r>
    </w:p>
    <w:p w14:paraId="5FAA7E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412</w:t>
      </w:r>
    </w:p>
    <w:p w14:paraId="2AD6F8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beam failure detection</w:t>
      </w:r>
      <w:r>
        <w:tab/>
        <w:t>414</w:t>
      </w:r>
    </w:p>
    <w:p w14:paraId="13FC5D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 for Redcap</w:t>
      </w:r>
      <w:r>
        <w:tab/>
        <w:t>415</w:t>
      </w:r>
    </w:p>
    <w:p w14:paraId="53A727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candidate beam detection for Redcap</w:t>
      </w:r>
      <w:r>
        <w:tab/>
        <w:t>416</w:t>
      </w:r>
    </w:p>
    <w:p w14:paraId="4EA1B7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416</w:t>
      </w:r>
    </w:p>
    <w:p w14:paraId="2CFF12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8.5B.5.2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416</w:t>
      </w:r>
    </w:p>
    <w:p w14:paraId="506FB7D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8.5B.5.3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candidate beam detection</w:t>
      </w:r>
      <w:r>
        <w:tab/>
        <w:t>418</w:t>
      </w:r>
    </w:p>
    <w:p w14:paraId="68ECDF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8.5B.6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candidate beam detection for Redcap</w:t>
      </w:r>
      <w:r>
        <w:tab/>
        <w:t>418</w:t>
      </w:r>
    </w:p>
    <w:p w14:paraId="624D62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418</w:t>
      </w:r>
    </w:p>
    <w:p w14:paraId="4DD4882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8.5B.6.2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418</w:t>
      </w:r>
    </w:p>
    <w:p w14:paraId="6D78EC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8.5B.6.3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candidate beam detection</w:t>
      </w:r>
      <w:r>
        <w:tab/>
        <w:t>420</w:t>
      </w:r>
    </w:p>
    <w:p w14:paraId="530985A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beam failure detection for Redcap</w:t>
      </w:r>
      <w:r>
        <w:tab/>
        <w:t>421</w:t>
      </w:r>
    </w:p>
    <w:p w14:paraId="2F58B1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8.5B.</w:t>
      </w:r>
      <w:r w:rsidRPr="007229CD">
        <w:rPr>
          <w:rFonts w:eastAsia="?? ??"/>
          <w:lang w:eastAsia="ja-JP"/>
        </w:rPr>
        <w:t>7</w:t>
      </w:r>
      <w:r w:rsidRPr="007229CD">
        <w:rPr>
          <w:rFonts w:eastAsia="?? ??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beam failure detection with a same subcarrier spacing as PDSCH/PDCCH on FR1</w:t>
      </w:r>
      <w:r>
        <w:tab/>
        <w:t>421</w:t>
      </w:r>
    </w:p>
    <w:p w14:paraId="78AAF6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</w:t>
      </w:r>
      <w:r>
        <w:rPr>
          <w:lang w:eastAsia="ja-JP"/>
        </w:rPr>
        <w:t>7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with a different subcarrier spacing than PDSCH/PDCCH on FR1</w:t>
      </w:r>
      <w:r>
        <w:tab/>
        <w:t>421</w:t>
      </w:r>
    </w:p>
    <w:p w14:paraId="51B690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</w:t>
      </w:r>
      <w:r>
        <w:rPr>
          <w:lang w:eastAsia="ja-JP"/>
        </w:rPr>
        <w:t>7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on FR2</w:t>
      </w:r>
      <w:r>
        <w:tab/>
        <w:t>421</w:t>
      </w:r>
    </w:p>
    <w:p w14:paraId="63C8E9B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8.5B.8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candidate beam detection for Redcap</w:t>
      </w:r>
      <w:r>
        <w:tab/>
        <w:t>422</w:t>
      </w:r>
    </w:p>
    <w:p w14:paraId="2DBA5A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8.5B.8.1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same subcarrier spacing as PDSCH/PDCCH on FR1</w:t>
      </w:r>
      <w:r>
        <w:tab/>
        <w:t>422</w:t>
      </w:r>
    </w:p>
    <w:p w14:paraId="613F53A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8.5B.8.2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422</w:t>
      </w:r>
    </w:p>
    <w:p w14:paraId="5579C6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8.5B.8.3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</w:t>
      </w:r>
      <w:r>
        <w:tab/>
        <w:t>422</w:t>
      </w:r>
    </w:p>
    <w:p w14:paraId="3BD22D7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8.5B.9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 for beam failure detection for Redcap</w:t>
      </w:r>
      <w:r>
        <w:tab/>
        <w:t>422</w:t>
      </w:r>
    </w:p>
    <w:p w14:paraId="0927429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8.5C</w:t>
      </w:r>
      <w:r>
        <w:rPr>
          <w:rFonts w:ascii="Calibri" w:eastAsia="Malgun Gothic" w:hAnsi="Calibri"/>
          <w:sz w:val="22"/>
          <w:szCs w:val="22"/>
        </w:rPr>
        <w:tab/>
      </w:r>
      <w:r>
        <w:t>Link Recovery Procedures for Satellite Access</w:t>
      </w:r>
      <w:r>
        <w:tab/>
        <w:t>423</w:t>
      </w:r>
    </w:p>
    <w:p w14:paraId="4232673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423</w:t>
      </w:r>
    </w:p>
    <w:p w14:paraId="22AE399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beam failure detection</w:t>
      </w:r>
      <w:r>
        <w:tab/>
        <w:t>423</w:t>
      </w:r>
    </w:p>
    <w:p w14:paraId="10E522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423</w:t>
      </w:r>
    </w:p>
    <w:p w14:paraId="41622E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424</w:t>
      </w:r>
    </w:p>
    <w:p w14:paraId="6EA1C3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beam failure detection</w:t>
      </w:r>
      <w:r>
        <w:tab/>
        <w:t>424</w:t>
      </w:r>
    </w:p>
    <w:p w14:paraId="4ED9AAA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beam failure detection</w:t>
      </w:r>
      <w:r>
        <w:tab/>
        <w:t>425</w:t>
      </w:r>
    </w:p>
    <w:p w14:paraId="0F73F1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425</w:t>
      </w:r>
    </w:p>
    <w:p w14:paraId="6E16D7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425</w:t>
      </w:r>
    </w:p>
    <w:p w14:paraId="7D5998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beam failure detection</w:t>
      </w:r>
      <w:r>
        <w:tab/>
        <w:t>426</w:t>
      </w:r>
    </w:p>
    <w:p w14:paraId="713DDA7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8.5C.4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 for L1 indication</w:t>
      </w:r>
      <w:r>
        <w:tab/>
        <w:t>427</w:t>
      </w:r>
    </w:p>
    <w:p w14:paraId="6CF4176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SSB based candidate beam detection</w:t>
      </w:r>
      <w:r>
        <w:tab/>
        <w:t>427</w:t>
      </w:r>
    </w:p>
    <w:p w14:paraId="6B3369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427</w:t>
      </w:r>
    </w:p>
    <w:p w14:paraId="2E67B5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8.5C.5.2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427</w:t>
      </w:r>
    </w:p>
    <w:p w14:paraId="5B9AA2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8.5C.5.3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candidate beam detection</w:t>
      </w:r>
      <w:r>
        <w:tab/>
        <w:t>428</w:t>
      </w:r>
    </w:p>
    <w:p w14:paraId="565E80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8.5C.6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candidate beam detection</w:t>
      </w:r>
      <w:r>
        <w:tab/>
        <w:t>429</w:t>
      </w:r>
    </w:p>
    <w:p w14:paraId="027DA2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429</w:t>
      </w:r>
    </w:p>
    <w:p w14:paraId="28D40D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8.5C.6.2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429</w:t>
      </w:r>
    </w:p>
    <w:p w14:paraId="6A0CE3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8.5C.6.3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candidate beam detection</w:t>
      </w:r>
      <w:r>
        <w:tab/>
        <w:t>430</w:t>
      </w:r>
    </w:p>
    <w:p w14:paraId="0B8C565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8.5C.7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beam failure detection</w:t>
      </w:r>
      <w:r>
        <w:tab/>
        <w:t>430</w:t>
      </w:r>
    </w:p>
    <w:p w14:paraId="21D90E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lastRenderedPageBreak/>
        <w:t>8.5C.</w:t>
      </w:r>
      <w:r w:rsidRPr="007229CD">
        <w:rPr>
          <w:rFonts w:eastAsia="?? ??"/>
          <w:lang w:eastAsia="ja-JP"/>
        </w:rPr>
        <w:t>7</w:t>
      </w:r>
      <w:r w:rsidRPr="007229CD">
        <w:rPr>
          <w:rFonts w:eastAsia="?? ??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beam failure detection with a same subcarrier spacing as PDSCH/PDCCH on FR1</w:t>
      </w:r>
      <w:r>
        <w:tab/>
        <w:t>430</w:t>
      </w:r>
    </w:p>
    <w:p w14:paraId="1F19244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</w:t>
      </w:r>
      <w:r>
        <w:rPr>
          <w:lang w:eastAsia="ja-JP"/>
        </w:rPr>
        <w:t>7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beam failure detection with a different subcarrier spacing than PDSCH/PDCCH on FR1</w:t>
      </w:r>
      <w:r>
        <w:tab/>
        <w:t>430</w:t>
      </w:r>
    </w:p>
    <w:p w14:paraId="2291FA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8.5C.8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candidate beam detection</w:t>
      </w:r>
      <w:r>
        <w:tab/>
        <w:t>431</w:t>
      </w:r>
    </w:p>
    <w:p w14:paraId="5547F0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8.5C.8.1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same subcarrier spacing as PDSCH/PDCCH on FR1</w:t>
      </w:r>
      <w:r>
        <w:tab/>
        <w:t>431</w:t>
      </w:r>
    </w:p>
    <w:p w14:paraId="43DBFFE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8.5C.8.2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431</w:t>
      </w:r>
    </w:p>
    <w:p w14:paraId="69F48F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8.5C.9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 for beam failure detection</w:t>
      </w:r>
      <w:r>
        <w:tab/>
        <w:t>431</w:t>
      </w:r>
    </w:p>
    <w:p w14:paraId="663F05E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8.6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 delay</w:t>
      </w:r>
      <w:r>
        <w:tab/>
        <w:t>431</w:t>
      </w:r>
    </w:p>
    <w:p w14:paraId="1AD2E7E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431</w:t>
      </w:r>
    </w:p>
    <w:p w14:paraId="281779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DCI and timer based BWP switch delay on a single CC</w:t>
      </w:r>
      <w:r>
        <w:tab/>
        <w:t>432</w:t>
      </w:r>
    </w:p>
    <w:p w14:paraId="279B76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DCI based BWP switch delay on multiple CCs</w:t>
      </w:r>
      <w:r>
        <w:tab/>
        <w:t>433</w:t>
      </w:r>
    </w:p>
    <w:p w14:paraId="122FA6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Simultaneous DCI based BWP switch delay on multiple CCs</w:t>
      </w:r>
      <w:r>
        <w:tab/>
        <w:t>433</w:t>
      </w:r>
    </w:p>
    <w:p w14:paraId="4902A6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Non-simultaneous DCI based BWP switch delay on multiple CCs</w:t>
      </w:r>
      <w:r>
        <w:tab/>
        <w:t>435</w:t>
      </w:r>
    </w:p>
    <w:p w14:paraId="05C6E5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Timer based BWP switch delay on multiple CCs</w:t>
      </w:r>
      <w:r>
        <w:tab/>
        <w:t>435</w:t>
      </w:r>
    </w:p>
    <w:p w14:paraId="3A6E0B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Simultaneous timer based BWP switch delay on multiple CCs</w:t>
      </w:r>
      <w:r>
        <w:tab/>
        <w:t>435</w:t>
      </w:r>
    </w:p>
    <w:p w14:paraId="2AB2BB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8.6.2B.2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Non-simultaneous timer based BWP switch delay on multiple CCs</w:t>
      </w:r>
      <w:r>
        <w:tab/>
        <w:t>435</w:t>
      </w:r>
    </w:p>
    <w:p w14:paraId="25E2D10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based BWP switch delay on a single CC</w:t>
      </w:r>
      <w:r>
        <w:tab/>
        <w:t>436</w:t>
      </w:r>
    </w:p>
    <w:p w14:paraId="09798D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8.6.3A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RRC based BWP switch delay on multiple CCs</w:t>
      </w:r>
      <w:r>
        <w:tab/>
        <w:t>437</w:t>
      </w:r>
    </w:p>
    <w:p w14:paraId="1729C1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8.6.3A.1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Simultaneous RRC based BWP switch delay on multiple CCs</w:t>
      </w:r>
      <w:r>
        <w:tab/>
        <w:t>437</w:t>
      </w:r>
    </w:p>
    <w:p w14:paraId="37EF4B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8.6.3A.2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Non-simultaneous RRC based BWP switch delay on multiple CCs</w:t>
      </w:r>
      <w:r>
        <w:tab/>
        <w:t>437</w:t>
      </w:r>
    </w:p>
    <w:p w14:paraId="72275E8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BWP switch delay on Consistent UL CCA recovery</w:t>
      </w:r>
      <w:r>
        <w:tab/>
        <w:t>438</w:t>
      </w:r>
    </w:p>
    <w:p w14:paraId="6B6206F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8.6A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 delay for RedCap</w:t>
      </w:r>
      <w:r>
        <w:tab/>
        <w:t>438</w:t>
      </w:r>
    </w:p>
    <w:p w14:paraId="2AB1BB8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8.6A.1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438</w:t>
      </w:r>
    </w:p>
    <w:p w14:paraId="7F74BBE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8.6A.2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DCI and timer based BWP switch delay on a single CC</w:t>
      </w:r>
      <w:r>
        <w:tab/>
        <w:t>438</w:t>
      </w:r>
    </w:p>
    <w:p w14:paraId="3C59892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8.6A.3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RRC based BWP switch delay on a single CC</w:t>
      </w:r>
      <w:r>
        <w:tab/>
        <w:t>440</w:t>
      </w:r>
    </w:p>
    <w:p w14:paraId="51EF56F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8.6C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 delay for satellite access</w:t>
      </w:r>
      <w:r>
        <w:tab/>
        <w:t>440</w:t>
      </w:r>
    </w:p>
    <w:p w14:paraId="65E710B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440</w:t>
      </w:r>
    </w:p>
    <w:p w14:paraId="6C7A6E3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8.6C.2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DCI and timer based BWP switch delay on a single CC</w:t>
      </w:r>
      <w:r>
        <w:tab/>
        <w:t>440</w:t>
      </w:r>
    </w:p>
    <w:p w14:paraId="2FE407D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8.6C.3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RRC based BWP switch delay on a single CC</w:t>
      </w:r>
      <w:r>
        <w:tab/>
        <w:t>442</w:t>
      </w:r>
    </w:p>
    <w:p w14:paraId="5A0E336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Void</w:t>
      </w:r>
      <w:r>
        <w:tab/>
        <w:t>442</w:t>
      </w:r>
    </w:p>
    <w:p w14:paraId="6DD6BDE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NE-DC: E-UTRAN </w:t>
      </w:r>
      <w:r>
        <w:rPr>
          <w:lang w:eastAsia="zh-CN"/>
        </w:rPr>
        <w:t>P</w:t>
      </w:r>
      <w:r>
        <w:rPr>
          <w:lang w:eastAsia="ko-KR"/>
        </w:rPr>
        <w:t>SCell Addition and Release Delay</w:t>
      </w:r>
      <w:r>
        <w:tab/>
        <w:t>442</w:t>
      </w:r>
    </w:p>
    <w:p w14:paraId="6240055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442</w:t>
      </w:r>
    </w:p>
    <w:p w14:paraId="4D19738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E-UTRAN </w:t>
      </w:r>
      <w:r>
        <w:rPr>
          <w:lang w:eastAsia="zh-CN"/>
        </w:rPr>
        <w:t>P</w:t>
      </w:r>
      <w:r>
        <w:rPr>
          <w:lang w:eastAsia="ko-KR"/>
        </w:rPr>
        <w:t>SCell Addition Delay Requirement</w:t>
      </w:r>
      <w:r>
        <w:tab/>
        <w:t>442</w:t>
      </w:r>
    </w:p>
    <w:p w14:paraId="6472FB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E-UTRAN </w:t>
      </w:r>
      <w:r>
        <w:rPr>
          <w:lang w:eastAsia="zh-CN"/>
        </w:rPr>
        <w:t>P</w:t>
      </w:r>
      <w:r>
        <w:rPr>
          <w:lang w:eastAsia="ko-KR"/>
        </w:rPr>
        <w:t>SCell Release Delay Requirement</w:t>
      </w:r>
      <w:r>
        <w:tab/>
        <w:t>443</w:t>
      </w:r>
    </w:p>
    <w:p w14:paraId="2A172F1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NR-DC: PSCell Addition and Release Delay</w:t>
      </w:r>
      <w:r>
        <w:tab/>
        <w:t>443</w:t>
      </w:r>
    </w:p>
    <w:p w14:paraId="5675823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443</w:t>
      </w:r>
    </w:p>
    <w:p w14:paraId="7511F03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PSCell Addition Delay Requirement</w:t>
      </w:r>
      <w:r>
        <w:tab/>
        <w:t>443</w:t>
      </w:r>
    </w:p>
    <w:p w14:paraId="4C39659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8.9.3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P</w:t>
      </w:r>
      <w:r>
        <w:rPr>
          <w:lang w:eastAsia="ko-KR"/>
        </w:rPr>
        <w:t>SCell Release Delay Requirement</w:t>
      </w:r>
      <w:r>
        <w:tab/>
        <w:t>444</w:t>
      </w:r>
    </w:p>
    <w:p w14:paraId="50FA419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Conditional PSCell Addition Delay</w:t>
      </w:r>
      <w:r>
        <w:tab/>
        <w:t>444</w:t>
      </w:r>
    </w:p>
    <w:p w14:paraId="2BB4315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444</w:t>
      </w:r>
    </w:p>
    <w:p w14:paraId="3AD6133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8.9A.2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Conditional PSCell Addition Delay Requirement</w:t>
      </w:r>
      <w:r>
        <w:tab/>
        <w:t>444</w:t>
      </w:r>
    </w:p>
    <w:p w14:paraId="41AB6C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8.9A.2.1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 time</w:t>
      </w:r>
      <w:r>
        <w:tab/>
        <w:t>445</w:t>
      </w:r>
    </w:p>
    <w:p w14:paraId="68736C4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8.9B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NR-DC: PSCell Addition and Release Delay in Carriers with CCA</w:t>
      </w:r>
      <w:r>
        <w:tab/>
        <w:t>445</w:t>
      </w:r>
    </w:p>
    <w:p w14:paraId="2F0DA9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8.9B.1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Introduction</w:t>
      </w:r>
      <w:r>
        <w:tab/>
        <w:t>445</w:t>
      </w:r>
    </w:p>
    <w:p w14:paraId="3A1C0A1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8.9B.2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PSCell Addition Delay Requirement</w:t>
      </w:r>
      <w:r>
        <w:tab/>
        <w:t>446</w:t>
      </w:r>
    </w:p>
    <w:p w14:paraId="60BC7D3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ko-KR"/>
        </w:rPr>
        <w:t>8.9B.3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P</w:t>
      </w:r>
      <w:r>
        <w:rPr>
          <w:rFonts w:eastAsia="Malgun Gothic"/>
          <w:lang w:eastAsia="ko-KR"/>
        </w:rPr>
        <w:t>SCell Release Delay Requirement</w:t>
      </w:r>
      <w:r>
        <w:tab/>
        <w:t>446</w:t>
      </w:r>
    </w:p>
    <w:p w14:paraId="3A1D2EF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val="en-US"/>
        </w:rPr>
        <w:t>Active TCI state switching delay</w:t>
      </w:r>
      <w:r>
        <w:tab/>
        <w:t>447</w:t>
      </w:r>
    </w:p>
    <w:p w14:paraId="0C9F1D6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8.10.3A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val="en-US"/>
        </w:rPr>
        <w:t>MAC-CE based TCI state switch delay in HST FR2 scenarios</w:t>
      </w:r>
      <w:r>
        <w:tab/>
        <w:t>448</w:t>
      </w:r>
    </w:p>
    <w:p w14:paraId="4F3805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8.10.4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DCI based </w:t>
      </w:r>
      <w:r w:rsidRPr="007229CD">
        <w:rPr>
          <w:rFonts w:eastAsia="Malgun Gothic"/>
          <w:lang w:val="en-US"/>
        </w:rPr>
        <w:t>TCI</w:t>
      </w:r>
      <w:r w:rsidRPr="007229CD">
        <w:rPr>
          <w:lang w:val="en-US"/>
        </w:rPr>
        <w:t xml:space="preserve"> state switch delay</w:t>
      </w:r>
      <w:r>
        <w:tab/>
        <w:t>448</w:t>
      </w:r>
    </w:p>
    <w:p w14:paraId="333DE6E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RRC based TCI state switch delay</w:t>
      </w:r>
      <w:r>
        <w:tab/>
        <w:t>449</w:t>
      </w:r>
    </w:p>
    <w:p w14:paraId="68D11DB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TCI state list update delay</w:t>
      </w:r>
      <w:r>
        <w:tab/>
        <w:t>449</w:t>
      </w:r>
    </w:p>
    <w:p w14:paraId="396CD1F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8.10A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TCI state switching delay with CCA</w:t>
      </w:r>
      <w:r>
        <w:tab/>
        <w:t>449</w:t>
      </w:r>
    </w:p>
    <w:p w14:paraId="1EC0A3B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</w:t>
      </w:r>
      <w:r w:rsidRPr="007229CD">
        <w:rPr>
          <w:rFonts w:eastAsia="Malgun Gothic"/>
          <w:lang w:val="en-US"/>
        </w:rPr>
        <w:t>10A</w:t>
      </w:r>
      <w:r w:rsidRPr="007229CD">
        <w:rPr>
          <w:lang w:val="en-US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449</w:t>
      </w:r>
    </w:p>
    <w:p w14:paraId="5F555DE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Known conditions for TCI state</w:t>
      </w:r>
      <w:r>
        <w:tab/>
        <w:t>450</w:t>
      </w:r>
    </w:p>
    <w:p w14:paraId="69011AA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TCI state switch delay</w:t>
      </w:r>
      <w:r>
        <w:tab/>
        <w:t>450</w:t>
      </w:r>
    </w:p>
    <w:p w14:paraId="6A682C1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8.10A.4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DCI based </w:t>
      </w:r>
      <w:r w:rsidRPr="007229CD">
        <w:rPr>
          <w:rFonts w:eastAsia="Malgun Gothic"/>
          <w:lang w:val="en-US"/>
        </w:rPr>
        <w:t>TCI</w:t>
      </w:r>
      <w:r w:rsidRPr="007229CD">
        <w:rPr>
          <w:lang w:val="en-US"/>
        </w:rPr>
        <w:t xml:space="preserve"> state switch delay</w:t>
      </w:r>
      <w:r>
        <w:tab/>
        <w:t>451</w:t>
      </w:r>
    </w:p>
    <w:p w14:paraId="396F793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8.10A.5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RRC based TCI state switch delay</w:t>
      </w:r>
      <w:r>
        <w:tab/>
        <w:t>451</w:t>
      </w:r>
    </w:p>
    <w:p w14:paraId="048B1D0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</w:t>
      </w:r>
      <w:r w:rsidRPr="007229CD">
        <w:rPr>
          <w:lang w:val="en-US" w:eastAsia="zh-CN"/>
        </w:rPr>
        <w:t>A</w:t>
      </w:r>
      <w:r w:rsidRPr="007229CD">
        <w:rPr>
          <w:lang w:val="en-US"/>
        </w:rPr>
        <w:t>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TCI state list update delay</w:t>
      </w:r>
      <w:r>
        <w:tab/>
        <w:t>452</w:t>
      </w:r>
    </w:p>
    <w:p w14:paraId="67E5B01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8.10B</w:t>
      </w:r>
      <w:r>
        <w:rPr>
          <w:rFonts w:ascii="Calibri" w:eastAsia="Malgun Gothic" w:hAnsi="Calibri"/>
          <w:sz w:val="22"/>
          <w:szCs w:val="22"/>
        </w:rPr>
        <w:tab/>
      </w:r>
      <w:r>
        <w:t>Active TCI state switching delay for RedCap</w:t>
      </w:r>
      <w:r>
        <w:tab/>
        <w:t>452</w:t>
      </w:r>
    </w:p>
    <w:p w14:paraId="71A2648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8.10B.1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452</w:t>
      </w:r>
    </w:p>
    <w:p w14:paraId="7DF7BC5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8.10B.2</w:t>
      </w:r>
      <w:r>
        <w:rPr>
          <w:rFonts w:ascii="Calibri" w:eastAsia="Malgun Gothic" w:hAnsi="Calibri"/>
          <w:sz w:val="22"/>
          <w:szCs w:val="22"/>
        </w:rPr>
        <w:tab/>
      </w:r>
      <w:r>
        <w:t>Known conditions for TCI state</w:t>
      </w:r>
      <w:r>
        <w:tab/>
        <w:t>452</w:t>
      </w:r>
    </w:p>
    <w:p w14:paraId="2401A7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8.10B.3</w:t>
      </w:r>
      <w:r>
        <w:rPr>
          <w:rFonts w:ascii="Calibri" w:eastAsia="Malgun Gothic" w:hAnsi="Calibri"/>
          <w:sz w:val="22"/>
          <w:szCs w:val="22"/>
        </w:rPr>
        <w:tab/>
      </w:r>
      <w:r>
        <w:t>MAC-CE based TCI state switch delay</w:t>
      </w:r>
      <w:r>
        <w:tab/>
        <w:t>453</w:t>
      </w:r>
    </w:p>
    <w:p w14:paraId="6E8E6A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8.10B.4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DCI based </w:t>
      </w:r>
      <w:r w:rsidRPr="007229CD">
        <w:rPr>
          <w:rFonts w:eastAsia="Malgun Gothic"/>
        </w:rPr>
        <w:t>TCI</w:t>
      </w:r>
      <w:r>
        <w:t xml:space="preserve"> state switch delay</w:t>
      </w:r>
      <w:r>
        <w:tab/>
        <w:t>453</w:t>
      </w:r>
    </w:p>
    <w:p w14:paraId="689723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8.10B.5</w:t>
      </w:r>
      <w:r>
        <w:rPr>
          <w:rFonts w:ascii="Calibri" w:eastAsia="Malgun Gothic" w:hAnsi="Calibri"/>
          <w:sz w:val="22"/>
          <w:szCs w:val="22"/>
        </w:rPr>
        <w:tab/>
      </w:r>
      <w:r>
        <w:t>RRC based TCI state switch delay</w:t>
      </w:r>
      <w:r>
        <w:tab/>
        <w:t>454</w:t>
      </w:r>
    </w:p>
    <w:p w14:paraId="093FC85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8.10B.6</w:t>
      </w:r>
      <w:r>
        <w:rPr>
          <w:rFonts w:ascii="Calibri" w:eastAsia="Malgun Gothic" w:hAnsi="Calibri"/>
          <w:sz w:val="22"/>
          <w:szCs w:val="22"/>
        </w:rPr>
        <w:tab/>
      </w:r>
      <w:r>
        <w:t>Active TCI state list update delay</w:t>
      </w:r>
      <w:r>
        <w:tab/>
        <w:t>454</w:t>
      </w:r>
    </w:p>
    <w:p w14:paraId="6EF6539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8.10C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val="en-US"/>
        </w:rPr>
        <w:t>Active TCI state switching delay for satellite access</w:t>
      </w:r>
      <w:r>
        <w:tab/>
        <w:t>455</w:t>
      </w:r>
    </w:p>
    <w:p w14:paraId="7AF12C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</w:t>
      </w:r>
      <w:r w:rsidRPr="007229CD">
        <w:rPr>
          <w:rFonts w:eastAsia="Malgun Gothic"/>
          <w:lang w:val="en-US"/>
        </w:rPr>
        <w:t>10C</w:t>
      </w:r>
      <w:r w:rsidRPr="007229CD">
        <w:rPr>
          <w:lang w:val="en-US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455</w:t>
      </w:r>
    </w:p>
    <w:p w14:paraId="114B056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8.10C.2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TCI state switch delay</w:t>
      </w:r>
      <w:r>
        <w:tab/>
        <w:t>455</w:t>
      </w:r>
    </w:p>
    <w:p w14:paraId="061BB25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8.10C.4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DCI based </w:t>
      </w:r>
      <w:r w:rsidRPr="007229CD">
        <w:rPr>
          <w:rFonts w:eastAsia="Malgun Gothic"/>
          <w:lang w:val="en-US"/>
        </w:rPr>
        <w:t>TCI</w:t>
      </w:r>
      <w:r w:rsidRPr="007229CD">
        <w:rPr>
          <w:lang w:val="en-US"/>
        </w:rPr>
        <w:t xml:space="preserve"> state switch delay</w:t>
      </w:r>
      <w:r>
        <w:tab/>
        <w:t>455</w:t>
      </w:r>
    </w:p>
    <w:p w14:paraId="6F96611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8.10C.5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RRC based TCI state switch delay</w:t>
      </w:r>
      <w:r>
        <w:tab/>
        <w:t>455</w:t>
      </w:r>
    </w:p>
    <w:p w14:paraId="771892B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8.10C.6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TCI state list update delay</w:t>
      </w:r>
      <w:r>
        <w:tab/>
        <w:t>455</w:t>
      </w:r>
    </w:p>
    <w:p w14:paraId="04C24A9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8.11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PSCell Change</w:t>
      </w:r>
      <w:r>
        <w:tab/>
        <w:t>456</w:t>
      </w:r>
    </w:p>
    <w:p w14:paraId="2CB3FB9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8.11A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ko-KR"/>
        </w:rPr>
        <w:t xml:space="preserve">PSCell Change </w:t>
      </w:r>
      <w:r>
        <w:rPr>
          <w:rFonts w:eastAsia="Malgun Gothic"/>
          <w:lang w:eastAsia="zh-CN"/>
        </w:rPr>
        <w:t>in Carriers with CCA</w:t>
      </w:r>
      <w:r>
        <w:tab/>
        <w:t>456</w:t>
      </w:r>
    </w:p>
    <w:p w14:paraId="0FC791F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8.11B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Conditional PSCell Change</w:t>
      </w:r>
      <w:r>
        <w:tab/>
        <w:t>456</w:t>
      </w:r>
    </w:p>
    <w:p w14:paraId="7636AC5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8.11B.1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456</w:t>
      </w:r>
    </w:p>
    <w:p w14:paraId="2A7E144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8.11B.2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Conditoinal PSCell Change delay</w:t>
      </w:r>
      <w:r>
        <w:tab/>
        <w:t>457</w:t>
      </w:r>
    </w:p>
    <w:p w14:paraId="41DD4B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8.11B.2.1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Measurement time</w:t>
      </w:r>
      <w:r>
        <w:tab/>
        <w:t>457</w:t>
      </w:r>
    </w:p>
    <w:p w14:paraId="61B1C70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ko-KR"/>
        </w:rPr>
        <w:t>8.11D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ko-KR"/>
        </w:rPr>
        <w:t xml:space="preserve">Conditional PSCell Change </w:t>
      </w:r>
      <w:r>
        <w:rPr>
          <w:rFonts w:eastAsia="Malgun Gothic"/>
          <w:lang w:eastAsia="zh-CN"/>
        </w:rPr>
        <w:t>in Carriers with CCA</w:t>
      </w:r>
      <w:r>
        <w:tab/>
        <w:t>458</w:t>
      </w:r>
    </w:p>
    <w:p w14:paraId="7C2DED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ko-KR"/>
        </w:rPr>
        <w:t>8.11D.1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ko-KR"/>
        </w:rPr>
        <w:t>Introduction</w:t>
      </w:r>
      <w:r>
        <w:tab/>
        <w:t>458</w:t>
      </w:r>
    </w:p>
    <w:p w14:paraId="08FB49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ko-KR"/>
        </w:rPr>
        <w:t>8.11D.2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ko-KR"/>
        </w:rPr>
        <w:t>Conditi</w:t>
      </w:r>
      <w:r>
        <w:rPr>
          <w:rFonts w:eastAsia="Malgun Gothic"/>
          <w:lang w:val="en-US" w:eastAsia="zh-CN"/>
        </w:rPr>
        <w:t>o</w:t>
      </w:r>
      <w:r>
        <w:rPr>
          <w:rFonts w:eastAsia="Malgun Gothic"/>
          <w:lang w:val="en-US" w:eastAsia="ko-KR"/>
        </w:rPr>
        <w:t>nal PSCell Change delay</w:t>
      </w:r>
      <w:r>
        <w:tab/>
        <w:t>458</w:t>
      </w:r>
    </w:p>
    <w:p w14:paraId="2B45E6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 w:eastAsia="zh-CN"/>
        </w:rPr>
        <w:t>8.11D.2.1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Measurement time</w:t>
      </w:r>
      <w:r>
        <w:tab/>
        <w:t>459</w:t>
      </w:r>
    </w:p>
    <w:p w14:paraId="33A41F7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Uplink spatial relation switch delay</w:t>
      </w:r>
      <w:r>
        <w:tab/>
        <w:t>459</w:t>
      </w:r>
    </w:p>
    <w:p w14:paraId="3A57ADE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459</w:t>
      </w:r>
    </w:p>
    <w:p w14:paraId="50B6A3E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Known conditions for spatial relation when associated with DL-RS</w:t>
      </w:r>
      <w:r>
        <w:tab/>
        <w:t>459</w:t>
      </w:r>
    </w:p>
    <w:p w14:paraId="09BA7E8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spatial relation switch delay</w:t>
      </w:r>
      <w:r>
        <w:tab/>
        <w:t>460</w:t>
      </w:r>
    </w:p>
    <w:p w14:paraId="5293ED6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DCI based spatial relation switch delay</w:t>
      </w:r>
      <w:r>
        <w:tab/>
        <w:t>460</w:t>
      </w:r>
    </w:p>
    <w:p w14:paraId="10089B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RRC based spatial relation switch delay</w:t>
      </w:r>
      <w:r>
        <w:tab/>
        <w:t>461</w:t>
      </w:r>
    </w:p>
    <w:p w14:paraId="354672C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8.12A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Uplink spatial relation switch delay for RedCap</w:t>
      </w:r>
      <w:r>
        <w:tab/>
        <w:t>461</w:t>
      </w:r>
    </w:p>
    <w:p w14:paraId="6AAF3F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461</w:t>
      </w:r>
    </w:p>
    <w:p w14:paraId="6021E6D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Known conditions for spatial relation when associated with DL-RS</w:t>
      </w:r>
      <w:r>
        <w:tab/>
        <w:t>461</w:t>
      </w:r>
    </w:p>
    <w:p w14:paraId="0FA255B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spatial relation switch delay</w:t>
      </w:r>
      <w:r>
        <w:tab/>
        <w:t>462</w:t>
      </w:r>
    </w:p>
    <w:p w14:paraId="61BF5ED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8.12A.4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DCI based spatial relation switch delay</w:t>
      </w:r>
      <w:r>
        <w:tab/>
        <w:t>462</w:t>
      </w:r>
    </w:p>
    <w:p w14:paraId="05A646A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8.12A.5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RRC based spatial relation switch delay</w:t>
      </w:r>
      <w:r>
        <w:tab/>
        <w:t>463</w:t>
      </w:r>
    </w:p>
    <w:p w14:paraId="56F0773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8.12C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Uplink spatial relation switch delay for satellite access</w:t>
      </w:r>
      <w:r>
        <w:tab/>
        <w:t>463</w:t>
      </w:r>
    </w:p>
    <w:p w14:paraId="621B36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464</w:t>
      </w:r>
    </w:p>
    <w:p w14:paraId="4904CB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8.12C.2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464</w:t>
      </w:r>
    </w:p>
    <w:p w14:paraId="57EF3D9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8.12C.3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464</w:t>
      </w:r>
    </w:p>
    <w:p w14:paraId="101AB1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val="en-US"/>
        </w:rPr>
        <w:t>8.12C.4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464</w:t>
      </w:r>
    </w:p>
    <w:p w14:paraId="6B203D2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8.12C.5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464</w:t>
      </w:r>
    </w:p>
    <w:p w14:paraId="4ED6D72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UE-specific CBW change</w:t>
      </w:r>
      <w:r>
        <w:tab/>
        <w:t>464</w:t>
      </w:r>
    </w:p>
    <w:p w14:paraId="230A13F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464</w:t>
      </w:r>
    </w:p>
    <w:p w14:paraId="54ADE3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UE-specific CBW change delay</w:t>
      </w:r>
      <w:r>
        <w:tab/>
        <w:t>464</w:t>
      </w:r>
    </w:p>
    <w:p w14:paraId="2DEB184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8.13A</w:t>
      </w:r>
      <w:r>
        <w:rPr>
          <w:rFonts w:ascii="Calibri" w:eastAsia="Malgun Gothic" w:hAnsi="Calibri"/>
          <w:sz w:val="22"/>
          <w:szCs w:val="22"/>
        </w:rPr>
        <w:tab/>
      </w:r>
      <w:r>
        <w:t>UE-specific CBW change for RedCap</w:t>
      </w:r>
      <w:r>
        <w:tab/>
        <w:t>464</w:t>
      </w:r>
    </w:p>
    <w:p w14:paraId="2F10018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8.13A.1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464</w:t>
      </w:r>
    </w:p>
    <w:p w14:paraId="1416D9A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8.13A.2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UE-specific CBW change delay</w:t>
      </w:r>
      <w:r>
        <w:tab/>
        <w:t>464</w:t>
      </w:r>
    </w:p>
    <w:p w14:paraId="4BA7C39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8.13C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UE-specific CBW change for satellite access</w:t>
      </w:r>
      <w:r>
        <w:tab/>
        <w:t>465</w:t>
      </w:r>
    </w:p>
    <w:p w14:paraId="7E064F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8.13C.1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465</w:t>
      </w:r>
    </w:p>
    <w:p w14:paraId="532468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8.13C.2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UE-specific CBW change delay</w:t>
      </w:r>
      <w:r>
        <w:tab/>
        <w:t>465</w:t>
      </w:r>
    </w:p>
    <w:p w14:paraId="36DCB86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Pathloss reference signal switching delay</w:t>
      </w:r>
      <w:r>
        <w:tab/>
        <w:t>465</w:t>
      </w:r>
    </w:p>
    <w:p w14:paraId="4C9B49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465</w:t>
      </w:r>
    </w:p>
    <w:p w14:paraId="7C598D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Known conditions for pathloss reference signal</w:t>
      </w:r>
      <w:r>
        <w:tab/>
        <w:t>466</w:t>
      </w:r>
    </w:p>
    <w:p w14:paraId="1294AF3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pathloss reference signal switch delay</w:t>
      </w:r>
      <w:r>
        <w:tab/>
        <w:t>466</w:t>
      </w:r>
    </w:p>
    <w:p w14:paraId="6D120E5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8.14C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Pathloss reference signal switching delay </w:t>
      </w:r>
      <w:r>
        <w:rPr>
          <w:lang w:eastAsia="ko-KR"/>
        </w:rPr>
        <w:t>for satellite access</w:t>
      </w:r>
      <w:r>
        <w:tab/>
        <w:t>467</w:t>
      </w:r>
    </w:p>
    <w:p w14:paraId="68BE19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467</w:t>
      </w:r>
    </w:p>
    <w:p w14:paraId="5FF80A3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8.14C.2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Known conditions for pathloss reference signal</w:t>
      </w:r>
      <w:r>
        <w:tab/>
        <w:t>467</w:t>
      </w:r>
    </w:p>
    <w:p w14:paraId="49AC3A1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8.14C.3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MAC-CE based pathloss reference signal switch delay</w:t>
      </w:r>
      <w:r>
        <w:tab/>
        <w:t>467</w:t>
      </w:r>
    </w:p>
    <w:p w14:paraId="6F3C7B7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</w:t>
      </w:r>
      <w:r>
        <w:t>.</w:t>
      </w:r>
      <w:r w:rsidRPr="007229CD">
        <w:rPr>
          <w:lang w:val="en-US" w:eastAsia="zh-CN"/>
        </w:rPr>
        <w:t>15</w:t>
      </w:r>
      <w:r>
        <w:rPr>
          <w:rFonts w:ascii="Calibri" w:eastAsia="Malgun Gothic" w:hAnsi="Calibri"/>
          <w:sz w:val="22"/>
          <w:szCs w:val="22"/>
        </w:rPr>
        <w:tab/>
      </w:r>
      <w:r>
        <w:t>Active downlink TCI state switching delay for unified TCI</w:t>
      </w:r>
      <w:r>
        <w:tab/>
        <w:t>468</w:t>
      </w:r>
    </w:p>
    <w:p w14:paraId="7E593D2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</w:t>
      </w:r>
      <w:r w:rsidRPr="007229CD">
        <w:rPr>
          <w:lang w:val="en-US" w:eastAsia="ko-KR"/>
        </w:rPr>
        <w:t>.</w:t>
      </w:r>
      <w:r w:rsidRPr="007229CD">
        <w:rPr>
          <w:lang w:val="en-US" w:eastAsia="zh-CN"/>
        </w:rPr>
        <w:t>15</w:t>
      </w:r>
      <w:r w:rsidRPr="007229CD">
        <w:rPr>
          <w:lang w:val="en-US" w:eastAsia="ko-KR"/>
        </w:rPr>
        <w:t>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468</w:t>
      </w:r>
    </w:p>
    <w:p w14:paraId="408CC2F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8.15.4</w:t>
      </w:r>
      <w:r>
        <w:rPr>
          <w:rFonts w:ascii="Calibri" w:eastAsia="Malgun Gothic" w:hAnsi="Calibri"/>
          <w:sz w:val="22"/>
          <w:szCs w:val="22"/>
        </w:rPr>
        <w:tab/>
      </w:r>
      <w:r>
        <w:t>DCI based downlink TCI state switch delay</w:t>
      </w:r>
      <w:r>
        <w:tab/>
        <w:t>470</w:t>
      </w:r>
    </w:p>
    <w:p w14:paraId="73211D1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8.15.5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Downlink TCI state list update delay</w:t>
      </w:r>
      <w:r>
        <w:tab/>
        <w:t>470</w:t>
      </w:r>
    </w:p>
    <w:p w14:paraId="586578C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</w:t>
      </w:r>
      <w:r>
        <w:t>.</w:t>
      </w:r>
      <w:r w:rsidRPr="007229CD">
        <w:rPr>
          <w:lang w:val="en-US" w:eastAsia="zh-CN"/>
        </w:rPr>
        <w:t>16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Active </w:t>
      </w:r>
      <w:r w:rsidRPr="007229CD">
        <w:rPr>
          <w:lang w:val="en-US" w:eastAsia="zh-CN"/>
        </w:rPr>
        <w:t>up</w:t>
      </w:r>
      <w:r>
        <w:t>link TCI state switching delay for unified TCI</w:t>
      </w:r>
      <w:r>
        <w:tab/>
        <w:t>471</w:t>
      </w:r>
    </w:p>
    <w:p w14:paraId="47D870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lastRenderedPageBreak/>
        <w:t>8</w:t>
      </w:r>
      <w:r w:rsidRPr="007229CD">
        <w:rPr>
          <w:lang w:val="en-US" w:eastAsia="ko-KR"/>
        </w:rPr>
        <w:t>.</w:t>
      </w:r>
      <w:r w:rsidRPr="007229CD">
        <w:rPr>
          <w:lang w:val="en-US" w:eastAsia="zh-CN"/>
        </w:rPr>
        <w:t>16</w:t>
      </w:r>
      <w:r w:rsidRPr="007229CD">
        <w:rPr>
          <w:lang w:val="en-US" w:eastAsia="ko-KR"/>
        </w:rPr>
        <w:t>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471</w:t>
      </w:r>
    </w:p>
    <w:p w14:paraId="555E97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8.16.4</w:t>
      </w:r>
      <w:r>
        <w:rPr>
          <w:rFonts w:ascii="Calibri" w:eastAsia="Malgun Gothic" w:hAnsi="Calibri"/>
          <w:sz w:val="22"/>
          <w:szCs w:val="22"/>
        </w:rPr>
        <w:tab/>
      </w:r>
      <w:r>
        <w:t>DCI based uplink TCI state switch delay</w:t>
      </w:r>
      <w:r>
        <w:tab/>
        <w:t>473</w:t>
      </w:r>
    </w:p>
    <w:p w14:paraId="28EDFF5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8.16.5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Active Uplink TCI state list update delay</w:t>
      </w:r>
      <w:r>
        <w:tab/>
        <w:t>474</w:t>
      </w:r>
    </w:p>
    <w:p w14:paraId="4D69CCF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8.17</w:t>
      </w:r>
      <w:r>
        <w:rPr>
          <w:rFonts w:ascii="Calibri" w:eastAsia="Malgun Gothic" w:hAnsi="Calibri"/>
          <w:sz w:val="22"/>
          <w:szCs w:val="22"/>
        </w:rPr>
        <w:tab/>
      </w:r>
      <w:r>
        <w:t>SCG Activation and Deactivation Delay</w:t>
      </w:r>
      <w:r>
        <w:tab/>
        <w:t>475</w:t>
      </w:r>
    </w:p>
    <w:p w14:paraId="6EE87B6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475</w:t>
      </w:r>
    </w:p>
    <w:p w14:paraId="67D2817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8.17.2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SCG Activation Delay Requirement</w:t>
      </w:r>
      <w:r>
        <w:tab/>
        <w:t>475</w:t>
      </w:r>
    </w:p>
    <w:p w14:paraId="11BEBA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8.17.</w:t>
      </w:r>
      <w:r w:rsidRPr="007229CD">
        <w:rPr>
          <w:rFonts w:eastAsia="SimSun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SCG Deactivation Delay Requirement</w:t>
      </w:r>
      <w:r>
        <w:tab/>
        <w:t>476</w:t>
      </w:r>
    </w:p>
    <w:p w14:paraId="5D1055B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8.18</w:t>
      </w:r>
      <w:r>
        <w:rPr>
          <w:rFonts w:ascii="Calibri" w:eastAsia="Malgun Gothic" w:hAnsi="Calibri"/>
          <w:sz w:val="22"/>
          <w:szCs w:val="22"/>
        </w:rPr>
        <w:tab/>
      </w:r>
      <w:r>
        <w:t>TRP specific Link Recovery Procedures</w:t>
      </w:r>
      <w:r>
        <w:tab/>
        <w:t>477</w:t>
      </w:r>
    </w:p>
    <w:p w14:paraId="56B5E7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8.18.1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477</w:t>
      </w:r>
    </w:p>
    <w:p w14:paraId="1B76BB2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8.18.2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TRP specific SSB based beam failure detection</w:t>
      </w:r>
      <w:r>
        <w:tab/>
        <w:t>477</w:t>
      </w:r>
    </w:p>
    <w:p w14:paraId="34F5B2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477</w:t>
      </w:r>
    </w:p>
    <w:p w14:paraId="50BFB7B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8.18.2.2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478</w:t>
      </w:r>
    </w:p>
    <w:p w14:paraId="65F6C6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8.18.2.3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beam failure detection</w:t>
      </w:r>
      <w:r>
        <w:tab/>
        <w:t>480</w:t>
      </w:r>
    </w:p>
    <w:p w14:paraId="47172A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8.18.3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CSI-RS based beam failure detection</w:t>
      </w:r>
      <w:r>
        <w:tab/>
        <w:t>480</w:t>
      </w:r>
    </w:p>
    <w:p w14:paraId="5EBB8A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480</w:t>
      </w:r>
    </w:p>
    <w:p w14:paraId="5BCF4A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8.18.3.2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</w:t>
      </w:r>
      <w:r>
        <w:tab/>
        <w:t>481</w:t>
      </w:r>
    </w:p>
    <w:p w14:paraId="3A5B75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restrictions for CSI-RS beam failure detection</w:t>
      </w:r>
      <w:r>
        <w:tab/>
        <w:t>483</w:t>
      </w:r>
    </w:p>
    <w:p w14:paraId="61A591B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Minimum requirement for L1 indication</w:t>
      </w:r>
      <w:r>
        <w:tab/>
        <w:t>484</w:t>
      </w:r>
    </w:p>
    <w:p w14:paraId="27D4033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Requirements for SSB based candidate beam detection</w:t>
      </w:r>
      <w:r>
        <w:tab/>
        <w:t>484</w:t>
      </w:r>
    </w:p>
    <w:p w14:paraId="0B8BC7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Introduction</w:t>
      </w:r>
      <w:r>
        <w:tab/>
        <w:t>484</w:t>
      </w:r>
    </w:p>
    <w:p w14:paraId="0C5FD3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Minimum requirement</w:t>
      </w:r>
      <w:r>
        <w:tab/>
        <w:t>484</w:t>
      </w:r>
    </w:p>
    <w:p w14:paraId="533177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Measurement restriction for SSB based candidate beam detection</w:t>
      </w:r>
      <w:r>
        <w:tab/>
        <w:t>486</w:t>
      </w:r>
    </w:p>
    <w:p w14:paraId="2BB64C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Requirements for CSI-RS based candidate beam detection</w:t>
      </w:r>
      <w:r>
        <w:tab/>
        <w:t>487</w:t>
      </w:r>
    </w:p>
    <w:p w14:paraId="0BAFD81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Introduction</w:t>
      </w:r>
      <w:r>
        <w:tab/>
        <w:t>487</w:t>
      </w:r>
    </w:p>
    <w:p w14:paraId="74018B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Minimum requirement</w:t>
      </w:r>
      <w:r>
        <w:tab/>
        <w:t>487</w:t>
      </w:r>
    </w:p>
    <w:p w14:paraId="7A64A4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Measurement restriction for CSI-RS based candidate beam detection</w:t>
      </w:r>
      <w:r>
        <w:tab/>
        <w:t>489</w:t>
      </w:r>
    </w:p>
    <w:p w14:paraId="021448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 xml:space="preserve">Requirements for TRP specific </w:t>
      </w:r>
      <w:r w:rsidRPr="007229CD">
        <w:rPr>
          <w:rFonts w:eastAsia="SimSun"/>
          <w:lang w:eastAsia="zh-TW"/>
        </w:rPr>
        <w:t>B</w:t>
      </w:r>
      <w:r w:rsidRPr="007229CD">
        <w:rPr>
          <w:rFonts w:eastAsia="SimSun"/>
        </w:rPr>
        <w:t xml:space="preserve">eam </w:t>
      </w:r>
      <w:r w:rsidRPr="007229CD">
        <w:rPr>
          <w:rFonts w:eastAsia="SimSun"/>
          <w:lang w:eastAsia="zh-TW"/>
        </w:rPr>
        <w:t>F</w:t>
      </w:r>
      <w:r w:rsidRPr="007229CD">
        <w:rPr>
          <w:rFonts w:eastAsia="SimSun"/>
        </w:rPr>
        <w:t xml:space="preserve">ailure </w:t>
      </w:r>
      <w:r w:rsidRPr="007229CD">
        <w:rPr>
          <w:rFonts w:eastAsia="SimSun"/>
          <w:lang w:eastAsia="zh-TW"/>
        </w:rPr>
        <w:t>R</w:t>
      </w:r>
      <w:r w:rsidRPr="007229CD">
        <w:rPr>
          <w:rFonts w:eastAsia="SimSun"/>
        </w:rPr>
        <w:t>ecovery</w:t>
      </w:r>
      <w:r>
        <w:tab/>
        <w:t>490</w:t>
      </w:r>
    </w:p>
    <w:p w14:paraId="5F2028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Introduction</w:t>
      </w:r>
      <w:r>
        <w:tab/>
        <w:t>490</w:t>
      </w:r>
    </w:p>
    <w:p w14:paraId="6FC182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Requirement</w:t>
      </w:r>
      <w:r>
        <w:tab/>
        <w:t>490</w:t>
      </w:r>
    </w:p>
    <w:p w14:paraId="6DBDCC5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during TRP specific beam failure detection</w:t>
      </w:r>
      <w:r>
        <w:tab/>
        <w:t>490</w:t>
      </w:r>
    </w:p>
    <w:p w14:paraId="2555A5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8.18.</w:t>
      </w:r>
      <w:r w:rsidRPr="007229CD">
        <w:rPr>
          <w:rFonts w:eastAsia="?? ??"/>
          <w:lang w:eastAsia="ja-JP"/>
        </w:rPr>
        <w:t>8</w:t>
      </w:r>
      <w:r w:rsidRPr="007229CD">
        <w:rPr>
          <w:rFonts w:eastAsia="?? ??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</w:t>
      </w:r>
      <w:r>
        <w:t xml:space="preserve"> </w:t>
      </w:r>
      <w:r w:rsidRPr="007229CD">
        <w:rPr>
          <w:rFonts w:eastAsia="?? ??"/>
        </w:rPr>
        <w:t>TRP specific beam failure detection with a same subcarrier spacing as PDSCH/PDCCH on FR1</w:t>
      </w:r>
      <w:r>
        <w:tab/>
        <w:t>490</w:t>
      </w:r>
    </w:p>
    <w:p w14:paraId="61C5EB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</w:t>
      </w:r>
      <w:r w:rsidRPr="007229CD">
        <w:rPr>
          <w:rFonts w:eastAsia="SimSun"/>
          <w:lang w:eastAsia="ja-JP"/>
        </w:rPr>
        <w:t>8</w:t>
      </w:r>
      <w:r w:rsidRPr="007229CD">
        <w:rPr>
          <w:rFonts w:eastAsia="SimSu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TRP specific beam failure detection with a different subcarrier spacing than PDSCH/PDCCH on FR1</w:t>
      </w:r>
      <w:r>
        <w:tab/>
        <w:t>491</w:t>
      </w:r>
    </w:p>
    <w:p w14:paraId="00D76C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</w:t>
      </w:r>
      <w:r w:rsidRPr="007229CD">
        <w:rPr>
          <w:rFonts w:eastAsia="SimSun"/>
          <w:lang w:eastAsia="ja-JP"/>
        </w:rPr>
        <w:t>8</w:t>
      </w:r>
      <w:r w:rsidRPr="007229CD">
        <w:rPr>
          <w:rFonts w:eastAsia="SimSun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TRP specific beam failure detection on FR2</w:t>
      </w:r>
      <w:r>
        <w:tab/>
        <w:t>491</w:t>
      </w:r>
    </w:p>
    <w:p w14:paraId="636B34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</w:t>
      </w:r>
      <w:r w:rsidRPr="007229CD">
        <w:rPr>
          <w:rFonts w:eastAsia="SimSun"/>
          <w:lang w:eastAsia="ja-JP"/>
        </w:rPr>
        <w:t>8</w:t>
      </w:r>
      <w:r w:rsidRPr="007229CD">
        <w:rPr>
          <w:rFonts w:eastAsia="SimSun"/>
        </w:rPr>
        <w:t>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TRP specific beam failure detection on FR1 or FR2 in case of FR1-FR2 inter-band CA</w:t>
      </w:r>
      <w:r w:rsidRPr="007229CD">
        <w:rPr>
          <w:rFonts w:eastAsia="SimSun"/>
          <w:lang w:eastAsia="zh-CN"/>
        </w:rPr>
        <w:t xml:space="preserve"> and NR DC</w:t>
      </w:r>
      <w:r>
        <w:tab/>
        <w:t>492</w:t>
      </w:r>
    </w:p>
    <w:p w14:paraId="22D7B02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during</w:t>
      </w:r>
      <w:r>
        <w:t xml:space="preserve"> </w:t>
      </w:r>
      <w:r w:rsidRPr="007229CD">
        <w:rPr>
          <w:rFonts w:eastAsia="SimSun"/>
        </w:rPr>
        <w:t>TRP specific candidate beam detection</w:t>
      </w:r>
      <w:r>
        <w:tab/>
        <w:t>492</w:t>
      </w:r>
    </w:p>
    <w:p w14:paraId="478D40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8</w:t>
      </w:r>
      <w:r w:rsidRPr="007229CD">
        <w:rPr>
          <w:rFonts w:eastAsia="SimSun"/>
        </w:rPr>
        <w:t>.18.9.1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L1-RSRP measurement with a same subcarrier spacing as PDSCH/PDCCH on FR1</w:t>
      </w:r>
      <w:r>
        <w:tab/>
        <w:t>492</w:t>
      </w:r>
    </w:p>
    <w:p w14:paraId="10F700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L1-RSRP measurement with a different subcarrier spacing than PDSCH/PDCCH on FR1</w:t>
      </w:r>
      <w:r>
        <w:tab/>
        <w:t>492</w:t>
      </w:r>
    </w:p>
    <w:p w14:paraId="6ED6EA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L1-RSRP measurement on FR2</w:t>
      </w:r>
      <w:r>
        <w:tab/>
        <w:t>492</w:t>
      </w:r>
    </w:p>
    <w:p w14:paraId="45EDFE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8.18.9.4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Scheduling availability of UE performing L1-RSRP measurement on FR1 or FR2 in case of FR1-FR2 inter-band CA</w:t>
      </w:r>
      <w:r w:rsidRPr="007229CD">
        <w:rPr>
          <w:rFonts w:eastAsia="SimSun"/>
          <w:lang w:eastAsia="zh-CN"/>
        </w:rPr>
        <w:t xml:space="preserve"> and NR-DC</w:t>
      </w:r>
      <w:r>
        <w:tab/>
        <w:t>493</w:t>
      </w:r>
    </w:p>
    <w:p w14:paraId="563F8C1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8.19</w:t>
      </w:r>
      <w:r>
        <w:rPr>
          <w:rFonts w:ascii="Calibri" w:eastAsia="Malgun Gothic" w:hAnsi="Calibri"/>
          <w:sz w:val="22"/>
          <w:szCs w:val="22"/>
        </w:rPr>
        <w:tab/>
      </w:r>
      <w:r>
        <w:t>Pre-configured measurement gap activation/deactivation delay</w:t>
      </w:r>
      <w:r>
        <w:tab/>
        <w:t>493</w:t>
      </w:r>
    </w:p>
    <w:p w14:paraId="5EEDC94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</w:t>
      </w:r>
      <w:r>
        <w:t>19</w:t>
      </w:r>
      <w:r w:rsidRPr="007229CD">
        <w:rPr>
          <w:lang w:val="en-US"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Introduction</w:t>
      </w:r>
      <w:r>
        <w:tab/>
        <w:t>493</w:t>
      </w:r>
    </w:p>
    <w:p w14:paraId="634EDBB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</w:t>
      </w:r>
      <w:r>
        <w:t>19</w:t>
      </w:r>
      <w:r w:rsidRPr="007229CD">
        <w:rPr>
          <w:lang w:val="en-US"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Pre-configured measurement gap activation/deactivation upon DCI/timer-based BWP switch</w:t>
      </w:r>
      <w:r>
        <w:tab/>
        <w:t>493</w:t>
      </w:r>
    </w:p>
    <w:p w14:paraId="634EF2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</w:t>
      </w:r>
      <w:r>
        <w:t>19</w:t>
      </w:r>
      <w:r w:rsidRPr="007229CD">
        <w:rPr>
          <w:lang w:val="en-US" w:eastAsia="zh-CN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Activation/deactivation upon DCI/timer-based BWP switch delay on a single CC</w:t>
      </w:r>
      <w:r>
        <w:tab/>
        <w:t>493</w:t>
      </w:r>
    </w:p>
    <w:p w14:paraId="66C023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8.19.3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Pre-configured measurement gap activation/deactivation upon SCell activation/deactivation</w:t>
      </w:r>
      <w:r>
        <w:tab/>
        <w:t>493</w:t>
      </w:r>
    </w:p>
    <w:p w14:paraId="742554F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8.</w:t>
      </w:r>
      <w:r>
        <w:t>19</w:t>
      </w:r>
      <w:r w:rsidRPr="007229CD">
        <w:rPr>
          <w:lang w:val="en-US" w:eastAsia="zh-CN"/>
        </w:rPr>
        <w:t>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Pre-configured measurement gap activation/deactivation upon RRC reconfiguration</w:t>
      </w:r>
      <w:r>
        <w:tab/>
        <w:t>494</w:t>
      </w:r>
    </w:p>
    <w:p w14:paraId="573AC0D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9</w:t>
      </w:r>
      <w:r>
        <w:rPr>
          <w:rFonts w:ascii="Calibri" w:eastAsia="Malgun Gothic" w:hAnsi="Calibri"/>
          <w:szCs w:val="22"/>
        </w:rPr>
        <w:tab/>
      </w:r>
      <w:r>
        <w:t>Measurement Procedure</w:t>
      </w:r>
      <w:r>
        <w:tab/>
        <w:t>492</w:t>
      </w:r>
    </w:p>
    <w:p w14:paraId="0404918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</w:t>
      </w:r>
      <w:r>
        <w:rPr>
          <w:rFonts w:ascii="Calibri" w:eastAsia="Malgun Gothic" w:hAnsi="Calibri"/>
          <w:sz w:val="22"/>
          <w:szCs w:val="22"/>
        </w:rPr>
        <w:tab/>
      </w:r>
      <w:r>
        <w:t>General measurement requirement</w:t>
      </w:r>
      <w:r>
        <w:tab/>
        <w:t>492</w:t>
      </w:r>
    </w:p>
    <w:p w14:paraId="3E4EF1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492</w:t>
      </w:r>
    </w:p>
    <w:p w14:paraId="759F53E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9.1.2</w:t>
      </w:r>
      <w:r>
        <w:rPr>
          <w:rFonts w:ascii="Calibri" w:eastAsia="Malgun Gothic" w:hAnsi="Calibri"/>
          <w:sz w:val="22"/>
          <w:szCs w:val="22"/>
        </w:rPr>
        <w:tab/>
      </w:r>
      <w:r>
        <w:t>Measurement gap</w:t>
      </w:r>
      <w:r>
        <w:tab/>
        <w:t>492</w:t>
      </w:r>
    </w:p>
    <w:p w14:paraId="7C62F6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EN-DC: Measurement Gap Sharing</w:t>
      </w:r>
      <w:r>
        <w:tab/>
        <w:t>504</w:t>
      </w:r>
    </w:p>
    <w:p w14:paraId="7BA891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9.1.2.1a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SA: Measurement Gap Sharing</w:t>
      </w:r>
      <w:r>
        <w:tab/>
        <w:t>505</w:t>
      </w:r>
    </w:p>
    <w:p w14:paraId="0CF346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9.1.2.1b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NE-DC: Measurement Gap Sharing</w:t>
      </w:r>
      <w:r>
        <w:tab/>
        <w:t>506</w:t>
      </w:r>
    </w:p>
    <w:p w14:paraId="6BE783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9.1.2.1c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NR-DC: Measurement Gap Sharing</w:t>
      </w:r>
      <w:r>
        <w:tab/>
        <w:t>507</w:t>
      </w:r>
    </w:p>
    <w:p w14:paraId="2BBF742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9.1.3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</w:t>
      </w:r>
      <w:r>
        <w:tab/>
        <w:t>508</w:t>
      </w:r>
    </w:p>
    <w:p w14:paraId="6AD7BD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9.1.3.1</w:t>
      </w:r>
      <w:r>
        <w:rPr>
          <w:rFonts w:ascii="Calibri" w:eastAsia="Malgun Gothic" w:hAnsi="Calibri"/>
          <w:sz w:val="22"/>
          <w:szCs w:val="22"/>
        </w:rPr>
        <w:tab/>
      </w:r>
      <w:r>
        <w:t>EN-DC: Monitoring of multiple layers using gaps</w:t>
      </w:r>
      <w:r>
        <w:tab/>
        <w:t>508</w:t>
      </w:r>
    </w:p>
    <w:p w14:paraId="719686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9.1.3.1a</w:t>
      </w:r>
      <w:r>
        <w:rPr>
          <w:rFonts w:ascii="Calibri" w:eastAsia="Malgun Gothic" w:hAnsi="Calibri"/>
          <w:sz w:val="22"/>
          <w:szCs w:val="22"/>
        </w:rPr>
        <w:tab/>
      </w:r>
      <w:r>
        <w:t>SA: Monitoring of multiple layers using gaps</w:t>
      </w:r>
      <w:r>
        <w:tab/>
        <w:t>508</w:t>
      </w:r>
    </w:p>
    <w:p w14:paraId="36AB0A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9.1.3.1b</w:t>
      </w:r>
      <w:r>
        <w:rPr>
          <w:rFonts w:ascii="Calibri" w:eastAsia="Malgun Gothic" w:hAnsi="Calibri"/>
          <w:sz w:val="22"/>
          <w:szCs w:val="22"/>
        </w:rPr>
        <w:tab/>
      </w:r>
      <w:r>
        <w:t>NE-DC: Monitoring of multiple layers using gaps</w:t>
      </w:r>
      <w:r>
        <w:tab/>
        <w:t>509</w:t>
      </w:r>
    </w:p>
    <w:p w14:paraId="5AAC37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9.1.3.1c</w:t>
      </w:r>
      <w:r>
        <w:rPr>
          <w:rFonts w:ascii="Calibri" w:eastAsia="Malgun Gothic" w:hAnsi="Calibri"/>
          <w:sz w:val="22"/>
          <w:szCs w:val="22"/>
        </w:rPr>
        <w:tab/>
      </w:r>
      <w:r>
        <w:t>NR-DC: Monitoring of multiple layers using gaps</w:t>
      </w:r>
      <w:r>
        <w:tab/>
        <w:t>509</w:t>
      </w:r>
    </w:p>
    <w:p w14:paraId="1BE3F46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9.1.3.2</w:t>
      </w:r>
      <w:r>
        <w:rPr>
          <w:rFonts w:ascii="Calibri" w:eastAsia="Malgun Gothic" w:hAnsi="Calibri"/>
          <w:sz w:val="22"/>
          <w:szCs w:val="22"/>
        </w:rPr>
        <w:tab/>
      </w:r>
      <w:r>
        <w:t>EN-DC: Maximum allowed layers for multiple monitoring</w:t>
      </w:r>
      <w:r>
        <w:tab/>
        <w:t>510</w:t>
      </w:r>
    </w:p>
    <w:p w14:paraId="1324E9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9.1.3.2a</w:t>
      </w:r>
      <w:r>
        <w:rPr>
          <w:rFonts w:ascii="Calibri" w:eastAsia="Malgun Gothic" w:hAnsi="Calibri"/>
          <w:sz w:val="22"/>
          <w:szCs w:val="22"/>
        </w:rPr>
        <w:tab/>
      </w:r>
      <w:r>
        <w:t>SA: Maximum allowed layers for multiple monitoring</w:t>
      </w:r>
      <w:r>
        <w:tab/>
        <w:t>511</w:t>
      </w:r>
    </w:p>
    <w:p w14:paraId="0A1D5B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9.1.3.2b</w:t>
      </w:r>
      <w:r>
        <w:rPr>
          <w:rFonts w:ascii="Calibri" w:eastAsia="Malgun Gothic" w:hAnsi="Calibri"/>
          <w:sz w:val="22"/>
          <w:szCs w:val="22"/>
        </w:rPr>
        <w:tab/>
      </w:r>
      <w:r>
        <w:t>NE-DC: Maximum allowed layers for multiple monitoring</w:t>
      </w:r>
      <w:r>
        <w:tab/>
        <w:t>511</w:t>
      </w:r>
    </w:p>
    <w:p w14:paraId="2345DB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9.1.3.2c</w:t>
      </w:r>
      <w:r>
        <w:rPr>
          <w:rFonts w:ascii="Calibri" w:eastAsia="Malgun Gothic" w:hAnsi="Calibri"/>
          <w:sz w:val="22"/>
          <w:szCs w:val="22"/>
        </w:rPr>
        <w:tab/>
      </w:r>
      <w:r>
        <w:t>NR-DC: Maximum allowed layers for multiple monitoring</w:t>
      </w:r>
      <w:r>
        <w:tab/>
        <w:t>512</w:t>
      </w:r>
    </w:p>
    <w:p w14:paraId="4A08F8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9.1A.3.2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513</w:t>
      </w:r>
    </w:p>
    <w:p w14:paraId="552E539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9.1.3A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 under operation mode with CCA</w:t>
      </w:r>
      <w:r>
        <w:tab/>
        <w:t>513</w:t>
      </w:r>
    </w:p>
    <w:p w14:paraId="6D4ACA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9.1.3A.1</w:t>
      </w:r>
      <w:r>
        <w:rPr>
          <w:rFonts w:ascii="Calibri" w:eastAsia="Malgun Gothic" w:hAnsi="Calibri"/>
          <w:sz w:val="22"/>
          <w:szCs w:val="22"/>
        </w:rPr>
        <w:tab/>
      </w:r>
      <w:r>
        <w:t>EN-DC: Monitoring of multiple layers using gaps under CCA</w:t>
      </w:r>
      <w:r>
        <w:tab/>
        <w:t>513</w:t>
      </w:r>
    </w:p>
    <w:p w14:paraId="693B5B9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9.1.3A.1a</w:t>
      </w:r>
      <w:r>
        <w:rPr>
          <w:rFonts w:ascii="Calibri" w:eastAsia="Malgun Gothic" w:hAnsi="Calibri"/>
          <w:sz w:val="22"/>
          <w:szCs w:val="22"/>
        </w:rPr>
        <w:tab/>
      </w:r>
      <w:r>
        <w:t>SA: Monitoring of multiple layers using gaps under CCA</w:t>
      </w:r>
      <w:r>
        <w:tab/>
        <w:t>513</w:t>
      </w:r>
    </w:p>
    <w:p w14:paraId="2535AD1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9.1.3A.2</w:t>
      </w:r>
      <w:r>
        <w:rPr>
          <w:rFonts w:ascii="Calibri" w:eastAsia="Malgun Gothic" w:hAnsi="Calibri"/>
          <w:sz w:val="22"/>
          <w:szCs w:val="22"/>
        </w:rPr>
        <w:tab/>
      </w:r>
      <w:r>
        <w:t>EN-DC: Maximum allowed layers for multiple monitoring under CCA</w:t>
      </w:r>
      <w:r>
        <w:tab/>
        <w:t>513</w:t>
      </w:r>
    </w:p>
    <w:p w14:paraId="173D06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9.1.3A.2a</w:t>
      </w:r>
      <w:r>
        <w:rPr>
          <w:rFonts w:ascii="Calibri" w:eastAsia="Malgun Gothic" w:hAnsi="Calibri"/>
          <w:sz w:val="22"/>
          <w:szCs w:val="22"/>
        </w:rPr>
        <w:tab/>
      </w:r>
      <w:r>
        <w:t>SA: Maximum allowed layers for multiple monitoring under CCA</w:t>
      </w:r>
      <w:r>
        <w:tab/>
        <w:t>514</w:t>
      </w:r>
    </w:p>
    <w:p w14:paraId="1B27500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9.1.3C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 under operation mode with satellite access</w:t>
      </w:r>
      <w:r>
        <w:tab/>
        <w:t>514</w:t>
      </w:r>
    </w:p>
    <w:p w14:paraId="4E35DB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9.1.3C.1a</w:t>
      </w:r>
      <w:r>
        <w:rPr>
          <w:rFonts w:ascii="Calibri" w:eastAsia="Malgun Gothic" w:hAnsi="Calibri"/>
          <w:sz w:val="22"/>
          <w:szCs w:val="22"/>
        </w:rPr>
        <w:tab/>
      </w:r>
      <w:r>
        <w:t>SA: Monitoring of multiple layers using gaps under satellite access</w:t>
      </w:r>
      <w:r>
        <w:tab/>
        <w:t>514</w:t>
      </w:r>
    </w:p>
    <w:p w14:paraId="033D6D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9.1.3C.2a</w:t>
      </w:r>
      <w:r>
        <w:rPr>
          <w:rFonts w:ascii="Calibri" w:eastAsia="Malgun Gothic" w:hAnsi="Calibri"/>
          <w:sz w:val="22"/>
          <w:szCs w:val="22"/>
        </w:rPr>
        <w:tab/>
      </w:r>
      <w:r>
        <w:t>SA: Maximum allowed layers for multiple monitoring for SAN</w:t>
      </w:r>
      <w:r>
        <w:tab/>
        <w:t>515</w:t>
      </w:r>
    </w:p>
    <w:p w14:paraId="669282A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9.1.4</w:t>
      </w:r>
      <w:r>
        <w:rPr>
          <w:rFonts w:ascii="Calibri" w:eastAsia="Malgun Gothic" w:hAnsi="Calibri"/>
          <w:sz w:val="22"/>
          <w:szCs w:val="22"/>
        </w:rPr>
        <w:tab/>
      </w:r>
      <w:r>
        <w:t>Capabilities for Support of Event Triggering and Reporting Criteria</w:t>
      </w:r>
      <w:r>
        <w:tab/>
        <w:t>515</w:t>
      </w:r>
    </w:p>
    <w:p w14:paraId="1DAA63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515</w:t>
      </w:r>
    </w:p>
    <w:p w14:paraId="2CB951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9.1.4.2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515</w:t>
      </w:r>
    </w:p>
    <w:p w14:paraId="5C80B63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9.1.5</w:t>
      </w:r>
      <w:r>
        <w:rPr>
          <w:rFonts w:ascii="Calibri" w:eastAsia="Malgun Gothic" w:hAnsi="Calibri"/>
          <w:sz w:val="22"/>
          <w:szCs w:val="22"/>
        </w:rPr>
        <w:tab/>
      </w:r>
      <w:r>
        <w:t>Carrier-specific scaling factor</w:t>
      </w:r>
      <w:r>
        <w:tab/>
        <w:t>519</w:t>
      </w:r>
    </w:p>
    <w:p w14:paraId="50DC3D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9.1.5.1</w:t>
      </w:r>
      <w:r>
        <w:rPr>
          <w:rFonts w:ascii="Calibri" w:eastAsia="Malgun Gothic" w:hAnsi="Calibri"/>
          <w:sz w:val="22"/>
          <w:szCs w:val="22"/>
        </w:rPr>
        <w:tab/>
      </w:r>
      <w:r>
        <w:t>Monitoring of multiple layers outside gaps</w:t>
      </w:r>
      <w:r>
        <w:tab/>
        <w:t>520</w:t>
      </w:r>
    </w:p>
    <w:p w14:paraId="2C2D03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9.1.5.1.1</w:t>
      </w:r>
      <w:r>
        <w:rPr>
          <w:rFonts w:ascii="Calibri" w:eastAsia="Malgun Gothic" w:hAnsi="Calibri"/>
          <w:sz w:val="22"/>
          <w:szCs w:val="22"/>
        </w:rPr>
        <w:tab/>
      </w:r>
      <w:r>
        <w:t>EN-DC mode: carrier-specific scaling factor for SSB-based, CSI-RS based L3 measurements and RSSI and channel occupancy measurements performed outside gaps</w:t>
      </w:r>
      <w:r>
        <w:tab/>
        <w:t>522</w:t>
      </w:r>
    </w:p>
    <w:p w14:paraId="55FF04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9.1.5.1.2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SSB-based, CSI-RS based L3 measurements and RSSI and channel occupancy measurements performed outside gaps</w:t>
      </w:r>
      <w:r>
        <w:tab/>
        <w:t>523</w:t>
      </w:r>
    </w:p>
    <w:p w14:paraId="334D82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9.1.5.1.3</w:t>
      </w:r>
      <w:r>
        <w:rPr>
          <w:rFonts w:ascii="Calibri" w:eastAsia="Malgun Gothic" w:hAnsi="Calibri"/>
          <w:sz w:val="22"/>
          <w:szCs w:val="22"/>
        </w:rPr>
        <w:tab/>
      </w:r>
      <w:r>
        <w:t>NR-DC mode: carrier-specific scaling factor for SSB-based and CSI-RS based L3 measurements performed outside gaps</w:t>
      </w:r>
      <w:r>
        <w:tab/>
        <w:t>524</w:t>
      </w:r>
    </w:p>
    <w:p w14:paraId="3F8261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9.1.5.1.4</w:t>
      </w:r>
      <w:r>
        <w:rPr>
          <w:rFonts w:ascii="Calibri" w:eastAsia="Malgun Gothic" w:hAnsi="Calibri"/>
          <w:sz w:val="22"/>
          <w:szCs w:val="22"/>
        </w:rPr>
        <w:tab/>
      </w:r>
      <w:r>
        <w:t>NE-DC mode: carrier-specific scaling factor for SSB-based and CSI-RS based measurements performed outside gaps</w:t>
      </w:r>
      <w:r>
        <w:tab/>
        <w:t>525</w:t>
      </w:r>
    </w:p>
    <w:p w14:paraId="07DA714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9.1.5.2</w:t>
      </w:r>
      <w:r>
        <w:rPr>
          <w:rFonts w:ascii="Calibri" w:eastAsia="Malgun Gothic" w:hAnsi="Calibri"/>
          <w:sz w:val="22"/>
          <w:szCs w:val="22"/>
        </w:rPr>
        <w:tab/>
      </w:r>
      <w:r>
        <w:t>Monitoring of multiple layers within gaps</w:t>
      </w:r>
      <w:r>
        <w:tab/>
        <w:t>526</w:t>
      </w:r>
    </w:p>
    <w:p w14:paraId="623889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9.1.5.2.1</w:t>
      </w:r>
      <w:r>
        <w:rPr>
          <w:rFonts w:ascii="Calibri" w:eastAsia="Malgun Gothic" w:hAnsi="Calibri"/>
          <w:sz w:val="22"/>
          <w:szCs w:val="22"/>
        </w:rPr>
        <w:tab/>
      </w:r>
      <w:r>
        <w:t>EN-DC mode: carrier-specific scaling factor for SSB, CSI-RS-based L3 measurements and RSSI and channel occupancy measurements performed within gaps</w:t>
      </w:r>
      <w:r>
        <w:tab/>
        <w:t>528</w:t>
      </w:r>
    </w:p>
    <w:p w14:paraId="2DF1BD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9.1.5.2.2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SSB, CSI-RS-based L3 measurements and RSSI and channel occupancy measurements performed within gaps</w:t>
      </w:r>
      <w:r>
        <w:tab/>
        <w:t>530</w:t>
      </w:r>
    </w:p>
    <w:p w14:paraId="2DF0BA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NE-DC</w:t>
      </w:r>
      <w:r>
        <w:t>: carrier-specific scaling factor for SSB-based and CSI-RS based L3 measurements performed within gaps</w:t>
      </w:r>
      <w:r>
        <w:tab/>
        <w:t>532</w:t>
      </w:r>
    </w:p>
    <w:p w14:paraId="07263C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NR-DC</w:t>
      </w:r>
      <w:r>
        <w:t>: carrier-specific scaling factor for SSB-based and CSI-RS-based L3 measurements performed within gaps</w:t>
      </w:r>
      <w:r>
        <w:tab/>
        <w:t>534</w:t>
      </w:r>
    </w:p>
    <w:p w14:paraId="60F3D7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9.1.5.2.5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PRS-based measurements performed within gaps</w:t>
      </w:r>
      <w:r>
        <w:tab/>
        <w:t>535</w:t>
      </w:r>
    </w:p>
    <w:p w14:paraId="05A20A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NE-DC</w:t>
      </w:r>
      <w:r>
        <w:t>: carrier-specific scaling factor for PRS-based measurements performed within gaps</w:t>
      </w:r>
      <w:r>
        <w:tab/>
        <w:t>536</w:t>
      </w:r>
    </w:p>
    <w:p w14:paraId="34872E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9.1.5.2.7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NR-DC</w:t>
      </w:r>
      <w:r>
        <w:t>: carrier-specific scaling factor for PRS-based measurements performed within gaps</w:t>
      </w:r>
      <w:r>
        <w:tab/>
        <w:t>536</w:t>
      </w:r>
    </w:p>
    <w:p w14:paraId="412208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9.1.5.3</w:t>
      </w:r>
      <w:r>
        <w:rPr>
          <w:rFonts w:ascii="Calibri" w:eastAsia="Malgun Gothic" w:hAnsi="Calibri"/>
          <w:sz w:val="22"/>
          <w:szCs w:val="22"/>
        </w:rPr>
        <w:tab/>
      </w:r>
      <w:r>
        <w:t>Monitoring of multiple layers within NCSG</w:t>
      </w:r>
      <w:r>
        <w:tab/>
        <w:t>536</w:t>
      </w:r>
    </w:p>
    <w:p w14:paraId="51A2B0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9.1.5.3.1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measurements performed within NCSG</w:t>
      </w:r>
      <w:r>
        <w:tab/>
        <w:t>537</w:t>
      </w:r>
    </w:p>
    <w:p w14:paraId="69543C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537</w:t>
      </w:r>
    </w:p>
    <w:p w14:paraId="5F98F92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9.1.7</w:t>
      </w:r>
      <w:r>
        <w:rPr>
          <w:rFonts w:ascii="Calibri" w:eastAsia="Malgun Gothic" w:hAnsi="Calibri"/>
          <w:sz w:val="22"/>
          <w:szCs w:val="22"/>
        </w:rPr>
        <w:tab/>
      </w:r>
      <w:r>
        <w:t>Pre-configured measurement gap</w:t>
      </w:r>
      <w:r>
        <w:tab/>
        <w:t>538</w:t>
      </w:r>
    </w:p>
    <w:p w14:paraId="0A9B68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538</w:t>
      </w:r>
    </w:p>
    <w:p w14:paraId="0701B8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538</w:t>
      </w:r>
    </w:p>
    <w:p w14:paraId="680FC1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9.1.7.3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</w:t>
      </w:r>
      <w:r>
        <w:tab/>
        <w:t>538</w:t>
      </w:r>
    </w:p>
    <w:p w14:paraId="3F920F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9.1.7.3.1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for autonomous activation/deactivation mechanism</w:t>
      </w:r>
      <w:r>
        <w:tab/>
        <w:t>539</w:t>
      </w:r>
    </w:p>
    <w:p w14:paraId="616F66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9.1.7.3.2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for network-controlled activation/deactivation mechanism</w:t>
      </w:r>
      <w:r>
        <w:tab/>
        <w:t>539</w:t>
      </w:r>
    </w:p>
    <w:p w14:paraId="09BAB3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9.1.7.3.3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for reception/transmission during activation/deactivation</w:t>
      </w:r>
      <w:r>
        <w:tab/>
        <w:t>540</w:t>
      </w:r>
    </w:p>
    <w:p w14:paraId="5A78BE4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9.1.8</w:t>
      </w:r>
      <w:r>
        <w:rPr>
          <w:rFonts w:ascii="Calibri" w:eastAsia="Malgun Gothic" w:hAnsi="Calibri"/>
          <w:sz w:val="22"/>
          <w:szCs w:val="22"/>
        </w:rPr>
        <w:tab/>
      </w:r>
      <w:r>
        <w:t>Concurrent measurement gaps</w:t>
      </w:r>
      <w:r>
        <w:tab/>
        <w:t>540</w:t>
      </w:r>
    </w:p>
    <w:p w14:paraId="6528B0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9.1.8.1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540</w:t>
      </w:r>
    </w:p>
    <w:p w14:paraId="6505A2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9.1.8.2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540</w:t>
      </w:r>
    </w:p>
    <w:p w14:paraId="242BDBB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Collision between concurrent measurement gaps</w:t>
      </w:r>
      <w:r>
        <w:tab/>
        <w:t>542</w:t>
      </w:r>
    </w:p>
    <w:p w14:paraId="4197B7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9.1.8.4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gap related requirements of concurrent measurement gaps</w:t>
      </w:r>
      <w:r>
        <w:tab/>
        <w:t>542</w:t>
      </w:r>
    </w:p>
    <w:p w14:paraId="74550A9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9.1.9</w:t>
      </w:r>
      <w:r>
        <w:rPr>
          <w:rFonts w:ascii="Calibri" w:eastAsia="Malgun Gothic" w:hAnsi="Calibri"/>
          <w:sz w:val="22"/>
          <w:szCs w:val="22"/>
        </w:rPr>
        <w:tab/>
      </w:r>
      <w:r>
        <w:t>Network controlled small gap</w:t>
      </w:r>
      <w:r>
        <w:tab/>
        <w:t>542</w:t>
      </w:r>
    </w:p>
    <w:p w14:paraId="7D8514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542</w:t>
      </w:r>
    </w:p>
    <w:p w14:paraId="755E5F6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543</w:t>
      </w:r>
    </w:p>
    <w:p w14:paraId="407FE7C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9.1.10</w:t>
      </w:r>
      <w:r>
        <w:rPr>
          <w:rFonts w:ascii="Calibri" w:eastAsia="Malgun Gothic" w:hAnsi="Calibri"/>
          <w:sz w:val="22"/>
          <w:szCs w:val="22"/>
        </w:rPr>
        <w:tab/>
      </w:r>
      <w:r>
        <w:t>MUSIM gaps</w:t>
      </w:r>
      <w:r>
        <w:tab/>
        <w:t>546</w:t>
      </w:r>
    </w:p>
    <w:p w14:paraId="05EBE8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9.1.11</w:t>
      </w:r>
      <w:r>
        <w:rPr>
          <w:rFonts w:ascii="Calibri" w:eastAsia="Malgun Gothic" w:hAnsi="Calibri"/>
          <w:sz w:val="22"/>
          <w:szCs w:val="22"/>
        </w:rPr>
        <w:tab/>
      </w:r>
      <w:r>
        <w:t>UL gap for Tx power management</w:t>
      </w:r>
      <w:r>
        <w:tab/>
        <w:t>547</w:t>
      </w:r>
    </w:p>
    <w:p w14:paraId="463DB8D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9.1A</w:t>
      </w:r>
      <w:r>
        <w:rPr>
          <w:rFonts w:ascii="Calibri" w:eastAsia="Malgun Gothic" w:hAnsi="Calibri"/>
          <w:sz w:val="22"/>
          <w:szCs w:val="22"/>
        </w:rPr>
        <w:tab/>
      </w:r>
      <w:r>
        <w:t>General measurement requirement for RedCap</w:t>
      </w:r>
      <w:r>
        <w:tab/>
        <w:t>548</w:t>
      </w:r>
    </w:p>
    <w:p w14:paraId="48E8B20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9.1A.1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548</w:t>
      </w:r>
    </w:p>
    <w:p w14:paraId="22035B1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9.1A.2</w:t>
      </w:r>
      <w:r>
        <w:rPr>
          <w:rFonts w:ascii="Calibri" w:eastAsia="Malgun Gothic" w:hAnsi="Calibri"/>
          <w:sz w:val="22"/>
          <w:szCs w:val="22"/>
        </w:rPr>
        <w:tab/>
      </w:r>
      <w:r>
        <w:t>Measurement gap</w:t>
      </w:r>
      <w:r>
        <w:tab/>
        <w:t>548</w:t>
      </w:r>
    </w:p>
    <w:p w14:paraId="75C953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9.1A.2.1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SA: Measurement Gap Sharing</w:t>
      </w:r>
      <w:r>
        <w:tab/>
        <w:t>552</w:t>
      </w:r>
    </w:p>
    <w:p w14:paraId="479326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9.1A.3</w:t>
      </w:r>
      <w:r>
        <w:rPr>
          <w:rFonts w:ascii="Calibri" w:eastAsia="Malgun Gothic" w:hAnsi="Calibri"/>
          <w:sz w:val="22"/>
          <w:szCs w:val="22"/>
        </w:rPr>
        <w:tab/>
      </w:r>
      <w:r>
        <w:t>UE Measurement capability</w:t>
      </w:r>
      <w:r>
        <w:tab/>
        <w:t>553</w:t>
      </w:r>
    </w:p>
    <w:p w14:paraId="732812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9.1A.3.1</w:t>
      </w:r>
      <w:r>
        <w:rPr>
          <w:rFonts w:ascii="Calibri" w:eastAsia="Malgun Gothic" w:hAnsi="Calibri"/>
          <w:sz w:val="22"/>
          <w:szCs w:val="22"/>
        </w:rPr>
        <w:tab/>
      </w:r>
      <w:r>
        <w:t>SA: Monitoring of multiple layers using gaps</w:t>
      </w:r>
      <w:r>
        <w:tab/>
        <w:t>553</w:t>
      </w:r>
    </w:p>
    <w:p w14:paraId="634D09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color w:val="000000"/>
        </w:rPr>
        <w:t>9.1A.3.2</w:t>
      </w:r>
      <w:r>
        <w:rPr>
          <w:rFonts w:ascii="Calibri" w:eastAsia="Malgun Gothic" w:hAnsi="Calibri"/>
          <w:sz w:val="22"/>
          <w:szCs w:val="22"/>
        </w:rPr>
        <w:tab/>
      </w:r>
      <w:r>
        <w:t>SA: Maximum allowed layers for multiple monitoring</w:t>
      </w:r>
      <w:r>
        <w:tab/>
        <w:t>553</w:t>
      </w:r>
    </w:p>
    <w:p w14:paraId="1D75619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9.1A.4</w:t>
      </w:r>
      <w:r>
        <w:rPr>
          <w:rFonts w:ascii="Calibri" w:eastAsia="Malgun Gothic" w:hAnsi="Calibri"/>
          <w:sz w:val="22"/>
          <w:szCs w:val="22"/>
        </w:rPr>
        <w:tab/>
      </w:r>
      <w:r>
        <w:t>Capabilities for Support of Event Triggering and Reporting Criteria</w:t>
      </w:r>
      <w:r>
        <w:tab/>
        <w:t>553</w:t>
      </w:r>
    </w:p>
    <w:p w14:paraId="3B2D83C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553</w:t>
      </w:r>
    </w:p>
    <w:p w14:paraId="5C24F2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9.1A.4.2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554</w:t>
      </w:r>
    </w:p>
    <w:p w14:paraId="10898B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9.1A.5</w:t>
      </w:r>
      <w:r>
        <w:rPr>
          <w:rFonts w:ascii="Calibri" w:eastAsia="Malgun Gothic" w:hAnsi="Calibri"/>
          <w:sz w:val="22"/>
          <w:szCs w:val="22"/>
        </w:rPr>
        <w:tab/>
      </w:r>
      <w:r>
        <w:t>Carrier-specific scaling factor</w:t>
      </w:r>
      <w:r>
        <w:tab/>
        <w:t>554</w:t>
      </w:r>
    </w:p>
    <w:p w14:paraId="07B5C5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9.1A.5.1</w:t>
      </w:r>
      <w:r>
        <w:rPr>
          <w:rFonts w:ascii="Calibri" w:eastAsia="Malgun Gothic" w:hAnsi="Calibri"/>
          <w:sz w:val="22"/>
          <w:szCs w:val="22"/>
        </w:rPr>
        <w:tab/>
      </w:r>
      <w:r>
        <w:t>Monitoring of multiple layers outside gaps</w:t>
      </w:r>
      <w:r>
        <w:tab/>
        <w:t>554</w:t>
      </w:r>
    </w:p>
    <w:p w14:paraId="6368E2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9.1A.5.1.1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SSB-based measurements performed outside gaps</w:t>
      </w:r>
      <w:r>
        <w:tab/>
        <w:t>555</w:t>
      </w:r>
    </w:p>
    <w:p w14:paraId="49BE9EA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9.1A.5.2</w:t>
      </w:r>
      <w:r>
        <w:rPr>
          <w:rFonts w:ascii="Calibri" w:eastAsia="Malgun Gothic" w:hAnsi="Calibri"/>
          <w:sz w:val="22"/>
          <w:szCs w:val="22"/>
        </w:rPr>
        <w:tab/>
      </w:r>
      <w:r>
        <w:t>Monitoring of multiple layers within gaps</w:t>
      </w:r>
      <w:r>
        <w:tab/>
        <w:t>555</w:t>
      </w:r>
    </w:p>
    <w:p w14:paraId="30D86D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9.1A.5.2.1</w:t>
      </w:r>
      <w:r>
        <w:rPr>
          <w:rFonts w:ascii="Calibri" w:eastAsia="Malgun Gothic" w:hAnsi="Calibri"/>
          <w:sz w:val="22"/>
          <w:szCs w:val="22"/>
        </w:rPr>
        <w:tab/>
      </w:r>
      <w:r>
        <w:t>SA mode: carrier-specific scaling factor for SSB measurements performed within gaps</w:t>
      </w:r>
      <w:r>
        <w:tab/>
        <w:t>555</w:t>
      </w:r>
    </w:p>
    <w:p w14:paraId="79F1114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9.1A.6</w:t>
      </w:r>
      <w:r>
        <w:rPr>
          <w:rFonts w:ascii="Calibri" w:eastAsia="Malgun Gothic" w:hAnsi="Calibri"/>
          <w:sz w:val="22"/>
          <w:szCs w:val="22"/>
        </w:rPr>
        <w:tab/>
      </w:r>
      <w:r>
        <w:t>Minimum requirement at transitions</w:t>
      </w:r>
      <w:r>
        <w:tab/>
        <w:t>556</w:t>
      </w:r>
    </w:p>
    <w:p w14:paraId="3031697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9.1C</w:t>
      </w:r>
      <w:r>
        <w:rPr>
          <w:rFonts w:ascii="Calibri" w:eastAsia="Malgun Gothic" w:hAnsi="Calibri"/>
          <w:sz w:val="22"/>
          <w:szCs w:val="22"/>
        </w:rPr>
        <w:tab/>
      </w:r>
      <w:r>
        <w:t>General measurement requirement</w:t>
      </w:r>
      <w:r>
        <w:tab/>
        <w:t>557</w:t>
      </w:r>
    </w:p>
    <w:p w14:paraId="72A831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557</w:t>
      </w:r>
    </w:p>
    <w:p w14:paraId="3977675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9.1C.2</w:t>
      </w:r>
      <w:r>
        <w:rPr>
          <w:rFonts w:ascii="Calibri" w:eastAsia="Malgun Gothic" w:hAnsi="Calibri"/>
          <w:sz w:val="22"/>
          <w:szCs w:val="22"/>
        </w:rPr>
        <w:tab/>
      </w:r>
      <w:r>
        <w:t>Measurement gap</w:t>
      </w:r>
      <w:r>
        <w:tab/>
        <w:t>557</w:t>
      </w:r>
    </w:p>
    <w:p w14:paraId="34C3E9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9.1C.8</w:t>
      </w:r>
      <w:r>
        <w:rPr>
          <w:rFonts w:ascii="Calibri" w:eastAsia="Malgun Gothic" w:hAnsi="Calibri"/>
          <w:sz w:val="22"/>
          <w:szCs w:val="22"/>
        </w:rPr>
        <w:tab/>
      </w:r>
      <w:r>
        <w:t>Concurrent measurement gaps for SAN</w:t>
      </w:r>
      <w:r>
        <w:tab/>
        <w:t>559</w:t>
      </w:r>
    </w:p>
    <w:p w14:paraId="5AD3EB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9.1C.8.1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559</w:t>
      </w:r>
    </w:p>
    <w:p w14:paraId="0F0F12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9.1C.8.2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Requirements</w:t>
      </w:r>
      <w:r>
        <w:tab/>
        <w:t>559</w:t>
      </w:r>
    </w:p>
    <w:p w14:paraId="503A41B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9.1C.8.3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Collision between concurrent measurement gaps</w:t>
      </w:r>
      <w:r>
        <w:tab/>
        <w:t>560</w:t>
      </w:r>
    </w:p>
    <w:p w14:paraId="65F6CCE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9.1C.8.4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gap related requirements of concurrent measurement gaps</w:t>
      </w:r>
      <w:r>
        <w:tab/>
        <w:t>560</w:t>
      </w:r>
    </w:p>
    <w:p w14:paraId="481EF30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en-US"/>
        </w:rPr>
        <w:t>9.1C.9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en-US"/>
        </w:rPr>
        <w:t>Collision between SMTC and measurement gap for SAN</w:t>
      </w:r>
      <w:r>
        <w:tab/>
        <w:t>560</w:t>
      </w:r>
    </w:p>
    <w:p w14:paraId="665E80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9.1C.9.1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Introduction</w:t>
      </w:r>
      <w:r>
        <w:tab/>
        <w:t>560</w:t>
      </w:r>
    </w:p>
    <w:p w14:paraId="52768A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9.1C.9.2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Collision between </w:t>
      </w:r>
      <w:r>
        <w:rPr>
          <w:lang w:eastAsia="en-US"/>
        </w:rPr>
        <w:t>SMTCs and measurement gap</w:t>
      </w:r>
      <w:r>
        <w:tab/>
        <w:t>560</w:t>
      </w:r>
    </w:p>
    <w:p w14:paraId="28B4AB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9.1C.9.3</w:t>
      </w:r>
      <w:r>
        <w:rPr>
          <w:rFonts w:ascii="Calibri" w:eastAsia="Malgun Gothic" w:hAnsi="Calibri"/>
          <w:sz w:val="22"/>
          <w:szCs w:val="22"/>
        </w:rPr>
        <w:tab/>
      </w:r>
      <w:r>
        <w:t>Collision between multiple SMTCs on a SAN carrier</w:t>
      </w:r>
      <w:r>
        <w:tab/>
        <w:t>561</w:t>
      </w:r>
    </w:p>
    <w:p w14:paraId="36226F9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9.2</w:t>
      </w:r>
      <w:r>
        <w:rPr>
          <w:rFonts w:ascii="Calibri" w:eastAsia="Malgun Gothic" w:hAnsi="Calibri"/>
          <w:sz w:val="22"/>
          <w:szCs w:val="22"/>
        </w:rPr>
        <w:tab/>
      </w:r>
      <w:r>
        <w:t>NR intra-frequency measurements</w:t>
      </w:r>
      <w:r>
        <w:tab/>
        <w:t>561</w:t>
      </w:r>
    </w:p>
    <w:p w14:paraId="621F9D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561</w:t>
      </w:r>
    </w:p>
    <w:p w14:paraId="71E20A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562</w:t>
      </w:r>
    </w:p>
    <w:p w14:paraId="07C842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563</w:t>
      </w:r>
    </w:p>
    <w:p w14:paraId="28A2ED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563</w:t>
      </w:r>
    </w:p>
    <w:p w14:paraId="0D7142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563</w:t>
      </w:r>
    </w:p>
    <w:p w14:paraId="4D11AF2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563</w:t>
      </w:r>
    </w:p>
    <w:p w14:paraId="3A782B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563</w:t>
      </w:r>
    </w:p>
    <w:p w14:paraId="2F1876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563</w:t>
      </w:r>
    </w:p>
    <w:p w14:paraId="5875B2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9.2.4.3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563</w:t>
      </w:r>
    </w:p>
    <w:p w14:paraId="365C39A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9.2.5</w:t>
      </w:r>
      <w:r>
        <w:rPr>
          <w:rFonts w:ascii="Calibri" w:eastAsia="Malgun Gothic" w:hAnsi="Calibri"/>
          <w:sz w:val="22"/>
          <w:szCs w:val="22"/>
        </w:rPr>
        <w:tab/>
      </w:r>
      <w:r>
        <w:t>Intrafrequency measurements without measurement gaps</w:t>
      </w:r>
      <w:r>
        <w:tab/>
        <w:t>564</w:t>
      </w:r>
    </w:p>
    <w:p w14:paraId="0B1BB1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9.2.5.1</w:t>
      </w:r>
      <w:r>
        <w:rPr>
          <w:rFonts w:ascii="Calibri" w:eastAsia="Malgun Gothic" w:hAnsi="Calibri"/>
          <w:sz w:val="22"/>
          <w:szCs w:val="22"/>
        </w:rPr>
        <w:tab/>
      </w:r>
      <w:r>
        <w:t>Intrafrequency cell identification</w:t>
      </w:r>
      <w:r>
        <w:tab/>
        <w:t>564</w:t>
      </w:r>
    </w:p>
    <w:p w14:paraId="4080D6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period</w:t>
      </w:r>
      <w:r>
        <w:tab/>
        <w:t>569</w:t>
      </w:r>
    </w:p>
    <w:p w14:paraId="29C1E0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9.2.5.3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intra-frequency measurements</w:t>
      </w:r>
      <w:r>
        <w:tab/>
        <w:t>572</w:t>
      </w:r>
    </w:p>
    <w:p w14:paraId="0DC39E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9.2.5.3.1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572</w:t>
      </w:r>
    </w:p>
    <w:p w14:paraId="24B501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9.2.5.3.2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572</w:t>
      </w:r>
    </w:p>
    <w:p w14:paraId="4F0595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9.2.5.3.3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573</w:t>
      </w:r>
    </w:p>
    <w:p w14:paraId="244C2C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9.2.5.3.4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FR1 or FR2 in case of FR1-FR2 inter-band CA</w:t>
      </w:r>
      <w:r>
        <w:tab/>
        <w:t>574</w:t>
      </w:r>
    </w:p>
    <w:p w14:paraId="1955C5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9.2.5.4</w:t>
      </w:r>
      <w:r>
        <w:rPr>
          <w:rFonts w:ascii="Calibri" w:eastAsia="Malgun Gothic" w:hAnsi="Calibri"/>
          <w:sz w:val="22"/>
          <w:szCs w:val="22"/>
        </w:rPr>
        <w:tab/>
      </w:r>
      <w:r>
        <w:t>SFTD Measurements between PCell and PSCell</w:t>
      </w:r>
      <w:r>
        <w:tab/>
        <w:t>575</w:t>
      </w:r>
    </w:p>
    <w:p w14:paraId="0A9087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9.2.5.4.1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575</w:t>
      </w:r>
    </w:p>
    <w:p w14:paraId="65AE2C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9.2.5.4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SFTD Measurement delay</w:t>
      </w:r>
      <w:r>
        <w:tab/>
        <w:t>575</w:t>
      </w:r>
    </w:p>
    <w:p w14:paraId="65E969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9.2.5.4.3</w:t>
      </w:r>
      <w:r>
        <w:rPr>
          <w:rFonts w:ascii="Calibri" w:eastAsia="Malgun Gothic" w:hAnsi="Calibri"/>
          <w:sz w:val="22"/>
          <w:szCs w:val="22"/>
        </w:rPr>
        <w:tab/>
      </w:r>
      <w:r>
        <w:t>SFTD Measurement Reporting Delay</w:t>
      </w:r>
      <w:r>
        <w:tab/>
        <w:t>575</w:t>
      </w:r>
    </w:p>
    <w:p w14:paraId="4680E1F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9.2.6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 measurement gaps</w:t>
      </w:r>
      <w:r>
        <w:tab/>
        <w:t>576</w:t>
      </w:r>
    </w:p>
    <w:p w14:paraId="596976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9.2.6.1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576</w:t>
      </w:r>
    </w:p>
    <w:p w14:paraId="3DEF43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9.2.6.2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576</w:t>
      </w:r>
    </w:p>
    <w:p w14:paraId="1EF0EA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9.2.6.3</w:t>
      </w:r>
      <w:r>
        <w:rPr>
          <w:rFonts w:ascii="Calibri" w:eastAsia="Malgun Gothic" w:hAnsi="Calibri"/>
          <w:sz w:val="22"/>
          <w:szCs w:val="22"/>
        </w:rPr>
        <w:tab/>
      </w:r>
      <w:r>
        <w:t>Intrafrequency Measurement Period</w:t>
      </w:r>
      <w:r>
        <w:tab/>
        <w:t>578</w:t>
      </w:r>
    </w:p>
    <w:p w14:paraId="1B59FE8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9.2.7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measurements with </w:t>
      </w:r>
      <w:r>
        <w:rPr>
          <w:lang w:eastAsia="zh-CN"/>
        </w:rPr>
        <w:t>NCSG</w:t>
      </w:r>
      <w:r>
        <w:tab/>
        <w:t>580</w:t>
      </w:r>
    </w:p>
    <w:p w14:paraId="6685E6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</w:t>
      </w:r>
      <w:r>
        <w:rPr>
          <w:lang w:eastAsia="zh-CN"/>
        </w:rPr>
        <w:t>7</w:t>
      </w:r>
      <w: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580</w:t>
      </w:r>
    </w:p>
    <w:p w14:paraId="39EF0A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</w:t>
      </w:r>
      <w:r>
        <w:rPr>
          <w:lang w:eastAsia="zh-CN"/>
        </w:rPr>
        <w:t>7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</w:t>
      </w:r>
      <w:r>
        <w:tab/>
        <w:t>582</w:t>
      </w:r>
    </w:p>
    <w:p w14:paraId="226D35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9.2.</w:t>
      </w:r>
      <w:r>
        <w:rPr>
          <w:lang w:eastAsia="zh-CN"/>
        </w:rPr>
        <w:t>7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during intra-frequency measurement with NCSG</w:t>
      </w:r>
      <w:r>
        <w:tab/>
        <w:t>583</w:t>
      </w:r>
    </w:p>
    <w:p w14:paraId="52B9A78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9.2A</w:t>
      </w:r>
      <w:r>
        <w:rPr>
          <w:rFonts w:ascii="Calibri" w:eastAsia="Malgun Gothic" w:hAnsi="Calibri"/>
          <w:sz w:val="22"/>
          <w:szCs w:val="22"/>
        </w:rPr>
        <w:tab/>
      </w:r>
      <w:r>
        <w:t>NR intra-frequency measurements with CCA</w:t>
      </w:r>
      <w:r>
        <w:tab/>
        <w:t>583</w:t>
      </w:r>
    </w:p>
    <w:p w14:paraId="375C99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583</w:t>
      </w:r>
    </w:p>
    <w:p w14:paraId="7688B45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9.2A.2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584</w:t>
      </w:r>
    </w:p>
    <w:p w14:paraId="757B58C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584</w:t>
      </w:r>
    </w:p>
    <w:p w14:paraId="1808B4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584</w:t>
      </w:r>
    </w:p>
    <w:p w14:paraId="20FC1B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FR2-2</w:t>
      </w:r>
      <w:r>
        <w:tab/>
        <w:t>585</w:t>
      </w:r>
    </w:p>
    <w:p w14:paraId="02C8C35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585</w:t>
      </w:r>
    </w:p>
    <w:p w14:paraId="6AF9E14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9.2A.5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without measurement gaps</w:t>
      </w:r>
      <w:r>
        <w:tab/>
        <w:t>586</w:t>
      </w:r>
    </w:p>
    <w:p w14:paraId="0F452F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period</w:t>
      </w:r>
      <w:r>
        <w:tab/>
        <w:t>590</w:t>
      </w:r>
    </w:p>
    <w:p w14:paraId="6C4A7A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9.2A.5.3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intra-frequency measurements</w:t>
      </w:r>
      <w:r>
        <w:tab/>
        <w:t>592</w:t>
      </w:r>
    </w:p>
    <w:p w14:paraId="00435C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9.2A.5.3.1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593</w:t>
      </w:r>
    </w:p>
    <w:p w14:paraId="333BBE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9.2A.5.3.2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593</w:t>
      </w:r>
    </w:p>
    <w:p w14:paraId="16171F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9.2A.5.3.3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FR2-2</w:t>
      </w:r>
      <w:r>
        <w:tab/>
        <w:t>593</w:t>
      </w:r>
    </w:p>
    <w:p w14:paraId="102E9D9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9.2A.6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 measurement gaps</w:t>
      </w:r>
      <w:r>
        <w:tab/>
        <w:t>593</w:t>
      </w:r>
    </w:p>
    <w:p w14:paraId="676022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593</w:t>
      </w:r>
    </w:p>
    <w:p w14:paraId="6E131D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9.2A.6.2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 Period</w:t>
      </w:r>
      <w:r>
        <w:tab/>
        <w:t>596</w:t>
      </w:r>
    </w:p>
    <w:p w14:paraId="6E590D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9.2A.7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RSSI and Channel occupancy measurements</w:t>
      </w:r>
      <w:r>
        <w:tab/>
        <w:t>597</w:t>
      </w:r>
    </w:p>
    <w:p w14:paraId="696DE6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9.2A.7.1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RSSI measurements</w:t>
      </w:r>
      <w:r>
        <w:tab/>
        <w:t>597</w:t>
      </w:r>
    </w:p>
    <w:p w14:paraId="383D5C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9.2A.7.2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Channel occupancy measurements</w:t>
      </w:r>
      <w:r>
        <w:tab/>
        <w:t>599</w:t>
      </w:r>
    </w:p>
    <w:p w14:paraId="2512CC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9.2A.7.3</w:t>
      </w:r>
      <w:r>
        <w:rPr>
          <w:rFonts w:ascii="Calibri" w:eastAsia="Malgun Gothic" w:hAnsi="Calibri"/>
          <w:sz w:val="22"/>
          <w:szCs w:val="22"/>
        </w:rPr>
        <w:tab/>
      </w:r>
      <w:r>
        <w:t>Scheduling restriction during RSSI and Channel Occupancy measurements in FR1</w:t>
      </w:r>
      <w:r>
        <w:tab/>
        <w:t>600</w:t>
      </w:r>
    </w:p>
    <w:p w14:paraId="5D4E86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9.2A.7.4</w:t>
      </w:r>
      <w:r>
        <w:rPr>
          <w:rFonts w:ascii="Calibri" w:eastAsia="Malgun Gothic" w:hAnsi="Calibri"/>
          <w:sz w:val="22"/>
          <w:szCs w:val="22"/>
        </w:rPr>
        <w:tab/>
      </w:r>
      <w:r>
        <w:t>Scheduling restriction during RSSI measurements in FR2-2</w:t>
      </w:r>
      <w:r>
        <w:tab/>
        <w:t>600</w:t>
      </w:r>
    </w:p>
    <w:p w14:paraId="288274D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9.2B</w:t>
      </w:r>
      <w:r>
        <w:rPr>
          <w:rFonts w:ascii="Calibri" w:eastAsia="Malgun Gothic" w:hAnsi="Calibri"/>
          <w:sz w:val="22"/>
          <w:szCs w:val="22"/>
        </w:rPr>
        <w:tab/>
      </w:r>
      <w:r>
        <w:t>NR intra-frequency measurements for RedCap</w:t>
      </w:r>
      <w:r>
        <w:tab/>
        <w:t>601</w:t>
      </w:r>
    </w:p>
    <w:p w14:paraId="2FC9192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601</w:t>
      </w:r>
    </w:p>
    <w:p w14:paraId="50D7883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601</w:t>
      </w:r>
    </w:p>
    <w:p w14:paraId="7792BBD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602</w:t>
      </w:r>
    </w:p>
    <w:p w14:paraId="533E0B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602</w:t>
      </w:r>
    </w:p>
    <w:p w14:paraId="0E4AA9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602</w:t>
      </w:r>
    </w:p>
    <w:p w14:paraId="615841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602</w:t>
      </w:r>
    </w:p>
    <w:p w14:paraId="11E7B1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602</w:t>
      </w:r>
    </w:p>
    <w:p w14:paraId="0093E5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602</w:t>
      </w:r>
    </w:p>
    <w:p w14:paraId="44E32F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9.2B.4.3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602</w:t>
      </w:r>
    </w:p>
    <w:p w14:paraId="5A98A54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9.2B.5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without measurement gaps for RedCap</w:t>
      </w:r>
      <w:r>
        <w:tab/>
        <w:t>603</w:t>
      </w:r>
    </w:p>
    <w:p w14:paraId="2D09AA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9.2B.5.1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603</w:t>
      </w:r>
    </w:p>
    <w:p w14:paraId="66D347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period</w:t>
      </w:r>
      <w:r>
        <w:tab/>
        <w:t>605</w:t>
      </w:r>
    </w:p>
    <w:p w14:paraId="5272DB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9.2B.5.3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intra-frequency measurements</w:t>
      </w:r>
      <w:r>
        <w:tab/>
        <w:t>606</w:t>
      </w:r>
    </w:p>
    <w:p w14:paraId="1B4E05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9.2B.5.3.1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606</w:t>
      </w:r>
    </w:p>
    <w:p w14:paraId="1B47A1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9.2B.5.3.2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607</w:t>
      </w:r>
    </w:p>
    <w:p w14:paraId="26041F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9.2B.5.3.3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607</w:t>
      </w:r>
    </w:p>
    <w:p w14:paraId="073D30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9.2B.5.3.4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HD-FDD bands on FR1</w:t>
      </w:r>
      <w:r>
        <w:tab/>
        <w:t>608</w:t>
      </w:r>
    </w:p>
    <w:p w14:paraId="518840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9.2B.6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 measurement gaps</w:t>
      </w:r>
      <w:r>
        <w:tab/>
        <w:t>608</w:t>
      </w:r>
    </w:p>
    <w:p w14:paraId="7321A9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608</w:t>
      </w:r>
    </w:p>
    <w:p w14:paraId="6D7387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9.2B.6.2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 Period</w:t>
      </w:r>
      <w:r>
        <w:tab/>
        <w:t>610</w:t>
      </w:r>
    </w:p>
    <w:p w14:paraId="042AD93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9.2C</w:t>
      </w:r>
      <w:r>
        <w:rPr>
          <w:rFonts w:ascii="Calibri" w:eastAsia="Malgun Gothic" w:hAnsi="Calibri"/>
          <w:sz w:val="22"/>
          <w:szCs w:val="22"/>
        </w:rPr>
        <w:tab/>
      </w:r>
      <w:r>
        <w:t>NR intra-frequency measurements for SAN</w:t>
      </w:r>
      <w:r>
        <w:tab/>
        <w:t>610</w:t>
      </w:r>
    </w:p>
    <w:p w14:paraId="7ADCDDE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610</w:t>
      </w:r>
    </w:p>
    <w:p w14:paraId="063B25C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611</w:t>
      </w:r>
    </w:p>
    <w:p w14:paraId="26259BE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611</w:t>
      </w:r>
    </w:p>
    <w:p w14:paraId="0BDB18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611</w:t>
      </w:r>
    </w:p>
    <w:p w14:paraId="6F3C65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612</w:t>
      </w:r>
    </w:p>
    <w:p w14:paraId="7B1174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612</w:t>
      </w:r>
    </w:p>
    <w:p w14:paraId="67A939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612</w:t>
      </w:r>
    </w:p>
    <w:p w14:paraId="621B1B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9.2C.4.3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612</w:t>
      </w:r>
    </w:p>
    <w:p w14:paraId="44F165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en-US"/>
        </w:rPr>
        <w:t>Intra frequency measurements without measurement gaps</w:t>
      </w:r>
      <w:r>
        <w:tab/>
        <w:t>612</w:t>
      </w:r>
    </w:p>
    <w:p w14:paraId="7BDA62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en-US"/>
        </w:rPr>
        <w:t>Intra frequency cell identification</w:t>
      </w:r>
      <w:r>
        <w:tab/>
        <w:t>612</w:t>
      </w:r>
    </w:p>
    <w:p w14:paraId="0413E8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period</w:t>
      </w:r>
      <w:r>
        <w:tab/>
        <w:t>615</w:t>
      </w:r>
    </w:p>
    <w:p w14:paraId="0ADC0A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9.2C.5.3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intra-frequency measurements</w:t>
      </w:r>
      <w:r>
        <w:tab/>
        <w:t>615</w:t>
      </w:r>
    </w:p>
    <w:p w14:paraId="367A0D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9.2C.5.3.1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615</w:t>
      </w:r>
    </w:p>
    <w:p w14:paraId="0354A4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9.2C.5.3.2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a neighbor cell served by a different satellite in LEO</w:t>
      </w:r>
      <w:r>
        <w:tab/>
        <w:t>615</w:t>
      </w:r>
    </w:p>
    <w:p w14:paraId="612D882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9.2C.6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 measurement gaps</w:t>
      </w:r>
      <w:r>
        <w:tab/>
        <w:t>616</w:t>
      </w:r>
    </w:p>
    <w:p w14:paraId="2ACE4C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cell identification</w:t>
      </w:r>
      <w:r>
        <w:tab/>
        <w:t>616</w:t>
      </w:r>
    </w:p>
    <w:p w14:paraId="475E16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9.2C.6.3</w:t>
      </w:r>
      <w:r>
        <w:rPr>
          <w:rFonts w:ascii="Calibri" w:eastAsia="Malgun Gothic" w:hAnsi="Calibri"/>
          <w:sz w:val="22"/>
          <w:szCs w:val="22"/>
        </w:rPr>
        <w:tab/>
      </w:r>
      <w:r>
        <w:t>Intrafrequency Measurement Period</w:t>
      </w:r>
      <w:r>
        <w:tab/>
        <w:t>617</w:t>
      </w:r>
    </w:p>
    <w:p w14:paraId="7F86835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lastRenderedPageBreak/>
        <w:t>9.3</w:t>
      </w:r>
      <w:r>
        <w:rPr>
          <w:rFonts w:ascii="Calibri" w:eastAsia="Malgun Gothic" w:hAnsi="Calibri"/>
          <w:sz w:val="22"/>
          <w:szCs w:val="22"/>
        </w:rPr>
        <w:tab/>
      </w:r>
      <w:r>
        <w:t>NR inter-frequency measurements</w:t>
      </w:r>
      <w:r>
        <w:tab/>
        <w:t>617</w:t>
      </w:r>
    </w:p>
    <w:p w14:paraId="666947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Introduction</w:t>
      </w:r>
      <w:r>
        <w:tab/>
        <w:t>617</w:t>
      </w:r>
    </w:p>
    <w:p w14:paraId="6FF4109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618</w:t>
      </w:r>
    </w:p>
    <w:p w14:paraId="012D1C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9.3.2.1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619</w:t>
      </w:r>
    </w:p>
    <w:p w14:paraId="3A9E50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9.3.2.2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619</w:t>
      </w:r>
    </w:p>
    <w:p w14:paraId="668E7E4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619</w:t>
      </w:r>
    </w:p>
    <w:p w14:paraId="038F12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619</w:t>
      </w:r>
    </w:p>
    <w:p w14:paraId="22C1E4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619</w:t>
      </w:r>
    </w:p>
    <w:p w14:paraId="03677EE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</w:t>
      </w:r>
      <w:r>
        <w:rPr>
          <w:lang w:eastAsia="zh-CN"/>
        </w:rPr>
        <w:t>measurement with measurement gaps</w:t>
      </w:r>
      <w:r>
        <w:tab/>
        <w:t>619</w:t>
      </w:r>
    </w:p>
    <w:p w14:paraId="347C48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9.3.4.1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623</w:t>
      </w:r>
    </w:p>
    <w:p w14:paraId="1EF7FA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9.3.4.2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623</w:t>
      </w:r>
    </w:p>
    <w:p w14:paraId="2A52D47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9.3.5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623</w:t>
      </w:r>
    </w:p>
    <w:p w14:paraId="46AD1D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9.3.5.1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624</w:t>
      </w:r>
    </w:p>
    <w:p w14:paraId="7A54ED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9.3.5.2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624</w:t>
      </w:r>
    </w:p>
    <w:p w14:paraId="271D3C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9.3.5.3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624</w:t>
      </w:r>
    </w:p>
    <w:p w14:paraId="2798C69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9.3.6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 reporting requirements</w:t>
      </w:r>
      <w:r>
        <w:tab/>
        <w:t>624</w:t>
      </w:r>
    </w:p>
    <w:p w14:paraId="2B0720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9.3.6.1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624</w:t>
      </w:r>
    </w:p>
    <w:p w14:paraId="4B89621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9.3.6.2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624</w:t>
      </w:r>
    </w:p>
    <w:p w14:paraId="708551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9.3.6.3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624</w:t>
      </w:r>
    </w:p>
    <w:p w14:paraId="458B850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ja-JP"/>
        </w:rPr>
        <w:t>9.3.7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ja-JP"/>
        </w:rPr>
        <w:t>Void</w:t>
      </w:r>
      <w:r>
        <w:tab/>
        <w:t>625</w:t>
      </w:r>
    </w:p>
    <w:p w14:paraId="147B49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9.3.8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Inter-frequency SFTD measurement requirements</w:t>
      </w:r>
      <w:r>
        <w:tab/>
        <w:t>625</w:t>
      </w:r>
    </w:p>
    <w:p w14:paraId="58D15C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Introduction</w:t>
      </w:r>
      <w:r>
        <w:tab/>
        <w:t>625</w:t>
      </w:r>
    </w:p>
    <w:p w14:paraId="72CAF7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SFTD Measurement delay</w:t>
      </w:r>
      <w:r>
        <w:tab/>
        <w:t>625</w:t>
      </w:r>
    </w:p>
    <w:p w14:paraId="6F8D92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SFTD Measurement reporting delay</w:t>
      </w:r>
      <w:r>
        <w:tab/>
        <w:t>626</w:t>
      </w:r>
    </w:p>
    <w:p w14:paraId="254597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9.3.9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measurements without measurement gaps</w:t>
      </w:r>
      <w:r>
        <w:tab/>
        <w:t>626</w:t>
      </w:r>
    </w:p>
    <w:p w14:paraId="79C703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C</w:t>
      </w:r>
      <w:r>
        <w:t>ell identification</w:t>
      </w:r>
      <w:r>
        <w:tab/>
        <w:t>626</w:t>
      </w:r>
    </w:p>
    <w:p w14:paraId="62E216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9.3.9.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</w:t>
      </w:r>
      <w:r>
        <w:tab/>
        <w:t>629</w:t>
      </w:r>
    </w:p>
    <w:p w14:paraId="1698E5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9.3.9.3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</w:t>
      </w:r>
      <w:r>
        <w:rPr>
          <w:lang w:eastAsia="zh-CN"/>
        </w:rPr>
        <w:t>er</w:t>
      </w:r>
      <w:r>
        <w:t>-frequency measurements</w:t>
      </w:r>
      <w:r>
        <w:tab/>
        <w:t>630</w:t>
      </w:r>
    </w:p>
    <w:p w14:paraId="02A5F6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9.3.9.3.1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631</w:t>
      </w:r>
    </w:p>
    <w:p w14:paraId="33FC50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9.3.9.3.2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631</w:t>
      </w:r>
    </w:p>
    <w:p w14:paraId="71AC24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9.3.9.3.3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631</w:t>
      </w:r>
    </w:p>
    <w:p w14:paraId="740F47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9.3.9.3.4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FR1 or FR2 in case of FR1-FR2 inter-band CA</w:t>
      </w:r>
      <w:r>
        <w:tab/>
        <w:t>632</w:t>
      </w:r>
    </w:p>
    <w:p w14:paraId="092733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9.3.</w:t>
      </w:r>
      <w:r>
        <w:rPr>
          <w:lang w:eastAsia="zh-CN"/>
        </w:rPr>
        <w:t>10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</w:t>
      </w:r>
      <w:r>
        <w:rPr>
          <w:lang w:eastAsia="zh-CN"/>
        </w:rPr>
        <w:t>measurement with NCSG</w:t>
      </w:r>
      <w:r>
        <w:tab/>
        <w:t>632</w:t>
      </w:r>
    </w:p>
    <w:p w14:paraId="3FF5F9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10</w:t>
      </w:r>
      <w: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Int</w:t>
      </w:r>
      <w:r>
        <w:rPr>
          <w:lang w:eastAsia="zh-CN"/>
        </w:rPr>
        <w:t>er</w:t>
      </w:r>
      <w:r>
        <w:t>-frequency cell identification</w:t>
      </w:r>
      <w:r>
        <w:tab/>
        <w:t>632</w:t>
      </w:r>
    </w:p>
    <w:p w14:paraId="5A7BBB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</w:t>
      </w:r>
      <w:r>
        <w:rPr>
          <w:lang w:eastAsia="zh-CN"/>
        </w:rPr>
        <w:t>3</w:t>
      </w:r>
      <w:r>
        <w:t>.10.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</w:t>
      </w:r>
      <w:r>
        <w:tab/>
        <w:t>634</w:t>
      </w:r>
    </w:p>
    <w:p w14:paraId="57D336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10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during inter-frequency measurement with NCSG</w:t>
      </w:r>
      <w:r>
        <w:tab/>
        <w:t>634</w:t>
      </w:r>
    </w:p>
    <w:p w14:paraId="5CDF5C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</w:t>
      </w:r>
      <w:r>
        <w:rPr>
          <w:lang w:eastAsia="zh-CN"/>
        </w:rPr>
        <w:t>10</w:t>
      </w:r>
      <w:r>
        <w:t>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634</w:t>
      </w:r>
    </w:p>
    <w:p w14:paraId="7FFD4E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</w:t>
      </w:r>
      <w:r>
        <w:rPr>
          <w:lang w:eastAsia="zh-CN"/>
        </w:rPr>
        <w:t>10</w:t>
      </w:r>
      <w: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635</w:t>
      </w:r>
    </w:p>
    <w:p w14:paraId="33AA69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</w:t>
      </w:r>
      <w:r>
        <w:rPr>
          <w:lang w:eastAsia="zh-CN"/>
        </w:rPr>
        <w:t>10</w:t>
      </w:r>
      <w:r>
        <w:t>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636</w:t>
      </w:r>
    </w:p>
    <w:p w14:paraId="2BA6F1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9.3.</w:t>
      </w:r>
      <w:r>
        <w:rPr>
          <w:lang w:eastAsia="zh-CN"/>
        </w:rPr>
        <w:t>10</w:t>
      </w:r>
      <w:r>
        <w:t>.3.4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FR1 or FR2 in case of FR1-FR2 inter-band CA</w:t>
      </w:r>
      <w:r>
        <w:tab/>
        <w:t>637</w:t>
      </w:r>
    </w:p>
    <w:p w14:paraId="3E8F12B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9.3A</w:t>
      </w:r>
      <w:r>
        <w:rPr>
          <w:rFonts w:ascii="Calibri" w:eastAsia="Malgun Gothic" w:hAnsi="Calibri"/>
          <w:sz w:val="22"/>
          <w:szCs w:val="22"/>
        </w:rPr>
        <w:tab/>
      </w:r>
      <w:r>
        <w:t>NR inter-frequency measurements in carrier frequencies with CCA</w:t>
      </w:r>
      <w:r>
        <w:tab/>
        <w:t>638</w:t>
      </w:r>
    </w:p>
    <w:p w14:paraId="11CD965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638</w:t>
      </w:r>
    </w:p>
    <w:p w14:paraId="170CCF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638</w:t>
      </w:r>
    </w:p>
    <w:p w14:paraId="61837FE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639</w:t>
      </w:r>
    </w:p>
    <w:p w14:paraId="0CCDE0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9.3A.3.1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Requirements for FR1</w:t>
      </w:r>
      <w:r>
        <w:tab/>
        <w:t>639</w:t>
      </w:r>
    </w:p>
    <w:p w14:paraId="512138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9.3A.3.2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Requirements for FR2-2</w:t>
      </w:r>
      <w:r>
        <w:tab/>
        <w:t>639</w:t>
      </w:r>
    </w:p>
    <w:p w14:paraId="026FBF5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9.3A.4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cell identification</w:t>
      </w:r>
      <w:r>
        <w:tab/>
        <w:t>639</w:t>
      </w:r>
    </w:p>
    <w:p w14:paraId="140C08B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9.3A.5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641</w:t>
      </w:r>
    </w:p>
    <w:p w14:paraId="2CB6BF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9.3A.6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Calibri"/>
        </w:rPr>
        <w:t xml:space="preserve">NR </w:t>
      </w:r>
      <w:r>
        <w:t>Inter-frequency measurements reporting requirements</w:t>
      </w:r>
      <w:r>
        <w:tab/>
        <w:t>643</w:t>
      </w:r>
    </w:p>
    <w:p w14:paraId="79E347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9.3A.6.1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643</w:t>
      </w:r>
    </w:p>
    <w:p w14:paraId="1F39FD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9.3A.6.2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643</w:t>
      </w:r>
    </w:p>
    <w:p w14:paraId="0EAD74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9.3A.6.3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643</w:t>
      </w:r>
    </w:p>
    <w:p w14:paraId="2F5097C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9.3A.8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RSSI measurements</w:t>
      </w:r>
      <w:r>
        <w:tab/>
        <w:t>643</w:t>
      </w:r>
    </w:p>
    <w:p w14:paraId="41DABA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9.3A.9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channel occupancy measurements</w:t>
      </w:r>
      <w:r>
        <w:tab/>
        <w:t>644</w:t>
      </w:r>
    </w:p>
    <w:p w14:paraId="7F29169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9.3B</w:t>
      </w:r>
      <w:r>
        <w:rPr>
          <w:rFonts w:ascii="Calibri" w:eastAsia="Malgun Gothic" w:hAnsi="Calibri"/>
          <w:sz w:val="22"/>
          <w:szCs w:val="22"/>
        </w:rPr>
        <w:tab/>
      </w:r>
      <w:r>
        <w:t>NR inter-frequency measurements for RedCap</w:t>
      </w:r>
      <w:r>
        <w:tab/>
        <w:t>645</w:t>
      </w:r>
    </w:p>
    <w:p w14:paraId="6654DF7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Introduction</w:t>
      </w:r>
      <w:r>
        <w:tab/>
        <w:t>645</w:t>
      </w:r>
    </w:p>
    <w:p w14:paraId="610EE4F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645</w:t>
      </w:r>
    </w:p>
    <w:p w14:paraId="13731C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9.3B.3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646</w:t>
      </w:r>
    </w:p>
    <w:p w14:paraId="4218E7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9.3B.3.1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646</w:t>
      </w:r>
    </w:p>
    <w:p w14:paraId="506904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646</w:t>
      </w:r>
    </w:p>
    <w:p w14:paraId="67DDD4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9.3B.4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</w:t>
      </w:r>
      <w:r>
        <w:rPr>
          <w:lang w:eastAsia="zh-CN"/>
        </w:rPr>
        <w:t>measurement with measurement gaps</w:t>
      </w:r>
      <w:r>
        <w:tab/>
        <w:t>646</w:t>
      </w:r>
    </w:p>
    <w:p w14:paraId="443988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9.3B.5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648</w:t>
      </w:r>
    </w:p>
    <w:p w14:paraId="6E3484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9.3B.6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 reporting requirements</w:t>
      </w:r>
      <w:r>
        <w:tab/>
        <w:t>648</w:t>
      </w:r>
    </w:p>
    <w:p w14:paraId="6FD21B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9.3B.6.1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648</w:t>
      </w:r>
    </w:p>
    <w:p w14:paraId="6A85B5A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9.3B.6.2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648</w:t>
      </w:r>
    </w:p>
    <w:p w14:paraId="269692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9.3B.6.3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649</w:t>
      </w:r>
    </w:p>
    <w:p w14:paraId="798B633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9.3B.7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measurements without measurement gaps</w:t>
      </w:r>
      <w:r>
        <w:tab/>
        <w:t>649</w:t>
      </w:r>
    </w:p>
    <w:p w14:paraId="736B43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C</w:t>
      </w:r>
      <w:r>
        <w:t>ell identification</w:t>
      </w:r>
      <w:r>
        <w:tab/>
        <w:t>649</w:t>
      </w:r>
    </w:p>
    <w:p w14:paraId="75048B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9.3B.7.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</w:t>
      </w:r>
      <w:r>
        <w:tab/>
        <w:t>652</w:t>
      </w:r>
    </w:p>
    <w:p w14:paraId="4A6773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9.3B.7.3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</w:t>
      </w:r>
      <w:r>
        <w:rPr>
          <w:lang w:eastAsia="zh-CN"/>
        </w:rPr>
        <w:t>er</w:t>
      </w:r>
      <w:r>
        <w:t>-frequency measurements</w:t>
      </w:r>
      <w:r>
        <w:tab/>
        <w:t>652</w:t>
      </w:r>
    </w:p>
    <w:p w14:paraId="7DC502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9.3B.7.3.1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653</w:t>
      </w:r>
    </w:p>
    <w:p w14:paraId="09FEE9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9.3B.7.3.2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653</w:t>
      </w:r>
    </w:p>
    <w:p w14:paraId="1355B7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9.3B.7.3.3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on FR2</w:t>
      </w:r>
      <w:r>
        <w:tab/>
        <w:t>653</w:t>
      </w:r>
    </w:p>
    <w:p w14:paraId="5A7181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9.3B.7.3.4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HD-FDD bands on FR1</w:t>
      </w:r>
      <w:r>
        <w:tab/>
        <w:t>654</w:t>
      </w:r>
    </w:p>
    <w:p w14:paraId="4F79AE6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9.3C</w:t>
      </w:r>
      <w:r>
        <w:rPr>
          <w:rFonts w:ascii="Calibri" w:eastAsia="Malgun Gothic" w:hAnsi="Calibri"/>
          <w:sz w:val="22"/>
          <w:szCs w:val="22"/>
        </w:rPr>
        <w:tab/>
      </w:r>
      <w:r>
        <w:t>NR inter-frequency measurements for SAN</w:t>
      </w:r>
      <w:r>
        <w:tab/>
        <w:t>654</w:t>
      </w:r>
    </w:p>
    <w:p w14:paraId="0A2479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</w:rPr>
        <w:t>9.3C.1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</w:rPr>
        <w:t>Introduction</w:t>
      </w:r>
      <w:r>
        <w:tab/>
        <w:t>654</w:t>
      </w:r>
    </w:p>
    <w:p w14:paraId="3466C1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9.3C.2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654</w:t>
      </w:r>
    </w:p>
    <w:p w14:paraId="6526D3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9.3C.3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SSB</w:t>
      </w:r>
      <w:r>
        <w:tab/>
        <w:t>655</w:t>
      </w:r>
    </w:p>
    <w:p w14:paraId="1D8B09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655</w:t>
      </w:r>
    </w:p>
    <w:p w14:paraId="79F806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9.3C.4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</w:t>
      </w:r>
      <w:r>
        <w:rPr>
          <w:lang w:eastAsia="zh-CN"/>
        </w:rPr>
        <w:t>measurement with measurement gaps</w:t>
      </w:r>
      <w:r>
        <w:tab/>
        <w:t>655</w:t>
      </w:r>
    </w:p>
    <w:p w14:paraId="3B19AEC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9.3C.5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656</w:t>
      </w:r>
    </w:p>
    <w:p w14:paraId="6351CA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9.3C.6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 reporting requirements</w:t>
      </w:r>
      <w:r>
        <w:tab/>
        <w:t>657</w:t>
      </w:r>
    </w:p>
    <w:p w14:paraId="53DDE62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9.3C.6.1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657</w:t>
      </w:r>
    </w:p>
    <w:p w14:paraId="02D32B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9.3C.6.2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657</w:t>
      </w:r>
    </w:p>
    <w:p w14:paraId="7A2C42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9.3C.6.3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657</w:t>
      </w:r>
    </w:p>
    <w:p w14:paraId="0EFA4A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9.3C.7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measurements without measurement gaps</w:t>
      </w:r>
      <w:r>
        <w:tab/>
        <w:t>658</w:t>
      </w:r>
    </w:p>
    <w:p w14:paraId="33160A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 frequency C</w:t>
      </w:r>
      <w:r>
        <w:t>ell identification</w:t>
      </w:r>
      <w:r>
        <w:tab/>
        <w:t>658</w:t>
      </w:r>
    </w:p>
    <w:p w14:paraId="6F94F6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9.3C.7.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</w:t>
      </w:r>
      <w:r>
        <w:tab/>
        <w:t>659</w:t>
      </w:r>
    </w:p>
    <w:p w14:paraId="40B003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9.3C.7.3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int</w:t>
      </w:r>
      <w:r>
        <w:rPr>
          <w:lang w:eastAsia="zh-CN"/>
        </w:rPr>
        <w:t>er</w:t>
      </w:r>
      <w:r>
        <w:t>-frequency measurements</w:t>
      </w:r>
      <w:r>
        <w:tab/>
        <w:t>660</w:t>
      </w:r>
    </w:p>
    <w:p w14:paraId="3B7B6B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9.3C.7.3.1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in TDD bands on FR1</w:t>
      </w:r>
      <w:r>
        <w:tab/>
        <w:t>660</w:t>
      </w:r>
    </w:p>
    <w:p w14:paraId="08E469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9.3C.7.3.2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measurements with a different subcarrier spacing than PDSCH/PDCCH on FR1</w:t>
      </w:r>
      <w:r>
        <w:tab/>
        <w:t>660</w:t>
      </w:r>
    </w:p>
    <w:p w14:paraId="3DA0D00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9.4</w:t>
      </w:r>
      <w:r>
        <w:rPr>
          <w:rFonts w:ascii="Calibri" w:eastAsia="Malgun Gothic" w:hAnsi="Calibri"/>
          <w:sz w:val="22"/>
          <w:szCs w:val="22"/>
        </w:rPr>
        <w:tab/>
      </w:r>
      <w:r>
        <w:t>Inter-RAT measurements</w:t>
      </w:r>
      <w:r>
        <w:tab/>
        <w:t>661</w:t>
      </w:r>
    </w:p>
    <w:p w14:paraId="5D5A79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661</w:t>
      </w:r>
    </w:p>
    <w:p w14:paraId="72E500B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FDD measurements</w:t>
      </w:r>
      <w:r>
        <w:tab/>
        <w:t>663</w:t>
      </w:r>
    </w:p>
    <w:p w14:paraId="5659224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663</w:t>
      </w:r>
    </w:p>
    <w:p w14:paraId="3484E7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no DRX is used</w:t>
      </w:r>
      <w:r>
        <w:tab/>
        <w:t>663</w:t>
      </w:r>
    </w:p>
    <w:p w14:paraId="69BE17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9.4.2.3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DRX is used</w:t>
      </w:r>
      <w:r>
        <w:tab/>
        <w:t>664</w:t>
      </w:r>
    </w:p>
    <w:p w14:paraId="3C9BCD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666</w:t>
      </w:r>
    </w:p>
    <w:p w14:paraId="4025AD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9.4.2.4.1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666</w:t>
      </w:r>
    </w:p>
    <w:p w14:paraId="00803F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9.4.2.4.2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666</w:t>
      </w:r>
    </w:p>
    <w:p w14:paraId="531701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9.4.2.4.3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666</w:t>
      </w:r>
    </w:p>
    <w:p w14:paraId="34ABD86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TDD measurements</w:t>
      </w:r>
      <w:r>
        <w:tab/>
        <w:t>666</w:t>
      </w:r>
    </w:p>
    <w:p w14:paraId="3F9ACE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666</w:t>
      </w:r>
    </w:p>
    <w:p w14:paraId="30F2C1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no DRX is used</w:t>
      </w:r>
      <w:r>
        <w:tab/>
        <w:t>667</w:t>
      </w:r>
    </w:p>
    <w:p w14:paraId="6C039E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9.4.3.3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DRX is used</w:t>
      </w:r>
      <w:r>
        <w:tab/>
        <w:t>668</w:t>
      </w:r>
    </w:p>
    <w:p w14:paraId="61ED8AA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9.4.3.4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670</w:t>
      </w:r>
    </w:p>
    <w:p w14:paraId="70EC37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9.4.3.4.1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670</w:t>
      </w:r>
    </w:p>
    <w:p w14:paraId="312964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9.4.3.4.2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670</w:t>
      </w:r>
    </w:p>
    <w:p w14:paraId="1C0506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9.4.3.4.3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670</w:t>
      </w:r>
    </w:p>
    <w:p w14:paraId="07E073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9.4.3.5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During NR − E-UTRAN TDD measurements with NCSG</w:t>
      </w:r>
      <w:r>
        <w:tab/>
        <w:t>671</w:t>
      </w:r>
    </w:p>
    <w:p w14:paraId="48BFA6D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Inter-RAT RSTD measurements</w:t>
      </w:r>
      <w:r>
        <w:tab/>
        <w:t>671</w:t>
      </w:r>
    </w:p>
    <w:p w14:paraId="7B70AC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FDD RSTD measurements</w:t>
      </w:r>
      <w:r>
        <w:tab/>
        <w:t>671</w:t>
      </w:r>
    </w:p>
    <w:p w14:paraId="2C9FF4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9.4.4.1.1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671</w:t>
      </w:r>
    </w:p>
    <w:p w14:paraId="0F6185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9.4.4.1.2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671</w:t>
      </w:r>
    </w:p>
    <w:p w14:paraId="2B5A2B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TDD RSTD measurements</w:t>
      </w:r>
      <w:r>
        <w:tab/>
        <w:t>674</w:t>
      </w:r>
    </w:p>
    <w:p w14:paraId="3D31BC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9.4.4.2.1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674</w:t>
      </w:r>
    </w:p>
    <w:p w14:paraId="3814B3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9.4.4.2.2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675</w:t>
      </w:r>
    </w:p>
    <w:p w14:paraId="0D313C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Inter-RAT E-CID measurements</w:t>
      </w:r>
      <w:r>
        <w:tab/>
        <w:t>678</w:t>
      </w:r>
    </w:p>
    <w:p w14:paraId="34ED5B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lastRenderedPageBreak/>
        <w:t>9.4.5.1</w:t>
      </w:r>
      <w:r>
        <w:rPr>
          <w:rFonts w:ascii="Calibri" w:eastAsia="Malgun Gothic" w:hAnsi="Calibri"/>
          <w:sz w:val="22"/>
          <w:szCs w:val="22"/>
        </w:rPr>
        <w:tab/>
      </w:r>
      <w:r>
        <w:t>NR−E-UTRAN FDD</w:t>
      </w:r>
      <w:r w:rsidRPr="007229CD">
        <w:rPr>
          <w:lang w:val="en-US"/>
        </w:rPr>
        <w:t xml:space="preserve"> E-CID RSRP and RSRQ measurements</w:t>
      </w:r>
      <w:r>
        <w:tab/>
        <w:t>678</w:t>
      </w:r>
    </w:p>
    <w:p w14:paraId="10D622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678</w:t>
      </w:r>
    </w:p>
    <w:p w14:paraId="01F83E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9.4.5.1.2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678</w:t>
      </w:r>
    </w:p>
    <w:p w14:paraId="2B71A0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9.4.5.1.3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Delay</w:t>
      </w:r>
      <w:r>
        <w:tab/>
        <w:t>679</w:t>
      </w:r>
    </w:p>
    <w:p w14:paraId="411B2A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9.4.5.2</w:t>
      </w:r>
      <w:r>
        <w:rPr>
          <w:rFonts w:ascii="Calibri" w:eastAsia="Malgun Gothic" w:hAnsi="Calibri"/>
          <w:sz w:val="22"/>
          <w:szCs w:val="22"/>
        </w:rPr>
        <w:tab/>
      </w:r>
      <w:r>
        <w:t>NR−E-UTRAN TDD</w:t>
      </w:r>
      <w:r w:rsidRPr="007229CD">
        <w:rPr>
          <w:lang w:val="en-US"/>
        </w:rPr>
        <w:t xml:space="preserve"> E-CID RSRP and RSRQ measurements</w:t>
      </w:r>
      <w:r>
        <w:tab/>
        <w:t>679</w:t>
      </w:r>
    </w:p>
    <w:p w14:paraId="4A274D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679</w:t>
      </w:r>
    </w:p>
    <w:p w14:paraId="60DB62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</w:t>
      </w:r>
      <w:r>
        <w:tab/>
        <w:t>679</w:t>
      </w:r>
    </w:p>
    <w:p w14:paraId="5B6934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9.4.5.2.3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Delay</w:t>
      </w:r>
      <w:r>
        <w:tab/>
        <w:t>679</w:t>
      </w:r>
    </w:p>
    <w:p w14:paraId="6E2215A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UTRAN FDD measurements</w:t>
      </w:r>
      <w:r>
        <w:tab/>
        <w:t>679</w:t>
      </w:r>
    </w:p>
    <w:p w14:paraId="2CA4FE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679</w:t>
      </w:r>
    </w:p>
    <w:p w14:paraId="50C86B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9.4.6.2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no DRX is used</w:t>
      </w:r>
      <w:r>
        <w:tab/>
        <w:t>679</w:t>
      </w:r>
    </w:p>
    <w:p w14:paraId="33DD96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9.4.6.3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DRX is used</w:t>
      </w:r>
      <w:r>
        <w:tab/>
        <w:t>681</w:t>
      </w:r>
    </w:p>
    <w:p w14:paraId="56F500E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9.4.7</w:t>
      </w:r>
      <w:r>
        <w:rPr>
          <w:rFonts w:ascii="Calibri" w:eastAsia="Malgun Gothic" w:hAnsi="Calibri"/>
          <w:sz w:val="22"/>
          <w:szCs w:val="22"/>
        </w:rPr>
        <w:tab/>
      </w:r>
      <w:r>
        <w:t>NR – E-UTRAN measurements with autonomous gaps</w:t>
      </w:r>
      <w:r>
        <w:tab/>
        <w:t>683</w:t>
      </w:r>
    </w:p>
    <w:p w14:paraId="10309E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9.4.7.1</w:t>
      </w:r>
      <w:r>
        <w:rPr>
          <w:rFonts w:ascii="Calibri" w:eastAsia="Malgun Gothic" w:hAnsi="Calibri"/>
          <w:sz w:val="22"/>
          <w:szCs w:val="22"/>
        </w:rPr>
        <w:tab/>
      </w:r>
      <w:r>
        <w:t>CGI identification of an E-UTRA cell with autonomous gaps</w:t>
      </w:r>
      <w:r>
        <w:tab/>
        <w:t>683</w:t>
      </w:r>
    </w:p>
    <w:p w14:paraId="3431BCC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9.4A</w:t>
      </w:r>
      <w:r>
        <w:rPr>
          <w:rFonts w:ascii="Calibri" w:eastAsia="Malgun Gothic" w:hAnsi="Calibri"/>
          <w:sz w:val="22"/>
          <w:szCs w:val="22"/>
        </w:rPr>
        <w:tab/>
      </w:r>
      <w:r>
        <w:t>Inter-RAT measurements for RedCap</w:t>
      </w:r>
      <w:r>
        <w:tab/>
        <w:t>683</w:t>
      </w:r>
    </w:p>
    <w:p w14:paraId="7325001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9.4A.1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683</w:t>
      </w:r>
    </w:p>
    <w:p w14:paraId="6D81DA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FDD measurements</w:t>
      </w:r>
      <w:r>
        <w:tab/>
        <w:t>684</w:t>
      </w:r>
    </w:p>
    <w:p w14:paraId="29A4B6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684</w:t>
      </w:r>
    </w:p>
    <w:p w14:paraId="2EF83E8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no DRX is used</w:t>
      </w:r>
      <w:r>
        <w:tab/>
        <w:t>685</w:t>
      </w:r>
    </w:p>
    <w:p w14:paraId="0484B3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9.4A.2.3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DRX is used</w:t>
      </w:r>
      <w:r>
        <w:tab/>
        <w:t>686</w:t>
      </w:r>
    </w:p>
    <w:p w14:paraId="71DB1D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687</w:t>
      </w:r>
    </w:p>
    <w:p w14:paraId="7E196B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9.4A.2.4.1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687</w:t>
      </w:r>
    </w:p>
    <w:p w14:paraId="3035D8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9.4A.2.4.2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687</w:t>
      </w:r>
    </w:p>
    <w:p w14:paraId="1CC7AE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9.4A.2.4.3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687</w:t>
      </w:r>
    </w:p>
    <w:p w14:paraId="337BBC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9.4A.3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NR − E-UTRAN TDD measurements</w:t>
      </w:r>
      <w:r>
        <w:tab/>
        <w:t>688</w:t>
      </w:r>
    </w:p>
    <w:p w14:paraId="2D09D4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688</w:t>
      </w:r>
    </w:p>
    <w:p w14:paraId="6D2798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no DRX is used</w:t>
      </w:r>
      <w:r>
        <w:tab/>
        <w:t>688</w:t>
      </w:r>
    </w:p>
    <w:p w14:paraId="230753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9.4A.3.3</w:t>
      </w:r>
      <w:r>
        <w:rPr>
          <w:rFonts w:ascii="Calibri" w:eastAsia="Malgun Gothic" w:hAnsi="Calibri"/>
          <w:sz w:val="22"/>
          <w:szCs w:val="22"/>
        </w:rPr>
        <w:tab/>
      </w:r>
      <w:r>
        <w:t>Requirements when DRX is used</w:t>
      </w:r>
      <w:r>
        <w:tab/>
        <w:t>690</w:t>
      </w:r>
    </w:p>
    <w:p w14:paraId="6B17F6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9.4A.3.4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691</w:t>
      </w:r>
    </w:p>
    <w:p w14:paraId="1164FD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9.4A.3.4.1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691</w:t>
      </w:r>
    </w:p>
    <w:p w14:paraId="6A594E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9.4A.3.4.2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691</w:t>
      </w:r>
    </w:p>
    <w:p w14:paraId="7F2468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9.4A.3.4.3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691</w:t>
      </w:r>
    </w:p>
    <w:p w14:paraId="32D5491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9.4A.4</w:t>
      </w:r>
      <w:r>
        <w:rPr>
          <w:rFonts w:ascii="Calibri" w:eastAsia="Malgun Gothic" w:hAnsi="Calibri"/>
          <w:sz w:val="22"/>
          <w:szCs w:val="22"/>
        </w:rPr>
        <w:tab/>
      </w:r>
      <w:r>
        <w:t>NR – E-UTRAN measurements with autonomous gaps</w:t>
      </w:r>
      <w:r>
        <w:tab/>
        <w:t>692</w:t>
      </w:r>
    </w:p>
    <w:p w14:paraId="3B615E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9.4A.4.1</w:t>
      </w:r>
      <w:r>
        <w:rPr>
          <w:rFonts w:ascii="Calibri" w:eastAsia="Malgun Gothic" w:hAnsi="Calibri"/>
          <w:sz w:val="22"/>
          <w:szCs w:val="22"/>
        </w:rPr>
        <w:tab/>
      </w:r>
      <w:r>
        <w:t>CGI identification of an E-UTRA cell with autonomous gaps</w:t>
      </w:r>
      <w:r>
        <w:tab/>
        <w:t>692</w:t>
      </w:r>
    </w:p>
    <w:p w14:paraId="217542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9.4A.4.2</w:t>
      </w:r>
      <w:r>
        <w:rPr>
          <w:rFonts w:ascii="Calibri" w:eastAsia="Malgun Gothic" w:hAnsi="Calibri"/>
          <w:sz w:val="22"/>
          <w:szCs w:val="22"/>
        </w:rPr>
        <w:tab/>
      </w:r>
      <w:r>
        <w:t>CGI reporting delay</w:t>
      </w:r>
      <w:r>
        <w:tab/>
        <w:t>692</w:t>
      </w:r>
    </w:p>
    <w:p w14:paraId="2A8CDA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9.4A.4.3</w:t>
      </w:r>
      <w:r>
        <w:rPr>
          <w:rFonts w:ascii="Calibri" w:eastAsia="Malgun Gothic" w:hAnsi="Calibri"/>
          <w:sz w:val="22"/>
          <w:szCs w:val="22"/>
        </w:rPr>
        <w:tab/>
      </w:r>
      <w:r>
        <w:t>CGI reporting scheduling restriction</w:t>
      </w:r>
      <w:r>
        <w:tab/>
        <w:t>693</w:t>
      </w:r>
    </w:p>
    <w:p w14:paraId="78A40B5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9.5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Reporting</w:t>
      </w:r>
      <w:r>
        <w:tab/>
        <w:t>693</w:t>
      </w:r>
    </w:p>
    <w:p w14:paraId="48540BF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693</w:t>
      </w:r>
    </w:p>
    <w:p w14:paraId="5B5B798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693</w:t>
      </w:r>
    </w:p>
    <w:p w14:paraId="5F5189A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694</w:t>
      </w:r>
    </w:p>
    <w:p w14:paraId="561BB2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694</w:t>
      </w:r>
    </w:p>
    <w:p w14:paraId="7F8A6E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694</w:t>
      </w:r>
    </w:p>
    <w:p w14:paraId="7CB9F21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9.5.3.3</w:t>
      </w:r>
      <w:r>
        <w:rPr>
          <w:rFonts w:ascii="Calibri" w:eastAsia="Malgun Gothic" w:hAnsi="Calibri"/>
          <w:sz w:val="22"/>
          <w:szCs w:val="22"/>
        </w:rPr>
        <w:tab/>
      </w:r>
      <w:r>
        <w:t>Aperiodic Reporting</w:t>
      </w:r>
      <w:r>
        <w:tab/>
        <w:t>695</w:t>
      </w:r>
    </w:p>
    <w:p w14:paraId="0488DDE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requirements</w:t>
      </w:r>
      <w:r>
        <w:tab/>
        <w:t>695</w:t>
      </w:r>
    </w:p>
    <w:p w14:paraId="11B6C6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9.5.4.1</w:t>
      </w:r>
      <w:r>
        <w:rPr>
          <w:rFonts w:ascii="Calibri" w:eastAsia="Malgun Gothic" w:hAnsi="Calibri"/>
          <w:sz w:val="22"/>
          <w:szCs w:val="22"/>
        </w:rPr>
        <w:tab/>
      </w:r>
      <w:r>
        <w:t>SSB based L1-RSRP Reporting</w:t>
      </w:r>
      <w:r>
        <w:tab/>
        <w:t>695</w:t>
      </w:r>
    </w:p>
    <w:p w14:paraId="2BE0A0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9.5.4.2</w:t>
      </w:r>
      <w:r>
        <w:rPr>
          <w:rFonts w:ascii="Calibri" w:eastAsia="Malgun Gothic" w:hAnsi="Calibri"/>
          <w:sz w:val="22"/>
          <w:szCs w:val="22"/>
        </w:rPr>
        <w:tab/>
      </w:r>
      <w:r>
        <w:t>CSI-RS based L1-RSRP Reporting</w:t>
      </w:r>
      <w:r>
        <w:tab/>
        <w:t>698</w:t>
      </w:r>
    </w:p>
    <w:p w14:paraId="6385B59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9.5.4A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701</w:t>
      </w:r>
    </w:p>
    <w:p w14:paraId="1B94F3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9.5.4A.1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701</w:t>
      </w:r>
    </w:p>
    <w:p w14:paraId="3C3CD0E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and SSB for L1-RSRP measurement</w:t>
      </w:r>
      <w:r>
        <w:tab/>
        <w:t>702</w:t>
      </w:r>
    </w:p>
    <w:p w14:paraId="042600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9.5.5.1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L1-RSRP</w:t>
      </w:r>
      <w:r>
        <w:tab/>
        <w:t>702</w:t>
      </w:r>
    </w:p>
    <w:p w14:paraId="40DE16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L1-RSRP</w:t>
      </w:r>
      <w:r>
        <w:tab/>
        <w:t>702</w:t>
      </w:r>
    </w:p>
    <w:p w14:paraId="230848F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L1-RSRP measurement</w:t>
      </w:r>
      <w:r>
        <w:tab/>
        <w:t>703</w:t>
      </w:r>
    </w:p>
    <w:p w14:paraId="0FE378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9.5.6.1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L1-RSRP measurement with a same subcarrier spacing as PDSCH/PDCCH on FR1</w:t>
      </w:r>
      <w:r>
        <w:tab/>
        <w:t>703</w:t>
      </w:r>
    </w:p>
    <w:p w14:paraId="24A036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703</w:t>
      </w:r>
    </w:p>
    <w:p w14:paraId="315AE7D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9.5.6.3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</w:t>
      </w:r>
      <w:r>
        <w:tab/>
        <w:t>703</w:t>
      </w:r>
    </w:p>
    <w:p w14:paraId="077D0A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9.5.6.4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FR1 or FR2 in case of FR1-FR2 inter-band CA</w:t>
      </w:r>
      <w:r>
        <w:tab/>
        <w:t>705</w:t>
      </w:r>
    </w:p>
    <w:p w14:paraId="630EA9E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9.5A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Reporting under CCA</w:t>
      </w:r>
      <w:r>
        <w:tab/>
        <w:t>705</w:t>
      </w:r>
    </w:p>
    <w:p w14:paraId="449982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705</w:t>
      </w:r>
    </w:p>
    <w:p w14:paraId="503E916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9.5A.2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706</w:t>
      </w:r>
    </w:p>
    <w:p w14:paraId="0B5E22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9.5A.3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706</w:t>
      </w:r>
    </w:p>
    <w:p w14:paraId="3569AC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706</w:t>
      </w:r>
    </w:p>
    <w:p w14:paraId="321BB8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706</w:t>
      </w:r>
    </w:p>
    <w:p w14:paraId="6C7438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9.5A.3.3</w:t>
      </w:r>
      <w:r>
        <w:rPr>
          <w:rFonts w:ascii="Calibri" w:eastAsia="Malgun Gothic" w:hAnsi="Calibri"/>
          <w:sz w:val="22"/>
          <w:szCs w:val="22"/>
        </w:rPr>
        <w:tab/>
      </w:r>
      <w:r>
        <w:t>Aperiodic Reporting</w:t>
      </w:r>
      <w:r>
        <w:tab/>
        <w:t>707</w:t>
      </w:r>
    </w:p>
    <w:p w14:paraId="419C4D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9.5A.4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requirements</w:t>
      </w:r>
      <w:r>
        <w:tab/>
        <w:t>707</w:t>
      </w:r>
    </w:p>
    <w:p w14:paraId="245AB1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9.5A.4.1</w:t>
      </w:r>
      <w:r>
        <w:rPr>
          <w:rFonts w:ascii="Calibri" w:eastAsia="Malgun Gothic" w:hAnsi="Calibri"/>
          <w:sz w:val="22"/>
          <w:szCs w:val="22"/>
        </w:rPr>
        <w:tab/>
      </w:r>
      <w:r>
        <w:t>SSB based L1-RSRP Reporting</w:t>
      </w:r>
      <w:r>
        <w:tab/>
        <w:t>707</w:t>
      </w:r>
    </w:p>
    <w:p w14:paraId="466B1FF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9.5A.5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L1-RSRP measurement</w:t>
      </w:r>
      <w:r>
        <w:tab/>
        <w:t>709</w:t>
      </w:r>
    </w:p>
    <w:p w14:paraId="16B5ED2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9.5A.5.1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L1-RSRP</w:t>
      </w:r>
      <w:r>
        <w:tab/>
        <w:t>710</w:t>
      </w:r>
    </w:p>
    <w:p w14:paraId="5C586B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9.5A.6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L1-RSRP measurement</w:t>
      </w:r>
      <w:r>
        <w:tab/>
        <w:t>710</w:t>
      </w:r>
    </w:p>
    <w:p w14:paraId="471E28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9.5A.6.1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L1-RSRP measurement with a same subcarrier spacing as PDSCH/PDCCH on FR1</w:t>
      </w:r>
      <w:r>
        <w:tab/>
        <w:t>710</w:t>
      </w:r>
    </w:p>
    <w:p w14:paraId="6B0503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710</w:t>
      </w:r>
    </w:p>
    <w:p w14:paraId="3A5E84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9.5A.6.3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in case of FR1-FR2 inter-band CA</w:t>
      </w:r>
      <w:r>
        <w:tab/>
        <w:t>710</w:t>
      </w:r>
    </w:p>
    <w:p w14:paraId="57180A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9.5A.6.3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FR2-2</w:t>
      </w:r>
      <w:r>
        <w:tab/>
        <w:t>710</w:t>
      </w:r>
    </w:p>
    <w:p w14:paraId="5054CC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9.5A.6.4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FR1 or FR2 in case of FR1-FR2 inter-band CA</w:t>
      </w:r>
      <w:r>
        <w:tab/>
        <w:t>711</w:t>
      </w:r>
    </w:p>
    <w:p w14:paraId="6032F00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9.5B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Reporting for RedCap</w:t>
      </w:r>
      <w:r>
        <w:tab/>
        <w:t>711</w:t>
      </w:r>
    </w:p>
    <w:p w14:paraId="1D2EF7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711</w:t>
      </w:r>
    </w:p>
    <w:p w14:paraId="2DCBD53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711</w:t>
      </w:r>
    </w:p>
    <w:p w14:paraId="7FBEFD6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712</w:t>
      </w:r>
    </w:p>
    <w:p w14:paraId="5D0C96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712</w:t>
      </w:r>
    </w:p>
    <w:p w14:paraId="470831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713</w:t>
      </w:r>
    </w:p>
    <w:p w14:paraId="206F89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9.5B.3.3</w:t>
      </w:r>
      <w:r>
        <w:rPr>
          <w:rFonts w:ascii="Calibri" w:eastAsia="Malgun Gothic" w:hAnsi="Calibri"/>
          <w:sz w:val="22"/>
          <w:szCs w:val="22"/>
        </w:rPr>
        <w:tab/>
      </w:r>
      <w:r>
        <w:t>Aperiodic Reporting</w:t>
      </w:r>
      <w:r>
        <w:tab/>
        <w:t>713</w:t>
      </w:r>
    </w:p>
    <w:p w14:paraId="71FF414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requirements</w:t>
      </w:r>
      <w:r>
        <w:tab/>
        <w:t>713</w:t>
      </w:r>
    </w:p>
    <w:p w14:paraId="6878E4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9.5B.4.1</w:t>
      </w:r>
      <w:r>
        <w:rPr>
          <w:rFonts w:ascii="Calibri" w:eastAsia="Malgun Gothic" w:hAnsi="Calibri"/>
          <w:sz w:val="22"/>
          <w:szCs w:val="22"/>
        </w:rPr>
        <w:tab/>
      </w:r>
      <w:r>
        <w:t>SSB based L1-RSRP Reporting</w:t>
      </w:r>
      <w:r>
        <w:tab/>
        <w:t>713</w:t>
      </w:r>
    </w:p>
    <w:p w14:paraId="00EB0D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9.5B.4.2</w:t>
      </w:r>
      <w:r>
        <w:rPr>
          <w:rFonts w:ascii="Calibri" w:eastAsia="Malgun Gothic" w:hAnsi="Calibri"/>
          <w:sz w:val="22"/>
          <w:szCs w:val="22"/>
        </w:rPr>
        <w:tab/>
      </w:r>
      <w:r>
        <w:t>CSI-RS based L1-RSRP Reporting</w:t>
      </w:r>
      <w:r>
        <w:tab/>
        <w:t>715</w:t>
      </w:r>
    </w:p>
    <w:p w14:paraId="547AA33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and SSB for L1-RSRP measurement</w:t>
      </w:r>
      <w:r>
        <w:tab/>
        <w:t>718</w:t>
      </w:r>
    </w:p>
    <w:p w14:paraId="7FD343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9.5B.5.1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L1-RSRP</w:t>
      </w:r>
      <w:r>
        <w:tab/>
        <w:t>718</w:t>
      </w:r>
    </w:p>
    <w:p w14:paraId="66D638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L1-RSRP</w:t>
      </w:r>
      <w:r>
        <w:tab/>
        <w:t>718</w:t>
      </w:r>
    </w:p>
    <w:p w14:paraId="43463F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9.5B.6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L1-RSRP measurement</w:t>
      </w:r>
      <w:r>
        <w:tab/>
        <w:t>719</w:t>
      </w:r>
    </w:p>
    <w:p w14:paraId="790FCB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9.5B.6.1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L1-RSRP measurement with a same subcarrier spacing as PDSCH/PDCCH on FR1</w:t>
      </w:r>
      <w:r>
        <w:tab/>
        <w:t>719</w:t>
      </w:r>
    </w:p>
    <w:p w14:paraId="6E0979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719</w:t>
      </w:r>
    </w:p>
    <w:p w14:paraId="7C7C30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9.5B.6.3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</w:t>
      </w:r>
      <w:r>
        <w:tab/>
        <w:t>719</w:t>
      </w:r>
    </w:p>
    <w:p w14:paraId="436867F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9.5C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Reporting for satellite access</w:t>
      </w:r>
      <w:r>
        <w:tab/>
        <w:t>720</w:t>
      </w:r>
    </w:p>
    <w:p w14:paraId="1769133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9.5C.1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720</w:t>
      </w:r>
    </w:p>
    <w:p w14:paraId="351336C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9.5C.3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721</w:t>
      </w:r>
    </w:p>
    <w:p w14:paraId="3D29CF5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721</w:t>
      </w:r>
    </w:p>
    <w:p w14:paraId="0804A61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721</w:t>
      </w:r>
    </w:p>
    <w:p w14:paraId="35644D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9.5C.3.3</w:t>
      </w:r>
      <w:r>
        <w:rPr>
          <w:rFonts w:ascii="Calibri" w:eastAsia="Malgun Gothic" w:hAnsi="Calibri"/>
          <w:sz w:val="22"/>
          <w:szCs w:val="22"/>
        </w:rPr>
        <w:tab/>
      </w:r>
      <w:r>
        <w:t>Aperiodic Reporting</w:t>
      </w:r>
      <w:r>
        <w:tab/>
        <w:t>721</w:t>
      </w:r>
    </w:p>
    <w:p w14:paraId="63F146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9.5C.4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requirements</w:t>
      </w:r>
      <w:r>
        <w:tab/>
        <w:t>721</w:t>
      </w:r>
    </w:p>
    <w:p w14:paraId="3A3550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9.5C.4.1</w:t>
      </w:r>
      <w:r>
        <w:rPr>
          <w:rFonts w:ascii="Calibri" w:eastAsia="Malgun Gothic" w:hAnsi="Calibri"/>
          <w:sz w:val="22"/>
          <w:szCs w:val="22"/>
        </w:rPr>
        <w:tab/>
      </w:r>
      <w:r>
        <w:t>SSB based L1-RSRP Reporting</w:t>
      </w:r>
      <w:r>
        <w:tab/>
        <w:t>721</w:t>
      </w:r>
    </w:p>
    <w:p w14:paraId="2A5F3E2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9.5C.5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L1-RSRP measurement</w:t>
      </w:r>
      <w:r>
        <w:tab/>
        <w:t>723</w:t>
      </w:r>
    </w:p>
    <w:p w14:paraId="22DF78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9.5C.5.1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L1-RSRP</w:t>
      </w:r>
      <w:r>
        <w:tab/>
        <w:t>723</w:t>
      </w:r>
    </w:p>
    <w:p w14:paraId="7212C1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CSI-RS based L1-RSRP</w:t>
      </w:r>
      <w:r>
        <w:tab/>
        <w:t>724</w:t>
      </w:r>
    </w:p>
    <w:p w14:paraId="549518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9.5C.6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L1-RSRP measurement</w:t>
      </w:r>
      <w:r>
        <w:tab/>
        <w:t>724</w:t>
      </w:r>
    </w:p>
    <w:p w14:paraId="76D3DCA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9.5C.6.1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same subcarrier spacing as PDSCH/PDCCH on FR1</w:t>
      </w:r>
      <w:r>
        <w:tab/>
        <w:t>724</w:t>
      </w:r>
    </w:p>
    <w:p w14:paraId="38C405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9.5C.6.2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724</w:t>
      </w:r>
    </w:p>
    <w:p w14:paraId="5316A04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9.6</w:t>
      </w:r>
      <w:r>
        <w:rPr>
          <w:rFonts w:ascii="Calibri" w:eastAsia="Malgun Gothic" w:hAnsi="Calibri"/>
          <w:sz w:val="22"/>
          <w:szCs w:val="22"/>
        </w:rPr>
        <w:tab/>
      </w:r>
      <w:r>
        <w:t>NE-DC: Measurements</w:t>
      </w:r>
      <w:r>
        <w:tab/>
        <w:t>724</w:t>
      </w:r>
    </w:p>
    <w:p w14:paraId="260EE53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724</w:t>
      </w:r>
    </w:p>
    <w:p w14:paraId="247CFF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SFTD Measurements</w:t>
      </w:r>
      <w:r>
        <w:tab/>
        <w:t>725</w:t>
      </w:r>
    </w:p>
    <w:p w14:paraId="6A6DF6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9.6.2.1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725</w:t>
      </w:r>
    </w:p>
    <w:p w14:paraId="1788DC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9.6.2.2</w:t>
      </w:r>
      <w:r>
        <w:rPr>
          <w:rFonts w:ascii="Calibri" w:eastAsia="Malgun Gothic" w:hAnsi="Calibri"/>
          <w:sz w:val="22"/>
          <w:szCs w:val="22"/>
        </w:rPr>
        <w:tab/>
      </w:r>
      <w:r>
        <w:t>SFTD Measurement requirements</w:t>
      </w:r>
      <w:r>
        <w:tab/>
        <w:t>725</w:t>
      </w:r>
    </w:p>
    <w:p w14:paraId="7889C6D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9.7</w:t>
      </w:r>
      <w:r>
        <w:rPr>
          <w:rFonts w:ascii="Calibri" w:eastAsia="Malgun Gothic" w:hAnsi="Calibri"/>
          <w:sz w:val="22"/>
          <w:szCs w:val="22"/>
        </w:rPr>
        <w:tab/>
      </w:r>
      <w:r>
        <w:t>Cross Link Interference measurements</w:t>
      </w:r>
      <w:r>
        <w:tab/>
        <w:t>725</w:t>
      </w:r>
    </w:p>
    <w:p w14:paraId="589EAB3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725</w:t>
      </w:r>
    </w:p>
    <w:p w14:paraId="5A1BD1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SRS-RSRP measurements</w:t>
      </w:r>
      <w:r>
        <w:tab/>
        <w:t>726</w:t>
      </w:r>
    </w:p>
    <w:p w14:paraId="782E9D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726</w:t>
      </w:r>
    </w:p>
    <w:p w14:paraId="2F68E4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9.7.2.2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726</w:t>
      </w:r>
    </w:p>
    <w:p w14:paraId="661C1F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726</w:t>
      </w:r>
    </w:p>
    <w:p w14:paraId="5FE0CB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9.7.2.3.1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726</w:t>
      </w:r>
    </w:p>
    <w:p w14:paraId="4DE834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9.7.2.3.2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726</w:t>
      </w:r>
    </w:p>
    <w:p w14:paraId="603D10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9.7.2.3.3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726</w:t>
      </w:r>
    </w:p>
    <w:p w14:paraId="21BB75C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capability</w:t>
      </w:r>
      <w:r>
        <w:tab/>
        <w:t>727</w:t>
      </w:r>
    </w:p>
    <w:p w14:paraId="2FA10D5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9.7.2.5</w:t>
      </w:r>
      <w:r>
        <w:rPr>
          <w:rFonts w:ascii="Calibri" w:eastAsia="Malgun Gothic" w:hAnsi="Calibri"/>
          <w:sz w:val="22"/>
          <w:szCs w:val="22"/>
        </w:rPr>
        <w:tab/>
      </w:r>
      <w:r>
        <w:t>SRS-RSRP measurement period</w:t>
      </w:r>
      <w:r>
        <w:tab/>
        <w:t>727</w:t>
      </w:r>
    </w:p>
    <w:p w14:paraId="508953C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CLI-RSSI measurements</w:t>
      </w:r>
      <w:r>
        <w:tab/>
        <w:t>727</w:t>
      </w:r>
    </w:p>
    <w:p w14:paraId="3F5F50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727</w:t>
      </w:r>
    </w:p>
    <w:p w14:paraId="46A152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727</w:t>
      </w:r>
    </w:p>
    <w:p w14:paraId="35E475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727</w:t>
      </w:r>
    </w:p>
    <w:p w14:paraId="186ED9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9.7.3.3.1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728</w:t>
      </w:r>
    </w:p>
    <w:p w14:paraId="6FA7FF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9.7.3.3.2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728</w:t>
      </w:r>
    </w:p>
    <w:p w14:paraId="1AF9D9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9.7.3.3.3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728</w:t>
      </w:r>
    </w:p>
    <w:p w14:paraId="7E1BF9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9.7.3.4</w:t>
      </w:r>
      <w:r>
        <w:rPr>
          <w:rFonts w:ascii="Calibri" w:eastAsia="Malgun Gothic" w:hAnsi="Calibri"/>
          <w:sz w:val="22"/>
          <w:szCs w:val="22"/>
        </w:rPr>
        <w:tab/>
      </w:r>
      <w:r>
        <w:t>Measurement capability</w:t>
      </w:r>
      <w:r>
        <w:tab/>
        <w:t>728</w:t>
      </w:r>
    </w:p>
    <w:p w14:paraId="123C801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9.7.3.5</w:t>
      </w:r>
      <w:r>
        <w:rPr>
          <w:rFonts w:ascii="Calibri" w:eastAsia="Malgun Gothic" w:hAnsi="Calibri"/>
          <w:sz w:val="22"/>
          <w:szCs w:val="22"/>
        </w:rPr>
        <w:tab/>
      </w:r>
      <w:r>
        <w:t>CLI-RSSI measurement period</w:t>
      </w:r>
      <w:r>
        <w:tab/>
        <w:t>728</w:t>
      </w:r>
    </w:p>
    <w:p w14:paraId="360B0D3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9.7.4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Scheduling availability of UE during CLI measurements</w:t>
      </w:r>
      <w:r>
        <w:tab/>
        <w:t>728</w:t>
      </w:r>
    </w:p>
    <w:p w14:paraId="61077B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9.7.4.1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 on FR1</w:t>
      </w:r>
      <w:r>
        <w:tab/>
        <w:t>728</w:t>
      </w:r>
    </w:p>
    <w:p w14:paraId="771CD3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9.7.4.2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measurement on FR2</w:t>
      </w:r>
      <w:r>
        <w:tab/>
        <w:t>729</w:t>
      </w:r>
    </w:p>
    <w:p w14:paraId="27E0389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measurements for Reporting</w:t>
      </w:r>
      <w:r>
        <w:tab/>
        <w:t>730</w:t>
      </w:r>
    </w:p>
    <w:p w14:paraId="5FE75D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730</w:t>
      </w:r>
    </w:p>
    <w:p w14:paraId="4A0692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730</w:t>
      </w:r>
    </w:p>
    <w:p w14:paraId="791F1F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731</w:t>
      </w:r>
    </w:p>
    <w:p w14:paraId="39FCAC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731</w:t>
      </w:r>
    </w:p>
    <w:p w14:paraId="2D7C88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731</w:t>
      </w:r>
    </w:p>
    <w:p w14:paraId="1D8905C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9.8.4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requirements</w:t>
      </w:r>
      <w:r>
        <w:tab/>
        <w:t>731</w:t>
      </w:r>
    </w:p>
    <w:p w14:paraId="2CAE4A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9.8.4.1</w:t>
      </w:r>
      <w:r>
        <w:rPr>
          <w:rFonts w:ascii="Calibri" w:eastAsia="Malgun Gothic" w:hAnsi="Calibri"/>
          <w:sz w:val="22"/>
          <w:szCs w:val="22"/>
        </w:rPr>
        <w:tab/>
      </w:r>
      <w:r>
        <w:t>L1-SINR reporting with CSI-RS based CMR and no dedicated IMR configured</w:t>
      </w:r>
      <w:r>
        <w:tab/>
        <w:t>731</w:t>
      </w:r>
    </w:p>
    <w:p w14:paraId="3573A3F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9.8.4.3</w:t>
      </w:r>
      <w:r>
        <w:rPr>
          <w:rFonts w:ascii="Calibri" w:eastAsia="Malgun Gothic" w:hAnsi="Calibri"/>
          <w:sz w:val="22"/>
          <w:szCs w:val="22"/>
        </w:rPr>
        <w:tab/>
      </w:r>
      <w:r>
        <w:t>L1-SINR reporting with CSI-RS based CMR and dedicated IMR configured</w:t>
      </w:r>
      <w:r>
        <w:tab/>
        <w:t>736</w:t>
      </w:r>
    </w:p>
    <w:p w14:paraId="306621C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L1-SINR measurement</w:t>
      </w:r>
      <w:r>
        <w:tab/>
        <w:t>738</w:t>
      </w:r>
    </w:p>
    <w:p w14:paraId="5929DF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9.8.5.1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Measurement restriction if SSB </w:t>
      </w:r>
      <w:r>
        <w:rPr>
          <w:lang w:eastAsia="zh-CN"/>
        </w:rPr>
        <w:t>configured for</w:t>
      </w:r>
      <w:r>
        <w:t xml:space="preserve"> L1-SINR Measurement</w:t>
      </w:r>
      <w:r>
        <w:tab/>
        <w:t>738</w:t>
      </w:r>
    </w:p>
    <w:p w14:paraId="36814A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if CSI-RS configured for L1-SINR measurement</w:t>
      </w:r>
      <w:r>
        <w:tab/>
        <w:t>739</w:t>
      </w:r>
    </w:p>
    <w:p w14:paraId="190AD6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9.8.5.3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if CSI-IM configured for L1-SINR measurement</w:t>
      </w:r>
      <w:r>
        <w:tab/>
        <w:t>739</w:t>
      </w:r>
    </w:p>
    <w:p w14:paraId="4FC5E8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9.8.6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L1-SINR measurement</w:t>
      </w:r>
      <w:r>
        <w:tab/>
        <w:t>740</w:t>
      </w:r>
    </w:p>
    <w:p w14:paraId="768237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9.8.6.1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L1-SINR measurement with a same subcarrier spacing as PDSCH/PDCCH on FR1</w:t>
      </w:r>
      <w:r>
        <w:tab/>
        <w:t>740</w:t>
      </w:r>
    </w:p>
    <w:p w14:paraId="7C9FC5A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L1-SINR measurement with a different subcarrier spacing than PDSCH/PDCCH on FR1</w:t>
      </w:r>
      <w:r>
        <w:tab/>
        <w:t>740</w:t>
      </w:r>
    </w:p>
    <w:p w14:paraId="186FCD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9.8.6.4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L1-SINR measurement on FR1 or FR2 in case of FR1-FR2 inter-band CA</w:t>
      </w:r>
      <w:r>
        <w:tab/>
        <w:t>741</w:t>
      </w:r>
    </w:p>
    <w:p w14:paraId="143BC09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9.9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measurements for positioning</w:t>
      </w:r>
      <w:r>
        <w:tab/>
        <w:t>741</w:t>
      </w:r>
    </w:p>
    <w:p w14:paraId="5358ED6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741</w:t>
      </w:r>
    </w:p>
    <w:p w14:paraId="15983B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9.9.1.1</w:t>
      </w:r>
      <w:r>
        <w:rPr>
          <w:rFonts w:ascii="Calibri" w:eastAsia="Malgun Gothic" w:hAnsi="Calibri"/>
          <w:sz w:val="22"/>
          <w:szCs w:val="22"/>
        </w:rPr>
        <w:tab/>
      </w:r>
      <w:r>
        <w:t>General Aspects of Gap-based Measurement</w:t>
      </w:r>
      <w:r>
        <w:tab/>
        <w:t>741</w:t>
      </w:r>
    </w:p>
    <w:p w14:paraId="0C3E91D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9.9.1.2</w:t>
      </w:r>
      <w:r>
        <w:rPr>
          <w:rFonts w:ascii="Calibri" w:eastAsia="Malgun Gothic" w:hAnsi="Calibri"/>
          <w:sz w:val="22"/>
          <w:szCs w:val="22"/>
        </w:rPr>
        <w:tab/>
      </w:r>
      <w:r>
        <w:t>General Aspects of Gapless Measurement</w:t>
      </w:r>
      <w:r>
        <w:tab/>
        <w:t>742</w:t>
      </w:r>
    </w:p>
    <w:p w14:paraId="576EA4A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Scheduling Availability of UE during PRS Measurement without Measurement Gaps</w:t>
      </w:r>
      <w:r>
        <w:tab/>
        <w:t>743</w:t>
      </w:r>
    </w:p>
    <w:p w14:paraId="4AB04F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9.9.2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744</w:t>
      </w:r>
    </w:p>
    <w:p w14:paraId="68D657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744</w:t>
      </w:r>
    </w:p>
    <w:p w14:paraId="01ED940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744</w:t>
      </w:r>
    </w:p>
    <w:p w14:paraId="1253F1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744</w:t>
      </w:r>
    </w:p>
    <w:p w14:paraId="3968C2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Reporting Requirements</w:t>
      </w:r>
      <w:r>
        <w:tab/>
        <w:t>744</w:t>
      </w:r>
    </w:p>
    <w:p w14:paraId="02EEBE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9.9.2.4.1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744</w:t>
      </w:r>
    </w:p>
    <w:p w14:paraId="1C0D03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9.9.2.4.2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744</w:t>
      </w:r>
    </w:p>
    <w:p w14:paraId="3A5737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9.9.2.4.3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744</w:t>
      </w:r>
    </w:p>
    <w:p w14:paraId="3EED6F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9.9.2.5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</w:t>
      </w:r>
      <w:r>
        <w:rPr>
          <w:lang w:eastAsia="zh-CN"/>
        </w:rPr>
        <w:t>nts</w:t>
      </w:r>
      <w:r>
        <w:tab/>
        <w:t>744</w:t>
      </w:r>
    </w:p>
    <w:p w14:paraId="35E30D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9.9.2.6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747</w:t>
      </w:r>
    </w:p>
    <w:p w14:paraId="6289E1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9.9.2.7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</w:t>
      </w:r>
      <w:r>
        <w:rPr>
          <w:lang w:eastAsia="zh-CN"/>
        </w:rPr>
        <w:t>nts without Measurement Gaps</w:t>
      </w:r>
      <w:r>
        <w:tab/>
        <w:t>747</w:t>
      </w:r>
    </w:p>
    <w:p w14:paraId="5EA7A04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9.9.2.8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750</w:t>
      </w:r>
    </w:p>
    <w:p w14:paraId="5FBCAF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9.9.2.9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Requirements with both MG and PPW</w:t>
      </w:r>
      <w:r>
        <w:tab/>
        <w:t>750</w:t>
      </w:r>
    </w:p>
    <w:p w14:paraId="64B2A21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9.9.3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751</w:t>
      </w:r>
    </w:p>
    <w:p w14:paraId="34016E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751</w:t>
      </w:r>
    </w:p>
    <w:p w14:paraId="35F901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751</w:t>
      </w:r>
    </w:p>
    <w:p w14:paraId="2CA99C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751</w:t>
      </w:r>
    </w:p>
    <w:p w14:paraId="01EA5E4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Reporting Requirements</w:t>
      </w:r>
      <w:r>
        <w:tab/>
        <w:t>751</w:t>
      </w:r>
    </w:p>
    <w:p w14:paraId="172E72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9.9.3.5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751</w:t>
      </w:r>
    </w:p>
    <w:p w14:paraId="6BEF3E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 without Measurement Gaps</w:t>
      </w:r>
      <w:r>
        <w:tab/>
        <w:t>754</w:t>
      </w:r>
    </w:p>
    <w:p w14:paraId="542ACF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9.9.3.7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756</w:t>
      </w:r>
    </w:p>
    <w:p w14:paraId="095B0C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9.9.3.8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Requirements with both MG and PPW</w:t>
      </w:r>
      <w:r>
        <w:tab/>
        <w:t>756</w:t>
      </w:r>
    </w:p>
    <w:p w14:paraId="050211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9.9.4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757</w:t>
      </w:r>
    </w:p>
    <w:p w14:paraId="3B560A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9.9.4.1 Introduction</w:t>
      </w:r>
      <w:r>
        <w:tab/>
        <w:t>757</w:t>
      </w:r>
    </w:p>
    <w:p w14:paraId="6ECA84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9.9.4.2 Requirements Applicability</w:t>
      </w:r>
      <w:r>
        <w:tab/>
        <w:t>757</w:t>
      </w:r>
    </w:p>
    <w:p w14:paraId="6A53C9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9.9.4.3 Measurement Capability</w:t>
      </w:r>
      <w:r>
        <w:tab/>
        <w:t>757</w:t>
      </w:r>
    </w:p>
    <w:p w14:paraId="2B61BC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9.9.4.4 Measurement Reporting Requirements</w:t>
      </w:r>
      <w:r>
        <w:tab/>
        <w:t>757</w:t>
      </w:r>
    </w:p>
    <w:p w14:paraId="5F92C6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758</w:t>
      </w:r>
    </w:p>
    <w:p w14:paraId="1CE171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 without Measurement Gaps</w:t>
      </w:r>
      <w:r>
        <w:tab/>
        <w:t>761</w:t>
      </w:r>
    </w:p>
    <w:p w14:paraId="0FB9E9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9.9.4.7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764</w:t>
      </w:r>
    </w:p>
    <w:p w14:paraId="6A30F9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9.9.4.8</w:t>
      </w:r>
      <w:r>
        <w:rPr>
          <w:rFonts w:ascii="Calibri" w:eastAsia="Malgun Gothic" w:hAnsi="Calibri"/>
          <w:sz w:val="22"/>
          <w:szCs w:val="22"/>
        </w:rPr>
        <w:tab/>
      </w:r>
      <w:r>
        <w:t>Measurements Period Requirements with both MG and PPW</w:t>
      </w:r>
      <w:r>
        <w:tab/>
        <w:t>765</w:t>
      </w:r>
    </w:p>
    <w:p w14:paraId="73F353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9.9.5</w:t>
      </w:r>
      <w:r>
        <w:rPr>
          <w:rFonts w:ascii="Calibri" w:eastAsia="Malgun Gothic" w:hAnsi="Calibri"/>
          <w:sz w:val="22"/>
          <w:szCs w:val="22"/>
        </w:rPr>
        <w:tab/>
      </w:r>
      <w:r>
        <w:t>E-CID measurements</w:t>
      </w:r>
      <w:r>
        <w:tab/>
        <w:t>765</w:t>
      </w:r>
    </w:p>
    <w:p w14:paraId="58E2A0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765</w:t>
      </w:r>
    </w:p>
    <w:p w14:paraId="093D2E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Requirements</w:t>
      </w:r>
      <w:r>
        <w:tab/>
        <w:t>765</w:t>
      </w:r>
    </w:p>
    <w:p w14:paraId="0B2350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9.9.5.2.1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 Requirements</w:t>
      </w:r>
      <w:r>
        <w:tab/>
        <w:t>765</w:t>
      </w:r>
    </w:p>
    <w:p w14:paraId="64D101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9.9.5.2.2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 Requirements</w:t>
      </w:r>
      <w:r>
        <w:tab/>
        <w:t>766</w:t>
      </w:r>
    </w:p>
    <w:p w14:paraId="413528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9.9.5.2.3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Delay</w:t>
      </w:r>
      <w:r>
        <w:tab/>
        <w:t>766</w:t>
      </w:r>
    </w:p>
    <w:p w14:paraId="2F53622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9.9.6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766</w:t>
      </w:r>
    </w:p>
    <w:p w14:paraId="2CE831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Introduction</w:t>
      </w:r>
      <w:r>
        <w:tab/>
        <w:t>766</w:t>
      </w:r>
    </w:p>
    <w:p w14:paraId="62B8425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9.9.6.2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766</w:t>
      </w:r>
    </w:p>
    <w:p w14:paraId="51D60E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capability</w:t>
      </w:r>
      <w:r>
        <w:tab/>
        <w:t>767</w:t>
      </w:r>
    </w:p>
    <w:p w14:paraId="1C093A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9.9.6.4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767</w:t>
      </w:r>
    </w:p>
    <w:p w14:paraId="2919FF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9.9.6.5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</w:t>
      </w:r>
      <w:r>
        <w:tab/>
        <w:t>767</w:t>
      </w:r>
    </w:p>
    <w:p w14:paraId="655CB4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9.9.6.6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 Period Requirements without Measurement Gaps</w:t>
      </w:r>
      <w:r>
        <w:tab/>
        <w:t>767</w:t>
      </w:r>
    </w:p>
    <w:p w14:paraId="30930D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9.9.6.7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767</w:t>
      </w:r>
    </w:p>
    <w:p w14:paraId="148070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9.9.6.8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Measurements Period Requirements with both MG and PPW</w:t>
      </w:r>
      <w:r>
        <w:tab/>
        <w:t>767</w:t>
      </w:r>
    </w:p>
    <w:p w14:paraId="1E706E7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9.10</w:t>
      </w:r>
      <w:r>
        <w:rPr>
          <w:rFonts w:ascii="Calibri" w:eastAsia="Malgun Gothic" w:hAnsi="Calibri"/>
          <w:sz w:val="22"/>
          <w:szCs w:val="22"/>
        </w:rPr>
        <w:tab/>
      </w:r>
      <w:r>
        <w:t>CSI-RS based L3 measurements</w:t>
      </w:r>
      <w:r>
        <w:tab/>
        <w:t>767</w:t>
      </w:r>
    </w:p>
    <w:p w14:paraId="5A4B03E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9.10.1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767</w:t>
      </w:r>
    </w:p>
    <w:p w14:paraId="0AE291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9.10.</w:t>
      </w:r>
      <w:r>
        <w:rPr>
          <w:rFonts w:eastAsia="Malgun Gothic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CSI-RS based </w:t>
      </w:r>
      <w:r>
        <w:t>intra-frequency measurements</w:t>
      </w:r>
      <w:r>
        <w:tab/>
        <w:t>768</w:t>
      </w:r>
    </w:p>
    <w:p w14:paraId="30F41B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768</w:t>
      </w:r>
    </w:p>
    <w:p w14:paraId="1FD325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9.10.2.2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768</w:t>
      </w:r>
    </w:p>
    <w:p w14:paraId="025861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</w:t>
      </w:r>
      <w:r>
        <w:rPr>
          <w:rFonts w:eastAsia="Malgun Gothic"/>
        </w:rPr>
        <w:t>2.</w:t>
      </w:r>
      <w: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Number of cells and number of </w:t>
      </w:r>
      <w:r>
        <w:rPr>
          <w:rFonts w:eastAsia="Malgun Gothic"/>
        </w:rPr>
        <w:t>CSI-RS</w:t>
      </w:r>
      <w:r>
        <w:tab/>
        <w:t>769</w:t>
      </w:r>
    </w:p>
    <w:p w14:paraId="13A2DE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</w:t>
      </w:r>
      <w:r>
        <w:rPr>
          <w:rFonts w:eastAsia="Malgun Gothic"/>
        </w:rPr>
        <w:t>2.</w:t>
      </w:r>
      <w:r>
        <w:t>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769</w:t>
      </w:r>
    </w:p>
    <w:p w14:paraId="6A340A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</w:t>
      </w:r>
      <w:r>
        <w:rPr>
          <w:rFonts w:eastAsia="Malgun Gothic"/>
        </w:rPr>
        <w:t>2.</w:t>
      </w:r>
      <w:r>
        <w:t>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769</w:t>
      </w:r>
    </w:p>
    <w:p w14:paraId="698585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770</w:t>
      </w:r>
    </w:p>
    <w:p w14:paraId="4260A9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9.10.2.4.1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770</w:t>
      </w:r>
    </w:p>
    <w:p w14:paraId="1143CC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9.10.2.4.2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Event-triggered Periodic Reporting</w:t>
      </w:r>
      <w:r>
        <w:tab/>
        <w:t>770</w:t>
      </w:r>
    </w:p>
    <w:p w14:paraId="71136D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9.10.2.4.3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</w:t>
      </w:r>
      <w:r>
        <w:tab/>
        <w:t>770</w:t>
      </w:r>
    </w:p>
    <w:p w14:paraId="1152CE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9.10.2.5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 without measurement gaps</w:t>
      </w:r>
      <w:r>
        <w:tab/>
        <w:t>770</w:t>
      </w:r>
    </w:p>
    <w:p w14:paraId="30D80C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9.10.2.6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CSI-RS based intra-frequency measurements</w:t>
      </w:r>
      <w:r>
        <w:tab/>
        <w:t>772</w:t>
      </w:r>
    </w:p>
    <w:p w14:paraId="6B5B8E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9.10.2.6.1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CSI-RS based measurements in TDD bands</w:t>
      </w:r>
      <w:r>
        <w:tab/>
        <w:t>772</w:t>
      </w:r>
    </w:p>
    <w:p w14:paraId="326A4F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9.10.2.6.2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CSI-RS based measurements in FR2</w:t>
      </w:r>
      <w:r>
        <w:tab/>
        <w:t>772</w:t>
      </w:r>
    </w:p>
    <w:p w14:paraId="33827F3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9.10.3</w:t>
      </w:r>
      <w:r>
        <w:rPr>
          <w:rFonts w:ascii="Calibri" w:eastAsia="Malgun Gothic" w:hAnsi="Calibri"/>
          <w:sz w:val="22"/>
          <w:szCs w:val="22"/>
        </w:rPr>
        <w:tab/>
      </w:r>
      <w:r>
        <w:t>CSI-RS based Inter-frequency measurements</w:t>
      </w:r>
      <w:r>
        <w:tab/>
        <w:t>773</w:t>
      </w:r>
    </w:p>
    <w:p w14:paraId="30586F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773</w:t>
      </w:r>
    </w:p>
    <w:p w14:paraId="4BB867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773</w:t>
      </w:r>
    </w:p>
    <w:p w14:paraId="7C5E89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9.10.3.3</w:t>
      </w:r>
      <w:r>
        <w:rPr>
          <w:rFonts w:ascii="Calibri" w:eastAsia="Malgun Gothic" w:hAnsi="Calibri"/>
          <w:sz w:val="22"/>
          <w:szCs w:val="22"/>
        </w:rPr>
        <w:tab/>
      </w:r>
      <w:r>
        <w:t>Number of cells and number of CSI-RS resources</w:t>
      </w:r>
      <w:r>
        <w:tab/>
        <w:t>774</w:t>
      </w:r>
    </w:p>
    <w:p w14:paraId="51C9E4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9.10.3.3.1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FR1</w:t>
      </w:r>
      <w:r>
        <w:tab/>
        <w:t>774</w:t>
      </w:r>
    </w:p>
    <w:p w14:paraId="495F13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9.10.3.3.2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for FR2</w:t>
      </w:r>
      <w:r>
        <w:tab/>
        <w:t>774</w:t>
      </w:r>
    </w:p>
    <w:p w14:paraId="5F6D04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Calibri"/>
        </w:rPr>
        <w:t>9.10.3.4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Calibri"/>
        </w:rPr>
        <w:t>M</w:t>
      </w:r>
      <w:r>
        <w:t>easurements reporting requirements</w:t>
      </w:r>
      <w:r>
        <w:tab/>
        <w:t>774</w:t>
      </w:r>
    </w:p>
    <w:p w14:paraId="74628C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9.10.3.4.1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774</w:t>
      </w:r>
    </w:p>
    <w:p w14:paraId="03C26D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9.10.3.4.2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Periodic Reporting</w:t>
      </w:r>
      <w:r>
        <w:tab/>
        <w:t>774</w:t>
      </w:r>
    </w:p>
    <w:p w14:paraId="54E033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9.10.3.4.3</w:t>
      </w:r>
      <w:r>
        <w:rPr>
          <w:rFonts w:ascii="Calibri" w:eastAsia="Malgun Gothic" w:hAnsi="Calibri"/>
          <w:sz w:val="22"/>
          <w:szCs w:val="22"/>
        </w:rPr>
        <w:tab/>
      </w:r>
      <w:r>
        <w:t>Event-triggered Reporting</w:t>
      </w:r>
      <w:r>
        <w:tab/>
        <w:t>774</w:t>
      </w:r>
    </w:p>
    <w:p w14:paraId="3815FA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9.10.3.5</w:t>
      </w:r>
      <w:r>
        <w:rPr>
          <w:rFonts w:ascii="Calibri" w:eastAsia="Malgun Gothic" w:hAnsi="Calibri"/>
          <w:sz w:val="22"/>
          <w:szCs w:val="22"/>
        </w:rPr>
        <w:tab/>
      </w:r>
      <w:r>
        <w:t>Inter frequency measurements with measurement gaps</w:t>
      </w:r>
      <w:r>
        <w:tab/>
        <w:t>775</w:t>
      </w:r>
    </w:p>
    <w:p w14:paraId="3E31996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9.11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with autonomous gaps</w:t>
      </w:r>
      <w:r>
        <w:tab/>
        <w:t>776</w:t>
      </w:r>
    </w:p>
    <w:p w14:paraId="0FD798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776</w:t>
      </w:r>
    </w:p>
    <w:p w14:paraId="5D007A4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9.11.2</w:t>
      </w:r>
      <w:r>
        <w:rPr>
          <w:rFonts w:ascii="Calibri" w:eastAsia="Malgun Gothic" w:hAnsi="Calibri"/>
          <w:sz w:val="22"/>
          <w:szCs w:val="22"/>
        </w:rPr>
        <w:tab/>
      </w:r>
      <w:r>
        <w:t>CGI identification of an NR cell with autonomous gaps</w:t>
      </w:r>
      <w:r>
        <w:tab/>
        <w:t>776</w:t>
      </w:r>
    </w:p>
    <w:p w14:paraId="765FAAF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9.11.3</w:t>
      </w:r>
      <w:r>
        <w:rPr>
          <w:rFonts w:ascii="Calibri" w:eastAsia="Malgun Gothic" w:hAnsi="Calibri"/>
          <w:sz w:val="22"/>
          <w:szCs w:val="22"/>
        </w:rPr>
        <w:tab/>
      </w:r>
      <w:r>
        <w:t>CGI reporting delay</w:t>
      </w:r>
      <w:r>
        <w:tab/>
        <w:t>777</w:t>
      </w:r>
    </w:p>
    <w:p w14:paraId="4F2FAAC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9.11A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with autonomous gaps for RedCap</w:t>
      </w:r>
      <w:r>
        <w:tab/>
        <w:t>778</w:t>
      </w:r>
    </w:p>
    <w:p w14:paraId="72B6E89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778</w:t>
      </w:r>
    </w:p>
    <w:p w14:paraId="6E06867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9.11A.2</w:t>
      </w:r>
      <w:r>
        <w:rPr>
          <w:rFonts w:ascii="Calibri" w:eastAsia="Malgun Gothic" w:hAnsi="Calibri"/>
          <w:sz w:val="22"/>
          <w:szCs w:val="22"/>
        </w:rPr>
        <w:tab/>
      </w:r>
      <w:r>
        <w:t>CGI identification of an NR cell with autonomous gaps</w:t>
      </w:r>
      <w:r>
        <w:tab/>
        <w:t>778</w:t>
      </w:r>
    </w:p>
    <w:p w14:paraId="0B62066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9.11A.3</w:t>
      </w:r>
      <w:r>
        <w:rPr>
          <w:rFonts w:ascii="Calibri" w:eastAsia="Malgun Gothic" w:hAnsi="Calibri"/>
          <w:sz w:val="22"/>
          <w:szCs w:val="22"/>
        </w:rPr>
        <w:tab/>
      </w:r>
      <w:r>
        <w:t>CGI reporting delay</w:t>
      </w:r>
      <w:r>
        <w:tab/>
        <w:t>779</w:t>
      </w:r>
    </w:p>
    <w:p w14:paraId="4A9CA90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9.11A.4</w:t>
      </w:r>
      <w:r>
        <w:rPr>
          <w:rFonts w:ascii="Calibri" w:eastAsia="Malgun Gothic" w:hAnsi="Calibri"/>
          <w:sz w:val="22"/>
          <w:szCs w:val="22"/>
        </w:rPr>
        <w:tab/>
      </w:r>
      <w:r>
        <w:t>CGI reporting scheduling restriction</w:t>
      </w:r>
      <w:r>
        <w:tab/>
        <w:t>779</w:t>
      </w:r>
    </w:p>
    <w:p w14:paraId="770C9AC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9.12</w:t>
      </w:r>
      <w:r>
        <w:rPr>
          <w:rFonts w:ascii="Calibri" w:eastAsia="Malgun Gothic" w:hAnsi="Calibri"/>
          <w:sz w:val="22"/>
          <w:szCs w:val="22"/>
        </w:rPr>
        <w:tab/>
      </w:r>
      <w:r>
        <w:t>Measurement for Propagation Delay Compensation</w:t>
      </w:r>
      <w:r>
        <w:tab/>
        <w:t>780</w:t>
      </w:r>
    </w:p>
    <w:p w14:paraId="399A911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780</w:t>
      </w:r>
    </w:p>
    <w:p w14:paraId="79BD26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Requirements Applicability</w:t>
      </w:r>
      <w:r>
        <w:tab/>
        <w:t>780</w:t>
      </w:r>
    </w:p>
    <w:p w14:paraId="687EB6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9.12.3</w:t>
      </w:r>
      <w:r>
        <w:rPr>
          <w:rFonts w:ascii="Calibri" w:eastAsia="Malgun Gothic" w:hAnsi="Calibri"/>
          <w:sz w:val="22"/>
          <w:szCs w:val="22"/>
        </w:rPr>
        <w:tab/>
      </w:r>
      <w:r>
        <w:t>Measurement Capability</w:t>
      </w:r>
      <w:r>
        <w:tab/>
        <w:t>780</w:t>
      </w:r>
    </w:p>
    <w:p w14:paraId="602AC8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period requirements</w:t>
      </w:r>
      <w:r>
        <w:tab/>
        <w:t>780</w:t>
      </w:r>
    </w:p>
    <w:p w14:paraId="646904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9.12.4.1</w:t>
      </w:r>
      <w:r>
        <w:rPr>
          <w:rFonts w:ascii="Calibri" w:eastAsia="Malgun Gothic" w:hAnsi="Calibri"/>
          <w:sz w:val="22"/>
          <w:szCs w:val="22"/>
        </w:rPr>
        <w:tab/>
      </w:r>
      <w:r>
        <w:t>PRS Measurement Period</w:t>
      </w:r>
      <w:r>
        <w:tab/>
        <w:t>780</w:t>
      </w:r>
    </w:p>
    <w:p w14:paraId="2BDCB0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9.12.4.2</w:t>
      </w:r>
      <w:r>
        <w:rPr>
          <w:rFonts w:ascii="Calibri" w:eastAsia="Malgun Gothic" w:hAnsi="Calibri"/>
          <w:sz w:val="22"/>
          <w:szCs w:val="22"/>
        </w:rPr>
        <w:tab/>
      </w:r>
      <w:r>
        <w:t>TRS Measurement Period</w:t>
      </w:r>
      <w:r>
        <w:tab/>
        <w:t>781</w:t>
      </w:r>
    </w:p>
    <w:p w14:paraId="4C5DC1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9.12.5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782</w:t>
      </w:r>
    </w:p>
    <w:p w14:paraId="43D8DBB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9.12.6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Scheduling availability during measurement for Propagation Delay Compensation</w:t>
      </w:r>
      <w:r>
        <w:tab/>
        <w:t>782</w:t>
      </w:r>
    </w:p>
    <w:p w14:paraId="717263E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9.12.7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Measurement restriction for measurement for Propagation Delay Compensation</w:t>
      </w:r>
      <w:r>
        <w:tab/>
        <w:t>782</w:t>
      </w:r>
    </w:p>
    <w:p w14:paraId="4C6FA65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9.</w:t>
      </w:r>
      <w:r>
        <w:rPr>
          <w:lang w:eastAsia="zh-CN"/>
        </w:rPr>
        <w:t>13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a cell with different PCI from serving cell</w:t>
      </w:r>
      <w:r>
        <w:tab/>
        <w:t>783</w:t>
      </w:r>
    </w:p>
    <w:p w14:paraId="724DBA4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783</w:t>
      </w:r>
    </w:p>
    <w:p w14:paraId="2AEF87F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9.13.2</w:t>
      </w:r>
      <w:r>
        <w:rPr>
          <w:rFonts w:ascii="Calibri" w:eastAsia="Malgun Gothic" w:hAnsi="Calibri"/>
          <w:sz w:val="22"/>
          <w:szCs w:val="22"/>
        </w:rPr>
        <w:tab/>
      </w:r>
      <w:r>
        <w:t>Requirements Applicability</w:t>
      </w:r>
      <w:r>
        <w:tab/>
        <w:t>783</w:t>
      </w:r>
    </w:p>
    <w:p w14:paraId="423ED5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Reporting Requirements</w:t>
      </w:r>
      <w:r>
        <w:tab/>
        <w:t>784</w:t>
      </w:r>
    </w:p>
    <w:p w14:paraId="7F9A55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9.13.3.1</w:t>
      </w:r>
      <w:r>
        <w:rPr>
          <w:rFonts w:ascii="Calibri" w:eastAsia="Malgun Gothic" w:hAnsi="Calibri"/>
          <w:sz w:val="22"/>
          <w:szCs w:val="22"/>
        </w:rPr>
        <w:tab/>
      </w:r>
      <w:r>
        <w:t>Periodic Reporting</w:t>
      </w:r>
      <w:r>
        <w:tab/>
        <w:t>784</w:t>
      </w:r>
    </w:p>
    <w:p w14:paraId="5EBEBA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9.13.3.2</w:t>
      </w:r>
      <w:r>
        <w:rPr>
          <w:rFonts w:ascii="Calibri" w:eastAsia="Malgun Gothic" w:hAnsi="Calibri"/>
          <w:sz w:val="22"/>
          <w:szCs w:val="22"/>
        </w:rPr>
        <w:tab/>
      </w:r>
      <w:r>
        <w:t>Semi-Persistent Reporting</w:t>
      </w:r>
      <w:r>
        <w:tab/>
        <w:t>784</w:t>
      </w:r>
    </w:p>
    <w:p w14:paraId="5607AE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9.13.3.3</w:t>
      </w:r>
      <w:r>
        <w:rPr>
          <w:rFonts w:ascii="Calibri" w:eastAsia="Malgun Gothic" w:hAnsi="Calibri"/>
          <w:sz w:val="22"/>
          <w:szCs w:val="22"/>
        </w:rPr>
        <w:tab/>
      </w:r>
      <w:r>
        <w:t>Aperiodic Reporting</w:t>
      </w:r>
      <w:r>
        <w:tab/>
        <w:t>784</w:t>
      </w:r>
    </w:p>
    <w:p w14:paraId="7FC8F6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requirements</w:t>
      </w:r>
      <w:r>
        <w:tab/>
        <w:t>784</w:t>
      </w:r>
    </w:p>
    <w:p w14:paraId="5B9D41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9.13.4.1</w:t>
      </w:r>
      <w:r>
        <w:rPr>
          <w:rFonts w:ascii="Calibri" w:eastAsia="Malgun Gothic" w:hAnsi="Calibri"/>
          <w:sz w:val="22"/>
          <w:szCs w:val="22"/>
        </w:rPr>
        <w:tab/>
      </w:r>
      <w:r>
        <w:t>Inter-cell SSB based L1-RSRP Reporting</w:t>
      </w:r>
      <w:r>
        <w:tab/>
        <w:t>784</w:t>
      </w:r>
    </w:p>
    <w:p w14:paraId="3ADC783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9.13.5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L1-RSRP measurement</w:t>
      </w:r>
      <w:r>
        <w:tab/>
        <w:t>787</w:t>
      </w:r>
    </w:p>
    <w:p w14:paraId="36FD5CA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9.13.5.1</w:t>
      </w:r>
      <w:r>
        <w:rPr>
          <w:rFonts w:ascii="Calibri" w:eastAsia="Malgun Gothic" w:hAnsi="Calibri"/>
          <w:sz w:val="22"/>
          <w:szCs w:val="22"/>
        </w:rPr>
        <w:tab/>
      </w:r>
      <w:r>
        <w:t>Measurement restriction for SSB based L1-RSRP</w:t>
      </w:r>
      <w:r>
        <w:tab/>
        <w:t>787</w:t>
      </w:r>
    </w:p>
    <w:p w14:paraId="30D9529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9.13.6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during L1-RSRP measurement</w:t>
      </w:r>
      <w:r>
        <w:tab/>
        <w:t>787</w:t>
      </w:r>
    </w:p>
    <w:p w14:paraId="1C42E4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?? ??"/>
        </w:rPr>
        <w:t>9.13.6.1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?? ??"/>
        </w:rPr>
        <w:t>Scheduling availability of UE performing L1-RSRP measurement with a same subcarrier spacing as PDSCH/PDCCH on FR1</w:t>
      </w:r>
      <w:r>
        <w:tab/>
        <w:t>788</w:t>
      </w:r>
    </w:p>
    <w:p w14:paraId="4D457E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9.13.6.2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with a different subcarrier spacing than PDSCH/PDCCH on FR1</w:t>
      </w:r>
      <w:r>
        <w:tab/>
        <w:t>788</w:t>
      </w:r>
    </w:p>
    <w:p w14:paraId="7E122F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9.13.6.3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FR2</w:t>
      </w:r>
      <w:r>
        <w:tab/>
        <w:t>788</w:t>
      </w:r>
    </w:p>
    <w:p w14:paraId="1AB1E3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9.13.6.4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on FR1 or FR2 in case of FR1-FR2 inter-band CA</w:t>
      </w:r>
      <w:r>
        <w:tab/>
        <w:t>788</w:t>
      </w:r>
    </w:p>
    <w:p w14:paraId="357478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9.13.6.5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of UE performing L1-RSRP measurement in TDD bands on FR1</w:t>
      </w:r>
      <w:r>
        <w:tab/>
        <w:t>789</w:t>
      </w:r>
    </w:p>
    <w:p w14:paraId="50329D1A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10</w:t>
      </w:r>
      <w:r>
        <w:rPr>
          <w:rFonts w:ascii="Calibri" w:eastAsia="Malgun Gothic" w:hAnsi="Calibri"/>
          <w:szCs w:val="22"/>
        </w:rPr>
        <w:tab/>
      </w:r>
      <w:r>
        <w:t>Measurement Performance requirements</w:t>
      </w:r>
      <w:r>
        <w:tab/>
        <w:t>783</w:t>
      </w:r>
    </w:p>
    <w:p w14:paraId="40C1D0F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10.1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</w:t>
      </w:r>
      <w:r>
        <w:tab/>
        <w:t>783</w:t>
      </w:r>
    </w:p>
    <w:p w14:paraId="667ADB3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783</w:t>
      </w:r>
    </w:p>
    <w:p w14:paraId="1237AE8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FR1</w:t>
      </w:r>
      <w:r>
        <w:tab/>
        <w:t>783</w:t>
      </w:r>
    </w:p>
    <w:p w14:paraId="7D2E84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783</w:t>
      </w:r>
    </w:p>
    <w:p w14:paraId="7C9FC8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783</w:t>
      </w:r>
    </w:p>
    <w:p w14:paraId="18CC4D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784</w:t>
      </w:r>
    </w:p>
    <w:p w14:paraId="70D1D9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785</w:t>
      </w:r>
    </w:p>
    <w:p w14:paraId="3D87C7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CSI-RSRP accuracy requirements</w:t>
      </w:r>
      <w:r>
        <w:tab/>
        <w:t>785</w:t>
      </w:r>
    </w:p>
    <w:p w14:paraId="1CF32D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10.1.2.3.1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CSI-RSRP </w:t>
      </w:r>
      <w:r>
        <w:t>Accuracy</w:t>
      </w:r>
      <w:r>
        <w:tab/>
        <w:t>785</w:t>
      </w:r>
    </w:p>
    <w:p w14:paraId="381706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10.1.2.3.2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CSI-RSRP </w:t>
      </w:r>
      <w:r>
        <w:t>Accuracy</w:t>
      </w:r>
      <w:r>
        <w:tab/>
        <w:t>786</w:t>
      </w:r>
    </w:p>
    <w:p w14:paraId="666BFE8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FR1 for CA/DC Idle Mode Measurements</w:t>
      </w:r>
      <w:r>
        <w:tab/>
        <w:t>787</w:t>
      </w:r>
    </w:p>
    <w:p w14:paraId="58111D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787</w:t>
      </w:r>
    </w:p>
    <w:p w14:paraId="2398F2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10.1.2B.1.1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787</w:t>
      </w:r>
    </w:p>
    <w:p w14:paraId="3D9950C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FR1 SAN</w:t>
      </w:r>
      <w:r>
        <w:tab/>
        <w:t>788</w:t>
      </w:r>
    </w:p>
    <w:p w14:paraId="3DBDEF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788</w:t>
      </w:r>
    </w:p>
    <w:p w14:paraId="3AA4E3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10.1.2C.1.1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788</w:t>
      </w:r>
    </w:p>
    <w:p w14:paraId="62A5C0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10.1.2C.1.2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789</w:t>
      </w:r>
    </w:p>
    <w:p w14:paraId="0BDBD8D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FR2</w:t>
      </w:r>
      <w:r>
        <w:tab/>
        <w:t>789</w:t>
      </w:r>
    </w:p>
    <w:p w14:paraId="0C19E5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789</w:t>
      </w:r>
    </w:p>
    <w:p w14:paraId="588836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789</w:t>
      </w:r>
    </w:p>
    <w:p w14:paraId="7C9901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10.1.3.1.2</w:t>
      </w:r>
      <w:r>
        <w:rPr>
          <w:rFonts w:ascii="Calibri" w:eastAsia="Malgun Gothic" w:hAnsi="Calibri"/>
          <w:sz w:val="22"/>
          <w:szCs w:val="22"/>
        </w:rPr>
        <w:tab/>
      </w:r>
      <w:r>
        <w:t>Relative SS-RSRP Accuracy</w:t>
      </w:r>
      <w:r>
        <w:tab/>
        <w:t>790</w:t>
      </w:r>
    </w:p>
    <w:p w14:paraId="14E5A0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Void</w:t>
      </w:r>
      <w:r>
        <w:tab/>
        <w:t>791</w:t>
      </w:r>
    </w:p>
    <w:p w14:paraId="484983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CSI-RSRP accuracy requirements</w:t>
      </w:r>
      <w:r>
        <w:tab/>
        <w:t>791</w:t>
      </w:r>
    </w:p>
    <w:p w14:paraId="4753B9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10.1.3.3.1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CSI-RSRP </w:t>
      </w:r>
      <w:r>
        <w:t>Accuracy</w:t>
      </w:r>
      <w:r>
        <w:tab/>
        <w:t>791</w:t>
      </w:r>
    </w:p>
    <w:p w14:paraId="71EF21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10.1.3.3.2</w:t>
      </w:r>
      <w:r>
        <w:rPr>
          <w:rFonts w:ascii="Calibri" w:eastAsia="Malgun Gothic" w:hAnsi="Calibri"/>
          <w:sz w:val="22"/>
          <w:szCs w:val="22"/>
        </w:rPr>
        <w:tab/>
      </w:r>
      <w:r>
        <w:t>Relative CSI-RSRP Accuracy</w:t>
      </w:r>
      <w:r>
        <w:tab/>
        <w:t>792</w:t>
      </w:r>
    </w:p>
    <w:p w14:paraId="7DEFCB5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FR2 for CA/DC Idle Mode Measurements</w:t>
      </w:r>
      <w:r>
        <w:tab/>
        <w:t>793</w:t>
      </w:r>
    </w:p>
    <w:p w14:paraId="7359F3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793</w:t>
      </w:r>
    </w:p>
    <w:p w14:paraId="5CEF7A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10.1.3B.1.1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793</w:t>
      </w:r>
    </w:p>
    <w:p w14:paraId="6A4225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lastRenderedPageBreak/>
        <w:t>10.1.4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RSRP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794</w:t>
      </w:r>
    </w:p>
    <w:p w14:paraId="06B3D2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SS-RSRP accuracy requirements</w:t>
      </w:r>
      <w:r>
        <w:tab/>
        <w:t>794</w:t>
      </w:r>
    </w:p>
    <w:p w14:paraId="3BACAB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7229CD">
        <w:rPr>
          <w:lang w:val="en-US" w:eastAsia="zh-CN"/>
        </w:rPr>
        <w:t xml:space="preserve"> in FR1</w:t>
      </w:r>
      <w:r>
        <w:tab/>
        <w:t>794</w:t>
      </w:r>
    </w:p>
    <w:p w14:paraId="6A485A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10.1.4.1.2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SS-RSRP in FR1</w:t>
      </w:r>
      <w:r>
        <w:tab/>
        <w:t>795</w:t>
      </w:r>
    </w:p>
    <w:p w14:paraId="74CD575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796</w:t>
      </w:r>
    </w:p>
    <w:p w14:paraId="049C0F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CSI-RSRP accuracy requirements</w:t>
      </w:r>
      <w:r>
        <w:tab/>
        <w:t>796</w:t>
      </w:r>
    </w:p>
    <w:p w14:paraId="720A8C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CSI-RSRP</w:t>
      </w:r>
      <w:r w:rsidRPr="007229CD">
        <w:rPr>
          <w:lang w:val="en-US" w:eastAsia="zh-CN"/>
        </w:rPr>
        <w:t xml:space="preserve"> in FR1</w:t>
      </w:r>
      <w:r>
        <w:tab/>
        <w:t>796</w:t>
      </w:r>
    </w:p>
    <w:p w14:paraId="19C726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10.1.4.3.2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CS-RSRP in FR1</w:t>
      </w:r>
      <w:r>
        <w:tab/>
        <w:t>797</w:t>
      </w:r>
    </w:p>
    <w:p w14:paraId="080B9B7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10.1.4B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RSRP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 w:rsidRPr="007229CD">
        <w:rPr>
          <w:lang w:val="en-US"/>
        </w:rPr>
        <w:t xml:space="preserve"> for CA/DC Idle Mode Measurements</w:t>
      </w:r>
      <w:r>
        <w:tab/>
        <w:t>798</w:t>
      </w:r>
    </w:p>
    <w:p w14:paraId="4057D6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SS-RSRP accuracy requirements</w:t>
      </w:r>
      <w:r>
        <w:tab/>
        <w:t>798</w:t>
      </w:r>
    </w:p>
    <w:p w14:paraId="04CA2E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10.1.4B.1.1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7229CD">
        <w:rPr>
          <w:lang w:val="en-US" w:eastAsia="zh-CN"/>
        </w:rPr>
        <w:t xml:space="preserve"> in FR1</w:t>
      </w:r>
      <w:r>
        <w:tab/>
        <w:t>798</w:t>
      </w:r>
    </w:p>
    <w:p w14:paraId="5B6B82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10.1.4C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RSRP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 w:rsidRPr="007229CD">
        <w:rPr>
          <w:lang w:val="en-US"/>
        </w:rPr>
        <w:t xml:space="preserve"> SAN</w:t>
      </w:r>
      <w:r>
        <w:tab/>
        <w:t>799</w:t>
      </w:r>
    </w:p>
    <w:p w14:paraId="468786B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SS-RSRP accuracy requirements</w:t>
      </w:r>
      <w:r>
        <w:tab/>
        <w:t>799</w:t>
      </w:r>
    </w:p>
    <w:p w14:paraId="5846EF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10.1.4C.1.1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7229CD">
        <w:rPr>
          <w:lang w:val="en-US" w:eastAsia="zh-CN"/>
        </w:rPr>
        <w:t xml:space="preserve"> in FR1</w:t>
      </w:r>
      <w:r>
        <w:tab/>
        <w:t>799</w:t>
      </w:r>
    </w:p>
    <w:p w14:paraId="345322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10.1.4C.1.2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SS-RSRP in FR1</w:t>
      </w:r>
      <w:r>
        <w:tab/>
        <w:t>800</w:t>
      </w:r>
    </w:p>
    <w:p w14:paraId="7452664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RSRP accuracy requirements for FR2</w:t>
      </w:r>
      <w:r>
        <w:tab/>
        <w:t>800</w:t>
      </w:r>
    </w:p>
    <w:p w14:paraId="182B3E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SS-RSRP accuracy requirements</w:t>
      </w:r>
      <w:r>
        <w:tab/>
        <w:t>800</w:t>
      </w:r>
    </w:p>
    <w:p w14:paraId="4E0BE2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Absolute SS-RSRP Accuracy</w:t>
      </w:r>
      <w:r>
        <w:tab/>
        <w:t>800</w:t>
      </w:r>
    </w:p>
    <w:p w14:paraId="39076B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Relative SS-RSRP Accuracy</w:t>
      </w:r>
      <w:r>
        <w:tab/>
        <w:t>801</w:t>
      </w:r>
    </w:p>
    <w:p w14:paraId="6CC113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Void</w:t>
      </w:r>
      <w:r>
        <w:tab/>
        <w:t>802</w:t>
      </w:r>
    </w:p>
    <w:p w14:paraId="4623C9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CSI-RSRP accuracy requirements</w:t>
      </w:r>
      <w:r>
        <w:tab/>
        <w:t>802</w:t>
      </w:r>
    </w:p>
    <w:p w14:paraId="65EF25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Absolute CSI-RSRP Accuracy</w:t>
      </w:r>
      <w:r>
        <w:tab/>
        <w:t>802</w:t>
      </w:r>
    </w:p>
    <w:p w14:paraId="228EFE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Relative CSI-RSRP Accuracy</w:t>
      </w:r>
      <w:r>
        <w:tab/>
        <w:t>803</w:t>
      </w:r>
    </w:p>
    <w:p w14:paraId="62D26C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RSRP accuracy requirements for FR2 for CA/DC Idle Mode Measurements</w:t>
      </w:r>
      <w:r>
        <w:tab/>
        <w:t>804</w:t>
      </w:r>
    </w:p>
    <w:p w14:paraId="3D8E87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10.1.5B.1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SS-RSRP accuracy requirements</w:t>
      </w:r>
      <w:r>
        <w:tab/>
        <w:t>804</w:t>
      </w:r>
    </w:p>
    <w:p w14:paraId="1FEEF7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10.1.5B.1.1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Absolute SS-RSRP Accuracy</w:t>
      </w:r>
      <w:r>
        <w:tab/>
        <w:t>804</w:t>
      </w:r>
    </w:p>
    <w:p w14:paraId="2DA765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10.1.6</w:t>
      </w:r>
      <w:r>
        <w:rPr>
          <w:rFonts w:ascii="Calibri" w:eastAsia="Malgun Gothic" w:hAnsi="Calibri"/>
          <w:sz w:val="22"/>
          <w:szCs w:val="22"/>
        </w:rPr>
        <w:tab/>
      </w:r>
      <w:r>
        <w:t>RSRP Measurement Report Mapping</w:t>
      </w:r>
      <w:r>
        <w:tab/>
        <w:t>805</w:t>
      </w:r>
    </w:p>
    <w:p w14:paraId="09EACA6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FR1</w:t>
      </w:r>
      <w:r>
        <w:tab/>
        <w:t>807</w:t>
      </w:r>
    </w:p>
    <w:p w14:paraId="0F63E06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807</w:t>
      </w:r>
    </w:p>
    <w:p w14:paraId="05A3D8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FR1</w:t>
      </w:r>
      <w:r>
        <w:tab/>
        <w:t>807</w:t>
      </w:r>
    </w:p>
    <w:p w14:paraId="79C7022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CSI-RSRQ accuracy requirements</w:t>
      </w:r>
      <w:r>
        <w:tab/>
        <w:t>808</w:t>
      </w:r>
    </w:p>
    <w:p w14:paraId="62AB43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10.1.7.2.1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808</w:t>
      </w:r>
    </w:p>
    <w:p w14:paraId="5F4F264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10.1.7B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FR1 for CA/DC Idle Mode Measurements</w:t>
      </w:r>
      <w:r>
        <w:tab/>
        <w:t>809</w:t>
      </w:r>
    </w:p>
    <w:p w14:paraId="7A7C25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10.1.7B.1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809</w:t>
      </w:r>
    </w:p>
    <w:p w14:paraId="07BCF9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7B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FR1</w:t>
      </w:r>
      <w:r>
        <w:tab/>
        <w:t>809</w:t>
      </w:r>
    </w:p>
    <w:p w14:paraId="77ACD29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10.1.7C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FR1 SAN</w:t>
      </w:r>
      <w:r>
        <w:tab/>
        <w:t>810</w:t>
      </w:r>
    </w:p>
    <w:p w14:paraId="3C174E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10.1.7C.1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810</w:t>
      </w:r>
    </w:p>
    <w:p w14:paraId="65381D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10.1.7C.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FR1</w:t>
      </w:r>
      <w:r>
        <w:tab/>
        <w:t>810</w:t>
      </w:r>
    </w:p>
    <w:p w14:paraId="34E080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FR2</w:t>
      </w:r>
      <w:r>
        <w:tab/>
        <w:t>811</w:t>
      </w:r>
    </w:p>
    <w:p w14:paraId="23A927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10.1.8.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</w:t>
      </w:r>
      <w:r w:rsidRPr="007229CD">
        <w:rPr>
          <w:lang w:val="en-US"/>
        </w:rPr>
        <w:t xml:space="preserve">-frequency </w:t>
      </w:r>
      <w:r w:rsidRPr="007229CD">
        <w:rPr>
          <w:lang w:val="en-US" w:eastAsia="ko-KR"/>
        </w:rPr>
        <w:t>SS-RSRQ</w:t>
      </w:r>
      <w:r w:rsidRPr="007229CD">
        <w:rPr>
          <w:lang w:val="en-US"/>
        </w:rPr>
        <w:t xml:space="preserve"> accuracy requirements </w:t>
      </w:r>
      <w:r w:rsidRPr="007229CD">
        <w:rPr>
          <w:lang w:val="en-US" w:eastAsia="zh-CN"/>
        </w:rPr>
        <w:t>in FR2</w:t>
      </w:r>
      <w:r>
        <w:tab/>
        <w:t>811</w:t>
      </w:r>
    </w:p>
    <w:p w14:paraId="2B6CCA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8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FR2</w:t>
      </w:r>
      <w:r>
        <w:tab/>
        <w:t>811</w:t>
      </w:r>
    </w:p>
    <w:p w14:paraId="07B458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CSI-RSRQ accuracy requirements</w:t>
      </w:r>
      <w:r>
        <w:tab/>
        <w:t>812</w:t>
      </w:r>
    </w:p>
    <w:p w14:paraId="2CBBB0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10.1.8.2.1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812</w:t>
      </w:r>
    </w:p>
    <w:p w14:paraId="376E36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10.1.8B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FR2 for CA/DC Idle Mode Measurements</w:t>
      </w:r>
      <w:r>
        <w:tab/>
        <w:t>812</w:t>
      </w:r>
    </w:p>
    <w:p w14:paraId="1A2502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10.1.8B.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</w:t>
      </w:r>
      <w:r w:rsidRPr="007229CD">
        <w:rPr>
          <w:lang w:val="en-US"/>
        </w:rPr>
        <w:t xml:space="preserve">-frequency </w:t>
      </w:r>
      <w:r w:rsidRPr="007229CD">
        <w:rPr>
          <w:lang w:val="en-US" w:eastAsia="ko-KR"/>
        </w:rPr>
        <w:t>SS-RSRQ</w:t>
      </w:r>
      <w:r w:rsidRPr="007229CD">
        <w:rPr>
          <w:lang w:val="en-US"/>
        </w:rPr>
        <w:t xml:space="preserve"> accuracy requirements </w:t>
      </w:r>
      <w:r w:rsidRPr="007229CD">
        <w:rPr>
          <w:lang w:val="en-US" w:eastAsia="zh-CN"/>
        </w:rPr>
        <w:t>in FR2</w:t>
      </w:r>
      <w:r>
        <w:tab/>
        <w:t>812</w:t>
      </w:r>
    </w:p>
    <w:p w14:paraId="18D373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8B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FR2</w:t>
      </w:r>
      <w:r>
        <w:tab/>
        <w:t>813</w:t>
      </w:r>
    </w:p>
    <w:p w14:paraId="02FDA0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Inter-frequency RSRQ accuracy requirements for </w:t>
      </w:r>
      <w:r w:rsidRPr="007229CD">
        <w:rPr>
          <w:lang w:val="en-US" w:eastAsia="ko-KR"/>
        </w:rPr>
        <w:t>FR1</w:t>
      </w:r>
      <w:r>
        <w:tab/>
        <w:t>813</w:t>
      </w:r>
    </w:p>
    <w:p w14:paraId="56F521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813</w:t>
      </w:r>
    </w:p>
    <w:p w14:paraId="1500D9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FR1</w:t>
      </w:r>
      <w:r>
        <w:tab/>
        <w:t>813</w:t>
      </w:r>
    </w:p>
    <w:p w14:paraId="5CB2FF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.9.1.2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FR1</w:t>
      </w:r>
      <w:r>
        <w:tab/>
        <w:t>814</w:t>
      </w:r>
    </w:p>
    <w:p w14:paraId="5A085F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</w:t>
      </w:r>
      <w:r w:rsidRPr="007229CD">
        <w:rPr>
          <w:lang w:val="en-US" w:eastAsia="zh-CN"/>
        </w:rPr>
        <w:t>er</w:t>
      </w:r>
      <w:r w:rsidRPr="007229CD">
        <w:rPr>
          <w:lang w:val="en-US"/>
        </w:rPr>
        <w:t>-frequency CSI-RSRQ accuracy requirements</w:t>
      </w:r>
      <w:r>
        <w:tab/>
        <w:t>815</w:t>
      </w:r>
    </w:p>
    <w:p w14:paraId="0E316F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10.1.9.2.1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815</w:t>
      </w:r>
    </w:p>
    <w:p w14:paraId="1983B6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10.1.9.2.2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816</w:t>
      </w:r>
    </w:p>
    <w:p w14:paraId="6CED83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10.1.9B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Inter-frequency RSRQ accuracy requirements for </w:t>
      </w:r>
      <w:r w:rsidRPr="007229CD">
        <w:rPr>
          <w:lang w:val="en-US" w:eastAsia="ko-KR"/>
        </w:rPr>
        <w:t>FR1</w:t>
      </w:r>
      <w:r w:rsidRPr="007229CD">
        <w:rPr>
          <w:lang w:val="en-US"/>
        </w:rPr>
        <w:t xml:space="preserve"> for CA/DC Idle Mode Measurements</w:t>
      </w:r>
      <w:r>
        <w:tab/>
        <w:t>817</w:t>
      </w:r>
    </w:p>
    <w:p w14:paraId="6EE9C57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817</w:t>
      </w:r>
    </w:p>
    <w:p w14:paraId="1949B8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10.1.9B.1.1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FR1</w:t>
      </w:r>
      <w:r>
        <w:tab/>
        <w:t>817</w:t>
      </w:r>
    </w:p>
    <w:p w14:paraId="3C3FB4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10.1.9C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Inter-frequency RSRQ accuracy requirements for </w:t>
      </w:r>
      <w:r w:rsidRPr="007229CD">
        <w:rPr>
          <w:lang w:val="en-US" w:eastAsia="ko-KR"/>
        </w:rPr>
        <w:t>FR1</w:t>
      </w:r>
      <w:r w:rsidRPr="007229CD">
        <w:rPr>
          <w:lang w:val="en-US"/>
        </w:rPr>
        <w:t xml:space="preserve"> SAN</w:t>
      </w:r>
      <w:r>
        <w:tab/>
        <w:t>818</w:t>
      </w:r>
    </w:p>
    <w:p w14:paraId="72EBF8D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818</w:t>
      </w:r>
    </w:p>
    <w:p w14:paraId="61B65C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10.1.9C.1.1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FR1</w:t>
      </w:r>
      <w:r>
        <w:tab/>
        <w:t>818</w:t>
      </w:r>
    </w:p>
    <w:p w14:paraId="2BFFA3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10.1.9C.1.2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FR1</w:t>
      </w:r>
      <w:r>
        <w:tab/>
        <w:t>819</w:t>
      </w:r>
    </w:p>
    <w:p w14:paraId="0939FC4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RSRQ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820</w:t>
      </w:r>
    </w:p>
    <w:p w14:paraId="10900F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</w:t>
      </w:r>
      <w:r>
        <w:t>0.1.10.1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SS-RSRQ accuracy requirements in FR2</w:t>
      </w:r>
      <w:r>
        <w:tab/>
        <w:t>820</w:t>
      </w:r>
    </w:p>
    <w:p w14:paraId="01AE93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lastRenderedPageBreak/>
        <w:t>10.1.10.1.1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FR2</w:t>
      </w:r>
      <w:r>
        <w:tab/>
        <w:t>820</w:t>
      </w:r>
    </w:p>
    <w:p w14:paraId="215AFA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</w:t>
      </w:r>
      <w:r>
        <w:t>.1.</w:t>
      </w:r>
      <w:r>
        <w:rPr>
          <w:lang w:eastAsia="zh-CN"/>
        </w:rPr>
        <w:t>10</w:t>
      </w:r>
      <w:r>
        <w:t>.</w:t>
      </w:r>
      <w:r>
        <w:rPr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FR2</w:t>
      </w:r>
      <w:r>
        <w:tab/>
        <w:t>820</w:t>
      </w:r>
    </w:p>
    <w:p w14:paraId="3A4A6B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</w:t>
      </w:r>
      <w:r w:rsidRPr="007229CD">
        <w:rPr>
          <w:lang w:val="en-US" w:eastAsia="zh-CN"/>
        </w:rPr>
        <w:t>er</w:t>
      </w:r>
      <w:r w:rsidRPr="007229CD">
        <w:rPr>
          <w:lang w:val="en-US"/>
        </w:rPr>
        <w:t>-frequency CSI-RSRQ accuracy requirements</w:t>
      </w:r>
      <w:r>
        <w:tab/>
        <w:t>821</w:t>
      </w:r>
    </w:p>
    <w:p w14:paraId="540E0F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10.1.10.2.1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821</w:t>
      </w:r>
    </w:p>
    <w:p w14:paraId="3A7EB2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10.1.10.2.2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CSI-RSRQ </w:t>
      </w:r>
      <w:r>
        <w:t>Accuracy</w:t>
      </w:r>
      <w:r>
        <w:tab/>
        <w:t>822</w:t>
      </w:r>
    </w:p>
    <w:p w14:paraId="29A5218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10.1.10B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 Inter-frequency RSRQ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 w:rsidRPr="007229CD">
        <w:rPr>
          <w:lang w:val="en-US"/>
        </w:rPr>
        <w:t xml:space="preserve"> for CA/DC Idle Mode Measurements</w:t>
      </w:r>
      <w:r>
        <w:tab/>
        <w:t>823</w:t>
      </w:r>
    </w:p>
    <w:p w14:paraId="3F04D3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10.1.10B.1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</w:t>
      </w:r>
      <w:r w:rsidRPr="007229CD">
        <w:rPr>
          <w:lang w:val="en-US" w:eastAsia="zh-CN"/>
        </w:rPr>
        <w:t xml:space="preserve"> in FR2</w:t>
      </w:r>
      <w:r>
        <w:tab/>
        <w:t>823</w:t>
      </w:r>
    </w:p>
    <w:p w14:paraId="3743CD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10.1.10B.1.1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FR2</w:t>
      </w:r>
      <w:r>
        <w:tab/>
        <w:t>823</w:t>
      </w:r>
    </w:p>
    <w:p w14:paraId="3F3BC2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RSRQ report mapping</w:t>
      </w:r>
      <w:r>
        <w:tab/>
        <w:t>824</w:t>
      </w:r>
    </w:p>
    <w:p w14:paraId="7293922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Intra-frequency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824</w:t>
      </w:r>
    </w:p>
    <w:p w14:paraId="225BC3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824</w:t>
      </w:r>
    </w:p>
    <w:p w14:paraId="357762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10.1.12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 in FR1</w:t>
      </w:r>
      <w:r>
        <w:tab/>
        <w:t>824</w:t>
      </w:r>
    </w:p>
    <w:p w14:paraId="401D57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CSI-SINR accuracy requirements</w:t>
      </w:r>
      <w:r w:rsidRPr="007229CD">
        <w:rPr>
          <w:lang w:val="en-US" w:eastAsia="zh-CN"/>
        </w:rPr>
        <w:t xml:space="preserve"> in FR1</w:t>
      </w:r>
      <w:r>
        <w:tab/>
        <w:t>825</w:t>
      </w:r>
    </w:p>
    <w:p w14:paraId="40A84B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10.1.12.2.1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CSI-SINR </w:t>
      </w:r>
      <w:r>
        <w:t>Accuracy in FR1</w:t>
      </w:r>
      <w:r>
        <w:tab/>
        <w:t>825</w:t>
      </w:r>
    </w:p>
    <w:p w14:paraId="136BEC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10.1.12C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Intra-frequency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 w:rsidRPr="007229CD">
        <w:rPr>
          <w:lang w:val="en-US"/>
        </w:rPr>
        <w:t xml:space="preserve"> SAN</w:t>
      </w:r>
      <w:r>
        <w:tab/>
        <w:t>826</w:t>
      </w:r>
    </w:p>
    <w:p w14:paraId="2E4ECE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10.1.12C.1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826</w:t>
      </w:r>
    </w:p>
    <w:p w14:paraId="205CE7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10.1.12C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 in FR1</w:t>
      </w:r>
      <w:r>
        <w:tab/>
        <w:t>826</w:t>
      </w:r>
    </w:p>
    <w:p w14:paraId="272402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Intra-frequency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827</w:t>
      </w:r>
    </w:p>
    <w:p w14:paraId="2B8FE28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</w:t>
      </w:r>
      <w:r w:rsidRPr="007229CD">
        <w:rPr>
          <w:lang w:val="en-US" w:eastAsia="zh-CN"/>
        </w:rPr>
        <w:t xml:space="preserve"> in FR2</w:t>
      </w:r>
      <w:r>
        <w:tab/>
        <w:t>827</w:t>
      </w:r>
    </w:p>
    <w:p w14:paraId="49F359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10.1.13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 in FR2</w:t>
      </w:r>
      <w:r>
        <w:tab/>
        <w:t>827</w:t>
      </w:r>
    </w:p>
    <w:p w14:paraId="17CAA1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CSI-SINR accuracy requirements</w:t>
      </w:r>
      <w:r w:rsidRPr="007229CD">
        <w:rPr>
          <w:lang w:val="en-US" w:eastAsia="zh-CN"/>
        </w:rPr>
        <w:t xml:space="preserve"> in FR2</w:t>
      </w:r>
      <w:r>
        <w:tab/>
        <w:t>828</w:t>
      </w:r>
    </w:p>
    <w:p w14:paraId="53AC9E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10.1.13.2.1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CSI-SINR </w:t>
      </w:r>
      <w:r>
        <w:t>Accuracy in FR2</w:t>
      </w:r>
      <w:r>
        <w:tab/>
        <w:t>828</w:t>
      </w:r>
    </w:p>
    <w:p w14:paraId="2038BF0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828</w:t>
      </w:r>
    </w:p>
    <w:p w14:paraId="3C063D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828</w:t>
      </w:r>
    </w:p>
    <w:p w14:paraId="567220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 w:rsidRPr="007229CD">
        <w:rPr>
          <w:lang w:val="en-US" w:eastAsia="zh-CN"/>
        </w:rPr>
        <w:t xml:space="preserve"> in FR1</w:t>
      </w:r>
      <w:r>
        <w:tab/>
        <w:t>828</w:t>
      </w:r>
    </w:p>
    <w:p w14:paraId="736624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</w:t>
      </w:r>
      <w:r>
        <w:t>0.1.14.1.2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SS-SINR in FR1</w:t>
      </w:r>
      <w:r>
        <w:tab/>
        <w:t>829</w:t>
      </w:r>
    </w:p>
    <w:p w14:paraId="3096EF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CSI-SINR accuracy requirements</w:t>
      </w:r>
      <w:r w:rsidRPr="007229CD">
        <w:rPr>
          <w:lang w:val="en-US" w:eastAsia="zh-CN"/>
        </w:rPr>
        <w:t xml:space="preserve"> in FR1</w:t>
      </w:r>
      <w:r>
        <w:tab/>
        <w:t>830</w:t>
      </w:r>
    </w:p>
    <w:p w14:paraId="29608E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CSI-SINR</w:t>
      </w:r>
      <w:r w:rsidRPr="007229CD">
        <w:rPr>
          <w:lang w:val="en-US" w:eastAsia="zh-CN"/>
        </w:rPr>
        <w:t xml:space="preserve"> in FR1</w:t>
      </w:r>
      <w:r>
        <w:tab/>
        <w:t>830</w:t>
      </w:r>
    </w:p>
    <w:p w14:paraId="783619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10.1.14.2.2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CSI-SINR</w:t>
      </w:r>
      <w:r>
        <w:t xml:space="preserve"> in FR1</w:t>
      </w:r>
      <w:r>
        <w:tab/>
        <w:t>831</w:t>
      </w:r>
    </w:p>
    <w:p w14:paraId="4E831DD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10.1.14C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 w:rsidRPr="007229CD">
        <w:rPr>
          <w:lang w:val="en-US"/>
        </w:rPr>
        <w:t xml:space="preserve"> SAN</w:t>
      </w:r>
      <w:r>
        <w:tab/>
        <w:t>832</w:t>
      </w:r>
    </w:p>
    <w:p w14:paraId="171BC8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832</w:t>
      </w:r>
    </w:p>
    <w:p w14:paraId="1FE3B2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10.1.14C.1.1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 w:rsidRPr="007229CD">
        <w:rPr>
          <w:lang w:val="en-US" w:eastAsia="zh-CN"/>
        </w:rPr>
        <w:t xml:space="preserve"> in FR1</w:t>
      </w:r>
      <w:r>
        <w:tab/>
        <w:t>832</w:t>
      </w:r>
    </w:p>
    <w:p w14:paraId="7D568E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10.1.14C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SS-SINR in FR1</w:t>
      </w:r>
      <w:r>
        <w:tab/>
        <w:t>833</w:t>
      </w:r>
    </w:p>
    <w:p w14:paraId="7C96F88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834</w:t>
      </w:r>
    </w:p>
    <w:p w14:paraId="46CA29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</w:t>
      </w:r>
      <w:r w:rsidRPr="007229CD">
        <w:rPr>
          <w:lang w:val="en-US" w:eastAsia="zh-CN"/>
        </w:rPr>
        <w:t xml:space="preserve"> in FR2</w:t>
      </w:r>
      <w:r>
        <w:tab/>
        <w:t>834</w:t>
      </w:r>
    </w:p>
    <w:p w14:paraId="54A877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10.1.15.1.1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 w:rsidRPr="007229CD">
        <w:rPr>
          <w:lang w:val="en-US" w:eastAsia="zh-CN"/>
        </w:rPr>
        <w:t xml:space="preserve"> in FR2</w:t>
      </w:r>
      <w:r>
        <w:tab/>
        <w:t>834</w:t>
      </w:r>
    </w:p>
    <w:p w14:paraId="5E074B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10.1.15</w:t>
      </w:r>
      <w:r>
        <w:t>.</w:t>
      </w:r>
      <w:r>
        <w:rPr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SS-SINR</w:t>
      </w:r>
      <w:r>
        <w:t xml:space="preserve"> in FR2</w:t>
      </w:r>
      <w:r>
        <w:tab/>
        <w:t>834</w:t>
      </w:r>
    </w:p>
    <w:p w14:paraId="58E881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CSI-SINR accuracy requirements</w:t>
      </w:r>
      <w:r w:rsidRPr="007229CD">
        <w:rPr>
          <w:lang w:val="en-US" w:eastAsia="zh-CN"/>
        </w:rPr>
        <w:t xml:space="preserve"> in FR2</w:t>
      </w:r>
      <w:r>
        <w:tab/>
        <w:t>835</w:t>
      </w:r>
    </w:p>
    <w:p w14:paraId="6AC201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10.1.15.2.1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CSI-SINR</w:t>
      </w:r>
      <w:r w:rsidRPr="007229CD">
        <w:rPr>
          <w:lang w:val="en-US" w:eastAsia="zh-CN"/>
        </w:rPr>
        <w:t xml:space="preserve"> in FR2</w:t>
      </w:r>
      <w:r>
        <w:tab/>
        <w:t>835</w:t>
      </w:r>
    </w:p>
    <w:p w14:paraId="2FC69A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10.1.15.2.2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CSI-SINR</w:t>
      </w:r>
      <w:r>
        <w:t xml:space="preserve"> in FR2</w:t>
      </w:r>
      <w:r>
        <w:tab/>
        <w:t>836</w:t>
      </w:r>
    </w:p>
    <w:p w14:paraId="7113560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SINR report mapping</w:t>
      </w:r>
      <w:r>
        <w:tab/>
        <w:t>837</w:t>
      </w:r>
    </w:p>
    <w:p w14:paraId="0DD912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10.1.16.1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SS-SINR and CSI-SINR measurement report mapping</w:t>
      </w:r>
      <w:r>
        <w:tab/>
        <w:t>837</w:t>
      </w:r>
    </w:p>
    <w:p w14:paraId="5BB339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Power Headroom</w:t>
      </w:r>
      <w:r>
        <w:tab/>
        <w:t>838</w:t>
      </w:r>
    </w:p>
    <w:p w14:paraId="05BE87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10.1.17.1</w:t>
      </w:r>
      <w:r>
        <w:rPr>
          <w:rFonts w:ascii="Calibri" w:eastAsia="Malgun Gothic" w:hAnsi="Calibri"/>
          <w:sz w:val="22"/>
          <w:szCs w:val="22"/>
        </w:rPr>
        <w:tab/>
      </w:r>
      <w:r>
        <w:t>Power Headroom Report</w:t>
      </w:r>
      <w:r>
        <w:tab/>
        <w:t>838</w:t>
      </w:r>
    </w:p>
    <w:p w14:paraId="796BD0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10.1.17.1.1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Power Headroom Report Mapping</w:t>
      </w:r>
      <w:r>
        <w:tab/>
        <w:t>838</w:t>
      </w:r>
    </w:p>
    <w:p w14:paraId="382EB90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10.1.18</w:t>
      </w:r>
      <w:r>
        <w:rPr>
          <w:rFonts w:ascii="Calibri" w:eastAsia="Malgun Gothic" w:hAnsi="Calibri"/>
          <w:sz w:val="22"/>
          <w:szCs w:val="22"/>
        </w:rPr>
        <w:tab/>
      </w:r>
      <w:r>
        <w:t>P</w:t>
      </w:r>
      <w:r w:rsidRPr="007229CD">
        <w:rPr>
          <w:rFonts w:cs="v4.2.0"/>
          <w:vertAlign w:val="subscript"/>
          <w:lang w:eastAsia="zh-CN"/>
        </w:rPr>
        <w:t>CMAX,c,f</w:t>
      </w:r>
      <w:r>
        <w:tab/>
        <w:t>839</w:t>
      </w:r>
    </w:p>
    <w:p w14:paraId="737E13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10.1.18.1</w:t>
      </w:r>
      <w:r>
        <w:rPr>
          <w:rFonts w:ascii="Calibri" w:eastAsia="Malgun Gothic" w:hAnsi="Calibri"/>
          <w:sz w:val="22"/>
          <w:szCs w:val="22"/>
        </w:rPr>
        <w:tab/>
      </w:r>
      <w:r>
        <w:t>Report Mapping</w:t>
      </w:r>
      <w:r>
        <w:tab/>
        <w:t>839</w:t>
      </w:r>
    </w:p>
    <w:p w14:paraId="46C0A3F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L1-RSRP accuracy requirements for FR1</w:t>
      </w:r>
      <w:r>
        <w:tab/>
        <w:t>839</w:t>
      </w:r>
    </w:p>
    <w:p w14:paraId="675E5CD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</w:t>
      </w:r>
      <w:r>
        <w:tab/>
        <w:t>839</w:t>
      </w:r>
    </w:p>
    <w:p w14:paraId="2A1CB3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839</w:t>
      </w:r>
    </w:p>
    <w:p w14:paraId="2A2B41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840</w:t>
      </w:r>
    </w:p>
    <w:p w14:paraId="588081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CSI-RS based L1-RSRP accuracy requirements</w:t>
      </w:r>
      <w:r>
        <w:tab/>
        <w:t>841</w:t>
      </w:r>
    </w:p>
    <w:p w14:paraId="54EC03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10.1.19.2.1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841</w:t>
      </w:r>
    </w:p>
    <w:p w14:paraId="7D4061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10.1.19.2.2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842</w:t>
      </w:r>
    </w:p>
    <w:p w14:paraId="29EC2F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10.1.19C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L1-RSRP accuracy requirements for FR1 SAN</w:t>
      </w:r>
      <w:r>
        <w:tab/>
        <w:t>843</w:t>
      </w:r>
    </w:p>
    <w:p w14:paraId="64F1A4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10.1.19C.1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</w:t>
      </w:r>
      <w:r>
        <w:tab/>
        <w:t>843</w:t>
      </w:r>
    </w:p>
    <w:p w14:paraId="252DBB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10.1.19C.1.1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843</w:t>
      </w:r>
    </w:p>
    <w:p w14:paraId="668BFC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10.1.19C.1.2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844</w:t>
      </w:r>
    </w:p>
    <w:p w14:paraId="23551DD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L1-RSRP accuracy requirements for FR2</w:t>
      </w:r>
      <w:r>
        <w:tab/>
        <w:t>844</w:t>
      </w:r>
    </w:p>
    <w:p w14:paraId="13677BE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</w:t>
      </w:r>
      <w:r>
        <w:tab/>
        <w:t>844</w:t>
      </w:r>
    </w:p>
    <w:p w14:paraId="040843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10.1.20.1.1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844</w:t>
      </w:r>
    </w:p>
    <w:p w14:paraId="4C0C9A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10.1.20.1.2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845</w:t>
      </w:r>
    </w:p>
    <w:p w14:paraId="1A95D3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lastRenderedPageBreak/>
        <w:t>10.1.20.2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CSI-RS based L1-RSRP accuracy requirements</w:t>
      </w:r>
      <w:r>
        <w:tab/>
        <w:t>846</w:t>
      </w:r>
    </w:p>
    <w:p w14:paraId="00CDB5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10.1.20.2.1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846</w:t>
      </w:r>
    </w:p>
    <w:p w14:paraId="6ECBB4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10.1.20.2.2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847</w:t>
      </w:r>
    </w:p>
    <w:p w14:paraId="17CC19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SFTD accuracy requirements</w:t>
      </w:r>
      <w:r>
        <w:tab/>
        <w:t>848</w:t>
      </w:r>
    </w:p>
    <w:p w14:paraId="0BFD68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SFTD acuracy requirements for NE-DC</w:t>
      </w:r>
      <w:r>
        <w:tab/>
        <w:t>848</w:t>
      </w:r>
    </w:p>
    <w:p w14:paraId="138CAF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SFTD acuracy requirements for NR-DC</w:t>
      </w:r>
      <w:r>
        <w:tab/>
        <w:t>850</w:t>
      </w:r>
    </w:p>
    <w:p w14:paraId="173B951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 frequency SFTD acuracy requirements</w:t>
      </w:r>
      <w:r>
        <w:tab/>
        <w:t>851</w:t>
      </w:r>
    </w:p>
    <w:p w14:paraId="63D2D9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CLI measurement accuracy requirements</w:t>
      </w:r>
      <w:r>
        <w:tab/>
        <w:t>852</w:t>
      </w:r>
    </w:p>
    <w:p w14:paraId="2B0086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SRS-RSRP</w:t>
      </w:r>
      <w:r>
        <w:tab/>
        <w:t>852</w:t>
      </w:r>
    </w:p>
    <w:p w14:paraId="4E4667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10.1.22.1.1</w:t>
      </w:r>
      <w:r>
        <w:rPr>
          <w:rFonts w:ascii="Calibri" w:eastAsia="Malgun Gothic" w:hAnsi="Calibri"/>
          <w:sz w:val="22"/>
          <w:szCs w:val="22"/>
        </w:rPr>
        <w:tab/>
      </w:r>
      <w:r>
        <w:t>SRS</w:t>
      </w:r>
      <w:r w:rsidRPr="007229CD">
        <w:rPr>
          <w:lang w:val="en-US"/>
        </w:rPr>
        <w:t xml:space="preserve">-RSRP </w:t>
      </w:r>
      <w:r>
        <w:t>Accuracy</w:t>
      </w:r>
      <w:r>
        <w:tab/>
        <w:t>852</w:t>
      </w:r>
    </w:p>
    <w:p w14:paraId="7E0FCF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SRS-RSRP report mapping</w:t>
      </w:r>
      <w:r>
        <w:tab/>
        <w:t>854</w:t>
      </w:r>
    </w:p>
    <w:p w14:paraId="3F8A727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CLI-RSSI</w:t>
      </w:r>
      <w:r>
        <w:tab/>
        <w:t>854</w:t>
      </w:r>
    </w:p>
    <w:p w14:paraId="3D5535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10.1.22.2.1</w:t>
      </w:r>
      <w:r>
        <w:rPr>
          <w:rFonts w:ascii="Calibri" w:eastAsia="Malgun Gothic" w:hAnsi="Calibri"/>
          <w:sz w:val="22"/>
          <w:szCs w:val="22"/>
        </w:rPr>
        <w:tab/>
      </w:r>
      <w:r>
        <w:t>CLI-RSSI</w:t>
      </w:r>
      <w:r w:rsidRPr="007229CD">
        <w:rPr>
          <w:lang w:val="en-US"/>
        </w:rPr>
        <w:t xml:space="preserve"> </w:t>
      </w:r>
      <w:r>
        <w:t>Accuracy</w:t>
      </w:r>
      <w:r>
        <w:tab/>
        <w:t>854</w:t>
      </w:r>
    </w:p>
    <w:p w14:paraId="08EA22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CLI-RSSI report mapping</w:t>
      </w:r>
      <w:r>
        <w:tab/>
        <w:t>855</w:t>
      </w:r>
    </w:p>
    <w:p w14:paraId="193512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10.1.23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856</w:t>
      </w:r>
    </w:p>
    <w:p w14:paraId="240F60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eastAsia="en-US"/>
        </w:rPr>
        <w:t>Introduction</w:t>
      </w:r>
      <w:r>
        <w:tab/>
        <w:t>856</w:t>
      </w:r>
    </w:p>
    <w:p w14:paraId="7CF782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10.1.23.2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856</w:t>
      </w:r>
    </w:p>
    <w:p w14:paraId="3E5BDF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10.1.23.3</w:t>
      </w:r>
      <w:r>
        <w:rPr>
          <w:rFonts w:ascii="Calibri" w:eastAsia="Malgun Gothic" w:hAnsi="Calibri"/>
          <w:sz w:val="22"/>
          <w:szCs w:val="22"/>
        </w:rPr>
        <w:tab/>
      </w:r>
      <w:r>
        <w:t>Report mapping</w:t>
      </w:r>
      <w:r>
        <w:tab/>
        <w:t>866</w:t>
      </w:r>
    </w:p>
    <w:p w14:paraId="658A45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10.1.23.3.1</w:t>
      </w:r>
      <w:r>
        <w:rPr>
          <w:rFonts w:ascii="Calibri" w:eastAsia="Malgun Gothic" w:hAnsi="Calibri"/>
          <w:sz w:val="22"/>
          <w:szCs w:val="22"/>
        </w:rPr>
        <w:tab/>
      </w:r>
      <w:r>
        <w:t>Absolute DL RSTD Measurement Reporting</w:t>
      </w:r>
      <w:r>
        <w:tab/>
        <w:t>866</w:t>
      </w:r>
    </w:p>
    <w:p w14:paraId="049D13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10.1.23.3.2</w:t>
      </w:r>
      <w:r>
        <w:rPr>
          <w:rFonts w:ascii="Calibri" w:eastAsia="Malgun Gothic" w:hAnsi="Calibri"/>
          <w:sz w:val="22"/>
          <w:szCs w:val="22"/>
        </w:rPr>
        <w:tab/>
      </w:r>
      <w:r>
        <w:t>Differential Reporting for DL RSTD Measurement</w:t>
      </w:r>
      <w:r>
        <w:tab/>
        <w:t>868</w:t>
      </w:r>
    </w:p>
    <w:p w14:paraId="18FDB3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10.1.23.3.3</w:t>
      </w:r>
      <w:r>
        <w:rPr>
          <w:rFonts w:ascii="Calibri" w:eastAsia="Malgun Gothic" w:hAnsi="Calibri"/>
          <w:sz w:val="22"/>
          <w:szCs w:val="22"/>
        </w:rPr>
        <w:tab/>
      </w:r>
      <w:r>
        <w:t>Additional Path Report Mapping for DL RSTD</w:t>
      </w:r>
      <w:r>
        <w:tab/>
        <w:t>870</w:t>
      </w:r>
    </w:p>
    <w:p w14:paraId="57CDBD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10.1.24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872</w:t>
      </w:r>
    </w:p>
    <w:p w14:paraId="0AF0654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872</w:t>
      </w:r>
    </w:p>
    <w:p w14:paraId="436A8A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10.1.24.2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872</w:t>
      </w:r>
    </w:p>
    <w:p w14:paraId="694750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</w:t>
      </w:r>
      <w:r>
        <w:t>bsolute PRS RSRP accuracy</w:t>
      </w:r>
      <w:r>
        <w:tab/>
        <w:t>872</w:t>
      </w:r>
    </w:p>
    <w:p w14:paraId="6FE2A4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10.1.24.2.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Relative</w:t>
      </w:r>
      <w:r>
        <w:t xml:space="preserve"> PRS RSRP accuracy</w:t>
      </w:r>
      <w:r>
        <w:tab/>
        <w:t>876</w:t>
      </w:r>
    </w:p>
    <w:p w14:paraId="64C7DC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10.1.24.3</w:t>
      </w:r>
      <w:r>
        <w:rPr>
          <w:rFonts w:ascii="Calibri" w:eastAsia="Malgun Gothic" w:hAnsi="Calibri"/>
          <w:sz w:val="22"/>
          <w:szCs w:val="22"/>
        </w:rPr>
        <w:tab/>
      </w:r>
      <w:r>
        <w:t>Report mapping</w:t>
      </w:r>
      <w:r>
        <w:tab/>
        <w:t>880</w:t>
      </w:r>
    </w:p>
    <w:p w14:paraId="626C73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10.1.24.</w:t>
      </w:r>
      <w:r>
        <w:rPr>
          <w:lang w:eastAsia="zh-CN"/>
        </w:rPr>
        <w:t>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 PRS-RSRP Measurement R</w:t>
      </w:r>
      <w:r>
        <w:t xml:space="preserve">eport </w:t>
      </w:r>
      <w:r>
        <w:rPr>
          <w:lang w:eastAsia="zh-CN"/>
        </w:rPr>
        <w:t>M</w:t>
      </w:r>
      <w:r>
        <w:t>apping</w:t>
      </w:r>
      <w:r>
        <w:tab/>
        <w:t>880</w:t>
      </w:r>
    </w:p>
    <w:p w14:paraId="75909B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10.1.24.</w:t>
      </w:r>
      <w:r>
        <w:rPr>
          <w:lang w:eastAsia="zh-CN"/>
        </w:rPr>
        <w:t>3.2</w:t>
      </w:r>
      <w:r>
        <w:rPr>
          <w:rFonts w:ascii="Calibri" w:eastAsia="Malgun Gothic" w:hAnsi="Calibri"/>
          <w:sz w:val="22"/>
          <w:szCs w:val="22"/>
        </w:rPr>
        <w:tab/>
      </w:r>
      <w:r>
        <w:t>Differential Repor</w:t>
      </w:r>
      <w:r>
        <w:rPr>
          <w:lang w:eastAsia="zh-CN"/>
        </w:rPr>
        <w:t xml:space="preserve">t Mapping </w:t>
      </w:r>
      <w:r>
        <w:t>for PRS-RSRP Measurement</w:t>
      </w:r>
      <w:r>
        <w:tab/>
        <w:t>881</w:t>
      </w:r>
    </w:p>
    <w:p w14:paraId="47A79C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10.1.25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883</w:t>
      </w:r>
    </w:p>
    <w:p w14:paraId="04396B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883</w:t>
      </w:r>
    </w:p>
    <w:p w14:paraId="29EE524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10.1.25.2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883</w:t>
      </w:r>
    </w:p>
    <w:p w14:paraId="36D7D0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10.1.25.3</w:t>
      </w:r>
      <w:r>
        <w:rPr>
          <w:rFonts w:ascii="Calibri" w:eastAsia="Malgun Gothic" w:hAnsi="Calibri"/>
          <w:sz w:val="22"/>
          <w:szCs w:val="22"/>
        </w:rPr>
        <w:tab/>
      </w:r>
      <w:r>
        <w:t>Report mapping</w:t>
      </w:r>
      <w:r>
        <w:tab/>
        <w:t>900</w:t>
      </w:r>
    </w:p>
    <w:p w14:paraId="105378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10.1.25.3.1</w:t>
      </w:r>
      <w:r>
        <w:rPr>
          <w:rFonts w:ascii="Calibri" w:eastAsia="Malgun Gothic" w:hAnsi="Calibri"/>
          <w:sz w:val="22"/>
          <w:szCs w:val="22"/>
        </w:rPr>
        <w:tab/>
      </w:r>
      <w:r>
        <w:t>Absolute UE Rx-Tx Measurement Report Mapping</w:t>
      </w:r>
      <w:r>
        <w:tab/>
        <w:t>900</w:t>
      </w:r>
    </w:p>
    <w:p w14:paraId="6D3536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10.1.25.3.2</w:t>
      </w:r>
      <w:r>
        <w:rPr>
          <w:rFonts w:ascii="Calibri" w:eastAsia="Malgun Gothic" w:hAnsi="Calibri"/>
          <w:sz w:val="22"/>
          <w:szCs w:val="22"/>
        </w:rPr>
        <w:tab/>
      </w:r>
      <w:r>
        <w:t>Differential UE Rx-Tx Measurement Report Mapping</w:t>
      </w:r>
      <w:r>
        <w:tab/>
        <w:t>902</w:t>
      </w:r>
    </w:p>
    <w:p w14:paraId="2D6862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10.1.25.3.3</w:t>
      </w:r>
      <w:r>
        <w:rPr>
          <w:rFonts w:ascii="Calibri" w:eastAsia="Malgun Gothic" w:hAnsi="Calibri"/>
          <w:sz w:val="22"/>
          <w:szCs w:val="22"/>
        </w:rPr>
        <w:tab/>
      </w:r>
      <w:r>
        <w:t>Additional Path Report Mapping for UE Rx-Tx Time Difference</w:t>
      </w:r>
      <w:r>
        <w:tab/>
        <w:t>903</w:t>
      </w:r>
    </w:p>
    <w:p w14:paraId="18A31B8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FR2 P-MPR report</w:t>
      </w:r>
      <w:r>
        <w:tab/>
        <w:t>905</w:t>
      </w:r>
    </w:p>
    <w:p w14:paraId="4463E7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905</w:t>
      </w:r>
    </w:p>
    <w:p w14:paraId="47BCC02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L1-SINR accuracy requirements for FR1</w:t>
      </w:r>
      <w:r>
        <w:tab/>
        <w:t>905</w:t>
      </w:r>
    </w:p>
    <w:p w14:paraId="2F256B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L1-SINR accuracy requirements with CSI-RS based CMR and no dedicated IMR configured</w:t>
      </w:r>
      <w:r>
        <w:tab/>
        <w:t>905</w:t>
      </w:r>
    </w:p>
    <w:p w14:paraId="49A339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905</w:t>
      </w:r>
    </w:p>
    <w:p w14:paraId="15DC30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906</w:t>
      </w:r>
    </w:p>
    <w:p w14:paraId="3B2B39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L1-SINR accuracy requirements with SSB based CMR and dedicated IMR configured</w:t>
      </w:r>
      <w:r>
        <w:tab/>
        <w:t>907</w:t>
      </w:r>
    </w:p>
    <w:p w14:paraId="044831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10.1.27.2.1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907</w:t>
      </w:r>
    </w:p>
    <w:p w14:paraId="609410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10.1.27.2.2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908</w:t>
      </w:r>
    </w:p>
    <w:p w14:paraId="2B378D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L1-SINR accuracy requirements with CSI-RS based CMR and dedicated IMR configured</w:t>
      </w:r>
      <w:r>
        <w:tab/>
        <w:t>910</w:t>
      </w:r>
    </w:p>
    <w:p w14:paraId="0D3286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10.1.27.3.1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910</w:t>
      </w:r>
    </w:p>
    <w:p w14:paraId="665603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10.1.27.3.2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912</w:t>
      </w:r>
    </w:p>
    <w:p w14:paraId="0CDE5C3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10.1.28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L1-SINR accuracy requirements for FR2</w:t>
      </w:r>
      <w:r>
        <w:tab/>
        <w:t>913</w:t>
      </w:r>
    </w:p>
    <w:p w14:paraId="4983C52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10.1.29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under CCA</w:t>
      </w:r>
      <w:r>
        <w:tab/>
        <w:t>920</w:t>
      </w:r>
    </w:p>
    <w:p w14:paraId="5F2E4A1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10.1.29.1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SS-RSRQ accuracy requirements in FR1</w:t>
      </w:r>
      <w:r>
        <w:tab/>
        <w:t>920</w:t>
      </w:r>
    </w:p>
    <w:p w14:paraId="0DDD63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29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</w:t>
      </w:r>
      <w:r>
        <w:tab/>
        <w:t>920</w:t>
      </w:r>
    </w:p>
    <w:p w14:paraId="012C8A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RSRQ accuracy requirements under CCA</w:t>
      </w:r>
      <w:r>
        <w:tab/>
        <w:t>920</w:t>
      </w:r>
    </w:p>
    <w:p w14:paraId="24D059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 in FR1</w:t>
      </w:r>
      <w:r>
        <w:tab/>
        <w:t>920</w:t>
      </w:r>
    </w:p>
    <w:p w14:paraId="67F511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10.1.30.1.1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SS-RSRQ</w:t>
      </w:r>
      <w:r>
        <w:tab/>
        <w:t>920</w:t>
      </w:r>
    </w:p>
    <w:p w14:paraId="3FAE4A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.30.1.2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ab/>
        <w:t>921</w:t>
      </w:r>
    </w:p>
    <w:p w14:paraId="1C5FEE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10.1.31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Intra-frequency SINR accuracy requirements </w:t>
      </w:r>
      <w:r w:rsidRPr="007229CD">
        <w:rPr>
          <w:lang w:val="en-US" w:eastAsia="zh-CN"/>
        </w:rPr>
        <w:t>under CCA</w:t>
      </w:r>
      <w:r>
        <w:tab/>
        <w:t>922</w:t>
      </w:r>
    </w:p>
    <w:p w14:paraId="274B66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 in FR1</w:t>
      </w:r>
      <w:r>
        <w:tab/>
        <w:t>922</w:t>
      </w:r>
    </w:p>
    <w:p w14:paraId="12A07E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10.1.31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</w:t>
      </w:r>
      <w:r>
        <w:tab/>
        <w:t>922</w:t>
      </w:r>
    </w:p>
    <w:p w14:paraId="3220D4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10.1.32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SINR accuracy requirements </w:t>
      </w:r>
      <w:r w:rsidRPr="007229CD">
        <w:rPr>
          <w:lang w:val="en-US" w:eastAsia="zh-CN"/>
        </w:rPr>
        <w:t>under CCA</w:t>
      </w:r>
      <w:r>
        <w:tab/>
        <w:t>922</w:t>
      </w:r>
    </w:p>
    <w:p w14:paraId="308060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 in FR1</w:t>
      </w:r>
      <w:r>
        <w:tab/>
        <w:t>922</w:t>
      </w:r>
    </w:p>
    <w:p w14:paraId="480AE6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>
        <w:tab/>
        <w:t>922</w:t>
      </w:r>
    </w:p>
    <w:p w14:paraId="654A16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10.1.32</w:t>
      </w:r>
      <w:r>
        <w:t>.</w:t>
      </w:r>
      <w:r>
        <w:rPr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SS-SINR</w:t>
      </w:r>
      <w:r>
        <w:tab/>
        <w:t>923</w:t>
      </w:r>
    </w:p>
    <w:p w14:paraId="665C3DC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L1-RSRP accuracy requirements under CCA</w:t>
      </w:r>
      <w:r>
        <w:tab/>
        <w:t>924</w:t>
      </w:r>
    </w:p>
    <w:p w14:paraId="7BB9FF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 in FR1</w:t>
      </w:r>
      <w:r>
        <w:tab/>
        <w:t>924</w:t>
      </w:r>
    </w:p>
    <w:p w14:paraId="2991DB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10.1.33.1.1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924</w:t>
      </w:r>
    </w:p>
    <w:p w14:paraId="5B9D8C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10.1.33.1.2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924</w:t>
      </w:r>
    </w:p>
    <w:p w14:paraId="4616437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RSSI measurements under CCA</w:t>
      </w:r>
      <w:r>
        <w:tab/>
        <w:t>925</w:t>
      </w:r>
    </w:p>
    <w:p w14:paraId="5F2695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absolute RSSI measurement accuracy requirements in FR1</w:t>
      </w:r>
      <w:r>
        <w:tab/>
        <w:t>925</w:t>
      </w:r>
    </w:p>
    <w:p w14:paraId="6631F5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absolute RSSI measurement accuracy requirements in FR1</w:t>
      </w:r>
      <w:r>
        <w:tab/>
        <w:t>925</w:t>
      </w:r>
    </w:p>
    <w:p w14:paraId="2599D7E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RSSI measurement report mapping</w:t>
      </w:r>
      <w:r>
        <w:tab/>
        <w:t>925</w:t>
      </w:r>
    </w:p>
    <w:p w14:paraId="19FBF82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10.1.35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Channel occupancy measurements under CCA</w:t>
      </w:r>
      <w:r>
        <w:tab/>
        <w:t>926</w:t>
      </w:r>
    </w:p>
    <w:p w14:paraId="726CD8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10.1.35.1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channel occupancy measurement accuracy requirements in FR1</w:t>
      </w:r>
      <w:r>
        <w:tab/>
        <w:t>926</w:t>
      </w:r>
    </w:p>
    <w:p w14:paraId="54CBAC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10.1.35.2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channel occupancy measurement accuracy requirements in FR1</w:t>
      </w:r>
      <w:r>
        <w:tab/>
        <w:t>926</w:t>
      </w:r>
    </w:p>
    <w:p w14:paraId="24AF573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under CCA</w:t>
      </w:r>
      <w:r>
        <w:tab/>
        <w:t>926</w:t>
      </w:r>
    </w:p>
    <w:p w14:paraId="75B25A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10.1.36.1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 in FR1</w:t>
      </w:r>
      <w:r>
        <w:tab/>
        <w:t>926</w:t>
      </w:r>
    </w:p>
    <w:p w14:paraId="5649F2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10.1.36.1.1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926</w:t>
      </w:r>
    </w:p>
    <w:p w14:paraId="6DE51F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10.1.36.1.2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SS-RSRP </w:t>
      </w:r>
      <w:r>
        <w:t>Accuracy</w:t>
      </w:r>
      <w:r>
        <w:tab/>
        <w:t>927</w:t>
      </w:r>
    </w:p>
    <w:p w14:paraId="09E41F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10.1.37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RSRP accuracy requirements </w:t>
      </w:r>
      <w:r w:rsidRPr="007229CD">
        <w:rPr>
          <w:lang w:val="en-US" w:eastAsia="zh-CN"/>
        </w:rPr>
        <w:t>under CCA</w:t>
      </w:r>
      <w:r>
        <w:tab/>
        <w:t>928</w:t>
      </w:r>
    </w:p>
    <w:p w14:paraId="0F9BD7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SS-RSRP accuracy requirements in FR1</w:t>
      </w:r>
      <w:r>
        <w:tab/>
        <w:t>928</w:t>
      </w:r>
    </w:p>
    <w:p w14:paraId="689C35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10.1.37.1.1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>
        <w:tab/>
        <w:t>928</w:t>
      </w:r>
    </w:p>
    <w:p w14:paraId="4BAF8F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10.1.37.1.2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SS-RSRP</w:t>
      </w:r>
      <w:r>
        <w:tab/>
        <w:t>928</w:t>
      </w:r>
    </w:p>
    <w:p w14:paraId="2932505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</w:rPr>
        <w:t>10.1.38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</w:rPr>
        <w:t>PRS</w:t>
      </w:r>
      <w:r w:rsidRPr="007229CD">
        <w:rPr>
          <w:rFonts w:eastAsia="SimSun"/>
          <w:lang w:val="en-US"/>
        </w:rPr>
        <w:t xml:space="preserve">-RSRPP </w:t>
      </w:r>
      <w:r w:rsidRPr="007229CD">
        <w:rPr>
          <w:rFonts w:eastAsia="SimSun"/>
        </w:rPr>
        <w:t>Measurements</w:t>
      </w:r>
      <w:r>
        <w:tab/>
        <w:t>929</w:t>
      </w:r>
    </w:p>
    <w:p w14:paraId="0A41FF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Introduction</w:t>
      </w:r>
      <w:r>
        <w:tab/>
        <w:t>929</w:t>
      </w:r>
    </w:p>
    <w:p w14:paraId="21065E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Measurement Accuracy Requirements</w:t>
      </w:r>
      <w:r>
        <w:tab/>
        <w:t>929</w:t>
      </w:r>
    </w:p>
    <w:p w14:paraId="0C6753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A</w:t>
      </w:r>
      <w:r>
        <w:rPr>
          <w:rFonts w:eastAsia="Malgun Gothic"/>
        </w:rPr>
        <w:t>bsolute PRS RSRP</w:t>
      </w:r>
      <w:r>
        <w:rPr>
          <w:rFonts w:eastAsia="Malgun Gothic"/>
          <w:lang w:eastAsia="zh-CN"/>
        </w:rPr>
        <w:t>P</w:t>
      </w:r>
      <w:r>
        <w:rPr>
          <w:rFonts w:eastAsia="Malgun Gothic"/>
        </w:rPr>
        <w:t xml:space="preserve"> accuracy</w:t>
      </w:r>
      <w:r>
        <w:tab/>
        <w:t>929</w:t>
      </w:r>
    </w:p>
    <w:p w14:paraId="72FBE3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Report mapping</w:t>
      </w:r>
      <w:r>
        <w:tab/>
        <w:t>933</w:t>
      </w:r>
    </w:p>
    <w:p w14:paraId="445517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</w:t>
      </w:r>
      <w:r>
        <w:rPr>
          <w:rFonts w:eastAsia="Malgun Gothic"/>
          <w:lang w:eastAsia="zh-CN"/>
        </w:rPr>
        <w:t>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Absolute PRS-RSRPP Measurement R</w:t>
      </w:r>
      <w:r>
        <w:rPr>
          <w:rFonts w:eastAsia="Malgun Gothic"/>
        </w:rPr>
        <w:t xml:space="preserve">eport </w:t>
      </w:r>
      <w:r>
        <w:rPr>
          <w:rFonts w:eastAsia="Malgun Gothic"/>
          <w:lang w:eastAsia="zh-CN"/>
        </w:rPr>
        <w:t>M</w:t>
      </w:r>
      <w:r>
        <w:rPr>
          <w:rFonts w:eastAsia="Malgun Gothic"/>
        </w:rPr>
        <w:t>apping</w:t>
      </w:r>
      <w:r>
        <w:tab/>
        <w:t>933</w:t>
      </w:r>
    </w:p>
    <w:p w14:paraId="0F69BE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10.1.38.</w:t>
      </w:r>
      <w:r>
        <w:rPr>
          <w:rFonts w:eastAsia="Malgun Gothic"/>
          <w:lang w:eastAsia="zh-CN"/>
        </w:rPr>
        <w:t>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Differential Repor</w:t>
      </w:r>
      <w:r>
        <w:rPr>
          <w:rFonts w:eastAsia="Malgun Gothic"/>
          <w:lang w:eastAsia="zh-CN"/>
        </w:rPr>
        <w:t xml:space="preserve">t Mapping </w:t>
      </w:r>
      <w:r>
        <w:rPr>
          <w:rFonts w:eastAsia="Malgun Gothic"/>
        </w:rPr>
        <w:t>for PRS-RSRPP Measurement</w:t>
      </w:r>
      <w:r>
        <w:tab/>
        <w:t>934</w:t>
      </w:r>
    </w:p>
    <w:p w14:paraId="66B677D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i/>
          <w:iCs/>
          <w:lang w:eastAsia="en-US"/>
        </w:rPr>
        <w:t>10.1.39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UE Rx-Tx time difference measurements for RTT-based PDC</w:t>
      </w:r>
      <w:r>
        <w:tab/>
        <w:t>935</w:t>
      </w:r>
    </w:p>
    <w:p w14:paraId="011FAA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10.1.39.1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</w:t>
      </w:r>
      <w:r>
        <w:rPr>
          <w:rFonts w:eastAsia="Malgun Gothic"/>
          <w:i/>
          <w:iCs/>
          <w:lang w:eastAsia="en-US"/>
        </w:rPr>
        <w:t>Introduction</w:t>
      </w:r>
      <w:r>
        <w:tab/>
        <w:t>935</w:t>
      </w:r>
    </w:p>
    <w:p w14:paraId="36CB8A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10.1.39.2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</w:t>
      </w:r>
      <w:r>
        <w:rPr>
          <w:rFonts w:eastAsia="Malgun Gothic"/>
          <w:i/>
          <w:iCs/>
          <w:lang w:eastAsia="en-US"/>
        </w:rPr>
        <w:t>Measurement Accuracy Requirements for PRS</w:t>
      </w:r>
      <w:r>
        <w:tab/>
        <w:t>935</w:t>
      </w:r>
    </w:p>
    <w:p w14:paraId="399662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10.1.39.3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Measurement Accuracy Requirements for TRS</w:t>
      </w:r>
      <w:r>
        <w:tab/>
        <w:t>939</w:t>
      </w:r>
    </w:p>
    <w:p w14:paraId="5950BE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en-US"/>
        </w:rPr>
        <w:t>10.1.40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en-US"/>
        </w:rPr>
        <w:t>Measurement Accuracy Requirements for Propagation Delay Compensation</w:t>
      </w:r>
      <w:r>
        <w:tab/>
        <w:t>942</w:t>
      </w:r>
    </w:p>
    <w:p w14:paraId="09BB564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i/>
          <w:iCs/>
        </w:rPr>
        <w:t>10.1.40.1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en-US"/>
        </w:rPr>
        <w:t>Measurement Accuracy Requirements for PRS</w:t>
      </w:r>
      <w:r>
        <w:tab/>
        <w:t>942</w:t>
      </w:r>
    </w:p>
    <w:p w14:paraId="72EA03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en-US"/>
        </w:rPr>
        <w:t>10.1.</w:t>
      </w:r>
      <w:r>
        <w:t>40</w:t>
      </w:r>
      <w:r>
        <w:rPr>
          <w:lang w:eastAsia="en-US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en-US"/>
        </w:rPr>
        <w:t>Measurement Accuracy Requirements for TRS</w:t>
      </w:r>
      <w:r>
        <w:tab/>
        <w:t>945</w:t>
      </w:r>
    </w:p>
    <w:p w14:paraId="169D4B1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10.1A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for RedCap</w:t>
      </w:r>
      <w:r>
        <w:tab/>
        <w:t>948</w:t>
      </w:r>
    </w:p>
    <w:p w14:paraId="2B5763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948</w:t>
      </w:r>
    </w:p>
    <w:p w14:paraId="529FD8D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FR1</w:t>
      </w:r>
      <w:r>
        <w:tab/>
        <w:t>948</w:t>
      </w:r>
    </w:p>
    <w:p w14:paraId="594DFC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948</w:t>
      </w:r>
    </w:p>
    <w:p w14:paraId="1FED0D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10.1A.2.1.1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948</w:t>
      </w:r>
    </w:p>
    <w:p w14:paraId="643E0F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10.1A.2.1.2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</w:t>
      </w:r>
      <w:r w:rsidRPr="007229CD">
        <w:rPr>
          <w:lang w:val="en-US"/>
        </w:rPr>
        <w:t xml:space="preserve">SS-RSRP </w:t>
      </w:r>
      <w:r>
        <w:t>Accuracy</w:t>
      </w:r>
      <w:r>
        <w:tab/>
        <w:t>949</w:t>
      </w:r>
    </w:p>
    <w:p w14:paraId="3BEB5FB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RSRP accuracy requirements for FR2</w:t>
      </w:r>
      <w:r>
        <w:tab/>
        <w:t>950</w:t>
      </w:r>
    </w:p>
    <w:p w14:paraId="4FC3FE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SS-RSRP accuracy requirements</w:t>
      </w:r>
      <w:r>
        <w:tab/>
        <w:t>950</w:t>
      </w:r>
    </w:p>
    <w:p w14:paraId="2D1384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10.1A.3.1.1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/>
        </w:rPr>
        <w:t xml:space="preserve">SS-RSRP </w:t>
      </w:r>
      <w:r>
        <w:t>Accuracy</w:t>
      </w:r>
      <w:r>
        <w:tab/>
        <w:t>950</w:t>
      </w:r>
    </w:p>
    <w:p w14:paraId="60C07E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10.1A.3.1.2</w:t>
      </w:r>
      <w:r>
        <w:rPr>
          <w:rFonts w:ascii="Calibri" w:eastAsia="Malgun Gothic" w:hAnsi="Calibri"/>
          <w:sz w:val="22"/>
          <w:szCs w:val="22"/>
        </w:rPr>
        <w:tab/>
      </w:r>
      <w:r>
        <w:t>Relative SS-RSRP Accuracy</w:t>
      </w:r>
      <w:r>
        <w:tab/>
        <w:t>950</w:t>
      </w:r>
    </w:p>
    <w:p w14:paraId="53B5EA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RSRP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950</w:t>
      </w:r>
    </w:p>
    <w:p w14:paraId="050456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SS-RSRP accuracy requirements</w:t>
      </w:r>
      <w:r>
        <w:tab/>
        <w:t>950</w:t>
      </w:r>
    </w:p>
    <w:p w14:paraId="126829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7229CD">
        <w:rPr>
          <w:lang w:val="en-US" w:eastAsia="zh-CN"/>
        </w:rPr>
        <w:t xml:space="preserve"> in FR1</w:t>
      </w:r>
      <w:r>
        <w:tab/>
        <w:t>950</w:t>
      </w:r>
    </w:p>
    <w:p w14:paraId="40FE3F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10.1A.4.1.2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SS-RSRP in FR1</w:t>
      </w:r>
      <w:r>
        <w:tab/>
        <w:t>951</w:t>
      </w:r>
    </w:p>
    <w:p w14:paraId="74D84A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RSRP accuracy requirements for FR2</w:t>
      </w:r>
      <w:r>
        <w:tab/>
        <w:t>952</w:t>
      </w:r>
    </w:p>
    <w:p w14:paraId="28A47C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Inter-frequency SS-RSRP accuracy requirements</w:t>
      </w:r>
      <w:r>
        <w:tab/>
        <w:t>952</w:t>
      </w:r>
    </w:p>
    <w:p w14:paraId="494E9D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Absolute SS-RSRP Accuracy</w:t>
      </w:r>
      <w:r>
        <w:tab/>
        <w:t>952</w:t>
      </w:r>
    </w:p>
    <w:p w14:paraId="67F2D1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Relative SS-RSRP Accuracy</w:t>
      </w:r>
      <w:r>
        <w:tab/>
        <w:t>952</w:t>
      </w:r>
    </w:p>
    <w:p w14:paraId="696498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FR1</w:t>
      </w:r>
      <w:r>
        <w:tab/>
        <w:t>952</w:t>
      </w:r>
    </w:p>
    <w:p w14:paraId="533FF3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952</w:t>
      </w:r>
    </w:p>
    <w:p w14:paraId="57719E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1A</w:t>
      </w:r>
      <w:r>
        <w:rPr>
          <w:lang w:eastAsia="zh-CN"/>
        </w:rPr>
        <w:t>.</w:t>
      </w:r>
      <w:r>
        <w:t>6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FR1</w:t>
      </w:r>
      <w:r>
        <w:tab/>
        <w:t>952</w:t>
      </w:r>
    </w:p>
    <w:p w14:paraId="3CD7DE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RSRQ accuracy requirements for FR2</w:t>
      </w:r>
      <w:r>
        <w:tab/>
        <w:t>953</w:t>
      </w:r>
    </w:p>
    <w:p w14:paraId="40799D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10.1A.7.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</w:t>
      </w:r>
      <w:r w:rsidRPr="007229CD">
        <w:rPr>
          <w:lang w:val="en-US"/>
        </w:rPr>
        <w:t xml:space="preserve">-frequency </w:t>
      </w:r>
      <w:r w:rsidRPr="007229CD">
        <w:rPr>
          <w:lang w:val="en-US" w:eastAsia="ko-KR"/>
        </w:rPr>
        <w:t>SS-RSRQ</w:t>
      </w:r>
      <w:r w:rsidRPr="007229CD">
        <w:rPr>
          <w:lang w:val="en-US"/>
        </w:rPr>
        <w:t xml:space="preserve"> accuracy requirements </w:t>
      </w:r>
      <w:r w:rsidRPr="007229CD">
        <w:rPr>
          <w:lang w:val="en-US" w:eastAsia="zh-CN"/>
        </w:rPr>
        <w:t>in FR2</w:t>
      </w:r>
      <w:r>
        <w:tab/>
        <w:t>953</w:t>
      </w:r>
    </w:p>
    <w:p w14:paraId="149D09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1A</w:t>
      </w:r>
      <w:r>
        <w:rPr>
          <w:lang w:eastAsia="zh-CN"/>
        </w:rPr>
        <w:t>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SS-RSRQ </w:t>
      </w:r>
      <w:r>
        <w:t>Accuracy in FR2</w:t>
      </w:r>
      <w:r>
        <w:tab/>
        <w:t>953</w:t>
      </w:r>
    </w:p>
    <w:p w14:paraId="677F7C1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Inter-frequency RSRQ accuracy requirements for </w:t>
      </w:r>
      <w:r w:rsidRPr="007229CD">
        <w:rPr>
          <w:lang w:val="en-US" w:eastAsia="ko-KR"/>
        </w:rPr>
        <w:t>FR1</w:t>
      </w:r>
      <w:r>
        <w:tab/>
        <w:t>953</w:t>
      </w:r>
    </w:p>
    <w:p w14:paraId="20C7F12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SS-RSRQ accuracy requirements</w:t>
      </w:r>
      <w:r w:rsidRPr="007229CD">
        <w:rPr>
          <w:lang w:val="en-US" w:eastAsia="zh-CN"/>
        </w:rPr>
        <w:t xml:space="preserve"> in FR1</w:t>
      </w:r>
      <w:r>
        <w:tab/>
        <w:t>953</w:t>
      </w:r>
    </w:p>
    <w:p w14:paraId="317BD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10.1A.8.1.1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FR1</w:t>
      </w:r>
      <w:r>
        <w:tab/>
        <w:t>953</w:t>
      </w:r>
    </w:p>
    <w:p w14:paraId="7759F6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</w:t>
      </w:r>
      <w:r>
        <w:t>1A</w:t>
      </w:r>
      <w:r>
        <w:rPr>
          <w:lang w:eastAsia="zh-CN"/>
        </w:rPr>
        <w:t>.8.1.2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FR1</w:t>
      </w:r>
      <w:r>
        <w:tab/>
        <w:t>954</w:t>
      </w:r>
    </w:p>
    <w:p w14:paraId="51513DC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lastRenderedPageBreak/>
        <w:t>10.1A.9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RSRQ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955</w:t>
      </w:r>
    </w:p>
    <w:p w14:paraId="34BBA9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</w:t>
      </w:r>
      <w:r>
        <w:t>0.1A.9.1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SS-RSRQ accuracy requirements in FR2</w:t>
      </w:r>
      <w:r>
        <w:tab/>
        <w:t>955</w:t>
      </w:r>
    </w:p>
    <w:p w14:paraId="1E57D6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10.1A.9.1.1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SS-RSRQ</w:t>
      </w:r>
      <w:r w:rsidRPr="007229CD">
        <w:rPr>
          <w:lang w:val="en-US" w:eastAsia="zh-CN"/>
        </w:rPr>
        <w:t xml:space="preserve"> in FR2</w:t>
      </w:r>
      <w:r>
        <w:tab/>
        <w:t>955</w:t>
      </w:r>
    </w:p>
    <w:p w14:paraId="2AD89A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</w:t>
      </w:r>
      <w:r>
        <w:t>.1A.</w:t>
      </w:r>
      <w:r>
        <w:rPr>
          <w:lang w:eastAsia="zh-CN"/>
        </w:rPr>
        <w:t>9</w:t>
      </w:r>
      <w:r>
        <w:t>.</w:t>
      </w:r>
      <w:r>
        <w:rPr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FR2</w:t>
      </w:r>
      <w:r>
        <w:tab/>
        <w:t>955</w:t>
      </w:r>
    </w:p>
    <w:p w14:paraId="52B15E7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 Intra-frequency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955</w:t>
      </w:r>
    </w:p>
    <w:p w14:paraId="7980FF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955</w:t>
      </w:r>
    </w:p>
    <w:p w14:paraId="64CC16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10.1A.10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 in FR1</w:t>
      </w:r>
      <w:r>
        <w:tab/>
        <w:t>955</w:t>
      </w:r>
    </w:p>
    <w:p w14:paraId="04809E0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Intra-frequency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956</w:t>
      </w:r>
    </w:p>
    <w:p w14:paraId="553C52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Intra-frequency SS-SINR accuracy requirements</w:t>
      </w:r>
      <w:r w:rsidRPr="007229CD">
        <w:rPr>
          <w:lang w:val="en-US" w:eastAsia="zh-CN"/>
        </w:rPr>
        <w:t xml:space="preserve"> in FR2</w:t>
      </w:r>
      <w:r>
        <w:tab/>
        <w:t>956</w:t>
      </w:r>
    </w:p>
    <w:p w14:paraId="062C79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10.1A.11</w:t>
      </w:r>
      <w:r>
        <w:t>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Absolute </w:t>
      </w:r>
      <w:r w:rsidRPr="007229CD">
        <w:rPr>
          <w:lang w:val="en-US" w:eastAsia="ko-KR"/>
        </w:rPr>
        <w:t xml:space="preserve">SS-SINR </w:t>
      </w:r>
      <w:r>
        <w:t>Accuracy in FR2</w:t>
      </w:r>
      <w:r>
        <w:tab/>
        <w:t>956</w:t>
      </w:r>
    </w:p>
    <w:p w14:paraId="733587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 xml:space="preserve">10.1A.12 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Inter-frequency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FR1</w:t>
      </w:r>
      <w:r>
        <w:tab/>
        <w:t>956</w:t>
      </w:r>
    </w:p>
    <w:p w14:paraId="67A33E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</w:t>
      </w:r>
      <w:r w:rsidRPr="007229CD">
        <w:rPr>
          <w:lang w:val="en-US" w:eastAsia="zh-CN"/>
        </w:rPr>
        <w:t xml:space="preserve"> in FR1</w:t>
      </w:r>
      <w:r>
        <w:tab/>
        <w:t>956</w:t>
      </w:r>
    </w:p>
    <w:p w14:paraId="7C9563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 w:rsidRPr="007229CD">
        <w:rPr>
          <w:lang w:val="en-US" w:eastAsia="zh-CN"/>
        </w:rPr>
        <w:t xml:space="preserve"> in FR1</w:t>
      </w:r>
      <w:r>
        <w:tab/>
        <w:t>956</w:t>
      </w:r>
    </w:p>
    <w:p w14:paraId="0A13F1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</w:t>
      </w:r>
      <w:r>
        <w:t>0.1A.12.1.2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 of SS-SINR in FR1</w:t>
      </w:r>
      <w:r>
        <w:tab/>
        <w:t>957</w:t>
      </w:r>
    </w:p>
    <w:p w14:paraId="3A28E3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10.1A.13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 Inter-frequency SINR accuracy requirements </w:t>
      </w:r>
      <w:r w:rsidRPr="007229CD">
        <w:rPr>
          <w:lang w:val="en-US" w:eastAsia="zh-CN"/>
        </w:rPr>
        <w:t>for</w:t>
      </w:r>
      <w:r w:rsidRPr="007229CD">
        <w:rPr>
          <w:lang w:val="en-US" w:eastAsia="ko-KR"/>
        </w:rPr>
        <w:t xml:space="preserve"> FR2</w:t>
      </w:r>
      <w:r>
        <w:tab/>
        <w:t>958</w:t>
      </w:r>
    </w:p>
    <w:p w14:paraId="4DB38D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Inter-frequency SS-SINR accuracy requirements</w:t>
      </w:r>
      <w:r w:rsidRPr="007229CD">
        <w:rPr>
          <w:lang w:val="en-US" w:eastAsia="zh-CN"/>
        </w:rPr>
        <w:t xml:space="preserve"> in FR2</w:t>
      </w:r>
      <w:r>
        <w:tab/>
        <w:t>958</w:t>
      </w:r>
    </w:p>
    <w:p w14:paraId="7C4D70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10.1A.13.1.1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SS-SINR</w:t>
      </w:r>
      <w:r w:rsidRPr="007229CD">
        <w:rPr>
          <w:lang w:val="en-US" w:eastAsia="zh-CN"/>
        </w:rPr>
        <w:t xml:space="preserve"> in FR2</w:t>
      </w:r>
      <w:r>
        <w:tab/>
        <w:t>958</w:t>
      </w:r>
    </w:p>
    <w:p w14:paraId="41E645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10.1A.13</w:t>
      </w:r>
      <w:r>
        <w:t>.</w:t>
      </w:r>
      <w:r>
        <w:rPr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Relative Accuracy of </w:t>
      </w:r>
      <w:r>
        <w:rPr>
          <w:lang w:eastAsia="zh-CN"/>
        </w:rPr>
        <w:t>SS-SINR</w:t>
      </w:r>
      <w:r>
        <w:t xml:space="preserve"> in FR2</w:t>
      </w:r>
      <w:r>
        <w:tab/>
        <w:t>958</w:t>
      </w:r>
    </w:p>
    <w:p w14:paraId="3A01386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 L1-RSRP accuracy requirements for FR1</w:t>
      </w:r>
      <w:r>
        <w:tab/>
        <w:t>958</w:t>
      </w:r>
    </w:p>
    <w:p w14:paraId="5BDD221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</w:t>
      </w:r>
      <w:r>
        <w:tab/>
        <w:t>958</w:t>
      </w:r>
    </w:p>
    <w:p w14:paraId="4D722E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10.1A.14.1.1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958</w:t>
      </w:r>
    </w:p>
    <w:p w14:paraId="305FF3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10.1A.14.1.2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959</w:t>
      </w:r>
    </w:p>
    <w:p w14:paraId="6C0349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CSI-RS based L1-RSRP accuracy requirements</w:t>
      </w:r>
      <w:r>
        <w:tab/>
        <w:t>960</w:t>
      </w:r>
    </w:p>
    <w:p w14:paraId="5532DA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10.1A.14.2.1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960</w:t>
      </w:r>
    </w:p>
    <w:p w14:paraId="1AF133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10.1A.14.2.2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961</w:t>
      </w:r>
    </w:p>
    <w:p w14:paraId="323F615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 L1-RSRP accuracy requirements for FR2</w:t>
      </w:r>
      <w:r>
        <w:tab/>
        <w:t>962</w:t>
      </w:r>
    </w:p>
    <w:p w14:paraId="44854F1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SSB based L1-RSRP accuracy requirements</w:t>
      </w:r>
      <w:r>
        <w:tab/>
        <w:t>962</w:t>
      </w:r>
    </w:p>
    <w:p w14:paraId="493830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10.1A.15.1.1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962</w:t>
      </w:r>
    </w:p>
    <w:p w14:paraId="0BA67D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10.1A.15.1.2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962</w:t>
      </w:r>
    </w:p>
    <w:p w14:paraId="0D3797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10.1A.15.2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CSI-RS based L1-RSRP accuracy requirements</w:t>
      </w:r>
      <w:r>
        <w:tab/>
        <w:t>962</w:t>
      </w:r>
    </w:p>
    <w:p w14:paraId="28B41C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10.1A.15.2.1</w:t>
      </w:r>
      <w:r>
        <w:rPr>
          <w:rFonts w:ascii="Calibri" w:eastAsia="Malgun Gothic" w:hAnsi="Calibri"/>
          <w:sz w:val="22"/>
          <w:szCs w:val="22"/>
        </w:rPr>
        <w:tab/>
      </w:r>
      <w:r>
        <w:t>Absolute Accuracy</w:t>
      </w:r>
      <w:r>
        <w:tab/>
        <w:t>962</w:t>
      </w:r>
    </w:p>
    <w:p w14:paraId="20C17D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10.1A.15.2.2</w:t>
      </w:r>
      <w:r>
        <w:rPr>
          <w:rFonts w:ascii="Calibri" w:eastAsia="Malgun Gothic" w:hAnsi="Calibri"/>
          <w:sz w:val="22"/>
          <w:szCs w:val="22"/>
        </w:rPr>
        <w:tab/>
      </w:r>
      <w:r>
        <w:t>Relative Accuracy</w:t>
      </w:r>
      <w:r>
        <w:tab/>
        <w:t>962</w:t>
      </w:r>
    </w:p>
    <w:p w14:paraId="3A09A3D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10.2</w:t>
      </w:r>
      <w:r>
        <w:rPr>
          <w:rFonts w:ascii="Calibri" w:eastAsia="Malgun Gothic" w:hAnsi="Calibri"/>
          <w:sz w:val="22"/>
          <w:szCs w:val="22"/>
        </w:rPr>
        <w:tab/>
      </w:r>
      <w:r>
        <w:t>E-UTRAN measurements</w:t>
      </w:r>
      <w:r>
        <w:tab/>
        <w:t>963</w:t>
      </w:r>
    </w:p>
    <w:p w14:paraId="1EDEB9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963</w:t>
      </w:r>
    </w:p>
    <w:p w14:paraId="618354F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E-UTRAN RSRP measurements</w:t>
      </w:r>
      <w:r>
        <w:tab/>
        <w:t>963</w:t>
      </w:r>
    </w:p>
    <w:p w14:paraId="0660340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E-UTRAN RSRQ measurements</w:t>
      </w:r>
      <w:r>
        <w:tab/>
        <w:t>963</w:t>
      </w:r>
    </w:p>
    <w:p w14:paraId="33B9647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E-UTRAN RSTD measurements</w:t>
      </w:r>
      <w:r>
        <w:tab/>
        <w:t>963</w:t>
      </w:r>
    </w:p>
    <w:p w14:paraId="6A4ED9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E-UTRAN RS-SINR measurements</w:t>
      </w:r>
      <w:r>
        <w:tab/>
        <w:t>964</w:t>
      </w:r>
    </w:p>
    <w:p w14:paraId="6DF63D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E-UTRAN RSRP measurements </w:t>
      </w:r>
      <w:r w:rsidRPr="007229CD">
        <w:rPr>
          <w:lang w:val="en-US"/>
        </w:rPr>
        <w:t>for CA/DC Idle Mode Measurements</w:t>
      </w:r>
      <w:r>
        <w:tab/>
        <w:t>964</w:t>
      </w:r>
    </w:p>
    <w:p w14:paraId="1A8FE0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 xml:space="preserve">E-UTRAN RSRQ measurements </w:t>
      </w:r>
      <w:r w:rsidRPr="007229CD">
        <w:rPr>
          <w:lang w:val="en-US"/>
        </w:rPr>
        <w:t>for CA/DC Idle Mode Measurements</w:t>
      </w:r>
      <w:r>
        <w:tab/>
        <w:t>964</w:t>
      </w:r>
    </w:p>
    <w:p w14:paraId="1CA0A55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10.3</w:t>
      </w:r>
      <w:r>
        <w:rPr>
          <w:rFonts w:ascii="Calibri" w:eastAsia="Malgun Gothic" w:hAnsi="Calibri"/>
          <w:sz w:val="22"/>
          <w:szCs w:val="22"/>
        </w:rPr>
        <w:tab/>
      </w:r>
      <w:r>
        <w:t>UTRAN FDD Measurements</w:t>
      </w:r>
      <w:r>
        <w:tab/>
        <w:t>964</w:t>
      </w:r>
    </w:p>
    <w:p w14:paraId="59F4A15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10.3.1</w:t>
      </w:r>
      <w:r>
        <w:rPr>
          <w:rFonts w:ascii="Calibri" w:eastAsia="Malgun Gothic" w:hAnsi="Calibri"/>
          <w:sz w:val="22"/>
          <w:szCs w:val="22"/>
        </w:rPr>
        <w:tab/>
      </w:r>
      <w:r>
        <w:t>UTRAN FDD CPICH RSCP</w:t>
      </w:r>
      <w:r>
        <w:tab/>
        <w:t>965</w:t>
      </w:r>
    </w:p>
    <w:p w14:paraId="18DFA96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10.3.2</w:t>
      </w:r>
      <w:r>
        <w:rPr>
          <w:rFonts w:ascii="Calibri" w:eastAsia="Malgun Gothic" w:hAnsi="Calibri"/>
          <w:sz w:val="22"/>
          <w:szCs w:val="22"/>
        </w:rPr>
        <w:tab/>
      </w:r>
      <w:r>
        <w:t>UTRAN FDD CPICH Ec/No</w:t>
      </w:r>
      <w:r>
        <w:tab/>
        <w:t>965</w:t>
      </w:r>
    </w:p>
    <w:p w14:paraId="5771CF5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10.4</w:t>
      </w:r>
      <w:r>
        <w:rPr>
          <w:rFonts w:ascii="Calibri" w:eastAsia="Malgun Gothic" w:hAnsi="Calibri"/>
          <w:sz w:val="22"/>
          <w:szCs w:val="22"/>
        </w:rPr>
        <w:tab/>
      </w:r>
      <w:r>
        <w:t>V2X measurements</w:t>
      </w:r>
      <w:r>
        <w:tab/>
        <w:t>966</w:t>
      </w:r>
    </w:p>
    <w:p w14:paraId="442C4C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ko-KR"/>
        </w:rPr>
        <w:t>10.4.1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ko-KR"/>
        </w:rPr>
        <w:t>Introduction</w:t>
      </w:r>
      <w:r>
        <w:tab/>
        <w:t>966</w:t>
      </w:r>
    </w:p>
    <w:p w14:paraId="727B87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Intra-frequency PSBCH-RSRP accuracy requirements for FR1</w:t>
      </w:r>
      <w:r>
        <w:tab/>
        <w:t>966</w:t>
      </w:r>
    </w:p>
    <w:p w14:paraId="081C27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10.4.2.1</w:t>
      </w:r>
      <w:r>
        <w:rPr>
          <w:rFonts w:ascii="Calibri" w:eastAsia="Malgun Gothic" w:hAnsi="Calibri"/>
          <w:sz w:val="22"/>
          <w:szCs w:val="22"/>
        </w:rPr>
        <w:tab/>
      </w:r>
      <w:r>
        <w:t>P</w:t>
      </w:r>
      <w:r w:rsidRPr="007229CD">
        <w:rPr>
          <w:lang w:val="en-US"/>
        </w:rPr>
        <w:t>SBCH-RSRP</w:t>
      </w:r>
      <w:r>
        <w:t xml:space="preserve"> Absolute Accuracy</w:t>
      </w:r>
      <w:r>
        <w:tab/>
        <w:t>966</w:t>
      </w:r>
    </w:p>
    <w:p w14:paraId="3B2A4D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10.4.2.2</w:t>
      </w:r>
      <w:r>
        <w:rPr>
          <w:rFonts w:ascii="Calibri" w:eastAsia="Malgun Gothic" w:hAnsi="Calibri"/>
          <w:sz w:val="22"/>
          <w:szCs w:val="22"/>
        </w:rPr>
        <w:tab/>
      </w:r>
      <w:r>
        <w:t>P</w:t>
      </w:r>
      <w:r w:rsidRPr="007229CD">
        <w:rPr>
          <w:lang w:val="en-US"/>
        </w:rPr>
        <w:t>SBCH-RSRP</w:t>
      </w:r>
      <w:r>
        <w:t xml:space="preserve"> Relative Accuracy</w:t>
      </w:r>
      <w:r>
        <w:tab/>
        <w:t>966</w:t>
      </w:r>
    </w:p>
    <w:p w14:paraId="60FB195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10.4.3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SL-RSSI Measurement Accuracy Requirements for FR1</w:t>
      </w:r>
      <w:r>
        <w:tab/>
        <w:t>967</w:t>
      </w:r>
    </w:p>
    <w:p w14:paraId="1C070B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10.4.3</w:t>
      </w:r>
      <w:r w:rsidRPr="007229CD">
        <w:rPr>
          <w:lang w:val="en-US"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Absolute SL-RSSI Accuracy</w:t>
      </w:r>
      <w:r>
        <w:tab/>
        <w:t>967</w:t>
      </w:r>
    </w:p>
    <w:p w14:paraId="554098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10.4.4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L1 SL-RSRP Measurement Accuracy Requirements for FR1</w:t>
      </w:r>
      <w:r>
        <w:tab/>
        <w:t>968</w:t>
      </w:r>
    </w:p>
    <w:p w14:paraId="2A3262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10.4.4.1</w:t>
      </w:r>
      <w:r>
        <w:rPr>
          <w:rFonts w:ascii="Calibri" w:eastAsia="Malgun Gothic" w:hAnsi="Calibri"/>
          <w:sz w:val="22"/>
          <w:szCs w:val="22"/>
        </w:rPr>
        <w:tab/>
      </w:r>
      <w:r>
        <w:t>Absolute L1 SL-RSRP Accuracy</w:t>
      </w:r>
      <w:r>
        <w:tab/>
        <w:t>968</w:t>
      </w:r>
    </w:p>
    <w:p w14:paraId="6A03A3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10.</w:t>
      </w:r>
      <w:r>
        <w:rPr>
          <w:lang w:eastAsia="zh-CN"/>
        </w:rPr>
        <w:t>4</w:t>
      </w:r>
      <w:r>
        <w:t>.5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Discovery Signal Measurement Accuracy Requirements</w:t>
      </w:r>
      <w:r>
        <w:tab/>
        <w:t>968</w:t>
      </w:r>
    </w:p>
    <w:p w14:paraId="28A2D0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10.</w:t>
      </w:r>
      <w:r>
        <w:rPr>
          <w:lang w:eastAsia="zh-CN"/>
        </w:rPr>
        <w:t>4</w:t>
      </w:r>
      <w:r>
        <w:t>.</w:t>
      </w:r>
      <w:r>
        <w:rPr>
          <w:lang w:eastAsia="zh-CN"/>
        </w:rPr>
        <w:t>5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Absolute Discovery Signal Measurement Accuracy</w:t>
      </w:r>
      <w:r>
        <w:tab/>
        <w:t>968</w:t>
      </w:r>
    </w:p>
    <w:p w14:paraId="0930B6F1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11</w:t>
      </w:r>
      <w:r>
        <w:rPr>
          <w:rFonts w:ascii="Calibri" w:eastAsia="Malgun Gothic" w:hAnsi="Calibri"/>
          <w:szCs w:val="22"/>
        </w:rPr>
        <w:tab/>
      </w:r>
      <w:r>
        <w:t>Void</w:t>
      </w:r>
      <w:r>
        <w:tab/>
        <w:t>969</w:t>
      </w:r>
    </w:p>
    <w:p w14:paraId="2CE7020F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12</w:t>
      </w:r>
      <w:r>
        <w:rPr>
          <w:rFonts w:ascii="Calibri" w:eastAsia="Malgun Gothic" w:hAnsi="Calibri"/>
          <w:szCs w:val="22"/>
        </w:rPr>
        <w:tab/>
      </w:r>
      <w:r>
        <w:t>V2X Requirements</w:t>
      </w:r>
      <w:r>
        <w:tab/>
        <w:t>959</w:t>
      </w:r>
    </w:p>
    <w:p w14:paraId="3546D05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959</w:t>
      </w:r>
    </w:p>
    <w:p w14:paraId="78B4749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UE </w:t>
      </w:r>
      <w:r>
        <w:t>Transmit Timing</w:t>
      </w:r>
      <w:r>
        <w:tab/>
        <w:t>959</w:t>
      </w:r>
    </w:p>
    <w:p w14:paraId="3DE9F23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959</w:t>
      </w:r>
    </w:p>
    <w:p w14:paraId="52FEF4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12.2.2</w:t>
      </w:r>
      <w:r>
        <w:rPr>
          <w:rFonts w:ascii="Calibri" w:eastAsia="Malgun Gothic" w:hAnsi="Calibri"/>
          <w:sz w:val="22"/>
          <w:szCs w:val="22"/>
        </w:rPr>
        <w:tab/>
      </w:r>
      <w:r>
        <w:t>GNSS as synchronization reference source</w:t>
      </w:r>
      <w:r>
        <w:tab/>
        <w:t>959</w:t>
      </w:r>
    </w:p>
    <w:p w14:paraId="19EE847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12.2.3</w:t>
      </w:r>
      <w:r>
        <w:rPr>
          <w:rFonts w:ascii="Calibri" w:eastAsia="Malgun Gothic" w:hAnsi="Calibri"/>
          <w:sz w:val="22"/>
          <w:szCs w:val="22"/>
        </w:rPr>
        <w:tab/>
      </w:r>
      <w:r>
        <w:t>NR Cell as synchronization reference source</w:t>
      </w:r>
      <w:r>
        <w:tab/>
        <w:t>960</w:t>
      </w:r>
    </w:p>
    <w:p w14:paraId="6E5C8A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12.2.4</w:t>
      </w:r>
      <w:r>
        <w:rPr>
          <w:rFonts w:ascii="Calibri" w:eastAsia="Malgun Gothic" w:hAnsi="Calibri"/>
          <w:sz w:val="22"/>
          <w:szCs w:val="22"/>
        </w:rPr>
        <w:tab/>
      </w:r>
      <w:r>
        <w:t>E-URTAN Cell as synchronization reference source</w:t>
      </w:r>
      <w:r>
        <w:tab/>
        <w:t>960</w:t>
      </w:r>
    </w:p>
    <w:p w14:paraId="6F4B24D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12.2.5</w:t>
      </w:r>
      <w:r>
        <w:rPr>
          <w:rFonts w:ascii="Calibri" w:eastAsia="Malgun Gothic" w:hAnsi="Calibri"/>
          <w:sz w:val="22"/>
          <w:szCs w:val="22"/>
        </w:rPr>
        <w:tab/>
      </w:r>
      <w:r>
        <w:t>SyncRef UE as synchronization reference source</w:t>
      </w:r>
      <w:r>
        <w:tab/>
        <w:t>960</w:t>
      </w:r>
    </w:p>
    <w:p w14:paraId="30D1AF3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12.3</w:t>
      </w:r>
      <w:r>
        <w:rPr>
          <w:rFonts w:ascii="Calibri" w:eastAsia="Malgun Gothic" w:hAnsi="Calibri"/>
          <w:sz w:val="22"/>
          <w:szCs w:val="22"/>
        </w:rPr>
        <w:tab/>
      </w:r>
      <w:r>
        <w:t>Initiation/Cease of SLSS Transmissions</w:t>
      </w:r>
      <w:r>
        <w:tab/>
        <w:t>961</w:t>
      </w:r>
    </w:p>
    <w:p w14:paraId="773B99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961</w:t>
      </w:r>
    </w:p>
    <w:p w14:paraId="4485A9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12.3.1.1</w:t>
      </w:r>
      <w:r>
        <w:rPr>
          <w:rFonts w:ascii="Calibri" w:eastAsia="Malgun Gothic" w:hAnsi="Calibri"/>
          <w:sz w:val="22"/>
          <w:szCs w:val="22"/>
        </w:rPr>
        <w:tab/>
      </w:r>
      <w:r>
        <w:t>Initiation/Cease of SLSS transmissions with NR cell as synchronization reference source</w:t>
      </w:r>
      <w:r>
        <w:tab/>
        <w:t>961</w:t>
      </w:r>
    </w:p>
    <w:p w14:paraId="56C266D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12.3.1.2</w:t>
      </w:r>
      <w:r>
        <w:rPr>
          <w:rFonts w:ascii="Calibri" w:eastAsia="Malgun Gothic" w:hAnsi="Calibri"/>
          <w:sz w:val="22"/>
          <w:szCs w:val="22"/>
        </w:rPr>
        <w:tab/>
      </w:r>
      <w:r>
        <w:t>Initiation/Cease of SLSS transmissions with EUTRAN cell as synchronization reference source</w:t>
      </w:r>
      <w:r>
        <w:tab/>
        <w:t>962</w:t>
      </w:r>
    </w:p>
    <w:p w14:paraId="7AEFF3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12.3.1.3</w:t>
      </w:r>
      <w:r>
        <w:rPr>
          <w:rFonts w:ascii="Calibri" w:eastAsia="Malgun Gothic" w:hAnsi="Calibri"/>
          <w:sz w:val="22"/>
          <w:szCs w:val="22"/>
        </w:rPr>
        <w:tab/>
      </w:r>
      <w:r>
        <w:t>Initiation/Cease of SLSS transmissions with GNSS as synchronization reference source</w:t>
      </w:r>
      <w:r>
        <w:tab/>
        <w:t>963</w:t>
      </w:r>
    </w:p>
    <w:p w14:paraId="625245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12.3.1.4</w:t>
      </w:r>
      <w:r>
        <w:rPr>
          <w:rFonts w:ascii="Calibri" w:eastAsia="Malgun Gothic" w:hAnsi="Calibri"/>
          <w:sz w:val="22"/>
          <w:szCs w:val="22"/>
        </w:rPr>
        <w:tab/>
      </w:r>
      <w:r>
        <w:t>Initiation/Cease of SLSS transmissions with SyncRef UE as synchronization reference source</w:t>
      </w:r>
      <w:r>
        <w:tab/>
        <w:t>963</w:t>
      </w:r>
    </w:p>
    <w:p w14:paraId="094C5B3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</w:t>
      </w:r>
      <w:r w:rsidRPr="007229CD">
        <w:rPr>
          <w:rFonts w:eastAsia="PMingLiU"/>
          <w:lang w:eastAsia="zh-TW"/>
        </w:rPr>
        <w:t>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>Selection / Reselection of V2X Synchronization Reference Source</w:t>
      </w:r>
      <w:r>
        <w:tab/>
        <w:t>964</w:t>
      </w:r>
    </w:p>
    <w:p w14:paraId="5154C22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12.5</w:t>
      </w:r>
      <w:r>
        <w:rPr>
          <w:rFonts w:ascii="Calibri" w:eastAsia="Malgun Gothic" w:hAnsi="Calibri"/>
          <w:sz w:val="22"/>
          <w:szCs w:val="22"/>
        </w:rPr>
        <w:tab/>
      </w:r>
      <w:r>
        <w:t>L1 SL-RSRP measurements</w:t>
      </w:r>
      <w:r>
        <w:tab/>
        <w:t>965</w:t>
      </w:r>
    </w:p>
    <w:p w14:paraId="3BA8EBD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965</w:t>
      </w:r>
    </w:p>
    <w:p w14:paraId="5A6D891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12.5.2</w:t>
      </w:r>
      <w:r>
        <w:rPr>
          <w:rFonts w:ascii="Calibri" w:eastAsia="Malgun Gothic" w:hAnsi="Calibri"/>
          <w:sz w:val="22"/>
          <w:szCs w:val="22"/>
        </w:rPr>
        <w:tab/>
      </w:r>
      <w:r>
        <w:t>SL-RSRP measurements</w:t>
      </w:r>
      <w:r>
        <w:tab/>
        <w:t>965</w:t>
      </w:r>
    </w:p>
    <w:p w14:paraId="3731820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</w:t>
      </w:r>
      <w:r>
        <w:rPr>
          <w:lang w:eastAsia="zh-CN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t>Congestion Control measurements</w:t>
      </w:r>
      <w:r>
        <w:tab/>
        <w:t>966</w:t>
      </w:r>
    </w:p>
    <w:p w14:paraId="01567A1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1</w:t>
      </w:r>
      <w:r>
        <w:rPr>
          <w:rFonts w:eastAsia="Malgun Gothic"/>
        </w:rPr>
        <w:t>2</w:t>
      </w:r>
      <w:r>
        <w:t>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Interruption</w:t>
      </w:r>
      <w:r>
        <w:tab/>
        <w:t>966</w:t>
      </w:r>
    </w:p>
    <w:p w14:paraId="6D95E67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</w:t>
      </w:r>
      <w:r>
        <w:rPr>
          <w:rFonts w:eastAsia="Malgun Gothic"/>
        </w:rPr>
        <w:t>2</w:t>
      </w:r>
      <w:r>
        <w:t>.7.1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to WAN due to V2X Sidelink Communication</w:t>
      </w:r>
      <w:r>
        <w:tab/>
        <w:t>966</w:t>
      </w:r>
    </w:p>
    <w:p w14:paraId="2AB772F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</w:t>
      </w:r>
      <w:r>
        <w:rPr>
          <w:rFonts w:eastAsia="Malgun Gothic"/>
        </w:rPr>
        <w:t>2</w:t>
      </w:r>
      <w:r>
        <w:t>.7.2</w:t>
      </w:r>
      <w:r>
        <w:rPr>
          <w:rFonts w:ascii="Calibri" w:eastAsia="Malgun Gothic" w:hAnsi="Calibri"/>
          <w:sz w:val="22"/>
          <w:szCs w:val="22"/>
        </w:rPr>
        <w:tab/>
      </w:r>
      <w:r>
        <w:t>V2X Sidelink Communication Dropping due to synchronization source change</w:t>
      </w:r>
      <w:r>
        <w:tab/>
        <w:t>967</w:t>
      </w:r>
    </w:p>
    <w:p w14:paraId="5AC17BC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12.7.3</w:t>
      </w:r>
      <w:r>
        <w:rPr>
          <w:rFonts w:ascii="Calibri" w:eastAsia="Malgun Gothic" w:hAnsi="Calibri"/>
          <w:sz w:val="22"/>
          <w:szCs w:val="22"/>
        </w:rPr>
        <w:tab/>
      </w:r>
      <w:r>
        <w:t>Interruptions to WAN due to switching between E-UTRA V2X Sidelink and NR V2X Sidelink</w:t>
      </w:r>
      <w:r>
        <w:tab/>
        <w:t>968</w:t>
      </w:r>
    </w:p>
    <w:p w14:paraId="4BB5DD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12.7.4</w:t>
      </w:r>
      <w:r>
        <w:rPr>
          <w:rFonts w:ascii="Calibri" w:eastAsia="Malgun Gothic" w:hAnsi="Calibri"/>
          <w:sz w:val="22"/>
          <w:szCs w:val="22"/>
        </w:rPr>
        <w:tab/>
      </w:r>
      <w:r>
        <w:t>Interruptions to WAN at transitions between active and non-active during SL-DRX</w:t>
      </w:r>
      <w:r>
        <w:tab/>
        <w:t>969</w:t>
      </w:r>
    </w:p>
    <w:p w14:paraId="1AFE71E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12.7.5</w:t>
      </w:r>
      <w:r>
        <w:rPr>
          <w:rFonts w:ascii="Calibri" w:eastAsia="Malgun Gothic" w:hAnsi="Calibri"/>
          <w:sz w:val="22"/>
          <w:szCs w:val="22"/>
        </w:rPr>
        <w:tab/>
      </w:r>
      <w:r>
        <w:t>Interruptions to V2X sidelink at transitions between active and non-active during DRX</w:t>
      </w:r>
      <w:r>
        <w:tab/>
        <w:t>969</w:t>
      </w:r>
    </w:p>
    <w:p w14:paraId="2E6489E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12.7.6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Interruptions to V2X sidelink </w:t>
      </w:r>
      <w:r w:rsidRPr="007229CD">
        <w:rPr>
          <w:lang w:val="en-US" w:eastAsia="zh-CN"/>
        </w:rPr>
        <w:t>due to Active BWP switching Requirement</w:t>
      </w:r>
      <w:r>
        <w:tab/>
        <w:t>970</w:t>
      </w:r>
    </w:p>
    <w:p w14:paraId="620C2F3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12.7.7</w:t>
      </w:r>
      <w:r>
        <w:rPr>
          <w:rFonts w:ascii="Calibri" w:eastAsia="Malgun Gothic" w:hAnsi="Calibri"/>
          <w:sz w:val="22"/>
          <w:szCs w:val="22"/>
        </w:rPr>
        <w:tab/>
      </w:r>
      <w:r>
        <w:t>Interruptions to WAN due to SyncRef UE detection and/or Sensing during SL DRX off duration</w:t>
      </w:r>
      <w:r>
        <w:tab/>
        <w:t>970</w:t>
      </w:r>
    </w:p>
    <w:p w14:paraId="087C8D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12.7.8</w:t>
      </w:r>
      <w:r>
        <w:rPr>
          <w:rFonts w:ascii="Calibri" w:eastAsia="Malgun Gothic" w:hAnsi="Calibri"/>
          <w:sz w:val="22"/>
          <w:szCs w:val="22"/>
        </w:rPr>
        <w:tab/>
      </w:r>
      <w:r>
        <w:t>Interruptions at NR sidelink discovery configuration</w:t>
      </w:r>
      <w:r>
        <w:tab/>
        <w:t>970</w:t>
      </w:r>
    </w:p>
    <w:p w14:paraId="2D53016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>Reliability of GNSS signal</w:t>
      </w:r>
      <w:r>
        <w:tab/>
        <w:t>970</w:t>
      </w:r>
    </w:p>
    <w:p w14:paraId="6468CB8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12.9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Scheduling availability</w:t>
      </w:r>
      <w:r>
        <w:tab/>
        <w:t>971</w:t>
      </w:r>
    </w:p>
    <w:p w14:paraId="23555D2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Scheduling availability </w:t>
      </w:r>
      <w:r>
        <w:t>of UE switching between E-UTRA sidelink and NR sidelink</w:t>
      </w:r>
      <w:r>
        <w:tab/>
        <w:t>971</w:t>
      </w:r>
    </w:p>
    <w:p w14:paraId="1CE369D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 xml:space="preserve">Scheduling availability </w:t>
      </w:r>
      <w:r>
        <w:t>of UE switching between Uu uplink  and V2X sidelink</w:t>
      </w:r>
      <w:r>
        <w:tab/>
        <w:t>971</w:t>
      </w:r>
    </w:p>
    <w:p w14:paraId="5B608B0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12.10</w:t>
      </w:r>
      <w:r>
        <w:rPr>
          <w:rFonts w:ascii="Calibri" w:eastAsia="Malgun Gothic" w:hAnsi="Calibri"/>
          <w:sz w:val="22"/>
          <w:szCs w:val="22"/>
        </w:rPr>
        <w:tab/>
      </w:r>
      <w:r>
        <w:t>Selection / Reselection of relay UE</w:t>
      </w:r>
      <w:r>
        <w:tab/>
        <w:t>972</w:t>
      </w:r>
    </w:p>
    <w:p w14:paraId="21C1E27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12.10.1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972</w:t>
      </w:r>
    </w:p>
    <w:p w14:paraId="261A743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12.10.2</w:t>
      </w:r>
      <w:r>
        <w:rPr>
          <w:rFonts w:ascii="Calibri" w:eastAsia="Malgun Gothic" w:hAnsi="Calibri"/>
          <w:sz w:val="22"/>
          <w:szCs w:val="22"/>
        </w:rPr>
        <w:tab/>
      </w:r>
      <w:r>
        <w:t>Selection / Reselection of relay UE</w:t>
      </w:r>
      <w:r>
        <w:tab/>
        <w:t>972</w:t>
      </w:r>
    </w:p>
    <w:p w14:paraId="5FE8E1D4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 w:rsidRPr="007229CD">
        <w:rPr>
          <w:lang w:val="en-US"/>
        </w:rPr>
        <w:t>1</w:t>
      </w:r>
      <w:r w:rsidRPr="007229CD">
        <w:rPr>
          <w:lang w:val="en-US" w:eastAsia="zh-CN"/>
        </w:rPr>
        <w:t>3</w:t>
      </w:r>
      <w:r>
        <w:rPr>
          <w:rFonts w:ascii="Calibri" w:eastAsia="Malgun Gothic" w:hAnsi="Calibri"/>
          <w:szCs w:val="22"/>
        </w:rPr>
        <w:tab/>
      </w:r>
      <w:r w:rsidRPr="007229CD">
        <w:rPr>
          <w:lang w:val="en-US" w:eastAsia="zh-CN"/>
        </w:rPr>
        <w:t>Measurement Performance Requirements for NR gNB</w:t>
      </w:r>
      <w:r>
        <w:tab/>
        <w:t>972</w:t>
      </w:r>
    </w:p>
    <w:p w14:paraId="042C744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13.1</w:t>
      </w:r>
      <w:r>
        <w:rPr>
          <w:rFonts w:ascii="Calibri" w:eastAsia="Malgun Gothic" w:hAnsi="Calibri"/>
          <w:sz w:val="22"/>
          <w:szCs w:val="22"/>
        </w:rPr>
        <w:tab/>
      </w:r>
      <w:r>
        <w:t>UL-RTOA</w:t>
      </w:r>
      <w:r>
        <w:tab/>
        <w:t>972</w:t>
      </w:r>
    </w:p>
    <w:p w14:paraId="3875C8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972</w:t>
      </w:r>
    </w:p>
    <w:p w14:paraId="1989332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13.1.1A</w:t>
      </w:r>
      <w:r>
        <w:rPr>
          <w:rFonts w:ascii="Calibri" w:eastAsia="Malgun Gothic" w:hAnsi="Calibri"/>
          <w:sz w:val="22"/>
          <w:szCs w:val="22"/>
        </w:rPr>
        <w:tab/>
      </w:r>
      <w:r>
        <w:t>Additional Path Report Mapping for UL-RTOA</w:t>
      </w:r>
      <w:r>
        <w:tab/>
        <w:t>974</w:t>
      </w:r>
    </w:p>
    <w:p w14:paraId="3F7D40F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13.2</w:t>
      </w:r>
      <w:r>
        <w:rPr>
          <w:rFonts w:ascii="Calibri" w:eastAsia="Malgun Gothic" w:hAnsi="Calibri"/>
          <w:sz w:val="22"/>
          <w:szCs w:val="22"/>
        </w:rPr>
        <w:tab/>
      </w:r>
      <w:r>
        <w:t>gNB Rx-Tx time difference</w:t>
      </w:r>
      <w:r>
        <w:tab/>
        <w:t>976</w:t>
      </w:r>
    </w:p>
    <w:p w14:paraId="4332ABC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976</w:t>
      </w:r>
    </w:p>
    <w:p w14:paraId="09F5064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13.2.1A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 Additional Path Report Mapping for gNB Rx-Tx</w:t>
      </w:r>
      <w:r>
        <w:tab/>
        <w:t>978</w:t>
      </w:r>
    </w:p>
    <w:p w14:paraId="17FDA2F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13.2.2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980</w:t>
      </w:r>
    </w:p>
    <w:p w14:paraId="786280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/>
        </w:rPr>
        <w:t>13.2.2.1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/>
        </w:rPr>
        <w:t>Introduction</w:t>
      </w:r>
      <w:r>
        <w:tab/>
        <w:t>980</w:t>
      </w:r>
    </w:p>
    <w:p w14:paraId="75E0F33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</w:t>
      </w:r>
      <w:r w:rsidRPr="007229CD">
        <w:rPr>
          <w:lang w:val="en-US" w:eastAsia="zh-CN"/>
        </w:rPr>
        <w:t>3</w:t>
      </w:r>
      <w:r w:rsidRPr="007229CD">
        <w:rPr>
          <w:lang w:val="en-US"/>
        </w:rPr>
        <w:t>.</w:t>
      </w:r>
      <w:r w:rsidRPr="007229CD">
        <w:rPr>
          <w:lang w:val="en-US"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UL SRS RSRP measurement</w:t>
      </w:r>
      <w:r>
        <w:tab/>
        <w:t>981</w:t>
      </w:r>
    </w:p>
    <w:p w14:paraId="51E099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</w:t>
      </w:r>
      <w:r w:rsidRPr="007229CD">
        <w:rPr>
          <w:lang w:val="en-US" w:eastAsia="zh-CN"/>
        </w:rPr>
        <w:t>3</w:t>
      </w:r>
      <w:r w:rsidRPr="007229CD">
        <w:rPr>
          <w:lang w:val="en-US"/>
        </w:rPr>
        <w:t>.</w:t>
      </w:r>
      <w:r w:rsidRPr="007229CD">
        <w:rPr>
          <w:lang w:val="en-US" w:eastAsia="zh-CN"/>
        </w:rPr>
        <w:t>3</w:t>
      </w:r>
      <w:r w:rsidRPr="007229CD">
        <w:rPr>
          <w:lang w:val="en-US"/>
        </w:rPr>
        <w:t>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Report mapping</w:t>
      </w:r>
      <w:r>
        <w:tab/>
        <w:t>981</w:t>
      </w:r>
    </w:p>
    <w:p w14:paraId="307410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13.3.2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982</w:t>
      </w:r>
    </w:p>
    <w:p w14:paraId="6FAE02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982</w:t>
      </w:r>
    </w:p>
    <w:p w14:paraId="019703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Requirements</w:t>
      </w:r>
      <w:r>
        <w:tab/>
        <w:t>982</w:t>
      </w:r>
    </w:p>
    <w:p w14:paraId="19729A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AoA/ZoA</w:t>
      </w:r>
      <w:r>
        <w:tab/>
        <w:t>983</w:t>
      </w:r>
    </w:p>
    <w:p w14:paraId="5CAEE18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983</w:t>
      </w:r>
    </w:p>
    <w:p w14:paraId="3C0EAC1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13.5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(T</w:t>
      </w:r>
      <w:r w:rsidRPr="007229CD">
        <w:rPr>
          <w:vertAlign w:val="subscript"/>
        </w:rPr>
        <w:t>ADV</w:t>
      </w:r>
      <w:r>
        <w:t>)</w:t>
      </w:r>
      <w:r>
        <w:tab/>
        <w:t>984</w:t>
      </w:r>
    </w:p>
    <w:p w14:paraId="19EC6E0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984</w:t>
      </w:r>
    </w:p>
    <w:p w14:paraId="1E46F36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/>
        </w:rPr>
        <w:t>13.6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UL SRS RSRPP measurement</w:t>
      </w:r>
      <w:r>
        <w:tab/>
        <w:t>985</w:t>
      </w:r>
    </w:p>
    <w:p w14:paraId="22F50B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val="en-US"/>
        </w:rPr>
        <w:t>13.6.</w:t>
      </w:r>
      <w:r>
        <w:rPr>
          <w:rFonts w:eastAsia="Malgun Gothic"/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val="en-US" w:eastAsia="zh-CN"/>
        </w:rPr>
        <w:t>Report mapping</w:t>
      </w:r>
      <w:r>
        <w:tab/>
        <w:t>985</w:t>
      </w:r>
    </w:p>
    <w:p w14:paraId="2DCD50A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13.7</w:t>
      </w:r>
      <w:r>
        <w:rPr>
          <w:rFonts w:ascii="Calibri" w:eastAsia="Malgun Gothic" w:hAnsi="Calibri"/>
          <w:sz w:val="22"/>
          <w:szCs w:val="22"/>
        </w:rPr>
        <w:tab/>
      </w:r>
      <w:r>
        <w:t>gNB Rx-Tx time difference measurements for RTT-based PDC</w:t>
      </w:r>
      <w:r>
        <w:tab/>
        <w:t>987</w:t>
      </w:r>
    </w:p>
    <w:p w14:paraId="389BCC9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Report mapping</w:t>
      </w:r>
      <w:r>
        <w:tab/>
        <w:t>987</w:t>
      </w:r>
    </w:p>
    <w:p w14:paraId="4C059A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13.7.2</w:t>
      </w:r>
      <w:r>
        <w:rPr>
          <w:rFonts w:ascii="Calibri" w:eastAsia="Malgun Gothic" w:hAnsi="Calibri"/>
          <w:sz w:val="22"/>
          <w:szCs w:val="22"/>
        </w:rPr>
        <w:tab/>
      </w:r>
      <w:r>
        <w:t>Measurement Accuracy Requirements</w:t>
      </w:r>
      <w:r>
        <w:tab/>
        <w:t>987</w:t>
      </w:r>
    </w:p>
    <w:p w14:paraId="0E123B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987</w:t>
      </w:r>
    </w:p>
    <w:p w14:paraId="6C7A6D0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13.7.2.2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Requirements</w:t>
      </w:r>
      <w:r>
        <w:tab/>
        <w:t>987</w:t>
      </w:r>
    </w:p>
    <w:p w14:paraId="2FB4FD15" w14:textId="77777777" w:rsidR="00A32469" w:rsidRDefault="00A32469">
      <w:pPr>
        <w:pStyle w:val="TOC8"/>
        <w:rPr>
          <w:rFonts w:ascii="Calibri" w:eastAsia="Malgun Gothic" w:hAnsi="Calibri"/>
          <w:b w:val="0"/>
          <w:szCs w:val="22"/>
        </w:rPr>
      </w:pPr>
      <w:r>
        <w:t>Annex A</w:t>
      </w:r>
      <w:r>
        <w:rPr>
          <w:rFonts w:eastAsia="Malgun Gothic"/>
        </w:rPr>
        <w:t xml:space="preserve"> </w:t>
      </w:r>
      <w:r>
        <w:t>(normative): Test Cases</w:t>
      </w:r>
      <w:r>
        <w:tab/>
        <w:t>967</w:t>
      </w:r>
    </w:p>
    <w:p w14:paraId="4D5DE52C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</w:t>
      </w:r>
      <w:r>
        <w:rPr>
          <w:rFonts w:ascii="Calibri" w:eastAsia="Malgun Gothic" w:hAnsi="Calibri"/>
          <w:szCs w:val="22"/>
        </w:rPr>
        <w:tab/>
      </w:r>
      <w:r>
        <w:t>Purpose of annex</w:t>
      </w:r>
      <w:r>
        <w:tab/>
        <w:t>967</w:t>
      </w:r>
    </w:p>
    <w:p w14:paraId="262D9AF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A.2</w:t>
      </w:r>
      <w:r>
        <w:rPr>
          <w:rFonts w:ascii="Calibri" w:eastAsia="Malgun Gothic" w:hAnsi="Calibri"/>
          <w:szCs w:val="22"/>
        </w:rPr>
        <w:tab/>
      </w:r>
      <w:r>
        <w:t>Requirement classification for statistical testing</w:t>
      </w:r>
      <w:r>
        <w:tab/>
        <w:t>967</w:t>
      </w:r>
    </w:p>
    <w:p w14:paraId="3E9E77E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A.2.1</w:t>
      </w:r>
      <w:r>
        <w:rPr>
          <w:rFonts w:ascii="Calibri" w:eastAsia="Malgun Gothic" w:hAnsi="Calibri"/>
          <w:sz w:val="22"/>
          <w:szCs w:val="22"/>
        </w:rPr>
        <w:tab/>
      </w:r>
      <w:r>
        <w:t>Types of requirements in TS 38.133</w:t>
      </w:r>
      <w:r>
        <w:tab/>
        <w:t>967</w:t>
      </w:r>
    </w:p>
    <w:p w14:paraId="606ABD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Time and delay requirements on UE higher layer actions</w:t>
      </w:r>
      <w:r>
        <w:tab/>
        <w:t>967</w:t>
      </w:r>
    </w:p>
    <w:p w14:paraId="79E25C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Measurements of power levels, relative powers and time</w:t>
      </w:r>
      <w:r>
        <w:tab/>
        <w:t>967</w:t>
      </w:r>
    </w:p>
    <w:p w14:paraId="7C00CC3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Implementation requirements</w:t>
      </w:r>
      <w:r>
        <w:tab/>
        <w:t>968</w:t>
      </w:r>
    </w:p>
    <w:p w14:paraId="45A7355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Physical layer timing requirements</w:t>
      </w:r>
      <w:r>
        <w:tab/>
        <w:t>968</w:t>
      </w:r>
    </w:p>
    <w:p w14:paraId="3AB54E7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A.2.1.5</w:t>
      </w:r>
      <w:r>
        <w:rPr>
          <w:rFonts w:ascii="Calibri" w:eastAsia="Malgun Gothic" w:hAnsi="Calibri"/>
          <w:sz w:val="22"/>
          <w:szCs w:val="22"/>
        </w:rPr>
        <w:tab/>
      </w:r>
      <w:r>
        <w:t>Requirements under CCA</w:t>
      </w:r>
      <w:r>
        <w:tab/>
        <w:t>968</w:t>
      </w:r>
    </w:p>
    <w:p w14:paraId="588F6C70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A.3</w:t>
      </w:r>
      <w:r>
        <w:rPr>
          <w:rFonts w:ascii="Calibri" w:eastAsia="Malgun Gothic" w:hAnsi="Calibri"/>
          <w:szCs w:val="22"/>
        </w:rPr>
        <w:tab/>
      </w:r>
      <w:r>
        <w:t>RRM test configurations</w:t>
      </w:r>
      <w:r>
        <w:tab/>
        <w:t>969</w:t>
      </w:r>
    </w:p>
    <w:p w14:paraId="113FFCA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</w:t>
      </w:r>
      <w:r>
        <w:rPr>
          <w:rFonts w:ascii="Calibri" w:eastAsia="Malgun Gothic" w:hAnsi="Calibri"/>
          <w:sz w:val="22"/>
          <w:szCs w:val="22"/>
        </w:rPr>
        <w:tab/>
      </w:r>
      <w:r>
        <w:t>Reference measurement channels</w:t>
      </w:r>
      <w:r>
        <w:tab/>
        <w:t>969</w:t>
      </w:r>
    </w:p>
    <w:p w14:paraId="5ECC3EB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PDSCH</w:t>
      </w:r>
      <w:r>
        <w:tab/>
        <w:t>969</w:t>
      </w:r>
    </w:p>
    <w:p w14:paraId="5C8F37E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FDD</w:t>
      </w:r>
      <w:r>
        <w:tab/>
        <w:t>969</w:t>
      </w:r>
    </w:p>
    <w:p w14:paraId="7D60FD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970</w:t>
      </w:r>
    </w:p>
    <w:p w14:paraId="0CF37E4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CORESET</w:t>
      </w:r>
      <w:r w:rsidRPr="007229CD">
        <w:rPr>
          <w:snapToGrid w:val="0"/>
          <w:lang w:eastAsia="zh-CN"/>
        </w:rPr>
        <w:t xml:space="preserve"> for RMSI scheduling</w:t>
      </w:r>
      <w:r>
        <w:tab/>
        <w:t>973</w:t>
      </w:r>
    </w:p>
    <w:p w14:paraId="743F2C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FDD</w:t>
      </w:r>
      <w:r>
        <w:tab/>
        <w:t>973</w:t>
      </w:r>
    </w:p>
    <w:p w14:paraId="369911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974</w:t>
      </w:r>
    </w:p>
    <w:p w14:paraId="293D0C7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CORESET for RMC scheduling</w:t>
      </w:r>
      <w:r>
        <w:tab/>
        <w:t>977</w:t>
      </w:r>
    </w:p>
    <w:p w14:paraId="2613CA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FDD</w:t>
      </w:r>
      <w:r>
        <w:tab/>
        <w:t>977</w:t>
      </w:r>
    </w:p>
    <w:p w14:paraId="604313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978</w:t>
      </w:r>
    </w:p>
    <w:p w14:paraId="083FBC9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A.3.1.4</w:t>
      </w:r>
      <w:r>
        <w:rPr>
          <w:rFonts w:ascii="Calibri" w:eastAsia="Malgun Gothic" w:hAnsi="Calibri"/>
          <w:sz w:val="22"/>
          <w:szCs w:val="22"/>
        </w:rPr>
        <w:tab/>
      </w:r>
      <w:r>
        <w:t>TDD UL/DL configuration</w:t>
      </w:r>
      <w:r>
        <w:tab/>
        <w:t>981</w:t>
      </w:r>
    </w:p>
    <w:p w14:paraId="1032839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A.3.1A</w:t>
      </w:r>
      <w:r>
        <w:rPr>
          <w:rFonts w:ascii="Calibri" w:eastAsia="Malgun Gothic" w:hAnsi="Calibri"/>
          <w:sz w:val="22"/>
          <w:szCs w:val="22"/>
        </w:rPr>
        <w:tab/>
      </w:r>
      <w:r>
        <w:t>Reference measurement channels under CCA</w:t>
      </w:r>
      <w:r>
        <w:tab/>
        <w:t>983</w:t>
      </w:r>
    </w:p>
    <w:p w14:paraId="7CEDE03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PDSCH</w:t>
      </w:r>
      <w:r>
        <w:tab/>
        <w:t>983</w:t>
      </w:r>
    </w:p>
    <w:p w14:paraId="4CBF5A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sv-SE"/>
        </w:rPr>
        <w:t>A.3.1A.1.1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val="sv-SE"/>
        </w:rPr>
        <w:t>TDD</w:t>
      </w:r>
      <w:r>
        <w:tab/>
        <w:t>983</w:t>
      </w:r>
    </w:p>
    <w:p w14:paraId="6403777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CORESET</w:t>
      </w:r>
      <w:r w:rsidRPr="007229CD">
        <w:rPr>
          <w:snapToGrid w:val="0"/>
          <w:lang w:eastAsia="zh-CN"/>
        </w:rPr>
        <w:t xml:space="preserve"> for RMSI scheduling</w:t>
      </w:r>
      <w:r>
        <w:tab/>
        <w:t>984</w:t>
      </w:r>
    </w:p>
    <w:p w14:paraId="740B39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984</w:t>
      </w:r>
    </w:p>
    <w:p w14:paraId="6DA0DD8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CORESET for RMC scheduling</w:t>
      </w:r>
      <w:r>
        <w:tab/>
        <w:t>985</w:t>
      </w:r>
    </w:p>
    <w:p w14:paraId="4F5ED5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A.3.1A.3.1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985</w:t>
      </w:r>
    </w:p>
    <w:p w14:paraId="0431E4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A.3.1A.4</w:t>
      </w:r>
      <w:r>
        <w:rPr>
          <w:rFonts w:ascii="Calibri" w:eastAsia="Malgun Gothic" w:hAnsi="Calibri"/>
          <w:sz w:val="22"/>
          <w:szCs w:val="22"/>
        </w:rPr>
        <w:tab/>
      </w:r>
      <w:r>
        <w:t>TDD UL/DL configuration</w:t>
      </w:r>
      <w:r>
        <w:tab/>
        <w:t>986</w:t>
      </w:r>
    </w:p>
    <w:p w14:paraId="090D2C3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A.3.1A.5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RMC burst transmission model</w:t>
      </w:r>
      <w:r>
        <w:tab/>
        <w:t>986</w:t>
      </w:r>
    </w:p>
    <w:p w14:paraId="5964D9D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A.3.2.1</w:t>
      </w:r>
      <w:r>
        <w:rPr>
          <w:rFonts w:ascii="Calibri" w:eastAsia="Malgun Gothic" w:hAnsi="Calibri"/>
          <w:sz w:val="22"/>
          <w:szCs w:val="22"/>
        </w:rPr>
        <w:tab/>
      </w:r>
      <w:r>
        <w:t>Generic OFDMA Channel Noise Generator (OCNG)</w:t>
      </w:r>
      <w:r>
        <w:tab/>
        <w:t>986</w:t>
      </w:r>
    </w:p>
    <w:p w14:paraId="0D070E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OCNG pattern 1: Generic OCNG pattern for all unused REs</w:t>
      </w:r>
      <w:r>
        <w:tab/>
        <w:t>987</w:t>
      </w:r>
    </w:p>
    <w:p w14:paraId="62D104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OCNG pattern 2: Generic OCNG pattern for all unused REs for 2AoA setup</w:t>
      </w:r>
      <w:r>
        <w:tab/>
        <w:t>987</w:t>
      </w:r>
    </w:p>
    <w:p w14:paraId="07B4FD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OCNG pattern 3: Generic OCNG pattern for unused REs in the same bandwidth as CORESET</w:t>
      </w:r>
      <w:r>
        <w:tab/>
        <w:t>988</w:t>
      </w:r>
    </w:p>
    <w:p w14:paraId="455EFF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OCNG pattern 4: Generic OCNG pattern for all unused REs outside SSB slot(s)</w:t>
      </w:r>
      <w:r>
        <w:tab/>
        <w:t>988</w:t>
      </w:r>
    </w:p>
    <w:p w14:paraId="686B746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989</w:t>
      </w:r>
    </w:p>
    <w:p w14:paraId="7D5E909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</w:t>
      </w:r>
      <w:r>
        <w:rPr>
          <w:rFonts w:ascii="Calibri" w:eastAsia="Malgun Gothic" w:hAnsi="Calibri"/>
          <w:sz w:val="22"/>
          <w:szCs w:val="22"/>
        </w:rPr>
        <w:tab/>
      </w:r>
      <w:r>
        <w:t>Reference DRX configurations</w:t>
      </w:r>
      <w:r>
        <w:tab/>
        <w:t>989</w:t>
      </w:r>
    </w:p>
    <w:p w14:paraId="2FDD57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1: DRX cycle = 40 ms and TAT = 500 ms</w:t>
      </w:r>
      <w:r>
        <w:tab/>
        <w:t>989</w:t>
      </w:r>
    </w:p>
    <w:p w14:paraId="597F46B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2: DRX cycle = 640 ms and TAT = 500 ms</w:t>
      </w:r>
      <w:r>
        <w:tab/>
        <w:t>990</w:t>
      </w:r>
    </w:p>
    <w:p w14:paraId="02C9C1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3: DRX cycle = 40 ms and TAT = Infinity</w:t>
      </w:r>
      <w:r>
        <w:tab/>
        <w:t>990</w:t>
      </w:r>
    </w:p>
    <w:p w14:paraId="1123CE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4: DRX cycle = 160 ms and TAT = Infinity</w:t>
      </w:r>
      <w:r>
        <w:tab/>
        <w:t>990</w:t>
      </w:r>
    </w:p>
    <w:p w14:paraId="25A357C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5: DRX cycle = 320 ms and TAT = Infinity</w:t>
      </w:r>
      <w:r>
        <w:tab/>
        <w:t>991</w:t>
      </w:r>
    </w:p>
    <w:p w14:paraId="066A71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6: DRX cycle = 320 ms and TAT = 500 ms</w:t>
      </w:r>
      <w:r>
        <w:tab/>
        <w:t>991</w:t>
      </w:r>
    </w:p>
    <w:p w14:paraId="3CA2C4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7: DRX cycle = 640 ms and TAT = Infinity</w:t>
      </w:r>
      <w:r>
        <w:tab/>
        <w:t>991</w:t>
      </w:r>
    </w:p>
    <w:p w14:paraId="4B6AB5A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8: DRX cycle = 320 ms and TAT = Infinity</w:t>
      </w:r>
      <w:r>
        <w:tab/>
        <w:t>992</w:t>
      </w:r>
    </w:p>
    <w:p w14:paraId="57C6DE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9: DRX cycle = 40 ms and TAT = 500 ms</w:t>
      </w:r>
      <w:r>
        <w:tab/>
        <w:t>992</w:t>
      </w:r>
    </w:p>
    <w:p w14:paraId="034E9A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fr-FR"/>
        </w:rPr>
        <w:t>A.3.3.10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r-FR"/>
        </w:rPr>
        <w:t>DRX Configuration 10: DRX cycle = 640 ms and TAT = 500 ms</w:t>
      </w:r>
      <w:r>
        <w:tab/>
        <w:t>992</w:t>
      </w:r>
    </w:p>
    <w:p w14:paraId="79903A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DRX Configuration 11: DRX cycle = 20 ms and TAT =</w:t>
      </w:r>
      <w:r w:rsidRPr="007229CD">
        <w:rPr>
          <w:rFonts w:cs="Arial"/>
          <w:lang w:val="en-US"/>
        </w:rPr>
        <w:t xml:space="preserve"> </w:t>
      </w:r>
      <w:r w:rsidRPr="007229CD">
        <w:rPr>
          <w:rFonts w:cs="Arial"/>
        </w:rPr>
        <w:t>Infinity</w:t>
      </w:r>
      <w:r>
        <w:tab/>
        <w:t>993</w:t>
      </w:r>
    </w:p>
    <w:p w14:paraId="2D2723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A.3.3.12</w:t>
      </w:r>
      <w:r>
        <w:rPr>
          <w:rFonts w:ascii="Calibri" w:eastAsia="Malgun Gothic" w:hAnsi="Calibri"/>
          <w:sz w:val="22"/>
          <w:szCs w:val="22"/>
        </w:rPr>
        <w:tab/>
      </w:r>
      <w:r>
        <w:t>DRX Configuration 12: DRX cycle = 640 ms and TAT = Infinity</w:t>
      </w:r>
      <w:r>
        <w:tab/>
        <w:t>993</w:t>
      </w:r>
    </w:p>
    <w:p w14:paraId="517BDA0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A.3.3.13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DRX Configuration X1: DRX cycle = 80 ms and TAT = Infinity</w:t>
      </w:r>
      <w:r>
        <w:tab/>
        <w:t>993</w:t>
      </w:r>
    </w:p>
    <w:p w14:paraId="1768BA2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A.3.4</w:t>
      </w:r>
      <w:r>
        <w:rPr>
          <w:rFonts w:ascii="Calibri" w:eastAsia="Malgun Gothic" w:hAnsi="Calibri"/>
          <w:sz w:val="22"/>
          <w:szCs w:val="22"/>
        </w:rPr>
        <w:tab/>
      </w:r>
      <w:r>
        <w:t>Test Cases with Different Channel Bandwidths</w:t>
      </w:r>
      <w:r>
        <w:tab/>
        <w:t>994</w:t>
      </w:r>
    </w:p>
    <w:p w14:paraId="27BA42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A.3.4.1</w:t>
      </w:r>
      <w:r>
        <w:rPr>
          <w:rFonts w:ascii="Calibri" w:eastAsia="Malgun Gothic" w:hAnsi="Calibri"/>
          <w:sz w:val="22"/>
          <w:szCs w:val="22"/>
        </w:rPr>
        <w:tab/>
      </w:r>
      <w:r>
        <w:t>Test Cases with Different E-UTRA Channel Bandwidths</w:t>
      </w:r>
      <w:r>
        <w:tab/>
        <w:t>994</w:t>
      </w:r>
    </w:p>
    <w:p w14:paraId="2F8515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A.3.4.1.1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994</w:t>
      </w:r>
    </w:p>
    <w:p w14:paraId="1FA0AB4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A.3.4.1.2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994</w:t>
      </w:r>
    </w:p>
    <w:p w14:paraId="71D7FA5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A.3.5</w:t>
      </w:r>
      <w:r>
        <w:rPr>
          <w:rFonts w:ascii="Calibri" w:eastAsia="Malgun Gothic" w:hAnsi="Calibri"/>
          <w:sz w:val="22"/>
          <w:szCs w:val="22"/>
        </w:rPr>
        <w:tab/>
      </w:r>
      <w:r>
        <w:t>Test Cases for Synchronous and Asynchronous DC Operations</w:t>
      </w:r>
      <w:r>
        <w:tab/>
        <w:t>994</w:t>
      </w:r>
    </w:p>
    <w:p w14:paraId="05ACC2B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A.3.5.1</w:t>
      </w:r>
      <w:r>
        <w:rPr>
          <w:rFonts w:ascii="Calibri" w:eastAsia="Malgun Gothic" w:hAnsi="Calibri"/>
          <w:sz w:val="22"/>
          <w:szCs w:val="22"/>
        </w:rPr>
        <w:tab/>
      </w:r>
      <w:r>
        <w:t>EN-DC Test Cases for Synchronous and Asynchronous EN-DC Operations</w:t>
      </w:r>
      <w:r>
        <w:tab/>
        <w:t>994</w:t>
      </w:r>
    </w:p>
    <w:p w14:paraId="4FB797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A.3.5.1.1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994</w:t>
      </w:r>
    </w:p>
    <w:p w14:paraId="5136A8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A.3.5.1.2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994</w:t>
      </w:r>
    </w:p>
    <w:p w14:paraId="38E3397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A.3.6</w:t>
      </w:r>
      <w:r>
        <w:rPr>
          <w:rFonts w:ascii="Calibri" w:eastAsia="Malgun Gothic" w:hAnsi="Calibri"/>
          <w:sz w:val="22"/>
          <w:szCs w:val="22"/>
        </w:rPr>
        <w:tab/>
      </w:r>
      <w:r>
        <w:t>Antenna configurations</w:t>
      </w:r>
      <w:r>
        <w:tab/>
        <w:t>994</w:t>
      </w:r>
    </w:p>
    <w:p w14:paraId="0020332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Antenna configurations for FR1</w:t>
      </w:r>
      <w:r>
        <w:tab/>
        <w:t>994</w:t>
      </w:r>
    </w:p>
    <w:p w14:paraId="6E56CC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Antenna connection</w:t>
      </w:r>
      <w:r w:rsidRPr="007229CD">
        <w:rPr>
          <w:snapToGrid w:val="0"/>
          <w:lang w:eastAsia="zh-CN"/>
        </w:rPr>
        <w:t xml:space="preserve"> for 4 Rx capable UEs</w:t>
      </w:r>
      <w:r>
        <w:tab/>
        <w:t>994</w:t>
      </w:r>
    </w:p>
    <w:p w14:paraId="12F64E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A.3.6.1.1.1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994</w:t>
      </w:r>
    </w:p>
    <w:p w14:paraId="0E2AB9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A.3.6.1.1.2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995</w:t>
      </w:r>
    </w:p>
    <w:p w14:paraId="182BCA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Antenna configurations for FR2</w:t>
      </w:r>
      <w:r>
        <w:tab/>
        <w:t>998</w:t>
      </w:r>
    </w:p>
    <w:p w14:paraId="630892C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A.3.6A</w:t>
      </w:r>
      <w:r>
        <w:rPr>
          <w:rFonts w:ascii="Calibri" w:eastAsia="Malgun Gothic" w:hAnsi="Calibri"/>
          <w:sz w:val="22"/>
          <w:szCs w:val="22"/>
        </w:rPr>
        <w:tab/>
      </w:r>
      <w:r>
        <w:t>Antenna configurations with unlicensed bands</w:t>
      </w:r>
      <w:r>
        <w:tab/>
        <w:t>998</w:t>
      </w:r>
    </w:p>
    <w:p w14:paraId="5AF370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A.3.6A.1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Antenna configurations for FR1</w:t>
      </w:r>
      <w:r>
        <w:tab/>
        <w:t>998</w:t>
      </w:r>
    </w:p>
    <w:p w14:paraId="481F60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A.3.6A.1.1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Antenna connection</w:t>
      </w:r>
      <w:r w:rsidRPr="007229CD">
        <w:rPr>
          <w:snapToGrid w:val="0"/>
          <w:lang w:eastAsia="zh-CN"/>
        </w:rPr>
        <w:t xml:space="preserve"> for 4 Rx capable UEs</w:t>
      </w:r>
      <w:r>
        <w:tab/>
        <w:t>998</w:t>
      </w:r>
    </w:p>
    <w:p w14:paraId="76D6E7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A.3.6A.1.1.1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998</w:t>
      </w:r>
    </w:p>
    <w:p w14:paraId="2D876C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A.3.6A.1.1.2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998</w:t>
      </w:r>
    </w:p>
    <w:p w14:paraId="3F61148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A.3.7</w:t>
      </w:r>
      <w:r>
        <w:rPr>
          <w:rFonts w:ascii="Calibri" w:eastAsia="Malgun Gothic" w:hAnsi="Calibri"/>
          <w:sz w:val="22"/>
          <w:szCs w:val="22"/>
        </w:rPr>
        <w:tab/>
      </w:r>
      <w:r>
        <w:t>EN-DC test setup</w:t>
      </w:r>
      <w:r>
        <w:tab/>
        <w:t>1000</w:t>
      </w:r>
    </w:p>
    <w:p w14:paraId="0A5D0C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Introduction</w:t>
      </w:r>
      <w:r>
        <w:tab/>
        <w:t>1000</w:t>
      </w:r>
    </w:p>
    <w:p w14:paraId="2EC20B0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</w:t>
      </w:r>
      <w:r>
        <w:tab/>
        <w:t>1000</w:t>
      </w:r>
    </w:p>
    <w:p w14:paraId="652E594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 for Tests with NR Cell(s) in FR1</w:t>
      </w:r>
      <w:r>
        <w:tab/>
        <w:t>1000</w:t>
      </w:r>
    </w:p>
    <w:p w14:paraId="3E248A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 for Tests with NR Cell(s) in FR2</w:t>
      </w:r>
      <w:r>
        <w:tab/>
        <w:t>1001</w:t>
      </w:r>
    </w:p>
    <w:p w14:paraId="1AD6E5A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A.3.7A</w:t>
      </w:r>
      <w:r>
        <w:rPr>
          <w:rFonts w:ascii="Calibri" w:eastAsia="Malgun Gothic" w:hAnsi="Calibri"/>
          <w:sz w:val="22"/>
          <w:szCs w:val="22"/>
        </w:rPr>
        <w:tab/>
      </w:r>
      <w:r>
        <w:t>NR FR1-FR2 test setup</w:t>
      </w:r>
      <w:r>
        <w:tab/>
        <w:t>1002</w:t>
      </w:r>
    </w:p>
    <w:p w14:paraId="4135F03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A.3.7B</w:t>
      </w:r>
      <w:r>
        <w:rPr>
          <w:rFonts w:ascii="Calibri" w:eastAsia="Malgun Gothic" w:hAnsi="Calibri"/>
          <w:sz w:val="22"/>
          <w:szCs w:val="22"/>
        </w:rPr>
        <w:tab/>
      </w:r>
      <w:r>
        <w:t>EN-DC test setup with unlicensed bands</w:t>
      </w:r>
      <w:r>
        <w:tab/>
        <w:t>1003</w:t>
      </w:r>
    </w:p>
    <w:p w14:paraId="4D4C798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A.3.7B.1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Introduction</w:t>
      </w:r>
      <w:r>
        <w:tab/>
        <w:t>1003</w:t>
      </w:r>
    </w:p>
    <w:p w14:paraId="09DF990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A.3.7B.2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</w:t>
      </w:r>
      <w:r>
        <w:tab/>
        <w:t>1003</w:t>
      </w:r>
    </w:p>
    <w:p w14:paraId="61FD3D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A.3.7B.2.1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 for Tests with NR Cell(s) under CCA in FR1</w:t>
      </w:r>
      <w:r>
        <w:tab/>
        <w:t>1003</w:t>
      </w:r>
    </w:p>
    <w:p w14:paraId="4B37347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A.3.7C</w:t>
      </w:r>
      <w:r>
        <w:rPr>
          <w:rFonts w:ascii="Calibri" w:eastAsia="Malgun Gothic" w:hAnsi="Calibri"/>
          <w:sz w:val="22"/>
          <w:szCs w:val="22"/>
        </w:rPr>
        <w:tab/>
      </w:r>
      <w:r>
        <w:t>LTE-FR1/FR2 test setup</w:t>
      </w:r>
      <w:r>
        <w:tab/>
        <w:t>1004</w:t>
      </w:r>
    </w:p>
    <w:p w14:paraId="1FE5604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</w:t>
      </w:r>
      <w:r>
        <w:rPr>
          <w:lang w:eastAsia="zh-CN"/>
        </w:rPr>
        <w:t>.7D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NE-DC</w:t>
      </w:r>
      <w:r>
        <w:t xml:space="preserve"> test setup</w:t>
      </w:r>
      <w:r>
        <w:tab/>
        <w:t>1004</w:t>
      </w:r>
    </w:p>
    <w:p w14:paraId="3DAC28F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</w:t>
      </w:r>
      <w:r w:rsidRPr="007229CD">
        <w:rPr>
          <w:snapToGrid w:val="0"/>
          <w:lang w:eastAsia="zh-CN"/>
        </w:rPr>
        <w:t>.7D.1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Introduction</w:t>
      </w:r>
      <w:r>
        <w:tab/>
        <w:t>1004</w:t>
      </w:r>
    </w:p>
    <w:p w14:paraId="10AD428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</w:t>
      </w:r>
      <w:r w:rsidRPr="007229CD">
        <w:rPr>
          <w:snapToGrid w:val="0"/>
          <w:lang w:eastAsia="zh-CN"/>
        </w:rPr>
        <w:t>.7D.2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</w:t>
      </w:r>
      <w:r>
        <w:tab/>
        <w:t>1004</w:t>
      </w:r>
    </w:p>
    <w:p w14:paraId="61DE46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</w:t>
      </w:r>
      <w:r w:rsidRPr="007229CD">
        <w:rPr>
          <w:snapToGrid w:val="0"/>
          <w:lang w:eastAsia="zh-CN"/>
        </w:rPr>
        <w:t>.7D.2.1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 for Tests with NR Cell(s) in FR1</w:t>
      </w:r>
      <w:r>
        <w:tab/>
        <w:t>1004</w:t>
      </w:r>
    </w:p>
    <w:p w14:paraId="273CE6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</w:t>
      </w:r>
      <w:r w:rsidRPr="007229CD">
        <w:rPr>
          <w:snapToGrid w:val="0"/>
          <w:lang w:eastAsia="zh-CN"/>
        </w:rPr>
        <w:t>.7D.2.2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E-UTRAN Serving Cell Parameters for Tests with NR Cell(s) in FR2</w:t>
      </w:r>
      <w:r>
        <w:tab/>
        <w:t>1004</w:t>
      </w:r>
    </w:p>
    <w:p w14:paraId="66532D6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PRACH</w:t>
      </w:r>
      <w:r>
        <w:t xml:space="preserve"> configurations</w:t>
      </w:r>
      <w:r>
        <w:tab/>
        <w:t>1004</w:t>
      </w:r>
    </w:p>
    <w:p w14:paraId="2001EC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</w:t>
      </w:r>
      <w:r w:rsidRPr="007229CD">
        <w:rPr>
          <w:snapToGrid w:val="0"/>
          <w:lang w:eastAsia="zh-CN"/>
        </w:rPr>
        <w:t>8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1004</w:t>
      </w:r>
    </w:p>
    <w:p w14:paraId="04C9F0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A.3.8.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PRACH configurations in FR1</w:t>
      </w:r>
      <w:r>
        <w:tab/>
        <w:t>1005</w:t>
      </w:r>
    </w:p>
    <w:p w14:paraId="52131A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FR1 PRACH configuration 1</w:t>
      </w:r>
      <w:r>
        <w:tab/>
        <w:t>1005</w:t>
      </w:r>
    </w:p>
    <w:p w14:paraId="41FF8E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A.3.8.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FR1 PRACH configuration 2</w:t>
      </w:r>
      <w:r>
        <w:tab/>
        <w:t>1005</w:t>
      </w:r>
    </w:p>
    <w:p w14:paraId="040EFF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FR1 PRACH configuration 3</w:t>
      </w:r>
      <w:r>
        <w:tab/>
        <w:t>1006</w:t>
      </w:r>
    </w:p>
    <w:p w14:paraId="4E5B12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FR1 PRACH configuration 4</w:t>
      </w:r>
      <w:r>
        <w:tab/>
        <w:t>1007</w:t>
      </w:r>
    </w:p>
    <w:p w14:paraId="16F2D8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A.3.8.</w:t>
      </w:r>
      <w:r w:rsidRPr="007229CD">
        <w:rPr>
          <w:snapToGrid w:val="0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PRACH configurations in FR</w:t>
      </w:r>
      <w:r w:rsidRPr="007229CD">
        <w:rPr>
          <w:snapToGrid w:val="0"/>
          <w:lang w:eastAsia="zh-CN"/>
        </w:rPr>
        <w:t>2</w:t>
      </w:r>
      <w:r>
        <w:tab/>
        <w:t>1008</w:t>
      </w:r>
    </w:p>
    <w:p w14:paraId="7D7534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FR2 PRACH configuration 1</w:t>
      </w:r>
      <w:r>
        <w:tab/>
        <w:t>1008</w:t>
      </w:r>
    </w:p>
    <w:p w14:paraId="145BAE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FR2 PRACH configuration 2</w:t>
      </w:r>
      <w:r>
        <w:tab/>
        <w:t>1009</w:t>
      </w:r>
    </w:p>
    <w:p w14:paraId="1C4D7F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FR2 PRACH configuration 3</w:t>
      </w:r>
      <w:r>
        <w:tab/>
        <w:t>1010</w:t>
      </w:r>
    </w:p>
    <w:p w14:paraId="6414F4F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FR2 PRACH configuration 4</w:t>
      </w:r>
      <w:r>
        <w:tab/>
        <w:t>1011</w:t>
      </w:r>
    </w:p>
    <w:p w14:paraId="13062E6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8A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PRACH</w:t>
      </w:r>
      <w:r>
        <w:t xml:space="preserve"> configurations under CCA</w:t>
      </w:r>
      <w:r>
        <w:tab/>
        <w:t>1012</w:t>
      </w:r>
    </w:p>
    <w:p w14:paraId="6F2EDF4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</w:t>
      </w:r>
      <w:r w:rsidRPr="007229CD">
        <w:rPr>
          <w:snapToGrid w:val="0"/>
          <w:lang w:eastAsia="zh-CN"/>
        </w:rPr>
        <w:t>8A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1012</w:t>
      </w:r>
    </w:p>
    <w:p w14:paraId="7437EFD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A.3.8A.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PRACH configurations in FR1</w:t>
      </w:r>
      <w:r>
        <w:tab/>
        <w:t>1012</w:t>
      </w:r>
    </w:p>
    <w:p w14:paraId="20FA12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8A</w:t>
      </w:r>
      <w:r>
        <w:t>.</w:t>
      </w:r>
      <w:r>
        <w:rPr>
          <w:lang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FR1 PRACH configuration 1 under CCA</w:t>
      </w:r>
      <w:r>
        <w:tab/>
        <w:t>1012</w:t>
      </w:r>
    </w:p>
    <w:p w14:paraId="34A2E1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A.3.8A.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FR1 PRACH configuration 2</w:t>
      </w:r>
      <w:r>
        <w:rPr>
          <w:lang w:eastAsia="zh-CN"/>
        </w:rPr>
        <w:t xml:space="preserve"> under CCA</w:t>
      </w:r>
      <w:r>
        <w:tab/>
        <w:t>1013</w:t>
      </w:r>
    </w:p>
    <w:p w14:paraId="67A850C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A.3.9</w:t>
      </w:r>
      <w:r>
        <w:rPr>
          <w:rFonts w:ascii="Calibri" w:eastAsia="Malgun Gothic" w:hAnsi="Calibri"/>
          <w:sz w:val="22"/>
          <w:szCs w:val="22"/>
        </w:rPr>
        <w:tab/>
      </w:r>
      <w:r>
        <w:t>BWP configurations</w:t>
      </w:r>
      <w:r>
        <w:tab/>
        <w:t>1014</w:t>
      </w:r>
    </w:p>
    <w:p w14:paraId="3F2FDE2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Introduction</w:t>
      </w:r>
      <w:r>
        <w:tab/>
        <w:t>1014</w:t>
      </w:r>
    </w:p>
    <w:p w14:paraId="2A6A3B5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Downlink BWP configurations</w:t>
      </w:r>
      <w:r>
        <w:tab/>
        <w:t>1015</w:t>
      </w:r>
    </w:p>
    <w:p w14:paraId="487227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Initial BWP</w:t>
      </w:r>
      <w:r>
        <w:tab/>
        <w:t>1015</w:t>
      </w:r>
    </w:p>
    <w:p w14:paraId="5E72B4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Dedicated BWP</w:t>
      </w:r>
      <w:r>
        <w:tab/>
        <w:t>1015</w:t>
      </w:r>
    </w:p>
    <w:p w14:paraId="717C85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Uplink BWP configurations</w:t>
      </w:r>
      <w:r>
        <w:tab/>
        <w:t>1016</w:t>
      </w:r>
    </w:p>
    <w:p w14:paraId="512CC0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Initial BWP</w:t>
      </w:r>
      <w:r>
        <w:tab/>
        <w:t>1016</w:t>
      </w:r>
    </w:p>
    <w:p w14:paraId="3CCECD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Dedicated BWP</w:t>
      </w:r>
      <w:r>
        <w:tab/>
        <w:t>1016</w:t>
      </w:r>
    </w:p>
    <w:p w14:paraId="64B5C54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A.3.9A</w:t>
      </w:r>
      <w:r>
        <w:rPr>
          <w:rFonts w:ascii="Calibri" w:eastAsia="Malgun Gothic" w:hAnsi="Calibri"/>
          <w:sz w:val="22"/>
          <w:szCs w:val="22"/>
        </w:rPr>
        <w:tab/>
      </w:r>
      <w:r>
        <w:t>BWP configurations for RedCap</w:t>
      </w:r>
      <w:r>
        <w:tab/>
        <w:t>1016</w:t>
      </w:r>
    </w:p>
    <w:p w14:paraId="2C5E4E0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Introduction</w:t>
      </w:r>
      <w:r>
        <w:tab/>
        <w:t>1016</w:t>
      </w:r>
    </w:p>
    <w:p w14:paraId="38E4011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Downlink BWP configurations</w:t>
      </w:r>
      <w:r>
        <w:tab/>
        <w:t>1017</w:t>
      </w:r>
    </w:p>
    <w:p w14:paraId="1E0B93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A.3.9A.2.1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Dedicated BWP</w:t>
      </w:r>
      <w:r>
        <w:tab/>
        <w:t>1017</w:t>
      </w:r>
    </w:p>
    <w:p w14:paraId="3D29204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Uplink BWP configurations</w:t>
      </w:r>
      <w:r>
        <w:tab/>
        <w:t>1017</w:t>
      </w:r>
    </w:p>
    <w:p w14:paraId="6DC9292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A.3.9A.3.2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Dedicated BWP</w:t>
      </w:r>
      <w:r>
        <w:tab/>
        <w:t>1017</w:t>
      </w:r>
    </w:p>
    <w:p w14:paraId="593B93D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A.3.10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</w:t>
      </w:r>
      <w:r>
        <w:tab/>
        <w:t>1018</w:t>
      </w:r>
    </w:p>
    <w:p w14:paraId="5DA318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A.3.10.1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for FR1</w:t>
      </w:r>
      <w:r>
        <w:tab/>
        <w:t>1018</w:t>
      </w:r>
    </w:p>
    <w:p w14:paraId="54F8D3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A.3.10.1.1</w:t>
      </w:r>
      <w:r>
        <w:rPr>
          <w:rFonts w:ascii="Calibri" w:eastAsia="Malgun Gothic" w:hAnsi="Calibri"/>
          <w:sz w:val="22"/>
          <w:szCs w:val="22"/>
        </w:rPr>
        <w:tab/>
      </w:r>
      <w:r>
        <w:t>SSB pattern 1 in FR1: SSB allocation for SSB SCS=15 kHz in 10 MHz</w:t>
      </w:r>
      <w:r>
        <w:tab/>
        <w:t>1018</w:t>
      </w:r>
    </w:p>
    <w:p w14:paraId="68DC11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A.3.10.1.5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SSB pattern 5 in FR1: </w:t>
      </w:r>
      <w:r>
        <w:rPr>
          <w:lang w:eastAsia="ja-JP"/>
        </w:rPr>
        <w:t xml:space="preserve">SSB </w:t>
      </w:r>
      <w:r>
        <w:t>allocation</w:t>
      </w:r>
      <w:r>
        <w:rPr>
          <w:lang w:eastAsia="ja-JP"/>
        </w:rPr>
        <w:t xml:space="preserve"> for SSB SCS=15 kHz starting from odd SFN in 10 MHz</w:t>
      </w:r>
      <w:r>
        <w:tab/>
        <w:t>1020</w:t>
      </w:r>
    </w:p>
    <w:p w14:paraId="5D8F63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A.3.10.1.6</w:t>
      </w:r>
      <w:r>
        <w:rPr>
          <w:rFonts w:ascii="Calibri" w:eastAsia="Malgun Gothic" w:hAnsi="Calibri"/>
          <w:sz w:val="22"/>
          <w:szCs w:val="22"/>
        </w:rPr>
        <w:tab/>
      </w:r>
      <w:r>
        <w:t>SSB pattern 6 in FR1: SSB allocation for SSB SCS=30 kHz starting from odd SFN in 40 MHz</w:t>
      </w:r>
      <w:r>
        <w:tab/>
        <w:t>1020</w:t>
      </w:r>
    </w:p>
    <w:p w14:paraId="60FB34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A.3.10.1.7</w:t>
      </w:r>
      <w:r>
        <w:rPr>
          <w:rFonts w:ascii="Calibri" w:eastAsia="Malgun Gothic" w:hAnsi="Calibri"/>
          <w:sz w:val="22"/>
          <w:szCs w:val="22"/>
        </w:rPr>
        <w:tab/>
      </w:r>
      <w:r>
        <w:t>SSB pattern 7 in FR1: SSB allocation for SSB SCS=15 kHz in 10 MHz</w:t>
      </w:r>
      <w:r>
        <w:tab/>
        <w:t>1021</w:t>
      </w:r>
    </w:p>
    <w:p w14:paraId="201911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A.3.10.1.8</w:t>
      </w:r>
      <w:r>
        <w:rPr>
          <w:rFonts w:ascii="Calibri" w:eastAsia="Malgun Gothic" w:hAnsi="Calibri"/>
          <w:sz w:val="22"/>
          <w:szCs w:val="22"/>
        </w:rPr>
        <w:tab/>
      </w:r>
      <w:r>
        <w:t>SSB pattern 8 in FR1: SSB allocation for SSB SCS=30 kHz in 40 MHz</w:t>
      </w:r>
      <w:r>
        <w:tab/>
        <w:t>1021</w:t>
      </w:r>
    </w:p>
    <w:p w14:paraId="7CB4B18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A.3.10.2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for FR2</w:t>
      </w:r>
      <w:r>
        <w:tab/>
        <w:t>1022</w:t>
      </w:r>
    </w:p>
    <w:p w14:paraId="3B0C75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A.3.10.2.1</w:t>
      </w:r>
      <w:r>
        <w:rPr>
          <w:rFonts w:ascii="Calibri" w:eastAsia="Malgun Gothic" w:hAnsi="Calibri"/>
          <w:sz w:val="22"/>
          <w:szCs w:val="22"/>
        </w:rPr>
        <w:tab/>
      </w:r>
      <w:r>
        <w:t>SSB pattern 1 in FR2: SSB allocation for SSB SCS=120 kHz in 100 MHz</w:t>
      </w:r>
      <w:r>
        <w:tab/>
        <w:t>1022</w:t>
      </w:r>
    </w:p>
    <w:p w14:paraId="681770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A.3.10.2.2</w:t>
      </w:r>
      <w:r>
        <w:rPr>
          <w:rFonts w:ascii="Calibri" w:eastAsia="Malgun Gothic" w:hAnsi="Calibri"/>
          <w:sz w:val="22"/>
          <w:szCs w:val="22"/>
        </w:rPr>
        <w:tab/>
      </w:r>
      <w:r>
        <w:t>SSB pattern 2 in FR2: SSB allocation for SSB SCS=240 kHz in 100 MHz</w:t>
      </w:r>
      <w:r>
        <w:tab/>
        <w:t>1022</w:t>
      </w:r>
    </w:p>
    <w:p w14:paraId="663880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A.3.10.2.3</w:t>
      </w:r>
      <w:r>
        <w:rPr>
          <w:rFonts w:ascii="Calibri" w:eastAsia="Malgun Gothic" w:hAnsi="Calibri"/>
          <w:sz w:val="22"/>
          <w:szCs w:val="22"/>
        </w:rPr>
        <w:tab/>
      </w:r>
      <w:r>
        <w:t>SSB pattern 3 in FR2: SSB allocation for SSB SCS=120 kHz in 100 MHz</w:t>
      </w:r>
      <w:r>
        <w:tab/>
        <w:t>1023</w:t>
      </w:r>
    </w:p>
    <w:p w14:paraId="20A330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A.3.10.2.4</w:t>
      </w:r>
      <w:r>
        <w:rPr>
          <w:rFonts w:ascii="Calibri" w:eastAsia="Malgun Gothic" w:hAnsi="Calibri"/>
          <w:sz w:val="22"/>
          <w:szCs w:val="22"/>
        </w:rPr>
        <w:tab/>
      </w:r>
      <w:r>
        <w:t>SSB pattern 4 in FR2: SSB allocation for SSB SCS=240 kHz in 100 MHz</w:t>
      </w:r>
      <w:r>
        <w:tab/>
        <w:t>1023</w:t>
      </w:r>
    </w:p>
    <w:p w14:paraId="2F7D48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A.3.10.2.5</w:t>
      </w:r>
      <w:r>
        <w:rPr>
          <w:rFonts w:ascii="Calibri" w:eastAsia="Malgun Gothic" w:hAnsi="Calibri"/>
          <w:sz w:val="22"/>
          <w:szCs w:val="22"/>
        </w:rPr>
        <w:tab/>
      </w:r>
      <w:r>
        <w:t>SSB pattern 5 in FR2: SSB allocation for SSB SCS=120 kHz in 100 MHz</w:t>
      </w:r>
      <w:r>
        <w:tab/>
        <w:t>1024</w:t>
      </w:r>
    </w:p>
    <w:p w14:paraId="7464A1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A.3.10.2.6</w:t>
      </w:r>
      <w:r>
        <w:rPr>
          <w:rFonts w:ascii="Calibri" w:eastAsia="Malgun Gothic" w:hAnsi="Calibri"/>
          <w:sz w:val="22"/>
          <w:szCs w:val="22"/>
        </w:rPr>
        <w:tab/>
      </w:r>
      <w:r>
        <w:t>SSB pattern 6 in FR2: SSB allocation for SSB SCS=240 kHz in 100 MHz</w:t>
      </w:r>
      <w:r>
        <w:tab/>
        <w:t>1024</w:t>
      </w:r>
    </w:p>
    <w:p w14:paraId="539330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A.3.10.2.7</w:t>
      </w:r>
      <w:r>
        <w:rPr>
          <w:rFonts w:ascii="Calibri" w:eastAsia="Malgun Gothic" w:hAnsi="Calibri"/>
          <w:sz w:val="22"/>
          <w:szCs w:val="22"/>
        </w:rPr>
        <w:tab/>
      </w:r>
      <w:r>
        <w:t>SSB pattern 7 in FR2: SSB allocation for SSB SCS=120 kHz in 100 MHz</w:t>
      </w:r>
      <w:r>
        <w:tab/>
        <w:t>1025</w:t>
      </w:r>
    </w:p>
    <w:p w14:paraId="50B818B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A.3.10.2.8</w:t>
      </w:r>
      <w:r>
        <w:rPr>
          <w:rFonts w:ascii="Calibri" w:eastAsia="Malgun Gothic" w:hAnsi="Calibri"/>
          <w:sz w:val="22"/>
          <w:szCs w:val="22"/>
        </w:rPr>
        <w:tab/>
      </w:r>
      <w:r>
        <w:t>SSB pattern 8 in FR2: SSB allocation for SSB SCS=240 kHz in 100 MHz</w:t>
      </w:r>
      <w:r>
        <w:tab/>
        <w:t>1025</w:t>
      </w:r>
    </w:p>
    <w:p w14:paraId="419998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A.3.10.2.9</w:t>
      </w:r>
      <w:r>
        <w:rPr>
          <w:rFonts w:ascii="Calibri" w:eastAsia="Malgun Gothic" w:hAnsi="Calibri"/>
          <w:sz w:val="22"/>
          <w:szCs w:val="22"/>
        </w:rPr>
        <w:tab/>
      </w:r>
      <w:r>
        <w:t>SSB pattern 9 in FR2: SSB allocation for SSB SCS=120 kHz in 100 MHz</w:t>
      </w:r>
      <w:r>
        <w:tab/>
        <w:t>1026</w:t>
      </w:r>
    </w:p>
    <w:p w14:paraId="3C7477B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A.3.10.2.10</w:t>
      </w:r>
      <w:r>
        <w:rPr>
          <w:rFonts w:ascii="Calibri" w:eastAsia="Malgun Gothic" w:hAnsi="Calibri"/>
          <w:sz w:val="22"/>
          <w:szCs w:val="22"/>
        </w:rPr>
        <w:tab/>
      </w:r>
      <w:r>
        <w:t>SSB pattern 10 in FR2: SSB allocation for SSB SCS=240 kHz in 100 MHz</w:t>
      </w:r>
      <w:r>
        <w:tab/>
        <w:t>1026</w:t>
      </w:r>
    </w:p>
    <w:p w14:paraId="5B20CA9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A.3.10A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under CCA</w:t>
      </w:r>
      <w:r>
        <w:tab/>
        <w:t>1031</w:t>
      </w:r>
    </w:p>
    <w:p w14:paraId="140813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A.3.10A.1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under CCA for FR1</w:t>
      </w:r>
      <w:r>
        <w:tab/>
        <w:t>1031</w:t>
      </w:r>
    </w:p>
    <w:p w14:paraId="14EFC4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A.3.10A.1.1</w:t>
      </w:r>
      <w:r>
        <w:rPr>
          <w:rFonts w:ascii="Calibri" w:eastAsia="Malgun Gothic" w:hAnsi="Calibri"/>
          <w:sz w:val="22"/>
          <w:szCs w:val="22"/>
        </w:rPr>
        <w:tab/>
      </w:r>
      <w:r>
        <w:t>SSB pattern 1 under CCA for semi-static channel access: SSB allocation for SSB SCS=30kHz in 40MHz</w:t>
      </w:r>
      <w:r>
        <w:tab/>
        <w:t>1031</w:t>
      </w:r>
    </w:p>
    <w:p w14:paraId="4D62B3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A.3.10A.1.2</w:t>
      </w:r>
      <w:r>
        <w:rPr>
          <w:rFonts w:ascii="Calibri" w:eastAsia="Malgun Gothic" w:hAnsi="Calibri"/>
          <w:sz w:val="22"/>
          <w:szCs w:val="22"/>
        </w:rPr>
        <w:tab/>
      </w:r>
      <w:r>
        <w:t>SSB pattern 2 under CCA for dynamic channel access: SSB allocation for SSB SCS=30kHz in 40MHz</w:t>
      </w:r>
      <w:r>
        <w:tab/>
        <w:t>1031</w:t>
      </w:r>
    </w:p>
    <w:p w14:paraId="5E92FB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A.3.10A.1.3</w:t>
      </w:r>
      <w:r>
        <w:rPr>
          <w:rFonts w:ascii="Calibri" w:eastAsia="Malgun Gothic" w:hAnsi="Calibri"/>
          <w:sz w:val="22"/>
          <w:szCs w:val="22"/>
        </w:rPr>
        <w:tab/>
      </w:r>
      <w:r>
        <w:t>SSB pattern 3 under CCA for semi-static channel access: SSB allocation for SSB SCS=30 kHz in 40 MHz</w:t>
      </w:r>
      <w:r>
        <w:tab/>
        <w:t>1032</w:t>
      </w:r>
    </w:p>
    <w:p w14:paraId="47CD75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A.3.10A.1.4</w:t>
      </w:r>
      <w:r>
        <w:rPr>
          <w:rFonts w:ascii="Calibri" w:eastAsia="Malgun Gothic" w:hAnsi="Calibri"/>
          <w:sz w:val="22"/>
          <w:szCs w:val="22"/>
        </w:rPr>
        <w:tab/>
      </w:r>
      <w:r>
        <w:t>SSB pattern 4 under CCA for dynamic channel access: SSB allocation for SSB SCS=30 kHz in 40 MHz</w:t>
      </w:r>
      <w:r>
        <w:tab/>
        <w:t>1032</w:t>
      </w:r>
    </w:p>
    <w:p w14:paraId="3012908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A.3.10B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for RedCap</w:t>
      </w:r>
      <w:r>
        <w:tab/>
        <w:t>1033</w:t>
      </w:r>
    </w:p>
    <w:p w14:paraId="533F97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A.3.10B.1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for FR1</w:t>
      </w:r>
      <w:r>
        <w:tab/>
        <w:t>1033</w:t>
      </w:r>
    </w:p>
    <w:p w14:paraId="49AAEC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A.3.10B.1.1</w:t>
      </w:r>
      <w:r>
        <w:rPr>
          <w:rFonts w:ascii="Calibri" w:eastAsia="Malgun Gothic" w:hAnsi="Calibri"/>
          <w:sz w:val="22"/>
          <w:szCs w:val="22"/>
        </w:rPr>
        <w:tab/>
      </w:r>
      <w:r>
        <w:t>SSB pattern 1 for RedCap in FR1: SSB allocation for SSB SCS=30 kHz in 20 MHz</w:t>
      </w:r>
      <w:r>
        <w:tab/>
        <w:t>1033</w:t>
      </w:r>
    </w:p>
    <w:p w14:paraId="3D300E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A.3.10B.1.2</w:t>
      </w:r>
      <w:r>
        <w:rPr>
          <w:rFonts w:ascii="Calibri" w:eastAsia="Malgun Gothic" w:hAnsi="Calibri"/>
          <w:sz w:val="22"/>
          <w:szCs w:val="22"/>
        </w:rPr>
        <w:tab/>
      </w:r>
      <w:r>
        <w:t>SSB pattern 2 for RedCap in FR1: SSB allocation for SSB SCS=30 kHz in 20 MHz</w:t>
      </w:r>
      <w:r>
        <w:tab/>
        <w:t>1033</w:t>
      </w:r>
    </w:p>
    <w:p w14:paraId="779D2D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A.3.10B.1.3</w:t>
      </w:r>
      <w:r>
        <w:rPr>
          <w:rFonts w:ascii="Calibri" w:eastAsia="Malgun Gothic" w:hAnsi="Calibri"/>
          <w:sz w:val="22"/>
          <w:szCs w:val="22"/>
        </w:rPr>
        <w:tab/>
      </w:r>
      <w:r>
        <w:t>SSB pattern 3 for RedCap in FR1: SSB allocation for SSB SCS=30 kHz starting from odd SFN in 20 MHz</w:t>
      </w:r>
      <w:r>
        <w:tab/>
        <w:t>1034</w:t>
      </w:r>
    </w:p>
    <w:p w14:paraId="63E6FD6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A.3.10B.1.4</w:t>
      </w:r>
      <w:r>
        <w:rPr>
          <w:rFonts w:ascii="Calibri" w:eastAsia="Malgun Gothic" w:hAnsi="Calibri"/>
          <w:sz w:val="22"/>
          <w:szCs w:val="22"/>
        </w:rPr>
        <w:tab/>
      </w:r>
      <w:r>
        <w:t>SSB pattern 4 for RedCap in FR1: SSB allocation for SSB SCS=15 kHz in 10 MHz</w:t>
      </w:r>
      <w:r>
        <w:tab/>
        <w:t>1034</w:t>
      </w:r>
    </w:p>
    <w:p w14:paraId="2F9384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A.3.10B.1.5</w:t>
      </w:r>
      <w:r>
        <w:rPr>
          <w:rFonts w:ascii="Calibri" w:eastAsia="Malgun Gothic" w:hAnsi="Calibri"/>
          <w:sz w:val="22"/>
          <w:szCs w:val="22"/>
        </w:rPr>
        <w:tab/>
      </w:r>
      <w:r>
        <w:t>SSB pattern 5 for RedCap in FR1: SSB allocation for SSB SCS=30 kHz in 20 MHz</w:t>
      </w:r>
      <w:r>
        <w:tab/>
        <w:t>1035</w:t>
      </w:r>
    </w:p>
    <w:p w14:paraId="495D4A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A.3.10B.1.6</w:t>
      </w:r>
      <w:r>
        <w:rPr>
          <w:rFonts w:ascii="Calibri" w:eastAsia="Malgun Gothic" w:hAnsi="Calibri"/>
          <w:sz w:val="22"/>
          <w:szCs w:val="22"/>
        </w:rPr>
        <w:tab/>
      </w:r>
      <w:r>
        <w:t>SSB pattern 6 for RedCap in FR1: SSB allocation for SSB SCS=15 kHz in 10 MHz</w:t>
      </w:r>
      <w:r>
        <w:tab/>
        <w:t>1035</w:t>
      </w:r>
    </w:p>
    <w:p w14:paraId="1B0F95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A.3.10B.1.7</w:t>
      </w:r>
      <w:r>
        <w:rPr>
          <w:rFonts w:ascii="Calibri" w:eastAsia="Malgun Gothic" w:hAnsi="Calibri"/>
          <w:sz w:val="22"/>
          <w:szCs w:val="22"/>
        </w:rPr>
        <w:tab/>
      </w:r>
      <w:r>
        <w:t>SSB pattern 7 for RedCap in FR1: SSB allocation for SSB SCS=30 kHz in 20 MHz</w:t>
      </w:r>
      <w:r>
        <w:tab/>
        <w:t>1036</w:t>
      </w:r>
    </w:p>
    <w:p w14:paraId="3FEED1B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A.3.10B.2</w:t>
      </w:r>
      <w:r>
        <w:rPr>
          <w:rFonts w:ascii="Calibri" w:eastAsia="Malgun Gothic" w:hAnsi="Calibri"/>
          <w:sz w:val="22"/>
          <w:szCs w:val="22"/>
        </w:rPr>
        <w:tab/>
      </w:r>
      <w:r>
        <w:t>SSB Configurations for FR2</w:t>
      </w:r>
      <w:r>
        <w:tab/>
        <w:t>1036</w:t>
      </w:r>
    </w:p>
    <w:p w14:paraId="47EF28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A.3.10B.2.1</w:t>
      </w:r>
      <w:r>
        <w:rPr>
          <w:rFonts w:ascii="Calibri" w:eastAsia="Malgun Gothic" w:hAnsi="Calibri"/>
          <w:sz w:val="22"/>
          <w:szCs w:val="22"/>
        </w:rPr>
        <w:tab/>
      </w:r>
      <w:r>
        <w:t>SSB pattern 1 for RedCap in FR2: SSB allocation for SSB SCS=120 kHz in 100 MHz</w:t>
      </w:r>
      <w:r>
        <w:tab/>
        <w:t>1036</w:t>
      </w:r>
    </w:p>
    <w:p w14:paraId="3CFA2E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A.3.10B.2.2</w:t>
      </w:r>
      <w:r>
        <w:rPr>
          <w:rFonts w:ascii="Calibri" w:eastAsia="Malgun Gothic" w:hAnsi="Calibri"/>
          <w:sz w:val="22"/>
          <w:szCs w:val="22"/>
        </w:rPr>
        <w:tab/>
      </w:r>
      <w:r>
        <w:t>SSB pattern 2 for RedCap in FR2: SSB allocation for SSB SCS=120 kHz in 100 MHz</w:t>
      </w:r>
      <w:r>
        <w:tab/>
        <w:t>1037</w:t>
      </w:r>
    </w:p>
    <w:p w14:paraId="64DAAB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A.3.10B.2.3</w:t>
      </w:r>
      <w:r>
        <w:rPr>
          <w:rFonts w:ascii="Calibri" w:eastAsia="Malgun Gothic" w:hAnsi="Calibri"/>
          <w:sz w:val="22"/>
          <w:szCs w:val="22"/>
        </w:rPr>
        <w:tab/>
      </w:r>
      <w:r>
        <w:t>SSB pattern 3 for RedCap in FR2: SSB allocation for SSB SCS=120 kHz in 100 MHz</w:t>
      </w:r>
      <w:r>
        <w:tab/>
        <w:t>1037</w:t>
      </w:r>
    </w:p>
    <w:p w14:paraId="33E99A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A.3.10B.2.4</w:t>
      </w:r>
      <w:r>
        <w:rPr>
          <w:rFonts w:ascii="Calibri" w:eastAsia="Malgun Gothic" w:hAnsi="Calibri"/>
          <w:sz w:val="22"/>
          <w:szCs w:val="22"/>
        </w:rPr>
        <w:tab/>
      </w:r>
      <w:r>
        <w:t>SSB pattern 4 for RedCap in FR2: SSB allocation for SSB SCS=240 kHz in 100 MHz</w:t>
      </w:r>
      <w:r>
        <w:tab/>
        <w:t>1038</w:t>
      </w:r>
    </w:p>
    <w:p w14:paraId="23E2E7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A.3.10B.2.5</w:t>
      </w:r>
      <w:r>
        <w:rPr>
          <w:rFonts w:ascii="Calibri" w:eastAsia="Malgun Gothic" w:hAnsi="Calibri"/>
          <w:sz w:val="22"/>
          <w:szCs w:val="22"/>
        </w:rPr>
        <w:tab/>
      </w:r>
      <w:r>
        <w:t>SSB pattern 5 for RedCap in FR2: SSB allocation for SSB SCS=240 kHz in 100 MHz</w:t>
      </w:r>
      <w:r>
        <w:tab/>
        <w:t>1038</w:t>
      </w:r>
    </w:p>
    <w:p w14:paraId="52E1CAC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A.3.11</w:t>
      </w:r>
      <w:r>
        <w:rPr>
          <w:rFonts w:ascii="Calibri" w:eastAsia="Malgun Gothic" w:hAnsi="Calibri"/>
          <w:sz w:val="22"/>
          <w:szCs w:val="22"/>
        </w:rPr>
        <w:tab/>
      </w:r>
      <w:r>
        <w:t>SMTC Configurations</w:t>
      </w:r>
      <w:r>
        <w:tab/>
        <w:t>1039</w:t>
      </w:r>
    </w:p>
    <w:p w14:paraId="3B2E05B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1: SMTC period = 20 ms with SMTC duration = 1 ms</w:t>
      </w:r>
      <w:r>
        <w:tab/>
        <w:t>1039</w:t>
      </w:r>
    </w:p>
    <w:p w14:paraId="6F9D54B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2: SMTC period = 20 ms with SMTC duration = 5 ms</w:t>
      </w:r>
      <w:r>
        <w:tab/>
        <w:t>1039</w:t>
      </w:r>
    </w:p>
    <w:p w14:paraId="01C8665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3: SMTC period = 160 ms with SMTC duration = 1 ms</w:t>
      </w:r>
      <w:r>
        <w:tab/>
        <w:t>1039</w:t>
      </w:r>
    </w:p>
    <w:p w14:paraId="000A30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4: SMTC period = 20 ms with SMTC duration = 1 ms</w:t>
      </w:r>
      <w:r>
        <w:tab/>
        <w:t>1039</w:t>
      </w:r>
    </w:p>
    <w:p w14:paraId="21EB017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5: SMTC period = 20 ms with SMTC duration = 5 ms</w:t>
      </w:r>
      <w:r>
        <w:tab/>
        <w:t>1040</w:t>
      </w:r>
    </w:p>
    <w:p w14:paraId="4FA5064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6: SMTC period = 20 ms with SMTC duration = 5 ms</w:t>
      </w:r>
      <w:r>
        <w:tab/>
        <w:t>1040</w:t>
      </w:r>
    </w:p>
    <w:p w14:paraId="08ED99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7: SMTC period = 20 ms with SMTC duration = 5 ms</w:t>
      </w:r>
      <w:r>
        <w:tab/>
        <w:t>1040</w:t>
      </w:r>
    </w:p>
    <w:p w14:paraId="1E15A1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8: SMTC period = 10 ms with SMTC duration = 1 ms</w:t>
      </w:r>
      <w:r>
        <w:tab/>
        <w:t>1040</w:t>
      </w:r>
    </w:p>
    <w:p w14:paraId="3EE094A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A.3.11A</w:t>
      </w:r>
      <w:r>
        <w:rPr>
          <w:rFonts w:ascii="Calibri" w:eastAsia="Malgun Gothic" w:hAnsi="Calibri"/>
          <w:sz w:val="22"/>
          <w:szCs w:val="22"/>
        </w:rPr>
        <w:tab/>
      </w:r>
      <w:r>
        <w:t>SMTC Configurations for RedCap</w:t>
      </w:r>
      <w:r>
        <w:tab/>
        <w:t>1041</w:t>
      </w:r>
    </w:p>
    <w:p w14:paraId="48B44B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1 for RedCap: SMTC period = 40 ms with SMTC duration = 1 ms</w:t>
      </w:r>
      <w:r>
        <w:tab/>
        <w:t>1041</w:t>
      </w:r>
    </w:p>
    <w:p w14:paraId="47C7E05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A.3.11A.2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2 for RedCap: SMTC period = 80 ms with SMTC duration = 1 ms</w:t>
      </w:r>
      <w:r>
        <w:tab/>
        <w:t>1041</w:t>
      </w:r>
    </w:p>
    <w:p w14:paraId="59F7830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A.3.11A.3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3 for RedCap: SMTC period = 40 ms with SMTC duration = 1 ms</w:t>
      </w:r>
      <w:r>
        <w:tab/>
        <w:t>1041</w:t>
      </w:r>
    </w:p>
    <w:p w14:paraId="0769F68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A.3.11A.4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SMTC pattern 4 for RedCap: SMTC period = 80 ms with SMTC duration = 5 ms</w:t>
      </w:r>
      <w:r>
        <w:tab/>
        <w:t>1041</w:t>
      </w:r>
    </w:p>
    <w:p w14:paraId="0722D31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A.3.12</w:t>
      </w:r>
      <w:r>
        <w:rPr>
          <w:rFonts w:ascii="Calibri" w:eastAsia="Malgun Gothic" w:hAnsi="Calibri"/>
          <w:sz w:val="22"/>
          <w:szCs w:val="22"/>
        </w:rPr>
        <w:tab/>
      </w:r>
      <w:r>
        <w:t>Test Cases with Different CC Configurations</w:t>
      </w:r>
      <w:r>
        <w:tab/>
        <w:t>1041</w:t>
      </w:r>
    </w:p>
    <w:p w14:paraId="5E07CD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A.3.12.1 EN-DC Test Cases with Different EN-DC Configurations</w:t>
      </w:r>
      <w:r>
        <w:tab/>
        <w:t>1041</w:t>
      </w:r>
    </w:p>
    <w:p w14:paraId="6C6851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A.3.12.1.1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1041</w:t>
      </w:r>
    </w:p>
    <w:p w14:paraId="790CC9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A.3.12.1.2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1042</w:t>
      </w:r>
    </w:p>
    <w:p w14:paraId="7A9B913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A.3.12.2</w:t>
      </w:r>
      <w:r>
        <w:rPr>
          <w:rFonts w:ascii="Calibri" w:eastAsia="Malgun Gothic" w:hAnsi="Calibri"/>
          <w:sz w:val="22"/>
          <w:szCs w:val="22"/>
        </w:rPr>
        <w:tab/>
      </w:r>
      <w:r>
        <w:t>Carrier Aggregation Test Cases with Different CA Configurations</w:t>
      </w:r>
      <w:r>
        <w:tab/>
        <w:t>1042</w:t>
      </w:r>
    </w:p>
    <w:p w14:paraId="3D1EB0B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A.3.12.2.1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1042</w:t>
      </w:r>
    </w:p>
    <w:p w14:paraId="5D6F20B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A.3.12.2.2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1042</w:t>
      </w:r>
    </w:p>
    <w:p w14:paraId="0B4624E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A.3.13</w:t>
      </w:r>
      <w:r>
        <w:rPr>
          <w:rFonts w:ascii="Calibri" w:eastAsia="Malgun Gothic" w:hAnsi="Calibri"/>
          <w:sz w:val="22"/>
          <w:szCs w:val="22"/>
        </w:rPr>
        <w:tab/>
      </w:r>
      <w:r>
        <w:t>Test Cases in SA and EN-DC Operations</w:t>
      </w:r>
      <w:r>
        <w:tab/>
        <w:t>1042</w:t>
      </w:r>
    </w:p>
    <w:p w14:paraId="1D03974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1042</w:t>
      </w:r>
    </w:p>
    <w:p w14:paraId="2DCE55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1042</w:t>
      </w:r>
    </w:p>
    <w:p w14:paraId="5FB12FD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A.3.13A</w:t>
      </w:r>
      <w:r>
        <w:rPr>
          <w:rFonts w:ascii="Calibri" w:eastAsia="Malgun Gothic" w:hAnsi="Calibri"/>
          <w:sz w:val="22"/>
          <w:szCs w:val="22"/>
        </w:rPr>
        <w:tab/>
      </w:r>
      <w:r>
        <w:t>Test Cases involving E-UTRA/FR1 and FR2 carriers</w:t>
      </w:r>
      <w:r>
        <w:tab/>
        <w:t>1043</w:t>
      </w:r>
    </w:p>
    <w:p w14:paraId="2B85FA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1043</w:t>
      </w:r>
    </w:p>
    <w:p w14:paraId="4DDED9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A.3.13A.2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in EN-DC</w:t>
      </w:r>
      <w:r>
        <w:tab/>
        <w:t>1043</w:t>
      </w:r>
    </w:p>
    <w:p w14:paraId="7946D7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A.3.13A.3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in SA</w:t>
      </w:r>
      <w:r>
        <w:tab/>
        <w:t>1043</w:t>
      </w:r>
    </w:p>
    <w:p w14:paraId="2DC9F59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A.3.13A.4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in E-UTRA</w:t>
      </w:r>
      <w:r>
        <w:tab/>
        <w:t>1044</w:t>
      </w:r>
    </w:p>
    <w:p w14:paraId="37DFF9E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lastRenderedPageBreak/>
        <w:t>A.3.</w:t>
      </w:r>
      <w:r>
        <w:rPr>
          <w:lang w:eastAsia="zh-CN"/>
        </w:rPr>
        <w:t>13B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Test Cases for </w:t>
      </w:r>
      <w:r>
        <w:rPr>
          <w:lang w:eastAsia="zh-CN"/>
        </w:rPr>
        <w:t>EN-DC</w:t>
      </w:r>
      <w:r>
        <w:t xml:space="preserve"> and </w:t>
      </w:r>
      <w:r>
        <w:rPr>
          <w:lang w:eastAsia="zh-CN"/>
        </w:rPr>
        <w:t>NE-DC</w:t>
      </w:r>
      <w:r>
        <w:t xml:space="preserve"> Operations</w:t>
      </w:r>
      <w:r>
        <w:tab/>
        <w:t>1044</w:t>
      </w:r>
    </w:p>
    <w:p w14:paraId="2681D38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rPr>
          <w:lang w:eastAsia="zh-CN"/>
        </w:rPr>
        <w:t xml:space="preserve"> </w:t>
      </w:r>
      <w:r>
        <w:t xml:space="preserve">Test Cases for </w:t>
      </w:r>
      <w:r>
        <w:rPr>
          <w:lang w:eastAsia="zh-CN"/>
        </w:rPr>
        <w:t>EN-DC and NE-DC</w:t>
      </w:r>
      <w:r>
        <w:t xml:space="preserve"> Operations</w:t>
      </w:r>
      <w:r>
        <w:tab/>
        <w:t>1044</w:t>
      </w:r>
    </w:p>
    <w:p w14:paraId="5D9DA5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1044</w:t>
      </w:r>
    </w:p>
    <w:p w14:paraId="03E34B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1044</w:t>
      </w:r>
    </w:p>
    <w:p w14:paraId="41D5A2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SFTD accuracy </w:t>
      </w:r>
      <w:r>
        <w:t xml:space="preserve">Test Cases for </w:t>
      </w:r>
      <w:r>
        <w:rPr>
          <w:lang w:eastAsia="zh-CN"/>
        </w:rPr>
        <w:t>EN-DC and NE-DC</w:t>
      </w:r>
      <w:r>
        <w:t xml:space="preserve"> Operations</w:t>
      </w:r>
      <w:r>
        <w:tab/>
        <w:t>1044</w:t>
      </w:r>
    </w:p>
    <w:p w14:paraId="3BC44F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1044</w:t>
      </w:r>
    </w:p>
    <w:p w14:paraId="7520C0B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1044</w:t>
      </w:r>
    </w:p>
    <w:p w14:paraId="048EC38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A.3.14</w:t>
      </w:r>
      <w:r>
        <w:rPr>
          <w:rFonts w:ascii="Calibri" w:eastAsia="Malgun Gothic" w:hAnsi="Calibri"/>
          <w:sz w:val="22"/>
          <w:szCs w:val="22"/>
        </w:rPr>
        <w:tab/>
      </w:r>
      <w:r>
        <w:t>CSI-RS configurations</w:t>
      </w:r>
      <w:r>
        <w:tab/>
        <w:t>1045</w:t>
      </w:r>
    </w:p>
    <w:p w14:paraId="73EF62E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A.3.14.1</w:t>
      </w:r>
      <w:r>
        <w:rPr>
          <w:rFonts w:ascii="Calibri" w:eastAsia="Malgun Gothic" w:hAnsi="Calibri"/>
          <w:sz w:val="22"/>
          <w:szCs w:val="22"/>
        </w:rPr>
        <w:tab/>
      </w:r>
      <w:r>
        <w:t>FDD</w:t>
      </w:r>
      <w:r>
        <w:tab/>
        <w:t>1045</w:t>
      </w:r>
    </w:p>
    <w:p w14:paraId="41B27B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A.3.14.2</w:t>
      </w:r>
      <w:r>
        <w:rPr>
          <w:rFonts w:ascii="Calibri" w:eastAsia="Malgun Gothic" w:hAnsi="Calibri"/>
          <w:sz w:val="22"/>
          <w:szCs w:val="22"/>
        </w:rPr>
        <w:tab/>
      </w:r>
      <w:r>
        <w:t>TDD</w:t>
      </w:r>
      <w:r>
        <w:tab/>
        <w:t>1047</w:t>
      </w:r>
    </w:p>
    <w:p w14:paraId="772C7B5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3</w:t>
      </w:r>
      <w:r w:rsidRPr="007229CD">
        <w:rPr>
          <w:snapToGrid w:val="0"/>
        </w:rPr>
        <w:t>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Angle of Arrival (AoA) for FR2 RRM test cases</w:t>
      </w:r>
      <w:r>
        <w:tab/>
        <w:t>1053</w:t>
      </w:r>
    </w:p>
    <w:p w14:paraId="0084741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3</w:t>
      </w:r>
      <w:r w:rsidRPr="007229CD">
        <w:rPr>
          <w:snapToGrid w:val="0"/>
        </w:rPr>
        <w:t>.15.1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Setup 1: Single AoA in Rx beam peak direction</w:t>
      </w:r>
      <w:r>
        <w:tab/>
        <w:t>1053</w:t>
      </w:r>
    </w:p>
    <w:p w14:paraId="7466C5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3</w:t>
      </w:r>
      <w:r w:rsidRPr="007229CD">
        <w:rPr>
          <w:snapToGrid w:val="0"/>
        </w:rPr>
        <w:t>.15.2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Setup 2: Single AoA in non Rx beam peak direction</w:t>
      </w:r>
      <w:r>
        <w:tab/>
        <w:t>1053</w:t>
      </w:r>
    </w:p>
    <w:p w14:paraId="25B7EC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ja-JP"/>
        </w:rPr>
        <w:t>A.3.15.2.1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ja-JP"/>
        </w:rPr>
        <w:t>Setup 2a: Single AoA in non Rx beam peak direction without change in direction</w:t>
      </w:r>
      <w:r>
        <w:tab/>
        <w:t>1053</w:t>
      </w:r>
    </w:p>
    <w:p w14:paraId="1BF525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ja-JP"/>
        </w:rPr>
        <w:t>A.3.15.2.2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ja-JP"/>
        </w:rPr>
        <w:t>Setup 2b: Single AoA in non Rx beam peak direction with change in direction</w:t>
      </w:r>
      <w:r>
        <w:tab/>
        <w:t>1054</w:t>
      </w:r>
    </w:p>
    <w:p w14:paraId="269A4FD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3</w:t>
      </w:r>
      <w:r w:rsidRPr="007229CD">
        <w:rPr>
          <w:snapToGrid w:val="0"/>
        </w:rPr>
        <w:t>.15.3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Setup 3: 2 AoAs</w:t>
      </w:r>
      <w:r>
        <w:tab/>
        <w:t>1054</w:t>
      </w:r>
    </w:p>
    <w:p w14:paraId="08F4C95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3</w:t>
      </w:r>
      <w:r w:rsidRPr="007229CD">
        <w:rPr>
          <w:snapToGrid w:val="0"/>
        </w:rPr>
        <w:t>.15.4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Setup 4: 2 AoAs, </w:t>
      </w:r>
      <w:r>
        <w:rPr>
          <w:lang w:eastAsia="ja-JP"/>
        </w:rPr>
        <w:t>1 AoA in Rx beam peak direction, 1 in non Rx beam peak</w:t>
      </w:r>
      <w:r>
        <w:tab/>
        <w:t>1054</w:t>
      </w:r>
    </w:p>
    <w:p w14:paraId="31DCBB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ja-JP"/>
        </w:rPr>
        <w:t>A.3.15.4.1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ja-JP"/>
        </w:rPr>
        <w:t xml:space="preserve">Setup 4a: 2 </w:t>
      </w:r>
      <w:r w:rsidRPr="007229CD">
        <w:rPr>
          <w:snapToGrid w:val="0"/>
        </w:rPr>
        <w:t xml:space="preserve">AoAs, </w:t>
      </w:r>
      <w:r>
        <w:rPr>
          <w:lang w:eastAsia="ja-JP"/>
        </w:rPr>
        <w:t>1 AoA in Rx beam peak direction, 1 in non Rx beam peak without change in direction</w:t>
      </w:r>
      <w:r>
        <w:tab/>
        <w:t>1054</w:t>
      </w:r>
    </w:p>
    <w:p w14:paraId="7C1FDC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ja-JP"/>
        </w:rPr>
        <w:t>A.3.15.4.2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ja-JP"/>
        </w:rPr>
        <w:t xml:space="preserve">Setup 4b: 2 </w:t>
      </w:r>
      <w:r w:rsidRPr="007229CD">
        <w:rPr>
          <w:snapToGrid w:val="0"/>
        </w:rPr>
        <w:t xml:space="preserve">AoAs, </w:t>
      </w:r>
      <w:r>
        <w:rPr>
          <w:lang w:eastAsia="ja-JP"/>
        </w:rPr>
        <w:t>1 AoA in Rx beam peak direction, 1 in non Rx beam peak with change in direction</w:t>
      </w:r>
      <w:r>
        <w:tab/>
        <w:t>1054</w:t>
      </w:r>
    </w:p>
    <w:p w14:paraId="6D491B6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A.3.16</w:t>
      </w:r>
      <w:r>
        <w:rPr>
          <w:rFonts w:ascii="Calibri" w:eastAsia="Malgun Gothic" w:hAnsi="Calibri"/>
          <w:sz w:val="22"/>
          <w:szCs w:val="22"/>
        </w:rPr>
        <w:tab/>
      </w:r>
      <w:r>
        <w:t>TCI State Configuration</w:t>
      </w:r>
      <w:r>
        <w:tab/>
        <w:t>1055</w:t>
      </w:r>
    </w:p>
    <w:p w14:paraId="28AE6D5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1055</w:t>
      </w:r>
    </w:p>
    <w:p w14:paraId="46A5210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A.3.16.2</w:t>
      </w:r>
      <w:r>
        <w:rPr>
          <w:rFonts w:ascii="Calibri" w:eastAsia="Malgun Gothic" w:hAnsi="Calibri"/>
          <w:sz w:val="22"/>
          <w:szCs w:val="22"/>
        </w:rPr>
        <w:tab/>
      </w:r>
      <w:r>
        <w:t>TCI states</w:t>
      </w:r>
      <w:r>
        <w:tab/>
        <w:t>1055</w:t>
      </w:r>
    </w:p>
    <w:p w14:paraId="47F110D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A.3.16A</w:t>
      </w:r>
      <w:r>
        <w:rPr>
          <w:rFonts w:ascii="Calibri" w:eastAsia="Malgun Gothic" w:hAnsi="Calibri"/>
          <w:sz w:val="22"/>
          <w:szCs w:val="22"/>
        </w:rPr>
        <w:tab/>
      </w:r>
      <w:r>
        <w:t>Unified TCI State Configuration</w:t>
      </w:r>
      <w:r>
        <w:tab/>
        <w:t>1055</w:t>
      </w:r>
    </w:p>
    <w:p w14:paraId="0620C9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A.3.16A.1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1055</w:t>
      </w:r>
    </w:p>
    <w:p w14:paraId="32E9827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A.3.16A.2</w:t>
      </w:r>
      <w:r>
        <w:rPr>
          <w:rFonts w:ascii="Calibri" w:eastAsia="Malgun Gothic" w:hAnsi="Calibri"/>
          <w:sz w:val="22"/>
          <w:szCs w:val="22"/>
        </w:rPr>
        <w:tab/>
      </w:r>
      <w:r>
        <w:t>DLorJoint TCI states</w:t>
      </w:r>
      <w:r>
        <w:tab/>
        <w:t>1056</w:t>
      </w:r>
    </w:p>
    <w:p w14:paraId="433E679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A.3.16A.3</w:t>
      </w:r>
      <w:r>
        <w:rPr>
          <w:rFonts w:ascii="Calibri" w:eastAsia="Malgun Gothic" w:hAnsi="Calibri"/>
          <w:sz w:val="22"/>
          <w:szCs w:val="22"/>
        </w:rPr>
        <w:tab/>
      </w:r>
      <w:r>
        <w:t>UL TCI states</w:t>
      </w:r>
      <w:r>
        <w:tab/>
        <w:t>1056</w:t>
      </w:r>
    </w:p>
    <w:p w14:paraId="4C1908B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A.3.17</w:t>
      </w:r>
      <w:r>
        <w:rPr>
          <w:rFonts w:ascii="Calibri" w:eastAsia="Malgun Gothic" w:hAnsi="Calibri"/>
          <w:sz w:val="22"/>
          <w:szCs w:val="22"/>
        </w:rPr>
        <w:tab/>
      </w:r>
      <w:r>
        <w:t>Configurations of CSI-RS for tracking</w:t>
      </w:r>
      <w:r>
        <w:tab/>
        <w:t>1057</w:t>
      </w:r>
    </w:p>
    <w:p w14:paraId="776F12F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A.3.17.1</w:t>
      </w:r>
      <w:r>
        <w:rPr>
          <w:rFonts w:ascii="Calibri" w:eastAsia="Malgun Gothic" w:hAnsi="Calibri"/>
          <w:sz w:val="22"/>
          <w:szCs w:val="22"/>
        </w:rPr>
        <w:tab/>
      </w:r>
      <w:r>
        <w:t>Configuration of CSI-RS for tracking for FR1</w:t>
      </w:r>
      <w:r>
        <w:tab/>
        <w:t>1057</w:t>
      </w:r>
    </w:p>
    <w:p w14:paraId="7B367A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A.3.17.1.1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FDD</w:t>
      </w:r>
      <w:r>
        <w:tab/>
        <w:t>1057</w:t>
      </w:r>
    </w:p>
    <w:p w14:paraId="740916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A.3.17.1.2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TDD</w:t>
      </w:r>
      <w:r>
        <w:tab/>
        <w:t>1059</w:t>
      </w:r>
    </w:p>
    <w:p w14:paraId="1BBB546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A.3.17.2</w:t>
      </w:r>
      <w:r>
        <w:rPr>
          <w:rFonts w:ascii="Calibri" w:eastAsia="Malgun Gothic" w:hAnsi="Calibri"/>
          <w:sz w:val="22"/>
          <w:szCs w:val="22"/>
        </w:rPr>
        <w:tab/>
      </w:r>
      <w:r>
        <w:t>Configuration of CSI-RS for tracking for FR2</w:t>
      </w:r>
      <w:r>
        <w:tab/>
        <w:t>1061</w:t>
      </w:r>
    </w:p>
    <w:p w14:paraId="7CA240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A.3.17.2.1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TDD</w:t>
      </w:r>
      <w:r>
        <w:tab/>
        <w:t>1061</w:t>
      </w:r>
    </w:p>
    <w:p w14:paraId="777FE88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A.3.18</w:t>
      </w:r>
      <w:r>
        <w:rPr>
          <w:rFonts w:ascii="Calibri" w:eastAsia="Malgun Gothic" w:hAnsi="Calibri"/>
          <w:sz w:val="22"/>
          <w:szCs w:val="22"/>
        </w:rPr>
        <w:tab/>
      </w:r>
      <w:r>
        <w:t>Additional definitions related to OTA testing for FR2 RRM test cases</w:t>
      </w:r>
      <w:r>
        <w:tab/>
        <w:t>1062</w:t>
      </w:r>
    </w:p>
    <w:p w14:paraId="010820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A.3.18.1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1062</w:t>
      </w:r>
    </w:p>
    <w:p w14:paraId="2FCD84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A.3.18.2</w:t>
      </w:r>
      <w:r>
        <w:rPr>
          <w:rFonts w:ascii="Calibri" w:eastAsia="Malgun Gothic" w:hAnsi="Calibri"/>
          <w:sz w:val="22"/>
          <w:szCs w:val="22"/>
        </w:rPr>
        <w:tab/>
      </w:r>
      <w:r>
        <w:t>PRACH Power Measurement</w:t>
      </w:r>
      <w:r>
        <w:tab/>
        <w:t>1062</w:t>
      </w:r>
    </w:p>
    <w:p w14:paraId="7A5AFC8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</w:t>
      </w:r>
      <w:r>
        <w:rPr>
          <w:lang w:eastAsia="zh-CN"/>
        </w:rPr>
        <w:t>19</w:t>
      </w:r>
      <w:r>
        <w:rPr>
          <w:rFonts w:ascii="Calibri" w:eastAsia="Malgun Gothic" w:hAnsi="Calibri"/>
          <w:sz w:val="22"/>
          <w:szCs w:val="22"/>
        </w:rPr>
        <w:tab/>
      </w:r>
      <w:r>
        <w:t>Test applicability for DAPS handover</w:t>
      </w:r>
      <w:r>
        <w:tab/>
        <w:t>1062</w:t>
      </w:r>
    </w:p>
    <w:p w14:paraId="0F96ED9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A.3.19.1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1062</w:t>
      </w:r>
    </w:p>
    <w:p w14:paraId="2C24DB8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A.3.19.2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1062</w:t>
      </w:r>
    </w:p>
    <w:p w14:paraId="1D06633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MsgA</w:t>
      </w:r>
      <w:r w:rsidRPr="007229CD">
        <w:rPr>
          <w:lang w:val="en-US"/>
        </w:rPr>
        <w:t xml:space="preserve"> configurations</w:t>
      </w:r>
      <w:r>
        <w:tab/>
        <w:t>1063</w:t>
      </w:r>
    </w:p>
    <w:p w14:paraId="1919366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en-US"/>
        </w:rPr>
        <w:t>A.3.20.1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1063</w:t>
      </w:r>
    </w:p>
    <w:p w14:paraId="77481B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en-US"/>
        </w:rPr>
        <w:t>A.3.20.</w:t>
      </w:r>
      <w:r w:rsidRPr="007229CD">
        <w:rPr>
          <w:snapToGrid w:val="0"/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val="en-US"/>
        </w:rPr>
        <w:t>MsgA configurations in FR1</w:t>
      </w:r>
      <w:r>
        <w:tab/>
        <w:t>1063</w:t>
      </w:r>
    </w:p>
    <w:p w14:paraId="245AA0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A.3.20.</w:t>
      </w:r>
      <w:r w:rsidRPr="007229CD">
        <w:rPr>
          <w:lang w:val="en-US"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FR1 MsgA configuration 1</w:t>
      </w:r>
      <w:r>
        <w:tab/>
        <w:t>1063</w:t>
      </w:r>
    </w:p>
    <w:p w14:paraId="43BA00D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A.3.20.</w:t>
      </w:r>
      <w:r w:rsidRPr="007229CD">
        <w:rPr>
          <w:lang w:val="en-US" w:eastAsia="zh-CN"/>
        </w:rPr>
        <w:t>2</w:t>
      </w:r>
      <w:r w:rsidRPr="007229CD">
        <w:rPr>
          <w:lang w:val="en-US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FR1 MsgA configuration 2</w:t>
      </w:r>
      <w:r>
        <w:tab/>
        <w:t>1064</w:t>
      </w:r>
    </w:p>
    <w:p w14:paraId="51BEF8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en-US"/>
        </w:rPr>
        <w:t>A.3.20.</w:t>
      </w:r>
      <w:r w:rsidRPr="007229CD">
        <w:rPr>
          <w:snapToGrid w:val="0"/>
          <w:lang w:val="en-US"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val="en-US"/>
        </w:rPr>
        <w:t>MsgA configurations in FR</w:t>
      </w:r>
      <w:r w:rsidRPr="007229CD">
        <w:rPr>
          <w:snapToGrid w:val="0"/>
          <w:lang w:val="en-US" w:eastAsia="zh-CN"/>
        </w:rPr>
        <w:t>2</w:t>
      </w:r>
      <w:r>
        <w:tab/>
        <w:t>1066</w:t>
      </w:r>
    </w:p>
    <w:p w14:paraId="265D4D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A.3.20.</w:t>
      </w:r>
      <w:r w:rsidRPr="007229CD">
        <w:rPr>
          <w:lang w:val="en-US" w:eastAsia="zh-CN"/>
        </w:rPr>
        <w:t>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FR2 MsgA configuration 1</w:t>
      </w:r>
      <w:r>
        <w:tab/>
        <w:t>1066</w:t>
      </w:r>
    </w:p>
    <w:p w14:paraId="6482BC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A.3.20.</w:t>
      </w:r>
      <w:r w:rsidRPr="007229CD">
        <w:rPr>
          <w:lang w:val="en-US" w:eastAsia="zh-CN"/>
        </w:rPr>
        <w:t>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FR2 MsgA configuration 2</w:t>
      </w:r>
      <w:r>
        <w:tab/>
        <w:t>1067</w:t>
      </w:r>
    </w:p>
    <w:p w14:paraId="0686B16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A.3.20A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MsgA</w:t>
      </w:r>
      <w:r w:rsidRPr="007229CD">
        <w:rPr>
          <w:lang w:val="en-US"/>
        </w:rPr>
        <w:t xml:space="preserve"> configurations under CCA</w:t>
      </w:r>
      <w:r>
        <w:tab/>
        <w:t>1069</w:t>
      </w:r>
    </w:p>
    <w:p w14:paraId="78507E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en-US"/>
        </w:rPr>
        <w:t>A.3.20A.1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Introduction</w:t>
      </w:r>
      <w:r>
        <w:tab/>
        <w:t>1069</w:t>
      </w:r>
    </w:p>
    <w:p w14:paraId="4317BC6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val="en-US"/>
        </w:rPr>
        <w:t>A.3.20A.</w:t>
      </w:r>
      <w:r w:rsidRPr="007229CD">
        <w:rPr>
          <w:snapToGrid w:val="0"/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val="en-US"/>
        </w:rPr>
        <w:t>MsgA configurations in FR1</w:t>
      </w:r>
      <w:r>
        <w:tab/>
        <w:t>1069</w:t>
      </w:r>
    </w:p>
    <w:p w14:paraId="00A2F5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A.3.20A.</w:t>
      </w:r>
      <w:r w:rsidRPr="007229CD">
        <w:rPr>
          <w:lang w:val="en-US"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FR1 MsgA configuration 1</w:t>
      </w:r>
      <w:r>
        <w:rPr>
          <w:lang w:eastAsia="zh-CN"/>
        </w:rPr>
        <w:t xml:space="preserve"> under CCA</w:t>
      </w:r>
      <w:r>
        <w:tab/>
        <w:t>1069</w:t>
      </w:r>
    </w:p>
    <w:p w14:paraId="06A5EAE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A.3.20A.</w:t>
      </w:r>
      <w:r w:rsidRPr="007229CD">
        <w:rPr>
          <w:lang w:val="en-US" w:eastAsia="zh-CN"/>
        </w:rPr>
        <w:t>2</w:t>
      </w:r>
      <w:r w:rsidRPr="007229CD">
        <w:rPr>
          <w:lang w:val="en-US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FR1 MsgA configuration 2</w:t>
      </w:r>
      <w:r>
        <w:rPr>
          <w:lang w:eastAsia="zh-CN"/>
        </w:rPr>
        <w:t xml:space="preserve"> under CCA</w:t>
      </w:r>
      <w:r>
        <w:tab/>
        <w:t>1070</w:t>
      </w:r>
    </w:p>
    <w:p w14:paraId="2630F13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</w:t>
      </w:r>
      <w:r w:rsidRPr="007229CD">
        <w:rPr>
          <w:bCs/>
        </w:rPr>
        <w:t>3.21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>V2X sidelink communication</w:t>
      </w:r>
      <w:r>
        <w:tab/>
        <w:t>1073</w:t>
      </w:r>
    </w:p>
    <w:p w14:paraId="3EA390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1073</w:t>
      </w:r>
    </w:p>
    <w:p w14:paraId="23E2C98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A.3.21.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Reference resource pool configurations for V2</w:t>
      </w:r>
      <w:r>
        <w:rPr>
          <w:lang w:eastAsia="zh-CN"/>
        </w:rPr>
        <w:t>X</w:t>
      </w:r>
      <w:r>
        <w:t xml:space="preserve"> Sidelink Communication</w:t>
      </w:r>
      <w:r>
        <w:tab/>
        <w:t>1073</w:t>
      </w:r>
    </w:p>
    <w:p w14:paraId="4E5AE8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A.3.21.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Reference measurement channels for V2</w:t>
      </w:r>
      <w:r>
        <w:rPr>
          <w:lang w:eastAsia="zh-CN"/>
        </w:rPr>
        <w:t>X</w:t>
      </w:r>
      <w:r>
        <w:t xml:space="preserve"> Sidelink Communication</w:t>
      </w:r>
      <w:r>
        <w:tab/>
        <w:t>1077</w:t>
      </w:r>
    </w:p>
    <w:p w14:paraId="109A7F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A.3.21.4</w:t>
      </w:r>
      <w:r>
        <w:rPr>
          <w:rFonts w:ascii="Calibri" w:eastAsia="Malgun Gothic" w:hAnsi="Calibri"/>
          <w:sz w:val="22"/>
          <w:szCs w:val="22"/>
        </w:rPr>
        <w:tab/>
      </w:r>
      <w:r>
        <w:t>Reference SL-DRX configurations</w:t>
      </w:r>
      <w:r>
        <w:tab/>
        <w:t>1078</w:t>
      </w:r>
    </w:p>
    <w:p w14:paraId="122BF1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A.3.21.4.1</w:t>
      </w:r>
      <w:r>
        <w:rPr>
          <w:rFonts w:ascii="Calibri" w:eastAsia="Malgun Gothic" w:hAnsi="Calibri"/>
          <w:sz w:val="22"/>
          <w:szCs w:val="22"/>
        </w:rPr>
        <w:tab/>
      </w:r>
      <w:r>
        <w:t>SL-</w:t>
      </w:r>
      <w:r w:rsidRPr="007229CD">
        <w:rPr>
          <w:lang w:val="en-US"/>
        </w:rPr>
        <w:t>DRX Configuration 1: SL-DRX cycle = 40 ms</w:t>
      </w:r>
      <w:r>
        <w:tab/>
        <w:t>1078</w:t>
      </w:r>
    </w:p>
    <w:p w14:paraId="3AE2AC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A.3.21.4.2</w:t>
      </w:r>
      <w:r>
        <w:rPr>
          <w:rFonts w:ascii="Calibri" w:eastAsia="Malgun Gothic" w:hAnsi="Calibri"/>
          <w:sz w:val="22"/>
          <w:szCs w:val="22"/>
        </w:rPr>
        <w:tab/>
      </w:r>
      <w:r>
        <w:t>SL-</w:t>
      </w:r>
      <w:r w:rsidRPr="007229CD">
        <w:rPr>
          <w:lang w:val="en-US"/>
        </w:rPr>
        <w:t>DRX Configuration 2: SL-DRX cycle = 320 ms</w:t>
      </w:r>
      <w:r>
        <w:tab/>
        <w:t>1078</w:t>
      </w:r>
    </w:p>
    <w:p w14:paraId="24FE79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A.3.21.4.3</w:t>
      </w:r>
      <w:r>
        <w:rPr>
          <w:rFonts w:ascii="Calibri" w:eastAsia="Malgun Gothic" w:hAnsi="Calibri"/>
          <w:sz w:val="22"/>
          <w:szCs w:val="22"/>
        </w:rPr>
        <w:tab/>
      </w:r>
      <w:r>
        <w:t>SL-</w:t>
      </w:r>
      <w:r w:rsidRPr="007229CD">
        <w:rPr>
          <w:lang w:val="en-US"/>
        </w:rPr>
        <w:t>DRX Configuration 3: SL-DRX cycle = 640 ms</w:t>
      </w:r>
      <w:r>
        <w:tab/>
        <w:t>1078</w:t>
      </w:r>
    </w:p>
    <w:p w14:paraId="517EF61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A.3.22</w:t>
      </w:r>
      <w:r>
        <w:rPr>
          <w:rFonts w:ascii="Calibri" w:eastAsia="Malgun Gothic" w:hAnsi="Calibri"/>
          <w:sz w:val="22"/>
          <w:szCs w:val="22"/>
        </w:rPr>
        <w:tab/>
      </w:r>
      <w:r>
        <w:t>CSI-IM configurations</w:t>
      </w:r>
      <w:r>
        <w:tab/>
        <w:t>1078</w:t>
      </w:r>
    </w:p>
    <w:p w14:paraId="0EB4197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A.3.22.1</w:t>
      </w:r>
      <w:r>
        <w:rPr>
          <w:rFonts w:ascii="Calibri" w:eastAsia="Malgun Gothic" w:hAnsi="Calibri"/>
          <w:sz w:val="22"/>
          <w:szCs w:val="22"/>
        </w:rPr>
        <w:tab/>
      </w:r>
      <w:r>
        <w:t>FDD</w:t>
      </w:r>
      <w:r>
        <w:tab/>
        <w:t>1078</w:t>
      </w:r>
    </w:p>
    <w:p w14:paraId="2E41B1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A.3.22.2</w:t>
      </w:r>
      <w:r>
        <w:rPr>
          <w:rFonts w:ascii="Calibri" w:eastAsia="Malgun Gothic" w:hAnsi="Calibri"/>
          <w:sz w:val="22"/>
          <w:szCs w:val="22"/>
        </w:rPr>
        <w:tab/>
      </w:r>
      <w:r>
        <w:t>TDD</w:t>
      </w:r>
      <w:r>
        <w:tab/>
        <w:t>1079</w:t>
      </w:r>
    </w:p>
    <w:p w14:paraId="294E57C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A.3.23</w:t>
      </w:r>
      <w:r>
        <w:rPr>
          <w:rFonts w:ascii="Calibri" w:eastAsia="Malgun Gothic" w:hAnsi="Calibri"/>
          <w:sz w:val="22"/>
          <w:szCs w:val="22"/>
        </w:rPr>
        <w:tab/>
      </w:r>
      <w:r>
        <w:t>Spatial Relation Configuration</w:t>
      </w:r>
      <w:r>
        <w:tab/>
        <w:t>1080</w:t>
      </w:r>
    </w:p>
    <w:p w14:paraId="3D89DB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1080</w:t>
      </w:r>
    </w:p>
    <w:p w14:paraId="6CBDAE7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A.3.23.2</w:t>
      </w:r>
      <w:r>
        <w:rPr>
          <w:rFonts w:ascii="Calibri" w:eastAsia="Malgun Gothic" w:hAnsi="Calibri"/>
          <w:sz w:val="22"/>
          <w:szCs w:val="22"/>
        </w:rPr>
        <w:tab/>
      </w:r>
      <w:r>
        <w:t>Spatial Relation</w:t>
      </w:r>
      <w:r>
        <w:tab/>
        <w:t>1081</w:t>
      </w:r>
    </w:p>
    <w:p w14:paraId="43DB595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A.3.24</w:t>
      </w:r>
      <w:r>
        <w:rPr>
          <w:rFonts w:ascii="Calibri" w:eastAsia="Malgun Gothic" w:hAnsi="Calibri"/>
          <w:sz w:val="22"/>
          <w:szCs w:val="22"/>
        </w:rPr>
        <w:tab/>
      </w:r>
      <w:r>
        <w:t>SRS configuration</w:t>
      </w:r>
      <w:r>
        <w:tab/>
        <w:t>1082</w:t>
      </w:r>
    </w:p>
    <w:p w14:paraId="50FFEC9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Channel bandwidth (CBW) configurations</w:t>
      </w:r>
      <w:r>
        <w:tab/>
        <w:t>1084</w:t>
      </w:r>
    </w:p>
    <w:p w14:paraId="0523883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A.3.25.1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DL UE specific CBW</w:t>
      </w:r>
      <w:r>
        <w:tab/>
        <w:t>1084</w:t>
      </w:r>
    </w:p>
    <w:p w14:paraId="3F2C698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A.3.25.2</w:t>
      </w:r>
      <w:r>
        <w:rPr>
          <w:rFonts w:ascii="Calibri" w:eastAsia="Malgun Gothic" w:hAnsi="Calibri"/>
          <w:sz w:val="22"/>
          <w:szCs w:val="22"/>
        </w:rPr>
        <w:tab/>
      </w:r>
      <w:r>
        <w:t>UL UE specific CBW</w:t>
      </w:r>
      <w:r>
        <w:tab/>
        <w:t>1085</w:t>
      </w:r>
    </w:p>
    <w:p w14:paraId="25D98D4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A.3.26</w:t>
      </w:r>
      <w:r>
        <w:rPr>
          <w:rFonts w:ascii="Calibri" w:eastAsia="Malgun Gothic" w:hAnsi="Calibri"/>
          <w:sz w:val="22"/>
          <w:szCs w:val="22"/>
        </w:rPr>
        <w:tab/>
      </w:r>
      <w:r>
        <w:t>CCA model</w:t>
      </w:r>
      <w:r>
        <w:tab/>
        <w:t>1085</w:t>
      </w:r>
    </w:p>
    <w:p w14:paraId="260DB4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1085</w:t>
      </w:r>
    </w:p>
    <w:p w14:paraId="76DF39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A.3.26.2</w:t>
      </w:r>
      <w:r>
        <w:rPr>
          <w:rFonts w:ascii="Calibri" w:eastAsia="Malgun Gothic" w:hAnsi="Calibri"/>
          <w:sz w:val="22"/>
          <w:szCs w:val="22"/>
        </w:rPr>
        <w:tab/>
      </w:r>
      <w:r>
        <w:t>CCA model for operation on a carrier frequency with CCA in FR1</w:t>
      </w:r>
      <w:r>
        <w:tab/>
        <w:t>1085</w:t>
      </w:r>
    </w:p>
    <w:p w14:paraId="6CB29E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A.3.26.2.1</w:t>
      </w:r>
      <w:r>
        <w:rPr>
          <w:rFonts w:ascii="Calibri" w:eastAsia="Malgun Gothic" w:hAnsi="Calibri"/>
          <w:sz w:val="22"/>
          <w:szCs w:val="22"/>
        </w:rPr>
        <w:tab/>
      </w:r>
      <w:r>
        <w:t>DL CCA model</w:t>
      </w:r>
      <w:r>
        <w:tab/>
        <w:t>1085</w:t>
      </w:r>
    </w:p>
    <w:p w14:paraId="1B7ED7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A.3.26.2.2</w:t>
      </w:r>
      <w:r>
        <w:rPr>
          <w:rFonts w:ascii="Calibri" w:eastAsia="Malgun Gothic" w:hAnsi="Calibri"/>
          <w:sz w:val="22"/>
          <w:szCs w:val="22"/>
        </w:rPr>
        <w:tab/>
      </w:r>
      <w:r>
        <w:t>UL CCA model</w:t>
      </w:r>
      <w:r>
        <w:tab/>
        <w:t>1087</w:t>
      </w:r>
    </w:p>
    <w:p w14:paraId="6C30460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A.3.26.3</w:t>
      </w:r>
      <w:r>
        <w:rPr>
          <w:rFonts w:ascii="Calibri" w:eastAsia="Malgun Gothic" w:hAnsi="Calibri"/>
          <w:sz w:val="22"/>
          <w:szCs w:val="22"/>
        </w:rPr>
        <w:tab/>
      </w:r>
      <w:r>
        <w:t>CCA model for operation on a carrier frequency with CCA in FR2-2</w:t>
      </w:r>
      <w:r>
        <w:tab/>
        <w:t>1087</w:t>
      </w:r>
    </w:p>
    <w:p w14:paraId="12FC04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A.3.26.3.1</w:t>
      </w:r>
      <w:r>
        <w:rPr>
          <w:rFonts w:ascii="Calibri" w:eastAsia="Malgun Gothic" w:hAnsi="Calibri"/>
          <w:sz w:val="22"/>
          <w:szCs w:val="22"/>
        </w:rPr>
        <w:tab/>
      </w:r>
      <w:r>
        <w:t>DL CCA model</w:t>
      </w:r>
      <w:r>
        <w:tab/>
        <w:t>1087</w:t>
      </w:r>
    </w:p>
    <w:p w14:paraId="695834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A.3.26.3.2</w:t>
      </w:r>
      <w:r>
        <w:rPr>
          <w:rFonts w:ascii="Calibri" w:eastAsia="Malgun Gothic" w:hAnsi="Calibri"/>
          <w:sz w:val="22"/>
          <w:szCs w:val="22"/>
        </w:rPr>
        <w:tab/>
      </w:r>
      <w:r>
        <w:t>UL CCA model</w:t>
      </w:r>
      <w:r>
        <w:tab/>
        <w:t>1088</w:t>
      </w:r>
    </w:p>
    <w:p w14:paraId="77E1181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A.3.27</w:t>
      </w:r>
      <w:r>
        <w:rPr>
          <w:rFonts w:ascii="Calibri" w:eastAsia="Malgun Gothic" w:hAnsi="Calibri"/>
          <w:sz w:val="22"/>
          <w:szCs w:val="22"/>
        </w:rPr>
        <w:tab/>
      </w:r>
      <w:r>
        <w:t>Test Cases with at Least One Cell on a Carrier Frequency with CCA</w:t>
      </w:r>
      <w:r>
        <w:tab/>
        <w:t>1088</w:t>
      </w:r>
    </w:p>
    <w:p w14:paraId="1166DF7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A.3.27.1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1088</w:t>
      </w:r>
    </w:p>
    <w:p w14:paraId="3296898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A.3.27.2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Standalone Tests with NR SCell under CCA and All Other NR Cells in FR1</w:t>
      </w:r>
      <w:r>
        <w:tab/>
        <w:t>1088</w:t>
      </w:r>
    </w:p>
    <w:p w14:paraId="5425EE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A.3.27.3</w:t>
      </w:r>
      <w:r>
        <w:rPr>
          <w:rFonts w:ascii="Calibri" w:eastAsia="Malgun Gothic" w:hAnsi="Calibri"/>
          <w:sz w:val="22"/>
          <w:szCs w:val="22"/>
        </w:rPr>
        <w:tab/>
      </w:r>
      <w:r>
        <w:t>EN-DC Tests with NR PSCell under CCA and Other NR Cells in FR1</w:t>
      </w:r>
      <w:r>
        <w:tab/>
        <w:t>1089</w:t>
      </w:r>
    </w:p>
    <w:p w14:paraId="4E2B7BC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A.3.27.4</w:t>
      </w:r>
      <w:r>
        <w:rPr>
          <w:rFonts w:ascii="Calibri" w:eastAsia="Malgun Gothic" w:hAnsi="Calibri"/>
          <w:sz w:val="22"/>
          <w:szCs w:val="22"/>
        </w:rPr>
        <w:tab/>
      </w:r>
      <w:r>
        <w:t>NR Standalone Tests with NR PCell under CCA and Other NR Cells in FR1</w:t>
      </w:r>
      <w:r>
        <w:tab/>
        <w:t>1089</w:t>
      </w:r>
    </w:p>
    <w:p w14:paraId="7537C36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A.3.27.5</w:t>
      </w:r>
      <w:r>
        <w:rPr>
          <w:rFonts w:ascii="Calibri" w:eastAsia="Malgun Gothic" w:hAnsi="Calibri"/>
          <w:sz w:val="22"/>
          <w:szCs w:val="22"/>
        </w:rPr>
        <w:tab/>
      </w:r>
      <w:r>
        <w:t>E-UTRA Standalone Tests with at Least One NR Cell under CCA</w:t>
      </w:r>
      <w:r>
        <w:tab/>
        <w:t>1089</w:t>
      </w:r>
    </w:p>
    <w:p w14:paraId="77501EE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A.3.28</w:t>
      </w:r>
      <w:r>
        <w:rPr>
          <w:rFonts w:ascii="Calibri" w:eastAsia="Malgun Gothic" w:hAnsi="Calibri"/>
          <w:sz w:val="22"/>
          <w:szCs w:val="22"/>
        </w:rPr>
        <w:tab/>
      </w:r>
      <w:r>
        <w:t>Discovery Burst Transmission Window configuration under CCA</w:t>
      </w:r>
      <w:r>
        <w:tab/>
        <w:t>1089</w:t>
      </w:r>
    </w:p>
    <w:p w14:paraId="57BE980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A.3.28.1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DBT Window pattern 1: DBT Window period = 20 ms with DBT Window duration = 1 ms</w:t>
      </w:r>
      <w:r>
        <w:tab/>
        <w:t>1089</w:t>
      </w:r>
    </w:p>
    <w:p w14:paraId="45DC089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A.3.29</w:t>
      </w:r>
      <w:r>
        <w:rPr>
          <w:rFonts w:ascii="Calibri" w:eastAsia="Malgun Gothic" w:hAnsi="Calibri"/>
          <w:sz w:val="22"/>
          <w:szCs w:val="22"/>
        </w:rPr>
        <w:tab/>
      </w:r>
      <w:r>
        <w:t>Testing principles for UE capable of only NR bands with shared spectrum access</w:t>
      </w:r>
      <w:r>
        <w:tab/>
        <w:t>1089</w:t>
      </w:r>
    </w:p>
    <w:p w14:paraId="2543130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A.3.29.1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1089</w:t>
      </w:r>
    </w:p>
    <w:p w14:paraId="193CC80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A.3.29.2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for UE capable of EN-DC with only NR bands with shared spectrum access</w:t>
      </w:r>
      <w:r>
        <w:tab/>
        <w:t>1089</w:t>
      </w:r>
    </w:p>
    <w:p w14:paraId="4BD2BD5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A.3.29.3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for UE capable of SA operation with only NR bands with shared spectrum access</w:t>
      </w:r>
      <w:r>
        <w:tab/>
        <w:t>1090</w:t>
      </w:r>
    </w:p>
    <w:p w14:paraId="6EB7662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A.3.30</w:t>
      </w:r>
      <w:r>
        <w:rPr>
          <w:rFonts w:ascii="Calibri" w:eastAsia="Malgun Gothic" w:hAnsi="Calibri"/>
          <w:sz w:val="22"/>
          <w:szCs w:val="22"/>
        </w:rPr>
        <w:tab/>
      </w:r>
      <w:r>
        <w:t>CSI-RS configurations for RRM</w:t>
      </w:r>
      <w:r>
        <w:tab/>
        <w:t>1091</w:t>
      </w:r>
    </w:p>
    <w:p w14:paraId="0CD80B4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A.3.30.1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FDD</w:t>
      </w:r>
      <w:r>
        <w:tab/>
        <w:t>1091</w:t>
      </w:r>
    </w:p>
    <w:p w14:paraId="573502A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A.3.30.2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TDD</w:t>
      </w:r>
      <w:r>
        <w:tab/>
        <w:t>1092</w:t>
      </w:r>
    </w:p>
    <w:p w14:paraId="27B3771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A.3.31</w:t>
      </w:r>
      <w:r>
        <w:rPr>
          <w:rFonts w:ascii="Calibri" w:eastAsia="Malgun Gothic" w:hAnsi="Calibri"/>
          <w:sz w:val="22"/>
          <w:szCs w:val="22"/>
        </w:rPr>
        <w:tab/>
      </w:r>
      <w:r>
        <w:t>PRS Configurations</w:t>
      </w:r>
      <w:r>
        <w:tab/>
        <w:t>1094</w:t>
      </w:r>
    </w:p>
    <w:p w14:paraId="2AEB9C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A.3.31.1.</w:t>
      </w:r>
      <w:r>
        <w:rPr>
          <w:rFonts w:ascii="Calibri" w:eastAsia="Malgun Gothic" w:hAnsi="Calibri"/>
          <w:sz w:val="22"/>
          <w:szCs w:val="22"/>
        </w:rPr>
        <w:tab/>
      </w:r>
      <w:r>
        <w:t>PRS Configurations for FR1</w:t>
      </w:r>
      <w:r>
        <w:tab/>
        <w:t>1094</w:t>
      </w:r>
    </w:p>
    <w:p w14:paraId="2BCF30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A.3.31.1.1.</w:t>
      </w:r>
      <w:r>
        <w:rPr>
          <w:rFonts w:ascii="Calibri" w:eastAsia="Malgun Gothic" w:hAnsi="Calibri"/>
          <w:sz w:val="22"/>
          <w:szCs w:val="22"/>
        </w:rPr>
        <w:tab/>
      </w:r>
      <w:r>
        <w:t>PRS pattern 1 in FR1: SCS=15 KHz</w:t>
      </w:r>
      <w:r>
        <w:tab/>
        <w:t>1094</w:t>
      </w:r>
    </w:p>
    <w:p w14:paraId="468AA0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A.3.31.1.2.</w:t>
      </w:r>
      <w:r>
        <w:rPr>
          <w:rFonts w:ascii="Calibri" w:eastAsia="Malgun Gothic" w:hAnsi="Calibri"/>
          <w:sz w:val="22"/>
          <w:szCs w:val="22"/>
        </w:rPr>
        <w:tab/>
      </w:r>
      <w:r>
        <w:t>PRS pattern 2 in FR1: SCS=30 KHz</w:t>
      </w:r>
      <w:r>
        <w:tab/>
        <w:t>1095</w:t>
      </w:r>
    </w:p>
    <w:p w14:paraId="4F31D34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A.3.31.2.</w:t>
      </w:r>
      <w:r>
        <w:rPr>
          <w:rFonts w:ascii="Calibri" w:eastAsia="Malgun Gothic" w:hAnsi="Calibri"/>
          <w:sz w:val="22"/>
          <w:szCs w:val="22"/>
        </w:rPr>
        <w:tab/>
      </w:r>
      <w:r>
        <w:t>PRS Configurations for FR2</w:t>
      </w:r>
      <w:r>
        <w:tab/>
        <w:t>1095</w:t>
      </w:r>
    </w:p>
    <w:p w14:paraId="4583D8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A.3.31.2.1.</w:t>
      </w:r>
      <w:r>
        <w:rPr>
          <w:rFonts w:ascii="Calibri" w:eastAsia="Malgun Gothic" w:hAnsi="Calibri"/>
          <w:sz w:val="22"/>
          <w:szCs w:val="22"/>
        </w:rPr>
        <w:tab/>
      </w:r>
      <w:r>
        <w:t>PRS pattern 1 in FR2: SCS=120 KHz</w:t>
      </w:r>
      <w:r>
        <w:tab/>
        <w:t>1095</w:t>
      </w:r>
    </w:p>
    <w:p w14:paraId="6E19B5E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>NR sidelink discovery</w:t>
      </w:r>
      <w:r>
        <w:tab/>
        <w:t>1095</w:t>
      </w:r>
    </w:p>
    <w:p w14:paraId="6B63777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1095</w:t>
      </w:r>
    </w:p>
    <w:p w14:paraId="61EA09E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A.3.32.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Reference resource pool configurations for NR Sidelink Discovery</w:t>
      </w:r>
      <w:r>
        <w:tab/>
        <w:t>1095</w:t>
      </w:r>
    </w:p>
    <w:p w14:paraId="6A8A09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A.3.32.3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</w:t>
      </w:r>
      <w:r>
        <w:tab/>
        <w:t>1096</w:t>
      </w:r>
    </w:p>
    <w:p w14:paraId="4C90E60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</w:rPr>
        <w:t>A.3.33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>PRS Processing Window (PPW) configurations</w:t>
      </w:r>
      <w:r>
        <w:tab/>
        <w:t>1096</w:t>
      </w:r>
    </w:p>
    <w:p w14:paraId="6DD4E92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A.3.34</w:t>
      </w:r>
      <w:r>
        <w:rPr>
          <w:rFonts w:ascii="Calibri" w:eastAsia="Malgun Gothic" w:hAnsi="Calibri"/>
          <w:sz w:val="22"/>
          <w:szCs w:val="22"/>
        </w:rPr>
        <w:tab/>
      </w:r>
      <w:r>
        <w:t>Testing principles for test cases related to PRS measurements</w:t>
      </w:r>
      <w:r>
        <w:tab/>
        <w:t>1096</w:t>
      </w:r>
    </w:p>
    <w:p w14:paraId="1C01D5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A.3.34.1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1096</w:t>
      </w:r>
    </w:p>
    <w:p w14:paraId="0D6ABE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A.3.34.2</w:t>
      </w:r>
      <w:r>
        <w:rPr>
          <w:rFonts w:ascii="Calibri" w:eastAsia="Malgun Gothic" w:hAnsi="Calibri"/>
          <w:sz w:val="22"/>
          <w:szCs w:val="22"/>
        </w:rPr>
        <w:tab/>
      </w:r>
      <w:r>
        <w:t>Test cases in RRC_INACTIVE state</w:t>
      </w:r>
      <w:r>
        <w:tab/>
        <w:t>1097</w:t>
      </w:r>
    </w:p>
    <w:p w14:paraId="532CF8C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A.3.34.3</w:t>
      </w:r>
      <w:r>
        <w:rPr>
          <w:rFonts w:ascii="Calibri" w:eastAsia="Malgun Gothic" w:hAnsi="Calibri"/>
          <w:sz w:val="22"/>
          <w:szCs w:val="22"/>
        </w:rPr>
        <w:tab/>
      </w:r>
      <w:r>
        <w:t>Test cases for PRS measurements with gaps in RRC_CONNECTED state</w:t>
      </w:r>
      <w:r>
        <w:tab/>
        <w:t>1097</w:t>
      </w:r>
    </w:p>
    <w:p w14:paraId="7F50A5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A.3.34.4</w:t>
      </w:r>
      <w:r>
        <w:rPr>
          <w:rFonts w:ascii="Calibri" w:eastAsia="Malgun Gothic" w:hAnsi="Calibri"/>
          <w:sz w:val="22"/>
          <w:szCs w:val="22"/>
        </w:rPr>
        <w:tab/>
      </w:r>
      <w:r>
        <w:t>Test cases for PRS measurements without gaps in RRC_CONNECTED state</w:t>
      </w:r>
      <w:r>
        <w:tab/>
        <w:t>1097</w:t>
      </w:r>
    </w:p>
    <w:p w14:paraId="53DB139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A.3.35</w:t>
      </w:r>
      <w:r>
        <w:rPr>
          <w:rFonts w:ascii="Calibri" w:eastAsia="Malgun Gothic" w:hAnsi="Calibri"/>
          <w:sz w:val="22"/>
          <w:szCs w:val="22"/>
        </w:rPr>
        <w:tab/>
      </w:r>
      <w:r>
        <w:t>Testing principle for RedCap UE</w:t>
      </w:r>
      <w:r>
        <w:tab/>
        <w:t>1098</w:t>
      </w:r>
    </w:p>
    <w:p w14:paraId="168A66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A.3.35.1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1098</w:t>
      </w:r>
    </w:p>
    <w:p w14:paraId="5697EC5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A.3.35.2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Principle of testing for FR1</w:t>
      </w:r>
      <w:r>
        <w:tab/>
        <w:t>1098</w:t>
      </w:r>
    </w:p>
    <w:p w14:paraId="1D51D1B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A.3.35.3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Principle of testing for FR2</w:t>
      </w:r>
      <w:r>
        <w:tab/>
        <w:t>1098</w:t>
      </w:r>
    </w:p>
    <w:p w14:paraId="66E64D3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A.3.36</w:t>
      </w:r>
      <w:r>
        <w:rPr>
          <w:rFonts w:ascii="Calibri" w:eastAsia="Malgun Gothic" w:hAnsi="Calibri"/>
          <w:sz w:val="22"/>
          <w:szCs w:val="22"/>
        </w:rPr>
        <w:tab/>
      </w:r>
      <w:r>
        <w:t>Testing related to Satellite access</w:t>
      </w:r>
      <w:r>
        <w:tab/>
        <w:t>1098</w:t>
      </w:r>
    </w:p>
    <w:p w14:paraId="2C2D0F9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A.3.36.1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1098</w:t>
      </w:r>
    </w:p>
    <w:p w14:paraId="57BD1C0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1098</w:t>
      </w:r>
    </w:p>
    <w:p w14:paraId="0CE92D8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GSO and NGSO scenarios</w:t>
      </w:r>
      <w:r>
        <w:tab/>
        <w:t>1098</w:t>
      </w:r>
    </w:p>
    <w:p w14:paraId="68839C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A.3.36.2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different RRM requirements</w:t>
      </w:r>
      <w:r>
        <w:tab/>
        <w:t>1099</w:t>
      </w:r>
    </w:p>
    <w:p w14:paraId="1C16123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A.3.36.3</w:t>
      </w:r>
      <w:r>
        <w:rPr>
          <w:rFonts w:ascii="Calibri" w:eastAsia="Malgun Gothic" w:hAnsi="Calibri"/>
          <w:sz w:val="22"/>
          <w:szCs w:val="22"/>
        </w:rPr>
        <w:tab/>
      </w:r>
      <w:r>
        <w:t>Principle of testing different ephemeris formats</w:t>
      </w:r>
      <w:r>
        <w:tab/>
        <w:t>1099</w:t>
      </w:r>
    </w:p>
    <w:p w14:paraId="15C690E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General </w:t>
      </w:r>
      <w:r>
        <w:rPr>
          <w:lang w:eastAsia="zh-CN"/>
        </w:rPr>
        <w:t>setup</w:t>
      </w:r>
      <w:r>
        <w:t xml:space="preserve"> for SIB19</w:t>
      </w:r>
      <w:r>
        <w:tab/>
        <w:t>1101</w:t>
      </w:r>
    </w:p>
    <w:p w14:paraId="7DB24A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A.3.36.5</w:t>
      </w:r>
      <w:r>
        <w:rPr>
          <w:rFonts w:ascii="Calibri" w:eastAsia="Malgun Gothic" w:hAnsi="Calibri"/>
          <w:sz w:val="22"/>
          <w:szCs w:val="22"/>
        </w:rPr>
        <w:tab/>
      </w:r>
      <w:r>
        <w:t>Satellite specific parameters configuration</w:t>
      </w:r>
      <w:r>
        <w:tab/>
        <w:t>1102</w:t>
      </w:r>
    </w:p>
    <w:p w14:paraId="3BD88D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A.3.36.</w:t>
      </w:r>
      <w:r w:rsidRPr="007229CD">
        <w:rPr>
          <w:lang w:val="en-US" w:eastAsia="zh-CN"/>
        </w:rPr>
        <w:t>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Satellite specific configuration for serving cell</w:t>
      </w:r>
      <w:r>
        <w:tab/>
        <w:t>1102</w:t>
      </w:r>
    </w:p>
    <w:p w14:paraId="7DC72B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lastRenderedPageBreak/>
        <w:t>A.3.36.</w:t>
      </w:r>
      <w:r w:rsidRPr="007229CD">
        <w:rPr>
          <w:lang w:val="en-US" w:eastAsia="zh-CN"/>
        </w:rPr>
        <w:t>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Satellite specific configuration for neighbour cell</w:t>
      </w:r>
      <w:r>
        <w:tab/>
        <w:t>1103</w:t>
      </w:r>
    </w:p>
    <w:p w14:paraId="5CE5739B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A.4</w:t>
      </w:r>
      <w:r>
        <w:rPr>
          <w:rFonts w:ascii="Calibri" w:eastAsia="Malgun Gothic" w:hAnsi="Calibri"/>
          <w:szCs w:val="22"/>
        </w:rPr>
        <w:tab/>
      </w:r>
      <w:r>
        <w:t>EN-DC tests with all NR cells in FR1</w:t>
      </w:r>
      <w:r>
        <w:tab/>
        <w:t>1096</w:t>
      </w:r>
    </w:p>
    <w:p w14:paraId="6990F70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1096</w:t>
      </w:r>
    </w:p>
    <w:p w14:paraId="7961625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1096</w:t>
      </w:r>
    </w:p>
    <w:p w14:paraId="28078B0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1096</w:t>
      </w:r>
    </w:p>
    <w:p w14:paraId="446DBED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A.4.3.1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1096</w:t>
      </w:r>
    </w:p>
    <w:p w14:paraId="413F57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1096</w:t>
      </w:r>
    </w:p>
    <w:p w14:paraId="361A62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1096</w:t>
      </w:r>
    </w:p>
    <w:p w14:paraId="2D38D8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1096</w:t>
      </w:r>
    </w:p>
    <w:p w14:paraId="78DB00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4.3.2.2.1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contention based random access test in FR1 for PSCell in EN-DC</w:t>
      </w:r>
      <w:r>
        <w:tab/>
        <w:t>1096</w:t>
      </w:r>
    </w:p>
    <w:p w14:paraId="04A6D7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</w:t>
      </w:r>
      <w:r>
        <w:rPr>
          <w:lang w:eastAsia="zh-CN"/>
        </w:rPr>
        <w:t>.4.3.2.2.2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 on-contention based random access test in FR1 for PSCell in EN-DC</w:t>
      </w:r>
      <w:r>
        <w:tab/>
        <w:t>1100</w:t>
      </w:r>
    </w:p>
    <w:p w14:paraId="0F93C7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4.3.2.2.3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contention based random access test in FR1 for PSCell in EN-DC</w:t>
      </w:r>
      <w:r>
        <w:tab/>
        <w:t>1104</w:t>
      </w:r>
    </w:p>
    <w:p w14:paraId="334F42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</w:t>
      </w:r>
      <w:r>
        <w:rPr>
          <w:lang w:eastAsia="zh-CN"/>
        </w:rPr>
        <w:t>.4.3.2.2.4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n on-contention based random access test in FR1 for PSCell in EN-DC</w:t>
      </w:r>
      <w:r>
        <w:tab/>
        <w:t>1108</w:t>
      </w:r>
    </w:p>
    <w:p w14:paraId="02BC01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A.4.3.2.3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1112</w:t>
      </w:r>
    </w:p>
    <w:p w14:paraId="0198B52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</w:t>
      </w:r>
      <w:r>
        <w:rPr>
          <w:lang w:eastAsia="zh-CN"/>
        </w:rPr>
        <w:t>3</w:t>
      </w:r>
      <w:r w:rsidRPr="007229CD">
        <w:rPr>
          <w:rFonts w:eastAsia="MS Mincho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Handover with PSCell from EN-DC to EN-DC with known target PSCell in FR1</w:t>
      </w:r>
      <w:r>
        <w:tab/>
        <w:t>1112</w:t>
      </w:r>
    </w:p>
    <w:p w14:paraId="5A6B075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</w:t>
      </w:r>
      <w:r>
        <w:rPr>
          <w:lang w:eastAsia="zh-CN"/>
        </w:rPr>
        <w:t>3</w:t>
      </w:r>
      <w:r>
        <w:t>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1112</w:t>
      </w:r>
    </w:p>
    <w:p w14:paraId="57067C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</w:t>
      </w:r>
      <w:r>
        <w:rPr>
          <w:lang w:eastAsia="zh-CN"/>
        </w:rPr>
        <w:t>3</w:t>
      </w:r>
      <w: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1118</w:t>
      </w:r>
    </w:p>
    <w:p w14:paraId="2EDC91C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A.4.4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1119</w:t>
      </w:r>
    </w:p>
    <w:p w14:paraId="5ED19BB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1119</w:t>
      </w:r>
    </w:p>
    <w:p w14:paraId="2A50AC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NR UE Transmit Timing Test for FR1</w:t>
      </w:r>
      <w:r>
        <w:tab/>
        <w:t>1119</w:t>
      </w:r>
    </w:p>
    <w:p w14:paraId="73E55B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1119</w:t>
      </w:r>
    </w:p>
    <w:p w14:paraId="40EF0D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A.4.4.1.1.2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1123</w:t>
      </w:r>
    </w:p>
    <w:p w14:paraId="2DE6A8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1123</w:t>
      </w:r>
    </w:p>
    <w:p w14:paraId="04DDA9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1123</w:t>
      </w:r>
    </w:p>
    <w:p w14:paraId="46B00FC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A.4.4.3.1</w:t>
      </w:r>
      <w:r>
        <w:rPr>
          <w:rFonts w:ascii="Calibri" w:eastAsia="Malgun Gothic" w:hAnsi="Calibri"/>
          <w:sz w:val="22"/>
          <w:szCs w:val="22"/>
        </w:rPr>
        <w:tab/>
      </w:r>
      <w:r>
        <w:t>EN-DC FR1 timing advance adjustment accuracy</w:t>
      </w:r>
      <w:r>
        <w:tab/>
        <w:t>1123</w:t>
      </w:r>
    </w:p>
    <w:p w14:paraId="6B59CC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A.4.4.3.1.1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1123</w:t>
      </w:r>
    </w:p>
    <w:p w14:paraId="6EF55C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A.4.4.3.1.2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1123</w:t>
      </w:r>
    </w:p>
    <w:p w14:paraId="55E85F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A.4.4.3.1.3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1127</w:t>
      </w:r>
    </w:p>
    <w:p w14:paraId="4EB3D65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A.4.5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</w:t>
      </w:r>
      <w:r>
        <w:tab/>
        <w:t>1127</w:t>
      </w:r>
    </w:p>
    <w:p w14:paraId="6432B50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1127</w:t>
      </w:r>
    </w:p>
    <w:p w14:paraId="0856A2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PSCell configured with SSB-based RLM RS in non-DRX mode</w:t>
      </w:r>
      <w:r>
        <w:tab/>
        <w:t>1128</w:t>
      </w:r>
    </w:p>
    <w:p w14:paraId="7E9E6E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1128</w:t>
      </w:r>
    </w:p>
    <w:p w14:paraId="1F0F37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1132</w:t>
      </w:r>
    </w:p>
    <w:p w14:paraId="25DA8E2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PSCell configured with SSB-based RLM RS in non-DRX mode</w:t>
      </w:r>
      <w:r>
        <w:tab/>
        <w:t>1132</w:t>
      </w:r>
    </w:p>
    <w:p w14:paraId="4C8C39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1132</w:t>
      </w:r>
    </w:p>
    <w:p w14:paraId="3A99BE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1138</w:t>
      </w:r>
    </w:p>
    <w:p w14:paraId="373136E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PSCell configured with SSB-based RLM RS in DRX mode</w:t>
      </w:r>
      <w:r>
        <w:tab/>
        <w:t>1138</w:t>
      </w:r>
    </w:p>
    <w:p w14:paraId="76139D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1138</w:t>
      </w:r>
    </w:p>
    <w:p w14:paraId="699694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1143</w:t>
      </w:r>
    </w:p>
    <w:p w14:paraId="50C537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PSCell configured with SSB-based RLM RS in DRX mode</w:t>
      </w:r>
      <w:r>
        <w:tab/>
        <w:t>1143</w:t>
      </w:r>
    </w:p>
    <w:p w14:paraId="38E953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1143</w:t>
      </w:r>
    </w:p>
    <w:p w14:paraId="6A3762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1149</w:t>
      </w:r>
    </w:p>
    <w:p w14:paraId="69DBE1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Out-of-sync Test for FR1 PSCell configured with CSI-RS-based RLM in non-DRX mode</w:t>
      </w:r>
      <w:r>
        <w:tab/>
        <w:t>1149</w:t>
      </w:r>
    </w:p>
    <w:p w14:paraId="336650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1149</w:t>
      </w:r>
    </w:p>
    <w:p w14:paraId="7734B5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1154</w:t>
      </w:r>
    </w:p>
    <w:p w14:paraId="3C241B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In-sync Test for FR1 PSCell configured with CSI-RS-based RLM in non-DRX mode</w:t>
      </w:r>
      <w:r>
        <w:tab/>
        <w:t>1154</w:t>
      </w:r>
    </w:p>
    <w:p w14:paraId="503892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1154</w:t>
      </w:r>
    </w:p>
    <w:p w14:paraId="256741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1160</w:t>
      </w:r>
    </w:p>
    <w:p w14:paraId="05464A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Out-of-sync Test for FR1 PSCell configured with CSI-RS-based RLM in DRX mode</w:t>
      </w:r>
      <w:r>
        <w:tab/>
        <w:t>1160</w:t>
      </w:r>
    </w:p>
    <w:p w14:paraId="74925D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1160</w:t>
      </w:r>
    </w:p>
    <w:p w14:paraId="2E1E01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1165</w:t>
      </w:r>
    </w:p>
    <w:p w14:paraId="502ECD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A.4.5.1.8</w:t>
      </w:r>
      <w:r>
        <w:rPr>
          <w:rFonts w:ascii="Calibri" w:eastAsia="Malgun Gothic" w:hAnsi="Calibri"/>
          <w:sz w:val="22"/>
          <w:szCs w:val="22"/>
        </w:rPr>
        <w:tab/>
      </w:r>
      <w:r>
        <w:t>EN-DC Radio Link Monitoring In-sync Test for FR1 PSCell configured with CSI-RS-based RLM in DRX mode</w:t>
      </w:r>
      <w:r>
        <w:tab/>
        <w:t>1166</w:t>
      </w:r>
    </w:p>
    <w:p w14:paraId="2E9624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1166</w:t>
      </w:r>
    </w:p>
    <w:p w14:paraId="5100E9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A.4.5.1.8.2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1171</w:t>
      </w:r>
    </w:p>
    <w:p w14:paraId="2B1552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A.4.5.1.9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PSCell configured with SSB-based RLM RS for UE fulfilling relaxed measurement criterion</w:t>
      </w:r>
      <w:r>
        <w:tab/>
        <w:t>1171</w:t>
      </w:r>
    </w:p>
    <w:p w14:paraId="6C0175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1171</w:t>
      </w:r>
    </w:p>
    <w:p w14:paraId="0EF58EE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1177</w:t>
      </w:r>
    </w:p>
    <w:p w14:paraId="7D7914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bCs/>
        </w:rPr>
        <w:t>A.4.5.2.</w:t>
      </w:r>
      <w:r w:rsidRPr="007229CD">
        <w:rPr>
          <w:bCs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at transitions between active and non-active during DRX in synchronous EN-DC</w:t>
      </w:r>
      <w:r>
        <w:tab/>
        <w:t>1177</w:t>
      </w:r>
    </w:p>
    <w:p w14:paraId="290CD7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1177</w:t>
      </w:r>
    </w:p>
    <w:p w14:paraId="6CC6F5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1181</w:t>
      </w:r>
    </w:p>
    <w:p w14:paraId="27BA96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bCs/>
        </w:rPr>
        <w:t>A.4.5.2.</w:t>
      </w:r>
      <w:r w:rsidRPr="007229CD">
        <w:rPr>
          <w:bCs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at transitions between active and non-active during DRX in asynchronous EN-DC</w:t>
      </w:r>
      <w:r>
        <w:tab/>
        <w:t>1181</w:t>
      </w:r>
    </w:p>
    <w:p w14:paraId="3C3148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1181</w:t>
      </w:r>
    </w:p>
    <w:p w14:paraId="49C951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1185</w:t>
      </w:r>
    </w:p>
    <w:p w14:paraId="4B589F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</w:t>
      </w:r>
      <w:r w:rsidRPr="007229CD">
        <w:rPr>
          <w:bCs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during measurements on deactivated NR SCC in synchronous EN-DC</w:t>
      </w:r>
      <w:r>
        <w:tab/>
        <w:t>1185</w:t>
      </w:r>
    </w:p>
    <w:p w14:paraId="21FC35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1185</w:t>
      </w:r>
    </w:p>
    <w:p w14:paraId="638DA6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1190</w:t>
      </w:r>
    </w:p>
    <w:p w14:paraId="4C28DD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A.4.5.2.4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during measurements on deactivated NR SCC in asynchronous EN-DC</w:t>
      </w:r>
      <w:r>
        <w:tab/>
        <w:t>1191</w:t>
      </w:r>
    </w:p>
    <w:p w14:paraId="56D5A6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1191</w:t>
      </w:r>
    </w:p>
    <w:p w14:paraId="5D6E10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1195</w:t>
      </w:r>
    </w:p>
    <w:p w14:paraId="628B01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</w:t>
      </w:r>
      <w:r w:rsidRPr="007229CD">
        <w:rPr>
          <w:bCs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during measurements on deactivated E-UTRAN SCC in synchronous EN-DC</w:t>
      </w:r>
      <w:r>
        <w:tab/>
        <w:t>1196</w:t>
      </w:r>
    </w:p>
    <w:p w14:paraId="09B329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1196</w:t>
      </w:r>
    </w:p>
    <w:p w14:paraId="3941A5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1200</w:t>
      </w:r>
    </w:p>
    <w:p w14:paraId="267372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</w:t>
      </w:r>
      <w:r w:rsidRPr="007229CD">
        <w:rPr>
          <w:bCs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during measurements on deactivated E-UTRAN SCC in asynchronous EN-DC</w:t>
      </w:r>
      <w:r>
        <w:tab/>
        <w:t>1200</w:t>
      </w:r>
    </w:p>
    <w:p w14:paraId="360EC5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1200</w:t>
      </w:r>
    </w:p>
    <w:p w14:paraId="6FC523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1204</w:t>
      </w:r>
    </w:p>
    <w:p w14:paraId="790018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1204</w:t>
      </w:r>
    </w:p>
    <w:p w14:paraId="13B446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  <w:bCs/>
        </w:rPr>
        <w:t>E-UTRAN - NR FR1 i</w:t>
      </w:r>
      <w:r>
        <w:t>nterruptions at NR SRS carrier based switching in asynchronous EN-DC</w:t>
      </w:r>
      <w:r>
        <w:tab/>
        <w:t>1204</w:t>
      </w:r>
    </w:p>
    <w:p w14:paraId="061414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1204</w:t>
      </w:r>
    </w:p>
    <w:p w14:paraId="4B58D7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1207</w:t>
      </w:r>
    </w:p>
    <w:p w14:paraId="2A4B63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A.4.5.2.9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interruptions at E-UTRA SRS carrier based switching</w:t>
      </w:r>
      <w:r>
        <w:tab/>
        <w:t>1208</w:t>
      </w:r>
    </w:p>
    <w:p w14:paraId="293CC4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1208</w:t>
      </w:r>
    </w:p>
    <w:p w14:paraId="1B49B5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1211</w:t>
      </w:r>
    </w:p>
    <w:p w14:paraId="75B40A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A.4.5.2.10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interruptions due to RRM and RLM/BFD measurements on deactivated NR PSCell</w:t>
      </w:r>
      <w:r>
        <w:tab/>
        <w:t>1212</w:t>
      </w:r>
    </w:p>
    <w:p w14:paraId="170827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A.4.5.2.10.1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1212</w:t>
      </w:r>
    </w:p>
    <w:p w14:paraId="2ED25E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A.4.5.2.10.2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1215</w:t>
      </w:r>
    </w:p>
    <w:p w14:paraId="578141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  <w:lang w:eastAsia="en-US"/>
        </w:rPr>
        <w:t>A.4.5.2.11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  <w:bCs/>
          <w:lang w:eastAsia="en-US"/>
        </w:rPr>
        <w:t>E-UTRAN - NR FR1 i</w:t>
      </w:r>
      <w:r w:rsidRPr="007229CD">
        <w:rPr>
          <w:rFonts w:eastAsia="Malgun Gothic"/>
          <w:lang w:eastAsia="en-US"/>
        </w:rPr>
        <w:t>nterruptions at NR SRS antenna port switching with 1 SRS symbol in a slot in synchronous EN-DC</w:t>
      </w:r>
      <w:r>
        <w:tab/>
        <w:t>1215</w:t>
      </w:r>
    </w:p>
    <w:p w14:paraId="14C256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en-US"/>
        </w:rPr>
        <w:t>A.4.5.2.11.1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en-US"/>
        </w:rPr>
        <w:t>Test Purpose and Environment</w:t>
      </w:r>
      <w:r>
        <w:tab/>
        <w:t>1215</w:t>
      </w:r>
    </w:p>
    <w:p w14:paraId="7E6A46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en-US"/>
        </w:rPr>
        <w:t>A.4.5.2.11.2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en-US"/>
        </w:rPr>
        <w:t>Test Requirements</w:t>
      </w:r>
      <w:r>
        <w:tab/>
        <w:t>1220</w:t>
      </w:r>
    </w:p>
    <w:p w14:paraId="4E1A74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A.4.5.2.12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  <w:bCs/>
        </w:rPr>
        <w:t>E-UTRAN - NR FR1 i</w:t>
      </w:r>
      <w:r>
        <w:t>nterruptions at NR SRS antenna port switching in asynchronous EN-DC</w:t>
      </w:r>
      <w:r>
        <w:tab/>
        <w:t>1221</w:t>
      </w:r>
    </w:p>
    <w:p w14:paraId="67F2DD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A.4.5.2.12.1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1221</w:t>
      </w:r>
    </w:p>
    <w:p w14:paraId="6B36189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1229</w:t>
      </w:r>
    </w:p>
    <w:p w14:paraId="155A20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A.4.5.3.1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known SCell in FR1 for 160ms SCell measurement cycle</w:t>
      </w:r>
      <w:r>
        <w:tab/>
        <w:t>1229</w:t>
      </w:r>
    </w:p>
    <w:p w14:paraId="3D9488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1229</w:t>
      </w:r>
    </w:p>
    <w:p w14:paraId="063AE3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1235</w:t>
      </w:r>
    </w:p>
    <w:p w14:paraId="1C32A1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A.4.5.3.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known SCell in FR1 for 640ms SCell measurement cycle</w:t>
      </w:r>
      <w:r>
        <w:tab/>
        <w:t>1236</w:t>
      </w:r>
    </w:p>
    <w:p w14:paraId="5D5AAB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1236</w:t>
      </w:r>
    </w:p>
    <w:p w14:paraId="7A7028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1236</w:t>
      </w:r>
    </w:p>
    <w:p w14:paraId="3BC238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A.4.5.3.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unknown SCell in FR1</w:t>
      </w:r>
      <w:r>
        <w:tab/>
        <w:t>1236</w:t>
      </w:r>
    </w:p>
    <w:p w14:paraId="24FFD9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1236</w:t>
      </w:r>
    </w:p>
    <w:p w14:paraId="0637B1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1237</w:t>
      </w:r>
    </w:p>
    <w:p w14:paraId="218F2E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A.4.5.3.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multiple unknown SCells in FR1 with single activation/deactivation command</w:t>
      </w:r>
      <w:r>
        <w:tab/>
        <w:t>1238</w:t>
      </w:r>
    </w:p>
    <w:p w14:paraId="0CF550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1238</w:t>
      </w:r>
    </w:p>
    <w:p w14:paraId="3A29F2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1240</w:t>
      </w:r>
    </w:p>
    <w:p w14:paraId="76371F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A.4.5.3.5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Direct SCell activation at SCell addition of known SCell in FR1</w:t>
      </w:r>
      <w:r>
        <w:tab/>
        <w:t>1240</w:t>
      </w:r>
    </w:p>
    <w:p w14:paraId="3BB229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1240</w:t>
      </w:r>
    </w:p>
    <w:p w14:paraId="3CE93E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A.4.5.3.5.2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1248</w:t>
      </w:r>
    </w:p>
    <w:p w14:paraId="5B2202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A.4.5.3.6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Fast SCell Activation of known SCell in FR1 for 160ms SCell measurement cycle</w:t>
      </w:r>
      <w:r>
        <w:tab/>
        <w:t>1249</w:t>
      </w:r>
    </w:p>
    <w:p w14:paraId="42C677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1249</w:t>
      </w:r>
    </w:p>
    <w:p w14:paraId="52DFD6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1253</w:t>
      </w:r>
    </w:p>
    <w:p w14:paraId="7038BB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A.4.5.3.</w:t>
      </w:r>
      <w:r>
        <w:rPr>
          <w:lang w:eastAsia="zh-CN"/>
        </w:rPr>
        <w:t>7</w:t>
      </w:r>
      <w:r>
        <w:rPr>
          <w:rFonts w:ascii="Calibri" w:eastAsia="Malgun Gothic" w:hAnsi="Calibri"/>
          <w:sz w:val="22"/>
          <w:szCs w:val="22"/>
        </w:rPr>
        <w:tab/>
      </w:r>
      <w:r>
        <w:t>Fast SCell Activation of known SCell in FR1 for 640 ms SCell measurement cycle</w:t>
      </w:r>
      <w:r>
        <w:tab/>
        <w:t>1254</w:t>
      </w:r>
    </w:p>
    <w:p w14:paraId="4B7EB4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1254</w:t>
      </w:r>
    </w:p>
    <w:p w14:paraId="56E0AF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A.4.5.3.7.2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1254</w:t>
      </w:r>
    </w:p>
    <w:p w14:paraId="04C269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A.4.5.4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1255</w:t>
      </w:r>
    </w:p>
    <w:p w14:paraId="314718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A.4.5.4.1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1255</w:t>
      </w:r>
    </w:p>
    <w:p w14:paraId="0F7B7C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A.4.5.4.1.1 Test Purpose and Environment</w:t>
      </w:r>
      <w:r>
        <w:tab/>
        <w:t>1255</w:t>
      </w:r>
    </w:p>
    <w:p w14:paraId="0F61BF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1265</w:t>
      </w:r>
    </w:p>
    <w:p w14:paraId="33F525B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A.4.5.5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1265</w:t>
      </w:r>
    </w:p>
    <w:p w14:paraId="5EB5E7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A.4.5.5.1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SSB-based BFD and LR in non-DRX mode</w:t>
      </w:r>
      <w:r>
        <w:tab/>
        <w:t>1265</w:t>
      </w:r>
    </w:p>
    <w:p w14:paraId="037A4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1265</w:t>
      </w:r>
    </w:p>
    <w:p w14:paraId="05688E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1271</w:t>
      </w:r>
    </w:p>
    <w:p w14:paraId="173237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A.4.5.5.2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SSB-based BFD and LR in DRX mode</w:t>
      </w:r>
      <w:r>
        <w:tab/>
        <w:t>1272</w:t>
      </w:r>
    </w:p>
    <w:p w14:paraId="7C75E6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1272</w:t>
      </w:r>
    </w:p>
    <w:p w14:paraId="520676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1277</w:t>
      </w:r>
    </w:p>
    <w:p w14:paraId="5CF382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A.4.5.5.3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CSI-RS-based BFD and LR in non-DRX mode</w:t>
      </w:r>
      <w:r>
        <w:tab/>
        <w:t>1278</w:t>
      </w:r>
    </w:p>
    <w:p w14:paraId="04D09F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1278</w:t>
      </w:r>
    </w:p>
    <w:p w14:paraId="5273E6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1283</w:t>
      </w:r>
    </w:p>
    <w:p w14:paraId="4361C8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A.4.5.5.4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CSI-RS-based BFD and LR in DRX mode</w:t>
      </w:r>
      <w:r>
        <w:tab/>
        <w:t>1284</w:t>
      </w:r>
    </w:p>
    <w:p w14:paraId="196634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1284</w:t>
      </w:r>
    </w:p>
    <w:p w14:paraId="00F4C9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1289</w:t>
      </w:r>
    </w:p>
    <w:p w14:paraId="49E9DA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A.4.5.5.5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SCell configured with CSI-RS-based BFD and SSB-based LR in non-DRX mode</w:t>
      </w:r>
      <w:r>
        <w:tab/>
        <w:t>1290</w:t>
      </w:r>
    </w:p>
    <w:p w14:paraId="2B7117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1290</w:t>
      </w:r>
    </w:p>
    <w:p w14:paraId="2C8C5B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1295</w:t>
      </w:r>
    </w:p>
    <w:p w14:paraId="1FAD8A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A.4.5.5.6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SCell configured with CSI-RS-based BFD and SSB-based LR in DRX mode</w:t>
      </w:r>
      <w:r>
        <w:tab/>
        <w:t>1296</w:t>
      </w:r>
    </w:p>
    <w:p w14:paraId="5FA345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1296</w:t>
      </w:r>
    </w:p>
    <w:p w14:paraId="15B675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1302</w:t>
      </w:r>
    </w:p>
    <w:p w14:paraId="13C442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A.4.5.5.7</w:t>
      </w:r>
      <w:r>
        <w:rPr>
          <w:rFonts w:ascii="Calibri" w:eastAsia="Malgun Gothic" w:hAnsi="Calibri"/>
          <w:sz w:val="22"/>
          <w:szCs w:val="22"/>
        </w:rPr>
        <w:tab/>
      </w:r>
      <w:r>
        <w:t>EN-DC TRP specific Beam Failure Detection and Link Recovery Test for FR1 PSCell configured with SSB-based BFD and LR in non-DRX mode</w:t>
      </w:r>
      <w:r>
        <w:tab/>
        <w:t>1303</w:t>
      </w:r>
    </w:p>
    <w:p w14:paraId="6B36EE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A.4.5.5.7.1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Test Purpose and </w:t>
      </w:r>
      <w:r w:rsidRPr="007229CD">
        <w:rPr>
          <w:snapToGrid w:val="0"/>
          <w:lang w:eastAsia="zh-CN"/>
        </w:rPr>
        <w:t>Environment</w:t>
      </w:r>
      <w:r>
        <w:tab/>
        <w:t>1303</w:t>
      </w:r>
    </w:p>
    <w:p w14:paraId="3560F1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A.4.5.5.7.2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1308</w:t>
      </w:r>
    </w:p>
    <w:p w14:paraId="6325C9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A.4.5.5.8</w:t>
      </w:r>
      <w:r>
        <w:rPr>
          <w:rFonts w:ascii="Calibri" w:eastAsia="Malgun Gothic" w:hAnsi="Calibri"/>
          <w:sz w:val="22"/>
          <w:szCs w:val="22"/>
        </w:rPr>
        <w:tab/>
      </w:r>
      <w:r>
        <w:t>EN-DC TRP specific Beam Failure Detection and Link Recovery Test for FR1 SCell configured with CSI-RS-based BFD and SSB-based LR in non-DRX mode</w:t>
      </w:r>
      <w:r>
        <w:tab/>
        <w:t>1309</w:t>
      </w:r>
    </w:p>
    <w:p w14:paraId="3BA1D4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A.4.5.5.8.1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1309</w:t>
      </w:r>
    </w:p>
    <w:p w14:paraId="4A50C1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A.4.5.5.8.2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1315</w:t>
      </w:r>
    </w:p>
    <w:p w14:paraId="170DD0A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A.4.5.6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tab/>
        <w:t>1316</w:t>
      </w:r>
    </w:p>
    <w:p w14:paraId="080968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A.4.5.6.1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1316</w:t>
      </w:r>
    </w:p>
    <w:p w14:paraId="6BF944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A.4.5.6.1.1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lang w:val="en-US"/>
        </w:rPr>
        <w:t>E-UTRAN – NR PSCell FR1 DL active BWP switch in non-DRX in synchronous EN-DC</w:t>
      </w:r>
      <w:r>
        <w:tab/>
        <w:t>1316</w:t>
      </w:r>
    </w:p>
    <w:p w14:paraId="54CB36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A.4.5.6.1.2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FR1 DL active BWP switch with FR1 SCell in non-DRX in synchronous EN-DC</w:t>
      </w:r>
      <w:r>
        <w:tab/>
        <w:t>1321</w:t>
      </w:r>
    </w:p>
    <w:p w14:paraId="12ECF3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A.4.5.6.2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1327</w:t>
      </w:r>
    </w:p>
    <w:p w14:paraId="274CA6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7229CD">
        <w:rPr>
          <w:rFonts w:cs="Arial"/>
          <w:lang w:val="en-US"/>
        </w:rPr>
        <w:t>on multiple CCs</w:t>
      </w:r>
      <w:r>
        <w:tab/>
        <w:t>1331</w:t>
      </w:r>
    </w:p>
    <w:p w14:paraId="4296FC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A.4.5.6.3.1</w:t>
      </w:r>
      <w:r>
        <w:rPr>
          <w:rFonts w:ascii="Calibri" w:eastAsia="Malgun Gothic" w:hAnsi="Calibri"/>
          <w:sz w:val="22"/>
          <w:szCs w:val="22"/>
        </w:rPr>
        <w:tab/>
      </w:r>
      <w:r>
        <w:t>Simultaneous E-UTRAN – NR PSCell FR1 DL active BWP switch in non-DRX in EN-DC on multiple CCs</w:t>
      </w:r>
      <w:r>
        <w:tab/>
        <w:t>1331</w:t>
      </w:r>
    </w:p>
    <w:p w14:paraId="3572D4D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1331</w:t>
      </w:r>
    </w:p>
    <w:p w14:paraId="115BF86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1337</w:t>
      </w:r>
    </w:p>
    <w:p w14:paraId="105629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A.4.5.6.4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 xml:space="preserve">Simultaneous </w:t>
      </w:r>
      <w:r>
        <w:t>RRC-based Active BWP Switch on multiple CCs</w:t>
      </w:r>
      <w:r>
        <w:tab/>
        <w:t>1337</w:t>
      </w:r>
    </w:p>
    <w:p w14:paraId="548478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A.4.5.6.4.1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FR1 DL active BWP switch in non-DRX in synchronous EN-DC on multiple CCs</w:t>
      </w:r>
      <w:r>
        <w:tab/>
        <w:t>1337</w:t>
      </w:r>
    </w:p>
    <w:p w14:paraId="7921496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1337</w:t>
      </w:r>
    </w:p>
    <w:p w14:paraId="0D0B1FE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1344</w:t>
      </w:r>
    </w:p>
    <w:p w14:paraId="7ED304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A.4.5.6.4.2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PSCell SCell dormancy switch of two FR1 SCells inside active time</w:t>
      </w:r>
      <w:r>
        <w:tab/>
        <w:t>1344</w:t>
      </w:r>
    </w:p>
    <w:p w14:paraId="0072EFE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1344</w:t>
      </w:r>
    </w:p>
    <w:p w14:paraId="5469EE7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lastRenderedPageBreak/>
        <w:t>A.4.5.6.4.2.2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1354</w:t>
      </w:r>
    </w:p>
    <w:p w14:paraId="7EED65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A.4.5.6.5</w:t>
      </w:r>
      <w:r>
        <w:rPr>
          <w:rFonts w:ascii="Calibri" w:eastAsia="Malgun Gothic" w:hAnsi="Calibri"/>
          <w:sz w:val="22"/>
          <w:szCs w:val="22"/>
        </w:rPr>
        <w:tab/>
      </w:r>
      <w:r>
        <w:t>SCell dormancy switch</w:t>
      </w:r>
      <w:r>
        <w:tab/>
        <w:t>1355</w:t>
      </w:r>
    </w:p>
    <w:p w14:paraId="745AEB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A.4.5.6.5.1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PSCell SCell dormancy switch of single FR1 SCell outside active time</w:t>
      </w:r>
      <w:r>
        <w:tab/>
        <w:t>1355</w:t>
      </w:r>
    </w:p>
    <w:p w14:paraId="5F0413F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1355</w:t>
      </w:r>
    </w:p>
    <w:p w14:paraId="3A7DF79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1360</w:t>
      </w:r>
    </w:p>
    <w:p w14:paraId="0D8F48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A.4.5.6.5.2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FR1 PSCell SCell dormancy switch of two FR1 SCells inside active time</w:t>
      </w:r>
      <w:r>
        <w:tab/>
        <w:t>1360</w:t>
      </w:r>
    </w:p>
    <w:p w14:paraId="4CDEF8A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1360</w:t>
      </w:r>
    </w:p>
    <w:p w14:paraId="20F5F7A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A.4.5.6.5.2.2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1366</w:t>
      </w:r>
    </w:p>
    <w:p w14:paraId="172BC65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A.4.5.7</w:t>
      </w:r>
      <w:r>
        <w:rPr>
          <w:rFonts w:ascii="Calibri" w:eastAsia="Malgun Gothic" w:hAnsi="Calibri"/>
          <w:sz w:val="22"/>
          <w:szCs w:val="22"/>
        </w:rPr>
        <w:tab/>
      </w:r>
      <w:r>
        <w:t>PSCell addition and release delay</w:t>
      </w:r>
      <w:r>
        <w:tab/>
        <w:t>1366</w:t>
      </w:r>
    </w:p>
    <w:p w14:paraId="0564182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A.4.5.7.1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known NR PSCell</w:t>
      </w:r>
      <w:r>
        <w:tab/>
        <w:t>1366</w:t>
      </w:r>
    </w:p>
    <w:p w14:paraId="6BFF33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1366</w:t>
      </w:r>
    </w:p>
    <w:p w14:paraId="38773D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A.4.5.7.1.2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1371</w:t>
      </w:r>
    </w:p>
    <w:p w14:paraId="51899D6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A.4.5.8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switching between two uplink carriers</w:t>
      </w:r>
      <w:r>
        <w:tab/>
        <w:t>1372</w:t>
      </w:r>
    </w:p>
    <w:p w14:paraId="2767AB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1372</w:t>
      </w:r>
    </w:p>
    <w:p w14:paraId="4F213FE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A.4.5.8.2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1375</w:t>
      </w:r>
    </w:p>
    <w:p w14:paraId="499DDE6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A.4.5.9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1376</w:t>
      </w:r>
    </w:p>
    <w:p w14:paraId="486A12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A.4.5.9.1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FR1 NR PSCell with non-DRX in synchronous EN- DC</w:t>
      </w:r>
      <w:r>
        <w:tab/>
        <w:t>1376</w:t>
      </w:r>
    </w:p>
    <w:p w14:paraId="2864CB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</w:rPr>
        <w:t>A.4.5.9.1.1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snapToGrid w:val="0"/>
        </w:rPr>
        <w:t>Test Purpose and Environment</w:t>
      </w:r>
      <w:r>
        <w:tab/>
        <w:t>1376</w:t>
      </w:r>
    </w:p>
    <w:p w14:paraId="3DD005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</w:rPr>
        <w:t>A.4.5.9.1.2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 xml:space="preserve">Test </w:t>
      </w:r>
      <w:r w:rsidRPr="007229CD">
        <w:rPr>
          <w:rFonts w:eastAsia="MS Mincho"/>
          <w:snapToGrid w:val="0"/>
        </w:rPr>
        <w:t>Requirements</w:t>
      </w:r>
      <w:r>
        <w:tab/>
        <w:t>1380</w:t>
      </w:r>
    </w:p>
    <w:p w14:paraId="7075986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A.4.5.10</w:t>
      </w:r>
      <w:r>
        <w:rPr>
          <w:rFonts w:ascii="Calibri" w:eastAsia="Malgun Gothic" w:hAnsi="Calibri"/>
          <w:sz w:val="22"/>
          <w:szCs w:val="22"/>
        </w:rPr>
        <w:tab/>
      </w:r>
      <w:r>
        <w:t>PSCell activation and deactivation delay</w:t>
      </w:r>
      <w:r>
        <w:tab/>
        <w:t>1380</w:t>
      </w:r>
    </w:p>
    <w:p w14:paraId="6A64A5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A.4.5.10.1</w:t>
      </w:r>
      <w:r>
        <w:rPr>
          <w:rFonts w:ascii="Calibri" w:eastAsia="Malgun Gothic" w:hAnsi="Calibri"/>
          <w:sz w:val="22"/>
          <w:szCs w:val="22"/>
        </w:rPr>
        <w:tab/>
      </w:r>
      <w:r>
        <w:t>PSCell activation and deactivation delay</w:t>
      </w:r>
      <w:r>
        <w:tab/>
        <w:t>1380</w:t>
      </w:r>
    </w:p>
    <w:p w14:paraId="322354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A.4.5.10.1.1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1380</w:t>
      </w:r>
    </w:p>
    <w:p w14:paraId="10732F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A.4.5.10.1.2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1384</w:t>
      </w:r>
    </w:p>
    <w:p w14:paraId="2DE21D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A.4.5.11</w:t>
      </w:r>
      <w:r>
        <w:rPr>
          <w:rFonts w:ascii="Calibri" w:eastAsia="Malgun Gothic" w:hAnsi="Calibri"/>
          <w:sz w:val="22"/>
          <w:szCs w:val="22"/>
        </w:rPr>
        <w:tab/>
      </w:r>
      <w:r>
        <w:t>Conditional PSCell addition and release delay (FR1 EN-DC)</w:t>
      </w:r>
      <w:r>
        <w:tab/>
        <w:t>1385</w:t>
      </w:r>
    </w:p>
    <w:p w14:paraId="568384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A.4.5.11.1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PSCell</w:t>
      </w:r>
      <w:r>
        <w:tab/>
        <w:t>1385</w:t>
      </w:r>
    </w:p>
    <w:p w14:paraId="0E8E61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A.4.5.11.1.1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1385</w:t>
      </w:r>
    </w:p>
    <w:p w14:paraId="0741D4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A.4.5.11.1.2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1385</w:t>
      </w:r>
    </w:p>
    <w:p w14:paraId="038B21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A.4.5.11.1.3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1389</w:t>
      </w:r>
    </w:p>
    <w:p w14:paraId="0B804AD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1389</w:t>
      </w:r>
    </w:p>
    <w:p w14:paraId="53C2EB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1389</w:t>
      </w:r>
    </w:p>
    <w:p w14:paraId="77E0A45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without gap under non-DRX</w:t>
      </w:r>
      <w:r>
        <w:tab/>
        <w:t>1389</w:t>
      </w:r>
    </w:p>
    <w:p w14:paraId="000D19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1389</w:t>
      </w:r>
    </w:p>
    <w:p w14:paraId="118C04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1389</w:t>
      </w:r>
    </w:p>
    <w:p w14:paraId="43A304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1393</w:t>
      </w:r>
    </w:p>
    <w:p w14:paraId="5FFBF94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without gap under DRX</w:t>
      </w:r>
      <w:r>
        <w:tab/>
        <w:t>1393</w:t>
      </w:r>
    </w:p>
    <w:p w14:paraId="60978B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1393</w:t>
      </w:r>
    </w:p>
    <w:p w14:paraId="30C37B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1393</w:t>
      </w:r>
    </w:p>
    <w:p w14:paraId="565AD1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1397</w:t>
      </w:r>
    </w:p>
    <w:p w14:paraId="752265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 per-UE gaps under non-DRX</w:t>
      </w:r>
      <w:r>
        <w:tab/>
        <w:t>1397</w:t>
      </w:r>
    </w:p>
    <w:p w14:paraId="43A06E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1397</w:t>
      </w:r>
    </w:p>
    <w:p w14:paraId="7CB1AA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1397</w:t>
      </w:r>
    </w:p>
    <w:p w14:paraId="46E974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1401</w:t>
      </w:r>
    </w:p>
    <w:p w14:paraId="0523C4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 per-UE gaps under DRX</w:t>
      </w:r>
      <w:r>
        <w:tab/>
        <w:t>1401</w:t>
      </w:r>
    </w:p>
    <w:p w14:paraId="4829B8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1401</w:t>
      </w:r>
    </w:p>
    <w:p w14:paraId="039CE0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1401</w:t>
      </w:r>
    </w:p>
    <w:p w14:paraId="346B59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1405</w:t>
      </w:r>
    </w:p>
    <w:p w14:paraId="1545F3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without gap under non-DRX with SSB index reading</w:t>
      </w:r>
      <w:r>
        <w:tab/>
        <w:t>1405</w:t>
      </w:r>
    </w:p>
    <w:p w14:paraId="379FBE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1405</w:t>
      </w:r>
    </w:p>
    <w:p w14:paraId="065F06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1405</w:t>
      </w:r>
    </w:p>
    <w:p w14:paraId="069710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1407</w:t>
      </w:r>
    </w:p>
    <w:p w14:paraId="6C6570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 SSB index reading with per-UE gaps</w:t>
      </w:r>
      <w:r>
        <w:tab/>
        <w:t>1408</w:t>
      </w:r>
    </w:p>
    <w:p w14:paraId="0A9665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1408</w:t>
      </w:r>
    </w:p>
    <w:p w14:paraId="46BC10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1408</w:t>
      </w:r>
    </w:p>
    <w:p w14:paraId="37C59B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1410</w:t>
      </w:r>
    </w:p>
    <w:p w14:paraId="32F192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under DRX</w:t>
      </w:r>
      <w:r>
        <w:t xml:space="preserve"> </w:t>
      </w:r>
      <w:r w:rsidRPr="007229CD">
        <w:rPr>
          <w:snapToGrid w:val="0"/>
        </w:rPr>
        <w:t>for UE configured with highSpeedMeasFlag-r16</w:t>
      </w:r>
      <w:r>
        <w:tab/>
        <w:t>1411</w:t>
      </w:r>
    </w:p>
    <w:p w14:paraId="7884F5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1411</w:t>
      </w:r>
    </w:p>
    <w:p w14:paraId="1FC8FF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A.4.6.1.7.2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1411</w:t>
      </w:r>
    </w:p>
    <w:p w14:paraId="7D0BA4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A.4.6.1.7.3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1415</w:t>
      </w:r>
    </w:p>
    <w:p w14:paraId="42B116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A.4.6.1.8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EN-DC event triggered reporting tests for FR1 cell without SSB time index detection </w:t>
      </w:r>
      <w:r>
        <w:rPr>
          <w:lang w:eastAsia="zh-CN"/>
        </w:rPr>
        <w:t>whe</w:t>
      </w:r>
      <w:r w:rsidRPr="007229CD">
        <w:rPr>
          <w:lang w:val="en-US" w:eastAsia="zh-CN"/>
        </w:rPr>
        <w:t xml:space="preserve">n </w:t>
      </w:r>
      <w:r>
        <w:t xml:space="preserve">DRX is used for UE configured with </w:t>
      </w:r>
      <w:r w:rsidRPr="007229CD">
        <w:rPr>
          <w:rFonts w:eastAsia="DengXian" w:cs="Arial"/>
          <w:bCs/>
          <w:i/>
          <w:lang w:eastAsia="zh-CN"/>
        </w:rPr>
        <w:t>highSpeedMeasCA-Scell-r17</w:t>
      </w:r>
      <w:r>
        <w:tab/>
        <w:t>1415</w:t>
      </w:r>
    </w:p>
    <w:p w14:paraId="1EA749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A.4.6.1.8.1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1415</w:t>
      </w:r>
    </w:p>
    <w:p w14:paraId="12ABA7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A.4.6.1.8.2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1420</w:t>
      </w:r>
    </w:p>
    <w:p w14:paraId="5E4424D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1421</w:t>
      </w:r>
    </w:p>
    <w:p w14:paraId="774752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A.4.6.2.1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without SSB time index detection when DRX is not used</w:t>
      </w:r>
      <w:r>
        <w:tab/>
        <w:t>1421</w:t>
      </w:r>
    </w:p>
    <w:p w14:paraId="0622E0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1421</w:t>
      </w:r>
    </w:p>
    <w:p w14:paraId="03109E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1425</w:t>
      </w:r>
    </w:p>
    <w:p w14:paraId="2F8CA54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A.4.6.2.2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without SSB time index detection when DRX is used</w:t>
      </w:r>
      <w:r>
        <w:tab/>
        <w:t>1425</w:t>
      </w:r>
    </w:p>
    <w:p w14:paraId="41AD69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1425</w:t>
      </w:r>
    </w:p>
    <w:p w14:paraId="34C7ED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1429</w:t>
      </w:r>
    </w:p>
    <w:p w14:paraId="74F0D7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1430</w:t>
      </w:r>
    </w:p>
    <w:p w14:paraId="567A84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1430</w:t>
      </w:r>
    </w:p>
    <w:p w14:paraId="353ED4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A.4.6.2.5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SSB time index detection when DRX is not used</w:t>
      </w:r>
      <w:r>
        <w:tab/>
        <w:t>1430</w:t>
      </w:r>
    </w:p>
    <w:p w14:paraId="46674A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1430</w:t>
      </w:r>
    </w:p>
    <w:p w14:paraId="03B292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1434</w:t>
      </w:r>
    </w:p>
    <w:p w14:paraId="74B11D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A.4.6.2.6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SSB time index detection when DRX is used</w:t>
      </w:r>
      <w:r>
        <w:tab/>
        <w:t>1434</w:t>
      </w:r>
    </w:p>
    <w:p w14:paraId="49B597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1434</w:t>
      </w:r>
    </w:p>
    <w:p w14:paraId="5685DB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1439</w:t>
      </w:r>
    </w:p>
    <w:p w14:paraId="6837B8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A.4.6.2.7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/>
        </w:rPr>
        <w:t>Void</w:t>
      </w:r>
      <w:r>
        <w:tab/>
        <w:t>1440</w:t>
      </w:r>
    </w:p>
    <w:p w14:paraId="3CBC58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A.4.6.2.8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/>
        </w:rPr>
        <w:t>Void</w:t>
      </w:r>
      <w:r>
        <w:tab/>
        <w:t>1440</w:t>
      </w:r>
    </w:p>
    <w:p w14:paraId="20A741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A.4.6.2.9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without SSB time index detection when DRX is used for UE configured with highSpeedMeasInterFreq-r17</w:t>
      </w:r>
      <w:r>
        <w:tab/>
        <w:t>1440</w:t>
      </w:r>
    </w:p>
    <w:p w14:paraId="4B850E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1440</w:t>
      </w:r>
    </w:p>
    <w:p w14:paraId="4A8CBE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1443</w:t>
      </w:r>
    </w:p>
    <w:p w14:paraId="146499E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fi-FI"/>
        </w:rPr>
        <w:t>A.4.6.3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fi-FI"/>
        </w:rPr>
        <w:t>Void</w:t>
      </w:r>
      <w:r>
        <w:tab/>
        <w:t>1444</w:t>
      </w:r>
    </w:p>
    <w:p w14:paraId="726FD7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1444</w:t>
      </w:r>
    </w:p>
    <w:p w14:paraId="47BD751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1444</w:t>
      </w:r>
    </w:p>
    <w:p w14:paraId="4A4233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1444</w:t>
      </w:r>
    </w:p>
    <w:p w14:paraId="68CBD7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1444</w:t>
      </w:r>
    </w:p>
    <w:p w14:paraId="6F1D41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1447</w:t>
      </w:r>
    </w:p>
    <w:p w14:paraId="5060835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1447</w:t>
      </w:r>
    </w:p>
    <w:p w14:paraId="219C82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1447</w:t>
      </w:r>
    </w:p>
    <w:p w14:paraId="0C3B71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1448</w:t>
      </w:r>
    </w:p>
    <w:p w14:paraId="5F8BD9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1451</w:t>
      </w:r>
    </w:p>
    <w:p w14:paraId="132479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</w:t>
      </w:r>
      <w:r>
        <w:tab/>
        <w:t>1451</w:t>
      </w:r>
    </w:p>
    <w:p w14:paraId="795876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1451</w:t>
      </w:r>
    </w:p>
    <w:p w14:paraId="51CBFF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1452</w:t>
      </w:r>
    </w:p>
    <w:p w14:paraId="1A0ABD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1455</w:t>
      </w:r>
    </w:p>
    <w:p w14:paraId="2909D7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</w:t>
      </w:r>
      <w:r>
        <w:tab/>
        <w:t>1455</w:t>
      </w:r>
    </w:p>
    <w:p w14:paraId="79A982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1455</w:t>
      </w:r>
    </w:p>
    <w:p w14:paraId="76F6F8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1456</w:t>
      </w:r>
    </w:p>
    <w:p w14:paraId="7B9C3D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1458</w:t>
      </w:r>
    </w:p>
    <w:p w14:paraId="34017E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A.4.6.4.5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SSB based L1-RSRP measurement when DRX is used for UE configured with </w:t>
      </w:r>
      <w:r w:rsidRPr="007229CD">
        <w:rPr>
          <w:i/>
          <w:iCs/>
          <w:snapToGrid w:val="0"/>
        </w:rPr>
        <w:t>highSpeedMeasFlag-r16</w:t>
      </w:r>
      <w:r>
        <w:tab/>
        <w:t>1458</w:t>
      </w:r>
    </w:p>
    <w:p w14:paraId="385ECB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1458</w:t>
      </w:r>
    </w:p>
    <w:p w14:paraId="27B735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1459</w:t>
      </w:r>
    </w:p>
    <w:p w14:paraId="3A9CE6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A.4.6.4.5.3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1462</w:t>
      </w:r>
    </w:p>
    <w:p w14:paraId="3034F40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A.4.6.5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1462</w:t>
      </w:r>
    </w:p>
    <w:p w14:paraId="7A817B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SRS-RSRP measurement with non-DRX</w:t>
      </w:r>
      <w:r>
        <w:tab/>
        <w:t>1462</w:t>
      </w:r>
    </w:p>
    <w:p w14:paraId="546976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1462</w:t>
      </w:r>
    </w:p>
    <w:p w14:paraId="6D03D9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1463</w:t>
      </w:r>
    </w:p>
    <w:p w14:paraId="47B562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A.4.6.5.1.3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1466</w:t>
      </w:r>
    </w:p>
    <w:p w14:paraId="147F74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CLI-RSSI measurement with non-DRX</w:t>
      </w:r>
      <w:r>
        <w:tab/>
        <w:t>1466</w:t>
      </w:r>
    </w:p>
    <w:p w14:paraId="789F5C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1466</w:t>
      </w:r>
    </w:p>
    <w:p w14:paraId="14A07F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1467</w:t>
      </w:r>
    </w:p>
    <w:p w14:paraId="6C5461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A.4.6.5.2.3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1468</w:t>
      </w:r>
    </w:p>
    <w:p w14:paraId="7C38A6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A.4.6.6.1.2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1473</w:t>
      </w:r>
    </w:p>
    <w:p w14:paraId="244628F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A.4.6.7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1473</w:t>
      </w:r>
    </w:p>
    <w:p w14:paraId="329F79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 when DRX is used</w:t>
      </w:r>
      <w:r>
        <w:tab/>
        <w:t>1476</w:t>
      </w:r>
    </w:p>
    <w:p w14:paraId="2AF208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A.4.6.7.2.1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1476</w:t>
      </w:r>
    </w:p>
    <w:p w14:paraId="22359C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A.4.6.7.2.2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1476</w:t>
      </w:r>
    </w:p>
    <w:p w14:paraId="7DC4F0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A.4.6.7.2.3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1479</w:t>
      </w:r>
    </w:p>
    <w:p w14:paraId="0757895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A.4.6.7.</w:t>
      </w:r>
      <w:r w:rsidRPr="007229CD">
        <w:rPr>
          <w:snapToGrid w:val="0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L1-SINR measurement </w:t>
      </w:r>
      <w:r w:rsidRPr="007229CD">
        <w:rPr>
          <w:snapToGrid w:val="0"/>
          <w:lang w:eastAsia="zh-CN"/>
        </w:rPr>
        <w:t xml:space="preserve">with </w:t>
      </w:r>
      <w:r w:rsidRPr="007229CD">
        <w:rPr>
          <w:snapToGrid w:val="0"/>
        </w:rPr>
        <w:t>CSI-RS based CMR and dedicated IMR configured when DRX is used</w:t>
      </w:r>
      <w:r>
        <w:tab/>
        <w:t>1479</w:t>
      </w:r>
    </w:p>
    <w:p w14:paraId="443BF1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A.4.6.7.3.1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1479</w:t>
      </w:r>
    </w:p>
    <w:p w14:paraId="4AA5AB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A.4.6.7.3.2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1479</w:t>
      </w:r>
    </w:p>
    <w:p w14:paraId="50A40B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A.4.6.7.3.3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1481</w:t>
      </w:r>
    </w:p>
    <w:p w14:paraId="405DE6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A.4.6.8</w:t>
      </w:r>
      <w:r>
        <w:rPr>
          <w:rFonts w:ascii="Calibri" w:eastAsia="Malgun Gothic" w:hAnsi="Calibri"/>
          <w:sz w:val="22"/>
          <w:szCs w:val="22"/>
        </w:rPr>
        <w:tab/>
      </w:r>
      <w:r>
        <w:t>CSI-RS based intra-frequency Measurement</w:t>
      </w:r>
      <w:r>
        <w:tab/>
        <w:t>1482</w:t>
      </w:r>
    </w:p>
    <w:p w14:paraId="6D5797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A.4.6.8.1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 tests without gap under DRX</w:t>
      </w:r>
      <w:r>
        <w:tab/>
        <w:t>1482</w:t>
      </w:r>
    </w:p>
    <w:p w14:paraId="546CDF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1482</w:t>
      </w:r>
    </w:p>
    <w:p w14:paraId="6FBBA2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A.4.6.8.1.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1486</w:t>
      </w:r>
    </w:p>
    <w:p w14:paraId="0C440C7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A.4.6.9</w:t>
      </w:r>
      <w:r>
        <w:rPr>
          <w:rFonts w:ascii="Calibri" w:eastAsia="Malgun Gothic" w:hAnsi="Calibri"/>
          <w:sz w:val="22"/>
          <w:szCs w:val="22"/>
        </w:rPr>
        <w:tab/>
      </w:r>
      <w:r>
        <w:t>CSI-RS based inter-frequency Measurement</w:t>
      </w:r>
      <w:r>
        <w:tab/>
        <w:t>1486</w:t>
      </w:r>
    </w:p>
    <w:p w14:paraId="299DDE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A.4.6.9.1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event triggered reporting tests for FR1 cell when non-DRX is used</w:t>
      </w:r>
      <w:r>
        <w:tab/>
        <w:t>1486</w:t>
      </w:r>
    </w:p>
    <w:p w14:paraId="28608A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A.4.6.9.1.1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1486</w:t>
      </w:r>
    </w:p>
    <w:p w14:paraId="1AB15F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A.4.6.9.1.2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1490</w:t>
      </w:r>
    </w:p>
    <w:p w14:paraId="219A54A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1491</w:t>
      </w:r>
    </w:p>
    <w:p w14:paraId="38ADFC8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1491</w:t>
      </w:r>
    </w:p>
    <w:p w14:paraId="05BCD4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Intra-frequency measurement accuracy with FR1 serving cell and FR1 target cell</w:t>
      </w:r>
      <w:r>
        <w:tab/>
        <w:t>1491</w:t>
      </w:r>
    </w:p>
    <w:p w14:paraId="382D50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1491</w:t>
      </w:r>
    </w:p>
    <w:p w14:paraId="3D7DE8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1491</w:t>
      </w:r>
    </w:p>
    <w:p w14:paraId="2254F6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1495</w:t>
      </w:r>
    </w:p>
    <w:p w14:paraId="3087B7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inter-frequency measurement accuracy with FR1 serving cell and FR1 target cell</w:t>
      </w:r>
      <w:r>
        <w:tab/>
        <w:t>1495</w:t>
      </w:r>
    </w:p>
    <w:p w14:paraId="618CA2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1495</w:t>
      </w:r>
    </w:p>
    <w:p w14:paraId="6B44F8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1496</w:t>
      </w:r>
    </w:p>
    <w:p w14:paraId="5009BA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1500</w:t>
      </w:r>
    </w:p>
    <w:p w14:paraId="204FF4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1500</w:t>
      </w:r>
    </w:p>
    <w:p w14:paraId="365E358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1500</w:t>
      </w:r>
    </w:p>
    <w:p w14:paraId="573765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bCs/>
          <w:snapToGrid w:val="0"/>
        </w:rPr>
        <w:t>A.4.7.2.1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bCs/>
          <w:snapToGrid w:val="0"/>
        </w:rPr>
        <w:t>EN-DC Intra-frequency measurement accuracy with FR1 serving cell and FR1 target cell</w:t>
      </w:r>
      <w:r>
        <w:tab/>
        <w:t>1500</w:t>
      </w:r>
    </w:p>
    <w:p w14:paraId="0343EF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A.4.7.2.1.1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Purpose and Environment</w:t>
      </w:r>
      <w:r>
        <w:tab/>
        <w:t>1500</w:t>
      </w:r>
    </w:p>
    <w:p w14:paraId="6043B7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A.4.7.2.1.2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Parameters</w:t>
      </w:r>
      <w:r>
        <w:tab/>
        <w:t>1501</w:t>
      </w:r>
    </w:p>
    <w:p w14:paraId="20F10E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A.4.7.2.1.3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Requirements</w:t>
      </w:r>
      <w:r>
        <w:tab/>
        <w:t>1506</w:t>
      </w:r>
    </w:p>
    <w:p w14:paraId="5AD748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1506</w:t>
      </w:r>
    </w:p>
    <w:p w14:paraId="0FFA01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A.4.7.2.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1506</w:t>
      </w:r>
    </w:p>
    <w:p w14:paraId="051798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A.4.7.2.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1506</w:t>
      </w:r>
    </w:p>
    <w:p w14:paraId="75448D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A.4.7.2.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1511</w:t>
      </w:r>
    </w:p>
    <w:p w14:paraId="61FDE20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1511</w:t>
      </w:r>
    </w:p>
    <w:p w14:paraId="63D3F4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measurement accuracy with FR1 serving cell and FR1 target cell</w:t>
      </w:r>
      <w:r>
        <w:tab/>
        <w:t>1511</w:t>
      </w:r>
    </w:p>
    <w:p w14:paraId="5549D0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1511</w:t>
      </w:r>
    </w:p>
    <w:p w14:paraId="0BC763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1511</w:t>
      </w:r>
    </w:p>
    <w:p w14:paraId="7B3737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1515</w:t>
      </w:r>
    </w:p>
    <w:p w14:paraId="105D3F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A.4.7.3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1515</w:t>
      </w:r>
    </w:p>
    <w:p w14:paraId="6461A2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A.4.7.3.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1515</w:t>
      </w:r>
    </w:p>
    <w:p w14:paraId="10AD68B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A.4.7.3.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1515</w:t>
      </w:r>
    </w:p>
    <w:p w14:paraId="6797A4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A.4.7.3.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1520</w:t>
      </w:r>
    </w:p>
    <w:p w14:paraId="3F936E0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1520</w:t>
      </w:r>
    </w:p>
    <w:p w14:paraId="15F115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1520</w:t>
      </w:r>
    </w:p>
    <w:p w14:paraId="5CE309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1520</w:t>
      </w:r>
    </w:p>
    <w:p w14:paraId="0D019B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1521</w:t>
      </w:r>
    </w:p>
    <w:p w14:paraId="11C4B5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1524</w:t>
      </w:r>
    </w:p>
    <w:p w14:paraId="4269C41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1524</w:t>
      </w:r>
    </w:p>
    <w:p w14:paraId="6E94AB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1524</w:t>
      </w:r>
    </w:p>
    <w:p w14:paraId="5892A4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1525</w:t>
      </w:r>
    </w:p>
    <w:p w14:paraId="0CBB44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1528</w:t>
      </w:r>
    </w:p>
    <w:p w14:paraId="073E52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</w:rPr>
        <w:t>A.4.7.5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</w:rPr>
        <w:t>SFTD accuracy</w:t>
      </w:r>
      <w:r>
        <w:tab/>
        <w:t>1528</w:t>
      </w:r>
    </w:p>
    <w:p w14:paraId="7CF5F7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A.4.7.5.1</w:t>
      </w:r>
      <w:r>
        <w:rPr>
          <w:rFonts w:ascii="Calibri" w:eastAsia="Malgun Gothic" w:hAnsi="Calibri"/>
          <w:sz w:val="22"/>
          <w:szCs w:val="22"/>
        </w:rPr>
        <w:tab/>
      </w:r>
      <w:r>
        <w:t>SFTD accuracy</w:t>
      </w:r>
      <w:r>
        <w:tab/>
        <w:t>1528</w:t>
      </w:r>
    </w:p>
    <w:p w14:paraId="032609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1528</w:t>
      </w:r>
    </w:p>
    <w:p w14:paraId="65589E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1528</w:t>
      </w:r>
    </w:p>
    <w:p w14:paraId="13CCF0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A.4.7.5.1.3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1533</w:t>
      </w:r>
    </w:p>
    <w:p w14:paraId="382C92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A.4.7.5.2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1533</w:t>
      </w:r>
    </w:p>
    <w:p w14:paraId="210E0BE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A.4.7.5.3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1533</w:t>
      </w:r>
    </w:p>
    <w:p w14:paraId="32EA98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A.4.7.6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1533</w:t>
      </w:r>
    </w:p>
    <w:p w14:paraId="6CF8611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SRS-RSRP measurement accuracy with FR1 serving cell</w:t>
      </w:r>
      <w:r>
        <w:tab/>
        <w:t>1533</w:t>
      </w:r>
    </w:p>
    <w:p w14:paraId="0FB13E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A.4.7.6.1.1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1533</w:t>
      </w:r>
    </w:p>
    <w:p w14:paraId="1DC875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1534</w:t>
      </w:r>
    </w:p>
    <w:p w14:paraId="2E3D45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1539</w:t>
      </w:r>
    </w:p>
    <w:p w14:paraId="7F9F80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CLI-RSSI measurement accuracy with FR1 serving cell</w:t>
      </w:r>
      <w:r>
        <w:tab/>
        <w:t>1539</w:t>
      </w:r>
    </w:p>
    <w:p w14:paraId="2516B7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1539</w:t>
      </w:r>
    </w:p>
    <w:p w14:paraId="7397B0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1540</w:t>
      </w:r>
    </w:p>
    <w:p w14:paraId="1D4835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1543</w:t>
      </w:r>
    </w:p>
    <w:p w14:paraId="762875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A.4.7.7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1543</w:t>
      </w:r>
    </w:p>
    <w:p w14:paraId="093E6AF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</w:t>
      </w:r>
      <w:r>
        <w:tab/>
        <w:t>1547</w:t>
      </w:r>
    </w:p>
    <w:p w14:paraId="3A9A4A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1547</w:t>
      </w:r>
    </w:p>
    <w:p w14:paraId="4C37D9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1547</w:t>
      </w:r>
    </w:p>
    <w:p w14:paraId="159C36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1551</w:t>
      </w:r>
    </w:p>
    <w:p w14:paraId="24EAB1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CSI-RS based CMR and dedicated IMR</w:t>
      </w:r>
      <w:r>
        <w:tab/>
        <w:t>1551</w:t>
      </w:r>
    </w:p>
    <w:p w14:paraId="5AA7E1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1551</w:t>
      </w:r>
    </w:p>
    <w:p w14:paraId="757184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1551</w:t>
      </w:r>
    </w:p>
    <w:p w14:paraId="1F07D2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A.4.7.7.3.3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1554</w:t>
      </w:r>
    </w:p>
    <w:p w14:paraId="0A31A3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A.4.7.8</w:t>
      </w:r>
      <w:r>
        <w:rPr>
          <w:rFonts w:ascii="Calibri" w:eastAsia="Malgun Gothic" w:hAnsi="Calibri"/>
          <w:sz w:val="22"/>
          <w:szCs w:val="22"/>
        </w:rPr>
        <w:tab/>
      </w:r>
      <w:r>
        <w:t>CSI-RSRP</w:t>
      </w:r>
      <w:r>
        <w:tab/>
        <w:t>1554</w:t>
      </w:r>
    </w:p>
    <w:p w14:paraId="2D612E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Intra-frequency measurement accuracy with FR1 serving cell and FR1 target cell</w:t>
      </w:r>
      <w:r>
        <w:tab/>
        <w:t>1554</w:t>
      </w:r>
    </w:p>
    <w:p w14:paraId="0451A5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1554</w:t>
      </w:r>
    </w:p>
    <w:p w14:paraId="4B4C6E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1555</w:t>
      </w:r>
    </w:p>
    <w:p w14:paraId="4E2D85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1560</w:t>
      </w:r>
    </w:p>
    <w:p w14:paraId="435DF4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inter-frequency measurement accuracy with FR1 serving cell and FR1 target cell</w:t>
      </w:r>
      <w:r>
        <w:tab/>
        <w:t>1560</w:t>
      </w:r>
    </w:p>
    <w:p w14:paraId="0685C6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1560</w:t>
      </w:r>
    </w:p>
    <w:p w14:paraId="551BF3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1560</w:t>
      </w:r>
    </w:p>
    <w:p w14:paraId="2C6917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A.4.7.8.2.3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1565</w:t>
      </w:r>
    </w:p>
    <w:p w14:paraId="56B091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A.4.7.9</w:t>
      </w:r>
      <w:r>
        <w:rPr>
          <w:rFonts w:ascii="Calibri" w:eastAsia="Malgun Gothic" w:hAnsi="Calibri"/>
          <w:sz w:val="22"/>
          <w:szCs w:val="22"/>
        </w:rPr>
        <w:tab/>
      </w:r>
      <w:r>
        <w:t>CSI-RSRQ</w:t>
      </w:r>
      <w:r>
        <w:tab/>
        <w:t>1565</w:t>
      </w:r>
    </w:p>
    <w:p w14:paraId="4EC277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measurement accuracy with FR1 serving cell and FR1 target cell</w:t>
      </w:r>
      <w:r>
        <w:tab/>
        <w:t>1565</w:t>
      </w:r>
    </w:p>
    <w:p w14:paraId="1580D5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1565</w:t>
      </w:r>
    </w:p>
    <w:p w14:paraId="0A7A7F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1565</w:t>
      </w:r>
    </w:p>
    <w:p w14:paraId="186FF2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A.4.7.9.1.3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1570</w:t>
      </w:r>
    </w:p>
    <w:p w14:paraId="19A47F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A.4.7.9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1570</w:t>
      </w:r>
    </w:p>
    <w:p w14:paraId="56C61C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A.4.7.9.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1570</w:t>
      </w:r>
    </w:p>
    <w:p w14:paraId="093D71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A.4.7.9.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1570</w:t>
      </w:r>
    </w:p>
    <w:p w14:paraId="1536C3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A.4.7.9.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1575</w:t>
      </w:r>
    </w:p>
    <w:p w14:paraId="70F0A3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A.4.7.10</w:t>
      </w:r>
      <w:r>
        <w:rPr>
          <w:rFonts w:ascii="Calibri" w:eastAsia="Malgun Gothic" w:hAnsi="Calibri"/>
          <w:sz w:val="22"/>
          <w:szCs w:val="22"/>
        </w:rPr>
        <w:tab/>
      </w:r>
      <w:r>
        <w:t>CSI-SINR</w:t>
      </w:r>
      <w:r>
        <w:tab/>
        <w:t>1575</w:t>
      </w:r>
    </w:p>
    <w:p w14:paraId="5AC3A0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measurement accuracy with FR1 serving cell and FR1 target cell</w:t>
      </w:r>
      <w:r>
        <w:tab/>
        <w:t>1575</w:t>
      </w:r>
    </w:p>
    <w:p w14:paraId="1DED5B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A.4.7.10.1.1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1575</w:t>
      </w:r>
    </w:p>
    <w:p w14:paraId="35E671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A.4.7.10.1.2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1576</w:t>
      </w:r>
    </w:p>
    <w:p w14:paraId="64AD77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A.4.7.10.1.3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1580</w:t>
      </w:r>
    </w:p>
    <w:p w14:paraId="6DC975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A.4.7.10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1580</w:t>
      </w:r>
    </w:p>
    <w:p w14:paraId="64A95D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A.4.7.10.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1580</w:t>
      </w:r>
    </w:p>
    <w:p w14:paraId="5067D4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A.4.7.10.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1581</w:t>
      </w:r>
    </w:p>
    <w:p w14:paraId="3A3DB3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A.4.7.10.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1585</w:t>
      </w:r>
    </w:p>
    <w:p w14:paraId="6C26018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A.4.8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1585</w:t>
      </w:r>
    </w:p>
    <w:p w14:paraId="09166388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A.4A</w:t>
      </w:r>
      <w:r>
        <w:rPr>
          <w:rFonts w:ascii="Calibri" w:eastAsia="Malgun Gothic" w:hAnsi="Calibri"/>
          <w:szCs w:val="22"/>
        </w:rPr>
        <w:tab/>
      </w:r>
      <w:r>
        <w:t>NE-DC test with all NR cells in FR1</w:t>
      </w:r>
      <w:r>
        <w:tab/>
        <w:t>1586</w:t>
      </w:r>
    </w:p>
    <w:p w14:paraId="3AF4FBB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A.4A.1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</w:t>
      </w:r>
      <w:r>
        <w:tab/>
        <w:t>1586</w:t>
      </w:r>
    </w:p>
    <w:p w14:paraId="6368CAB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A.4A.1.1</w:t>
      </w:r>
      <w:r>
        <w:rPr>
          <w:rFonts w:ascii="Calibri" w:eastAsia="Malgun Gothic" w:hAnsi="Calibri"/>
          <w:sz w:val="22"/>
          <w:szCs w:val="22"/>
        </w:rPr>
        <w:tab/>
      </w:r>
      <w:r>
        <w:t>E-UTRAN PSCell addition</w:t>
      </w:r>
      <w:r>
        <w:tab/>
        <w:t>1586</w:t>
      </w:r>
    </w:p>
    <w:p w14:paraId="463562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1586</w:t>
      </w:r>
    </w:p>
    <w:p w14:paraId="09215B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1590</w:t>
      </w:r>
    </w:p>
    <w:p w14:paraId="5FB5388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rFonts w:eastAsia="Malgun Gothic"/>
          <w:lang w:eastAsia="zh-CN"/>
        </w:rPr>
        <w:t>4A.1.2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Active BWP switch</w:t>
      </w:r>
      <w:r>
        <w:tab/>
        <w:t>1591</w:t>
      </w:r>
    </w:p>
    <w:p w14:paraId="4645797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E-UTRAN</w:t>
      </w:r>
      <w:r>
        <w:rPr>
          <w:rFonts w:eastAsia="Malgun Gothic"/>
          <w:lang w:val="en-US" w:eastAsia="zh-CN"/>
        </w:rPr>
        <w:t xml:space="preserve"> PSCell</w:t>
      </w:r>
      <w:r w:rsidRPr="007229CD">
        <w:rPr>
          <w:lang w:val="en-US"/>
        </w:rPr>
        <w:t xml:space="preserve"> – NR </w:t>
      </w:r>
      <w:r>
        <w:rPr>
          <w:rFonts w:eastAsia="Malgun Gothic"/>
          <w:lang w:val="en-US" w:eastAsia="zh-CN"/>
        </w:rPr>
        <w:t>P</w:t>
      </w:r>
      <w:r w:rsidRPr="007229CD">
        <w:rPr>
          <w:lang w:val="en-US"/>
        </w:rPr>
        <w:t xml:space="preserve">Cell </w:t>
      </w:r>
      <w:r>
        <w:rPr>
          <w:rFonts w:eastAsia="Malgun Gothic"/>
          <w:lang w:val="en-US" w:eastAsia="zh-CN"/>
        </w:rPr>
        <w:t xml:space="preserve">FR1 </w:t>
      </w:r>
      <w:r>
        <w:rPr>
          <w:rFonts w:eastAsia="Malgun Gothic"/>
          <w:lang w:eastAsia="zh-CN"/>
        </w:rPr>
        <w:t>DCI-based and Timer-based</w:t>
      </w:r>
      <w:r>
        <w:t xml:space="preserve"> </w:t>
      </w:r>
      <w:r w:rsidRPr="007229CD">
        <w:rPr>
          <w:lang w:val="en-US"/>
        </w:rPr>
        <w:t xml:space="preserve">DL active BWP switch in non-DRX in synchronous </w:t>
      </w:r>
      <w:r>
        <w:rPr>
          <w:rFonts w:eastAsia="Malgun Gothic"/>
          <w:lang w:val="en-US" w:eastAsia="zh-CN"/>
        </w:rPr>
        <w:t>NE-DC</w:t>
      </w:r>
      <w:r>
        <w:tab/>
        <w:t>1591</w:t>
      </w:r>
    </w:p>
    <w:p w14:paraId="7250AF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A.4A.</w:t>
      </w:r>
      <w:r>
        <w:t>1</w:t>
      </w:r>
      <w:r w:rsidRPr="007229CD">
        <w:rPr>
          <w:rFonts w:eastAsia="MS Mincho"/>
        </w:rPr>
        <w:t>.</w:t>
      </w:r>
      <w:r>
        <w:t>2</w:t>
      </w:r>
      <w:r w:rsidRPr="007229CD">
        <w:rPr>
          <w:rFonts w:eastAsia="MS Mincho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1591</w:t>
      </w:r>
    </w:p>
    <w:p w14:paraId="1C7AFD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A.4A.1.2.</w:t>
      </w:r>
      <w:r>
        <w:rPr>
          <w:rFonts w:eastAsia="Malgun Gothic"/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1595</w:t>
      </w:r>
    </w:p>
    <w:p w14:paraId="355E09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A.4A.1.3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h</w:t>
      </w:r>
      <w:r>
        <w:rPr>
          <w:lang w:eastAsia="zh-CN"/>
        </w:rPr>
        <w:t>and</w:t>
      </w:r>
      <w:r>
        <w:t>over with E-UTRAN PSCell</w:t>
      </w:r>
      <w:r>
        <w:tab/>
        <w:t>1596</w:t>
      </w:r>
    </w:p>
    <w:p w14:paraId="7394CB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1596</w:t>
      </w:r>
    </w:p>
    <w:p w14:paraId="2E4997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1600</w:t>
      </w:r>
    </w:p>
    <w:p w14:paraId="583A948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Handover with PSCell from NE-DC to NE-DC with unknown target PSCell</w:t>
      </w:r>
      <w:r>
        <w:tab/>
        <w:t>1601</w:t>
      </w:r>
    </w:p>
    <w:p w14:paraId="5A6216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1601</w:t>
      </w:r>
    </w:p>
    <w:p w14:paraId="000BE3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1601</w:t>
      </w:r>
    </w:p>
    <w:p w14:paraId="631BEA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</w:t>
      </w:r>
      <w:r>
        <w:rPr>
          <w:lang w:eastAsia="zh-CN"/>
        </w:rPr>
        <w:t>1</w:t>
      </w:r>
      <w:r>
        <w:t>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1606</w:t>
      </w:r>
    </w:p>
    <w:p w14:paraId="4104B3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</w:t>
      </w:r>
      <w:r>
        <w:t>4A.1.4.3.1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 for NR HO</w:t>
      </w:r>
      <w:r>
        <w:tab/>
        <w:t>1606</w:t>
      </w:r>
    </w:p>
    <w:p w14:paraId="6C783E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A.4A.1.4</w:t>
      </w:r>
      <w: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 for LTE PSCell Change</w:t>
      </w:r>
      <w:r>
        <w:tab/>
        <w:t>1606</w:t>
      </w:r>
    </w:p>
    <w:p w14:paraId="5C0C44E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A.4A.2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1607</w:t>
      </w:r>
    </w:p>
    <w:p w14:paraId="5DBC6D8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A.4A.2.1</w:t>
      </w:r>
      <w:r>
        <w:rPr>
          <w:rFonts w:ascii="Calibri" w:eastAsia="Malgun Gothic" w:hAnsi="Calibri"/>
          <w:sz w:val="22"/>
          <w:szCs w:val="22"/>
        </w:rPr>
        <w:tab/>
      </w:r>
      <w:r>
        <w:t>SFTD accuracy</w:t>
      </w:r>
      <w:r>
        <w:tab/>
        <w:t>1607</w:t>
      </w:r>
    </w:p>
    <w:p w14:paraId="20C351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A.4A.2.1.1</w:t>
      </w:r>
      <w:r>
        <w:rPr>
          <w:rFonts w:ascii="Calibri" w:eastAsia="Malgun Gothic" w:hAnsi="Calibri"/>
          <w:sz w:val="22"/>
          <w:szCs w:val="22"/>
        </w:rPr>
        <w:tab/>
      </w:r>
      <w:r>
        <w:t>SFTD accuracy</w:t>
      </w:r>
      <w:r>
        <w:tab/>
        <w:t>1607</w:t>
      </w:r>
    </w:p>
    <w:p w14:paraId="001E4E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</w:t>
      </w:r>
      <w:r>
        <w:tab/>
        <w:t>1607</w:t>
      </w:r>
    </w:p>
    <w:p w14:paraId="25AAB8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Environment</w:t>
      </w:r>
      <w:r>
        <w:tab/>
        <w:t>1607</w:t>
      </w:r>
    </w:p>
    <w:p w14:paraId="2171BC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A.4A.2.1.1.3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1610</w:t>
      </w:r>
    </w:p>
    <w:p w14:paraId="234875D9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rPr>
          <w:lang w:eastAsia="zh-CN"/>
        </w:rPr>
        <w:t>A.5</w:t>
      </w:r>
      <w:r>
        <w:rPr>
          <w:rFonts w:ascii="Calibri" w:eastAsia="Malgun Gothic" w:hAnsi="Calibri"/>
          <w:szCs w:val="22"/>
        </w:rPr>
        <w:tab/>
      </w:r>
      <w:r>
        <w:rPr>
          <w:lang w:eastAsia="zh-CN"/>
        </w:rPr>
        <w:t>EN-DC tests with one or more NR cells in FR2</w:t>
      </w:r>
      <w:r>
        <w:tab/>
        <w:t>1611</w:t>
      </w:r>
    </w:p>
    <w:p w14:paraId="2DDDDCF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1611</w:t>
      </w:r>
    </w:p>
    <w:p w14:paraId="33731FD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Void</w:t>
      </w:r>
      <w:r>
        <w:tab/>
        <w:t>1611</w:t>
      </w:r>
    </w:p>
    <w:p w14:paraId="629842D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1611</w:t>
      </w:r>
    </w:p>
    <w:p w14:paraId="0649B2A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A.5.3.1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1611</w:t>
      </w:r>
    </w:p>
    <w:p w14:paraId="5457D4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1611</w:t>
      </w:r>
    </w:p>
    <w:p w14:paraId="488CEE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1611</w:t>
      </w:r>
    </w:p>
    <w:p w14:paraId="61AA9A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1611</w:t>
      </w:r>
    </w:p>
    <w:p w14:paraId="68F549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A.5.3.2.2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 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1611</w:t>
      </w:r>
    </w:p>
    <w:p w14:paraId="25093E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A.5.3.2.2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non-contention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1614</w:t>
      </w:r>
    </w:p>
    <w:p w14:paraId="6EBDEA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A.5.3.2.2</w:t>
      </w:r>
      <w:r>
        <w:rPr>
          <w:lang w:eastAsia="zh-CN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1620</w:t>
      </w:r>
    </w:p>
    <w:p w14:paraId="06DBC8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A.5.3.2.2.4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2-step RA type n</w:t>
      </w:r>
      <w:r>
        <w:t>on-contention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1623</w:t>
      </w:r>
    </w:p>
    <w:p w14:paraId="389ABB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A.5.3.2.3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1627</w:t>
      </w:r>
    </w:p>
    <w:p w14:paraId="2325E78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A.5.3.3</w:t>
      </w:r>
      <w:r>
        <w:rPr>
          <w:rFonts w:ascii="Calibri" w:eastAsia="Malgun Gothic" w:hAnsi="Calibri"/>
          <w:sz w:val="22"/>
          <w:szCs w:val="22"/>
        </w:rPr>
        <w:tab/>
      </w:r>
      <w:r>
        <w:t>Handover with PSCell with known FR2 target PSCell</w:t>
      </w:r>
      <w:r>
        <w:tab/>
        <w:t>1627</w:t>
      </w:r>
    </w:p>
    <w:p w14:paraId="002EE7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1627</w:t>
      </w:r>
    </w:p>
    <w:p w14:paraId="2279B6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A.5.3.3.2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1631</w:t>
      </w:r>
    </w:p>
    <w:p w14:paraId="325950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A.5.5.3.3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and deactivation of known SCell in FR2</w:t>
      </w:r>
      <w:r>
        <w:tab/>
        <w:t>1632</w:t>
      </w:r>
    </w:p>
    <w:p w14:paraId="276823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1632</w:t>
      </w:r>
    </w:p>
    <w:p w14:paraId="6115A3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1635</w:t>
      </w:r>
    </w:p>
    <w:p w14:paraId="1627C62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A.5.5.3.4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and deactivation of unknown SCell in FR2</w:t>
      </w:r>
      <w:r>
        <w:tab/>
        <w:t>1636</w:t>
      </w:r>
    </w:p>
    <w:p w14:paraId="0EE98A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1636</w:t>
      </w:r>
    </w:p>
    <w:p w14:paraId="307623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1639</w:t>
      </w:r>
    </w:p>
    <w:p w14:paraId="3F385B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A.5.5.3.5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Multiple SCell activation and deactivation of one known PUCCH SCell and one unknown SCell in FR2</w:t>
      </w:r>
      <w:r>
        <w:tab/>
        <w:t>1640</w:t>
      </w:r>
    </w:p>
    <w:p w14:paraId="702351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1640</w:t>
      </w:r>
    </w:p>
    <w:p w14:paraId="160022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1643</w:t>
      </w:r>
    </w:p>
    <w:p w14:paraId="1E43CF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A.5.5.3.6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unknown PUCCH SCell and unknown DL SCell in FR2 in non-DRX</w:t>
      </w:r>
      <w:r>
        <w:tab/>
        <w:t>1644</w:t>
      </w:r>
    </w:p>
    <w:p w14:paraId="2A837C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1644</w:t>
      </w:r>
    </w:p>
    <w:p w14:paraId="113E25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5.5.3.6.2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1647</w:t>
      </w:r>
    </w:p>
    <w:p w14:paraId="182FABB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A.5.4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1648</w:t>
      </w:r>
    </w:p>
    <w:p w14:paraId="77DB0D0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1648</w:t>
      </w:r>
    </w:p>
    <w:p w14:paraId="2990A4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A.5.4.1.1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FR2</w:t>
      </w:r>
      <w:r>
        <w:tab/>
        <w:t>1648</w:t>
      </w:r>
    </w:p>
    <w:p w14:paraId="2D0F61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1648</w:t>
      </w:r>
    </w:p>
    <w:p w14:paraId="420B37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A.5.4.1.1.2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1651</w:t>
      </w:r>
    </w:p>
    <w:p w14:paraId="4356FB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1652</w:t>
      </w:r>
    </w:p>
    <w:p w14:paraId="7B0D1A2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1652</w:t>
      </w:r>
    </w:p>
    <w:p w14:paraId="40B057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A.5.4.3.1 EN-DC FR2 timing advance adjustment accuracy</w:t>
      </w:r>
      <w:r>
        <w:tab/>
        <w:t>1652</w:t>
      </w:r>
    </w:p>
    <w:p w14:paraId="481213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A.5.4.3.1.1 Test Purpose and Environment</w:t>
      </w:r>
      <w:r>
        <w:tab/>
        <w:t>1652</w:t>
      </w:r>
    </w:p>
    <w:p w14:paraId="788E1F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A.5.4.3.1.2 Test Parameters</w:t>
      </w:r>
      <w:r>
        <w:tab/>
        <w:t>1652</w:t>
      </w:r>
    </w:p>
    <w:p w14:paraId="7F48FF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A.5.4.3.1.3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1656</w:t>
      </w:r>
    </w:p>
    <w:p w14:paraId="2E816E8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A.5.5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</w:t>
      </w:r>
      <w:r>
        <w:tab/>
        <w:t>1656</w:t>
      </w:r>
    </w:p>
    <w:p w14:paraId="367975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1656</w:t>
      </w:r>
    </w:p>
    <w:p w14:paraId="6CA813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PSCell configured with SSB-based RLM RS in non-DRX mode</w:t>
      </w:r>
      <w:r>
        <w:tab/>
        <w:t>1656</w:t>
      </w:r>
    </w:p>
    <w:p w14:paraId="06F2CF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1656</w:t>
      </w:r>
    </w:p>
    <w:p w14:paraId="2C1E8E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1660</w:t>
      </w:r>
    </w:p>
    <w:p w14:paraId="2B50D6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PSCell configured with SSB-based RLM RS in non-DRX mode</w:t>
      </w:r>
      <w:r>
        <w:tab/>
        <w:t>1661</w:t>
      </w:r>
    </w:p>
    <w:p w14:paraId="574C52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1661</w:t>
      </w:r>
    </w:p>
    <w:p w14:paraId="25FE55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1664</w:t>
      </w:r>
    </w:p>
    <w:p w14:paraId="291572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PSCell configured with SSB-based RLM RS in DRX mode</w:t>
      </w:r>
      <w:r>
        <w:tab/>
        <w:t>1665</w:t>
      </w:r>
    </w:p>
    <w:p w14:paraId="36D03D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lastRenderedPageBreak/>
        <w:t>A.5.5.1.3.1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1665</w:t>
      </w:r>
    </w:p>
    <w:p w14:paraId="6DDF1B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1669</w:t>
      </w:r>
    </w:p>
    <w:p w14:paraId="232012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PSCell configured with SSB-based RLM RS in DRX mode</w:t>
      </w:r>
      <w:r>
        <w:tab/>
        <w:t>1669</w:t>
      </w:r>
    </w:p>
    <w:p w14:paraId="206854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1669</w:t>
      </w:r>
    </w:p>
    <w:p w14:paraId="5D7C92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1673</w:t>
      </w:r>
    </w:p>
    <w:p w14:paraId="0F12C01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Out-of-sync Test for FR2 PSCell configured with CSI-RS-based RLM in non-DRX mode</w:t>
      </w:r>
      <w:r>
        <w:tab/>
        <w:t>1673</w:t>
      </w:r>
    </w:p>
    <w:p w14:paraId="5D60581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In-sync Test for FR2 PSCell configured with CSI-RS-based RLM in non-DRX mode</w:t>
      </w:r>
      <w:r>
        <w:tab/>
        <w:t>1677</w:t>
      </w:r>
    </w:p>
    <w:p w14:paraId="542088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Out-of-sync Test for FR2 PSCell configured with CSI-RS-based RLM in DRX mode</w:t>
      </w:r>
      <w:r>
        <w:tab/>
        <w:t>1681</w:t>
      </w:r>
    </w:p>
    <w:p w14:paraId="7F2E0D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EN-DC Radio Link Monitoring In-sync Test for FR2 PSCell configured with CSI-RS-based RLM in DRX mode</w:t>
      </w:r>
      <w:r>
        <w:tab/>
        <w:t>1686</w:t>
      </w:r>
    </w:p>
    <w:p w14:paraId="24C3E5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1690</w:t>
      </w:r>
    </w:p>
    <w:p w14:paraId="0A5A9A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Radio Link Monitoring UE Scheduling Restrictions on FR2</w:t>
      </w:r>
      <w:r>
        <w:tab/>
        <w:t>1691</w:t>
      </w:r>
    </w:p>
    <w:p w14:paraId="50E197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1691</w:t>
      </w:r>
    </w:p>
    <w:p w14:paraId="79799F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A.5.5.1.9.2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1693</w:t>
      </w:r>
    </w:p>
    <w:p w14:paraId="49E82E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A.5.5.1.10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PSCell configured with SSB-based RLM RS for UE fulfilling relaxed measurement criterion</w:t>
      </w:r>
      <w:r>
        <w:tab/>
        <w:t>1693</w:t>
      </w:r>
    </w:p>
    <w:p w14:paraId="6B58C8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1693</w:t>
      </w:r>
    </w:p>
    <w:p w14:paraId="481419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1696</w:t>
      </w:r>
    </w:p>
    <w:p w14:paraId="461C88A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1696</w:t>
      </w:r>
    </w:p>
    <w:p w14:paraId="4FB340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A.5.5.2.1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at transitions between active and non-active during DRX in synchronous EN-DC</w:t>
      </w:r>
      <w:r>
        <w:tab/>
        <w:t>1696</w:t>
      </w:r>
    </w:p>
    <w:p w14:paraId="2AACA3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1696</w:t>
      </w:r>
    </w:p>
    <w:p w14:paraId="3C09B7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1699</w:t>
      </w:r>
    </w:p>
    <w:p w14:paraId="5BC9CF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A.5.5.2.2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at transitions between active and non-active during DRX in asynchronous EN-DC</w:t>
      </w:r>
      <w:r>
        <w:tab/>
        <w:t>1699</w:t>
      </w:r>
    </w:p>
    <w:p w14:paraId="681FBE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1699</w:t>
      </w:r>
    </w:p>
    <w:p w14:paraId="24CE04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1702</w:t>
      </w:r>
    </w:p>
    <w:p w14:paraId="0E9FEB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A.5.5.2.</w:t>
      </w:r>
      <w:r w:rsidRPr="007229CD">
        <w:rPr>
          <w:rFonts w:cs="Arial"/>
          <w:bCs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during measurements on deactivated NR SCC in synchronous EN-DC</w:t>
      </w:r>
      <w:r>
        <w:tab/>
        <w:t>1702</w:t>
      </w:r>
    </w:p>
    <w:p w14:paraId="2819E9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</w:t>
      </w:r>
      <w:r w:rsidRPr="007229CD">
        <w:rPr>
          <w:rFonts w:cs="Arial"/>
        </w:rPr>
        <w:t>3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1702</w:t>
      </w:r>
    </w:p>
    <w:p w14:paraId="05299F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A.5.5.2.</w:t>
      </w:r>
      <w:r w:rsidRPr="007229CD">
        <w:rPr>
          <w:rFonts w:cs="Arial"/>
          <w:bCs/>
        </w:rPr>
        <w:t>3</w:t>
      </w:r>
      <w:r w:rsidRPr="007229CD">
        <w:rPr>
          <w:rFonts w:eastAsia="MS Mincho"/>
          <w:bCs/>
        </w:rPr>
        <w:t>.</w:t>
      </w:r>
      <w:r w:rsidRPr="007229CD">
        <w:rPr>
          <w:bCs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1706</w:t>
      </w:r>
    </w:p>
    <w:p w14:paraId="28C6AA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A.5.5.2.</w:t>
      </w:r>
      <w:r w:rsidRPr="007229CD">
        <w:rPr>
          <w:rFonts w:cs="Arial"/>
          <w:bCs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during measurements on deactivated NR SCC in asynchronous EN-DC</w:t>
      </w:r>
      <w:r>
        <w:tab/>
        <w:t>1706</w:t>
      </w:r>
    </w:p>
    <w:p w14:paraId="688524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</w:t>
      </w:r>
      <w:r w:rsidRPr="007229CD">
        <w:rPr>
          <w:rFonts w:cs="Arial"/>
        </w:rPr>
        <w:t>4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1706</w:t>
      </w:r>
    </w:p>
    <w:p w14:paraId="56D4AF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A.5.5.2.</w:t>
      </w:r>
      <w:r w:rsidRPr="007229CD">
        <w:rPr>
          <w:rFonts w:cs="Arial"/>
          <w:bCs/>
        </w:rPr>
        <w:t>4</w:t>
      </w:r>
      <w:r w:rsidRPr="007229CD">
        <w:rPr>
          <w:rFonts w:eastAsia="MS Mincho"/>
          <w:bCs/>
        </w:rPr>
        <w:t>.</w:t>
      </w:r>
      <w:r w:rsidRPr="007229CD">
        <w:rPr>
          <w:bCs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1709</w:t>
      </w:r>
    </w:p>
    <w:p w14:paraId="38557D5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A.5.5.2.</w:t>
      </w:r>
      <w:r w:rsidRPr="007229CD">
        <w:rPr>
          <w:rFonts w:cs="Arial"/>
          <w:bCs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during measurements on deactivated E-UTRAN SCC in synchronous EN-DC</w:t>
      </w:r>
      <w:r>
        <w:tab/>
        <w:t>1710</w:t>
      </w:r>
    </w:p>
    <w:p w14:paraId="42B6CC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</w:t>
      </w:r>
      <w:r w:rsidRPr="007229CD">
        <w:rPr>
          <w:rFonts w:cs="Arial"/>
        </w:rPr>
        <w:t>5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1710</w:t>
      </w:r>
    </w:p>
    <w:p w14:paraId="79DE65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A.5.5.2.</w:t>
      </w:r>
      <w:r w:rsidRPr="007229CD">
        <w:rPr>
          <w:rFonts w:cs="Arial"/>
          <w:bCs/>
        </w:rPr>
        <w:t>5</w:t>
      </w:r>
      <w:r w:rsidRPr="007229CD">
        <w:rPr>
          <w:rFonts w:eastAsia="MS Mincho"/>
          <w:bCs/>
        </w:rPr>
        <w:t>.</w:t>
      </w:r>
      <w:r w:rsidRPr="007229CD">
        <w:rPr>
          <w:bCs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1713</w:t>
      </w:r>
    </w:p>
    <w:p w14:paraId="63E5B4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A.5.5.2.</w:t>
      </w:r>
      <w:r w:rsidRPr="007229CD">
        <w:rPr>
          <w:rFonts w:cs="Arial"/>
          <w:bCs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during measurements on deactivated E-UTRAN SCC in asynchronous EN-DC</w:t>
      </w:r>
      <w:r>
        <w:tab/>
        <w:t>1713</w:t>
      </w:r>
    </w:p>
    <w:p w14:paraId="7E5CC5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</w:t>
      </w:r>
      <w:r w:rsidRPr="007229CD">
        <w:rPr>
          <w:rFonts w:cs="Arial"/>
        </w:rPr>
        <w:t>6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1713</w:t>
      </w:r>
    </w:p>
    <w:p w14:paraId="480F6C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A.5.5.2.</w:t>
      </w:r>
      <w:r w:rsidRPr="007229CD">
        <w:rPr>
          <w:rFonts w:cs="Arial"/>
          <w:bCs/>
        </w:rPr>
        <w:t>6</w:t>
      </w:r>
      <w:r w:rsidRPr="007229CD">
        <w:rPr>
          <w:rFonts w:eastAsia="MS Mincho"/>
          <w:bCs/>
        </w:rPr>
        <w:t>.</w:t>
      </w:r>
      <w:r w:rsidRPr="007229CD">
        <w:rPr>
          <w:bCs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1716</w:t>
      </w:r>
    </w:p>
    <w:p w14:paraId="12B2D2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A.5.5.2.7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FR2 interruptions at E-UTRA SRS carrier based switching</w:t>
      </w:r>
      <w:r>
        <w:tab/>
        <w:t>1716</w:t>
      </w:r>
    </w:p>
    <w:p w14:paraId="7137B8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1716</w:t>
      </w:r>
    </w:p>
    <w:p w14:paraId="019D12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A.5.5.2.7.2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1720</w:t>
      </w:r>
    </w:p>
    <w:p w14:paraId="01CC7C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A.5.5.2.8 </w:t>
      </w:r>
      <w:r w:rsidRPr="007229CD">
        <w:rPr>
          <w:lang w:val="en-US"/>
        </w:rPr>
        <w:t>E-UTRAN – NR FR2 interruptions at NR SRS carrier based switching</w:t>
      </w:r>
      <w:r>
        <w:tab/>
        <w:t>1720</w:t>
      </w:r>
    </w:p>
    <w:p w14:paraId="1CE3AD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A.5.5.2.8.1 Test Purpose and Environment</w:t>
      </w:r>
      <w:r>
        <w:tab/>
        <w:t>1720</w:t>
      </w:r>
    </w:p>
    <w:p w14:paraId="659570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A.5.5.2.8.3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1722</w:t>
      </w:r>
    </w:p>
    <w:p w14:paraId="310003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1722</w:t>
      </w:r>
    </w:p>
    <w:p w14:paraId="688304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SCell in FR2 intra-band</w:t>
      </w:r>
      <w:r>
        <w:tab/>
        <w:t>1722</w:t>
      </w:r>
    </w:p>
    <w:p w14:paraId="055E4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1722</w:t>
      </w:r>
    </w:p>
    <w:p w14:paraId="0D3C94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1724</w:t>
      </w:r>
    </w:p>
    <w:p w14:paraId="6824CC4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known SCell in FR1 for 160ms SCell measurement cycle</w:t>
      </w:r>
      <w:r>
        <w:tab/>
        <w:t>1724</w:t>
      </w:r>
    </w:p>
    <w:p w14:paraId="66BE3A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1724</w:t>
      </w:r>
    </w:p>
    <w:p w14:paraId="2AE877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1728</w:t>
      </w:r>
    </w:p>
    <w:p w14:paraId="332D55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1728</w:t>
      </w:r>
    </w:p>
    <w:p w14:paraId="6D3C50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1728</w:t>
      </w:r>
    </w:p>
    <w:p w14:paraId="3DE233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A.5.5.3.</w:t>
      </w:r>
      <w:r>
        <w:rPr>
          <w:lang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SCell in FR2</w:t>
      </w:r>
      <w:r>
        <w:tab/>
        <w:t>1728</w:t>
      </w:r>
    </w:p>
    <w:p w14:paraId="29DAD9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1728</w:t>
      </w:r>
    </w:p>
    <w:p w14:paraId="4BD8B59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1731</w:t>
      </w:r>
    </w:p>
    <w:p w14:paraId="53BC15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A.5.5.3.6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Multiple SCell Activation and deactivation of one unknown SCell and one known SCell in FR2</w:t>
      </w:r>
      <w:r>
        <w:tab/>
        <w:t>1732</w:t>
      </w:r>
    </w:p>
    <w:p w14:paraId="7183B6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1732</w:t>
      </w:r>
    </w:p>
    <w:p w14:paraId="64EB34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1736</w:t>
      </w:r>
    </w:p>
    <w:p w14:paraId="2E43A2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PMingLiU"/>
        </w:rPr>
        <w:t>A.5.5.3.7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  <w:lang w:eastAsia="zh-TW"/>
        </w:rPr>
        <w:t xml:space="preserve">Direct </w:t>
      </w:r>
      <w:r w:rsidRPr="007229CD">
        <w:rPr>
          <w:rFonts w:eastAsia="PMingLiU"/>
        </w:rPr>
        <w:t>SCell activation at SCell addition of known SCell in FR2</w:t>
      </w:r>
      <w:r>
        <w:tab/>
        <w:t>1737</w:t>
      </w:r>
    </w:p>
    <w:p w14:paraId="73C0F1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PMingLiU"/>
        </w:rPr>
        <w:t>A.5.5.3.7.1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</w:rPr>
        <w:t>Test Purpose and Environment</w:t>
      </w:r>
      <w:r>
        <w:tab/>
        <w:t>1737</w:t>
      </w:r>
    </w:p>
    <w:p w14:paraId="4C05CD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PMingLiU"/>
          <w:lang w:eastAsia="zh-CN"/>
        </w:rPr>
        <w:t>A.5.5.3.7.2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  <w:lang w:eastAsia="zh-CN"/>
        </w:rPr>
        <w:t>Test Requirements</w:t>
      </w:r>
      <w:r>
        <w:tab/>
        <w:t>1740</w:t>
      </w:r>
    </w:p>
    <w:p w14:paraId="159D0D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A.5.5.3.8</w:t>
      </w:r>
      <w:r>
        <w:rPr>
          <w:rFonts w:ascii="Calibri" w:eastAsia="Malgun Gothic" w:hAnsi="Calibri"/>
          <w:sz w:val="22"/>
          <w:szCs w:val="22"/>
        </w:rPr>
        <w:tab/>
      </w:r>
      <w:r>
        <w:t>Fast SCell Activation of SCell in FR2 intra-band</w:t>
      </w:r>
      <w:r>
        <w:tab/>
        <w:t>1740</w:t>
      </w:r>
    </w:p>
    <w:p w14:paraId="450DF7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1740</w:t>
      </w:r>
    </w:p>
    <w:p w14:paraId="43CD25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A.5.5.3.8.2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1744</w:t>
      </w:r>
    </w:p>
    <w:p w14:paraId="3023269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1745</w:t>
      </w:r>
    </w:p>
    <w:p w14:paraId="4F8C38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A.5.5.5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1745</w:t>
      </w:r>
    </w:p>
    <w:p w14:paraId="517201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A.5.5.5.1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PSCell configured with SSB-based BFD and LR in non-DRX mode</w:t>
      </w:r>
      <w:r>
        <w:tab/>
        <w:t>1745</w:t>
      </w:r>
    </w:p>
    <w:p w14:paraId="1DB02D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1745</w:t>
      </w:r>
    </w:p>
    <w:p w14:paraId="0AD1EC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1749</w:t>
      </w:r>
    </w:p>
    <w:p w14:paraId="326A9A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A.5.5.5.2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PSCell configured with SSB-based BFD and LR in DRX mode</w:t>
      </w:r>
      <w:r>
        <w:tab/>
        <w:t>1750</w:t>
      </w:r>
    </w:p>
    <w:p w14:paraId="3EB717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1750</w:t>
      </w:r>
    </w:p>
    <w:p w14:paraId="110B21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1754</w:t>
      </w:r>
    </w:p>
    <w:p w14:paraId="7305382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A.5.5.5.3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PSCell configured with CSI-RS-based BFD and LR in non-DRX mode</w:t>
      </w:r>
      <w:r>
        <w:tab/>
        <w:t>1755</w:t>
      </w:r>
    </w:p>
    <w:p w14:paraId="2A482A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1755</w:t>
      </w:r>
    </w:p>
    <w:p w14:paraId="2D9FC7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1759</w:t>
      </w:r>
    </w:p>
    <w:p w14:paraId="65C1EE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A.5.5.5.4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PSCell configured with CSI-RS-based BFD and LR in DRX mode</w:t>
      </w:r>
      <w:r>
        <w:tab/>
        <w:t>1760</w:t>
      </w:r>
    </w:p>
    <w:p w14:paraId="5BE4A0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1760</w:t>
      </w:r>
    </w:p>
    <w:p w14:paraId="6CE814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1764</w:t>
      </w:r>
    </w:p>
    <w:p w14:paraId="1E5A014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A.5.5.5.5</w:t>
      </w:r>
      <w:r>
        <w:rPr>
          <w:rFonts w:ascii="Calibri" w:eastAsia="Malgun Gothic" w:hAnsi="Calibri"/>
          <w:sz w:val="22"/>
          <w:szCs w:val="22"/>
        </w:rPr>
        <w:tab/>
      </w:r>
      <w:r>
        <w:t>EN-DC scheduling availability restriction during Beam Failure Detection and Link Recovery for FR2 PSCell configured with SSB-based BFD and LR in non-DRX mode</w:t>
      </w:r>
      <w:r>
        <w:tab/>
        <w:t>1765</w:t>
      </w:r>
    </w:p>
    <w:p w14:paraId="7DEEA9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1765</w:t>
      </w:r>
    </w:p>
    <w:p w14:paraId="47D919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1769</w:t>
      </w:r>
    </w:p>
    <w:p w14:paraId="6EC401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A.5.5.5.6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SCell configured with CSI-RS-based BFD and LR in non-DRX mode</w:t>
      </w:r>
      <w:r>
        <w:tab/>
        <w:t>1770</w:t>
      </w:r>
    </w:p>
    <w:p w14:paraId="708B75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1770</w:t>
      </w:r>
    </w:p>
    <w:p w14:paraId="313638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1774</w:t>
      </w:r>
    </w:p>
    <w:p w14:paraId="081C48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A.5.5.5.7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FR2 SCell configured with CSI-RS-based BFD and LR in DRX mode</w:t>
      </w:r>
      <w:r>
        <w:tab/>
        <w:t>1775</w:t>
      </w:r>
    </w:p>
    <w:p w14:paraId="400FBF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1775</w:t>
      </w:r>
    </w:p>
    <w:p w14:paraId="373F88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A.5.5.5.7.2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1779</w:t>
      </w:r>
    </w:p>
    <w:p w14:paraId="1B6757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A.5.5.5.8</w:t>
      </w:r>
      <w:r>
        <w:rPr>
          <w:rFonts w:ascii="Calibri" w:eastAsia="Malgun Gothic" w:hAnsi="Calibri"/>
          <w:sz w:val="22"/>
          <w:szCs w:val="22"/>
        </w:rPr>
        <w:tab/>
      </w:r>
      <w:r>
        <w:t>EN-DC TRP specific Beam Failure Detection and Link Recovery Test for FR2 PSCell configured with CSI-RS-based BFD and LR in DRX mode</w:t>
      </w:r>
      <w:r>
        <w:tab/>
        <w:t>1780</w:t>
      </w:r>
    </w:p>
    <w:p w14:paraId="669C68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1780</w:t>
      </w:r>
    </w:p>
    <w:p w14:paraId="1957A9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A.5.5.5.8.2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1785</w:t>
      </w:r>
    </w:p>
    <w:p w14:paraId="530C90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lang w:eastAsia="zh-CN"/>
        </w:rPr>
        <w:t>A.5.5.5.9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Beam Failure Detection and Link Recovery Test for FR2 PSCell configured with SSB-based BFD and LR in DRX </w:t>
      </w:r>
      <w:r w:rsidRPr="007229CD">
        <w:rPr>
          <w:lang w:val="en-US"/>
        </w:rPr>
        <w:t>mode for UE fulfilling relaxed measurement criterion</w:t>
      </w:r>
      <w:r>
        <w:tab/>
        <w:t>1785</w:t>
      </w:r>
    </w:p>
    <w:p w14:paraId="24216A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A.5.5.5.9.1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1785</w:t>
      </w:r>
    </w:p>
    <w:p w14:paraId="3100BC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A.5.5.5.9.</w:t>
      </w:r>
      <w:r w:rsidRPr="007229CD">
        <w:rPr>
          <w:snapToGrid w:val="0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1789</w:t>
      </w:r>
    </w:p>
    <w:p w14:paraId="04466D1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A.5.5.6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tab/>
        <w:t>1789</w:t>
      </w:r>
    </w:p>
    <w:p w14:paraId="1CD4AF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A.5.5.6.1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1789</w:t>
      </w:r>
    </w:p>
    <w:p w14:paraId="266363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DL active BWP switch with non-DRX in synchronous EN-DC</w:t>
      </w:r>
      <w:r>
        <w:tab/>
        <w:t>1789</w:t>
      </w:r>
    </w:p>
    <w:p w14:paraId="4DE90FB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1789</w:t>
      </w:r>
    </w:p>
    <w:p w14:paraId="010C497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rFonts w:eastAsia="MS Mincho"/>
          <w:bCs/>
        </w:rPr>
        <w:t>5.5.6.1.1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1793</w:t>
      </w:r>
    </w:p>
    <w:p w14:paraId="4F6AB1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A.5.5.6.1.2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FR2 with FR2 SCell DL active BWP switch in non-DRX in synchronous EN-DC</w:t>
      </w:r>
      <w:r>
        <w:tab/>
        <w:t>1793</w:t>
      </w:r>
    </w:p>
    <w:p w14:paraId="4B2A09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A.5.5.6.2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1798</w:t>
      </w:r>
    </w:p>
    <w:p w14:paraId="26BB36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A.5.5.6.2.1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FR2 DL active BWP switch with non-DRX in synchronous EN-DC</w:t>
      </w:r>
      <w:r>
        <w:tab/>
        <w:t>1798</w:t>
      </w:r>
    </w:p>
    <w:p w14:paraId="77375A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A.5.5.6.3 </w:t>
      </w:r>
      <w:r w:rsidRPr="007229C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7229CD">
        <w:rPr>
          <w:rFonts w:cs="Arial"/>
          <w:lang w:val="en-US"/>
        </w:rPr>
        <w:t>on multiple CCs</w:t>
      </w:r>
      <w:r>
        <w:tab/>
        <w:t>1802</w:t>
      </w:r>
    </w:p>
    <w:p w14:paraId="21A8D3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and NR SCell FR2 DL active BWP switch on multiple CCs in synchronous EN-DC</w:t>
      </w:r>
      <w:r>
        <w:tab/>
        <w:t>1802</w:t>
      </w:r>
    </w:p>
    <w:p w14:paraId="64D509D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lastRenderedPageBreak/>
        <w:t>A.5.5.6.3.1.1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1802</w:t>
      </w:r>
    </w:p>
    <w:p w14:paraId="5BE6A82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1806</w:t>
      </w:r>
    </w:p>
    <w:p w14:paraId="3ACD21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A.5.5.6.4</w:t>
      </w:r>
      <w:r>
        <w:rPr>
          <w:rFonts w:ascii="Calibri" w:eastAsia="Malgun Gothic" w:hAnsi="Calibri"/>
          <w:sz w:val="22"/>
          <w:szCs w:val="22"/>
        </w:rPr>
        <w:tab/>
      </w:r>
      <w:r>
        <w:t>SCell dormancy switch</w:t>
      </w:r>
      <w:r>
        <w:tab/>
        <w:t>1806</w:t>
      </w:r>
    </w:p>
    <w:p w14:paraId="6A8377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A.5.5.6.4.1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E-UTRAN – NR FR2 PSCell SCell dormancy switch of single FR2 SCell inside active time</w:t>
      </w:r>
      <w:r>
        <w:tab/>
        <w:t>1806</w:t>
      </w:r>
    </w:p>
    <w:p w14:paraId="509E154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A.5.5.6.4.1.1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1806</w:t>
      </w:r>
    </w:p>
    <w:p w14:paraId="5BA2F06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A.5.5.6.4.1.2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1810</w:t>
      </w:r>
    </w:p>
    <w:p w14:paraId="14ED6E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A.5.5.6.4.2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E-UTRAN – NR FR1 PSCell SCell dormancy switch of two FR2 SCells outside active time</w:t>
      </w:r>
      <w:r>
        <w:tab/>
        <w:t>1810</w:t>
      </w:r>
    </w:p>
    <w:p w14:paraId="73ADFD8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A.5.5.6.4.2.1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Test Purpose and Environment</w:t>
      </w:r>
      <w:r>
        <w:tab/>
        <w:t>1810</w:t>
      </w:r>
    </w:p>
    <w:p w14:paraId="74E417A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A.5.5.6.4.2.2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Test Requirements</w:t>
      </w:r>
      <w:r>
        <w:tab/>
        <w:t>1817</w:t>
      </w:r>
    </w:p>
    <w:p w14:paraId="6D6C6C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A.5.5.6.5</w:t>
      </w:r>
      <w:r>
        <w:rPr>
          <w:rFonts w:ascii="Calibri" w:eastAsia="Malgun Gothic" w:hAnsi="Calibri"/>
          <w:sz w:val="22"/>
          <w:szCs w:val="22"/>
        </w:rPr>
        <w:tab/>
      </w:r>
      <w:r>
        <w:t>Simultaneous RRC-based Active BWP Switch on multiple CCs</w:t>
      </w:r>
      <w:r>
        <w:tab/>
        <w:t>1817</w:t>
      </w:r>
    </w:p>
    <w:p w14:paraId="7385E7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A.5.5.6.5.1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FR2  and NR SCell FR2 DL active BWP switch on multiple CCs with non-DRX in synchronous EN-DC</w:t>
      </w:r>
      <w:r>
        <w:tab/>
        <w:t>1817</w:t>
      </w:r>
    </w:p>
    <w:p w14:paraId="7314D0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A.5.5.7</w:t>
      </w:r>
      <w:r>
        <w:rPr>
          <w:rFonts w:ascii="Calibri" w:eastAsia="Malgun Gothic" w:hAnsi="Calibri"/>
          <w:sz w:val="22"/>
          <w:szCs w:val="22"/>
        </w:rPr>
        <w:tab/>
      </w:r>
      <w:r>
        <w:t>PSCell addition and release delay</w:t>
      </w:r>
      <w:r>
        <w:tab/>
        <w:t>1820</w:t>
      </w:r>
    </w:p>
    <w:p w14:paraId="009383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A.5.5.7.1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NR PSCell</w:t>
      </w:r>
      <w:r>
        <w:tab/>
        <w:t>1820</w:t>
      </w:r>
    </w:p>
    <w:p w14:paraId="361C50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1820</w:t>
      </w:r>
    </w:p>
    <w:p w14:paraId="77475C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A.5.5.7.1.2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1823</w:t>
      </w:r>
    </w:p>
    <w:p w14:paraId="07BBBC7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A.5.5.8</w:t>
      </w:r>
      <w:r>
        <w:rPr>
          <w:rFonts w:ascii="Calibri" w:eastAsia="Malgun Gothic" w:hAnsi="Calibri"/>
          <w:sz w:val="22"/>
          <w:szCs w:val="22"/>
        </w:rPr>
        <w:tab/>
      </w:r>
      <w:r>
        <w:t>Active TCI state switch delay</w:t>
      </w:r>
      <w:r>
        <w:tab/>
        <w:t>1824</w:t>
      </w:r>
    </w:p>
    <w:p w14:paraId="483A8D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A.5.5.8.1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TCI state switch</w:t>
      </w:r>
      <w:r>
        <w:tab/>
        <w:t>1824</w:t>
      </w:r>
    </w:p>
    <w:p w14:paraId="0963B5B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A.5.5.8.1.1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active TCI state switch for a known TCI state</w:t>
      </w:r>
      <w:r>
        <w:tab/>
        <w:t>1824</w:t>
      </w:r>
    </w:p>
    <w:p w14:paraId="513FB1B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A.5.5.8.1.1.1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1824</w:t>
      </w:r>
    </w:p>
    <w:p w14:paraId="1391406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A.5.5.8</w:t>
      </w:r>
      <w:r w:rsidRPr="007229CD">
        <w:rPr>
          <w:rFonts w:eastAsia="MS Mincho"/>
          <w:bCs/>
        </w:rPr>
        <w:t>.1.1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1827</w:t>
      </w:r>
    </w:p>
    <w:p w14:paraId="465F71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A.5.5.8.2</w:t>
      </w:r>
      <w:r>
        <w:rPr>
          <w:rFonts w:ascii="Calibri" w:eastAsia="Malgun Gothic" w:hAnsi="Calibri"/>
          <w:sz w:val="22"/>
          <w:szCs w:val="22"/>
        </w:rPr>
        <w:tab/>
      </w:r>
      <w:r>
        <w:t>RRC based active TCI state switch</w:t>
      </w:r>
      <w:r>
        <w:tab/>
        <w:t>1827</w:t>
      </w:r>
    </w:p>
    <w:p w14:paraId="5696DD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A.5.5.8.2.1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active TCI state switch for a known TCI state</w:t>
      </w:r>
      <w:r>
        <w:tab/>
        <w:t>1827</w:t>
      </w:r>
    </w:p>
    <w:p w14:paraId="74B45BB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A.5.5.8.2.1.1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1827</w:t>
      </w:r>
    </w:p>
    <w:p w14:paraId="4630452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A.5.5.8.2</w:t>
      </w:r>
      <w:r w:rsidRPr="007229CD">
        <w:rPr>
          <w:rFonts w:eastAsia="MS Mincho"/>
          <w:bCs/>
        </w:rPr>
        <w:t>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1831</w:t>
      </w:r>
    </w:p>
    <w:p w14:paraId="44DA3E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A.5.5.9</w:t>
      </w:r>
      <w:r>
        <w:rPr>
          <w:rFonts w:ascii="Calibri" w:eastAsia="Malgun Gothic" w:hAnsi="Calibri"/>
          <w:sz w:val="22"/>
          <w:szCs w:val="22"/>
        </w:rPr>
        <w:tab/>
      </w:r>
      <w:r>
        <w:t>Uplink spatial relation switch delay</w:t>
      </w:r>
      <w:r>
        <w:tab/>
        <w:t>1831</w:t>
      </w:r>
    </w:p>
    <w:p w14:paraId="039C20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A.5.5.9.1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uplink spatial relation switch</w:t>
      </w:r>
      <w:r>
        <w:tab/>
        <w:t>1831</w:t>
      </w:r>
    </w:p>
    <w:p w14:paraId="178ECF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>E-UTRAN – NR PSCell FR2 uplink spatial relation switch for a known spatial relation</w:t>
      </w:r>
      <w:r>
        <w:tab/>
        <w:t>1831</w:t>
      </w:r>
    </w:p>
    <w:p w14:paraId="5CB1E8C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A.5.5.9.1.1.1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1831</w:t>
      </w:r>
    </w:p>
    <w:p w14:paraId="303CC17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A.5.5.9</w:t>
      </w:r>
      <w:r w:rsidRPr="007229CD">
        <w:rPr>
          <w:rFonts w:eastAsia="MS Mincho"/>
          <w:bCs/>
        </w:rPr>
        <w:t>.1.1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1834</w:t>
      </w:r>
    </w:p>
    <w:p w14:paraId="25D5ABA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</w:t>
      </w:r>
      <w:r>
        <w:rPr>
          <w:lang w:eastAsia="zh-CN"/>
        </w:rPr>
        <w:t>9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RRC based spatial relation switch</w:t>
      </w:r>
      <w:r>
        <w:tab/>
        <w:t>1834</w:t>
      </w:r>
    </w:p>
    <w:p w14:paraId="1127B1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A.5.5.9.2.1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spatial relation switch associated with a known DL-RS</w:t>
      </w:r>
      <w:r>
        <w:tab/>
        <w:t>1834</w:t>
      </w:r>
    </w:p>
    <w:p w14:paraId="3AE3FBD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A.5.5.9.2.1.1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1834</w:t>
      </w:r>
    </w:p>
    <w:p w14:paraId="57416B8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A.5.5.9.2</w:t>
      </w:r>
      <w:r w:rsidRPr="007229CD">
        <w:rPr>
          <w:rFonts w:eastAsia="MS Mincho"/>
          <w:bCs/>
        </w:rPr>
        <w:t>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1837</w:t>
      </w:r>
    </w:p>
    <w:p w14:paraId="03C60C2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</w:t>
      </w:r>
      <w:r>
        <w:rPr>
          <w:lang w:eastAsia="zh-CN"/>
        </w:rPr>
        <w:t>10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1837</w:t>
      </w:r>
    </w:p>
    <w:p w14:paraId="5FCC26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</w:t>
      </w:r>
      <w:r>
        <w:rPr>
          <w:lang w:eastAsia="zh-CN"/>
        </w:rPr>
        <w:t>10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FR2 NR PSCell</w:t>
      </w:r>
      <w:r>
        <w:tab/>
        <w:t>1837</w:t>
      </w:r>
    </w:p>
    <w:p w14:paraId="35F883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</w:t>
      </w:r>
      <w:r>
        <w:rPr>
          <w:lang w:eastAsia="zh-CN"/>
        </w:rPr>
        <w:t>10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1837</w:t>
      </w:r>
    </w:p>
    <w:p w14:paraId="19D98B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</w:t>
      </w:r>
      <w:r>
        <w:rPr>
          <w:lang w:eastAsia="zh-CN"/>
        </w:rPr>
        <w:t>10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1840</w:t>
      </w:r>
    </w:p>
    <w:p w14:paraId="49D73FE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A.5.5.11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Unified</w:t>
      </w:r>
      <w:r>
        <w:t xml:space="preserve"> </w:t>
      </w:r>
      <w:r>
        <w:rPr>
          <w:lang w:eastAsia="zh-CN"/>
        </w:rPr>
        <w:t>TCI</w:t>
      </w:r>
      <w:r>
        <w:t xml:space="preserve"> </w:t>
      </w:r>
      <w:r>
        <w:rPr>
          <w:lang w:eastAsia="zh-CN"/>
        </w:rPr>
        <w:t>state</w:t>
      </w:r>
      <w:r>
        <w:t xml:space="preserve"> switch delay</w:t>
      </w:r>
      <w:r>
        <w:tab/>
        <w:t>1841</w:t>
      </w:r>
    </w:p>
    <w:p w14:paraId="61BB57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MAC-CE based active </w:t>
      </w:r>
      <w:r w:rsidRPr="007229CD">
        <w:rPr>
          <w:rFonts w:eastAsia="SimSun"/>
          <w:lang w:val="en-US" w:eastAsia="zh-CN"/>
        </w:rPr>
        <w:t xml:space="preserve">joint </w:t>
      </w:r>
      <w:r>
        <w:t>TCI state switch</w:t>
      </w:r>
      <w:r>
        <w:tab/>
        <w:t>1841</w:t>
      </w:r>
    </w:p>
    <w:p w14:paraId="6B1CDB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A.5.5.11.1.1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PSCell FR2 active </w:t>
      </w:r>
      <w:r w:rsidRPr="007229CD">
        <w:rPr>
          <w:rFonts w:eastAsia="SimSun" w:cs="Arial"/>
          <w:lang w:val="en-US" w:eastAsia="zh-CN"/>
        </w:rPr>
        <w:t xml:space="preserve">joint </w:t>
      </w:r>
      <w:r w:rsidRPr="007229CD">
        <w:rPr>
          <w:rFonts w:cs="Arial"/>
        </w:rPr>
        <w:t>TCI state switch for a known TCI state</w:t>
      </w:r>
      <w:r>
        <w:tab/>
        <w:t>1841</w:t>
      </w:r>
    </w:p>
    <w:p w14:paraId="4D20A9C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A.5.5.11.1.1.1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1841</w:t>
      </w:r>
    </w:p>
    <w:p w14:paraId="791E68F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PMingLiU"/>
        </w:rPr>
        <w:t>A.5.5.11.1.1.</w:t>
      </w:r>
      <w:r w:rsidRPr="007229CD">
        <w:rPr>
          <w:rFonts w:eastAsia="PMingLiU"/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</w:rPr>
        <w:t xml:space="preserve">Test </w:t>
      </w:r>
      <w:r w:rsidRPr="007229CD">
        <w:rPr>
          <w:rFonts w:eastAsia="PMingLiU"/>
          <w:lang w:val="en-US" w:eastAsia="zh-CN"/>
        </w:rPr>
        <w:t>parameters</w:t>
      </w:r>
      <w:r>
        <w:tab/>
        <w:t>1841</w:t>
      </w:r>
    </w:p>
    <w:p w14:paraId="1EACFF7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PMingLiU"/>
        </w:rPr>
        <w:t>A.5.5.11.1.1.</w:t>
      </w:r>
      <w:r w:rsidRPr="007229CD">
        <w:rPr>
          <w:rFonts w:eastAsia="PMingLiU"/>
          <w:lang w:val="en-US"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</w:rPr>
        <w:t xml:space="preserve">Test </w:t>
      </w:r>
      <w:r w:rsidRPr="007229CD">
        <w:rPr>
          <w:rFonts w:eastAsia="PMingLiU"/>
          <w:lang w:val="en-US" w:eastAsia="zh-CN"/>
        </w:rPr>
        <w:t>Requirements</w:t>
      </w:r>
      <w:r>
        <w:tab/>
        <w:t>1844</w:t>
      </w:r>
    </w:p>
    <w:p w14:paraId="6DD0E2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A.5.5.11.2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uplink TCI state switch</w:t>
      </w:r>
      <w:r>
        <w:tab/>
        <w:t>1844</w:t>
      </w:r>
    </w:p>
    <w:p w14:paraId="01910E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A.5.5.11.2.1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PSCell FR2 </w:t>
      </w:r>
      <w:r>
        <w:t>active uplink TCI state switch for a known TCI state</w:t>
      </w:r>
      <w:r>
        <w:tab/>
        <w:t>1844</w:t>
      </w:r>
    </w:p>
    <w:p w14:paraId="34EBC9D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A.5.5.11.2.1.1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1844</w:t>
      </w:r>
    </w:p>
    <w:p w14:paraId="54AB77F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A.5.5.11.2.1.2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parameters</w:t>
      </w:r>
      <w:r>
        <w:tab/>
        <w:t>1845</w:t>
      </w:r>
    </w:p>
    <w:p w14:paraId="5126979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A.5.5.11.2.1.3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1847</w:t>
      </w:r>
    </w:p>
    <w:p w14:paraId="50931F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A.5.5.11.3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downlink TCI state switch</w:t>
      </w:r>
      <w:r>
        <w:tab/>
        <w:t>1847</w:t>
      </w:r>
    </w:p>
    <w:p w14:paraId="372B63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A.5.5.11.3.1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E-UTRAN – NR </w:t>
      </w:r>
      <w:r w:rsidRPr="007229CD">
        <w:rPr>
          <w:rFonts w:cs="Arial"/>
          <w:lang w:val="en-US"/>
        </w:rPr>
        <w:t xml:space="preserve">PSCell </w:t>
      </w:r>
      <w:r w:rsidRPr="007229CD">
        <w:rPr>
          <w:rFonts w:cs="Arial"/>
        </w:rPr>
        <w:t>FR2 downlink TCI state switch to cell with additional PCI for a known TCI state</w:t>
      </w:r>
      <w:r>
        <w:tab/>
        <w:t>1847</w:t>
      </w:r>
    </w:p>
    <w:p w14:paraId="16842B3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A.5.5.11.3.1.1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1847</w:t>
      </w:r>
    </w:p>
    <w:p w14:paraId="6779AA2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A.5.5.11.3.1.2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Test Parameters</w:t>
      </w:r>
      <w:r>
        <w:tab/>
        <w:t>1848</w:t>
      </w:r>
    </w:p>
    <w:p w14:paraId="418077B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A.5.5.11.3</w:t>
      </w:r>
      <w:r w:rsidRPr="007229CD">
        <w:rPr>
          <w:rFonts w:eastAsia="MS Mincho"/>
          <w:bCs/>
        </w:rPr>
        <w:t>.1</w:t>
      </w:r>
      <w:r w:rsidRPr="007229CD">
        <w:rPr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1852</w:t>
      </w:r>
    </w:p>
    <w:p w14:paraId="787DD5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A.5.5.12</w:t>
      </w:r>
      <w:r>
        <w:rPr>
          <w:rFonts w:ascii="Calibri" w:eastAsia="Malgun Gothic" w:hAnsi="Calibri"/>
          <w:sz w:val="22"/>
          <w:szCs w:val="22"/>
        </w:rPr>
        <w:tab/>
      </w:r>
      <w:r>
        <w:t>PSCell activation and deactivation delay</w:t>
      </w:r>
      <w:r>
        <w:tab/>
        <w:t>1852</w:t>
      </w:r>
    </w:p>
    <w:p w14:paraId="0E8166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A.5.5.12.1</w:t>
      </w:r>
      <w:r>
        <w:rPr>
          <w:rFonts w:ascii="Calibri" w:eastAsia="Malgun Gothic" w:hAnsi="Calibri"/>
          <w:sz w:val="22"/>
          <w:szCs w:val="22"/>
        </w:rPr>
        <w:tab/>
      </w:r>
      <w:r>
        <w:t>PSCell activation and deactivation delay</w:t>
      </w:r>
      <w:r>
        <w:tab/>
        <w:t>1852</w:t>
      </w:r>
    </w:p>
    <w:p w14:paraId="154935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A.5.5.12.1.1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1852</w:t>
      </w:r>
    </w:p>
    <w:p w14:paraId="3485F6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A.5.5.12.1.2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1855</w:t>
      </w:r>
    </w:p>
    <w:p w14:paraId="1254AC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A.5.5.13</w:t>
      </w:r>
      <w:r>
        <w:rPr>
          <w:rFonts w:ascii="Calibri" w:eastAsia="Malgun Gothic" w:hAnsi="Calibri"/>
          <w:sz w:val="22"/>
          <w:szCs w:val="22"/>
        </w:rPr>
        <w:tab/>
      </w:r>
      <w:r>
        <w:t>Conditional PSCell addition and release delay</w:t>
      </w:r>
      <w:r>
        <w:tab/>
        <w:t>1856</w:t>
      </w:r>
    </w:p>
    <w:p w14:paraId="557054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A.5.5.13.1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NR PSCell</w:t>
      </w:r>
      <w:r>
        <w:tab/>
        <w:t>1856</w:t>
      </w:r>
    </w:p>
    <w:p w14:paraId="5171A6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A.5.5.13.1.1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1856</w:t>
      </w:r>
    </w:p>
    <w:p w14:paraId="10028E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A.5.5.13.1.2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1859</w:t>
      </w:r>
    </w:p>
    <w:p w14:paraId="4D16554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A.5.6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1860</w:t>
      </w:r>
    </w:p>
    <w:p w14:paraId="6CD17BD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1860</w:t>
      </w:r>
    </w:p>
    <w:p w14:paraId="3B8825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EN-DC event triggered reporting </w:t>
      </w:r>
      <w:r w:rsidRPr="007229CD">
        <w:rPr>
          <w:snapToGrid w:val="0"/>
          <w:lang w:eastAsia="zh-CN"/>
        </w:rPr>
        <w:t>test without gap under non-DRX</w:t>
      </w:r>
      <w:r>
        <w:tab/>
        <w:t>1860</w:t>
      </w:r>
    </w:p>
    <w:p w14:paraId="712661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1860</w:t>
      </w:r>
    </w:p>
    <w:p w14:paraId="68682E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1863</w:t>
      </w:r>
    </w:p>
    <w:p w14:paraId="7FDA97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</w:t>
      </w:r>
      <w:r w:rsidRPr="007229CD">
        <w:rPr>
          <w:snapToGrid w:val="0"/>
          <w:lang w:eastAsia="zh-CN"/>
        </w:rPr>
        <w:t xml:space="preserve"> test without gap under DRX</w:t>
      </w:r>
      <w:r>
        <w:tab/>
        <w:t>1863</w:t>
      </w:r>
    </w:p>
    <w:p w14:paraId="7FE17B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1863</w:t>
      </w:r>
    </w:p>
    <w:p w14:paraId="083D7D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1865</w:t>
      </w:r>
    </w:p>
    <w:p w14:paraId="3A10E39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</w:t>
      </w:r>
      <w:r w:rsidRPr="007229CD">
        <w:rPr>
          <w:snapToGrid w:val="0"/>
          <w:lang w:eastAsia="zh-CN"/>
        </w:rPr>
        <w:t xml:space="preserve"> test with per-UE gaps under non-DRX</w:t>
      </w:r>
      <w:r>
        <w:tab/>
        <w:t>1866</w:t>
      </w:r>
    </w:p>
    <w:p w14:paraId="34F7EC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1866</w:t>
      </w:r>
    </w:p>
    <w:p w14:paraId="264533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1870</w:t>
      </w:r>
    </w:p>
    <w:p w14:paraId="47DED8B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event triggered reporting</w:t>
      </w:r>
      <w:r w:rsidRPr="007229CD">
        <w:rPr>
          <w:snapToGrid w:val="0"/>
          <w:lang w:eastAsia="zh-CN"/>
        </w:rPr>
        <w:t xml:space="preserve"> test with per-UE gaps under DRX</w:t>
      </w:r>
      <w:r>
        <w:tab/>
        <w:t>1870</w:t>
      </w:r>
    </w:p>
    <w:p w14:paraId="4B2DA6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1870</w:t>
      </w:r>
    </w:p>
    <w:p w14:paraId="316890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1873</w:t>
      </w:r>
    </w:p>
    <w:p w14:paraId="136A71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1874</w:t>
      </w:r>
    </w:p>
    <w:p w14:paraId="759F78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A.5.6.2.1 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without SSB time index detection when DRX is not used</w:t>
      </w:r>
      <w:r>
        <w:tab/>
        <w:t>1874</w:t>
      </w:r>
    </w:p>
    <w:p w14:paraId="01E207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1874</w:t>
      </w:r>
    </w:p>
    <w:p w14:paraId="57339C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1877</w:t>
      </w:r>
    </w:p>
    <w:p w14:paraId="720AFD8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A.5.6.2.2 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without SSB time index detection when DRX is used</w:t>
      </w:r>
      <w:r>
        <w:tab/>
        <w:t>1877</w:t>
      </w:r>
    </w:p>
    <w:p w14:paraId="2AAE4A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1877</w:t>
      </w:r>
    </w:p>
    <w:p w14:paraId="7B66BA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1881</w:t>
      </w:r>
    </w:p>
    <w:p w14:paraId="2F1F0A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A.5.6.2.3 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 SSB time index detection when DRX is not used</w:t>
      </w:r>
      <w:r>
        <w:tab/>
        <w:t>1881</w:t>
      </w:r>
    </w:p>
    <w:p w14:paraId="54D6D4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1881</w:t>
      </w:r>
    </w:p>
    <w:p w14:paraId="50B00A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1885</w:t>
      </w:r>
    </w:p>
    <w:p w14:paraId="0C836A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A.5.6.2.4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 SSB time index detection when DRX is used</w:t>
      </w:r>
      <w:r>
        <w:tab/>
        <w:t>1885</w:t>
      </w:r>
    </w:p>
    <w:p w14:paraId="28A881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1885</w:t>
      </w:r>
    </w:p>
    <w:p w14:paraId="636B89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1889</w:t>
      </w:r>
    </w:p>
    <w:p w14:paraId="2F8682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A.5.6.2.5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without SSB time index detection when DRX is not used</w:t>
      </w:r>
      <w:r>
        <w:tab/>
        <w:t>1889</w:t>
      </w:r>
    </w:p>
    <w:p w14:paraId="5642F5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1889</w:t>
      </w:r>
    </w:p>
    <w:p w14:paraId="61D9F4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1894</w:t>
      </w:r>
    </w:p>
    <w:p w14:paraId="018A9B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A.5.6.2.6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without SSB time index detection when DRX is used</w:t>
      </w:r>
      <w:r>
        <w:tab/>
        <w:t>1894</w:t>
      </w:r>
    </w:p>
    <w:p w14:paraId="3D75D3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1894</w:t>
      </w:r>
    </w:p>
    <w:p w14:paraId="6C3A55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1898</w:t>
      </w:r>
    </w:p>
    <w:p w14:paraId="14E376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A.5.6.2.7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 SSB time index detection when DRX is not used</w:t>
      </w:r>
      <w:r>
        <w:tab/>
        <w:t>1898</w:t>
      </w:r>
    </w:p>
    <w:p w14:paraId="754982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1898</w:t>
      </w:r>
    </w:p>
    <w:p w14:paraId="202BED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1903</w:t>
      </w:r>
    </w:p>
    <w:p w14:paraId="504911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A.5.6.2.8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FR2 cell with SSB time index detection when DRX is used</w:t>
      </w:r>
      <w:r>
        <w:tab/>
        <w:t>1903</w:t>
      </w:r>
    </w:p>
    <w:p w14:paraId="1E2519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1903</w:t>
      </w:r>
    </w:p>
    <w:p w14:paraId="103E23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1908</w:t>
      </w:r>
    </w:p>
    <w:p w14:paraId="3AE0AB3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1909</w:t>
      </w:r>
    </w:p>
    <w:p w14:paraId="581528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1909</w:t>
      </w:r>
    </w:p>
    <w:p w14:paraId="3EBD00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1909</w:t>
      </w:r>
    </w:p>
    <w:p w14:paraId="73D436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1909</w:t>
      </w:r>
    </w:p>
    <w:p w14:paraId="2F4536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1911</w:t>
      </w:r>
    </w:p>
    <w:p w14:paraId="0D5307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1911</w:t>
      </w:r>
    </w:p>
    <w:p w14:paraId="454BBF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1911</w:t>
      </w:r>
    </w:p>
    <w:p w14:paraId="05F9E5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1912</w:t>
      </w:r>
    </w:p>
    <w:p w14:paraId="5ED6C9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1914</w:t>
      </w:r>
    </w:p>
    <w:p w14:paraId="70F915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</w:t>
      </w:r>
      <w:r>
        <w:tab/>
        <w:t>1914</w:t>
      </w:r>
    </w:p>
    <w:p w14:paraId="1EB36D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1914</w:t>
      </w:r>
    </w:p>
    <w:p w14:paraId="648D5B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1915</w:t>
      </w:r>
    </w:p>
    <w:p w14:paraId="1E0CF8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1917</w:t>
      </w:r>
    </w:p>
    <w:p w14:paraId="72A733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</w:t>
      </w:r>
      <w:r>
        <w:tab/>
        <w:t>1917</w:t>
      </w:r>
    </w:p>
    <w:p w14:paraId="137FDF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A.5.6.3.4.1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1917</w:t>
      </w:r>
    </w:p>
    <w:p w14:paraId="2BB286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1918</w:t>
      </w:r>
    </w:p>
    <w:p w14:paraId="7ACD1F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A.5.6.3.4.3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1920</w:t>
      </w:r>
    </w:p>
    <w:p w14:paraId="2A2DF5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A.5.6.4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1921</w:t>
      </w:r>
    </w:p>
    <w:p w14:paraId="403F0B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SRS-RSRP measurement with DRX</w:t>
      </w:r>
      <w:r>
        <w:tab/>
        <w:t>1921</w:t>
      </w:r>
    </w:p>
    <w:p w14:paraId="4DA978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1921</w:t>
      </w:r>
    </w:p>
    <w:p w14:paraId="798882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1921</w:t>
      </w:r>
    </w:p>
    <w:p w14:paraId="05075F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A.5.6.4.1.3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1923</w:t>
      </w:r>
    </w:p>
    <w:p w14:paraId="06F15B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CLI-RSSI measurement with DRX</w:t>
      </w:r>
      <w:r>
        <w:tab/>
        <w:t>1923</w:t>
      </w:r>
    </w:p>
    <w:p w14:paraId="7445EA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1923</w:t>
      </w:r>
    </w:p>
    <w:p w14:paraId="394BE5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1924</w:t>
      </w:r>
    </w:p>
    <w:p w14:paraId="2FBAB9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A.5.6.4.2.3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1926</w:t>
      </w:r>
    </w:p>
    <w:p w14:paraId="297B2FC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A.5.6.5</w:t>
      </w:r>
      <w:r>
        <w:rPr>
          <w:rFonts w:ascii="Calibri" w:eastAsia="Malgun Gothic" w:hAnsi="Calibri"/>
          <w:sz w:val="22"/>
          <w:szCs w:val="22"/>
        </w:rPr>
        <w:tab/>
      </w:r>
      <w:r>
        <w:t>Measurements with autonomous gaps</w:t>
      </w:r>
      <w:r>
        <w:tab/>
        <w:t>1926</w:t>
      </w:r>
    </w:p>
    <w:p w14:paraId="75E5DDF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A.5.6.5.1 </w:t>
      </w:r>
      <w:r>
        <w:rPr>
          <w:rFonts w:ascii="Calibri" w:eastAsia="Malgun Gothic" w:hAnsi="Calibri"/>
          <w:sz w:val="22"/>
          <w:szCs w:val="22"/>
        </w:rPr>
        <w:tab/>
      </w:r>
      <w:r>
        <w:t>EN-DC inter-frequency CGI identification of NR neighbor cell in FR2</w:t>
      </w:r>
      <w:r>
        <w:tab/>
        <w:t>1926</w:t>
      </w:r>
    </w:p>
    <w:p w14:paraId="0E80DD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1926</w:t>
      </w:r>
    </w:p>
    <w:p w14:paraId="00D01E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A.5.6.5.1.2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1929</w:t>
      </w:r>
    </w:p>
    <w:p w14:paraId="4B228F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A.5.6.6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1930</w:t>
      </w:r>
    </w:p>
    <w:p w14:paraId="07DC4B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 when DRX is not used</w:t>
      </w:r>
      <w:r>
        <w:tab/>
        <w:t>1932</w:t>
      </w:r>
    </w:p>
    <w:p w14:paraId="295301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1932</w:t>
      </w:r>
    </w:p>
    <w:p w14:paraId="70621C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1933</w:t>
      </w:r>
    </w:p>
    <w:p w14:paraId="7EF6E5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1936</w:t>
      </w:r>
    </w:p>
    <w:p w14:paraId="60DF4A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A.5.6.6.</w:t>
      </w:r>
      <w:r w:rsidRPr="007229CD">
        <w:rPr>
          <w:snapToGrid w:val="0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</w:t>
      </w:r>
      <w:r w:rsidRPr="007229CD">
        <w:rPr>
          <w:snapToGrid w:val="0"/>
          <w:lang w:eastAsia="zh-CN"/>
        </w:rPr>
        <w:t xml:space="preserve"> with</w:t>
      </w:r>
      <w:r w:rsidRPr="007229CD">
        <w:rPr>
          <w:snapToGrid w:val="0"/>
        </w:rPr>
        <w:t xml:space="preserve"> CSI-RS based CMR and dedicated IMR configured when DRX is not used</w:t>
      </w:r>
      <w:r>
        <w:tab/>
        <w:t>1936</w:t>
      </w:r>
    </w:p>
    <w:p w14:paraId="713255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1936</w:t>
      </w:r>
    </w:p>
    <w:p w14:paraId="3302F3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1937</w:t>
      </w:r>
    </w:p>
    <w:p w14:paraId="133DF6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1939</w:t>
      </w:r>
    </w:p>
    <w:p w14:paraId="4B2A029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A.5.6.7</w:t>
      </w:r>
      <w:r>
        <w:rPr>
          <w:rFonts w:ascii="Calibri" w:eastAsia="Malgun Gothic" w:hAnsi="Calibri"/>
          <w:sz w:val="22"/>
          <w:szCs w:val="22"/>
        </w:rPr>
        <w:tab/>
      </w:r>
      <w:r>
        <w:t>CSI-RS based Intra-frequency Measurements</w:t>
      </w:r>
      <w:r>
        <w:tab/>
        <w:t>1939</w:t>
      </w:r>
    </w:p>
    <w:p w14:paraId="25B1CE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EN-DC event triggered reporting </w:t>
      </w:r>
      <w:r w:rsidRPr="007229CD">
        <w:rPr>
          <w:snapToGrid w:val="0"/>
          <w:lang w:eastAsia="zh-CN"/>
        </w:rPr>
        <w:t>test without gap under non-DRX</w:t>
      </w:r>
      <w:r>
        <w:tab/>
        <w:t>1939</w:t>
      </w:r>
    </w:p>
    <w:p w14:paraId="313A53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1939</w:t>
      </w:r>
    </w:p>
    <w:p w14:paraId="25A2A8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A.5.6.7.1.2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1942</w:t>
      </w:r>
    </w:p>
    <w:p w14:paraId="6C241D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A.5.6.8</w:t>
      </w:r>
      <w:r>
        <w:rPr>
          <w:rFonts w:ascii="Calibri" w:eastAsia="Malgun Gothic" w:hAnsi="Calibri"/>
          <w:sz w:val="22"/>
          <w:szCs w:val="22"/>
        </w:rPr>
        <w:tab/>
      </w:r>
      <w:r>
        <w:t>CSI-RS based Inter-frequency Measurements</w:t>
      </w:r>
      <w:r>
        <w:tab/>
        <w:t>1942</w:t>
      </w:r>
    </w:p>
    <w:p w14:paraId="408462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A.5.6.8.1 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NR FR2 cell when DRX is used</w:t>
      </w:r>
      <w:r>
        <w:tab/>
        <w:t>1942</w:t>
      </w:r>
    </w:p>
    <w:p w14:paraId="31C368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1942</w:t>
      </w:r>
    </w:p>
    <w:p w14:paraId="307B59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A.5.6.8.1.2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1947</w:t>
      </w:r>
    </w:p>
    <w:p w14:paraId="07346F4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A.5.7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1947</w:t>
      </w:r>
    </w:p>
    <w:p w14:paraId="019CA18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1947</w:t>
      </w:r>
    </w:p>
    <w:p w14:paraId="70EE53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case measurement accuracy with FR2 serving cell and FR2 target cell</w:t>
      </w:r>
      <w:r>
        <w:tab/>
        <w:t>1947</w:t>
      </w:r>
    </w:p>
    <w:p w14:paraId="020BCE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1947</w:t>
      </w:r>
    </w:p>
    <w:p w14:paraId="19F7A6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1948</w:t>
      </w:r>
    </w:p>
    <w:p w14:paraId="4CAC7D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1950</w:t>
      </w:r>
    </w:p>
    <w:p w14:paraId="1055B0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inter-frequency case measurement accuracy with FR2 serving cell and FR2 target cell</w:t>
      </w:r>
      <w:r>
        <w:tab/>
        <w:t>1951</w:t>
      </w:r>
    </w:p>
    <w:p w14:paraId="42648E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1951</w:t>
      </w:r>
    </w:p>
    <w:p w14:paraId="26C782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1951</w:t>
      </w:r>
    </w:p>
    <w:p w14:paraId="4ED31B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1955</w:t>
      </w:r>
    </w:p>
    <w:p w14:paraId="13E362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inter-frequency measurement accuracy with FR1 serving cell and FR2 target cell</w:t>
      </w:r>
      <w:r>
        <w:tab/>
        <w:t>1956</w:t>
      </w:r>
    </w:p>
    <w:p w14:paraId="155287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1956</w:t>
      </w:r>
    </w:p>
    <w:p w14:paraId="1A336C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1956</w:t>
      </w:r>
    </w:p>
    <w:p w14:paraId="41DDDE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A.5.7.1.3.3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1959</w:t>
      </w:r>
    </w:p>
    <w:p w14:paraId="779D70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1960</w:t>
      </w:r>
    </w:p>
    <w:p w14:paraId="6E02B8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A.5.7.2.1</w:t>
      </w:r>
      <w:r>
        <w:rPr>
          <w:rFonts w:ascii="Calibri" w:eastAsia="Malgun Gothic" w:hAnsi="Calibri"/>
          <w:sz w:val="22"/>
          <w:szCs w:val="22"/>
        </w:rPr>
        <w:tab/>
      </w:r>
      <w:r>
        <w:t>EN-DC Intra-frequency measurement accuracy with FR2 serving cell and FR2 TDD target cell</w:t>
      </w:r>
      <w:r>
        <w:tab/>
        <w:t>1960</w:t>
      </w:r>
    </w:p>
    <w:p w14:paraId="797D1A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1960</w:t>
      </w:r>
    </w:p>
    <w:p w14:paraId="4F7A78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1960</w:t>
      </w:r>
    </w:p>
    <w:p w14:paraId="287739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1963</w:t>
      </w:r>
    </w:p>
    <w:p w14:paraId="00F2A9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5</w:t>
      </w:r>
      <w:r>
        <w:t>.7.2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1963</w:t>
      </w:r>
    </w:p>
    <w:p w14:paraId="786316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5</w:t>
      </w:r>
      <w:r w:rsidRPr="007229CD">
        <w:rPr>
          <w:snapToGrid w:val="0"/>
        </w:rPr>
        <w:t>.7.2.2.1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1963</w:t>
      </w:r>
    </w:p>
    <w:p w14:paraId="0C55AF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5</w:t>
      </w:r>
      <w:r>
        <w:t>.7.2.2.2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1963</w:t>
      </w:r>
    </w:p>
    <w:p w14:paraId="4E3FBA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5</w:t>
      </w:r>
      <w:r>
        <w:t>.7.2.2.3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1965</w:t>
      </w:r>
    </w:p>
    <w:p w14:paraId="7DE5D3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1966</w:t>
      </w:r>
    </w:p>
    <w:p w14:paraId="74DF5D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Intra-frequency measurement accuracy with FR2 serving cell and FR2 TDD target cell</w:t>
      </w:r>
      <w:r>
        <w:tab/>
        <w:t>1966</w:t>
      </w:r>
    </w:p>
    <w:p w14:paraId="381DD8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1966</w:t>
      </w:r>
    </w:p>
    <w:p w14:paraId="6C127F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1966</w:t>
      </w:r>
    </w:p>
    <w:p w14:paraId="1CA2A1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1969</w:t>
      </w:r>
    </w:p>
    <w:p w14:paraId="26082CD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A.5.7.3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1969</w:t>
      </w:r>
    </w:p>
    <w:p w14:paraId="22ACD6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1969</w:t>
      </w:r>
    </w:p>
    <w:p w14:paraId="5BAACE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1969</w:t>
      </w:r>
    </w:p>
    <w:p w14:paraId="42BDA8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1971</w:t>
      </w:r>
    </w:p>
    <w:p w14:paraId="01056B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1971</w:t>
      </w:r>
    </w:p>
    <w:p w14:paraId="47E9AAD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1971</w:t>
      </w:r>
    </w:p>
    <w:p w14:paraId="6A4BEC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1971</w:t>
      </w:r>
    </w:p>
    <w:p w14:paraId="7DB7DD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1972</w:t>
      </w:r>
    </w:p>
    <w:p w14:paraId="11C844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1974</w:t>
      </w:r>
    </w:p>
    <w:p w14:paraId="4AF6DA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1975</w:t>
      </w:r>
    </w:p>
    <w:p w14:paraId="7B30E6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1975</w:t>
      </w:r>
    </w:p>
    <w:p w14:paraId="1E0ACF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1975</w:t>
      </w:r>
    </w:p>
    <w:p w14:paraId="1FB409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1977</w:t>
      </w:r>
    </w:p>
    <w:p w14:paraId="58F02AB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A.5.7.5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1978</w:t>
      </w:r>
    </w:p>
    <w:p w14:paraId="10A2A4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SRS-RSRP measurement accuracy with FR2 serving cell</w:t>
      </w:r>
      <w:r>
        <w:tab/>
        <w:t>1978</w:t>
      </w:r>
    </w:p>
    <w:p w14:paraId="4A9A8C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1978</w:t>
      </w:r>
    </w:p>
    <w:p w14:paraId="25FD53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1978</w:t>
      </w:r>
    </w:p>
    <w:p w14:paraId="026DCD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1981</w:t>
      </w:r>
    </w:p>
    <w:p w14:paraId="497573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CLI-RSSI measurement accuracy with FR2 serving cell</w:t>
      </w:r>
      <w:r>
        <w:tab/>
        <w:t>1982</w:t>
      </w:r>
    </w:p>
    <w:p w14:paraId="39D7E8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1982</w:t>
      </w:r>
    </w:p>
    <w:p w14:paraId="2B113A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1982</w:t>
      </w:r>
    </w:p>
    <w:p w14:paraId="4EF75F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1984</w:t>
      </w:r>
    </w:p>
    <w:p w14:paraId="03266A3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A.5.7.6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1985</w:t>
      </w:r>
    </w:p>
    <w:p w14:paraId="73C5CF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</w:t>
      </w:r>
      <w:r>
        <w:tab/>
        <w:t>1988</w:t>
      </w:r>
    </w:p>
    <w:p w14:paraId="06BAC2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1988</w:t>
      </w:r>
    </w:p>
    <w:p w14:paraId="45B571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1988</w:t>
      </w:r>
    </w:p>
    <w:p w14:paraId="5CC996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1990</w:t>
      </w:r>
    </w:p>
    <w:p w14:paraId="3C9DD2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CSI-RS based CMR and dedicated IMR</w:t>
      </w:r>
      <w:r>
        <w:tab/>
        <w:t>1991</w:t>
      </w:r>
    </w:p>
    <w:p w14:paraId="0D9DB9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1991</w:t>
      </w:r>
    </w:p>
    <w:p w14:paraId="76E9BA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1991</w:t>
      </w:r>
    </w:p>
    <w:p w14:paraId="7F9D17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1993</w:t>
      </w:r>
    </w:p>
    <w:p w14:paraId="489F640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A.5.7.7</w:t>
      </w:r>
      <w:r>
        <w:rPr>
          <w:rFonts w:ascii="Calibri" w:eastAsia="Malgun Gothic" w:hAnsi="Calibri"/>
          <w:sz w:val="22"/>
          <w:szCs w:val="22"/>
        </w:rPr>
        <w:tab/>
      </w:r>
      <w:r>
        <w:t>CSI-RSRP</w:t>
      </w:r>
      <w:r>
        <w:tab/>
        <w:t>1994</w:t>
      </w:r>
    </w:p>
    <w:p w14:paraId="25CE69B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case measurement accuracy with FR2 serving cell and FR2 target cell</w:t>
      </w:r>
      <w:r>
        <w:tab/>
        <w:t>1994</w:t>
      </w:r>
    </w:p>
    <w:p w14:paraId="7AB987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1994</w:t>
      </w:r>
    </w:p>
    <w:p w14:paraId="3A9A23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1994</w:t>
      </w:r>
    </w:p>
    <w:p w14:paraId="464624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1996</w:t>
      </w:r>
    </w:p>
    <w:p w14:paraId="0BEECC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inter-frequency case measurement accuracy with FR2 serving cell and FR2 target cell</w:t>
      </w:r>
      <w:r>
        <w:tab/>
        <w:t>1997</w:t>
      </w:r>
    </w:p>
    <w:p w14:paraId="631F58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1997</w:t>
      </w:r>
    </w:p>
    <w:p w14:paraId="44A21D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1997</w:t>
      </w:r>
    </w:p>
    <w:p w14:paraId="1A4965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A.5.7.7.2.3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2001</w:t>
      </w:r>
    </w:p>
    <w:p w14:paraId="0CC91C9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A.5.7.8</w:t>
      </w:r>
      <w:r>
        <w:rPr>
          <w:rFonts w:ascii="Calibri" w:eastAsia="Malgun Gothic" w:hAnsi="Calibri"/>
          <w:sz w:val="22"/>
          <w:szCs w:val="22"/>
        </w:rPr>
        <w:tab/>
      </w:r>
      <w:r>
        <w:t>CSI-RSRQ</w:t>
      </w:r>
      <w:r>
        <w:tab/>
        <w:t>2002</w:t>
      </w:r>
    </w:p>
    <w:p w14:paraId="1A5A0B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EN-DC Intra-frequency measurement accuracy with FR2 serving cell and FR2 target cell</w:t>
      </w:r>
      <w:r>
        <w:tab/>
        <w:t>2002</w:t>
      </w:r>
    </w:p>
    <w:p w14:paraId="0B6A58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A.5.7.8.1.1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2002</w:t>
      </w:r>
    </w:p>
    <w:p w14:paraId="09DE23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A.5.7.8.1.2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2002</w:t>
      </w:r>
    </w:p>
    <w:p w14:paraId="2A0928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A.5.7.8.1.3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2004</w:t>
      </w:r>
    </w:p>
    <w:p w14:paraId="3C5581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A.5.7.8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2004</w:t>
      </w:r>
    </w:p>
    <w:p w14:paraId="37686E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A.5.7.8.2.1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2004</w:t>
      </w:r>
    </w:p>
    <w:p w14:paraId="3C51AE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A.5.7.8.2.2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2004</w:t>
      </w:r>
    </w:p>
    <w:p w14:paraId="24B27B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5</w:t>
      </w:r>
      <w:r>
        <w:t>.7.8.2.3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2006</w:t>
      </w:r>
    </w:p>
    <w:p w14:paraId="6E3E46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A.5.7.9</w:t>
      </w:r>
      <w:r>
        <w:rPr>
          <w:rFonts w:ascii="Calibri" w:eastAsia="Malgun Gothic" w:hAnsi="Calibri"/>
          <w:sz w:val="22"/>
          <w:szCs w:val="22"/>
        </w:rPr>
        <w:tab/>
      </w:r>
      <w:r>
        <w:t>CSI-SINR</w:t>
      </w:r>
      <w:r>
        <w:tab/>
        <w:t>2006</w:t>
      </w:r>
    </w:p>
    <w:p w14:paraId="66133E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Intra-frequency measurement accuracy with FR2 serving cell and FR2 TDD target cell</w:t>
      </w:r>
      <w:r>
        <w:tab/>
        <w:t>2006</w:t>
      </w:r>
    </w:p>
    <w:p w14:paraId="0B56D7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2006</w:t>
      </w:r>
    </w:p>
    <w:p w14:paraId="1D8C52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A.5.7.9.1.2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2006</w:t>
      </w:r>
    </w:p>
    <w:p w14:paraId="2B3923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A.5.7.9.1.3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2009</w:t>
      </w:r>
    </w:p>
    <w:p w14:paraId="4A26C8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A.5.7.9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2009</w:t>
      </w:r>
    </w:p>
    <w:p w14:paraId="4CE4C3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A.5.7.9.2.1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2009</w:t>
      </w:r>
    </w:p>
    <w:p w14:paraId="7F259E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A.5.7.9.2.2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2009</w:t>
      </w:r>
    </w:p>
    <w:p w14:paraId="613483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A.5.7.9.2.3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2012</w:t>
      </w:r>
    </w:p>
    <w:p w14:paraId="36AA2F2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A.5.8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2012</w:t>
      </w:r>
    </w:p>
    <w:p w14:paraId="39E07E9B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A.6</w:t>
      </w:r>
      <w:r>
        <w:rPr>
          <w:rFonts w:ascii="Calibri" w:eastAsia="Malgun Gothic" w:hAnsi="Calibri"/>
          <w:szCs w:val="22"/>
        </w:rPr>
        <w:tab/>
      </w:r>
      <w:r>
        <w:t>NR standalone tests with all NR cells in FR1</w:t>
      </w:r>
      <w:r>
        <w:tab/>
        <w:t>2005</w:t>
      </w:r>
    </w:p>
    <w:p w14:paraId="7465CF0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A.6.1</w:t>
      </w:r>
      <w:r>
        <w:rPr>
          <w:rFonts w:ascii="Calibri" w:eastAsia="Malgun Gothic" w:hAnsi="Calibri"/>
          <w:sz w:val="22"/>
          <w:szCs w:val="22"/>
        </w:rPr>
        <w:tab/>
      </w:r>
      <w:r>
        <w:t>SA: RRC_IDLE state mobility</w:t>
      </w:r>
      <w:r>
        <w:tab/>
        <w:t>2005</w:t>
      </w:r>
    </w:p>
    <w:p w14:paraId="00C548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A.6.1.1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</w:t>
      </w:r>
      <w:r>
        <w:tab/>
        <w:t>2005</w:t>
      </w:r>
    </w:p>
    <w:p w14:paraId="2B7FAB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</w:t>
      </w:r>
      <w:r>
        <w:tab/>
        <w:t>2005</w:t>
      </w:r>
    </w:p>
    <w:p w14:paraId="5BD190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2005</w:t>
      </w:r>
    </w:p>
    <w:p w14:paraId="11910E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2005</w:t>
      </w:r>
    </w:p>
    <w:p w14:paraId="04E200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2009</w:t>
      </w:r>
    </w:p>
    <w:p w14:paraId="6D3EBB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</w:t>
      </w:r>
      <w:r>
        <w:tab/>
        <w:t>2009</w:t>
      </w:r>
    </w:p>
    <w:p w14:paraId="1ABEA5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2009</w:t>
      </w:r>
    </w:p>
    <w:p w14:paraId="1EEAF7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2009</w:t>
      </w:r>
    </w:p>
    <w:p w14:paraId="3736D6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2013</w:t>
      </w:r>
    </w:p>
    <w:p w14:paraId="4DC75A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 for UE fulfilling low mobility</w:t>
      </w:r>
      <w:r w:rsidRPr="007229CD">
        <w:rPr>
          <w:lang w:val="en-US" w:eastAsia="zh-CN"/>
        </w:rPr>
        <w:t xml:space="preserve"> relaxed measurement</w:t>
      </w:r>
      <w:r>
        <w:rPr>
          <w:lang w:eastAsia="zh-CN"/>
        </w:rPr>
        <w:t xml:space="preserve"> criterion</w:t>
      </w:r>
      <w:r>
        <w:tab/>
        <w:t>2013</w:t>
      </w:r>
    </w:p>
    <w:p w14:paraId="73D693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2013</w:t>
      </w:r>
    </w:p>
    <w:p w14:paraId="09D2E8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2013</w:t>
      </w:r>
    </w:p>
    <w:p w14:paraId="7B3528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2018</w:t>
      </w:r>
    </w:p>
    <w:p w14:paraId="41529B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 for UE fulfilling not-at-cell edge relaxed measurement criterion</w:t>
      </w:r>
      <w:r>
        <w:tab/>
        <w:t>2018</w:t>
      </w:r>
    </w:p>
    <w:p w14:paraId="1929A8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2018</w:t>
      </w:r>
    </w:p>
    <w:p w14:paraId="6E2049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2018</w:t>
      </w:r>
    </w:p>
    <w:p w14:paraId="67B8F9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2021</w:t>
      </w:r>
    </w:p>
    <w:p w14:paraId="3E4D4A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UE fulfilling low mobility relaxed measurement criterion</w:t>
      </w:r>
      <w:r>
        <w:tab/>
        <w:t>2021</w:t>
      </w:r>
    </w:p>
    <w:p w14:paraId="36343A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2021</w:t>
      </w:r>
    </w:p>
    <w:p w14:paraId="0CB74B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2021</w:t>
      </w:r>
    </w:p>
    <w:p w14:paraId="6ED484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2026</w:t>
      </w:r>
    </w:p>
    <w:p w14:paraId="69FAC3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UE fulfilling not-at-cell edge relaxed measurement criterion</w:t>
      </w:r>
      <w:r>
        <w:tab/>
        <w:t>2026</w:t>
      </w:r>
    </w:p>
    <w:p w14:paraId="5429A5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2026</w:t>
      </w:r>
    </w:p>
    <w:p w14:paraId="5CC63B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2027</w:t>
      </w:r>
    </w:p>
    <w:p w14:paraId="3BEAA8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2031</w:t>
      </w:r>
    </w:p>
    <w:p w14:paraId="345D1F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zh-CN"/>
        </w:rPr>
        <w:t>A.6.1.1.7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 xml:space="preserve">Cell reselection to FR1 intra-frequency NR case </w:t>
      </w:r>
      <w:r w:rsidRPr="007229CD">
        <w:rPr>
          <w:rFonts w:eastAsia="Malgun Gothic"/>
        </w:rPr>
        <w:t xml:space="preserve">for UE configured with </w:t>
      </w:r>
      <w:r w:rsidRPr="007229CD">
        <w:rPr>
          <w:rFonts w:eastAsia="Malgun Gothic" w:cs="v4.2.0"/>
          <w:bCs/>
          <w:i/>
          <w:iCs/>
          <w:lang w:eastAsia="zh-CN"/>
        </w:rPr>
        <w:t>highSpeedMeasFlag-r16</w:t>
      </w:r>
      <w:r>
        <w:tab/>
        <w:t>2032</w:t>
      </w:r>
    </w:p>
    <w:p w14:paraId="738F07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zh-CN"/>
        </w:rPr>
        <w:t>A.6.1.1.7.1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>Test Purpose and Environment</w:t>
      </w:r>
      <w:r>
        <w:tab/>
        <w:t>2032</w:t>
      </w:r>
    </w:p>
    <w:p w14:paraId="511096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zh-CN"/>
        </w:rPr>
        <w:t>A.6.1.1.7.2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>Test Parameters</w:t>
      </w:r>
      <w:r>
        <w:tab/>
        <w:t>2032</w:t>
      </w:r>
    </w:p>
    <w:p w14:paraId="045E81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algun Gothic"/>
          <w:lang w:eastAsia="zh-CN"/>
        </w:rPr>
        <w:t>A.6.1.1.7.3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algun Gothic"/>
          <w:lang w:eastAsia="zh-CN"/>
        </w:rPr>
        <w:t>Test Requirements</w:t>
      </w:r>
      <w:r>
        <w:tab/>
        <w:t>2035</w:t>
      </w:r>
    </w:p>
    <w:p w14:paraId="388EC8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reselection to FR1 inter-frequency NR case for UE configured with </w:t>
      </w:r>
      <w:r w:rsidRPr="007229CD">
        <w:rPr>
          <w:i/>
          <w:iCs/>
          <w:lang w:eastAsia="zh-CN"/>
        </w:rPr>
        <w:t>highSpeedMeasInterFreq-r17</w:t>
      </w:r>
      <w:r>
        <w:tab/>
        <w:t>2035</w:t>
      </w:r>
    </w:p>
    <w:p w14:paraId="58AC14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2035</w:t>
      </w:r>
    </w:p>
    <w:p w14:paraId="5C988C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2035</w:t>
      </w:r>
    </w:p>
    <w:p w14:paraId="634316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2039</w:t>
      </w:r>
    </w:p>
    <w:p w14:paraId="1FCEF5D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A.6.1.2</w:t>
      </w:r>
      <w:r>
        <w:rPr>
          <w:rFonts w:ascii="Calibri" w:eastAsia="Malgun Gothic" w:hAnsi="Calibri"/>
          <w:sz w:val="22"/>
          <w:szCs w:val="22"/>
        </w:rPr>
        <w:tab/>
      </w:r>
      <w:r>
        <w:t>Inter-RAT E-UTRAN cell re-selection</w:t>
      </w:r>
      <w:r>
        <w:tab/>
        <w:t>2039</w:t>
      </w:r>
    </w:p>
    <w:p w14:paraId="61BA0F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higher priority E-UTRAN</w:t>
      </w:r>
      <w:r>
        <w:tab/>
        <w:t>2039</w:t>
      </w:r>
    </w:p>
    <w:p w14:paraId="39F165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2039</w:t>
      </w:r>
    </w:p>
    <w:p w14:paraId="7CD10F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2039</w:t>
      </w:r>
    </w:p>
    <w:p w14:paraId="7B5C40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2042</w:t>
      </w:r>
    </w:p>
    <w:p w14:paraId="1D3671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lower priority E-UTRAN</w:t>
      </w:r>
      <w:r>
        <w:tab/>
        <w:t>2043</w:t>
      </w:r>
    </w:p>
    <w:p w14:paraId="4CAAF1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2043</w:t>
      </w:r>
    </w:p>
    <w:p w14:paraId="54F2AE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2043</w:t>
      </w:r>
    </w:p>
    <w:p w14:paraId="7D1A61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2046</w:t>
      </w:r>
    </w:p>
    <w:p w14:paraId="780B92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A.6.1.2.3</w:t>
      </w:r>
      <w:r>
        <w:rPr>
          <w:rFonts w:ascii="Calibri" w:eastAsia="Malgun Gothic" w:hAnsi="Calibri"/>
          <w:sz w:val="22"/>
          <w:szCs w:val="22"/>
        </w:rPr>
        <w:tab/>
      </w:r>
      <w:r>
        <w:t>Cell reselection to lower priority E-UTRAN for UE fulfilling low mobility relaxed measurement criterion</w:t>
      </w:r>
      <w:r>
        <w:tab/>
        <w:t>2047</w:t>
      </w:r>
    </w:p>
    <w:p w14:paraId="6F0DE4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2047</w:t>
      </w:r>
    </w:p>
    <w:p w14:paraId="02F68B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2047</w:t>
      </w:r>
    </w:p>
    <w:p w14:paraId="474343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2050</w:t>
      </w:r>
    </w:p>
    <w:p w14:paraId="7A883E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reselection to lower priority E-UTRAN for </w:t>
      </w:r>
      <w:r w:rsidRPr="007229CD">
        <w:rPr>
          <w:lang w:val="en-US" w:eastAsia="zh-CN"/>
        </w:rPr>
        <w:t>UE fulfilling not-at-cell edge relaxed measurement criterion</w:t>
      </w:r>
      <w:r>
        <w:tab/>
        <w:t>2051</w:t>
      </w:r>
    </w:p>
    <w:p w14:paraId="57E138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2051</w:t>
      </w:r>
    </w:p>
    <w:p w14:paraId="763A81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2051</w:t>
      </w:r>
    </w:p>
    <w:p w14:paraId="3D9716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2054</w:t>
      </w:r>
    </w:p>
    <w:p w14:paraId="683F3A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lower priority E-UTRAN cell for UE configured with highSpeedMeasFlag-r16</w:t>
      </w:r>
      <w:r>
        <w:tab/>
        <w:t>2055</w:t>
      </w:r>
    </w:p>
    <w:p w14:paraId="5CAA7E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2055</w:t>
      </w:r>
    </w:p>
    <w:p w14:paraId="13C482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A.6.1.2.5.2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2055</w:t>
      </w:r>
    </w:p>
    <w:p w14:paraId="74DF39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A.6.1.2.5.3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2059</w:t>
      </w:r>
    </w:p>
    <w:p w14:paraId="32B1A6A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A.6.1.1.7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bCs/>
          <w:lang w:eastAsia="zh-CN"/>
        </w:rPr>
        <w:t>Void</w:t>
      </w:r>
      <w:r>
        <w:tab/>
        <w:t>2060</w:t>
      </w:r>
    </w:p>
    <w:p w14:paraId="6454440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A.6.2</w:t>
      </w:r>
      <w:r>
        <w:rPr>
          <w:rFonts w:ascii="Calibri" w:eastAsia="Malgun Gothic" w:hAnsi="Calibri"/>
          <w:sz w:val="22"/>
          <w:szCs w:val="22"/>
        </w:rPr>
        <w:tab/>
      </w:r>
      <w:r>
        <w:t>SA: RRC_INACTIVE state mobility</w:t>
      </w:r>
      <w:r>
        <w:tab/>
        <w:t>2060</w:t>
      </w:r>
    </w:p>
    <w:p w14:paraId="0FC323E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A.6.2.1</w:t>
      </w:r>
      <w:r>
        <w:rPr>
          <w:rFonts w:ascii="Calibri" w:eastAsia="Malgun Gothic" w:hAnsi="Calibri"/>
          <w:sz w:val="22"/>
          <w:szCs w:val="22"/>
        </w:rPr>
        <w:tab/>
      </w:r>
      <w:r>
        <w:t>Configured Grant based Small Data Transmissions (CG-SDT)</w:t>
      </w:r>
      <w:r>
        <w:tab/>
        <w:t>2060</w:t>
      </w:r>
    </w:p>
    <w:p w14:paraId="4C4425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2060</w:t>
      </w:r>
    </w:p>
    <w:p w14:paraId="6D7123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2061</w:t>
      </w:r>
    </w:p>
    <w:p w14:paraId="285FB3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2063</w:t>
      </w:r>
    </w:p>
    <w:p w14:paraId="7A7988E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2063</w:t>
      </w:r>
    </w:p>
    <w:p w14:paraId="23854EE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A.6.3.1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2063</w:t>
      </w:r>
    </w:p>
    <w:p w14:paraId="4C3181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known target cell</w:t>
      </w:r>
      <w:r>
        <w:tab/>
        <w:t>2063</w:t>
      </w:r>
    </w:p>
    <w:p w14:paraId="2239A7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2063</w:t>
      </w:r>
    </w:p>
    <w:p w14:paraId="18D366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2063</w:t>
      </w:r>
    </w:p>
    <w:p w14:paraId="010576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A.6.3.1.1.3 Test Requirements</w:t>
      </w:r>
      <w:r>
        <w:tab/>
        <w:t>2067</w:t>
      </w:r>
    </w:p>
    <w:p w14:paraId="499510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unknown target cell</w:t>
      </w:r>
      <w:r>
        <w:tab/>
        <w:t>2067</w:t>
      </w:r>
    </w:p>
    <w:p w14:paraId="769B1D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2067</w:t>
      </w:r>
    </w:p>
    <w:p w14:paraId="37C53DB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2067</w:t>
      </w:r>
    </w:p>
    <w:p w14:paraId="24DE2C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2071</w:t>
      </w:r>
    </w:p>
    <w:p w14:paraId="7A5BA8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FR1; unknown target cell</w:t>
      </w:r>
      <w:r>
        <w:tab/>
        <w:t>2071</w:t>
      </w:r>
    </w:p>
    <w:p w14:paraId="294A82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2071</w:t>
      </w:r>
    </w:p>
    <w:p w14:paraId="2A7538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2071</w:t>
      </w:r>
    </w:p>
    <w:p w14:paraId="6DF475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2075</w:t>
      </w:r>
    </w:p>
    <w:p w14:paraId="565A4D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A.6.3.1.4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SA NR </w:t>
      </w:r>
      <w:r w:rsidRPr="007229CD">
        <w:rPr>
          <w:lang w:val="sv-FI"/>
        </w:rPr>
        <w:t>- E-UTRAN handover</w:t>
      </w:r>
      <w:r>
        <w:tab/>
        <w:t>2075</w:t>
      </w:r>
    </w:p>
    <w:p w14:paraId="61625D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2075</w:t>
      </w:r>
    </w:p>
    <w:p w14:paraId="15A53E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2081</w:t>
      </w:r>
    </w:p>
    <w:p w14:paraId="7F534D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</w:rPr>
        <w:t>A.6.3.1.5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</w:rPr>
        <w:t xml:space="preserve">SA NR </w:t>
      </w:r>
      <w:r>
        <w:t>- E-UTRAN handover with unknown target cell</w:t>
      </w:r>
      <w:r>
        <w:tab/>
        <w:t>2081</w:t>
      </w:r>
    </w:p>
    <w:p w14:paraId="39D170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2081</w:t>
      </w:r>
    </w:p>
    <w:p w14:paraId="32C2D9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2087</w:t>
      </w:r>
    </w:p>
    <w:p w14:paraId="7815C5B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A.6.3.1.6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 SA NR </w:t>
      </w:r>
      <w:r w:rsidRPr="007229CD">
        <w:rPr>
          <w:lang w:val="sv-FI"/>
        </w:rPr>
        <w:t>- UTRAN FDD handover</w:t>
      </w:r>
      <w:r>
        <w:tab/>
        <w:t>2087</w:t>
      </w:r>
    </w:p>
    <w:p w14:paraId="764DF5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2087</w:t>
      </w:r>
    </w:p>
    <w:p w14:paraId="27DAFB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2091</w:t>
      </w:r>
    </w:p>
    <w:p w14:paraId="16FAFB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synchronous DAPS handover in FR1</w:t>
      </w:r>
      <w:r>
        <w:tab/>
        <w:t>2091</w:t>
      </w:r>
    </w:p>
    <w:p w14:paraId="3587C7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2091</w:t>
      </w:r>
    </w:p>
    <w:p w14:paraId="35028C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2091</w:t>
      </w:r>
    </w:p>
    <w:p w14:paraId="3DC3FF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2095</w:t>
      </w:r>
    </w:p>
    <w:p w14:paraId="231E78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asynchronous DAPS handover in FR1</w:t>
      </w:r>
      <w:r>
        <w:tab/>
        <w:t>2096</w:t>
      </w:r>
    </w:p>
    <w:p w14:paraId="6305F5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2096</w:t>
      </w:r>
    </w:p>
    <w:p w14:paraId="76ADE0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2096</w:t>
      </w:r>
    </w:p>
    <w:p w14:paraId="078E8B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2100</w:t>
      </w:r>
    </w:p>
    <w:p w14:paraId="02889F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Intra-band inter-frequency synchronous DAPS handover test in SA for FR1</w:t>
      </w:r>
      <w:r>
        <w:tab/>
        <w:t>2101</w:t>
      </w:r>
    </w:p>
    <w:p w14:paraId="4E5830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2101</w:t>
      </w:r>
    </w:p>
    <w:p w14:paraId="284773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2101</w:t>
      </w:r>
    </w:p>
    <w:p w14:paraId="581AC6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2105</w:t>
      </w:r>
    </w:p>
    <w:p w14:paraId="164CD32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Intra-band inter-frequency asynchronous DAPS handover test in SA for FR1</w:t>
      </w:r>
      <w:r>
        <w:tab/>
        <w:t>2105</w:t>
      </w:r>
    </w:p>
    <w:p w14:paraId="1C4C32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2105</w:t>
      </w:r>
    </w:p>
    <w:p w14:paraId="323030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2105</w:t>
      </w:r>
    </w:p>
    <w:p w14:paraId="7DB4AB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2108</w:t>
      </w:r>
    </w:p>
    <w:p w14:paraId="17270A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Inter-band inter-frequency synchronous DAPS handover from FR1 to FR1</w:t>
      </w:r>
      <w:r>
        <w:tab/>
        <w:t>2108</w:t>
      </w:r>
    </w:p>
    <w:p w14:paraId="4FDC29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2108</w:t>
      </w:r>
    </w:p>
    <w:p w14:paraId="4C3E6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2108</w:t>
      </w:r>
    </w:p>
    <w:p w14:paraId="11684D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A.6.3.1.11.3 Test Requirements</w:t>
      </w:r>
      <w:r>
        <w:tab/>
        <w:t>2115</w:t>
      </w:r>
    </w:p>
    <w:p w14:paraId="697561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Inter-band inter-frequency asynchronous DAPS handover from FR1 to FR1</w:t>
      </w:r>
      <w:r>
        <w:tab/>
        <w:t>2115</w:t>
      </w:r>
    </w:p>
    <w:p w14:paraId="5729C4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2115</w:t>
      </w:r>
    </w:p>
    <w:p w14:paraId="786E4A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2115</w:t>
      </w:r>
    </w:p>
    <w:p w14:paraId="3A216CC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A.6.3.1.12.3 Test Requirements</w:t>
      </w:r>
      <w:r>
        <w:tab/>
        <w:t>2123</w:t>
      </w:r>
    </w:p>
    <w:p w14:paraId="2F57F26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A.6.3.1.13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SA NR </w:t>
      </w:r>
      <w:r w:rsidRPr="007229CD">
        <w:rPr>
          <w:lang w:val="sv-FI"/>
        </w:rPr>
        <w:t>- E-UTRAN with NR PSCell addition in FR1</w:t>
      </w:r>
      <w:r>
        <w:tab/>
        <w:t>2123</w:t>
      </w:r>
    </w:p>
    <w:p w14:paraId="5BFC26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2123</w:t>
      </w:r>
    </w:p>
    <w:p w14:paraId="7359F8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2132</w:t>
      </w:r>
    </w:p>
    <w:p w14:paraId="5DB1C4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A.6.3.1.14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SA NR </w:t>
      </w:r>
      <w:r w:rsidRPr="007229CD">
        <w:rPr>
          <w:lang w:val="sv-FI"/>
        </w:rPr>
        <w:t>- E-UTRAN handover with NR FR1 PScell addition</w:t>
      </w:r>
      <w:r>
        <w:tab/>
        <w:t>2132</w:t>
      </w:r>
    </w:p>
    <w:p w14:paraId="07DB6E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2132</w:t>
      </w:r>
    </w:p>
    <w:p w14:paraId="08186D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A.6.3.1.14.2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2141</w:t>
      </w:r>
    </w:p>
    <w:p w14:paraId="2C35CC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2142</w:t>
      </w:r>
    </w:p>
    <w:p w14:paraId="26EAFF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Re-establishment</w:t>
      </w:r>
      <w:r>
        <w:tab/>
        <w:t>2142</w:t>
      </w:r>
    </w:p>
    <w:p w14:paraId="20515E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A.6.3.2.1.1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</w:t>
      </w:r>
      <w:r>
        <w:tab/>
        <w:t>2142</w:t>
      </w:r>
    </w:p>
    <w:p w14:paraId="6C9114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FR1</w:t>
      </w:r>
      <w:r>
        <w:tab/>
        <w:t>2146</w:t>
      </w:r>
    </w:p>
    <w:p w14:paraId="14D3EE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 without serving cell timing</w:t>
      </w:r>
      <w:r>
        <w:tab/>
        <w:t>2150</w:t>
      </w:r>
    </w:p>
    <w:p w14:paraId="218189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2153</w:t>
      </w:r>
    </w:p>
    <w:p w14:paraId="018EAF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6.3.2.2.1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contention based random access test in FR1 for NR standalone</w:t>
      </w:r>
      <w:r>
        <w:tab/>
        <w:t>2153</w:t>
      </w:r>
    </w:p>
    <w:p w14:paraId="59FEA4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6.3.2.2.2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</w:t>
      </w:r>
      <w:r>
        <w:rPr>
          <w:lang w:eastAsia="zh-CN"/>
        </w:rPr>
        <w:t>on-c</w:t>
      </w:r>
      <w:r>
        <w:t>ontention based random access test in FR1 for NR standalone</w:t>
      </w:r>
      <w:r>
        <w:tab/>
        <w:t>2157</w:t>
      </w:r>
    </w:p>
    <w:p w14:paraId="18FBB6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6.3.2.2.3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contention based random access test in FR1 for NR standalone</w:t>
      </w:r>
      <w:r>
        <w:tab/>
        <w:t>2162</w:t>
      </w:r>
    </w:p>
    <w:p w14:paraId="0B9711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A.6.3.2.2.4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2-step RA type n</w:t>
      </w:r>
      <w:r>
        <w:rPr>
          <w:lang w:eastAsia="zh-CN"/>
        </w:rPr>
        <w:t>on-</w:t>
      </w:r>
      <w:r w:rsidRPr="007229CD">
        <w:rPr>
          <w:lang w:val="en-US" w:eastAsia="zh-CN"/>
        </w:rPr>
        <w:t>c</w:t>
      </w:r>
      <w:r>
        <w:t>ontention based test in FR1 for NR standalone</w:t>
      </w:r>
      <w:r>
        <w:tab/>
        <w:t>2167</w:t>
      </w:r>
    </w:p>
    <w:p w14:paraId="3D9279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A.6.3.2.3</w:t>
      </w:r>
      <w:r>
        <w:rPr>
          <w:rFonts w:ascii="Calibri" w:eastAsia="Malgun Gothic" w:hAnsi="Calibri"/>
          <w:sz w:val="22"/>
          <w:szCs w:val="22"/>
        </w:rPr>
        <w:tab/>
      </w:r>
      <w:r>
        <w:t>SA: RRC Connection Release with Redirection</w:t>
      </w:r>
      <w:r>
        <w:tab/>
        <w:t>2171</w:t>
      </w:r>
    </w:p>
    <w:p w14:paraId="3739EB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A.6.3.2.3.1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NR in FR1</w:t>
      </w:r>
      <w:r>
        <w:tab/>
        <w:t>2171</w:t>
      </w:r>
    </w:p>
    <w:p w14:paraId="43FAD5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A.6.3.2.3.2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E-UTRAN</w:t>
      </w:r>
      <w:r>
        <w:tab/>
        <w:t>2175</w:t>
      </w:r>
    </w:p>
    <w:p w14:paraId="08D399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 Conditional handover</w:t>
      </w:r>
      <w:r>
        <w:tab/>
        <w:t>2182</w:t>
      </w:r>
    </w:p>
    <w:p w14:paraId="38C68E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conditional handover from FR1 to FR1</w:t>
      </w:r>
      <w:r>
        <w:tab/>
        <w:t>2182</w:t>
      </w:r>
    </w:p>
    <w:p w14:paraId="3464AB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2182</w:t>
      </w:r>
    </w:p>
    <w:p w14:paraId="1520A6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2182</w:t>
      </w:r>
    </w:p>
    <w:p w14:paraId="2093F5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A.6.3.3.1.3 Test Requirements</w:t>
      </w:r>
      <w:r>
        <w:tab/>
        <w:t>2186</w:t>
      </w:r>
    </w:p>
    <w:p w14:paraId="672E97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conditional handover from FR1 to FR1</w:t>
      </w:r>
      <w:r>
        <w:tab/>
        <w:t>2186</w:t>
      </w:r>
    </w:p>
    <w:p w14:paraId="017208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2186</w:t>
      </w:r>
    </w:p>
    <w:p w14:paraId="0EC892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2186</w:t>
      </w:r>
    </w:p>
    <w:p w14:paraId="3FB7F6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A.6.3.3.2.3 Test Requirements</w:t>
      </w:r>
      <w:r>
        <w:tab/>
        <w:t>2190</w:t>
      </w:r>
    </w:p>
    <w:p w14:paraId="0F715D5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A.6.4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2190</w:t>
      </w:r>
    </w:p>
    <w:p w14:paraId="0B161DD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2190</w:t>
      </w:r>
    </w:p>
    <w:p w14:paraId="6A84393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A.6.4.1.1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FR1</w:t>
      </w:r>
      <w:r>
        <w:tab/>
        <w:t>2190</w:t>
      </w:r>
    </w:p>
    <w:p w14:paraId="6D92F6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2190</w:t>
      </w:r>
    </w:p>
    <w:p w14:paraId="3A0577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A.6.4.1.1.2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2194</w:t>
      </w:r>
    </w:p>
    <w:p w14:paraId="7ED7FEA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2194</w:t>
      </w:r>
    </w:p>
    <w:p w14:paraId="3F50D77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2194</w:t>
      </w:r>
    </w:p>
    <w:p w14:paraId="1B6683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A.6.4.3.1</w:t>
      </w:r>
      <w:r>
        <w:rPr>
          <w:rFonts w:ascii="Calibri" w:eastAsia="Malgun Gothic" w:hAnsi="Calibri"/>
          <w:sz w:val="22"/>
          <w:szCs w:val="22"/>
        </w:rPr>
        <w:tab/>
      </w:r>
      <w:r>
        <w:t>SA FR1 timing advance adjustment accuracy</w:t>
      </w:r>
      <w:r>
        <w:tab/>
        <w:t>2194</w:t>
      </w:r>
    </w:p>
    <w:p w14:paraId="46C960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A.6.4.3.1.1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2194</w:t>
      </w:r>
    </w:p>
    <w:p w14:paraId="368006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A.6.4.3.1.2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2194</w:t>
      </w:r>
    </w:p>
    <w:p w14:paraId="687B7E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A.6.4.3.1.3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2198</w:t>
      </w:r>
    </w:p>
    <w:p w14:paraId="64B2590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A.6.5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2198</w:t>
      </w:r>
    </w:p>
    <w:p w14:paraId="290F87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2198</w:t>
      </w:r>
    </w:p>
    <w:p w14:paraId="53E0D2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non-DRX mode</w:t>
      </w:r>
      <w:r>
        <w:tab/>
        <w:t>2199</w:t>
      </w:r>
    </w:p>
    <w:p w14:paraId="72ECA7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2199</w:t>
      </w:r>
    </w:p>
    <w:p w14:paraId="7BE1A8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2204</w:t>
      </w:r>
    </w:p>
    <w:p w14:paraId="1B0DAE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non-DRX mode</w:t>
      </w:r>
      <w:r>
        <w:tab/>
        <w:t>2204</w:t>
      </w:r>
    </w:p>
    <w:p w14:paraId="76F5EC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2204</w:t>
      </w:r>
    </w:p>
    <w:p w14:paraId="5379AC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2210</w:t>
      </w:r>
    </w:p>
    <w:p w14:paraId="7DD07A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DRX mode</w:t>
      </w:r>
      <w:r>
        <w:tab/>
        <w:t>2210</w:t>
      </w:r>
    </w:p>
    <w:p w14:paraId="41F25C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2210</w:t>
      </w:r>
    </w:p>
    <w:p w14:paraId="09E404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2216</w:t>
      </w:r>
    </w:p>
    <w:p w14:paraId="0B7D69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DRX mode</w:t>
      </w:r>
      <w:r>
        <w:tab/>
        <w:t>2216</w:t>
      </w:r>
    </w:p>
    <w:p w14:paraId="654545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2216</w:t>
      </w:r>
    </w:p>
    <w:p w14:paraId="2D86CA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2222</w:t>
      </w:r>
    </w:p>
    <w:p w14:paraId="271891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non-DRX mode</w:t>
      </w:r>
      <w:r>
        <w:tab/>
        <w:t>2222</w:t>
      </w:r>
    </w:p>
    <w:p w14:paraId="74A4F7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2222</w:t>
      </w:r>
    </w:p>
    <w:p w14:paraId="77BB38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2228</w:t>
      </w:r>
    </w:p>
    <w:p w14:paraId="6474FA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non-DRX mode</w:t>
      </w:r>
      <w:r>
        <w:tab/>
        <w:t>2228</w:t>
      </w:r>
    </w:p>
    <w:p w14:paraId="76BAB7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2228</w:t>
      </w:r>
    </w:p>
    <w:p w14:paraId="741B89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2233</w:t>
      </w:r>
    </w:p>
    <w:p w14:paraId="5F7875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A.6.5.1.7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DRX mode</w:t>
      </w:r>
      <w:r>
        <w:tab/>
        <w:t>2233</w:t>
      </w:r>
    </w:p>
    <w:p w14:paraId="2B3278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2233</w:t>
      </w:r>
    </w:p>
    <w:p w14:paraId="4A5466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2238</w:t>
      </w:r>
    </w:p>
    <w:p w14:paraId="22F29B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A.6.5.1.8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DRX mode</w:t>
      </w:r>
      <w:r>
        <w:tab/>
        <w:t>2238</w:t>
      </w:r>
    </w:p>
    <w:p w14:paraId="503292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2238</w:t>
      </w:r>
    </w:p>
    <w:p w14:paraId="3F3D00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2243</w:t>
      </w:r>
    </w:p>
    <w:p w14:paraId="225272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A.6.5.1.9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for UE fulfilling relaxed measurement criterion</w:t>
      </w:r>
      <w:r>
        <w:tab/>
        <w:t>2243</w:t>
      </w:r>
    </w:p>
    <w:p w14:paraId="4FF623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2243</w:t>
      </w:r>
    </w:p>
    <w:p w14:paraId="30C715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2249</w:t>
      </w:r>
    </w:p>
    <w:p w14:paraId="6093C6E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2249</w:t>
      </w:r>
    </w:p>
    <w:p w14:paraId="20415F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A.6.5.2.</w:t>
      </w:r>
      <w:r w:rsidRPr="007229CD">
        <w:rPr>
          <w:bCs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deactivated NR SCC in FR1</w:t>
      </w:r>
      <w:r>
        <w:tab/>
        <w:t>2249</w:t>
      </w:r>
    </w:p>
    <w:p w14:paraId="070279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bCs/>
        </w:rPr>
        <w:t>A.6.5.2.1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2253</w:t>
      </w:r>
    </w:p>
    <w:p w14:paraId="04F830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interruptions at NR SRS carrier based switching</w:t>
      </w:r>
      <w:r>
        <w:tab/>
        <w:t>2254</w:t>
      </w:r>
    </w:p>
    <w:p w14:paraId="406B33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2254</w:t>
      </w:r>
    </w:p>
    <w:p w14:paraId="6B9C76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2254</w:t>
      </w:r>
    </w:p>
    <w:p w14:paraId="6C82AD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2256</w:t>
      </w:r>
    </w:p>
    <w:p w14:paraId="6C51BC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A.6.5.2.3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SA interruptions at NR SRS antenna port switching</w:t>
      </w:r>
      <w:r>
        <w:rPr>
          <w:rFonts w:eastAsia="Malgun Gothic"/>
        </w:rPr>
        <w:t xml:space="preserve"> with 1 SRS symbol in a slot in NR-CA</w:t>
      </w:r>
      <w:r>
        <w:tab/>
        <w:t>2257</w:t>
      </w:r>
    </w:p>
    <w:p w14:paraId="16AB1C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A.6.5.2.</w:t>
      </w:r>
      <w:r>
        <w:rPr>
          <w:rFonts w:eastAsia="Malgun Gothic"/>
          <w:snapToGrid w:val="0"/>
        </w:rPr>
        <w:t>3</w:t>
      </w:r>
      <w:r>
        <w:rPr>
          <w:rFonts w:eastAsia="Malgun Gothic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2257</w:t>
      </w:r>
    </w:p>
    <w:p w14:paraId="3D64AA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A.6.5.2.3.2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Test Parameters</w:t>
      </w:r>
      <w:r>
        <w:tab/>
        <w:t>2257</w:t>
      </w:r>
    </w:p>
    <w:p w14:paraId="59E4A3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A.6.5.2.3.3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Test Requirements</w:t>
      </w:r>
      <w:r>
        <w:tab/>
        <w:t>2259</w:t>
      </w:r>
    </w:p>
    <w:p w14:paraId="336EE8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A.6.5.2.4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SA interruptions at NR SRS antenna port switching</w:t>
      </w:r>
      <w:r>
        <w:tab/>
        <w:t>2260</w:t>
      </w:r>
    </w:p>
    <w:p w14:paraId="40D62A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A.6.5.2.4.1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2260</w:t>
      </w:r>
    </w:p>
    <w:p w14:paraId="7324B4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A.6.5.2</w:t>
      </w:r>
      <w:r w:rsidRPr="007229CD">
        <w:rPr>
          <w:snapToGrid w:val="0"/>
        </w:rPr>
        <w:t>.</w:t>
      </w:r>
      <w:r>
        <w:rPr>
          <w:rFonts w:eastAsia="Malgun Gothic"/>
          <w:snapToGrid w:val="0"/>
        </w:rPr>
        <w:t>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Test Parameters</w:t>
      </w:r>
      <w:r>
        <w:tab/>
        <w:t>2260</w:t>
      </w:r>
    </w:p>
    <w:p w14:paraId="622267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en-US"/>
        </w:rPr>
        <w:t>A.6.5.2.4.3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  <w:lang w:eastAsia="en-US"/>
        </w:rPr>
        <w:t>Test Requirements</w:t>
      </w:r>
      <w:r>
        <w:tab/>
        <w:t>2262</w:t>
      </w:r>
    </w:p>
    <w:p w14:paraId="5CF57B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2263</w:t>
      </w:r>
    </w:p>
    <w:p w14:paraId="508F5D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SCell Activation and deactivation of known SCell in FR1 in non-DRX for 160ms SCell measurement cycle</w:t>
      </w:r>
      <w:r>
        <w:tab/>
        <w:t>2263</w:t>
      </w:r>
    </w:p>
    <w:p w14:paraId="271410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2263</w:t>
      </w:r>
    </w:p>
    <w:p w14:paraId="47CC43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2268</w:t>
      </w:r>
    </w:p>
    <w:p w14:paraId="024B06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rFonts w:eastAsia="Malgun Gothic"/>
          <w:lang w:eastAsia="zh-CN"/>
        </w:rPr>
        <w:t>6</w:t>
      </w:r>
      <w:r>
        <w:t>.5.3.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known SCell in FR1 in non-DRX for 640 ms SCell measurement cycle</w:t>
      </w:r>
      <w:r>
        <w:tab/>
        <w:t>2269</w:t>
      </w:r>
    </w:p>
    <w:p w14:paraId="134156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2269</w:t>
      </w:r>
    </w:p>
    <w:p w14:paraId="4CA0C9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2269</w:t>
      </w:r>
    </w:p>
    <w:p w14:paraId="4F523E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rFonts w:eastAsia="Malgun Gothic"/>
          <w:lang w:eastAsia="zh-CN"/>
        </w:rPr>
        <w:t>6.</w:t>
      </w:r>
      <w:r>
        <w:t>5</w:t>
      </w:r>
      <w:r>
        <w:rPr>
          <w:rFonts w:eastAsia="Malgun Gothic"/>
          <w:lang w:eastAsia="zh-CN"/>
        </w:rPr>
        <w:t>.</w:t>
      </w:r>
      <w: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unknown SCell in FR1 in non-DRX</w:t>
      </w:r>
      <w:r>
        <w:tab/>
        <w:t>2269</w:t>
      </w:r>
    </w:p>
    <w:p w14:paraId="2133AF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2269</w:t>
      </w:r>
    </w:p>
    <w:p w14:paraId="56E391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.3.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2270</w:t>
      </w:r>
    </w:p>
    <w:p w14:paraId="735BCD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A.6.5.3.4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SCell addition of known SCell in FR1</w:t>
      </w:r>
      <w:r>
        <w:tab/>
        <w:t>2270</w:t>
      </w:r>
    </w:p>
    <w:p w14:paraId="23DD90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A.6.5.3.4.1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Test Purpose and Environment</w:t>
      </w:r>
      <w:r>
        <w:tab/>
        <w:t>2270</w:t>
      </w:r>
    </w:p>
    <w:p w14:paraId="05FC60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A.6.5.3.4.2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Test Requirements</w:t>
      </w:r>
      <w:r>
        <w:tab/>
        <w:t>2278</w:t>
      </w:r>
    </w:p>
    <w:p w14:paraId="3E197E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A.6.5.3.5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handover with known SCell in FR1</w:t>
      </w:r>
      <w:r>
        <w:tab/>
        <w:t>2278</w:t>
      </w:r>
    </w:p>
    <w:p w14:paraId="73197D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A.6.5.3.5.1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Test Purpose and Environment</w:t>
      </w:r>
      <w:r>
        <w:tab/>
        <w:t>2278</w:t>
      </w:r>
    </w:p>
    <w:p w14:paraId="33EDCF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A.6.5.3.5.2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2284</w:t>
      </w:r>
    </w:p>
    <w:p w14:paraId="4538D3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PUCCH SCell Activation and deactivation of known SCell in FR1</w:t>
      </w:r>
      <w:r>
        <w:tab/>
        <w:t>2285</w:t>
      </w:r>
    </w:p>
    <w:p w14:paraId="30191E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2285</w:t>
      </w:r>
    </w:p>
    <w:p w14:paraId="4EBA5A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2289</w:t>
      </w:r>
    </w:p>
    <w:p w14:paraId="5E2B7B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A.6.5.3.7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unknown SCell in FR1 in non-DRX</w:t>
      </w:r>
      <w:r>
        <w:tab/>
        <w:t>2289</w:t>
      </w:r>
    </w:p>
    <w:p w14:paraId="4531E7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A.6.5.3.7.1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2289</w:t>
      </w:r>
    </w:p>
    <w:p w14:paraId="267C1C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A.6.5.3.7.2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2293</w:t>
      </w:r>
    </w:p>
    <w:p w14:paraId="025A5F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A.6.5.3.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one FR1 known PUCCH SCell and one FR1 unknown SCell with single activation/deactivation command</w:t>
      </w:r>
      <w:r>
        <w:tab/>
        <w:t>2294</w:t>
      </w:r>
    </w:p>
    <w:p w14:paraId="60041C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2294</w:t>
      </w:r>
    </w:p>
    <w:p w14:paraId="18CCBB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2298</w:t>
      </w:r>
    </w:p>
    <w:p w14:paraId="014F114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6.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.9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unknown PUCCH SCell and unknown DL SCell in FR1 in non-DRX</w:t>
      </w:r>
      <w:r>
        <w:tab/>
        <w:t>2299</w:t>
      </w:r>
    </w:p>
    <w:p w14:paraId="5156B9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2299</w:t>
      </w:r>
    </w:p>
    <w:p w14:paraId="071321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2303</w:t>
      </w:r>
    </w:p>
    <w:p w14:paraId="03E7A7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A.6.5.3.10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Fast SCell Activation of known SCell in FR1 in non-DRX for 160ms SCell measurement cycle</w:t>
      </w:r>
      <w:r>
        <w:tab/>
        <w:t>2304</w:t>
      </w:r>
    </w:p>
    <w:p w14:paraId="6924A4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A.6.5.3.10.1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2304</w:t>
      </w:r>
    </w:p>
    <w:p w14:paraId="3DD7CF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A.6.5.3.10.2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2307</w:t>
      </w:r>
    </w:p>
    <w:p w14:paraId="1B5050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A.6.5.3.11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of known SCell in FR1 in non-DRX for 640 ms SCell measurement cycle</w:t>
      </w:r>
      <w:r>
        <w:tab/>
        <w:t>2307</w:t>
      </w:r>
    </w:p>
    <w:p w14:paraId="732FE7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A.6.5.3.11.1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2307</w:t>
      </w:r>
    </w:p>
    <w:p w14:paraId="0FE239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A.6.5.3.11.2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2308</w:t>
      </w:r>
    </w:p>
    <w:p w14:paraId="74BA724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A.6.5.4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2308</w:t>
      </w:r>
    </w:p>
    <w:p w14:paraId="2FBE48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A.6.5.4.1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2308</w:t>
      </w:r>
    </w:p>
    <w:p w14:paraId="31ECB6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2308</w:t>
      </w:r>
    </w:p>
    <w:p w14:paraId="6121CB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2318</w:t>
      </w:r>
    </w:p>
    <w:p w14:paraId="687B66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2319</w:t>
      </w:r>
    </w:p>
    <w:p w14:paraId="611E7D3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A.6.5.5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2319</w:t>
      </w:r>
    </w:p>
    <w:p w14:paraId="69B7AC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non-DRX mode</w:t>
      </w:r>
      <w:r>
        <w:tab/>
        <w:t>2319</w:t>
      </w:r>
    </w:p>
    <w:p w14:paraId="4662C4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2319</w:t>
      </w:r>
    </w:p>
    <w:p w14:paraId="561F46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DRX mode</w:t>
      </w:r>
      <w:r>
        <w:tab/>
        <w:t>2325</w:t>
      </w:r>
    </w:p>
    <w:p w14:paraId="08DCFA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2325</w:t>
      </w:r>
    </w:p>
    <w:p w14:paraId="208D1C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2331</w:t>
      </w:r>
    </w:p>
    <w:p w14:paraId="607CD9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CSI-RS-based BFD and LR in non-DRX mode</w:t>
      </w:r>
      <w:r>
        <w:tab/>
        <w:t>2332</w:t>
      </w:r>
    </w:p>
    <w:p w14:paraId="30A4A6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2332</w:t>
      </w:r>
    </w:p>
    <w:p w14:paraId="379779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2337</w:t>
      </w:r>
    </w:p>
    <w:p w14:paraId="490B8F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CSI-RS-based BFD and LR in DRX mode</w:t>
      </w:r>
      <w:r>
        <w:tab/>
        <w:t>2338</w:t>
      </w:r>
    </w:p>
    <w:p w14:paraId="5B98D8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2338</w:t>
      </w:r>
    </w:p>
    <w:p w14:paraId="11C42F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2343</w:t>
      </w:r>
    </w:p>
    <w:p w14:paraId="2E607C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 xml:space="preserve">Beam Failure Detection and Link Recovery Test for FR1 SCell configured with </w:t>
      </w:r>
      <w:r>
        <w:t xml:space="preserve">CSI-RS-based BFD and SSB-based LR </w:t>
      </w:r>
      <w:r w:rsidRPr="007229CD">
        <w:rPr>
          <w:rFonts w:eastAsia="MS Mincho" w:cs="Arial"/>
        </w:rPr>
        <w:t>in non-DRX mode</w:t>
      </w:r>
      <w:r>
        <w:tab/>
        <w:t>2344</w:t>
      </w:r>
    </w:p>
    <w:p w14:paraId="469FA8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2344</w:t>
      </w:r>
    </w:p>
    <w:p w14:paraId="76065D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2348</w:t>
      </w:r>
    </w:p>
    <w:p w14:paraId="6D3B88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 xml:space="preserve">Beam Failure Detection and Link Recovery Test for FR1 SCell configured with </w:t>
      </w:r>
      <w:r>
        <w:t xml:space="preserve">CSI-RS-based BFD and SSB-based LR </w:t>
      </w:r>
      <w:r w:rsidRPr="007229CD">
        <w:rPr>
          <w:rFonts w:eastAsia="MS Mincho" w:cs="Arial"/>
        </w:rPr>
        <w:t>in DRX mode</w:t>
      </w:r>
      <w:r>
        <w:tab/>
        <w:t>2348</w:t>
      </w:r>
    </w:p>
    <w:p w14:paraId="1FF9F9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2348</w:t>
      </w:r>
    </w:p>
    <w:p w14:paraId="53DFD6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2353</w:t>
      </w:r>
    </w:p>
    <w:p w14:paraId="4D28461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A.6.5.5.7</w:t>
      </w:r>
      <w:r>
        <w:rPr>
          <w:rFonts w:ascii="Calibri" w:eastAsia="Malgun Gothic" w:hAnsi="Calibri"/>
          <w:sz w:val="22"/>
          <w:szCs w:val="22"/>
        </w:rPr>
        <w:tab/>
      </w:r>
      <w:r>
        <w:t>TRP Specific Beam Failure Detection and Link Recovery Test for FR1 PCell configured with CSI-RS-based BFD and LR in DRX mode</w:t>
      </w:r>
      <w:r>
        <w:tab/>
        <w:t>2353</w:t>
      </w:r>
    </w:p>
    <w:p w14:paraId="1D153C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A.6.5.5.7.1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2353</w:t>
      </w:r>
    </w:p>
    <w:p w14:paraId="52CEBA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A.6.5.5.7.2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2359</w:t>
      </w:r>
    </w:p>
    <w:p w14:paraId="5FC50EF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A.6.5.6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tab/>
        <w:t>2360</w:t>
      </w:r>
    </w:p>
    <w:p w14:paraId="25DB1B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A.6.5.6.1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2360</w:t>
      </w:r>
    </w:p>
    <w:p w14:paraId="61BCCE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A.6.5.6.1.1</w:t>
      </w:r>
      <w:r>
        <w:rPr>
          <w:rFonts w:ascii="Calibri" w:eastAsia="Malgun Gothic" w:hAnsi="Calibri"/>
          <w:sz w:val="22"/>
          <w:szCs w:val="22"/>
        </w:rPr>
        <w:tab/>
      </w:r>
      <w:r>
        <w:t>NR FR1- NR FR1 DL active BWP switch of SCell with non-DRX in SA</w:t>
      </w:r>
      <w:r>
        <w:tab/>
        <w:t>2360</w:t>
      </w:r>
    </w:p>
    <w:p w14:paraId="234D11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A.6.5.6.1.2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NR FR1 DL active BWP switch </w:t>
      </w:r>
      <w:r>
        <w:rPr>
          <w:lang w:eastAsia="zh-CN"/>
        </w:rPr>
        <w:t>with</w:t>
      </w:r>
      <w:r>
        <w:t xml:space="preserve"> non-DRX in </w:t>
      </w:r>
      <w:r>
        <w:rPr>
          <w:lang w:eastAsia="zh-CN"/>
        </w:rPr>
        <w:t>SA</w:t>
      </w:r>
      <w:r>
        <w:tab/>
        <w:t>2366</w:t>
      </w:r>
    </w:p>
    <w:p w14:paraId="5EADD4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A.6.5.6.2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2371</w:t>
      </w:r>
    </w:p>
    <w:p w14:paraId="4DCC7A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A.6.5.6.2.1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of Cell with non-DRX in SA</w:t>
      </w:r>
      <w:r>
        <w:tab/>
        <w:t>2371</w:t>
      </w:r>
    </w:p>
    <w:p w14:paraId="38742F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A.6.5.6.3 </w:t>
      </w:r>
      <w:r w:rsidRPr="007229C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7229CD">
        <w:rPr>
          <w:rFonts w:cs="Arial"/>
          <w:lang w:val="en-US"/>
        </w:rPr>
        <w:t>on multiple CCs</w:t>
      </w:r>
      <w:r>
        <w:tab/>
        <w:t>2375</w:t>
      </w:r>
    </w:p>
    <w:p w14:paraId="5C5E74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A.6.5.6.3.1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lang w:val="en-US"/>
        </w:rPr>
        <w:t xml:space="preserve">NR FR1- NR FR1 DL active BWP switch on multiple CCs </w:t>
      </w:r>
      <w:r w:rsidRPr="007229CD">
        <w:rPr>
          <w:lang w:val="en-US" w:eastAsia="zh-CN"/>
        </w:rPr>
        <w:t>with</w:t>
      </w:r>
      <w:r w:rsidRPr="007229CD">
        <w:rPr>
          <w:lang w:val="en-US"/>
        </w:rPr>
        <w:t xml:space="preserve"> non-DRX in </w:t>
      </w:r>
      <w:r w:rsidRPr="007229CD">
        <w:rPr>
          <w:lang w:val="en-US" w:eastAsia="zh-CN"/>
        </w:rPr>
        <w:t>SA</w:t>
      </w:r>
      <w:r>
        <w:tab/>
        <w:t>2375</w:t>
      </w:r>
    </w:p>
    <w:p w14:paraId="2E9CCD1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A.6.5.6.3.1.1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2375</w:t>
      </w:r>
    </w:p>
    <w:p w14:paraId="5074381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A.6.5.6.3.1.2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2382</w:t>
      </w:r>
    </w:p>
    <w:p w14:paraId="159934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A.6.5.6.4</w:t>
      </w:r>
      <w:r>
        <w:rPr>
          <w:rFonts w:ascii="Calibri" w:eastAsia="Malgun Gothic" w:hAnsi="Calibri"/>
          <w:sz w:val="22"/>
          <w:szCs w:val="22"/>
        </w:rPr>
        <w:tab/>
      </w:r>
      <w:r>
        <w:t>SCell dormancy switch</w:t>
      </w:r>
      <w:r>
        <w:tab/>
        <w:t>2382</w:t>
      </w:r>
    </w:p>
    <w:p w14:paraId="317A6B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A.6.5.6.4.1</w:t>
      </w:r>
      <w:r>
        <w:rPr>
          <w:rFonts w:ascii="Calibri" w:eastAsia="Malgun Gothic" w:hAnsi="Calibri"/>
          <w:sz w:val="22"/>
          <w:szCs w:val="22"/>
        </w:rPr>
        <w:tab/>
      </w:r>
      <w:r>
        <w:t>NR FR1 PCell SCell dormancy switch of single FR1 SCell outside active time</w:t>
      </w:r>
      <w:r>
        <w:tab/>
        <w:t>2382</w:t>
      </w:r>
    </w:p>
    <w:p w14:paraId="406837C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A.6.5.6.4.1.1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2382</w:t>
      </w:r>
    </w:p>
    <w:p w14:paraId="793046B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A.6.5.6.4.1.2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PMingLiU"/>
        </w:rPr>
        <w:t>Test Requirements</w:t>
      </w:r>
      <w:r>
        <w:tab/>
        <w:t>2388</w:t>
      </w:r>
    </w:p>
    <w:p w14:paraId="4C151B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A.6.5.6.4.2</w:t>
      </w:r>
      <w:r>
        <w:rPr>
          <w:rFonts w:ascii="Calibri" w:eastAsia="Malgun Gothic" w:hAnsi="Calibri"/>
          <w:sz w:val="22"/>
          <w:szCs w:val="22"/>
        </w:rPr>
        <w:tab/>
      </w:r>
      <w:r>
        <w:t>NR FR1 PCell SCell dormancy switch of two FR1 SCells inside active time</w:t>
      </w:r>
      <w:r>
        <w:tab/>
        <w:t>2388</w:t>
      </w:r>
    </w:p>
    <w:p w14:paraId="60CB875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A.6.5.6.4.2.1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Test Purpose and Environment</w:t>
      </w:r>
      <w:r>
        <w:tab/>
        <w:t>2388</w:t>
      </w:r>
    </w:p>
    <w:p w14:paraId="7B14BA2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A.6.5.6.4.2.2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Test Requirements</w:t>
      </w:r>
      <w:r>
        <w:tab/>
        <w:t>2395</w:t>
      </w:r>
    </w:p>
    <w:p w14:paraId="65371D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A.6.5.6.5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 xml:space="preserve">Simultaneous </w:t>
      </w:r>
      <w:r>
        <w:t xml:space="preserve">RRC-based Active BWP Switch </w:t>
      </w:r>
      <w:r w:rsidRPr="007229CD">
        <w:rPr>
          <w:rFonts w:cs="Arial"/>
          <w:lang w:val="en-US"/>
        </w:rPr>
        <w:t>on multiple CCs</w:t>
      </w:r>
      <w:r>
        <w:tab/>
        <w:t>2395</w:t>
      </w:r>
    </w:p>
    <w:p w14:paraId="0E719B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A.6.5.6.5.1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NR FR1- NR FR1 DL active BWP switch on multiple CCs </w:t>
      </w:r>
      <w:r w:rsidRPr="007229CD">
        <w:rPr>
          <w:lang w:val="en-US" w:eastAsia="zh-CN"/>
        </w:rPr>
        <w:t>with</w:t>
      </w:r>
      <w:r w:rsidRPr="007229CD">
        <w:rPr>
          <w:lang w:val="en-US"/>
        </w:rPr>
        <w:t xml:space="preserve"> non-DRX in </w:t>
      </w:r>
      <w:r w:rsidRPr="007229CD">
        <w:rPr>
          <w:lang w:val="en-US" w:eastAsia="zh-CN"/>
        </w:rPr>
        <w:t>SA</w:t>
      </w:r>
      <w:r>
        <w:tab/>
        <w:t>2395</w:t>
      </w:r>
    </w:p>
    <w:p w14:paraId="375AAB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A.6.5.7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two uplink carriers</w:t>
      </w:r>
      <w:r>
        <w:tab/>
        <w:t>2400</w:t>
      </w:r>
    </w:p>
    <w:p w14:paraId="2C5FB5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FDD-TDD CA</w:t>
      </w:r>
      <w:r>
        <w:tab/>
        <w:t>2400</w:t>
      </w:r>
    </w:p>
    <w:p w14:paraId="6ED45B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2400</w:t>
      </w:r>
    </w:p>
    <w:p w14:paraId="63C1AC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A.6.5.7.</w:t>
      </w:r>
      <w:r w:rsidRPr="007229CD">
        <w:rPr>
          <w:snapToGrid w:val="0"/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2404</w:t>
      </w:r>
    </w:p>
    <w:p w14:paraId="180BCF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TDD-TDD CA</w:t>
      </w:r>
      <w:r>
        <w:tab/>
        <w:t>2404</w:t>
      </w:r>
    </w:p>
    <w:p w14:paraId="182A3E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2404</w:t>
      </w:r>
    </w:p>
    <w:p w14:paraId="27AA49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A.6.5.7.</w:t>
      </w:r>
      <w:r w:rsidRPr="007229CD">
        <w:rPr>
          <w:snapToGrid w:val="0"/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2408</w:t>
      </w:r>
    </w:p>
    <w:p w14:paraId="4ADDDB4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A.6.5.7</w:t>
      </w:r>
      <w:r>
        <w:rPr>
          <w:lang w:eastAsia="zh-CN"/>
        </w:rPr>
        <w:t>A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two uplink carriers with two transmit antenna connectors</w:t>
      </w:r>
      <w:r>
        <w:tab/>
        <w:t>2408</w:t>
      </w:r>
    </w:p>
    <w:p w14:paraId="3C32B15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A.6.5.7A.1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FDD-TDD CA</w:t>
      </w:r>
      <w:r>
        <w:tab/>
        <w:t>2408</w:t>
      </w:r>
    </w:p>
    <w:p w14:paraId="7FC998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A.6.5.7A.1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2408</w:t>
      </w:r>
    </w:p>
    <w:p w14:paraId="73E33D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A.6.5.7A.</w:t>
      </w:r>
      <w:r w:rsidRPr="007229CD">
        <w:rPr>
          <w:snapToGrid w:val="0"/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2412</w:t>
      </w:r>
    </w:p>
    <w:p w14:paraId="6FC4A8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A.6.5.7A.2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TDD-TDD CA</w:t>
      </w:r>
      <w:r>
        <w:tab/>
        <w:t>2412</w:t>
      </w:r>
    </w:p>
    <w:p w14:paraId="6681D1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A.6.5.7A.2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2412</w:t>
      </w:r>
    </w:p>
    <w:p w14:paraId="1D605D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A.6.5.7A.</w:t>
      </w:r>
      <w:r w:rsidRPr="007229CD">
        <w:rPr>
          <w:snapToGrid w:val="0"/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2416</w:t>
      </w:r>
    </w:p>
    <w:p w14:paraId="14E3518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A.6.5.7B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one uplink band with one transmit antenna connector and one uplink band with two transmit antenna connectors</w:t>
      </w:r>
      <w:r>
        <w:tab/>
        <w:t>2416</w:t>
      </w:r>
    </w:p>
    <w:p w14:paraId="6FBB7B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A.6.5.7B.1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bands in FDD-TDD CA</w:t>
      </w:r>
      <w:r>
        <w:tab/>
        <w:t>2416</w:t>
      </w:r>
    </w:p>
    <w:p w14:paraId="066FD8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A.6.5.7B.1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2416</w:t>
      </w:r>
    </w:p>
    <w:p w14:paraId="0BCE27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A.6.5.7B.</w:t>
      </w:r>
      <w:r w:rsidRPr="007229CD">
        <w:rPr>
          <w:snapToGrid w:val="0"/>
          <w:lang w:eastAsia="zh-CN"/>
        </w:rPr>
        <w:t>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2420</w:t>
      </w:r>
    </w:p>
    <w:p w14:paraId="7EC122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A.6.5.7B.2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bands in TDD-TDD CA</w:t>
      </w:r>
      <w:r>
        <w:tab/>
        <w:t>2420</w:t>
      </w:r>
    </w:p>
    <w:p w14:paraId="525F8E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A.6.5.7B.2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2420</w:t>
      </w:r>
    </w:p>
    <w:p w14:paraId="36FDA5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A.6.5.7B.</w:t>
      </w:r>
      <w:r w:rsidRPr="007229CD">
        <w:rPr>
          <w:snapToGrid w:val="0"/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2424</w:t>
      </w:r>
    </w:p>
    <w:p w14:paraId="3BCBA9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A.6.5.7C</w:t>
      </w:r>
      <w:r>
        <w:rPr>
          <w:rFonts w:ascii="Calibri" w:eastAsia="Malgun Gothic" w:hAnsi="Calibri"/>
          <w:sz w:val="22"/>
          <w:szCs w:val="22"/>
        </w:rPr>
        <w:tab/>
      </w:r>
      <w:r>
        <w:t>DL interruptions at switching between two uplink bands with two transmit antenna connectors</w:t>
      </w:r>
      <w:r>
        <w:tab/>
        <w:t>2424</w:t>
      </w:r>
    </w:p>
    <w:p w14:paraId="0F2A31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A.6.5.7C.1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bands with two transmit antenna connectors in FDD-TDD CA</w:t>
      </w:r>
      <w:r>
        <w:tab/>
        <w:t>2424</w:t>
      </w:r>
    </w:p>
    <w:p w14:paraId="60C3A9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A.6.5.7C.1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2424</w:t>
      </w:r>
    </w:p>
    <w:p w14:paraId="4D5BE4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A.6.5.7C.1</w:t>
      </w:r>
      <w:r w:rsidRPr="007229CD">
        <w:rPr>
          <w:snapToGrid w:val="0"/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2428</w:t>
      </w:r>
    </w:p>
    <w:p w14:paraId="595E0EE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A.6.5.7C.2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bands with two transmit antenna connectors in TDD-TDD CA</w:t>
      </w:r>
      <w:r>
        <w:tab/>
        <w:t>2429</w:t>
      </w:r>
    </w:p>
    <w:p w14:paraId="086DE8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A.6.5.7C.2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2429</w:t>
      </w:r>
    </w:p>
    <w:p w14:paraId="7B81BA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A.6.5.7C.2</w:t>
      </w:r>
      <w:r w:rsidRPr="007229CD">
        <w:rPr>
          <w:snapToGrid w:val="0"/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2433</w:t>
      </w:r>
    </w:p>
    <w:p w14:paraId="3AD06D2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2434</w:t>
      </w:r>
    </w:p>
    <w:p w14:paraId="68F911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</w:t>
      </w:r>
      <w:r>
        <w:rPr>
          <w:lang w:eastAsia="zh-CN"/>
        </w:rPr>
        <w:t>8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PCell in FR1 in non-DRX</w:t>
      </w:r>
      <w:r>
        <w:tab/>
        <w:t>2434</w:t>
      </w:r>
    </w:p>
    <w:p w14:paraId="3623C6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</w:t>
      </w:r>
      <w:r>
        <w:rPr>
          <w:lang w:eastAsia="zh-CN"/>
        </w:rPr>
        <w:t>8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2434</w:t>
      </w:r>
    </w:p>
    <w:p w14:paraId="158A0D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</w:t>
      </w:r>
      <w:r>
        <w:rPr>
          <w:lang w:eastAsia="zh-CN"/>
        </w:rPr>
        <w:t>8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2438</w:t>
      </w:r>
    </w:p>
    <w:p w14:paraId="6C3C7B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A.6.5.</w:t>
      </w:r>
      <w:r w:rsidRPr="007229CD">
        <w:rPr>
          <w:lang w:val="en-US" w:eastAsia="zh-CN"/>
        </w:rPr>
        <w:t>9</w:t>
      </w:r>
      <w:r>
        <w:rPr>
          <w:rFonts w:ascii="Calibri" w:eastAsia="Malgun Gothic" w:hAnsi="Calibri"/>
          <w:sz w:val="22"/>
          <w:szCs w:val="22"/>
        </w:rPr>
        <w:tab/>
      </w:r>
      <w:r>
        <w:t>Pathloss reference signal switching delay</w:t>
      </w:r>
      <w:r>
        <w:tab/>
        <w:t>2438</w:t>
      </w:r>
    </w:p>
    <w:p w14:paraId="676CC1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A.6.5.</w:t>
      </w:r>
      <w:r w:rsidRPr="007229CD">
        <w:rPr>
          <w:lang w:val="en-US" w:eastAsia="zh-CN"/>
        </w:rPr>
        <w:t>9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pathloss reference signal switch delay</w:t>
      </w:r>
      <w:r>
        <w:tab/>
        <w:t>2438</w:t>
      </w:r>
    </w:p>
    <w:p w14:paraId="523B74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</w:t>
      </w:r>
      <w:r w:rsidRPr="007229CD">
        <w:rPr>
          <w:lang w:val="en-US" w:eastAsia="zh-CN"/>
        </w:rPr>
        <w:t>9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2438</w:t>
      </w:r>
    </w:p>
    <w:p w14:paraId="4DDDF4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A.6.5.</w:t>
      </w:r>
      <w:r w:rsidRPr="007229CD">
        <w:rPr>
          <w:lang w:val="en-US" w:eastAsia="zh-CN"/>
        </w:rPr>
        <w:t>9</w:t>
      </w:r>
      <w:r>
        <w:t>.1.</w:t>
      </w:r>
      <w:r w:rsidRPr="007229CD">
        <w:rPr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2441</w:t>
      </w:r>
    </w:p>
    <w:p w14:paraId="56FE62A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2442</w:t>
      </w:r>
    </w:p>
    <w:p w14:paraId="781CB52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2442</w:t>
      </w:r>
    </w:p>
    <w:p w14:paraId="005D9F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non-DRX</w:t>
      </w:r>
      <w:r>
        <w:tab/>
        <w:t>2442</w:t>
      </w:r>
    </w:p>
    <w:p w14:paraId="22CA91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2442</w:t>
      </w:r>
    </w:p>
    <w:p w14:paraId="504C93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2442</w:t>
      </w:r>
    </w:p>
    <w:p w14:paraId="24C0A7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2446</w:t>
      </w:r>
    </w:p>
    <w:p w14:paraId="0DE77A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DRX</w:t>
      </w:r>
      <w:r>
        <w:tab/>
        <w:t>2446</w:t>
      </w:r>
    </w:p>
    <w:p w14:paraId="0461A9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2446</w:t>
      </w:r>
    </w:p>
    <w:p w14:paraId="31BF1A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2446</w:t>
      </w:r>
    </w:p>
    <w:p w14:paraId="0B5600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2450</w:t>
      </w:r>
    </w:p>
    <w:p w14:paraId="7D55115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non-DRX</w:t>
      </w:r>
      <w:r>
        <w:tab/>
        <w:t>2450</w:t>
      </w:r>
    </w:p>
    <w:p w14:paraId="4387DC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2450</w:t>
      </w:r>
    </w:p>
    <w:p w14:paraId="4E1F17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2450</w:t>
      </w:r>
    </w:p>
    <w:p w14:paraId="19C76A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2454</w:t>
      </w:r>
    </w:p>
    <w:p w14:paraId="1252CF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DRX</w:t>
      </w:r>
      <w:r>
        <w:tab/>
        <w:t>2454</w:t>
      </w:r>
    </w:p>
    <w:p w14:paraId="0DF4E4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2454</w:t>
      </w:r>
    </w:p>
    <w:p w14:paraId="06EA25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2454</w:t>
      </w:r>
    </w:p>
    <w:p w14:paraId="5FA3AA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2458</w:t>
      </w:r>
    </w:p>
    <w:p w14:paraId="24D91D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non-DRX with SSB index reading</w:t>
      </w:r>
      <w:r>
        <w:tab/>
        <w:t>2458</w:t>
      </w:r>
    </w:p>
    <w:p w14:paraId="38515EB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2458</w:t>
      </w:r>
    </w:p>
    <w:p w14:paraId="24AC18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2458</w:t>
      </w:r>
    </w:p>
    <w:p w14:paraId="79296E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2460</w:t>
      </w:r>
    </w:p>
    <w:p w14:paraId="458C04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non-DRX with SSB index reading</w:t>
      </w:r>
      <w:r>
        <w:tab/>
        <w:t>2461</w:t>
      </w:r>
    </w:p>
    <w:p w14:paraId="27931A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2461</w:t>
      </w:r>
    </w:p>
    <w:p w14:paraId="516983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2461</w:t>
      </w:r>
    </w:p>
    <w:p w14:paraId="57F96A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2462</w:t>
      </w:r>
    </w:p>
    <w:p w14:paraId="166B6E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under DRX</w:t>
      </w:r>
      <w:r>
        <w:t xml:space="preserve"> </w:t>
      </w:r>
      <w:r w:rsidRPr="007229CD">
        <w:rPr>
          <w:snapToGrid w:val="0"/>
        </w:rPr>
        <w:t>for UE configured with highSpeedMeasFlag-r16</w:t>
      </w:r>
      <w:r>
        <w:tab/>
        <w:t>2463</w:t>
      </w:r>
    </w:p>
    <w:p w14:paraId="3285C3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2463</w:t>
      </w:r>
    </w:p>
    <w:p w14:paraId="509A8B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2463</w:t>
      </w:r>
    </w:p>
    <w:p w14:paraId="53D7F3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2467</w:t>
      </w:r>
    </w:p>
    <w:p w14:paraId="1EA3CF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DRX</w:t>
      </w:r>
      <w:r w:rsidRPr="007229CD">
        <w:rPr>
          <w:rFonts w:cs="v4.2.0"/>
        </w:rPr>
        <w:t xml:space="preserve"> for UE configured with highSpeedMeasCA-Scell-r17</w:t>
      </w:r>
      <w:r>
        <w:tab/>
        <w:t>2467</w:t>
      </w:r>
    </w:p>
    <w:p w14:paraId="0D5B84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2467</w:t>
      </w:r>
    </w:p>
    <w:p w14:paraId="0B0305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2467</w:t>
      </w:r>
    </w:p>
    <w:p w14:paraId="0DEFC1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A.6.6.1.8.3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2471</w:t>
      </w:r>
    </w:p>
    <w:p w14:paraId="41E02E5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2471</w:t>
      </w:r>
    </w:p>
    <w:p w14:paraId="505F62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not used</w:t>
      </w:r>
      <w:r>
        <w:tab/>
        <w:t>2471</w:t>
      </w:r>
    </w:p>
    <w:p w14:paraId="766020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2471</w:t>
      </w:r>
    </w:p>
    <w:p w14:paraId="60CA0B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2475</w:t>
      </w:r>
    </w:p>
    <w:p w14:paraId="42276B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used</w:t>
      </w:r>
      <w:r>
        <w:tab/>
        <w:t>2475</w:t>
      </w:r>
    </w:p>
    <w:p w14:paraId="7D64B2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2475</w:t>
      </w:r>
    </w:p>
    <w:p w14:paraId="1B20A9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2479</w:t>
      </w:r>
    </w:p>
    <w:p w14:paraId="4F2493D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2480</w:t>
      </w:r>
    </w:p>
    <w:p w14:paraId="49485A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2480</w:t>
      </w:r>
    </w:p>
    <w:p w14:paraId="77BD02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A.6.6.2.5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 SSB time index detection when DRX is not used</w:t>
      </w:r>
      <w:r>
        <w:tab/>
        <w:t>2480</w:t>
      </w:r>
    </w:p>
    <w:p w14:paraId="2914FF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2480</w:t>
      </w:r>
    </w:p>
    <w:p w14:paraId="259E85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2484</w:t>
      </w:r>
    </w:p>
    <w:p w14:paraId="4D7054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A.6.6.2.6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 SSB time index detection when DRX is used</w:t>
      </w:r>
      <w:r>
        <w:tab/>
        <w:t>2484</w:t>
      </w:r>
    </w:p>
    <w:p w14:paraId="6960C0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2484</w:t>
      </w:r>
    </w:p>
    <w:p w14:paraId="3FBE78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2488</w:t>
      </w:r>
    </w:p>
    <w:p w14:paraId="092981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A.6.6.2.7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2489</w:t>
      </w:r>
    </w:p>
    <w:p w14:paraId="1861E1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A.6.6.2.8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2489</w:t>
      </w:r>
    </w:p>
    <w:p w14:paraId="7E0D64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A.6.6.2.9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 additional mandatory gap pattern</w:t>
      </w:r>
      <w:r>
        <w:tab/>
        <w:t>2489</w:t>
      </w:r>
    </w:p>
    <w:p w14:paraId="62D168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2489</w:t>
      </w:r>
    </w:p>
    <w:p w14:paraId="16A5F9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2492</w:t>
      </w:r>
    </w:p>
    <w:p w14:paraId="7863F6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A.6.6.2.10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when DRX is used</w:t>
      </w:r>
      <w:r>
        <w:tab/>
        <w:t>2492</w:t>
      </w:r>
    </w:p>
    <w:p w14:paraId="2DF69F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2492</w:t>
      </w:r>
    </w:p>
    <w:p w14:paraId="694BD3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A.6.6.2.10.2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2496</w:t>
      </w:r>
    </w:p>
    <w:p w14:paraId="1CF427C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A.6.6.2.12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used for UE configured with highSpeedMeasInterFreq-r17</w:t>
      </w:r>
      <w:r>
        <w:tab/>
        <w:t>2500</w:t>
      </w:r>
    </w:p>
    <w:p w14:paraId="5DA5C0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2500</w:t>
      </w:r>
    </w:p>
    <w:p w14:paraId="3AE9E5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A.6.6.2.12.2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2504</w:t>
      </w:r>
    </w:p>
    <w:p w14:paraId="3A06266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A.6.6.3</w:t>
      </w:r>
      <w:r>
        <w:rPr>
          <w:rFonts w:ascii="Calibri" w:eastAsia="Malgun Gothic" w:hAnsi="Calibri"/>
          <w:sz w:val="22"/>
          <w:szCs w:val="22"/>
        </w:rPr>
        <w:tab/>
      </w:r>
      <w:r>
        <w:t>Inter-RAT Measurements</w:t>
      </w:r>
      <w:r>
        <w:tab/>
        <w:t>2504</w:t>
      </w:r>
    </w:p>
    <w:p w14:paraId="18FD0E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A.6.6.3.1</w:t>
      </w:r>
      <w:r>
        <w:rPr>
          <w:rFonts w:ascii="Calibri" w:eastAsia="Malgun Gothic" w:hAnsi="Calibri"/>
          <w:sz w:val="22"/>
          <w:szCs w:val="22"/>
        </w:rPr>
        <w:tab/>
      </w:r>
      <w:r>
        <w:t>SA NR - E-UTRAN event-triggered reporting in non-DRX in FR1</w:t>
      </w:r>
      <w:r>
        <w:tab/>
        <w:t>2504</w:t>
      </w:r>
    </w:p>
    <w:p w14:paraId="3F25C5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2504</w:t>
      </w:r>
    </w:p>
    <w:p w14:paraId="271FF2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2510</w:t>
      </w:r>
    </w:p>
    <w:p w14:paraId="0FB16D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A.6.6.3.2</w:t>
      </w:r>
      <w:r>
        <w:rPr>
          <w:rFonts w:ascii="Calibri" w:eastAsia="Malgun Gothic" w:hAnsi="Calibri"/>
          <w:sz w:val="22"/>
          <w:szCs w:val="22"/>
        </w:rPr>
        <w:tab/>
      </w:r>
      <w:r>
        <w:t>SA NR - E-UTRAN event-triggered reporting in DRX in FR1</w:t>
      </w:r>
      <w:r>
        <w:tab/>
        <w:t>2510</w:t>
      </w:r>
    </w:p>
    <w:p w14:paraId="24B7EE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2510</w:t>
      </w:r>
    </w:p>
    <w:p w14:paraId="3F4AAF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2517</w:t>
      </w:r>
    </w:p>
    <w:p w14:paraId="2F32AB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A.6.6.3.3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SA NR - E-UTRAN event-triggered reporting in DRX in FR1 </w:t>
      </w:r>
      <w:r w:rsidRPr="007229CD">
        <w:rPr>
          <w:snapToGrid w:val="0"/>
        </w:rPr>
        <w:t>for UE configured with highSpeedMeasFlag-r16</w:t>
      </w:r>
      <w:r>
        <w:tab/>
        <w:t>2517</w:t>
      </w:r>
    </w:p>
    <w:p w14:paraId="45EC36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2517</w:t>
      </w:r>
    </w:p>
    <w:p w14:paraId="120637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A.6.6.3.3.2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2522</w:t>
      </w:r>
    </w:p>
    <w:p w14:paraId="138E7D3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2522</w:t>
      </w:r>
    </w:p>
    <w:p w14:paraId="5C672C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2522</w:t>
      </w:r>
    </w:p>
    <w:p w14:paraId="7D16C2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2522</w:t>
      </w:r>
    </w:p>
    <w:p w14:paraId="6D24B7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2523</w:t>
      </w:r>
    </w:p>
    <w:p w14:paraId="34A84F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2526</w:t>
      </w:r>
    </w:p>
    <w:p w14:paraId="37FBFD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2526</w:t>
      </w:r>
    </w:p>
    <w:p w14:paraId="592A06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2526</w:t>
      </w:r>
    </w:p>
    <w:p w14:paraId="3C4147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2527</w:t>
      </w:r>
    </w:p>
    <w:p w14:paraId="2F6FAF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2530</w:t>
      </w:r>
    </w:p>
    <w:p w14:paraId="6ABEBB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</w:t>
      </w:r>
      <w:r>
        <w:tab/>
        <w:t>2530</w:t>
      </w:r>
    </w:p>
    <w:p w14:paraId="322BE1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2530</w:t>
      </w:r>
    </w:p>
    <w:p w14:paraId="58725C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2531</w:t>
      </w:r>
    </w:p>
    <w:p w14:paraId="3646C9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2534</w:t>
      </w:r>
    </w:p>
    <w:p w14:paraId="54A23CE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</w:t>
      </w:r>
      <w:r>
        <w:tab/>
        <w:t>2534</w:t>
      </w:r>
    </w:p>
    <w:p w14:paraId="6F06BE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2534</w:t>
      </w:r>
    </w:p>
    <w:p w14:paraId="70CB40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2535</w:t>
      </w:r>
    </w:p>
    <w:p w14:paraId="4087F2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2538</w:t>
      </w:r>
    </w:p>
    <w:p w14:paraId="3A7146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A.6.6.4.5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SSB based L1-RSRP measurement when DRX is used for UE configured with </w:t>
      </w:r>
      <w:r w:rsidRPr="007229CD">
        <w:rPr>
          <w:i/>
          <w:iCs/>
          <w:snapToGrid w:val="0"/>
        </w:rPr>
        <w:t>highSpeedMeasFlag-r16</w:t>
      </w:r>
      <w:r>
        <w:tab/>
        <w:t>2538</w:t>
      </w:r>
    </w:p>
    <w:p w14:paraId="269801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2538</w:t>
      </w:r>
    </w:p>
    <w:p w14:paraId="307074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2539</w:t>
      </w:r>
    </w:p>
    <w:p w14:paraId="65439B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A.6.6.4.5.3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2542</w:t>
      </w:r>
    </w:p>
    <w:p w14:paraId="6DA960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A.6.6.4.6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Inter-cell SSB based L1-RSRP measurements on FR1 PCell when DRX is used</w:t>
      </w:r>
      <w:r>
        <w:tab/>
        <w:t>2542</w:t>
      </w:r>
    </w:p>
    <w:p w14:paraId="15DDF5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2542</w:t>
      </w:r>
    </w:p>
    <w:p w14:paraId="7F29AE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2543</w:t>
      </w:r>
    </w:p>
    <w:p w14:paraId="7D1EFA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A.6.6.4.6.3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2546</w:t>
      </w:r>
    </w:p>
    <w:p w14:paraId="2871E20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A.6.6.5</w:t>
      </w:r>
      <w:r>
        <w:rPr>
          <w:rFonts w:ascii="Calibri" w:eastAsia="Malgun Gothic" w:hAnsi="Calibri"/>
          <w:sz w:val="22"/>
          <w:szCs w:val="22"/>
        </w:rPr>
        <w:tab/>
      </w:r>
      <w:r>
        <w:t>Inter-RAT UTRAN FDD measurements</w:t>
      </w:r>
      <w:r>
        <w:tab/>
        <w:t>2547</w:t>
      </w:r>
    </w:p>
    <w:p w14:paraId="33F8FC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A.6.6.5.1</w:t>
      </w:r>
      <w:r>
        <w:rPr>
          <w:rFonts w:ascii="Calibri" w:eastAsia="Malgun Gothic" w:hAnsi="Calibri"/>
          <w:sz w:val="22"/>
          <w:szCs w:val="22"/>
        </w:rPr>
        <w:tab/>
      </w:r>
      <w:r>
        <w:t>SA NR - UTRAN FDD event-triggered reporting in non-DRX in FR1</w:t>
      </w:r>
      <w:r>
        <w:tab/>
        <w:t>2547</w:t>
      </w:r>
    </w:p>
    <w:p w14:paraId="71FB07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2547</w:t>
      </w:r>
    </w:p>
    <w:p w14:paraId="466EB1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A.6.6.5.1.2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2550</w:t>
      </w:r>
    </w:p>
    <w:p w14:paraId="1F9C830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A.6.6.6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2550</w:t>
      </w:r>
    </w:p>
    <w:p w14:paraId="525C2D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SRS-RSRP measurement with DRX</w:t>
      </w:r>
      <w:r>
        <w:tab/>
        <w:t>2550</w:t>
      </w:r>
    </w:p>
    <w:p w14:paraId="35461A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2550</w:t>
      </w:r>
    </w:p>
    <w:p w14:paraId="5D72F9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2551</w:t>
      </w:r>
    </w:p>
    <w:p w14:paraId="1EED2A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2554</w:t>
      </w:r>
    </w:p>
    <w:p w14:paraId="0B9047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CLI-RSSI measurement with DRX</w:t>
      </w:r>
      <w:r>
        <w:tab/>
        <w:t>2554</w:t>
      </w:r>
    </w:p>
    <w:p w14:paraId="3912EB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2554</w:t>
      </w:r>
    </w:p>
    <w:p w14:paraId="25F311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2555</w:t>
      </w:r>
    </w:p>
    <w:p w14:paraId="78F868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A.6.6.6.2.3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2557</w:t>
      </w:r>
    </w:p>
    <w:p w14:paraId="6CD9E22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A.6.6.7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with autonomous gaps</w:t>
      </w:r>
      <w:r>
        <w:tab/>
        <w:t>2557</w:t>
      </w:r>
    </w:p>
    <w:p w14:paraId="7DC5F6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CGI identification of NR neighbor cell in FR1</w:t>
      </w:r>
      <w:r>
        <w:tab/>
        <w:t>2557</w:t>
      </w:r>
    </w:p>
    <w:p w14:paraId="2E8571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2557</w:t>
      </w:r>
    </w:p>
    <w:p w14:paraId="50615E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2557</w:t>
      </w:r>
    </w:p>
    <w:p w14:paraId="427BC3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2560</w:t>
      </w:r>
    </w:p>
    <w:p w14:paraId="2111E0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Identification of a new CGI of inter-RAT E-UTRA cell </w:t>
      </w:r>
      <w:r w:rsidRPr="007229CD">
        <w:rPr>
          <w:snapToGrid w:val="0"/>
          <w:lang w:eastAsia="zh-CN"/>
        </w:rPr>
        <w:t>using</w:t>
      </w:r>
      <w:r w:rsidRPr="007229CD">
        <w:rPr>
          <w:snapToGrid w:val="0"/>
        </w:rPr>
        <w:t xml:space="preserve"> autonomous gaps in NR SA</w:t>
      </w:r>
      <w:r>
        <w:tab/>
        <w:t>2560</w:t>
      </w:r>
    </w:p>
    <w:p w14:paraId="45DFD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2560</w:t>
      </w:r>
    </w:p>
    <w:p w14:paraId="37AE05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2563</w:t>
      </w:r>
    </w:p>
    <w:p w14:paraId="2A22834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A.6.6.8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2564</w:t>
      </w:r>
    </w:p>
    <w:p w14:paraId="091274B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 when DRX is not used</w:t>
      </w:r>
      <w:r>
        <w:tab/>
        <w:t>2566</w:t>
      </w:r>
    </w:p>
    <w:p w14:paraId="241530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2566</w:t>
      </w:r>
    </w:p>
    <w:p w14:paraId="5BF2A7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2566</w:t>
      </w:r>
    </w:p>
    <w:p w14:paraId="070CA2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2570</w:t>
      </w:r>
    </w:p>
    <w:p w14:paraId="0AB207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A.6.6.8.</w:t>
      </w:r>
      <w:r w:rsidRPr="007229CD">
        <w:rPr>
          <w:snapToGrid w:val="0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L1-SINR measurement </w:t>
      </w:r>
      <w:r w:rsidRPr="007229CD">
        <w:rPr>
          <w:snapToGrid w:val="0"/>
          <w:lang w:eastAsia="zh-CN"/>
        </w:rPr>
        <w:t xml:space="preserve">with </w:t>
      </w:r>
      <w:r w:rsidRPr="007229CD">
        <w:rPr>
          <w:snapToGrid w:val="0"/>
        </w:rPr>
        <w:t>CSI-RS based CMR and dedicated IMR configured when DRX is not used</w:t>
      </w:r>
      <w:r>
        <w:tab/>
        <w:t>2570</w:t>
      </w:r>
    </w:p>
    <w:p w14:paraId="6AD74C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2570</w:t>
      </w:r>
    </w:p>
    <w:p w14:paraId="60A3E2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2571</w:t>
      </w:r>
    </w:p>
    <w:p w14:paraId="0A3362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A.6.6.8.3.3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2573</w:t>
      </w:r>
    </w:p>
    <w:p w14:paraId="7064B9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A.6.6.9</w:t>
      </w:r>
      <w:r>
        <w:rPr>
          <w:rFonts w:ascii="Calibri" w:eastAsia="Malgun Gothic" w:hAnsi="Calibri"/>
          <w:sz w:val="22"/>
          <w:szCs w:val="22"/>
        </w:rPr>
        <w:tab/>
      </w:r>
      <w:r>
        <w:t>Idle Mode CA/DC Measurements</w:t>
      </w:r>
      <w:r>
        <w:tab/>
        <w:t>2573</w:t>
      </w:r>
    </w:p>
    <w:p w14:paraId="633183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A.6.6.9.1</w:t>
      </w:r>
      <w:r>
        <w:rPr>
          <w:rFonts w:ascii="Calibri" w:eastAsia="Malgun Gothic" w:hAnsi="Calibri"/>
          <w:sz w:val="22"/>
          <w:szCs w:val="22"/>
        </w:rPr>
        <w:tab/>
      </w:r>
      <w:r>
        <w:t>SA Idle mode CA/DC measurement for FR1</w:t>
      </w:r>
      <w:r>
        <w:tab/>
        <w:t>2573</w:t>
      </w:r>
    </w:p>
    <w:p w14:paraId="7D80E4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A.6.6.9.1.1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2573</w:t>
      </w:r>
    </w:p>
    <w:p w14:paraId="54C910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A.6.6.9.1.2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2580</w:t>
      </w:r>
    </w:p>
    <w:p w14:paraId="409C402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A.6.6.10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 based i</w:t>
      </w:r>
      <w:r>
        <w:t>ntra-frequency Measurements</w:t>
      </w:r>
      <w:r>
        <w:tab/>
        <w:t>2580</w:t>
      </w:r>
    </w:p>
    <w:p w14:paraId="4556C8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non-DRX</w:t>
      </w:r>
      <w:r>
        <w:tab/>
        <w:t>2580</w:t>
      </w:r>
    </w:p>
    <w:p w14:paraId="2D57B6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A.6.6.10.1.1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2580</w:t>
      </w:r>
    </w:p>
    <w:p w14:paraId="18F347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A.6.6.10.1.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2583</w:t>
      </w:r>
    </w:p>
    <w:p w14:paraId="48077A2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 based i</w:t>
      </w:r>
      <w:r>
        <w:t>nter-frequency Measurements</w:t>
      </w:r>
      <w:r>
        <w:tab/>
        <w:t>2583</w:t>
      </w:r>
    </w:p>
    <w:p w14:paraId="61E649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</w:t>
      </w:r>
      <w:r w:rsidRPr="007229CD">
        <w:rPr>
          <w:snapToGrid w:val="0"/>
        </w:rPr>
        <w:t>SA event triggered reporting tests with gap under DRX</w:t>
      </w:r>
      <w:r>
        <w:tab/>
        <w:t>2583</w:t>
      </w:r>
    </w:p>
    <w:p w14:paraId="5AA8B9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2583</w:t>
      </w:r>
    </w:p>
    <w:p w14:paraId="15F444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2587</w:t>
      </w:r>
    </w:p>
    <w:p w14:paraId="56FA8C6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A.6.6.12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2587</w:t>
      </w:r>
    </w:p>
    <w:p w14:paraId="64E99E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FR1 SA</w:t>
      </w:r>
      <w:r>
        <w:tab/>
        <w:t>2587</w:t>
      </w:r>
    </w:p>
    <w:p w14:paraId="718074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2587</w:t>
      </w:r>
    </w:p>
    <w:p w14:paraId="680BDC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2594</w:t>
      </w:r>
    </w:p>
    <w:p w14:paraId="2A0CFE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dual positioning frequency layers in FR1 SA</w:t>
      </w:r>
      <w:r>
        <w:tab/>
        <w:t>2595</w:t>
      </w:r>
    </w:p>
    <w:p w14:paraId="4F9EAF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2595</w:t>
      </w:r>
    </w:p>
    <w:p w14:paraId="15BE18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2601</w:t>
      </w:r>
    </w:p>
    <w:p w14:paraId="38B586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with reduced number of samples in FR1 SA</w:t>
      </w:r>
      <w:r>
        <w:tab/>
        <w:t>2601</w:t>
      </w:r>
    </w:p>
    <w:p w14:paraId="26F0E8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2601</w:t>
      </w:r>
    </w:p>
    <w:p w14:paraId="0301C4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2607</w:t>
      </w:r>
    </w:p>
    <w:p w14:paraId="75E80D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.4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FR1 SA without measurement gap</w:t>
      </w:r>
      <w:r>
        <w:tab/>
        <w:t>2607</w:t>
      </w:r>
    </w:p>
    <w:p w14:paraId="625A81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A.6.</w:t>
      </w:r>
      <w:r>
        <w:rPr>
          <w:lang w:eastAsia="zh-CN"/>
        </w:rPr>
        <w:t>6.12</w:t>
      </w:r>
      <w:r>
        <w:t>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2607</w:t>
      </w:r>
    </w:p>
    <w:p w14:paraId="45355C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2611</w:t>
      </w:r>
    </w:p>
    <w:p w14:paraId="2B3993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6.12.</w:t>
      </w:r>
      <w: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FR1 SA in RRC_CONNECTED state with Rx TEG</w:t>
      </w:r>
      <w:r>
        <w:tab/>
        <w:t>2612</w:t>
      </w:r>
    </w:p>
    <w:p w14:paraId="5AEE04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2612</w:t>
      </w:r>
    </w:p>
    <w:p w14:paraId="783E14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6.12</w:t>
      </w:r>
      <w:r>
        <w:t>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2616</w:t>
      </w:r>
    </w:p>
    <w:p w14:paraId="00AA96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A.6.6.13 PRS-RSRP measurements</w:t>
      </w:r>
      <w:r>
        <w:tab/>
        <w:t>2616</w:t>
      </w:r>
    </w:p>
    <w:p w14:paraId="2B5A56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PRS-RSRP reporting delay test case for single positioning frequency layer</w:t>
      </w:r>
      <w:r>
        <w:tab/>
        <w:t>2616</w:t>
      </w:r>
    </w:p>
    <w:p w14:paraId="43A8D0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2616</w:t>
      </w:r>
    </w:p>
    <w:p w14:paraId="3E44F7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2620</w:t>
      </w:r>
    </w:p>
    <w:p w14:paraId="76C7E3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PRS-RSRP reporting delay test case for dual positioning frequency layer</w:t>
      </w:r>
      <w:r>
        <w:tab/>
        <w:t>2620</w:t>
      </w:r>
    </w:p>
    <w:p w14:paraId="6D7378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2620</w:t>
      </w:r>
    </w:p>
    <w:p w14:paraId="01D9A3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2624</w:t>
      </w:r>
    </w:p>
    <w:p w14:paraId="15547F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A.6.6.13.3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PRS-RSRP reporting delay test case for </w:t>
      </w:r>
      <w:r>
        <w:rPr>
          <w:rFonts w:eastAsia="Malgun Gothic"/>
          <w:snapToGrid w:val="0"/>
          <w:lang w:eastAsia="zh-CN"/>
        </w:rPr>
        <w:t>reduced number of samples</w:t>
      </w:r>
      <w:r>
        <w:tab/>
        <w:t>2624</w:t>
      </w:r>
    </w:p>
    <w:p w14:paraId="65A0FA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2624</w:t>
      </w:r>
    </w:p>
    <w:p w14:paraId="6BA402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2628</w:t>
      </w:r>
    </w:p>
    <w:p w14:paraId="0E0D72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A.6.6.13.4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PRS-RSRP reporting delay test case for single positioning frequency layer outside MG</w:t>
      </w:r>
      <w:r>
        <w:tab/>
        <w:t>2628</w:t>
      </w:r>
    </w:p>
    <w:p w14:paraId="34F36E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A.6.6.13.4.1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2628</w:t>
      </w:r>
    </w:p>
    <w:p w14:paraId="79EF2A1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A.6.6.14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2632</w:t>
      </w:r>
    </w:p>
    <w:p w14:paraId="672E3F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A.6.6.14.1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for single positioning frequency layer in FR1 SA</w:t>
      </w:r>
      <w:r>
        <w:tab/>
        <w:t>2632</w:t>
      </w:r>
    </w:p>
    <w:p w14:paraId="7447AD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2632</w:t>
      </w:r>
    </w:p>
    <w:p w14:paraId="7CDFAA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A.6.6.14.1.2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2636</w:t>
      </w:r>
    </w:p>
    <w:p w14:paraId="2BA887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A.6.6.14.2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for dual positioning frequency layers in FR1 SA</w:t>
      </w:r>
      <w:r>
        <w:tab/>
        <w:t>2636</w:t>
      </w:r>
    </w:p>
    <w:p w14:paraId="7B657A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2636</w:t>
      </w:r>
    </w:p>
    <w:p w14:paraId="7F139C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A.6.6.14.2.2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2640</w:t>
      </w:r>
    </w:p>
    <w:p w14:paraId="2E7215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 for single positioning frequency layer in FR1 SA with reduced sample number</w:t>
      </w:r>
      <w:r>
        <w:tab/>
        <w:t>2640</w:t>
      </w:r>
    </w:p>
    <w:p w14:paraId="69BED4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2640</w:t>
      </w:r>
    </w:p>
    <w:p w14:paraId="58E812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2644</w:t>
      </w:r>
    </w:p>
    <w:p w14:paraId="5A0AFA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 without gaps in FR1 SA</w:t>
      </w:r>
      <w:r>
        <w:tab/>
        <w:t>2644</w:t>
      </w:r>
    </w:p>
    <w:p w14:paraId="72488E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2644</w:t>
      </w:r>
    </w:p>
    <w:p w14:paraId="648E52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2648</w:t>
      </w:r>
    </w:p>
    <w:p w14:paraId="4301FE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 for single positioning frequency layer in FR1 SA with multiple RxTx TEGs</w:t>
      </w:r>
      <w:r>
        <w:tab/>
        <w:t>2648</w:t>
      </w:r>
    </w:p>
    <w:p w14:paraId="3E7A66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2648</w:t>
      </w:r>
    </w:p>
    <w:p w14:paraId="78AF73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A.6.6.14.4.2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2652</w:t>
      </w:r>
    </w:p>
    <w:p w14:paraId="7DE8AF0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lang w:eastAsia="en-US"/>
        </w:rPr>
        <w:t>A.6.6.15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Idle Mode measurements of inter-RAT DC candidate cells for early reporting</w:t>
      </w:r>
      <w:r>
        <w:tab/>
        <w:t>2652</w:t>
      </w:r>
    </w:p>
    <w:p w14:paraId="628F01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  <w:lang w:eastAsia="zh-CN"/>
        </w:rPr>
        <w:t>A.6.6.15.1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snapToGrid w:val="0"/>
          <w:lang w:eastAsia="zh-CN"/>
        </w:rPr>
        <w:t>Test Purpose and Environment</w:t>
      </w:r>
      <w:r>
        <w:tab/>
        <w:t>2652</w:t>
      </w:r>
    </w:p>
    <w:p w14:paraId="232DC5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  <w:lang w:eastAsia="en-US"/>
        </w:rPr>
        <w:t>A.6.6.15.2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snapToGrid w:val="0"/>
          <w:lang w:eastAsia="en-US"/>
        </w:rPr>
        <w:t>Test Requirements</w:t>
      </w:r>
      <w:r>
        <w:tab/>
        <w:t>2659</w:t>
      </w:r>
    </w:p>
    <w:p w14:paraId="2E099C1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A.6.6.16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2660</w:t>
      </w:r>
    </w:p>
    <w:p w14:paraId="41B50F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PRS-RSRPP reporting delay test case for single positioning frequency layer </w:t>
      </w:r>
      <w:r>
        <w:rPr>
          <w:lang w:eastAsia="zh-CN"/>
        </w:rPr>
        <w:t>in FR1 in RRC_CONNECTED state</w:t>
      </w:r>
      <w:r>
        <w:tab/>
        <w:t>2660</w:t>
      </w:r>
    </w:p>
    <w:p w14:paraId="5A13BA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2660</w:t>
      </w:r>
    </w:p>
    <w:p w14:paraId="41D4EE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2662</w:t>
      </w:r>
    </w:p>
    <w:p w14:paraId="20C1CD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PRS-RSRPP reporting delay test case with reduced number of samples for single positioning frequency layer </w:t>
      </w:r>
      <w:r>
        <w:rPr>
          <w:lang w:eastAsia="zh-CN"/>
        </w:rPr>
        <w:t>in FR1 in RRC_CONNECTED state</w:t>
      </w:r>
      <w:r>
        <w:tab/>
        <w:t>2662</w:t>
      </w:r>
    </w:p>
    <w:p w14:paraId="4607A7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2662</w:t>
      </w:r>
    </w:p>
    <w:p w14:paraId="2EC2A4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2665</w:t>
      </w:r>
    </w:p>
    <w:p w14:paraId="7C2484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PRS-RSRPP reporting delay test case for single positioning frequency layer in FR1 in RRC_CONNECTED state without measurement gap</w:t>
      </w:r>
      <w:r>
        <w:tab/>
        <w:t>2665</w:t>
      </w:r>
    </w:p>
    <w:p w14:paraId="200638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2665</w:t>
      </w:r>
    </w:p>
    <w:p w14:paraId="29B85C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A.6.6.16.3.2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2669</w:t>
      </w:r>
    </w:p>
    <w:p w14:paraId="20CBE64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A.6.6.17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Pre-MG</w:t>
      </w:r>
      <w:r>
        <w:tab/>
        <w:t>2669</w:t>
      </w:r>
    </w:p>
    <w:p w14:paraId="494F18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autonomous activation/deactivation Pre-MG</w:t>
      </w:r>
      <w:r>
        <w:tab/>
        <w:t>2669</w:t>
      </w:r>
    </w:p>
    <w:p w14:paraId="7A5988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2669</w:t>
      </w:r>
    </w:p>
    <w:p w14:paraId="57CDED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2669</w:t>
      </w:r>
    </w:p>
    <w:p w14:paraId="121A3C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2673</w:t>
      </w:r>
    </w:p>
    <w:p w14:paraId="138257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pre-configured measurement gaps and network-controlled activation/deactivation</w:t>
      </w:r>
      <w:r>
        <w:tab/>
        <w:t>2673</w:t>
      </w:r>
    </w:p>
    <w:p w14:paraId="0A6646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2673</w:t>
      </w:r>
    </w:p>
    <w:p w14:paraId="10B4C4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2673</w:t>
      </w:r>
    </w:p>
    <w:p w14:paraId="01E489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2678</w:t>
      </w:r>
    </w:p>
    <w:p w14:paraId="378068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A.6.6.17.3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2678</w:t>
      </w:r>
    </w:p>
    <w:p w14:paraId="542401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2678</w:t>
      </w:r>
    </w:p>
    <w:p w14:paraId="0467FE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2678</w:t>
      </w:r>
    </w:p>
    <w:p w14:paraId="249014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A.6.6.17.3.3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2678</w:t>
      </w:r>
    </w:p>
    <w:p w14:paraId="466831D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A.6.6.18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concurrent gaps</w:t>
      </w:r>
      <w:r>
        <w:tab/>
        <w:t>2678</w:t>
      </w:r>
    </w:p>
    <w:p w14:paraId="264C7A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A.6.6.18.1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event triggered reporting tests for FR1 </w:t>
      </w:r>
      <w:r>
        <w:rPr>
          <w:lang w:eastAsia="zh-TW"/>
        </w:rPr>
        <w:t>concurrent gaps with non-overalpping scenario for SSB-based measurements in both inter-frequency layers</w:t>
      </w:r>
      <w:r>
        <w:tab/>
        <w:t>2678</w:t>
      </w:r>
    </w:p>
    <w:p w14:paraId="5EF1C9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2678</w:t>
      </w:r>
    </w:p>
    <w:p w14:paraId="7CD718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2682</w:t>
      </w:r>
    </w:p>
    <w:p w14:paraId="62C6A5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A.6.6.18.2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event triggered reporting tests for FR1 </w:t>
      </w:r>
      <w:r>
        <w:rPr>
          <w:lang w:eastAsia="zh-TW"/>
        </w:rPr>
        <w:t>concurrent gap with partially partial overalpping scenario for SSB-based measurements in both inter-frequency layers</w:t>
      </w:r>
      <w:r>
        <w:tab/>
        <w:t>2682</w:t>
      </w:r>
    </w:p>
    <w:p w14:paraId="79BC7A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2682</w:t>
      </w:r>
    </w:p>
    <w:p w14:paraId="4EACE7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2686</w:t>
      </w:r>
    </w:p>
    <w:p w14:paraId="5A4AC7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A.6.6.18.3</w:t>
      </w:r>
      <w:r>
        <w:rPr>
          <w:rFonts w:ascii="Calibri" w:eastAsia="Malgun Gothic" w:hAnsi="Calibri"/>
          <w:sz w:val="22"/>
          <w:szCs w:val="22"/>
        </w:rPr>
        <w:tab/>
      </w:r>
      <w:r>
        <w:t>SA NR - E-UTRAN and NR FR1 concurrent event-triggered reporting in non-DRX in FR1</w:t>
      </w:r>
      <w:r>
        <w:tab/>
        <w:t>2686</w:t>
      </w:r>
    </w:p>
    <w:p w14:paraId="01DC96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2686</w:t>
      </w:r>
    </w:p>
    <w:p w14:paraId="0674E0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2693</w:t>
      </w:r>
    </w:p>
    <w:p w14:paraId="4CCE3F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A.6.6.18.4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PRS and SSB measurement in FR1 without SSB time index detection when DRX is not used</w:t>
      </w:r>
      <w:r>
        <w:tab/>
        <w:t>2693</w:t>
      </w:r>
    </w:p>
    <w:p w14:paraId="1F61F5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2693</w:t>
      </w:r>
    </w:p>
    <w:p w14:paraId="0C260D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A.6.6.18.4.2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2697</w:t>
      </w:r>
    </w:p>
    <w:p w14:paraId="2AD4484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A.6.6.19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NCSG</w:t>
      </w:r>
      <w:r>
        <w:tab/>
        <w:t>2697</w:t>
      </w:r>
    </w:p>
    <w:p w14:paraId="2CE55F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NCSG under non-DRX in FR1</w:t>
      </w:r>
      <w:r>
        <w:tab/>
        <w:t>2697</w:t>
      </w:r>
    </w:p>
    <w:p w14:paraId="768D82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2697</w:t>
      </w:r>
    </w:p>
    <w:p w14:paraId="2DD709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2698</w:t>
      </w:r>
    </w:p>
    <w:p w14:paraId="2D90CA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2702</w:t>
      </w:r>
    </w:p>
    <w:p w14:paraId="26A424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A.6.6.19.2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 NCSG for inter-frequency measurement</w:t>
      </w:r>
      <w:r>
        <w:tab/>
        <w:t>2702</w:t>
      </w:r>
    </w:p>
    <w:p w14:paraId="02170D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A.6.6.19.2.1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2702</w:t>
      </w:r>
    </w:p>
    <w:p w14:paraId="496B94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2702</w:t>
      </w:r>
    </w:p>
    <w:p w14:paraId="3F3459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A.6.6.19.2.3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2706</w:t>
      </w:r>
    </w:p>
    <w:p w14:paraId="5648C67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A.6.6.19.3</w:t>
      </w:r>
      <w:r>
        <w:rPr>
          <w:rFonts w:ascii="Calibri" w:eastAsia="Malgun Gothic" w:hAnsi="Calibri"/>
          <w:sz w:val="22"/>
          <w:szCs w:val="22"/>
        </w:rPr>
        <w:tab/>
      </w:r>
      <w:r>
        <w:t>SA NR - E-UTRAN event-triggered reporting in non-DRX in FR1 with NCSG</w:t>
      </w:r>
      <w:r>
        <w:tab/>
        <w:t>2706</w:t>
      </w:r>
    </w:p>
    <w:p w14:paraId="40F200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A.6.6.19.3.1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2706</w:t>
      </w:r>
    </w:p>
    <w:p w14:paraId="1F003B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2707</w:t>
      </w:r>
    </w:p>
    <w:p w14:paraId="67066C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A.6.6.19.3.3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2712</w:t>
      </w:r>
    </w:p>
    <w:p w14:paraId="7C8AA48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Event triggered reporting on SCC with deactivated SCell test with per-UE NCSG under non-DRX</w:t>
      </w:r>
      <w:r>
        <w:tab/>
        <w:t>2712</w:t>
      </w:r>
    </w:p>
    <w:p w14:paraId="6DD7F9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2712</w:t>
      </w:r>
    </w:p>
    <w:p w14:paraId="117B93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2712</w:t>
      </w:r>
    </w:p>
    <w:p w14:paraId="4CDBBB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A.6.6.19.4.3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2715</w:t>
      </w:r>
    </w:p>
    <w:p w14:paraId="24B6897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A.6.6.20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for propagation delay compensation</w:t>
      </w:r>
      <w:r>
        <w:tab/>
        <w:t>2715</w:t>
      </w:r>
    </w:p>
    <w:p w14:paraId="09C500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2715</w:t>
      </w:r>
    </w:p>
    <w:p w14:paraId="65A4F6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A.6.6.20.2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2719</w:t>
      </w:r>
    </w:p>
    <w:p w14:paraId="048C788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A.6.6.21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with TRS for RTT-based PDC in FR1 SA</w:t>
      </w:r>
      <w:r>
        <w:tab/>
        <w:t>2719</w:t>
      </w:r>
    </w:p>
    <w:p w14:paraId="1BF96B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2719</w:t>
      </w:r>
    </w:p>
    <w:p w14:paraId="4A8F83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A.6.6.21.2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2721</w:t>
      </w:r>
    </w:p>
    <w:p w14:paraId="7EB15CB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2722</w:t>
      </w:r>
    </w:p>
    <w:p w14:paraId="753E9ED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2722</w:t>
      </w:r>
    </w:p>
    <w:p w14:paraId="7E6067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case measurement accuracy with FR1 serving cell and FR1 target cell</w:t>
      </w:r>
      <w:r>
        <w:tab/>
        <w:t>2722</w:t>
      </w:r>
    </w:p>
    <w:p w14:paraId="53626D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2722</w:t>
      </w:r>
    </w:p>
    <w:p w14:paraId="02149C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2722</w:t>
      </w:r>
    </w:p>
    <w:p w14:paraId="6BBDBF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2727</w:t>
      </w:r>
    </w:p>
    <w:p w14:paraId="696EE0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FR1 serving cell and FR1 target cell</w:t>
      </w:r>
      <w:r>
        <w:tab/>
        <w:t>2727</w:t>
      </w:r>
    </w:p>
    <w:p w14:paraId="5DAF6B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2727</w:t>
      </w:r>
    </w:p>
    <w:p w14:paraId="2DBECE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2727</w:t>
      </w:r>
    </w:p>
    <w:p w14:paraId="0C1262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2731</w:t>
      </w:r>
    </w:p>
    <w:p w14:paraId="386BEC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Void</w:t>
      </w:r>
      <w:r>
        <w:tab/>
        <w:t>2731</w:t>
      </w:r>
    </w:p>
    <w:p w14:paraId="1F52845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2731</w:t>
      </w:r>
    </w:p>
    <w:p w14:paraId="3BAC40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SA: </w:t>
      </w:r>
      <w:r>
        <w:rPr>
          <w:lang w:eastAsia="zh-CN"/>
        </w:rPr>
        <w:t>Intra-frequency measurement accuracy with FR1 serving cell and FR1 target cell</w:t>
      </w:r>
      <w:r>
        <w:tab/>
        <w:t>2731</w:t>
      </w:r>
    </w:p>
    <w:p w14:paraId="5A2A6D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2731</w:t>
      </w:r>
    </w:p>
    <w:p w14:paraId="28AA8C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2732</w:t>
      </w:r>
    </w:p>
    <w:p w14:paraId="31D9CC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2737</w:t>
      </w:r>
    </w:p>
    <w:p w14:paraId="0B8705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A.6.7.2.2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2737</w:t>
      </w:r>
    </w:p>
    <w:p w14:paraId="55FDC3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2737</w:t>
      </w:r>
    </w:p>
    <w:p w14:paraId="0347CA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A.6.7.2.2.2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2737</w:t>
      </w:r>
    </w:p>
    <w:p w14:paraId="742F07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2742</w:t>
      </w:r>
    </w:p>
    <w:p w14:paraId="4B3342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2742</w:t>
      </w:r>
    </w:p>
    <w:p w14:paraId="0882BB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FR1 serving cell and FR1 target cell</w:t>
      </w:r>
      <w:r>
        <w:tab/>
        <w:t>2742</w:t>
      </w:r>
    </w:p>
    <w:p w14:paraId="1A609E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2742</w:t>
      </w:r>
    </w:p>
    <w:p w14:paraId="07A7D6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2743</w:t>
      </w:r>
    </w:p>
    <w:p w14:paraId="4CC9F9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2747</w:t>
      </w:r>
    </w:p>
    <w:p w14:paraId="7B745C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A.6.7.3.2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2747</w:t>
      </w:r>
    </w:p>
    <w:p w14:paraId="3A0477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2747</w:t>
      </w:r>
    </w:p>
    <w:p w14:paraId="585E63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2748</w:t>
      </w:r>
    </w:p>
    <w:p w14:paraId="3808F8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2752</w:t>
      </w:r>
    </w:p>
    <w:p w14:paraId="4B1FF6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2753</w:t>
      </w:r>
    </w:p>
    <w:p w14:paraId="243295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2753</w:t>
      </w:r>
    </w:p>
    <w:p w14:paraId="439E21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2753</w:t>
      </w:r>
    </w:p>
    <w:p w14:paraId="24854D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2753</w:t>
      </w:r>
    </w:p>
    <w:p w14:paraId="28EFE0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2757</w:t>
      </w:r>
    </w:p>
    <w:p w14:paraId="1575AE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2757</w:t>
      </w:r>
    </w:p>
    <w:p w14:paraId="5EA1EE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2757</w:t>
      </w:r>
    </w:p>
    <w:p w14:paraId="0553FB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2758</w:t>
      </w:r>
    </w:p>
    <w:p w14:paraId="01F3B2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2762</w:t>
      </w:r>
    </w:p>
    <w:p w14:paraId="7D0BDE3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A.6.7.5</w:t>
      </w:r>
      <w:r>
        <w:rPr>
          <w:rFonts w:ascii="Calibri" w:eastAsia="Malgun Gothic" w:hAnsi="Calibri"/>
          <w:sz w:val="22"/>
          <w:szCs w:val="22"/>
        </w:rPr>
        <w:tab/>
      </w:r>
      <w:r>
        <w:t>E-UTRAN RSRP</w:t>
      </w:r>
      <w:r>
        <w:tab/>
        <w:t>2762</w:t>
      </w:r>
    </w:p>
    <w:p w14:paraId="4B5968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</w:t>
      </w:r>
      <w:r>
        <w:tab/>
        <w:t>2762</w:t>
      </w:r>
    </w:p>
    <w:p w14:paraId="400563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2762</w:t>
      </w:r>
    </w:p>
    <w:p w14:paraId="29CB88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2763</w:t>
      </w:r>
    </w:p>
    <w:p w14:paraId="00350A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2769</w:t>
      </w:r>
    </w:p>
    <w:p w14:paraId="0DE5B73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A.6.7.6</w:t>
      </w:r>
      <w:r>
        <w:rPr>
          <w:rFonts w:ascii="Calibri" w:eastAsia="Malgun Gothic" w:hAnsi="Calibri"/>
          <w:sz w:val="22"/>
          <w:szCs w:val="22"/>
        </w:rPr>
        <w:tab/>
      </w:r>
      <w:r>
        <w:t>E-UTRAN RSRQ</w:t>
      </w:r>
      <w:r>
        <w:tab/>
        <w:t>2770</w:t>
      </w:r>
    </w:p>
    <w:p w14:paraId="40B305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</w:t>
      </w:r>
      <w:r>
        <w:tab/>
        <w:t>2770</w:t>
      </w:r>
    </w:p>
    <w:p w14:paraId="2EF0DB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2770</w:t>
      </w:r>
    </w:p>
    <w:p w14:paraId="693291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2770</w:t>
      </w:r>
    </w:p>
    <w:p w14:paraId="53FB49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2775</w:t>
      </w:r>
    </w:p>
    <w:p w14:paraId="6A35DF8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A.6.7.7</w:t>
      </w:r>
      <w:r>
        <w:rPr>
          <w:rFonts w:ascii="Calibri" w:eastAsia="Malgun Gothic" w:hAnsi="Calibri"/>
          <w:sz w:val="22"/>
          <w:szCs w:val="22"/>
        </w:rPr>
        <w:tab/>
      </w:r>
      <w:r>
        <w:t>E-UTRAN RS-SINR</w:t>
      </w:r>
      <w:r>
        <w:tab/>
        <w:t>2776</w:t>
      </w:r>
    </w:p>
    <w:p w14:paraId="2FCD68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</w:t>
      </w:r>
      <w:r>
        <w:tab/>
        <w:t>2776</w:t>
      </w:r>
    </w:p>
    <w:p w14:paraId="76403E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2776</w:t>
      </w:r>
    </w:p>
    <w:p w14:paraId="19B7B5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A.6.7.7.1.2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2776</w:t>
      </w:r>
    </w:p>
    <w:p w14:paraId="37A83E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A.6.7.7.1.3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2782</w:t>
      </w:r>
    </w:p>
    <w:p w14:paraId="4C71E15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A.6.7.8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2783</w:t>
      </w:r>
    </w:p>
    <w:p w14:paraId="47DE3BE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SRS-RSRP measurement accuracy with FR1 serving cell</w:t>
      </w:r>
      <w:r>
        <w:tab/>
        <w:t>2783</w:t>
      </w:r>
    </w:p>
    <w:p w14:paraId="33AC74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2783</w:t>
      </w:r>
    </w:p>
    <w:p w14:paraId="7A0397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A.6.7.8.1.2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2783</w:t>
      </w:r>
    </w:p>
    <w:p w14:paraId="76C8FD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A.6.7.8.1.3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2789</w:t>
      </w:r>
    </w:p>
    <w:p w14:paraId="17BA28B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CLI-RSSI measurement accuracy with FR1 serving cell</w:t>
      </w:r>
      <w:r>
        <w:tab/>
        <w:t>2789</w:t>
      </w:r>
    </w:p>
    <w:p w14:paraId="5BB939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A.6.7.8.2.1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2789</w:t>
      </w:r>
    </w:p>
    <w:p w14:paraId="6BEFB7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A.6.7.8.2.2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2790</w:t>
      </w:r>
    </w:p>
    <w:p w14:paraId="666910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A.6.7.8.2.3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2793</w:t>
      </w:r>
    </w:p>
    <w:p w14:paraId="67A136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A.6.7.9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2794</w:t>
      </w:r>
    </w:p>
    <w:p w14:paraId="2EB2B3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</w:t>
      </w:r>
      <w:r>
        <w:tab/>
        <w:t>2798</w:t>
      </w:r>
    </w:p>
    <w:p w14:paraId="1898E6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2798</w:t>
      </w:r>
    </w:p>
    <w:p w14:paraId="3CCDFC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2799</w:t>
      </w:r>
    </w:p>
    <w:p w14:paraId="45533D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2804</w:t>
      </w:r>
    </w:p>
    <w:p w14:paraId="255AFE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CSI-RS based CMR and dedicated IMR</w:t>
      </w:r>
      <w:r>
        <w:tab/>
        <w:t>2804</w:t>
      </w:r>
    </w:p>
    <w:p w14:paraId="2EE57D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2804</w:t>
      </w:r>
    </w:p>
    <w:p w14:paraId="350EB2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2804</w:t>
      </w:r>
    </w:p>
    <w:p w14:paraId="0FD7A4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2809</w:t>
      </w:r>
    </w:p>
    <w:p w14:paraId="5ED259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A.6.7.10</w:t>
      </w:r>
      <w:r>
        <w:rPr>
          <w:rFonts w:ascii="Calibri" w:eastAsia="Malgun Gothic" w:hAnsi="Calibri"/>
          <w:sz w:val="22"/>
          <w:szCs w:val="22"/>
        </w:rPr>
        <w:tab/>
      </w:r>
      <w:r>
        <w:t>CSI-RSRP</w:t>
      </w:r>
      <w:r>
        <w:tab/>
        <w:t>2809</w:t>
      </w:r>
    </w:p>
    <w:p w14:paraId="46BC73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case measurement accuracy with FR1 serving cell and FR1 target cell</w:t>
      </w:r>
      <w:r>
        <w:tab/>
        <w:t>2809</w:t>
      </w:r>
    </w:p>
    <w:p w14:paraId="46A3E5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2809</w:t>
      </w:r>
    </w:p>
    <w:p w14:paraId="18ACEF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A.6.7.9.10.2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2810</w:t>
      </w:r>
    </w:p>
    <w:p w14:paraId="3D62AE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A.6.7.10.1.3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2815</w:t>
      </w:r>
    </w:p>
    <w:p w14:paraId="0DDCD9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FR1 serving cell and FR1 target cell</w:t>
      </w:r>
      <w:r>
        <w:tab/>
        <w:t>2815</w:t>
      </w:r>
    </w:p>
    <w:p w14:paraId="6C9171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A.6.7.9.10.1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2815</w:t>
      </w:r>
    </w:p>
    <w:p w14:paraId="22C0C4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A.6.7.10.2.2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2815</w:t>
      </w:r>
    </w:p>
    <w:p w14:paraId="583926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A.6.7.10.2.3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2820</w:t>
      </w:r>
    </w:p>
    <w:p w14:paraId="239567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A.6.7.11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CSI-RSRQ</w:t>
      </w:r>
      <w:r>
        <w:tab/>
        <w:t>2820</w:t>
      </w:r>
    </w:p>
    <w:p w14:paraId="35AE54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A.6.7.11.1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SA: Intra-frequency measurement accuracy with FR1 serving cell and FR1 target cell</w:t>
      </w:r>
      <w:r>
        <w:tab/>
        <w:t>2820</w:t>
      </w:r>
    </w:p>
    <w:p w14:paraId="7BFA4A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2820</w:t>
      </w:r>
    </w:p>
    <w:p w14:paraId="4C0C9E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2820</w:t>
      </w:r>
    </w:p>
    <w:p w14:paraId="1B3438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2825</w:t>
      </w:r>
    </w:p>
    <w:p w14:paraId="3D6272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 Inter-frequency measurement accuracy with FR1 serving cell and FR1 target cell</w:t>
      </w:r>
      <w:r>
        <w:tab/>
        <w:t>2825</w:t>
      </w:r>
    </w:p>
    <w:p w14:paraId="04BED7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2825</w:t>
      </w:r>
    </w:p>
    <w:p w14:paraId="2869ED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2825</w:t>
      </w:r>
    </w:p>
    <w:p w14:paraId="02CFD8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2831</w:t>
      </w:r>
    </w:p>
    <w:p w14:paraId="7AB700C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A.6.7.12</w:t>
      </w:r>
      <w:r>
        <w:rPr>
          <w:rFonts w:ascii="Calibri" w:eastAsia="Malgun Gothic" w:hAnsi="Calibri"/>
          <w:sz w:val="22"/>
          <w:szCs w:val="22"/>
        </w:rPr>
        <w:tab/>
      </w:r>
      <w:r>
        <w:t>CSI-SINR</w:t>
      </w:r>
      <w:r>
        <w:tab/>
        <w:t>2832</w:t>
      </w:r>
    </w:p>
    <w:p w14:paraId="59A53C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FR1 serving cell and FR1 target cell</w:t>
      </w:r>
      <w:r>
        <w:tab/>
        <w:t>2832</w:t>
      </w:r>
    </w:p>
    <w:p w14:paraId="3308BD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2832</w:t>
      </w:r>
    </w:p>
    <w:p w14:paraId="716D20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2832</w:t>
      </w:r>
    </w:p>
    <w:p w14:paraId="0297B6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2836</w:t>
      </w:r>
    </w:p>
    <w:p w14:paraId="113480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A.6.7.12.2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2837</w:t>
      </w:r>
    </w:p>
    <w:p w14:paraId="26287E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2837</w:t>
      </w:r>
    </w:p>
    <w:p w14:paraId="7A7F4E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2837</w:t>
      </w:r>
    </w:p>
    <w:p w14:paraId="00EB30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2843</w:t>
      </w:r>
    </w:p>
    <w:p w14:paraId="59BD9EB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A.6.7.13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2843</w:t>
      </w:r>
    </w:p>
    <w:p w14:paraId="5A7EC0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single positioning frequency layer</w:t>
      </w:r>
      <w:r>
        <w:tab/>
        <w:t>2843</w:t>
      </w:r>
    </w:p>
    <w:p w14:paraId="4BBC1F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2843</w:t>
      </w:r>
    </w:p>
    <w:p w14:paraId="0B0BEF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2846</w:t>
      </w:r>
    </w:p>
    <w:p w14:paraId="63EC1A3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dual positioning frequency layer</w:t>
      </w:r>
      <w:r>
        <w:tab/>
        <w:t>2846</w:t>
      </w:r>
    </w:p>
    <w:p w14:paraId="73B745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2846</w:t>
      </w:r>
    </w:p>
    <w:p w14:paraId="58E44B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2850</w:t>
      </w:r>
    </w:p>
    <w:p w14:paraId="4936E3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A.6.7.13.3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with reduced number of samples for single positioning frequency layer in FR1 in RRC_CONNECTED state</w:t>
      </w:r>
      <w:r>
        <w:tab/>
        <w:t>2850</w:t>
      </w:r>
    </w:p>
    <w:p w14:paraId="59C4F7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2850</w:t>
      </w:r>
    </w:p>
    <w:p w14:paraId="74525B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A.6.7.13.3.2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2852</w:t>
      </w:r>
    </w:p>
    <w:p w14:paraId="1689C6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A.6.7.13.4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RSTD measurement accuracy test case </w:t>
      </w:r>
      <w:r>
        <w:rPr>
          <w:rFonts w:eastAsia="Malgun Gothic"/>
          <w:snapToGrid w:val="0"/>
          <w:lang w:eastAsia="zh-CN"/>
        </w:rPr>
        <w:t>with Rx TEG</w:t>
      </w:r>
      <w:r>
        <w:tab/>
        <w:t>2852</w:t>
      </w:r>
    </w:p>
    <w:p w14:paraId="3EA14EA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A.6.7.14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2856</w:t>
      </w:r>
    </w:p>
    <w:p w14:paraId="4D5283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A.6.7.14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SA: measurement accuracy with </w:t>
      </w:r>
      <w:r w:rsidRPr="007229CD">
        <w:rPr>
          <w:snapToGrid w:val="0"/>
          <w:lang w:val="en-US" w:eastAsia="zh-CN"/>
        </w:rPr>
        <w:t>PRS in FR1</w:t>
      </w:r>
      <w:r>
        <w:tab/>
        <w:t>2856</w:t>
      </w:r>
    </w:p>
    <w:p w14:paraId="718040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2856</w:t>
      </w:r>
    </w:p>
    <w:p w14:paraId="60327E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2857</w:t>
      </w:r>
    </w:p>
    <w:p w14:paraId="0C2F26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t>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2861</w:t>
      </w:r>
    </w:p>
    <w:p w14:paraId="07F4EA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A.6.7.14</w:t>
      </w:r>
      <w:r>
        <w:rPr>
          <w:rFonts w:eastAsia="Malgun Gothic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SA: measurement accuracy with </w:t>
      </w:r>
      <w:r>
        <w:rPr>
          <w:rFonts w:eastAsia="Malgun Gothic"/>
          <w:snapToGrid w:val="0"/>
          <w:lang w:val="en-US" w:eastAsia="zh-CN"/>
        </w:rPr>
        <w:t xml:space="preserve">PRS in FR1 </w:t>
      </w:r>
      <w:r>
        <w:rPr>
          <w:rFonts w:eastAsia="Malgun Gothic"/>
        </w:rPr>
        <w:t>with reduced sample number</w:t>
      </w:r>
      <w:r>
        <w:tab/>
        <w:t>2861</w:t>
      </w:r>
    </w:p>
    <w:p w14:paraId="59E178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A.6.7.14</w:t>
      </w:r>
      <w:r>
        <w:rPr>
          <w:rFonts w:eastAsia="Malgun Gothic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2861</w:t>
      </w:r>
    </w:p>
    <w:p w14:paraId="39CEC9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A.6.7.14</w:t>
      </w:r>
      <w:r>
        <w:rPr>
          <w:rFonts w:eastAsia="Malgun Gothic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2861</w:t>
      </w:r>
    </w:p>
    <w:p w14:paraId="4D0E57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A.6.7.14</w:t>
      </w:r>
      <w:r>
        <w:rPr>
          <w:rFonts w:eastAsia="Malgun Gothic"/>
        </w:rPr>
        <w:t>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2864</w:t>
      </w:r>
    </w:p>
    <w:p w14:paraId="3A2FA9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A.6.7.14</w:t>
      </w:r>
      <w:r w:rsidRPr="007229CD">
        <w:rPr>
          <w:rFonts w:eastAsia="SimSun"/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>Void</w:t>
      </w:r>
      <w:r>
        <w:tab/>
        <w:t>2865</w:t>
      </w:r>
    </w:p>
    <w:p w14:paraId="5198C4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rPr>
          <w:lang w:eastAsia="ko-KR"/>
        </w:rPr>
        <w:t>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Void</w:t>
      </w:r>
      <w:r>
        <w:tab/>
        <w:t>2865</w:t>
      </w:r>
    </w:p>
    <w:p w14:paraId="6CB70C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rPr>
          <w:lang w:eastAsia="ko-KR"/>
        </w:rPr>
        <w:t>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Void</w:t>
      </w:r>
      <w:r>
        <w:tab/>
        <w:t>2865</w:t>
      </w:r>
    </w:p>
    <w:p w14:paraId="4565D9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A.6.7.14</w:t>
      </w:r>
      <w:r>
        <w:rPr>
          <w:lang w:eastAsia="ko-KR"/>
        </w:rPr>
        <w:t>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Void</w:t>
      </w:r>
      <w:r>
        <w:tab/>
        <w:t>2865</w:t>
      </w:r>
    </w:p>
    <w:p w14:paraId="6F65D81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A.6.7.15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2865</w:t>
      </w:r>
    </w:p>
    <w:p w14:paraId="31210F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A.6.7.15.1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accuracy for single positioning frequency layer in FR1 SA</w:t>
      </w:r>
      <w:r>
        <w:tab/>
        <w:t>2865</w:t>
      </w:r>
    </w:p>
    <w:p w14:paraId="5C6067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2865</w:t>
      </w:r>
    </w:p>
    <w:p w14:paraId="7981C4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2865</w:t>
      </w:r>
    </w:p>
    <w:p w14:paraId="0253A5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2868</w:t>
      </w:r>
    </w:p>
    <w:p w14:paraId="5DF53B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accuracy </w:t>
      </w:r>
      <w:r>
        <w:rPr>
          <w:rFonts w:eastAsia="Malgun Gothic"/>
          <w:lang w:eastAsia="zh-CN"/>
        </w:rPr>
        <w:t>with reduced number of samples in FR1 SA</w:t>
      </w:r>
      <w:r>
        <w:tab/>
        <w:t>2869</w:t>
      </w:r>
    </w:p>
    <w:p w14:paraId="23E7D5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2869</w:t>
      </w:r>
    </w:p>
    <w:p w14:paraId="0FE6C3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2869</w:t>
      </w:r>
    </w:p>
    <w:p w14:paraId="22D3A3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2872</w:t>
      </w:r>
    </w:p>
    <w:p w14:paraId="2C28D1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accuracy </w:t>
      </w:r>
      <w:r>
        <w:rPr>
          <w:rFonts w:eastAsia="Malgun Gothic"/>
          <w:lang w:eastAsia="zh-CN"/>
        </w:rPr>
        <w:t>with RxTx TEG</w:t>
      </w:r>
      <w:r>
        <w:tab/>
        <w:t>2872</w:t>
      </w:r>
    </w:p>
    <w:p w14:paraId="34F2D8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2872</w:t>
      </w:r>
    </w:p>
    <w:p w14:paraId="636BA2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A.6.7.15.3.2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2873</w:t>
      </w:r>
    </w:p>
    <w:p w14:paraId="335512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A.6.7.15.3.3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2876</w:t>
      </w:r>
    </w:p>
    <w:p w14:paraId="61A2FF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A.6.7.16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2876</w:t>
      </w:r>
    </w:p>
    <w:p w14:paraId="452061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A.6.7.16</w:t>
      </w:r>
      <w:r>
        <w:rPr>
          <w:rFonts w:eastAsia="Malgun Gothic"/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SA: measurement accuracy with </w:t>
      </w:r>
      <w:r>
        <w:rPr>
          <w:rFonts w:eastAsia="Malgun Gothic"/>
          <w:snapToGrid w:val="0"/>
          <w:lang w:val="en-US" w:eastAsia="zh-CN"/>
        </w:rPr>
        <w:t>PRS in FR1</w:t>
      </w:r>
      <w:r>
        <w:tab/>
        <w:t>2876</w:t>
      </w:r>
    </w:p>
    <w:p w14:paraId="063B18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A.6.7.16</w:t>
      </w:r>
      <w:r>
        <w:rPr>
          <w:rFonts w:eastAsia="Malgun Gothic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2876</w:t>
      </w:r>
    </w:p>
    <w:p w14:paraId="241604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A.6.7.16</w:t>
      </w:r>
      <w:r>
        <w:rPr>
          <w:rFonts w:eastAsia="Malgun Gothic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2877</w:t>
      </w:r>
    </w:p>
    <w:p w14:paraId="7BB4F7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A.6.7.16</w:t>
      </w:r>
      <w:r>
        <w:rPr>
          <w:rFonts w:eastAsia="Malgun Gothic"/>
        </w:rPr>
        <w:t>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2882</w:t>
      </w:r>
    </w:p>
    <w:p w14:paraId="6879A0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lastRenderedPageBreak/>
        <w:t>A.6.7.16</w:t>
      </w:r>
      <w:r w:rsidRPr="007229CD">
        <w:rPr>
          <w:rFonts w:eastAsia="SimSun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SA: measurement accuracy with reduced </w:t>
      </w:r>
      <w:r w:rsidRPr="007229CD">
        <w:rPr>
          <w:rFonts w:eastAsia="SimSun"/>
          <w:snapToGrid w:val="0"/>
          <w:lang w:val="en-US" w:eastAsia="zh-CN"/>
        </w:rPr>
        <w:t>PRS samples in FR1</w:t>
      </w:r>
      <w:r>
        <w:tab/>
        <w:t>2882</w:t>
      </w:r>
    </w:p>
    <w:p w14:paraId="1D1E97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A.6.7.16</w:t>
      </w:r>
      <w:r>
        <w:rPr>
          <w:lang w:eastAsia="ko-KR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2882</w:t>
      </w:r>
    </w:p>
    <w:p w14:paraId="39B0BF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A.6.7.16</w:t>
      </w:r>
      <w:r>
        <w:rPr>
          <w:lang w:eastAsia="ko-KR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2882</w:t>
      </w:r>
    </w:p>
    <w:p w14:paraId="4CA1EE3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A.6.8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 in RRC_INACTIVE</w:t>
      </w:r>
      <w:r>
        <w:tab/>
        <w:t>2886</w:t>
      </w:r>
    </w:p>
    <w:p w14:paraId="7B3BC26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A.6.8.1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2886</w:t>
      </w:r>
    </w:p>
    <w:p w14:paraId="3E9D42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FR1 SA in RRC_INACTIVE state</w:t>
      </w:r>
      <w:r>
        <w:tab/>
        <w:t>2886</w:t>
      </w:r>
    </w:p>
    <w:p w14:paraId="31FCEB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2886</w:t>
      </w:r>
    </w:p>
    <w:p w14:paraId="4EEA5A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2889</w:t>
      </w:r>
    </w:p>
    <w:p w14:paraId="0F8DE8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RSTD measurement reporting delay test case with reduced number of samples in RRC_INACTIVE, FR1 SA</w:t>
      </w:r>
      <w:r>
        <w:tab/>
        <w:t>2889</w:t>
      </w:r>
    </w:p>
    <w:p w14:paraId="521235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</w:t>
      </w:r>
      <w: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2889</w:t>
      </w:r>
    </w:p>
    <w:p w14:paraId="1FA075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>
        <w:rPr>
          <w:lang w:eastAsia="zh-CN"/>
        </w:rPr>
        <w:t>8.1.2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2894</w:t>
      </w:r>
    </w:p>
    <w:p w14:paraId="69D2F25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A.6.8.2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2894</w:t>
      </w:r>
    </w:p>
    <w:p w14:paraId="5CA6C8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A.6.8.2.1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>PRS-RSRP reporting delay test case for single positioning frequency layer in RRC_INACTIVE</w:t>
      </w:r>
      <w:r>
        <w:tab/>
        <w:t>2894</w:t>
      </w:r>
    </w:p>
    <w:p w14:paraId="056862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A.6.8.2.1.1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2894</w:t>
      </w:r>
    </w:p>
    <w:p w14:paraId="1093BE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A.6.8.2.1.2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2896</w:t>
      </w:r>
    </w:p>
    <w:p w14:paraId="0EF06C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A.6.8.2.2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 reporting delay test case </w:t>
      </w:r>
      <w:r>
        <w:t>with reduced number of samples in RRC_INACTIVE</w:t>
      </w:r>
      <w:r>
        <w:tab/>
        <w:t>2897</w:t>
      </w:r>
    </w:p>
    <w:p w14:paraId="388A8B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A.6.8.2.2.1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2897</w:t>
      </w:r>
    </w:p>
    <w:p w14:paraId="3626D7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bCs/>
        </w:rPr>
        <w:t>8.2.2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2900</w:t>
      </w:r>
    </w:p>
    <w:p w14:paraId="0B1F1E9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A.6.8.3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2900</w:t>
      </w:r>
    </w:p>
    <w:p w14:paraId="43E42F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A.6.8.3.1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 for single positioning frequency layer in FR1 SA</w:t>
      </w:r>
      <w:r>
        <w:tab/>
        <w:t>2900</w:t>
      </w:r>
    </w:p>
    <w:p w14:paraId="23FF8D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A.6.8.3.1.1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2900</w:t>
      </w:r>
    </w:p>
    <w:p w14:paraId="1DD425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A.6.8.3.1.2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2904</w:t>
      </w:r>
    </w:p>
    <w:p w14:paraId="6EC125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A.6.8.3.2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with reduced number of samples in RRC_INACTIVE, FR1 SA</w:t>
      </w:r>
      <w:r>
        <w:tab/>
        <w:t>2904</w:t>
      </w:r>
    </w:p>
    <w:p w14:paraId="02BD50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A.6.8.3.2.1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2904</w:t>
      </w:r>
    </w:p>
    <w:p w14:paraId="33B6B4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bCs/>
          <w:lang w:val="en-US"/>
        </w:rPr>
        <w:t>8.3.2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2907</w:t>
      </w:r>
    </w:p>
    <w:p w14:paraId="0324A44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A.6.8.4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2907</w:t>
      </w:r>
    </w:p>
    <w:p w14:paraId="2FBEB8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A.6.8.4.1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PRS-RSRPP reporting delay test case for single positioning frequency layer </w:t>
      </w:r>
      <w:r>
        <w:rPr>
          <w:lang w:eastAsia="zh-CN"/>
        </w:rPr>
        <w:t>in FR1 in RRC_INACTIVE state</w:t>
      </w:r>
      <w:r>
        <w:tab/>
        <w:t>2907</w:t>
      </w:r>
    </w:p>
    <w:p w14:paraId="42CBBE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8.4.1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2907</w:t>
      </w:r>
    </w:p>
    <w:p w14:paraId="1D58C1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8.4.1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2910</w:t>
      </w:r>
    </w:p>
    <w:p w14:paraId="7100FC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A.6.8.4.2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PRS-RSRPP reporting delay test case for single positioning frequency layer </w:t>
      </w:r>
      <w:r>
        <w:rPr>
          <w:lang w:eastAsia="zh-CN"/>
        </w:rPr>
        <w:t>in FR1 in RRC_INACTIVE state for reduced number of samples</w:t>
      </w:r>
      <w:r>
        <w:tab/>
        <w:t>2910</w:t>
      </w:r>
    </w:p>
    <w:p w14:paraId="4DD7A0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8.4.2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2910</w:t>
      </w:r>
    </w:p>
    <w:p w14:paraId="64433F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8.4.2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2912</w:t>
      </w:r>
    </w:p>
    <w:p w14:paraId="02FA908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A.6.9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 in RRC_INACTIVE</w:t>
      </w:r>
      <w:r>
        <w:tab/>
        <w:t>2912</w:t>
      </w:r>
    </w:p>
    <w:p w14:paraId="61862BD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A.6.9.1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2912</w:t>
      </w:r>
    </w:p>
    <w:p w14:paraId="734C601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single positioning frequency layer in FR1 in RRC_INACTIVE state</w:t>
      </w:r>
      <w:r>
        <w:tab/>
        <w:t>2912</w:t>
      </w:r>
    </w:p>
    <w:p w14:paraId="540F88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9.1.1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2912</w:t>
      </w:r>
    </w:p>
    <w:p w14:paraId="72E64D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9.1.1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2914</w:t>
      </w:r>
    </w:p>
    <w:p w14:paraId="083071B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A.6.9.1.2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with reduced number of samples for single positioning frequency layer in FR1 in RRC_INACTIVE state</w:t>
      </w:r>
      <w:r>
        <w:tab/>
        <w:t>2914</w:t>
      </w:r>
    </w:p>
    <w:p w14:paraId="458765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9.1.2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2914</w:t>
      </w:r>
    </w:p>
    <w:p w14:paraId="764623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A.6.</w:t>
      </w:r>
      <w:r w:rsidRPr="007229CD">
        <w:rPr>
          <w:snapToGrid w:val="0"/>
        </w:rPr>
        <w:t>9.1.2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2916</w:t>
      </w:r>
    </w:p>
    <w:p w14:paraId="7BC9C80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A.6.9.2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2916</w:t>
      </w:r>
    </w:p>
    <w:p w14:paraId="070B1C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A.6.9.2.1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SA: measurement accuracy with </w:t>
      </w:r>
      <w:r>
        <w:rPr>
          <w:rFonts w:eastAsia="Malgun Gothic"/>
          <w:snapToGrid w:val="0"/>
          <w:lang w:val="en-US" w:eastAsia="zh-CN"/>
        </w:rPr>
        <w:t xml:space="preserve">PRS in FR1 </w:t>
      </w:r>
      <w:r>
        <w:rPr>
          <w:rFonts w:eastAsia="Malgun Gothic"/>
          <w:snapToGrid w:val="0"/>
          <w:lang w:eastAsia="zh-CN"/>
        </w:rPr>
        <w:t>in RRC_INACTIVE</w:t>
      </w:r>
      <w:r>
        <w:tab/>
        <w:t>2916</w:t>
      </w:r>
    </w:p>
    <w:p w14:paraId="50621B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A.6.9.2.1</w:t>
      </w:r>
      <w:r>
        <w:rPr>
          <w:rFonts w:eastAsia="Malgun Gothic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2916</w:t>
      </w:r>
    </w:p>
    <w:p w14:paraId="5EB853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A.6.9.2.1</w:t>
      </w:r>
      <w:r>
        <w:rPr>
          <w:rFonts w:eastAsia="Malgun Gothic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2917</w:t>
      </w:r>
    </w:p>
    <w:p w14:paraId="605DAA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A.6.9.2.1</w:t>
      </w:r>
      <w:r>
        <w:rPr>
          <w:rFonts w:eastAsia="Malgun Gothic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2922</w:t>
      </w:r>
    </w:p>
    <w:p w14:paraId="045F96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A.6.9.2</w:t>
      </w:r>
      <w:r>
        <w:rPr>
          <w:rFonts w:eastAsia="Malgun Gothic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SA: measurement accuracy with </w:t>
      </w:r>
      <w:r>
        <w:rPr>
          <w:rFonts w:eastAsia="Malgun Gothic"/>
          <w:snapToGrid w:val="0"/>
          <w:lang w:val="en-US" w:eastAsia="zh-CN"/>
        </w:rPr>
        <w:t>PRS in FR1 with reduced number of samples in RRC_INACTIVE state</w:t>
      </w:r>
      <w:r>
        <w:tab/>
        <w:t>2922</w:t>
      </w:r>
    </w:p>
    <w:p w14:paraId="6213E4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</w:t>
      </w:r>
      <w:r>
        <w:rPr>
          <w:rFonts w:eastAsia="Malgun Gothic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2922</w:t>
      </w:r>
    </w:p>
    <w:p w14:paraId="303B68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</w:t>
      </w:r>
      <w:r>
        <w:rPr>
          <w:rFonts w:eastAsia="Malgun Gothic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2922</w:t>
      </w:r>
    </w:p>
    <w:p w14:paraId="72332C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A.6.9.2</w:t>
      </w:r>
      <w:r>
        <w:rPr>
          <w:rFonts w:eastAsia="Malgun Gothic"/>
        </w:rPr>
        <w:t>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2925</w:t>
      </w:r>
    </w:p>
    <w:p w14:paraId="302CA31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A.6.9.3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2926</w:t>
      </w:r>
    </w:p>
    <w:p w14:paraId="3B78A8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 accuracy in FR1 SA</w:t>
      </w:r>
      <w:r>
        <w:tab/>
        <w:t>2926</w:t>
      </w:r>
    </w:p>
    <w:p w14:paraId="1EECDF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2926</w:t>
      </w:r>
    </w:p>
    <w:p w14:paraId="00584F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A.6.9.3.1.1.2 Test parameters</w:t>
      </w:r>
      <w:r>
        <w:tab/>
        <w:t>2926</w:t>
      </w:r>
    </w:p>
    <w:p w14:paraId="57004C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</w:t>
      </w:r>
      <w:r>
        <w:rPr>
          <w:rFonts w:eastAsia="Malgun Gothic"/>
          <w:lang w:eastAsia="zh-CN"/>
        </w:rPr>
        <w:t>9</w:t>
      </w:r>
      <w:r>
        <w:rPr>
          <w:rFonts w:eastAsia="Malgun Gothic"/>
        </w:rPr>
        <w:t>.3.1.1.3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2929</w:t>
      </w:r>
    </w:p>
    <w:p w14:paraId="417C58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lastRenderedPageBreak/>
        <w:t>A.6.9.3.2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accuracy </w:t>
      </w:r>
      <w:r>
        <w:rPr>
          <w:rFonts w:eastAsia="Malgun Gothic"/>
          <w:lang w:eastAsia="zh-CN"/>
        </w:rPr>
        <w:t>with reduced number of samples</w:t>
      </w:r>
      <w:r>
        <w:tab/>
        <w:t>2929</w:t>
      </w:r>
    </w:p>
    <w:p w14:paraId="5A5D15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2929</w:t>
      </w:r>
    </w:p>
    <w:p w14:paraId="400E9C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2929</w:t>
      </w:r>
    </w:p>
    <w:p w14:paraId="0BA615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A.6.9.3.2.3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2932</w:t>
      </w:r>
    </w:p>
    <w:p w14:paraId="7D9D135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A.6.9.4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2932</w:t>
      </w:r>
    </w:p>
    <w:p w14:paraId="0DFB80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A.6.9</w:t>
      </w:r>
      <w:r w:rsidRPr="007229CD">
        <w:rPr>
          <w:rFonts w:eastAsia="SimSun"/>
          <w:snapToGrid w:val="0"/>
        </w:rPr>
        <w:t>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SA: PRS-RSRPP measurement accuracy </w:t>
      </w:r>
      <w:r w:rsidRPr="007229CD">
        <w:rPr>
          <w:rFonts w:eastAsia="SimSun"/>
          <w:snapToGrid w:val="0"/>
          <w:lang w:val="en-US" w:eastAsia="zh-CN"/>
        </w:rPr>
        <w:t>in FR1 in RRC INACTIVE</w:t>
      </w:r>
      <w:r>
        <w:tab/>
        <w:t>2932</w:t>
      </w:r>
    </w:p>
    <w:p w14:paraId="0482E8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2932</w:t>
      </w:r>
    </w:p>
    <w:p w14:paraId="2D22FB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2932</w:t>
      </w:r>
    </w:p>
    <w:p w14:paraId="32237B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2937</w:t>
      </w:r>
    </w:p>
    <w:p w14:paraId="165469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A.6.9.</w:t>
      </w:r>
      <w:r w:rsidRPr="007229CD">
        <w:rPr>
          <w:rFonts w:eastAsia="SimSun"/>
          <w:snapToGrid w:val="0"/>
        </w:rPr>
        <w:t>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SA: measurement accuracy with reduced PRS samples </w:t>
      </w:r>
      <w:r w:rsidRPr="007229CD">
        <w:rPr>
          <w:rFonts w:eastAsia="SimSun"/>
          <w:snapToGrid w:val="0"/>
          <w:lang w:val="en-US" w:eastAsia="zh-CN"/>
        </w:rPr>
        <w:t>in FR1 in RRC INACTIVE</w:t>
      </w:r>
      <w:r>
        <w:tab/>
        <w:t>2937</w:t>
      </w:r>
    </w:p>
    <w:p w14:paraId="3F6858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2937</w:t>
      </w:r>
    </w:p>
    <w:p w14:paraId="21159B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2937</w:t>
      </w:r>
    </w:p>
    <w:p w14:paraId="54EA1D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A.6.9</w:t>
      </w:r>
      <w:r>
        <w:rPr>
          <w:lang w:eastAsia="ko-KR"/>
        </w:rPr>
        <w:t>.4.2.3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2940</w:t>
      </w:r>
    </w:p>
    <w:p w14:paraId="3486711B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A.7</w:t>
      </w:r>
      <w:r>
        <w:rPr>
          <w:rFonts w:ascii="Calibri" w:eastAsia="Malgun Gothic" w:hAnsi="Calibri"/>
          <w:szCs w:val="22"/>
        </w:rPr>
        <w:tab/>
      </w:r>
      <w:r>
        <w:t xml:space="preserve">NR standalone tests </w:t>
      </w:r>
      <w:r>
        <w:rPr>
          <w:lang w:eastAsia="zh-CN"/>
        </w:rPr>
        <w:t>with one or more NR cells in FR2</w:t>
      </w:r>
      <w:r>
        <w:tab/>
        <w:t>2934</w:t>
      </w:r>
    </w:p>
    <w:p w14:paraId="24ADE9A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A.7.1</w:t>
      </w:r>
      <w:r>
        <w:rPr>
          <w:rFonts w:ascii="Calibri" w:eastAsia="Malgun Gothic" w:hAnsi="Calibri"/>
          <w:sz w:val="22"/>
          <w:szCs w:val="22"/>
        </w:rPr>
        <w:tab/>
      </w:r>
      <w:r>
        <w:t>SA: RRC_IDLE state mobility</w:t>
      </w:r>
      <w:r>
        <w:tab/>
        <w:t>2934</w:t>
      </w:r>
    </w:p>
    <w:p w14:paraId="3EE9AB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A.7.1.1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</w:t>
      </w:r>
      <w:r>
        <w:tab/>
        <w:t>2934</w:t>
      </w:r>
    </w:p>
    <w:p w14:paraId="2564FC5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</w:t>
      </w:r>
      <w:r>
        <w:tab/>
        <w:t>2934</w:t>
      </w:r>
    </w:p>
    <w:p w14:paraId="2E3110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2934</w:t>
      </w:r>
    </w:p>
    <w:p w14:paraId="2B533D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2934</w:t>
      </w:r>
    </w:p>
    <w:p w14:paraId="337C23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2937</w:t>
      </w:r>
    </w:p>
    <w:p w14:paraId="3C7A87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inter-frequency NR case</w:t>
      </w:r>
      <w:r>
        <w:tab/>
        <w:t>2937</w:t>
      </w:r>
    </w:p>
    <w:p w14:paraId="43BD40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2937</w:t>
      </w:r>
    </w:p>
    <w:p w14:paraId="4E56B7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2938</w:t>
      </w:r>
    </w:p>
    <w:p w14:paraId="6FBA86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2940</w:t>
      </w:r>
    </w:p>
    <w:p w14:paraId="61CDAA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</w:t>
      </w:r>
      <w:r w:rsidRPr="007229CD">
        <w:rPr>
          <w:lang w:val="en-US" w:eastAsia="zh-CN"/>
        </w:rPr>
        <w:t xml:space="preserve"> </w:t>
      </w:r>
      <w:r>
        <w:rPr>
          <w:lang w:eastAsia="zh-CN"/>
        </w:rPr>
        <w:t>for UE fulfilling low mobility relaxed measurement criterion</w:t>
      </w:r>
      <w:r>
        <w:tab/>
        <w:t>2940</w:t>
      </w:r>
    </w:p>
    <w:p w14:paraId="2A06B9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2940</w:t>
      </w:r>
    </w:p>
    <w:p w14:paraId="5F0150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2940</w:t>
      </w:r>
    </w:p>
    <w:p w14:paraId="50881D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2943</w:t>
      </w:r>
    </w:p>
    <w:p w14:paraId="10E860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</w:t>
      </w:r>
      <w:r w:rsidRPr="007229CD">
        <w:rPr>
          <w:lang w:val="en-US" w:eastAsia="zh-CN"/>
        </w:rPr>
        <w:t xml:space="preserve"> </w:t>
      </w:r>
      <w:r>
        <w:rPr>
          <w:lang w:eastAsia="zh-CN"/>
        </w:rPr>
        <w:t xml:space="preserve">for UE </w:t>
      </w:r>
      <w:r w:rsidRPr="007229CD">
        <w:rPr>
          <w:lang w:val="en-US" w:eastAsia="zh-CN"/>
        </w:rPr>
        <w:t>fulfilling not-at-cell edge relaxed measurement criterion</w:t>
      </w:r>
      <w:r>
        <w:tab/>
        <w:t>2943</w:t>
      </w:r>
    </w:p>
    <w:p w14:paraId="3DB9AE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2943</w:t>
      </w:r>
    </w:p>
    <w:p w14:paraId="17689E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2943</w:t>
      </w:r>
    </w:p>
    <w:p w14:paraId="239A1B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2946</w:t>
      </w:r>
    </w:p>
    <w:p w14:paraId="6A0E3FA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inter-frequency NR case for UE fulfilling low mobility relaxed measurement criterion</w:t>
      </w:r>
      <w:r>
        <w:tab/>
        <w:t>2946</w:t>
      </w:r>
    </w:p>
    <w:p w14:paraId="3FADFF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2946</w:t>
      </w:r>
    </w:p>
    <w:p w14:paraId="113D41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2946</w:t>
      </w:r>
    </w:p>
    <w:p w14:paraId="761566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2949</w:t>
      </w:r>
    </w:p>
    <w:p w14:paraId="2E0355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reselection to FR2 inter-frequency NR case for UE </w:t>
      </w:r>
      <w:r w:rsidRPr="007229CD">
        <w:rPr>
          <w:lang w:val="en-US" w:eastAsia="zh-CN"/>
        </w:rPr>
        <w:t>fulfilling not-at-cell edge relaxed measurement criterion</w:t>
      </w:r>
      <w:r>
        <w:tab/>
        <w:t>2949</w:t>
      </w:r>
    </w:p>
    <w:p w14:paraId="50E921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2949</w:t>
      </w:r>
    </w:p>
    <w:p w14:paraId="1AC59B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2949</w:t>
      </w:r>
    </w:p>
    <w:p w14:paraId="29DB9F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2952</w:t>
      </w:r>
    </w:p>
    <w:p w14:paraId="698FD6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</w:t>
      </w:r>
      <w:r w:rsidRPr="007229CD">
        <w:rPr>
          <w:rFonts w:eastAsia="Malgun Gothic"/>
        </w:rPr>
        <w:t xml:space="preserve"> for </w:t>
      </w:r>
      <w:r w:rsidRPr="007229CD">
        <w:rPr>
          <w:rFonts w:cs="v4.2.0"/>
          <w:lang w:val="en-US" w:eastAsia="zh-CN"/>
        </w:rPr>
        <w:t xml:space="preserve">FR2 power class 6 </w:t>
      </w:r>
      <w:r w:rsidRPr="007229CD">
        <w:rPr>
          <w:rFonts w:cs="v4.2.0"/>
          <w:lang w:eastAsia="zh-CN"/>
        </w:rPr>
        <w:t xml:space="preserve">UE configured with </w:t>
      </w:r>
      <w:r w:rsidRPr="007229CD">
        <w:rPr>
          <w:i/>
          <w:iCs/>
        </w:rPr>
        <w:t>highSpeedMeasFlagFR2-r17</w:t>
      </w:r>
      <w:r>
        <w:tab/>
        <w:t>2952</w:t>
      </w:r>
    </w:p>
    <w:p w14:paraId="4E30F6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2952</w:t>
      </w:r>
    </w:p>
    <w:p w14:paraId="4767C0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2952</w:t>
      </w:r>
    </w:p>
    <w:p w14:paraId="724349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A.7.1.1.7.3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2956</w:t>
      </w:r>
    </w:p>
    <w:p w14:paraId="1A638E7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A.7.2</w:t>
      </w:r>
      <w:r>
        <w:rPr>
          <w:rFonts w:ascii="Calibri" w:eastAsia="Malgun Gothic" w:hAnsi="Calibri"/>
          <w:sz w:val="22"/>
          <w:szCs w:val="22"/>
        </w:rPr>
        <w:tab/>
      </w:r>
      <w:r>
        <w:t>SA: RRC_INACTIVE state mobility</w:t>
      </w:r>
      <w:r>
        <w:tab/>
        <w:t>2956</w:t>
      </w:r>
    </w:p>
    <w:p w14:paraId="785E59B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A.7.2.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Small Data Transmission</w:t>
      </w:r>
      <w:r>
        <w:tab/>
        <w:t>2956</w:t>
      </w:r>
    </w:p>
    <w:p w14:paraId="56A437B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A.7.2.</w:t>
      </w:r>
      <w:r w:rsidRPr="007229CD">
        <w:rPr>
          <w:lang w:val="en-US"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TA validation for CG-SDT in FR2</w:t>
      </w:r>
      <w:r>
        <w:tab/>
        <w:t>2956</w:t>
      </w:r>
    </w:p>
    <w:p w14:paraId="74FB36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A.7.2.</w:t>
      </w:r>
      <w:r w:rsidRPr="007229CD">
        <w:rPr>
          <w:snapToGrid w:val="0"/>
          <w:lang w:val="en-US" w:eastAsia="zh-CN"/>
        </w:rPr>
        <w:t>1</w:t>
      </w:r>
      <w:r w:rsidRPr="007229CD">
        <w:rPr>
          <w:snapToGrid w:val="0"/>
          <w:lang w:eastAsia="zh-CN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2956</w:t>
      </w:r>
    </w:p>
    <w:p w14:paraId="646611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A.7.2.</w:t>
      </w:r>
      <w:r w:rsidRPr="007229CD">
        <w:rPr>
          <w:snapToGrid w:val="0"/>
          <w:lang w:val="en-US" w:eastAsia="zh-CN"/>
        </w:rPr>
        <w:t>1</w:t>
      </w:r>
      <w:r w:rsidRPr="007229CD">
        <w:rPr>
          <w:snapToGrid w:val="0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2960</w:t>
      </w:r>
    </w:p>
    <w:p w14:paraId="3AB2CAA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2960</w:t>
      </w:r>
    </w:p>
    <w:p w14:paraId="7815696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A.7.3.1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2960</w:t>
      </w:r>
    </w:p>
    <w:p w14:paraId="687923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FR2; unknown target cell</w:t>
      </w:r>
      <w:r>
        <w:tab/>
        <w:t>2960</w:t>
      </w:r>
    </w:p>
    <w:p w14:paraId="0A5E6C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2960</w:t>
      </w:r>
    </w:p>
    <w:p w14:paraId="636C91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2960</w:t>
      </w:r>
    </w:p>
    <w:p w14:paraId="570CF3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2964</w:t>
      </w:r>
    </w:p>
    <w:p w14:paraId="26DBF4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FR2 to FR2; unknown target cell</w:t>
      </w:r>
      <w:r>
        <w:tab/>
        <w:t>2964</w:t>
      </w:r>
    </w:p>
    <w:p w14:paraId="5F2C8E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A.7.3.1.2.1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2964</w:t>
      </w:r>
    </w:p>
    <w:p w14:paraId="4B6296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2964</w:t>
      </w:r>
    </w:p>
    <w:p w14:paraId="2023E9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2967</w:t>
      </w:r>
    </w:p>
    <w:p w14:paraId="1CBE35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FR2 to FR2; unknown target cell</w:t>
      </w:r>
      <w:r>
        <w:tab/>
        <w:t>2967</w:t>
      </w:r>
    </w:p>
    <w:p w14:paraId="482350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2967</w:t>
      </w:r>
    </w:p>
    <w:p w14:paraId="0DC65E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2967</w:t>
      </w:r>
    </w:p>
    <w:p w14:paraId="0E1BA4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2968</w:t>
      </w:r>
    </w:p>
    <w:p w14:paraId="5583CDF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Inter-band inter-frequency synchronous DAPS handover from FR1 to FR2</w:t>
      </w:r>
      <w:r>
        <w:tab/>
        <w:t>2969</w:t>
      </w:r>
    </w:p>
    <w:p w14:paraId="3C8197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2969</w:t>
      </w:r>
    </w:p>
    <w:p w14:paraId="52A7C0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2969</w:t>
      </w:r>
    </w:p>
    <w:p w14:paraId="08852C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A.7.3.1.4.3 Test Requirements</w:t>
      </w:r>
      <w:r>
        <w:tab/>
        <w:t>2976</w:t>
      </w:r>
    </w:p>
    <w:p w14:paraId="78048C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Inter-band inter-frequency asynchronous DAPS handover from FR1 to FR2</w:t>
      </w:r>
      <w:r>
        <w:tab/>
        <w:t>2976</w:t>
      </w:r>
    </w:p>
    <w:p w14:paraId="619CA4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2976</w:t>
      </w:r>
    </w:p>
    <w:p w14:paraId="516FB2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2976</w:t>
      </w:r>
    </w:p>
    <w:p w14:paraId="452D02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A.7.3.1.5.3 Test Requirements</w:t>
      </w:r>
      <w:r>
        <w:tab/>
        <w:t>2983</w:t>
      </w:r>
    </w:p>
    <w:p w14:paraId="6ACF6A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Handover with PSCell from SA to EN-DC; unknown FR2 target cell</w:t>
      </w:r>
      <w:r>
        <w:tab/>
        <w:t>2983</w:t>
      </w:r>
    </w:p>
    <w:p w14:paraId="3230AA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2983</w:t>
      </w:r>
    </w:p>
    <w:p w14:paraId="100C07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2983</w:t>
      </w:r>
    </w:p>
    <w:p w14:paraId="3878E0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2988</w:t>
      </w:r>
    </w:p>
    <w:p w14:paraId="10517A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A.7.3.1.7</w:t>
      </w:r>
      <w:r>
        <w:rPr>
          <w:rFonts w:ascii="Calibri" w:eastAsia="Malgun Gothic" w:hAnsi="Calibri"/>
          <w:sz w:val="22"/>
          <w:szCs w:val="22"/>
        </w:rPr>
        <w:tab/>
      </w:r>
      <w:r>
        <w:t>HO with PSCell from FR1 NR-SA to EN-DC with known E-UTRA PCell and known FR2 PSCell</w:t>
      </w:r>
      <w:r>
        <w:tab/>
        <w:t>2988</w:t>
      </w:r>
    </w:p>
    <w:p w14:paraId="20D1F5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A.7.3.1.7.1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2988</w:t>
      </w:r>
    </w:p>
    <w:p w14:paraId="31BA49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A.7.3.1.7.2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2994</w:t>
      </w:r>
    </w:p>
    <w:p w14:paraId="529BF4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A.7.3.1.</w:t>
      </w:r>
      <w:r>
        <w:rPr>
          <w:lang w:eastAsia="zh-CN"/>
        </w:rPr>
        <w:t>8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NR PSCell change delay in HO with PSCell </w:t>
      </w:r>
      <w:r w:rsidRPr="007229CD">
        <w:rPr>
          <w:lang w:val="en-US" w:eastAsia="zh-CN"/>
        </w:rPr>
        <w:t>from NR-DC to NR-DC</w:t>
      </w:r>
      <w:r>
        <w:tab/>
        <w:t>2994</w:t>
      </w:r>
    </w:p>
    <w:p w14:paraId="43FB17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A.7.3.1.8.1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2994</w:t>
      </w:r>
    </w:p>
    <w:p w14:paraId="12BDFF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A.7.3.1.8.2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3000</w:t>
      </w:r>
    </w:p>
    <w:p w14:paraId="1E090B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FR2-2 to FR2-2; unknown target cell</w:t>
      </w:r>
      <w:r>
        <w:tab/>
        <w:t>3000</w:t>
      </w:r>
    </w:p>
    <w:p w14:paraId="5C144B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3000</w:t>
      </w:r>
    </w:p>
    <w:p w14:paraId="119588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3000</w:t>
      </w:r>
    </w:p>
    <w:p w14:paraId="30A12C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3003</w:t>
      </w:r>
    </w:p>
    <w:p w14:paraId="32269AD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FR2-2 to FR2-2; unknown target cell</w:t>
      </w:r>
      <w:r>
        <w:tab/>
        <w:t>3003</w:t>
      </w:r>
    </w:p>
    <w:p w14:paraId="0E102F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3003</w:t>
      </w:r>
    </w:p>
    <w:p w14:paraId="1DF2C7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3003</w:t>
      </w:r>
    </w:p>
    <w:p w14:paraId="05ECC9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3007</w:t>
      </w:r>
    </w:p>
    <w:p w14:paraId="67EAF9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FR2-2; unknown target cell</w:t>
      </w:r>
      <w:r>
        <w:tab/>
        <w:t>3007</w:t>
      </w:r>
    </w:p>
    <w:p w14:paraId="3C6DD4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3007</w:t>
      </w:r>
    </w:p>
    <w:p w14:paraId="5C7A6F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3007</w:t>
      </w:r>
    </w:p>
    <w:p w14:paraId="600BB3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A.7.3.1.11.3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3011</w:t>
      </w:r>
    </w:p>
    <w:p w14:paraId="3C02BA0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3011</w:t>
      </w:r>
    </w:p>
    <w:p w14:paraId="4FA889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Re-establishment</w:t>
      </w:r>
      <w:r>
        <w:tab/>
        <w:t>3011</w:t>
      </w:r>
    </w:p>
    <w:p w14:paraId="0FC0E1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</w:t>
      </w:r>
      <w:r>
        <w:tab/>
        <w:t>3011</w:t>
      </w:r>
    </w:p>
    <w:p w14:paraId="75889A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FR2</w:t>
      </w:r>
      <w:r>
        <w:tab/>
        <w:t>3014</w:t>
      </w:r>
    </w:p>
    <w:p w14:paraId="14A0F9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 without serving cell timing</w:t>
      </w:r>
      <w:r>
        <w:tab/>
        <w:t>3017</w:t>
      </w:r>
    </w:p>
    <w:p w14:paraId="7E9C8CF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3017</w:t>
      </w:r>
    </w:p>
    <w:p w14:paraId="56D9730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3019</w:t>
      </w:r>
    </w:p>
    <w:p w14:paraId="6F1E47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</w:t>
      </w:r>
      <w:r w:rsidRPr="007229CD">
        <w:rPr>
          <w:snapToGrid w:val="0"/>
          <w:lang w:eastAsia="zh-CN"/>
        </w:rPr>
        <w:t>-2</w:t>
      </w:r>
      <w:r>
        <w:tab/>
        <w:t>3020</w:t>
      </w:r>
    </w:p>
    <w:p w14:paraId="77B489A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3020</w:t>
      </w:r>
    </w:p>
    <w:p w14:paraId="6411253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3022</w:t>
      </w:r>
    </w:p>
    <w:p w14:paraId="00CE1B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FR2</w:t>
      </w:r>
      <w:r w:rsidRPr="007229CD">
        <w:rPr>
          <w:snapToGrid w:val="0"/>
          <w:lang w:eastAsia="zh-CN"/>
        </w:rPr>
        <w:t>-2</w:t>
      </w:r>
      <w:r>
        <w:tab/>
        <w:t>3023</w:t>
      </w:r>
    </w:p>
    <w:p w14:paraId="7DFD34F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3023</w:t>
      </w:r>
    </w:p>
    <w:p w14:paraId="75E715E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3026</w:t>
      </w:r>
    </w:p>
    <w:p w14:paraId="3D3FCF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</w:t>
      </w:r>
      <w:r w:rsidRPr="007229CD">
        <w:rPr>
          <w:snapToGrid w:val="0"/>
          <w:lang w:eastAsia="zh-CN"/>
        </w:rPr>
        <w:t>-2</w:t>
      </w:r>
      <w:r w:rsidRPr="007229CD">
        <w:rPr>
          <w:snapToGrid w:val="0"/>
        </w:rPr>
        <w:t xml:space="preserve"> without serving cell timing</w:t>
      </w:r>
      <w:r>
        <w:tab/>
        <w:t>3026</w:t>
      </w:r>
    </w:p>
    <w:p w14:paraId="541899E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3026</w:t>
      </w:r>
    </w:p>
    <w:p w14:paraId="4ED6095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A.7.3.2.1.6.2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3028</w:t>
      </w:r>
    </w:p>
    <w:p w14:paraId="04312C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3029</w:t>
      </w:r>
    </w:p>
    <w:p w14:paraId="6D7928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4-step RA type c ontention based random access test in FR2 for </w:t>
      </w:r>
      <w:r>
        <w:rPr>
          <w:lang w:eastAsia="zh-CN"/>
        </w:rPr>
        <w:t>NR Standalone</w:t>
      </w:r>
      <w:r>
        <w:tab/>
        <w:t>3029</w:t>
      </w:r>
    </w:p>
    <w:p w14:paraId="5C1826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4-step RA type n on-contention based random access test in FR2 for </w:t>
      </w:r>
      <w:r>
        <w:rPr>
          <w:lang w:eastAsia="zh-CN"/>
        </w:rPr>
        <w:t>NR Standalone</w:t>
      </w:r>
      <w:r>
        <w:tab/>
        <w:t>3033</w:t>
      </w:r>
    </w:p>
    <w:p w14:paraId="2599C0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contention based random access test in FR2 for </w:t>
      </w:r>
      <w:r>
        <w:rPr>
          <w:lang w:eastAsia="zh-CN"/>
        </w:rPr>
        <w:t>NR Standalone</w:t>
      </w:r>
      <w:r>
        <w:tab/>
        <w:t>3037</w:t>
      </w:r>
    </w:p>
    <w:p w14:paraId="166922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n on-contention based random access test in FR2 for </w:t>
      </w:r>
      <w:r>
        <w:rPr>
          <w:lang w:eastAsia="zh-CN"/>
        </w:rPr>
        <w:t>NR Standalone</w:t>
      </w:r>
      <w:r>
        <w:tab/>
        <w:t>3040</w:t>
      </w:r>
    </w:p>
    <w:p w14:paraId="5A4D99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Connection Release with Redirection</w:t>
      </w:r>
      <w:r>
        <w:tab/>
        <w:t>3043</w:t>
      </w:r>
    </w:p>
    <w:p w14:paraId="6E1073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A.7.3.2.3.1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FR2 to NR in FR2</w:t>
      </w:r>
      <w:r>
        <w:tab/>
        <w:t>3043</w:t>
      </w:r>
    </w:p>
    <w:p w14:paraId="08244A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 Conditional Handover</w:t>
      </w:r>
      <w:r>
        <w:tab/>
        <w:t>3047</w:t>
      </w:r>
    </w:p>
    <w:p w14:paraId="734288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A.7.3.3.1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conditional handover from FR2 to FR2</w:t>
      </w:r>
      <w:r>
        <w:tab/>
        <w:t>3047</w:t>
      </w:r>
    </w:p>
    <w:p w14:paraId="5A8E54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3047</w:t>
      </w:r>
    </w:p>
    <w:p w14:paraId="213E90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3047</w:t>
      </w:r>
    </w:p>
    <w:p w14:paraId="784859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3050</w:t>
      </w:r>
    </w:p>
    <w:p w14:paraId="0A9BC7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conditional handover from FR2 to FR2; unknown target cell</w:t>
      </w:r>
      <w:r>
        <w:tab/>
        <w:t>3050</w:t>
      </w:r>
    </w:p>
    <w:p w14:paraId="153E5A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3050</w:t>
      </w:r>
    </w:p>
    <w:p w14:paraId="142EE2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3050</w:t>
      </w:r>
    </w:p>
    <w:p w14:paraId="65C4D0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A.7.3.3.2.3 Test Requirements</w:t>
      </w:r>
      <w:r>
        <w:tab/>
        <w:t>3052</w:t>
      </w:r>
    </w:p>
    <w:p w14:paraId="4A90EA3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A.7.4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3052</w:t>
      </w:r>
    </w:p>
    <w:p w14:paraId="34764E6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3052</w:t>
      </w:r>
    </w:p>
    <w:p w14:paraId="39AB44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A.7.4.1.1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FR2</w:t>
      </w:r>
      <w:r>
        <w:tab/>
        <w:t>3052</w:t>
      </w:r>
    </w:p>
    <w:p w14:paraId="7A633C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3052</w:t>
      </w:r>
    </w:p>
    <w:p w14:paraId="4C01BB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3055</w:t>
      </w:r>
    </w:p>
    <w:p w14:paraId="7971765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A.7.4.1.2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FR2-2</w:t>
      </w:r>
      <w:r>
        <w:tab/>
        <w:t>3056</w:t>
      </w:r>
    </w:p>
    <w:p w14:paraId="10D54C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3056</w:t>
      </w:r>
    </w:p>
    <w:p w14:paraId="61E3EE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3060</w:t>
      </w:r>
    </w:p>
    <w:p w14:paraId="0032A9C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3061</w:t>
      </w:r>
    </w:p>
    <w:p w14:paraId="32A8DA1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3061</w:t>
      </w:r>
    </w:p>
    <w:p w14:paraId="12C37C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A.7.4.3.1</w:t>
      </w:r>
      <w:r>
        <w:rPr>
          <w:rFonts w:ascii="Calibri" w:eastAsia="Malgun Gothic" w:hAnsi="Calibri"/>
          <w:sz w:val="22"/>
          <w:szCs w:val="22"/>
        </w:rPr>
        <w:tab/>
      </w:r>
      <w:r>
        <w:t>SA FR2 timing advance adjustment accuracy</w:t>
      </w:r>
      <w:r>
        <w:tab/>
        <w:t>3061</w:t>
      </w:r>
    </w:p>
    <w:p w14:paraId="707F87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3061</w:t>
      </w:r>
    </w:p>
    <w:p w14:paraId="678648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3061</w:t>
      </w:r>
    </w:p>
    <w:p w14:paraId="258EB8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A.7.4.3.1.3 Test Requirements</w:t>
      </w:r>
      <w:r>
        <w:tab/>
        <w:t>3064</w:t>
      </w:r>
    </w:p>
    <w:p w14:paraId="6F3FA3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A.7.4.3.2</w:t>
      </w:r>
      <w:r>
        <w:rPr>
          <w:rFonts w:ascii="Calibri" w:eastAsia="Malgun Gothic" w:hAnsi="Calibri"/>
          <w:sz w:val="22"/>
          <w:szCs w:val="22"/>
        </w:rPr>
        <w:tab/>
      </w:r>
      <w:r>
        <w:t>SA FR2-2 timing advance adjustment accuracy</w:t>
      </w:r>
      <w:r>
        <w:tab/>
        <w:t>3065</w:t>
      </w:r>
    </w:p>
    <w:p w14:paraId="7765CD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3065</w:t>
      </w:r>
    </w:p>
    <w:p w14:paraId="178785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3065</w:t>
      </w:r>
    </w:p>
    <w:p w14:paraId="451864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A.7.4.3.2.3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3069</w:t>
      </w:r>
    </w:p>
    <w:p w14:paraId="53E4962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A.7.5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</w:t>
      </w:r>
      <w:r>
        <w:tab/>
        <w:t>3069</w:t>
      </w:r>
    </w:p>
    <w:p w14:paraId="0360A5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3069</w:t>
      </w:r>
    </w:p>
    <w:p w14:paraId="2DC6FC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SSB-based RLM RS in non-DRX mode</w:t>
      </w:r>
      <w:r>
        <w:tab/>
        <w:t>3069</w:t>
      </w:r>
    </w:p>
    <w:p w14:paraId="45DFFA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3069</w:t>
      </w:r>
    </w:p>
    <w:p w14:paraId="3C8905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3072</w:t>
      </w:r>
    </w:p>
    <w:p w14:paraId="6FADF9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SSB-based RLM RS in non-DRX mode</w:t>
      </w:r>
      <w:r>
        <w:tab/>
        <w:t>3073</w:t>
      </w:r>
    </w:p>
    <w:p w14:paraId="0058EF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3073</w:t>
      </w:r>
    </w:p>
    <w:p w14:paraId="6EE43B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3077</w:t>
      </w:r>
    </w:p>
    <w:p w14:paraId="44D5E5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SSB-based RLM RS in DRX mode</w:t>
      </w:r>
      <w:r>
        <w:tab/>
        <w:t>3078</w:t>
      </w:r>
    </w:p>
    <w:p w14:paraId="5CC344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3078</w:t>
      </w:r>
    </w:p>
    <w:p w14:paraId="4A2DA0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3082</w:t>
      </w:r>
    </w:p>
    <w:p w14:paraId="5375DC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SSB-based RLM RS in DRX mode</w:t>
      </w:r>
      <w:r>
        <w:tab/>
        <w:t>3082</w:t>
      </w:r>
    </w:p>
    <w:p w14:paraId="6B88B9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3082</w:t>
      </w:r>
    </w:p>
    <w:p w14:paraId="773B22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3087</w:t>
      </w:r>
    </w:p>
    <w:p w14:paraId="32B24D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CSI-RS-based RLM in non-DRX mode</w:t>
      </w:r>
      <w:r>
        <w:tab/>
        <w:t>3087</w:t>
      </w:r>
    </w:p>
    <w:p w14:paraId="7D4CDD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3087</w:t>
      </w:r>
    </w:p>
    <w:p w14:paraId="08D04B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3092</w:t>
      </w:r>
    </w:p>
    <w:p w14:paraId="39EFF4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CSI-RS-based RLM in non-DRX mode</w:t>
      </w:r>
      <w:r>
        <w:tab/>
        <w:t>3092</w:t>
      </w:r>
    </w:p>
    <w:p w14:paraId="458E87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3092</w:t>
      </w:r>
    </w:p>
    <w:p w14:paraId="07E5BA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3096</w:t>
      </w:r>
    </w:p>
    <w:p w14:paraId="134297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A.7.5.1.7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CSI-RS-based RLM in DRX mode</w:t>
      </w:r>
      <w:r>
        <w:tab/>
        <w:t>3096</w:t>
      </w:r>
    </w:p>
    <w:p w14:paraId="7CAFA1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3096</w:t>
      </w:r>
    </w:p>
    <w:p w14:paraId="78CBC0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3100</w:t>
      </w:r>
    </w:p>
    <w:p w14:paraId="3BAB34D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A.7.5.1.8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CSI-RS-based RLM in DRX mode</w:t>
      </w:r>
      <w:r>
        <w:tab/>
        <w:t>3100</w:t>
      </w:r>
    </w:p>
    <w:p w14:paraId="3217EC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3100</w:t>
      </w:r>
    </w:p>
    <w:p w14:paraId="5AE86C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3105</w:t>
      </w:r>
    </w:p>
    <w:p w14:paraId="2190A9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UE Radio Link Monitoring Scheduling Restrictions on FR2</w:t>
      </w:r>
      <w:r>
        <w:tab/>
        <w:t>3105</w:t>
      </w:r>
    </w:p>
    <w:p w14:paraId="45C3B5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3105</w:t>
      </w:r>
    </w:p>
    <w:p w14:paraId="001C57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A.7.5.1.9.2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3108</w:t>
      </w:r>
    </w:p>
    <w:p w14:paraId="5A54C9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3108</w:t>
      </w:r>
    </w:p>
    <w:p w14:paraId="01C9A9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</w:rPr>
        <w:t>A.7.5.2.</w:t>
      </w:r>
      <w:r w:rsidRPr="007229CD">
        <w:rPr>
          <w:bCs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Interruptions during measurements on deactivated NR SCC in FR2</w:t>
      </w:r>
      <w:r>
        <w:tab/>
        <w:t>3108</w:t>
      </w:r>
    </w:p>
    <w:p w14:paraId="308A79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3108</w:t>
      </w:r>
    </w:p>
    <w:p w14:paraId="4B582E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bCs/>
        </w:rPr>
        <w:t>A.7.5.2.1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3111</w:t>
      </w:r>
    </w:p>
    <w:p w14:paraId="10FA3C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interruptions at NR SRS carrier-based switching</w:t>
      </w:r>
      <w:r>
        <w:tab/>
        <w:t>3112</w:t>
      </w:r>
    </w:p>
    <w:p w14:paraId="6AFB74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3112</w:t>
      </w:r>
    </w:p>
    <w:p w14:paraId="4BB3AE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3112</w:t>
      </w:r>
    </w:p>
    <w:p w14:paraId="473383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3114</w:t>
      </w:r>
    </w:p>
    <w:p w14:paraId="1E407F4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3114</w:t>
      </w:r>
    </w:p>
    <w:p w14:paraId="2B5EC4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 intra-band in non-DRX</w:t>
      </w:r>
      <w:r>
        <w:tab/>
        <w:t>3114</w:t>
      </w:r>
    </w:p>
    <w:p w14:paraId="6DA4F4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3114</w:t>
      </w:r>
    </w:p>
    <w:p w14:paraId="6C4403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3116</w:t>
      </w:r>
    </w:p>
    <w:p w14:paraId="083F7B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SCell in FR2</w:t>
      </w:r>
      <w:r>
        <w:tab/>
        <w:t>3116</w:t>
      </w:r>
    </w:p>
    <w:p w14:paraId="0662CE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3116</w:t>
      </w:r>
    </w:p>
    <w:p w14:paraId="17A411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3120</w:t>
      </w:r>
    </w:p>
    <w:p w14:paraId="0C44CC5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 inter-band in non-DRX</w:t>
      </w:r>
      <w:r>
        <w:tab/>
        <w:t>3121</w:t>
      </w:r>
    </w:p>
    <w:p w14:paraId="4660F0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3121</w:t>
      </w:r>
    </w:p>
    <w:p w14:paraId="0FEB4A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3124</w:t>
      </w:r>
    </w:p>
    <w:p w14:paraId="50984A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A.7.5.3.4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SCell addition of known SCell in FR2</w:t>
      </w:r>
      <w:r>
        <w:tab/>
        <w:t>3125</w:t>
      </w:r>
    </w:p>
    <w:p w14:paraId="7D5EE4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3125</w:t>
      </w:r>
    </w:p>
    <w:p w14:paraId="3C69C5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3128</w:t>
      </w:r>
    </w:p>
    <w:p w14:paraId="40C4E3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.5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handover with known SCell in FR2</w:t>
      </w:r>
      <w:r>
        <w:tab/>
        <w:t>3129</w:t>
      </w:r>
    </w:p>
    <w:p w14:paraId="5C694A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3129</w:t>
      </w:r>
    </w:p>
    <w:p w14:paraId="4E61A1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3132</w:t>
      </w:r>
    </w:p>
    <w:p w14:paraId="1284BF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.6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PUCCH SCell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SCell in FR2 and known</w:t>
      </w:r>
      <w:r>
        <w:tab/>
        <w:t>3133</w:t>
      </w:r>
    </w:p>
    <w:p w14:paraId="09B512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3133</w:t>
      </w:r>
    </w:p>
    <w:p w14:paraId="02A05F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3137</w:t>
      </w:r>
    </w:p>
    <w:p w14:paraId="5D75ED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A.7.5.3.7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and deactivation delay requirements of FR2 unknown cell with FR1 PCell</w:t>
      </w:r>
      <w:r>
        <w:tab/>
        <w:t>3138</w:t>
      </w:r>
    </w:p>
    <w:p w14:paraId="101A06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A.7.5.3.7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3138</w:t>
      </w:r>
    </w:p>
    <w:p w14:paraId="5171FA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A.7.5.3.7.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3142</w:t>
      </w:r>
    </w:p>
    <w:p w14:paraId="1C9BDC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.8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known PUCCH SCell in FR2 inter-band in non-DRX</w:t>
      </w:r>
      <w:r>
        <w:tab/>
        <w:t>3143</w:t>
      </w:r>
    </w:p>
    <w:p w14:paraId="225599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3143</w:t>
      </w:r>
    </w:p>
    <w:p w14:paraId="48E1D4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3147</w:t>
      </w:r>
    </w:p>
    <w:p w14:paraId="1A9575C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</w:t>
      </w:r>
      <w:r>
        <w:t>.5.3.9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PUCCH </w:t>
      </w:r>
      <w:r>
        <w:t>SCell Activation and deactivation of unknown SCell in FR</w:t>
      </w:r>
      <w:r>
        <w:rPr>
          <w:lang w:eastAsia="zh-CN"/>
        </w:rPr>
        <w:t>2</w:t>
      </w:r>
      <w:r>
        <w:tab/>
        <w:t>3148</w:t>
      </w:r>
    </w:p>
    <w:p w14:paraId="72D311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3148</w:t>
      </w:r>
    </w:p>
    <w:p w14:paraId="26516C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3151</w:t>
      </w:r>
    </w:p>
    <w:p w14:paraId="1CC210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A.7.5.3.10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of FR2 known PUCCH SCell and one FR2 unknown SCell with FR2 PCell</w:t>
      </w:r>
      <w:r>
        <w:tab/>
        <w:t>3152</w:t>
      </w:r>
    </w:p>
    <w:p w14:paraId="5C008D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A.7.5.3.10.1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3152</w:t>
      </w:r>
    </w:p>
    <w:p w14:paraId="1C44BA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A.7.5.3.10.2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3156</w:t>
      </w:r>
    </w:p>
    <w:p w14:paraId="13B139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A.7.5.3.11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and deactivation delay requirements of FR2 unknown cell with FR2 PCell</w:t>
      </w:r>
      <w:r>
        <w:tab/>
        <w:t>3157</w:t>
      </w:r>
    </w:p>
    <w:p w14:paraId="10FF47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A.7.5.3.11.1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with non-PUCCH SCell in a secondary PUCCH Group</w:t>
      </w:r>
      <w:r>
        <w:tab/>
        <w:t>3157</w:t>
      </w:r>
    </w:p>
    <w:p w14:paraId="2C72005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A.7.5.3.11</w:t>
      </w:r>
      <w:r>
        <w:rPr>
          <w:lang w:eastAsia="zh-CN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3157</w:t>
      </w:r>
    </w:p>
    <w:p w14:paraId="2C83583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A.7.5.3.11.1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3161</w:t>
      </w:r>
    </w:p>
    <w:p w14:paraId="45DC8E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A.7.5.3.11.2</w:t>
      </w:r>
      <w:r>
        <w:rPr>
          <w:rFonts w:ascii="Calibri" w:eastAsia="Malgun Gothic" w:hAnsi="Calibri"/>
          <w:sz w:val="22"/>
          <w:szCs w:val="22"/>
        </w:rPr>
        <w:tab/>
      </w:r>
      <w:r>
        <w:t>PUCCH SCell activation with non-PUCCH SCell in a primary PUCCH Group</w:t>
      </w:r>
      <w:r>
        <w:tab/>
        <w:t>3162</w:t>
      </w:r>
    </w:p>
    <w:p w14:paraId="394EC28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A.7.5.3.11</w:t>
      </w:r>
      <w:r>
        <w:rPr>
          <w:lang w:eastAsia="zh-CN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3162</w:t>
      </w:r>
    </w:p>
    <w:p w14:paraId="1D89A41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A.7.5.3.11.2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3166</w:t>
      </w:r>
    </w:p>
    <w:p w14:paraId="4468C1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</w:t>
      </w:r>
      <w:r>
        <w:rPr>
          <w:lang w:eastAsia="zh-CN"/>
        </w:rPr>
        <w:t>.5.3.12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PSCell RACH-less based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PSCell in FR2</w:t>
      </w:r>
      <w:r>
        <w:tab/>
        <w:t>3167</w:t>
      </w:r>
    </w:p>
    <w:p w14:paraId="01C7A5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3167</w:t>
      </w:r>
    </w:p>
    <w:p w14:paraId="63203F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A.7.5.3.12.2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3171</w:t>
      </w:r>
    </w:p>
    <w:p w14:paraId="672CF8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A.7.5.3.13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</w:t>
      </w:r>
      <w:r>
        <w:rPr>
          <w:lang w:eastAsia="zh-CN"/>
        </w:rPr>
        <w:t>for</w:t>
      </w:r>
      <w:r>
        <w:t xml:space="preserve"> SCell in FR2 intra-band in non-DRX</w:t>
      </w:r>
      <w:r>
        <w:tab/>
        <w:t>3172</w:t>
      </w:r>
    </w:p>
    <w:p w14:paraId="434B41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3172</w:t>
      </w:r>
    </w:p>
    <w:p w14:paraId="392680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3174</w:t>
      </w:r>
    </w:p>
    <w:p w14:paraId="1515C9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A.7.5.3.14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</w:t>
      </w:r>
      <w:r>
        <w:rPr>
          <w:lang w:eastAsia="zh-CN"/>
        </w:rPr>
        <w:t>for</w:t>
      </w:r>
      <w:r>
        <w:t xml:space="preserve"> known SCell in FR2 inter-band</w:t>
      </w:r>
      <w:r>
        <w:tab/>
        <w:t>3174</w:t>
      </w:r>
    </w:p>
    <w:p w14:paraId="7FE487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3174</w:t>
      </w:r>
    </w:p>
    <w:p w14:paraId="7D3299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A.7.5.3.14.2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3177</w:t>
      </w:r>
    </w:p>
    <w:p w14:paraId="19450C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A.7.5.15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PSCell RACH-less based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PSCell in FR2</w:t>
      </w:r>
      <w:r>
        <w:tab/>
        <w:t>3178</w:t>
      </w:r>
    </w:p>
    <w:p w14:paraId="08FF34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</w:t>
      </w:r>
      <w:r>
        <w:t>7.5.15.3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3178</w:t>
      </w:r>
    </w:p>
    <w:p w14:paraId="41860E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3180</w:t>
      </w:r>
    </w:p>
    <w:p w14:paraId="4EE6CB2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3181</w:t>
      </w:r>
    </w:p>
    <w:p w14:paraId="070D10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A.7.5.5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3181</w:t>
      </w:r>
    </w:p>
    <w:p w14:paraId="1B4B77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A.7.5.5.1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SSB-based BFD and LR in non-DRX mode</w:t>
      </w:r>
      <w:r>
        <w:tab/>
        <w:t>3181</w:t>
      </w:r>
    </w:p>
    <w:p w14:paraId="39360A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3181</w:t>
      </w:r>
    </w:p>
    <w:p w14:paraId="693341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3185</w:t>
      </w:r>
    </w:p>
    <w:p w14:paraId="6E56D5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SSB-based BFD and LR in DRX mode</w:t>
      </w:r>
      <w:r>
        <w:tab/>
        <w:t>3186</w:t>
      </w:r>
    </w:p>
    <w:p w14:paraId="144583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3186</w:t>
      </w:r>
    </w:p>
    <w:p w14:paraId="49CABA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3189</w:t>
      </w:r>
    </w:p>
    <w:p w14:paraId="0173BD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A.7.5.5.3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CSI-RS-based BFD and LR in non-DRX mode</w:t>
      </w:r>
      <w:r>
        <w:tab/>
        <w:t>3190</w:t>
      </w:r>
    </w:p>
    <w:p w14:paraId="50369F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3190</w:t>
      </w:r>
    </w:p>
    <w:p w14:paraId="5A8BB4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3194</w:t>
      </w:r>
    </w:p>
    <w:p w14:paraId="3CA8079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A.7.5.5.4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CSI-RS-based BFD and LR in DRX mode</w:t>
      </w:r>
      <w:r>
        <w:tab/>
        <w:t>3195</w:t>
      </w:r>
    </w:p>
    <w:p w14:paraId="153807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3195</w:t>
      </w:r>
    </w:p>
    <w:p w14:paraId="21844C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3199</w:t>
      </w:r>
    </w:p>
    <w:p w14:paraId="6B6D5D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A.7.5.5.5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restriction during Beam Failure Detection and Link Recovery for FR2 PCell configured with SSB-based BFD and LR in non-DRX mode</w:t>
      </w:r>
      <w:r>
        <w:tab/>
        <w:t>3200</w:t>
      </w:r>
    </w:p>
    <w:p w14:paraId="5D95EC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3200</w:t>
      </w:r>
    </w:p>
    <w:p w14:paraId="5BAFC3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3203</w:t>
      </w:r>
    </w:p>
    <w:p w14:paraId="00FA38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A.7.5.5.6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SCell configured with CSI-RS-based BFD and LR in non-DRX mode</w:t>
      </w:r>
      <w:r>
        <w:tab/>
        <w:t>3204</w:t>
      </w:r>
    </w:p>
    <w:p w14:paraId="1A583A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3204</w:t>
      </w:r>
    </w:p>
    <w:p w14:paraId="45C2C9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3208</w:t>
      </w:r>
    </w:p>
    <w:p w14:paraId="5CAC200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A.7.5.5.7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SCell configured with CSI-RS-based BFD and LR in DRX mode</w:t>
      </w:r>
      <w:r>
        <w:tab/>
        <w:t>3208</w:t>
      </w:r>
    </w:p>
    <w:p w14:paraId="525534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3208</w:t>
      </w:r>
    </w:p>
    <w:p w14:paraId="29BFDD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3212</w:t>
      </w:r>
    </w:p>
    <w:p w14:paraId="4093A7C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A.7.5.5.8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CSI-RS-based BFD and LR in DRX mode for UE fulfilling relaxed measurement criterion</w:t>
      </w:r>
      <w:r>
        <w:tab/>
        <w:t>3213</w:t>
      </w:r>
    </w:p>
    <w:p w14:paraId="7B97BD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3213</w:t>
      </w:r>
    </w:p>
    <w:p w14:paraId="073D8E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3217</w:t>
      </w:r>
    </w:p>
    <w:p w14:paraId="5FA0A1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A.7.5.5.9</w:t>
      </w:r>
      <w:r>
        <w:rPr>
          <w:rFonts w:ascii="Calibri" w:eastAsia="Malgun Gothic" w:hAnsi="Calibri"/>
          <w:sz w:val="22"/>
          <w:szCs w:val="22"/>
        </w:rPr>
        <w:tab/>
      </w:r>
      <w:r>
        <w:t>TRP specific Beam Failure Detection and Link Recovery Test for FR2 SCell configured with CSI-RS-based BFD and LR in DRX mode</w:t>
      </w:r>
      <w:r>
        <w:tab/>
        <w:t>3217</w:t>
      </w:r>
    </w:p>
    <w:p w14:paraId="30611E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3217</w:t>
      </w:r>
    </w:p>
    <w:p w14:paraId="18CD44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3223</w:t>
      </w:r>
    </w:p>
    <w:p w14:paraId="15CCE0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A.7.5.5.10</w:t>
      </w:r>
      <w:r>
        <w:rPr>
          <w:rFonts w:ascii="Calibri" w:eastAsia="Malgun Gothic" w:hAnsi="Calibri"/>
          <w:sz w:val="22"/>
          <w:szCs w:val="22"/>
        </w:rPr>
        <w:tab/>
      </w:r>
      <w:r>
        <w:t>TRP specific Beam Failure Detection and Link Recovery Test for FR2 PCell configured with SSB-based BFD and LR in non-DRX mode</w:t>
      </w:r>
      <w:r>
        <w:tab/>
        <w:t>3223</w:t>
      </w:r>
    </w:p>
    <w:p w14:paraId="6FC39B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3223</w:t>
      </w:r>
    </w:p>
    <w:p w14:paraId="3E3A8D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A.7.5.5.10.2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3229</w:t>
      </w:r>
    </w:p>
    <w:p w14:paraId="674430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</w:t>
      </w:r>
      <w:r>
        <w:t>.5.5.</w:t>
      </w:r>
      <w:r>
        <w:rPr>
          <w:lang w:eastAsia="zh-CN"/>
        </w:rPr>
        <w:t>11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</w:t>
      </w:r>
      <w:r>
        <w:rPr>
          <w:lang w:eastAsia="zh-CN"/>
        </w:rPr>
        <w:t>-2</w:t>
      </w:r>
      <w:r>
        <w:t xml:space="preserve"> PCell configured with CSI-RS-based BFD and LR in non-DRX mode</w:t>
      </w:r>
      <w:r>
        <w:tab/>
        <w:t>3229</w:t>
      </w:r>
    </w:p>
    <w:p w14:paraId="3E15F8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3229</w:t>
      </w:r>
    </w:p>
    <w:p w14:paraId="6BE818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7</w:t>
      </w:r>
      <w:r w:rsidRPr="007229CD">
        <w:rPr>
          <w:snapToGrid w:val="0"/>
        </w:rPr>
        <w:t>.5.5.</w:t>
      </w:r>
      <w:r w:rsidRPr="007229CD">
        <w:rPr>
          <w:snapToGrid w:val="0"/>
          <w:lang w:eastAsia="zh-CN"/>
        </w:rPr>
        <w:t>11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3234</w:t>
      </w:r>
    </w:p>
    <w:p w14:paraId="4201F6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</w:t>
      </w:r>
      <w:r>
        <w:t>.5.5.</w:t>
      </w:r>
      <w:r>
        <w:rPr>
          <w:lang w:eastAsia="zh-CN"/>
        </w:rPr>
        <w:t>12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</w:t>
      </w:r>
      <w:r>
        <w:rPr>
          <w:lang w:eastAsia="zh-CN"/>
        </w:rPr>
        <w:t>-2</w:t>
      </w:r>
      <w:r>
        <w:t xml:space="preserve"> PCell configured with CSI-RS-based BFD and LR in DRX mode</w:t>
      </w:r>
      <w:r>
        <w:tab/>
        <w:t>3234</w:t>
      </w:r>
    </w:p>
    <w:p w14:paraId="605364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3234</w:t>
      </w:r>
    </w:p>
    <w:p w14:paraId="7A3A01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7</w:t>
      </w:r>
      <w:r w:rsidRPr="007229CD">
        <w:rPr>
          <w:snapToGrid w:val="0"/>
        </w:rPr>
        <w:t>.5.5.</w:t>
      </w:r>
      <w:r w:rsidRPr="007229CD">
        <w:rPr>
          <w:snapToGrid w:val="0"/>
          <w:lang w:eastAsia="zh-CN"/>
        </w:rPr>
        <w:t>12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3239</w:t>
      </w:r>
    </w:p>
    <w:p w14:paraId="1E660C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</w:t>
      </w:r>
      <w:r>
        <w:t>.5.5.</w:t>
      </w:r>
      <w:r>
        <w:rPr>
          <w:lang w:eastAsia="zh-CN"/>
        </w:rPr>
        <w:t>13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restriction during Beam Failure Detection and Link Recovery for FR2</w:t>
      </w:r>
      <w:r>
        <w:rPr>
          <w:lang w:eastAsia="zh-CN"/>
        </w:rPr>
        <w:t>-2</w:t>
      </w:r>
      <w:r>
        <w:t xml:space="preserve"> PCell configured with SSB-based BFD and LR in non-DRX mode</w:t>
      </w:r>
      <w:r>
        <w:tab/>
        <w:t>3239</w:t>
      </w:r>
    </w:p>
    <w:p w14:paraId="4BECBC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A.7.5.5.13.1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3239</w:t>
      </w:r>
    </w:p>
    <w:p w14:paraId="540201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7</w:t>
      </w:r>
      <w:r w:rsidRPr="007229CD">
        <w:rPr>
          <w:snapToGrid w:val="0"/>
        </w:rPr>
        <w:t>.5.5.</w:t>
      </w:r>
      <w:r w:rsidRPr="007229CD">
        <w:rPr>
          <w:snapToGrid w:val="0"/>
          <w:lang w:eastAsia="zh-CN"/>
        </w:rPr>
        <w:t>13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3243</w:t>
      </w:r>
    </w:p>
    <w:p w14:paraId="6BFB299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A.7.5.6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tab/>
        <w:t>3243</w:t>
      </w:r>
    </w:p>
    <w:p w14:paraId="1D7894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A.7.5.6.1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3243</w:t>
      </w:r>
    </w:p>
    <w:p w14:paraId="35EA8C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A.7.5.6.1.1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FR2- NR FR2 DL active BWP switch of SCell with non-DRX in SA</w:t>
      </w:r>
      <w:r>
        <w:tab/>
        <w:t>3243</w:t>
      </w:r>
    </w:p>
    <w:p w14:paraId="021444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A.7.5.6.1.2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FR1- NR FR2 DL active BWP switch of SCell with non-DRX in SA</w:t>
      </w:r>
      <w:r>
        <w:tab/>
        <w:t>3248</w:t>
      </w:r>
    </w:p>
    <w:p w14:paraId="5E97B1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A.7.5.6.1.3</w:t>
      </w:r>
      <w:r>
        <w:rPr>
          <w:rFonts w:ascii="Calibri" w:eastAsia="Malgun Gothic" w:hAnsi="Calibri"/>
          <w:sz w:val="22"/>
          <w:szCs w:val="22"/>
        </w:rPr>
        <w:tab/>
      </w:r>
      <w:r>
        <w:t>NR FR2 DL active BWP switch with non-DRX in SA</w:t>
      </w:r>
      <w:r>
        <w:tab/>
        <w:t>3253</w:t>
      </w:r>
    </w:p>
    <w:p w14:paraId="7C8F4BC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3253</w:t>
      </w:r>
    </w:p>
    <w:p w14:paraId="205B99C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rFonts w:eastAsia="MS Mincho"/>
        </w:rPr>
        <w:t>7.5.6.1.3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3256</w:t>
      </w:r>
    </w:p>
    <w:p w14:paraId="7527BB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A.7.5.6.1.4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FR2-2- NR FR2-2 DL active BWP switch of SCell with non-DRX in SA</w:t>
      </w:r>
      <w:r>
        <w:tab/>
        <w:t>3256</w:t>
      </w:r>
    </w:p>
    <w:p w14:paraId="1059337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3256</w:t>
      </w:r>
    </w:p>
    <w:p w14:paraId="49177FD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A.7.5.6.1.4.2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3261</w:t>
      </w:r>
    </w:p>
    <w:p w14:paraId="25905C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A.7.5.6.2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3262</w:t>
      </w:r>
    </w:p>
    <w:p w14:paraId="2E4254E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3262</w:t>
      </w:r>
    </w:p>
    <w:p w14:paraId="41C06CD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3265</w:t>
      </w:r>
    </w:p>
    <w:p w14:paraId="0E1BB0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A.7.5.6.2.2</w:t>
      </w:r>
      <w:r>
        <w:rPr>
          <w:rFonts w:ascii="Calibri" w:eastAsia="Malgun Gothic" w:hAnsi="Calibri"/>
          <w:sz w:val="22"/>
          <w:szCs w:val="22"/>
        </w:rPr>
        <w:tab/>
      </w:r>
      <w:r>
        <w:t>NR FR2-2 DL active BWP switch of PCell with non-DRX in SA</w:t>
      </w:r>
      <w:r>
        <w:tab/>
        <w:t>3266</w:t>
      </w:r>
    </w:p>
    <w:p w14:paraId="573B9F3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3266</w:t>
      </w:r>
    </w:p>
    <w:p w14:paraId="2557785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3270</w:t>
      </w:r>
    </w:p>
    <w:p w14:paraId="27B165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A.7.5.6.3 </w:t>
      </w:r>
      <w:r w:rsidRPr="007229C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7229CD">
        <w:rPr>
          <w:rFonts w:cs="Arial"/>
          <w:lang w:val="en-US"/>
        </w:rPr>
        <w:t>on multiple CCs</w:t>
      </w:r>
      <w:r>
        <w:tab/>
        <w:t>3271</w:t>
      </w:r>
    </w:p>
    <w:p w14:paraId="5B9EE16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3271</w:t>
      </w:r>
    </w:p>
    <w:p w14:paraId="793AE74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3274</w:t>
      </w:r>
    </w:p>
    <w:p w14:paraId="63C6FF4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A.7.5.6.4</w:t>
      </w:r>
      <w:r>
        <w:rPr>
          <w:rFonts w:ascii="Calibri" w:eastAsia="Malgun Gothic" w:hAnsi="Calibri"/>
          <w:sz w:val="22"/>
          <w:szCs w:val="22"/>
        </w:rPr>
        <w:tab/>
      </w:r>
      <w:r>
        <w:t>SCell dormancy switch</w:t>
      </w:r>
      <w:r>
        <w:tab/>
        <w:t>3274</w:t>
      </w:r>
    </w:p>
    <w:p w14:paraId="643C56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A.7.5.6.4.1</w:t>
      </w:r>
      <w:r>
        <w:rPr>
          <w:rFonts w:ascii="Calibri" w:eastAsia="Malgun Gothic" w:hAnsi="Calibri"/>
          <w:sz w:val="22"/>
          <w:szCs w:val="22"/>
        </w:rPr>
        <w:tab/>
      </w:r>
      <w:r>
        <w:t>NR FR2 PCell SCell dormancy switch of single FR2 SCell inside active time</w:t>
      </w:r>
      <w:r>
        <w:tab/>
        <w:t>3274</w:t>
      </w:r>
    </w:p>
    <w:p w14:paraId="79CC9BA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A.7.5.6.4.1.1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Test </w:t>
      </w:r>
      <w:r>
        <w:rPr>
          <w:lang w:eastAsia="zh-CN"/>
        </w:rPr>
        <w:t>Purpose and Environment</w:t>
      </w:r>
      <w:r>
        <w:tab/>
        <w:t>3274</w:t>
      </w:r>
    </w:p>
    <w:p w14:paraId="397CC39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A.7.5.6.4.1.2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3279</w:t>
      </w:r>
    </w:p>
    <w:p w14:paraId="026760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A.7.5.6.4.2</w:t>
      </w:r>
      <w:r>
        <w:rPr>
          <w:rFonts w:ascii="Calibri" w:eastAsia="Malgun Gothic" w:hAnsi="Calibri"/>
          <w:sz w:val="22"/>
          <w:szCs w:val="22"/>
        </w:rPr>
        <w:tab/>
      </w:r>
      <w:r>
        <w:t>NR FR1 PCell SCell dormancy switch of two FR2 SCells outside active time</w:t>
      </w:r>
      <w:r>
        <w:tab/>
        <w:t>3279</w:t>
      </w:r>
    </w:p>
    <w:p w14:paraId="52EB0BC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A.7.5.6.4.2.1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Test Purpose and Environment</w:t>
      </w:r>
      <w:r>
        <w:tab/>
        <w:t>3279</w:t>
      </w:r>
    </w:p>
    <w:p w14:paraId="1E2F33B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A.7.5.6.4.2.2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 Test Requirements</w:t>
      </w:r>
      <w:r>
        <w:tab/>
        <w:t>3284</w:t>
      </w:r>
    </w:p>
    <w:p w14:paraId="13DF2E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lang w:val="en-US"/>
        </w:rPr>
        <w:t>A.7.5.6.5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val="en-US" w:eastAsia="zh-CN"/>
        </w:rPr>
        <w:t xml:space="preserve">Simultaneous </w:t>
      </w:r>
      <w:r w:rsidRPr="007229CD">
        <w:rPr>
          <w:rFonts w:eastAsia="SimSun"/>
          <w:lang w:val="en-US"/>
        </w:rPr>
        <w:t xml:space="preserve">RRC-based Active BWP Switch </w:t>
      </w:r>
      <w:r w:rsidRPr="007229CD">
        <w:rPr>
          <w:rFonts w:eastAsia="SimSun" w:cs="Arial"/>
          <w:lang w:val="en-US"/>
        </w:rPr>
        <w:t>on multiple CCs</w:t>
      </w:r>
      <w:r>
        <w:tab/>
        <w:t>3284</w:t>
      </w:r>
    </w:p>
    <w:p w14:paraId="73FB27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lang w:val="en-US" w:eastAsia="zh-CN"/>
        </w:rPr>
        <w:t>A.7.5.6.5.1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val="en-US" w:eastAsia="zh-CN"/>
        </w:rPr>
        <w:t>Active BWP switch on multiple SCells with non-DRX in SA</w:t>
      </w:r>
      <w:r>
        <w:tab/>
        <w:t>3284</w:t>
      </w:r>
    </w:p>
    <w:p w14:paraId="0519BC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lang w:val="en-US" w:eastAsia="zh-CN"/>
        </w:rPr>
        <w:t>A.7.5.6.5.2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lang w:val="en-US"/>
        </w:rPr>
        <w:t xml:space="preserve">NR FR2-2 </w:t>
      </w:r>
      <w:r w:rsidRPr="007229CD">
        <w:rPr>
          <w:rFonts w:eastAsia="SimSun"/>
          <w:lang w:val="en-US" w:eastAsia="zh-CN"/>
        </w:rPr>
        <w:t>Active BWP switch on multiple SCells with non-DRX in SA</w:t>
      </w:r>
      <w:r>
        <w:tab/>
        <w:t>3287</w:t>
      </w:r>
    </w:p>
    <w:p w14:paraId="4760DF9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lang w:val="en-US"/>
        </w:rPr>
        <w:t>A.7.5.6.5.2.1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lang w:val="en-US"/>
        </w:rPr>
        <w:t>Test Purpose and Environment</w:t>
      </w:r>
      <w:r>
        <w:tab/>
        <w:t>3287</w:t>
      </w:r>
    </w:p>
    <w:p w14:paraId="6A6EE8C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</w:rPr>
        <w:t>A.7.5.6.5.2</w:t>
      </w:r>
      <w:r w:rsidRPr="007229CD">
        <w:rPr>
          <w:rFonts w:eastAsia="MS Mincho"/>
          <w:bCs/>
        </w:rPr>
        <w:t>.</w:t>
      </w:r>
      <w:r w:rsidRPr="007229CD">
        <w:rPr>
          <w:rFonts w:eastAsia="SimSun"/>
          <w:snapToGrid w:val="0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>Test Requirements</w:t>
      </w:r>
      <w:r>
        <w:tab/>
        <w:t>3291</w:t>
      </w:r>
    </w:p>
    <w:p w14:paraId="3BE48E8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A.7.5.7</w:t>
      </w:r>
      <w:r>
        <w:rPr>
          <w:rFonts w:ascii="Calibri" w:eastAsia="Malgun Gothic" w:hAnsi="Calibri"/>
          <w:sz w:val="22"/>
          <w:szCs w:val="22"/>
        </w:rPr>
        <w:tab/>
      </w:r>
      <w:r>
        <w:t>PSCell addition and release delay</w:t>
      </w:r>
      <w:r>
        <w:tab/>
        <w:t>3292</w:t>
      </w:r>
    </w:p>
    <w:p w14:paraId="4A3CBD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A.7.5.7.1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known NR PSCell</w:t>
      </w:r>
      <w:r>
        <w:tab/>
        <w:t>3292</w:t>
      </w:r>
    </w:p>
    <w:p w14:paraId="173A71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3292</w:t>
      </w:r>
    </w:p>
    <w:p w14:paraId="382DBD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A.7.5.7.1.2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3295</w:t>
      </w:r>
    </w:p>
    <w:p w14:paraId="4DC4841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A.7.5.7.2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unknown NR PSCell in</w:t>
      </w:r>
      <w:r>
        <w:tab/>
        <w:t>3295</w:t>
      </w:r>
    </w:p>
    <w:p w14:paraId="070C8B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A.7.5.7.2.1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3295</w:t>
      </w:r>
    </w:p>
    <w:p w14:paraId="074AAE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A.7.5.7.2.2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3298</w:t>
      </w:r>
    </w:p>
    <w:p w14:paraId="5706BE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A.7.5.7.3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known NR PSCell in FR2-2</w:t>
      </w:r>
      <w:r>
        <w:tab/>
        <w:t>3298</w:t>
      </w:r>
    </w:p>
    <w:p w14:paraId="38C5C7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A.7.5.7.3.1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3298</w:t>
      </w:r>
    </w:p>
    <w:p w14:paraId="1694A4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A.7.5.7.3.2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3301</w:t>
      </w:r>
    </w:p>
    <w:p w14:paraId="5F7C3E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A.7.5.7.4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unknown NR PSCell in FR2-2</w:t>
      </w:r>
      <w:r>
        <w:tab/>
        <w:t>3301</w:t>
      </w:r>
    </w:p>
    <w:p w14:paraId="3C74C8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A.7.5.7.4.1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3301</w:t>
      </w:r>
    </w:p>
    <w:p w14:paraId="672B61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A.7.5.7.4.2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3304</w:t>
      </w:r>
    </w:p>
    <w:p w14:paraId="0643AB1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A.7.5.8</w:t>
      </w:r>
      <w:r>
        <w:rPr>
          <w:rFonts w:ascii="Calibri" w:eastAsia="Malgun Gothic" w:hAnsi="Calibri"/>
          <w:sz w:val="22"/>
          <w:szCs w:val="22"/>
        </w:rPr>
        <w:tab/>
      </w:r>
      <w:r>
        <w:t>Active TCI state switch delay</w:t>
      </w:r>
      <w:r>
        <w:tab/>
        <w:t>3304</w:t>
      </w:r>
    </w:p>
    <w:p w14:paraId="6D077D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A.7.5.8.1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TCI state switch</w:t>
      </w:r>
      <w:r>
        <w:tab/>
        <w:t>3304</w:t>
      </w:r>
    </w:p>
    <w:p w14:paraId="5376CE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A.7.5.8.2</w:t>
      </w:r>
      <w:r>
        <w:rPr>
          <w:rFonts w:ascii="Calibri" w:eastAsia="Malgun Gothic" w:hAnsi="Calibri"/>
          <w:sz w:val="22"/>
          <w:szCs w:val="22"/>
        </w:rPr>
        <w:tab/>
      </w:r>
      <w:r>
        <w:t>RRC based active TCI state switch</w:t>
      </w:r>
      <w:r>
        <w:tab/>
        <w:t>3308</w:t>
      </w:r>
    </w:p>
    <w:p w14:paraId="0FDD09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DengXian"/>
          <w:iCs/>
        </w:rPr>
        <w:t>MAC-CE based active TCI state switch for HST FR2 scenario</w:t>
      </w:r>
      <w:r>
        <w:tab/>
        <w:t>3312</w:t>
      </w:r>
    </w:p>
    <w:p w14:paraId="2DCDB6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A.7.5.8.3.1</w:t>
      </w:r>
      <w:r>
        <w:rPr>
          <w:rFonts w:ascii="Calibri" w:eastAsia="Malgun Gothic" w:hAnsi="Calibri"/>
          <w:sz w:val="22"/>
          <w:szCs w:val="22"/>
        </w:rPr>
        <w:tab/>
      </w:r>
      <w:r>
        <w:t>NR PCell FR2 HST active TCI state switch for a known TCI state</w:t>
      </w:r>
      <w:r>
        <w:tab/>
        <w:t>3312</w:t>
      </w:r>
    </w:p>
    <w:p w14:paraId="47D642C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A.7.5.8.3.1.1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3312</w:t>
      </w:r>
    </w:p>
    <w:p w14:paraId="01CC40E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A.7.5.8</w:t>
      </w:r>
      <w:r w:rsidRPr="007229CD">
        <w:rPr>
          <w:rFonts w:eastAsia="MS Mincho"/>
          <w:bCs/>
        </w:rPr>
        <w:t>.3.1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3316</w:t>
      </w:r>
    </w:p>
    <w:p w14:paraId="13E2C6B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A.7.5.9</w:t>
      </w:r>
      <w:r>
        <w:rPr>
          <w:rFonts w:ascii="Calibri" w:eastAsia="Malgun Gothic" w:hAnsi="Calibri"/>
          <w:sz w:val="22"/>
          <w:szCs w:val="22"/>
        </w:rPr>
        <w:tab/>
      </w:r>
      <w:r>
        <w:t>Uplink spatial relation switch delay</w:t>
      </w:r>
      <w:r>
        <w:tab/>
        <w:t>3317</w:t>
      </w:r>
    </w:p>
    <w:p w14:paraId="7DEF454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A.7.5.9.1.1.1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3317</w:t>
      </w:r>
    </w:p>
    <w:p w14:paraId="5F41DF5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</w:rPr>
        <w:t>A.7.5.9</w:t>
      </w:r>
      <w:r w:rsidRPr="007229CD">
        <w:rPr>
          <w:rFonts w:eastAsia="MS Mincho"/>
        </w:rPr>
        <w:t>.1.1</w:t>
      </w:r>
      <w:r w:rsidRPr="007229CD">
        <w:rPr>
          <w:rFonts w:eastAsia="MS Mincho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snapToGrid w:val="0"/>
        </w:rPr>
        <w:t>Test Requirements</w:t>
      </w:r>
      <w:r>
        <w:tab/>
        <w:t>3320</w:t>
      </w:r>
    </w:p>
    <w:p w14:paraId="7D2183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A.7.5.9.2</w:t>
      </w:r>
      <w:r>
        <w:rPr>
          <w:rFonts w:ascii="Calibri" w:eastAsia="Malgun Gothic" w:hAnsi="Calibri"/>
          <w:sz w:val="22"/>
          <w:szCs w:val="22"/>
        </w:rPr>
        <w:tab/>
      </w:r>
      <w:r>
        <w:t>RRC based spatial relation switch</w:t>
      </w:r>
      <w:r>
        <w:tab/>
        <w:t>3320</w:t>
      </w:r>
    </w:p>
    <w:p w14:paraId="09B4A0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A.7.5.9.2.1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NR </w:t>
      </w:r>
      <w:r w:rsidRPr="007229CD">
        <w:rPr>
          <w:rFonts w:cs="Arial"/>
          <w:lang w:val="en-US"/>
        </w:rPr>
        <w:t xml:space="preserve">PCell </w:t>
      </w:r>
      <w:r w:rsidRPr="007229CD">
        <w:rPr>
          <w:rFonts w:cs="Arial"/>
        </w:rPr>
        <w:t>FR2 spatial relation switch associated with a known DL-RS</w:t>
      </w:r>
      <w:r>
        <w:tab/>
        <w:t>3320</w:t>
      </w:r>
    </w:p>
    <w:p w14:paraId="7176FF4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A.7.5.9.2.1.1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3320</w:t>
      </w:r>
    </w:p>
    <w:p w14:paraId="7D2CBF1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A.7.5.9.2</w:t>
      </w:r>
      <w:r w:rsidRPr="007229CD">
        <w:rPr>
          <w:rFonts w:eastAsia="MS Mincho"/>
          <w:bCs/>
        </w:rPr>
        <w:t>.1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3323</w:t>
      </w:r>
    </w:p>
    <w:p w14:paraId="38AC472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A.7.5.10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3323</w:t>
      </w:r>
    </w:p>
    <w:p w14:paraId="44325C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A.7.5.10.1</w:t>
      </w:r>
      <w:r>
        <w:rPr>
          <w:rFonts w:ascii="Calibri" w:eastAsia="Malgun Gothic" w:hAnsi="Calibri"/>
          <w:sz w:val="22"/>
          <w:szCs w:val="22"/>
        </w:rPr>
        <w:tab/>
      </w:r>
      <w:r>
        <w:t>NR FR2 UE specific CBW change of PCell with non-DRX in SA</w:t>
      </w:r>
      <w:r>
        <w:tab/>
        <w:t>3323</w:t>
      </w:r>
    </w:p>
    <w:p w14:paraId="5B18BF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A.7.5.10.1.1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3323</w:t>
      </w:r>
    </w:p>
    <w:p w14:paraId="5F6E7C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A.7.5.10.1.2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Test </w:t>
      </w:r>
      <w:r w:rsidRPr="007229CD">
        <w:rPr>
          <w:snapToGrid w:val="0"/>
        </w:rPr>
        <w:t>Requirements</w:t>
      </w:r>
      <w:r>
        <w:tab/>
        <w:t>3326</w:t>
      </w:r>
    </w:p>
    <w:p w14:paraId="2CB1E50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A.7.5.11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3327</w:t>
      </w:r>
    </w:p>
    <w:p w14:paraId="3FACBB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A.7.5.11.1</w:t>
      </w:r>
      <w:r>
        <w:rPr>
          <w:rFonts w:ascii="Calibri" w:eastAsia="Malgun Gothic" w:hAnsi="Calibri"/>
          <w:sz w:val="22"/>
          <w:szCs w:val="22"/>
        </w:rPr>
        <w:tab/>
      </w:r>
      <w:r>
        <w:t>UE UL carrier RRC reconfiguration Delay</w:t>
      </w:r>
      <w:r>
        <w:tab/>
        <w:t>3327</w:t>
      </w:r>
    </w:p>
    <w:p w14:paraId="60B240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3327</w:t>
      </w:r>
    </w:p>
    <w:p w14:paraId="31589A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3330</w:t>
      </w:r>
    </w:p>
    <w:p w14:paraId="2F343D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A.7.5.12</w:t>
      </w:r>
      <w:r>
        <w:rPr>
          <w:rFonts w:ascii="Calibri" w:eastAsia="Malgun Gothic" w:hAnsi="Calibri"/>
          <w:sz w:val="22"/>
          <w:szCs w:val="22"/>
        </w:rPr>
        <w:tab/>
      </w:r>
      <w:r>
        <w:t>Conditional PSCell addition and release delay (FR2 SA)</w:t>
      </w:r>
      <w:r>
        <w:tab/>
        <w:t>3330</w:t>
      </w:r>
    </w:p>
    <w:p w14:paraId="02334A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A.7.5.12.1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PSCell</w:t>
      </w:r>
      <w:r>
        <w:tab/>
        <w:t>3330</w:t>
      </w:r>
    </w:p>
    <w:p w14:paraId="04AB81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3330</w:t>
      </w:r>
    </w:p>
    <w:p w14:paraId="428B44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3330</w:t>
      </w:r>
    </w:p>
    <w:p w14:paraId="73BCC8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3333</w:t>
      </w:r>
    </w:p>
    <w:p w14:paraId="2C67816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A.7.5.13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Unified TCI state switching delay</w:t>
      </w:r>
      <w:r>
        <w:tab/>
        <w:t>3333</w:t>
      </w:r>
    </w:p>
    <w:p w14:paraId="19DB0E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A.7.5.13.1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joint TCI state switching</w:t>
      </w:r>
      <w:r>
        <w:tab/>
        <w:t>3333</w:t>
      </w:r>
    </w:p>
    <w:p w14:paraId="03D865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A.7.5.13.1.1</w:t>
      </w:r>
      <w:r>
        <w:rPr>
          <w:rFonts w:ascii="Calibri" w:eastAsia="Malgun Gothic" w:hAnsi="Calibri"/>
          <w:sz w:val="22"/>
          <w:szCs w:val="22"/>
        </w:rPr>
        <w:tab/>
      </w:r>
      <w:r>
        <w:t>NR PCell FR2 active joint TCI state switch for a known TCI state</w:t>
      </w:r>
      <w:r>
        <w:tab/>
        <w:t>3333</w:t>
      </w:r>
    </w:p>
    <w:p w14:paraId="1FC5484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A.7.5.13.1.1.1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3333</w:t>
      </w:r>
    </w:p>
    <w:p w14:paraId="6E7396F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A.7.5.13.1.1.2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parameters</w:t>
      </w:r>
      <w:r>
        <w:tab/>
        <w:t>3334</w:t>
      </w:r>
    </w:p>
    <w:p w14:paraId="6373C8F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A.7.5.13</w:t>
      </w:r>
      <w:r w:rsidRPr="007229CD">
        <w:rPr>
          <w:rFonts w:eastAsia="MS Mincho"/>
          <w:bCs/>
        </w:rPr>
        <w:t>.1.1</w:t>
      </w:r>
      <w:r w:rsidRPr="007229CD">
        <w:rPr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3336</w:t>
      </w:r>
    </w:p>
    <w:p w14:paraId="6BF184F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MAC-CE based active uplink TCI state switch</w:t>
      </w:r>
      <w:r>
        <w:tab/>
        <w:t>3336</w:t>
      </w:r>
    </w:p>
    <w:p w14:paraId="2B8704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A.7.5.13.2.1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FR2 PCell uplink TCI state switch for a known TCI state</w:t>
      </w:r>
      <w:r>
        <w:tab/>
        <w:t>3336</w:t>
      </w:r>
    </w:p>
    <w:p w14:paraId="75CDE78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lang w:eastAsia="en-US"/>
        </w:rPr>
        <w:t>A.7.5.</w:t>
      </w:r>
      <w:r w:rsidRPr="007229CD">
        <w:rPr>
          <w:rFonts w:eastAsia="MS Mincho"/>
        </w:rPr>
        <w:t>13</w:t>
      </w:r>
      <w:r w:rsidRPr="007229CD">
        <w:rPr>
          <w:rFonts w:eastAsia="MS Mincho"/>
          <w:lang w:eastAsia="en-US"/>
        </w:rPr>
        <w:t>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lang w:eastAsia="en-US"/>
        </w:rPr>
        <w:t>Test Purpose and Environment</w:t>
      </w:r>
      <w:r>
        <w:tab/>
        <w:t>3336</w:t>
      </w:r>
    </w:p>
    <w:p w14:paraId="7738259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lang w:eastAsia="en-US"/>
        </w:rPr>
        <w:t>A.7.5.</w:t>
      </w:r>
      <w:r w:rsidRPr="007229CD">
        <w:rPr>
          <w:rFonts w:eastAsia="MS Mincho"/>
        </w:rPr>
        <w:t>13</w:t>
      </w:r>
      <w:r w:rsidRPr="007229CD">
        <w:rPr>
          <w:rFonts w:eastAsia="MS Mincho"/>
          <w:lang w:eastAsia="en-US"/>
        </w:rPr>
        <w:t>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lang w:eastAsia="en-US"/>
        </w:rPr>
        <w:t>Test parameters</w:t>
      </w:r>
      <w:r>
        <w:tab/>
        <w:t>3337</w:t>
      </w:r>
    </w:p>
    <w:p w14:paraId="400631D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lang w:eastAsia="en-US"/>
        </w:rPr>
        <w:t>A.7.5.</w:t>
      </w:r>
      <w:r w:rsidRPr="007229CD">
        <w:rPr>
          <w:rFonts w:eastAsia="MS Mincho"/>
        </w:rPr>
        <w:t>13</w:t>
      </w:r>
      <w:r w:rsidRPr="007229CD">
        <w:rPr>
          <w:rFonts w:eastAsia="MS Mincho"/>
          <w:lang w:eastAsia="en-US"/>
        </w:rPr>
        <w:t>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lang w:eastAsia="en-US"/>
        </w:rPr>
        <w:t>Test Requirements</w:t>
      </w:r>
      <w:r>
        <w:tab/>
        <w:t>3339</w:t>
      </w:r>
    </w:p>
    <w:p w14:paraId="48B41E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A.7.5.13.3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downlink TCI state switch</w:t>
      </w:r>
      <w:r>
        <w:tab/>
        <w:t>3339</w:t>
      </w:r>
    </w:p>
    <w:p w14:paraId="40F514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A.7.5.13.3.1</w:t>
      </w:r>
      <w:r>
        <w:rPr>
          <w:rFonts w:ascii="Calibri" w:eastAsia="Malgun Gothic" w:hAnsi="Calibri"/>
          <w:sz w:val="22"/>
          <w:szCs w:val="22"/>
        </w:rPr>
        <w:tab/>
      </w:r>
      <w:r>
        <w:t>NR PCell FR2 active downlink TCI state switch to cell with additional PCI for a known TCI state</w:t>
      </w:r>
      <w:r>
        <w:tab/>
        <w:t>3339</w:t>
      </w:r>
    </w:p>
    <w:p w14:paraId="1526591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A.7.5.13.3.1.1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3339</w:t>
      </w:r>
    </w:p>
    <w:p w14:paraId="7B35461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A.7.5.13.3.1.2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Parameters</w:t>
      </w:r>
      <w:r>
        <w:tab/>
        <w:t>3340</w:t>
      </w:r>
    </w:p>
    <w:p w14:paraId="45CF903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A.7.5.13.3.1.3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3343</w:t>
      </w:r>
    </w:p>
    <w:p w14:paraId="46DB708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3343</w:t>
      </w:r>
    </w:p>
    <w:p w14:paraId="6B79DF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3343</w:t>
      </w:r>
    </w:p>
    <w:p w14:paraId="3D891B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</w:t>
      </w:r>
      <w:r>
        <w:tab/>
        <w:t>3343</w:t>
      </w:r>
    </w:p>
    <w:p w14:paraId="4FF375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3343</w:t>
      </w:r>
    </w:p>
    <w:p w14:paraId="49F531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3347</w:t>
      </w:r>
    </w:p>
    <w:p w14:paraId="5E723D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DRX</w:t>
      </w:r>
      <w:r>
        <w:tab/>
        <w:t>3347</w:t>
      </w:r>
    </w:p>
    <w:p w14:paraId="5F9D1E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3347</w:t>
      </w:r>
    </w:p>
    <w:p w14:paraId="299E40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3350</w:t>
      </w:r>
    </w:p>
    <w:p w14:paraId="372745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per-UE gaps under non-DRX</w:t>
      </w:r>
      <w:r>
        <w:tab/>
        <w:t>3351</w:t>
      </w:r>
    </w:p>
    <w:p w14:paraId="78A4A5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3351</w:t>
      </w:r>
    </w:p>
    <w:p w14:paraId="5F6E8A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3354</w:t>
      </w:r>
    </w:p>
    <w:p w14:paraId="2EC8F5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per-UE gaps under DRX</w:t>
      </w:r>
      <w:r>
        <w:tab/>
        <w:t>3354</w:t>
      </w:r>
    </w:p>
    <w:p w14:paraId="6E8556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3354</w:t>
      </w:r>
    </w:p>
    <w:p w14:paraId="0C645F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3357</w:t>
      </w:r>
    </w:p>
    <w:p w14:paraId="01A6C0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 for UE configured with </w:t>
      </w:r>
      <w:r w:rsidRPr="007229CD">
        <w:rPr>
          <w:i/>
          <w:iCs/>
          <w:snapToGrid w:val="0"/>
          <w:lang w:eastAsia="zh-CN"/>
        </w:rPr>
        <w:t>highSpeedMeasCA-Scell-r17</w:t>
      </w:r>
      <w:r>
        <w:tab/>
        <w:t>3358</w:t>
      </w:r>
    </w:p>
    <w:p w14:paraId="753B00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3358</w:t>
      </w:r>
    </w:p>
    <w:p w14:paraId="73986C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3361</w:t>
      </w:r>
    </w:p>
    <w:p w14:paraId="399818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 for FR2-2</w:t>
      </w:r>
      <w:r>
        <w:tab/>
        <w:t>3361</w:t>
      </w:r>
    </w:p>
    <w:p w14:paraId="1AF343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3361</w:t>
      </w:r>
    </w:p>
    <w:p w14:paraId="016C85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3364</w:t>
      </w:r>
    </w:p>
    <w:p w14:paraId="3B469D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</w:t>
      </w:r>
      <w:r w:rsidRPr="007229CD">
        <w:rPr>
          <w:snapToGrid w:val="0"/>
          <w:lang w:eastAsia="zh-CN"/>
        </w:rPr>
        <w:t>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DRX for FR2-2</w:t>
      </w:r>
      <w:r>
        <w:tab/>
        <w:t>3365</w:t>
      </w:r>
    </w:p>
    <w:p w14:paraId="1F22A1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3365</w:t>
      </w:r>
    </w:p>
    <w:p w14:paraId="0E984A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3367</w:t>
      </w:r>
    </w:p>
    <w:p w14:paraId="037EA4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per-UE gaps under non-DRX for FR2-2</w:t>
      </w:r>
      <w:r>
        <w:tab/>
        <w:t>3368</w:t>
      </w:r>
    </w:p>
    <w:p w14:paraId="2C8677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3368</w:t>
      </w:r>
    </w:p>
    <w:p w14:paraId="3DA5B6A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3371</w:t>
      </w:r>
    </w:p>
    <w:p w14:paraId="195C77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per-UE gaps under DRX for FR2-2</w:t>
      </w:r>
      <w:r>
        <w:tab/>
        <w:t>3372</w:t>
      </w:r>
    </w:p>
    <w:p w14:paraId="0B639B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3372</w:t>
      </w:r>
    </w:p>
    <w:p w14:paraId="075D65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3374</w:t>
      </w:r>
    </w:p>
    <w:p w14:paraId="251986F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SSB time index detection without gap under non-DRX for FR2-2</w:t>
      </w:r>
      <w:r>
        <w:tab/>
        <w:t>3375</w:t>
      </w:r>
    </w:p>
    <w:p w14:paraId="5F5B3D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3375</w:t>
      </w:r>
    </w:p>
    <w:p w14:paraId="4A4A58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3378</w:t>
      </w:r>
    </w:p>
    <w:p w14:paraId="213FAC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 SSB time index detection with per-UE gaps under non-DRX for FR2-2</w:t>
      </w:r>
      <w:r>
        <w:tab/>
        <w:t>3379</w:t>
      </w:r>
    </w:p>
    <w:p w14:paraId="22D3A1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3379</w:t>
      </w:r>
    </w:p>
    <w:p w14:paraId="2BE9DA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3381</w:t>
      </w:r>
    </w:p>
    <w:p w14:paraId="456845F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3382</w:t>
      </w:r>
    </w:p>
    <w:p w14:paraId="4C4FE81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A.7.6.2.1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not used (PCell in FR2)</w:t>
      </w:r>
      <w:r>
        <w:tab/>
        <w:t>3382</w:t>
      </w:r>
    </w:p>
    <w:p w14:paraId="3087CD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3382</w:t>
      </w:r>
    </w:p>
    <w:p w14:paraId="64ECB0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3385</w:t>
      </w:r>
    </w:p>
    <w:p w14:paraId="673C7E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used (Pcell in FR2)</w:t>
      </w:r>
      <w:r>
        <w:tab/>
        <w:t>3385</w:t>
      </w:r>
    </w:p>
    <w:p w14:paraId="16C0CC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3385</w:t>
      </w:r>
    </w:p>
    <w:p w14:paraId="7D6A84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3389</w:t>
      </w:r>
    </w:p>
    <w:p w14:paraId="7A7997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A.7.6.2.3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not used (PCell in FR2)</w:t>
      </w:r>
      <w:r>
        <w:tab/>
        <w:t>3389</w:t>
      </w:r>
    </w:p>
    <w:p w14:paraId="25B397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3389</w:t>
      </w:r>
    </w:p>
    <w:p w14:paraId="75D748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3393</w:t>
      </w:r>
    </w:p>
    <w:p w14:paraId="5EFC40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A.7.6.2.4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used (Pcell in FR2)</w:t>
      </w:r>
      <w:r>
        <w:tab/>
        <w:t>3393</w:t>
      </w:r>
    </w:p>
    <w:p w14:paraId="0E39D8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3393</w:t>
      </w:r>
    </w:p>
    <w:p w14:paraId="5C394C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3397</w:t>
      </w:r>
    </w:p>
    <w:p w14:paraId="1D41F9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A.7.6.2.5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not used (PCell in FR1)</w:t>
      </w:r>
      <w:r>
        <w:tab/>
        <w:t>3397</w:t>
      </w:r>
    </w:p>
    <w:p w14:paraId="070214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3397</w:t>
      </w:r>
    </w:p>
    <w:p w14:paraId="75CA56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3401</w:t>
      </w:r>
    </w:p>
    <w:p w14:paraId="6E5DC9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A.7.6.2.6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used (Pcell in FR1)</w:t>
      </w:r>
      <w:r>
        <w:tab/>
        <w:t>3402</w:t>
      </w:r>
    </w:p>
    <w:p w14:paraId="1F1755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3402</w:t>
      </w:r>
    </w:p>
    <w:p w14:paraId="5D2C34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3406</w:t>
      </w:r>
    </w:p>
    <w:p w14:paraId="03E734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A.7.6.2.7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not used (PCell in FR1)</w:t>
      </w:r>
      <w:r>
        <w:tab/>
        <w:t>3407</w:t>
      </w:r>
    </w:p>
    <w:p w14:paraId="57E13A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3407</w:t>
      </w:r>
    </w:p>
    <w:p w14:paraId="768354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3411</w:t>
      </w:r>
    </w:p>
    <w:p w14:paraId="274BC5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A.7.6.2.8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used (PCell in FR1)</w:t>
      </w:r>
      <w:r>
        <w:tab/>
        <w:t>3412</w:t>
      </w:r>
    </w:p>
    <w:p w14:paraId="20DFC8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3412</w:t>
      </w:r>
    </w:p>
    <w:p w14:paraId="44203F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3416</w:t>
      </w:r>
    </w:p>
    <w:p w14:paraId="24420B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A.7.6.2.9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not used (PCell in FR2) (rel16 additional mandatory gap pattern 17)</w:t>
      </w:r>
      <w:r>
        <w:tab/>
        <w:t>3417</w:t>
      </w:r>
    </w:p>
    <w:p w14:paraId="14D2EA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3417</w:t>
      </w:r>
    </w:p>
    <w:p w14:paraId="7A76AD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3421</w:t>
      </w:r>
    </w:p>
    <w:p w14:paraId="35D805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</w:t>
      </w:r>
      <w:r>
        <w:tab/>
        <w:t>3421</w:t>
      </w:r>
    </w:p>
    <w:p w14:paraId="3B62C4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3421</w:t>
      </w:r>
    </w:p>
    <w:p w14:paraId="572357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3423</w:t>
      </w:r>
    </w:p>
    <w:p w14:paraId="01DC56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DRX</w:t>
      </w:r>
      <w:r>
        <w:tab/>
        <w:t>3423</w:t>
      </w:r>
    </w:p>
    <w:p w14:paraId="7CDDBF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3423</w:t>
      </w:r>
    </w:p>
    <w:p w14:paraId="61F96A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A.7.6.2.11.2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3426</w:t>
      </w:r>
    </w:p>
    <w:p w14:paraId="386CB7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without SSB time index detection when DRX is not used (PCell in FR2-2)</w:t>
      </w:r>
      <w:r>
        <w:tab/>
        <w:t>3426</w:t>
      </w:r>
    </w:p>
    <w:p w14:paraId="3DB6EC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3426</w:t>
      </w:r>
    </w:p>
    <w:p w14:paraId="2D9CAE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3430</w:t>
      </w:r>
    </w:p>
    <w:p w14:paraId="6ED07B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A.7.6.2.13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without SSB time index detection when DRX is used (PCell in FR2-2)</w:t>
      </w:r>
      <w:r>
        <w:tab/>
        <w:t>3431</w:t>
      </w:r>
    </w:p>
    <w:p w14:paraId="4F297B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3431</w:t>
      </w:r>
    </w:p>
    <w:p w14:paraId="056282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3435</w:t>
      </w:r>
    </w:p>
    <w:p w14:paraId="2F2249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A.7.6.2.14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 SSB time index detection when DRX is not used (PCell in FR2-2)</w:t>
      </w:r>
      <w:r>
        <w:tab/>
        <w:t>3436</w:t>
      </w:r>
    </w:p>
    <w:p w14:paraId="517873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3436</w:t>
      </w:r>
    </w:p>
    <w:p w14:paraId="14F516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3440</w:t>
      </w:r>
    </w:p>
    <w:p w14:paraId="197A78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A.7.6.2.15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 SSB time index detection when DRX is used (PCell in FR2-2)</w:t>
      </w:r>
      <w:r>
        <w:tab/>
        <w:t>3441</w:t>
      </w:r>
    </w:p>
    <w:p w14:paraId="0A8093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3441</w:t>
      </w:r>
    </w:p>
    <w:p w14:paraId="019EA6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3445</w:t>
      </w:r>
    </w:p>
    <w:p w14:paraId="3E69D7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A.7.6.2.16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without SSB time index detection when DRX is not used (PCell in FR1)</w:t>
      </w:r>
      <w:r>
        <w:tab/>
        <w:t>3446</w:t>
      </w:r>
    </w:p>
    <w:p w14:paraId="7D812C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3446</w:t>
      </w:r>
    </w:p>
    <w:p w14:paraId="5F98E6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3452</w:t>
      </w:r>
    </w:p>
    <w:p w14:paraId="07C95BB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A.7.6.2.17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without SSB time index detection when DRX is used (PCell in FR1)</w:t>
      </w:r>
      <w:r>
        <w:tab/>
        <w:t>3452</w:t>
      </w:r>
    </w:p>
    <w:p w14:paraId="52D059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3452</w:t>
      </w:r>
    </w:p>
    <w:p w14:paraId="1E09D5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3459</w:t>
      </w:r>
    </w:p>
    <w:p w14:paraId="7A40A8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A.7.6.2.18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 SSB time index detection when DRX is not used (PCell in FR1)</w:t>
      </w:r>
      <w:r>
        <w:tab/>
        <w:t>3460</w:t>
      </w:r>
    </w:p>
    <w:p w14:paraId="1D7AD1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3460</w:t>
      </w:r>
    </w:p>
    <w:p w14:paraId="0BCDE8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3466</w:t>
      </w:r>
    </w:p>
    <w:p w14:paraId="7566EF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A.7.6.2.19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 SSB time index detection when DRX is used (PCell in FR1)</w:t>
      </w:r>
      <w:r>
        <w:tab/>
        <w:t>3466</w:t>
      </w:r>
    </w:p>
    <w:p w14:paraId="08FD2F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3466</w:t>
      </w:r>
    </w:p>
    <w:p w14:paraId="74254C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A.7.6.2.19.2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3474</w:t>
      </w:r>
    </w:p>
    <w:p w14:paraId="55E27EB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3475</w:t>
      </w:r>
    </w:p>
    <w:p w14:paraId="6D23E1C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3475</w:t>
      </w:r>
    </w:p>
    <w:p w14:paraId="1498C0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3475</w:t>
      </w:r>
    </w:p>
    <w:p w14:paraId="432DD1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3475</w:t>
      </w:r>
    </w:p>
    <w:p w14:paraId="4FCB55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3475</w:t>
      </w:r>
    </w:p>
    <w:p w14:paraId="46A655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3477</w:t>
      </w:r>
    </w:p>
    <w:p w14:paraId="7637C2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3477</w:t>
      </w:r>
    </w:p>
    <w:p w14:paraId="542C33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3477</w:t>
      </w:r>
    </w:p>
    <w:p w14:paraId="3EB757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3478</w:t>
      </w:r>
    </w:p>
    <w:p w14:paraId="1AAC37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3480</w:t>
      </w:r>
    </w:p>
    <w:p w14:paraId="5BC71E6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</w:t>
      </w:r>
      <w:r>
        <w:tab/>
        <w:t>3480</w:t>
      </w:r>
    </w:p>
    <w:p w14:paraId="00E6CE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3480</w:t>
      </w:r>
    </w:p>
    <w:p w14:paraId="319795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3481</w:t>
      </w:r>
    </w:p>
    <w:p w14:paraId="1F4802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3483</w:t>
      </w:r>
    </w:p>
    <w:p w14:paraId="28A4C3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</w:t>
      </w:r>
      <w:r>
        <w:tab/>
        <w:t>3484</w:t>
      </w:r>
    </w:p>
    <w:p w14:paraId="53DCC6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3484</w:t>
      </w:r>
    </w:p>
    <w:p w14:paraId="57B117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3484</w:t>
      </w:r>
    </w:p>
    <w:p w14:paraId="3FD165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3486</w:t>
      </w:r>
    </w:p>
    <w:p w14:paraId="5F3718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</w:t>
      </w:r>
      <w:r w:rsidRPr="007229CD">
        <w:rPr>
          <w:rFonts w:eastAsia="SimSun"/>
          <w:snapToGrid w:val="0"/>
          <w:lang w:val="en-US"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 w:rsidRPr="007229CD">
        <w:rPr>
          <w:rFonts w:eastAsia="SimSun"/>
          <w:snapToGrid w:val="0"/>
          <w:lang w:val="en-US" w:eastAsia="zh-CN"/>
        </w:rPr>
        <w:t xml:space="preserve"> for power class 6 UE configured with </w:t>
      </w:r>
      <w:r w:rsidRPr="007229CD">
        <w:rPr>
          <w:i/>
          <w:iCs/>
          <w:lang w:eastAsia="zh-CN"/>
        </w:rPr>
        <w:t>highSpeedMeasFlagFR2-r17</w:t>
      </w:r>
      <w:r>
        <w:tab/>
        <w:t>3487</w:t>
      </w:r>
    </w:p>
    <w:p w14:paraId="5FA797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</w:t>
      </w:r>
      <w:r w:rsidRPr="007229CD">
        <w:rPr>
          <w:rFonts w:eastAsia="SimSun"/>
          <w:lang w:val="en-US" w:eastAsia="zh-CN"/>
        </w:rPr>
        <w:t>5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3487</w:t>
      </w:r>
    </w:p>
    <w:p w14:paraId="3B6F77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</w:t>
      </w:r>
      <w:r w:rsidRPr="007229CD">
        <w:rPr>
          <w:rFonts w:eastAsia="SimSun"/>
          <w:lang w:val="en-US" w:eastAsia="zh-CN"/>
        </w:rPr>
        <w:t>5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3487</w:t>
      </w:r>
    </w:p>
    <w:p w14:paraId="3E5624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</w:t>
      </w:r>
      <w:r w:rsidRPr="007229CD">
        <w:rPr>
          <w:rFonts w:eastAsia="SimSun"/>
          <w:lang w:val="en-US" w:eastAsia="zh-CN"/>
        </w:rPr>
        <w:t>5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3489</w:t>
      </w:r>
    </w:p>
    <w:p w14:paraId="09BDDD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Inter-cell SSB based L1-RSRP measurements on FR2 SCell when DRX is not used</w:t>
      </w:r>
      <w:r>
        <w:tab/>
        <w:t>3489</w:t>
      </w:r>
    </w:p>
    <w:p w14:paraId="53F1D4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3489</w:t>
      </w:r>
    </w:p>
    <w:p w14:paraId="7F7383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3490</w:t>
      </w:r>
    </w:p>
    <w:p w14:paraId="0D8030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A.7.6.3.6.3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3493</w:t>
      </w:r>
    </w:p>
    <w:p w14:paraId="09C34D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A.7.6.3.7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for FR2-2 when DRX is used</w:t>
      </w:r>
      <w:r>
        <w:tab/>
        <w:t>3493</w:t>
      </w:r>
    </w:p>
    <w:p w14:paraId="2475E7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3493</w:t>
      </w:r>
    </w:p>
    <w:p w14:paraId="5A4600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A.7.6.3.7.2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3494</w:t>
      </w:r>
    </w:p>
    <w:p w14:paraId="4A9FB5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A.7.6.3.7.3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3497</w:t>
      </w:r>
    </w:p>
    <w:p w14:paraId="6C0DA0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A.7.6.4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3498</w:t>
      </w:r>
    </w:p>
    <w:p w14:paraId="61CEAA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SRS-RSRP measurement with non-DRX</w:t>
      </w:r>
      <w:r>
        <w:tab/>
        <w:t>3498</w:t>
      </w:r>
    </w:p>
    <w:p w14:paraId="507243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3498</w:t>
      </w:r>
    </w:p>
    <w:p w14:paraId="4AA4F7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3498</w:t>
      </w:r>
    </w:p>
    <w:p w14:paraId="35BF59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A.7.6.4.1.3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3500</w:t>
      </w:r>
    </w:p>
    <w:p w14:paraId="08DE59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CLI-RSSI measurement with non-DRX</w:t>
      </w:r>
      <w:r>
        <w:tab/>
        <w:t>3500</w:t>
      </w:r>
    </w:p>
    <w:p w14:paraId="552B68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3500</w:t>
      </w:r>
    </w:p>
    <w:p w14:paraId="7D662C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3501</w:t>
      </w:r>
    </w:p>
    <w:p w14:paraId="53C294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A.7.6.4.2.3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3502</w:t>
      </w:r>
    </w:p>
    <w:p w14:paraId="6AD47D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A.7.6.5.1   SA interfrequency CGI reporting in autonomous gaps test (PCell in FR2)</w:t>
      </w:r>
      <w:r>
        <w:tab/>
        <w:t>3503</w:t>
      </w:r>
    </w:p>
    <w:p w14:paraId="74DACF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3503</w:t>
      </w:r>
    </w:p>
    <w:p w14:paraId="095547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3506</w:t>
      </w:r>
    </w:p>
    <w:p w14:paraId="279629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A.7.6.6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3506</w:t>
      </w:r>
    </w:p>
    <w:p w14:paraId="46CBD0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 when DRX is used</w:t>
      </w:r>
      <w:r>
        <w:tab/>
        <w:t>3508</w:t>
      </w:r>
    </w:p>
    <w:p w14:paraId="141D3C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3508</w:t>
      </w:r>
    </w:p>
    <w:p w14:paraId="40A7A6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3509</w:t>
      </w:r>
    </w:p>
    <w:p w14:paraId="7AABD4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3511</w:t>
      </w:r>
    </w:p>
    <w:p w14:paraId="2D04BF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A.7.6.6.</w:t>
      </w:r>
      <w:r w:rsidRPr="007229CD">
        <w:rPr>
          <w:snapToGrid w:val="0"/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L1-SINR measurement </w:t>
      </w:r>
      <w:r w:rsidRPr="007229CD">
        <w:rPr>
          <w:snapToGrid w:val="0"/>
          <w:lang w:eastAsia="zh-CN"/>
        </w:rPr>
        <w:t xml:space="preserve">with </w:t>
      </w:r>
      <w:r w:rsidRPr="007229CD">
        <w:rPr>
          <w:snapToGrid w:val="0"/>
        </w:rPr>
        <w:t>CSI-RS based CMR and dedicated IMR configured when DRX is used</w:t>
      </w:r>
      <w:r>
        <w:tab/>
        <w:t>3511</w:t>
      </w:r>
    </w:p>
    <w:p w14:paraId="2A3322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A.7.6.6.3.1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3511</w:t>
      </w:r>
    </w:p>
    <w:p w14:paraId="06B438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3512</w:t>
      </w:r>
    </w:p>
    <w:p w14:paraId="4AE859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3514</w:t>
      </w:r>
    </w:p>
    <w:p w14:paraId="4ECD866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 based i</w:t>
      </w:r>
      <w:r>
        <w:t>ntra-frequency Measurements</w:t>
      </w:r>
      <w:r>
        <w:tab/>
        <w:t>3514</w:t>
      </w:r>
    </w:p>
    <w:p w14:paraId="3DA9D9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A.7.6.7.1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SA event triggered reporting test without gap under DRX for CSI-RS based intra-frequency measurement</w:t>
      </w:r>
      <w:r>
        <w:tab/>
        <w:t>3514</w:t>
      </w:r>
    </w:p>
    <w:p w14:paraId="380D23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3514</w:t>
      </w:r>
    </w:p>
    <w:p w14:paraId="6B259C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A.7.6.7.1.2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3517</w:t>
      </w:r>
    </w:p>
    <w:p w14:paraId="1D048F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 based i</w:t>
      </w:r>
      <w:r>
        <w:t>nter-frequency Measurements</w:t>
      </w:r>
      <w:r>
        <w:tab/>
        <w:t>3517</w:t>
      </w:r>
    </w:p>
    <w:p w14:paraId="530593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A.7.6.8.1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CSI-RS based measurement when non-DRX is used (PCell in FR2)</w:t>
      </w:r>
      <w:r>
        <w:tab/>
        <w:t>3517</w:t>
      </w:r>
    </w:p>
    <w:p w14:paraId="17F6D6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A.7.6.8.1.1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3517</w:t>
      </w:r>
    </w:p>
    <w:p w14:paraId="738290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A.7.6.8.1.2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3520</w:t>
      </w:r>
    </w:p>
    <w:p w14:paraId="72EF564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A.7.6.9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3520</w:t>
      </w:r>
    </w:p>
    <w:p w14:paraId="62CD7C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A.7.6.9.1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RSTD measurement reporting delay test case for single positioning frequency layer in FR2 SA</w:t>
      </w:r>
      <w:r>
        <w:tab/>
        <w:t>3520</w:t>
      </w:r>
    </w:p>
    <w:p w14:paraId="0040F3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3520</w:t>
      </w:r>
    </w:p>
    <w:p w14:paraId="56D28C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3528</w:t>
      </w:r>
    </w:p>
    <w:p w14:paraId="665EF6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A.7.6.9.2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NR RSTD measurement reporting delay test case for dual positioning frequency layers in FR2 SA</w:t>
      </w:r>
      <w:r>
        <w:tab/>
        <w:t>3528</w:t>
      </w:r>
    </w:p>
    <w:p w14:paraId="6415BA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3528</w:t>
      </w:r>
    </w:p>
    <w:p w14:paraId="308FE2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3535</w:t>
      </w:r>
    </w:p>
    <w:p w14:paraId="1AFA27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A.7.6.9.3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with reduced number of samples in FR2 SA</w:t>
      </w:r>
      <w:r>
        <w:tab/>
        <w:t>3535</w:t>
      </w:r>
    </w:p>
    <w:p w14:paraId="09D7C3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3535</w:t>
      </w:r>
    </w:p>
    <w:p w14:paraId="35633A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3540</w:t>
      </w:r>
    </w:p>
    <w:p w14:paraId="3AB879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A.7.6.9.4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FR2 SA without measurement gap</w:t>
      </w:r>
      <w:r>
        <w:tab/>
        <w:t>3540</w:t>
      </w:r>
    </w:p>
    <w:p w14:paraId="520D47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3540</w:t>
      </w:r>
    </w:p>
    <w:p w14:paraId="627454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3544</w:t>
      </w:r>
    </w:p>
    <w:p w14:paraId="23E4EB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A.7.6.9.5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FR2 SA in RRC_CONNECTED state with Rx TEG</w:t>
      </w:r>
      <w:r>
        <w:tab/>
        <w:t>3544</w:t>
      </w:r>
    </w:p>
    <w:p w14:paraId="202E30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3544</w:t>
      </w:r>
    </w:p>
    <w:p w14:paraId="2701F79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A.7.6.9.5.2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3548</w:t>
      </w:r>
    </w:p>
    <w:p w14:paraId="118512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A.7.6.10 PRS-RSRP measurements</w:t>
      </w:r>
      <w:r>
        <w:tab/>
        <w:t>3548</w:t>
      </w:r>
    </w:p>
    <w:p w14:paraId="392C81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A.7.6.10</w:t>
      </w:r>
      <w:r>
        <w:rPr>
          <w:lang w:eastAsia="zh-CN"/>
        </w:rPr>
        <w:t>.1</w:t>
      </w:r>
      <w:r>
        <w:t xml:space="preserve"> PRS-RSRP </w:t>
      </w:r>
      <w:r>
        <w:rPr>
          <w:lang w:eastAsia="zh-CN"/>
        </w:rPr>
        <w:t>reporting delay test case for single positioning frequency layer</w:t>
      </w:r>
      <w:r>
        <w:tab/>
        <w:t>3548</w:t>
      </w:r>
    </w:p>
    <w:p w14:paraId="7B7D59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A.7.6.10.1.1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3548</w:t>
      </w:r>
    </w:p>
    <w:p w14:paraId="12CF8E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A.7.6.10.</w:t>
      </w:r>
      <w:r>
        <w:rPr>
          <w:lang w:eastAsia="zh-CN"/>
        </w:rPr>
        <w:t>1.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3552</w:t>
      </w:r>
    </w:p>
    <w:p w14:paraId="3F908D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A.7.6.10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PRS-RSRP </w:t>
      </w:r>
      <w:r>
        <w:rPr>
          <w:lang w:eastAsia="zh-CN"/>
        </w:rPr>
        <w:t>reporting delay test case for dual positioning frequency layer</w:t>
      </w:r>
      <w:r>
        <w:tab/>
        <w:t>3552</w:t>
      </w:r>
    </w:p>
    <w:p w14:paraId="279920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A.7.6.10.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3552</w:t>
      </w:r>
    </w:p>
    <w:p w14:paraId="388202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A.7.6.10.2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3556</w:t>
      </w:r>
    </w:p>
    <w:p w14:paraId="6E95CE9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PRS-RSRP </w:t>
      </w:r>
      <w:r>
        <w:rPr>
          <w:rFonts w:eastAsia="Malgun Gothic"/>
          <w:lang w:eastAsia="zh-CN"/>
        </w:rPr>
        <w:t xml:space="preserve">reporting delay test case for </w:t>
      </w:r>
      <w:r>
        <w:rPr>
          <w:rFonts w:eastAsia="Malgun Gothic"/>
          <w:snapToGrid w:val="0"/>
          <w:lang w:eastAsia="zh-CN"/>
        </w:rPr>
        <w:t>reduced number of samples</w:t>
      </w:r>
      <w:r>
        <w:tab/>
        <w:t>3556</w:t>
      </w:r>
    </w:p>
    <w:p w14:paraId="042277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3556</w:t>
      </w:r>
    </w:p>
    <w:p w14:paraId="395704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A.7.6.10.3</w:t>
      </w:r>
      <w:r>
        <w:rPr>
          <w:rFonts w:eastAsia="Malgun Gothic"/>
          <w:lang w:eastAsia="zh-CN"/>
        </w:rPr>
        <w:t>.</w:t>
      </w:r>
      <w:r>
        <w:rPr>
          <w:rFonts w:eastAsia="Malgun Gothic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3560</w:t>
      </w:r>
    </w:p>
    <w:p w14:paraId="5A654F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PRS-RSRP </w:t>
      </w:r>
      <w:r>
        <w:rPr>
          <w:rFonts w:eastAsia="Malgun Gothic"/>
          <w:lang w:eastAsia="zh-CN"/>
        </w:rPr>
        <w:t>reporting delay test case for single positioning frequency layer</w:t>
      </w:r>
      <w:r>
        <w:rPr>
          <w:rFonts w:eastAsia="Malgun Gothic"/>
          <w:snapToGrid w:val="0"/>
        </w:rPr>
        <w:t xml:space="preserve"> outside MG</w:t>
      </w:r>
      <w:r>
        <w:tab/>
        <w:t>3560</w:t>
      </w:r>
    </w:p>
    <w:p w14:paraId="7B99FD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3560</w:t>
      </w:r>
    </w:p>
    <w:p w14:paraId="5DA8C1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A.7.6.10.4</w:t>
      </w:r>
      <w:r>
        <w:rPr>
          <w:rFonts w:eastAsia="Malgun Gothic"/>
          <w:lang w:eastAsia="zh-CN"/>
        </w:rPr>
        <w:t>.</w:t>
      </w:r>
      <w:r>
        <w:rPr>
          <w:rFonts w:eastAsia="Malgun Gothic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3564</w:t>
      </w:r>
    </w:p>
    <w:p w14:paraId="2E18581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A.7.6.11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3564</w:t>
      </w:r>
    </w:p>
    <w:p w14:paraId="76F90D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A.7.6.11.1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 for single positioning frequency layer in FR2 SA</w:t>
      </w:r>
      <w:r>
        <w:tab/>
        <w:t>3564</w:t>
      </w:r>
    </w:p>
    <w:p w14:paraId="4B7D48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3564</w:t>
      </w:r>
    </w:p>
    <w:p w14:paraId="2060CA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3568</w:t>
      </w:r>
    </w:p>
    <w:p w14:paraId="3C5310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A.7.6.11.2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period for dual positioning frequency layers in FR2 SA</w:t>
      </w:r>
      <w:r>
        <w:tab/>
        <w:t>3568</w:t>
      </w:r>
    </w:p>
    <w:p w14:paraId="59ABAE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3568</w:t>
      </w:r>
    </w:p>
    <w:p w14:paraId="2A4F55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3572</w:t>
      </w:r>
    </w:p>
    <w:p w14:paraId="408F06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A.7.6.11.3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 for single positioning frequency layer in FR2 SA with reduced sample number</w:t>
      </w:r>
      <w:r>
        <w:tab/>
        <w:t>3572</w:t>
      </w:r>
    </w:p>
    <w:p w14:paraId="4A08C7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3572</w:t>
      </w:r>
    </w:p>
    <w:p w14:paraId="4DCAFB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3574</w:t>
      </w:r>
    </w:p>
    <w:p w14:paraId="7F22FD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measurements without gaps in FR2 SA</w:t>
      </w:r>
      <w:r>
        <w:tab/>
        <w:t>3575</w:t>
      </w:r>
    </w:p>
    <w:p w14:paraId="7C6572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3575</w:t>
      </w:r>
    </w:p>
    <w:p w14:paraId="5AEB0F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3577</w:t>
      </w:r>
    </w:p>
    <w:p w14:paraId="06B90E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lastRenderedPageBreak/>
        <w:t>A.7.6.11.5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measurements for single positioning frequency layer in FR2 SA with multiple RxTx TEGs</w:t>
      </w:r>
      <w:r>
        <w:tab/>
        <w:t>3578</w:t>
      </w:r>
    </w:p>
    <w:p w14:paraId="047E26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3578</w:t>
      </w:r>
    </w:p>
    <w:p w14:paraId="769EF5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A.7.6.11.5.2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3580</w:t>
      </w:r>
    </w:p>
    <w:p w14:paraId="4B314F0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A.7.6.12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3581</w:t>
      </w:r>
    </w:p>
    <w:p w14:paraId="3DB1FE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A.7.6.12</w:t>
      </w:r>
      <w:r>
        <w:rPr>
          <w:lang w:eastAsia="zh-CN"/>
        </w:rPr>
        <w:t>.1</w:t>
      </w:r>
      <w:r>
        <w:t xml:space="preserve"> PRS-RSRPP </w:t>
      </w:r>
      <w:r>
        <w:rPr>
          <w:lang w:eastAsia="zh-CN"/>
        </w:rPr>
        <w:t>reporting delay test case for single positioning frequency layer in FR2 in RRC_CONNECTED state</w:t>
      </w:r>
      <w:r>
        <w:tab/>
        <w:t>3581</w:t>
      </w:r>
    </w:p>
    <w:p w14:paraId="7078E7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3581</w:t>
      </w:r>
    </w:p>
    <w:p w14:paraId="6966E9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</w:t>
      </w:r>
      <w:r>
        <w:rPr>
          <w:lang w:eastAsia="zh-CN"/>
        </w:rPr>
        <w:t>1.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3583</w:t>
      </w:r>
    </w:p>
    <w:p w14:paraId="2C161B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PRS-RSRPP </w:t>
      </w:r>
      <w:r>
        <w:rPr>
          <w:lang w:eastAsia="zh-CN"/>
        </w:rPr>
        <w:t>reporting delay test case for single positioning frequency layer in FR2 in RRC_CONNECTED state</w:t>
      </w:r>
      <w:r>
        <w:tab/>
        <w:t>3584</w:t>
      </w:r>
    </w:p>
    <w:p w14:paraId="6739E2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3584</w:t>
      </w:r>
    </w:p>
    <w:p w14:paraId="32C5A4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</w:t>
      </w:r>
      <w:r>
        <w:rPr>
          <w:lang w:eastAsia="zh-CN"/>
        </w:rPr>
        <w:t>2.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3586</w:t>
      </w:r>
    </w:p>
    <w:p w14:paraId="6344C3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A.7.6.12</w:t>
      </w:r>
      <w:r>
        <w:rPr>
          <w:lang w:eastAsia="zh-CN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PRS-RSRPP </w:t>
      </w:r>
      <w:r>
        <w:rPr>
          <w:lang w:eastAsia="zh-CN"/>
        </w:rPr>
        <w:t>reporting delay test case for gapless measurement in FR2</w:t>
      </w:r>
      <w:r>
        <w:tab/>
        <w:t>3586</w:t>
      </w:r>
    </w:p>
    <w:p w14:paraId="600264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3586</w:t>
      </w:r>
    </w:p>
    <w:p w14:paraId="56C935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A.7.6.12.</w:t>
      </w:r>
      <w:r>
        <w:rPr>
          <w:lang w:eastAsia="zh-CN"/>
        </w:rPr>
        <w:t>3.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3590</w:t>
      </w:r>
    </w:p>
    <w:p w14:paraId="0013DA8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A.7.6.13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 for PDC</w:t>
      </w:r>
      <w:r>
        <w:tab/>
        <w:t>3590</w:t>
      </w:r>
    </w:p>
    <w:p w14:paraId="14B393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A.7.6.13.1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for propagation delay compensation using PRS in FR2</w:t>
      </w:r>
      <w:r>
        <w:tab/>
        <w:t>3590</w:t>
      </w:r>
    </w:p>
    <w:p w14:paraId="482439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environment13</w:t>
      </w:r>
      <w:r>
        <w:tab/>
        <w:t>3590</w:t>
      </w:r>
    </w:p>
    <w:p w14:paraId="30D19A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3592</w:t>
      </w:r>
    </w:p>
    <w:p w14:paraId="74234D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A.7.6.13.2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for propagation delay compensation using TRS in FR2</w:t>
      </w:r>
      <w:r>
        <w:tab/>
        <w:t>3593</w:t>
      </w:r>
    </w:p>
    <w:p w14:paraId="094F8A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3593</w:t>
      </w:r>
    </w:p>
    <w:p w14:paraId="4B8D5C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3594</w:t>
      </w:r>
    </w:p>
    <w:p w14:paraId="0920908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A.7.6.14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Pre-MG</w:t>
      </w:r>
      <w:r>
        <w:tab/>
        <w:t>3595</w:t>
      </w:r>
    </w:p>
    <w:p w14:paraId="415562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Intra-frequency measurement test with SA event triggered reporting tests: with </w:t>
      </w:r>
      <w:r w:rsidRPr="007229CD">
        <w:rPr>
          <w:bCs/>
          <w:snapToGrid w:val="0"/>
        </w:rPr>
        <w:t>autonomous</w:t>
      </w:r>
      <w:r w:rsidRPr="007229CD">
        <w:rPr>
          <w:snapToGrid w:val="0"/>
        </w:rPr>
        <w:t xml:space="preserve"> activation/deactivation of Pre-MG in FR2</w:t>
      </w:r>
      <w:r>
        <w:tab/>
        <w:t>3595</w:t>
      </w:r>
    </w:p>
    <w:p w14:paraId="03AA48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3595</w:t>
      </w:r>
    </w:p>
    <w:p w14:paraId="369F8C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3595</w:t>
      </w:r>
    </w:p>
    <w:p w14:paraId="21CC1D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3597</w:t>
      </w:r>
    </w:p>
    <w:p w14:paraId="2E85FE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test with SA event triggered reporting tests: with network-controlled activation/deactivation of Pre-MG in FR2</w:t>
      </w:r>
      <w:r>
        <w:tab/>
        <w:t>3598</w:t>
      </w:r>
    </w:p>
    <w:p w14:paraId="65876F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3598</w:t>
      </w:r>
    </w:p>
    <w:p w14:paraId="17C9FD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3598</w:t>
      </w:r>
    </w:p>
    <w:p w14:paraId="3AFE3A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A.7.6.14.2.3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3600</w:t>
      </w:r>
    </w:p>
    <w:p w14:paraId="4619616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A.7.6.15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concurrent gaps</w:t>
      </w:r>
      <w:r>
        <w:tab/>
        <w:t>3601</w:t>
      </w:r>
    </w:p>
    <w:p w14:paraId="56BB9E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A.7.6.15.1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fully non-overlapping concurrent MGs for SSB-based inter-frequency measurements</w:t>
      </w:r>
      <w:r>
        <w:tab/>
        <w:t>3601</w:t>
      </w:r>
    </w:p>
    <w:p w14:paraId="76CA5F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3601</w:t>
      </w:r>
    </w:p>
    <w:p w14:paraId="4CB7C1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3604</w:t>
      </w:r>
    </w:p>
    <w:p w14:paraId="407CB2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A.7.6.15.2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event triggered reporting tests For FR2 </w:t>
      </w:r>
      <w:r w:rsidRPr="007229CD">
        <w:rPr>
          <w:rFonts w:eastAsia="SimSun"/>
          <w:lang w:val="en-US" w:eastAsia="zh-CN"/>
        </w:rPr>
        <w:t xml:space="preserve">with concurrent measurement gaps </w:t>
      </w:r>
      <w:r>
        <w:t>without SSB time index detection when DRX is not used (PCell in FR2)</w:t>
      </w:r>
      <w:r>
        <w:tab/>
        <w:t>3604</w:t>
      </w:r>
    </w:p>
    <w:p w14:paraId="0AD4D5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3604</w:t>
      </w:r>
    </w:p>
    <w:p w14:paraId="2204508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3607</w:t>
      </w:r>
    </w:p>
    <w:p w14:paraId="1A9167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A.7.6.15.3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event triggered reporting tests for FR2 </w:t>
      </w:r>
      <w:r>
        <w:rPr>
          <w:lang w:eastAsia="zh-TW"/>
        </w:rPr>
        <w:t>concurrent gap with partially partial overalpping scenario for SSB-based measurements and PRS-based measurement</w:t>
      </w:r>
      <w:r>
        <w:tab/>
        <w:t>3607</w:t>
      </w:r>
    </w:p>
    <w:p w14:paraId="573DEA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3607</w:t>
      </w:r>
    </w:p>
    <w:p w14:paraId="7D5D1A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A.7.6.15.3.2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3611</w:t>
      </w:r>
    </w:p>
    <w:p w14:paraId="77D2D3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TW"/>
        </w:rPr>
        <w:t>A.7.6.16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NCSG</w:t>
      </w:r>
      <w:r>
        <w:tab/>
        <w:t>3611</w:t>
      </w:r>
    </w:p>
    <w:p w14:paraId="6E0D6B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</w:t>
      </w:r>
      <w:r w:rsidRPr="007229CD">
        <w:rPr>
          <w:snapToGrid w:val="0"/>
          <w:lang w:val="en-US" w:eastAsia="zh-CN"/>
        </w:rPr>
        <w:t xml:space="preserve"> per-UE</w:t>
      </w:r>
      <w:r w:rsidRPr="007229CD">
        <w:rPr>
          <w:snapToGrid w:val="0"/>
          <w:lang w:eastAsia="zh-CN"/>
        </w:rPr>
        <w:t xml:space="preserve"> </w:t>
      </w:r>
      <w:r w:rsidRPr="007229CD">
        <w:rPr>
          <w:snapToGrid w:val="0"/>
          <w:lang w:val="en-US" w:eastAsia="zh-CN"/>
        </w:rPr>
        <w:t>NCSG</w:t>
      </w:r>
      <w:r w:rsidRPr="007229CD">
        <w:rPr>
          <w:snapToGrid w:val="0"/>
          <w:lang w:eastAsia="zh-CN"/>
        </w:rPr>
        <w:t xml:space="preserve"> under non-DRX</w:t>
      </w:r>
      <w:r>
        <w:tab/>
        <w:t>3611</w:t>
      </w:r>
    </w:p>
    <w:p w14:paraId="13EE81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3611</w:t>
      </w:r>
    </w:p>
    <w:p w14:paraId="3FEEC5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3615</w:t>
      </w:r>
    </w:p>
    <w:p w14:paraId="46289B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A.7.6.16.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event triggered reporting tests </w:t>
      </w:r>
      <w:r>
        <w:rPr>
          <w:lang w:eastAsia="zh-CN"/>
        </w:rPr>
        <w:t xml:space="preserve">on inter-frequency </w:t>
      </w:r>
      <w:r>
        <w:t>measurement</w:t>
      </w:r>
      <w:r>
        <w:rPr>
          <w:lang w:eastAsia="zh-CN"/>
        </w:rPr>
        <w:t xml:space="preserve"> with NCSG f</w:t>
      </w:r>
      <w:r>
        <w:t>or FR2 when DRX is not used (PCell in FR2)</w:t>
      </w:r>
      <w:r>
        <w:tab/>
        <w:t>3615</w:t>
      </w:r>
    </w:p>
    <w:p w14:paraId="1ED7DC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3615</w:t>
      </w:r>
    </w:p>
    <w:p w14:paraId="5A428C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A.7.6.16.2.2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3618</w:t>
      </w:r>
    </w:p>
    <w:p w14:paraId="4607357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A.7.6.16.3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 on deactivated Scell measurement via NCSG in FR2 in non-DRX</w:t>
      </w:r>
      <w:r>
        <w:tab/>
        <w:t>3618</w:t>
      </w:r>
    </w:p>
    <w:p w14:paraId="1D9A0D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A.7.6.16.3.1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3618</w:t>
      </w:r>
    </w:p>
    <w:p w14:paraId="39FB9B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A.7.6.16.3.2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3621</w:t>
      </w:r>
    </w:p>
    <w:p w14:paraId="049041F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3621</w:t>
      </w:r>
    </w:p>
    <w:p w14:paraId="2D3FA6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3622</w:t>
      </w:r>
    </w:p>
    <w:p w14:paraId="7DD6F97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case measurement accuracy with FR2 serving cell and FR2 target cell</w:t>
      </w:r>
      <w:r>
        <w:tab/>
        <w:t>3622</w:t>
      </w:r>
    </w:p>
    <w:p w14:paraId="3B2C4F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3622</w:t>
      </w:r>
    </w:p>
    <w:p w14:paraId="2E0106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A.7.7.1.1.2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3622</w:t>
      </w:r>
    </w:p>
    <w:p w14:paraId="78649E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3626</w:t>
      </w:r>
    </w:p>
    <w:p w14:paraId="47222B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FR2 serving cell and FR2 target cell</w:t>
      </w:r>
      <w:r>
        <w:tab/>
        <w:t>3626</w:t>
      </w:r>
    </w:p>
    <w:p w14:paraId="04EFCA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3626</w:t>
      </w:r>
    </w:p>
    <w:p w14:paraId="7E3F21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3627</w:t>
      </w:r>
    </w:p>
    <w:p w14:paraId="570325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3631</w:t>
      </w:r>
    </w:p>
    <w:p w14:paraId="2EBDCB1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7.</w:t>
      </w:r>
      <w:r w:rsidRPr="007229CD">
        <w:rPr>
          <w:snapToGrid w:val="0"/>
        </w:rPr>
        <w:t>7</w:t>
      </w:r>
      <w:r w:rsidRPr="007229CD">
        <w:rPr>
          <w:snapToGrid w:val="0"/>
          <w:lang w:eastAsia="zh-CN"/>
        </w:rPr>
        <w:t>.</w:t>
      </w:r>
      <w:r w:rsidRPr="007229CD">
        <w:rPr>
          <w:snapToGrid w:val="0"/>
        </w:rPr>
        <w:t>1</w:t>
      </w:r>
      <w:r w:rsidRPr="007229CD">
        <w:rPr>
          <w:snapToGrid w:val="0"/>
          <w:lang w:eastAsia="zh-CN"/>
        </w:rPr>
        <w:t>.</w:t>
      </w:r>
      <w:r w:rsidRPr="007229CD">
        <w:rPr>
          <w:snapToGrid w:val="0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FR1 serving cell and FR2 target cell</w:t>
      </w:r>
      <w:r>
        <w:tab/>
        <w:t>3632</w:t>
      </w:r>
    </w:p>
    <w:p w14:paraId="4224E4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3632</w:t>
      </w:r>
    </w:p>
    <w:p w14:paraId="1C5D31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3632</w:t>
      </w:r>
    </w:p>
    <w:p w14:paraId="3E4867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3636</w:t>
      </w:r>
    </w:p>
    <w:p w14:paraId="7ABD8AB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3636</w:t>
      </w:r>
    </w:p>
    <w:p w14:paraId="54809E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FR2 serving cell and FR2 target cell</w:t>
      </w:r>
      <w:r>
        <w:tab/>
        <w:t>3636</w:t>
      </w:r>
    </w:p>
    <w:p w14:paraId="6556EB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3636</w:t>
      </w:r>
    </w:p>
    <w:p w14:paraId="52A170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3636</w:t>
      </w:r>
    </w:p>
    <w:p w14:paraId="165321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3638</w:t>
      </w:r>
    </w:p>
    <w:p w14:paraId="0E2789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3638</w:t>
      </w:r>
    </w:p>
    <w:p w14:paraId="1DDE39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7.</w:t>
      </w:r>
      <w:r w:rsidRPr="007229CD">
        <w:rPr>
          <w:snapToGrid w:val="0"/>
        </w:rPr>
        <w:t>7</w:t>
      </w:r>
      <w:r w:rsidRPr="007229CD">
        <w:rPr>
          <w:snapToGrid w:val="0"/>
          <w:lang w:eastAsia="zh-CN"/>
        </w:rPr>
        <w:t>.</w:t>
      </w:r>
      <w:r w:rsidRPr="007229CD">
        <w:rPr>
          <w:snapToGrid w:val="0"/>
        </w:rPr>
        <w:t>2</w:t>
      </w:r>
      <w:r w:rsidRPr="007229CD">
        <w:rPr>
          <w:snapToGrid w:val="0"/>
          <w:lang w:eastAsia="zh-CN"/>
        </w:rPr>
        <w:t>.2.</w:t>
      </w:r>
      <w:r w:rsidRPr="007229CD">
        <w:rPr>
          <w:snapToGrid w:val="0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3638</w:t>
      </w:r>
    </w:p>
    <w:p w14:paraId="713F1D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3638</w:t>
      </w:r>
    </w:p>
    <w:p w14:paraId="1D6E0E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.2.</w:t>
      </w:r>
      <w: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3640</w:t>
      </w:r>
    </w:p>
    <w:p w14:paraId="223CDE5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3640</w:t>
      </w:r>
    </w:p>
    <w:p w14:paraId="1429C5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case measurement accuracy with FR2 serving cell and FR2 target cell</w:t>
      </w:r>
      <w:r>
        <w:tab/>
        <w:t>3640</w:t>
      </w:r>
    </w:p>
    <w:p w14:paraId="21965D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3640</w:t>
      </w:r>
    </w:p>
    <w:p w14:paraId="2097A0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3640</w:t>
      </w:r>
    </w:p>
    <w:p w14:paraId="7402F9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3642</w:t>
      </w:r>
    </w:p>
    <w:p w14:paraId="3126CA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A.7.7.3.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3642</w:t>
      </w:r>
    </w:p>
    <w:p w14:paraId="382C86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A.7.7.3.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3642</w:t>
      </w:r>
    </w:p>
    <w:p w14:paraId="1F3D41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A.7.7.3.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3642</w:t>
      </w:r>
    </w:p>
    <w:p w14:paraId="0BF6F3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A.7.7.3.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3644</w:t>
      </w:r>
    </w:p>
    <w:p w14:paraId="1BE9A2F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3644</w:t>
      </w:r>
    </w:p>
    <w:p w14:paraId="6D1EA4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3644</w:t>
      </w:r>
    </w:p>
    <w:p w14:paraId="4B8815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3644</w:t>
      </w:r>
    </w:p>
    <w:p w14:paraId="3EAFE7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3645</w:t>
      </w:r>
    </w:p>
    <w:p w14:paraId="7D5461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3647</w:t>
      </w:r>
    </w:p>
    <w:p w14:paraId="291ED7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3648</w:t>
      </w:r>
    </w:p>
    <w:p w14:paraId="1F3394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3648</w:t>
      </w:r>
    </w:p>
    <w:p w14:paraId="18D00B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3648</w:t>
      </w:r>
    </w:p>
    <w:p w14:paraId="00590B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3650</w:t>
      </w:r>
    </w:p>
    <w:p w14:paraId="731731B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A.7.7.5</w:t>
      </w:r>
      <w:r>
        <w:rPr>
          <w:rFonts w:ascii="Calibri" w:eastAsia="Malgun Gothic" w:hAnsi="Calibri"/>
          <w:sz w:val="22"/>
          <w:szCs w:val="22"/>
        </w:rPr>
        <w:tab/>
      </w:r>
      <w:r>
        <w:t>CLI measurements</w:t>
      </w:r>
      <w:r>
        <w:tab/>
        <w:t>3651</w:t>
      </w:r>
    </w:p>
    <w:p w14:paraId="5BDAA4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SRS-RSRP measurement accuracy with FR2 serving cell</w:t>
      </w:r>
      <w:r>
        <w:tab/>
        <w:t>3651</w:t>
      </w:r>
    </w:p>
    <w:p w14:paraId="6DE890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3651</w:t>
      </w:r>
    </w:p>
    <w:p w14:paraId="0DEBAE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3651</w:t>
      </w:r>
    </w:p>
    <w:p w14:paraId="25A175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3654</w:t>
      </w:r>
    </w:p>
    <w:p w14:paraId="3E221E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CLI-RSSI measurement accuracy with FR2 serving cell</w:t>
      </w:r>
      <w:r>
        <w:tab/>
        <w:t>3655</w:t>
      </w:r>
    </w:p>
    <w:p w14:paraId="3DF526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3655</w:t>
      </w:r>
    </w:p>
    <w:p w14:paraId="00CF97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3655</w:t>
      </w:r>
    </w:p>
    <w:p w14:paraId="370392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3657</w:t>
      </w:r>
    </w:p>
    <w:p w14:paraId="1F1BBFF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A.7.7.6</w:t>
      </w:r>
      <w:r>
        <w:rPr>
          <w:rFonts w:ascii="Calibri" w:eastAsia="Malgun Gothic" w:hAnsi="Calibri"/>
          <w:sz w:val="22"/>
          <w:szCs w:val="22"/>
        </w:rPr>
        <w:tab/>
      </w:r>
      <w:r>
        <w:t>L1-SINR measurement for beam reporting</w:t>
      </w:r>
      <w:r>
        <w:tab/>
        <w:t>3658</w:t>
      </w:r>
    </w:p>
    <w:p w14:paraId="06A037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3658</w:t>
      </w:r>
    </w:p>
    <w:p w14:paraId="4B7E22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3658</w:t>
      </w:r>
    </w:p>
    <w:p w14:paraId="40F8FC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3660</w:t>
      </w:r>
    </w:p>
    <w:p w14:paraId="2B04A5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SSB based CMR and dedicated IMR</w:t>
      </w:r>
      <w:r>
        <w:tab/>
        <w:t>3661</w:t>
      </w:r>
    </w:p>
    <w:p w14:paraId="6C5DF8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3661</w:t>
      </w:r>
    </w:p>
    <w:p w14:paraId="6C0954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3661</w:t>
      </w:r>
    </w:p>
    <w:p w14:paraId="3CFB23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3663</w:t>
      </w:r>
    </w:p>
    <w:p w14:paraId="099CAB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L1-SINR measurement with CSI-RS based CMR and dedicated IMR</w:t>
      </w:r>
      <w:r>
        <w:tab/>
        <w:t>3664</w:t>
      </w:r>
    </w:p>
    <w:p w14:paraId="5A713C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3664</w:t>
      </w:r>
    </w:p>
    <w:p w14:paraId="4529A0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3664</w:t>
      </w:r>
    </w:p>
    <w:p w14:paraId="690072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3666</w:t>
      </w:r>
    </w:p>
    <w:p w14:paraId="5137495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CSI-RSRP</w:t>
      </w:r>
      <w:r>
        <w:tab/>
        <w:t>3667</w:t>
      </w:r>
    </w:p>
    <w:p w14:paraId="510558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A.7.7.7.1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SA intra-frequency case measurement accuracy with FR2 serving cell and FR2 target cell</w:t>
      </w:r>
      <w:r>
        <w:tab/>
        <w:t>3667</w:t>
      </w:r>
    </w:p>
    <w:p w14:paraId="551AAA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A.7.7.7.1.1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3667</w:t>
      </w:r>
    </w:p>
    <w:p w14:paraId="7B1AC9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A.7.7.7.1.2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3667</w:t>
      </w:r>
    </w:p>
    <w:p w14:paraId="4DBFFA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A.7.7.7.1.3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3670</w:t>
      </w:r>
    </w:p>
    <w:p w14:paraId="58EF91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A.7.7.7.2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SA inter-frequency case measurement accuracy with FR2 serving cell and FR2 target cell</w:t>
      </w:r>
      <w:r>
        <w:tab/>
        <w:t>3671</w:t>
      </w:r>
    </w:p>
    <w:p w14:paraId="79AE0D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A.7.7.7.2.1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3671</w:t>
      </w:r>
    </w:p>
    <w:p w14:paraId="2549E4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A.7.7.7.2.2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3671</w:t>
      </w:r>
    </w:p>
    <w:p w14:paraId="1EBF02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A.7.7.7.2.3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3674</w:t>
      </w:r>
    </w:p>
    <w:p w14:paraId="20D25CD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A.7.7.8</w:t>
      </w:r>
      <w:r>
        <w:rPr>
          <w:rFonts w:ascii="Calibri" w:eastAsia="Malgun Gothic" w:hAnsi="Calibri"/>
          <w:sz w:val="22"/>
          <w:szCs w:val="22"/>
        </w:rPr>
        <w:tab/>
      </w:r>
      <w:r>
        <w:t>CSI-RSRQ</w:t>
      </w:r>
      <w:r>
        <w:tab/>
        <w:t>3674</w:t>
      </w:r>
    </w:p>
    <w:p w14:paraId="413FF6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FR2 serving cell and FR2 target cell</w:t>
      </w:r>
      <w:r>
        <w:tab/>
        <w:t>3674</w:t>
      </w:r>
    </w:p>
    <w:p w14:paraId="4DF0A7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A.7.7.8.1.1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3674</w:t>
      </w:r>
    </w:p>
    <w:p w14:paraId="245BBA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A.7.7.8.1.2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3675</w:t>
      </w:r>
    </w:p>
    <w:p w14:paraId="6E1E33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A.7.7.8.1.3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3677</w:t>
      </w:r>
    </w:p>
    <w:p w14:paraId="17BB80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A.7.7.8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3677</w:t>
      </w:r>
    </w:p>
    <w:p w14:paraId="0F3750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A.7.7.8</w:t>
      </w:r>
      <w:r w:rsidRPr="007229CD">
        <w:rPr>
          <w:snapToGrid w:val="0"/>
          <w:lang w:eastAsia="zh-CN"/>
        </w:rPr>
        <w:t>.2.</w:t>
      </w:r>
      <w:r w:rsidRPr="007229CD">
        <w:rPr>
          <w:snapToGrid w:val="0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3677</w:t>
      </w:r>
    </w:p>
    <w:p w14:paraId="58203E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A.7.7.8</w:t>
      </w:r>
      <w:r>
        <w:rPr>
          <w:lang w:eastAsia="zh-CN"/>
        </w:rPr>
        <w:t>.2.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3677</w:t>
      </w:r>
    </w:p>
    <w:p w14:paraId="680762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A.7.7.8</w:t>
      </w:r>
      <w:r>
        <w:rPr>
          <w:lang w:eastAsia="zh-CN"/>
        </w:rPr>
        <w:t>.2.</w:t>
      </w:r>
      <w: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3679</w:t>
      </w:r>
    </w:p>
    <w:p w14:paraId="7E62EA2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A.7.7.9</w:t>
      </w:r>
      <w:r>
        <w:rPr>
          <w:rFonts w:ascii="Calibri" w:eastAsia="Malgun Gothic" w:hAnsi="Calibri"/>
          <w:sz w:val="22"/>
          <w:szCs w:val="22"/>
        </w:rPr>
        <w:tab/>
      </w:r>
      <w:r>
        <w:t>CSI-SINR</w:t>
      </w:r>
      <w:r>
        <w:tab/>
        <w:t>3679</w:t>
      </w:r>
    </w:p>
    <w:p w14:paraId="33BD0A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case measurement accuracy with FR2 serving cell and FR2 target cell</w:t>
      </w:r>
      <w:r>
        <w:tab/>
        <w:t>3679</w:t>
      </w:r>
    </w:p>
    <w:p w14:paraId="764967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3679</w:t>
      </w:r>
    </w:p>
    <w:p w14:paraId="790197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A.7.7.9.1.2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3679</w:t>
      </w:r>
    </w:p>
    <w:p w14:paraId="4D230E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A.7.7.9.1.3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3681</w:t>
      </w:r>
    </w:p>
    <w:p w14:paraId="54FE65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A.7.7.9.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3681</w:t>
      </w:r>
    </w:p>
    <w:p w14:paraId="3E999B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A.7.7.9.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3681</w:t>
      </w:r>
    </w:p>
    <w:p w14:paraId="25F80B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A.7.7.9.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3682</w:t>
      </w:r>
    </w:p>
    <w:p w14:paraId="37EBAF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A.7.7.9.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3684</w:t>
      </w:r>
    </w:p>
    <w:p w14:paraId="67C6B3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A.7.7.10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3684</w:t>
      </w:r>
    </w:p>
    <w:p w14:paraId="4CD8D6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single positioning frequency layer</w:t>
      </w:r>
      <w:r>
        <w:tab/>
        <w:t>3684</w:t>
      </w:r>
    </w:p>
    <w:p w14:paraId="35BC1E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3684</w:t>
      </w:r>
    </w:p>
    <w:p w14:paraId="0CE6DF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3687</w:t>
      </w:r>
    </w:p>
    <w:p w14:paraId="1028B1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dual positioning frequency layer</w:t>
      </w:r>
      <w:r>
        <w:tab/>
        <w:t>3687</w:t>
      </w:r>
    </w:p>
    <w:p w14:paraId="043257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3687</w:t>
      </w:r>
    </w:p>
    <w:p w14:paraId="1A52F1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3691</w:t>
      </w:r>
    </w:p>
    <w:p w14:paraId="7AFA85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A.7.7.10.3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with reduced number of samples for single positioning frequency layer in FR2 in RRC_CONNECTED state</w:t>
      </w:r>
      <w:r>
        <w:tab/>
        <w:t>3692</w:t>
      </w:r>
    </w:p>
    <w:p w14:paraId="77EC67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3692</w:t>
      </w:r>
    </w:p>
    <w:p w14:paraId="433F62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A.7.7.10.3.2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3693</w:t>
      </w:r>
    </w:p>
    <w:p w14:paraId="71A6F6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</w:rPr>
        <w:t>A.7.7.10.4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RSTD measurement accuracy test case </w:t>
      </w:r>
      <w:r>
        <w:rPr>
          <w:rFonts w:eastAsia="Malgun Gothic"/>
          <w:snapToGrid w:val="0"/>
          <w:lang w:eastAsia="zh-CN"/>
        </w:rPr>
        <w:t>with Rx TEG</w:t>
      </w:r>
      <w:r>
        <w:tab/>
        <w:t>3694</w:t>
      </w:r>
    </w:p>
    <w:p w14:paraId="2D3FDA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A.7.7.10.4.1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3694</w:t>
      </w:r>
    </w:p>
    <w:p w14:paraId="05B976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A.7.7.10.4.2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3696</w:t>
      </w:r>
    </w:p>
    <w:p w14:paraId="370B08B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A.7.7.11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3696</w:t>
      </w:r>
    </w:p>
    <w:p w14:paraId="3D5A38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A.7.7.11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SA measurement accuracy </w:t>
      </w:r>
      <w:r w:rsidRPr="007229CD">
        <w:rPr>
          <w:snapToGrid w:val="0"/>
          <w:lang w:val="en-US" w:eastAsia="zh-CN"/>
        </w:rPr>
        <w:t>with PRS in FR2</w:t>
      </w:r>
      <w:r>
        <w:tab/>
        <w:t>3696</w:t>
      </w:r>
    </w:p>
    <w:p w14:paraId="4947FF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A.7.7.11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3696</w:t>
      </w:r>
    </w:p>
    <w:p w14:paraId="6A1231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A.7.7.11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3696</w:t>
      </w:r>
    </w:p>
    <w:p w14:paraId="570AAF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A.7.7.11</w:t>
      </w:r>
      <w:r>
        <w:t>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3700</w:t>
      </w:r>
    </w:p>
    <w:p w14:paraId="500E94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A.7.7.11.2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 measurement accuracy </w:t>
      </w:r>
      <w:r>
        <w:rPr>
          <w:rFonts w:eastAsia="Malgun Gothic"/>
          <w:snapToGrid w:val="0"/>
          <w:lang w:val="en-US" w:eastAsia="zh-CN"/>
        </w:rPr>
        <w:t xml:space="preserve">with PRS in FR2 </w:t>
      </w:r>
      <w:r>
        <w:rPr>
          <w:rFonts w:eastAsia="Malgun Gothic"/>
        </w:rPr>
        <w:t>with reduced sample number</w:t>
      </w:r>
      <w:r>
        <w:tab/>
        <w:t>3701</w:t>
      </w:r>
    </w:p>
    <w:p w14:paraId="5A522B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A.7.7.11.2</w:t>
      </w:r>
      <w:r>
        <w:rPr>
          <w:rFonts w:eastAsia="Malgun Gothic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3701</w:t>
      </w:r>
    </w:p>
    <w:p w14:paraId="1D60C4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A.7.7.11.2.</w:t>
      </w:r>
      <w:r>
        <w:rPr>
          <w:rFonts w:eastAsia="Malgun Gothic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3701</w:t>
      </w:r>
    </w:p>
    <w:p w14:paraId="245333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A.7.7.11.2</w:t>
      </w:r>
      <w:r>
        <w:rPr>
          <w:rFonts w:eastAsia="Malgun Gothic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3703</w:t>
      </w:r>
    </w:p>
    <w:p w14:paraId="26E08D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A.7.7.12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3704</w:t>
      </w:r>
    </w:p>
    <w:p w14:paraId="0F990E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A.7.7.12.1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UE Rx-Tx time difference measurement </w:t>
      </w:r>
      <w:r>
        <w:rPr>
          <w:lang w:eastAsia="zh-CN"/>
        </w:rPr>
        <w:t>accuracy</w:t>
      </w:r>
      <w:r>
        <w:t xml:space="preserve"> for single positioning frequency layer in FR2 SA</w:t>
      </w:r>
      <w:r>
        <w:tab/>
        <w:t>3704</w:t>
      </w:r>
    </w:p>
    <w:p w14:paraId="7DC37F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3704</w:t>
      </w:r>
    </w:p>
    <w:p w14:paraId="4FF916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3704</w:t>
      </w:r>
    </w:p>
    <w:p w14:paraId="21D799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A.7.7.12.1.3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3707</w:t>
      </w:r>
    </w:p>
    <w:p w14:paraId="6739CD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</w:t>
      </w:r>
      <w:r>
        <w:rPr>
          <w:rFonts w:eastAsia="Malgun Gothic"/>
          <w:lang w:eastAsia="zh-CN"/>
        </w:rPr>
        <w:t>accuracy</w:t>
      </w:r>
      <w:r>
        <w:rPr>
          <w:rFonts w:eastAsia="Malgun Gothic"/>
        </w:rPr>
        <w:t xml:space="preserve"> </w:t>
      </w:r>
      <w:r>
        <w:rPr>
          <w:rFonts w:eastAsia="Malgun Gothic"/>
          <w:lang w:eastAsia="zh-CN"/>
        </w:rPr>
        <w:t>with</w:t>
      </w:r>
      <w:r>
        <w:rPr>
          <w:rFonts w:eastAsia="Malgun Gothic"/>
        </w:rPr>
        <w:t xml:space="preserve"> </w:t>
      </w:r>
      <w:r>
        <w:rPr>
          <w:rFonts w:eastAsia="Malgun Gothic"/>
          <w:lang w:eastAsia="zh-CN"/>
        </w:rPr>
        <w:t xml:space="preserve">reduced number of samples </w:t>
      </w:r>
      <w:r>
        <w:rPr>
          <w:rFonts w:eastAsia="Malgun Gothic"/>
        </w:rPr>
        <w:t>in FR2 SA</w:t>
      </w:r>
      <w:r>
        <w:tab/>
        <w:t>3707</w:t>
      </w:r>
    </w:p>
    <w:p w14:paraId="2F7C5A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3707</w:t>
      </w:r>
    </w:p>
    <w:p w14:paraId="50A493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3708</w:t>
      </w:r>
    </w:p>
    <w:p w14:paraId="54A978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3711</w:t>
      </w:r>
    </w:p>
    <w:p w14:paraId="04822F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</w:t>
      </w:r>
      <w:r>
        <w:rPr>
          <w:rFonts w:eastAsia="Malgun Gothic"/>
          <w:lang w:eastAsia="zh-CN"/>
        </w:rPr>
        <w:t>accuracy with RxTx TEG</w:t>
      </w:r>
      <w:r>
        <w:tab/>
        <w:t>3711</w:t>
      </w:r>
    </w:p>
    <w:p w14:paraId="116FE9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3711</w:t>
      </w:r>
    </w:p>
    <w:p w14:paraId="0D6AC3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3711</w:t>
      </w:r>
    </w:p>
    <w:p w14:paraId="53D37E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A.7.7.12.3.3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3714</w:t>
      </w:r>
    </w:p>
    <w:p w14:paraId="739F1AD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A.7.7.13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3714</w:t>
      </w:r>
    </w:p>
    <w:p w14:paraId="39D58F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A.7.7.13</w:t>
      </w:r>
      <w:r>
        <w:rPr>
          <w:rFonts w:eastAsia="Malgun Gothic"/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 measurement accuracy </w:t>
      </w:r>
      <w:r>
        <w:rPr>
          <w:rFonts w:eastAsia="Malgun Gothic"/>
          <w:snapToGrid w:val="0"/>
          <w:lang w:val="en-US" w:eastAsia="zh-CN"/>
        </w:rPr>
        <w:t>with PRS in FR2</w:t>
      </w:r>
      <w:r>
        <w:tab/>
        <w:t>3714</w:t>
      </w:r>
    </w:p>
    <w:p w14:paraId="50F9D8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lastRenderedPageBreak/>
        <w:t>A.7.7.13</w:t>
      </w:r>
      <w:r>
        <w:rPr>
          <w:rFonts w:eastAsia="Malgun Gothic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3714</w:t>
      </w:r>
    </w:p>
    <w:p w14:paraId="1BE90A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A.7.7.13</w:t>
      </w:r>
      <w:r>
        <w:rPr>
          <w:rFonts w:eastAsia="Malgun Gothic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3714</w:t>
      </w:r>
    </w:p>
    <w:p w14:paraId="5643C9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A.7.7.13</w:t>
      </w:r>
      <w:r>
        <w:rPr>
          <w:rFonts w:eastAsia="Malgun Gothic"/>
        </w:rPr>
        <w:t>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3717</w:t>
      </w:r>
    </w:p>
    <w:p w14:paraId="018CA1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A.7.7.13</w:t>
      </w:r>
      <w:r w:rsidRPr="007229CD">
        <w:rPr>
          <w:rFonts w:eastAsia="SimSun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 measurement accuracy </w:t>
      </w:r>
      <w:r w:rsidRPr="007229CD">
        <w:rPr>
          <w:rFonts w:eastAsia="SimSun"/>
          <w:snapToGrid w:val="0"/>
          <w:lang w:val="en-US" w:eastAsia="zh-CN"/>
        </w:rPr>
        <w:t>with reduced PRS samples in FR2</w:t>
      </w:r>
      <w:r>
        <w:tab/>
        <w:t>3718</w:t>
      </w:r>
    </w:p>
    <w:p w14:paraId="0B26F6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A.7.7.13</w:t>
      </w:r>
      <w:r>
        <w:rPr>
          <w:lang w:eastAsia="ko-KR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3718</w:t>
      </w:r>
    </w:p>
    <w:p w14:paraId="70D066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A.7.7.13.</w:t>
      </w:r>
      <w:r>
        <w:rPr>
          <w:lang w:eastAsia="ko-KR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3718</w:t>
      </w:r>
    </w:p>
    <w:p w14:paraId="05ED33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A.7.7.13</w:t>
      </w:r>
      <w:r>
        <w:rPr>
          <w:lang w:eastAsia="ko-KR"/>
        </w:rPr>
        <w:t>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3720</w:t>
      </w:r>
    </w:p>
    <w:p w14:paraId="77E7ACD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A.7.8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 in RRC_INACTIVE</w:t>
      </w:r>
      <w:r>
        <w:tab/>
        <w:t>3721</w:t>
      </w:r>
    </w:p>
    <w:p w14:paraId="0DDF58C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A.7.8.1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3721</w:t>
      </w:r>
    </w:p>
    <w:p w14:paraId="4C5D90A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A.7.8.1.1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for single positioning frequency layer in FR2 SA in RRC_INACTIVE state</w:t>
      </w:r>
      <w:r>
        <w:tab/>
        <w:t>3721</w:t>
      </w:r>
    </w:p>
    <w:p w14:paraId="3C831F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3721</w:t>
      </w:r>
    </w:p>
    <w:p w14:paraId="0D61FA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>
        <w:rPr>
          <w:lang w:eastAsia="zh-CN"/>
        </w:rPr>
        <w:t>8.1.1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3724</w:t>
      </w:r>
    </w:p>
    <w:p w14:paraId="02C08B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</w:t>
      </w:r>
      <w:r>
        <w:rPr>
          <w:lang w:eastAsia="zh-CN"/>
        </w:rPr>
        <w:t>8.1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NR RSTD measurement reporting delay test case with reduced number of samples in RRC_INACTIVE, FR1 SA</w:t>
      </w:r>
      <w:r>
        <w:tab/>
        <w:t>3724</w:t>
      </w:r>
    </w:p>
    <w:p w14:paraId="2FB640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>
        <w:rPr>
          <w:lang w:eastAsia="zh-CN"/>
        </w:rPr>
        <w:t>8</w:t>
      </w:r>
      <w:r>
        <w:t>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3724</w:t>
      </w:r>
    </w:p>
    <w:p w14:paraId="7DD5ECC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>
        <w:rPr>
          <w:lang w:eastAsia="zh-CN"/>
        </w:rPr>
        <w:t>8.1.2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3730</w:t>
      </w:r>
    </w:p>
    <w:p w14:paraId="12EA9E6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A.7.8.2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3731</w:t>
      </w:r>
    </w:p>
    <w:p w14:paraId="4DCBFA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PRS-RSRP </w:t>
      </w:r>
      <w:r>
        <w:rPr>
          <w:rFonts w:eastAsia="Malgun Gothic"/>
          <w:lang w:eastAsia="zh-CN"/>
        </w:rPr>
        <w:t xml:space="preserve">reporting delay test case for single positioning frequency layer </w:t>
      </w:r>
      <w:r>
        <w:rPr>
          <w:rFonts w:eastAsia="Malgun Gothic"/>
          <w:snapToGrid w:val="0"/>
        </w:rPr>
        <w:t>in RRC_INACTIVE</w:t>
      </w:r>
      <w:r>
        <w:tab/>
        <w:t>3731</w:t>
      </w:r>
    </w:p>
    <w:p w14:paraId="255546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3731</w:t>
      </w:r>
    </w:p>
    <w:p w14:paraId="538A2B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A.7.8.2.1</w:t>
      </w:r>
      <w:r>
        <w:rPr>
          <w:rFonts w:eastAsia="Malgun Gothic"/>
          <w:lang w:eastAsia="zh-CN"/>
        </w:rPr>
        <w:t>.</w:t>
      </w:r>
      <w:r>
        <w:rPr>
          <w:rFonts w:eastAsia="Malgun Gothic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3735</w:t>
      </w:r>
    </w:p>
    <w:p w14:paraId="76C3C37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A.7.8.2.2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PRS-RSRP reporting delay test case </w:t>
      </w:r>
      <w:r>
        <w:t>with reduced number of samples in RRC_INACTIVE</w:t>
      </w:r>
      <w:r>
        <w:tab/>
        <w:t>3735</w:t>
      </w:r>
    </w:p>
    <w:p w14:paraId="4F2E98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3735</w:t>
      </w:r>
    </w:p>
    <w:p w14:paraId="498C13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 w:rsidRPr="007229CD">
        <w:rPr>
          <w:bCs/>
        </w:rPr>
        <w:t>8.2.2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3739</w:t>
      </w:r>
    </w:p>
    <w:p w14:paraId="1DCB40A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A.7.8.3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3739</w:t>
      </w:r>
    </w:p>
    <w:p w14:paraId="197B848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measurements for single positioning frequency layer in FR2 SA</w:t>
      </w:r>
      <w:r>
        <w:tab/>
        <w:t>3739</w:t>
      </w:r>
    </w:p>
    <w:p w14:paraId="32973A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3739</w:t>
      </w:r>
    </w:p>
    <w:p w14:paraId="6E9EDC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A.7.8.3.1.2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3743</w:t>
      </w:r>
    </w:p>
    <w:p w14:paraId="5F8127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A.7.8.3.2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 with reduced number of samples in RRC_INACTIVE, FR2 SA</w:t>
      </w:r>
      <w:r>
        <w:tab/>
        <w:t>3743</w:t>
      </w:r>
    </w:p>
    <w:p w14:paraId="78E798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3743</w:t>
      </w:r>
    </w:p>
    <w:p w14:paraId="67DB21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 w:rsidRPr="007229CD">
        <w:rPr>
          <w:bCs/>
          <w:lang w:val="en-US"/>
        </w:rPr>
        <w:t>8.3.2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3745</w:t>
      </w:r>
    </w:p>
    <w:p w14:paraId="5CAFE7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A.7.8.4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3746</w:t>
      </w:r>
    </w:p>
    <w:p w14:paraId="6348FC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A.7.8.4.1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PRS-RSRPP </w:t>
      </w:r>
      <w:r>
        <w:rPr>
          <w:lang w:eastAsia="zh-CN"/>
        </w:rPr>
        <w:t>reporting delay test case for single positioning frequency layer in FR2 in RRC_INACTIVE state</w:t>
      </w:r>
      <w:r>
        <w:tab/>
        <w:t>3746</w:t>
      </w:r>
    </w:p>
    <w:p w14:paraId="020481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3746</w:t>
      </w:r>
    </w:p>
    <w:p w14:paraId="01ED94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A.7.8.4.1</w:t>
      </w:r>
      <w:r>
        <w:rPr>
          <w:lang w:eastAsia="zh-CN"/>
        </w:rPr>
        <w:t>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3748</w:t>
      </w:r>
    </w:p>
    <w:p w14:paraId="126956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A.7.8.4.2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PRS-RSRPP </w:t>
      </w:r>
      <w:r>
        <w:rPr>
          <w:lang w:eastAsia="zh-CN"/>
        </w:rPr>
        <w:t>reporting delay test with reduced number of samples for single positioning frequency layer in FR2 in RRC_INACTIVE state</w:t>
      </w:r>
      <w:r>
        <w:tab/>
        <w:t>3748</w:t>
      </w:r>
    </w:p>
    <w:p w14:paraId="6E252C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3748</w:t>
      </w:r>
    </w:p>
    <w:p w14:paraId="231F35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A.7.8.4.2</w:t>
      </w:r>
      <w:r>
        <w:rPr>
          <w:lang w:eastAsia="zh-CN"/>
        </w:rPr>
        <w:t>.</w:t>
      </w:r>
      <w: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3751</w:t>
      </w:r>
    </w:p>
    <w:p w14:paraId="7F63145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A.7.9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 in RRC_INACTIVE</w:t>
      </w:r>
      <w:r>
        <w:tab/>
        <w:t>3751</w:t>
      </w:r>
    </w:p>
    <w:p w14:paraId="171117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A.7.9.1</w:t>
      </w:r>
      <w:r>
        <w:rPr>
          <w:rFonts w:ascii="Calibri" w:eastAsia="Malgun Gothic" w:hAnsi="Calibri"/>
          <w:sz w:val="22"/>
          <w:szCs w:val="22"/>
        </w:rPr>
        <w:tab/>
      </w:r>
      <w:r>
        <w:t>RSTD measurements</w:t>
      </w:r>
      <w:r>
        <w:tab/>
        <w:t>3751</w:t>
      </w:r>
    </w:p>
    <w:p w14:paraId="05CE53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A.7.9.1.1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for single positioning frequency layer in FR2 in RRC_INACTIVE state</w:t>
      </w:r>
      <w:r>
        <w:tab/>
        <w:t>3751</w:t>
      </w:r>
    </w:p>
    <w:p w14:paraId="57560A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 w:rsidRPr="007229CD">
        <w:rPr>
          <w:snapToGrid w:val="0"/>
        </w:rPr>
        <w:t>9.1.1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3751</w:t>
      </w:r>
    </w:p>
    <w:p w14:paraId="1ADE6B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 w:rsidRPr="007229CD">
        <w:rPr>
          <w:snapToGrid w:val="0"/>
        </w:rPr>
        <w:t>9.1.1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3753</w:t>
      </w:r>
    </w:p>
    <w:p w14:paraId="61CF0F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RSTD measurement accuracy test case with reduced number of samples for single positioning frequency layer in FR2 in RRC_INACTIVE state</w:t>
      </w:r>
      <w:r>
        <w:tab/>
        <w:t>3753</w:t>
      </w:r>
    </w:p>
    <w:p w14:paraId="5FA0E0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</w:t>
      </w:r>
      <w:r w:rsidRPr="007229CD">
        <w:rPr>
          <w:snapToGrid w:val="0"/>
        </w:rPr>
        <w:t>9.1.2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3753</w:t>
      </w:r>
    </w:p>
    <w:p w14:paraId="39CA32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A.7.9</w:t>
      </w:r>
      <w:r w:rsidRPr="007229CD">
        <w:rPr>
          <w:snapToGrid w:val="0"/>
        </w:rPr>
        <w:t>.1.2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3755</w:t>
      </w:r>
    </w:p>
    <w:p w14:paraId="1CEE360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A.7.9.2</w:t>
      </w:r>
      <w:r>
        <w:rPr>
          <w:rFonts w:ascii="Calibri" w:eastAsia="Malgun Gothic" w:hAnsi="Calibri"/>
          <w:sz w:val="22"/>
          <w:szCs w:val="22"/>
        </w:rPr>
        <w:tab/>
      </w:r>
      <w:r>
        <w:t>PRS-RSRP measurements</w:t>
      </w:r>
      <w:r>
        <w:tab/>
        <w:t>3755</w:t>
      </w:r>
    </w:p>
    <w:p w14:paraId="799A50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A.7.9.2.1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snapToGrid w:val="0"/>
        </w:rPr>
        <w:t xml:space="preserve">SA measurement accuracy </w:t>
      </w:r>
      <w:r>
        <w:rPr>
          <w:rFonts w:eastAsia="Malgun Gothic"/>
          <w:snapToGrid w:val="0"/>
          <w:lang w:val="en-US" w:eastAsia="zh-CN"/>
        </w:rPr>
        <w:t xml:space="preserve">with PRS in FR2 </w:t>
      </w:r>
      <w:r>
        <w:rPr>
          <w:rFonts w:eastAsia="Malgun Gothic"/>
          <w:snapToGrid w:val="0"/>
          <w:lang w:eastAsia="zh-CN"/>
        </w:rPr>
        <w:t>in RRC_INACTIVE</w:t>
      </w:r>
      <w:r>
        <w:tab/>
        <w:t>3755</w:t>
      </w:r>
    </w:p>
    <w:p w14:paraId="300968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A.7.9.2.1</w:t>
      </w:r>
      <w:r>
        <w:rPr>
          <w:rFonts w:eastAsia="Malgun Gothic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3755</w:t>
      </w:r>
    </w:p>
    <w:p w14:paraId="740B63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A.7.9.2.1</w:t>
      </w:r>
      <w:r>
        <w:rPr>
          <w:rFonts w:eastAsia="Malgun Gothic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3755</w:t>
      </w:r>
    </w:p>
    <w:p w14:paraId="73F04F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A.7.9.2.1</w:t>
      </w:r>
      <w:r>
        <w:rPr>
          <w:rFonts w:eastAsia="Malgun Gothic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3757</w:t>
      </w:r>
    </w:p>
    <w:p w14:paraId="6532B4C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snapToGrid w:val="0"/>
          <w:lang w:eastAsia="zh-CN"/>
        </w:rPr>
        <w:t>A.7.9.2</w:t>
      </w:r>
      <w:r>
        <w:rPr>
          <w:rFonts w:eastAsia="Malgun Gothic"/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PRS-RSRP measurements with reduced number of sample in RRC_INACTIVE</w:t>
      </w:r>
      <w:r>
        <w:tab/>
        <w:t>3758</w:t>
      </w:r>
    </w:p>
    <w:p w14:paraId="654F1F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</w:t>
      </w:r>
      <w:r>
        <w:rPr>
          <w:rFonts w:eastAsia="Malgun Gothic"/>
        </w:rPr>
        <w:t>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3758</w:t>
      </w:r>
    </w:p>
    <w:p w14:paraId="277365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</w:t>
      </w:r>
      <w:r>
        <w:rPr>
          <w:rFonts w:eastAsia="Malgun Gothic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3758</w:t>
      </w:r>
    </w:p>
    <w:p w14:paraId="1117AD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  <w:lang w:eastAsia="zh-CN"/>
        </w:rPr>
        <w:t>A.7.9.2.2.</w:t>
      </w:r>
      <w:r>
        <w:rPr>
          <w:rFonts w:eastAsia="Malgun Gothic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3760</w:t>
      </w:r>
    </w:p>
    <w:p w14:paraId="54723A4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A.7.9.3</w:t>
      </w:r>
      <w:r>
        <w:rPr>
          <w:rFonts w:ascii="Calibri" w:eastAsia="Malgun Gothic" w:hAnsi="Calibri"/>
          <w:sz w:val="22"/>
          <w:szCs w:val="22"/>
        </w:rPr>
        <w:tab/>
      </w:r>
      <w:r>
        <w:t>UE Rx-Tx time difference measurements</w:t>
      </w:r>
      <w:r>
        <w:tab/>
        <w:t>3761</w:t>
      </w:r>
    </w:p>
    <w:p w14:paraId="3D329C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UE Rx-Tx time difference measurements in RRC_INACTIVE</w:t>
      </w:r>
      <w:r>
        <w:tab/>
        <w:t>3761</w:t>
      </w:r>
    </w:p>
    <w:p w14:paraId="599FF5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lastRenderedPageBreak/>
        <w:t>A.7.</w:t>
      </w:r>
      <w:r>
        <w:rPr>
          <w:rFonts w:eastAsia="Malgun Gothic"/>
          <w:lang w:eastAsia="zh-CN"/>
        </w:rPr>
        <w:t>9</w:t>
      </w:r>
      <w:r>
        <w:rPr>
          <w:rFonts w:eastAsia="Malgun Gothic"/>
        </w:rPr>
        <w:t>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3761</w:t>
      </w:r>
    </w:p>
    <w:p w14:paraId="68A56A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3761</w:t>
      </w:r>
    </w:p>
    <w:p w14:paraId="2CFB3B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3763</w:t>
      </w:r>
    </w:p>
    <w:p w14:paraId="3D3315F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 xml:space="preserve">UE Rx-Tx time difference measurement </w:t>
      </w:r>
      <w:r>
        <w:rPr>
          <w:rFonts w:eastAsia="Malgun Gothic"/>
          <w:lang w:eastAsia="zh-CN"/>
        </w:rPr>
        <w:t>accuracy</w:t>
      </w:r>
      <w:r>
        <w:rPr>
          <w:rFonts w:eastAsia="Malgun Gothic"/>
        </w:rPr>
        <w:t xml:space="preserve"> </w:t>
      </w:r>
      <w:r>
        <w:rPr>
          <w:rFonts w:eastAsia="Malgun Gothic"/>
          <w:lang w:eastAsia="zh-CN"/>
        </w:rPr>
        <w:t>with</w:t>
      </w:r>
      <w:r>
        <w:rPr>
          <w:rFonts w:eastAsia="Malgun Gothic"/>
        </w:rPr>
        <w:t xml:space="preserve"> </w:t>
      </w:r>
      <w:r>
        <w:rPr>
          <w:rFonts w:eastAsia="Malgun Gothic"/>
          <w:lang w:eastAsia="zh-CN"/>
        </w:rPr>
        <w:t xml:space="preserve">reduced number of samples </w:t>
      </w:r>
      <w:r>
        <w:rPr>
          <w:rFonts w:eastAsia="Malgun Gothic"/>
        </w:rPr>
        <w:t>in FR2 SA</w:t>
      </w:r>
      <w:r>
        <w:tab/>
        <w:t>3763</w:t>
      </w:r>
    </w:p>
    <w:p w14:paraId="6BDDCE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purpose and environment</w:t>
      </w:r>
      <w:r>
        <w:tab/>
        <w:t>3763</w:t>
      </w:r>
    </w:p>
    <w:p w14:paraId="373EC9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parameters</w:t>
      </w:r>
      <w:r>
        <w:tab/>
        <w:t>3763</w:t>
      </w:r>
    </w:p>
    <w:p w14:paraId="7EB26E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A.7.9.3.2.3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</w:rPr>
        <w:t>Test requirements</w:t>
      </w:r>
      <w:r>
        <w:tab/>
        <w:t>3766</w:t>
      </w:r>
    </w:p>
    <w:p w14:paraId="1E53773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A.7.9.4</w:t>
      </w:r>
      <w:r>
        <w:rPr>
          <w:rFonts w:ascii="Calibri" w:eastAsia="Malgun Gothic" w:hAnsi="Calibri"/>
          <w:sz w:val="22"/>
          <w:szCs w:val="22"/>
        </w:rPr>
        <w:tab/>
      </w:r>
      <w:r>
        <w:t>PRS-RSRPP measurements</w:t>
      </w:r>
      <w:r>
        <w:tab/>
        <w:t>3766</w:t>
      </w:r>
    </w:p>
    <w:p w14:paraId="031140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A.7.9</w:t>
      </w:r>
      <w:r w:rsidRPr="007229CD">
        <w:rPr>
          <w:rFonts w:eastAsia="SimSun"/>
          <w:snapToGrid w:val="0"/>
        </w:rPr>
        <w:t>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 measurement accuracy </w:t>
      </w:r>
      <w:r w:rsidRPr="007229CD">
        <w:rPr>
          <w:rFonts w:eastAsia="SimSun"/>
          <w:snapToGrid w:val="0"/>
          <w:lang w:val="en-US" w:eastAsia="zh-CN"/>
        </w:rPr>
        <w:t>in FR2 in RRC INACTIVE</w:t>
      </w:r>
      <w:r>
        <w:tab/>
        <w:t>3766</w:t>
      </w:r>
    </w:p>
    <w:p w14:paraId="47E5B3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</w:t>
      </w:r>
      <w:r>
        <w:rPr>
          <w:lang w:eastAsia="ko-KR"/>
        </w:rPr>
        <w:t>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3766</w:t>
      </w:r>
    </w:p>
    <w:p w14:paraId="5224B0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</w:t>
      </w:r>
      <w:r>
        <w:rPr>
          <w:lang w:eastAsia="ko-KR"/>
        </w:rPr>
        <w:t>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3766</w:t>
      </w:r>
    </w:p>
    <w:p w14:paraId="64918F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</w:t>
      </w:r>
      <w:r>
        <w:rPr>
          <w:lang w:eastAsia="ko-KR"/>
        </w:rPr>
        <w:t>.4.1.3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3768</w:t>
      </w:r>
    </w:p>
    <w:p w14:paraId="3F309C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A.7.9</w:t>
      </w:r>
      <w:r w:rsidRPr="007229CD">
        <w:rPr>
          <w:rFonts w:eastAsia="SimSun"/>
          <w:snapToGrid w:val="0"/>
        </w:rPr>
        <w:t>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</w:rPr>
        <w:t xml:space="preserve">SA measurement accuracy </w:t>
      </w:r>
      <w:r w:rsidRPr="007229CD">
        <w:rPr>
          <w:rFonts w:eastAsia="SimSun"/>
          <w:snapToGrid w:val="0"/>
          <w:lang w:val="en-US" w:eastAsia="zh-CN"/>
        </w:rPr>
        <w:t>with reduced PRS samples in FR2 in RRC INACTIVE</w:t>
      </w:r>
      <w:r>
        <w:tab/>
        <w:t>3769</w:t>
      </w:r>
    </w:p>
    <w:p w14:paraId="46ED10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</w:t>
      </w:r>
      <w:r>
        <w:rPr>
          <w:lang w:eastAsia="ko-KR"/>
        </w:rPr>
        <w:t>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3769</w:t>
      </w:r>
    </w:p>
    <w:p w14:paraId="0FA5C7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</w:t>
      </w:r>
      <w:r>
        <w:rPr>
          <w:lang w:eastAsia="ko-KR"/>
        </w:rPr>
        <w:t>.4.2.2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3769</w:t>
      </w:r>
    </w:p>
    <w:p w14:paraId="65DC3B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A.7.9.</w:t>
      </w:r>
      <w:r>
        <w:rPr>
          <w:lang w:eastAsia="ko-KR"/>
        </w:rPr>
        <w:t>4.2.3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3771</w:t>
      </w:r>
    </w:p>
    <w:p w14:paraId="4CEA401A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A.8</w:t>
      </w:r>
      <w:r>
        <w:rPr>
          <w:rFonts w:ascii="Calibri" w:eastAsia="Malgun Gothic" w:hAnsi="Calibri"/>
          <w:szCs w:val="22"/>
        </w:rPr>
        <w:tab/>
      </w:r>
      <w:r>
        <w:t>E-UTRA standalone tests for NR RRM</w:t>
      </w:r>
      <w:r>
        <w:tab/>
        <w:t>3758</w:t>
      </w:r>
    </w:p>
    <w:p w14:paraId="51AA00A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A.8.1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3758</w:t>
      </w:r>
    </w:p>
    <w:p w14:paraId="01E722D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A.8.2</w:t>
      </w:r>
      <w:r>
        <w:rPr>
          <w:rFonts w:ascii="Calibri" w:eastAsia="Malgun Gothic" w:hAnsi="Calibri"/>
          <w:sz w:val="22"/>
          <w:szCs w:val="22"/>
        </w:rPr>
        <w:tab/>
      </w:r>
      <w:r>
        <w:t>RRC_IDLE state mobility</w:t>
      </w:r>
      <w:r>
        <w:tab/>
        <w:t>3758</w:t>
      </w:r>
    </w:p>
    <w:p w14:paraId="1B31543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A.8.2.1</w:t>
      </w:r>
      <w:r>
        <w:rPr>
          <w:rFonts w:ascii="Calibri" w:eastAsia="Malgun Gothic" w:hAnsi="Calibri"/>
          <w:sz w:val="22"/>
          <w:szCs w:val="22"/>
        </w:rPr>
        <w:tab/>
      </w:r>
      <w:r>
        <w:t>Inter-RAT NR Cell re-selection</w:t>
      </w:r>
      <w:r>
        <w:tab/>
        <w:t>3758</w:t>
      </w:r>
    </w:p>
    <w:p w14:paraId="4E78E3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A.8.2.1.1</w:t>
      </w:r>
      <w:r>
        <w:rPr>
          <w:rFonts w:ascii="Calibri" w:eastAsia="Malgun Gothic" w:hAnsi="Calibri"/>
          <w:sz w:val="22"/>
          <w:szCs w:val="22"/>
        </w:rPr>
        <w:tab/>
      </w:r>
      <w:r>
        <w:t>E-UTRA Cell reselection to higher priority NR target Cell in FR1</w:t>
      </w:r>
      <w:r>
        <w:tab/>
        <w:t>3758</w:t>
      </w:r>
    </w:p>
    <w:p w14:paraId="0EC353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3758</w:t>
      </w:r>
    </w:p>
    <w:p w14:paraId="767814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3763</w:t>
      </w:r>
    </w:p>
    <w:p w14:paraId="77ABC5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A.8.2.1.2</w:t>
      </w:r>
      <w:r>
        <w:rPr>
          <w:rFonts w:ascii="Calibri" w:eastAsia="Malgun Gothic" w:hAnsi="Calibri"/>
          <w:sz w:val="22"/>
          <w:szCs w:val="22"/>
        </w:rPr>
        <w:tab/>
      </w:r>
      <w:r>
        <w:t>E-UTRA Cell reselection to lower priority NR target Cell in FR1 for UE configured with highSpeedInterRAT-NR-r16</w:t>
      </w:r>
      <w:r>
        <w:tab/>
        <w:t>3764</w:t>
      </w:r>
    </w:p>
    <w:p w14:paraId="13C7FC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3764</w:t>
      </w:r>
    </w:p>
    <w:p w14:paraId="7A2B17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3768</w:t>
      </w:r>
    </w:p>
    <w:p w14:paraId="623CA3C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A.8.2.2</w:t>
      </w:r>
      <w:r>
        <w:rPr>
          <w:rFonts w:ascii="Calibri" w:eastAsia="Malgun Gothic" w:hAnsi="Calibri"/>
          <w:sz w:val="22"/>
          <w:szCs w:val="22"/>
        </w:rPr>
        <w:tab/>
      </w:r>
      <w:r>
        <w:t>E-UTRA – NR Inter-RAT Early Measruement Reporting</w:t>
      </w:r>
      <w:r>
        <w:tab/>
        <w:t>3769</w:t>
      </w:r>
    </w:p>
    <w:p w14:paraId="4B6506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A.8.2.2.1</w:t>
      </w:r>
      <w:r>
        <w:rPr>
          <w:rFonts w:ascii="Calibri" w:eastAsia="Malgun Gothic" w:hAnsi="Calibri"/>
          <w:sz w:val="22"/>
          <w:szCs w:val="22"/>
        </w:rPr>
        <w:tab/>
      </w:r>
      <w:r>
        <w:t>E-UTRA – NR Early Measurement Reporting for NR in FR1</w:t>
      </w:r>
      <w:r>
        <w:tab/>
        <w:t>3769</w:t>
      </w:r>
    </w:p>
    <w:p w14:paraId="7DC0E9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3769</w:t>
      </w:r>
    </w:p>
    <w:p w14:paraId="6CD1DB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A.8.2.2.1.2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3773</w:t>
      </w:r>
    </w:p>
    <w:p w14:paraId="49CC90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A.8.2.2.2</w:t>
      </w:r>
      <w:r>
        <w:rPr>
          <w:rFonts w:ascii="Calibri" w:eastAsia="Malgun Gothic" w:hAnsi="Calibri"/>
          <w:sz w:val="22"/>
          <w:szCs w:val="22"/>
        </w:rPr>
        <w:tab/>
      </w:r>
      <w:r>
        <w:t>E-UTRA – NR Early Measurement Reporting for NR in FR2</w:t>
      </w:r>
      <w:r>
        <w:tab/>
        <w:t>3773</w:t>
      </w:r>
    </w:p>
    <w:p w14:paraId="47D093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A.8.2.2.2.1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  <w:lang w:eastAsia="zh-CN"/>
        </w:rPr>
        <w:t>Test Purpose and Environment</w:t>
      </w:r>
      <w:r>
        <w:tab/>
        <w:t>3773</w:t>
      </w:r>
    </w:p>
    <w:p w14:paraId="27B8AD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A.8.2.2.2.2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SimSun"/>
          <w:snapToGrid w:val="0"/>
          <w:lang w:eastAsia="zh-CN"/>
        </w:rPr>
        <w:t>Test Requirements</w:t>
      </w:r>
      <w:r>
        <w:tab/>
        <w:t>3776</w:t>
      </w:r>
    </w:p>
    <w:p w14:paraId="72D5E9C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A.8.3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3777</w:t>
      </w:r>
    </w:p>
    <w:p w14:paraId="13776D7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A.8.3.1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Handover</w:t>
      </w:r>
      <w:r>
        <w:tab/>
        <w:t>3777</w:t>
      </w:r>
    </w:p>
    <w:p w14:paraId="67B00C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A.8.3.1.1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FI"/>
        </w:rPr>
        <w:t xml:space="preserve">E-UTRAN - </w:t>
      </w:r>
      <w:r w:rsidRPr="007229CD">
        <w:rPr>
          <w:rFonts w:cs="v4.2.0"/>
          <w:lang w:val="sv-FI"/>
        </w:rPr>
        <w:t xml:space="preserve">NR </w:t>
      </w:r>
      <w:r w:rsidRPr="007229CD">
        <w:rPr>
          <w:lang w:val="sv-FI"/>
        </w:rPr>
        <w:t>handover in FR1</w:t>
      </w:r>
      <w:r>
        <w:tab/>
        <w:t>3777</w:t>
      </w:r>
    </w:p>
    <w:p w14:paraId="67D7D9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3777</w:t>
      </w:r>
    </w:p>
    <w:p w14:paraId="5EBB26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3782</w:t>
      </w:r>
    </w:p>
    <w:p w14:paraId="4CC2873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A.8.4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3782</w:t>
      </w:r>
    </w:p>
    <w:p w14:paraId="5DC98E2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SFTD Measurement Delay</w:t>
      </w:r>
      <w:r>
        <w:tab/>
        <w:t>3782</w:t>
      </w:r>
    </w:p>
    <w:p w14:paraId="185FA4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SFTD Measurement Delay in non-DRX</w:t>
      </w:r>
      <w:r>
        <w:tab/>
        <w:t>3782</w:t>
      </w:r>
    </w:p>
    <w:p w14:paraId="283846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A.8.4.1.1.1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3782</w:t>
      </w:r>
    </w:p>
    <w:p w14:paraId="11FC67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A.8.4.1.1.2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3784</w:t>
      </w:r>
    </w:p>
    <w:p w14:paraId="1B181E0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SFTD Measurement Delay in DRX</w:t>
      </w:r>
      <w:r>
        <w:tab/>
        <w:t>3785</w:t>
      </w:r>
    </w:p>
    <w:p w14:paraId="0745E3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A.8.4.1.2.1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3785</w:t>
      </w:r>
    </w:p>
    <w:p w14:paraId="1F23DC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A.8.4.1.2.2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3786</w:t>
      </w:r>
    </w:p>
    <w:p w14:paraId="3DC7AF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Measurements</w:t>
      </w:r>
      <w:r>
        <w:tab/>
        <w:t>3786</w:t>
      </w:r>
    </w:p>
    <w:p w14:paraId="3098EB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A.8.4.2.1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without SSB time index detection when DRX is not used</w:t>
      </w:r>
      <w:r>
        <w:tab/>
        <w:t>3786</w:t>
      </w:r>
    </w:p>
    <w:p w14:paraId="759355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3786</w:t>
      </w:r>
    </w:p>
    <w:p w14:paraId="30571C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3791</w:t>
      </w:r>
    </w:p>
    <w:p w14:paraId="18F81C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A.8.4.2.2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without SSB time index detection when DRX is used</w:t>
      </w:r>
      <w:r>
        <w:tab/>
        <w:t>3791</w:t>
      </w:r>
    </w:p>
    <w:p w14:paraId="01632C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3791</w:t>
      </w:r>
    </w:p>
    <w:p w14:paraId="54A8C2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3795</w:t>
      </w:r>
    </w:p>
    <w:p w14:paraId="692A1C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A.8.4.2.3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not used</w:t>
      </w:r>
      <w:r>
        <w:tab/>
        <w:t>3795</w:t>
      </w:r>
    </w:p>
    <w:p w14:paraId="0F9F0D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3795</w:t>
      </w:r>
    </w:p>
    <w:p w14:paraId="63DDA5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3800</w:t>
      </w:r>
    </w:p>
    <w:p w14:paraId="4925196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A.8.4.2.4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used</w:t>
      </w:r>
      <w:r>
        <w:tab/>
        <w:t>3800</w:t>
      </w:r>
    </w:p>
    <w:p w14:paraId="2F4C05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3800</w:t>
      </w:r>
    </w:p>
    <w:p w14:paraId="1271F5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3804</w:t>
      </w:r>
    </w:p>
    <w:p w14:paraId="38DBE2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A.8.4.2.5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without SSB time index detection when DRX is not used</w:t>
      </w:r>
      <w:r>
        <w:tab/>
        <w:t>3804</w:t>
      </w:r>
    </w:p>
    <w:p w14:paraId="669072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3804</w:t>
      </w:r>
    </w:p>
    <w:p w14:paraId="4E725E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3806</w:t>
      </w:r>
    </w:p>
    <w:p w14:paraId="149533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A.8.4.2.6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without SSB time index detection when DRX is used</w:t>
      </w:r>
      <w:r>
        <w:tab/>
        <w:t>3807</w:t>
      </w:r>
    </w:p>
    <w:p w14:paraId="3ADC25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3807</w:t>
      </w:r>
    </w:p>
    <w:p w14:paraId="2A8BCE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3809</w:t>
      </w:r>
    </w:p>
    <w:p w14:paraId="507154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A.8.4.2.7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 SSB time index detection when DRX is not used</w:t>
      </w:r>
      <w:r>
        <w:tab/>
        <w:t>3810</w:t>
      </w:r>
    </w:p>
    <w:p w14:paraId="26B4A6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3810</w:t>
      </w:r>
    </w:p>
    <w:p w14:paraId="7B558E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3812</w:t>
      </w:r>
    </w:p>
    <w:p w14:paraId="1C4CDB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A.8.4.2.8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 SSB time index detection when DRX is used</w:t>
      </w:r>
      <w:r>
        <w:tab/>
        <w:t>3813</w:t>
      </w:r>
    </w:p>
    <w:p w14:paraId="4B9FCF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3813</w:t>
      </w:r>
    </w:p>
    <w:p w14:paraId="4CE744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3815</w:t>
      </w:r>
    </w:p>
    <w:p w14:paraId="5F2895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A.8.4.2.9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NR Inter-RAT event triggered reporting tests for FR1 with SSB time index detection in DRX </w:t>
      </w:r>
      <w:r w:rsidRPr="007229CD">
        <w:rPr>
          <w:rFonts w:cs="v4.2.0"/>
        </w:rPr>
        <w:t xml:space="preserve">for UE configured with </w:t>
      </w:r>
      <w:r>
        <w:t>highSpeedInterRAT-NR-r16</w:t>
      </w:r>
      <w:r>
        <w:tab/>
        <w:t>3816</w:t>
      </w:r>
    </w:p>
    <w:p w14:paraId="32EFF6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3816</w:t>
      </w:r>
    </w:p>
    <w:p w14:paraId="3AC12E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A.8.4.2.9.2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3820</w:t>
      </w:r>
    </w:p>
    <w:p w14:paraId="2033ACA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A.8.5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3820</w:t>
      </w:r>
    </w:p>
    <w:p w14:paraId="79740E6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A.8.5.1</w:t>
      </w:r>
      <w:r>
        <w:rPr>
          <w:rFonts w:ascii="Calibri" w:eastAsia="Malgun Gothic" w:hAnsi="Calibri"/>
          <w:sz w:val="22"/>
          <w:szCs w:val="22"/>
        </w:rPr>
        <w:tab/>
      </w:r>
      <w:r>
        <w:t>SFTD accuracy</w:t>
      </w:r>
      <w:r>
        <w:tab/>
        <w:t>3820</w:t>
      </w:r>
    </w:p>
    <w:p w14:paraId="7458C5E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A.8.5.1.1</w:t>
      </w:r>
      <w:r>
        <w:rPr>
          <w:rFonts w:ascii="Calibri" w:eastAsia="Malgun Gothic" w:hAnsi="Calibri"/>
          <w:sz w:val="22"/>
          <w:szCs w:val="22"/>
        </w:rPr>
        <w:tab/>
      </w:r>
      <w:r>
        <w:t>SFTD accuracy</w:t>
      </w:r>
      <w:r>
        <w:tab/>
        <w:t>3820</w:t>
      </w:r>
    </w:p>
    <w:p w14:paraId="0CAC21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</w:t>
      </w:r>
      <w:r>
        <w:tab/>
        <w:t>3820</w:t>
      </w:r>
    </w:p>
    <w:p w14:paraId="42895B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Environment</w:t>
      </w:r>
      <w:r>
        <w:tab/>
        <w:t>3821</w:t>
      </w:r>
    </w:p>
    <w:p w14:paraId="2A8B38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3827</w:t>
      </w:r>
    </w:p>
    <w:p w14:paraId="3A0AEF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A.8.5.2</w:t>
      </w:r>
      <w:r>
        <w:rPr>
          <w:rFonts w:ascii="Calibri" w:eastAsia="Malgun Gothic" w:hAnsi="Calibri"/>
          <w:sz w:val="22"/>
          <w:szCs w:val="22"/>
        </w:rPr>
        <w:tab/>
      </w:r>
      <w:r>
        <w:t>E-UTRA – NR Inter-RAT Measurement Performance requirements</w:t>
      </w:r>
      <w:r>
        <w:tab/>
        <w:t>3827</w:t>
      </w:r>
    </w:p>
    <w:p w14:paraId="5084EF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A.8.5.2.1.1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inter-RAT measurements with FR1 target cell</w:t>
      </w:r>
      <w:r>
        <w:tab/>
        <w:t>3827</w:t>
      </w:r>
    </w:p>
    <w:p w14:paraId="16F150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TW"/>
        </w:rPr>
        <w:t>E-UTRAN – NR inter-RAT measurements with FR2 target cell</w:t>
      </w:r>
      <w:r>
        <w:tab/>
        <w:t>3832</w:t>
      </w:r>
    </w:p>
    <w:p w14:paraId="42B8E92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3832</w:t>
      </w:r>
    </w:p>
    <w:p w14:paraId="4AD4A0E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3832</w:t>
      </w:r>
    </w:p>
    <w:p w14:paraId="5A2EB3A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3834</w:t>
      </w:r>
    </w:p>
    <w:p w14:paraId="4CAF35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SS-RSRQ</w:t>
      </w:r>
      <w:r>
        <w:tab/>
        <w:t>3834</w:t>
      </w:r>
    </w:p>
    <w:p w14:paraId="789631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A.8.5.2.2.1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inter-RAT measurements with FR1 target cell</w:t>
      </w:r>
      <w:r>
        <w:tab/>
        <w:t>3834</w:t>
      </w:r>
    </w:p>
    <w:p w14:paraId="3505D2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TW"/>
        </w:rPr>
        <w:t>E-UTRAN – NR inter-RAT measurements with FR2 target cell</w:t>
      </w:r>
      <w:r>
        <w:tab/>
        <w:t>3839</w:t>
      </w:r>
    </w:p>
    <w:p w14:paraId="3B6FE34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3839</w:t>
      </w:r>
    </w:p>
    <w:p w14:paraId="4E6F0FF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3839</w:t>
      </w:r>
    </w:p>
    <w:p w14:paraId="15C4ED5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3841</w:t>
      </w:r>
    </w:p>
    <w:p w14:paraId="3ED134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SS-SINR</w:t>
      </w:r>
      <w:r>
        <w:tab/>
        <w:t>3841</w:t>
      </w:r>
    </w:p>
    <w:p w14:paraId="7ACAEC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A.8.5.2.3.1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inter-RAT measurements with FR1 target cell</w:t>
      </w:r>
      <w:r>
        <w:tab/>
        <w:t>3841</w:t>
      </w:r>
    </w:p>
    <w:p w14:paraId="55EA46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A.8.5.2.3.2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TW"/>
        </w:rPr>
        <w:t>E-UTRAN – NR inter-RAT measurements with FR2 target cell</w:t>
      </w:r>
      <w:r>
        <w:tab/>
        <w:t>3845</w:t>
      </w:r>
    </w:p>
    <w:p w14:paraId="17A4CBD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3845</w:t>
      </w:r>
    </w:p>
    <w:p w14:paraId="282C847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3845</w:t>
      </w:r>
    </w:p>
    <w:p w14:paraId="4EE1C9A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A.8.5.2.3.2.3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3847</w:t>
      </w:r>
    </w:p>
    <w:p w14:paraId="4700F284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 w:rsidRPr="007229CD">
        <w:rPr>
          <w:lang w:val="en-US"/>
        </w:rPr>
        <w:t>A.9</w:t>
      </w:r>
      <w:r>
        <w:rPr>
          <w:rFonts w:ascii="Calibri" w:eastAsia="Malgun Gothic" w:hAnsi="Calibri"/>
          <w:szCs w:val="22"/>
        </w:rPr>
        <w:tab/>
      </w:r>
      <w:r w:rsidRPr="007229CD">
        <w:rPr>
          <w:lang w:val="en-US"/>
        </w:rPr>
        <w:t>V2X Tests</w:t>
      </w:r>
      <w:r>
        <w:tab/>
        <w:t>3848</w:t>
      </w:r>
    </w:p>
    <w:p w14:paraId="0A64814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A.9.1</w:t>
      </w:r>
      <w:r>
        <w:rPr>
          <w:rFonts w:ascii="Calibri" w:eastAsia="Malgun Gothic" w:hAnsi="Calibri"/>
          <w:sz w:val="22"/>
          <w:szCs w:val="22"/>
        </w:rPr>
        <w:tab/>
      </w:r>
      <w:r>
        <w:t>V2X Tests in FR1</w:t>
      </w:r>
      <w:r>
        <w:tab/>
        <w:t>3848</w:t>
      </w:r>
    </w:p>
    <w:p w14:paraId="4CC14E8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A.9.1.1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Transmit Timing</w:t>
      </w:r>
      <w:r>
        <w:tab/>
        <w:t>3848</w:t>
      </w:r>
    </w:p>
    <w:p w14:paraId="2EEE45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A.9.1.1.1 Test for GNSS as Synchronization Reference Source</w:t>
      </w:r>
      <w:r>
        <w:tab/>
        <w:t>3848</w:t>
      </w:r>
    </w:p>
    <w:p w14:paraId="05EFB2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3848</w:t>
      </w:r>
    </w:p>
    <w:p w14:paraId="579354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3848</w:t>
      </w:r>
    </w:p>
    <w:p w14:paraId="4A27DD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A.9.1.1.2</w:t>
      </w:r>
      <w:r>
        <w:rPr>
          <w:rFonts w:ascii="Calibri" w:eastAsia="Malgun Gothic" w:hAnsi="Calibri"/>
          <w:sz w:val="22"/>
          <w:szCs w:val="22"/>
        </w:rPr>
        <w:tab/>
      </w:r>
      <w:r>
        <w:t>Test for SyncRef UE as Synchronization Reference Source</w:t>
      </w:r>
      <w:r>
        <w:tab/>
        <w:t>3848</w:t>
      </w:r>
    </w:p>
    <w:p w14:paraId="765789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3848</w:t>
      </w:r>
    </w:p>
    <w:p w14:paraId="1740B8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3849</w:t>
      </w:r>
    </w:p>
    <w:p w14:paraId="28FF4B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A.9.1.1.3</w:t>
      </w:r>
      <w:r>
        <w:rPr>
          <w:rFonts w:ascii="Calibri" w:eastAsia="Malgun Gothic" w:hAnsi="Calibri"/>
          <w:sz w:val="22"/>
          <w:szCs w:val="22"/>
        </w:rPr>
        <w:tab/>
      </w:r>
      <w:r>
        <w:t>Test for FR1 NR Cell as Synchronization Reference Source</w:t>
      </w:r>
      <w:r>
        <w:tab/>
        <w:t>3849</w:t>
      </w:r>
    </w:p>
    <w:p w14:paraId="64FC4C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3849</w:t>
      </w:r>
    </w:p>
    <w:p w14:paraId="3E05A5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3852</w:t>
      </w:r>
    </w:p>
    <w:p w14:paraId="79A0F04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A.9.1.2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for Initiation/Cease of S-SSB Transmission with V2X Sidelink Communication</w:t>
      </w:r>
      <w:r>
        <w:tab/>
        <w:t>3852</w:t>
      </w:r>
    </w:p>
    <w:p w14:paraId="2E2E82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A.9.1.2.1</w:t>
      </w:r>
      <w:r>
        <w:rPr>
          <w:rFonts w:ascii="Calibri" w:eastAsia="Malgun Gothic" w:hAnsi="Calibri"/>
          <w:sz w:val="22"/>
          <w:szCs w:val="22"/>
        </w:rPr>
        <w:tab/>
      </w:r>
      <w:r>
        <w:t>Test for FR1 NR Cell as synchronization reference source without gap under non-DRX</w:t>
      </w:r>
      <w:r>
        <w:tab/>
        <w:t>3852</w:t>
      </w:r>
    </w:p>
    <w:p w14:paraId="49503C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3852</w:t>
      </w:r>
    </w:p>
    <w:p w14:paraId="261E19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3855</w:t>
      </w:r>
    </w:p>
    <w:p w14:paraId="6BD524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A.9.1.2.2</w:t>
      </w:r>
      <w:r>
        <w:rPr>
          <w:rFonts w:ascii="Calibri" w:eastAsia="Malgun Gothic" w:hAnsi="Calibri"/>
          <w:sz w:val="22"/>
          <w:szCs w:val="22"/>
        </w:rPr>
        <w:tab/>
      </w:r>
      <w:r>
        <w:t>Test for SyncRef UE as synchronization reference source</w:t>
      </w:r>
      <w:r>
        <w:tab/>
        <w:t>3855</w:t>
      </w:r>
    </w:p>
    <w:p w14:paraId="6AF3F99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3855</w:t>
      </w:r>
    </w:p>
    <w:p w14:paraId="2CBBF9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3857</w:t>
      </w:r>
    </w:p>
    <w:p w14:paraId="425587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A.9.1.2.3</w:t>
      </w:r>
      <w:r>
        <w:rPr>
          <w:rFonts w:ascii="Calibri" w:eastAsia="Malgun Gothic" w:hAnsi="Calibri"/>
          <w:sz w:val="22"/>
          <w:szCs w:val="22"/>
        </w:rPr>
        <w:tab/>
      </w:r>
      <w:r>
        <w:t>Test for SyncRef UE as synchronization reference source when SL-DRX is used</w:t>
      </w:r>
      <w:r>
        <w:tab/>
        <w:t>3857</w:t>
      </w:r>
    </w:p>
    <w:p w14:paraId="662BF6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3857</w:t>
      </w:r>
    </w:p>
    <w:p w14:paraId="3F89B2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3859</w:t>
      </w:r>
    </w:p>
    <w:p w14:paraId="209470F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A.9.1.3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 Test for V2X Synchronization Reference Selection/Reselection</w:t>
      </w:r>
      <w:r>
        <w:tab/>
        <w:t>3859</w:t>
      </w:r>
    </w:p>
    <w:p w14:paraId="79BDA8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A.9.1.3.1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Test for GNSS configured as the highest priority</w:t>
      </w:r>
      <w:r>
        <w:tab/>
        <w:t>3859</w:t>
      </w:r>
    </w:p>
    <w:p w14:paraId="7BF976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3859</w:t>
      </w:r>
    </w:p>
    <w:p w14:paraId="2C546C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3861</w:t>
      </w:r>
    </w:p>
    <w:p w14:paraId="3DDE63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Test for FR1 NR Cell configured as the highest priority</w:t>
      </w:r>
      <w:r>
        <w:tab/>
        <w:t>3862</w:t>
      </w:r>
    </w:p>
    <w:p w14:paraId="17A05C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3862</w:t>
      </w:r>
    </w:p>
    <w:p w14:paraId="7E1895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3864</w:t>
      </w:r>
    </w:p>
    <w:p w14:paraId="1027A2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A.9.1.3.3</w:t>
      </w:r>
      <w:r>
        <w:rPr>
          <w:rFonts w:ascii="Calibri" w:eastAsia="Malgun Gothic" w:hAnsi="Calibri"/>
          <w:sz w:val="22"/>
          <w:szCs w:val="22"/>
        </w:rPr>
        <w:tab/>
      </w:r>
      <w:r>
        <w:t>Test for GNSS configured as the highest priority under SL-DRX</w:t>
      </w:r>
      <w:r>
        <w:tab/>
        <w:t>3865</w:t>
      </w:r>
    </w:p>
    <w:p w14:paraId="5B8EF0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3865</w:t>
      </w:r>
    </w:p>
    <w:p w14:paraId="15AF8A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3867</w:t>
      </w:r>
    </w:p>
    <w:p w14:paraId="0A59521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A.9.1.3.4</w:t>
      </w:r>
      <w:r>
        <w:rPr>
          <w:rFonts w:ascii="Calibri" w:eastAsia="Malgun Gothic" w:hAnsi="Calibri"/>
          <w:sz w:val="22"/>
          <w:szCs w:val="22"/>
        </w:rPr>
        <w:tab/>
      </w:r>
      <w:r>
        <w:t>Test for FR1 NR Cell configured as the highest priority under SL-DRX</w:t>
      </w:r>
      <w:r>
        <w:tab/>
        <w:t>3868</w:t>
      </w:r>
    </w:p>
    <w:p w14:paraId="1FAFE7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3868</w:t>
      </w:r>
    </w:p>
    <w:p w14:paraId="3A4FC4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A.9.1.3.4.2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3870</w:t>
      </w:r>
    </w:p>
    <w:p w14:paraId="21372CC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A.9.1.4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for L1 SL-RSRP Measurement</w:t>
      </w:r>
      <w:r>
        <w:tab/>
        <w:t>3871</w:t>
      </w:r>
    </w:p>
    <w:p w14:paraId="5CBCC0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A.9.1.4.1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Autonomous Resource Selection/Reselection</w:t>
      </w:r>
      <w:r>
        <w:tab/>
        <w:t>3871</w:t>
      </w:r>
    </w:p>
    <w:p w14:paraId="504141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3871</w:t>
      </w:r>
    </w:p>
    <w:p w14:paraId="726C2E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3874</w:t>
      </w:r>
    </w:p>
    <w:p w14:paraId="3B5342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A.9.1.4.2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Resource Pre-emption</w:t>
      </w:r>
      <w:r>
        <w:tab/>
        <w:t>3874</w:t>
      </w:r>
    </w:p>
    <w:p w14:paraId="042C0B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3874</w:t>
      </w:r>
    </w:p>
    <w:p w14:paraId="28D0CA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3878</w:t>
      </w:r>
    </w:p>
    <w:p w14:paraId="6D068A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Test for V2X UE Resource Re-evaluation</w:t>
      </w:r>
      <w:r>
        <w:tab/>
        <w:t>3878</w:t>
      </w:r>
    </w:p>
    <w:p w14:paraId="2F038D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3878</w:t>
      </w:r>
    </w:p>
    <w:p w14:paraId="3667BC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3885</w:t>
      </w:r>
    </w:p>
    <w:p w14:paraId="44B53FF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A.9.1.4.4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Autonomous Resource Selection/Reselection with Periodic Sensing</w:t>
      </w:r>
      <w:r>
        <w:tab/>
        <w:t>3885</w:t>
      </w:r>
    </w:p>
    <w:p w14:paraId="786416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3885</w:t>
      </w:r>
    </w:p>
    <w:p w14:paraId="32B21F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3889</w:t>
      </w:r>
    </w:p>
    <w:p w14:paraId="765CE8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A.9.1.4.5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Autonomous Resource Selection/Reselection with Contiguous Sensing</w:t>
      </w:r>
      <w:r>
        <w:tab/>
        <w:t>3889</w:t>
      </w:r>
    </w:p>
    <w:p w14:paraId="6555D6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3889</w:t>
      </w:r>
    </w:p>
    <w:p w14:paraId="290003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3892</w:t>
      </w:r>
    </w:p>
    <w:p w14:paraId="0090AB1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A.9.1.4.6</w:t>
      </w:r>
      <w:r>
        <w:rPr>
          <w:rFonts w:ascii="Calibri" w:eastAsia="Malgun Gothic" w:hAnsi="Calibri"/>
          <w:sz w:val="22"/>
          <w:szCs w:val="22"/>
        </w:rPr>
        <w:tab/>
      </w:r>
      <w:r>
        <w:t>Test for V2X UE Autonomous Resource Selection/Reselection in SL-DRX</w:t>
      </w:r>
      <w:r>
        <w:tab/>
        <w:t>3892</w:t>
      </w:r>
    </w:p>
    <w:p w14:paraId="48FF7A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3892</w:t>
      </w:r>
    </w:p>
    <w:p w14:paraId="0C120D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A.9.1.4.6.2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3896</w:t>
      </w:r>
    </w:p>
    <w:p w14:paraId="2BAEE79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A.9.1.5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for Congestion Control Measurement</w:t>
      </w:r>
      <w:r>
        <w:tab/>
        <w:t>3896</w:t>
      </w:r>
    </w:p>
    <w:p w14:paraId="6FF684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3896</w:t>
      </w:r>
    </w:p>
    <w:p w14:paraId="5F55B3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3902</w:t>
      </w:r>
    </w:p>
    <w:p w14:paraId="75CCE7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A.9.1.6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for Interruption</w:t>
      </w:r>
      <w:r>
        <w:tab/>
        <w:t>3902</w:t>
      </w:r>
    </w:p>
    <w:p w14:paraId="50E527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A.9.1.6.1</w:t>
      </w:r>
      <w:r>
        <w:rPr>
          <w:rFonts w:ascii="Calibri" w:eastAsia="Malgun Gothic" w:hAnsi="Calibri"/>
          <w:sz w:val="22"/>
          <w:szCs w:val="22"/>
        </w:rPr>
        <w:tab/>
      </w:r>
      <w:r>
        <w:t>Test for Interruption to WAN due to V2X Sidelink Communication</w:t>
      </w:r>
      <w:r>
        <w:tab/>
        <w:t>3902</w:t>
      </w:r>
    </w:p>
    <w:p w14:paraId="0229EB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A.9.1.6.1.1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3902</w:t>
      </w:r>
    </w:p>
    <w:p w14:paraId="1D4E23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A.9.1.6.1.2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3905</w:t>
      </w:r>
    </w:p>
    <w:p w14:paraId="59B949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A.9.1.6.2</w:t>
      </w:r>
      <w:r>
        <w:rPr>
          <w:rFonts w:ascii="Calibri" w:eastAsia="Malgun Gothic" w:hAnsi="Calibri"/>
          <w:sz w:val="22"/>
          <w:szCs w:val="22"/>
        </w:rPr>
        <w:tab/>
      </w:r>
      <w:r>
        <w:t>Test for interruption to WAN at transitions between active and non-active during SL-DRX in asynchronous case</w:t>
      </w:r>
      <w:r>
        <w:tab/>
        <w:t>3905</w:t>
      </w:r>
    </w:p>
    <w:p w14:paraId="34503E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A.9.1.6.2.1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3905</w:t>
      </w:r>
    </w:p>
    <w:p w14:paraId="058A9F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A.9.1.6.2.2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3909</w:t>
      </w:r>
    </w:p>
    <w:p w14:paraId="320B56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A.9.1.6.3</w:t>
      </w:r>
      <w:r>
        <w:rPr>
          <w:rFonts w:ascii="Calibri" w:eastAsia="Malgun Gothic" w:hAnsi="Calibri"/>
          <w:sz w:val="22"/>
          <w:szCs w:val="22"/>
        </w:rPr>
        <w:tab/>
      </w:r>
      <w:r>
        <w:t>Test for Interruption at NR Sidelink Diccovery Configuration</w:t>
      </w:r>
      <w:r>
        <w:tab/>
        <w:t>3909</w:t>
      </w:r>
    </w:p>
    <w:p w14:paraId="780066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A.9.1.6.3.1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3909</w:t>
      </w:r>
    </w:p>
    <w:p w14:paraId="426BE5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A.9.1.6.3.2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3912</w:t>
      </w:r>
    </w:p>
    <w:p w14:paraId="404A805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A.9.1.7</w:t>
      </w:r>
      <w:r>
        <w:rPr>
          <w:rFonts w:ascii="Calibri" w:eastAsia="Malgun Gothic" w:hAnsi="Calibri"/>
          <w:sz w:val="22"/>
          <w:szCs w:val="22"/>
        </w:rPr>
        <w:tab/>
      </w:r>
      <w:r>
        <w:t>Selection / Reselection of relay UE</w:t>
      </w:r>
      <w:r>
        <w:tab/>
        <w:t>3912</w:t>
      </w:r>
    </w:p>
    <w:p w14:paraId="052A70D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3912</w:t>
      </w:r>
    </w:p>
    <w:p w14:paraId="483866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A.9.1.7.2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3918</w:t>
      </w:r>
    </w:p>
    <w:p w14:paraId="36D1D5D0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A.10</w:t>
      </w:r>
      <w:r>
        <w:rPr>
          <w:rFonts w:ascii="Calibri" w:eastAsia="Malgun Gothic" w:hAnsi="Calibri"/>
          <w:szCs w:val="22"/>
        </w:rPr>
        <w:tab/>
      </w:r>
      <w:r>
        <w:t>EN-DC Tests with NR PSCell under CCA and Other NR Cells in FR1</w:t>
      </w:r>
      <w:r>
        <w:tab/>
        <w:t>3917</w:t>
      </w:r>
    </w:p>
    <w:p w14:paraId="2B04512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A.10.1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3917</w:t>
      </w:r>
    </w:p>
    <w:p w14:paraId="5FA8F3D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A.10.1.1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3917</w:t>
      </w:r>
    </w:p>
    <w:p w14:paraId="6F9E85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A.10.1.1.1</w:t>
      </w:r>
      <w:r>
        <w:rPr>
          <w:rFonts w:ascii="Calibri" w:eastAsia="Malgun Gothic" w:hAnsi="Calibri"/>
          <w:sz w:val="22"/>
          <w:szCs w:val="22"/>
        </w:rPr>
        <w:tab/>
      </w:r>
      <w:r>
        <w:t>Random Access</w:t>
      </w:r>
      <w:r>
        <w:tab/>
        <w:t>3917</w:t>
      </w:r>
    </w:p>
    <w:p w14:paraId="2F7FBA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A.10.1.1.1.1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contention-based random access for NR PSCell with CCA</w:t>
      </w:r>
      <w:r>
        <w:tab/>
        <w:t>3917</w:t>
      </w:r>
    </w:p>
    <w:p w14:paraId="52106CF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3917</w:t>
      </w:r>
    </w:p>
    <w:p w14:paraId="5B322CE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A.10.1.1.1.1.2</w:t>
      </w:r>
      <w:r>
        <w:rPr>
          <w:rFonts w:ascii="Calibri" w:eastAsia="Malgun Gothic" w:hAnsi="Calibri"/>
          <w:sz w:val="22"/>
          <w:szCs w:val="22"/>
        </w:rPr>
        <w:tab/>
      </w:r>
      <w:r>
        <w:t>Test</w:t>
      </w:r>
      <w:r>
        <w:rPr>
          <w:lang w:eastAsia="zh-CN"/>
        </w:rPr>
        <w:t xml:space="preserve"> Requirements</w:t>
      </w:r>
      <w:r>
        <w:tab/>
        <w:t>3920</w:t>
      </w:r>
    </w:p>
    <w:p w14:paraId="2EF28C71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A.10.1.1.1.1.2.1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Random Access Preamble Transmission</w:t>
      </w:r>
      <w:r>
        <w:tab/>
        <w:t>3920</w:t>
      </w:r>
    </w:p>
    <w:p w14:paraId="2A0286B2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A.10.1.1.1.1.2.2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Random Access Response Reception</w:t>
      </w:r>
      <w:r>
        <w:tab/>
        <w:t>3920</w:t>
      </w:r>
    </w:p>
    <w:p w14:paraId="3DF6249E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A.10.1.1.1.1.2.3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No Random Access Response Reception</w:t>
      </w:r>
      <w:r>
        <w:tab/>
        <w:t>3921</w:t>
      </w:r>
    </w:p>
    <w:p w14:paraId="26E7A5F4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A.10.1.1.1.1.2.4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Receiving an </w:t>
      </w:r>
      <w:r>
        <w:t>UL grant for msg3 retransmission</w:t>
      </w:r>
      <w:r>
        <w:tab/>
        <w:t>3921</w:t>
      </w:r>
    </w:p>
    <w:p w14:paraId="1FD65257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A.10.1.1.1.1.2.5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Contention Resolution Timer expiry</w:t>
      </w:r>
      <w:r>
        <w:tab/>
        <w:t>3921</w:t>
      </w:r>
    </w:p>
    <w:p w14:paraId="7C219F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A.10.1.1.1.2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non-contention based random access for NR PSCell with CCA</w:t>
      </w:r>
      <w:r>
        <w:tab/>
        <w:t>3922</w:t>
      </w:r>
    </w:p>
    <w:p w14:paraId="30E2B8C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Test Purpose </w:t>
      </w:r>
      <w:r>
        <w:t>and</w:t>
      </w:r>
      <w:r>
        <w:rPr>
          <w:lang w:eastAsia="zh-CN"/>
        </w:rPr>
        <w:t xml:space="preserve"> Environment</w:t>
      </w:r>
      <w:r>
        <w:tab/>
        <w:t>3922</w:t>
      </w:r>
    </w:p>
    <w:p w14:paraId="04D7E45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3925</w:t>
      </w:r>
    </w:p>
    <w:p w14:paraId="695FB7F7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A.10.1.1.1.2.</w:t>
      </w:r>
      <w:r>
        <w:rPr>
          <w:lang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SSB-based Random Access Preamble Transmission</w:t>
      </w:r>
      <w:r>
        <w:tab/>
        <w:t>3925</w:t>
      </w:r>
    </w:p>
    <w:p w14:paraId="1821812F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A.10.1.1.1.2.</w:t>
      </w:r>
      <w:r>
        <w:rPr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Random Access Response Reception</w:t>
      </w:r>
      <w:r>
        <w:tab/>
        <w:t>3926</w:t>
      </w:r>
    </w:p>
    <w:p w14:paraId="5865A49D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A.10.1.1.1.2.</w:t>
      </w:r>
      <w:r>
        <w:rPr>
          <w:lang w:eastAsia="zh-CN"/>
        </w:rPr>
        <w:t>2.3</w:t>
      </w:r>
      <w:r>
        <w:rPr>
          <w:rFonts w:ascii="Calibri" w:eastAsia="Malgun Gothic" w:hAnsi="Calibri"/>
          <w:sz w:val="22"/>
          <w:szCs w:val="22"/>
        </w:rPr>
        <w:tab/>
      </w:r>
      <w:r>
        <w:t>No Random Access Response Reception</w:t>
      </w:r>
      <w:r>
        <w:tab/>
        <w:t>3926</w:t>
      </w:r>
    </w:p>
    <w:p w14:paraId="4E6912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A.10.1.1.1.3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contention-based random access for NR PSCell with CCA</w:t>
      </w:r>
      <w:r>
        <w:tab/>
        <w:t>3926</w:t>
      </w:r>
    </w:p>
    <w:p w14:paraId="2FEDD45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3926</w:t>
      </w:r>
    </w:p>
    <w:p w14:paraId="51F855E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3930</w:t>
      </w:r>
    </w:p>
    <w:p w14:paraId="3F03D376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A.10.1.1.1.3.</w:t>
      </w:r>
      <w:r>
        <w:rPr>
          <w:lang w:eastAsia="zh-CN"/>
        </w:rPr>
        <w:t>2.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MsgA Transmission</w:t>
      </w:r>
      <w:r>
        <w:tab/>
        <w:t>3930</w:t>
      </w:r>
    </w:p>
    <w:p w14:paraId="10D42239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A.10.1.1.1.3.</w:t>
      </w:r>
      <w:r>
        <w:rPr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>
        <w:t>MsgB Reception</w:t>
      </w:r>
      <w:r>
        <w:tab/>
        <w:t>3930</w:t>
      </w:r>
    </w:p>
    <w:p w14:paraId="35319BB5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A.10.1.1.1.3.</w:t>
      </w:r>
      <w:r>
        <w:rPr>
          <w:lang w:eastAsia="zh-CN"/>
        </w:rPr>
        <w:t>2.3</w:t>
      </w:r>
      <w:r>
        <w:rPr>
          <w:rFonts w:ascii="Calibri" w:eastAsia="Malgun Gothic" w:hAnsi="Calibri"/>
          <w:sz w:val="22"/>
          <w:szCs w:val="22"/>
        </w:rPr>
        <w:tab/>
      </w:r>
      <w:r>
        <w:t>No MsgB Reception</w:t>
      </w:r>
      <w:r>
        <w:tab/>
        <w:t>3931</w:t>
      </w:r>
    </w:p>
    <w:p w14:paraId="4B2F2E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A.10.1.1.1.4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non-contention based random access for NR PSCell with CCA</w:t>
      </w:r>
      <w:r>
        <w:tab/>
        <w:t>3931</w:t>
      </w:r>
    </w:p>
    <w:p w14:paraId="6C1E2DA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3931</w:t>
      </w:r>
    </w:p>
    <w:p w14:paraId="5CC9A60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A.10.1.1.1.4.2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3935</w:t>
      </w:r>
    </w:p>
    <w:p w14:paraId="3EF4007D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A.10.1.1.1.4.</w:t>
      </w:r>
      <w:r>
        <w:rPr>
          <w:lang w:eastAsia="zh-CN"/>
        </w:rPr>
        <w:t>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MsgA Transmission</w:t>
      </w:r>
      <w:r>
        <w:tab/>
        <w:t>3935</w:t>
      </w:r>
    </w:p>
    <w:p w14:paraId="31C384FE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A.10.1.1.1.4.</w:t>
      </w:r>
      <w:r>
        <w:rPr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MsgB Reception</w:t>
      </w:r>
      <w:r>
        <w:tab/>
        <w:t>3936</w:t>
      </w:r>
    </w:p>
    <w:p w14:paraId="34D1C5FD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A.10.1.1.1.4.</w:t>
      </w:r>
      <w:r>
        <w:rPr>
          <w:lang w:eastAsia="zh-CN"/>
        </w:rPr>
        <w:t>2.3</w:t>
      </w:r>
      <w:r>
        <w:rPr>
          <w:rFonts w:ascii="Calibri" w:eastAsia="Malgun Gothic" w:hAnsi="Calibri"/>
          <w:sz w:val="22"/>
          <w:szCs w:val="22"/>
        </w:rPr>
        <w:tab/>
      </w:r>
      <w:r>
        <w:t>No MsgB Reception</w:t>
      </w:r>
      <w:r>
        <w:tab/>
        <w:t>3936</w:t>
      </w:r>
    </w:p>
    <w:p w14:paraId="6EA539D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 w:cs="Arial"/>
          <w:bCs/>
          <w:lang w:eastAsia="ko-KR"/>
        </w:rPr>
        <w:t>A.10.1.2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  <w:bCs/>
          <w:lang w:eastAsia="ko-KR"/>
        </w:rPr>
        <w:t>Handover with PSCell from EN-DC to EN-DC with known target PSCell using CCA</w:t>
      </w:r>
      <w:r>
        <w:tab/>
        <w:t>3936</w:t>
      </w:r>
    </w:p>
    <w:p w14:paraId="53A929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A.10.1.2.1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3936</w:t>
      </w:r>
    </w:p>
    <w:p w14:paraId="1BB758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eastAsia="ko-KR"/>
        </w:rPr>
        <w:t>A.</w:t>
      </w:r>
      <w:r w:rsidRPr="007229CD">
        <w:rPr>
          <w:rFonts w:eastAsia="MS Mincho" w:cs="Arial"/>
          <w:bCs/>
          <w:lang w:eastAsia="ko-KR"/>
        </w:rPr>
        <w:t>10.1</w:t>
      </w:r>
      <w:r w:rsidRPr="007229CD">
        <w:rPr>
          <w:rFonts w:cs="v4.2.0"/>
          <w:lang w:eastAsia="ko-KR"/>
        </w:rP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3942</w:t>
      </w:r>
    </w:p>
    <w:p w14:paraId="63DC4A6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A.10.2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3943</w:t>
      </w:r>
    </w:p>
    <w:p w14:paraId="152023D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A.10.2.1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3943</w:t>
      </w:r>
    </w:p>
    <w:p w14:paraId="0D0CE7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UE Transmit Timing Test with PSCell under DL CCA</w:t>
      </w:r>
      <w:r>
        <w:tab/>
        <w:t>3943</w:t>
      </w:r>
    </w:p>
    <w:p w14:paraId="431BAE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A.10.2.1.1.1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3943</w:t>
      </w:r>
    </w:p>
    <w:p w14:paraId="181224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A.10.2.1.1.2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3946</w:t>
      </w:r>
    </w:p>
    <w:p w14:paraId="0B158FE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A.10.2.2</w:t>
      </w:r>
      <w:r>
        <w:rPr>
          <w:rFonts w:ascii="Calibri" w:eastAsia="Malgun Gothic" w:hAnsi="Calibri"/>
          <w:sz w:val="22"/>
          <w:szCs w:val="22"/>
        </w:rPr>
        <w:tab/>
      </w:r>
      <w:r>
        <w:t>UE timing advance</w:t>
      </w:r>
      <w:r>
        <w:tab/>
        <w:t>3947</w:t>
      </w:r>
    </w:p>
    <w:p w14:paraId="553EA4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A.10.2.2.1</w:t>
      </w:r>
      <w:r>
        <w:rPr>
          <w:rFonts w:ascii="Calibri" w:eastAsia="Malgun Gothic" w:hAnsi="Calibri"/>
          <w:sz w:val="22"/>
          <w:szCs w:val="22"/>
        </w:rPr>
        <w:tab/>
      </w:r>
      <w:r>
        <w:t>UE Timing Advance Adjustment Accuracy with PSCell under DL CCA</w:t>
      </w:r>
      <w:r>
        <w:tab/>
        <w:t>3947</w:t>
      </w:r>
    </w:p>
    <w:p w14:paraId="5F4062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A.10.2.2.1.1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3947</w:t>
      </w:r>
    </w:p>
    <w:p w14:paraId="440356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A.10.2.2.1.2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3947</w:t>
      </w:r>
    </w:p>
    <w:p w14:paraId="4F210E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A.10.2.2.1.3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3951</w:t>
      </w:r>
    </w:p>
    <w:p w14:paraId="4227D55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A.10.3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3951</w:t>
      </w:r>
    </w:p>
    <w:p w14:paraId="0D2F49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3951</w:t>
      </w:r>
    </w:p>
    <w:p w14:paraId="6A1B4C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3951</w:t>
      </w:r>
    </w:p>
    <w:p w14:paraId="3455F2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PSCell configured with SSB-based RLM RS in non-DRX mode</w:t>
      </w:r>
      <w:r>
        <w:tab/>
        <w:t>3952</w:t>
      </w:r>
    </w:p>
    <w:p w14:paraId="60537A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3952</w:t>
      </w:r>
    </w:p>
    <w:p w14:paraId="7D8210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3956</w:t>
      </w:r>
    </w:p>
    <w:p w14:paraId="01CEFC2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PSCell configured with SSB-based RLM RS in non-DRX mode</w:t>
      </w:r>
      <w:r>
        <w:tab/>
        <w:t>3957</w:t>
      </w:r>
    </w:p>
    <w:p w14:paraId="7CAC51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3957</w:t>
      </w:r>
    </w:p>
    <w:p w14:paraId="79CA82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3962</w:t>
      </w:r>
    </w:p>
    <w:p w14:paraId="68F400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PSCell configured with SSB-based RLM RS in DRX mode</w:t>
      </w:r>
      <w:r>
        <w:tab/>
        <w:t>3962</w:t>
      </w:r>
    </w:p>
    <w:p w14:paraId="73CA0F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3962</w:t>
      </w:r>
    </w:p>
    <w:p w14:paraId="29BE1B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3962</w:t>
      </w:r>
    </w:p>
    <w:p w14:paraId="7D42BC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PSCell configured with SSB-based RLM RS in DRX mode</w:t>
      </w:r>
      <w:r>
        <w:tab/>
        <w:t>3962</w:t>
      </w:r>
    </w:p>
    <w:p w14:paraId="04464D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3962</w:t>
      </w:r>
    </w:p>
    <w:p w14:paraId="18078B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3962</w:t>
      </w:r>
    </w:p>
    <w:p w14:paraId="7491A08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3962</w:t>
      </w:r>
    </w:p>
    <w:p w14:paraId="11C849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A.10.3.2.1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interruptions during SCell operations with CCA</w:t>
      </w:r>
      <w:r>
        <w:tab/>
        <w:t>3962</w:t>
      </w:r>
    </w:p>
    <w:p w14:paraId="4BB530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A.10.3.2</w:t>
      </w:r>
      <w:r>
        <w:rPr>
          <w:lang w:eastAsia="zh-CN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3962</w:t>
      </w:r>
    </w:p>
    <w:p w14:paraId="010F22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A.10.3.2.1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3967</w:t>
      </w:r>
    </w:p>
    <w:p w14:paraId="3CA1157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3967</w:t>
      </w:r>
    </w:p>
    <w:p w14:paraId="0AC13C8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A.10.3.3.1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known NR SCell with NR PSCell and NR SCell under CCA, 160 ms SCell measurement cycle</w:t>
      </w:r>
      <w:r>
        <w:tab/>
        <w:t>3967</w:t>
      </w:r>
    </w:p>
    <w:p w14:paraId="323B61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3967</w:t>
      </w:r>
    </w:p>
    <w:p w14:paraId="2B158B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3972</w:t>
      </w:r>
    </w:p>
    <w:p w14:paraId="749F60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A.10.3.3.2 SCell Activation and Deactivation of known NR SCell with NR PSCell and NR SCell under CCA, 640 ms SCell measurement cycle</w:t>
      </w:r>
      <w:r>
        <w:tab/>
        <w:t>3972</w:t>
      </w:r>
    </w:p>
    <w:p w14:paraId="213E47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3972</w:t>
      </w:r>
    </w:p>
    <w:p w14:paraId="6D3ACE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3973</w:t>
      </w:r>
    </w:p>
    <w:p w14:paraId="04156E4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A.10.3.3.3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unknown NR SCell with NR PSCell and NR SCell under CCA</w:t>
      </w:r>
      <w:r>
        <w:tab/>
        <w:t>3973</w:t>
      </w:r>
    </w:p>
    <w:p w14:paraId="453341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3973</w:t>
      </w:r>
    </w:p>
    <w:p w14:paraId="5A696F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A.10.3.3.3.2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3974</w:t>
      </w:r>
    </w:p>
    <w:p w14:paraId="19EEA79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A.10.3.4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3974</w:t>
      </w:r>
    </w:p>
    <w:p w14:paraId="73A091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A.10.3.4.1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SSB-based BFD and LR in non-DRX mode</w:t>
      </w:r>
      <w:r>
        <w:tab/>
        <w:t>3974</w:t>
      </w:r>
    </w:p>
    <w:p w14:paraId="720114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3974</w:t>
      </w:r>
    </w:p>
    <w:p w14:paraId="2E8E9C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A.10.3.4.1.2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3979</w:t>
      </w:r>
    </w:p>
    <w:p w14:paraId="30095C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A.10.3.4.2</w:t>
      </w:r>
      <w:r>
        <w:rPr>
          <w:rFonts w:ascii="Calibri" w:eastAsia="Malgun Gothic" w:hAnsi="Calibri"/>
          <w:sz w:val="22"/>
          <w:szCs w:val="22"/>
        </w:rPr>
        <w:tab/>
      </w:r>
      <w:r>
        <w:t>EN-DC Beam Failure Detection and Link Recovery Test for FR1 PSCell configured with SSB-based BFD and LR in DRX mode</w:t>
      </w:r>
      <w:r>
        <w:tab/>
        <w:t>3979</w:t>
      </w:r>
    </w:p>
    <w:p w14:paraId="722347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A.10.3.4.2.1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3979</w:t>
      </w:r>
    </w:p>
    <w:p w14:paraId="4E7AE9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A.10.3.4.2.2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3985</w:t>
      </w:r>
    </w:p>
    <w:p w14:paraId="5C4C1CD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A.10.3.5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switching</w:t>
      </w:r>
      <w:r>
        <w:tab/>
        <w:t>3985</w:t>
      </w:r>
    </w:p>
    <w:p w14:paraId="6EFB8B5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A.10.3.5.1</w:t>
      </w:r>
      <w:r>
        <w:rPr>
          <w:rFonts w:ascii="Calibri" w:eastAsia="Malgun Gothic" w:hAnsi="Calibri"/>
          <w:sz w:val="22"/>
          <w:szCs w:val="22"/>
        </w:rPr>
        <w:tab/>
      </w:r>
      <w:r>
        <w:t>UL active BWP switch delay with consistent UL LBT failure on PSCell subject to UL CCA in EN-DC</w:t>
      </w:r>
      <w:r>
        <w:tab/>
        <w:t>3985</w:t>
      </w:r>
    </w:p>
    <w:p w14:paraId="431D98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A.10.3.5.1.2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3990</w:t>
      </w:r>
    </w:p>
    <w:p w14:paraId="6183230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A.10.3.5.2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3991</w:t>
      </w:r>
    </w:p>
    <w:p w14:paraId="7EE302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A.10.3.5.2.1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lang w:val="en-US"/>
        </w:rPr>
        <w:t>E-UTRAN – NR PSCell FR1 DL active BWP switch in non-DRX in synchronous EN-DC</w:t>
      </w:r>
      <w:r>
        <w:tab/>
        <w:t>3991</w:t>
      </w:r>
    </w:p>
    <w:p w14:paraId="65E9B5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A.10.3.5.2.2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FR1 DL active BWP switch with FR1 SCell in non-DRX in synchronous EN-DC</w:t>
      </w:r>
      <w:r>
        <w:tab/>
        <w:t>3994</w:t>
      </w:r>
    </w:p>
    <w:p w14:paraId="51DE50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A.10.3.5.3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3998</w:t>
      </w:r>
    </w:p>
    <w:p w14:paraId="58C9CB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A.10.3.5.3.1</w:t>
      </w:r>
      <w:r>
        <w:rPr>
          <w:rFonts w:ascii="Calibri" w:eastAsia="Malgun Gothic" w:hAnsi="Calibri"/>
          <w:sz w:val="22"/>
          <w:szCs w:val="22"/>
        </w:rPr>
        <w:tab/>
      </w:r>
      <w:r>
        <w:t>E-UTRAN – NR PSCell FR1 DL active BWP switch in non-DRX in synchronous EN-DC</w:t>
      </w:r>
      <w:r>
        <w:tab/>
        <w:t>3998</w:t>
      </w:r>
    </w:p>
    <w:p w14:paraId="5097629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A.10.3.6</w:t>
      </w:r>
      <w:r>
        <w:rPr>
          <w:rFonts w:ascii="Calibri" w:eastAsia="Malgun Gothic" w:hAnsi="Calibri"/>
          <w:sz w:val="22"/>
          <w:szCs w:val="22"/>
        </w:rPr>
        <w:tab/>
      </w:r>
      <w:r>
        <w:t>PSCell addition and release delay</w:t>
      </w:r>
      <w:r>
        <w:tab/>
        <w:t>4002</w:t>
      </w:r>
    </w:p>
    <w:p w14:paraId="5AAF3F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A.10.3.6.1</w:t>
      </w:r>
      <w:r>
        <w:rPr>
          <w:rFonts w:ascii="Calibri" w:eastAsia="Malgun Gothic" w:hAnsi="Calibri"/>
          <w:sz w:val="22"/>
          <w:szCs w:val="22"/>
        </w:rPr>
        <w:tab/>
      </w:r>
      <w:r>
        <w:t>Addition and Release Delay of known NR PSCell on the carrier under CCA</w:t>
      </w:r>
      <w:r>
        <w:tab/>
        <w:t>4002</w:t>
      </w:r>
    </w:p>
    <w:p w14:paraId="1015DF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A.10.3.6.1.1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4002</w:t>
      </w:r>
    </w:p>
    <w:p w14:paraId="3221B9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A.10.3.6.1.2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4007</w:t>
      </w:r>
    </w:p>
    <w:p w14:paraId="52C88AB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A.10.3.7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4008</w:t>
      </w:r>
    </w:p>
    <w:p w14:paraId="727DA8B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A.10.4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4008</w:t>
      </w:r>
    </w:p>
    <w:p w14:paraId="59BECE2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A.10.4.1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4008</w:t>
      </w:r>
    </w:p>
    <w:p w14:paraId="07F754E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A.10.4.1.1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PSCC without gaps under non-DRX</w:t>
      </w:r>
      <w:r>
        <w:tab/>
        <w:t>4008</w:t>
      </w:r>
    </w:p>
    <w:p w14:paraId="36811E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4008</w:t>
      </w:r>
    </w:p>
    <w:p w14:paraId="127FB7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4008</w:t>
      </w:r>
    </w:p>
    <w:p w14:paraId="489CC9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4008</w:t>
      </w:r>
    </w:p>
    <w:p w14:paraId="41E564A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A.10.4.1.2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PSCC without gaps under DRX</w:t>
      </w:r>
      <w:r>
        <w:tab/>
        <w:t>4009</w:t>
      </w:r>
    </w:p>
    <w:p w14:paraId="185418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4009</w:t>
      </w:r>
    </w:p>
    <w:p w14:paraId="6D4307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4009</w:t>
      </w:r>
    </w:p>
    <w:p w14:paraId="3F7446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4009</w:t>
      </w:r>
    </w:p>
    <w:p w14:paraId="6AAECBB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A.10.4.1.3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PSCC with per-UE gaps under non-DRX</w:t>
      </w:r>
      <w:r>
        <w:tab/>
        <w:t>4009</w:t>
      </w:r>
    </w:p>
    <w:p w14:paraId="4EC9F1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4009</w:t>
      </w:r>
    </w:p>
    <w:p w14:paraId="3435AF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4009</w:t>
      </w:r>
    </w:p>
    <w:p w14:paraId="0A90FF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4009</w:t>
      </w:r>
    </w:p>
    <w:p w14:paraId="77AD1F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A.10.4.1.4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PSCC with per-UE gaps under DRX</w:t>
      </w:r>
      <w:r>
        <w:tab/>
        <w:t>4010</w:t>
      </w:r>
    </w:p>
    <w:p w14:paraId="47A456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4010</w:t>
      </w:r>
    </w:p>
    <w:p w14:paraId="0692CC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4010</w:t>
      </w:r>
    </w:p>
    <w:p w14:paraId="48B203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4010</w:t>
      </w:r>
    </w:p>
    <w:p w14:paraId="703B0A9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A.10.4.1.5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non-DRX</w:t>
      </w:r>
      <w:r>
        <w:tab/>
        <w:t>4010</w:t>
      </w:r>
    </w:p>
    <w:p w14:paraId="241275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4010</w:t>
      </w:r>
    </w:p>
    <w:p w14:paraId="733D70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4010</w:t>
      </w:r>
    </w:p>
    <w:p w14:paraId="17144E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4010</w:t>
      </w:r>
    </w:p>
    <w:p w14:paraId="01195C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A.10.4.1.6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DRX</w:t>
      </w:r>
      <w:r>
        <w:tab/>
        <w:t>4011</w:t>
      </w:r>
    </w:p>
    <w:p w14:paraId="44F763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4011</w:t>
      </w:r>
    </w:p>
    <w:p w14:paraId="61B0D1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A.10.4.1.6.2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4011</w:t>
      </w:r>
    </w:p>
    <w:p w14:paraId="575B99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4011</w:t>
      </w:r>
    </w:p>
    <w:p w14:paraId="700F16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A.10.4.1.7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non-DRX</w:t>
      </w:r>
      <w:r>
        <w:tab/>
        <w:t>4011</w:t>
      </w:r>
    </w:p>
    <w:p w14:paraId="0DE01D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4011</w:t>
      </w:r>
    </w:p>
    <w:p w14:paraId="69C828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A.10.4.1.7.2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4011</w:t>
      </w:r>
    </w:p>
    <w:p w14:paraId="3EBD5B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4011</w:t>
      </w:r>
    </w:p>
    <w:p w14:paraId="01652F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A.10.4.1.8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DRX</w:t>
      </w:r>
      <w:r>
        <w:tab/>
        <w:t>4012</w:t>
      </w:r>
    </w:p>
    <w:p w14:paraId="21DB61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4012</w:t>
      </w:r>
    </w:p>
    <w:p w14:paraId="783BCA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A.10.4.1.8.2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4012</w:t>
      </w:r>
    </w:p>
    <w:p w14:paraId="28E2E3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4012</w:t>
      </w:r>
    </w:p>
    <w:p w14:paraId="234751D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A.10.4.1.9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 on PSCC</w:t>
      </w:r>
      <w:r>
        <w:tab/>
        <w:t>4012</w:t>
      </w:r>
    </w:p>
    <w:p w14:paraId="021B04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4012</w:t>
      </w:r>
    </w:p>
    <w:p w14:paraId="617A8F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A.10.4.1.9.2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4012</w:t>
      </w:r>
    </w:p>
    <w:p w14:paraId="35E1F0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A.10.4.1.10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 on PSCC</w:t>
      </w:r>
      <w:r>
        <w:tab/>
        <w:t>4013</w:t>
      </w:r>
    </w:p>
    <w:p w14:paraId="37C460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4013</w:t>
      </w:r>
    </w:p>
    <w:p w14:paraId="03C9EA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A.10.4.1.10.2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4013</w:t>
      </w:r>
    </w:p>
    <w:p w14:paraId="7440D3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A.10.4.1.11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 on SCC</w:t>
      </w:r>
      <w:r>
        <w:tab/>
        <w:t>4013</w:t>
      </w:r>
    </w:p>
    <w:p w14:paraId="760AFE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4013</w:t>
      </w:r>
    </w:p>
    <w:p w14:paraId="1EE46E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4013</w:t>
      </w:r>
    </w:p>
    <w:p w14:paraId="3C75A8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A.10.4.1.12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 on SCC</w:t>
      </w:r>
      <w:r>
        <w:tab/>
        <w:t>4014</w:t>
      </w:r>
    </w:p>
    <w:p w14:paraId="08C29A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4014</w:t>
      </w:r>
    </w:p>
    <w:p w14:paraId="2CBA52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A.10.4.1.12.2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4014</w:t>
      </w:r>
    </w:p>
    <w:p w14:paraId="02FC5E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A.10.4.2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4014</w:t>
      </w:r>
    </w:p>
    <w:p w14:paraId="26CED2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A.10.4.2.1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</w:t>
      </w:r>
      <w:r>
        <w:tab/>
        <w:t>4014</w:t>
      </w:r>
    </w:p>
    <w:p w14:paraId="67797F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4014</w:t>
      </w:r>
    </w:p>
    <w:p w14:paraId="3B10D2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4014</w:t>
      </w:r>
    </w:p>
    <w:p w14:paraId="0F67E9E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A.10.4.2.2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</w:t>
      </w:r>
      <w:r>
        <w:tab/>
        <w:t>4015</w:t>
      </w:r>
    </w:p>
    <w:p w14:paraId="208499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4015</w:t>
      </w:r>
    </w:p>
    <w:p w14:paraId="1A03D2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4015</w:t>
      </w:r>
    </w:p>
    <w:p w14:paraId="1FB314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A.10.4.2.3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with CCA cell without SSB time index detection when DRX is not used</w:t>
      </w:r>
      <w:r>
        <w:tab/>
        <w:t>4015</w:t>
      </w:r>
    </w:p>
    <w:p w14:paraId="342BC8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4015</w:t>
      </w:r>
    </w:p>
    <w:p w14:paraId="0EB1BF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4020</w:t>
      </w:r>
    </w:p>
    <w:p w14:paraId="541E6B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A.10.4.2.4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CCA without SSB time index detection when DRX is used</w:t>
      </w:r>
      <w:r>
        <w:tab/>
        <w:t>4021</w:t>
      </w:r>
    </w:p>
    <w:p w14:paraId="2E0C28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4021</w:t>
      </w:r>
    </w:p>
    <w:p w14:paraId="2383A2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4025</w:t>
      </w:r>
    </w:p>
    <w:p w14:paraId="0C0FC27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A.10.4.2.5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CCA with SSB time index detection when DRX is not used</w:t>
      </w:r>
      <w:r>
        <w:tab/>
        <w:t>4026</w:t>
      </w:r>
    </w:p>
    <w:p w14:paraId="53A2FA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4026</w:t>
      </w:r>
    </w:p>
    <w:p w14:paraId="2E8272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4030</w:t>
      </w:r>
    </w:p>
    <w:p w14:paraId="5D754E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A.10.4.2.6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CCA with SSB time index detection when DRX is used</w:t>
      </w:r>
      <w:r>
        <w:tab/>
        <w:t>4031</w:t>
      </w:r>
    </w:p>
    <w:p w14:paraId="785EE7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4031</w:t>
      </w:r>
    </w:p>
    <w:p w14:paraId="6BE004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4035</w:t>
      </w:r>
    </w:p>
    <w:p w14:paraId="0C1D6B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A.10.4.2.7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without SSB time index detection when DRX is not used</w:t>
      </w:r>
      <w:r>
        <w:tab/>
        <w:t>4036</w:t>
      </w:r>
    </w:p>
    <w:p w14:paraId="5FC41C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4036</w:t>
      </w:r>
    </w:p>
    <w:p w14:paraId="0179D9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4042</w:t>
      </w:r>
    </w:p>
    <w:p w14:paraId="3AA131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A.10.4.2.8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without SSB time index detection when DRX is used</w:t>
      </w:r>
      <w:r>
        <w:tab/>
        <w:t>4042</w:t>
      </w:r>
    </w:p>
    <w:p w14:paraId="5507BD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4042</w:t>
      </w:r>
    </w:p>
    <w:p w14:paraId="24F186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4048</w:t>
      </w:r>
    </w:p>
    <w:p w14:paraId="60B609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A.10.4.2.9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SSB time index detection when DRX is not used</w:t>
      </w:r>
      <w:r>
        <w:tab/>
        <w:t>4049</w:t>
      </w:r>
    </w:p>
    <w:p w14:paraId="428420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4049</w:t>
      </w:r>
    </w:p>
    <w:p w14:paraId="61ED8C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4054</w:t>
      </w:r>
    </w:p>
    <w:p w14:paraId="712BA9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A.10.4.2.10</w:t>
      </w:r>
      <w:r>
        <w:rPr>
          <w:rFonts w:ascii="Calibri" w:eastAsia="Malgun Gothic" w:hAnsi="Calibri"/>
          <w:sz w:val="22"/>
          <w:szCs w:val="22"/>
        </w:rPr>
        <w:tab/>
      </w:r>
      <w:r>
        <w:t>EN-DC event triggered reporting tests for FR1 cell with SSB time index detection when DRX is used</w:t>
      </w:r>
      <w:r>
        <w:tab/>
        <w:t>4054</w:t>
      </w:r>
    </w:p>
    <w:p w14:paraId="331B434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4054</w:t>
      </w:r>
    </w:p>
    <w:p w14:paraId="37F0B4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A.10.4.2.10.2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4060</w:t>
      </w:r>
    </w:p>
    <w:p w14:paraId="2840546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A.10.4.3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beam reporting</w:t>
      </w:r>
      <w:r>
        <w:tab/>
        <w:t>4061</w:t>
      </w:r>
    </w:p>
    <w:p w14:paraId="46F269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A.10.4.3.1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PSCC when DRX is not used</w:t>
      </w:r>
      <w:r>
        <w:tab/>
        <w:t>4061</w:t>
      </w:r>
    </w:p>
    <w:p w14:paraId="5CBE9B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4061</w:t>
      </w:r>
    </w:p>
    <w:p w14:paraId="1753A5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4061</w:t>
      </w:r>
    </w:p>
    <w:p w14:paraId="7F02DF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4063</w:t>
      </w:r>
    </w:p>
    <w:p w14:paraId="2C41295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A.10.4.3.2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PSCC when DRX is used</w:t>
      </w:r>
      <w:r>
        <w:tab/>
        <w:t>4064</w:t>
      </w:r>
    </w:p>
    <w:p w14:paraId="5ADBCD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4064</w:t>
      </w:r>
    </w:p>
    <w:p w14:paraId="3D7A45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4064</w:t>
      </w:r>
    </w:p>
    <w:p w14:paraId="16C9B4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4066</w:t>
      </w:r>
    </w:p>
    <w:p w14:paraId="531664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A.10.4.3.3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SCC when DRX is not used</w:t>
      </w:r>
      <w:r>
        <w:tab/>
        <w:t>4067</w:t>
      </w:r>
    </w:p>
    <w:p w14:paraId="1D2713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4067</w:t>
      </w:r>
    </w:p>
    <w:p w14:paraId="7F1395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4067</w:t>
      </w:r>
    </w:p>
    <w:p w14:paraId="2D5FC6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4070</w:t>
      </w:r>
    </w:p>
    <w:p w14:paraId="4E5AC9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A.10.4.3.4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SCC when DRX is used</w:t>
      </w:r>
      <w:r>
        <w:tab/>
        <w:t>4071</w:t>
      </w:r>
    </w:p>
    <w:p w14:paraId="0BE351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4071</w:t>
      </w:r>
    </w:p>
    <w:p w14:paraId="2AA869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4071</w:t>
      </w:r>
    </w:p>
    <w:p w14:paraId="19E0C2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A.10.4.3.4.3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4074</w:t>
      </w:r>
    </w:p>
    <w:p w14:paraId="5E88FAA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A.10.4.4</w:t>
      </w:r>
      <w:r>
        <w:rPr>
          <w:rFonts w:ascii="Calibri" w:eastAsia="Malgun Gothic" w:hAnsi="Calibri"/>
          <w:sz w:val="22"/>
          <w:szCs w:val="22"/>
        </w:rPr>
        <w:tab/>
      </w:r>
      <w:r>
        <w:t>E-UTRAN</w:t>
      </w:r>
      <w:r w:rsidRPr="007275DF">
        <w:sym w:font="Symbol" w:char="F02D"/>
      </w:r>
      <w:r>
        <w:t>NR inter-RAT measurements on NR carrier frequency under CCA</w:t>
      </w:r>
      <w:r>
        <w:tab/>
        <w:t>4075</w:t>
      </w:r>
    </w:p>
    <w:p w14:paraId="480588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A.10.4.4.1</w:t>
      </w:r>
      <w:r>
        <w:rPr>
          <w:rFonts w:ascii="Calibri" w:eastAsia="Malgun Gothic" w:hAnsi="Calibri"/>
          <w:sz w:val="22"/>
          <w:szCs w:val="22"/>
        </w:rPr>
        <w:tab/>
      </w:r>
      <w:r>
        <w:t>E-UTRA-NR inter-RAT event triggered reporting tests for FR1 without SSB time index detection when DRX is not used</w:t>
      </w:r>
      <w:r>
        <w:tab/>
        <w:t>4075</w:t>
      </w:r>
    </w:p>
    <w:p w14:paraId="174426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4075</w:t>
      </w:r>
    </w:p>
    <w:p w14:paraId="2C79F5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4079</w:t>
      </w:r>
    </w:p>
    <w:p w14:paraId="5DC17A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A.10.4.4.2</w:t>
      </w:r>
      <w:r>
        <w:rPr>
          <w:rFonts w:ascii="Calibri" w:eastAsia="Malgun Gothic" w:hAnsi="Calibri"/>
          <w:sz w:val="22"/>
          <w:szCs w:val="22"/>
        </w:rPr>
        <w:tab/>
      </w:r>
      <w:r>
        <w:t>E-UTRA</w:t>
      </w:r>
      <w:r>
        <w:rPr>
          <w:lang w:eastAsia="zh-CN"/>
        </w:rPr>
        <w:t>-</w:t>
      </w:r>
      <w:r>
        <w:t xml:space="preserve">NR </w:t>
      </w:r>
      <w:r>
        <w:rPr>
          <w:lang w:eastAsia="zh-CN"/>
        </w:rPr>
        <w:t>i</w:t>
      </w:r>
      <w:r>
        <w:t>nter-RAT event triggered reporting tests for FR1 without SSB time index detection when DRX is used</w:t>
      </w:r>
      <w:r>
        <w:tab/>
        <w:t>4080</w:t>
      </w:r>
    </w:p>
    <w:p w14:paraId="627AD9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4080</w:t>
      </w:r>
    </w:p>
    <w:p w14:paraId="1E03CD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4085</w:t>
      </w:r>
    </w:p>
    <w:p w14:paraId="12F40F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A.10.4.4.3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not used</w:t>
      </w:r>
      <w:r>
        <w:tab/>
        <w:t>4086</w:t>
      </w:r>
    </w:p>
    <w:p w14:paraId="37FBBB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4086</w:t>
      </w:r>
    </w:p>
    <w:p w14:paraId="4F61E9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4090</w:t>
      </w:r>
    </w:p>
    <w:p w14:paraId="7A52DD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A.10.4.4.4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used</w:t>
      </w:r>
      <w:r>
        <w:tab/>
        <w:t>4091</w:t>
      </w:r>
    </w:p>
    <w:p w14:paraId="580A24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4091</w:t>
      </w:r>
    </w:p>
    <w:p w14:paraId="182D81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A.10.4.4.4.2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4096</w:t>
      </w:r>
    </w:p>
    <w:p w14:paraId="24D47D4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A.10.5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4097</w:t>
      </w:r>
    </w:p>
    <w:p w14:paraId="06D5CA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A.10.5.1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4097</w:t>
      </w:r>
    </w:p>
    <w:p w14:paraId="52D7D02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Intra-frequency measurement accuracy on a </w:t>
      </w:r>
      <w:r>
        <w:t>CCA serving cell</w:t>
      </w:r>
      <w:r>
        <w:tab/>
        <w:t>4097</w:t>
      </w:r>
    </w:p>
    <w:p w14:paraId="3C5936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4097</w:t>
      </w:r>
    </w:p>
    <w:p w14:paraId="457A2D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4097</w:t>
      </w:r>
    </w:p>
    <w:p w14:paraId="7B20AB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4100</w:t>
      </w:r>
    </w:p>
    <w:p w14:paraId="2F70F53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measurement accuracy with FR1 CCA serving cell and FR1 CCA target cell</w:t>
      </w:r>
      <w:r>
        <w:tab/>
        <w:t>4100</w:t>
      </w:r>
    </w:p>
    <w:p w14:paraId="1B7B65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4100</w:t>
      </w:r>
    </w:p>
    <w:p w14:paraId="67E9B7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4100</w:t>
      </w:r>
    </w:p>
    <w:p w14:paraId="0C3E01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4103</w:t>
      </w:r>
    </w:p>
    <w:p w14:paraId="41D521E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A.10.5.2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SS-RSRQ</w:t>
      </w:r>
      <w:r>
        <w:tab/>
        <w:t>4103</w:t>
      </w:r>
    </w:p>
    <w:p w14:paraId="288158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bCs/>
          <w:snapToGrid w:val="0"/>
        </w:rPr>
        <w:t>A.10.5.2.1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bCs/>
          <w:snapToGrid w:val="0"/>
        </w:rPr>
        <w:t>Intra-frequency measurement accuracy with FR1 CCA serving cell and FR1 CCA target cell</w:t>
      </w:r>
      <w:r>
        <w:tab/>
        <w:t>4103</w:t>
      </w:r>
    </w:p>
    <w:p w14:paraId="051AF3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Purpose and Environment</w:t>
      </w:r>
      <w:r>
        <w:tab/>
        <w:t>4103</w:t>
      </w:r>
    </w:p>
    <w:p w14:paraId="75FFA2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Parameters</w:t>
      </w:r>
      <w:r>
        <w:tab/>
        <w:t>4103</w:t>
      </w:r>
    </w:p>
    <w:p w14:paraId="6B1090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Requirements</w:t>
      </w:r>
      <w:r>
        <w:tab/>
        <w:t>4106</w:t>
      </w:r>
    </w:p>
    <w:p w14:paraId="7592CC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bCs/>
          <w:snapToGrid w:val="0"/>
        </w:rPr>
        <w:t>A.10.5.2.2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bCs/>
          <w:snapToGrid w:val="0"/>
        </w:rPr>
        <w:t>Inter-frequency measurement accuracy with FR1 CCA serving cell and FR1 CCA target cell</w:t>
      </w:r>
      <w:r>
        <w:tab/>
        <w:t>4106</w:t>
      </w:r>
    </w:p>
    <w:p w14:paraId="1BCB60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Purpose and Environment</w:t>
      </w:r>
      <w:r>
        <w:tab/>
        <w:t>4106</w:t>
      </w:r>
    </w:p>
    <w:p w14:paraId="6436A4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Parameters</w:t>
      </w:r>
      <w:r>
        <w:tab/>
        <w:t>4106</w:t>
      </w:r>
    </w:p>
    <w:p w14:paraId="1F46154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  <w:snapToGrid w:val="0"/>
        </w:rPr>
        <w:t>A.10.5.2.2.3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  <w:snapToGrid w:val="0"/>
        </w:rPr>
        <w:t>Test Requirements</w:t>
      </w:r>
      <w:r>
        <w:tab/>
        <w:t>4109</w:t>
      </w:r>
    </w:p>
    <w:p w14:paraId="5EAB8CC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A.10.5.3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SS-SINR</w:t>
      </w:r>
      <w:r>
        <w:tab/>
        <w:t>4109</w:t>
      </w:r>
    </w:p>
    <w:p w14:paraId="764480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PSCC</w:t>
      </w:r>
      <w:r>
        <w:tab/>
        <w:t>4109</w:t>
      </w:r>
    </w:p>
    <w:p w14:paraId="3CFF3F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4109</w:t>
      </w:r>
    </w:p>
    <w:p w14:paraId="272DEE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4109</w:t>
      </w:r>
    </w:p>
    <w:p w14:paraId="28330F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4112</w:t>
      </w:r>
    </w:p>
    <w:p w14:paraId="49DCE3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A.10.5.3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measurement accuracy on PSCC</w:t>
      </w:r>
      <w:r>
        <w:tab/>
        <w:t>4112</w:t>
      </w:r>
    </w:p>
    <w:p w14:paraId="3A0A59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4112</w:t>
      </w:r>
    </w:p>
    <w:p w14:paraId="3A117B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A.10.5.3.</w:t>
      </w:r>
      <w:r>
        <w:rPr>
          <w:lang w:eastAsia="zh-CN"/>
        </w:rPr>
        <w:t>2</w:t>
      </w:r>
      <w:r>
        <w:rPr>
          <w:lang w:eastAsia="ko-KR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4112</w:t>
      </w:r>
    </w:p>
    <w:p w14:paraId="4BA986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A.10.5.3.</w:t>
      </w:r>
      <w:r>
        <w:rPr>
          <w:lang w:eastAsia="zh-CN"/>
        </w:rPr>
        <w:t>2</w:t>
      </w:r>
      <w:r>
        <w:rPr>
          <w:lang w:eastAsia="ko-KR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4115</w:t>
      </w:r>
    </w:p>
    <w:p w14:paraId="41875C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SCC</w:t>
      </w:r>
      <w:r>
        <w:tab/>
        <w:t>4115</w:t>
      </w:r>
    </w:p>
    <w:p w14:paraId="00FF65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A.10.5.3.3.1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4115</w:t>
      </w:r>
    </w:p>
    <w:p w14:paraId="60DB7C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4115</w:t>
      </w:r>
    </w:p>
    <w:p w14:paraId="5F553B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A.10.5.3.3.3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4118</w:t>
      </w:r>
    </w:p>
    <w:p w14:paraId="63C7B05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A.10.5.4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 with CCA serving cell</w:t>
      </w:r>
      <w:r>
        <w:tab/>
        <w:t>4118</w:t>
      </w:r>
    </w:p>
    <w:p w14:paraId="7EC62B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A.10.5.4.1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4118</w:t>
      </w:r>
    </w:p>
    <w:p w14:paraId="137A7C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4118</w:t>
      </w:r>
    </w:p>
    <w:p w14:paraId="5D0651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4119</w:t>
      </w:r>
    </w:p>
    <w:p w14:paraId="56726F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4121</w:t>
      </w:r>
    </w:p>
    <w:p w14:paraId="7F2D4C7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A.10.5.5</w:t>
      </w:r>
      <w:r>
        <w:rPr>
          <w:rFonts w:ascii="Calibri" w:eastAsia="Malgun Gothic" w:hAnsi="Calibri"/>
          <w:sz w:val="22"/>
          <w:szCs w:val="22"/>
        </w:rPr>
        <w:tab/>
      </w:r>
      <w:r>
        <w:t>RSSI</w:t>
      </w:r>
      <w:r>
        <w:tab/>
        <w:t>4121</w:t>
      </w:r>
    </w:p>
    <w:p w14:paraId="07DB0A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A.10.5.5.1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RSSI measurement accuracy </w:t>
      </w:r>
      <w:r w:rsidRPr="007229CD">
        <w:rPr>
          <w:snapToGrid w:val="0"/>
        </w:rPr>
        <w:t xml:space="preserve">on </w:t>
      </w:r>
      <w:r w:rsidRPr="007229CD">
        <w:rPr>
          <w:snapToGrid w:val="0"/>
          <w:lang w:eastAsia="zh-CN"/>
        </w:rPr>
        <w:t>PSCC</w:t>
      </w:r>
      <w:r w:rsidRPr="007229CD">
        <w:rPr>
          <w:snapToGrid w:val="0"/>
          <w:lang w:val="en-US" w:eastAsia="zh-CN"/>
        </w:rPr>
        <w:t xml:space="preserve"> </w:t>
      </w:r>
      <w:r w:rsidRPr="007229CD">
        <w:rPr>
          <w:snapToGrid w:val="0"/>
        </w:rPr>
        <w:t>with CCA</w:t>
      </w:r>
      <w:r>
        <w:tab/>
        <w:t>4121</w:t>
      </w:r>
    </w:p>
    <w:p w14:paraId="791F93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4121</w:t>
      </w:r>
    </w:p>
    <w:p w14:paraId="4B6428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4121</w:t>
      </w:r>
    </w:p>
    <w:p w14:paraId="5C7E23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4124</w:t>
      </w:r>
    </w:p>
    <w:p w14:paraId="6E1D313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A.10.5.5.2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RSSI measurement accuracy </w:t>
      </w:r>
      <w:r w:rsidRPr="007229CD">
        <w:rPr>
          <w:snapToGrid w:val="0"/>
        </w:rPr>
        <w:t xml:space="preserve">on </w:t>
      </w:r>
      <w:r w:rsidRPr="007229CD">
        <w:rPr>
          <w:snapToGrid w:val="0"/>
          <w:lang w:eastAsia="zh-CN"/>
        </w:rPr>
        <w:t>SCC</w:t>
      </w:r>
      <w:r w:rsidRPr="007229CD">
        <w:rPr>
          <w:snapToGrid w:val="0"/>
          <w:lang w:val="en-US" w:eastAsia="zh-CN"/>
        </w:rPr>
        <w:t xml:space="preserve"> </w:t>
      </w:r>
      <w:r w:rsidRPr="007229CD">
        <w:rPr>
          <w:snapToGrid w:val="0"/>
        </w:rPr>
        <w:t>with CCA</w:t>
      </w:r>
      <w:r>
        <w:tab/>
        <w:t>4124</w:t>
      </w:r>
    </w:p>
    <w:p w14:paraId="70F5E8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4124</w:t>
      </w:r>
    </w:p>
    <w:p w14:paraId="24E7D7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4124</w:t>
      </w:r>
    </w:p>
    <w:p w14:paraId="6D45CE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4127</w:t>
      </w:r>
    </w:p>
    <w:p w14:paraId="2A05B7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A.10.5.5.3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RSSI measurement accuracy on </w:t>
      </w:r>
      <w:r w:rsidRPr="007229CD">
        <w:rPr>
          <w:snapToGrid w:val="0"/>
        </w:rPr>
        <w:t>a carrier with CCA</w:t>
      </w:r>
      <w:r>
        <w:tab/>
        <w:t>4127</w:t>
      </w:r>
    </w:p>
    <w:p w14:paraId="386166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4127</w:t>
      </w:r>
    </w:p>
    <w:p w14:paraId="0BAD3C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4127</w:t>
      </w:r>
    </w:p>
    <w:p w14:paraId="0FEFA2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A.10.5.5.3.3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4130</w:t>
      </w:r>
    </w:p>
    <w:p w14:paraId="774389D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A.10.5.6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</w:t>
      </w:r>
      <w:r>
        <w:tab/>
        <w:t>4130</w:t>
      </w:r>
    </w:p>
    <w:p w14:paraId="750C2B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A.10.5.6.1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Channel occupancy measurement accuracy </w:t>
      </w:r>
      <w:r w:rsidRPr="007229CD">
        <w:rPr>
          <w:snapToGrid w:val="0"/>
        </w:rPr>
        <w:t xml:space="preserve">on </w:t>
      </w:r>
      <w:r w:rsidRPr="007229CD">
        <w:rPr>
          <w:snapToGrid w:val="0"/>
          <w:lang w:eastAsia="zh-CN"/>
        </w:rPr>
        <w:t>PSCC</w:t>
      </w:r>
      <w:r w:rsidRPr="007229CD">
        <w:rPr>
          <w:snapToGrid w:val="0"/>
          <w:lang w:val="en-US" w:eastAsia="zh-CN"/>
        </w:rPr>
        <w:t xml:space="preserve"> </w:t>
      </w:r>
      <w:r w:rsidRPr="007229CD">
        <w:rPr>
          <w:snapToGrid w:val="0"/>
        </w:rPr>
        <w:t>with CCA</w:t>
      </w:r>
      <w:r>
        <w:tab/>
        <w:t>4130</w:t>
      </w:r>
    </w:p>
    <w:p w14:paraId="6EEC41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4130</w:t>
      </w:r>
    </w:p>
    <w:p w14:paraId="78A46F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4130</w:t>
      </w:r>
    </w:p>
    <w:p w14:paraId="57562C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4134</w:t>
      </w:r>
    </w:p>
    <w:p w14:paraId="2004BA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A.10.5.6.2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Channel occupancy measurement accuracy </w:t>
      </w:r>
      <w:r w:rsidRPr="007229CD">
        <w:rPr>
          <w:snapToGrid w:val="0"/>
        </w:rPr>
        <w:t xml:space="preserve">on </w:t>
      </w:r>
      <w:r w:rsidRPr="007229CD">
        <w:rPr>
          <w:snapToGrid w:val="0"/>
          <w:lang w:eastAsia="zh-CN"/>
        </w:rPr>
        <w:t>SCC</w:t>
      </w:r>
      <w:r w:rsidRPr="007229CD">
        <w:rPr>
          <w:snapToGrid w:val="0"/>
          <w:lang w:val="en-US" w:eastAsia="zh-CN"/>
        </w:rPr>
        <w:t xml:space="preserve"> </w:t>
      </w:r>
      <w:r w:rsidRPr="007229CD">
        <w:rPr>
          <w:snapToGrid w:val="0"/>
        </w:rPr>
        <w:t>with CCA</w:t>
      </w:r>
      <w:r>
        <w:tab/>
        <w:t>4134</w:t>
      </w:r>
    </w:p>
    <w:p w14:paraId="7074EA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4134</w:t>
      </w:r>
    </w:p>
    <w:p w14:paraId="506228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4134</w:t>
      </w:r>
    </w:p>
    <w:p w14:paraId="60B799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4137</w:t>
      </w:r>
    </w:p>
    <w:p w14:paraId="7E7E15C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A.10.5.6.3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channel occupancy measurement accuracy on </w:t>
      </w:r>
      <w:r w:rsidRPr="007229CD">
        <w:rPr>
          <w:snapToGrid w:val="0"/>
        </w:rPr>
        <w:t>a carrier with CCA</w:t>
      </w:r>
      <w:r>
        <w:tab/>
        <w:t>4137</w:t>
      </w:r>
    </w:p>
    <w:p w14:paraId="4616F0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4137</w:t>
      </w:r>
    </w:p>
    <w:p w14:paraId="791FC8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4137</w:t>
      </w:r>
    </w:p>
    <w:p w14:paraId="536177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A.10.5.6.3.3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4141</w:t>
      </w:r>
    </w:p>
    <w:p w14:paraId="5D37F22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A.11</w:t>
      </w:r>
      <w:r>
        <w:rPr>
          <w:rFonts w:ascii="Calibri" w:eastAsia="Malgun Gothic" w:hAnsi="Calibri"/>
          <w:szCs w:val="22"/>
        </w:rPr>
        <w:tab/>
      </w:r>
      <w:r>
        <w:t>NR Standalone Tests with NR PCell under CCA and Other NR Cells in FR1</w:t>
      </w:r>
      <w:r>
        <w:tab/>
        <w:t>4143</w:t>
      </w:r>
    </w:p>
    <w:p w14:paraId="4651634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A.11.1</w:t>
      </w:r>
      <w:r>
        <w:rPr>
          <w:rFonts w:ascii="Calibri" w:eastAsia="Malgun Gothic" w:hAnsi="Calibri"/>
          <w:sz w:val="22"/>
          <w:szCs w:val="22"/>
        </w:rPr>
        <w:tab/>
      </w:r>
      <w:r>
        <w:t>RRC_IDLE state mobility</w:t>
      </w:r>
      <w:r>
        <w:tab/>
        <w:t>4143</w:t>
      </w:r>
    </w:p>
    <w:p w14:paraId="3B5ACC4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A.11.1.1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with both source and target NR carrier frequencies under CCA</w:t>
      </w:r>
      <w:r>
        <w:tab/>
        <w:t>4143</w:t>
      </w:r>
    </w:p>
    <w:p w14:paraId="255C65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cells when subject to CCA on the serving and target cell</w:t>
      </w:r>
      <w:r>
        <w:tab/>
        <w:t>4143</w:t>
      </w:r>
    </w:p>
    <w:p w14:paraId="64A3AE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4143</w:t>
      </w:r>
    </w:p>
    <w:p w14:paraId="765C9F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4143</w:t>
      </w:r>
    </w:p>
    <w:p w14:paraId="5A7302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4146</w:t>
      </w:r>
    </w:p>
    <w:p w14:paraId="093AAF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when subject to CCA on the serving and target cell</w:t>
      </w:r>
      <w:r>
        <w:tab/>
        <w:t>4146</w:t>
      </w:r>
    </w:p>
    <w:p w14:paraId="2B6F20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4146</w:t>
      </w:r>
    </w:p>
    <w:p w14:paraId="6144769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4146</w:t>
      </w:r>
    </w:p>
    <w:p w14:paraId="1A875D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4150</w:t>
      </w:r>
    </w:p>
    <w:p w14:paraId="562CD36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A.11.1.2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 with source NR carrier frequency under CCA</w:t>
      </w:r>
      <w:r>
        <w:tab/>
        <w:t>4150</w:t>
      </w:r>
    </w:p>
    <w:p w14:paraId="10B5F3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when serving cell is subject to CCA</w:t>
      </w:r>
      <w:r>
        <w:tab/>
        <w:t>4150</w:t>
      </w:r>
    </w:p>
    <w:p w14:paraId="2F467A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4150</w:t>
      </w:r>
    </w:p>
    <w:p w14:paraId="3DC7E5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4151</w:t>
      </w:r>
    </w:p>
    <w:p w14:paraId="38C420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4157</w:t>
      </w:r>
    </w:p>
    <w:p w14:paraId="5721AC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A.11.1.3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from NR carrier with target NR carrier frequency under CCA</w:t>
      </w:r>
      <w:r>
        <w:tab/>
        <w:t>4158</w:t>
      </w:r>
    </w:p>
    <w:p w14:paraId="41D8C8D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when target cell is subject to CCA</w:t>
      </w:r>
      <w:r>
        <w:tab/>
        <w:t>4158</w:t>
      </w:r>
    </w:p>
    <w:p w14:paraId="349ED5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4158</w:t>
      </w:r>
    </w:p>
    <w:p w14:paraId="4C6D81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4158</w:t>
      </w:r>
    </w:p>
    <w:p w14:paraId="2007FE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4164</w:t>
      </w:r>
    </w:p>
    <w:p w14:paraId="6DB21C6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A.11.1.4</w:t>
      </w:r>
      <w:r>
        <w:rPr>
          <w:rFonts w:ascii="Calibri" w:eastAsia="Malgun Gothic" w:hAnsi="Calibri"/>
          <w:sz w:val="22"/>
          <w:szCs w:val="22"/>
        </w:rPr>
        <w:tab/>
      </w:r>
      <w:r>
        <w:t>Inter-RAT cell re-selection to E-UTRAN with source NR carrier frequency under CCA</w:t>
      </w:r>
      <w:r>
        <w:tab/>
        <w:t>4165</w:t>
      </w:r>
    </w:p>
    <w:p w14:paraId="64F810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higher priority E-UTRAN when serving cell is subject to CCA</w:t>
      </w:r>
      <w:r>
        <w:tab/>
        <w:t>4165</w:t>
      </w:r>
    </w:p>
    <w:p w14:paraId="1B9185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4165</w:t>
      </w:r>
    </w:p>
    <w:p w14:paraId="38B218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4165</w:t>
      </w:r>
    </w:p>
    <w:p w14:paraId="237348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A.11.1.4.1.3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4168</w:t>
      </w:r>
    </w:p>
    <w:p w14:paraId="18A3533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lower priority E-UTRAN when serving cell is subject to CCA</w:t>
      </w:r>
      <w:r>
        <w:tab/>
        <w:t>4169</w:t>
      </w:r>
    </w:p>
    <w:p w14:paraId="4CBC19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4169</w:t>
      </w:r>
    </w:p>
    <w:p w14:paraId="671A11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A.11.1.4.2.2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4172</w:t>
      </w:r>
    </w:p>
    <w:p w14:paraId="6E1070D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A.11.2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4173</w:t>
      </w:r>
    </w:p>
    <w:p w14:paraId="07C69F8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A.11.2.1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4173</w:t>
      </w:r>
    </w:p>
    <w:p w14:paraId="69E214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carrier under CCA to FR1 carrier under CCA; known target cell</w:t>
      </w:r>
      <w:r>
        <w:tab/>
        <w:t>4173</w:t>
      </w:r>
    </w:p>
    <w:p w14:paraId="212C9C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4173</w:t>
      </w:r>
    </w:p>
    <w:p w14:paraId="477F7C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4173</w:t>
      </w:r>
    </w:p>
    <w:p w14:paraId="00E7B1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A.11.2.1.1.3 Test Requirements</w:t>
      </w:r>
      <w:r>
        <w:tab/>
        <w:t>4176</w:t>
      </w:r>
    </w:p>
    <w:p w14:paraId="538D0C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carrier under CCA to FR1 carrier under CCA; unknown target cell</w:t>
      </w:r>
      <w:r>
        <w:tab/>
        <w:t>4176</w:t>
      </w:r>
    </w:p>
    <w:p w14:paraId="652121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4176</w:t>
      </w:r>
    </w:p>
    <w:p w14:paraId="431335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4176</w:t>
      </w:r>
    </w:p>
    <w:p w14:paraId="52F212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4179</w:t>
      </w:r>
    </w:p>
    <w:p w14:paraId="2BA9DA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carrier under CCA to FR1 carrier under CCA; unknown target cell</w:t>
      </w:r>
      <w:r>
        <w:tab/>
        <w:t>4179</w:t>
      </w:r>
    </w:p>
    <w:p w14:paraId="2E3F93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4179</w:t>
      </w:r>
    </w:p>
    <w:p w14:paraId="5801EF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4179</w:t>
      </w:r>
    </w:p>
    <w:p w14:paraId="5D5EF8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A.11.2.1.3.3 Test Requirements</w:t>
      </w:r>
      <w:r>
        <w:tab/>
        <w:t>4182</w:t>
      </w:r>
    </w:p>
    <w:p w14:paraId="1F831F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carrier under CCA to FR1; known target cell</w:t>
      </w:r>
      <w:r>
        <w:tab/>
        <w:t>4182</w:t>
      </w:r>
    </w:p>
    <w:p w14:paraId="045E91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4182</w:t>
      </w:r>
    </w:p>
    <w:p w14:paraId="3AFC2D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4182</w:t>
      </w:r>
    </w:p>
    <w:p w14:paraId="77710D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A.11.2.1.4.3 Test Requirements</w:t>
      </w:r>
      <w:r>
        <w:tab/>
        <w:t>4186</w:t>
      </w:r>
    </w:p>
    <w:p w14:paraId="472D53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carrier under CCA to FR1; unknown target cell</w:t>
      </w:r>
      <w:r>
        <w:tab/>
        <w:t>4187</w:t>
      </w:r>
    </w:p>
    <w:p w14:paraId="30E4EC1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4187</w:t>
      </w:r>
    </w:p>
    <w:p w14:paraId="5941C9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4187</w:t>
      </w:r>
    </w:p>
    <w:p w14:paraId="4BE6C3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A.11.2.1.5.3 Test Requirements</w:t>
      </w:r>
      <w:r>
        <w:tab/>
        <w:t>4190</w:t>
      </w:r>
    </w:p>
    <w:p w14:paraId="6EE957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FR1 carrier under CCA; unknown target cell</w:t>
      </w:r>
      <w:r>
        <w:tab/>
        <w:t>4191</w:t>
      </w:r>
    </w:p>
    <w:p w14:paraId="08C37B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4191</w:t>
      </w:r>
    </w:p>
    <w:p w14:paraId="4E6C53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4191</w:t>
      </w:r>
    </w:p>
    <w:p w14:paraId="2CC16E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A.11.2.1.6.3 Test Requirements</w:t>
      </w:r>
      <w:r>
        <w:tab/>
        <w:t>4194</w:t>
      </w:r>
    </w:p>
    <w:p w14:paraId="13A99E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en-US"/>
        </w:rPr>
        <w:t>A.11.2.1.7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en-US"/>
        </w:rPr>
        <w:t xml:space="preserve"> SA NR FR1 carrier under CCA </w:t>
      </w:r>
      <w:r w:rsidRPr="007229CD">
        <w:rPr>
          <w:lang w:val="en-US"/>
        </w:rPr>
        <w:t>- E-UTRAN handover with known target cell</w:t>
      </w:r>
      <w:r>
        <w:tab/>
        <w:t>4195</w:t>
      </w:r>
    </w:p>
    <w:p w14:paraId="6D2CEA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4195</w:t>
      </w:r>
    </w:p>
    <w:p w14:paraId="6F3735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4201</w:t>
      </w:r>
    </w:p>
    <w:p w14:paraId="3411F0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</w:rPr>
        <w:t>A.11.2.1.8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</w:rPr>
        <w:t xml:space="preserve">SA NR FR1 carrier under CCA </w:t>
      </w:r>
      <w:r>
        <w:t>- E-UTRAN handover with unknown target cell</w:t>
      </w:r>
      <w:r>
        <w:tab/>
        <w:t>4201</w:t>
      </w:r>
    </w:p>
    <w:p w14:paraId="2F331F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4201</w:t>
      </w:r>
    </w:p>
    <w:p w14:paraId="5745B5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4206</w:t>
      </w:r>
    </w:p>
    <w:p w14:paraId="286317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sv-FI"/>
        </w:rPr>
        <w:t>A.11.2.1.9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FI"/>
        </w:rPr>
        <w:t>Handover with PSCell from NR SA to EN-DC with known target PSCell using CCA</w:t>
      </w:r>
      <w:r>
        <w:tab/>
        <w:t>4206</w:t>
      </w:r>
    </w:p>
    <w:p w14:paraId="7C7E08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4206</w:t>
      </w:r>
    </w:p>
    <w:p w14:paraId="0A18CB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4215</w:t>
      </w:r>
    </w:p>
    <w:p w14:paraId="7442CA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A.11.2.2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4216</w:t>
      </w:r>
    </w:p>
    <w:p w14:paraId="4171D9D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A.11.2.2.1</w:t>
      </w:r>
      <w:r>
        <w:rPr>
          <w:rFonts w:ascii="Calibri" w:eastAsia="Malgun Gothic" w:hAnsi="Calibri"/>
          <w:sz w:val="22"/>
          <w:szCs w:val="22"/>
        </w:rPr>
        <w:tab/>
      </w:r>
      <w:r>
        <w:t>RRC re-establishment</w:t>
      </w:r>
      <w:r>
        <w:tab/>
        <w:t>4216</w:t>
      </w:r>
    </w:p>
    <w:p w14:paraId="47BF2B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</w:t>
      </w:r>
      <w:r>
        <w:t>frequency</w:t>
      </w:r>
      <w:r w:rsidRPr="007229CD">
        <w:rPr>
          <w:snapToGrid w:val="0"/>
        </w:rPr>
        <w:t xml:space="preserve"> RRC Re-establishment with CCA in FR1</w:t>
      </w:r>
      <w:r>
        <w:tab/>
        <w:t>4216</w:t>
      </w:r>
    </w:p>
    <w:p w14:paraId="0BF7AD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with CCA in FR1</w:t>
      </w:r>
      <w:r>
        <w:tab/>
        <w:t>4219</w:t>
      </w:r>
    </w:p>
    <w:p w14:paraId="37B96E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A.11.2.2.1.4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Inter-frequency RRC Re-establishment from NR FR1 carrier </w:t>
      </w:r>
      <w:r>
        <w:t>without</w:t>
      </w:r>
      <w:r w:rsidRPr="007229CD">
        <w:rPr>
          <w:snapToGrid w:val="0"/>
        </w:rPr>
        <w:t xml:space="preserve"> CCA to NR FR1 carrier under CCA</w:t>
      </w:r>
      <w:r>
        <w:tab/>
        <w:t>4226</w:t>
      </w:r>
    </w:p>
    <w:p w14:paraId="5FD9C80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A.11.2.2.2</w:t>
      </w:r>
      <w:r>
        <w:rPr>
          <w:rFonts w:ascii="Calibri" w:eastAsia="Malgun Gothic" w:hAnsi="Calibri"/>
          <w:sz w:val="22"/>
          <w:szCs w:val="22"/>
        </w:rPr>
        <w:tab/>
      </w:r>
      <w:r>
        <w:t>Random Access</w:t>
      </w:r>
      <w:r>
        <w:tab/>
        <w:t>4231</w:t>
      </w:r>
    </w:p>
    <w:p w14:paraId="40DCD6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contention-based random access for NR PCell with CCA</w:t>
      </w:r>
      <w:r>
        <w:tab/>
        <w:t>4231</w:t>
      </w:r>
    </w:p>
    <w:p w14:paraId="7314E15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4231</w:t>
      </w:r>
    </w:p>
    <w:p w14:paraId="0315C35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A.11.2.2.2.1.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4234</w:t>
      </w:r>
    </w:p>
    <w:p w14:paraId="74F48AE4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Random Access Preamble Transmission</w:t>
      </w:r>
      <w:r>
        <w:tab/>
        <w:t>4234</w:t>
      </w:r>
    </w:p>
    <w:p w14:paraId="6481514D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Random Access Response Reception</w:t>
      </w:r>
      <w:r>
        <w:tab/>
        <w:t>4234</w:t>
      </w:r>
    </w:p>
    <w:p w14:paraId="5018ED49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No Random Access Response Reception</w:t>
      </w:r>
      <w:r>
        <w:tab/>
        <w:t>4235</w:t>
      </w:r>
    </w:p>
    <w:p w14:paraId="6753DC17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Receiving </w:t>
      </w:r>
      <w:r>
        <w:rPr>
          <w:lang w:eastAsia="zh-CN"/>
        </w:rPr>
        <w:t>an UL grant for msg3 retransmission</w:t>
      </w:r>
      <w:r>
        <w:tab/>
        <w:t>4235</w:t>
      </w:r>
    </w:p>
    <w:p w14:paraId="172F3EA4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Reception of an Incorrect Message over Temporary C-RNTI</w:t>
      </w:r>
      <w:r>
        <w:tab/>
        <w:t>4235</w:t>
      </w:r>
    </w:p>
    <w:p w14:paraId="0A82DCB8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t>Reception of a Correct Message over Temporary C-RNTI</w:t>
      </w:r>
      <w:r>
        <w:tab/>
        <w:t>4236</w:t>
      </w:r>
    </w:p>
    <w:p w14:paraId="595A28BA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7</w:t>
      </w:r>
      <w:r>
        <w:rPr>
          <w:rFonts w:ascii="Calibri" w:eastAsia="Malgun Gothic" w:hAnsi="Calibri"/>
          <w:sz w:val="22"/>
          <w:szCs w:val="22"/>
        </w:rPr>
        <w:tab/>
      </w:r>
      <w:r>
        <w:t>Contention Resolution Timer expiry</w:t>
      </w:r>
      <w:r>
        <w:tab/>
        <w:t>4236</w:t>
      </w:r>
    </w:p>
    <w:p w14:paraId="72D956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A.11.2.2.2.2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non-contention based random access for NR PSCell with CCA</w:t>
      </w:r>
      <w:r>
        <w:tab/>
        <w:t>4236</w:t>
      </w:r>
    </w:p>
    <w:p w14:paraId="16C5A74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4236</w:t>
      </w:r>
    </w:p>
    <w:p w14:paraId="37AE2D5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4239</w:t>
      </w:r>
    </w:p>
    <w:p w14:paraId="300D9249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lastRenderedPageBreak/>
        <w:t>A.11.2.2.2.2.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SSB-based Random Access Preamble Transmission</w:t>
      </w:r>
      <w:r>
        <w:tab/>
        <w:t>4239</w:t>
      </w:r>
    </w:p>
    <w:p w14:paraId="13B1B8CA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A.11.2.2.2.2.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Random Access Response Reception</w:t>
      </w:r>
      <w:r>
        <w:tab/>
        <w:t>4240</w:t>
      </w:r>
    </w:p>
    <w:p w14:paraId="240ACEB0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A.11.2.2.2.2.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No Random Access Response Reception</w:t>
      </w:r>
      <w:r>
        <w:tab/>
        <w:t>4240</w:t>
      </w:r>
    </w:p>
    <w:p w14:paraId="4DA7FD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A.11.2.2.2.3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contention-based random access for NR PCell with CCA</w:t>
      </w:r>
      <w:r>
        <w:tab/>
        <w:t>4240</w:t>
      </w:r>
    </w:p>
    <w:p w14:paraId="40AEF6C7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4240</w:t>
      </w:r>
    </w:p>
    <w:p w14:paraId="133E1A0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4244</w:t>
      </w:r>
    </w:p>
    <w:p w14:paraId="5078F09B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A.11.2.2.2.3.</w:t>
      </w:r>
      <w:r>
        <w:rPr>
          <w:lang w:eastAsia="zh-CN"/>
        </w:rPr>
        <w:t>2.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MsgA Transmission</w:t>
      </w:r>
      <w:r>
        <w:tab/>
        <w:t>4244</w:t>
      </w:r>
    </w:p>
    <w:p w14:paraId="4AB34C64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A.11.2.2.2.3.</w:t>
      </w:r>
      <w:r>
        <w:rPr>
          <w:lang w:eastAsia="zh-CN"/>
        </w:rPr>
        <w:t>2.2</w:t>
      </w:r>
      <w:r>
        <w:rPr>
          <w:rFonts w:ascii="Calibri" w:eastAsia="Malgun Gothic" w:hAnsi="Calibri"/>
          <w:sz w:val="22"/>
          <w:szCs w:val="22"/>
        </w:rPr>
        <w:tab/>
      </w:r>
      <w:r>
        <w:t>MsgB Reception</w:t>
      </w:r>
      <w:r>
        <w:tab/>
        <w:t>4244</w:t>
      </w:r>
    </w:p>
    <w:p w14:paraId="5B866940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A.11.2.2.2.3.</w:t>
      </w:r>
      <w:r>
        <w:rPr>
          <w:lang w:eastAsia="zh-CN"/>
        </w:rPr>
        <w:t>2.3</w:t>
      </w:r>
      <w:r>
        <w:rPr>
          <w:rFonts w:ascii="Calibri" w:eastAsia="Malgun Gothic" w:hAnsi="Calibri"/>
          <w:sz w:val="22"/>
          <w:szCs w:val="22"/>
        </w:rPr>
        <w:tab/>
      </w:r>
      <w:r>
        <w:t>No MsgB Reception</w:t>
      </w:r>
      <w:r>
        <w:tab/>
        <w:t>4245</w:t>
      </w:r>
    </w:p>
    <w:p w14:paraId="4E809C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A.11.2.2.2.4</w:t>
      </w:r>
      <w:r>
        <w:rPr>
          <w:rFonts w:ascii="Calibri" w:eastAsia="Malgun Gothic" w:hAnsi="Calibri"/>
          <w:sz w:val="22"/>
          <w:szCs w:val="22"/>
        </w:rPr>
        <w:tab/>
      </w:r>
      <w:r>
        <w:t>2-step RA type non-contention-based random access for NR PCell with CCA</w:t>
      </w:r>
      <w:r>
        <w:tab/>
        <w:t>4245</w:t>
      </w:r>
    </w:p>
    <w:p w14:paraId="3707B6A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4245</w:t>
      </w:r>
    </w:p>
    <w:p w14:paraId="3DF6C65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A.11.2.2.2.4.2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4249</w:t>
      </w:r>
    </w:p>
    <w:p w14:paraId="3F22B3E5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MsgA</w:t>
      </w:r>
      <w:r>
        <w:t xml:space="preserve"> Transmission</w:t>
      </w:r>
      <w:r>
        <w:tab/>
        <w:t>4249</w:t>
      </w:r>
    </w:p>
    <w:p w14:paraId="315C20F3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A.11.2.2.2.4.2.</w:t>
      </w:r>
      <w:r w:rsidRPr="007229CD">
        <w:rPr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MsgB</w:t>
      </w:r>
      <w:r>
        <w:t xml:space="preserve"> Reception</w:t>
      </w:r>
      <w:r>
        <w:tab/>
        <w:t>4250</w:t>
      </w:r>
    </w:p>
    <w:p w14:paraId="3668CC11" w14:textId="77777777" w:rsidR="00A32469" w:rsidRDefault="00A32469">
      <w:pPr>
        <w:pStyle w:val="TOC7"/>
        <w:rPr>
          <w:rFonts w:ascii="Calibri" w:eastAsia="Malgun Gothic" w:hAnsi="Calibri"/>
          <w:sz w:val="22"/>
          <w:szCs w:val="22"/>
        </w:rPr>
      </w:pPr>
      <w:r>
        <w:t>A.11.2.2.2.4.2.</w:t>
      </w:r>
      <w:r w:rsidRPr="007229CD">
        <w:rPr>
          <w:lang w:val="en-US"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No </w:t>
      </w:r>
      <w:r w:rsidRPr="007229CD">
        <w:rPr>
          <w:lang w:val="en-US" w:eastAsia="zh-CN"/>
        </w:rPr>
        <w:t>MsgB</w:t>
      </w:r>
      <w:r>
        <w:t xml:space="preserve"> Reception</w:t>
      </w:r>
      <w:r>
        <w:tab/>
        <w:t>4250</w:t>
      </w:r>
    </w:p>
    <w:p w14:paraId="6D696E1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A.11.2.2.3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release with redirection</w:t>
      </w:r>
      <w:r>
        <w:tab/>
        <w:t>4251</w:t>
      </w:r>
    </w:p>
    <w:p w14:paraId="00B107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A.11.2.2.3.1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Redirection from NR </w:t>
      </w:r>
      <w:r w:rsidRPr="007229CD">
        <w:rPr>
          <w:snapToGrid w:val="0"/>
        </w:rPr>
        <w:t xml:space="preserve">FR1 carrier under CCA </w:t>
      </w:r>
      <w:r>
        <w:t xml:space="preserve">to NR </w:t>
      </w:r>
      <w:r w:rsidRPr="007229CD">
        <w:rPr>
          <w:snapToGrid w:val="0"/>
        </w:rPr>
        <w:t>FR1 carrier under CCA</w:t>
      </w:r>
      <w:r>
        <w:tab/>
        <w:t>4251</w:t>
      </w:r>
    </w:p>
    <w:p w14:paraId="227A8F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A.11.2.2.3.2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Redirection from NR </w:t>
      </w:r>
      <w:r w:rsidRPr="007229CD">
        <w:rPr>
          <w:snapToGrid w:val="0"/>
        </w:rPr>
        <w:t xml:space="preserve">FR1 carrier without CCA </w:t>
      </w:r>
      <w:r>
        <w:t xml:space="preserve">to NR </w:t>
      </w:r>
      <w:r w:rsidRPr="007229CD">
        <w:rPr>
          <w:snapToGrid w:val="0"/>
        </w:rPr>
        <w:t>FR1 carrier with CCA</w:t>
      </w:r>
      <w:r>
        <w:tab/>
        <w:t>4255</w:t>
      </w:r>
    </w:p>
    <w:p w14:paraId="52D08FB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A.11.3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4260</w:t>
      </w:r>
    </w:p>
    <w:p w14:paraId="2627535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A.11.3.1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4260</w:t>
      </w:r>
    </w:p>
    <w:p w14:paraId="4DB3F9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A.11.3.1.1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 Test with PCell under DL CCA</w:t>
      </w:r>
      <w:r>
        <w:tab/>
        <w:t>4260</w:t>
      </w:r>
    </w:p>
    <w:p w14:paraId="0C823F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A.11.3.1.1.1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4260</w:t>
      </w:r>
    </w:p>
    <w:p w14:paraId="7BD2B2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A.11.3.1.1.2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4263</w:t>
      </w:r>
    </w:p>
    <w:p w14:paraId="5D0D6DF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A.11.3.2</w:t>
      </w:r>
      <w:r>
        <w:rPr>
          <w:rFonts w:ascii="Calibri" w:eastAsia="Malgun Gothic" w:hAnsi="Calibri"/>
          <w:sz w:val="22"/>
          <w:szCs w:val="22"/>
        </w:rPr>
        <w:tab/>
      </w:r>
      <w:r>
        <w:t>UE timing advance</w:t>
      </w:r>
      <w:r>
        <w:tab/>
        <w:t>4264</w:t>
      </w:r>
    </w:p>
    <w:p w14:paraId="674044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A.11.3.2.1</w:t>
      </w:r>
      <w:r>
        <w:rPr>
          <w:rFonts w:ascii="Calibri" w:eastAsia="Malgun Gothic" w:hAnsi="Calibri"/>
          <w:sz w:val="22"/>
          <w:szCs w:val="22"/>
        </w:rPr>
        <w:tab/>
      </w:r>
      <w:r>
        <w:t>UE Timing Advance Adjustment Accuracy with PCell under DL CCA</w:t>
      </w:r>
      <w:r>
        <w:tab/>
        <w:t>4264</w:t>
      </w:r>
    </w:p>
    <w:p w14:paraId="278027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A.11.3.2.1.1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4264</w:t>
      </w:r>
    </w:p>
    <w:p w14:paraId="7A86A5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A.11.3.2.1.2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4264</w:t>
      </w:r>
    </w:p>
    <w:p w14:paraId="1A7C73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A.11.3.2.1.3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4268</w:t>
      </w:r>
    </w:p>
    <w:p w14:paraId="3372D35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A.11.4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4268</w:t>
      </w:r>
    </w:p>
    <w:p w14:paraId="57228A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4268</w:t>
      </w:r>
    </w:p>
    <w:p w14:paraId="633A28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4268</w:t>
      </w:r>
    </w:p>
    <w:p w14:paraId="49244F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PCell configured with SSB-based RLM RS in non-DRX mode</w:t>
      </w:r>
      <w:r>
        <w:tab/>
        <w:t>4269</w:t>
      </w:r>
    </w:p>
    <w:p w14:paraId="110F31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4269</w:t>
      </w:r>
    </w:p>
    <w:p w14:paraId="0EE117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4273</w:t>
      </w:r>
    </w:p>
    <w:p w14:paraId="6C49ACE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PCell configured with SSB-based RLM RS in non-DRX mode</w:t>
      </w:r>
      <w:r>
        <w:tab/>
        <w:t>4273</w:t>
      </w:r>
    </w:p>
    <w:p w14:paraId="617A6E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4273</w:t>
      </w:r>
    </w:p>
    <w:p w14:paraId="30EC71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4279</w:t>
      </w:r>
    </w:p>
    <w:p w14:paraId="79C04E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A.11.4.1.4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4279</w:t>
      </w:r>
    </w:p>
    <w:p w14:paraId="619835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Void</w:t>
      </w:r>
      <w:r>
        <w:tab/>
        <w:t>4279</w:t>
      </w:r>
    </w:p>
    <w:p w14:paraId="274FB8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Void</w:t>
      </w:r>
      <w:r>
        <w:tab/>
        <w:t>4279</w:t>
      </w:r>
    </w:p>
    <w:p w14:paraId="386E04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A.11.4.1.5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4279</w:t>
      </w:r>
    </w:p>
    <w:p w14:paraId="6FBF8D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Void</w:t>
      </w:r>
      <w:r>
        <w:tab/>
        <w:t>4279</w:t>
      </w:r>
    </w:p>
    <w:p w14:paraId="229CAC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Void</w:t>
      </w:r>
      <w:r>
        <w:tab/>
        <w:t>4279</w:t>
      </w:r>
    </w:p>
    <w:p w14:paraId="6F8BAE9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A.11.4.2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4280</w:t>
      </w:r>
    </w:p>
    <w:p w14:paraId="5CB69B4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A.11.4.2.1</w:t>
      </w:r>
      <w:r>
        <w:rPr>
          <w:rFonts w:ascii="Calibri" w:eastAsia="Malgun Gothic" w:hAnsi="Calibri"/>
          <w:sz w:val="22"/>
          <w:szCs w:val="22"/>
        </w:rPr>
        <w:tab/>
      </w:r>
      <w:r>
        <w:t>NR interruptions during Scell operations with CCA on PCell and SCell</w:t>
      </w:r>
      <w:r>
        <w:tab/>
        <w:t>4280</w:t>
      </w:r>
    </w:p>
    <w:p w14:paraId="647079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A.11.4.2.1</w:t>
      </w:r>
      <w:r>
        <w:rPr>
          <w:lang w:eastAsia="zh-CN"/>
        </w:rPr>
        <w:t>.1 Test Purpose and Environment</w:t>
      </w:r>
      <w:r>
        <w:tab/>
        <w:t>4280</w:t>
      </w:r>
    </w:p>
    <w:p w14:paraId="49F48A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A.11.4.2.1.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4284</w:t>
      </w:r>
    </w:p>
    <w:p w14:paraId="45607DB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A.11.4.3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4284</w:t>
      </w:r>
    </w:p>
    <w:p w14:paraId="21C3DEC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A.11.4.3.1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known SCell with PCell and SCell under CCA, 160 ms SCell measurement cycle</w:t>
      </w:r>
      <w:r>
        <w:tab/>
        <w:t>4284</w:t>
      </w:r>
    </w:p>
    <w:p w14:paraId="72453C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4284</w:t>
      </w:r>
    </w:p>
    <w:p w14:paraId="653293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4289</w:t>
      </w:r>
    </w:p>
    <w:p w14:paraId="604008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A.11.4.3.2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known SCell with PCell and SCell under CCA, 640 ms SCell measurement cycle</w:t>
      </w:r>
      <w:r>
        <w:tab/>
        <w:t>4289</w:t>
      </w:r>
    </w:p>
    <w:p w14:paraId="139AB6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4289</w:t>
      </w:r>
    </w:p>
    <w:p w14:paraId="3169BF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4290</w:t>
      </w:r>
    </w:p>
    <w:p w14:paraId="40E3896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A.11.4.3.3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unknown SCell with PCell and SCell under CCA</w:t>
      </w:r>
      <w:r>
        <w:tab/>
        <w:t>4290</w:t>
      </w:r>
    </w:p>
    <w:p w14:paraId="741C20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4290</w:t>
      </w:r>
    </w:p>
    <w:p w14:paraId="760BF2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A.11.4.3.3.2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4291</w:t>
      </w:r>
    </w:p>
    <w:p w14:paraId="436FB91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A.11.4.4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4291</w:t>
      </w:r>
    </w:p>
    <w:p w14:paraId="301D38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A.11.4.4.1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non-DRX mode</w:t>
      </w:r>
      <w:r>
        <w:tab/>
        <w:t>4291</w:t>
      </w:r>
    </w:p>
    <w:p w14:paraId="6BFAF1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4291</w:t>
      </w:r>
    </w:p>
    <w:p w14:paraId="15072C5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A.11.4.4.1.2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4296</w:t>
      </w:r>
    </w:p>
    <w:p w14:paraId="4F3D40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DRX mode</w:t>
      </w:r>
      <w:r>
        <w:tab/>
        <w:t>4296</w:t>
      </w:r>
    </w:p>
    <w:p w14:paraId="7BDC82B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A.11.4.4.2.1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4296</w:t>
      </w:r>
    </w:p>
    <w:p w14:paraId="559065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A.11.4.4.2.2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4302</w:t>
      </w:r>
    </w:p>
    <w:p w14:paraId="1FA20F4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A.11.4.5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switching</w:t>
      </w:r>
      <w:r>
        <w:tab/>
        <w:t>4302</w:t>
      </w:r>
    </w:p>
    <w:p w14:paraId="273118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A.11.4.5.1</w:t>
      </w:r>
      <w:r>
        <w:rPr>
          <w:rFonts w:ascii="Calibri" w:eastAsia="Malgun Gothic" w:hAnsi="Calibri"/>
          <w:sz w:val="22"/>
          <w:szCs w:val="22"/>
        </w:rPr>
        <w:tab/>
      </w:r>
      <w:r>
        <w:t>UL active BWP switch delay with consistent UL LBT failure on PCell subject to UL CCA</w:t>
      </w:r>
      <w:r>
        <w:tab/>
        <w:t>4302</w:t>
      </w:r>
    </w:p>
    <w:p w14:paraId="217724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A.11.4.5.1.1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4302</w:t>
      </w:r>
    </w:p>
    <w:p w14:paraId="72BB12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cs="Arial"/>
        </w:rPr>
        <w:t>A.11.4.5.1.2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4306</w:t>
      </w:r>
    </w:p>
    <w:p w14:paraId="0DBF99A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A.11.4.5.2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4307</w:t>
      </w:r>
    </w:p>
    <w:p w14:paraId="0A754C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A.11.4.5.2.1</w:t>
      </w:r>
      <w:r>
        <w:rPr>
          <w:rFonts w:ascii="Calibri" w:eastAsia="Malgun Gothic" w:hAnsi="Calibri"/>
          <w:sz w:val="22"/>
          <w:szCs w:val="22"/>
        </w:rPr>
        <w:tab/>
      </w:r>
      <w:r>
        <w:t>NR FR1- NR FR1 DL active BWP switch of PCell with non-DRX in SA</w:t>
      </w:r>
      <w:r>
        <w:tab/>
        <w:t>4307</w:t>
      </w:r>
    </w:p>
    <w:p w14:paraId="51044E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A.11.4.5.2.2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NR FR1 DL active BWP switch </w:t>
      </w:r>
      <w:r>
        <w:rPr>
          <w:lang w:eastAsia="zh-CN"/>
        </w:rPr>
        <w:t>with</w:t>
      </w:r>
      <w:r>
        <w:t xml:space="preserve"> non-DRX in </w:t>
      </w:r>
      <w:r>
        <w:rPr>
          <w:lang w:eastAsia="zh-CN"/>
        </w:rPr>
        <w:t>SA</w:t>
      </w:r>
      <w:r>
        <w:tab/>
        <w:t>4310</w:t>
      </w:r>
    </w:p>
    <w:p w14:paraId="2D46235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A.11.4.5.3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4313</w:t>
      </w:r>
    </w:p>
    <w:p w14:paraId="76C733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A.11.4.5.3.1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of Cell with non-DRX in SA</w:t>
      </w:r>
      <w:r>
        <w:tab/>
        <w:t>4313</w:t>
      </w:r>
    </w:p>
    <w:p w14:paraId="530AB12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A.11.4.6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4316</w:t>
      </w:r>
    </w:p>
    <w:p w14:paraId="5C3A354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A.11.5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4316</w:t>
      </w:r>
    </w:p>
    <w:p w14:paraId="401B9D8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A.11.5.1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4316</w:t>
      </w:r>
    </w:p>
    <w:p w14:paraId="7E77BD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A.11.5.1.1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PCC without gaps under non-DRX</w:t>
      </w:r>
      <w:r>
        <w:tab/>
        <w:t>4316</w:t>
      </w:r>
    </w:p>
    <w:p w14:paraId="52B864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4316</w:t>
      </w:r>
    </w:p>
    <w:p w14:paraId="06FF90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4316</w:t>
      </w:r>
    </w:p>
    <w:p w14:paraId="1543F1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4317</w:t>
      </w:r>
    </w:p>
    <w:p w14:paraId="6A9CEFA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A.11.5.1.2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PCC without gaps under DRX</w:t>
      </w:r>
      <w:r>
        <w:tab/>
        <w:t>4317</w:t>
      </w:r>
    </w:p>
    <w:p w14:paraId="21A251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4317</w:t>
      </w:r>
    </w:p>
    <w:p w14:paraId="6B205C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4317</w:t>
      </w:r>
    </w:p>
    <w:p w14:paraId="5399D8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4317</w:t>
      </w:r>
    </w:p>
    <w:p w14:paraId="5020D4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A.11.5.1.3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PCC with per-UE gaps under non-DRX</w:t>
      </w:r>
      <w:r>
        <w:tab/>
        <w:t>4318</w:t>
      </w:r>
    </w:p>
    <w:p w14:paraId="167C5A4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4318</w:t>
      </w:r>
    </w:p>
    <w:p w14:paraId="3BA0D9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4318</w:t>
      </w:r>
    </w:p>
    <w:p w14:paraId="24C1C67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4318</w:t>
      </w:r>
    </w:p>
    <w:p w14:paraId="38E7D9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A.11.5.1.4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PCC with per-UE gaps under DRX</w:t>
      </w:r>
      <w:r>
        <w:tab/>
        <w:t>4318</w:t>
      </w:r>
    </w:p>
    <w:p w14:paraId="3188A5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4318</w:t>
      </w:r>
    </w:p>
    <w:p w14:paraId="6237BA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4318</w:t>
      </w:r>
    </w:p>
    <w:p w14:paraId="0EEB3F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4318</w:t>
      </w:r>
    </w:p>
    <w:p w14:paraId="72022D1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A.11.5.1.5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non-DRX</w:t>
      </w:r>
      <w:r>
        <w:tab/>
        <w:t>4319</w:t>
      </w:r>
    </w:p>
    <w:p w14:paraId="5887B7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4319</w:t>
      </w:r>
    </w:p>
    <w:p w14:paraId="69957B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4319</w:t>
      </w:r>
    </w:p>
    <w:p w14:paraId="26A973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A.11.5.1.6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DRX</w:t>
      </w:r>
      <w:r>
        <w:tab/>
        <w:t>4319</w:t>
      </w:r>
    </w:p>
    <w:p w14:paraId="4DCC45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4319</w:t>
      </w:r>
    </w:p>
    <w:p w14:paraId="30A585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4319</w:t>
      </w:r>
    </w:p>
    <w:p w14:paraId="58F004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4319</w:t>
      </w:r>
    </w:p>
    <w:p w14:paraId="0AF8A5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A.11.5.1.7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non-DRX</w:t>
      </w:r>
      <w:r>
        <w:tab/>
        <w:t>4320</w:t>
      </w:r>
    </w:p>
    <w:p w14:paraId="7FFF5BC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4320</w:t>
      </w:r>
    </w:p>
    <w:p w14:paraId="0271F6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A.11.5.1.7.2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4320</w:t>
      </w:r>
    </w:p>
    <w:p w14:paraId="68FF19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4320</w:t>
      </w:r>
    </w:p>
    <w:p w14:paraId="1D76EA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A.11.5.1.8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DRX</w:t>
      </w:r>
      <w:r>
        <w:tab/>
        <w:t>4320</w:t>
      </w:r>
    </w:p>
    <w:p w14:paraId="761AEE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4320</w:t>
      </w:r>
    </w:p>
    <w:p w14:paraId="024BD6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A.11.5.1.8.2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4320</w:t>
      </w:r>
    </w:p>
    <w:p w14:paraId="326C25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4320</w:t>
      </w:r>
    </w:p>
    <w:p w14:paraId="79EA46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A.11.5.1.9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 on PCC</w:t>
      </w:r>
      <w:r>
        <w:tab/>
        <w:t>4321</w:t>
      </w:r>
    </w:p>
    <w:p w14:paraId="2B9332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4321</w:t>
      </w:r>
    </w:p>
    <w:p w14:paraId="48F2C5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A.11.5.1.9.2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4321</w:t>
      </w:r>
    </w:p>
    <w:p w14:paraId="248DD29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A.11.5.1.10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 on PCC</w:t>
      </w:r>
      <w:r>
        <w:tab/>
        <w:t>4321</w:t>
      </w:r>
    </w:p>
    <w:p w14:paraId="6FD521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4321</w:t>
      </w:r>
    </w:p>
    <w:p w14:paraId="5E65D2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A.11.5.1.10.2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4321</w:t>
      </w:r>
    </w:p>
    <w:p w14:paraId="0352D3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A.11.5.1.11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 on SCC</w:t>
      </w:r>
      <w:r>
        <w:tab/>
        <w:t>4321</w:t>
      </w:r>
    </w:p>
    <w:p w14:paraId="1B90BD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4321</w:t>
      </w:r>
    </w:p>
    <w:p w14:paraId="1ABAA7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4322</w:t>
      </w:r>
    </w:p>
    <w:p w14:paraId="05B35F5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A.11.5.1.12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 on SCC</w:t>
      </w:r>
      <w:r>
        <w:tab/>
        <w:t>4322</w:t>
      </w:r>
    </w:p>
    <w:p w14:paraId="4D5D94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A.11.5.1.12.1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4322</w:t>
      </w:r>
    </w:p>
    <w:p w14:paraId="1A17C5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A.11.5.1.12.2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4322</w:t>
      </w:r>
    </w:p>
    <w:p w14:paraId="1D02892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A.11.5.2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4322</w:t>
      </w:r>
    </w:p>
    <w:p w14:paraId="0553F8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A.11.5.2.1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</w:t>
      </w:r>
      <w:r>
        <w:tab/>
        <w:t>4322</w:t>
      </w:r>
    </w:p>
    <w:p w14:paraId="017233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4322</w:t>
      </w:r>
    </w:p>
    <w:p w14:paraId="1536400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4323</w:t>
      </w:r>
    </w:p>
    <w:p w14:paraId="5D42485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A.11.5.2.2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</w:t>
      </w:r>
      <w:r>
        <w:tab/>
        <w:t>4323</w:t>
      </w:r>
    </w:p>
    <w:p w14:paraId="52DF39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4323</w:t>
      </w:r>
    </w:p>
    <w:p w14:paraId="58BFAB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4323</w:t>
      </w:r>
    </w:p>
    <w:p w14:paraId="4C3530D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without SSB time index detection when DRX is not used</w:t>
      </w:r>
      <w:r>
        <w:tab/>
        <w:t>4323</w:t>
      </w:r>
    </w:p>
    <w:p w14:paraId="2FA0A4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4323</w:t>
      </w:r>
    </w:p>
    <w:p w14:paraId="40D15D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4327</w:t>
      </w:r>
    </w:p>
    <w:p w14:paraId="3AF0E7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A.11.5.2.4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without SSB time index detection when DRX is used</w:t>
      </w:r>
      <w:r>
        <w:tab/>
        <w:t>4328</w:t>
      </w:r>
    </w:p>
    <w:p w14:paraId="470077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4328</w:t>
      </w:r>
    </w:p>
    <w:p w14:paraId="77F36C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4333</w:t>
      </w:r>
    </w:p>
    <w:p w14:paraId="50A43E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A.11.5.2.5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 SSB time index detection when DRX is not used</w:t>
      </w:r>
      <w:r>
        <w:tab/>
        <w:t>4333</w:t>
      </w:r>
    </w:p>
    <w:p w14:paraId="47F76F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4333</w:t>
      </w:r>
    </w:p>
    <w:p w14:paraId="7A883A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4337</w:t>
      </w:r>
    </w:p>
    <w:p w14:paraId="574C45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A.11.5.2.6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 SSB time index detection when DRX is used</w:t>
      </w:r>
      <w:r>
        <w:tab/>
        <w:t>4338</w:t>
      </w:r>
    </w:p>
    <w:p w14:paraId="241A77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4338</w:t>
      </w:r>
    </w:p>
    <w:p w14:paraId="265EF9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4343</w:t>
      </w:r>
    </w:p>
    <w:p w14:paraId="2488E12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A.11.5.2.7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without SSB time index detection when DRX is not used</w:t>
      </w:r>
      <w:r>
        <w:tab/>
        <w:t>4343</w:t>
      </w:r>
    </w:p>
    <w:p w14:paraId="323341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4343</w:t>
      </w:r>
    </w:p>
    <w:p w14:paraId="737525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4347</w:t>
      </w:r>
    </w:p>
    <w:p w14:paraId="702691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A.11.5.2.8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without SSB time index detection when DRX is used</w:t>
      </w:r>
      <w:r>
        <w:tab/>
        <w:t>4348</w:t>
      </w:r>
    </w:p>
    <w:p w14:paraId="12AEE1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4348</w:t>
      </w:r>
    </w:p>
    <w:p w14:paraId="5A0AF5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4353</w:t>
      </w:r>
    </w:p>
    <w:p w14:paraId="716AC75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A.11.5.2.9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SSB time index detection when DRX is not used</w:t>
      </w:r>
      <w:r>
        <w:tab/>
        <w:t>4353</w:t>
      </w:r>
    </w:p>
    <w:p w14:paraId="286EDC2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4353</w:t>
      </w:r>
    </w:p>
    <w:p w14:paraId="3FFFB1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4358</w:t>
      </w:r>
    </w:p>
    <w:p w14:paraId="4F44DCC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A.11.5.2.10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SSB time index detection when DRX is used</w:t>
      </w:r>
      <w:r>
        <w:tab/>
        <w:t>4359</w:t>
      </w:r>
    </w:p>
    <w:p w14:paraId="1FD7D3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4359</w:t>
      </w:r>
    </w:p>
    <w:p w14:paraId="35E281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A.11.5.2.10.2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4364</w:t>
      </w:r>
    </w:p>
    <w:p w14:paraId="4D87550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A.11.5.3</w:t>
      </w:r>
      <w:r>
        <w:rPr>
          <w:rFonts w:ascii="Calibri" w:eastAsia="Malgun Gothic" w:hAnsi="Calibri"/>
          <w:sz w:val="22"/>
          <w:szCs w:val="22"/>
        </w:rPr>
        <w:tab/>
      </w:r>
      <w:r>
        <w:t>Inter-RAT E-UTRAN measurements</w:t>
      </w:r>
      <w:r>
        <w:tab/>
        <w:t>4365</w:t>
      </w:r>
    </w:p>
    <w:p w14:paraId="5BD65A5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A.11.5.4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beam reporting</w:t>
      </w:r>
      <w:r>
        <w:tab/>
        <w:t>4365</w:t>
      </w:r>
    </w:p>
    <w:p w14:paraId="4953AE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A.11.5.4.1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4365</w:t>
      </w:r>
    </w:p>
    <w:p w14:paraId="2A6096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4365</w:t>
      </w:r>
    </w:p>
    <w:p w14:paraId="56770E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4365</w:t>
      </w:r>
    </w:p>
    <w:p w14:paraId="306646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4367</w:t>
      </w:r>
    </w:p>
    <w:p w14:paraId="5EA406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A.11.5.4.2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4368</w:t>
      </w:r>
    </w:p>
    <w:p w14:paraId="55910FB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4368</w:t>
      </w:r>
    </w:p>
    <w:p w14:paraId="391464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4368</w:t>
      </w:r>
    </w:p>
    <w:p w14:paraId="5E6622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4370</w:t>
      </w:r>
    </w:p>
    <w:p w14:paraId="0F4A2F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A.11.5.4.3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SCC when DRX is not used</w:t>
      </w:r>
      <w:r>
        <w:tab/>
        <w:t>4371</w:t>
      </w:r>
    </w:p>
    <w:p w14:paraId="2C18E5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4371</w:t>
      </w:r>
    </w:p>
    <w:p w14:paraId="5218F1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4371</w:t>
      </w:r>
    </w:p>
    <w:p w14:paraId="21FC69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4374</w:t>
      </w:r>
    </w:p>
    <w:p w14:paraId="6B6D92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A.11.5.4.4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on SCC when DRX is used</w:t>
      </w:r>
      <w:r>
        <w:tab/>
        <w:t>4375</w:t>
      </w:r>
    </w:p>
    <w:p w14:paraId="65A264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4375</w:t>
      </w:r>
    </w:p>
    <w:p w14:paraId="21E429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4375</w:t>
      </w:r>
    </w:p>
    <w:p w14:paraId="491CB0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A.11.5.4.4.3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4378</w:t>
      </w:r>
    </w:p>
    <w:p w14:paraId="6CA2164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A.11.6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4379</w:t>
      </w:r>
    </w:p>
    <w:p w14:paraId="213EC21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A.11.6.1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4379</w:t>
      </w:r>
    </w:p>
    <w:p w14:paraId="7FA8F4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a carrier frequency with CCA</w:t>
      </w:r>
      <w:r>
        <w:tab/>
        <w:t>4379</w:t>
      </w:r>
    </w:p>
    <w:p w14:paraId="0FA76E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4379</w:t>
      </w:r>
    </w:p>
    <w:p w14:paraId="254E39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4379</w:t>
      </w:r>
    </w:p>
    <w:p w14:paraId="44FBA6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4381</w:t>
      </w:r>
    </w:p>
    <w:p w14:paraId="052BED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SCC on a carrier frequency with CCA</w:t>
      </w:r>
      <w:r>
        <w:tab/>
        <w:t>4381</w:t>
      </w:r>
    </w:p>
    <w:p w14:paraId="0134BC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4381</w:t>
      </w:r>
    </w:p>
    <w:p w14:paraId="5F2E10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A.11.6.1.2.2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4381</w:t>
      </w:r>
    </w:p>
    <w:p w14:paraId="0537C8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4383</w:t>
      </w:r>
    </w:p>
    <w:p w14:paraId="480A81E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SS-RSRQ</w:t>
      </w:r>
      <w:r>
        <w:tab/>
        <w:t>4383</w:t>
      </w:r>
    </w:p>
    <w:p w14:paraId="5626C41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Intra-frequency measurement accuracy</w:t>
      </w:r>
      <w:r>
        <w:tab/>
        <w:t>4383</w:t>
      </w:r>
    </w:p>
    <w:p w14:paraId="283DE7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4383</w:t>
      </w:r>
    </w:p>
    <w:p w14:paraId="69F8FC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4383</w:t>
      </w:r>
    </w:p>
    <w:p w14:paraId="100400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4386</w:t>
      </w:r>
    </w:p>
    <w:p w14:paraId="049BB5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measurement accuracy</w:t>
      </w:r>
      <w:r>
        <w:tab/>
        <w:t>4386</w:t>
      </w:r>
    </w:p>
    <w:p w14:paraId="648B43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4386</w:t>
      </w:r>
    </w:p>
    <w:p w14:paraId="4DAC54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4386</w:t>
      </w:r>
    </w:p>
    <w:p w14:paraId="673AC3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4389</w:t>
      </w:r>
    </w:p>
    <w:p w14:paraId="5459AA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Intra-frequency measurement accuracy on SCC</w:t>
      </w:r>
      <w:r>
        <w:tab/>
        <w:t>4389</w:t>
      </w:r>
    </w:p>
    <w:p w14:paraId="0EDBD1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4389</w:t>
      </w:r>
    </w:p>
    <w:p w14:paraId="220EDB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4389</w:t>
      </w:r>
    </w:p>
    <w:p w14:paraId="2F08DE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4392</w:t>
      </w:r>
    </w:p>
    <w:p w14:paraId="025A20F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A.11.6.2.4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measurement accuracy</w:t>
      </w:r>
      <w:r>
        <w:tab/>
        <w:t>4392</w:t>
      </w:r>
    </w:p>
    <w:p w14:paraId="56B09B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A.11.6.2.4.1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4392</w:t>
      </w:r>
    </w:p>
    <w:p w14:paraId="50418E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A.11.6.2.4.2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4392</w:t>
      </w:r>
    </w:p>
    <w:p w14:paraId="7E0836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A.11.6.2.4.3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4400</w:t>
      </w:r>
    </w:p>
    <w:p w14:paraId="1C23CCE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SS-SINR</w:t>
      </w:r>
      <w:r>
        <w:tab/>
        <w:t>4401</w:t>
      </w:r>
    </w:p>
    <w:p w14:paraId="24785F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</w:t>
      </w:r>
      <w:r>
        <w:tab/>
        <w:t>4401</w:t>
      </w:r>
    </w:p>
    <w:p w14:paraId="38ED25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4401</w:t>
      </w:r>
    </w:p>
    <w:p w14:paraId="7CCB3E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4401</w:t>
      </w:r>
    </w:p>
    <w:p w14:paraId="1C3260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4404</w:t>
      </w:r>
    </w:p>
    <w:p w14:paraId="53AB17C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measurement accuracy</w:t>
      </w:r>
      <w:r>
        <w:tab/>
        <w:t>4404</w:t>
      </w:r>
    </w:p>
    <w:p w14:paraId="65BC45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4404</w:t>
      </w:r>
    </w:p>
    <w:p w14:paraId="02B3AA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4404</w:t>
      </w:r>
    </w:p>
    <w:p w14:paraId="419054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4407</w:t>
      </w:r>
    </w:p>
    <w:p w14:paraId="58F906F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SCC</w:t>
      </w:r>
      <w:r>
        <w:tab/>
        <w:t>4407</w:t>
      </w:r>
    </w:p>
    <w:p w14:paraId="648CA4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4407</w:t>
      </w:r>
    </w:p>
    <w:p w14:paraId="029423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4407</w:t>
      </w:r>
    </w:p>
    <w:p w14:paraId="081F16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4410</w:t>
      </w:r>
    </w:p>
    <w:p w14:paraId="2BB80ED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A.11.6.3.4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Inter-frequency measurement accuracy</w:t>
      </w:r>
      <w:r>
        <w:tab/>
        <w:t>4410</w:t>
      </w:r>
    </w:p>
    <w:p w14:paraId="4F1EA8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A.11.6.3.4.1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4410</w:t>
      </w:r>
    </w:p>
    <w:p w14:paraId="6641E6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4410</w:t>
      </w:r>
    </w:p>
    <w:p w14:paraId="092300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A.11.6.3.4.3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4418</w:t>
      </w:r>
    </w:p>
    <w:p w14:paraId="1ED4139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A.11.6.4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 with CCA serving cell</w:t>
      </w:r>
      <w:r>
        <w:tab/>
        <w:t>4418</w:t>
      </w:r>
    </w:p>
    <w:p w14:paraId="48FF5D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A.11.6.4.1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4418</w:t>
      </w:r>
    </w:p>
    <w:p w14:paraId="07B19C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4418</w:t>
      </w:r>
    </w:p>
    <w:p w14:paraId="43CD1D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4419</w:t>
      </w:r>
    </w:p>
    <w:p w14:paraId="2EEC23D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4422</w:t>
      </w:r>
    </w:p>
    <w:p w14:paraId="3428E6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A.11.6.5</w:t>
      </w:r>
      <w:r>
        <w:rPr>
          <w:rFonts w:ascii="Calibri" w:eastAsia="Malgun Gothic" w:hAnsi="Calibri"/>
          <w:sz w:val="22"/>
          <w:szCs w:val="22"/>
        </w:rPr>
        <w:tab/>
      </w:r>
      <w:r>
        <w:t>RSSI</w:t>
      </w:r>
      <w:r>
        <w:tab/>
        <w:t>4422</w:t>
      </w:r>
    </w:p>
    <w:p w14:paraId="201F70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A.11.6.5.1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RSSI measurement accuracy </w:t>
      </w:r>
      <w:r w:rsidRPr="007229CD">
        <w:rPr>
          <w:snapToGrid w:val="0"/>
        </w:rPr>
        <w:t>on PCC with CCA</w:t>
      </w:r>
      <w:r>
        <w:tab/>
        <w:t>4422</w:t>
      </w:r>
    </w:p>
    <w:p w14:paraId="71345A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4422</w:t>
      </w:r>
    </w:p>
    <w:p w14:paraId="00752D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4422</w:t>
      </w:r>
    </w:p>
    <w:p w14:paraId="2A4EDD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4425</w:t>
      </w:r>
    </w:p>
    <w:p w14:paraId="2E97995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A.11.6.5.2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RSSI measurement accuracy </w:t>
      </w:r>
      <w:r w:rsidRPr="007229CD">
        <w:rPr>
          <w:snapToGrid w:val="0"/>
        </w:rPr>
        <w:t>on SCC with CCA</w:t>
      </w:r>
      <w:r>
        <w:tab/>
        <w:t>4425</w:t>
      </w:r>
    </w:p>
    <w:p w14:paraId="08E349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4425</w:t>
      </w:r>
    </w:p>
    <w:p w14:paraId="129725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4425</w:t>
      </w:r>
    </w:p>
    <w:p w14:paraId="4B8899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4428</w:t>
      </w:r>
    </w:p>
    <w:p w14:paraId="527E74A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A.11.6.5.3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RSSI measurement accuracy </w:t>
      </w:r>
      <w:r w:rsidRPr="007229CD">
        <w:rPr>
          <w:snapToGrid w:val="0"/>
        </w:rPr>
        <w:t>on a carrier with CCA</w:t>
      </w:r>
      <w:r>
        <w:tab/>
        <w:t>4428</w:t>
      </w:r>
    </w:p>
    <w:p w14:paraId="584E51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4428</w:t>
      </w:r>
    </w:p>
    <w:p w14:paraId="4FA35B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4428</w:t>
      </w:r>
    </w:p>
    <w:p w14:paraId="48FC86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A.11.6.5.3.3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4431</w:t>
      </w:r>
    </w:p>
    <w:p w14:paraId="1AB5E3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A.11.6.6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Channel occupancy</w:t>
      </w:r>
      <w:r>
        <w:tab/>
        <w:t>4431</w:t>
      </w:r>
    </w:p>
    <w:p w14:paraId="4ED9A84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A.11.6.6.1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channel occupancy measurement accuracy </w:t>
      </w:r>
      <w:r w:rsidRPr="007229CD">
        <w:rPr>
          <w:snapToGrid w:val="0"/>
        </w:rPr>
        <w:t>on PCC with CCA</w:t>
      </w:r>
      <w:r>
        <w:tab/>
        <w:t>4431</w:t>
      </w:r>
    </w:p>
    <w:p w14:paraId="0F190D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4431</w:t>
      </w:r>
    </w:p>
    <w:p w14:paraId="4F36F8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4431</w:t>
      </w:r>
    </w:p>
    <w:p w14:paraId="0ADC15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4434</w:t>
      </w:r>
    </w:p>
    <w:p w14:paraId="383CC3B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A.11.6.6.2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channel occupancy measurement accuracy </w:t>
      </w:r>
      <w:r w:rsidRPr="007229CD">
        <w:rPr>
          <w:snapToGrid w:val="0"/>
        </w:rPr>
        <w:t>on SCC with CCA</w:t>
      </w:r>
      <w:r>
        <w:tab/>
        <w:t>4434</w:t>
      </w:r>
    </w:p>
    <w:p w14:paraId="0E2E36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4434</w:t>
      </w:r>
    </w:p>
    <w:p w14:paraId="1DE5FF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4434</w:t>
      </w:r>
    </w:p>
    <w:p w14:paraId="1B873E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A.11.6.6.2.3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4437</w:t>
      </w:r>
    </w:p>
    <w:p w14:paraId="2E6BB6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A.11.6.6.3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channel occupancy measurement accuracy </w:t>
      </w:r>
      <w:r w:rsidRPr="007229CD">
        <w:rPr>
          <w:snapToGrid w:val="0"/>
        </w:rPr>
        <w:t>on a carrier with CCA</w:t>
      </w:r>
      <w:r>
        <w:tab/>
        <w:t>4437</w:t>
      </w:r>
    </w:p>
    <w:p w14:paraId="75480E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4437</w:t>
      </w:r>
    </w:p>
    <w:p w14:paraId="685C65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4437</w:t>
      </w:r>
    </w:p>
    <w:p w14:paraId="3B9E48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A.11.6.6.3.3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4440</w:t>
      </w:r>
    </w:p>
    <w:p w14:paraId="424EF0C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A.11.6.7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 RSRP</w:t>
      </w:r>
      <w:r>
        <w:tab/>
        <w:t>4440</w:t>
      </w:r>
    </w:p>
    <w:p w14:paraId="697792D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A.11.6.8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 RSRQ</w:t>
      </w:r>
      <w:r>
        <w:tab/>
        <w:t>4440</w:t>
      </w:r>
    </w:p>
    <w:p w14:paraId="2B49948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A.11.6.9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E-UTRAN SINR</w:t>
      </w:r>
      <w:r>
        <w:tab/>
        <w:t>4440</w:t>
      </w:r>
    </w:p>
    <w:p w14:paraId="40D2F480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A.12</w:t>
      </w:r>
      <w:r>
        <w:rPr>
          <w:rFonts w:ascii="Calibri" w:eastAsia="Malgun Gothic" w:hAnsi="Calibri"/>
          <w:szCs w:val="22"/>
        </w:rPr>
        <w:tab/>
      </w:r>
      <w:r>
        <w:t>E-UTRA Standalone Tests with at Least One NR Cell under CCA</w:t>
      </w:r>
      <w:r>
        <w:tab/>
        <w:t>4440</w:t>
      </w:r>
    </w:p>
    <w:p w14:paraId="77FAB1F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A.12.1</w:t>
      </w:r>
      <w:r>
        <w:rPr>
          <w:rFonts w:ascii="Calibri" w:eastAsia="Malgun Gothic" w:hAnsi="Calibri"/>
          <w:sz w:val="22"/>
          <w:szCs w:val="22"/>
        </w:rPr>
        <w:tab/>
      </w:r>
      <w:r>
        <w:t>RRC_IDLE state mobility</w:t>
      </w:r>
      <w:r>
        <w:tab/>
        <w:t>4440</w:t>
      </w:r>
    </w:p>
    <w:p w14:paraId="6789ED9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A.12.1.1</w:t>
      </w:r>
      <w:r>
        <w:rPr>
          <w:rFonts w:ascii="Calibri" w:eastAsia="Malgun Gothic" w:hAnsi="Calibri"/>
          <w:sz w:val="22"/>
          <w:szCs w:val="22"/>
        </w:rPr>
        <w:tab/>
      </w:r>
      <w:r>
        <w:t>Inter-RAT cell re-selection to NR on a carrier frequency with CCA</w:t>
      </w:r>
      <w:r>
        <w:tab/>
        <w:t>4440</w:t>
      </w:r>
    </w:p>
    <w:p w14:paraId="316C1E0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A.12.1.1.1</w:t>
      </w:r>
      <w:r>
        <w:rPr>
          <w:rFonts w:ascii="Calibri" w:eastAsia="Malgun Gothic" w:hAnsi="Calibri"/>
          <w:sz w:val="22"/>
          <w:szCs w:val="22"/>
        </w:rPr>
        <w:tab/>
      </w:r>
      <w:r>
        <w:t>E-UTRA Cell reselection to higher priority NR target Cell in FR1</w:t>
      </w:r>
      <w:r>
        <w:rPr>
          <w:lang w:eastAsia="zh-CN"/>
        </w:rPr>
        <w:t xml:space="preserve"> when target cell is subject to CCA</w:t>
      </w:r>
      <w:r>
        <w:tab/>
        <w:t>4440</w:t>
      </w:r>
    </w:p>
    <w:p w14:paraId="1BC9F0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A.12.1.1.1.1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4440</w:t>
      </w:r>
    </w:p>
    <w:p w14:paraId="2D1785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A.12.1.1.1.2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4445</w:t>
      </w:r>
    </w:p>
    <w:p w14:paraId="7A614FB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A.12.2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4446</w:t>
      </w:r>
    </w:p>
    <w:p w14:paraId="023CAFB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A.12.2.1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4446</w:t>
      </w:r>
    </w:p>
    <w:p w14:paraId="6D2D15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en-US"/>
        </w:rPr>
        <w:t>A.12.2.1.1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 xml:space="preserve">E-UTRAN - </w:t>
      </w:r>
      <w:r w:rsidRPr="007229CD">
        <w:rPr>
          <w:rFonts w:cs="v4.2.0"/>
          <w:lang w:val="en-US"/>
        </w:rPr>
        <w:t xml:space="preserve">NR </w:t>
      </w:r>
      <w:r w:rsidRPr="007229CD">
        <w:rPr>
          <w:lang w:val="en-US"/>
        </w:rPr>
        <w:t>with CCA handover</w:t>
      </w:r>
      <w:r>
        <w:tab/>
        <w:t>4446</w:t>
      </w:r>
    </w:p>
    <w:p w14:paraId="75A882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A.12.2.1.1.1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4446</w:t>
      </w:r>
    </w:p>
    <w:p w14:paraId="5C9038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A.12.2.1.1.2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4451</w:t>
      </w:r>
    </w:p>
    <w:p w14:paraId="23DC313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A.12.3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4452</w:t>
      </w:r>
    </w:p>
    <w:p w14:paraId="51593DC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A.12.3.1</w:t>
      </w:r>
      <w:r>
        <w:rPr>
          <w:rFonts w:ascii="Calibri" w:eastAsia="Malgun Gothic" w:hAnsi="Calibri"/>
          <w:sz w:val="22"/>
          <w:szCs w:val="22"/>
        </w:rPr>
        <w:tab/>
      </w:r>
      <w:r>
        <w:t>Interruptions</w:t>
      </w:r>
      <w:r>
        <w:tab/>
        <w:t>4452</w:t>
      </w:r>
    </w:p>
    <w:p w14:paraId="67A3247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A.12.4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4452</w:t>
      </w:r>
    </w:p>
    <w:p w14:paraId="78BA3BF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A.12.4.1</w:t>
      </w:r>
      <w:r>
        <w:rPr>
          <w:rFonts w:ascii="Calibri" w:eastAsia="Malgun Gothic" w:hAnsi="Calibri"/>
          <w:sz w:val="22"/>
          <w:szCs w:val="22"/>
        </w:rPr>
        <w:tab/>
      </w:r>
      <w:r>
        <w:t>E-UTRAN</w:t>
      </w:r>
      <w:r w:rsidRPr="007275DF">
        <w:sym w:font="Symbol" w:char="F02D"/>
      </w:r>
      <w:r>
        <w:t>NR inter-RAT SFTD measurements</w:t>
      </w:r>
      <w:r>
        <w:tab/>
        <w:t>4452</w:t>
      </w:r>
    </w:p>
    <w:p w14:paraId="1B9BA4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A.12.4.1.1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SFTD Measurement Delay with NR under CCA in non-DRX</w:t>
      </w:r>
      <w:r>
        <w:tab/>
        <w:t>4452</w:t>
      </w:r>
    </w:p>
    <w:p w14:paraId="3CFE37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A.12.4.1.1.1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4452</w:t>
      </w:r>
    </w:p>
    <w:p w14:paraId="7F991D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A.12.4.1.1.2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4456</w:t>
      </w:r>
    </w:p>
    <w:p w14:paraId="300361F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A.12.4.2</w:t>
      </w:r>
      <w:r>
        <w:rPr>
          <w:rFonts w:ascii="Calibri" w:eastAsia="Malgun Gothic" w:hAnsi="Calibri"/>
          <w:sz w:val="22"/>
          <w:szCs w:val="22"/>
        </w:rPr>
        <w:tab/>
      </w:r>
      <w:r>
        <w:t>E-UTRAN</w:t>
      </w:r>
      <w:r w:rsidRPr="007275DF">
        <w:sym w:font="Symbol" w:char="F02D"/>
      </w:r>
      <w:r>
        <w:t>NR inter-RAT measurements on NR carrier frequency under CCA</w:t>
      </w:r>
      <w:r>
        <w:tab/>
        <w:t>4456</w:t>
      </w:r>
    </w:p>
    <w:p w14:paraId="0CD2DC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A.12.4.2.1</w:t>
      </w:r>
      <w:r>
        <w:rPr>
          <w:rFonts w:ascii="Calibri" w:eastAsia="Malgun Gothic" w:hAnsi="Calibri"/>
          <w:sz w:val="22"/>
          <w:szCs w:val="22"/>
        </w:rPr>
        <w:tab/>
      </w:r>
      <w:r>
        <w:t>E-UTRA-NR inter-RAT event triggered reporting tests for FR1 without SSB time index detection when DRX is not used</w:t>
      </w:r>
      <w:r>
        <w:tab/>
        <w:t>4456</w:t>
      </w:r>
    </w:p>
    <w:p w14:paraId="106715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4456</w:t>
      </w:r>
    </w:p>
    <w:p w14:paraId="5DBA84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4460</w:t>
      </w:r>
    </w:p>
    <w:p w14:paraId="57733D9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A.12.4.2.2</w:t>
      </w:r>
      <w:r>
        <w:rPr>
          <w:rFonts w:ascii="Calibri" w:eastAsia="Malgun Gothic" w:hAnsi="Calibri"/>
          <w:sz w:val="22"/>
          <w:szCs w:val="22"/>
        </w:rPr>
        <w:tab/>
      </w:r>
      <w:r>
        <w:t>E-UTRA</w:t>
      </w:r>
      <w:r>
        <w:rPr>
          <w:lang w:eastAsia="zh-CN"/>
        </w:rPr>
        <w:t>-</w:t>
      </w:r>
      <w:r>
        <w:t xml:space="preserve">NR </w:t>
      </w:r>
      <w:r>
        <w:rPr>
          <w:lang w:eastAsia="zh-CN"/>
        </w:rPr>
        <w:t>i</w:t>
      </w:r>
      <w:r>
        <w:t>nter-RAT event triggered reporting tests for FR1 without SSB time index detection when DRX is used</w:t>
      </w:r>
      <w:r>
        <w:tab/>
        <w:t>4461</w:t>
      </w:r>
    </w:p>
    <w:p w14:paraId="7B0FAB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4461</w:t>
      </w:r>
    </w:p>
    <w:p w14:paraId="2336AD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4465</w:t>
      </w:r>
    </w:p>
    <w:p w14:paraId="03B8508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A.12.4.2.3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not used</w:t>
      </w:r>
      <w:r>
        <w:tab/>
        <w:t>4465</w:t>
      </w:r>
    </w:p>
    <w:p w14:paraId="50F6E8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4465</w:t>
      </w:r>
    </w:p>
    <w:p w14:paraId="2B3792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4469</w:t>
      </w:r>
    </w:p>
    <w:p w14:paraId="0E00B54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A.12.4.2.4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used</w:t>
      </w:r>
      <w:r>
        <w:tab/>
        <w:t>4470</w:t>
      </w:r>
    </w:p>
    <w:p w14:paraId="4C3744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4470</w:t>
      </w:r>
    </w:p>
    <w:p w14:paraId="7F5094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4474</w:t>
      </w:r>
    </w:p>
    <w:p w14:paraId="51516B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A.12.4.2.5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</w:t>
      </w:r>
      <w:r>
        <w:tab/>
        <w:t>4474</w:t>
      </w:r>
    </w:p>
    <w:p w14:paraId="3B8F15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4474</w:t>
      </w:r>
    </w:p>
    <w:p w14:paraId="7B27CC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4474</w:t>
      </w:r>
    </w:p>
    <w:p w14:paraId="40D73B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A.12.4.2.6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</w:t>
      </w:r>
      <w:r>
        <w:tab/>
        <w:t>4475</w:t>
      </w:r>
    </w:p>
    <w:p w14:paraId="1C0E22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4475</w:t>
      </w:r>
    </w:p>
    <w:p w14:paraId="65560FC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A.12.4.2.6.2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4475</w:t>
      </w:r>
    </w:p>
    <w:p w14:paraId="31A854E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A.12.5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4475</w:t>
      </w:r>
    </w:p>
    <w:p w14:paraId="21CF102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en-US"/>
        </w:rPr>
        <w:t>A.12.5.1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E-UTRAN</w:t>
      </w:r>
      <w:r w:rsidRPr="007275DF">
        <w:sym w:font="Symbol" w:char="F02D"/>
      </w:r>
      <w:r w:rsidRPr="007229CD">
        <w:rPr>
          <w:lang w:val="en-US"/>
        </w:rPr>
        <w:t>NR SFTD</w:t>
      </w:r>
      <w:r>
        <w:tab/>
        <w:t>4475</w:t>
      </w:r>
    </w:p>
    <w:p w14:paraId="1FAC161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A.12.5.1.1</w:t>
      </w:r>
      <w:r>
        <w:rPr>
          <w:rFonts w:ascii="Calibri" w:eastAsia="Malgun Gothic" w:hAnsi="Calibri"/>
          <w:sz w:val="22"/>
          <w:szCs w:val="22"/>
        </w:rPr>
        <w:tab/>
      </w:r>
      <w:r>
        <w:t>Inter-RAT SFTD accuracy with NR target cell under CCA</w:t>
      </w:r>
      <w:r>
        <w:tab/>
        <w:t>4475</w:t>
      </w:r>
    </w:p>
    <w:p w14:paraId="27D758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A.12.5.1.1.1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</w:t>
      </w:r>
      <w:r>
        <w:tab/>
        <w:t>4475</w:t>
      </w:r>
    </w:p>
    <w:p w14:paraId="0B7872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A.12.5.1.1.2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Environment</w:t>
      </w:r>
      <w:r>
        <w:tab/>
        <w:t>4476</w:t>
      </w:r>
    </w:p>
    <w:p w14:paraId="26C966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A.12.5.1.1.3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4481</w:t>
      </w:r>
    </w:p>
    <w:p w14:paraId="1766A17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A.12.5.2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</w:t>
      </w:r>
      <w:r w:rsidRPr="007275DF">
        <w:sym w:font="Symbol" w:char="F02D"/>
      </w:r>
      <w:r w:rsidRPr="007229CD">
        <w:rPr>
          <w:lang w:val="sv-SE"/>
        </w:rPr>
        <w:t>NR SS-RSRP</w:t>
      </w:r>
      <w:r>
        <w:tab/>
        <w:t>4481</w:t>
      </w:r>
    </w:p>
    <w:p w14:paraId="574D37F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A.12.5.3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</w:t>
      </w:r>
      <w:r w:rsidRPr="007275DF">
        <w:sym w:font="Symbol" w:char="F02D"/>
      </w:r>
      <w:r w:rsidRPr="007229CD">
        <w:rPr>
          <w:lang w:val="sv-SE"/>
        </w:rPr>
        <w:t>NR SS-RSRQ</w:t>
      </w:r>
      <w:r>
        <w:tab/>
        <w:t>4481</w:t>
      </w:r>
    </w:p>
    <w:p w14:paraId="48698BA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A.12.5.4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</w:t>
      </w:r>
      <w:r w:rsidRPr="007275DF">
        <w:sym w:font="Symbol" w:char="F02D"/>
      </w:r>
      <w:r w:rsidRPr="007229CD">
        <w:rPr>
          <w:lang w:val="sv-SE"/>
        </w:rPr>
        <w:t>NR SS-SINR</w:t>
      </w:r>
      <w:r>
        <w:tab/>
        <w:t>4481</w:t>
      </w:r>
    </w:p>
    <w:p w14:paraId="141F35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A.12.5.5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</w:t>
      </w:r>
      <w:r w:rsidRPr="007275DF">
        <w:sym w:font="Symbol" w:char="F02D"/>
      </w:r>
      <w:r w:rsidRPr="007229CD">
        <w:rPr>
          <w:lang w:val="sv-SE"/>
        </w:rPr>
        <w:t>NR RSSI</w:t>
      </w:r>
      <w:r>
        <w:tab/>
        <w:t>4481</w:t>
      </w:r>
    </w:p>
    <w:p w14:paraId="0C58F83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lastRenderedPageBreak/>
        <w:t>A.12.5.6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E-UTRAN</w:t>
      </w:r>
      <w:r w:rsidRPr="007275DF">
        <w:sym w:font="Symbol" w:char="F02D"/>
      </w:r>
      <w:r w:rsidRPr="007229CD">
        <w:rPr>
          <w:lang w:val="sv-SE"/>
        </w:rPr>
        <w:t>NR channel occupancy</w:t>
      </w:r>
      <w:r>
        <w:tab/>
        <w:t>4481</w:t>
      </w:r>
    </w:p>
    <w:p w14:paraId="4C364B10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A.13</w:t>
      </w:r>
      <w:r>
        <w:rPr>
          <w:rFonts w:ascii="Calibri" w:eastAsia="Malgun Gothic" w:hAnsi="Calibri"/>
          <w:szCs w:val="22"/>
        </w:rPr>
        <w:tab/>
      </w:r>
      <w:r>
        <w:t>NR Standalone Tests with NR SCell under CCA and All Other NR Cells in FR1</w:t>
      </w:r>
      <w:r>
        <w:tab/>
        <w:t>4482</w:t>
      </w:r>
    </w:p>
    <w:p w14:paraId="59EA87C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A.13.1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4482</w:t>
      </w:r>
    </w:p>
    <w:p w14:paraId="15684E9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A.13.1.1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4482</w:t>
      </w:r>
    </w:p>
    <w:p w14:paraId="5D9ABFA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A.13.1.2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4482</w:t>
      </w:r>
    </w:p>
    <w:p w14:paraId="14B7659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A.13.2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4482</w:t>
      </w:r>
    </w:p>
    <w:p w14:paraId="5AC1890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A.13.2.1</w:t>
      </w:r>
      <w:r>
        <w:rPr>
          <w:rFonts w:ascii="Calibri" w:eastAsia="Malgun Gothic" w:hAnsi="Calibri"/>
          <w:sz w:val="22"/>
          <w:szCs w:val="22"/>
        </w:rPr>
        <w:tab/>
      </w:r>
      <w:r>
        <w:t>Interruption</w:t>
      </w:r>
      <w:r>
        <w:tab/>
        <w:t>4482</w:t>
      </w:r>
    </w:p>
    <w:p w14:paraId="4DB3BC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A.13.2.1.1</w:t>
      </w:r>
      <w:r>
        <w:rPr>
          <w:rFonts w:ascii="Calibri" w:eastAsia="Malgun Gothic" w:hAnsi="Calibri"/>
          <w:sz w:val="22"/>
          <w:szCs w:val="22"/>
        </w:rPr>
        <w:tab/>
      </w:r>
      <w:r>
        <w:t>NR interruptions during SCell operations with CCA on SCell</w:t>
      </w:r>
      <w:r>
        <w:tab/>
        <w:t>4482</w:t>
      </w:r>
    </w:p>
    <w:p w14:paraId="0347A9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A.13.2.1.1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4482</w:t>
      </w:r>
    </w:p>
    <w:p w14:paraId="6F3A82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A.13.2.1</w:t>
      </w:r>
      <w:r>
        <w:rPr>
          <w:lang w:eastAsia="zh-CN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4486</w:t>
      </w:r>
    </w:p>
    <w:p w14:paraId="32B5D6C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A.13.2.2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4486</w:t>
      </w:r>
    </w:p>
    <w:p w14:paraId="04FDDD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A.13.2.2.1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known SCell under CCA, 160 ms SCell measurement cycle</w:t>
      </w:r>
      <w:r>
        <w:tab/>
        <w:t>4486</w:t>
      </w:r>
    </w:p>
    <w:p w14:paraId="1A1CA5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4486</w:t>
      </w:r>
    </w:p>
    <w:p w14:paraId="580153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4491</w:t>
      </w:r>
    </w:p>
    <w:p w14:paraId="45F215B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A.13.2.2.2 SCell Activation and Deactivation of known SCell under CCA, 640 ms SCell measurement cycle</w:t>
      </w:r>
      <w:r>
        <w:tab/>
        <w:t>4491</w:t>
      </w:r>
    </w:p>
    <w:p w14:paraId="7337D9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4491</w:t>
      </w:r>
    </w:p>
    <w:p w14:paraId="40959E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4492</w:t>
      </w:r>
    </w:p>
    <w:p w14:paraId="46F8F2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lang w:val="en-US" w:eastAsia="zh-CN"/>
        </w:rPr>
        <w:t>A.13.2.2.3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SCell Activation and Deactivation of unknown SCell under CCA</w:t>
      </w:r>
      <w:r>
        <w:tab/>
        <w:t>4492</w:t>
      </w:r>
    </w:p>
    <w:p w14:paraId="578DA9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4492</w:t>
      </w:r>
    </w:p>
    <w:p w14:paraId="70B8D1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A.13.2.2.3.2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4493</w:t>
      </w:r>
    </w:p>
    <w:p w14:paraId="7D38D1E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A.13.2.3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4493</w:t>
      </w:r>
    </w:p>
    <w:p w14:paraId="07D9D0F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A.13.3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4493</w:t>
      </w:r>
    </w:p>
    <w:p w14:paraId="4A31FD7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A.13.3.1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4493</w:t>
      </w:r>
    </w:p>
    <w:p w14:paraId="7AD60D2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A.13.3.1.1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non-DRX</w:t>
      </w:r>
      <w:r>
        <w:tab/>
        <w:t>4493</w:t>
      </w:r>
    </w:p>
    <w:p w14:paraId="00C492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4493</w:t>
      </w:r>
    </w:p>
    <w:p w14:paraId="1024C0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4493</w:t>
      </w:r>
    </w:p>
    <w:p w14:paraId="6CEDD0B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4498</w:t>
      </w:r>
    </w:p>
    <w:p w14:paraId="7A6E16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A.13.3.1.2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without gaps under DRX</w:t>
      </w:r>
      <w:r>
        <w:tab/>
        <w:t>4498</w:t>
      </w:r>
    </w:p>
    <w:p w14:paraId="6C6300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4498</w:t>
      </w:r>
    </w:p>
    <w:p w14:paraId="2D2658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4498</w:t>
      </w:r>
    </w:p>
    <w:p w14:paraId="332CD4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4503</w:t>
      </w:r>
    </w:p>
    <w:p w14:paraId="59E143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A.13.3.1.3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non-DRX</w:t>
      </w:r>
      <w:r>
        <w:tab/>
        <w:t>4503</w:t>
      </w:r>
    </w:p>
    <w:p w14:paraId="31D878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4503</w:t>
      </w:r>
    </w:p>
    <w:p w14:paraId="589CD6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4503</w:t>
      </w:r>
    </w:p>
    <w:p w14:paraId="13D475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4508</w:t>
      </w:r>
    </w:p>
    <w:p w14:paraId="58AD5D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A.13.3.1.4</w:t>
      </w:r>
      <w:r>
        <w:rPr>
          <w:rFonts w:ascii="Calibri" w:eastAsia="Malgun Gothic" w:hAnsi="Calibri"/>
          <w:sz w:val="22"/>
          <w:szCs w:val="22"/>
        </w:rPr>
        <w:tab/>
      </w:r>
      <w:r>
        <w:t>E</w:t>
      </w:r>
      <w:r w:rsidRPr="007229CD">
        <w:rPr>
          <w:snapToGrid w:val="0"/>
        </w:rPr>
        <w:t>vent-triggered reporting tests on SCC with per-UE gaps under DRX</w:t>
      </w:r>
      <w:r>
        <w:tab/>
        <w:t>4508</w:t>
      </w:r>
    </w:p>
    <w:p w14:paraId="0DE752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4508</w:t>
      </w:r>
    </w:p>
    <w:p w14:paraId="7E479D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4508</w:t>
      </w:r>
    </w:p>
    <w:p w14:paraId="1C77D05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4513</w:t>
      </w:r>
    </w:p>
    <w:p w14:paraId="3B801D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A.13.3.1.5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 on SCC</w:t>
      </w:r>
      <w:r>
        <w:tab/>
        <w:t>4513</w:t>
      </w:r>
    </w:p>
    <w:p w14:paraId="3CF5C2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4513</w:t>
      </w:r>
    </w:p>
    <w:p w14:paraId="3B3580E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4513</w:t>
      </w:r>
    </w:p>
    <w:p w14:paraId="0E9EE40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A.13.3.1.6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 on SCC</w:t>
      </w:r>
      <w:r>
        <w:tab/>
        <w:t>4514</w:t>
      </w:r>
    </w:p>
    <w:p w14:paraId="009FA1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4514</w:t>
      </w:r>
    </w:p>
    <w:p w14:paraId="06F684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A.13.3.1.6.2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4515</w:t>
      </w:r>
    </w:p>
    <w:p w14:paraId="3A573D1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A.13.3.2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4515</w:t>
      </w:r>
    </w:p>
    <w:p w14:paraId="3FCE6B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A.13.3.2.1</w:t>
      </w:r>
      <w:r>
        <w:rPr>
          <w:rFonts w:ascii="Calibri" w:eastAsia="Malgun Gothic" w:hAnsi="Calibri"/>
          <w:sz w:val="22"/>
          <w:szCs w:val="22"/>
        </w:rPr>
        <w:tab/>
      </w:r>
      <w:r>
        <w:t>RSSI measurement reporting</w:t>
      </w:r>
      <w:r>
        <w:tab/>
        <w:t>4515</w:t>
      </w:r>
    </w:p>
    <w:p w14:paraId="6D004B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4515</w:t>
      </w:r>
    </w:p>
    <w:p w14:paraId="3F567F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4515</w:t>
      </w:r>
    </w:p>
    <w:p w14:paraId="747399C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A.13.3.2.2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 measurement reporting</w:t>
      </w:r>
      <w:r>
        <w:tab/>
        <w:t>4516</w:t>
      </w:r>
    </w:p>
    <w:p w14:paraId="11E00B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4516</w:t>
      </w:r>
    </w:p>
    <w:p w14:paraId="5B2689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4516</w:t>
      </w:r>
    </w:p>
    <w:p w14:paraId="707E05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A.13.3.2.3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without SSB time index detection when DRX is not used</w:t>
      </w:r>
      <w:r>
        <w:tab/>
        <w:t>4516</w:t>
      </w:r>
    </w:p>
    <w:p w14:paraId="2D9C44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4516</w:t>
      </w:r>
    </w:p>
    <w:p w14:paraId="5F0D79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4521</w:t>
      </w:r>
    </w:p>
    <w:p w14:paraId="22EF03A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A.13.3.2.4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without SSB time index detection when DRX is used</w:t>
      </w:r>
      <w:r>
        <w:tab/>
        <w:t>4521</w:t>
      </w:r>
    </w:p>
    <w:p w14:paraId="466BCF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4521</w:t>
      </w:r>
    </w:p>
    <w:p w14:paraId="3109CC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4526</w:t>
      </w:r>
    </w:p>
    <w:p w14:paraId="5FFECE1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A.13.3.2.5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 SSB time index detection when DRX is not used</w:t>
      </w:r>
      <w:r>
        <w:tab/>
        <w:t>4527</w:t>
      </w:r>
    </w:p>
    <w:p w14:paraId="4D35F5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4527</w:t>
      </w:r>
    </w:p>
    <w:p w14:paraId="2A0F1D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4532</w:t>
      </w:r>
    </w:p>
    <w:p w14:paraId="20EC86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A.13.3.2.6</w:t>
      </w:r>
      <w:r>
        <w:rPr>
          <w:rFonts w:ascii="Calibri" w:eastAsia="Malgun Gothic" w:hAnsi="Calibri"/>
          <w:sz w:val="22"/>
          <w:szCs w:val="22"/>
        </w:rPr>
        <w:tab/>
      </w:r>
      <w:r>
        <w:t>Event triggered reporting tests for FR1 with CCA with SSB time index detection when DRX is used</w:t>
      </w:r>
      <w:r>
        <w:tab/>
        <w:t>4532</w:t>
      </w:r>
    </w:p>
    <w:p w14:paraId="2CE281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4532</w:t>
      </w:r>
    </w:p>
    <w:p w14:paraId="08993D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4538</w:t>
      </w:r>
    </w:p>
    <w:p w14:paraId="79EB90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A.13.3.3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measurements for beam reporting</w:t>
      </w:r>
      <w:r>
        <w:tab/>
        <w:t>4539</w:t>
      </w:r>
    </w:p>
    <w:p w14:paraId="5D1C72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4539</w:t>
      </w:r>
    </w:p>
    <w:p w14:paraId="27573E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4539</w:t>
      </w:r>
    </w:p>
    <w:p w14:paraId="58F3E2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4539</w:t>
      </w:r>
    </w:p>
    <w:p w14:paraId="1F3592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4543</w:t>
      </w:r>
    </w:p>
    <w:p w14:paraId="6532D20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A.13.3.3.2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4543</w:t>
      </w:r>
    </w:p>
    <w:p w14:paraId="69B118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4543</w:t>
      </w:r>
    </w:p>
    <w:p w14:paraId="49F4E1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4543</w:t>
      </w:r>
    </w:p>
    <w:p w14:paraId="5277D9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A.13.3.3.2.3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4547</w:t>
      </w:r>
    </w:p>
    <w:p w14:paraId="5AE9707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A.13.4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</w:t>
      </w:r>
      <w:r>
        <w:tab/>
        <w:t>4547</w:t>
      </w:r>
    </w:p>
    <w:p w14:paraId="488C7DA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A.13.4.1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4547</w:t>
      </w:r>
    </w:p>
    <w:p w14:paraId="50BCD2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a carrier frequency with CCA</w:t>
      </w:r>
      <w:r>
        <w:tab/>
        <w:t>4547</w:t>
      </w:r>
    </w:p>
    <w:p w14:paraId="76E23F6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4547</w:t>
      </w:r>
    </w:p>
    <w:p w14:paraId="60A6F9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4547</w:t>
      </w:r>
    </w:p>
    <w:p w14:paraId="00C568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4549</w:t>
      </w:r>
    </w:p>
    <w:p w14:paraId="3057D27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A.13.4.2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SS-RSRQ</w:t>
      </w:r>
      <w:r>
        <w:tab/>
        <w:t>4549</w:t>
      </w:r>
    </w:p>
    <w:p w14:paraId="343330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Intra-frequency measurement accuracy on SCC</w:t>
      </w:r>
      <w:r>
        <w:tab/>
        <w:t>4549</w:t>
      </w:r>
    </w:p>
    <w:p w14:paraId="2AC62C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4549</w:t>
      </w:r>
    </w:p>
    <w:p w14:paraId="0F9338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4549</w:t>
      </w:r>
    </w:p>
    <w:p w14:paraId="1DE7D0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4556</w:t>
      </w:r>
    </w:p>
    <w:p w14:paraId="613C50D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 w:rsidRPr="007229CD">
        <w:rPr>
          <w:lang w:val="sv-SE"/>
        </w:rPr>
        <w:t>A.13.4.3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SE"/>
        </w:rPr>
        <w:t>SS-SINR</w:t>
      </w:r>
      <w:r>
        <w:tab/>
        <w:t>4557</w:t>
      </w:r>
    </w:p>
    <w:p w14:paraId="61F683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measurement accuracy on SCC</w:t>
      </w:r>
      <w:r>
        <w:tab/>
        <w:t>4557</w:t>
      </w:r>
    </w:p>
    <w:p w14:paraId="49211A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4557</w:t>
      </w:r>
    </w:p>
    <w:p w14:paraId="15F330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A.13.4.3.1.2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Parameters</w:t>
      </w:r>
      <w:r>
        <w:tab/>
        <w:t>4557</w:t>
      </w:r>
    </w:p>
    <w:p w14:paraId="2D99D0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A.13.4.3.1.3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4564</w:t>
      </w:r>
    </w:p>
    <w:p w14:paraId="00E0014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A.13.4.4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 with CCA serving cell</w:t>
      </w:r>
      <w:r>
        <w:tab/>
        <w:t>4564</w:t>
      </w:r>
    </w:p>
    <w:p w14:paraId="2C9E18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A.13.4.4.1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4564</w:t>
      </w:r>
    </w:p>
    <w:p w14:paraId="480B80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4564</w:t>
      </w:r>
    </w:p>
    <w:p w14:paraId="7C51A0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4564</w:t>
      </w:r>
    </w:p>
    <w:p w14:paraId="6274E2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4568</w:t>
      </w:r>
    </w:p>
    <w:p w14:paraId="39330C9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A.13.4.5</w:t>
      </w:r>
      <w:r>
        <w:rPr>
          <w:rFonts w:ascii="Calibri" w:eastAsia="Malgun Gothic" w:hAnsi="Calibri"/>
          <w:sz w:val="22"/>
          <w:szCs w:val="22"/>
        </w:rPr>
        <w:tab/>
      </w:r>
      <w:r>
        <w:t>RSSI</w:t>
      </w:r>
      <w:r>
        <w:tab/>
        <w:t>4568</w:t>
      </w:r>
    </w:p>
    <w:p w14:paraId="767703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 xml:space="preserve">A.13.4.5.1 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RSSI measurement accuracy </w:t>
      </w:r>
      <w:r w:rsidRPr="007229CD">
        <w:rPr>
          <w:snapToGrid w:val="0"/>
        </w:rPr>
        <w:t>on a carrier with CCA</w:t>
      </w:r>
      <w:r>
        <w:tab/>
        <w:t>4568</w:t>
      </w:r>
    </w:p>
    <w:p w14:paraId="4EC58F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4568</w:t>
      </w:r>
    </w:p>
    <w:p w14:paraId="0C1AA5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4568</w:t>
      </w:r>
    </w:p>
    <w:p w14:paraId="7551C5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4571</w:t>
      </w:r>
    </w:p>
    <w:p w14:paraId="5D162E7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A.13.4.5.2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RSSI measurement accuracy </w:t>
      </w:r>
      <w:r w:rsidRPr="007229CD">
        <w:rPr>
          <w:snapToGrid w:val="0"/>
        </w:rPr>
        <w:t>on a carrier with CCA</w:t>
      </w:r>
      <w:r>
        <w:tab/>
        <w:t>4571</w:t>
      </w:r>
    </w:p>
    <w:p w14:paraId="370141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4571</w:t>
      </w:r>
    </w:p>
    <w:p w14:paraId="4636F2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4571</w:t>
      </w:r>
    </w:p>
    <w:p w14:paraId="450C4E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4575</w:t>
      </w:r>
    </w:p>
    <w:p w14:paraId="041B247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A.13.4.6</w:t>
      </w:r>
      <w:r>
        <w:rPr>
          <w:rFonts w:ascii="Calibri" w:eastAsia="Malgun Gothic" w:hAnsi="Calibri"/>
          <w:sz w:val="22"/>
          <w:szCs w:val="22"/>
        </w:rPr>
        <w:tab/>
      </w:r>
      <w:r>
        <w:t>Channel occupancy</w:t>
      </w:r>
      <w:r>
        <w:tab/>
        <w:t>4575</w:t>
      </w:r>
    </w:p>
    <w:p w14:paraId="20519C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A.13.4.6.1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Intra-frequency channel occupancy measurement accuracy </w:t>
      </w:r>
      <w:r w:rsidRPr="007229CD">
        <w:rPr>
          <w:snapToGrid w:val="0"/>
        </w:rPr>
        <w:t>on SCC with CCA</w:t>
      </w:r>
      <w:r>
        <w:tab/>
        <w:t>4575</w:t>
      </w:r>
    </w:p>
    <w:p w14:paraId="75F757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4575</w:t>
      </w:r>
    </w:p>
    <w:p w14:paraId="2CD93D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4575</w:t>
      </w:r>
    </w:p>
    <w:p w14:paraId="25187E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4579</w:t>
      </w:r>
    </w:p>
    <w:p w14:paraId="37BC1C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A.13.4.6.2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Inter-frequency channel occupancy measurement accuracy </w:t>
      </w:r>
      <w:r w:rsidRPr="007229CD">
        <w:rPr>
          <w:snapToGrid w:val="0"/>
        </w:rPr>
        <w:t>on a carrier with CCA</w:t>
      </w:r>
      <w:r>
        <w:tab/>
        <w:t>4579</w:t>
      </w:r>
    </w:p>
    <w:p w14:paraId="46AB96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4579</w:t>
      </w:r>
    </w:p>
    <w:p w14:paraId="3FA8A6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4579</w:t>
      </w:r>
    </w:p>
    <w:p w14:paraId="4408494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A.13.4.6.2.3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4583</w:t>
      </w:r>
    </w:p>
    <w:p w14:paraId="0CF0EFC9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A.14</w:t>
      </w:r>
      <w:r>
        <w:rPr>
          <w:rFonts w:ascii="Calibri" w:eastAsia="Malgun Gothic" w:hAnsi="Calibri"/>
          <w:szCs w:val="22"/>
        </w:rPr>
        <w:tab/>
      </w:r>
      <w:r>
        <w:t>NR standalone tests for Satellite access</w:t>
      </w:r>
      <w:r>
        <w:tab/>
        <w:t>4583</w:t>
      </w:r>
    </w:p>
    <w:p w14:paraId="122B993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A.14.1</w:t>
      </w:r>
      <w:r>
        <w:rPr>
          <w:rFonts w:ascii="Calibri" w:eastAsia="Malgun Gothic" w:hAnsi="Calibri"/>
          <w:sz w:val="22"/>
          <w:szCs w:val="22"/>
        </w:rPr>
        <w:tab/>
      </w:r>
      <w:r>
        <w:t>RRC_IDLE state mobility</w:t>
      </w:r>
      <w:r>
        <w:tab/>
        <w:t>4583</w:t>
      </w:r>
    </w:p>
    <w:p w14:paraId="2DA160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</w:t>
      </w:r>
      <w:r>
        <w:tab/>
        <w:t>4583</w:t>
      </w:r>
    </w:p>
    <w:p w14:paraId="22ED6A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4583</w:t>
      </w:r>
    </w:p>
    <w:p w14:paraId="091C4D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4583</w:t>
      </w:r>
    </w:p>
    <w:p w14:paraId="1DE28B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A.14.1.1.3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4585</w:t>
      </w:r>
    </w:p>
    <w:p w14:paraId="171C92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cell for UE configured with the feature for enhanced requirements</w:t>
      </w:r>
      <w:r>
        <w:tab/>
        <w:t>4586</w:t>
      </w:r>
    </w:p>
    <w:p w14:paraId="3E3D485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4586</w:t>
      </w:r>
    </w:p>
    <w:p w14:paraId="500C2A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4586</w:t>
      </w:r>
    </w:p>
    <w:p w14:paraId="7DC4CA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4590</w:t>
      </w:r>
    </w:p>
    <w:p w14:paraId="01978D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Time-based cell reselection to FR1 intra-frequency NR cell</w:t>
      </w:r>
      <w:r>
        <w:tab/>
        <w:t>4591</w:t>
      </w:r>
    </w:p>
    <w:p w14:paraId="2E24B4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4591</w:t>
      </w:r>
    </w:p>
    <w:p w14:paraId="511CE3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4591</w:t>
      </w:r>
    </w:p>
    <w:p w14:paraId="5C4D4C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4592</w:t>
      </w:r>
    </w:p>
    <w:p w14:paraId="1C87932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Location-based cell reselection to FR1 intra-frequency NR cell</w:t>
      </w:r>
      <w:r>
        <w:tab/>
        <w:t>4593</w:t>
      </w:r>
    </w:p>
    <w:p w14:paraId="182470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4593</w:t>
      </w:r>
    </w:p>
    <w:p w14:paraId="48FF56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4593</w:t>
      </w:r>
    </w:p>
    <w:p w14:paraId="0697CF3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4595</w:t>
      </w:r>
    </w:p>
    <w:p w14:paraId="08F600D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</w:t>
      </w:r>
      <w:r>
        <w:tab/>
        <w:t>4596</w:t>
      </w:r>
    </w:p>
    <w:p w14:paraId="608A51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4596</w:t>
      </w:r>
    </w:p>
    <w:p w14:paraId="35720E2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4596</w:t>
      </w:r>
    </w:p>
    <w:p w14:paraId="7396BE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4598</w:t>
      </w:r>
    </w:p>
    <w:p w14:paraId="790C5D6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cell for UE configured with [capability for enhanced requirements]</w:t>
      </w:r>
      <w:r>
        <w:tab/>
        <w:t>4599</w:t>
      </w:r>
    </w:p>
    <w:p w14:paraId="6A6945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4599</w:t>
      </w:r>
    </w:p>
    <w:p w14:paraId="638F2E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4599</w:t>
      </w:r>
    </w:p>
    <w:p w14:paraId="06E4BC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4601</w:t>
      </w:r>
    </w:p>
    <w:p w14:paraId="1028CF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Time-based Cell reselection to FR1 inter-frequency NR satellite access case</w:t>
      </w:r>
      <w:r>
        <w:tab/>
        <w:t>4602</w:t>
      </w:r>
    </w:p>
    <w:p w14:paraId="08A5FC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4602</w:t>
      </w:r>
    </w:p>
    <w:p w14:paraId="62C8AC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4602</w:t>
      </w:r>
    </w:p>
    <w:p w14:paraId="47852C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A.14.1.7.3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4603</w:t>
      </w:r>
    </w:p>
    <w:p w14:paraId="5AFF90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Location-based Cell reselection to FR1 inter-frequency NR satellite access case</w:t>
      </w:r>
      <w:r>
        <w:tab/>
        <w:t>4604</w:t>
      </w:r>
    </w:p>
    <w:p w14:paraId="194460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4604</w:t>
      </w:r>
    </w:p>
    <w:p w14:paraId="6F40EF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4604</w:t>
      </w:r>
    </w:p>
    <w:p w14:paraId="294353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4606</w:t>
      </w:r>
    </w:p>
    <w:p w14:paraId="16E8A9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A.14.1.9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</w:t>
      </w:r>
      <w:r>
        <w:t>reselection</w:t>
      </w:r>
      <w:r>
        <w:rPr>
          <w:lang w:eastAsia="zh-CN"/>
        </w:rPr>
        <w:t xml:space="preserve"> to FR1 inter-frequency NR case for UE fulfilling low mobility relaxed measurement criterion</w:t>
      </w:r>
      <w:r>
        <w:tab/>
        <w:t>4607</w:t>
      </w:r>
    </w:p>
    <w:p w14:paraId="76BE61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A.14.1.9.1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4607</w:t>
      </w:r>
    </w:p>
    <w:p w14:paraId="00ACFB4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A.14.1.9.2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4607</w:t>
      </w:r>
    </w:p>
    <w:p w14:paraId="072F9F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A.14.1.9.3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4610</w:t>
      </w:r>
    </w:p>
    <w:p w14:paraId="4917A4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A.14.1.10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UE fulfilling not-at-cell edge relaxed measurement criterion</w:t>
      </w:r>
      <w:r>
        <w:tab/>
        <w:t>4610</w:t>
      </w:r>
    </w:p>
    <w:p w14:paraId="2B0671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A.14.1.10.1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4610</w:t>
      </w:r>
    </w:p>
    <w:p w14:paraId="3142EF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A.14.1.10.2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4610</w:t>
      </w:r>
    </w:p>
    <w:p w14:paraId="6FF781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A.14.1.10.3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4612</w:t>
      </w:r>
    </w:p>
    <w:p w14:paraId="053ED48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A.14.2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4613</w:t>
      </w:r>
    </w:p>
    <w:p w14:paraId="566D25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A.14.2.1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4613</w:t>
      </w:r>
    </w:p>
    <w:p w14:paraId="344198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SAN Handover from FR1 to FR1</w:t>
      </w:r>
      <w:r>
        <w:tab/>
        <w:t>4613</w:t>
      </w:r>
    </w:p>
    <w:p w14:paraId="537B68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4613</w:t>
      </w:r>
    </w:p>
    <w:p w14:paraId="40631E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4613</w:t>
      </w:r>
    </w:p>
    <w:p w14:paraId="359EB7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4615</w:t>
      </w:r>
    </w:p>
    <w:p w14:paraId="24F9A6E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SAN Handover from FR1 to FR1</w:t>
      </w:r>
      <w:r>
        <w:tab/>
        <w:t>4616</w:t>
      </w:r>
    </w:p>
    <w:p w14:paraId="18853F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4616</w:t>
      </w:r>
    </w:p>
    <w:p w14:paraId="4AF0E2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4616</w:t>
      </w:r>
    </w:p>
    <w:p w14:paraId="162845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4618</w:t>
      </w:r>
    </w:p>
    <w:p w14:paraId="221152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Intra-frequency SAN time-based </w:t>
      </w:r>
      <w:r w:rsidRPr="007229CD">
        <w:rPr>
          <w:snapToGrid w:val="0"/>
          <w:lang w:eastAsia="zh-CN"/>
        </w:rPr>
        <w:t>c</w:t>
      </w:r>
      <w:r w:rsidRPr="007229CD">
        <w:rPr>
          <w:snapToGrid w:val="0"/>
        </w:rPr>
        <w:t>onditional Handover from FR1 to FR1</w:t>
      </w:r>
      <w:r>
        <w:tab/>
        <w:t>4618</w:t>
      </w:r>
    </w:p>
    <w:p w14:paraId="0DA61B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4618</w:t>
      </w:r>
    </w:p>
    <w:p w14:paraId="387B83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4618</w:t>
      </w:r>
    </w:p>
    <w:p w14:paraId="756173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4621</w:t>
      </w:r>
    </w:p>
    <w:p w14:paraId="36AA4CF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</w:t>
      </w:r>
      <w:r w:rsidRPr="007229CD">
        <w:rPr>
          <w:snapToGrid w:val="0"/>
          <w:lang w:eastAsia="zh-CN"/>
        </w:rPr>
        <w:t>er</w:t>
      </w:r>
      <w:r w:rsidRPr="007229CD">
        <w:rPr>
          <w:snapToGrid w:val="0"/>
        </w:rPr>
        <w:t xml:space="preserve">-frequency SAN time-based </w:t>
      </w:r>
      <w:r w:rsidRPr="007229CD">
        <w:rPr>
          <w:snapToGrid w:val="0"/>
          <w:lang w:eastAsia="zh-CN"/>
        </w:rPr>
        <w:t>c</w:t>
      </w:r>
      <w:r w:rsidRPr="007229CD">
        <w:rPr>
          <w:snapToGrid w:val="0"/>
        </w:rPr>
        <w:t>onditional Handover from FR1 to FR1</w:t>
      </w:r>
      <w:r>
        <w:tab/>
        <w:t>4621</w:t>
      </w:r>
    </w:p>
    <w:p w14:paraId="3E57FE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4621</w:t>
      </w:r>
    </w:p>
    <w:p w14:paraId="50B9C31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4621</w:t>
      </w:r>
    </w:p>
    <w:p w14:paraId="017D193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4623</w:t>
      </w:r>
    </w:p>
    <w:p w14:paraId="373C91F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Intra-frequency SAN distance-based </w:t>
      </w:r>
      <w:r w:rsidRPr="007229CD">
        <w:rPr>
          <w:snapToGrid w:val="0"/>
          <w:lang w:eastAsia="zh-CN"/>
        </w:rPr>
        <w:t>c</w:t>
      </w:r>
      <w:r w:rsidRPr="007229CD">
        <w:rPr>
          <w:snapToGrid w:val="0"/>
        </w:rPr>
        <w:t>onditional Handover from FR1 to FR1</w:t>
      </w:r>
      <w:r>
        <w:tab/>
        <w:t>4623</w:t>
      </w:r>
    </w:p>
    <w:p w14:paraId="29B7B1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4623</w:t>
      </w:r>
    </w:p>
    <w:p w14:paraId="0718D7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4624</w:t>
      </w:r>
    </w:p>
    <w:p w14:paraId="5F0564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A.14.2.1.5.3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4627</w:t>
      </w:r>
    </w:p>
    <w:p w14:paraId="6CF8BDB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</w:t>
      </w:r>
      <w:r w:rsidRPr="007229CD">
        <w:rPr>
          <w:snapToGrid w:val="0"/>
          <w:lang w:eastAsia="zh-CN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</w:t>
      </w:r>
      <w:r w:rsidRPr="007229CD">
        <w:rPr>
          <w:snapToGrid w:val="0"/>
          <w:lang w:eastAsia="zh-CN"/>
        </w:rPr>
        <w:t>er</w:t>
      </w:r>
      <w:r w:rsidRPr="007229CD">
        <w:rPr>
          <w:snapToGrid w:val="0"/>
        </w:rPr>
        <w:t xml:space="preserve">-frequency SAN distance-based </w:t>
      </w:r>
      <w:r w:rsidRPr="007229CD">
        <w:rPr>
          <w:snapToGrid w:val="0"/>
          <w:lang w:eastAsia="zh-CN"/>
        </w:rPr>
        <w:t>c</w:t>
      </w:r>
      <w:r w:rsidRPr="007229CD">
        <w:rPr>
          <w:snapToGrid w:val="0"/>
        </w:rPr>
        <w:t>onditional Handover from FR1 to FR1</w:t>
      </w:r>
      <w:r>
        <w:tab/>
        <w:t>4627</w:t>
      </w:r>
    </w:p>
    <w:p w14:paraId="1D9262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4627</w:t>
      </w:r>
    </w:p>
    <w:p w14:paraId="13E640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4627</w:t>
      </w:r>
    </w:p>
    <w:p w14:paraId="03566D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4631</w:t>
      </w:r>
    </w:p>
    <w:p w14:paraId="25AA8C0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A.14.2.2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4631</w:t>
      </w:r>
    </w:p>
    <w:p w14:paraId="1ACA45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Re-establishment for SAN</w:t>
      </w:r>
      <w:r>
        <w:tab/>
        <w:t>4631</w:t>
      </w:r>
    </w:p>
    <w:p w14:paraId="5CE3B2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A.14.2.2.1.1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</w:t>
      </w:r>
      <w:r>
        <w:tab/>
        <w:t>4631</w:t>
      </w:r>
    </w:p>
    <w:p w14:paraId="263DA5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A.14.2.2.1.2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FR1</w:t>
      </w:r>
      <w:r>
        <w:tab/>
        <w:t>4634</w:t>
      </w:r>
    </w:p>
    <w:p w14:paraId="260896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4637</w:t>
      </w:r>
    </w:p>
    <w:p w14:paraId="327B60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en-US"/>
        </w:rPr>
        <w:t>14.2.2.2.1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contention based random access test in FR1 for NR standalone</w:t>
      </w:r>
      <w:r>
        <w:tab/>
        <w:t>4637</w:t>
      </w:r>
    </w:p>
    <w:p w14:paraId="4221405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14.2.2.2.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4637</w:t>
      </w:r>
    </w:p>
    <w:p w14:paraId="10AD62F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14.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4640</w:t>
      </w:r>
    </w:p>
    <w:p w14:paraId="66BA0A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14.2.2.2.2</w:t>
      </w:r>
      <w:r>
        <w:rPr>
          <w:rFonts w:ascii="Calibri" w:eastAsia="Malgun Gothic" w:hAnsi="Calibri"/>
          <w:sz w:val="22"/>
          <w:szCs w:val="22"/>
        </w:rPr>
        <w:tab/>
      </w:r>
      <w:r>
        <w:t>4-step RA type n</w:t>
      </w:r>
      <w:r>
        <w:rPr>
          <w:lang w:eastAsia="zh-CN"/>
        </w:rPr>
        <w:t>on-c</w:t>
      </w:r>
      <w:r>
        <w:t>ontention based random access test in FR1 for NR standalone</w:t>
      </w:r>
      <w:r>
        <w:tab/>
        <w:t>4641</w:t>
      </w:r>
    </w:p>
    <w:p w14:paraId="0A2AEA4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14.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4641</w:t>
      </w:r>
    </w:p>
    <w:p w14:paraId="2B6A23E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14.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4645</w:t>
      </w:r>
    </w:p>
    <w:p w14:paraId="21F0D9D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A.14.2.2.3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Release with Redirection</w:t>
      </w:r>
      <w:r>
        <w:tab/>
        <w:t>4646</w:t>
      </w:r>
    </w:p>
    <w:p w14:paraId="2FE112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A.14.2.2.3.1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NR in FR1</w:t>
      </w:r>
      <w:r>
        <w:tab/>
        <w:t>4646</w:t>
      </w:r>
    </w:p>
    <w:p w14:paraId="689ED19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A.14.2.2.3.1.1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4646</w:t>
      </w:r>
    </w:p>
    <w:p w14:paraId="2FDAF44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A.14.2.2.3.1.2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4646</w:t>
      </w:r>
    </w:p>
    <w:p w14:paraId="7DDB307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A.14.2.2.3.1.3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4649</w:t>
      </w:r>
    </w:p>
    <w:p w14:paraId="5CE0620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Timing for Satellite Access</w:t>
      </w:r>
      <w:r>
        <w:tab/>
        <w:t>4649</w:t>
      </w:r>
    </w:p>
    <w:p w14:paraId="271CD9E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A.14.3.1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UE transmit timing for Satellite Access</w:t>
      </w:r>
      <w:r>
        <w:tab/>
        <w:t>4649</w:t>
      </w:r>
    </w:p>
    <w:p w14:paraId="18DFE0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ko-KR"/>
        </w:rPr>
        <w:t>A.14.3.1.1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ko-KR"/>
        </w:rPr>
        <w:t>NR UE Transmit Timing Test for FR1</w:t>
      </w:r>
      <w:r>
        <w:tab/>
        <w:t>4649</w:t>
      </w:r>
    </w:p>
    <w:p w14:paraId="5FB99A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A.14.3.1.1.1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Purpose and environment</w:t>
      </w:r>
      <w:r>
        <w:tab/>
        <w:t>4649</w:t>
      </w:r>
    </w:p>
    <w:p w14:paraId="6E732A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ko-KR"/>
        </w:rPr>
        <w:t>A.14.3.1.1.2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ko-KR"/>
        </w:rPr>
        <w:t>Test requirements</w:t>
      </w:r>
      <w:r>
        <w:tab/>
        <w:t>4651</w:t>
      </w:r>
    </w:p>
    <w:p w14:paraId="534436C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A.14.3.2</w:t>
      </w:r>
      <w:r>
        <w:rPr>
          <w:rFonts w:ascii="Calibri" w:eastAsia="Malgun Gothic" w:hAnsi="Calibri"/>
          <w:sz w:val="22"/>
          <w:szCs w:val="22"/>
        </w:rPr>
        <w:tab/>
      </w:r>
      <w:r>
        <w:t>Timing advance for satellite access</w:t>
      </w:r>
      <w:r>
        <w:tab/>
        <w:t>4652</w:t>
      </w:r>
    </w:p>
    <w:p w14:paraId="7AF70DB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A.14.3.2.1</w:t>
      </w:r>
      <w:r>
        <w:rPr>
          <w:rFonts w:ascii="Calibri" w:eastAsia="Malgun Gothic" w:hAnsi="Calibri"/>
          <w:sz w:val="22"/>
          <w:szCs w:val="22"/>
        </w:rPr>
        <w:tab/>
      </w:r>
      <w:r>
        <w:t>SA FR1 timing advance adjustment accuracy</w:t>
      </w:r>
      <w:r>
        <w:tab/>
        <w:t>4652</w:t>
      </w:r>
    </w:p>
    <w:p w14:paraId="72D53A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A.14.3.2.1.1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4652</w:t>
      </w:r>
    </w:p>
    <w:p w14:paraId="793172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A.14.3.2.1.2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4652</w:t>
      </w:r>
    </w:p>
    <w:p w14:paraId="78F6EF8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A.14.3.2.1.3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4655</w:t>
      </w:r>
    </w:p>
    <w:p w14:paraId="3451237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A.14.4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</w:t>
      </w:r>
      <w:r>
        <w:tab/>
        <w:t>4655</w:t>
      </w:r>
    </w:p>
    <w:p w14:paraId="27CAFA2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A.14.4.1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4655</w:t>
      </w:r>
    </w:p>
    <w:p w14:paraId="30EA92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SAN PCell configured with SSB-based RLM RS in non-DRX mode</w:t>
      </w:r>
      <w:r>
        <w:tab/>
        <w:t>4655</w:t>
      </w:r>
    </w:p>
    <w:p w14:paraId="320952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4655</w:t>
      </w:r>
    </w:p>
    <w:p w14:paraId="2AC05A9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4660</w:t>
      </w:r>
    </w:p>
    <w:p w14:paraId="3061428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SAN PCell configured with SSB-based RLM RS in non-DRX mode</w:t>
      </w:r>
      <w:r>
        <w:tab/>
        <w:t>4660</w:t>
      </w:r>
    </w:p>
    <w:p w14:paraId="1E421A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4660</w:t>
      </w:r>
    </w:p>
    <w:p w14:paraId="690AD1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4666</w:t>
      </w:r>
    </w:p>
    <w:p w14:paraId="5F08DA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SAN PCell configured with SSB-based RLM RS in DRX mode</w:t>
      </w:r>
      <w:r>
        <w:tab/>
        <w:t>4666</w:t>
      </w:r>
    </w:p>
    <w:p w14:paraId="71C3E6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4666</w:t>
      </w:r>
    </w:p>
    <w:p w14:paraId="036526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4670</w:t>
      </w:r>
    </w:p>
    <w:p w14:paraId="5A9142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SAN PCell configured with SSB-based RLM RS in DRX mode</w:t>
      </w:r>
      <w:r>
        <w:tab/>
        <w:t>4670</w:t>
      </w:r>
    </w:p>
    <w:p w14:paraId="11B134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4670</w:t>
      </w:r>
    </w:p>
    <w:p w14:paraId="563C5E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4675</w:t>
      </w:r>
    </w:p>
    <w:p w14:paraId="65022A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SAN PCell configured with CSI-RS-based RLM in non-DRX mode</w:t>
      </w:r>
      <w:r>
        <w:tab/>
        <w:t>4675</w:t>
      </w:r>
    </w:p>
    <w:p w14:paraId="1F3177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A.14.4.1.5.1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4675</w:t>
      </w:r>
    </w:p>
    <w:p w14:paraId="47BCB9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A.14.4.1.5.2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4680</w:t>
      </w:r>
    </w:p>
    <w:p w14:paraId="2E1E61C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SAN PCell configured with CSI-RS-based RLM in non-DRX mode</w:t>
      </w:r>
      <w:r>
        <w:tab/>
        <w:t>4680</w:t>
      </w:r>
    </w:p>
    <w:p w14:paraId="5E999A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A.14.4.1.6.1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4680</w:t>
      </w:r>
    </w:p>
    <w:p w14:paraId="45C476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A.14.4.1.6.2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4685</w:t>
      </w:r>
    </w:p>
    <w:p w14:paraId="1D13F7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A.14.4.1.7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SAN PCell configured with CSI-RS-based RLM in DRX mode</w:t>
      </w:r>
      <w:r>
        <w:tab/>
        <w:t>4685</w:t>
      </w:r>
    </w:p>
    <w:p w14:paraId="220A14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A.14.4.1.7.1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4685</w:t>
      </w:r>
    </w:p>
    <w:p w14:paraId="77B420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A.14.4.1.7.2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4690</w:t>
      </w:r>
    </w:p>
    <w:p w14:paraId="545512D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A.14.4.1.8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SAN PCell configured with CSI-RS-based RLM in DRX mode</w:t>
      </w:r>
      <w:r>
        <w:tab/>
        <w:t>4690</w:t>
      </w:r>
    </w:p>
    <w:p w14:paraId="5EBF8A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A.14.4.1.8.1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4690</w:t>
      </w:r>
    </w:p>
    <w:p w14:paraId="7529BC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A.14.4.1.8.2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4695</w:t>
      </w:r>
    </w:p>
    <w:p w14:paraId="5D400F2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A.14.4.2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 for satellite access</w:t>
      </w:r>
      <w:r>
        <w:tab/>
        <w:t>4695</w:t>
      </w:r>
    </w:p>
    <w:p w14:paraId="7D9332E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Beam Failure Detection and Link Recovery Test for FR1 PCell for satellite access configured with SSB-based BFD and LR in non-DRX mode</w:t>
      </w:r>
      <w:r>
        <w:tab/>
        <w:t>4695</w:t>
      </w:r>
    </w:p>
    <w:p w14:paraId="13147D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4695</w:t>
      </w:r>
    </w:p>
    <w:p w14:paraId="1421FF9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4701</w:t>
      </w:r>
    </w:p>
    <w:p w14:paraId="7757FF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Beam Failure Detection and Link Recovery Test for FR1 PCell for satellite access configured with SSB-based BFD and LR in DRX mode</w:t>
      </w:r>
      <w:r>
        <w:tab/>
        <w:t>4701</w:t>
      </w:r>
    </w:p>
    <w:p w14:paraId="05DEA2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4701</w:t>
      </w:r>
    </w:p>
    <w:p w14:paraId="490B14E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4706</w:t>
      </w:r>
    </w:p>
    <w:p w14:paraId="492ED1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Beam Failure Detection and Link Recovery Test for FR1 PCell for satellite access configured with CSI-RS-based BFD and LR in non-DRX mode</w:t>
      </w:r>
      <w:r>
        <w:tab/>
        <w:t>4706</w:t>
      </w:r>
    </w:p>
    <w:p w14:paraId="242E53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4706</w:t>
      </w:r>
    </w:p>
    <w:p w14:paraId="20455E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4712</w:t>
      </w:r>
    </w:p>
    <w:p w14:paraId="204D76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Beam Failure Detection and Link Recovery Test for FR1 PCell for satellite access configured with CSI-RS-based BFD and LR in DRX mode</w:t>
      </w:r>
      <w:r>
        <w:tab/>
        <w:t>4712</w:t>
      </w:r>
    </w:p>
    <w:p w14:paraId="56C5F9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4712</w:t>
      </w:r>
    </w:p>
    <w:p w14:paraId="04089B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4717</w:t>
      </w:r>
    </w:p>
    <w:p w14:paraId="5945FB1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 xml:space="preserve">Beam Failure Detection and Link Recovery Test for FR1 SCell for satellite access configured with </w:t>
      </w:r>
      <w:r>
        <w:t xml:space="preserve">CSI-RS-based BFD and SSB-based LR </w:t>
      </w:r>
      <w:r w:rsidRPr="007229CD">
        <w:rPr>
          <w:rFonts w:eastAsia="MS Mincho"/>
        </w:rPr>
        <w:t>in non-DRX mode</w:t>
      </w:r>
      <w:r>
        <w:tab/>
        <w:t>4717</w:t>
      </w:r>
    </w:p>
    <w:p w14:paraId="6CBDCE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4717</w:t>
      </w:r>
    </w:p>
    <w:p w14:paraId="4898E9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4722</w:t>
      </w:r>
    </w:p>
    <w:p w14:paraId="2D45B1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A.14.4.2.6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 xml:space="preserve">Beam Failure Detection and Link Recovery Test for FR1 SCell for satellite access configured with </w:t>
      </w:r>
      <w:r>
        <w:t xml:space="preserve">CSI-RS-based BFD and SSB-based LR </w:t>
      </w:r>
      <w:r w:rsidRPr="007229CD">
        <w:rPr>
          <w:rFonts w:eastAsia="MS Mincho"/>
        </w:rPr>
        <w:t>in DRX mode</w:t>
      </w:r>
      <w:r>
        <w:tab/>
        <w:t>4722</w:t>
      </w:r>
    </w:p>
    <w:p w14:paraId="65BEFF2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4722</w:t>
      </w:r>
    </w:p>
    <w:p w14:paraId="6B50A2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A.14.4.2.6.2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4727</w:t>
      </w:r>
    </w:p>
    <w:p w14:paraId="0F69006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A.14.4.3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 for satellite access</w:t>
      </w:r>
      <w:r>
        <w:tab/>
        <w:t>4727</w:t>
      </w:r>
    </w:p>
    <w:p w14:paraId="4A41CB5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A.14.4.3.1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4727</w:t>
      </w:r>
    </w:p>
    <w:p w14:paraId="59225A2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Arial"/>
        </w:rPr>
        <w:t xml:space="preserve">NR FR1 DL active BWP switch </w:t>
      </w:r>
      <w:r>
        <w:rPr>
          <w:lang w:eastAsia="zh-CN"/>
        </w:rPr>
        <w:t>with</w:t>
      </w:r>
      <w:r>
        <w:t xml:space="preserve"> non-DRX in </w:t>
      </w:r>
      <w:r>
        <w:rPr>
          <w:lang w:eastAsia="zh-CN"/>
        </w:rPr>
        <w:t>SA</w:t>
      </w:r>
      <w:r>
        <w:tab/>
        <w:t>4727</w:t>
      </w:r>
    </w:p>
    <w:p w14:paraId="15E8DDE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A.14.4.3.1.1.1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4727</w:t>
      </w:r>
    </w:p>
    <w:p w14:paraId="219519E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A.14.4.3.1.1.2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4732</w:t>
      </w:r>
    </w:p>
    <w:p w14:paraId="700F24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A.14.4.3.2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4732</w:t>
      </w:r>
    </w:p>
    <w:p w14:paraId="0FEAF4B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A.14.4.3.2.1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of Cell with non-DRX in SA</w:t>
      </w:r>
      <w:r>
        <w:tab/>
        <w:t>4732</w:t>
      </w:r>
    </w:p>
    <w:p w14:paraId="43B9DBFA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A.14.4.3.2.1.1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4732</w:t>
      </w:r>
    </w:p>
    <w:p w14:paraId="4C38F01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A.14.4.3.2.1.2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4736</w:t>
      </w:r>
    </w:p>
    <w:p w14:paraId="3F5EABB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A.14.4.4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for satellite access</w:t>
      </w:r>
      <w:r>
        <w:tab/>
        <w:t>4736</w:t>
      </w:r>
    </w:p>
    <w:p w14:paraId="2DEF83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A.14.4.4.1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PCell in FR1 in non-DRX</w:t>
      </w:r>
      <w:r>
        <w:tab/>
        <w:t>4736</w:t>
      </w:r>
    </w:p>
    <w:p w14:paraId="58993E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4736</w:t>
      </w:r>
    </w:p>
    <w:p w14:paraId="09F824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A.14.4.4.1.2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4740</w:t>
      </w:r>
    </w:p>
    <w:p w14:paraId="0F9C5CF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A.14.4.</w:t>
      </w:r>
      <w:r w:rsidRPr="007229CD">
        <w:rPr>
          <w:lang w:val="en-US"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t>Pathloss reference signal switching delay</w:t>
      </w:r>
      <w:r>
        <w:tab/>
        <w:t>4740</w:t>
      </w:r>
    </w:p>
    <w:p w14:paraId="7CA791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A.14.4.</w:t>
      </w:r>
      <w:r w:rsidRPr="007229CD">
        <w:rPr>
          <w:lang w:val="en-US" w:eastAsia="zh-CN"/>
        </w:rPr>
        <w:t>5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pathloss reference signal switch delay</w:t>
      </w:r>
      <w:r>
        <w:tab/>
        <w:t>4740</w:t>
      </w:r>
    </w:p>
    <w:p w14:paraId="43889B6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</w:t>
      </w:r>
      <w:r w:rsidRPr="007229CD">
        <w:rPr>
          <w:lang w:val="en-US" w:eastAsia="zh-CN"/>
        </w:rPr>
        <w:t>5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4740</w:t>
      </w:r>
    </w:p>
    <w:p w14:paraId="6ABF9B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A.14.4.</w:t>
      </w:r>
      <w:r w:rsidRPr="007229CD">
        <w:rPr>
          <w:lang w:val="en-US" w:eastAsia="zh-CN"/>
        </w:rPr>
        <w:t>5</w:t>
      </w:r>
      <w:r>
        <w:t>.1.</w:t>
      </w:r>
      <w:r w:rsidRPr="007229CD">
        <w:rPr>
          <w:lang w:val="en-US"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4742</w:t>
      </w:r>
    </w:p>
    <w:p w14:paraId="53BDAE2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A.14.5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4743</w:t>
      </w:r>
    </w:p>
    <w:p w14:paraId="2ED0006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A.14.5.1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4743</w:t>
      </w:r>
    </w:p>
    <w:p w14:paraId="7CABC2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non-DRX</w:t>
      </w:r>
      <w:r>
        <w:tab/>
        <w:t>4743</w:t>
      </w:r>
    </w:p>
    <w:p w14:paraId="645003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4743</w:t>
      </w:r>
    </w:p>
    <w:p w14:paraId="6C9BAA7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4743</w:t>
      </w:r>
    </w:p>
    <w:p w14:paraId="2AE77C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4745</w:t>
      </w:r>
    </w:p>
    <w:p w14:paraId="0DB29C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DRX</w:t>
      </w:r>
      <w:r>
        <w:tab/>
        <w:t>4746</w:t>
      </w:r>
    </w:p>
    <w:p w14:paraId="183622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4746</w:t>
      </w:r>
    </w:p>
    <w:p w14:paraId="6FD124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4746</w:t>
      </w:r>
    </w:p>
    <w:p w14:paraId="4584407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4748</w:t>
      </w:r>
    </w:p>
    <w:p w14:paraId="7DAA178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non-DRX with SSB index reading</w:t>
      </w:r>
      <w:r>
        <w:tab/>
        <w:t>4749</w:t>
      </w:r>
    </w:p>
    <w:p w14:paraId="015591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4749</w:t>
      </w:r>
    </w:p>
    <w:p w14:paraId="4AB6E91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4749</w:t>
      </w:r>
    </w:p>
    <w:p w14:paraId="6619E4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4751</w:t>
      </w:r>
    </w:p>
    <w:p w14:paraId="0A53E4E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SA event triggered reporting tests with single measurement gap under non-DRX </w:t>
      </w:r>
      <w:r w:rsidRPr="007229CD">
        <w:rPr>
          <w:color w:val="000000"/>
        </w:rPr>
        <w:t>for satellite access</w:t>
      </w:r>
      <w:r>
        <w:tab/>
        <w:t>4752</w:t>
      </w:r>
    </w:p>
    <w:p w14:paraId="4F810E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A.14.5.1.4.1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4752</w:t>
      </w:r>
    </w:p>
    <w:p w14:paraId="25204C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4752</w:t>
      </w:r>
    </w:p>
    <w:p w14:paraId="63208F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4754</w:t>
      </w:r>
    </w:p>
    <w:p w14:paraId="7322415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SA event triggered reporting tests with FNO concurrent gaps under DRX </w:t>
      </w:r>
      <w:r w:rsidRPr="007229CD">
        <w:rPr>
          <w:color w:val="000000"/>
        </w:rPr>
        <w:t>for satellite access</w:t>
      </w:r>
      <w:r>
        <w:tab/>
        <w:t>4755</w:t>
      </w:r>
    </w:p>
    <w:p w14:paraId="043167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4755</w:t>
      </w:r>
    </w:p>
    <w:p w14:paraId="7664D1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4755</w:t>
      </w:r>
    </w:p>
    <w:p w14:paraId="14D2F0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A.15.5.1.5.3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4757</w:t>
      </w:r>
    </w:p>
    <w:p w14:paraId="7B5AD4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SA event triggered reporting tests with PPO concurrent gaps under non-DRX with SSB index reading </w:t>
      </w:r>
      <w:r w:rsidRPr="007229CD">
        <w:rPr>
          <w:color w:val="000000"/>
        </w:rPr>
        <w:t>for satellite access</w:t>
      </w:r>
      <w:r>
        <w:tab/>
        <w:t>4758</w:t>
      </w:r>
    </w:p>
    <w:p w14:paraId="66A2BA3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4758</w:t>
      </w:r>
    </w:p>
    <w:p w14:paraId="0BCE2E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4758</w:t>
      </w:r>
    </w:p>
    <w:p w14:paraId="7FEB83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4760</w:t>
      </w:r>
    </w:p>
    <w:p w14:paraId="090F901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A.14.5.2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4761</w:t>
      </w:r>
    </w:p>
    <w:p w14:paraId="3516D0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not used</w:t>
      </w:r>
      <w:r>
        <w:rPr>
          <w:lang w:eastAsia="zh-TW"/>
        </w:rPr>
        <w:t xml:space="preserve"> with single gap </w:t>
      </w:r>
      <w:r>
        <w:rPr>
          <w:lang w:eastAsia="zh-CN"/>
        </w:rPr>
        <w:t>for satellite access</w:t>
      </w:r>
      <w:r>
        <w:tab/>
        <w:t>4761</w:t>
      </w:r>
    </w:p>
    <w:p w14:paraId="473F9B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4761</w:t>
      </w:r>
    </w:p>
    <w:p w14:paraId="6E4B2F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4765</w:t>
      </w:r>
    </w:p>
    <w:p w14:paraId="557390A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used</w:t>
      </w:r>
      <w:r>
        <w:rPr>
          <w:lang w:eastAsia="zh-TW"/>
        </w:rPr>
        <w:t xml:space="preserve"> with single gap for satellite access</w:t>
      </w:r>
      <w:r>
        <w:tab/>
        <w:t>4765</w:t>
      </w:r>
    </w:p>
    <w:p w14:paraId="4D80F7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4765</w:t>
      </w:r>
    </w:p>
    <w:p w14:paraId="679A9F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4769</w:t>
      </w:r>
    </w:p>
    <w:p w14:paraId="31ED987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A.14.5.2.3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 SSB time index detection when DRX is not used</w:t>
      </w:r>
      <w:r>
        <w:rPr>
          <w:lang w:eastAsia="zh-TW"/>
        </w:rPr>
        <w:t xml:space="preserve"> with single gap for satellite access</w:t>
      </w:r>
      <w:r>
        <w:tab/>
        <w:t>4769</w:t>
      </w:r>
    </w:p>
    <w:p w14:paraId="02FF63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4769</w:t>
      </w:r>
    </w:p>
    <w:p w14:paraId="1A8E78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4773</w:t>
      </w:r>
    </w:p>
    <w:p w14:paraId="66C1A8D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A.14.5.2.4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not used</w:t>
      </w:r>
      <w:r>
        <w:rPr>
          <w:lang w:eastAsia="zh-TW"/>
        </w:rPr>
        <w:t xml:space="preserve"> with two gaps in fully non-overlapped </w:t>
      </w:r>
      <w:r>
        <w:rPr>
          <w:lang w:eastAsia="zh-CN"/>
        </w:rPr>
        <w:t>for satellite access</w:t>
      </w:r>
      <w:r>
        <w:tab/>
        <w:t>4773</w:t>
      </w:r>
    </w:p>
    <w:p w14:paraId="2E7705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4773</w:t>
      </w:r>
    </w:p>
    <w:p w14:paraId="272BAD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4777</w:t>
      </w:r>
    </w:p>
    <w:p w14:paraId="519D25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A.14.5.2.5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4777</w:t>
      </w:r>
    </w:p>
    <w:p w14:paraId="14A427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A.14.5.2.5.1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4777</w:t>
      </w:r>
    </w:p>
    <w:p w14:paraId="78803B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A.14.5.2.5.2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4777</w:t>
      </w:r>
    </w:p>
    <w:p w14:paraId="6A80EA0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A.14.5.2.6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not used</w:t>
      </w:r>
      <w:r>
        <w:rPr>
          <w:lang w:eastAsia="zh-TW"/>
        </w:rPr>
        <w:t xml:space="preserve"> with two gaps in partially partial overalpping </w:t>
      </w:r>
      <w:r>
        <w:rPr>
          <w:lang w:eastAsia="zh-CN"/>
        </w:rPr>
        <w:t>for satellite access</w:t>
      </w:r>
      <w:r>
        <w:tab/>
        <w:t>4777</w:t>
      </w:r>
    </w:p>
    <w:p w14:paraId="6E9EC7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4777</w:t>
      </w:r>
    </w:p>
    <w:p w14:paraId="5C6081A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4781</w:t>
      </w:r>
    </w:p>
    <w:p w14:paraId="7D5B03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A.14.5.2.7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Event triggered reporting test without gap under non-DRX</w:t>
      </w:r>
      <w:r>
        <w:tab/>
        <w:t>4781</w:t>
      </w:r>
    </w:p>
    <w:p w14:paraId="27A77CD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4781</w:t>
      </w:r>
    </w:p>
    <w:p w14:paraId="5F6D7B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A.14.5.2.7.2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4781</w:t>
      </w:r>
    </w:p>
    <w:p w14:paraId="06317C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4783</w:t>
      </w:r>
    </w:p>
    <w:p w14:paraId="338898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Event triggered reporting tests without gap under DRX</w:t>
      </w:r>
      <w:r>
        <w:tab/>
        <w:t>4784</w:t>
      </w:r>
    </w:p>
    <w:p w14:paraId="1A621F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4784</w:t>
      </w:r>
    </w:p>
    <w:p w14:paraId="415369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4784</w:t>
      </w:r>
    </w:p>
    <w:p w14:paraId="37F99CE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A.14.5.2.8.3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4786</w:t>
      </w:r>
    </w:p>
    <w:p w14:paraId="7E05564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A.14.5.3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L1-RSRP measurement for beam reporting </w:t>
      </w:r>
      <w:r w:rsidRPr="007229CD">
        <w:rPr>
          <w:rFonts w:eastAsia="MS Mincho" w:cs="Arial"/>
        </w:rPr>
        <w:t>for satellite access</w:t>
      </w:r>
      <w:r>
        <w:tab/>
        <w:t>4787</w:t>
      </w:r>
    </w:p>
    <w:p w14:paraId="2DCB03F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SSB based L1-RSRP measurement </w:t>
      </w:r>
      <w:r w:rsidRPr="007229CD">
        <w:rPr>
          <w:rFonts w:eastAsia="MS Mincho" w:cs="Arial"/>
        </w:rPr>
        <w:t>for satellite access</w:t>
      </w:r>
      <w:r w:rsidRPr="007229CD">
        <w:rPr>
          <w:snapToGrid w:val="0"/>
        </w:rPr>
        <w:t xml:space="preserve"> when DRX is not used</w:t>
      </w:r>
      <w:r>
        <w:tab/>
        <w:t>4787</w:t>
      </w:r>
    </w:p>
    <w:p w14:paraId="6064A4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4787</w:t>
      </w:r>
    </w:p>
    <w:p w14:paraId="1007A70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4787</w:t>
      </w:r>
    </w:p>
    <w:p w14:paraId="10A094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4790</w:t>
      </w:r>
    </w:p>
    <w:p w14:paraId="7B78AE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SSB based L1-RSRP measurement </w:t>
      </w:r>
      <w:r w:rsidRPr="007229CD">
        <w:rPr>
          <w:rFonts w:eastAsia="MS Mincho" w:cs="Arial"/>
        </w:rPr>
        <w:t>for satellite access</w:t>
      </w:r>
      <w:r w:rsidRPr="007229CD">
        <w:rPr>
          <w:snapToGrid w:val="0"/>
        </w:rPr>
        <w:t xml:space="preserve"> when DRX is used</w:t>
      </w:r>
      <w:r>
        <w:tab/>
        <w:t>4790</w:t>
      </w:r>
    </w:p>
    <w:p w14:paraId="5FCD0E4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4790</w:t>
      </w:r>
    </w:p>
    <w:p w14:paraId="58AA40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4790</w:t>
      </w:r>
    </w:p>
    <w:p w14:paraId="167BD5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4794</w:t>
      </w:r>
    </w:p>
    <w:p w14:paraId="27A8BC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CSI-RS based L1-RSRP measurement </w:t>
      </w:r>
      <w:r w:rsidRPr="007229CD">
        <w:rPr>
          <w:rFonts w:eastAsia="MS Mincho" w:cs="Arial"/>
        </w:rPr>
        <w:t>for satellite access</w:t>
      </w:r>
      <w:r w:rsidRPr="007229CD">
        <w:rPr>
          <w:snapToGrid w:val="0"/>
        </w:rPr>
        <w:t xml:space="preserve"> when DRX is not used</w:t>
      </w:r>
      <w:r>
        <w:tab/>
        <w:t>4794</w:t>
      </w:r>
    </w:p>
    <w:p w14:paraId="0F5CC1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4794</w:t>
      </w:r>
    </w:p>
    <w:p w14:paraId="7481B3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4794</w:t>
      </w:r>
    </w:p>
    <w:p w14:paraId="2ED3CE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4798</w:t>
      </w:r>
    </w:p>
    <w:p w14:paraId="0E9477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A.14.5.3.4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 xml:space="preserve">CSI-RS based L1-RSRP measurement </w:t>
      </w:r>
      <w:r w:rsidRPr="007229CD">
        <w:rPr>
          <w:rFonts w:eastAsia="MS Mincho" w:cs="Arial"/>
        </w:rPr>
        <w:t>for satellite access</w:t>
      </w:r>
      <w:r w:rsidRPr="007229CD">
        <w:rPr>
          <w:snapToGrid w:val="0"/>
        </w:rPr>
        <w:t xml:space="preserve"> when DRX is used</w:t>
      </w:r>
      <w:r>
        <w:tab/>
        <w:t>4798</w:t>
      </w:r>
    </w:p>
    <w:p w14:paraId="70C109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4798</w:t>
      </w:r>
    </w:p>
    <w:p w14:paraId="38A7E6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4799</w:t>
      </w:r>
    </w:p>
    <w:p w14:paraId="1C41B4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A.14.5.3.4.3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4802</w:t>
      </w:r>
    </w:p>
    <w:p w14:paraId="1FB69F1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A.14.6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4802</w:t>
      </w:r>
    </w:p>
    <w:p w14:paraId="3C011FB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lastRenderedPageBreak/>
        <w:t>A.14.6.1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 SS-RSRP for SAN</w:t>
      </w:r>
      <w:r>
        <w:tab/>
        <w:t>4802</w:t>
      </w:r>
    </w:p>
    <w:p w14:paraId="122AE0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case measurement accuracy with FR1 serving cell and FR1 target cell</w:t>
      </w:r>
      <w:r>
        <w:tab/>
        <w:t>4802</w:t>
      </w:r>
    </w:p>
    <w:p w14:paraId="11E66A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4802</w:t>
      </w:r>
    </w:p>
    <w:p w14:paraId="4F934F8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4802</w:t>
      </w:r>
    </w:p>
    <w:p w14:paraId="615F15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4806</w:t>
      </w:r>
    </w:p>
    <w:p w14:paraId="17BD75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FR1 serving cell and FR1 target cell</w:t>
      </w:r>
      <w:r>
        <w:tab/>
        <w:t>4806</w:t>
      </w:r>
    </w:p>
    <w:p w14:paraId="5A4A36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4806</w:t>
      </w:r>
    </w:p>
    <w:p w14:paraId="6C1904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4806</w:t>
      </w:r>
    </w:p>
    <w:p w14:paraId="16C5A1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4809</w:t>
      </w:r>
    </w:p>
    <w:p w14:paraId="36BEB0C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A.14.6.2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4809</w:t>
      </w:r>
    </w:p>
    <w:p w14:paraId="4C8FAC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A.14.6.2.1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SA: </w:t>
      </w:r>
      <w:r>
        <w:rPr>
          <w:lang w:eastAsia="zh-CN"/>
        </w:rPr>
        <w:t>Intra-frequency measurement accuracy with FR1 serving cell and FR1 target cell for satellite access</w:t>
      </w:r>
      <w:r>
        <w:tab/>
        <w:t>4809</w:t>
      </w:r>
    </w:p>
    <w:p w14:paraId="3EDCD3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4809</w:t>
      </w:r>
    </w:p>
    <w:p w14:paraId="38A9D9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4809</w:t>
      </w:r>
    </w:p>
    <w:p w14:paraId="66FB40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4812</w:t>
      </w:r>
    </w:p>
    <w:p w14:paraId="4FD3DD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A.14.6.2.2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 for satellite access</w:t>
      </w:r>
      <w:r>
        <w:tab/>
        <w:t>4812</w:t>
      </w:r>
    </w:p>
    <w:p w14:paraId="0DEFEC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4812</w:t>
      </w:r>
    </w:p>
    <w:p w14:paraId="485439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4812</w:t>
      </w:r>
    </w:p>
    <w:p w14:paraId="6238F7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4815</w:t>
      </w:r>
    </w:p>
    <w:p w14:paraId="3E69DE2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A.14.6.3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4815</w:t>
      </w:r>
    </w:p>
    <w:p w14:paraId="7E7C35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FR1 serving cell and FR1 target cell</w:t>
      </w:r>
      <w:r>
        <w:tab/>
        <w:t>4815</w:t>
      </w:r>
    </w:p>
    <w:p w14:paraId="7E1912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4815</w:t>
      </w:r>
    </w:p>
    <w:p w14:paraId="22DA06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4815</w:t>
      </w:r>
    </w:p>
    <w:p w14:paraId="2149C6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4819</w:t>
      </w:r>
    </w:p>
    <w:p w14:paraId="263F29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A.14.6.3.2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4819</w:t>
      </w:r>
    </w:p>
    <w:p w14:paraId="603091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4819</w:t>
      </w:r>
    </w:p>
    <w:p w14:paraId="425CC9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4819</w:t>
      </w:r>
    </w:p>
    <w:p w14:paraId="7CA2C8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4823</w:t>
      </w:r>
    </w:p>
    <w:p w14:paraId="0BF159F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A.14.6.4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4823</w:t>
      </w:r>
    </w:p>
    <w:p w14:paraId="45163A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4823</w:t>
      </w:r>
    </w:p>
    <w:p w14:paraId="00C815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4823</w:t>
      </w:r>
    </w:p>
    <w:p w14:paraId="16ED0A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4823</w:t>
      </w:r>
    </w:p>
    <w:p w14:paraId="1EBE12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4826</w:t>
      </w:r>
    </w:p>
    <w:p w14:paraId="7CCCB4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A.14.6.4.2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4827</w:t>
      </w:r>
    </w:p>
    <w:p w14:paraId="542C30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4827</w:t>
      </w:r>
    </w:p>
    <w:p w14:paraId="3E60367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4827</w:t>
      </w:r>
    </w:p>
    <w:p w14:paraId="0C1599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A.14.6.4.2.3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4830</w:t>
      </w:r>
    </w:p>
    <w:p w14:paraId="33B8D2B0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A.15</w:t>
      </w:r>
      <w:r>
        <w:rPr>
          <w:rFonts w:ascii="Calibri" w:eastAsia="Malgun Gothic" w:hAnsi="Calibri"/>
          <w:szCs w:val="22"/>
        </w:rPr>
        <w:tab/>
      </w:r>
      <w:r>
        <w:t xml:space="preserve">NR standalone tests </w:t>
      </w:r>
      <w:r>
        <w:rPr>
          <w:lang w:eastAsia="zh-CN"/>
        </w:rPr>
        <w:t>with one or more NR cells in FR2-2</w:t>
      </w:r>
      <w:r>
        <w:tab/>
        <w:t>4831</w:t>
      </w:r>
    </w:p>
    <w:p w14:paraId="547785A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A.15.1</w:t>
      </w:r>
      <w:r>
        <w:rPr>
          <w:rFonts w:ascii="Calibri" w:eastAsia="Malgun Gothic" w:hAnsi="Calibri"/>
          <w:sz w:val="22"/>
          <w:szCs w:val="22"/>
        </w:rPr>
        <w:tab/>
      </w:r>
      <w:r>
        <w:t>SA: RRC_IDLE state mobility</w:t>
      </w:r>
      <w:r>
        <w:tab/>
        <w:t>4831</w:t>
      </w:r>
    </w:p>
    <w:p w14:paraId="084F17B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A.15.</w:t>
      </w:r>
      <w:r>
        <w:rPr>
          <w:lang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</w:t>
      </w:r>
      <w:r>
        <w:tab/>
        <w:t>4831</w:t>
      </w:r>
    </w:p>
    <w:p w14:paraId="5D4E466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FR2-2 intra-frequency NR case</w:t>
      </w:r>
      <w:r>
        <w:tab/>
        <w:t>4831</w:t>
      </w:r>
    </w:p>
    <w:p w14:paraId="1EEF1B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4831</w:t>
      </w:r>
    </w:p>
    <w:p w14:paraId="5600FD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4831</w:t>
      </w:r>
    </w:p>
    <w:p w14:paraId="7F05A0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4835</w:t>
      </w:r>
    </w:p>
    <w:p w14:paraId="15FA5A8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FR2-2 inter-frequency NR case</w:t>
      </w:r>
      <w:r>
        <w:tab/>
        <w:t>4835</w:t>
      </w:r>
    </w:p>
    <w:p w14:paraId="407048F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4835</w:t>
      </w:r>
    </w:p>
    <w:p w14:paraId="2EABBD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4835</w:t>
      </w:r>
    </w:p>
    <w:p w14:paraId="0D88A0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4839</w:t>
      </w:r>
    </w:p>
    <w:p w14:paraId="4D828E0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FR2-2 intra-frequency NR case</w:t>
      </w:r>
      <w:r w:rsidRPr="007229CD">
        <w:rPr>
          <w:lang w:val="en-US" w:eastAsia="zh-CN"/>
        </w:rPr>
        <w:t xml:space="preserve"> </w:t>
      </w:r>
      <w:r>
        <w:rPr>
          <w:lang w:eastAsia="zh-CN"/>
        </w:rPr>
        <w:t>for UE fulfilling low mobility relaxed measurement criterion</w:t>
      </w:r>
      <w:r>
        <w:tab/>
        <w:t>4839</w:t>
      </w:r>
    </w:p>
    <w:p w14:paraId="248F13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4839</w:t>
      </w:r>
    </w:p>
    <w:p w14:paraId="1FF6C1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4839</w:t>
      </w:r>
    </w:p>
    <w:p w14:paraId="587620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4842</w:t>
      </w:r>
    </w:p>
    <w:p w14:paraId="46C7DE7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FR2-2 intra-frequency NR case</w:t>
      </w:r>
      <w:r w:rsidRPr="007229CD">
        <w:rPr>
          <w:lang w:val="en-US" w:eastAsia="zh-CN"/>
        </w:rPr>
        <w:t xml:space="preserve"> </w:t>
      </w:r>
      <w:r>
        <w:rPr>
          <w:lang w:eastAsia="zh-CN"/>
        </w:rPr>
        <w:t xml:space="preserve">for UE </w:t>
      </w:r>
      <w:r w:rsidRPr="007229CD">
        <w:rPr>
          <w:lang w:val="en-US" w:eastAsia="zh-CN"/>
        </w:rPr>
        <w:t>fulfilling not-at-cell edge relaxed measurement criterion</w:t>
      </w:r>
      <w:r>
        <w:tab/>
        <w:t>4842</w:t>
      </w:r>
    </w:p>
    <w:p w14:paraId="7CADD9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4842</w:t>
      </w:r>
    </w:p>
    <w:p w14:paraId="34813A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4842</w:t>
      </w:r>
    </w:p>
    <w:p w14:paraId="5CA7F6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4845</w:t>
      </w:r>
    </w:p>
    <w:p w14:paraId="32A266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FR2-2 inter-frequency NR case for UE fulfilling low mobility relaxed measurement criterion</w:t>
      </w:r>
      <w:r>
        <w:tab/>
        <w:t>4845</w:t>
      </w:r>
    </w:p>
    <w:p w14:paraId="1B4464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A.15.1.5.1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4845</w:t>
      </w:r>
    </w:p>
    <w:p w14:paraId="29BFD94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4845</w:t>
      </w:r>
    </w:p>
    <w:p w14:paraId="3FFEA73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4849</w:t>
      </w:r>
    </w:p>
    <w:p w14:paraId="27610A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reselection to FR2-2 inter-frequency NR case for UE </w:t>
      </w:r>
      <w:r w:rsidRPr="007229CD">
        <w:rPr>
          <w:lang w:val="en-US" w:eastAsia="zh-CN"/>
        </w:rPr>
        <w:t>fulfilling not-at-cell edge relaxed measurement criterion</w:t>
      </w:r>
      <w:r>
        <w:tab/>
        <w:t>4849</w:t>
      </w:r>
    </w:p>
    <w:p w14:paraId="50D9A2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4849</w:t>
      </w:r>
    </w:p>
    <w:p w14:paraId="483198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4849</w:t>
      </w:r>
    </w:p>
    <w:p w14:paraId="31C116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A.15.1.6.3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4852</w:t>
      </w:r>
    </w:p>
    <w:p w14:paraId="5790730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A.15.2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</w:t>
      </w:r>
      <w:r>
        <w:tab/>
        <w:t>4853</w:t>
      </w:r>
    </w:p>
    <w:p w14:paraId="5B9A58A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A.15.2.1</w:t>
      </w:r>
      <w:r>
        <w:rPr>
          <w:rFonts w:ascii="Calibri" w:eastAsia="Malgun Gothic" w:hAnsi="Calibri"/>
          <w:sz w:val="22"/>
          <w:szCs w:val="22"/>
        </w:rPr>
        <w:tab/>
      </w:r>
      <w:r>
        <w:t>SCell Activation and Deactivation Delay</w:t>
      </w:r>
      <w:r>
        <w:tab/>
        <w:t>4853</w:t>
      </w:r>
    </w:p>
    <w:p w14:paraId="4B4872A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A.15.2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FR2-2 intra-band in non-DRX</w:t>
      </w:r>
      <w:r>
        <w:tab/>
        <w:t>4853</w:t>
      </w:r>
    </w:p>
    <w:p w14:paraId="35629A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4853</w:t>
      </w:r>
    </w:p>
    <w:p w14:paraId="22DC5E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4855</w:t>
      </w:r>
    </w:p>
    <w:p w14:paraId="7B1077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A.15.2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 FR1+FR2-2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SCell in FR2-2</w:t>
      </w:r>
      <w:r>
        <w:tab/>
        <w:t>4855</w:t>
      </w:r>
    </w:p>
    <w:p w14:paraId="41BAE4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4855</w:t>
      </w:r>
    </w:p>
    <w:p w14:paraId="39EA77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4860</w:t>
      </w:r>
    </w:p>
    <w:p w14:paraId="7306CAA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A.15.2.1.3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FR2-2 inter-band in non-DRX</w:t>
      </w:r>
      <w:r>
        <w:tab/>
        <w:t>4861</w:t>
      </w:r>
    </w:p>
    <w:p w14:paraId="669984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4861</w:t>
      </w:r>
    </w:p>
    <w:p w14:paraId="2A8C14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A.15.2.1.3.2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4864</w:t>
      </w:r>
    </w:p>
    <w:p w14:paraId="5AF719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A.15.2.1.4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SCell addition of known SCell in FR2-2</w:t>
      </w:r>
      <w:r>
        <w:tab/>
        <w:t>4865</w:t>
      </w:r>
    </w:p>
    <w:p w14:paraId="54AB15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A.15.2.1.4.1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4865</w:t>
      </w:r>
    </w:p>
    <w:p w14:paraId="426B99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A.15.2.1.4.2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4868</w:t>
      </w:r>
    </w:p>
    <w:p w14:paraId="34FE65D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A.15.2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.5</w:t>
      </w:r>
      <w:r>
        <w:rPr>
          <w:rFonts w:ascii="Calibri" w:eastAsia="Malgun Gothic" w:hAnsi="Calibri"/>
          <w:sz w:val="22"/>
          <w:szCs w:val="22"/>
        </w:rPr>
        <w:tab/>
      </w:r>
      <w:r>
        <w:t>Direct SCell activation at handover with known SCell in FR2-2</w:t>
      </w:r>
      <w:r>
        <w:tab/>
        <w:t>4869</w:t>
      </w:r>
    </w:p>
    <w:p w14:paraId="1E9572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A.15.2.1.5.1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4869</w:t>
      </w:r>
    </w:p>
    <w:p w14:paraId="665DFA1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A.15.2.1.5.2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4873</w:t>
      </w:r>
    </w:p>
    <w:p w14:paraId="3E5045F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A.15.3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4874</w:t>
      </w:r>
    </w:p>
    <w:p w14:paraId="2899912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A.15.3.1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4874</w:t>
      </w:r>
    </w:p>
    <w:p w14:paraId="2662D0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FR2-2 carrier with CCA to FR2-2 carrier with CCA; unknown target cell</w:t>
      </w:r>
      <w:r>
        <w:tab/>
        <w:t>4874</w:t>
      </w:r>
    </w:p>
    <w:p w14:paraId="37D53E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4874</w:t>
      </w:r>
    </w:p>
    <w:p w14:paraId="0AC1CC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4874</w:t>
      </w:r>
    </w:p>
    <w:p w14:paraId="47CD689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4878</w:t>
      </w:r>
    </w:p>
    <w:p w14:paraId="2E332D2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FR2-2 carrier with CCA; unknown target cell</w:t>
      </w:r>
      <w:r>
        <w:tab/>
        <w:t>4878</w:t>
      </w:r>
    </w:p>
    <w:p w14:paraId="7C57C3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4878</w:t>
      </w:r>
    </w:p>
    <w:p w14:paraId="4DFA98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4878</w:t>
      </w:r>
    </w:p>
    <w:p w14:paraId="21B9E3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4882</w:t>
      </w:r>
    </w:p>
    <w:p w14:paraId="7360815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A.15.4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4883</w:t>
      </w:r>
    </w:p>
    <w:p w14:paraId="584F05D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A.15.4.1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4883</w:t>
      </w:r>
    </w:p>
    <w:p w14:paraId="6A9F6F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 for FR2-2 with CCA</w:t>
      </w:r>
      <w:r>
        <w:tab/>
        <w:t>4883</w:t>
      </w:r>
    </w:p>
    <w:p w14:paraId="0181B70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A.15.4.1.1.1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4883</w:t>
      </w:r>
    </w:p>
    <w:p w14:paraId="685693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A.15.4.1.1.2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4885</w:t>
      </w:r>
    </w:p>
    <w:p w14:paraId="5C64A1A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A.15.4.2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4886</w:t>
      </w:r>
    </w:p>
    <w:p w14:paraId="1B9ABC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A.15.4.2.1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FR2-2 with CCA without SSB time index detection when DRX is not used (PCell in FR2-2)</w:t>
      </w:r>
      <w:r>
        <w:tab/>
        <w:t>4886</w:t>
      </w:r>
    </w:p>
    <w:p w14:paraId="1A47918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A.15.4.2.1.1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4886</w:t>
      </w:r>
    </w:p>
    <w:p w14:paraId="46A6AC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A.15.4.2.1.2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4889</w:t>
      </w:r>
    </w:p>
    <w:p w14:paraId="0346D0DC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A.16</w:t>
      </w:r>
      <w:r>
        <w:rPr>
          <w:rFonts w:ascii="Calibri" w:eastAsia="Malgun Gothic" w:hAnsi="Calibri"/>
          <w:szCs w:val="22"/>
        </w:rPr>
        <w:tab/>
      </w:r>
      <w:r>
        <w:t>NR standalone tests with all NR cells in FR1 for RedCap</w:t>
      </w:r>
      <w:r>
        <w:tab/>
        <w:t>4890</w:t>
      </w:r>
    </w:p>
    <w:p w14:paraId="4EC739D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A.16.1</w:t>
      </w:r>
      <w:r>
        <w:rPr>
          <w:rFonts w:ascii="Calibri" w:eastAsia="Malgun Gothic" w:hAnsi="Calibri"/>
          <w:sz w:val="22"/>
          <w:szCs w:val="22"/>
        </w:rPr>
        <w:tab/>
      </w:r>
      <w:r>
        <w:t>SA: RRC_IDLE state mobility for RedCap</w:t>
      </w:r>
      <w:r>
        <w:tab/>
        <w:t>4890</w:t>
      </w:r>
    </w:p>
    <w:p w14:paraId="4C022C7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A.16.1.1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</w:t>
      </w:r>
      <w:r>
        <w:tab/>
        <w:t>4890</w:t>
      </w:r>
    </w:p>
    <w:p w14:paraId="0A6FE54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 for 1 Rx UE</w:t>
      </w:r>
      <w:r>
        <w:tab/>
        <w:t>4890</w:t>
      </w:r>
    </w:p>
    <w:p w14:paraId="01BAF8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4890</w:t>
      </w:r>
    </w:p>
    <w:p w14:paraId="7CE128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4890</w:t>
      </w:r>
    </w:p>
    <w:p w14:paraId="64E18BA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4894</w:t>
      </w:r>
    </w:p>
    <w:p w14:paraId="3BB74F5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 for 2 Rx UE</w:t>
      </w:r>
      <w:r>
        <w:tab/>
        <w:t>4894</w:t>
      </w:r>
    </w:p>
    <w:p w14:paraId="026AEB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4894</w:t>
      </w:r>
    </w:p>
    <w:p w14:paraId="5AE62B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4894</w:t>
      </w:r>
    </w:p>
    <w:p w14:paraId="4B21FD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4898</w:t>
      </w:r>
    </w:p>
    <w:p w14:paraId="7200F5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1 Rx UE</w:t>
      </w:r>
      <w:r>
        <w:tab/>
        <w:t>4898</w:t>
      </w:r>
    </w:p>
    <w:p w14:paraId="29C8DC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4898</w:t>
      </w:r>
    </w:p>
    <w:p w14:paraId="19CDD7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4898</w:t>
      </w:r>
    </w:p>
    <w:p w14:paraId="08C147C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4903</w:t>
      </w:r>
    </w:p>
    <w:p w14:paraId="79EC51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A.16.1.1.4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2 Rx UE</w:t>
      </w:r>
      <w:r>
        <w:tab/>
        <w:t>4903</w:t>
      </w:r>
    </w:p>
    <w:p w14:paraId="79ED2C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4903</w:t>
      </w:r>
    </w:p>
    <w:p w14:paraId="1AE20AC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4903</w:t>
      </w:r>
    </w:p>
    <w:p w14:paraId="6CC3EC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4908</w:t>
      </w:r>
    </w:p>
    <w:p w14:paraId="335D682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Cell reselection to FR1 intra-frequency NR case for UE fulfilling stationary relaxed </w:t>
      </w:r>
      <w:r w:rsidRPr="007229CD">
        <w:rPr>
          <w:lang w:val="en-US" w:eastAsia="zh-CN"/>
        </w:rPr>
        <w:t>measurement</w:t>
      </w:r>
      <w:r>
        <w:rPr>
          <w:lang w:eastAsia="zh-CN"/>
        </w:rPr>
        <w:t xml:space="preserve"> criterion for 1 Rx UE</w:t>
      </w:r>
      <w:r>
        <w:tab/>
        <w:t>4908</w:t>
      </w:r>
    </w:p>
    <w:p w14:paraId="217145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4908</w:t>
      </w:r>
    </w:p>
    <w:p w14:paraId="1191CA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4908</w:t>
      </w:r>
    </w:p>
    <w:p w14:paraId="210EEE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4913</w:t>
      </w:r>
    </w:p>
    <w:p w14:paraId="54E220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intra-frequency NR case for UE fulfilling stationary relaxed measurement criterion for 2 Rx UE</w:t>
      </w:r>
      <w:r>
        <w:tab/>
        <w:t>4913</w:t>
      </w:r>
    </w:p>
    <w:p w14:paraId="02062F8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4913</w:t>
      </w:r>
    </w:p>
    <w:p w14:paraId="425979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4913</w:t>
      </w:r>
    </w:p>
    <w:p w14:paraId="7DA926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4918</w:t>
      </w:r>
    </w:p>
    <w:p w14:paraId="5D47C21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A.16.1.1.7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UE fulfilling stationary relaxed measurement criterion for 1 Rx UE</w:t>
      </w:r>
      <w:r>
        <w:tab/>
        <w:t>4918</w:t>
      </w:r>
    </w:p>
    <w:p w14:paraId="24EDE4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A.16.1.1.7.1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4918</w:t>
      </w:r>
    </w:p>
    <w:p w14:paraId="556E09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A.16.1.1.7.2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4918</w:t>
      </w:r>
    </w:p>
    <w:p w14:paraId="795ED7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A.16.1.1.7.3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4923</w:t>
      </w:r>
    </w:p>
    <w:p w14:paraId="467EFD4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A.16.1.1.8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FR1 inter-frequency NR case for UE fulfilling stationary relaxed measurement criterion for 2 Rx UE</w:t>
      </w:r>
      <w:r>
        <w:tab/>
        <w:t>4923</w:t>
      </w:r>
    </w:p>
    <w:p w14:paraId="10C87A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A.16.1.1.8.1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4923</w:t>
      </w:r>
    </w:p>
    <w:p w14:paraId="75FFCB1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A.16.1.1.8.2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4924</w:t>
      </w:r>
    </w:p>
    <w:p w14:paraId="712042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A.16.1.1.8.3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4928</w:t>
      </w:r>
    </w:p>
    <w:p w14:paraId="7D96763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A.16.1.2</w:t>
      </w:r>
      <w:r>
        <w:rPr>
          <w:rFonts w:ascii="Calibri" w:eastAsia="Malgun Gothic" w:hAnsi="Calibri"/>
          <w:sz w:val="22"/>
          <w:szCs w:val="22"/>
        </w:rPr>
        <w:tab/>
      </w:r>
      <w:r>
        <w:t>Inter-RAT E-UTRAN cell re-selection for RedCap</w:t>
      </w:r>
      <w:r>
        <w:tab/>
        <w:t>4929</w:t>
      </w:r>
    </w:p>
    <w:p w14:paraId="1041B75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higher priority E-UTRAN for 1RX</w:t>
      </w:r>
      <w:r>
        <w:tab/>
        <w:t>4929</w:t>
      </w:r>
    </w:p>
    <w:p w14:paraId="4422F6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4929</w:t>
      </w:r>
    </w:p>
    <w:p w14:paraId="0C667FD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4929</w:t>
      </w:r>
    </w:p>
    <w:p w14:paraId="534239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4932</w:t>
      </w:r>
    </w:p>
    <w:p w14:paraId="2EA42B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higher priority E-UTRAN for 2RX</w:t>
      </w:r>
      <w:r>
        <w:tab/>
        <w:t>4933</w:t>
      </w:r>
    </w:p>
    <w:p w14:paraId="6B299F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4933</w:t>
      </w:r>
    </w:p>
    <w:p w14:paraId="36E4EBD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4933</w:t>
      </w:r>
    </w:p>
    <w:p w14:paraId="07388B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4936</w:t>
      </w:r>
    </w:p>
    <w:p w14:paraId="1F5C97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4937</w:t>
      </w:r>
    </w:p>
    <w:p w14:paraId="3E1ACD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 16.1.2.3.2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4937</w:t>
      </w:r>
    </w:p>
    <w:p w14:paraId="254B49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4940</w:t>
      </w:r>
    </w:p>
    <w:p w14:paraId="5448BF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4941</w:t>
      </w:r>
    </w:p>
    <w:p w14:paraId="05D853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4941</w:t>
      </w:r>
    </w:p>
    <w:p w14:paraId="5702E7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A.16.1.3.1.3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4944</w:t>
      </w:r>
    </w:p>
    <w:p w14:paraId="25774B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A.16.1.2.5</w:t>
      </w:r>
      <w:r>
        <w:rPr>
          <w:rFonts w:ascii="Calibri" w:eastAsia="Malgun Gothic" w:hAnsi="Calibri"/>
          <w:sz w:val="22"/>
          <w:szCs w:val="22"/>
        </w:rPr>
        <w:tab/>
      </w:r>
      <w:r>
        <w:t>Cell reselection to lower priority E-UTRAN for UE fulfilling stationary relaxed measurement criterion for 1 Rx UE</w:t>
      </w:r>
      <w:r>
        <w:tab/>
        <w:t>4945</w:t>
      </w:r>
    </w:p>
    <w:p w14:paraId="6C9B23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4945</w:t>
      </w:r>
    </w:p>
    <w:p w14:paraId="16BAB5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4945</w:t>
      </w:r>
    </w:p>
    <w:p w14:paraId="13E47E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4948</w:t>
      </w:r>
    </w:p>
    <w:p w14:paraId="3FD416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A.16.1.2.6</w:t>
      </w:r>
      <w:r>
        <w:rPr>
          <w:rFonts w:ascii="Calibri" w:eastAsia="Malgun Gothic" w:hAnsi="Calibri"/>
          <w:sz w:val="22"/>
          <w:szCs w:val="22"/>
        </w:rPr>
        <w:tab/>
      </w:r>
      <w:r>
        <w:t>Cell reselection to lower priority E-UTRAN for UE fulfilling stationary relaxed measurement criterion for 2 Rx UE</w:t>
      </w:r>
      <w:r>
        <w:tab/>
        <w:t>4949</w:t>
      </w:r>
    </w:p>
    <w:p w14:paraId="4667C8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4949</w:t>
      </w:r>
    </w:p>
    <w:p w14:paraId="168F82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A.16.1.2.6.2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4949</w:t>
      </w:r>
    </w:p>
    <w:p w14:paraId="1A8744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A.16.1.2.6.3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4952</w:t>
      </w:r>
    </w:p>
    <w:p w14:paraId="5259E69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A.16.2</w:t>
      </w:r>
      <w:r>
        <w:rPr>
          <w:rFonts w:ascii="Calibri" w:eastAsia="Malgun Gothic" w:hAnsi="Calibri"/>
          <w:sz w:val="22"/>
          <w:szCs w:val="22"/>
        </w:rPr>
        <w:tab/>
      </w:r>
      <w:r>
        <w:t>SA: RRC_INACTIVE state mobility for RedCap</w:t>
      </w:r>
      <w:r>
        <w:tab/>
        <w:t>4953</w:t>
      </w:r>
    </w:p>
    <w:p w14:paraId="5DF0F2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A.16.2.1</w:t>
      </w:r>
      <w:r>
        <w:rPr>
          <w:rFonts w:ascii="Calibri" w:eastAsia="Malgun Gothic" w:hAnsi="Calibri"/>
          <w:sz w:val="22"/>
          <w:szCs w:val="22"/>
        </w:rPr>
        <w:tab/>
      </w:r>
      <w:r>
        <w:t>Configured Grant based Small Data Transmissions (CG-SDT) for RedCap</w:t>
      </w:r>
      <w:r>
        <w:tab/>
        <w:t>4953</w:t>
      </w:r>
    </w:p>
    <w:p w14:paraId="7F8193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A.16.2.1.1</w:t>
      </w:r>
      <w:r>
        <w:rPr>
          <w:rFonts w:ascii="Calibri" w:eastAsia="Malgun Gothic" w:hAnsi="Calibri"/>
          <w:sz w:val="22"/>
          <w:szCs w:val="22"/>
        </w:rPr>
        <w:tab/>
      </w:r>
      <w:r>
        <w:t>NR UE CG-SDT Test in FR1 for 1Rx RedCap UE</w:t>
      </w:r>
      <w:r>
        <w:tab/>
        <w:t>4953</w:t>
      </w:r>
    </w:p>
    <w:p w14:paraId="2908DA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4953</w:t>
      </w:r>
    </w:p>
    <w:p w14:paraId="53A60E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4954</w:t>
      </w:r>
    </w:p>
    <w:p w14:paraId="2489A8F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4957</w:t>
      </w:r>
    </w:p>
    <w:p w14:paraId="5022FE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A.16.2.1.2</w:t>
      </w:r>
      <w:r>
        <w:rPr>
          <w:rFonts w:ascii="Calibri" w:eastAsia="Malgun Gothic" w:hAnsi="Calibri"/>
          <w:sz w:val="22"/>
          <w:szCs w:val="22"/>
        </w:rPr>
        <w:tab/>
      </w:r>
      <w:r>
        <w:t>NR UE CG-SDT Test in FR1 for 2Rx RedCap UE</w:t>
      </w:r>
      <w:r>
        <w:tab/>
        <w:t>4957</w:t>
      </w:r>
    </w:p>
    <w:p w14:paraId="698432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4957</w:t>
      </w:r>
    </w:p>
    <w:p w14:paraId="0F9E1B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4958</w:t>
      </w:r>
    </w:p>
    <w:p w14:paraId="3FA1F5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A.16.2.1.2.3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4961</w:t>
      </w:r>
    </w:p>
    <w:p w14:paraId="435C442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 for RedCap</w:t>
      </w:r>
      <w:r>
        <w:tab/>
        <w:t>4961</w:t>
      </w:r>
    </w:p>
    <w:p w14:paraId="45B02BE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A.16.3.1</w:t>
      </w:r>
      <w:r>
        <w:rPr>
          <w:rFonts w:ascii="Calibri" w:eastAsia="Malgun Gothic" w:hAnsi="Calibri"/>
          <w:sz w:val="22"/>
          <w:szCs w:val="22"/>
        </w:rPr>
        <w:tab/>
      </w:r>
      <w:r>
        <w:t>Handover</w:t>
      </w:r>
      <w:r>
        <w:tab/>
        <w:t>4961</w:t>
      </w:r>
    </w:p>
    <w:p w14:paraId="1290B6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known target cell for 1 Rx UE</w:t>
      </w:r>
      <w:r>
        <w:tab/>
        <w:t>4961</w:t>
      </w:r>
    </w:p>
    <w:p w14:paraId="54C387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A.16.3.1.1.1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4961</w:t>
      </w:r>
    </w:p>
    <w:p w14:paraId="6C3931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4961</w:t>
      </w:r>
    </w:p>
    <w:p w14:paraId="691F39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4965</w:t>
      </w:r>
    </w:p>
    <w:p w14:paraId="6DFB18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known target cell for 2 Rx UE</w:t>
      </w:r>
      <w:r>
        <w:tab/>
        <w:t>4965</w:t>
      </w:r>
    </w:p>
    <w:p w14:paraId="54F1F65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4965</w:t>
      </w:r>
    </w:p>
    <w:p w14:paraId="61851B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4965</w:t>
      </w:r>
    </w:p>
    <w:p w14:paraId="4A820B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4969</w:t>
      </w:r>
    </w:p>
    <w:p w14:paraId="79FF9AF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unknown target cell for 1 Rx UE</w:t>
      </w:r>
      <w:r>
        <w:tab/>
        <w:t>4969</w:t>
      </w:r>
    </w:p>
    <w:p w14:paraId="5DE9E1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4969</w:t>
      </w:r>
    </w:p>
    <w:p w14:paraId="70746D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4969</w:t>
      </w:r>
    </w:p>
    <w:p w14:paraId="3D91531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4973</w:t>
      </w:r>
    </w:p>
    <w:p w14:paraId="0B2DCE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FR1 to FR1; unknown target cell for 2 Rx UE</w:t>
      </w:r>
      <w:r>
        <w:tab/>
        <w:t>4973</w:t>
      </w:r>
    </w:p>
    <w:p w14:paraId="775079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4973</w:t>
      </w:r>
    </w:p>
    <w:p w14:paraId="6554E42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4973</w:t>
      </w:r>
    </w:p>
    <w:p w14:paraId="04C282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FR1; unknown target cell for 1 Rx UE</w:t>
      </w:r>
      <w:r>
        <w:tab/>
        <w:t>4977</w:t>
      </w:r>
    </w:p>
    <w:p w14:paraId="350A591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4977</w:t>
      </w:r>
    </w:p>
    <w:p w14:paraId="69088A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4977</w:t>
      </w:r>
    </w:p>
    <w:p w14:paraId="07B2F4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A.16.3.1.5.3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4981</w:t>
      </w:r>
    </w:p>
    <w:p w14:paraId="774D485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FR1 to FR1; unknown target cell for 2 Rx UE</w:t>
      </w:r>
      <w:r>
        <w:tab/>
        <w:t>4981</w:t>
      </w:r>
    </w:p>
    <w:p w14:paraId="6ADE33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4981</w:t>
      </w:r>
    </w:p>
    <w:p w14:paraId="697B46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4981</w:t>
      </w:r>
    </w:p>
    <w:p w14:paraId="394674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A.16.3.1.6.3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4985</w:t>
      </w:r>
    </w:p>
    <w:p w14:paraId="5EFC170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A.16.3.1.7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SA NR </w:t>
      </w:r>
      <w:r w:rsidRPr="007229CD">
        <w:rPr>
          <w:lang w:val="sv-FI"/>
        </w:rPr>
        <w:t>- E-UTRAN handover for 1Rx UE</w:t>
      </w:r>
      <w:r>
        <w:tab/>
        <w:t>4985</w:t>
      </w:r>
    </w:p>
    <w:p w14:paraId="080CE5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4985</w:t>
      </w:r>
    </w:p>
    <w:p w14:paraId="71D7C2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4991</w:t>
      </w:r>
    </w:p>
    <w:p w14:paraId="7D4EC0E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A.16.3.1.8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  <w:lang w:val="sv-FI"/>
        </w:rPr>
        <w:t xml:space="preserve"> SA NR </w:t>
      </w:r>
      <w:r w:rsidRPr="007229CD">
        <w:rPr>
          <w:lang w:val="sv-FI"/>
        </w:rPr>
        <w:t>- E-UTRAN handover for 2Rx UE</w:t>
      </w:r>
      <w:r>
        <w:tab/>
        <w:t>4991</w:t>
      </w:r>
    </w:p>
    <w:p w14:paraId="514C6F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4991</w:t>
      </w:r>
    </w:p>
    <w:p w14:paraId="7C5CC5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4997</w:t>
      </w:r>
    </w:p>
    <w:p w14:paraId="0E07273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</w:rPr>
        <w:t>A.16.3.1.9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</w:rPr>
        <w:t>SA NR - E-UTRAN handover with unknown target cell for 1 Rx UE</w:t>
      </w:r>
      <w:r>
        <w:tab/>
        <w:t>4997</w:t>
      </w:r>
    </w:p>
    <w:p w14:paraId="437897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4997</w:t>
      </w:r>
    </w:p>
    <w:p w14:paraId="0469B1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5004</w:t>
      </w:r>
    </w:p>
    <w:p w14:paraId="65B9F18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</w:rPr>
        <w:t>A.16.3.1.10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cs="v4.2.0"/>
        </w:rPr>
        <w:t xml:space="preserve">SA NR - E-UTRAN handover with unknown target cell for </w:t>
      </w:r>
      <w:r w:rsidRPr="007229CD">
        <w:rPr>
          <w:rFonts w:cs="v4.2.0"/>
          <w:lang w:eastAsia="zh-CN"/>
        </w:rPr>
        <w:t>2</w:t>
      </w:r>
      <w:r w:rsidRPr="007229CD">
        <w:rPr>
          <w:rFonts w:cs="v4.2.0"/>
        </w:rPr>
        <w:t xml:space="preserve"> Rx UE</w:t>
      </w:r>
      <w:r>
        <w:tab/>
        <w:t>5004</w:t>
      </w:r>
    </w:p>
    <w:p w14:paraId="297480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5004</w:t>
      </w:r>
    </w:p>
    <w:p w14:paraId="75610D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5010</w:t>
      </w:r>
    </w:p>
    <w:p w14:paraId="2748EF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</w:t>
      </w:r>
      <w:r>
        <w:tab/>
        <w:t>5010</w:t>
      </w:r>
    </w:p>
    <w:p w14:paraId="340ADE5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Re-establishment</w:t>
      </w:r>
      <w:r>
        <w:tab/>
        <w:t>5010</w:t>
      </w:r>
    </w:p>
    <w:p w14:paraId="20018F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 for 1 Rx UE</w:t>
      </w:r>
      <w:r>
        <w:tab/>
        <w:t>5010</w:t>
      </w:r>
    </w:p>
    <w:p w14:paraId="76D888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 for 2 Rx UE</w:t>
      </w:r>
      <w:r>
        <w:tab/>
        <w:t>5014</w:t>
      </w:r>
    </w:p>
    <w:p w14:paraId="6BFDA1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FR1 for 1 Rx UE</w:t>
      </w:r>
      <w:r>
        <w:tab/>
        <w:t>5018</w:t>
      </w:r>
    </w:p>
    <w:p w14:paraId="7C30AE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FR1 for 2 Rx UE</w:t>
      </w:r>
      <w:r>
        <w:tab/>
        <w:t>5023</w:t>
      </w:r>
    </w:p>
    <w:p w14:paraId="72AA50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 for 1 Rx UE without serving cell timing</w:t>
      </w:r>
      <w:r>
        <w:tab/>
        <w:t>5028</w:t>
      </w:r>
    </w:p>
    <w:p w14:paraId="0ACC2D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A.16.3.2.1.6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FR1 for 2 Rx UE without serving cell timing</w:t>
      </w:r>
      <w:r>
        <w:tab/>
        <w:t>5032</w:t>
      </w:r>
    </w:p>
    <w:p w14:paraId="5608B96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5036</w:t>
      </w:r>
    </w:p>
    <w:p w14:paraId="27BE56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A.16.3.2.2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4-step RA type contention based random access test in FR1 for NR standalone for 1 </w:t>
      </w:r>
      <w:r>
        <w:t>Rx</w:t>
      </w:r>
      <w:r>
        <w:rPr>
          <w:lang w:eastAsia="zh-CN"/>
        </w:rPr>
        <w:t xml:space="preserve"> UE</w:t>
      </w:r>
      <w:r>
        <w:tab/>
        <w:t>5036</w:t>
      </w:r>
    </w:p>
    <w:p w14:paraId="4C00A6C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4-step RA type contention based random access test in FR1 for NR standalone for 2 Rx UE</w:t>
      </w:r>
      <w:r>
        <w:tab/>
        <w:t>5042</w:t>
      </w:r>
    </w:p>
    <w:p w14:paraId="500BEB7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A.16.3.2.2</w:t>
      </w:r>
      <w:r>
        <w:rPr>
          <w:lang w:eastAsia="zh-CN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4-step RA type non-contention based random access test in FR1 for NR standalone for 1 Rx UE</w:t>
      </w:r>
      <w:r>
        <w:tab/>
        <w:t>5047</w:t>
      </w:r>
    </w:p>
    <w:p w14:paraId="74557B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A.16.3.2.2.5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contention based random access test in FR1 for NR standalone for 1 </w:t>
      </w:r>
      <w:r>
        <w:rPr>
          <w:lang w:eastAsia="zh-CN"/>
        </w:rPr>
        <w:t>Rx</w:t>
      </w:r>
      <w:r>
        <w:t xml:space="preserve"> UE</w:t>
      </w:r>
      <w:r>
        <w:tab/>
        <w:t>5057</w:t>
      </w:r>
    </w:p>
    <w:p w14:paraId="0E6E5D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</w:t>
      </w:r>
      <w:r>
        <w:rPr>
          <w:lang w:eastAsia="zh-CN"/>
        </w:rPr>
        <w:t>6.3.2.2.6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contention based random access test in FR1 for NR standalone for </w:t>
      </w:r>
      <w:r>
        <w:rPr>
          <w:lang w:eastAsia="zh-CN"/>
        </w:rPr>
        <w:t>2</w:t>
      </w:r>
      <w:r>
        <w:t xml:space="preserve"> </w:t>
      </w:r>
      <w:r>
        <w:rPr>
          <w:lang w:eastAsia="zh-CN"/>
        </w:rPr>
        <w:t>Rx</w:t>
      </w:r>
      <w:r>
        <w:t xml:space="preserve"> UE</w:t>
      </w:r>
      <w:r>
        <w:tab/>
        <w:t>5061</w:t>
      </w:r>
    </w:p>
    <w:p w14:paraId="3B01CB8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A.16.3.2.2.7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2-step RA type n</w:t>
      </w:r>
      <w:r>
        <w:rPr>
          <w:lang w:eastAsia="zh-CN"/>
        </w:rPr>
        <w:t>on-</w:t>
      </w:r>
      <w:r w:rsidRPr="007229CD">
        <w:rPr>
          <w:lang w:val="en-US" w:eastAsia="zh-CN"/>
        </w:rPr>
        <w:t>c</w:t>
      </w:r>
      <w:r>
        <w:t xml:space="preserve">ontention based test in FR1 for NR standalone </w:t>
      </w:r>
      <w:r>
        <w:rPr>
          <w:lang w:eastAsia="zh-CN"/>
        </w:rPr>
        <w:t>for</w:t>
      </w:r>
      <w:r>
        <w:t xml:space="preserve"> 1 RX UE</w:t>
      </w:r>
      <w:r>
        <w:tab/>
        <w:t>5065</w:t>
      </w:r>
    </w:p>
    <w:p w14:paraId="4EE9B9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A.16.3.2.2.8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 w:eastAsia="zh-CN"/>
        </w:rPr>
        <w:t>2-step RA type n</w:t>
      </w:r>
      <w:r>
        <w:rPr>
          <w:lang w:eastAsia="zh-CN"/>
        </w:rPr>
        <w:t>on-</w:t>
      </w:r>
      <w:r w:rsidRPr="007229CD">
        <w:rPr>
          <w:lang w:val="en-US" w:eastAsia="zh-CN"/>
        </w:rPr>
        <w:t>c</w:t>
      </w:r>
      <w:r>
        <w:t xml:space="preserve">ontention based test in FR1 for NR standalone </w:t>
      </w:r>
      <w:r>
        <w:rPr>
          <w:lang w:eastAsia="zh-CN"/>
        </w:rPr>
        <w:t>for</w:t>
      </w:r>
      <w:r>
        <w:t xml:space="preserve"> 2 RX UE</w:t>
      </w:r>
      <w:r>
        <w:tab/>
        <w:t>5069</w:t>
      </w:r>
    </w:p>
    <w:p w14:paraId="778723E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A.16.3.2.3</w:t>
      </w:r>
      <w:r>
        <w:rPr>
          <w:rFonts w:ascii="Calibri" w:eastAsia="Malgun Gothic" w:hAnsi="Calibri"/>
          <w:sz w:val="22"/>
          <w:szCs w:val="22"/>
        </w:rPr>
        <w:tab/>
      </w:r>
      <w:r>
        <w:t>SA: RRC Connection Release with Redirection</w:t>
      </w:r>
      <w:r>
        <w:tab/>
        <w:t>5073</w:t>
      </w:r>
    </w:p>
    <w:p w14:paraId="167967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A.16.3.2.3.1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NR in FR1 for 1 Rx UE</w:t>
      </w:r>
      <w:r>
        <w:tab/>
        <w:t>5073</w:t>
      </w:r>
    </w:p>
    <w:p w14:paraId="4A83984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A.16.3.2.3.2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NR in FR1 for 2 Rx UE</w:t>
      </w:r>
      <w:r>
        <w:tab/>
        <w:t>5077</w:t>
      </w:r>
    </w:p>
    <w:p w14:paraId="35749C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A.16.3.2.3.3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E-UTRAN for 1 Rx UE</w:t>
      </w:r>
      <w:r>
        <w:tab/>
        <w:t>5081</w:t>
      </w:r>
    </w:p>
    <w:p w14:paraId="55A1DE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A.16.3.2.3.4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FR1 to E-UTRAN for 2 Rx UE</w:t>
      </w:r>
      <w:r>
        <w:tab/>
        <w:t>5088</w:t>
      </w:r>
    </w:p>
    <w:p w14:paraId="3DF0636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A.16.4</w:t>
      </w:r>
      <w:r>
        <w:rPr>
          <w:rFonts w:ascii="Calibri" w:eastAsia="Malgun Gothic" w:hAnsi="Calibri"/>
          <w:sz w:val="22"/>
          <w:szCs w:val="22"/>
        </w:rPr>
        <w:tab/>
      </w:r>
      <w:r>
        <w:t>Timing for RedCap</w:t>
      </w:r>
      <w:r>
        <w:tab/>
        <w:t>5095</w:t>
      </w:r>
    </w:p>
    <w:p w14:paraId="4A228EC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5095</w:t>
      </w:r>
    </w:p>
    <w:p w14:paraId="2ACC6E1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A.16.4.1.1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FR1 for 1Rx RedCap UE</w:t>
      </w:r>
      <w:r>
        <w:tab/>
        <w:t>5095</w:t>
      </w:r>
    </w:p>
    <w:p w14:paraId="7FA9381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A.16.4.1.1.1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5095</w:t>
      </w:r>
    </w:p>
    <w:p w14:paraId="19DA61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A.16.4.1.1.2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5097</w:t>
      </w:r>
    </w:p>
    <w:p w14:paraId="69D6FD4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A.16.4.1.2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FR1 for 2Rx RedCap UE</w:t>
      </w:r>
      <w:r>
        <w:tab/>
        <w:t>5098</w:t>
      </w:r>
    </w:p>
    <w:p w14:paraId="77BFD00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A.16.4.1.2.1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5098</w:t>
      </w:r>
    </w:p>
    <w:p w14:paraId="149D90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A.16.4.1.2.2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5100</w:t>
      </w:r>
    </w:p>
    <w:p w14:paraId="7BBFB84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5100</w:t>
      </w:r>
    </w:p>
    <w:p w14:paraId="050E79E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5100</w:t>
      </w:r>
    </w:p>
    <w:p w14:paraId="1768610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A.16.4.3.1</w:t>
      </w:r>
      <w:r>
        <w:rPr>
          <w:rFonts w:ascii="Calibri" w:eastAsia="Malgun Gothic" w:hAnsi="Calibri"/>
          <w:sz w:val="22"/>
          <w:szCs w:val="22"/>
        </w:rPr>
        <w:tab/>
      </w:r>
      <w:r>
        <w:t>SA FR1 timing advance adjustment accuracy for 1 Rx UE</w:t>
      </w:r>
      <w:r>
        <w:tab/>
        <w:t>5100</w:t>
      </w:r>
    </w:p>
    <w:p w14:paraId="1A5EFA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5100</w:t>
      </w:r>
    </w:p>
    <w:p w14:paraId="48BE9E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5100</w:t>
      </w:r>
    </w:p>
    <w:p w14:paraId="53DD40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1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5104</w:t>
      </w:r>
    </w:p>
    <w:p w14:paraId="69FCBE0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A.16.4.3.2</w:t>
      </w:r>
      <w:r>
        <w:rPr>
          <w:rFonts w:ascii="Calibri" w:eastAsia="Malgun Gothic" w:hAnsi="Calibri"/>
          <w:sz w:val="22"/>
          <w:szCs w:val="22"/>
        </w:rPr>
        <w:tab/>
      </w:r>
      <w:r>
        <w:t>SA FR1 timing advance adjustment accuracy for 2 Rx UE</w:t>
      </w:r>
      <w:r>
        <w:tab/>
        <w:t>5104</w:t>
      </w:r>
    </w:p>
    <w:p w14:paraId="20121F9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5104</w:t>
      </w:r>
    </w:p>
    <w:p w14:paraId="72533E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5105</w:t>
      </w:r>
    </w:p>
    <w:p w14:paraId="7E9A08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6.4.3.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5108</w:t>
      </w:r>
    </w:p>
    <w:p w14:paraId="764A2F5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A.16.5</w:t>
      </w:r>
      <w:r>
        <w:rPr>
          <w:rFonts w:ascii="Calibri" w:eastAsia="Malgun Gothic" w:hAnsi="Calibri"/>
          <w:sz w:val="22"/>
          <w:szCs w:val="22"/>
        </w:rPr>
        <w:tab/>
      </w:r>
      <w:r>
        <w:t>Signalling characteristics for RedCap</w:t>
      </w:r>
      <w:r>
        <w:tab/>
        <w:t>5109</w:t>
      </w:r>
    </w:p>
    <w:p w14:paraId="17077D5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</w:t>
      </w:r>
      <w:r>
        <w:tab/>
        <w:t>5109</w:t>
      </w:r>
    </w:p>
    <w:p w14:paraId="155F5C6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non-DRX mode for 1 Rx UE</w:t>
      </w:r>
      <w:r>
        <w:tab/>
        <w:t>5109</w:t>
      </w:r>
    </w:p>
    <w:p w14:paraId="0667A17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5109</w:t>
      </w:r>
    </w:p>
    <w:p w14:paraId="50A972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5114</w:t>
      </w:r>
    </w:p>
    <w:p w14:paraId="0FA2002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non-DRX mode for 2 Rx UE</w:t>
      </w:r>
      <w:r>
        <w:tab/>
        <w:t>5114</w:t>
      </w:r>
    </w:p>
    <w:p w14:paraId="54ED1B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5114</w:t>
      </w:r>
    </w:p>
    <w:p w14:paraId="274512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5120</w:t>
      </w:r>
    </w:p>
    <w:p w14:paraId="1FDC308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non-DRX mode for 1 Rx UE</w:t>
      </w:r>
      <w:r>
        <w:tab/>
        <w:t>5120</w:t>
      </w:r>
    </w:p>
    <w:p w14:paraId="5D3D63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5120</w:t>
      </w:r>
    </w:p>
    <w:p w14:paraId="1710F7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5126</w:t>
      </w:r>
    </w:p>
    <w:p w14:paraId="010235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non-DRX mode for 2 Rx UE</w:t>
      </w:r>
      <w:r>
        <w:tab/>
        <w:t>5126</w:t>
      </w:r>
    </w:p>
    <w:p w14:paraId="4CBCE3E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5126</w:t>
      </w:r>
    </w:p>
    <w:p w14:paraId="058079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5132</w:t>
      </w:r>
    </w:p>
    <w:p w14:paraId="2CBA567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DRX mode for 1 Rx UE</w:t>
      </w:r>
      <w:r>
        <w:tab/>
        <w:t>5132</w:t>
      </w:r>
    </w:p>
    <w:p w14:paraId="0394D9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5132</w:t>
      </w:r>
    </w:p>
    <w:p w14:paraId="005F05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5138</w:t>
      </w:r>
    </w:p>
    <w:p w14:paraId="5865C1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SSB-based RLM RS in DRX mode for 2 Rx UE</w:t>
      </w:r>
      <w:r>
        <w:tab/>
        <w:t>5138</w:t>
      </w:r>
    </w:p>
    <w:p w14:paraId="52B86C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5138</w:t>
      </w:r>
    </w:p>
    <w:p w14:paraId="0816E1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5143</w:t>
      </w:r>
    </w:p>
    <w:p w14:paraId="70E356F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A.16.5.1.7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DRX mode for 1 Rx UE</w:t>
      </w:r>
      <w:r>
        <w:tab/>
        <w:t>5143</w:t>
      </w:r>
    </w:p>
    <w:p w14:paraId="5C8B20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5143</w:t>
      </w:r>
    </w:p>
    <w:p w14:paraId="607872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5148</w:t>
      </w:r>
    </w:p>
    <w:p w14:paraId="07CDD6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A.16.5.1.8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SSB-based RLM RS in DRX mode for 2 Rx UE</w:t>
      </w:r>
      <w:r>
        <w:tab/>
        <w:t>5148</w:t>
      </w:r>
    </w:p>
    <w:p w14:paraId="7E9FF8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5148</w:t>
      </w:r>
    </w:p>
    <w:p w14:paraId="5A1BEE6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5154</w:t>
      </w:r>
    </w:p>
    <w:p w14:paraId="7C970D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A.16.5.1.9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non-DRX mode for 1 Rx UE</w:t>
      </w:r>
      <w:r>
        <w:tab/>
        <w:t>5154</w:t>
      </w:r>
    </w:p>
    <w:p w14:paraId="49F6D7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A.16.5.1.9.1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5154</w:t>
      </w:r>
    </w:p>
    <w:p w14:paraId="1DAFE9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A.16.5.1.9.2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5160</w:t>
      </w:r>
    </w:p>
    <w:p w14:paraId="00A7D0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A.16.5.1.10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non-DRX mode for 2 Rx UE</w:t>
      </w:r>
      <w:r>
        <w:tab/>
        <w:t>5160</w:t>
      </w:r>
    </w:p>
    <w:p w14:paraId="410154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A.16.5.1.10.1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5160</w:t>
      </w:r>
    </w:p>
    <w:p w14:paraId="6B15CBD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5166</w:t>
      </w:r>
    </w:p>
    <w:p w14:paraId="3E3AC16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non-DRX mode for 1 Rx UE</w:t>
      </w:r>
      <w:r>
        <w:tab/>
        <w:t>5166</w:t>
      </w:r>
    </w:p>
    <w:p w14:paraId="6F19E6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5166</w:t>
      </w:r>
    </w:p>
    <w:p w14:paraId="4FAFA0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5172</w:t>
      </w:r>
    </w:p>
    <w:p w14:paraId="1F9ABB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non-DRX mode for 2 Rx UE</w:t>
      </w:r>
      <w:r>
        <w:tab/>
        <w:t>5172</w:t>
      </w:r>
    </w:p>
    <w:p w14:paraId="0E0AB11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5172</w:t>
      </w:r>
    </w:p>
    <w:p w14:paraId="4B399F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5177</w:t>
      </w:r>
    </w:p>
    <w:p w14:paraId="7CAC5FE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A.16.5.1.13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DRX mode for 1 Rx UE</w:t>
      </w:r>
      <w:r>
        <w:tab/>
        <w:t>5177</w:t>
      </w:r>
    </w:p>
    <w:p w14:paraId="7BE94C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5177</w:t>
      </w:r>
    </w:p>
    <w:p w14:paraId="401E6F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5183</w:t>
      </w:r>
    </w:p>
    <w:p w14:paraId="6AB18CA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FR1 PCell configured with CSI-RS-based RLM in DRX mode for 2 Rx UE</w:t>
      </w:r>
      <w:r>
        <w:tab/>
        <w:t>5183</w:t>
      </w:r>
    </w:p>
    <w:p w14:paraId="386F0C6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5183</w:t>
      </w:r>
    </w:p>
    <w:p w14:paraId="173BF5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5189</w:t>
      </w:r>
    </w:p>
    <w:p w14:paraId="7237DCC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DRX mode for 1 Rx UE</w:t>
      </w:r>
      <w:r>
        <w:tab/>
        <w:t>5189</w:t>
      </w:r>
    </w:p>
    <w:p w14:paraId="641DF7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5189</w:t>
      </w:r>
    </w:p>
    <w:p w14:paraId="6C9EFE1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5195</w:t>
      </w:r>
    </w:p>
    <w:p w14:paraId="2A8776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A.16.5.1.16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FR1 PCell configured with CSI-RS-based RLM in DRX mode for 2 Rx UE</w:t>
      </w:r>
      <w:r>
        <w:tab/>
        <w:t>5195</w:t>
      </w:r>
    </w:p>
    <w:p w14:paraId="29E56F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A.16.5.1.16.1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5195</w:t>
      </w:r>
    </w:p>
    <w:p w14:paraId="61F000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A.16.5.1.16.2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5201</w:t>
      </w:r>
    </w:p>
    <w:p w14:paraId="4F47D4F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A.16.5.2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5201</w:t>
      </w:r>
    </w:p>
    <w:p w14:paraId="11C32AB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non-DRX mode for 1 Rx UE</w:t>
      </w:r>
      <w:r>
        <w:tab/>
        <w:t>5201</w:t>
      </w:r>
    </w:p>
    <w:p w14:paraId="074B17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5201</w:t>
      </w:r>
    </w:p>
    <w:p w14:paraId="66D48C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5207</w:t>
      </w:r>
    </w:p>
    <w:p w14:paraId="0312FE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 w:cs="Arial"/>
        </w:rPr>
        <w:t>Beam Failure Detection and Link Recovery Test for FR1 PCell configured with SSB-based BFD and LR in non-DRX mode for 2 Rx UE</w:t>
      </w:r>
      <w:r>
        <w:tab/>
        <w:t>5207</w:t>
      </w:r>
    </w:p>
    <w:p w14:paraId="0AAEF8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5207</w:t>
      </w:r>
    </w:p>
    <w:p w14:paraId="758F21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5213</w:t>
      </w:r>
    </w:p>
    <w:p w14:paraId="0EF82D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A.16.5.2.3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SSB-based BFD and LR in DRX mode for 1 Rx UE</w:t>
      </w:r>
      <w:r>
        <w:tab/>
        <w:t>5213</w:t>
      </w:r>
    </w:p>
    <w:p w14:paraId="61E43B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5213</w:t>
      </w:r>
    </w:p>
    <w:p w14:paraId="0BDC2A3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5220</w:t>
      </w:r>
    </w:p>
    <w:p w14:paraId="184CA3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A.16.5.2.4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SSB-based BFD and LR in DRX mode for 2 Rx UE</w:t>
      </w:r>
      <w:r>
        <w:tab/>
        <w:t>5220</w:t>
      </w:r>
    </w:p>
    <w:p w14:paraId="4F369F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5220</w:t>
      </w:r>
    </w:p>
    <w:p w14:paraId="7D85C8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5226</w:t>
      </w:r>
    </w:p>
    <w:p w14:paraId="107295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A.16.5.2.5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CSI-RS-based BFD and LR in non-DRX mode for 1 Rx UE</w:t>
      </w:r>
      <w:r>
        <w:tab/>
        <w:t>5226</w:t>
      </w:r>
    </w:p>
    <w:p w14:paraId="16CC51B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5226</w:t>
      </w:r>
    </w:p>
    <w:p w14:paraId="37678B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5232</w:t>
      </w:r>
    </w:p>
    <w:p w14:paraId="1A7206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A.16.5.2.6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CSI-RS-based BFD and LR in non-DRX mode for 2 Rx UE</w:t>
      </w:r>
      <w:r>
        <w:tab/>
        <w:t>5232</w:t>
      </w:r>
    </w:p>
    <w:p w14:paraId="236AB9A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5232</w:t>
      </w:r>
    </w:p>
    <w:p w14:paraId="506151C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5238</w:t>
      </w:r>
    </w:p>
    <w:p w14:paraId="408A05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A.16.5.2.7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CSI-RS-based BFD and LR in DRX mode for 1 Rx UE</w:t>
      </w:r>
      <w:r>
        <w:tab/>
        <w:t>5238</w:t>
      </w:r>
    </w:p>
    <w:p w14:paraId="0A11FA0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5238</w:t>
      </w:r>
    </w:p>
    <w:p w14:paraId="6EB21A2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5244</w:t>
      </w:r>
    </w:p>
    <w:p w14:paraId="41A290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A.16.5.2.8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FR1 PCell configured with CSI-RS-based BFD and LR in DRX mode for 2 Rx UE</w:t>
      </w:r>
      <w:r>
        <w:tab/>
        <w:t>5244</w:t>
      </w:r>
    </w:p>
    <w:p w14:paraId="148E77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A.16.5.2.8.1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5244</w:t>
      </w:r>
    </w:p>
    <w:p w14:paraId="38801DF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A.16.5.2.8.2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5250</w:t>
      </w:r>
    </w:p>
    <w:p w14:paraId="260B8F2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A.16.5.3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</w:t>
      </w:r>
      <w:r>
        <w:tab/>
        <w:t>5250</w:t>
      </w:r>
    </w:p>
    <w:p w14:paraId="247F00D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A.16.5.3.1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5250</w:t>
      </w:r>
    </w:p>
    <w:p w14:paraId="37500AC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A.16.5.3.1.1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with non-DRX in SA for 1 Rx UE</w:t>
      </w:r>
      <w:r>
        <w:tab/>
        <w:t>5250</w:t>
      </w:r>
    </w:p>
    <w:p w14:paraId="14B94F0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6.5.</w:t>
      </w:r>
      <w:r>
        <w:rPr>
          <w:lang w:eastAsia="zh-CN"/>
        </w:rPr>
        <w:t>3</w:t>
      </w:r>
      <w:r w:rsidRPr="007229CD">
        <w:rPr>
          <w:rFonts w:eastAsia="MS Mincho"/>
        </w:rPr>
        <w:t>.1.</w:t>
      </w:r>
      <w:r>
        <w:rPr>
          <w:lang w:eastAsia="zh-CN"/>
        </w:rPr>
        <w:t>1</w:t>
      </w:r>
      <w:r w:rsidRPr="007229CD">
        <w:rPr>
          <w:rFonts w:eastAsia="MS Mincho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5250</w:t>
      </w:r>
    </w:p>
    <w:p w14:paraId="2418986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</w:t>
      </w:r>
      <w:r w:rsidRPr="007229CD">
        <w:rPr>
          <w:rFonts w:eastAsia="MS Mincho"/>
          <w:bCs/>
        </w:rPr>
        <w:t>6.5.3.1.1.</w:t>
      </w:r>
      <w:r w:rsidRPr="007229CD">
        <w:rPr>
          <w:snapToGrid w:val="0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5255</w:t>
      </w:r>
    </w:p>
    <w:p w14:paraId="5E9A91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A.16.5.3.1.2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with non-DRX in SA for 2 Rx UE</w:t>
      </w:r>
      <w:r>
        <w:tab/>
        <w:t>5255</w:t>
      </w:r>
    </w:p>
    <w:p w14:paraId="6ADA8FD8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6.5.</w:t>
      </w:r>
      <w:r>
        <w:rPr>
          <w:lang w:eastAsia="zh-CN"/>
        </w:rPr>
        <w:t>3</w:t>
      </w:r>
      <w:r w:rsidRPr="007229CD">
        <w:rPr>
          <w:rFonts w:eastAsia="MS Mincho"/>
        </w:rPr>
        <w:t>.1.</w:t>
      </w:r>
      <w:r>
        <w:rPr>
          <w:lang w:eastAsia="zh-CN"/>
        </w:rPr>
        <w:t>1</w:t>
      </w:r>
      <w:r w:rsidRPr="007229CD">
        <w:rPr>
          <w:rFonts w:eastAsia="MS Mincho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5255</w:t>
      </w:r>
    </w:p>
    <w:p w14:paraId="5DCD330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rFonts w:eastAsia="MS Mincho"/>
          <w:bCs/>
        </w:rPr>
        <w:t>6.5.</w:t>
      </w:r>
      <w:r w:rsidRPr="007229CD">
        <w:rPr>
          <w:bCs/>
          <w:lang w:eastAsia="zh-CN"/>
        </w:rPr>
        <w:t>3.</w:t>
      </w:r>
      <w:r w:rsidRPr="007229CD">
        <w:rPr>
          <w:rFonts w:eastAsia="MS Mincho"/>
          <w:bCs/>
        </w:rPr>
        <w:t>1.2.</w:t>
      </w:r>
      <w:r w:rsidRPr="007229CD">
        <w:rPr>
          <w:snapToGrid w:val="0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5260</w:t>
      </w:r>
    </w:p>
    <w:p w14:paraId="242B5A3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A.16.5.3.2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5260</w:t>
      </w:r>
    </w:p>
    <w:p w14:paraId="2E303B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A.16.5.3.2.1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of Cell with non-DRX in SA for 1 Rx UE</w:t>
      </w:r>
      <w:r>
        <w:tab/>
        <w:t>5260</w:t>
      </w:r>
    </w:p>
    <w:p w14:paraId="0B62E4D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3</w:t>
      </w:r>
      <w:r>
        <w:t>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5260</w:t>
      </w:r>
    </w:p>
    <w:p w14:paraId="6BF0BA9B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3</w:t>
      </w:r>
      <w:r>
        <w:t>.2.</w:t>
      </w:r>
      <w:r>
        <w:rPr>
          <w:lang w:eastAsia="zh-CN"/>
        </w:rPr>
        <w:t>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5264</w:t>
      </w:r>
    </w:p>
    <w:p w14:paraId="0D33AB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A.16.5.3.2.2</w:t>
      </w:r>
      <w:r>
        <w:rPr>
          <w:rFonts w:ascii="Calibri" w:eastAsia="Malgun Gothic" w:hAnsi="Calibri"/>
          <w:sz w:val="22"/>
          <w:szCs w:val="22"/>
        </w:rPr>
        <w:tab/>
      </w:r>
      <w:r>
        <w:t>NR FR1 DL active BWP switch of Cell with non-DRX in SA for 2 Rx UE</w:t>
      </w:r>
      <w:r>
        <w:tab/>
        <w:t>5264</w:t>
      </w:r>
    </w:p>
    <w:p w14:paraId="123D48C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lastRenderedPageBreak/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3</w:t>
      </w:r>
      <w:r>
        <w:t>.2.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5264</w:t>
      </w:r>
    </w:p>
    <w:p w14:paraId="541D0F2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16.5.3.2.2.2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5268</w:t>
      </w:r>
    </w:p>
    <w:p w14:paraId="79DAE20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A.16.5.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5268</w:t>
      </w:r>
    </w:p>
    <w:p w14:paraId="5D1DC30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A.16.5.4.1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PCell in FR1 in non-DRX for 1 Rx UE</w:t>
      </w:r>
      <w:r>
        <w:tab/>
        <w:t>5268</w:t>
      </w:r>
    </w:p>
    <w:p w14:paraId="59CF4B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4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5268</w:t>
      </w:r>
    </w:p>
    <w:p w14:paraId="00846F5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4</w:t>
      </w:r>
      <w:r>
        <w:t>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5272</w:t>
      </w:r>
    </w:p>
    <w:p w14:paraId="73B1377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A.16.5.4.2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 on PCell in FR1 in non-DRX for 2 Rx UE</w:t>
      </w:r>
      <w:r>
        <w:tab/>
        <w:t>5272</w:t>
      </w:r>
    </w:p>
    <w:p w14:paraId="70A909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6.5.</w:t>
      </w:r>
      <w:r>
        <w:rPr>
          <w:lang w:eastAsia="zh-CN"/>
        </w:rPr>
        <w:t>4</w:t>
      </w:r>
      <w:r>
        <w:t>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5272</w:t>
      </w:r>
    </w:p>
    <w:p w14:paraId="1FDE46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A.16.5.</w:t>
      </w:r>
      <w:r>
        <w:rPr>
          <w:lang w:eastAsia="zh-CN"/>
        </w:rPr>
        <w:t>4</w:t>
      </w:r>
      <w:r>
        <w:t>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5276</w:t>
      </w:r>
    </w:p>
    <w:p w14:paraId="2D529F7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 for RedCap</w:t>
      </w:r>
      <w:r>
        <w:tab/>
        <w:t>5276</w:t>
      </w:r>
    </w:p>
    <w:p w14:paraId="55BCCE7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5276</w:t>
      </w:r>
    </w:p>
    <w:p w14:paraId="47492EC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without gap under non-DRX for 1 Rx UE</w:t>
      </w:r>
      <w:r>
        <w:tab/>
        <w:t>5276</w:t>
      </w:r>
    </w:p>
    <w:p w14:paraId="5D936A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5276</w:t>
      </w:r>
    </w:p>
    <w:p w14:paraId="7B5DCF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5276</w:t>
      </w:r>
    </w:p>
    <w:p w14:paraId="58FFFB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5280</w:t>
      </w:r>
    </w:p>
    <w:p w14:paraId="6F5B074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without gap under non-DRX for 2 Rx UE</w:t>
      </w:r>
      <w:r>
        <w:tab/>
        <w:t>5280</w:t>
      </w:r>
    </w:p>
    <w:p w14:paraId="12344A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5280</w:t>
      </w:r>
    </w:p>
    <w:p w14:paraId="7B18F53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5280</w:t>
      </w:r>
    </w:p>
    <w:p w14:paraId="07843E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5284</w:t>
      </w:r>
    </w:p>
    <w:p w14:paraId="775361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DRX for 1 Rx UE</w:t>
      </w:r>
      <w:r>
        <w:tab/>
        <w:t>5284</w:t>
      </w:r>
    </w:p>
    <w:p w14:paraId="54D33A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5284</w:t>
      </w:r>
    </w:p>
    <w:p w14:paraId="4688F0D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5284</w:t>
      </w:r>
    </w:p>
    <w:p w14:paraId="0E8B3D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5288</w:t>
      </w:r>
    </w:p>
    <w:p w14:paraId="0EC0144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without gap under DRX for 2 Rx UE</w:t>
      </w:r>
      <w:r>
        <w:tab/>
        <w:t>5288</w:t>
      </w:r>
    </w:p>
    <w:p w14:paraId="79D5C8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5288</w:t>
      </w:r>
    </w:p>
    <w:p w14:paraId="196844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5288</w:t>
      </w:r>
    </w:p>
    <w:p w14:paraId="50115D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5292</w:t>
      </w:r>
    </w:p>
    <w:p w14:paraId="4536E03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A.16.6.1.5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 per-UE gaps under non-DRX for 1 Rx UE</w:t>
      </w:r>
      <w:r>
        <w:tab/>
        <w:t>5292</w:t>
      </w:r>
    </w:p>
    <w:p w14:paraId="6544A9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5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5292</w:t>
      </w:r>
    </w:p>
    <w:p w14:paraId="162FEED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5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5292</w:t>
      </w:r>
    </w:p>
    <w:p w14:paraId="47EA25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5</w:t>
      </w:r>
      <w:r w:rsidRPr="007229CD">
        <w:rPr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5296</w:t>
      </w:r>
    </w:p>
    <w:p w14:paraId="7CBE49B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A.16.6.1.6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 per-UE gaps under non-DRX for 2 Rx UE</w:t>
      </w:r>
      <w:r>
        <w:tab/>
        <w:t>5296</w:t>
      </w:r>
    </w:p>
    <w:p w14:paraId="2B1FEAE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6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5296</w:t>
      </w:r>
    </w:p>
    <w:p w14:paraId="02832A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6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5296</w:t>
      </w:r>
    </w:p>
    <w:p w14:paraId="7CF622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6</w:t>
      </w:r>
      <w:r w:rsidRPr="007229CD">
        <w:rPr>
          <w:snapToGrid w:val="0"/>
        </w:rPr>
        <w:t>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5300</w:t>
      </w:r>
    </w:p>
    <w:p w14:paraId="099618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DRX for 1 Rx UE</w:t>
      </w:r>
      <w:r>
        <w:tab/>
        <w:t>5300</w:t>
      </w:r>
    </w:p>
    <w:p w14:paraId="5E2F8C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5300</w:t>
      </w:r>
    </w:p>
    <w:p w14:paraId="611CCA8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5300</w:t>
      </w:r>
    </w:p>
    <w:p w14:paraId="289193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5304</w:t>
      </w:r>
    </w:p>
    <w:p w14:paraId="73D0966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DRX for 2 Rx UE</w:t>
      </w:r>
      <w:r>
        <w:tab/>
        <w:t>5304</w:t>
      </w:r>
    </w:p>
    <w:p w14:paraId="2426F2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5304</w:t>
      </w:r>
    </w:p>
    <w:p w14:paraId="0528F6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A.16.6.1.8.2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5304</w:t>
      </w:r>
    </w:p>
    <w:p w14:paraId="0F8506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A.16.6.1.8.3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5308</w:t>
      </w:r>
    </w:p>
    <w:p w14:paraId="7D62EE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A.16.6.1.9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without gap under non-DRX with SSB index reading for 1 Rx UE</w:t>
      </w:r>
      <w:r>
        <w:tab/>
        <w:t>5308</w:t>
      </w:r>
    </w:p>
    <w:p w14:paraId="5757BF9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9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5308</w:t>
      </w:r>
    </w:p>
    <w:p w14:paraId="5C5DC0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9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5308</w:t>
      </w:r>
    </w:p>
    <w:p w14:paraId="13BEF9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A.16.6.1.9.3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5310</w:t>
      </w:r>
    </w:p>
    <w:p w14:paraId="206331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A.16.6.1.10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without gap under non-DRX with SSB index reading for 2 Rx UE</w:t>
      </w:r>
      <w:r>
        <w:tab/>
        <w:t>5311</w:t>
      </w:r>
    </w:p>
    <w:p w14:paraId="187352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6.6.1.</w:t>
      </w:r>
      <w:r w:rsidRPr="007229CD">
        <w:rPr>
          <w:snapToGrid w:val="0"/>
          <w:lang w:eastAsia="zh-CN"/>
        </w:rPr>
        <w:t>10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5311</w:t>
      </w:r>
    </w:p>
    <w:p w14:paraId="1B25DD5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A.16.6.1.10.2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5311</w:t>
      </w:r>
    </w:p>
    <w:p w14:paraId="16A88E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A.16.6.1.10.3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5312</w:t>
      </w:r>
    </w:p>
    <w:p w14:paraId="5B78135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non-DRX with SSB index reading for 1 Rx UE</w:t>
      </w:r>
      <w:r>
        <w:tab/>
        <w:t>5313</w:t>
      </w:r>
    </w:p>
    <w:p w14:paraId="2889E8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5313</w:t>
      </w:r>
    </w:p>
    <w:p w14:paraId="4DAAAF0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5313</w:t>
      </w:r>
    </w:p>
    <w:p w14:paraId="28088E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5315</w:t>
      </w:r>
    </w:p>
    <w:p w14:paraId="6B3DAC7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per-UE gaps under non-DRX with SSB index reading for 2 Rx UE</w:t>
      </w:r>
      <w:r>
        <w:tab/>
        <w:t>5316</w:t>
      </w:r>
    </w:p>
    <w:p w14:paraId="380EFA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5316</w:t>
      </w:r>
    </w:p>
    <w:p w14:paraId="31A31D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A.16.6.1.12.2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5316</w:t>
      </w:r>
    </w:p>
    <w:p w14:paraId="59B45B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A.16.6.1.12.3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5318</w:t>
      </w:r>
    </w:p>
    <w:p w14:paraId="772E6399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5319</w:t>
      </w:r>
    </w:p>
    <w:p w14:paraId="49AFDDA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used for 1 Rx UE</w:t>
      </w:r>
      <w:r>
        <w:tab/>
        <w:t>5319</w:t>
      </w:r>
    </w:p>
    <w:p w14:paraId="7AD7B0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5319</w:t>
      </w:r>
    </w:p>
    <w:p w14:paraId="3FAD48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5324</w:t>
      </w:r>
    </w:p>
    <w:p w14:paraId="75B2F86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A.16.6.2.2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FR1 without SSB time index detection when DRX is used for 2 Rx UE</w:t>
      </w:r>
      <w:r>
        <w:tab/>
        <w:t>5324</w:t>
      </w:r>
    </w:p>
    <w:p w14:paraId="6DF0C9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5324</w:t>
      </w:r>
    </w:p>
    <w:p w14:paraId="496E5EE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5329</w:t>
      </w:r>
    </w:p>
    <w:p w14:paraId="2A3BC1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without SSB time index detection when DRX is used for 1 Rx UE</w:t>
      </w:r>
      <w:r>
        <w:tab/>
        <w:t>5329</w:t>
      </w:r>
    </w:p>
    <w:p w14:paraId="51782F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5329</w:t>
      </w:r>
    </w:p>
    <w:p w14:paraId="0AC688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5332</w:t>
      </w:r>
    </w:p>
    <w:p w14:paraId="7D6200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without SSB time index detection when DRX is used for 2 Rx UE</w:t>
      </w:r>
      <w:r>
        <w:tab/>
        <w:t>5333</w:t>
      </w:r>
    </w:p>
    <w:p w14:paraId="33C99B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5333</w:t>
      </w:r>
    </w:p>
    <w:p w14:paraId="5867E12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5336</w:t>
      </w:r>
    </w:p>
    <w:p w14:paraId="2435399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 SSB time index detection when DRX is not used for 1 Rx UE</w:t>
      </w:r>
      <w:r>
        <w:tab/>
        <w:t>5337</w:t>
      </w:r>
    </w:p>
    <w:p w14:paraId="28EEED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 SSB time index detection when DRX is not used for 2 Rx UE</w:t>
      </w:r>
      <w:r>
        <w:tab/>
        <w:t>5337</w:t>
      </w:r>
    </w:p>
    <w:p w14:paraId="711E436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 SSB time index detection when DRX is used for 1 Rx UE</w:t>
      </w:r>
      <w:r>
        <w:tab/>
        <w:t>5337</w:t>
      </w:r>
    </w:p>
    <w:p w14:paraId="310C96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5337</w:t>
      </w:r>
    </w:p>
    <w:p w14:paraId="4AE5E7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5341</w:t>
      </w:r>
    </w:p>
    <w:p w14:paraId="70E7B9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with SSB time index detection when DRX is used for 2 Rx UE</w:t>
      </w:r>
      <w:r>
        <w:tab/>
        <w:t>5342</w:t>
      </w:r>
    </w:p>
    <w:p w14:paraId="04C1BB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5342</w:t>
      </w:r>
    </w:p>
    <w:p w14:paraId="173798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5346</w:t>
      </w:r>
    </w:p>
    <w:p w14:paraId="4AE8F61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A.16.6.2.9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additional mandatory gap pattern for 1 Rx UE</w:t>
      </w:r>
      <w:r>
        <w:tab/>
        <w:t>5347</w:t>
      </w:r>
    </w:p>
    <w:p w14:paraId="6634E67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A.16.6.2.9.1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5347</w:t>
      </w:r>
    </w:p>
    <w:p w14:paraId="167AE3A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A.16.6.2.9.2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5349</w:t>
      </w:r>
    </w:p>
    <w:p w14:paraId="037BADB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A.16.6.2.10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with additional mandatory gap pattern for 2 Rx UE</w:t>
      </w:r>
      <w:r>
        <w:tab/>
        <w:t>5350</w:t>
      </w:r>
    </w:p>
    <w:p w14:paraId="3AC44C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A.16.6.2.10.1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5350</w:t>
      </w:r>
    </w:p>
    <w:p w14:paraId="17C8EF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A.16.6.2.10.2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5352</w:t>
      </w:r>
    </w:p>
    <w:p w14:paraId="12A095A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A.16.6.2.11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when DRX is used for 1 Rx UE</w:t>
      </w:r>
      <w:r>
        <w:tab/>
        <w:t>5353</w:t>
      </w:r>
    </w:p>
    <w:p w14:paraId="359AB3B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5353</w:t>
      </w:r>
    </w:p>
    <w:p w14:paraId="0AEC365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5356</w:t>
      </w:r>
    </w:p>
    <w:p w14:paraId="22EE55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A.16.6.2.12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tests for FR1 when DRX is used for 2 Rx UE</w:t>
      </w:r>
      <w:r>
        <w:tab/>
        <w:t>5356</w:t>
      </w:r>
    </w:p>
    <w:p w14:paraId="2C63D5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5356</w:t>
      </w:r>
    </w:p>
    <w:p w14:paraId="0CFB6B4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A.16.6.2.12.2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5360</w:t>
      </w:r>
    </w:p>
    <w:p w14:paraId="245051E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A.16.6.3</w:t>
      </w:r>
      <w:r>
        <w:rPr>
          <w:rFonts w:ascii="Calibri" w:eastAsia="Malgun Gothic" w:hAnsi="Calibri"/>
          <w:sz w:val="22"/>
          <w:szCs w:val="22"/>
        </w:rPr>
        <w:tab/>
      </w:r>
      <w:r>
        <w:t>Inter-RAT Measurements</w:t>
      </w:r>
      <w:r>
        <w:tab/>
        <w:t>5361</w:t>
      </w:r>
    </w:p>
    <w:p w14:paraId="3861BD3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NR - E-UTRAN event-triggered reporting in non-DRX in FR1 for 1 Rx UE</w:t>
      </w:r>
      <w:r>
        <w:tab/>
        <w:t>5361</w:t>
      </w:r>
    </w:p>
    <w:p w14:paraId="18A5B6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5361</w:t>
      </w:r>
    </w:p>
    <w:p w14:paraId="284C02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A.16.6.3.1.2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5366</w:t>
      </w:r>
    </w:p>
    <w:p w14:paraId="0705A3A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NR - E-UTRAN event-triggered reporting in non-DRX in FR1 for 2 Rx UE</w:t>
      </w:r>
      <w:r>
        <w:tab/>
        <w:t>5366</w:t>
      </w:r>
    </w:p>
    <w:p w14:paraId="7E6517C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5366</w:t>
      </w:r>
    </w:p>
    <w:p w14:paraId="074D6D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A.16.6.3.2.2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5371</w:t>
      </w:r>
    </w:p>
    <w:p w14:paraId="40729E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NR - E-UTRAN event-triggered reporting in DRX in FR1 for 1 Rx UE</w:t>
      </w:r>
      <w:r>
        <w:tab/>
        <w:t>5371</w:t>
      </w:r>
    </w:p>
    <w:p w14:paraId="082A76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5371</w:t>
      </w:r>
    </w:p>
    <w:p w14:paraId="600AD39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A.16.6.3.3.2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5376</w:t>
      </w:r>
    </w:p>
    <w:p w14:paraId="1A63A4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NR - E-UTRAN event-triggered reporting in DRX in FR1 for 2 Rx UE</w:t>
      </w:r>
      <w:r>
        <w:tab/>
        <w:t>5376</w:t>
      </w:r>
    </w:p>
    <w:p w14:paraId="7BB5B2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A.16.6.3.4.1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5376</w:t>
      </w:r>
    </w:p>
    <w:p w14:paraId="049DE3E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A.16.6.3.4.2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5381</w:t>
      </w:r>
    </w:p>
    <w:p w14:paraId="383CB23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A.16.6.4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5381</w:t>
      </w:r>
    </w:p>
    <w:p w14:paraId="0B8DC2A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 for 1 Rx UE</w:t>
      </w:r>
      <w:r>
        <w:tab/>
        <w:t>5381</w:t>
      </w:r>
    </w:p>
    <w:p w14:paraId="587105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5381</w:t>
      </w:r>
    </w:p>
    <w:p w14:paraId="02EE518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5381</w:t>
      </w:r>
    </w:p>
    <w:p w14:paraId="0BBB86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5384</w:t>
      </w:r>
    </w:p>
    <w:p w14:paraId="34344A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 for 2 Rx UE</w:t>
      </w:r>
      <w:r>
        <w:tab/>
        <w:t>5384</w:t>
      </w:r>
    </w:p>
    <w:p w14:paraId="550F936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5384</w:t>
      </w:r>
    </w:p>
    <w:p w14:paraId="5195F3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A.16.6.4.2.2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5385</w:t>
      </w:r>
    </w:p>
    <w:p w14:paraId="00B5DAE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5388</w:t>
      </w:r>
    </w:p>
    <w:p w14:paraId="5B9CBAC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 for 1 Rx UE</w:t>
      </w:r>
      <w:r>
        <w:tab/>
        <w:t>5388</w:t>
      </w:r>
    </w:p>
    <w:p w14:paraId="26B6F1E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5388</w:t>
      </w:r>
    </w:p>
    <w:p w14:paraId="536A65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5389</w:t>
      </w:r>
    </w:p>
    <w:p w14:paraId="33BA8B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5392</w:t>
      </w:r>
    </w:p>
    <w:p w14:paraId="1685E1F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 for 2 Rx UE</w:t>
      </w:r>
      <w:r>
        <w:tab/>
        <w:t>5392</w:t>
      </w:r>
    </w:p>
    <w:p w14:paraId="293AE3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5392</w:t>
      </w:r>
    </w:p>
    <w:p w14:paraId="533E267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5393</w:t>
      </w:r>
    </w:p>
    <w:p w14:paraId="125768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5396</w:t>
      </w:r>
    </w:p>
    <w:p w14:paraId="3E5C16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A.16.6.4.5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 for 1 Rx UE</w:t>
      </w:r>
      <w:r>
        <w:tab/>
        <w:t>5396</w:t>
      </w:r>
    </w:p>
    <w:p w14:paraId="6DD256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5396</w:t>
      </w:r>
    </w:p>
    <w:p w14:paraId="393B5AD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A.16.6.4.5.2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5397</w:t>
      </w:r>
    </w:p>
    <w:p w14:paraId="351957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A.16.6.4.5.3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5400</w:t>
      </w:r>
    </w:p>
    <w:p w14:paraId="283AEE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A.16.6.4.6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 for 2 Rx UE</w:t>
      </w:r>
      <w:r>
        <w:tab/>
        <w:t>5400</w:t>
      </w:r>
    </w:p>
    <w:p w14:paraId="77CC18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A.16.6.4.6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5400</w:t>
      </w:r>
    </w:p>
    <w:p w14:paraId="6BDCAE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A.16.6.4.6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5401</w:t>
      </w:r>
    </w:p>
    <w:p w14:paraId="0C1A4B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A.16.6.4.6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5404</w:t>
      </w:r>
    </w:p>
    <w:p w14:paraId="67CD6BF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A.16.6.4.7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 for 1 Rx UE</w:t>
      </w:r>
      <w:r>
        <w:tab/>
        <w:t>5404</w:t>
      </w:r>
    </w:p>
    <w:p w14:paraId="4EB4DAB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A.16.6.4.7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5404</w:t>
      </w:r>
    </w:p>
    <w:p w14:paraId="0B37B0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A.16.6.4.7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5405</w:t>
      </w:r>
    </w:p>
    <w:p w14:paraId="728711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A.16.6.4.7.</w:t>
      </w:r>
      <w: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5408</w:t>
      </w:r>
    </w:p>
    <w:p w14:paraId="42C870D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A.16.6.4.8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 for 2 Rx UE</w:t>
      </w:r>
      <w:r>
        <w:tab/>
        <w:t>5408</w:t>
      </w:r>
    </w:p>
    <w:p w14:paraId="1E9CDE2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A.16.6.4.8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5408</w:t>
      </w:r>
    </w:p>
    <w:p w14:paraId="0303BBB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A.16.6.4.8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5409</w:t>
      </w:r>
    </w:p>
    <w:p w14:paraId="41460A4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A.16.6.4.8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5412</w:t>
      </w:r>
    </w:p>
    <w:p w14:paraId="3704ACE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A.16.6.7</w:t>
      </w:r>
      <w:r>
        <w:rPr>
          <w:rFonts w:ascii="Calibri" w:eastAsia="Malgun Gothic" w:hAnsi="Calibri"/>
          <w:sz w:val="22"/>
          <w:szCs w:val="22"/>
        </w:rPr>
        <w:tab/>
      </w:r>
      <w:r>
        <w:t>NR measurements with autonomous gaps</w:t>
      </w:r>
      <w:r>
        <w:tab/>
        <w:t>5412</w:t>
      </w:r>
    </w:p>
    <w:p w14:paraId="496A988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CGI identification of NR neighbor cell in FR1 for 1 Rx UE</w:t>
      </w:r>
      <w:r>
        <w:tab/>
        <w:t>5412</w:t>
      </w:r>
    </w:p>
    <w:p w14:paraId="196A2EC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5412</w:t>
      </w:r>
    </w:p>
    <w:p w14:paraId="1990BFC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5412</w:t>
      </w:r>
    </w:p>
    <w:p w14:paraId="61197C4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5415</w:t>
      </w:r>
    </w:p>
    <w:p w14:paraId="29C15A8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CGI identification of NR neighbor cell in FR1 for 2 Rx UE</w:t>
      </w:r>
      <w:r>
        <w:tab/>
        <w:t>5415</w:t>
      </w:r>
    </w:p>
    <w:p w14:paraId="79B9CED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5415</w:t>
      </w:r>
    </w:p>
    <w:p w14:paraId="684209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5415</w:t>
      </w:r>
    </w:p>
    <w:p w14:paraId="48806C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5418</w:t>
      </w:r>
    </w:p>
    <w:p w14:paraId="01C4AED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Identification of a new CGI of inter-RAT E-UTRA cell using autonomous gaps in NR SA for 1 Rx UE</w:t>
      </w:r>
      <w:r>
        <w:tab/>
        <w:t>5418</w:t>
      </w:r>
    </w:p>
    <w:p w14:paraId="7174F3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5418</w:t>
      </w:r>
    </w:p>
    <w:p w14:paraId="2EBAF7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5425</w:t>
      </w:r>
    </w:p>
    <w:p w14:paraId="55C5AC2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Identification of a new CGI of inter-RAT E-UTRA cell using autonomous gaps in NR SA for 2 Rx UE</w:t>
      </w:r>
      <w:r>
        <w:tab/>
        <w:t>5425</w:t>
      </w:r>
    </w:p>
    <w:p w14:paraId="1B69BC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5425</w:t>
      </w:r>
    </w:p>
    <w:p w14:paraId="4276B8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A.16.6.7.4.2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5432</w:t>
      </w:r>
    </w:p>
    <w:p w14:paraId="5F8051D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A.16.7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 for RedCap</w:t>
      </w:r>
      <w:r>
        <w:tab/>
        <w:t>5432</w:t>
      </w:r>
    </w:p>
    <w:p w14:paraId="58D1AED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5432</w:t>
      </w:r>
    </w:p>
    <w:p w14:paraId="7F2DCF0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case measurement accuracy with FR1 serving cell and FR1 target cell for 1 Rx UE</w:t>
      </w:r>
      <w:r>
        <w:tab/>
        <w:t>5432</w:t>
      </w:r>
    </w:p>
    <w:p w14:paraId="1B6C976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5432</w:t>
      </w:r>
    </w:p>
    <w:p w14:paraId="2FF97C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5432</w:t>
      </w:r>
    </w:p>
    <w:p w14:paraId="113670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5437</w:t>
      </w:r>
    </w:p>
    <w:p w14:paraId="7091A9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case measurement accuracy with FR1 serving cell and FR1 target cell for 2Rx UE</w:t>
      </w:r>
      <w:r>
        <w:tab/>
        <w:t>5437</w:t>
      </w:r>
    </w:p>
    <w:p w14:paraId="1F1ED0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5437</w:t>
      </w:r>
    </w:p>
    <w:p w14:paraId="7C33DCE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5437</w:t>
      </w:r>
    </w:p>
    <w:p w14:paraId="6CADA9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5442</w:t>
      </w:r>
    </w:p>
    <w:p w14:paraId="5D433D3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FR1 serving cell and FR1 target cell for 1 Rx UE</w:t>
      </w:r>
      <w:r>
        <w:tab/>
        <w:t>5442</w:t>
      </w:r>
    </w:p>
    <w:p w14:paraId="778F50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5442</w:t>
      </w:r>
    </w:p>
    <w:p w14:paraId="5002A95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5442</w:t>
      </w:r>
    </w:p>
    <w:p w14:paraId="1127E31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5446</w:t>
      </w:r>
    </w:p>
    <w:p w14:paraId="424004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FR1 serving cell and FR1 target cell for 2 Rx UE</w:t>
      </w:r>
      <w:r>
        <w:tab/>
        <w:t>5446</w:t>
      </w:r>
    </w:p>
    <w:p w14:paraId="2CEC56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lastRenderedPageBreak/>
        <w:t>A.16.7.1.4.1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5446</w:t>
      </w:r>
    </w:p>
    <w:p w14:paraId="01C7585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5447</w:t>
      </w:r>
    </w:p>
    <w:p w14:paraId="5794BB6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A.16.7.1.4.3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5451</w:t>
      </w:r>
    </w:p>
    <w:p w14:paraId="7FE52D7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5451</w:t>
      </w:r>
    </w:p>
    <w:p w14:paraId="160D112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measurement accuracy with FR1 serving cell and FR1 target cell for 1 Rx UE</w:t>
      </w:r>
      <w:r>
        <w:tab/>
        <w:t>5451</w:t>
      </w:r>
    </w:p>
    <w:p w14:paraId="0E58F6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5451</w:t>
      </w:r>
    </w:p>
    <w:p w14:paraId="05EF3F4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5452</w:t>
      </w:r>
    </w:p>
    <w:p w14:paraId="465B27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5457</w:t>
      </w:r>
    </w:p>
    <w:p w14:paraId="32141A8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Intra-frequency measurement accuracy with FR1 serving cell and FR1 target cell for 2 Rx UE</w:t>
      </w:r>
      <w:r>
        <w:tab/>
        <w:t>5457</w:t>
      </w:r>
    </w:p>
    <w:p w14:paraId="484B7C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5457</w:t>
      </w:r>
    </w:p>
    <w:p w14:paraId="1305351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5457</w:t>
      </w:r>
    </w:p>
    <w:p w14:paraId="49D1AF4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5462</w:t>
      </w:r>
    </w:p>
    <w:p w14:paraId="0C3D47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FR1 serving cell and FR1 target cell for 1 Rx UE</w:t>
      </w:r>
      <w:r>
        <w:tab/>
        <w:t>5462</w:t>
      </w:r>
    </w:p>
    <w:p w14:paraId="25FC22F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5462</w:t>
      </w:r>
    </w:p>
    <w:p w14:paraId="54D714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A.16.7.2.3.2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5462</w:t>
      </w:r>
    </w:p>
    <w:p w14:paraId="5A4CCF8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A.16.7.2.3.3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5467</w:t>
      </w:r>
    </w:p>
    <w:p w14:paraId="4FC3436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FR1 serving cell and FR1 target cell for 2 Rx UE</w:t>
      </w:r>
      <w:r>
        <w:tab/>
        <w:t>5467</w:t>
      </w:r>
    </w:p>
    <w:p w14:paraId="10FE28A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A.16.7.2.4.1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5467</w:t>
      </w:r>
    </w:p>
    <w:p w14:paraId="01696A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A.16.7.2.4.2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5467</w:t>
      </w:r>
    </w:p>
    <w:p w14:paraId="441EEB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A.16.7.2.4.3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5473</w:t>
      </w:r>
    </w:p>
    <w:p w14:paraId="71451DEC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A.16.7.3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5473</w:t>
      </w:r>
    </w:p>
    <w:p w14:paraId="0399E1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FR1 serving cell and FR1 target cell for 1 Rx UE</w:t>
      </w:r>
      <w:r>
        <w:tab/>
        <w:t>5473</w:t>
      </w:r>
    </w:p>
    <w:p w14:paraId="417140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5473</w:t>
      </w:r>
    </w:p>
    <w:p w14:paraId="30B2B11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5474</w:t>
      </w:r>
    </w:p>
    <w:p w14:paraId="523FFFE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5478</w:t>
      </w:r>
    </w:p>
    <w:p w14:paraId="7C48AD6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FR1 serving cell and FR1 target cell for 2 Rx UE</w:t>
      </w:r>
      <w:r>
        <w:tab/>
        <w:t>5479</w:t>
      </w:r>
    </w:p>
    <w:p w14:paraId="0B3272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5479</w:t>
      </w:r>
    </w:p>
    <w:p w14:paraId="296C4AC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5479</w:t>
      </w:r>
    </w:p>
    <w:p w14:paraId="3A7E196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FR1 serving cell and FR1 target cell for 1 Rx UE</w:t>
      </w:r>
      <w:r>
        <w:tab/>
        <w:t>5483</w:t>
      </w:r>
    </w:p>
    <w:p w14:paraId="12A22F9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5483</w:t>
      </w:r>
    </w:p>
    <w:p w14:paraId="730932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A.16.7.3.3.2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5483</w:t>
      </w:r>
    </w:p>
    <w:p w14:paraId="42DBFB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5488</w:t>
      </w:r>
    </w:p>
    <w:p w14:paraId="0C40F9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FR1 serving cell and FR1 target cell for 2 Rx UE</w:t>
      </w:r>
      <w:r>
        <w:tab/>
        <w:t>5489</w:t>
      </w:r>
    </w:p>
    <w:p w14:paraId="33B03D6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A.16.7.3.4.1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5489</w:t>
      </w:r>
    </w:p>
    <w:p w14:paraId="0B3152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A.16.7.3.4.2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5489</w:t>
      </w:r>
    </w:p>
    <w:p w14:paraId="7E3A5C7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A.16.7.3.4.3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5493</w:t>
      </w:r>
    </w:p>
    <w:p w14:paraId="1FF9695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A.16.7.4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5494</w:t>
      </w:r>
    </w:p>
    <w:p w14:paraId="3E4B060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for 1 Rx UE</w:t>
      </w:r>
      <w:r>
        <w:tab/>
        <w:t>5494</w:t>
      </w:r>
    </w:p>
    <w:p w14:paraId="5F33D33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for 2 Rx UE</w:t>
      </w:r>
      <w:r>
        <w:tab/>
        <w:t>5494</w:t>
      </w:r>
    </w:p>
    <w:p w14:paraId="623B1BE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A.16.7.4.3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 for 1 Rx UE</w:t>
      </w:r>
      <w:r>
        <w:tab/>
        <w:t>5494</w:t>
      </w:r>
    </w:p>
    <w:p w14:paraId="10A96F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A.16.7.4.4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 for 2 Rx UE</w:t>
      </w:r>
      <w:r>
        <w:tab/>
        <w:t>5494</w:t>
      </w:r>
    </w:p>
    <w:p w14:paraId="4F2125F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A.16.7.5</w:t>
      </w:r>
      <w:r>
        <w:rPr>
          <w:rFonts w:ascii="Calibri" w:eastAsia="Malgun Gothic" w:hAnsi="Calibri"/>
          <w:sz w:val="22"/>
          <w:szCs w:val="22"/>
        </w:rPr>
        <w:tab/>
      </w:r>
      <w:r>
        <w:t>E-UTRAN RSRP</w:t>
      </w:r>
      <w:r>
        <w:tab/>
        <w:t>5494</w:t>
      </w:r>
    </w:p>
    <w:p w14:paraId="45BA218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1 Rx UE</w:t>
      </w:r>
      <w:r>
        <w:tab/>
        <w:t>5494</w:t>
      </w:r>
    </w:p>
    <w:p w14:paraId="10A5767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5494</w:t>
      </w:r>
    </w:p>
    <w:p w14:paraId="36BD6F3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5494</w:t>
      </w:r>
    </w:p>
    <w:p w14:paraId="1C608A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5500</w:t>
      </w:r>
    </w:p>
    <w:p w14:paraId="3EB1952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2 Rx UE</w:t>
      </w:r>
      <w:r>
        <w:tab/>
        <w:t>5501</w:t>
      </w:r>
    </w:p>
    <w:p w14:paraId="3DB2D76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5501</w:t>
      </w:r>
    </w:p>
    <w:p w14:paraId="10FE37A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5501</w:t>
      </w:r>
    </w:p>
    <w:p w14:paraId="03AAB69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A.16.7.5.2.3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5507</w:t>
      </w:r>
    </w:p>
    <w:p w14:paraId="472BE1C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A.16.7.6</w:t>
      </w:r>
      <w:r>
        <w:rPr>
          <w:rFonts w:ascii="Calibri" w:eastAsia="Malgun Gothic" w:hAnsi="Calibri"/>
          <w:sz w:val="22"/>
          <w:szCs w:val="22"/>
        </w:rPr>
        <w:tab/>
      </w:r>
      <w:r>
        <w:t>E-UTRAN RSRQ</w:t>
      </w:r>
      <w:r>
        <w:tab/>
        <w:t>5508</w:t>
      </w:r>
    </w:p>
    <w:p w14:paraId="7980583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1 Rx UE</w:t>
      </w:r>
      <w:r>
        <w:tab/>
        <w:t>5508</w:t>
      </w:r>
    </w:p>
    <w:p w14:paraId="4BC6260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A.16.7.6.1.1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5508</w:t>
      </w:r>
    </w:p>
    <w:p w14:paraId="0BADBCC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A.16.7.6.1.2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5508</w:t>
      </w:r>
    </w:p>
    <w:p w14:paraId="232FD6C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A.16.7.6.1.3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5514</w:t>
      </w:r>
    </w:p>
    <w:p w14:paraId="7D4FDB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2 Rx UE</w:t>
      </w:r>
      <w:r>
        <w:tab/>
        <w:t>5515</w:t>
      </w:r>
    </w:p>
    <w:p w14:paraId="7BA768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A.16.7.6.2.1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5515</w:t>
      </w:r>
    </w:p>
    <w:p w14:paraId="60563A0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A.16.7.6.2.2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5515</w:t>
      </w:r>
    </w:p>
    <w:p w14:paraId="66FD31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A.16.7.6.2.3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5521</w:t>
      </w:r>
    </w:p>
    <w:p w14:paraId="1A5A36F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A.16.7.7</w:t>
      </w:r>
      <w:r>
        <w:rPr>
          <w:rFonts w:ascii="Calibri" w:eastAsia="Malgun Gothic" w:hAnsi="Calibri"/>
          <w:sz w:val="22"/>
          <w:szCs w:val="22"/>
        </w:rPr>
        <w:tab/>
      </w:r>
      <w:r>
        <w:t>E-UTRAN RS-SINR</w:t>
      </w:r>
      <w:r>
        <w:tab/>
        <w:t>5522</w:t>
      </w:r>
    </w:p>
    <w:p w14:paraId="11FC48B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1 Rx UE</w:t>
      </w:r>
      <w:r>
        <w:tab/>
        <w:t>5522</w:t>
      </w:r>
    </w:p>
    <w:p w14:paraId="167EBF9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A.16.7.7.2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inter-RAT measurement accuracy with FR1 serving cell for 2 Rx UE</w:t>
      </w:r>
      <w:r>
        <w:tab/>
        <w:t>5522</w:t>
      </w:r>
    </w:p>
    <w:p w14:paraId="1789E52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A.17</w:t>
      </w:r>
      <w:r>
        <w:rPr>
          <w:rFonts w:ascii="Calibri" w:eastAsia="Malgun Gothic" w:hAnsi="Calibri"/>
          <w:szCs w:val="22"/>
        </w:rPr>
        <w:tab/>
      </w:r>
      <w:r>
        <w:t xml:space="preserve">NR standalone tests </w:t>
      </w:r>
      <w:r>
        <w:rPr>
          <w:lang w:eastAsia="zh-CN"/>
        </w:rPr>
        <w:t>with one or more NR cells in FR2 for RedCap</w:t>
      </w:r>
      <w:r>
        <w:tab/>
        <w:t>5516</w:t>
      </w:r>
    </w:p>
    <w:p w14:paraId="202880A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A.17.1</w:t>
      </w:r>
      <w:r>
        <w:rPr>
          <w:rFonts w:ascii="Calibri" w:eastAsia="Malgun Gothic" w:hAnsi="Calibri"/>
          <w:sz w:val="22"/>
          <w:szCs w:val="22"/>
        </w:rPr>
        <w:tab/>
      </w:r>
      <w:r>
        <w:t>SA: RRC_IDLE state mobility for RedCap</w:t>
      </w:r>
      <w:r>
        <w:tab/>
        <w:t>5516</w:t>
      </w:r>
    </w:p>
    <w:p w14:paraId="4CDB5F3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A.17.1.1</w:t>
      </w:r>
      <w:r>
        <w:rPr>
          <w:rFonts w:ascii="Calibri" w:eastAsia="Malgun Gothic" w:hAnsi="Calibri"/>
          <w:sz w:val="22"/>
          <w:szCs w:val="22"/>
        </w:rPr>
        <w:tab/>
      </w:r>
      <w:r>
        <w:t>Cell re-selection to NR</w:t>
      </w:r>
      <w:r>
        <w:tab/>
        <w:t>5516</w:t>
      </w:r>
    </w:p>
    <w:p w14:paraId="16E0290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 for 2 Rx</w:t>
      </w:r>
      <w:r>
        <w:tab/>
        <w:t>5516</w:t>
      </w:r>
    </w:p>
    <w:p w14:paraId="3091E06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5516</w:t>
      </w:r>
    </w:p>
    <w:p w14:paraId="675AD5D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5516</w:t>
      </w:r>
    </w:p>
    <w:p w14:paraId="22CA6DB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5520</w:t>
      </w:r>
    </w:p>
    <w:p w14:paraId="4ADF48A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inter-frequency NR case</w:t>
      </w:r>
      <w:r>
        <w:tab/>
        <w:t>5520</w:t>
      </w:r>
    </w:p>
    <w:p w14:paraId="72F2828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5520</w:t>
      </w:r>
    </w:p>
    <w:p w14:paraId="5C869C2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5520</w:t>
      </w:r>
    </w:p>
    <w:p w14:paraId="3320A09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5524</w:t>
      </w:r>
    </w:p>
    <w:p w14:paraId="05BD8B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intra-frequency NR case</w:t>
      </w:r>
      <w:r w:rsidRPr="007229CD">
        <w:rPr>
          <w:lang w:val="en-US" w:eastAsia="zh-CN"/>
        </w:rPr>
        <w:t xml:space="preserve"> </w:t>
      </w:r>
      <w:r>
        <w:rPr>
          <w:lang w:eastAsia="zh-CN"/>
        </w:rPr>
        <w:t>for UE fulfilling stationary relaxed measurement criterion for 2 Rx UE</w:t>
      </w:r>
      <w:r>
        <w:tab/>
        <w:t>5524</w:t>
      </w:r>
    </w:p>
    <w:p w14:paraId="53972A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5524</w:t>
      </w:r>
    </w:p>
    <w:p w14:paraId="6953A1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A.17.1.1.3.2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5524</w:t>
      </w:r>
    </w:p>
    <w:p w14:paraId="4856178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A.17.1.1.3.3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5527</w:t>
      </w:r>
    </w:p>
    <w:p w14:paraId="29D0C16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Cell reselection to FR2 inter-frequency NR case for UE fulfilling stationary mobility relaxed measurement criterion for 2 Rx UE</w:t>
      </w:r>
      <w:r>
        <w:tab/>
        <w:t>5527</w:t>
      </w:r>
    </w:p>
    <w:p w14:paraId="48974FF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A.17.1.1.4.1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Purpose and Environment</w:t>
      </w:r>
      <w:r>
        <w:tab/>
        <w:t>5527</w:t>
      </w:r>
    </w:p>
    <w:p w14:paraId="6FE3E3F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A.17.1.1.4.2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Parameters</w:t>
      </w:r>
      <w:r>
        <w:tab/>
        <w:t>5527</w:t>
      </w:r>
    </w:p>
    <w:p w14:paraId="14AD52C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A.17.1.1.4.3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Test Requirements</w:t>
      </w:r>
      <w:r>
        <w:tab/>
        <w:t>5530</w:t>
      </w:r>
    </w:p>
    <w:p w14:paraId="584D39E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A.17.2</w:t>
      </w:r>
      <w:r>
        <w:rPr>
          <w:rFonts w:ascii="Calibri" w:eastAsia="Malgun Gothic" w:hAnsi="Calibri"/>
          <w:sz w:val="22"/>
          <w:szCs w:val="22"/>
        </w:rPr>
        <w:tab/>
      </w:r>
      <w:r>
        <w:t>SA: RRC_INACTIVE state mobility for RedCap</w:t>
      </w:r>
      <w:r>
        <w:tab/>
        <w:t>5530</w:t>
      </w:r>
    </w:p>
    <w:p w14:paraId="25B2B00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A.17.2.</w:t>
      </w:r>
      <w:r w:rsidRPr="007229CD">
        <w:rPr>
          <w:lang w:val="en-US"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en-US"/>
        </w:rPr>
        <w:t>Configured Grant based Small Data Transmissions (CG-SDT) for RedCap</w:t>
      </w:r>
      <w:r>
        <w:tab/>
        <w:t>5530</w:t>
      </w:r>
    </w:p>
    <w:p w14:paraId="5316D77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A.17.2.</w:t>
      </w:r>
      <w:r w:rsidRPr="007229CD">
        <w:rPr>
          <w:lang w:val="en-US"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TA validation for CG-SDT in FR2 for RedCap</w:t>
      </w:r>
      <w:r>
        <w:tab/>
        <w:t>5530</w:t>
      </w:r>
    </w:p>
    <w:p w14:paraId="2E55373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A.17.2.</w:t>
      </w:r>
      <w:r w:rsidRPr="007229CD">
        <w:rPr>
          <w:snapToGrid w:val="0"/>
          <w:lang w:val="en-US" w:eastAsia="zh-CN"/>
        </w:rPr>
        <w:t>1</w:t>
      </w:r>
      <w:r w:rsidRPr="007229CD">
        <w:rPr>
          <w:snapToGrid w:val="0"/>
          <w:lang w:eastAsia="zh-CN"/>
        </w:rPr>
        <w:t>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5530</w:t>
      </w:r>
    </w:p>
    <w:p w14:paraId="163509C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A.17.2.</w:t>
      </w:r>
      <w:r w:rsidRPr="007229CD">
        <w:rPr>
          <w:snapToGrid w:val="0"/>
          <w:lang w:val="en-US" w:eastAsia="zh-CN"/>
        </w:rPr>
        <w:t>1</w:t>
      </w:r>
      <w:r w:rsidRPr="007229CD">
        <w:rPr>
          <w:snapToGrid w:val="0"/>
        </w:rPr>
        <w:t>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5534</w:t>
      </w:r>
    </w:p>
    <w:p w14:paraId="0BC529B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A.17.3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 for RedCap</w:t>
      </w:r>
      <w:r>
        <w:tab/>
        <w:t>5534</w:t>
      </w:r>
    </w:p>
    <w:p w14:paraId="25DDB56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A.17.3.1</w:t>
      </w:r>
      <w:r>
        <w:rPr>
          <w:rFonts w:ascii="Calibri" w:eastAsia="Malgun Gothic" w:hAnsi="Calibri"/>
          <w:sz w:val="22"/>
          <w:szCs w:val="22"/>
        </w:rPr>
        <w:tab/>
      </w:r>
      <w:r>
        <w:t>Handover for RedCap</w:t>
      </w:r>
      <w:r>
        <w:tab/>
        <w:t>5534</w:t>
      </w:r>
    </w:p>
    <w:p w14:paraId="4584460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handover from FR2 to FR2; unknown target cell for 2 Rx</w:t>
      </w:r>
      <w:r>
        <w:tab/>
        <w:t>5534</w:t>
      </w:r>
    </w:p>
    <w:p w14:paraId="7E7F0A5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5534</w:t>
      </w:r>
    </w:p>
    <w:p w14:paraId="6ABD05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5534</w:t>
      </w:r>
    </w:p>
    <w:p w14:paraId="70777BF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5537</w:t>
      </w:r>
    </w:p>
    <w:p w14:paraId="32DCA8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handover from FR2 to FR2; unknown target cell for 2 Rx</w:t>
      </w:r>
      <w:r>
        <w:tab/>
        <w:t>5537</w:t>
      </w:r>
    </w:p>
    <w:p w14:paraId="564944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5537</w:t>
      </w:r>
    </w:p>
    <w:p w14:paraId="53C5345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5537</w:t>
      </w:r>
    </w:p>
    <w:p w14:paraId="4F74CFB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A.17.3.1.2.3 Test Requirements</w:t>
      </w:r>
      <w:r>
        <w:tab/>
        <w:t>5539</w:t>
      </w:r>
    </w:p>
    <w:p w14:paraId="4F521DA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A.17.3.2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Mobility Control for RedCap</w:t>
      </w:r>
      <w:r>
        <w:tab/>
        <w:t>5540</w:t>
      </w:r>
    </w:p>
    <w:p w14:paraId="1C47D4D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Re-establishment</w:t>
      </w:r>
      <w:r>
        <w:tab/>
        <w:t>5540</w:t>
      </w:r>
    </w:p>
    <w:p w14:paraId="0ABD72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</w:t>
      </w:r>
      <w:r>
        <w:tab/>
        <w:t>5540</w:t>
      </w:r>
    </w:p>
    <w:p w14:paraId="20DDB6D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5540</w:t>
      </w:r>
    </w:p>
    <w:p w14:paraId="74BD48D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Inter-frequency RRC Re-establishment in FR2</w:t>
      </w:r>
      <w:r>
        <w:tab/>
        <w:t>5543</w:t>
      </w:r>
    </w:p>
    <w:p w14:paraId="1CA0A3B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5543</w:t>
      </w:r>
    </w:p>
    <w:p w14:paraId="59B6940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Intra-frequency RRC Re-establishment in FR2 without serving cell timing</w:t>
      </w:r>
      <w:r>
        <w:tab/>
        <w:t>5546</w:t>
      </w:r>
    </w:p>
    <w:p w14:paraId="4C5AA35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5546</w:t>
      </w:r>
    </w:p>
    <w:p w14:paraId="4C3A358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5548</w:t>
      </w:r>
    </w:p>
    <w:p w14:paraId="7024307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Random Access</w:t>
      </w:r>
      <w:r>
        <w:tab/>
        <w:t>5549</w:t>
      </w:r>
    </w:p>
    <w:p w14:paraId="3765314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A.17.3.2.2.1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4-step RA type contention based random access test in FR2 for NR Standalone</w:t>
      </w:r>
      <w:r>
        <w:tab/>
        <w:t>5549</w:t>
      </w:r>
    </w:p>
    <w:p w14:paraId="40216DF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A.17.3.2.2.1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5549</w:t>
      </w:r>
    </w:p>
    <w:p w14:paraId="5D8403B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A.17.3.2.2.1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5551</w:t>
      </w:r>
    </w:p>
    <w:p w14:paraId="2C8EF6F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</w:t>
      </w:r>
      <w:r>
        <w:rPr>
          <w:lang w:eastAsia="zh-CN"/>
        </w:rPr>
        <w:t>.17.3.2.2.2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4-step RA type non-contention based random access test in FR2 for NR Standalone</w:t>
      </w:r>
      <w:r>
        <w:tab/>
        <w:t>5553</w:t>
      </w:r>
    </w:p>
    <w:p w14:paraId="03A5552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A.17.3.2.2.2</w:t>
      </w:r>
      <w:r>
        <w:rPr>
          <w:lang w:eastAsia="zh-CN"/>
        </w:rPr>
        <w:t>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5553</w:t>
      </w:r>
    </w:p>
    <w:p w14:paraId="78BF559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A.17.3.2.2.2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5555</w:t>
      </w:r>
    </w:p>
    <w:p w14:paraId="5F4429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A.17.3.2.2.3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contention based random access test in FR2 for </w:t>
      </w:r>
      <w:r>
        <w:rPr>
          <w:lang w:eastAsia="zh-CN"/>
        </w:rPr>
        <w:t>NR Standalone</w:t>
      </w:r>
      <w:r>
        <w:tab/>
        <w:t>5557</w:t>
      </w:r>
    </w:p>
    <w:p w14:paraId="54EE4ABE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lastRenderedPageBreak/>
        <w:t>A.17.3.2.2.3</w:t>
      </w:r>
      <w:r>
        <w:rPr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5557</w:t>
      </w:r>
    </w:p>
    <w:p w14:paraId="54B64F7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A.17.3.2.2.3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5559</w:t>
      </w:r>
    </w:p>
    <w:p w14:paraId="7113460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A.17.3.2.2.4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2-step RA type non-contention based random access test in FR2 for </w:t>
      </w:r>
      <w:r>
        <w:rPr>
          <w:lang w:eastAsia="zh-CN"/>
        </w:rPr>
        <w:t>NR Standalone</w:t>
      </w:r>
      <w:r>
        <w:tab/>
        <w:t>5560</w:t>
      </w:r>
    </w:p>
    <w:p w14:paraId="0B730E95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A.17.3.2.2.4</w:t>
      </w:r>
      <w:r>
        <w:rPr>
          <w:lang w:eastAsia="zh-CN"/>
        </w:rPr>
        <w:t>.</w:t>
      </w:r>
      <w: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5560</w:t>
      </w:r>
    </w:p>
    <w:p w14:paraId="580323E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A.17.3.2.2.4</w:t>
      </w:r>
      <w:r>
        <w:rPr>
          <w:lang w:eastAsia="zh-CN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5562</w:t>
      </w:r>
    </w:p>
    <w:p w14:paraId="0B850A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SA: RRC Connection Release with Redirection</w:t>
      </w:r>
      <w:r>
        <w:tab/>
        <w:t>5563</w:t>
      </w:r>
    </w:p>
    <w:p w14:paraId="09E1F96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A.17.3.2.3.1</w:t>
      </w:r>
      <w:r>
        <w:rPr>
          <w:rFonts w:ascii="Calibri" w:eastAsia="Malgun Gothic" w:hAnsi="Calibri"/>
          <w:sz w:val="22"/>
          <w:szCs w:val="22"/>
        </w:rPr>
        <w:tab/>
      </w:r>
      <w:r>
        <w:t>Redirection from NR in FR2 to NR in FR2</w:t>
      </w:r>
      <w:r>
        <w:tab/>
        <w:t>5563</w:t>
      </w:r>
    </w:p>
    <w:p w14:paraId="3D2938A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A.17.3.2.3.1.1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5563</w:t>
      </w:r>
    </w:p>
    <w:p w14:paraId="716F823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A.17.3.2.3.1.2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5563</w:t>
      </w:r>
    </w:p>
    <w:p w14:paraId="5DE425A4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A.17.3.2.3.1.3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5567</w:t>
      </w:r>
    </w:p>
    <w:p w14:paraId="1484E98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A.17.4</w:t>
      </w:r>
      <w:r>
        <w:rPr>
          <w:rFonts w:ascii="Calibri" w:eastAsia="Malgun Gothic" w:hAnsi="Calibri"/>
          <w:sz w:val="22"/>
          <w:szCs w:val="22"/>
        </w:rPr>
        <w:tab/>
      </w:r>
      <w:r>
        <w:t>Timing</w:t>
      </w:r>
      <w:r>
        <w:tab/>
        <w:t>5567</w:t>
      </w:r>
    </w:p>
    <w:p w14:paraId="49FEED67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A.17.4.1</w:t>
      </w:r>
      <w:r>
        <w:rPr>
          <w:rFonts w:ascii="Calibri" w:eastAsia="Malgun Gothic" w:hAnsi="Calibri"/>
          <w:sz w:val="22"/>
          <w:szCs w:val="22"/>
        </w:rPr>
        <w:tab/>
      </w:r>
      <w:r>
        <w:t>UE transmit timing</w:t>
      </w:r>
      <w:r>
        <w:tab/>
        <w:t>5567</w:t>
      </w:r>
    </w:p>
    <w:p w14:paraId="53E665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A.17.4.1.1</w:t>
      </w:r>
      <w:r>
        <w:rPr>
          <w:rFonts w:ascii="Calibri" w:eastAsia="Malgun Gothic" w:hAnsi="Calibri"/>
          <w:sz w:val="22"/>
          <w:szCs w:val="22"/>
        </w:rPr>
        <w:tab/>
      </w:r>
      <w:r>
        <w:t>NR UE Transmit Timing Test for FR2</w:t>
      </w:r>
      <w:r>
        <w:tab/>
        <w:t>5567</w:t>
      </w:r>
    </w:p>
    <w:p w14:paraId="48D889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7.4.1.</w:t>
      </w:r>
      <w:r>
        <w:rPr>
          <w:lang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5567</w:t>
      </w:r>
    </w:p>
    <w:p w14:paraId="362773A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7.4.1.</w:t>
      </w:r>
      <w:r>
        <w:rPr>
          <w:lang w:eastAsia="zh-CN"/>
        </w:rPr>
        <w:t>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5570</w:t>
      </w:r>
    </w:p>
    <w:p w14:paraId="228D203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5571</w:t>
      </w:r>
    </w:p>
    <w:p w14:paraId="1B19C78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5571</w:t>
      </w:r>
    </w:p>
    <w:p w14:paraId="470969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A.17.4.3.1</w:t>
      </w:r>
      <w:r>
        <w:rPr>
          <w:rFonts w:ascii="Calibri" w:eastAsia="Malgun Gothic" w:hAnsi="Calibri"/>
          <w:sz w:val="22"/>
          <w:szCs w:val="22"/>
        </w:rPr>
        <w:tab/>
      </w:r>
      <w:r>
        <w:t>SA FR2 timing advance adjustment accuracy</w:t>
      </w:r>
      <w:r>
        <w:tab/>
        <w:t>5571</w:t>
      </w:r>
    </w:p>
    <w:p w14:paraId="4F2CC7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7.4.3.</w:t>
      </w:r>
      <w:r>
        <w:rPr>
          <w:lang w:eastAsia="zh-CN"/>
        </w:rPr>
        <w:t>1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5571</w:t>
      </w:r>
    </w:p>
    <w:p w14:paraId="03F9AD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7.4.3.</w:t>
      </w:r>
      <w:r>
        <w:rPr>
          <w:lang w:eastAsia="zh-CN"/>
        </w:rPr>
        <w:t>1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5571</w:t>
      </w:r>
    </w:p>
    <w:p w14:paraId="1C798AA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7.4.3.</w:t>
      </w:r>
      <w:r>
        <w:rPr>
          <w:lang w:eastAsia="zh-CN"/>
        </w:rPr>
        <w:t>1</w:t>
      </w:r>
      <w:r>
        <w:t>.3 Test Requirements</w:t>
      </w:r>
      <w:r>
        <w:tab/>
        <w:t>5574</w:t>
      </w:r>
    </w:p>
    <w:p w14:paraId="7DC83CC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A.17.4.2</w:t>
      </w:r>
      <w:r>
        <w:rPr>
          <w:rFonts w:ascii="Calibri" w:eastAsia="Malgun Gothic" w:hAnsi="Calibri"/>
          <w:sz w:val="22"/>
          <w:szCs w:val="22"/>
        </w:rPr>
        <w:tab/>
      </w:r>
      <w:r>
        <w:t>UE timer accuracy</w:t>
      </w:r>
      <w:r>
        <w:tab/>
        <w:t>5574</w:t>
      </w:r>
    </w:p>
    <w:p w14:paraId="05D03C3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A.17.4.3</w:t>
      </w:r>
      <w:r>
        <w:rPr>
          <w:rFonts w:ascii="Calibri" w:eastAsia="Malgun Gothic" w:hAnsi="Calibri"/>
          <w:sz w:val="22"/>
          <w:szCs w:val="22"/>
        </w:rPr>
        <w:tab/>
      </w:r>
      <w:r>
        <w:t>Timing advance</w:t>
      </w:r>
      <w:r>
        <w:tab/>
        <w:t>5574</w:t>
      </w:r>
    </w:p>
    <w:p w14:paraId="20A1E9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A.17.4.3.1</w:t>
      </w:r>
      <w:r>
        <w:rPr>
          <w:rFonts w:ascii="Calibri" w:eastAsia="Malgun Gothic" w:hAnsi="Calibri"/>
          <w:sz w:val="22"/>
          <w:szCs w:val="22"/>
        </w:rPr>
        <w:tab/>
      </w:r>
      <w:r>
        <w:t>SA FR2 timing advance adjustment accuracy</w:t>
      </w:r>
      <w:r>
        <w:tab/>
        <w:t>5574</w:t>
      </w:r>
    </w:p>
    <w:p w14:paraId="7E89F0E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A.17.5</w:t>
      </w:r>
      <w:r>
        <w:rPr>
          <w:rFonts w:ascii="Calibri" w:eastAsia="Malgun Gothic" w:hAnsi="Calibri"/>
          <w:sz w:val="22"/>
          <w:szCs w:val="22"/>
        </w:rPr>
        <w:tab/>
      </w:r>
      <w:r>
        <w:t>Signaling characteristics for RedCap</w:t>
      </w:r>
      <w:r>
        <w:tab/>
        <w:t>5574</w:t>
      </w:r>
    </w:p>
    <w:p w14:paraId="0CEBEBF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for RedCap</w:t>
      </w:r>
      <w:r>
        <w:tab/>
        <w:t>5574</w:t>
      </w:r>
    </w:p>
    <w:p w14:paraId="51C7598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A.17.5.1.1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SSB-based RLM RS in non-DRX mode</w:t>
      </w:r>
      <w:r>
        <w:tab/>
        <w:t>5574</w:t>
      </w:r>
    </w:p>
    <w:p w14:paraId="67C2C69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5574</w:t>
      </w:r>
    </w:p>
    <w:p w14:paraId="364894C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5577</w:t>
      </w:r>
    </w:p>
    <w:p w14:paraId="1981341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A.17.5.1.2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SSB-based RLM RS in non-DRX mode</w:t>
      </w:r>
      <w:r>
        <w:tab/>
        <w:t>5578</w:t>
      </w:r>
    </w:p>
    <w:p w14:paraId="0CB767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5578</w:t>
      </w:r>
    </w:p>
    <w:p w14:paraId="731759A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5582</w:t>
      </w:r>
    </w:p>
    <w:p w14:paraId="61D73E7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A.17.5.1.3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SSB-based RLM RS in DRX mode</w:t>
      </w:r>
      <w:r>
        <w:tab/>
        <w:t>5583</w:t>
      </w:r>
    </w:p>
    <w:p w14:paraId="19857E7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A.17.5.1.4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SSB-based RLM RS in DRX mode</w:t>
      </w:r>
      <w:r>
        <w:tab/>
        <w:t>5583</w:t>
      </w:r>
    </w:p>
    <w:p w14:paraId="31510C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5583</w:t>
      </w:r>
    </w:p>
    <w:p w14:paraId="0D60D95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5587</w:t>
      </w:r>
    </w:p>
    <w:p w14:paraId="577F905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A.17.5.1.5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CSI-RS-based RLM in non-DRX mode</w:t>
      </w:r>
      <w:r>
        <w:tab/>
        <w:t>5587</w:t>
      </w:r>
    </w:p>
    <w:p w14:paraId="53D02A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5587</w:t>
      </w:r>
    </w:p>
    <w:p w14:paraId="73FB37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5592</w:t>
      </w:r>
    </w:p>
    <w:p w14:paraId="07887E0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A.17.5.1.6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CSI-RS-based RLM in non-DRX mode</w:t>
      </w:r>
      <w:r>
        <w:tab/>
        <w:t>5592</w:t>
      </w:r>
    </w:p>
    <w:p w14:paraId="1A567FE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A.17.5.1.6.1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5592</w:t>
      </w:r>
    </w:p>
    <w:p w14:paraId="037643E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A.17.5.1.6.2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5596</w:t>
      </w:r>
    </w:p>
    <w:p w14:paraId="6B16924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A.17.5.1.7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Out-of-sync Test for FR2 PCell configured with CSI-RS-based RLM in DRX mode</w:t>
      </w:r>
      <w:r>
        <w:tab/>
        <w:t>5596</w:t>
      </w:r>
    </w:p>
    <w:p w14:paraId="5BF5DC6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A.17.5.1.7.1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5596</w:t>
      </w:r>
    </w:p>
    <w:p w14:paraId="0215EB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A.17.5.1.7.2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5600</w:t>
      </w:r>
    </w:p>
    <w:p w14:paraId="1DEC3CA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A.17.5.1.8</w:t>
      </w:r>
      <w:r>
        <w:rPr>
          <w:rFonts w:ascii="Calibri" w:eastAsia="Malgun Gothic" w:hAnsi="Calibri"/>
          <w:sz w:val="22"/>
          <w:szCs w:val="22"/>
        </w:rPr>
        <w:tab/>
      </w:r>
      <w:r>
        <w:t>Radio Link Monitoring In-sync Test for FR2 PCell configured with CSI-RS-based RLM in DRX mode</w:t>
      </w:r>
      <w:r>
        <w:tab/>
        <w:t>5600</w:t>
      </w:r>
    </w:p>
    <w:p w14:paraId="0ADF663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A.17.5.1.8.1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5600</w:t>
      </w:r>
    </w:p>
    <w:p w14:paraId="3761993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A.17.5.1.8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5605</w:t>
      </w:r>
    </w:p>
    <w:p w14:paraId="363F73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A.17.5.1.9</w:t>
      </w:r>
      <w:r>
        <w:rPr>
          <w:rFonts w:ascii="Calibri" w:eastAsia="Malgun Gothic" w:hAnsi="Calibri"/>
          <w:sz w:val="22"/>
          <w:szCs w:val="22"/>
        </w:rPr>
        <w:tab/>
      </w:r>
      <w:r>
        <w:t>UE Radio Link Monitoring Scheduling Restrictions on FR2</w:t>
      </w:r>
      <w:r>
        <w:tab/>
        <w:t>5605</w:t>
      </w:r>
    </w:p>
    <w:p w14:paraId="3B4A486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A.17.5.1.9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5605</w:t>
      </w:r>
    </w:p>
    <w:p w14:paraId="2BC780F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A.17.5.1.9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5608</w:t>
      </w:r>
    </w:p>
    <w:p w14:paraId="1FAB416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procedures</w:t>
      </w:r>
      <w:r>
        <w:tab/>
        <w:t>5608</w:t>
      </w:r>
    </w:p>
    <w:p w14:paraId="07F8AC5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A.17.5.2.1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SSB-based BFD and LR in non-DRX mode</w:t>
      </w:r>
      <w:r>
        <w:tab/>
        <w:t>5608</w:t>
      </w:r>
    </w:p>
    <w:p w14:paraId="69F8479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lastRenderedPageBreak/>
        <w:t>A.17.5.2.2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SSB-based BFD and LR in DRX mode</w:t>
      </w:r>
      <w:r>
        <w:tab/>
        <w:t>5608</w:t>
      </w:r>
    </w:p>
    <w:p w14:paraId="74E0533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A.17.5.2.3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CSI-RS-based BFD and LR in non-DRX mode</w:t>
      </w:r>
      <w:r>
        <w:tab/>
        <w:t>5608</w:t>
      </w:r>
    </w:p>
    <w:p w14:paraId="5CE51E2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A.17.5.2.3</w:t>
      </w:r>
      <w:r w:rsidRPr="007229CD">
        <w:rPr>
          <w:snapToGrid w:val="0"/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5608</w:t>
      </w:r>
    </w:p>
    <w:p w14:paraId="5CC2886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A.17.5.2.3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5612</w:t>
      </w:r>
    </w:p>
    <w:p w14:paraId="2DF8714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A.17.5.2.4</w:t>
      </w:r>
      <w:r>
        <w:rPr>
          <w:rFonts w:ascii="Calibri" w:eastAsia="Malgun Gothic" w:hAnsi="Calibri"/>
          <w:sz w:val="22"/>
          <w:szCs w:val="22"/>
        </w:rPr>
        <w:tab/>
      </w:r>
      <w:r>
        <w:t>Beam Failure Detection and Link Recovery Test for FR2 PCell configured with CSI-RS-based BFD and LR in DRX mode</w:t>
      </w:r>
      <w:r>
        <w:tab/>
        <w:t>5612</w:t>
      </w:r>
    </w:p>
    <w:p w14:paraId="2F1F573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A.17.5.2.4</w:t>
      </w:r>
      <w:r w:rsidRPr="007229CD">
        <w:rPr>
          <w:snapToGrid w:val="0"/>
          <w:lang w:eastAsia="zh-CN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5612</w:t>
      </w:r>
    </w:p>
    <w:p w14:paraId="606099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A.17.5.2.4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5616</w:t>
      </w:r>
    </w:p>
    <w:p w14:paraId="74EC399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A.17.5.2.5</w:t>
      </w:r>
      <w:r>
        <w:rPr>
          <w:rFonts w:ascii="Calibri" w:eastAsia="Malgun Gothic" w:hAnsi="Calibri"/>
          <w:sz w:val="22"/>
          <w:szCs w:val="22"/>
        </w:rPr>
        <w:tab/>
      </w:r>
      <w:r>
        <w:t>Scheduling availability restriction during Beam Failure Detection and Link Recovery for FR2 PCell configured with SSB-based BFD and LR in non-DRX mode for 2 Rx UE</w:t>
      </w:r>
      <w:r>
        <w:tab/>
        <w:t>5616</w:t>
      </w:r>
    </w:p>
    <w:p w14:paraId="2569CA5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A.17.5.2.5.1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5616</w:t>
      </w:r>
    </w:p>
    <w:p w14:paraId="6683607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A.17.5.2.5.2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5620</w:t>
      </w:r>
    </w:p>
    <w:p w14:paraId="5918834E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A.17.5.3</w:t>
      </w:r>
      <w:r>
        <w:rPr>
          <w:rFonts w:ascii="Calibri" w:eastAsia="Malgun Gothic" w:hAnsi="Calibri"/>
          <w:sz w:val="22"/>
          <w:szCs w:val="22"/>
        </w:rPr>
        <w:tab/>
      </w:r>
      <w:r>
        <w:t>Active BWP switch for RedCap</w:t>
      </w:r>
      <w:r>
        <w:tab/>
        <w:t>5620</w:t>
      </w:r>
    </w:p>
    <w:p w14:paraId="1C722B8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A.17.5.3.1</w:t>
      </w:r>
      <w:r>
        <w:rPr>
          <w:rFonts w:ascii="Calibri" w:eastAsia="Malgun Gothic" w:hAnsi="Calibri"/>
          <w:sz w:val="22"/>
          <w:szCs w:val="22"/>
        </w:rPr>
        <w:tab/>
      </w:r>
      <w:r>
        <w:t>DCI-based and Timer-based Active BWP Switch</w:t>
      </w:r>
      <w:r>
        <w:tab/>
        <w:t>5620</w:t>
      </w:r>
    </w:p>
    <w:p w14:paraId="62FC3B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A.17.5.3.1.1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FR2 DL active BWP switch with non-DRX in SA</w:t>
      </w:r>
      <w:r>
        <w:tab/>
        <w:t>5620</w:t>
      </w:r>
    </w:p>
    <w:p w14:paraId="0176E71F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7.5.</w:t>
      </w:r>
      <w:r>
        <w:rPr>
          <w:lang w:eastAsia="zh-CN"/>
        </w:rPr>
        <w:t>3</w:t>
      </w:r>
      <w:r w:rsidRPr="007229CD">
        <w:rPr>
          <w:rFonts w:eastAsia="MS Mincho"/>
        </w:rPr>
        <w:t>.1.</w:t>
      </w:r>
      <w:r>
        <w:rPr>
          <w:lang w:eastAsia="zh-CN"/>
        </w:rPr>
        <w:t>1</w:t>
      </w:r>
      <w:r w:rsidRPr="007229CD">
        <w:rPr>
          <w:rFonts w:eastAsia="MS Mincho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5620</w:t>
      </w:r>
    </w:p>
    <w:p w14:paraId="498D457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7.5.</w:t>
      </w:r>
      <w:r>
        <w:rPr>
          <w:lang w:eastAsia="zh-CN"/>
        </w:rPr>
        <w:t>3</w:t>
      </w:r>
      <w:r w:rsidRPr="007229CD">
        <w:rPr>
          <w:rFonts w:eastAsia="MS Mincho"/>
        </w:rPr>
        <w:t>.1.</w:t>
      </w:r>
      <w:r>
        <w:rPr>
          <w:lang w:eastAsia="zh-CN"/>
        </w:rPr>
        <w:t>1</w:t>
      </w:r>
      <w:r w:rsidRPr="007229CD">
        <w:rPr>
          <w:rFonts w:eastAsia="MS Mincho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5623</w:t>
      </w:r>
    </w:p>
    <w:p w14:paraId="4BAE985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A.17.5.3.2</w:t>
      </w:r>
      <w:r>
        <w:rPr>
          <w:rFonts w:ascii="Calibri" w:eastAsia="Malgun Gothic" w:hAnsi="Calibri"/>
          <w:sz w:val="22"/>
          <w:szCs w:val="22"/>
        </w:rPr>
        <w:tab/>
      </w:r>
      <w:r>
        <w:t>RRC-based Active BWP Switch</w:t>
      </w:r>
      <w:r>
        <w:tab/>
        <w:t>5623</w:t>
      </w:r>
    </w:p>
    <w:p w14:paraId="0417D43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A.17.5.3.2.1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FR2 DL active BWP switch of PCell with non-DRX in SA</w:t>
      </w:r>
      <w:r>
        <w:tab/>
        <w:t>5623</w:t>
      </w:r>
    </w:p>
    <w:p w14:paraId="2135372C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7.5.</w:t>
      </w:r>
      <w:r>
        <w:rPr>
          <w:lang w:eastAsia="zh-CN"/>
        </w:rPr>
        <w:t>3</w:t>
      </w:r>
      <w:r>
        <w:t>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5623</w:t>
      </w:r>
    </w:p>
    <w:p w14:paraId="119249C3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>
        <w:t>A.17.5.3.2.1.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5626</w:t>
      </w:r>
    </w:p>
    <w:p w14:paraId="342468D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A.17.5.4</w:t>
      </w:r>
      <w:r>
        <w:rPr>
          <w:rFonts w:ascii="Calibri" w:eastAsia="Malgun Gothic" w:hAnsi="Calibri"/>
          <w:sz w:val="22"/>
          <w:szCs w:val="22"/>
        </w:rPr>
        <w:tab/>
      </w:r>
      <w:r>
        <w:t>Active TCI state switch delay</w:t>
      </w:r>
      <w:r>
        <w:tab/>
        <w:t>5627</w:t>
      </w:r>
    </w:p>
    <w:p w14:paraId="73D730B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A.17.5.4.1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active TCI state switch</w:t>
      </w:r>
      <w:r>
        <w:tab/>
        <w:t>5627</w:t>
      </w:r>
    </w:p>
    <w:p w14:paraId="217494D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A.17.5.4.1.1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PCell FR2 active TCI state switch for a known TCI state</w:t>
      </w:r>
      <w:r>
        <w:tab/>
        <w:t>5627</w:t>
      </w:r>
    </w:p>
    <w:p w14:paraId="107E5346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7.5.</w:t>
      </w:r>
      <w:r>
        <w:rPr>
          <w:lang w:eastAsia="zh-CN"/>
        </w:rPr>
        <w:t>4</w:t>
      </w:r>
      <w:r w:rsidRPr="007229CD">
        <w:rPr>
          <w:rFonts w:eastAsia="MS Mincho"/>
        </w:rPr>
        <w:t>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5627</w:t>
      </w:r>
    </w:p>
    <w:p w14:paraId="594D5821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A.17.5.4.1.1.2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Requirements</w:t>
      </w:r>
      <w:r>
        <w:tab/>
        <w:t>5630</w:t>
      </w:r>
    </w:p>
    <w:p w14:paraId="073AD09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A.17.5.4.2</w:t>
      </w:r>
      <w:r>
        <w:rPr>
          <w:rFonts w:ascii="Calibri" w:eastAsia="Malgun Gothic" w:hAnsi="Calibri"/>
          <w:sz w:val="22"/>
          <w:szCs w:val="22"/>
        </w:rPr>
        <w:tab/>
      </w:r>
      <w:r>
        <w:t>RRC based active TCI state switch</w:t>
      </w:r>
      <w:r>
        <w:tab/>
        <w:t>5630</w:t>
      </w:r>
    </w:p>
    <w:p w14:paraId="766017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PCell FR2 active TCI state switch for a known TCI state</w:t>
      </w:r>
      <w:r>
        <w:tab/>
        <w:t>5630</w:t>
      </w:r>
    </w:p>
    <w:p w14:paraId="5F7A23BD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7.5.</w:t>
      </w:r>
      <w:r>
        <w:rPr>
          <w:lang w:eastAsia="zh-CN"/>
        </w:rPr>
        <w:t>4</w:t>
      </w:r>
      <w:r w:rsidRPr="007229CD">
        <w:rPr>
          <w:rFonts w:eastAsia="MS Mincho"/>
        </w:rPr>
        <w:t>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5630</w:t>
      </w:r>
    </w:p>
    <w:p w14:paraId="6BB9F149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A.17.5.4.2.1.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5634</w:t>
      </w:r>
    </w:p>
    <w:p w14:paraId="576A5F6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A.17.5.5</w:t>
      </w:r>
      <w:r>
        <w:rPr>
          <w:rFonts w:ascii="Calibri" w:eastAsia="Malgun Gothic" w:hAnsi="Calibri"/>
          <w:sz w:val="22"/>
          <w:szCs w:val="22"/>
        </w:rPr>
        <w:tab/>
      </w:r>
      <w:r>
        <w:t>Uplink spatial relation switch delay</w:t>
      </w:r>
      <w:r>
        <w:tab/>
        <w:t>5634</w:t>
      </w:r>
    </w:p>
    <w:p w14:paraId="26D9C86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A.17.5.5.1</w:t>
      </w:r>
      <w:r>
        <w:rPr>
          <w:rFonts w:ascii="Calibri" w:eastAsia="Malgun Gothic" w:hAnsi="Calibri"/>
          <w:sz w:val="22"/>
          <w:szCs w:val="22"/>
        </w:rPr>
        <w:tab/>
      </w:r>
      <w:r>
        <w:t>MAC-CE based Spatial Relation switch</w:t>
      </w:r>
      <w:r>
        <w:tab/>
        <w:t>5634</w:t>
      </w:r>
    </w:p>
    <w:p w14:paraId="0BEA122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A.17.5.5.1.1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 NR PCell FR2 spatial relation associated with known DL-RS</w:t>
      </w:r>
      <w:r>
        <w:tab/>
        <w:t>5634</w:t>
      </w:r>
    </w:p>
    <w:p w14:paraId="2DC729E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A.</w:t>
      </w:r>
      <w:r>
        <w:rPr>
          <w:lang w:eastAsia="zh-CN"/>
        </w:rPr>
        <w:t>1</w:t>
      </w:r>
      <w:r w:rsidRPr="007229CD">
        <w:rPr>
          <w:rFonts w:eastAsia="MS Mincho"/>
        </w:rPr>
        <w:t>7.5.</w:t>
      </w:r>
      <w:r>
        <w:rPr>
          <w:lang w:eastAsia="zh-CN"/>
        </w:rPr>
        <w:t>5</w:t>
      </w:r>
      <w:r w:rsidRPr="007229CD">
        <w:rPr>
          <w:rFonts w:eastAsia="MS Mincho"/>
        </w:rPr>
        <w:t>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Test Purpose and Environment</w:t>
      </w:r>
      <w:r>
        <w:tab/>
        <w:t>5634</w:t>
      </w:r>
    </w:p>
    <w:p w14:paraId="4C9E49B2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  <w:snapToGrid w:val="0"/>
        </w:rPr>
        <w:t>A.17.5.5.1.1.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  <w:snapToGrid w:val="0"/>
        </w:rPr>
        <w:t>Test Requirements</w:t>
      </w:r>
      <w:r>
        <w:tab/>
        <w:t>5637</w:t>
      </w:r>
    </w:p>
    <w:p w14:paraId="6F7E0AE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A.17.5.5.2</w:t>
      </w:r>
      <w:r>
        <w:rPr>
          <w:rFonts w:ascii="Calibri" w:eastAsia="Malgun Gothic" w:hAnsi="Calibri"/>
          <w:sz w:val="22"/>
          <w:szCs w:val="22"/>
        </w:rPr>
        <w:tab/>
      </w:r>
      <w:r>
        <w:t>RRC based spatial relation switch</w:t>
      </w:r>
      <w:r>
        <w:tab/>
        <w:t>5637</w:t>
      </w:r>
    </w:p>
    <w:p w14:paraId="517526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A.17.5.5.2.1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NR PCell FR2 spatial relation switch associated with a known DL-RS</w:t>
      </w:r>
      <w:r>
        <w:tab/>
        <w:t>5637</w:t>
      </w:r>
    </w:p>
    <w:p w14:paraId="16558330" w14:textId="77777777" w:rsidR="00A32469" w:rsidRDefault="00A32469">
      <w:pPr>
        <w:pStyle w:val="TOC6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A.17.5.5.2.1.</w:t>
      </w:r>
      <w:r w:rsidRPr="007229CD">
        <w:rPr>
          <w:snapToGrid w:val="0"/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5640</w:t>
      </w:r>
    </w:p>
    <w:p w14:paraId="69967B3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A.17.5.6</w:t>
      </w:r>
      <w:r>
        <w:rPr>
          <w:rFonts w:ascii="Calibri" w:eastAsia="Malgun Gothic" w:hAnsi="Calibri"/>
          <w:sz w:val="22"/>
          <w:szCs w:val="22"/>
        </w:rPr>
        <w:tab/>
      </w:r>
      <w:r>
        <w:t>UE specific CBW change</w:t>
      </w:r>
      <w:r>
        <w:tab/>
        <w:t>5640</w:t>
      </w:r>
    </w:p>
    <w:p w14:paraId="4D02B2D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A.17.5.6.1</w:t>
      </w:r>
      <w:r>
        <w:rPr>
          <w:rFonts w:ascii="Calibri" w:eastAsia="Malgun Gothic" w:hAnsi="Calibri"/>
          <w:sz w:val="22"/>
          <w:szCs w:val="22"/>
        </w:rPr>
        <w:tab/>
      </w:r>
      <w:r>
        <w:t>NR FR2 UE specific CBW change of PCell with non-DRX in SA</w:t>
      </w:r>
      <w:r>
        <w:tab/>
        <w:t>5640</w:t>
      </w:r>
    </w:p>
    <w:p w14:paraId="7B93E09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7.5.</w:t>
      </w:r>
      <w:r>
        <w:rPr>
          <w:lang w:eastAsia="zh-CN"/>
        </w:rPr>
        <w:t>6</w:t>
      </w:r>
      <w:r>
        <w:t>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5640</w:t>
      </w:r>
    </w:p>
    <w:p w14:paraId="731BA55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A.17.5.6.1.2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Test </w:t>
      </w:r>
      <w:r w:rsidRPr="007229CD">
        <w:rPr>
          <w:snapToGrid w:val="0"/>
        </w:rPr>
        <w:t>Requirements</w:t>
      </w:r>
      <w:r>
        <w:tab/>
        <w:t>5643</w:t>
      </w:r>
    </w:p>
    <w:p w14:paraId="06A30C7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A.17.6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 for RedCap</w:t>
      </w:r>
      <w:r>
        <w:tab/>
        <w:t>5644</w:t>
      </w:r>
    </w:p>
    <w:p w14:paraId="38230A6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A.17.6.1</w:t>
      </w:r>
      <w:r>
        <w:rPr>
          <w:rFonts w:ascii="Calibri" w:eastAsia="Malgun Gothic" w:hAnsi="Calibri"/>
          <w:sz w:val="22"/>
          <w:szCs w:val="22"/>
        </w:rPr>
        <w:tab/>
      </w:r>
      <w:r>
        <w:t>Intra-frequency Measurements</w:t>
      </w:r>
      <w:r>
        <w:tab/>
        <w:t>5644</w:t>
      </w:r>
    </w:p>
    <w:p w14:paraId="3353CA7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</w:t>
      </w:r>
      <w:r w:rsidRPr="007229CD">
        <w:rPr>
          <w:snapToGrid w:val="0"/>
          <w:lang w:eastAsia="zh-CN"/>
        </w:rPr>
        <w:t xml:space="preserve"> test without gap under non-DRX</w:t>
      </w:r>
      <w:r>
        <w:tab/>
        <w:t>5644</w:t>
      </w:r>
    </w:p>
    <w:p w14:paraId="308B336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5644</w:t>
      </w:r>
    </w:p>
    <w:p w14:paraId="673F35F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5647</w:t>
      </w:r>
    </w:p>
    <w:p w14:paraId="7F06AFE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 without gap under DRX</w:t>
      </w:r>
      <w:r>
        <w:tab/>
        <w:t>5647</w:t>
      </w:r>
    </w:p>
    <w:p w14:paraId="3E981DD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5647</w:t>
      </w:r>
    </w:p>
    <w:p w14:paraId="6CBCCB8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A.7.6.1.</w:t>
      </w:r>
      <w:r w:rsidRPr="007229CD">
        <w:rPr>
          <w:snapToGrid w:val="0"/>
          <w:lang w:eastAsia="zh-CN"/>
        </w:rPr>
        <w:t>2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5647</w:t>
      </w:r>
    </w:p>
    <w:p w14:paraId="21D96D90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 with per-UE gaps under non-DRX</w:t>
      </w:r>
      <w:r>
        <w:tab/>
        <w:t>5648</w:t>
      </w:r>
    </w:p>
    <w:p w14:paraId="2D4CEDA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7.6.1.3.1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5648</w:t>
      </w:r>
    </w:p>
    <w:p w14:paraId="7B46E0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</w:t>
      </w:r>
      <w:r w:rsidRPr="007229CD">
        <w:rPr>
          <w:snapToGrid w:val="0"/>
          <w:lang w:eastAsia="zh-CN"/>
        </w:rPr>
        <w:t>1</w:t>
      </w:r>
      <w:r w:rsidRPr="007229CD">
        <w:rPr>
          <w:snapToGrid w:val="0"/>
        </w:rPr>
        <w:t>7.6.1.3.2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5652</w:t>
      </w:r>
    </w:p>
    <w:p w14:paraId="692B52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A.17.6.1.4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event triggered reporting test with per-UE gaps under DRX</w:t>
      </w:r>
      <w:r>
        <w:tab/>
        <w:t>5652</w:t>
      </w:r>
    </w:p>
    <w:p w14:paraId="3E0F527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A.17.6.1.4</w:t>
      </w:r>
      <w:r w:rsidRPr="007229CD">
        <w:rPr>
          <w:snapToGrid w:val="0"/>
        </w:rPr>
        <w:t>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5652</w:t>
      </w:r>
    </w:p>
    <w:p w14:paraId="6CDCAC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rFonts w:eastAsia="SimSun"/>
          <w:snapToGrid w:val="0"/>
          <w:lang w:eastAsia="zh-CN"/>
        </w:rPr>
        <w:t>A.17.6.1.4</w:t>
      </w:r>
      <w:r w:rsidRPr="007229CD">
        <w:rPr>
          <w:snapToGrid w:val="0"/>
        </w:rPr>
        <w:t>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5655</w:t>
      </w:r>
    </w:p>
    <w:p w14:paraId="68E3C5C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A.17.6.2</w:t>
      </w:r>
      <w:r>
        <w:rPr>
          <w:rFonts w:ascii="Calibri" w:eastAsia="Malgun Gothic" w:hAnsi="Calibri"/>
          <w:sz w:val="22"/>
          <w:szCs w:val="22"/>
        </w:rPr>
        <w:tab/>
      </w:r>
      <w:r>
        <w:t>Inter-frequency Measurements</w:t>
      </w:r>
      <w:r>
        <w:tab/>
        <w:t>5656</w:t>
      </w:r>
    </w:p>
    <w:p w14:paraId="052886D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A.17.6.2.1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not used (PCell in FR2)</w:t>
      </w:r>
      <w:r>
        <w:tab/>
        <w:t>5656</w:t>
      </w:r>
    </w:p>
    <w:p w14:paraId="7EC8D9F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</w:t>
      </w:r>
      <w:r>
        <w:rPr>
          <w:lang w:eastAsia="zh-CN"/>
        </w:rPr>
        <w:t>1</w:t>
      </w:r>
      <w:r>
        <w:t>7.6.2.1.1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5656</w:t>
      </w:r>
    </w:p>
    <w:p w14:paraId="7A5FA57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</w:t>
      </w:r>
      <w:r>
        <w:rPr>
          <w:lang w:eastAsia="zh-CN"/>
        </w:rPr>
        <w:t>1</w:t>
      </w:r>
      <w:r>
        <w:t>7.6.2.1.2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5659</w:t>
      </w:r>
    </w:p>
    <w:p w14:paraId="425C79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A.17.6.2.2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without SSB time index detection when DRX is used (PCell in FR2)</w:t>
      </w:r>
      <w:r>
        <w:tab/>
        <w:t>5659</w:t>
      </w:r>
    </w:p>
    <w:p w14:paraId="70AE6CF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5659</w:t>
      </w:r>
    </w:p>
    <w:p w14:paraId="6E97C3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5663</w:t>
      </w:r>
    </w:p>
    <w:p w14:paraId="4F37024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A.17.6.2.3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not used (PCell in FR2)</w:t>
      </w:r>
      <w:r>
        <w:tab/>
        <w:t>5663</w:t>
      </w:r>
    </w:p>
    <w:p w14:paraId="0C5EF48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5663</w:t>
      </w:r>
    </w:p>
    <w:p w14:paraId="31D6876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5667</w:t>
      </w:r>
    </w:p>
    <w:p w14:paraId="0E15370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A.17.6.2.4</w:t>
      </w:r>
      <w:r>
        <w:rPr>
          <w:rFonts w:ascii="Calibri" w:eastAsia="Malgun Gothic" w:hAnsi="Calibri"/>
          <w:sz w:val="22"/>
          <w:szCs w:val="22"/>
        </w:rPr>
        <w:tab/>
      </w:r>
      <w:r>
        <w:t>SA event triggered reporting tests For FR2 with SSB time index detection when DRX is used (PCell in FR2) for 2 RX UE</w:t>
      </w:r>
      <w:r>
        <w:tab/>
        <w:t>5667</w:t>
      </w:r>
    </w:p>
    <w:p w14:paraId="5EED2C1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5667</w:t>
      </w:r>
    </w:p>
    <w:p w14:paraId="4BC11D5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A.17.6.2.4.2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5671</w:t>
      </w:r>
    </w:p>
    <w:p w14:paraId="4A8F41C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A.17.6.3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5671</w:t>
      </w:r>
    </w:p>
    <w:p w14:paraId="74DC8CA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not used</w:t>
      </w:r>
      <w:r>
        <w:tab/>
        <w:t>5671</w:t>
      </w:r>
    </w:p>
    <w:p w14:paraId="4C0D809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5671</w:t>
      </w:r>
    </w:p>
    <w:p w14:paraId="3D0B267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5672</w:t>
      </w:r>
    </w:p>
    <w:p w14:paraId="6FCF04C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A.17.6.3.1.3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5672</w:t>
      </w:r>
    </w:p>
    <w:p w14:paraId="73F85CC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 when DRX is used</w:t>
      </w:r>
      <w:r>
        <w:tab/>
        <w:t>5672</w:t>
      </w:r>
    </w:p>
    <w:p w14:paraId="1A0C279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A.17.6.3.2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5672</w:t>
      </w:r>
    </w:p>
    <w:p w14:paraId="5F56C77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A.17.6.3.2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5672</w:t>
      </w:r>
    </w:p>
    <w:p w14:paraId="1F2EAEE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A.17.6.3.2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5674</w:t>
      </w:r>
    </w:p>
    <w:p w14:paraId="5CF937E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A.17.6.3.3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not used</w:t>
      </w:r>
      <w:r>
        <w:tab/>
        <w:t>5674</w:t>
      </w:r>
    </w:p>
    <w:p w14:paraId="5FE34EA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A.17.6.3.3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5674</w:t>
      </w:r>
    </w:p>
    <w:p w14:paraId="2E4DF29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A.17.6.3.3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5675</w:t>
      </w:r>
    </w:p>
    <w:p w14:paraId="7F5FE64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A.17.6.3.3</w:t>
      </w:r>
      <w:r>
        <w:t>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5677</w:t>
      </w:r>
    </w:p>
    <w:p w14:paraId="1D128C8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A.17.6.3.4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when DRX is used</w:t>
      </w:r>
      <w:r>
        <w:tab/>
        <w:t>5678</w:t>
      </w:r>
    </w:p>
    <w:p w14:paraId="6BA5392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A.17.6.3.4</w:t>
      </w:r>
      <w:r>
        <w:t>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5678</w:t>
      </w:r>
    </w:p>
    <w:p w14:paraId="3C8E9CE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A.17.6.3.4</w:t>
      </w:r>
      <w:r>
        <w:t>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5678</w:t>
      </w:r>
    </w:p>
    <w:p w14:paraId="46254C9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A.7.6.3.3.3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5680</w:t>
      </w:r>
    </w:p>
    <w:p w14:paraId="1FF70E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interfrequency CGI reporting in autonomous gaps test (PCell in FR2) for 2 RX UE</w:t>
      </w:r>
      <w:r>
        <w:tab/>
        <w:t>5681</w:t>
      </w:r>
    </w:p>
    <w:p w14:paraId="63F6E43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5681</w:t>
      </w:r>
    </w:p>
    <w:p w14:paraId="119DB8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A.17.6.4.1.2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5684</w:t>
      </w:r>
    </w:p>
    <w:p w14:paraId="6AAA6253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A.17.7</w:t>
      </w:r>
      <w:r>
        <w:rPr>
          <w:rFonts w:ascii="Calibri" w:eastAsia="Malgun Gothic" w:hAnsi="Calibri"/>
          <w:sz w:val="22"/>
          <w:szCs w:val="22"/>
        </w:rPr>
        <w:tab/>
      </w:r>
      <w:r>
        <w:t>Measurement Performance requirements</w:t>
      </w:r>
      <w:r>
        <w:tab/>
        <w:t>5684</w:t>
      </w:r>
    </w:p>
    <w:p w14:paraId="258AEC4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A.17.7.1</w:t>
      </w:r>
      <w:r>
        <w:rPr>
          <w:rFonts w:ascii="Calibri" w:eastAsia="Malgun Gothic" w:hAnsi="Calibri"/>
          <w:sz w:val="22"/>
          <w:szCs w:val="22"/>
        </w:rPr>
        <w:tab/>
      </w:r>
      <w:r>
        <w:t>SS-RSRP</w:t>
      </w:r>
      <w:r>
        <w:tab/>
        <w:t>5684</w:t>
      </w:r>
    </w:p>
    <w:p w14:paraId="5D986A9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case measurement accuracy with FR2 serving cell and FR2 target cell</w:t>
      </w:r>
      <w:r>
        <w:tab/>
        <w:t>5684</w:t>
      </w:r>
    </w:p>
    <w:p w14:paraId="3B3DFF2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5684</w:t>
      </w:r>
    </w:p>
    <w:p w14:paraId="5472E61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A.17.7.1.1.2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5684</w:t>
      </w:r>
    </w:p>
    <w:p w14:paraId="56F1050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A.17.7.1.1.3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5688</w:t>
      </w:r>
    </w:p>
    <w:p w14:paraId="775A91C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case measurement accuracy with FR2 serving cell and FR2 target cell</w:t>
      </w:r>
      <w:r>
        <w:tab/>
        <w:t>5689</w:t>
      </w:r>
    </w:p>
    <w:p w14:paraId="6896FD31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A.17.7.1.2.1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5689</w:t>
      </w:r>
    </w:p>
    <w:p w14:paraId="037C3DB6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A.17.7.1.2.2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5689</w:t>
      </w:r>
    </w:p>
    <w:p w14:paraId="50581ABA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A.17.7.1.2.3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5693</w:t>
      </w:r>
    </w:p>
    <w:p w14:paraId="5F06207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A.17.7.2</w:t>
      </w:r>
      <w:r>
        <w:rPr>
          <w:rFonts w:ascii="Calibri" w:eastAsia="Malgun Gothic" w:hAnsi="Calibri"/>
          <w:sz w:val="22"/>
          <w:szCs w:val="22"/>
        </w:rPr>
        <w:tab/>
      </w:r>
      <w:r>
        <w:t>SS-RSRQ</w:t>
      </w:r>
      <w:r>
        <w:tab/>
        <w:t>5694</w:t>
      </w:r>
    </w:p>
    <w:p w14:paraId="09187FB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measurement accuracy with FR2 serving cell and FR2 target cell</w:t>
      </w:r>
      <w:r>
        <w:tab/>
        <w:t>5694</w:t>
      </w:r>
    </w:p>
    <w:p w14:paraId="0BE7C348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5694</w:t>
      </w:r>
    </w:p>
    <w:p w14:paraId="553B5F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5694</w:t>
      </w:r>
    </w:p>
    <w:p w14:paraId="61BA2A8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5696</w:t>
      </w:r>
    </w:p>
    <w:p w14:paraId="3DFF18D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FR2 serving cell and FR2 TDD target cell for 2 Rx UE</w:t>
      </w:r>
      <w:r>
        <w:tab/>
        <w:t>5696</w:t>
      </w:r>
    </w:p>
    <w:p w14:paraId="7E69FEF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5696</w:t>
      </w:r>
    </w:p>
    <w:p w14:paraId="4366853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A.17.7.2.2.2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5696</w:t>
      </w:r>
    </w:p>
    <w:p w14:paraId="4F129B2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A.17.7.2.2.3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5698</w:t>
      </w:r>
    </w:p>
    <w:p w14:paraId="17D6014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A.17.7.2.3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Inter-frequency measurement accuracy with FR2 serving cell and FR2 TDD target cell</w:t>
      </w:r>
      <w:r>
        <w:tab/>
        <w:t>5698</w:t>
      </w:r>
    </w:p>
    <w:p w14:paraId="07FBD4C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A.17.7.3</w:t>
      </w:r>
      <w:r>
        <w:rPr>
          <w:rFonts w:ascii="Calibri" w:eastAsia="Malgun Gothic" w:hAnsi="Calibri"/>
          <w:sz w:val="22"/>
          <w:szCs w:val="22"/>
        </w:rPr>
        <w:tab/>
      </w:r>
      <w:r>
        <w:t>L1-RSRP measurement for beam reporting</w:t>
      </w:r>
      <w:r>
        <w:tab/>
        <w:t>5698</w:t>
      </w:r>
    </w:p>
    <w:p w14:paraId="631F149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SSB based L1-RSRP measurement</w:t>
      </w:r>
      <w:r>
        <w:tab/>
        <w:t>5698</w:t>
      </w:r>
    </w:p>
    <w:p w14:paraId="3A668C9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A.17.7.3.1.1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5698</w:t>
      </w:r>
    </w:p>
    <w:p w14:paraId="0B2CA0F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A.17.7.3.1.2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5699</w:t>
      </w:r>
    </w:p>
    <w:p w14:paraId="4A275C2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A.17.7.3.1.3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5699</w:t>
      </w:r>
    </w:p>
    <w:p w14:paraId="6307F247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CSI-RS based L1-RSRP measurement on resource set with repetition off</w:t>
      </w:r>
      <w:r>
        <w:tab/>
        <w:t>5699</w:t>
      </w:r>
    </w:p>
    <w:p w14:paraId="42E676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A.17.7.3.2.1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5699</w:t>
      </w:r>
    </w:p>
    <w:p w14:paraId="1E4A6AB2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A.17.7.3.2.2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5699</w:t>
      </w:r>
    </w:p>
    <w:p w14:paraId="27EBF01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lastRenderedPageBreak/>
        <w:t>A.17.7.3.2.3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5700</w:t>
      </w:r>
    </w:p>
    <w:p w14:paraId="2165F8B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A.17.7.4</w:t>
      </w:r>
      <w:r>
        <w:rPr>
          <w:rFonts w:ascii="Calibri" w:eastAsia="Malgun Gothic" w:hAnsi="Calibri"/>
          <w:sz w:val="22"/>
          <w:szCs w:val="22"/>
        </w:rPr>
        <w:tab/>
      </w:r>
      <w:r>
        <w:t>SS-SINR</w:t>
      </w:r>
      <w:r>
        <w:tab/>
        <w:t>5700</w:t>
      </w:r>
    </w:p>
    <w:p w14:paraId="60029ECD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A.17.7.4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SA intra-frequency case measurement accuracy with FR2 serving cell and FR2 target cell</w:t>
      </w:r>
      <w:r w:rsidRPr="007229CD">
        <w:rPr>
          <w:snapToGrid w:val="0"/>
          <w:lang w:eastAsia="zh-CN"/>
        </w:rPr>
        <w:t xml:space="preserve"> </w:t>
      </w:r>
      <w:r w:rsidRPr="007229CD">
        <w:rPr>
          <w:snapToGrid w:val="0"/>
        </w:rPr>
        <w:t>for 2Rx UE</w:t>
      </w:r>
      <w:r>
        <w:tab/>
        <w:t>5700</w:t>
      </w:r>
    </w:p>
    <w:p w14:paraId="5F930C0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A.17.7.4.1.1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5700</w:t>
      </w:r>
    </w:p>
    <w:p w14:paraId="2740E4B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A.17.7.4.1.2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</w:t>
      </w:r>
      <w:r>
        <w:tab/>
        <w:t>5700</w:t>
      </w:r>
    </w:p>
    <w:p w14:paraId="7F935C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A.17.7.4.1.3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5702</w:t>
      </w:r>
    </w:p>
    <w:p w14:paraId="5360FA7D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A.18</w:t>
      </w:r>
      <w:r>
        <w:rPr>
          <w:rFonts w:ascii="Calibri" w:eastAsia="Malgun Gothic" w:hAnsi="Calibri"/>
          <w:szCs w:val="22"/>
        </w:rPr>
        <w:tab/>
      </w:r>
      <w:r>
        <w:t>E-UTRA standalone tests for NR RRM for RedCap</w:t>
      </w:r>
      <w:r>
        <w:tab/>
        <w:t>5702</w:t>
      </w:r>
    </w:p>
    <w:p w14:paraId="4A767A2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A.18.1</w:t>
      </w:r>
      <w:r>
        <w:rPr>
          <w:rFonts w:ascii="Calibri" w:eastAsia="Malgun Gothic" w:hAnsi="Calibri"/>
          <w:sz w:val="22"/>
          <w:szCs w:val="22"/>
        </w:rPr>
        <w:tab/>
      </w:r>
      <w:r>
        <w:t>RRC_IDLE state mobility</w:t>
      </w:r>
      <w:r>
        <w:tab/>
        <w:t>5702</w:t>
      </w:r>
    </w:p>
    <w:p w14:paraId="3E38335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A.18.1.1</w:t>
      </w:r>
      <w:r>
        <w:rPr>
          <w:rFonts w:ascii="Calibri" w:eastAsia="Malgun Gothic" w:hAnsi="Calibri"/>
          <w:sz w:val="22"/>
          <w:szCs w:val="22"/>
        </w:rPr>
        <w:tab/>
      </w:r>
      <w:r>
        <w:t>Inter-RAT NR Cell re-selection</w:t>
      </w:r>
      <w:r>
        <w:tab/>
        <w:t>5702</w:t>
      </w:r>
    </w:p>
    <w:p w14:paraId="0D161A9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A.18.1.1.1</w:t>
      </w:r>
      <w:r>
        <w:rPr>
          <w:rFonts w:ascii="Calibri" w:eastAsia="Malgun Gothic" w:hAnsi="Calibri"/>
          <w:sz w:val="22"/>
          <w:szCs w:val="22"/>
        </w:rPr>
        <w:tab/>
      </w:r>
      <w:r>
        <w:t>E-UTRA Cell reselection to higher priority NR target Cell in FR1</w:t>
      </w:r>
      <w:r>
        <w:tab/>
        <w:t>5702</w:t>
      </w:r>
    </w:p>
    <w:p w14:paraId="240632F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A.18.1.1.1.1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Purpose and Environment</w:t>
      </w:r>
      <w:r>
        <w:tab/>
        <w:t>5702</w:t>
      </w:r>
    </w:p>
    <w:p w14:paraId="1CDD5AF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  <w:lang w:eastAsia="zh-CN"/>
        </w:rPr>
        <w:t>A.18.2.1.1.2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  <w:lang w:eastAsia="zh-CN"/>
        </w:rPr>
        <w:t>Test Requirements</w:t>
      </w:r>
      <w:r>
        <w:tab/>
        <w:t>5707</w:t>
      </w:r>
    </w:p>
    <w:p w14:paraId="72F667A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A.18.2</w:t>
      </w:r>
      <w:r>
        <w:rPr>
          <w:rFonts w:ascii="Calibri" w:eastAsia="Malgun Gothic" w:hAnsi="Calibri"/>
          <w:sz w:val="22"/>
          <w:szCs w:val="22"/>
        </w:rPr>
        <w:tab/>
      </w:r>
      <w:r>
        <w:t>RRC_CONNECTED state mobility</w:t>
      </w:r>
      <w:r>
        <w:tab/>
        <w:t>5707</w:t>
      </w:r>
    </w:p>
    <w:p w14:paraId="71F4446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A.18.2.1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Handover</w:t>
      </w:r>
      <w:r>
        <w:tab/>
        <w:t>5707</w:t>
      </w:r>
    </w:p>
    <w:p w14:paraId="42F19E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cs="v4.2.0"/>
          <w:lang w:val="sv-FI"/>
        </w:rPr>
        <w:t>A.18.2.1.1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lang w:val="sv-FI"/>
        </w:rPr>
        <w:t xml:space="preserve">E-UTRAN - </w:t>
      </w:r>
      <w:r w:rsidRPr="007229CD">
        <w:rPr>
          <w:rFonts w:cs="v4.2.0"/>
          <w:lang w:val="sv-FI"/>
        </w:rPr>
        <w:t xml:space="preserve">NR </w:t>
      </w:r>
      <w:r w:rsidRPr="007229CD">
        <w:rPr>
          <w:lang w:val="sv-FI"/>
        </w:rPr>
        <w:t>handover in FR1</w:t>
      </w:r>
      <w:r>
        <w:tab/>
        <w:t>5707</w:t>
      </w:r>
    </w:p>
    <w:p w14:paraId="4A54C8A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A.18.2.1.1.1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5707</w:t>
      </w:r>
    </w:p>
    <w:p w14:paraId="31A3507E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A.18.2.1.1.2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5712</w:t>
      </w:r>
    </w:p>
    <w:p w14:paraId="6153BBB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A.18.2.2</w:t>
      </w:r>
      <w:r>
        <w:rPr>
          <w:rFonts w:ascii="Calibri" w:eastAsia="Malgun Gothic" w:hAnsi="Calibri"/>
          <w:sz w:val="22"/>
          <w:szCs w:val="22"/>
        </w:rPr>
        <w:tab/>
      </w:r>
      <w:r>
        <w:t>RRC connection release with redirection</w:t>
      </w:r>
      <w:r>
        <w:tab/>
        <w:t>5712</w:t>
      </w:r>
    </w:p>
    <w:p w14:paraId="6455B31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Redirection from E-UTRA to NR FR1 for redcap UE</w:t>
      </w:r>
      <w:r>
        <w:tab/>
        <w:t>5712</w:t>
      </w:r>
    </w:p>
    <w:p w14:paraId="46C5A35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A.18.2.2.1.1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Purpose and Environment</w:t>
      </w:r>
      <w:r>
        <w:tab/>
        <w:t>5712</w:t>
      </w:r>
    </w:p>
    <w:p w14:paraId="271772AF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A.18.2.2.1.2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Parameters</w:t>
      </w:r>
      <w:r>
        <w:tab/>
        <w:t>5712</w:t>
      </w:r>
    </w:p>
    <w:p w14:paraId="49975AA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 w:rsidRPr="007229CD">
        <w:rPr>
          <w:snapToGrid w:val="0"/>
        </w:rPr>
        <w:t>A.18.2.2.1.3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snapToGrid w:val="0"/>
        </w:rPr>
        <w:t>Test Requirements</w:t>
      </w:r>
      <w:r>
        <w:tab/>
        <w:t>5719</w:t>
      </w:r>
    </w:p>
    <w:p w14:paraId="4E7D593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A.18.3</w:t>
      </w:r>
      <w:r>
        <w:rPr>
          <w:rFonts w:ascii="Calibri" w:eastAsia="Malgun Gothic" w:hAnsi="Calibri"/>
          <w:sz w:val="22"/>
          <w:szCs w:val="22"/>
        </w:rPr>
        <w:tab/>
      </w:r>
      <w:r>
        <w:t>Measurement procedure</w:t>
      </w:r>
      <w:r>
        <w:tab/>
        <w:t>5719</w:t>
      </w:r>
    </w:p>
    <w:p w14:paraId="39D359D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A.18.3.1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E-UTRA – NR Inter-RAT Measurements</w:t>
      </w:r>
      <w:r>
        <w:tab/>
        <w:t>5719</w:t>
      </w:r>
    </w:p>
    <w:p w14:paraId="7C2A209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A.18.3.1.1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without SSB time index detection when DRX is not used</w:t>
      </w:r>
      <w:r>
        <w:tab/>
        <w:t>5719</w:t>
      </w:r>
    </w:p>
    <w:p w14:paraId="7730FD0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A.18.3.1.1.1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5719</w:t>
      </w:r>
    </w:p>
    <w:p w14:paraId="2D67A3A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A.18.3.1.1.2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5725</w:t>
      </w:r>
    </w:p>
    <w:p w14:paraId="7BFCFFD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A.18.3.1.2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without SSB time index detection when DRX is used</w:t>
      </w:r>
      <w:r>
        <w:tab/>
        <w:t>5725</w:t>
      </w:r>
    </w:p>
    <w:p w14:paraId="33F10A8B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A.18.3.1.2.1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5725</w:t>
      </w:r>
    </w:p>
    <w:p w14:paraId="412E4C24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A.18.3.1.2.2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5731</w:t>
      </w:r>
    </w:p>
    <w:p w14:paraId="282BCC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A.18.3.1.3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not used</w:t>
      </w:r>
      <w:r>
        <w:tab/>
        <w:t>5731</w:t>
      </w:r>
    </w:p>
    <w:p w14:paraId="3343F485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A.18.3.1.3.1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5731</w:t>
      </w:r>
    </w:p>
    <w:p w14:paraId="510871E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A.18.3.1.3.2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5737</w:t>
      </w:r>
    </w:p>
    <w:p w14:paraId="4C07623F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A.18.3.1.4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FR1 with SSB time index detection when DRX is used</w:t>
      </w:r>
      <w:r>
        <w:tab/>
        <w:t>5737</w:t>
      </w:r>
    </w:p>
    <w:p w14:paraId="5250D9D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A.18.3.1.4.1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5737</w:t>
      </w:r>
    </w:p>
    <w:p w14:paraId="02C2B8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A.18.3.1.4.2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5743</w:t>
      </w:r>
    </w:p>
    <w:p w14:paraId="03197AC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A.18.3.1.5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without SSB time index detection when DRX is not used</w:t>
      </w:r>
      <w:r>
        <w:tab/>
        <w:t>5743</w:t>
      </w:r>
    </w:p>
    <w:p w14:paraId="038795D7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A.18.3.1.5.1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5743</w:t>
      </w:r>
    </w:p>
    <w:p w14:paraId="038BFB0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A.18.3.1.5.2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5745</w:t>
      </w:r>
    </w:p>
    <w:p w14:paraId="2C2AB213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A.18.3.1.6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without SSB time index detection when DRX is used</w:t>
      </w:r>
      <w:r>
        <w:tab/>
        <w:t>5746</w:t>
      </w:r>
    </w:p>
    <w:p w14:paraId="7CFE3DD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A.18.3.1.6.1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5746</w:t>
      </w:r>
    </w:p>
    <w:p w14:paraId="4096CE09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A.18.3.1.6.2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5748</w:t>
      </w:r>
    </w:p>
    <w:p w14:paraId="746B139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A.18.3.1.7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 SSB time index detection when DRX is not used</w:t>
      </w:r>
      <w:r>
        <w:tab/>
        <w:t>5749</w:t>
      </w:r>
    </w:p>
    <w:p w14:paraId="4ADBB6BD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A.18.3.1.7.1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5749</w:t>
      </w:r>
    </w:p>
    <w:p w14:paraId="69FE48B3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A.18.3.1.7.2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5751</w:t>
      </w:r>
    </w:p>
    <w:p w14:paraId="5B37E54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A.18.3.1.8</w:t>
      </w:r>
      <w:r>
        <w:rPr>
          <w:rFonts w:ascii="Calibri" w:eastAsia="Malgun Gothic" w:hAnsi="Calibri"/>
          <w:sz w:val="22"/>
          <w:szCs w:val="22"/>
        </w:rPr>
        <w:tab/>
      </w:r>
      <w:r>
        <w:t>NR Inter-RAT event triggered reporting tests for FR2 with SSB time index detection when DRX is used</w:t>
      </w:r>
      <w:r>
        <w:tab/>
        <w:t>5752</w:t>
      </w:r>
    </w:p>
    <w:p w14:paraId="0A639E00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A.18.3.1.8.1</w:t>
      </w:r>
      <w:r>
        <w:rPr>
          <w:rFonts w:ascii="Calibri" w:eastAsia="Malgun Gothic" w:hAnsi="Calibri"/>
          <w:sz w:val="22"/>
          <w:szCs w:val="22"/>
        </w:rPr>
        <w:tab/>
      </w:r>
      <w:r>
        <w:t>Test Purpose and Environment</w:t>
      </w:r>
      <w:r>
        <w:tab/>
        <w:t>5752</w:t>
      </w:r>
    </w:p>
    <w:p w14:paraId="2AB12B3C" w14:textId="77777777" w:rsidR="00A32469" w:rsidRDefault="00A32469">
      <w:pPr>
        <w:pStyle w:val="TOC5"/>
        <w:rPr>
          <w:rFonts w:ascii="Calibri" w:eastAsia="Malgun Gothic" w:hAnsi="Calibri"/>
          <w:sz w:val="22"/>
          <w:szCs w:val="22"/>
        </w:rPr>
      </w:pPr>
      <w:r>
        <w:t>A.18.3.1.8.2</w:t>
      </w:r>
      <w:r>
        <w:rPr>
          <w:rFonts w:ascii="Calibri" w:eastAsia="Malgun Gothic" w:hAnsi="Calibri"/>
          <w:sz w:val="22"/>
          <w:szCs w:val="22"/>
        </w:rPr>
        <w:tab/>
      </w:r>
      <w:r>
        <w:t>Test Requirements</w:t>
      </w:r>
      <w:r>
        <w:tab/>
        <w:t>5754</w:t>
      </w:r>
    </w:p>
    <w:p w14:paraId="69D47057" w14:textId="77777777" w:rsidR="00A32469" w:rsidRDefault="00A32469">
      <w:pPr>
        <w:pStyle w:val="TOC8"/>
        <w:rPr>
          <w:rFonts w:ascii="Calibri" w:eastAsia="Malgun Gothic" w:hAnsi="Calibri"/>
          <w:b w:val="0"/>
          <w:szCs w:val="22"/>
        </w:rPr>
      </w:pPr>
      <w:r>
        <w:t>Annex B (normative): Conditions for RRM requirements applicability for operating bands</w:t>
      </w:r>
      <w:r>
        <w:tab/>
        <w:t>5149</w:t>
      </w:r>
    </w:p>
    <w:p w14:paraId="15E6A7C1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B.1</w:t>
      </w:r>
      <w:r>
        <w:rPr>
          <w:rFonts w:ascii="Calibri" w:eastAsia="Malgun Gothic" w:hAnsi="Calibri"/>
          <w:szCs w:val="22"/>
        </w:rPr>
        <w:tab/>
      </w:r>
      <w:r>
        <w:t>Conditions for NR RRC_IDLE state mobility</w:t>
      </w:r>
      <w:r>
        <w:tab/>
        <w:t>5149</w:t>
      </w:r>
    </w:p>
    <w:p w14:paraId="4CBE4B0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5149</w:t>
      </w:r>
    </w:p>
    <w:p w14:paraId="3B5193C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lastRenderedPageBreak/>
        <w:t>B.1.2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intra-frequency cells for cell re-selection</w:t>
      </w:r>
      <w:r>
        <w:tab/>
        <w:t>5149</w:t>
      </w:r>
    </w:p>
    <w:p w14:paraId="439E13C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B.1.3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inter-frequency cells for cell re-selection</w:t>
      </w:r>
      <w:r>
        <w:tab/>
        <w:t>5150</w:t>
      </w:r>
    </w:p>
    <w:p w14:paraId="226989C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B.1.4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intra-frequency cells for cell re-selection for RedCap</w:t>
      </w:r>
      <w:r>
        <w:tab/>
        <w:t>5150</w:t>
      </w:r>
    </w:p>
    <w:p w14:paraId="45D7013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B.1.5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inter-frequency cells for cell re-selection for RedCap</w:t>
      </w:r>
      <w:r>
        <w:tab/>
        <w:t>5152</w:t>
      </w:r>
    </w:p>
    <w:p w14:paraId="6455783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B.1.6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intra-frequency cells for cell re-selection for satellite access</w:t>
      </w:r>
      <w:r>
        <w:tab/>
        <w:t>5152</w:t>
      </w:r>
    </w:p>
    <w:p w14:paraId="3DF281E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B.1.7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measurements on NR inter-frequency cells for cell re-selection for satellite access</w:t>
      </w:r>
      <w:r>
        <w:tab/>
        <w:t>5153</w:t>
      </w:r>
    </w:p>
    <w:p w14:paraId="1B6EF255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B.2</w:t>
      </w:r>
      <w:r>
        <w:rPr>
          <w:rFonts w:ascii="Calibri" w:eastAsia="Malgun Gothic" w:hAnsi="Calibri"/>
          <w:szCs w:val="22"/>
        </w:rPr>
        <w:tab/>
      </w:r>
      <w:r>
        <w:t>Conditions for UE measurements procedures and performance requirements in RRC_CONNECTED state</w:t>
      </w:r>
      <w:r>
        <w:tab/>
        <w:t>5153</w:t>
      </w:r>
    </w:p>
    <w:p w14:paraId="0A53782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5153</w:t>
      </w:r>
    </w:p>
    <w:p w14:paraId="3F36334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General</w:t>
      </w:r>
      <w:r>
        <w:tab/>
        <w:t>5153</w:t>
      </w:r>
    </w:p>
    <w:p w14:paraId="1D594DC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Derivation of Minimum SSB_RP values for </w:t>
      </w:r>
      <w:r>
        <w:t>FR1</w:t>
      </w:r>
      <w:r>
        <w:tab/>
        <w:t>5153</w:t>
      </w:r>
    </w:p>
    <w:p w14:paraId="060AC81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Derivation of Minimum SSB_RP values for </w:t>
      </w:r>
      <w:r>
        <w:t>FR2</w:t>
      </w:r>
      <w:r>
        <w:tab/>
        <w:t>5153</w:t>
      </w:r>
    </w:p>
    <w:p w14:paraId="66AA84D9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B.2.1.3.1</w:t>
      </w:r>
      <w:r>
        <w:rPr>
          <w:rFonts w:ascii="Calibri" w:eastAsia="Malgun Gothic" w:hAnsi="Calibri"/>
          <w:sz w:val="22"/>
          <w:szCs w:val="22"/>
        </w:rPr>
        <w:tab/>
      </w:r>
      <w:r>
        <w:t>Minimum SSB_RP values for</w:t>
      </w:r>
      <w:r w:rsidRPr="007229CD">
        <w:rPr>
          <w:rFonts w:cs="Arial"/>
        </w:rPr>
        <w:t xml:space="preserve"> </w:t>
      </w:r>
      <w:r>
        <w:t>Rx Beam Peak angle of arrival</w:t>
      </w:r>
      <w:r>
        <w:tab/>
        <w:t>5153</w:t>
      </w:r>
    </w:p>
    <w:p w14:paraId="36B77404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B.2.1.3.2</w:t>
      </w:r>
      <w:r>
        <w:rPr>
          <w:rFonts w:ascii="Calibri" w:eastAsia="Malgun Gothic" w:hAnsi="Calibri"/>
          <w:sz w:val="22"/>
          <w:szCs w:val="22"/>
        </w:rPr>
        <w:tab/>
      </w:r>
      <w:r>
        <w:t>Minimum SSB_RP values for</w:t>
      </w:r>
      <w:r w:rsidRPr="007229CD">
        <w:rPr>
          <w:rFonts w:cs="Arial"/>
        </w:rPr>
        <w:t xml:space="preserve"> </w:t>
      </w:r>
      <w:r>
        <w:t>angle of arrival within Spherical coverage</w:t>
      </w:r>
      <w:r>
        <w:tab/>
        <w:t>5154</w:t>
      </w:r>
    </w:p>
    <w:p w14:paraId="36EA889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Gain to SS-RSRP </w:t>
      </w:r>
      <w:r>
        <w:t xml:space="preserve">and CSI-RSRP </w:t>
      </w:r>
      <w:r>
        <w:rPr>
          <w:lang w:eastAsia="zh-CN"/>
        </w:rPr>
        <w:t xml:space="preserve">measurement point for </w:t>
      </w:r>
      <w:r>
        <w:t>FR1</w:t>
      </w:r>
      <w:r>
        <w:tab/>
        <w:t>5155</w:t>
      </w:r>
    </w:p>
    <w:p w14:paraId="5E87834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5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Gain to SS-RSRP</w:t>
      </w:r>
      <w:r>
        <w:t xml:space="preserve"> and CSI-RSRP</w:t>
      </w:r>
      <w:r>
        <w:rPr>
          <w:lang w:eastAsia="zh-CN"/>
        </w:rPr>
        <w:t xml:space="preserve"> measurement point for </w:t>
      </w:r>
      <w:r>
        <w:t>FR2</w:t>
      </w:r>
      <w:r>
        <w:tab/>
        <w:t>5155</w:t>
      </w:r>
    </w:p>
    <w:p w14:paraId="0FC3A33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B.2.1.5.1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Gain to SS-RSRP</w:t>
      </w:r>
      <w:r>
        <w:t xml:space="preserve"> and CSI-RSRP</w:t>
      </w:r>
      <w:r>
        <w:rPr>
          <w:lang w:eastAsia="zh-CN"/>
        </w:rPr>
        <w:t xml:space="preserve"> measurement point</w:t>
      </w:r>
      <w:r>
        <w:t xml:space="preserve"> for</w:t>
      </w:r>
      <w:r w:rsidRPr="007229CD">
        <w:rPr>
          <w:rFonts w:cs="Arial"/>
        </w:rPr>
        <w:t xml:space="preserve"> </w:t>
      </w:r>
      <w:r>
        <w:t>Rx Beam Peak angle of arrival</w:t>
      </w:r>
      <w:r>
        <w:tab/>
        <w:t>5155</w:t>
      </w:r>
    </w:p>
    <w:p w14:paraId="5F58605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B.2.1.5.2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Gain to SS-RSRP measurement point</w:t>
      </w:r>
      <w:r>
        <w:rPr>
          <w:rFonts w:eastAsia="Malgun Gothic"/>
        </w:rPr>
        <w:t xml:space="preserve"> for</w:t>
      </w:r>
      <w:r>
        <w:rPr>
          <w:rFonts w:eastAsia="Malgun Gothic" w:cs="Arial"/>
        </w:rPr>
        <w:t xml:space="preserve"> </w:t>
      </w:r>
      <w:r>
        <w:rPr>
          <w:rFonts w:eastAsia="Malgun Gothic"/>
        </w:rPr>
        <w:t>different frequency</w:t>
      </w:r>
      <w:r>
        <w:tab/>
        <w:t>5156</w:t>
      </w:r>
    </w:p>
    <w:p w14:paraId="5C741B9B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rFonts w:eastAsia="Malgun Gothic"/>
        </w:rPr>
        <w:t>B.2.1.5.3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rFonts w:eastAsia="Malgun Gothic"/>
          <w:lang w:eastAsia="zh-CN"/>
        </w:rPr>
        <w:t>Alignment of Rough beam to Rx beam Peak</w:t>
      </w:r>
      <w:r>
        <w:tab/>
        <w:t>5156</w:t>
      </w:r>
    </w:p>
    <w:p w14:paraId="6D53DFC6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6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 xml:space="preserve">Gain to PRS-RSRP measurement point for </w:t>
      </w:r>
      <w:r>
        <w:t>FR2</w:t>
      </w:r>
      <w:r>
        <w:tab/>
        <w:t>5156</w:t>
      </w:r>
    </w:p>
    <w:p w14:paraId="45BCA04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B.2.1.6.1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Gain to PRS-RSRP measurement point</w:t>
      </w:r>
      <w:r>
        <w:t xml:space="preserve"> for</w:t>
      </w:r>
      <w:r w:rsidRPr="007229CD">
        <w:rPr>
          <w:rFonts w:cs="Arial"/>
        </w:rPr>
        <w:t xml:space="preserve"> </w:t>
      </w:r>
      <w:r>
        <w:t>Rx Beam Peak angle of arrival</w:t>
      </w:r>
      <w:r>
        <w:tab/>
        <w:t>5156</w:t>
      </w:r>
    </w:p>
    <w:p w14:paraId="705E56B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intra-frequency measurements</w:t>
      </w:r>
      <w:r>
        <w:tab/>
        <w:t>5157</w:t>
      </w:r>
    </w:p>
    <w:p w14:paraId="6E31221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B.2.3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inter-frequency measurements</w:t>
      </w:r>
      <w:r>
        <w:tab/>
        <w:t>5158</w:t>
      </w:r>
    </w:p>
    <w:p w14:paraId="6DF59901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B.2.4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L1-RSRP reporting</w:t>
      </w:r>
      <w:r>
        <w:tab/>
        <w:t>5159</w:t>
      </w:r>
    </w:p>
    <w:p w14:paraId="01FBB4AD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B.2.4.1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SSB based L1-RSRP reporting</w:t>
      </w:r>
      <w:r>
        <w:tab/>
        <w:t>5159</w:t>
      </w:r>
    </w:p>
    <w:p w14:paraId="304F0752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B.2.4.2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CSI-RS based L1-RSRP reporting</w:t>
      </w:r>
      <w:r>
        <w:tab/>
        <w:t>5160</w:t>
      </w:r>
    </w:p>
    <w:p w14:paraId="62D8B0A7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B.2.5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RRC connection release with redirection to NR</w:t>
      </w:r>
      <w:r>
        <w:tab/>
        <w:t>5162</w:t>
      </w:r>
    </w:p>
    <w:p w14:paraId="2DFDDBAC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B.2.6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5163</w:t>
      </w:r>
    </w:p>
    <w:p w14:paraId="7EE129A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B.2.6.1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5163</w:t>
      </w:r>
    </w:p>
    <w:p w14:paraId="1F06DEA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B.2.6.2</w:t>
      </w:r>
      <w:r>
        <w:rPr>
          <w:rFonts w:ascii="Calibri" w:eastAsia="Malgun Gothic" w:hAnsi="Calibri"/>
          <w:sz w:val="22"/>
          <w:szCs w:val="22"/>
        </w:rPr>
        <w:tab/>
      </w:r>
      <w:r>
        <w:t>Void</w:t>
      </w:r>
      <w:r>
        <w:tab/>
        <w:t>5163</w:t>
      </w:r>
    </w:p>
    <w:p w14:paraId="65988C80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B.2.7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SRS-RSRP measurements</w:t>
      </w:r>
      <w:r>
        <w:tab/>
        <w:t>5163</w:t>
      </w:r>
    </w:p>
    <w:p w14:paraId="2852F08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B.2.8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L1-SINR reporting</w:t>
      </w:r>
      <w:r>
        <w:tab/>
        <w:t>5164</w:t>
      </w:r>
    </w:p>
    <w:p w14:paraId="10E33A33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B.2.8.1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L1-SINR reporting with CSI-RS based CMR and no dedicated IMR configured</w:t>
      </w:r>
      <w:r>
        <w:tab/>
        <w:t>5164</w:t>
      </w:r>
    </w:p>
    <w:p w14:paraId="783C7C5B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B.2.8.2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L1-SINR reporting with SSB based CMR and dedicated IMR configured</w:t>
      </w:r>
      <w:r>
        <w:tab/>
        <w:t>5165</w:t>
      </w:r>
    </w:p>
    <w:p w14:paraId="437BBA5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B.2.8.2.1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L1-SINR reporting with SSB based CMR and dedicated ZP-IMR configured</w:t>
      </w:r>
      <w:r>
        <w:tab/>
        <w:t>5165</w:t>
      </w:r>
    </w:p>
    <w:p w14:paraId="7CA8DBF1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B.2.8.2.2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L1-SINR reporting with SSB based CMR and dedicated NZP-IMR configured</w:t>
      </w:r>
      <w:r>
        <w:tab/>
        <w:t>5165</w:t>
      </w:r>
    </w:p>
    <w:p w14:paraId="750AB72A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B.2.8.3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L1-SINR reporting with CSI-RS based CMR and dedicated IMR configured</w:t>
      </w:r>
      <w:r>
        <w:tab/>
        <w:t>5167</w:t>
      </w:r>
    </w:p>
    <w:p w14:paraId="3721C7F6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B.2.8.3.1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L1-SINR reporting with CSI-RS based CMR and dedicated ZP-IMR configured</w:t>
      </w:r>
      <w:r>
        <w:tab/>
        <w:t>5167</w:t>
      </w:r>
    </w:p>
    <w:p w14:paraId="2600EC0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B.2.8.3.2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L1-SINR reporting with CSI-RS based CMR and dedicated NZP-IMR configured</w:t>
      </w:r>
      <w:r>
        <w:tab/>
        <w:t>5168</w:t>
      </w:r>
    </w:p>
    <w:p w14:paraId="0C6BA336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B.2.9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intra-frequency measurements under CCA</w:t>
      </w:r>
      <w:r>
        <w:tab/>
        <w:t>5169</w:t>
      </w:r>
    </w:p>
    <w:p w14:paraId="1860F9DB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B.2.10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inter-frequency measurements under CCA</w:t>
      </w:r>
      <w:r>
        <w:tab/>
        <w:t>5169</w:t>
      </w:r>
    </w:p>
    <w:p w14:paraId="5B5DF29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B.2.11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L1-RSRP reporting under CCA</w:t>
      </w:r>
      <w:r>
        <w:tab/>
        <w:t>5169</w:t>
      </w:r>
    </w:p>
    <w:p w14:paraId="3E3169B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B.2.11.1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SSB based L1-RSRP reporting</w:t>
      </w:r>
      <w:r>
        <w:tab/>
        <w:t>5169</w:t>
      </w:r>
    </w:p>
    <w:p w14:paraId="08B28FC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B.2.12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Conditions for NR </w:t>
      </w:r>
      <w:r>
        <w:rPr>
          <w:lang w:eastAsia="zh-CN"/>
        </w:rPr>
        <w:t xml:space="preserve">CSI-RS based </w:t>
      </w:r>
      <w:r>
        <w:t>intra-frequency measurements</w:t>
      </w:r>
      <w:r>
        <w:tab/>
        <w:t>5170</w:t>
      </w:r>
    </w:p>
    <w:p w14:paraId="454221B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B.2.13</w:t>
      </w:r>
      <w:r>
        <w:rPr>
          <w:rFonts w:ascii="Calibri" w:eastAsia="Malgun Gothic" w:hAnsi="Calibri"/>
          <w:sz w:val="22"/>
          <w:szCs w:val="22"/>
        </w:rPr>
        <w:tab/>
      </w:r>
      <w:r>
        <w:t xml:space="preserve">Conditions for NR </w:t>
      </w:r>
      <w:r>
        <w:rPr>
          <w:lang w:eastAsia="zh-CN"/>
        </w:rPr>
        <w:t xml:space="preserve">CSI-RS based </w:t>
      </w:r>
      <w:r>
        <w:t>inter-frequency measurements</w:t>
      </w:r>
      <w:r>
        <w:tab/>
        <w:t>5171</w:t>
      </w:r>
    </w:p>
    <w:p w14:paraId="1513C58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B.2.14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</w:t>
      </w:r>
      <w:r>
        <w:rPr>
          <w:lang w:eastAsia="zh-CN"/>
        </w:rPr>
        <w:t xml:space="preserve"> PRS-based</w:t>
      </w:r>
      <w:r>
        <w:t xml:space="preserve"> measurements</w:t>
      </w:r>
      <w:r>
        <w:tab/>
        <w:t>5173</w:t>
      </w:r>
    </w:p>
    <w:p w14:paraId="328D2B9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B.2.15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intra-frequency measurements</w:t>
      </w:r>
      <w:r>
        <w:tab/>
        <w:t>5175</w:t>
      </w:r>
    </w:p>
    <w:p w14:paraId="6CCE73D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B.2.16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inter-frequency measurements</w:t>
      </w:r>
      <w:r>
        <w:tab/>
        <w:t>5176</w:t>
      </w:r>
    </w:p>
    <w:p w14:paraId="473E97C2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B.2.17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intra-frequency measurements for satellite access</w:t>
      </w:r>
      <w:r>
        <w:tab/>
        <w:t>5178</w:t>
      </w:r>
    </w:p>
    <w:p w14:paraId="4750BE2D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B.2.18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inter-frequency measurements for satellite access</w:t>
      </w:r>
      <w:r>
        <w:tab/>
        <w:t>5179</w:t>
      </w:r>
    </w:p>
    <w:p w14:paraId="7F9C8FD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B.2.19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NR L1-RSRP reporting for satellite access</w:t>
      </w:r>
      <w:r>
        <w:tab/>
        <w:t>5179</w:t>
      </w:r>
    </w:p>
    <w:p w14:paraId="344861D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B.2.19.1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SSB based L1-RSRP reporting for satellite access</w:t>
      </w:r>
      <w:r>
        <w:tab/>
        <w:t>5179</w:t>
      </w:r>
    </w:p>
    <w:p w14:paraId="57DD2F85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B.2.19.2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CSI-RS based L1-RSRP reporting for satellite access</w:t>
      </w:r>
      <w:r>
        <w:tab/>
        <w:t>5179</w:t>
      </w:r>
    </w:p>
    <w:p w14:paraId="5B74DBA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B.2.20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RRC connection release with redirection to NR for satellite access</w:t>
      </w:r>
      <w:r>
        <w:tab/>
        <w:t>5180</w:t>
      </w:r>
    </w:p>
    <w:p w14:paraId="2D1C7E4D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B.3</w:t>
      </w:r>
      <w:r>
        <w:rPr>
          <w:rFonts w:ascii="Calibri" w:eastAsia="Malgun Gothic" w:hAnsi="Calibri"/>
          <w:szCs w:val="22"/>
        </w:rPr>
        <w:tab/>
      </w:r>
      <w:r>
        <w:t>RRM Requirements Exceptions</w:t>
      </w:r>
      <w:r>
        <w:tab/>
        <w:t>5180</w:t>
      </w:r>
    </w:p>
    <w:p w14:paraId="39260C84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B.3.1</w:t>
      </w:r>
      <w:r>
        <w:rPr>
          <w:rFonts w:ascii="Calibri" w:eastAsia="Malgun Gothic" w:hAnsi="Calibri"/>
          <w:sz w:val="22"/>
          <w:szCs w:val="22"/>
        </w:rPr>
        <w:tab/>
      </w:r>
      <w:r>
        <w:t>Introduction</w:t>
      </w:r>
      <w:r>
        <w:tab/>
        <w:t>5180</w:t>
      </w:r>
    </w:p>
    <w:p w14:paraId="03BAF4CE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B.3.2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CA</w:t>
      </w:r>
      <w:r>
        <w:tab/>
        <w:t>5180</w:t>
      </w:r>
    </w:p>
    <w:p w14:paraId="364E35F0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B.3.2.1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supporting CA in FR1</w:t>
      </w:r>
      <w:r>
        <w:tab/>
        <w:t>5180</w:t>
      </w:r>
    </w:p>
    <w:p w14:paraId="71780D6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B.3.2.2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configured with CA in FR1</w:t>
      </w:r>
      <w:r>
        <w:tab/>
        <w:t>5180</w:t>
      </w:r>
    </w:p>
    <w:p w14:paraId="25A6303C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B.3.2.2.1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Inter-band carrier aggregation</w:t>
      </w:r>
      <w:r>
        <w:tab/>
        <w:t>5180</w:t>
      </w:r>
    </w:p>
    <w:p w14:paraId="73953A25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lastRenderedPageBreak/>
        <w:t>B.3.2.2.2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Reference sensitivity exceptions due to UL harmonic interference for CA</w:t>
      </w:r>
      <w:r>
        <w:tab/>
        <w:t>5180</w:t>
      </w:r>
    </w:p>
    <w:p w14:paraId="3EE4A12A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t>B.3.2.2.3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Reference sensitivity exceptions due to intermodulation interference due to 2UL CA</w:t>
      </w:r>
      <w:r>
        <w:tab/>
        <w:t>5181</w:t>
      </w:r>
    </w:p>
    <w:p w14:paraId="6407AEA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B.3.2.3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supporting CA in FR2</w:t>
      </w:r>
      <w:r>
        <w:tab/>
        <w:t>5181</w:t>
      </w:r>
    </w:p>
    <w:p w14:paraId="15C55508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B.3.2.4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configured with CA in FR2</w:t>
      </w:r>
      <w:r>
        <w:tab/>
        <w:t>5181</w:t>
      </w:r>
    </w:p>
    <w:p w14:paraId="4E5BC522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B.3.2.4.1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Intra-band contiguous carrier aggregation</w:t>
      </w:r>
      <w:r>
        <w:tab/>
        <w:t>5181</w:t>
      </w:r>
    </w:p>
    <w:p w14:paraId="31A69028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 w:rsidRPr="007229CD">
        <w:rPr>
          <w:rFonts w:eastAsia="MS Mincho"/>
        </w:rPr>
        <w:t>B.3.2.4.2</w:t>
      </w:r>
      <w:r>
        <w:rPr>
          <w:rFonts w:ascii="Calibri" w:eastAsia="Malgun Gothic" w:hAnsi="Calibri"/>
          <w:sz w:val="22"/>
          <w:szCs w:val="22"/>
        </w:rPr>
        <w:tab/>
      </w:r>
      <w:r w:rsidRPr="007229CD">
        <w:rPr>
          <w:rFonts w:eastAsia="MS Mincho"/>
        </w:rPr>
        <w:t>Intra-band non-contiguous carrier aggregation</w:t>
      </w:r>
      <w:r>
        <w:tab/>
        <w:t>5181</w:t>
      </w:r>
    </w:p>
    <w:p w14:paraId="5DF50A1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B.3.3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DC</w:t>
      </w:r>
      <w:r>
        <w:tab/>
        <w:t>5181</w:t>
      </w:r>
    </w:p>
    <w:p w14:paraId="1C914A6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B.3.3.1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EN-DC</w:t>
      </w:r>
      <w:r>
        <w:tab/>
        <w:t>5181</w:t>
      </w:r>
    </w:p>
    <w:p w14:paraId="0CE146A4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B.3.3.2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NE-DC</w:t>
      </w:r>
      <w:r>
        <w:tab/>
        <w:t>5181</w:t>
      </w:r>
    </w:p>
    <w:p w14:paraId="395FAB8A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B.3.4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SUL</w:t>
      </w:r>
      <w:r>
        <w:tab/>
        <w:t>5181</w:t>
      </w:r>
    </w:p>
    <w:p w14:paraId="26449C2F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B.3.4.1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supporting SUL in FR1</w:t>
      </w:r>
      <w:r>
        <w:tab/>
        <w:t>5181</w:t>
      </w:r>
    </w:p>
    <w:p w14:paraId="312882C1" w14:textId="77777777" w:rsidR="00A32469" w:rsidRDefault="00A32469">
      <w:pPr>
        <w:pStyle w:val="TOC3"/>
        <w:rPr>
          <w:rFonts w:ascii="Calibri" w:eastAsia="Malgun Gothic" w:hAnsi="Calibri"/>
          <w:sz w:val="22"/>
          <w:szCs w:val="22"/>
        </w:rPr>
      </w:pPr>
      <w:r>
        <w:t>B.3.4.2</w:t>
      </w:r>
      <w:r>
        <w:rPr>
          <w:rFonts w:ascii="Calibri" w:eastAsia="Malgun Gothic" w:hAnsi="Calibri"/>
          <w:sz w:val="22"/>
          <w:szCs w:val="22"/>
        </w:rPr>
        <w:tab/>
      </w:r>
      <w:r>
        <w:t>Receiver sensitivity relaxation for UE configured with SUL in FR1</w:t>
      </w:r>
      <w:r>
        <w:tab/>
        <w:t>5182</w:t>
      </w:r>
    </w:p>
    <w:p w14:paraId="7A2CEB1E" w14:textId="77777777" w:rsidR="00A32469" w:rsidRDefault="00A32469">
      <w:pPr>
        <w:pStyle w:val="TOC4"/>
        <w:rPr>
          <w:rFonts w:ascii="Calibri" w:eastAsia="Malgun Gothic" w:hAnsi="Calibri"/>
          <w:sz w:val="22"/>
          <w:szCs w:val="22"/>
        </w:rPr>
      </w:pPr>
      <w:r>
        <w:rPr>
          <w:lang w:eastAsia="zh-CN"/>
        </w:rPr>
        <w:t>B.3.4.2.1</w:t>
      </w:r>
      <w:r>
        <w:rPr>
          <w:rFonts w:ascii="Calibri" w:eastAsia="Malgun Gothic" w:hAnsi="Calibri"/>
          <w:sz w:val="22"/>
          <w:szCs w:val="22"/>
        </w:rPr>
        <w:tab/>
      </w:r>
      <w:r>
        <w:rPr>
          <w:lang w:eastAsia="zh-CN"/>
        </w:rPr>
        <w:t>Reference sensitivity exceptions due to UL harmonic interference for SUL</w:t>
      </w:r>
      <w:r>
        <w:tab/>
        <w:t>5182</w:t>
      </w:r>
    </w:p>
    <w:p w14:paraId="2844E944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B.4</w:t>
      </w:r>
      <w:r>
        <w:rPr>
          <w:rFonts w:ascii="Calibri" w:eastAsia="Malgun Gothic" w:hAnsi="Calibri"/>
          <w:szCs w:val="22"/>
        </w:rPr>
        <w:tab/>
      </w:r>
      <w:r>
        <w:t>Conditions for V2X</w:t>
      </w:r>
      <w:r>
        <w:tab/>
        <w:t>5182</w:t>
      </w:r>
    </w:p>
    <w:p w14:paraId="76B5A9D8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B.4.1</w:t>
      </w:r>
      <w:r>
        <w:rPr>
          <w:rFonts w:ascii="Calibri" w:eastAsia="Malgun Gothic" w:hAnsi="Calibri"/>
          <w:sz w:val="22"/>
          <w:szCs w:val="22"/>
        </w:rPr>
        <w:tab/>
      </w:r>
      <w:r>
        <w:t>Test parameters for GNSS signals</w:t>
      </w:r>
      <w:r>
        <w:tab/>
        <w:t>5182</w:t>
      </w:r>
    </w:p>
    <w:p w14:paraId="3241C2FF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B.4.2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PSBCH-RSRP Accuracy Requirements</w:t>
      </w:r>
      <w:r>
        <w:tab/>
        <w:t>5182</w:t>
      </w:r>
    </w:p>
    <w:p w14:paraId="1FE29079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B.4.3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Selection/Reselection to Intra-frequency SyncRef UE</w:t>
      </w:r>
      <w:r>
        <w:tab/>
        <w:t>5183</w:t>
      </w:r>
    </w:p>
    <w:p w14:paraId="51CD31A5" w14:textId="77777777" w:rsidR="00A32469" w:rsidRDefault="00A32469">
      <w:pPr>
        <w:pStyle w:val="TOC2"/>
        <w:rPr>
          <w:rFonts w:ascii="Calibri" w:eastAsia="Malgun Gothic" w:hAnsi="Calibri"/>
          <w:sz w:val="22"/>
          <w:szCs w:val="22"/>
        </w:rPr>
      </w:pPr>
      <w:r>
        <w:t>B.4.4</w:t>
      </w:r>
      <w:r>
        <w:rPr>
          <w:rFonts w:ascii="Calibri" w:eastAsia="Malgun Gothic" w:hAnsi="Calibri"/>
          <w:sz w:val="22"/>
          <w:szCs w:val="22"/>
        </w:rPr>
        <w:tab/>
      </w:r>
      <w:r>
        <w:t>Conditions for L1 SL-RSRP Accuracy Requirements</w:t>
      </w:r>
      <w:r>
        <w:tab/>
        <w:t>5183</w:t>
      </w:r>
    </w:p>
    <w:p w14:paraId="47F66FEA" w14:textId="77777777" w:rsidR="00A32469" w:rsidRDefault="00A32469">
      <w:pPr>
        <w:pStyle w:val="TOC1"/>
        <w:rPr>
          <w:rFonts w:ascii="Calibri" w:eastAsia="Malgun Gothic" w:hAnsi="Calibri"/>
          <w:szCs w:val="22"/>
        </w:rPr>
      </w:pPr>
      <w:r>
        <w:t>B.5</w:t>
      </w:r>
      <w:r>
        <w:rPr>
          <w:rFonts w:ascii="Calibri" w:eastAsia="Malgun Gothic" w:hAnsi="Calibri"/>
          <w:szCs w:val="22"/>
        </w:rPr>
        <w:tab/>
      </w:r>
      <w:r>
        <w:rPr>
          <w:lang w:eastAsia="zh-CN"/>
        </w:rPr>
        <w:t>High level test procedure</w:t>
      </w:r>
      <w:r>
        <w:t xml:space="preserve"> for SAN RRM tests</w:t>
      </w:r>
      <w:r>
        <w:tab/>
        <w:t>5183</w:t>
      </w:r>
    </w:p>
    <w:p w14:paraId="54305034" w14:textId="77777777" w:rsidR="00A32469" w:rsidRDefault="00A32469">
      <w:pPr>
        <w:pStyle w:val="TOC8"/>
        <w:rPr>
          <w:rFonts w:ascii="Calibri" w:eastAsia="Malgun Gothic" w:hAnsi="Calibri"/>
          <w:b w:val="0"/>
          <w:szCs w:val="22"/>
        </w:rPr>
      </w:pPr>
      <w:r>
        <w:t>Annex C (informative): Change history</w:t>
      </w:r>
      <w:r>
        <w:tab/>
        <w:t>5184</w:t>
      </w:r>
    </w:p>
    <w:p w14:paraId="631770CD" w14:textId="5C81BFD1" w:rsidR="003C3971" w:rsidRPr="00235394" w:rsidRDefault="00A32469" w:rsidP="000334B8">
      <w:r>
        <w:rPr>
          <w:noProof/>
          <w:sz w:val="22"/>
        </w:rPr>
        <w:fldChar w:fldCharType="end"/>
      </w:r>
    </w:p>
    <w:p w14:paraId="188EE913" w14:textId="2EB00095" w:rsidR="000B799C" w:rsidRPr="00B92048" w:rsidRDefault="000334B8" w:rsidP="000B799C">
      <w:pPr>
        <w:rPr>
          <w:rFonts w:eastAsia="SimSun"/>
          <w:noProof/>
        </w:rPr>
      </w:pP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Pr="00B840AC">
        <w:rPr>
          <w:noProof/>
        </w:rPr>
        <w:instrText>0_s0-</w:instrText>
      </w:r>
      <w:r w:rsidR="00D8111A">
        <w:rPr>
          <w:noProof/>
        </w:rPr>
        <w:instrText>7</w:instrText>
      </w:r>
      <w:r w:rsidRPr="00B840AC">
        <w:rPr>
          <w:noProof/>
        </w:rPr>
        <w:instrText>.doc</w:instrText>
      </w:r>
      <w:r w:rsidR="00983F1D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="00D8111A" w:rsidRPr="00B840AC">
        <w:rPr>
          <w:noProof/>
        </w:rPr>
        <w:fldChar w:fldCharType="begin"/>
      </w:r>
      <w:r w:rsidR="00D8111A" w:rsidRPr="00B840AC">
        <w:rPr>
          <w:noProof/>
        </w:rPr>
        <w:instrText xml:space="preserve"> RD "38133-</w:instrText>
      </w:r>
      <w:r w:rsidR="00D8111A">
        <w:rPr>
          <w:noProof/>
        </w:rPr>
        <w:instrText>i</w:instrText>
      </w:r>
      <w:r w:rsidR="00F47E78">
        <w:rPr>
          <w:noProof/>
        </w:rPr>
        <w:instrText>2</w:instrText>
      </w:r>
      <w:r w:rsidR="00D8111A" w:rsidRPr="00B840AC">
        <w:rPr>
          <w:noProof/>
        </w:rPr>
        <w:instrText>0_s</w:instrText>
      </w:r>
      <w:r w:rsidR="00D8111A">
        <w:rPr>
          <w:noProof/>
        </w:rPr>
        <w:instrText>8</w:instrText>
      </w:r>
      <w:r w:rsidR="00D8111A" w:rsidRPr="00B840AC">
        <w:rPr>
          <w:noProof/>
        </w:rPr>
        <w:instrText>-</w:instrText>
      </w:r>
      <w:r w:rsidR="00D8111A">
        <w:rPr>
          <w:noProof/>
        </w:rPr>
        <w:instrText>8</w:instrText>
      </w:r>
      <w:r w:rsidR="00D8111A" w:rsidRPr="00B840AC">
        <w:rPr>
          <w:noProof/>
        </w:rPr>
        <w:instrText>.doc</w:instrText>
      </w:r>
      <w:r w:rsidR="00D8111A">
        <w:rPr>
          <w:noProof/>
        </w:rPr>
        <w:instrText>x</w:instrText>
      </w:r>
      <w:r w:rsidR="00D8111A" w:rsidRPr="00B840AC">
        <w:rPr>
          <w:noProof/>
        </w:rPr>
        <w:instrText xml:space="preserve">" \f  </w:instrText>
      </w:r>
      <w:r w:rsidR="00D8111A" w:rsidRPr="00B840AC">
        <w:rPr>
          <w:noProof/>
        </w:rPr>
        <w:fldChar w:fldCharType="end"/>
      </w:r>
      <w:r w:rsidR="00D8111A" w:rsidRPr="00B840AC">
        <w:rPr>
          <w:noProof/>
        </w:rPr>
        <w:fldChar w:fldCharType="begin"/>
      </w:r>
      <w:r w:rsidR="00D8111A" w:rsidRPr="00B840AC">
        <w:rPr>
          <w:noProof/>
        </w:rPr>
        <w:instrText xml:space="preserve"> RD "38133-</w:instrText>
      </w:r>
      <w:r w:rsidR="00D8111A">
        <w:rPr>
          <w:noProof/>
        </w:rPr>
        <w:instrText>i</w:instrText>
      </w:r>
      <w:r w:rsidR="00F47E78">
        <w:rPr>
          <w:noProof/>
        </w:rPr>
        <w:instrText>2</w:instrText>
      </w:r>
      <w:r w:rsidR="00D8111A" w:rsidRPr="00B840AC">
        <w:rPr>
          <w:noProof/>
        </w:rPr>
        <w:instrText>0_s</w:instrText>
      </w:r>
      <w:r w:rsidR="00D8111A">
        <w:rPr>
          <w:noProof/>
        </w:rPr>
        <w:instrText>9</w:instrText>
      </w:r>
      <w:r w:rsidR="00D8111A" w:rsidRPr="00B840AC">
        <w:rPr>
          <w:noProof/>
        </w:rPr>
        <w:instrText>-</w:instrText>
      </w:r>
      <w:r w:rsidR="00D8111A">
        <w:rPr>
          <w:noProof/>
        </w:rPr>
        <w:instrText>9</w:instrText>
      </w:r>
      <w:r w:rsidR="00D8111A" w:rsidRPr="00B840AC">
        <w:rPr>
          <w:noProof/>
        </w:rPr>
        <w:instrText>.doc</w:instrText>
      </w:r>
      <w:r w:rsidR="00D8111A">
        <w:rPr>
          <w:noProof/>
        </w:rPr>
        <w:instrText>x</w:instrText>
      </w:r>
      <w:r w:rsidR="00D8111A" w:rsidRPr="00B840AC">
        <w:rPr>
          <w:noProof/>
        </w:rPr>
        <w:instrText xml:space="preserve">" \f  </w:instrText>
      </w:r>
      <w:r w:rsidR="00D8111A" w:rsidRPr="00B840AC">
        <w:rPr>
          <w:noProof/>
        </w:rPr>
        <w:fldChar w:fldCharType="end"/>
      </w:r>
      <w:r w:rsidR="00D8111A" w:rsidRPr="00B840AC">
        <w:rPr>
          <w:noProof/>
        </w:rPr>
        <w:fldChar w:fldCharType="begin"/>
      </w:r>
      <w:r w:rsidR="00D8111A" w:rsidRPr="00B840AC">
        <w:rPr>
          <w:noProof/>
        </w:rPr>
        <w:instrText xml:space="preserve"> RD "38133-</w:instrText>
      </w:r>
      <w:r w:rsidR="00D8111A">
        <w:rPr>
          <w:noProof/>
        </w:rPr>
        <w:instrText>i</w:instrText>
      </w:r>
      <w:r w:rsidR="00F47E78">
        <w:rPr>
          <w:noProof/>
        </w:rPr>
        <w:instrText>2</w:instrText>
      </w:r>
      <w:r w:rsidR="00D8111A" w:rsidRPr="00B840AC">
        <w:rPr>
          <w:noProof/>
        </w:rPr>
        <w:instrText>0_s</w:instrText>
      </w:r>
      <w:r w:rsidR="00D8111A">
        <w:rPr>
          <w:noProof/>
        </w:rPr>
        <w:instrText>10</w:instrText>
      </w:r>
      <w:r w:rsidR="00D8111A" w:rsidRPr="00B840AC">
        <w:rPr>
          <w:noProof/>
        </w:rPr>
        <w:instrText>-</w:instrText>
      </w:r>
      <w:r w:rsidR="00D8111A">
        <w:rPr>
          <w:noProof/>
        </w:rPr>
        <w:instrText>11</w:instrText>
      </w:r>
      <w:r w:rsidR="00D8111A" w:rsidRPr="00B840AC">
        <w:rPr>
          <w:noProof/>
        </w:rPr>
        <w:instrText>.doc</w:instrText>
      </w:r>
      <w:r w:rsidR="00D8111A">
        <w:rPr>
          <w:noProof/>
        </w:rPr>
        <w:instrText>x</w:instrText>
      </w:r>
      <w:r w:rsidR="00D8111A" w:rsidRPr="00B840AC">
        <w:rPr>
          <w:noProof/>
        </w:rPr>
        <w:instrText xml:space="preserve">" \f  </w:instrText>
      </w:r>
      <w:r w:rsidR="00D8111A" w:rsidRPr="00B840AC">
        <w:rPr>
          <w:noProof/>
        </w:rPr>
        <w:fldChar w:fldCharType="end"/>
      </w:r>
      <w:r w:rsidR="00880058" w:rsidRPr="00B840AC">
        <w:rPr>
          <w:noProof/>
        </w:rPr>
        <w:fldChar w:fldCharType="begin"/>
      </w:r>
      <w:r w:rsidR="00880058" w:rsidRPr="00B840AC">
        <w:rPr>
          <w:noProof/>
        </w:rPr>
        <w:instrText xml:space="preserve"> RD "38133-</w:instrText>
      </w:r>
      <w:r w:rsidR="00880058">
        <w:rPr>
          <w:noProof/>
        </w:rPr>
        <w:instrText>i</w:instrText>
      </w:r>
      <w:r w:rsidR="00F47E78">
        <w:rPr>
          <w:noProof/>
        </w:rPr>
        <w:instrText>2</w:instrText>
      </w:r>
      <w:r w:rsidR="00880058" w:rsidRPr="00B840AC">
        <w:rPr>
          <w:noProof/>
        </w:rPr>
        <w:instrText>0_s</w:instrText>
      </w:r>
      <w:r w:rsidR="00D8111A">
        <w:rPr>
          <w:noProof/>
        </w:rPr>
        <w:instrText>12</w:instrText>
      </w:r>
      <w:r w:rsidR="00880058" w:rsidRPr="00B840AC">
        <w:rPr>
          <w:noProof/>
        </w:rPr>
        <w:instrText>-1</w:instrText>
      </w:r>
      <w:r w:rsidR="00D8111A">
        <w:rPr>
          <w:noProof/>
        </w:rPr>
        <w:instrText>3</w:instrText>
      </w:r>
      <w:r w:rsidR="00880058" w:rsidRPr="00B840AC">
        <w:rPr>
          <w:noProof/>
        </w:rPr>
        <w:instrText>.doc</w:instrText>
      </w:r>
      <w:r w:rsidR="00880058">
        <w:rPr>
          <w:noProof/>
        </w:rPr>
        <w:instrText>x</w:instrText>
      </w:r>
      <w:r w:rsidR="00880058" w:rsidRPr="00B840AC">
        <w:rPr>
          <w:noProof/>
        </w:rPr>
        <w:instrText xml:space="preserve">" \f  </w:instrText>
      </w:r>
      <w:r w:rsidR="00880058" w:rsidRPr="00B840AC">
        <w:rPr>
          <w:noProof/>
        </w:rPr>
        <w:fldChar w:fldCharType="end"/>
      </w: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D5370C">
        <w:rPr>
          <w:noProof/>
        </w:rPr>
        <w:instrText>0</w:instrText>
      </w:r>
      <w:r w:rsidRPr="00B840AC">
        <w:rPr>
          <w:noProof/>
        </w:rPr>
        <w:instrText>_sA.1-A.</w:instrText>
      </w:r>
      <w:r w:rsidR="000D2FE3">
        <w:rPr>
          <w:noProof/>
        </w:rPr>
        <w:instrText>3</w:instrText>
      </w:r>
      <w:r w:rsidRPr="00B840AC">
        <w:rPr>
          <w:noProof/>
        </w:rPr>
        <w:instrText>.doc</w:instrText>
      </w:r>
      <w:r w:rsidR="00983F1D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="000D2FE3" w:rsidRPr="00B840AC">
        <w:rPr>
          <w:noProof/>
        </w:rPr>
        <w:fldChar w:fldCharType="begin"/>
      </w:r>
      <w:r w:rsidR="000D2FE3" w:rsidRPr="00B840AC">
        <w:rPr>
          <w:noProof/>
        </w:rPr>
        <w:instrText xml:space="preserve"> RD "38133-</w:instrText>
      </w:r>
      <w:r w:rsidR="000D2FE3">
        <w:rPr>
          <w:noProof/>
        </w:rPr>
        <w:instrText>i</w:instrText>
      </w:r>
      <w:r w:rsidR="00F47E78">
        <w:rPr>
          <w:noProof/>
        </w:rPr>
        <w:instrText>2</w:instrText>
      </w:r>
      <w:r w:rsidR="000D2FE3">
        <w:rPr>
          <w:noProof/>
        </w:rPr>
        <w:instrText>0</w:instrText>
      </w:r>
      <w:r w:rsidR="000D2FE3" w:rsidRPr="00B840AC">
        <w:rPr>
          <w:noProof/>
        </w:rPr>
        <w:instrText>_sA.</w:instrText>
      </w:r>
      <w:r w:rsidR="000D2FE3">
        <w:rPr>
          <w:noProof/>
        </w:rPr>
        <w:instrText>4</w:instrText>
      </w:r>
      <w:r w:rsidR="000D2FE3" w:rsidRPr="00B840AC">
        <w:rPr>
          <w:noProof/>
        </w:rPr>
        <w:instrText>-A.5.doc</w:instrText>
      </w:r>
      <w:r w:rsidR="000D2FE3">
        <w:rPr>
          <w:noProof/>
        </w:rPr>
        <w:instrText>x</w:instrText>
      </w:r>
      <w:r w:rsidR="000D2FE3" w:rsidRPr="00B840AC">
        <w:rPr>
          <w:noProof/>
        </w:rPr>
        <w:instrText xml:space="preserve">" \f  </w:instrText>
      </w:r>
      <w:r w:rsidR="000D2FE3" w:rsidRPr="00B840AC">
        <w:rPr>
          <w:noProof/>
        </w:rPr>
        <w:fldChar w:fldCharType="end"/>
      </w:r>
      <w:r w:rsidR="00562553" w:rsidRPr="00B840AC">
        <w:rPr>
          <w:noProof/>
        </w:rPr>
        <w:fldChar w:fldCharType="begin"/>
      </w:r>
      <w:r w:rsidR="00562553"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562553">
        <w:rPr>
          <w:noProof/>
        </w:rPr>
        <w:instrText>0</w:instrText>
      </w:r>
      <w:r w:rsidR="00562553" w:rsidRPr="00B840AC">
        <w:rPr>
          <w:noProof/>
        </w:rPr>
        <w:instrText>_sA.6-A.</w:instrText>
      </w:r>
      <w:r w:rsidR="00562553">
        <w:rPr>
          <w:noProof/>
        </w:rPr>
        <w:instrText>6</w:instrText>
      </w:r>
      <w:r w:rsidR="00562553" w:rsidRPr="00B840AC">
        <w:rPr>
          <w:noProof/>
        </w:rPr>
        <w:instrText>.doc</w:instrText>
      </w:r>
      <w:r w:rsidR="00562553">
        <w:rPr>
          <w:noProof/>
        </w:rPr>
        <w:instrText>x</w:instrText>
      </w:r>
      <w:r w:rsidR="00562553" w:rsidRPr="00B840AC">
        <w:rPr>
          <w:noProof/>
        </w:rPr>
        <w:instrText xml:space="preserve">" \f  </w:instrText>
      </w:r>
      <w:r w:rsidR="00562553" w:rsidRPr="00B840AC">
        <w:rPr>
          <w:noProof/>
        </w:rPr>
        <w:fldChar w:fldCharType="end"/>
      </w: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D5370C">
        <w:rPr>
          <w:noProof/>
        </w:rPr>
        <w:instrText>0</w:instrText>
      </w:r>
      <w:r w:rsidRPr="00B840AC">
        <w:rPr>
          <w:noProof/>
        </w:rPr>
        <w:instrText>_sA.</w:instrText>
      </w:r>
      <w:r w:rsidR="00562553">
        <w:rPr>
          <w:noProof/>
        </w:rPr>
        <w:instrText>7</w:instrText>
      </w:r>
      <w:r w:rsidRPr="00B840AC">
        <w:rPr>
          <w:noProof/>
        </w:rPr>
        <w:instrText>-A.</w:instrText>
      </w:r>
      <w:r w:rsidR="007B1296">
        <w:rPr>
          <w:noProof/>
        </w:rPr>
        <w:instrText>7</w:instrText>
      </w:r>
      <w:r w:rsidRPr="00B840AC">
        <w:rPr>
          <w:noProof/>
        </w:rPr>
        <w:instrText>.doc</w:instrText>
      </w:r>
      <w:r w:rsidR="00983F1D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="007B1296" w:rsidRPr="00B840AC">
        <w:rPr>
          <w:noProof/>
        </w:rPr>
        <w:fldChar w:fldCharType="begin"/>
      </w:r>
      <w:r w:rsidR="007B1296"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7B1296">
        <w:rPr>
          <w:noProof/>
        </w:rPr>
        <w:instrText>0</w:instrText>
      </w:r>
      <w:r w:rsidR="007B1296" w:rsidRPr="00B840AC">
        <w:rPr>
          <w:noProof/>
        </w:rPr>
        <w:instrText>_sA.</w:instrText>
      </w:r>
      <w:r w:rsidR="007B1296">
        <w:rPr>
          <w:noProof/>
        </w:rPr>
        <w:instrText>8</w:instrText>
      </w:r>
      <w:r w:rsidR="007B1296" w:rsidRPr="00B840AC">
        <w:rPr>
          <w:noProof/>
        </w:rPr>
        <w:instrText>-A.</w:instrText>
      </w:r>
      <w:r w:rsidR="007B1296">
        <w:rPr>
          <w:noProof/>
        </w:rPr>
        <w:instrText>9</w:instrText>
      </w:r>
      <w:r w:rsidR="007B1296" w:rsidRPr="00B840AC">
        <w:rPr>
          <w:noProof/>
        </w:rPr>
        <w:instrText>.doc</w:instrText>
      </w:r>
      <w:r w:rsidR="007B1296">
        <w:rPr>
          <w:noProof/>
        </w:rPr>
        <w:instrText>x</w:instrText>
      </w:r>
      <w:r w:rsidR="007B1296" w:rsidRPr="00B840AC">
        <w:rPr>
          <w:noProof/>
        </w:rPr>
        <w:instrText xml:space="preserve">" \f  </w:instrText>
      </w:r>
      <w:r w:rsidR="007B1296" w:rsidRPr="00B840AC">
        <w:rPr>
          <w:noProof/>
        </w:rPr>
        <w:fldChar w:fldCharType="end"/>
      </w:r>
      <w:r w:rsidR="007B1296" w:rsidRPr="00B840AC">
        <w:rPr>
          <w:noProof/>
        </w:rPr>
        <w:fldChar w:fldCharType="begin"/>
      </w:r>
      <w:r w:rsidR="007B1296"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7B1296">
        <w:rPr>
          <w:noProof/>
        </w:rPr>
        <w:instrText>0</w:instrText>
      </w:r>
      <w:r w:rsidR="007B1296" w:rsidRPr="00B840AC">
        <w:rPr>
          <w:noProof/>
        </w:rPr>
        <w:instrText>_sA.</w:instrText>
      </w:r>
      <w:r w:rsidR="007B1296">
        <w:rPr>
          <w:noProof/>
        </w:rPr>
        <w:instrText>10</w:instrText>
      </w:r>
      <w:r w:rsidR="007B1296" w:rsidRPr="00B840AC">
        <w:rPr>
          <w:noProof/>
        </w:rPr>
        <w:instrText>-A.</w:instrText>
      </w:r>
      <w:r w:rsidR="007B1296">
        <w:rPr>
          <w:noProof/>
        </w:rPr>
        <w:instrText>1</w:instrText>
      </w:r>
      <w:r w:rsidR="00D47E95">
        <w:rPr>
          <w:noProof/>
        </w:rPr>
        <w:instrText>0</w:instrText>
      </w:r>
      <w:r w:rsidR="007B1296" w:rsidRPr="00B840AC">
        <w:rPr>
          <w:noProof/>
        </w:rPr>
        <w:instrText>.doc</w:instrText>
      </w:r>
      <w:r w:rsidR="007B1296">
        <w:rPr>
          <w:noProof/>
        </w:rPr>
        <w:instrText>x</w:instrText>
      </w:r>
      <w:r w:rsidR="007B1296" w:rsidRPr="00B840AC">
        <w:rPr>
          <w:noProof/>
        </w:rPr>
        <w:instrText xml:space="preserve">" \f  </w:instrText>
      </w:r>
      <w:r w:rsidR="007B1296" w:rsidRPr="00B840AC">
        <w:rPr>
          <w:noProof/>
        </w:rPr>
        <w:fldChar w:fldCharType="end"/>
      </w:r>
      <w:r w:rsidR="00D47E95" w:rsidRPr="00B840AC">
        <w:rPr>
          <w:noProof/>
        </w:rPr>
        <w:fldChar w:fldCharType="begin"/>
      </w:r>
      <w:r w:rsidR="00D47E95" w:rsidRPr="00B840AC">
        <w:rPr>
          <w:noProof/>
        </w:rPr>
        <w:instrText xml:space="preserve"> RD "38133-</w:instrText>
      </w:r>
      <w:r w:rsidR="00D47E95">
        <w:rPr>
          <w:noProof/>
        </w:rPr>
        <w:instrText>i</w:instrText>
      </w:r>
      <w:r w:rsidR="00F47E78">
        <w:rPr>
          <w:noProof/>
        </w:rPr>
        <w:instrText>2</w:instrText>
      </w:r>
      <w:r w:rsidR="00D47E95">
        <w:rPr>
          <w:noProof/>
        </w:rPr>
        <w:instrText>0</w:instrText>
      </w:r>
      <w:r w:rsidR="00D47E95" w:rsidRPr="00B840AC">
        <w:rPr>
          <w:noProof/>
        </w:rPr>
        <w:instrText>_sA.</w:instrText>
      </w:r>
      <w:r w:rsidR="00D47E95">
        <w:rPr>
          <w:noProof/>
        </w:rPr>
        <w:instrText>11</w:instrText>
      </w:r>
      <w:r w:rsidR="00D47E95" w:rsidRPr="00B840AC">
        <w:rPr>
          <w:noProof/>
        </w:rPr>
        <w:instrText>-A.</w:instrText>
      </w:r>
      <w:r w:rsidR="00D47E95">
        <w:rPr>
          <w:noProof/>
        </w:rPr>
        <w:instrText>12</w:instrText>
      </w:r>
      <w:r w:rsidR="00D47E95" w:rsidRPr="00B840AC">
        <w:rPr>
          <w:noProof/>
        </w:rPr>
        <w:instrText>.doc</w:instrText>
      </w:r>
      <w:r w:rsidR="00D47E95">
        <w:rPr>
          <w:noProof/>
        </w:rPr>
        <w:instrText>x</w:instrText>
      </w:r>
      <w:r w:rsidR="00D47E95" w:rsidRPr="00B840AC">
        <w:rPr>
          <w:noProof/>
        </w:rPr>
        <w:instrText xml:space="preserve">" \f  </w:instrText>
      </w:r>
      <w:r w:rsidR="00D47E95" w:rsidRPr="00B840AC">
        <w:rPr>
          <w:noProof/>
        </w:rPr>
        <w:fldChar w:fldCharType="end"/>
      </w:r>
      <w:r w:rsidR="007B1296" w:rsidRPr="00B840AC">
        <w:rPr>
          <w:noProof/>
        </w:rPr>
        <w:fldChar w:fldCharType="begin"/>
      </w:r>
      <w:r w:rsidR="007B1296" w:rsidRPr="00B840AC">
        <w:rPr>
          <w:noProof/>
        </w:rPr>
        <w:instrText xml:space="preserve"> RD "38133-</w:instrText>
      </w:r>
      <w:r w:rsidR="0031157F">
        <w:rPr>
          <w:noProof/>
        </w:rPr>
        <w:instrText>i</w:instrText>
      </w:r>
      <w:r w:rsidR="00F47E78">
        <w:rPr>
          <w:noProof/>
        </w:rPr>
        <w:instrText>2</w:instrText>
      </w:r>
      <w:r w:rsidR="007B1296">
        <w:rPr>
          <w:noProof/>
        </w:rPr>
        <w:instrText>0</w:instrText>
      </w:r>
      <w:r w:rsidR="007B1296" w:rsidRPr="00B840AC">
        <w:rPr>
          <w:noProof/>
        </w:rPr>
        <w:instrText>_sA.</w:instrText>
      </w:r>
      <w:r w:rsidR="007B1296">
        <w:rPr>
          <w:noProof/>
        </w:rPr>
        <w:instrText>13</w:instrText>
      </w:r>
      <w:r w:rsidR="007B1296" w:rsidRPr="00B840AC">
        <w:rPr>
          <w:noProof/>
        </w:rPr>
        <w:instrText>-A.</w:instrText>
      </w:r>
      <w:r w:rsidR="007B1296">
        <w:rPr>
          <w:noProof/>
        </w:rPr>
        <w:instrText>1</w:instrText>
      </w:r>
      <w:r w:rsidR="00896105">
        <w:rPr>
          <w:noProof/>
        </w:rPr>
        <w:instrText>4</w:instrText>
      </w:r>
      <w:r w:rsidR="007B1296" w:rsidRPr="00B840AC">
        <w:rPr>
          <w:noProof/>
        </w:rPr>
        <w:instrText>.doc</w:instrText>
      </w:r>
      <w:r w:rsidR="007B1296">
        <w:rPr>
          <w:noProof/>
        </w:rPr>
        <w:instrText>x</w:instrText>
      </w:r>
      <w:r w:rsidR="007B1296" w:rsidRPr="00B840AC">
        <w:rPr>
          <w:noProof/>
        </w:rPr>
        <w:instrText xml:space="preserve">" \f  </w:instrText>
      </w:r>
      <w:r w:rsidR="007B1296" w:rsidRPr="00B840AC">
        <w:rPr>
          <w:noProof/>
        </w:rPr>
        <w:fldChar w:fldCharType="end"/>
      </w:r>
      <w:r w:rsidR="00896105" w:rsidRPr="00B840AC">
        <w:rPr>
          <w:noProof/>
        </w:rPr>
        <w:fldChar w:fldCharType="begin"/>
      </w:r>
      <w:r w:rsidR="00896105" w:rsidRPr="00B840AC">
        <w:rPr>
          <w:noProof/>
        </w:rPr>
        <w:instrText xml:space="preserve"> RD "38133-</w:instrText>
      </w:r>
      <w:r w:rsidR="00896105">
        <w:rPr>
          <w:noProof/>
        </w:rPr>
        <w:instrText>i</w:instrText>
      </w:r>
      <w:r w:rsidR="00F47E78">
        <w:rPr>
          <w:noProof/>
        </w:rPr>
        <w:instrText>2</w:instrText>
      </w:r>
      <w:r w:rsidR="00896105">
        <w:rPr>
          <w:noProof/>
        </w:rPr>
        <w:instrText>0</w:instrText>
      </w:r>
      <w:r w:rsidR="00896105" w:rsidRPr="00B840AC">
        <w:rPr>
          <w:noProof/>
        </w:rPr>
        <w:instrText>_sA.</w:instrText>
      </w:r>
      <w:r w:rsidR="00896105">
        <w:rPr>
          <w:noProof/>
        </w:rPr>
        <w:instrText>15</w:instrText>
      </w:r>
      <w:r w:rsidR="00896105" w:rsidRPr="00B840AC">
        <w:rPr>
          <w:noProof/>
        </w:rPr>
        <w:instrText>-A.</w:instrText>
      </w:r>
      <w:r w:rsidR="00896105">
        <w:rPr>
          <w:noProof/>
        </w:rPr>
        <w:instrText>16</w:instrText>
      </w:r>
      <w:r w:rsidR="00896105" w:rsidRPr="00B840AC">
        <w:rPr>
          <w:noProof/>
        </w:rPr>
        <w:instrText>.doc</w:instrText>
      </w:r>
      <w:r w:rsidR="00896105">
        <w:rPr>
          <w:noProof/>
        </w:rPr>
        <w:instrText>x</w:instrText>
      </w:r>
      <w:r w:rsidR="00896105" w:rsidRPr="00B840AC">
        <w:rPr>
          <w:noProof/>
        </w:rPr>
        <w:instrText xml:space="preserve">" \f  </w:instrText>
      </w:r>
      <w:r w:rsidR="00896105" w:rsidRPr="00B840AC">
        <w:rPr>
          <w:noProof/>
        </w:rPr>
        <w:fldChar w:fldCharType="end"/>
      </w:r>
      <w:r w:rsidR="00896105" w:rsidRPr="00B840AC">
        <w:rPr>
          <w:noProof/>
        </w:rPr>
        <w:fldChar w:fldCharType="begin"/>
      </w:r>
      <w:r w:rsidR="00896105" w:rsidRPr="00B840AC">
        <w:rPr>
          <w:noProof/>
        </w:rPr>
        <w:instrText xml:space="preserve"> RD "38133-</w:instrText>
      </w:r>
      <w:r w:rsidR="00896105">
        <w:rPr>
          <w:noProof/>
        </w:rPr>
        <w:instrText>i</w:instrText>
      </w:r>
      <w:r w:rsidR="00F47E78">
        <w:rPr>
          <w:noProof/>
        </w:rPr>
        <w:instrText>2</w:instrText>
      </w:r>
      <w:r w:rsidR="00896105">
        <w:rPr>
          <w:noProof/>
        </w:rPr>
        <w:instrText>0</w:instrText>
      </w:r>
      <w:r w:rsidR="00896105" w:rsidRPr="00B840AC">
        <w:rPr>
          <w:noProof/>
        </w:rPr>
        <w:instrText>_sA.</w:instrText>
      </w:r>
      <w:r w:rsidR="00896105">
        <w:rPr>
          <w:noProof/>
        </w:rPr>
        <w:instrText>17</w:instrText>
      </w:r>
      <w:r w:rsidR="00896105" w:rsidRPr="00B840AC">
        <w:rPr>
          <w:noProof/>
        </w:rPr>
        <w:instrText>-A.</w:instrText>
      </w:r>
      <w:r w:rsidR="00896105">
        <w:rPr>
          <w:noProof/>
        </w:rPr>
        <w:instrText>18</w:instrText>
      </w:r>
      <w:r w:rsidR="00896105" w:rsidRPr="00B840AC">
        <w:rPr>
          <w:noProof/>
        </w:rPr>
        <w:instrText>.doc</w:instrText>
      </w:r>
      <w:r w:rsidR="00896105">
        <w:rPr>
          <w:noProof/>
        </w:rPr>
        <w:instrText>x</w:instrText>
      </w:r>
      <w:r w:rsidR="00896105" w:rsidRPr="00B840AC">
        <w:rPr>
          <w:noProof/>
        </w:rPr>
        <w:instrText xml:space="preserve">" \f  </w:instrText>
      </w:r>
      <w:r w:rsidR="00896105" w:rsidRPr="00B840AC">
        <w:rPr>
          <w:noProof/>
        </w:rPr>
        <w:fldChar w:fldCharType="end"/>
      </w:r>
      <w:r w:rsidR="000B799C" w:rsidRPr="00B92048">
        <w:rPr>
          <w:rFonts w:eastAsia="SimSun"/>
          <w:noProof/>
        </w:rPr>
        <w:fldChar w:fldCharType="begin"/>
      </w:r>
      <w:r w:rsidR="000B799C" w:rsidRPr="00B92048">
        <w:rPr>
          <w:rFonts w:eastAsia="SimSun"/>
          <w:noProof/>
        </w:rPr>
        <w:instrText xml:space="preserve"> RD "38133-</w:instrText>
      </w:r>
      <w:r w:rsidR="0031157F">
        <w:rPr>
          <w:rFonts w:eastAsia="SimSun"/>
          <w:noProof/>
        </w:rPr>
        <w:instrText>i</w:instrText>
      </w:r>
      <w:r w:rsidR="00F47E78">
        <w:rPr>
          <w:rFonts w:eastAsia="SimSun"/>
          <w:noProof/>
        </w:rPr>
        <w:instrText>2</w:instrText>
      </w:r>
      <w:r w:rsidR="000B799C" w:rsidRPr="00B92048">
        <w:rPr>
          <w:rFonts w:eastAsia="SimSun"/>
          <w:noProof/>
        </w:rPr>
        <w:instrText xml:space="preserve">0_sB.1-XX.docx" \f  </w:instrText>
      </w:r>
      <w:r w:rsidR="000B799C" w:rsidRPr="00B92048">
        <w:rPr>
          <w:rFonts w:eastAsia="SimSun"/>
          <w:noProof/>
        </w:rPr>
        <w:fldChar w:fldCharType="end"/>
      </w:r>
    </w:p>
    <w:sectPr w:rsidR="000B799C" w:rsidRPr="00B92048">
      <w:headerReference w:type="default" r:id="rId12"/>
      <w:footerReference w:type="default" r:id="rId13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F0A1" w14:textId="77777777" w:rsidR="00A679CE" w:rsidRDefault="00A679CE">
      <w:r>
        <w:separator/>
      </w:r>
    </w:p>
  </w:endnote>
  <w:endnote w:type="continuationSeparator" w:id="0">
    <w:p w14:paraId="2C06406F" w14:textId="77777777" w:rsidR="00A679CE" w:rsidRDefault="00A6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4.2.0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 ??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70E0" w14:textId="77777777" w:rsidR="00597B11" w:rsidRDefault="00597B11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E21E" w14:textId="77777777" w:rsidR="00A679CE" w:rsidRDefault="00A679CE">
      <w:r>
        <w:separator/>
      </w:r>
    </w:p>
  </w:footnote>
  <w:footnote w:type="continuationSeparator" w:id="0">
    <w:p w14:paraId="6312AD5E" w14:textId="77777777" w:rsidR="00A679CE" w:rsidRDefault="00A6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70DC" w14:textId="42AB63BC" w:rsidR="00597B11" w:rsidRDefault="00597B11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A32469">
      <w:rPr>
        <w:rFonts w:ascii="Arial" w:hAnsi="Arial" w:cs="Arial"/>
        <w:b/>
        <w:noProof/>
        <w:sz w:val="18"/>
        <w:szCs w:val="18"/>
      </w:rPr>
      <w:t>3GPP TS 38.133 V18.2.0 (2023-06)</w:t>
    </w:r>
    <w:r>
      <w:rPr>
        <w:rFonts w:ascii="Arial" w:hAnsi="Arial" w:cs="Arial"/>
        <w:b/>
        <w:sz w:val="18"/>
        <w:szCs w:val="18"/>
      </w:rPr>
      <w:fldChar w:fldCharType="end"/>
    </w:r>
  </w:p>
  <w:p w14:paraId="631770DD" w14:textId="77777777" w:rsidR="00597B11" w:rsidRDefault="00597B11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631770DE" w14:textId="4E794E65" w:rsidR="00597B11" w:rsidRDefault="00597B11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A32469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631770DF" w14:textId="77777777" w:rsidR="00597B11" w:rsidRDefault="00597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217601"/>
    <w:multiLevelType w:val="hybridMultilevel"/>
    <w:tmpl w:val="CEB47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504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40321289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 w16cid:durableId="830877545">
    <w:abstractNumId w:val="1"/>
  </w:num>
  <w:num w:numId="4" w16cid:durableId="210954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intFractionalCharacterWidth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213A"/>
    <w:rsid w:val="00033397"/>
    <w:rsid w:val="000334B8"/>
    <w:rsid w:val="0003788F"/>
    <w:rsid w:val="00040095"/>
    <w:rsid w:val="00051834"/>
    <w:rsid w:val="00054A22"/>
    <w:rsid w:val="00062023"/>
    <w:rsid w:val="00063F79"/>
    <w:rsid w:val="000655A6"/>
    <w:rsid w:val="00080512"/>
    <w:rsid w:val="000B6371"/>
    <w:rsid w:val="000B799C"/>
    <w:rsid w:val="000C47C3"/>
    <w:rsid w:val="000C5892"/>
    <w:rsid w:val="000D2FE3"/>
    <w:rsid w:val="000D58AB"/>
    <w:rsid w:val="000E29FA"/>
    <w:rsid w:val="00107D5A"/>
    <w:rsid w:val="00107EFB"/>
    <w:rsid w:val="00133525"/>
    <w:rsid w:val="001505EC"/>
    <w:rsid w:val="00154999"/>
    <w:rsid w:val="00190945"/>
    <w:rsid w:val="001A4C42"/>
    <w:rsid w:val="001A7420"/>
    <w:rsid w:val="001B3CA5"/>
    <w:rsid w:val="001B6637"/>
    <w:rsid w:val="001C21C3"/>
    <w:rsid w:val="001D02C2"/>
    <w:rsid w:val="001F0C1D"/>
    <w:rsid w:val="001F1132"/>
    <w:rsid w:val="001F168B"/>
    <w:rsid w:val="002274AD"/>
    <w:rsid w:val="002347A2"/>
    <w:rsid w:val="00245446"/>
    <w:rsid w:val="002675F0"/>
    <w:rsid w:val="002A5657"/>
    <w:rsid w:val="002B1EE1"/>
    <w:rsid w:val="002B6339"/>
    <w:rsid w:val="002D51FF"/>
    <w:rsid w:val="002E00EE"/>
    <w:rsid w:val="0031157F"/>
    <w:rsid w:val="003172DC"/>
    <w:rsid w:val="00322CE5"/>
    <w:rsid w:val="003341EA"/>
    <w:rsid w:val="0035462D"/>
    <w:rsid w:val="003765B8"/>
    <w:rsid w:val="003A5877"/>
    <w:rsid w:val="003B1F8C"/>
    <w:rsid w:val="003C3971"/>
    <w:rsid w:val="003F2EEA"/>
    <w:rsid w:val="004126FD"/>
    <w:rsid w:val="00423334"/>
    <w:rsid w:val="004345EC"/>
    <w:rsid w:val="00465515"/>
    <w:rsid w:val="0048113B"/>
    <w:rsid w:val="004839C0"/>
    <w:rsid w:val="00494C35"/>
    <w:rsid w:val="004D3578"/>
    <w:rsid w:val="004D63AC"/>
    <w:rsid w:val="004E213A"/>
    <w:rsid w:val="004E648A"/>
    <w:rsid w:val="004F0988"/>
    <w:rsid w:val="004F3340"/>
    <w:rsid w:val="00510085"/>
    <w:rsid w:val="0053388B"/>
    <w:rsid w:val="00535773"/>
    <w:rsid w:val="005421EB"/>
    <w:rsid w:val="00543E6C"/>
    <w:rsid w:val="0054709D"/>
    <w:rsid w:val="00562553"/>
    <w:rsid w:val="00565087"/>
    <w:rsid w:val="005668BA"/>
    <w:rsid w:val="00597B11"/>
    <w:rsid w:val="005D2E01"/>
    <w:rsid w:val="005D7526"/>
    <w:rsid w:val="005E4BB2"/>
    <w:rsid w:val="00602AEA"/>
    <w:rsid w:val="00603FB0"/>
    <w:rsid w:val="00614FDF"/>
    <w:rsid w:val="0063543D"/>
    <w:rsid w:val="00645B60"/>
    <w:rsid w:val="00647114"/>
    <w:rsid w:val="00665394"/>
    <w:rsid w:val="00667297"/>
    <w:rsid w:val="006906D5"/>
    <w:rsid w:val="00697C39"/>
    <w:rsid w:val="006A323F"/>
    <w:rsid w:val="006B30D0"/>
    <w:rsid w:val="006C3D95"/>
    <w:rsid w:val="006E5C86"/>
    <w:rsid w:val="00701116"/>
    <w:rsid w:val="00713C44"/>
    <w:rsid w:val="00734A5B"/>
    <w:rsid w:val="0074026F"/>
    <w:rsid w:val="007429F6"/>
    <w:rsid w:val="00744E76"/>
    <w:rsid w:val="00774DA4"/>
    <w:rsid w:val="00781F0F"/>
    <w:rsid w:val="007B1296"/>
    <w:rsid w:val="007B600E"/>
    <w:rsid w:val="007F0F4A"/>
    <w:rsid w:val="00801426"/>
    <w:rsid w:val="008028A4"/>
    <w:rsid w:val="00830747"/>
    <w:rsid w:val="008617AE"/>
    <w:rsid w:val="008768CA"/>
    <w:rsid w:val="00880058"/>
    <w:rsid w:val="00896105"/>
    <w:rsid w:val="00897168"/>
    <w:rsid w:val="008C384C"/>
    <w:rsid w:val="0090271F"/>
    <w:rsid w:val="00902E23"/>
    <w:rsid w:val="009114D7"/>
    <w:rsid w:val="0091348E"/>
    <w:rsid w:val="00917CCB"/>
    <w:rsid w:val="00942EC2"/>
    <w:rsid w:val="0094308E"/>
    <w:rsid w:val="00983F1D"/>
    <w:rsid w:val="009C559F"/>
    <w:rsid w:val="009E6C88"/>
    <w:rsid w:val="009F37B7"/>
    <w:rsid w:val="00A10F02"/>
    <w:rsid w:val="00A164B4"/>
    <w:rsid w:val="00A17481"/>
    <w:rsid w:val="00A26956"/>
    <w:rsid w:val="00A27486"/>
    <w:rsid w:val="00A32469"/>
    <w:rsid w:val="00A53724"/>
    <w:rsid w:val="00A56066"/>
    <w:rsid w:val="00A679CE"/>
    <w:rsid w:val="00A73129"/>
    <w:rsid w:val="00A82346"/>
    <w:rsid w:val="00A87BF3"/>
    <w:rsid w:val="00A91CF0"/>
    <w:rsid w:val="00A92BA1"/>
    <w:rsid w:val="00A95535"/>
    <w:rsid w:val="00AA7239"/>
    <w:rsid w:val="00AC6BC6"/>
    <w:rsid w:val="00AD2A5F"/>
    <w:rsid w:val="00AE65E2"/>
    <w:rsid w:val="00B118F8"/>
    <w:rsid w:val="00B15449"/>
    <w:rsid w:val="00B73C14"/>
    <w:rsid w:val="00B90149"/>
    <w:rsid w:val="00B93086"/>
    <w:rsid w:val="00BA19ED"/>
    <w:rsid w:val="00BA4B8D"/>
    <w:rsid w:val="00BC0F7D"/>
    <w:rsid w:val="00BD7D31"/>
    <w:rsid w:val="00BE3255"/>
    <w:rsid w:val="00BF128E"/>
    <w:rsid w:val="00C04A89"/>
    <w:rsid w:val="00C052F9"/>
    <w:rsid w:val="00C074DD"/>
    <w:rsid w:val="00C1496A"/>
    <w:rsid w:val="00C33079"/>
    <w:rsid w:val="00C45231"/>
    <w:rsid w:val="00C60788"/>
    <w:rsid w:val="00C72833"/>
    <w:rsid w:val="00C7658C"/>
    <w:rsid w:val="00C77226"/>
    <w:rsid w:val="00C80F1D"/>
    <w:rsid w:val="00C93F40"/>
    <w:rsid w:val="00CA3D0C"/>
    <w:rsid w:val="00CC0C7E"/>
    <w:rsid w:val="00CC598F"/>
    <w:rsid w:val="00D01480"/>
    <w:rsid w:val="00D16CBA"/>
    <w:rsid w:val="00D34D5B"/>
    <w:rsid w:val="00D47E95"/>
    <w:rsid w:val="00D5370C"/>
    <w:rsid w:val="00D57972"/>
    <w:rsid w:val="00D675A9"/>
    <w:rsid w:val="00D738D6"/>
    <w:rsid w:val="00D74849"/>
    <w:rsid w:val="00D755EB"/>
    <w:rsid w:val="00D76048"/>
    <w:rsid w:val="00D8111A"/>
    <w:rsid w:val="00D82576"/>
    <w:rsid w:val="00D87E00"/>
    <w:rsid w:val="00D9134D"/>
    <w:rsid w:val="00DA7A03"/>
    <w:rsid w:val="00DB1818"/>
    <w:rsid w:val="00DC309B"/>
    <w:rsid w:val="00DC4DA2"/>
    <w:rsid w:val="00DD4C17"/>
    <w:rsid w:val="00DD74A5"/>
    <w:rsid w:val="00DE1622"/>
    <w:rsid w:val="00DE2665"/>
    <w:rsid w:val="00DF2B1F"/>
    <w:rsid w:val="00DF4AE8"/>
    <w:rsid w:val="00DF62CD"/>
    <w:rsid w:val="00E16509"/>
    <w:rsid w:val="00E4014D"/>
    <w:rsid w:val="00E44582"/>
    <w:rsid w:val="00E77645"/>
    <w:rsid w:val="00E8048A"/>
    <w:rsid w:val="00EA15B0"/>
    <w:rsid w:val="00EA2CDD"/>
    <w:rsid w:val="00EA5EA7"/>
    <w:rsid w:val="00EC4A25"/>
    <w:rsid w:val="00F025A2"/>
    <w:rsid w:val="00F04712"/>
    <w:rsid w:val="00F13360"/>
    <w:rsid w:val="00F22EC7"/>
    <w:rsid w:val="00F325C8"/>
    <w:rsid w:val="00F47E78"/>
    <w:rsid w:val="00F653B8"/>
    <w:rsid w:val="00F9008D"/>
    <w:rsid w:val="00FA1266"/>
    <w:rsid w:val="00FC1192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76809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2469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next w:val="Normal"/>
    <w:qFormat/>
    <w:rsid w:val="00A32469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</w:rPr>
  </w:style>
  <w:style w:type="paragraph" w:styleId="Heading2">
    <w:name w:val="heading 2"/>
    <w:basedOn w:val="Heading1"/>
    <w:next w:val="Normal"/>
    <w:qFormat/>
    <w:rsid w:val="00A32469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A32469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A32469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A32469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A32469"/>
    <w:pPr>
      <w:outlineLvl w:val="5"/>
    </w:pPr>
  </w:style>
  <w:style w:type="paragraph" w:styleId="Heading7">
    <w:name w:val="heading 7"/>
    <w:basedOn w:val="H6"/>
    <w:next w:val="Normal"/>
    <w:qFormat/>
    <w:rsid w:val="00A32469"/>
    <w:pPr>
      <w:outlineLvl w:val="6"/>
    </w:pPr>
  </w:style>
  <w:style w:type="paragraph" w:styleId="Heading8">
    <w:name w:val="heading 8"/>
    <w:basedOn w:val="Heading1"/>
    <w:next w:val="Normal"/>
    <w:qFormat/>
    <w:rsid w:val="00A32469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A32469"/>
    <w:pPr>
      <w:outlineLvl w:val="8"/>
    </w:pPr>
  </w:style>
  <w:style w:type="character" w:default="1" w:styleId="DefaultParagraphFont">
    <w:name w:val="Default Paragraph Font"/>
    <w:semiHidden/>
    <w:rsid w:val="00A3246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2469"/>
  </w:style>
  <w:style w:type="paragraph" w:customStyle="1" w:styleId="H6">
    <w:name w:val="H6"/>
    <w:basedOn w:val="Heading5"/>
    <w:next w:val="Normal"/>
    <w:rsid w:val="00A32469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A32469"/>
    <w:pPr>
      <w:ind w:left="1418" w:hanging="1418"/>
    </w:pPr>
  </w:style>
  <w:style w:type="paragraph" w:styleId="TOC8">
    <w:name w:val="toc 8"/>
    <w:basedOn w:val="TOC1"/>
    <w:uiPriority w:val="39"/>
    <w:rsid w:val="00A32469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A32469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</w:rPr>
  </w:style>
  <w:style w:type="paragraph" w:customStyle="1" w:styleId="EQ">
    <w:name w:val="EQ"/>
    <w:basedOn w:val="Normal"/>
    <w:next w:val="Normal"/>
    <w:rsid w:val="00A32469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A32469"/>
  </w:style>
  <w:style w:type="paragraph" w:styleId="Header">
    <w:name w:val="header"/>
    <w:rsid w:val="00A3246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</w:rPr>
  </w:style>
  <w:style w:type="paragraph" w:customStyle="1" w:styleId="ZD">
    <w:name w:val="ZD"/>
    <w:rsid w:val="00A32469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</w:rPr>
  </w:style>
  <w:style w:type="paragraph" w:styleId="TOC5">
    <w:name w:val="toc 5"/>
    <w:basedOn w:val="TOC4"/>
    <w:uiPriority w:val="39"/>
    <w:rsid w:val="00A32469"/>
    <w:pPr>
      <w:ind w:left="1701" w:hanging="1701"/>
    </w:pPr>
  </w:style>
  <w:style w:type="paragraph" w:styleId="TOC4">
    <w:name w:val="toc 4"/>
    <w:basedOn w:val="TOC3"/>
    <w:uiPriority w:val="39"/>
    <w:rsid w:val="00A32469"/>
    <w:pPr>
      <w:ind w:left="1418" w:hanging="1418"/>
    </w:pPr>
  </w:style>
  <w:style w:type="paragraph" w:styleId="TOC3">
    <w:name w:val="toc 3"/>
    <w:basedOn w:val="TOC2"/>
    <w:uiPriority w:val="39"/>
    <w:rsid w:val="00A32469"/>
    <w:pPr>
      <w:ind w:left="1134" w:hanging="1134"/>
    </w:pPr>
  </w:style>
  <w:style w:type="paragraph" w:styleId="TOC2">
    <w:name w:val="toc 2"/>
    <w:basedOn w:val="TOC1"/>
    <w:uiPriority w:val="39"/>
    <w:rsid w:val="00A3246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rsid w:val="00A32469"/>
    <w:pPr>
      <w:jc w:val="center"/>
    </w:pPr>
    <w:rPr>
      <w:i/>
    </w:rPr>
  </w:style>
  <w:style w:type="paragraph" w:customStyle="1" w:styleId="TT">
    <w:name w:val="TT"/>
    <w:basedOn w:val="Heading1"/>
    <w:next w:val="Normal"/>
    <w:rsid w:val="00A32469"/>
    <w:pPr>
      <w:outlineLvl w:val="9"/>
    </w:pPr>
  </w:style>
  <w:style w:type="paragraph" w:customStyle="1" w:styleId="NF">
    <w:name w:val="NF"/>
    <w:basedOn w:val="NO"/>
    <w:rsid w:val="00A32469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rsid w:val="00A32469"/>
    <w:pPr>
      <w:keepLines/>
      <w:ind w:left="1135" w:hanging="851"/>
    </w:pPr>
  </w:style>
  <w:style w:type="paragraph" w:customStyle="1" w:styleId="PL">
    <w:name w:val="PL"/>
    <w:rsid w:val="00A32469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</w:rPr>
  </w:style>
  <w:style w:type="paragraph" w:customStyle="1" w:styleId="TAR">
    <w:name w:val="TAR"/>
    <w:basedOn w:val="TAL"/>
    <w:rsid w:val="00A32469"/>
    <w:pPr>
      <w:jc w:val="right"/>
    </w:pPr>
  </w:style>
  <w:style w:type="paragraph" w:customStyle="1" w:styleId="TAL">
    <w:name w:val="TAL"/>
    <w:basedOn w:val="Normal"/>
    <w:rsid w:val="00A32469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sid w:val="00A32469"/>
    <w:rPr>
      <w:b/>
    </w:rPr>
  </w:style>
  <w:style w:type="paragraph" w:customStyle="1" w:styleId="TAC">
    <w:name w:val="TAC"/>
    <w:basedOn w:val="TAL"/>
    <w:rsid w:val="00A32469"/>
    <w:pPr>
      <w:jc w:val="center"/>
    </w:pPr>
  </w:style>
  <w:style w:type="paragraph" w:customStyle="1" w:styleId="LD">
    <w:name w:val="LD"/>
    <w:rsid w:val="00A32469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</w:rPr>
  </w:style>
  <w:style w:type="paragraph" w:customStyle="1" w:styleId="EX">
    <w:name w:val="EX"/>
    <w:basedOn w:val="Normal"/>
    <w:rsid w:val="00A32469"/>
    <w:pPr>
      <w:keepLines/>
      <w:ind w:left="1702" w:hanging="1418"/>
    </w:pPr>
  </w:style>
  <w:style w:type="paragraph" w:customStyle="1" w:styleId="FP">
    <w:name w:val="FP"/>
    <w:basedOn w:val="Normal"/>
    <w:rsid w:val="00A32469"/>
    <w:pPr>
      <w:spacing w:after="0"/>
    </w:pPr>
  </w:style>
  <w:style w:type="paragraph" w:customStyle="1" w:styleId="NW">
    <w:name w:val="NW"/>
    <w:basedOn w:val="NO"/>
    <w:rsid w:val="00A32469"/>
    <w:pPr>
      <w:spacing w:after="0"/>
    </w:pPr>
  </w:style>
  <w:style w:type="paragraph" w:customStyle="1" w:styleId="EW">
    <w:name w:val="EW"/>
    <w:basedOn w:val="EX"/>
    <w:rsid w:val="00A32469"/>
    <w:pPr>
      <w:spacing w:after="0"/>
    </w:pPr>
  </w:style>
  <w:style w:type="paragraph" w:customStyle="1" w:styleId="B1">
    <w:name w:val="B1"/>
    <w:basedOn w:val="List"/>
    <w:rsid w:val="00A32469"/>
  </w:style>
  <w:style w:type="paragraph" w:styleId="TOC6">
    <w:name w:val="toc 6"/>
    <w:basedOn w:val="TOC5"/>
    <w:next w:val="Normal"/>
    <w:uiPriority w:val="39"/>
    <w:rsid w:val="00A32469"/>
    <w:pPr>
      <w:ind w:left="1985" w:hanging="1985"/>
    </w:pPr>
  </w:style>
  <w:style w:type="paragraph" w:styleId="TOC7">
    <w:name w:val="toc 7"/>
    <w:basedOn w:val="TOC6"/>
    <w:next w:val="Normal"/>
    <w:uiPriority w:val="39"/>
    <w:rsid w:val="00A32469"/>
    <w:pPr>
      <w:ind w:left="2268" w:hanging="2268"/>
    </w:pPr>
  </w:style>
  <w:style w:type="paragraph" w:customStyle="1" w:styleId="EditorsNote">
    <w:name w:val="Editor's Note"/>
    <w:basedOn w:val="NO"/>
    <w:rsid w:val="00A32469"/>
    <w:rPr>
      <w:color w:val="FF0000"/>
    </w:rPr>
  </w:style>
  <w:style w:type="paragraph" w:customStyle="1" w:styleId="TH">
    <w:name w:val="TH"/>
    <w:basedOn w:val="Normal"/>
    <w:rsid w:val="00A32469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rsid w:val="00A32469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</w:rPr>
  </w:style>
  <w:style w:type="paragraph" w:customStyle="1" w:styleId="ZB">
    <w:name w:val="ZB"/>
    <w:rsid w:val="00A32469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</w:rPr>
  </w:style>
  <w:style w:type="paragraph" w:customStyle="1" w:styleId="ZT">
    <w:name w:val="ZT"/>
    <w:rsid w:val="00A32469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</w:rPr>
  </w:style>
  <w:style w:type="paragraph" w:customStyle="1" w:styleId="ZU">
    <w:name w:val="ZU"/>
    <w:rsid w:val="00A32469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TAN">
    <w:name w:val="TAN"/>
    <w:basedOn w:val="TAL"/>
    <w:rsid w:val="00A32469"/>
    <w:pPr>
      <w:ind w:left="851" w:hanging="851"/>
    </w:pPr>
  </w:style>
  <w:style w:type="paragraph" w:customStyle="1" w:styleId="ZH">
    <w:name w:val="ZH"/>
    <w:rsid w:val="00A32469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TF">
    <w:name w:val="TF"/>
    <w:basedOn w:val="TH"/>
    <w:rsid w:val="00A32469"/>
    <w:pPr>
      <w:keepNext w:val="0"/>
      <w:spacing w:before="0" w:after="240"/>
    </w:pPr>
  </w:style>
  <w:style w:type="paragraph" w:customStyle="1" w:styleId="ZG">
    <w:name w:val="ZG"/>
    <w:rsid w:val="00A32469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B2">
    <w:name w:val="B2"/>
    <w:basedOn w:val="List2"/>
    <w:rsid w:val="00A32469"/>
  </w:style>
  <w:style w:type="paragraph" w:customStyle="1" w:styleId="B3">
    <w:name w:val="B3"/>
    <w:basedOn w:val="List3"/>
    <w:rsid w:val="00A32469"/>
  </w:style>
  <w:style w:type="paragraph" w:customStyle="1" w:styleId="B4">
    <w:name w:val="B4"/>
    <w:basedOn w:val="List4"/>
    <w:rsid w:val="00A32469"/>
  </w:style>
  <w:style w:type="paragraph" w:customStyle="1" w:styleId="B5">
    <w:name w:val="B5"/>
    <w:basedOn w:val="List5"/>
    <w:rsid w:val="00A32469"/>
  </w:style>
  <w:style w:type="paragraph" w:customStyle="1" w:styleId="ZTD">
    <w:name w:val="ZTD"/>
    <w:basedOn w:val="ZB"/>
    <w:rsid w:val="00A32469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A32469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paragraph" w:styleId="Index2">
    <w:name w:val="index 2"/>
    <w:basedOn w:val="Index1"/>
    <w:rsid w:val="00A32469"/>
    <w:pPr>
      <w:ind w:left="284"/>
    </w:pPr>
  </w:style>
  <w:style w:type="paragraph" w:styleId="Index1">
    <w:name w:val="index 1"/>
    <w:basedOn w:val="Normal"/>
    <w:rsid w:val="00A32469"/>
    <w:pPr>
      <w:keepLines/>
      <w:spacing w:after="0"/>
    </w:pPr>
  </w:style>
  <w:style w:type="paragraph" w:styleId="ListNumber2">
    <w:name w:val="List Number 2"/>
    <w:basedOn w:val="ListNumber"/>
    <w:rsid w:val="00A32469"/>
    <w:pPr>
      <w:ind w:left="851"/>
    </w:pPr>
  </w:style>
  <w:style w:type="character" w:styleId="FootnoteReference">
    <w:name w:val="footnote reference"/>
    <w:rsid w:val="00A32469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A32469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A91CF0"/>
    <w:rPr>
      <w:sz w:val="16"/>
    </w:rPr>
  </w:style>
  <w:style w:type="paragraph" w:styleId="ListBullet2">
    <w:name w:val="List Bullet 2"/>
    <w:basedOn w:val="ListBullet"/>
    <w:rsid w:val="00A32469"/>
    <w:pPr>
      <w:ind w:left="851"/>
    </w:pPr>
  </w:style>
  <w:style w:type="paragraph" w:styleId="ListBullet3">
    <w:name w:val="List Bullet 3"/>
    <w:basedOn w:val="ListBullet2"/>
    <w:rsid w:val="00A32469"/>
    <w:pPr>
      <w:ind w:left="1135"/>
    </w:pPr>
  </w:style>
  <w:style w:type="paragraph" w:styleId="ListNumber">
    <w:name w:val="List Number"/>
    <w:basedOn w:val="List"/>
    <w:rsid w:val="00A32469"/>
  </w:style>
  <w:style w:type="paragraph" w:styleId="List2">
    <w:name w:val="List 2"/>
    <w:basedOn w:val="List"/>
    <w:rsid w:val="00A32469"/>
    <w:pPr>
      <w:ind w:left="851"/>
    </w:pPr>
  </w:style>
  <w:style w:type="paragraph" w:styleId="List3">
    <w:name w:val="List 3"/>
    <w:basedOn w:val="List2"/>
    <w:rsid w:val="00A32469"/>
    <w:pPr>
      <w:ind w:left="1135"/>
    </w:pPr>
  </w:style>
  <w:style w:type="paragraph" w:styleId="List4">
    <w:name w:val="List 4"/>
    <w:basedOn w:val="List3"/>
    <w:rsid w:val="00A32469"/>
    <w:pPr>
      <w:ind w:left="1418"/>
    </w:pPr>
  </w:style>
  <w:style w:type="paragraph" w:styleId="List5">
    <w:name w:val="List 5"/>
    <w:basedOn w:val="List4"/>
    <w:rsid w:val="00A32469"/>
    <w:pPr>
      <w:ind w:left="1702"/>
    </w:pPr>
  </w:style>
  <w:style w:type="paragraph" w:styleId="List">
    <w:name w:val="List"/>
    <w:basedOn w:val="Normal"/>
    <w:rsid w:val="00A32469"/>
    <w:pPr>
      <w:ind w:left="568" w:hanging="284"/>
    </w:pPr>
  </w:style>
  <w:style w:type="paragraph" w:styleId="ListBullet">
    <w:name w:val="List Bullet"/>
    <w:basedOn w:val="List"/>
    <w:rsid w:val="00A32469"/>
  </w:style>
  <w:style w:type="paragraph" w:styleId="ListBullet4">
    <w:name w:val="List Bullet 4"/>
    <w:basedOn w:val="ListBullet3"/>
    <w:rsid w:val="00A32469"/>
    <w:pPr>
      <w:ind w:left="1418"/>
    </w:pPr>
  </w:style>
  <w:style w:type="paragraph" w:styleId="ListBullet5">
    <w:name w:val="List Bullet 5"/>
    <w:basedOn w:val="ListBullet4"/>
    <w:rsid w:val="00A32469"/>
    <w:pPr>
      <w:ind w:left="1702"/>
    </w:pPr>
  </w:style>
  <w:style w:type="paragraph" w:styleId="Revision">
    <w:name w:val="Revision"/>
    <w:hidden/>
    <w:uiPriority w:val="99"/>
    <w:semiHidden/>
    <w:rsid w:val="00DE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rcarol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B38D-0875-4B64-A763-F431721A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125</TotalTime>
  <Pages>119</Pages>
  <Words>54410</Words>
  <Characters>310138</Characters>
  <Application>Microsoft Office Word</Application>
  <DocSecurity>0</DocSecurity>
  <Lines>2584</Lines>
  <Paragraphs>727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363821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MCC</cp:lastModifiedBy>
  <cp:revision>59</cp:revision>
  <cp:lastPrinted>2019-02-25T14:05:00Z</cp:lastPrinted>
  <dcterms:created xsi:type="dcterms:W3CDTF">2020-09-16T08:21:00Z</dcterms:created>
  <dcterms:modified xsi:type="dcterms:W3CDTF">2023-06-30T19:25:00Z</dcterms:modified>
</cp:coreProperties>
</file>