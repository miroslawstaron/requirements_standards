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503D6" w14:textId="7905DF6B" w:rsidR="00B85BE1" w:rsidRPr="001369BC" w:rsidRDefault="00B85BE1" w:rsidP="009B54AE">
      <w:pPr>
        <w:pStyle w:val="ZA"/>
        <w:framePr w:wrap="notBeside"/>
      </w:pPr>
      <w:bookmarkStart w:id="0" w:name="page1"/>
      <w:r w:rsidRPr="001369BC">
        <w:rPr>
          <w:sz w:val="64"/>
        </w:rPr>
        <w:t xml:space="preserve">3GPP TS 32.295 </w:t>
      </w:r>
      <w:r w:rsidR="00F46EAE" w:rsidRPr="001369BC">
        <w:t>V</w:t>
      </w:r>
      <w:r w:rsidR="00964D03">
        <w:t>18.0.0</w:t>
      </w:r>
      <w:r w:rsidR="00EF1CAF" w:rsidRPr="001369BC">
        <w:t xml:space="preserve"> </w:t>
      </w:r>
      <w:r w:rsidRPr="001369BC">
        <w:rPr>
          <w:sz w:val="32"/>
        </w:rPr>
        <w:t>(</w:t>
      </w:r>
      <w:r w:rsidR="00964D03">
        <w:rPr>
          <w:sz w:val="32"/>
        </w:rPr>
        <w:t>2024-04</w:t>
      </w:r>
      <w:r w:rsidRPr="001369BC">
        <w:rPr>
          <w:sz w:val="32"/>
        </w:rPr>
        <w:t>)</w:t>
      </w:r>
    </w:p>
    <w:p w14:paraId="58A0EC40" w14:textId="77777777" w:rsidR="00B85BE1" w:rsidRPr="001369BC" w:rsidRDefault="00B85BE1">
      <w:pPr>
        <w:pStyle w:val="ZB"/>
        <w:framePr w:wrap="notBeside"/>
      </w:pPr>
      <w:r w:rsidRPr="001369BC">
        <w:t>Technical Specification</w:t>
      </w:r>
    </w:p>
    <w:p w14:paraId="30944657" w14:textId="77777777" w:rsidR="00B85BE1" w:rsidRPr="001369BC" w:rsidRDefault="00B85BE1">
      <w:pPr>
        <w:pStyle w:val="ZT"/>
        <w:framePr w:wrap="notBeside"/>
      </w:pPr>
      <w:r w:rsidRPr="001369BC">
        <w:t>3rd Generation Partnership Project;</w:t>
      </w:r>
    </w:p>
    <w:p w14:paraId="435B5172" w14:textId="77777777" w:rsidR="00B85BE1" w:rsidRPr="001369BC" w:rsidRDefault="00B85BE1">
      <w:pPr>
        <w:pStyle w:val="ZT"/>
        <w:framePr w:wrap="notBeside"/>
      </w:pPr>
      <w:r w:rsidRPr="001369BC">
        <w:t>Technical Specification Group Services and System Aspects;</w:t>
      </w:r>
    </w:p>
    <w:p w14:paraId="21505417" w14:textId="77777777" w:rsidR="00B85BE1" w:rsidRPr="001369BC" w:rsidRDefault="00B85BE1">
      <w:pPr>
        <w:pStyle w:val="ZT"/>
        <w:framePr w:wrap="notBeside"/>
      </w:pPr>
      <w:r w:rsidRPr="001369BC">
        <w:t>Telecommunication management;</w:t>
      </w:r>
      <w:r w:rsidRPr="001369BC">
        <w:br/>
        <w:t xml:space="preserve"> Charging management;</w:t>
      </w:r>
    </w:p>
    <w:p w14:paraId="21B6A962" w14:textId="77777777" w:rsidR="00B85BE1" w:rsidRPr="001369BC" w:rsidRDefault="00B85BE1">
      <w:pPr>
        <w:pStyle w:val="ZT"/>
        <w:framePr w:wrap="notBeside"/>
      </w:pPr>
      <w:r w:rsidRPr="001369BC">
        <w:t>Charging Data Record (CDR) transfer</w:t>
      </w:r>
    </w:p>
    <w:p w14:paraId="778CE2D3" w14:textId="77777777" w:rsidR="00B85BE1" w:rsidRPr="00306BDA" w:rsidRDefault="00B85BE1">
      <w:pPr>
        <w:pStyle w:val="ZT"/>
        <w:framePr w:wrap="notBeside"/>
        <w:rPr>
          <w:rStyle w:val="ZGSM"/>
        </w:rPr>
      </w:pPr>
      <w:r w:rsidRPr="00306BDA">
        <w:rPr>
          <w:rStyle w:val="ZGSM"/>
        </w:rPr>
        <w:t>(Release</w:t>
      </w:r>
      <w:r w:rsidR="00964D03">
        <w:rPr>
          <w:rStyle w:val="ZGSM"/>
        </w:rPr>
        <w:t xml:space="preserve"> 18</w:t>
      </w:r>
      <w:r w:rsidRPr="00306BDA">
        <w:rPr>
          <w:rStyle w:val="ZGSM"/>
        </w:rPr>
        <w:t>)</w:t>
      </w:r>
    </w:p>
    <w:bookmarkStart w:id="1" w:name="_MON_1684549432"/>
    <w:bookmarkEnd w:id="1"/>
    <w:bookmarkStart w:id="2" w:name="_MON_1684549432"/>
    <w:bookmarkEnd w:id="2"/>
    <w:p w14:paraId="72E6AAC4" w14:textId="0878218D" w:rsidR="0043239C" w:rsidRPr="00235394" w:rsidRDefault="00FF50E0" w:rsidP="0043239C">
      <w:pPr>
        <w:pStyle w:val="ZU"/>
        <w:framePr w:wrap="notBeside"/>
        <w:tabs>
          <w:tab w:val="right" w:pos="10206"/>
        </w:tabs>
        <w:jc w:val="left"/>
      </w:pPr>
      <w:r w:rsidRPr="00FF50E0">
        <w:rPr>
          <w:i/>
        </w:rPr>
        <w:object w:dxaOrig="2026" w:dyaOrig="1251" w14:anchorId="2543D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78.9pt" o:ole="">
            <v:imagedata r:id="rId8" o:title=""/>
          </v:shape>
          <o:OLEObject Type="Embed" ProgID="Word.Picture.8" ShapeID="_x0000_i1025" DrawAspect="Content" ObjectID="_1784550325" r:id="rId9"/>
        </w:object>
      </w:r>
      <w:r w:rsidR="0043239C" w:rsidRPr="00235394">
        <w:rPr>
          <w:color w:val="0000FF"/>
        </w:rPr>
        <w:tab/>
      </w:r>
      <w:r w:rsidR="008329B4" w:rsidRPr="00235394">
        <w:drawing>
          <wp:inline distT="0" distB="0" distL="0" distR="0" wp14:anchorId="35A4ECB2" wp14:editId="6EB748FE">
            <wp:extent cx="1626870" cy="94869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p>
    <w:p w14:paraId="1632139F" w14:textId="77777777" w:rsidR="00B85BE1" w:rsidRPr="001369BC" w:rsidRDefault="00B85BE1">
      <w:pPr>
        <w:framePr w:h="1636" w:hRule="exact" w:wrap="notBeside" w:vAnchor="page" w:hAnchor="margin" w:y="15121"/>
        <w:jc w:val="both"/>
        <w:rPr>
          <w:sz w:val="16"/>
        </w:rPr>
      </w:pPr>
      <w:r w:rsidRPr="001369BC">
        <w:rPr>
          <w:sz w:val="16"/>
        </w:rPr>
        <w:t>The present document has been developed within the 3</w:t>
      </w:r>
      <w:r w:rsidRPr="001369BC">
        <w:rPr>
          <w:sz w:val="16"/>
          <w:vertAlign w:val="superscript"/>
        </w:rPr>
        <w:t>rd</w:t>
      </w:r>
      <w:r w:rsidRPr="001369BC">
        <w:rPr>
          <w:sz w:val="16"/>
        </w:rPr>
        <w:t xml:space="preserve"> Generation Partnership Project (3GPP</w:t>
      </w:r>
      <w:r w:rsidRPr="001369BC">
        <w:rPr>
          <w:sz w:val="16"/>
          <w:vertAlign w:val="superscript"/>
        </w:rPr>
        <w:t xml:space="preserve"> TM</w:t>
      </w:r>
      <w:r w:rsidRPr="001369BC">
        <w:rPr>
          <w:sz w:val="16"/>
        </w:rPr>
        <w:t xml:space="preserve">) and may be further elaborated for the purposes of 3GPP. </w:t>
      </w:r>
      <w:r w:rsidRPr="001369BC">
        <w:rPr>
          <w:sz w:val="16"/>
        </w:rPr>
        <w:br/>
        <w:t>The present document has not been subject to any approval process by the 3GPP</w:t>
      </w:r>
      <w:r w:rsidRPr="001369BC">
        <w:rPr>
          <w:sz w:val="16"/>
          <w:vertAlign w:val="superscript"/>
        </w:rPr>
        <w:t xml:space="preserve"> </w:t>
      </w:r>
      <w:r w:rsidRPr="001369BC">
        <w:rPr>
          <w:sz w:val="16"/>
        </w:rPr>
        <w:t>Organizational Partners and shall not be implemented.</w:t>
      </w:r>
      <w:r w:rsidRPr="001369BC">
        <w:rPr>
          <w:sz w:val="16"/>
        </w:rPr>
        <w:tab/>
        <w:t xml:space="preserve"> </w:t>
      </w:r>
      <w:r w:rsidRPr="001369BC">
        <w:rPr>
          <w:sz w:val="16"/>
        </w:rPr>
        <w:br/>
        <w:t>This Specification is provided for future development work within 3GPP</w:t>
      </w:r>
      <w:r w:rsidRPr="001369BC">
        <w:rPr>
          <w:sz w:val="16"/>
          <w:vertAlign w:val="superscript"/>
        </w:rPr>
        <w:t xml:space="preserve"> </w:t>
      </w:r>
      <w:r w:rsidRPr="001369BC">
        <w:rPr>
          <w:sz w:val="16"/>
        </w:rPr>
        <w:t>only. The Organizational Partners accept no liability for any use of this Specification.</w:t>
      </w:r>
      <w:r w:rsidRPr="001369BC">
        <w:rPr>
          <w:sz w:val="16"/>
        </w:rPr>
        <w:br/>
        <w:t>Specifications and reports for implementation of the 3GPP</w:t>
      </w:r>
      <w:r w:rsidRPr="001369BC">
        <w:rPr>
          <w:sz w:val="16"/>
          <w:vertAlign w:val="superscript"/>
        </w:rPr>
        <w:t xml:space="preserve"> TM</w:t>
      </w:r>
      <w:r w:rsidRPr="001369BC">
        <w:rPr>
          <w:sz w:val="16"/>
        </w:rPr>
        <w:t xml:space="preserve"> system should be obtained via the 3GPP Organizational Partners' Publications Offices.</w:t>
      </w:r>
    </w:p>
    <w:p w14:paraId="1A277C54" w14:textId="77777777" w:rsidR="00B85BE1" w:rsidRPr="001369BC" w:rsidRDefault="00B85BE1">
      <w:pPr>
        <w:pStyle w:val="ZV"/>
        <w:framePr w:wrap="notBeside"/>
      </w:pPr>
    </w:p>
    <w:p w14:paraId="77D95384" w14:textId="77777777" w:rsidR="00B85BE1" w:rsidRPr="001369BC" w:rsidRDefault="00B85BE1"/>
    <w:bookmarkEnd w:id="0"/>
    <w:p w14:paraId="6765E736" w14:textId="77777777" w:rsidR="00B85BE1" w:rsidRPr="001369BC" w:rsidRDefault="00B85BE1">
      <w:pPr>
        <w:sectPr w:rsidR="00B85BE1" w:rsidRPr="001369BC">
          <w:footnotePr>
            <w:numRestart w:val="eachSect"/>
          </w:footnotePr>
          <w:pgSz w:w="11907" w:h="16840"/>
          <w:pgMar w:top="2268" w:right="851" w:bottom="10773" w:left="851" w:header="0" w:footer="0" w:gutter="0"/>
          <w:cols w:space="720"/>
        </w:sectPr>
      </w:pPr>
    </w:p>
    <w:p w14:paraId="4B63F0FC" w14:textId="77777777" w:rsidR="00B85BE1" w:rsidRPr="001369BC" w:rsidRDefault="00B85BE1">
      <w:bookmarkStart w:id="3" w:name="page2"/>
    </w:p>
    <w:p w14:paraId="5420E2BD" w14:textId="77777777" w:rsidR="00B85BE1" w:rsidRPr="001369BC" w:rsidRDefault="00B85BE1">
      <w:pPr>
        <w:pStyle w:val="FP"/>
        <w:framePr w:wrap="notBeside" w:hAnchor="margin" w:y="1419"/>
        <w:pBdr>
          <w:bottom w:val="single" w:sz="6" w:space="1" w:color="auto"/>
        </w:pBdr>
        <w:spacing w:before="240"/>
        <w:ind w:left="2835" w:right="2835"/>
        <w:jc w:val="center"/>
      </w:pPr>
      <w:r w:rsidRPr="001369BC">
        <w:t>Keywords</w:t>
      </w:r>
    </w:p>
    <w:p w14:paraId="0CA75BC8" w14:textId="77777777" w:rsidR="00B85BE1" w:rsidRPr="001369BC" w:rsidRDefault="000B66F8">
      <w:pPr>
        <w:pStyle w:val="FP"/>
        <w:framePr w:wrap="notBeside" w:hAnchor="margin" w:y="1419"/>
        <w:ind w:left="2835" w:right="2835"/>
        <w:jc w:val="center"/>
        <w:rPr>
          <w:rFonts w:ascii="Arial" w:hAnsi="Arial"/>
          <w:color w:val="993300"/>
          <w:sz w:val="18"/>
        </w:rPr>
      </w:pPr>
      <w:r w:rsidRPr="000B66F8">
        <w:rPr>
          <w:rFonts w:ascii="Arial" w:hAnsi="Arial" w:cs="Arial"/>
          <w:sz w:val="18"/>
          <w:szCs w:val="18"/>
        </w:rPr>
        <w:t>charging, management, protocol, GTP</w:t>
      </w:r>
    </w:p>
    <w:p w14:paraId="0B78C972" w14:textId="77777777" w:rsidR="00B85BE1" w:rsidRPr="001369BC" w:rsidRDefault="00B85BE1"/>
    <w:p w14:paraId="33D4E053" w14:textId="77777777" w:rsidR="00B85BE1" w:rsidRPr="001369BC" w:rsidRDefault="00B85BE1">
      <w:pPr>
        <w:pStyle w:val="FP"/>
        <w:framePr w:wrap="notBeside" w:hAnchor="margin" w:yAlign="center"/>
        <w:spacing w:after="240"/>
        <w:ind w:left="2835" w:right="2835"/>
        <w:jc w:val="center"/>
        <w:rPr>
          <w:rFonts w:ascii="Arial" w:hAnsi="Arial"/>
          <w:b/>
          <w:i/>
        </w:rPr>
      </w:pPr>
      <w:r w:rsidRPr="001369BC">
        <w:rPr>
          <w:rFonts w:ascii="Arial" w:hAnsi="Arial"/>
          <w:b/>
          <w:i/>
        </w:rPr>
        <w:t>3GPP</w:t>
      </w:r>
    </w:p>
    <w:p w14:paraId="08AE95B1" w14:textId="77777777" w:rsidR="00B85BE1" w:rsidRPr="001369BC" w:rsidRDefault="00B85BE1">
      <w:pPr>
        <w:pStyle w:val="FP"/>
        <w:framePr w:wrap="notBeside" w:hAnchor="margin" w:yAlign="center"/>
        <w:pBdr>
          <w:bottom w:val="single" w:sz="6" w:space="1" w:color="auto"/>
        </w:pBdr>
        <w:ind w:left="2835" w:right="2835"/>
        <w:jc w:val="center"/>
      </w:pPr>
      <w:r w:rsidRPr="001369BC">
        <w:t>Postal address</w:t>
      </w:r>
    </w:p>
    <w:p w14:paraId="2CB149FE" w14:textId="77777777" w:rsidR="00B85BE1" w:rsidRPr="001369BC" w:rsidRDefault="00B85BE1">
      <w:pPr>
        <w:pStyle w:val="FP"/>
        <w:framePr w:wrap="notBeside" w:hAnchor="margin" w:yAlign="center"/>
        <w:ind w:left="2835" w:right="2835"/>
        <w:jc w:val="center"/>
        <w:rPr>
          <w:rFonts w:ascii="Arial" w:hAnsi="Arial"/>
          <w:sz w:val="18"/>
        </w:rPr>
      </w:pPr>
    </w:p>
    <w:p w14:paraId="287072F0" w14:textId="77777777" w:rsidR="00B85BE1" w:rsidRPr="00EF1CAF" w:rsidRDefault="00B85BE1">
      <w:pPr>
        <w:pStyle w:val="FP"/>
        <w:framePr w:wrap="notBeside" w:hAnchor="margin" w:yAlign="center"/>
        <w:pBdr>
          <w:bottom w:val="single" w:sz="6" w:space="1" w:color="auto"/>
        </w:pBdr>
        <w:spacing w:before="240"/>
        <w:ind w:left="2835" w:right="2835"/>
        <w:jc w:val="center"/>
        <w:rPr>
          <w:lang w:val="fr-FR"/>
        </w:rPr>
      </w:pPr>
      <w:r w:rsidRPr="00EF1CAF">
        <w:rPr>
          <w:lang w:val="fr-FR"/>
        </w:rPr>
        <w:t>3GPP support office address</w:t>
      </w:r>
    </w:p>
    <w:p w14:paraId="7CF6169C" w14:textId="77777777" w:rsidR="00B85BE1" w:rsidRPr="00EF1CAF" w:rsidRDefault="00B85BE1">
      <w:pPr>
        <w:pStyle w:val="FP"/>
        <w:framePr w:wrap="notBeside" w:hAnchor="margin" w:yAlign="center"/>
        <w:ind w:left="2835" w:right="2835"/>
        <w:jc w:val="center"/>
        <w:rPr>
          <w:rFonts w:ascii="Arial" w:hAnsi="Arial"/>
          <w:sz w:val="18"/>
          <w:lang w:val="fr-FR"/>
        </w:rPr>
      </w:pPr>
      <w:r w:rsidRPr="00EF1CAF">
        <w:rPr>
          <w:rFonts w:ascii="Arial" w:hAnsi="Arial"/>
          <w:sz w:val="18"/>
          <w:lang w:val="fr-FR"/>
        </w:rPr>
        <w:t>650 Route des Lucioles - Sophia Antipolis</w:t>
      </w:r>
    </w:p>
    <w:p w14:paraId="07CE4C12" w14:textId="77777777" w:rsidR="00B85BE1" w:rsidRPr="00EF1CAF" w:rsidRDefault="00B85BE1">
      <w:pPr>
        <w:pStyle w:val="FP"/>
        <w:framePr w:wrap="notBeside" w:hAnchor="margin" w:yAlign="center"/>
        <w:ind w:left="2835" w:right="2835"/>
        <w:jc w:val="center"/>
        <w:rPr>
          <w:rFonts w:ascii="Arial" w:hAnsi="Arial"/>
          <w:sz w:val="18"/>
          <w:lang w:val="fr-FR"/>
        </w:rPr>
      </w:pPr>
      <w:r w:rsidRPr="00EF1CAF">
        <w:rPr>
          <w:rFonts w:ascii="Arial" w:hAnsi="Arial"/>
          <w:sz w:val="18"/>
          <w:lang w:val="fr-FR"/>
        </w:rPr>
        <w:t>Valbonne - FRANCE</w:t>
      </w:r>
    </w:p>
    <w:p w14:paraId="10490983" w14:textId="77777777" w:rsidR="00B85BE1" w:rsidRPr="001369BC" w:rsidRDefault="00B85BE1">
      <w:pPr>
        <w:pStyle w:val="FP"/>
        <w:framePr w:wrap="notBeside" w:hAnchor="margin" w:yAlign="center"/>
        <w:spacing w:after="20"/>
        <w:ind w:left="2835" w:right="2835"/>
        <w:jc w:val="center"/>
        <w:rPr>
          <w:rFonts w:ascii="Arial" w:hAnsi="Arial"/>
          <w:sz w:val="18"/>
        </w:rPr>
      </w:pPr>
      <w:r w:rsidRPr="001369BC">
        <w:rPr>
          <w:rFonts w:ascii="Arial" w:hAnsi="Arial"/>
          <w:sz w:val="18"/>
        </w:rPr>
        <w:t>Tel.: +33 4 92 94 42 00 Fax: +33 4 93 65 47 16</w:t>
      </w:r>
    </w:p>
    <w:p w14:paraId="5CFE9831" w14:textId="77777777" w:rsidR="00B85BE1" w:rsidRPr="001369BC" w:rsidRDefault="00B85BE1">
      <w:pPr>
        <w:pStyle w:val="FP"/>
        <w:framePr w:wrap="notBeside" w:hAnchor="margin" w:yAlign="center"/>
        <w:pBdr>
          <w:bottom w:val="single" w:sz="6" w:space="1" w:color="auto"/>
        </w:pBdr>
        <w:spacing w:before="240"/>
        <w:ind w:left="2835" w:right="2835"/>
        <w:jc w:val="center"/>
      </w:pPr>
      <w:r w:rsidRPr="001369BC">
        <w:t>Internet</w:t>
      </w:r>
    </w:p>
    <w:p w14:paraId="2E217315" w14:textId="77777777" w:rsidR="00B85BE1" w:rsidRPr="001369BC" w:rsidRDefault="00B85BE1">
      <w:pPr>
        <w:pStyle w:val="FP"/>
        <w:framePr w:wrap="notBeside" w:hAnchor="margin" w:yAlign="center"/>
        <w:ind w:left="2835" w:right="2835"/>
        <w:jc w:val="center"/>
        <w:rPr>
          <w:rFonts w:ascii="Arial" w:hAnsi="Arial"/>
          <w:sz w:val="18"/>
        </w:rPr>
      </w:pPr>
      <w:r w:rsidRPr="001369BC">
        <w:rPr>
          <w:rFonts w:ascii="Arial" w:hAnsi="Arial"/>
          <w:sz w:val="18"/>
        </w:rPr>
        <w:t>http://www.3gpp.org</w:t>
      </w:r>
    </w:p>
    <w:p w14:paraId="5448B9F4" w14:textId="77777777" w:rsidR="00B85BE1" w:rsidRPr="001369BC" w:rsidRDefault="00B85BE1"/>
    <w:p w14:paraId="0512B0DE" w14:textId="77777777" w:rsidR="00B85BE1" w:rsidRPr="001369BC" w:rsidRDefault="00B85BE1">
      <w:pPr>
        <w:pStyle w:val="FP"/>
        <w:framePr w:h="3057" w:hRule="exact" w:wrap="notBeside" w:vAnchor="page" w:hAnchor="margin" w:y="12605"/>
        <w:pBdr>
          <w:bottom w:val="single" w:sz="6" w:space="1" w:color="auto"/>
        </w:pBdr>
        <w:spacing w:after="240"/>
        <w:jc w:val="center"/>
        <w:rPr>
          <w:rFonts w:ascii="Arial" w:hAnsi="Arial"/>
          <w:b/>
          <w:i/>
          <w:noProof/>
        </w:rPr>
      </w:pPr>
      <w:r w:rsidRPr="001369BC">
        <w:rPr>
          <w:rFonts w:ascii="Arial" w:hAnsi="Arial"/>
          <w:b/>
          <w:i/>
          <w:noProof/>
        </w:rPr>
        <w:t>Copyright Notification</w:t>
      </w:r>
    </w:p>
    <w:p w14:paraId="3917E55A" w14:textId="77777777" w:rsidR="00B85BE1" w:rsidRPr="001369BC" w:rsidRDefault="00B85BE1">
      <w:pPr>
        <w:pStyle w:val="FP"/>
        <w:framePr w:h="3057" w:hRule="exact" w:wrap="notBeside" w:vAnchor="page" w:hAnchor="margin" w:y="12605"/>
        <w:jc w:val="center"/>
        <w:rPr>
          <w:noProof/>
        </w:rPr>
      </w:pPr>
      <w:r w:rsidRPr="001369BC">
        <w:rPr>
          <w:noProof/>
        </w:rPr>
        <w:t>No part may be reproduced except as authorized by written permission.</w:t>
      </w:r>
      <w:r w:rsidRPr="001369BC">
        <w:rPr>
          <w:noProof/>
        </w:rPr>
        <w:br/>
        <w:t>The copyright and the foregoing restriction extend to reproduction in all media.</w:t>
      </w:r>
    </w:p>
    <w:p w14:paraId="64C68A14" w14:textId="77777777" w:rsidR="00B85BE1" w:rsidRPr="001369BC" w:rsidRDefault="00B85BE1">
      <w:pPr>
        <w:pStyle w:val="FP"/>
        <w:framePr w:h="3057" w:hRule="exact" w:wrap="notBeside" w:vAnchor="page" w:hAnchor="margin" w:y="12605"/>
        <w:jc w:val="center"/>
        <w:rPr>
          <w:noProof/>
        </w:rPr>
      </w:pPr>
    </w:p>
    <w:p w14:paraId="2FAC200C" w14:textId="77777777" w:rsidR="00B85BE1" w:rsidRPr="001369BC" w:rsidRDefault="00B85BE1" w:rsidP="009B54AE">
      <w:pPr>
        <w:pStyle w:val="FP"/>
        <w:framePr w:h="3057" w:hRule="exact" w:wrap="notBeside" w:vAnchor="page" w:hAnchor="margin" w:y="12605"/>
        <w:jc w:val="center"/>
        <w:rPr>
          <w:noProof/>
          <w:sz w:val="18"/>
        </w:rPr>
      </w:pPr>
      <w:r w:rsidRPr="001369BC">
        <w:rPr>
          <w:noProof/>
          <w:sz w:val="18"/>
        </w:rPr>
        <w:t>©</w:t>
      </w:r>
      <w:r w:rsidR="00964D03">
        <w:rPr>
          <w:noProof/>
          <w:sz w:val="18"/>
        </w:rPr>
        <w:t xml:space="preserve"> 2024</w:t>
      </w:r>
      <w:r w:rsidRPr="001369BC">
        <w:rPr>
          <w:noProof/>
          <w:sz w:val="18"/>
        </w:rPr>
        <w:t xml:space="preserve">, 3GPP Organizational Partners (ARIB, ATIS, CCSA, ETSI, </w:t>
      </w:r>
      <w:r w:rsidR="00FA6ED8">
        <w:rPr>
          <w:noProof/>
          <w:sz w:val="18"/>
        </w:rPr>
        <w:t xml:space="preserve">TSDSI, </w:t>
      </w:r>
      <w:r w:rsidRPr="001369BC">
        <w:rPr>
          <w:noProof/>
          <w:sz w:val="18"/>
        </w:rPr>
        <w:t>TTA, TTC).</w:t>
      </w:r>
      <w:bookmarkStart w:id="4" w:name="copyrightaddon"/>
      <w:bookmarkEnd w:id="4"/>
    </w:p>
    <w:p w14:paraId="79562CB8" w14:textId="77777777" w:rsidR="00B85BE1" w:rsidRPr="001369BC" w:rsidRDefault="00B85BE1">
      <w:pPr>
        <w:pStyle w:val="FP"/>
        <w:framePr w:h="3057" w:hRule="exact" w:wrap="notBeside" w:vAnchor="page" w:hAnchor="margin" w:y="12605"/>
        <w:jc w:val="center"/>
        <w:rPr>
          <w:noProof/>
          <w:sz w:val="18"/>
        </w:rPr>
      </w:pPr>
      <w:r w:rsidRPr="001369BC">
        <w:rPr>
          <w:noProof/>
          <w:sz w:val="18"/>
        </w:rPr>
        <w:t>All rights reserved.</w:t>
      </w:r>
      <w:r w:rsidRPr="001369BC">
        <w:rPr>
          <w:noProof/>
          <w:sz w:val="18"/>
        </w:rPr>
        <w:br/>
      </w:r>
    </w:p>
    <w:p w14:paraId="79FE902B" w14:textId="77777777" w:rsidR="00B85BE1" w:rsidRPr="001369BC" w:rsidRDefault="00B85BE1">
      <w:pPr>
        <w:pStyle w:val="FP"/>
        <w:framePr w:h="3057" w:hRule="exact" w:wrap="notBeside" w:vAnchor="page" w:hAnchor="margin" w:y="12605"/>
        <w:rPr>
          <w:noProof/>
          <w:sz w:val="18"/>
        </w:rPr>
      </w:pPr>
      <w:r w:rsidRPr="001369BC">
        <w:rPr>
          <w:noProof/>
          <w:sz w:val="18"/>
        </w:rPr>
        <w:t>UMTS™ is a Trade Mark of ETSI registered for the benefit of its members</w:t>
      </w:r>
    </w:p>
    <w:p w14:paraId="35EDAF3E" w14:textId="77777777" w:rsidR="00B85BE1" w:rsidRPr="001369BC" w:rsidRDefault="00B85BE1">
      <w:pPr>
        <w:pStyle w:val="FP"/>
        <w:framePr w:h="3057" w:hRule="exact" w:wrap="notBeside" w:vAnchor="page" w:hAnchor="margin" w:y="12605"/>
        <w:rPr>
          <w:noProof/>
          <w:sz w:val="18"/>
        </w:rPr>
      </w:pPr>
      <w:r w:rsidRPr="001369BC">
        <w:rPr>
          <w:noProof/>
          <w:sz w:val="18"/>
        </w:rPr>
        <w:t>3GPP™ is a Trade Mark of ETSI registered for the benefit of its Members and of the 3GPP Organizational Partners</w:t>
      </w:r>
      <w:r w:rsidRPr="001369BC">
        <w:rPr>
          <w:noProof/>
          <w:sz w:val="18"/>
        </w:rPr>
        <w:br/>
        <w:t>LTE™ is a Trade Mark of ETSI registered for the benefit of its Members and of the 3GPP Organizational Partners</w:t>
      </w:r>
    </w:p>
    <w:p w14:paraId="7A68AD78" w14:textId="77777777" w:rsidR="00B85BE1" w:rsidRPr="001369BC" w:rsidRDefault="00B85BE1">
      <w:pPr>
        <w:pStyle w:val="FP"/>
        <w:framePr w:h="3057" w:hRule="exact" w:wrap="notBeside" w:vAnchor="page" w:hAnchor="margin" w:y="12605"/>
        <w:rPr>
          <w:noProof/>
          <w:sz w:val="18"/>
        </w:rPr>
      </w:pPr>
      <w:r w:rsidRPr="001369BC">
        <w:rPr>
          <w:noProof/>
          <w:sz w:val="18"/>
        </w:rPr>
        <w:t>GSM® and the GSM logo are registered and owned by the GSM Association</w:t>
      </w:r>
    </w:p>
    <w:p w14:paraId="1CD3CD88" w14:textId="77777777" w:rsidR="00B85BE1" w:rsidRPr="001369BC" w:rsidRDefault="00B85BE1"/>
    <w:bookmarkEnd w:id="3"/>
    <w:p w14:paraId="0480947B" w14:textId="77777777" w:rsidR="00B85BE1" w:rsidRPr="001369BC" w:rsidRDefault="00B85BE1">
      <w:pPr>
        <w:pStyle w:val="TT"/>
      </w:pPr>
      <w:r w:rsidRPr="001369BC">
        <w:br w:type="page"/>
      </w:r>
      <w:r w:rsidRPr="001369BC">
        <w:lastRenderedPageBreak/>
        <w:t>Contents</w:t>
      </w:r>
    </w:p>
    <w:p w14:paraId="53CCDD64" w14:textId="77777777" w:rsidR="001369BC" w:rsidRDefault="001369BC">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_Toc393288174 \h </w:instrText>
      </w:r>
      <w:r>
        <w:fldChar w:fldCharType="separate"/>
      </w:r>
      <w:r>
        <w:t>5</w:t>
      </w:r>
      <w:r>
        <w:fldChar w:fldCharType="end"/>
      </w:r>
    </w:p>
    <w:p w14:paraId="755633B2" w14:textId="77777777" w:rsidR="001369BC" w:rsidRDefault="001369BC">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_Toc393288175 \h </w:instrText>
      </w:r>
      <w:r>
        <w:fldChar w:fldCharType="separate"/>
      </w:r>
      <w:r>
        <w:t>6</w:t>
      </w:r>
      <w:r>
        <w:fldChar w:fldCharType="end"/>
      </w:r>
    </w:p>
    <w:p w14:paraId="070A22DD" w14:textId="77777777" w:rsidR="001369BC" w:rsidRDefault="001369BC">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_Toc393288176 \h </w:instrText>
      </w:r>
      <w:r>
        <w:fldChar w:fldCharType="separate"/>
      </w:r>
      <w:r>
        <w:t>6</w:t>
      </w:r>
      <w:r>
        <w:fldChar w:fldCharType="end"/>
      </w:r>
    </w:p>
    <w:p w14:paraId="2AE81AAE" w14:textId="77777777" w:rsidR="001369BC" w:rsidRDefault="001369BC">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_Toc393288177 \h </w:instrText>
      </w:r>
      <w:r>
        <w:fldChar w:fldCharType="separate"/>
      </w:r>
      <w:r>
        <w:t>7</w:t>
      </w:r>
      <w:r>
        <w:fldChar w:fldCharType="end"/>
      </w:r>
    </w:p>
    <w:p w14:paraId="25544700" w14:textId="77777777" w:rsidR="001369BC" w:rsidRDefault="001369BC">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_Toc393288178 \h </w:instrText>
      </w:r>
      <w:r>
        <w:fldChar w:fldCharType="separate"/>
      </w:r>
      <w:r>
        <w:t>7</w:t>
      </w:r>
      <w:r>
        <w:fldChar w:fldCharType="end"/>
      </w:r>
    </w:p>
    <w:p w14:paraId="2D3490E9" w14:textId="77777777" w:rsidR="001369BC" w:rsidRDefault="001369BC">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_Toc393288179 \h </w:instrText>
      </w:r>
      <w:r>
        <w:fldChar w:fldCharType="separate"/>
      </w:r>
      <w:r>
        <w:t>9</w:t>
      </w:r>
      <w:r>
        <w:fldChar w:fldCharType="end"/>
      </w:r>
    </w:p>
    <w:p w14:paraId="54A8002D" w14:textId="77777777" w:rsidR="001369BC" w:rsidRDefault="001369BC">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_Toc393288180 \h </w:instrText>
      </w:r>
      <w:r>
        <w:fldChar w:fldCharType="separate"/>
      </w:r>
      <w:r>
        <w:t>10</w:t>
      </w:r>
      <w:r>
        <w:fldChar w:fldCharType="end"/>
      </w:r>
    </w:p>
    <w:p w14:paraId="4C1BADC4" w14:textId="77777777" w:rsidR="001369BC" w:rsidRDefault="001369BC">
      <w:pPr>
        <w:pStyle w:val="TOC1"/>
        <w:rPr>
          <w:rFonts w:ascii="Calibri" w:hAnsi="Calibri"/>
          <w:szCs w:val="22"/>
          <w:lang w:val="en-US"/>
        </w:rPr>
      </w:pPr>
      <w:r>
        <w:t>4</w:t>
      </w:r>
      <w:r>
        <w:rPr>
          <w:rFonts w:ascii="Calibri" w:hAnsi="Calibri"/>
          <w:szCs w:val="22"/>
          <w:lang w:val="en-US"/>
        </w:rPr>
        <w:tab/>
      </w:r>
      <w:r>
        <w:t>Architecture considerations</w:t>
      </w:r>
      <w:r>
        <w:tab/>
      </w:r>
      <w:r>
        <w:fldChar w:fldCharType="begin" w:fldLock="1"/>
      </w:r>
      <w:r>
        <w:instrText xml:space="preserve"> PAGEREF _Toc393288181 \h </w:instrText>
      </w:r>
      <w:r>
        <w:fldChar w:fldCharType="separate"/>
      </w:r>
      <w:r>
        <w:t>11</w:t>
      </w:r>
      <w:r>
        <w:fldChar w:fldCharType="end"/>
      </w:r>
    </w:p>
    <w:p w14:paraId="5CE615DD" w14:textId="77777777" w:rsidR="001369BC" w:rsidRDefault="001369BC">
      <w:pPr>
        <w:pStyle w:val="TOC2"/>
        <w:rPr>
          <w:rFonts w:ascii="Calibri" w:hAnsi="Calibri"/>
          <w:sz w:val="22"/>
          <w:szCs w:val="22"/>
          <w:lang w:val="en-US"/>
        </w:rPr>
      </w:pPr>
      <w:r>
        <w:t>4.1</w:t>
      </w:r>
      <w:r>
        <w:rPr>
          <w:rFonts w:ascii="Calibri" w:hAnsi="Calibri"/>
          <w:sz w:val="22"/>
          <w:szCs w:val="22"/>
          <w:lang w:val="en-US"/>
        </w:rPr>
        <w:tab/>
      </w:r>
      <w:r>
        <w:t>High level architecture</w:t>
      </w:r>
      <w:r>
        <w:tab/>
      </w:r>
      <w:r>
        <w:fldChar w:fldCharType="begin" w:fldLock="1"/>
      </w:r>
      <w:r>
        <w:instrText xml:space="preserve"> PAGEREF _Toc393288182 \h </w:instrText>
      </w:r>
      <w:r>
        <w:fldChar w:fldCharType="separate"/>
      </w:r>
      <w:r>
        <w:t>11</w:t>
      </w:r>
      <w:r>
        <w:fldChar w:fldCharType="end"/>
      </w:r>
    </w:p>
    <w:p w14:paraId="01E19B14" w14:textId="77777777" w:rsidR="001369BC" w:rsidRDefault="001369BC">
      <w:pPr>
        <w:pStyle w:val="TOC1"/>
        <w:rPr>
          <w:rFonts w:ascii="Calibri" w:hAnsi="Calibri"/>
          <w:szCs w:val="22"/>
          <w:lang w:val="en-US"/>
        </w:rPr>
      </w:pPr>
      <w:r>
        <w:t>5</w:t>
      </w:r>
      <w:r>
        <w:rPr>
          <w:rFonts w:ascii="Calibri" w:hAnsi="Calibri"/>
          <w:szCs w:val="22"/>
          <w:lang w:val="en-US"/>
        </w:rPr>
        <w:tab/>
      </w:r>
      <w:r>
        <w:t>Transfer principles and scenarios</w:t>
      </w:r>
      <w:r>
        <w:tab/>
      </w:r>
      <w:r>
        <w:fldChar w:fldCharType="begin" w:fldLock="1"/>
      </w:r>
      <w:r>
        <w:instrText xml:space="preserve"> PAGEREF _Toc393288183 \h </w:instrText>
      </w:r>
      <w:r>
        <w:fldChar w:fldCharType="separate"/>
      </w:r>
      <w:r>
        <w:t>12</w:t>
      </w:r>
      <w:r>
        <w:fldChar w:fldCharType="end"/>
      </w:r>
    </w:p>
    <w:p w14:paraId="4706EEEF" w14:textId="77777777" w:rsidR="001369BC" w:rsidRDefault="001369BC">
      <w:pPr>
        <w:pStyle w:val="TOC2"/>
        <w:rPr>
          <w:rFonts w:ascii="Calibri" w:hAnsi="Calibri"/>
          <w:sz w:val="22"/>
          <w:szCs w:val="22"/>
          <w:lang w:val="en-US"/>
        </w:rPr>
      </w:pPr>
      <w:r>
        <w:t>5.1</w:t>
      </w:r>
      <w:r>
        <w:rPr>
          <w:rFonts w:ascii="Calibri" w:hAnsi="Calibri"/>
          <w:sz w:val="22"/>
          <w:szCs w:val="22"/>
          <w:lang w:val="en-US"/>
        </w:rPr>
        <w:tab/>
      </w:r>
      <w:r>
        <w:t>Transfer principles</w:t>
      </w:r>
      <w:r>
        <w:tab/>
      </w:r>
      <w:r>
        <w:fldChar w:fldCharType="begin" w:fldLock="1"/>
      </w:r>
      <w:r>
        <w:instrText xml:space="preserve"> PAGEREF _Toc393288184 \h </w:instrText>
      </w:r>
      <w:r>
        <w:fldChar w:fldCharType="separate"/>
      </w:r>
      <w:r>
        <w:t>12</w:t>
      </w:r>
      <w:r>
        <w:fldChar w:fldCharType="end"/>
      </w:r>
    </w:p>
    <w:p w14:paraId="70092828" w14:textId="77777777" w:rsidR="001369BC" w:rsidRDefault="001369BC">
      <w:pPr>
        <w:pStyle w:val="TOC3"/>
        <w:rPr>
          <w:rFonts w:ascii="Calibri" w:hAnsi="Calibri"/>
          <w:sz w:val="22"/>
          <w:szCs w:val="22"/>
          <w:lang w:val="en-US"/>
        </w:rPr>
      </w:pPr>
      <w:r>
        <w:t>5.1.0</w:t>
      </w:r>
      <w:r>
        <w:rPr>
          <w:rFonts w:ascii="Calibri" w:hAnsi="Calibri"/>
          <w:sz w:val="22"/>
          <w:szCs w:val="22"/>
          <w:lang w:val="en-US"/>
        </w:rPr>
        <w:tab/>
      </w:r>
      <w:r>
        <w:t>General</w:t>
      </w:r>
      <w:r>
        <w:tab/>
      </w:r>
      <w:r>
        <w:fldChar w:fldCharType="begin" w:fldLock="1"/>
      </w:r>
      <w:r>
        <w:instrText xml:space="preserve"> PAGEREF _Toc393288185 \h </w:instrText>
      </w:r>
      <w:r>
        <w:fldChar w:fldCharType="separate"/>
      </w:r>
      <w:r>
        <w:t>12</w:t>
      </w:r>
      <w:r>
        <w:fldChar w:fldCharType="end"/>
      </w:r>
    </w:p>
    <w:p w14:paraId="2A567580" w14:textId="77777777" w:rsidR="001369BC" w:rsidRDefault="001369BC">
      <w:pPr>
        <w:pStyle w:val="TOC3"/>
        <w:rPr>
          <w:rFonts w:ascii="Calibri" w:hAnsi="Calibri"/>
          <w:sz w:val="22"/>
          <w:szCs w:val="22"/>
          <w:lang w:val="en-US"/>
        </w:rPr>
      </w:pPr>
      <w:r>
        <w:t>5.1.1</w:t>
      </w:r>
      <w:r>
        <w:rPr>
          <w:rFonts w:ascii="Calibri" w:hAnsi="Calibri"/>
          <w:sz w:val="22"/>
          <w:szCs w:val="22"/>
          <w:lang w:val="en-US"/>
        </w:rPr>
        <w:tab/>
      </w:r>
      <w:r>
        <w:t>Charging related transfer requirements</w:t>
      </w:r>
      <w:r>
        <w:tab/>
      </w:r>
      <w:r>
        <w:fldChar w:fldCharType="begin" w:fldLock="1"/>
      </w:r>
      <w:r>
        <w:instrText xml:space="preserve"> PAGEREF _Toc393288186 \h </w:instrText>
      </w:r>
      <w:r>
        <w:fldChar w:fldCharType="separate"/>
      </w:r>
      <w:r>
        <w:t>12</w:t>
      </w:r>
      <w:r>
        <w:fldChar w:fldCharType="end"/>
      </w:r>
    </w:p>
    <w:p w14:paraId="51E689CA" w14:textId="77777777" w:rsidR="001369BC" w:rsidRDefault="001369BC">
      <w:pPr>
        <w:pStyle w:val="TOC3"/>
        <w:rPr>
          <w:rFonts w:ascii="Calibri" w:hAnsi="Calibri"/>
          <w:sz w:val="22"/>
          <w:szCs w:val="22"/>
          <w:lang w:val="en-US"/>
        </w:rPr>
      </w:pPr>
      <w:r>
        <w:t>5.1.2</w:t>
      </w:r>
      <w:r>
        <w:rPr>
          <w:rFonts w:ascii="Calibri" w:hAnsi="Calibri"/>
          <w:sz w:val="22"/>
          <w:szCs w:val="22"/>
          <w:lang w:val="en-US"/>
        </w:rPr>
        <w:tab/>
      </w:r>
      <w:r>
        <w:t>CDR transport by GTP'</w:t>
      </w:r>
      <w:r>
        <w:tab/>
      </w:r>
      <w:r>
        <w:fldChar w:fldCharType="begin" w:fldLock="1"/>
      </w:r>
      <w:r>
        <w:instrText xml:space="preserve"> PAGEREF _Toc393288187 \h </w:instrText>
      </w:r>
      <w:r>
        <w:fldChar w:fldCharType="separate"/>
      </w:r>
      <w:r>
        <w:t>12</w:t>
      </w:r>
      <w:r>
        <w:fldChar w:fldCharType="end"/>
      </w:r>
    </w:p>
    <w:p w14:paraId="1440DF81" w14:textId="77777777" w:rsidR="001369BC" w:rsidRPr="00EF1CAF" w:rsidRDefault="001369BC">
      <w:pPr>
        <w:pStyle w:val="TOC4"/>
        <w:rPr>
          <w:rFonts w:ascii="Calibri" w:hAnsi="Calibri"/>
          <w:sz w:val="22"/>
          <w:szCs w:val="22"/>
          <w:lang w:val="fr-FR"/>
        </w:rPr>
      </w:pPr>
      <w:r w:rsidRPr="00EF1CAF">
        <w:rPr>
          <w:lang w:val="fr-FR"/>
        </w:rPr>
        <w:t>5.1.2.1</w:t>
      </w:r>
      <w:r w:rsidRPr="00EF1CAF">
        <w:rPr>
          <w:rFonts w:ascii="Calibri" w:hAnsi="Calibri"/>
          <w:sz w:val="22"/>
          <w:szCs w:val="22"/>
          <w:lang w:val="fr-FR"/>
        </w:rPr>
        <w:tab/>
      </w:r>
      <w:r w:rsidRPr="00EF1CAF">
        <w:rPr>
          <w:lang w:val="fr-FR"/>
        </w:rPr>
        <w:t>CDF - CGF communication</w:t>
      </w:r>
      <w:r w:rsidRPr="00EF1CAF">
        <w:rPr>
          <w:lang w:val="fr-FR"/>
        </w:rPr>
        <w:tab/>
      </w:r>
      <w:r>
        <w:fldChar w:fldCharType="begin" w:fldLock="1"/>
      </w:r>
      <w:r w:rsidRPr="00EF1CAF">
        <w:rPr>
          <w:lang w:val="fr-FR"/>
        </w:rPr>
        <w:instrText xml:space="preserve"> PAGEREF _Toc393288188 \h </w:instrText>
      </w:r>
      <w:r>
        <w:fldChar w:fldCharType="separate"/>
      </w:r>
      <w:r w:rsidRPr="00EF1CAF">
        <w:rPr>
          <w:lang w:val="fr-FR"/>
        </w:rPr>
        <w:t>13</w:t>
      </w:r>
      <w:r>
        <w:fldChar w:fldCharType="end"/>
      </w:r>
    </w:p>
    <w:p w14:paraId="17CB1887" w14:textId="77777777" w:rsidR="001369BC" w:rsidRPr="00EF1CAF" w:rsidRDefault="001369BC">
      <w:pPr>
        <w:pStyle w:val="TOC4"/>
        <w:rPr>
          <w:rFonts w:ascii="Calibri" w:hAnsi="Calibri"/>
          <w:sz w:val="22"/>
          <w:szCs w:val="22"/>
          <w:lang w:val="fr-FR"/>
        </w:rPr>
      </w:pPr>
      <w:r w:rsidRPr="00EF1CAF">
        <w:rPr>
          <w:lang w:val="fr-FR"/>
        </w:rPr>
        <w:t>5.1.2.2</w:t>
      </w:r>
      <w:r w:rsidRPr="00EF1CAF">
        <w:rPr>
          <w:rFonts w:ascii="Calibri" w:hAnsi="Calibri"/>
          <w:sz w:val="22"/>
          <w:szCs w:val="22"/>
          <w:lang w:val="fr-FR"/>
        </w:rPr>
        <w:tab/>
      </w:r>
      <w:r w:rsidRPr="00EF1CAF">
        <w:rPr>
          <w:lang w:val="fr-FR"/>
        </w:rPr>
        <w:t>CGF - CGF communication</w:t>
      </w:r>
      <w:r w:rsidRPr="00EF1CAF">
        <w:rPr>
          <w:lang w:val="fr-FR"/>
        </w:rPr>
        <w:tab/>
      </w:r>
      <w:r>
        <w:fldChar w:fldCharType="begin" w:fldLock="1"/>
      </w:r>
      <w:r w:rsidRPr="00EF1CAF">
        <w:rPr>
          <w:lang w:val="fr-FR"/>
        </w:rPr>
        <w:instrText xml:space="preserve"> PAGEREF _Toc393288189 \h </w:instrText>
      </w:r>
      <w:r>
        <w:fldChar w:fldCharType="separate"/>
      </w:r>
      <w:r w:rsidRPr="00EF1CAF">
        <w:rPr>
          <w:lang w:val="fr-FR"/>
        </w:rPr>
        <w:t>13</w:t>
      </w:r>
      <w:r>
        <w:fldChar w:fldCharType="end"/>
      </w:r>
    </w:p>
    <w:p w14:paraId="6578C384" w14:textId="77777777" w:rsidR="001369BC" w:rsidRPr="00EF1CAF" w:rsidRDefault="001369BC">
      <w:pPr>
        <w:pStyle w:val="TOC3"/>
        <w:rPr>
          <w:rFonts w:ascii="Calibri" w:hAnsi="Calibri"/>
          <w:sz w:val="22"/>
          <w:szCs w:val="22"/>
          <w:lang w:val="fr-FR"/>
        </w:rPr>
      </w:pPr>
      <w:r w:rsidRPr="00EF1CAF">
        <w:rPr>
          <w:lang w:val="fr-FR"/>
        </w:rPr>
        <w:t>5.1.3</w:t>
      </w:r>
      <w:r w:rsidRPr="00EF1CAF">
        <w:rPr>
          <w:rFonts w:ascii="Calibri" w:hAnsi="Calibri"/>
          <w:sz w:val="22"/>
          <w:szCs w:val="22"/>
          <w:lang w:val="fr-FR"/>
        </w:rPr>
        <w:tab/>
      </w:r>
      <w:r w:rsidRPr="00EF1CAF">
        <w:rPr>
          <w:lang w:val="fr-FR"/>
        </w:rPr>
        <w:t>Port usage</w:t>
      </w:r>
      <w:r w:rsidRPr="00EF1CAF">
        <w:rPr>
          <w:lang w:val="fr-FR"/>
        </w:rPr>
        <w:tab/>
      </w:r>
      <w:r>
        <w:fldChar w:fldCharType="begin" w:fldLock="1"/>
      </w:r>
      <w:r w:rsidRPr="00EF1CAF">
        <w:rPr>
          <w:lang w:val="fr-FR"/>
        </w:rPr>
        <w:instrText xml:space="preserve"> PAGEREF _Toc393288190 \h </w:instrText>
      </w:r>
      <w:r>
        <w:fldChar w:fldCharType="separate"/>
      </w:r>
      <w:r w:rsidRPr="00EF1CAF">
        <w:rPr>
          <w:lang w:val="fr-FR"/>
        </w:rPr>
        <w:t>14</w:t>
      </w:r>
      <w:r>
        <w:fldChar w:fldCharType="end"/>
      </w:r>
    </w:p>
    <w:p w14:paraId="64F17BF0" w14:textId="77777777" w:rsidR="001369BC" w:rsidRDefault="001369BC">
      <w:pPr>
        <w:pStyle w:val="TOC2"/>
        <w:rPr>
          <w:rFonts w:ascii="Calibri" w:hAnsi="Calibri"/>
          <w:sz w:val="22"/>
          <w:szCs w:val="22"/>
          <w:lang w:val="en-US"/>
        </w:rPr>
      </w:pPr>
      <w:r>
        <w:t>5.2</w:t>
      </w:r>
      <w:r>
        <w:rPr>
          <w:rFonts w:ascii="Calibri" w:hAnsi="Calibri"/>
          <w:sz w:val="22"/>
          <w:szCs w:val="22"/>
          <w:lang w:val="en-US"/>
        </w:rPr>
        <w:tab/>
      </w:r>
      <w:r>
        <w:t>GTP' transfer scenarios</w:t>
      </w:r>
      <w:r>
        <w:tab/>
      </w:r>
      <w:r>
        <w:fldChar w:fldCharType="begin" w:fldLock="1"/>
      </w:r>
      <w:r>
        <w:instrText xml:space="preserve"> PAGEREF _Toc393288191 \h </w:instrText>
      </w:r>
      <w:r>
        <w:fldChar w:fldCharType="separate"/>
      </w:r>
      <w:r>
        <w:t>15</w:t>
      </w:r>
      <w:r>
        <w:fldChar w:fldCharType="end"/>
      </w:r>
    </w:p>
    <w:p w14:paraId="1F2C8FFD" w14:textId="77777777" w:rsidR="001369BC" w:rsidRDefault="001369BC">
      <w:pPr>
        <w:pStyle w:val="TOC3"/>
        <w:rPr>
          <w:rFonts w:ascii="Calibri" w:hAnsi="Calibri"/>
          <w:sz w:val="22"/>
          <w:szCs w:val="22"/>
          <w:lang w:val="en-US"/>
        </w:rPr>
      </w:pPr>
      <w:r>
        <w:t>5.2.1</w:t>
      </w:r>
      <w:r>
        <w:rPr>
          <w:rFonts w:ascii="Calibri" w:hAnsi="Calibri"/>
          <w:sz w:val="22"/>
          <w:szCs w:val="22"/>
          <w:lang w:val="en-US"/>
        </w:rPr>
        <w:tab/>
      </w:r>
      <w:r>
        <w:t>Basic principles</w:t>
      </w:r>
      <w:r>
        <w:tab/>
      </w:r>
      <w:r>
        <w:fldChar w:fldCharType="begin" w:fldLock="1"/>
      </w:r>
      <w:r>
        <w:instrText xml:space="preserve"> PAGEREF _Toc393288192 \h </w:instrText>
      </w:r>
      <w:r>
        <w:fldChar w:fldCharType="separate"/>
      </w:r>
      <w:r>
        <w:t>15</w:t>
      </w:r>
      <w:r>
        <w:fldChar w:fldCharType="end"/>
      </w:r>
    </w:p>
    <w:p w14:paraId="0B9CA2AC" w14:textId="77777777" w:rsidR="001369BC" w:rsidRDefault="001369BC">
      <w:pPr>
        <w:pStyle w:val="TOC3"/>
        <w:rPr>
          <w:rFonts w:ascii="Calibri" w:hAnsi="Calibri"/>
          <w:sz w:val="22"/>
          <w:szCs w:val="22"/>
          <w:lang w:val="en-US"/>
        </w:rPr>
      </w:pPr>
      <w:r>
        <w:t>5.2.2</w:t>
      </w:r>
      <w:r>
        <w:rPr>
          <w:rFonts w:ascii="Calibri" w:hAnsi="Calibri"/>
          <w:sz w:val="22"/>
          <w:szCs w:val="22"/>
          <w:lang w:val="en-US"/>
        </w:rPr>
        <w:tab/>
      </w:r>
      <w:r>
        <w:t>GTP' messaging cases</w:t>
      </w:r>
      <w:r>
        <w:tab/>
      </w:r>
      <w:r>
        <w:fldChar w:fldCharType="begin" w:fldLock="1"/>
      </w:r>
      <w:r>
        <w:instrText xml:space="preserve"> PAGEREF _Toc393288193 \h </w:instrText>
      </w:r>
      <w:r>
        <w:fldChar w:fldCharType="separate"/>
      </w:r>
      <w:r>
        <w:t>15</w:t>
      </w:r>
      <w:r>
        <w:fldChar w:fldCharType="end"/>
      </w:r>
    </w:p>
    <w:p w14:paraId="13195816" w14:textId="77777777" w:rsidR="001369BC" w:rsidRDefault="001369BC">
      <w:pPr>
        <w:pStyle w:val="TOC4"/>
        <w:rPr>
          <w:rFonts w:ascii="Calibri" w:hAnsi="Calibri"/>
          <w:sz w:val="22"/>
          <w:szCs w:val="22"/>
          <w:lang w:val="en-US"/>
        </w:rPr>
      </w:pPr>
      <w:r>
        <w:t>5.2.2.0</w:t>
      </w:r>
      <w:r>
        <w:rPr>
          <w:rFonts w:ascii="Calibri" w:hAnsi="Calibri"/>
          <w:sz w:val="22"/>
          <w:szCs w:val="22"/>
          <w:lang w:val="en-US"/>
        </w:rPr>
        <w:tab/>
      </w:r>
      <w:r>
        <w:t>General</w:t>
      </w:r>
      <w:r>
        <w:tab/>
      </w:r>
      <w:r>
        <w:fldChar w:fldCharType="begin" w:fldLock="1"/>
      </w:r>
      <w:r>
        <w:instrText xml:space="preserve"> PAGEREF _Toc393288194 \h </w:instrText>
      </w:r>
      <w:r>
        <w:fldChar w:fldCharType="separate"/>
      </w:r>
      <w:r>
        <w:t>15</w:t>
      </w:r>
      <w:r>
        <w:fldChar w:fldCharType="end"/>
      </w:r>
    </w:p>
    <w:p w14:paraId="4E54EEED" w14:textId="77777777" w:rsidR="001369BC" w:rsidRDefault="001369BC">
      <w:pPr>
        <w:pStyle w:val="TOC4"/>
        <w:rPr>
          <w:rFonts w:ascii="Calibri" w:hAnsi="Calibri"/>
          <w:sz w:val="22"/>
          <w:szCs w:val="22"/>
          <w:lang w:val="en-US"/>
        </w:rPr>
      </w:pPr>
      <w:r>
        <w:t>5.2.2.1</w:t>
      </w:r>
      <w:r>
        <w:rPr>
          <w:rFonts w:ascii="Calibri" w:hAnsi="Calibri"/>
          <w:sz w:val="22"/>
          <w:szCs w:val="22"/>
          <w:lang w:val="en-US"/>
        </w:rPr>
        <w:tab/>
      </w:r>
      <w:r>
        <w:t>The normal CDR packet transfer</w:t>
      </w:r>
      <w:r>
        <w:tab/>
      </w:r>
      <w:r>
        <w:fldChar w:fldCharType="begin" w:fldLock="1"/>
      </w:r>
      <w:r>
        <w:instrText xml:space="preserve"> PAGEREF _Toc393288195 \h </w:instrText>
      </w:r>
      <w:r>
        <w:fldChar w:fldCharType="separate"/>
      </w:r>
      <w:r>
        <w:t>16</w:t>
      </w:r>
      <w:r>
        <w:fldChar w:fldCharType="end"/>
      </w:r>
    </w:p>
    <w:p w14:paraId="2B5ED703" w14:textId="77777777" w:rsidR="001369BC" w:rsidRDefault="001369BC">
      <w:pPr>
        <w:pStyle w:val="TOC4"/>
        <w:rPr>
          <w:rFonts w:ascii="Calibri" w:hAnsi="Calibri"/>
          <w:sz w:val="22"/>
          <w:szCs w:val="22"/>
          <w:lang w:val="en-US"/>
        </w:rPr>
      </w:pPr>
      <w:r>
        <w:t>5.2.2.2</w:t>
      </w:r>
      <w:r>
        <w:rPr>
          <w:rFonts w:ascii="Calibri" w:hAnsi="Calibri"/>
          <w:sz w:val="22"/>
          <w:szCs w:val="22"/>
          <w:lang w:val="en-US"/>
        </w:rPr>
        <w:tab/>
      </w:r>
      <w:r>
        <w:t>The CDF-CGF connection breaks before a successful CDR reception</w:t>
      </w:r>
      <w:r>
        <w:tab/>
      </w:r>
      <w:r>
        <w:fldChar w:fldCharType="begin" w:fldLock="1"/>
      </w:r>
      <w:r>
        <w:instrText xml:space="preserve"> PAGEREF _Toc393288196 \h </w:instrText>
      </w:r>
      <w:r>
        <w:fldChar w:fldCharType="separate"/>
      </w:r>
      <w:r>
        <w:t>17</w:t>
      </w:r>
      <w:r>
        <w:fldChar w:fldCharType="end"/>
      </w:r>
    </w:p>
    <w:p w14:paraId="706B4A8E" w14:textId="77777777" w:rsidR="001369BC" w:rsidRDefault="001369BC">
      <w:pPr>
        <w:pStyle w:val="TOC4"/>
        <w:rPr>
          <w:rFonts w:ascii="Calibri" w:hAnsi="Calibri"/>
          <w:sz w:val="22"/>
          <w:szCs w:val="22"/>
          <w:lang w:val="en-US"/>
        </w:rPr>
      </w:pPr>
      <w:r>
        <w:t>5.2.2.3</w:t>
      </w:r>
      <w:r>
        <w:rPr>
          <w:rFonts w:ascii="Calibri" w:hAnsi="Calibri"/>
          <w:sz w:val="22"/>
          <w:szCs w:val="22"/>
          <w:lang w:val="en-US"/>
        </w:rPr>
        <w:tab/>
      </w:r>
      <w:r>
        <w:t>The CDF-CGF connection breaks after a successful CDR reception</w:t>
      </w:r>
      <w:r>
        <w:tab/>
      </w:r>
      <w:r>
        <w:fldChar w:fldCharType="begin" w:fldLock="1"/>
      </w:r>
      <w:r>
        <w:instrText xml:space="preserve"> PAGEREF _Toc393288197 \h </w:instrText>
      </w:r>
      <w:r>
        <w:fldChar w:fldCharType="separate"/>
      </w:r>
      <w:r>
        <w:t>19</w:t>
      </w:r>
      <w:r>
        <w:fldChar w:fldCharType="end"/>
      </w:r>
    </w:p>
    <w:p w14:paraId="5F1819D4" w14:textId="77777777" w:rsidR="001369BC" w:rsidRDefault="001369BC">
      <w:pPr>
        <w:pStyle w:val="TOC4"/>
        <w:rPr>
          <w:rFonts w:ascii="Calibri" w:hAnsi="Calibri"/>
          <w:sz w:val="22"/>
          <w:szCs w:val="22"/>
          <w:lang w:val="en-US"/>
        </w:rPr>
      </w:pPr>
      <w:r>
        <w:t>5.2.2.4</w:t>
      </w:r>
      <w:r>
        <w:rPr>
          <w:rFonts w:ascii="Calibri" w:hAnsi="Calibri"/>
          <w:sz w:val="22"/>
          <w:szCs w:val="22"/>
          <w:lang w:val="en-US"/>
        </w:rPr>
        <w:tab/>
      </w:r>
      <w:r>
        <w:t>CGF redundancy mechanism</w:t>
      </w:r>
      <w:r>
        <w:tab/>
      </w:r>
      <w:r>
        <w:fldChar w:fldCharType="begin" w:fldLock="1"/>
      </w:r>
      <w:r>
        <w:instrText xml:space="preserve"> PAGEREF _Toc393288198 \h </w:instrText>
      </w:r>
      <w:r>
        <w:fldChar w:fldCharType="separate"/>
      </w:r>
      <w:r>
        <w:t>21</w:t>
      </w:r>
      <w:r>
        <w:fldChar w:fldCharType="end"/>
      </w:r>
    </w:p>
    <w:p w14:paraId="3AA3B7C0" w14:textId="77777777" w:rsidR="001369BC" w:rsidRDefault="001369BC">
      <w:pPr>
        <w:pStyle w:val="TOC1"/>
        <w:rPr>
          <w:rFonts w:ascii="Calibri" w:hAnsi="Calibri"/>
          <w:szCs w:val="22"/>
          <w:lang w:val="en-US"/>
        </w:rPr>
      </w:pPr>
      <w:r>
        <w:t>6</w:t>
      </w:r>
      <w:r>
        <w:rPr>
          <w:rFonts w:ascii="Calibri" w:hAnsi="Calibri"/>
          <w:szCs w:val="22"/>
          <w:lang w:val="en-US"/>
        </w:rPr>
        <w:tab/>
      </w:r>
      <w:r>
        <w:t>Data description for the transfer</w:t>
      </w:r>
      <w:r>
        <w:tab/>
      </w:r>
      <w:r>
        <w:fldChar w:fldCharType="begin" w:fldLock="1"/>
      </w:r>
      <w:r>
        <w:instrText xml:space="preserve"> PAGEREF _Toc393288199 \h </w:instrText>
      </w:r>
      <w:r>
        <w:fldChar w:fldCharType="separate"/>
      </w:r>
      <w:r>
        <w:t>24</w:t>
      </w:r>
      <w:r>
        <w:fldChar w:fldCharType="end"/>
      </w:r>
    </w:p>
    <w:p w14:paraId="35CD2382" w14:textId="77777777" w:rsidR="001369BC" w:rsidRDefault="001369BC">
      <w:pPr>
        <w:pStyle w:val="TOC2"/>
        <w:rPr>
          <w:rFonts w:ascii="Calibri" w:hAnsi="Calibri"/>
          <w:sz w:val="22"/>
          <w:szCs w:val="22"/>
          <w:lang w:val="en-US"/>
        </w:rPr>
      </w:pPr>
      <w:r>
        <w:t>6.1</w:t>
      </w:r>
      <w:r>
        <w:rPr>
          <w:rFonts w:ascii="Calibri" w:hAnsi="Calibri"/>
          <w:sz w:val="22"/>
          <w:szCs w:val="22"/>
          <w:lang w:val="en-US"/>
        </w:rPr>
        <w:tab/>
      </w:r>
      <w:r>
        <w:t>The GTP' charging protocol</w:t>
      </w:r>
      <w:r>
        <w:tab/>
      </w:r>
      <w:r>
        <w:fldChar w:fldCharType="begin" w:fldLock="1"/>
      </w:r>
      <w:r>
        <w:instrText xml:space="preserve"> PAGEREF _Toc393288200 \h </w:instrText>
      </w:r>
      <w:r>
        <w:fldChar w:fldCharType="separate"/>
      </w:r>
      <w:r>
        <w:t>24</w:t>
      </w:r>
      <w:r>
        <w:fldChar w:fldCharType="end"/>
      </w:r>
    </w:p>
    <w:p w14:paraId="19D7F524" w14:textId="77777777" w:rsidR="001369BC" w:rsidRDefault="001369BC">
      <w:pPr>
        <w:pStyle w:val="TOC3"/>
        <w:rPr>
          <w:rFonts w:ascii="Calibri" w:hAnsi="Calibri"/>
          <w:sz w:val="22"/>
          <w:szCs w:val="22"/>
          <w:lang w:val="en-US"/>
        </w:rPr>
      </w:pPr>
      <w:r>
        <w:t>6.1.0</w:t>
      </w:r>
      <w:r>
        <w:rPr>
          <w:rFonts w:ascii="Calibri" w:hAnsi="Calibri"/>
          <w:sz w:val="22"/>
          <w:szCs w:val="22"/>
          <w:lang w:val="en-US"/>
        </w:rPr>
        <w:tab/>
      </w:r>
      <w:r>
        <w:t>General</w:t>
      </w:r>
      <w:r>
        <w:tab/>
      </w:r>
      <w:r>
        <w:fldChar w:fldCharType="begin" w:fldLock="1"/>
      </w:r>
      <w:r>
        <w:instrText xml:space="preserve"> PAGEREF _Toc393288201 \h </w:instrText>
      </w:r>
      <w:r>
        <w:fldChar w:fldCharType="separate"/>
      </w:r>
      <w:r>
        <w:t>24</w:t>
      </w:r>
      <w:r>
        <w:fldChar w:fldCharType="end"/>
      </w:r>
    </w:p>
    <w:p w14:paraId="0CE4216D" w14:textId="77777777" w:rsidR="001369BC" w:rsidRDefault="001369BC">
      <w:pPr>
        <w:pStyle w:val="TOC3"/>
        <w:rPr>
          <w:rFonts w:ascii="Calibri" w:hAnsi="Calibri"/>
          <w:sz w:val="22"/>
          <w:szCs w:val="22"/>
          <w:lang w:val="en-US"/>
        </w:rPr>
      </w:pPr>
      <w:r>
        <w:t>6.1.1</w:t>
      </w:r>
      <w:r>
        <w:rPr>
          <w:rFonts w:ascii="Calibri" w:hAnsi="Calibri"/>
          <w:sz w:val="22"/>
          <w:szCs w:val="22"/>
          <w:lang w:val="en-US"/>
        </w:rPr>
        <w:tab/>
      </w:r>
      <w:r>
        <w:t>Usage of GTP header in charging</w:t>
      </w:r>
      <w:r>
        <w:tab/>
      </w:r>
      <w:r>
        <w:fldChar w:fldCharType="begin" w:fldLock="1"/>
      </w:r>
      <w:r>
        <w:instrText xml:space="preserve"> PAGEREF _Toc393288202 \h </w:instrText>
      </w:r>
      <w:r>
        <w:fldChar w:fldCharType="separate"/>
      </w:r>
      <w:r>
        <w:t>24</w:t>
      </w:r>
      <w:r>
        <w:fldChar w:fldCharType="end"/>
      </w:r>
    </w:p>
    <w:p w14:paraId="26E300AE" w14:textId="77777777" w:rsidR="001369BC" w:rsidRDefault="001369BC">
      <w:pPr>
        <w:pStyle w:val="TOC3"/>
        <w:rPr>
          <w:rFonts w:ascii="Calibri" w:hAnsi="Calibri"/>
          <w:sz w:val="22"/>
          <w:szCs w:val="22"/>
          <w:lang w:val="en-US"/>
        </w:rPr>
      </w:pPr>
      <w:r>
        <w:t>6.1.2</w:t>
      </w:r>
      <w:r>
        <w:rPr>
          <w:rFonts w:ascii="Calibri" w:hAnsi="Calibri"/>
          <w:sz w:val="22"/>
          <w:szCs w:val="22"/>
          <w:lang w:val="en-US"/>
        </w:rPr>
        <w:tab/>
      </w:r>
      <w:r>
        <w:t>Information Elements (IEs)</w:t>
      </w:r>
      <w:r>
        <w:tab/>
      </w:r>
      <w:r>
        <w:fldChar w:fldCharType="begin" w:fldLock="1"/>
      </w:r>
      <w:r>
        <w:instrText xml:space="preserve"> PAGEREF _Toc393288203 \h </w:instrText>
      </w:r>
      <w:r>
        <w:fldChar w:fldCharType="separate"/>
      </w:r>
      <w:r>
        <w:t>24</w:t>
      </w:r>
      <w:r>
        <w:fldChar w:fldCharType="end"/>
      </w:r>
    </w:p>
    <w:p w14:paraId="6D9DE1E2" w14:textId="77777777" w:rsidR="001369BC" w:rsidRDefault="001369BC">
      <w:pPr>
        <w:pStyle w:val="TOC2"/>
        <w:rPr>
          <w:rFonts w:ascii="Calibri" w:hAnsi="Calibri"/>
          <w:sz w:val="22"/>
          <w:szCs w:val="22"/>
          <w:lang w:val="en-US"/>
        </w:rPr>
      </w:pPr>
      <w:r>
        <w:t>6.2</w:t>
      </w:r>
      <w:r>
        <w:rPr>
          <w:rFonts w:ascii="Calibri" w:hAnsi="Calibri"/>
          <w:sz w:val="22"/>
          <w:szCs w:val="22"/>
          <w:lang w:val="en-US"/>
        </w:rPr>
        <w:tab/>
      </w:r>
      <w:r>
        <w:t>GTP' message types</w:t>
      </w:r>
      <w:r>
        <w:tab/>
      </w:r>
      <w:r>
        <w:fldChar w:fldCharType="begin" w:fldLock="1"/>
      </w:r>
      <w:r>
        <w:instrText xml:space="preserve"> PAGEREF _Toc393288204 \h </w:instrText>
      </w:r>
      <w:r>
        <w:fldChar w:fldCharType="separate"/>
      </w:r>
      <w:r>
        <w:t>25</w:t>
      </w:r>
      <w:r>
        <w:fldChar w:fldCharType="end"/>
      </w:r>
    </w:p>
    <w:p w14:paraId="5CEF90AA" w14:textId="77777777" w:rsidR="001369BC" w:rsidRDefault="001369BC">
      <w:pPr>
        <w:pStyle w:val="TOC3"/>
        <w:rPr>
          <w:rFonts w:ascii="Calibri" w:hAnsi="Calibri"/>
          <w:sz w:val="22"/>
          <w:szCs w:val="22"/>
          <w:lang w:val="en-US"/>
        </w:rPr>
      </w:pPr>
      <w:r>
        <w:t>6.2.1</w:t>
      </w:r>
      <w:r>
        <w:rPr>
          <w:rFonts w:ascii="Calibri" w:hAnsi="Calibri"/>
          <w:sz w:val="22"/>
          <w:szCs w:val="22"/>
          <w:lang w:val="en-US"/>
        </w:rPr>
        <w:tab/>
      </w:r>
      <w:r>
        <w:t>List of all GTP' message types</w:t>
      </w:r>
      <w:r>
        <w:tab/>
      </w:r>
      <w:r>
        <w:fldChar w:fldCharType="begin" w:fldLock="1"/>
      </w:r>
      <w:r>
        <w:instrText xml:space="preserve"> PAGEREF _Toc393288205 \h </w:instrText>
      </w:r>
      <w:r>
        <w:fldChar w:fldCharType="separate"/>
      </w:r>
      <w:r>
        <w:t>25</w:t>
      </w:r>
      <w:r>
        <w:fldChar w:fldCharType="end"/>
      </w:r>
    </w:p>
    <w:p w14:paraId="6D8DA372" w14:textId="77777777" w:rsidR="001369BC" w:rsidRDefault="001369BC">
      <w:pPr>
        <w:pStyle w:val="TOC3"/>
        <w:rPr>
          <w:rFonts w:ascii="Calibri" w:hAnsi="Calibri"/>
          <w:sz w:val="22"/>
          <w:szCs w:val="22"/>
          <w:lang w:val="en-US"/>
        </w:rPr>
      </w:pPr>
      <w:r>
        <w:t>6.2.2</w:t>
      </w:r>
      <w:r>
        <w:rPr>
          <w:rFonts w:ascii="Calibri" w:hAnsi="Calibri"/>
          <w:sz w:val="22"/>
          <w:szCs w:val="22"/>
          <w:lang w:val="en-US"/>
        </w:rPr>
        <w:tab/>
      </w:r>
      <w:r>
        <w:t>Reused GTP message types</w:t>
      </w:r>
      <w:r>
        <w:tab/>
      </w:r>
      <w:r>
        <w:fldChar w:fldCharType="begin" w:fldLock="1"/>
      </w:r>
      <w:r>
        <w:instrText xml:space="preserve"> PAGEREF _Toc393288206 \h </w:instrText>
      </w:r>
      <w:r>
        <w:fldChar w:fldCharType="separate"/>
      </w:r>
      <w:r>
        <w:t>26</w:t>
      </w:r>
      <w:r>
        <w:fldChar w:fldCharType="end"/>
      </w:r>
    </w:p>
    <w:p w14:paraId="6DC43683" w14:textId="77777777" w:rsidR="001369BC" w:rsidRDefault="001369BC">
      <w:pPr>
        <w:pStyle w:val="TOC3"/>
        <w:rPr>
          <w:rFonts w:ascii="Calibri" w:hAnsi="Calibri"/>
          <w:sz w:val="22"/>
          <w:szCs w:val="22"/>
          <w:lang w:val="en-US"/>
        </w:rPr>
      </w:pPr>
      <w:r>
        <w:t>6.2.3</w:t>
      </w:r>
      <w:r>
        <w:rPr>
          <w:rFonts w:ascii="Calibri" w:hAnsi="Calibri"/>
          <w:sz w:val="22"/>
          <w:szCs w:val="22"/>
          <w:lang w:val="en-US"/>
        </w:rPr>
        <w:tab/>
      </w:r>
      <w:r>
        <w:t>GTP message type modifications, implied by GTP'</w:t>
      </w:r>
      <w:r>
        <w:tab/>
      </w:r>
      <w:r>
        <w:fldChar w:fldCharType="begin" w:fldLock="1"/>
      </w:r>
      <w:r>
        <w:instrText xml:space="preserve"> PAGEREF _Toc393288207 \h </w:instrText>
      </w:r>
      <w:r>
        <w:fldChar w:fldCharType="separate"/>
      </w:r>
      <w:r>
        <w:t>27</w:t>
      </w:r>
      <w:r>
        <w:fldChar w:fldCharType="end"/>
      </w:r>
    </w:p>
    <w:p w14:paraId="1B6C2139" w14:textId="77777777" w:rsidR="001369BC" w:rsidRDefault="001369BC">
      <w:pPr>
        <w:pStyle w:val="TOC3"/>
        <w:rPr>
          <w:rFonts w:ascii="Calibri" w:hAnsi="Calibri"/>
          <w:sz w:val="22"/>
          <w:szCs w:val="22"/>
          <w:lang w:val="en-US"/>
        </w:rPr>
      </w:pPr>
      <w:r>
        <w:t>6.2.4</w:t>
      </w:r>
      <w:r>
        <w:rPr>
          <w:rFonts w:ascii="Calibri" w:hAnsi="Calibri"/>
          <w:sz w:val="22"/>
          <w:szCs w:val="22"/>
          <w:lang w:val="en-US"/>
        </w:rPr>
        <w:tab/>
      </w:r>
      <w:r>
        <w:t>GTP' message types</w:t>
      </w:r>
      <w:r>
        <w:tab/>
      </w:r>
      <w:r>
        <w:fldChar w:fldCharType="begin" w:fldLock="1"/>
      </w:r>
      <w:r>
        <w:instrText xml:space="preserve"> PAGEREF _Toc393288208 \h </w:instrText>
      </w:r>
      <w:r>
        <w:fldChar w:fldCharType="separate"/>
      </w:r>
      <w:r>
        <w:t>27</w:t>
      </w:r>
      <w:r>
        <w:fldChar w:fldCharType="end"/>
      </w:r>
    </w:p>
    <w:p w14:paraId="1E435543" w14:textId="77777777" w:rsidR="001369BC" w:rsidRDefault="001369BC">
      <w:pPr>
        <w:pStyle w:val="TOC4"/>
        <w:rPr>
          <w:rFonts w:ascii="Calibri" w:hAnsi="Calibri"/>
          <w:sz w:val="22"/>
          <w:szCs w:val="22"/>
          <w:lang w:val="en-US"/>
        </w:rPr>
      </w:pPr>
      <w:r>
        <w:t>6.2.4.1</w:t>
      </w:r>
      <w:r>
        <w:rPr>
          <w:rFonts w:ascii="Calibri" w:hAnsi="Calibri"/>
          <w:sz w:val="22"/>
          <w:szCs w:val="22"/>
          <w:lang w:val="en-US"/>
        </w:rPr>
        <w:tab/>
      </w:r>
      <w:r>
        <w:t>Node Alive Request</w:t>
      </w:r>
      <w:r>
        <w:tab/>
      </w:r>
      <w:r>
        <w:fldChar w:fldCharType="begin" w:fldLock="1"/>
      </w:r>
      <w:r>
        <w:instrText xml:space="preserve"> PAGEREF _Toc393288209 \h </w:instrText>
      </w:r>
      <w:r>
        <w:fldChar w:fldCharType="separate"/>
      </w:r>
      <w:r>
        <w:t>27</w:t>
      </w:r>
      <w:r>
        <w:fldChar w:fldCharType="end"/>
      </w:r>
    </w:p>
    <w:p w14:paraId="182A9EBE" w14:textId="77777777" w:rsidR="001369BC" w:rsidRDefault="001369BC">
      <w:pPr>
        <w:pStyle w:val="TOC4"/>
        <w:rPr>
          <w:rFonts w:ascii="Calibri" w:hAnsi="Calibri"/>
          <w:sz w:val="22"/>
          <w:szCs w:val="22"/>
          <w:lang w:val="en-US"/>
        </w:rPr>
      </w:pPr>
      <w:r>
        <w:t>6.2.4.2</w:t>
      </w:r>
      <w:r>
        <w:rPr>
          <w:rFonts w:ascii="Calibri" w:hAnsi="Calibri"/>
          <w:sz w:val="22"/>
          <w:szCs w:val="22"/>
          <w:lang w:val="en-US"/>
        </w:rPr>
        <w:tab/>
      </w:r>
      <w:r>
        <w:t>Node Alive Response</w:t>
      </w:r>
      <w:r>
        <w:tab/>
      </w:r>
      <w:r>
        <w:fldChar w:fldCharType="begin" w:fldLock="1"/>
      </w:r>
      <w:r>
        <w:instrText xml:space="preserve"> PAGEREF _Toc393288210 \h </w:instrText>
      </w:r>
      <w:r>
        <w:fldChar w:fldCharType="separate"/>
      </w:r>
      <w:r>
        <w:t>27</w:t>
      </w:r>
      <w:r>
        <w:fldChar w:fldCharType="end"/>
      </w:r>
    </w:p>
    <w:p w14:paraId="3618A9BA" w14:textId="77777777" w:rsidR="001369BC" w:rsidRDefault="001369BC">
      <w:pPr>
        <w:pStyle w:val="TOC4"/>
        <w:rPr>
          <w:rFonts w:ascii="Calibri" w:hAnsi="Calibri"/>
          <w:sz w:val="22"/>
          <w:szCs w:val="22"/>
          <w:lang w:val="en-US"/>
        </w:rPr>
      </w:pPr>
      <w:r>
        <w:t>6.2.4.3</w:t>
      </w:r>
      <w:r>
        <w:rPr>
          <w:rFonts w:ascii="Calibri" w:hAnsi="Calibri"/>
          <w:sz w:val="22"/>
          <w:szCs w:val="22"/>
          <w:lang w:val="en-US"/>
        </w:rPr>
        <w:tab/>
      </w:r>
      <w:r>
        <w:t>Redirection Request</w:t>
      </w:r>
      <w:r>
        <w:tab/>
      </w:r>
      <w:r>
        <w:fldChar w:fldCharType="begin" w:fldLock="1"/>
      </w:r>
      <w:r>
        <w:instrText xml:space="preserve"> PAGEREF _Toc393288211 \h </w:instrText>
      </w:r>
      <w:r>
        <w:fldChar w:fldCharType="separate"/>
      </w:r>
      <w:r>
        <w:t>28</w:t>
      </w:r>
      <w:r>
        <w:fldChar w:fldCharType="end"/>
      </w:r>
    </w:p>
    <w:p w14:paraId="6B342214" w14:textId="77777777" w:rsidR="001369BC" w:rsidRDefault="001369BC">
      <w:pPr>
        <w:pStyle w:val="TOC4"/>
        <w:rPr>
          <w:rFonts w:ascii="Calibri" w:hAnsi="Calibri"/>
          <w:sz w:val="22"/>
          <w:szCs w:val="22"/>
          <w:lang w:val="en-US"/>
        </w:rPr>
      </w:pPr>
      <w:r>
        <w:t>6.2.4.4</w:t>
      </w:r>
      <w:r>
        <w:rPr>
          <w:rFonts w:ascii="Calibri" w:hAnsi="Calibri"/>
          <w:sz w:val="22"/>
          <w:szCs w:val="22"/>
          <w:lang w:val="en-US"/>
        </w:rPr>
        <w:tab/>
      </w:r>
      <w:r>
        <w:t>Redirection Response</w:t>
      </w:r>
      <w:r>
        <w:tab/>
      </w:r>
      <w:r>
        <w:fldChar w:fldCharType="begin" w:fldLock="1"/>
      </w:r>
      <w:r>
        <w:instrText xml:space="preserve"> PAGEREF _Toc393288212 \h </w:instrText>
      </w:r>
      <w:r>
        <w:fldChar w:fldCharType="separate"/>
      </w:r>
      <w:r>
        <w:t>29</w:t>
      </w:r>
      <w:r>
        <w:fldChar w:fldCharType="end"/>
      </w:r>
    </w:p>
    <w:p w14:paraId="4A0C4D7B" w14:textId="77777777" w:rsidR="001369BC" w:rsidRDefault="001369BC">
      <w:pPr>
        <w:pStyle w:val="TOC4"/>
        <w:rPr>
          <w:rFonts w:ascii="Calibri" w:hAnsi="Calibri"/>
          <w:sz w:val="22"/>
          <w:szCs w:val="22"/>
          <w:lang w:val="en-US"/>
        </w:rPr>
      </w:pPr>
      <w:r>
        <w:t>6.2.4.5</w:t>
      </w:r>
      <w:r>
        <w:rPr>
          <w:rFonts w:ascii="Calibri" w:hAnsi="Calibri"/>
          <w:sz w:val="22"/>
          <w:szCs w:val="22"/>
          <w:lang w:val="en-US"/>
        </w:rPr>
        <w:tab/>
      </w:r>
      <w:r>
        <w:t>Data Record Transfer Request</w:t>
      </w:r>
      <w:r>
        <w:tab/>
      </w:r>
      <w:r>
        <w:fldChar w:fldCharType="begin" w:fldLock="1"/>
      </w:r>
      <w:r>
        <w:instrText xml:space="preserve"> PAGEREF _Toc393288213 \h </w:instrText>
      </w:r>
      <w:r>
        <w:fldChar w:fldCharType="separate"/>
      </w:r>
      <w:r>
        <w:t>29</w:t>
      </w:r>
      <w:r>
        <w:fldChar w:fldCharType="end"/>
      </w:r>
    </w:p>
    <w:p w14:paraId="55053708" w14:textId="77777777" w:rsidR="001369BC" w:rsidRDefault="001369BC">
      <w:pPr>
        <w:pStyle w:val="TOC5"/>
        <w:rPr>
          <w:rFonts w:ascii="Calibri" w:hAnsi="Calibri"/>
          <w:sz w:val="22"/>
          <w:szCs w:val="22"/>
          <w:lang w:val="en-US"/>
        </w:rPr>
      </w:pPr>
      <w:r>
        <w:t>6.2.4.5.0</w:t>
      </w:r>
      <w:r>
        <w:rPr>
          <w:rFonts w:ascii="Calibri" w:hAnsi="Calibri"/>
          <w:sz w:val="22"/>
          <w:szCs w:val="22"/>
          <w:lang w:val="en-US"/>
        </w:rPr>
        <w:tab/>
      </w:r>
      <w:r>
        <w:t>Introduction</w:t>
      </w:r>
      <w:r>
        <w:tab/>
      </w:r>
      <w:r>
        <w:fldChar w:fldCharType="begin" w:fldLock="1"/>
      </w:r>
      <w:r>
        <w:instrText xml:space="preserve"> PAGEREF _Toc393288214 \h </w:instrText>
      </w:r>
      <w:r>
        <w:fldChar w:fldCharType="separate"/>
      </w:r>
      <w:r>
        <w:t>29</w:t>
      </w:r>
      <w:r>
        <w:fldChar w:fldCharType="end"/>
      </w:r>
    </w:p>
    <w:p w14:paraId="441D1575" w14:textId="77777777" w:rsidR="001369BC" w:rsidRDefault="001369BC">
      <w:pPr>
        <w:pStyle w:val="TOC5"/>
        <w:rPr>
          <w:rFonts w:ascii="Calibri" w:hAnsi="Calibri"/>
          <w:sz w:val="22"/>
          <w:szCs w:val="22"/>
          <w:lang w:val="en-US"/>
        </w:rPr>
      </w:pPr>
      <w:r>
        <w:t>6.2.4.5.1</w:t>
      </w:r>
      <w:r>
        <w:rPr>
          <w:rFonts w:ascii="Calibri" w:hAnsi="Calibri"/>
          <w:sz w:val="22"/>
          <w:szCs w:val="22"/>
          <w:lang w:val="en-US"/>
        </w:rPr>
        <w:tab/>
      </w:r>
      <w:r>
        <w:t>Information Elements in Data Record Transfer Request</w:t>
      </w:r>
      <w:r>
        <w:tab/>
      </w:r>
      <w:r>
        <w:fldChar w:fldCharType="begin" w:fldLock="1"/>
      </w:r>
      <w:r>
        <w:instrText xml:space="preserve"> PAGEREF _Toc393288215 \h </w:instrText>
      </w:r>
      <w:r>
        <w:fldChar w:fldCharType="separate"/>
      </w:r>
      <w:r>
        <w:t>29</w:t>
      </w:r>
      <w:r>
        <w:fldChar w:fldCharType="end"/>
      </w:r>
    </w:p>
    <w:p w14:paraId="2ACD0465" w14:textId="77777777" w:rsidR="001369BC" w:rsidRDefault="001369BC">
      <w:pPr>
        <w:pStyle w:val="TOC5"/>
        <w:rPr>
          <w:rFonts w:ascii="Calibri" w:hAnsi="Calibri"/>
          <w:sz w:val="22"/>
          <w:szCs w:val="22"/>
          <w:lang w:val="en-US"/>
        </w:rPr>
      </w:pPr>
      <w:r>
        <w:t>6.2.4.5.2</w:t>
      </w:r>
      <w:r>
        <w:rPr>
          <w:rFonts w:ascii="Calibri" w:hAnsi="Calibri"/>
          <w:sz w:val="22"/>
          <w:szCs w:val="22"/>
          <w:lang w:val="en-US"/>
        </w:rPr>
        <w:tab/>
      </w:r>
      <w:r>
        <w:t>Packet Transfer Command IE</w:t>
      </w:r>
      <w:r>
        <w:tab/>
      </w:r>
      <w:r>
        <w:fldChar w:fldCharType="begin" w:fldLock="1"/>
      </w:r>
      <w:r>
        <w:instrText xml:space="preserve"> PAGEREF _Toc393288216 \h </w:instrText>
      </w:r>
      <w:r>
        <w:fldChar w:fldCharType="separate"/>
      </w:r>
      <w:r>
        <w:t>30</w:t>
      </w:r>
      <w:r>
        <w:fldChar w:fldCharType="end"/>
      </w:r>
    </w:p>
    <w:p w14:paraId="162E56D5" w14:textId="77777777" w:rsidR="001369BC" w:rsidRDefault="001369BC">
      <w:pPr>
        <w:pStyle w:val="TOC5"/>
        <w:rPr>
          <w:rFonts w:ascii="Calibri" w:hAnsi="Calibri"/>
          <w:sz w:val="22"/>
          <w:szCs w:val="22"/>
          <w:lang w:val="en-US"/>
        </w:rPr>
      </w:pPr>
      <w:r>
        <w:t>6.2.4.5.3</w:t>
      </w:r>
      <w:r>
        <w:rPr>
          <w:rFonts w:ascii="Calibri" w:hAnsi="Calibri"/>
          <w:sz w:val="22"/>
          <w:szCs w:val="22"/>
          <w:lang w:val="en-US"/>
        </w:rPr>
        <w:tab/>
      </w:r>
      <w:r>
        <w:t>Data Record Packet IE</w:t>
      </w:r>
      <w:r>
        <w:tab/>
      </w:r>
      <w:r>
        <w:fldChar w:fldCharType="begin" w:fldLock="1"/>
      </w:r>
      <w:r>
        <w:instrText xml:space="preserve"> PAGEREF _Toc393288217 \h </w:instrText>
      </w:r>
      <w:r>
        <w:fldChar w:fldCharType="separate"/>
      </w:r>
      <w:r>
        <w:t>31</w:t>
      </w:r>
      <w:r>
        <w:fldChar w:fldCharType="end"/>
      </w:r>
    </w:p>
    <w:p w14:paraId="0AC5EF71" w14:textId="77777777" w:rsidR="001369BC" w:rsidRDefault="001369BC">
      <w:pPr>
        <w:pStyle w:val="TOC5"/>
        <w:rPr>
          <w:rFonts w:ascii="Calibri" w:hAnsi="Calibri"/>
          <w:sz w:val="22"/>
          <w:szCs w:val="22"/>
          <w:lang w:val="en-US"/>
        </w:rPr>
      </w:pPr>
      <w:r>
        <w:t>6.2.4.5.4</w:t>
      </w:r>
      <w:r>
        <w:rPr>
          <w:rFonts w:ascii="Calibri" w:hAnsi="Calibri"/>
          <w:sz w:val="22"/>
          <w:szCs w:val="22"/>
          <w:lang w:val="en-US"/>
        </w:rPr>
        <w:tab/>
      </w:r>
      <w:r>
        <w:t>Sequence Numbers of Released Packets IE</w:t>
      </w:r>
      <w:r>
        <w:tab/>
      </w:r>
      <w:r>
        <w:fldChar w:fldCharType="begin" w:fldLock="1"/>
      </w:r>
      <w:r>
        <w:instrText xml:space="preserve"> PAGEREF _Toc393288218 \h </w:instrText>
      </w:r>
      <w:r>
        <w:fldChar w:fldCharType="separate"/>
      </w:r>
      <w:r>
        <w:t>31</w:t>
      </w:r>
      <w:r>
        <w:fldChar w:fldCharType="end"/>
      </w:r>
    </w:p>
    <w:p w14:paraId="667F6F28" w14:textId="77777777" w:rsidR="001369BC" w:rsidRDefault="001369BC">
      <w:pPr>
        <w:pStyle w:val="TOC5"/>
        <w:rPr>
          <w:rFonts w:ascii="Calibri" w:hAnsi="Calibri"/>
          <w:sz w:val="22"/>
          <w:szCs w:val="22"/>
          <w:lang w:val="en-US"/>
        </w:rPr>
      </w:pPr>
      <w:r>
        <w:t>6.2.4.5.5</w:t>
      </w:r>
      <w:r>
        <w:rPr>
          <w:rFonts w:ascii="Calibri" w:hAnsi="Calibri"/>
          <w:sz w:val="22"/>
          <w:szCs w:val="22"/>
          <w:lang w:val="en-US"/>
        </w:rPr>
        <w:tab/>
      </w:r>
      <w:r>
        <w:t>Sequence Numbers of Cancelled Packets IE</w:t>
      </w:r>
      <w:r>
        <w:tab/>
      </w:r>
      <w:r>
        <w:fldChar w:fldCharType="begin" w:fldLock="1"/>
      </w:r>
      <w:r>
        <w:instrText xml:space="preserve"> PAGEREF _Toc393288219 \h </w:instrText>
      </w:r>
      <w:r>
        <w:fldChar w:fldCharType="separate"/>
      </w:r>
      <w:r>
        <w:t>32</w:t>
      </w:r>
      <w:r>
        <w:fldChar w:fldCharType="end"/>
      </w:r>
    </w:p>
    <w:p w14:paraId="41D838B5" w14:textId="77777777" w:rsidR="001369BC" w:rsidRDefault="001369BC">
      <w:pPr>
        <w:pStyle w:val="TOC5"/>
        <w:rPr>
          <w:rFonts w:ascii="Calibri" w:hAnsi="Calibri"/>
          <w:sz w:val="22"/>
          <w:szCs w:val="22"/>
          <w:lang w:val="en-US"/>
        </w:rPr>
      </w:pPr>
      <w:r>
        <w:t>6.2.4.5.6</w:t>
      </w:r>
      <w:r>
        <w:rPr>
          <w:rFonts w:ascii="Calibri" w:hAnsi="Calibri"/>
          <w:sz w:val="22"/>
          <w:szCs w:val="22"/>
          <w:lang w:val="en-US"/>
        </w:rPr>
        <w:tab/>
      </w:r>
      <w:r>
        <w:t>Private Extension IE</w:t>
      </w:r>
      <w:r>
        <w:tab/>
      </w:r>
      <w:r>
        <w:fldChar w:fldCharType="begin" w:fldLock="1"/>
      </w:r>
      <w:r>
        <w:instrText xml:space="preserve"> PAGEREF _Toc393288220 \h </w:instrText>
      </w:r>
      <w:r>
        <w:fldChar w:fldCharType="separate"/>
      </w:r>
      <w:r>
        <w:t>32</w:t>
      </w:r>
      <w:r>
        <w:fldChar w:fldCharType="end"/>
      </w:r>
    </w:p>
    <w:p w14:paraId="1F04562A" w14:textId="77777777" w:rsidR="001369BC" w:rsidRDefault="001369BC">
      <w:pPr>
        <w:pStyle w:val="TOC4"/>
        <w:rPr>
          <w:rFonts w:ascii="Calibri" w:hAnsi="Calibri"/>
          <w:sz w:val="22"/>
          <w:szCs w:val="22"/>
          <w:lang w:val="en-US"/>
        </w:rPr>
      </w:pPr>
      <w:r>
        <w:t>6.2.4.6</w:t>
      </w:r>
      <w:r>
        <w:rPr>
          <w:rFonts w:ascii="Calibri" w:hAnsi="Calibri"/>
          <w:sz w:val="22"/>
          <w:szCs w:val="22"/>
          <w:lang w:val="en-US"/>
        </w:rPr>
        <w:tab/>
      </w:r>
      <w:r>
        <w:t>Data Record Transfer Response</w:t>
      </w:r>
      <w:r>
        <w:tab/>
      </w:r>
      <w:r>
        <w:fldChar w:fldCharType="begin" w:fldLock="1"/>
      </w:r>
      <w:r>
        <w:instrText xml:space="preserve"> PAGEREF _Toc393288221 \h </w:instrText>
      </w:r>
      <w:r>
        <w:fldChar w:fldCharType="separate"/>
      </w:r>
      <w:r>
        <w:t>3</w:t>
      </w:r>
      <w:r>
        <w:t>3</w:t>
      </w:r>
      <w:r>
        <w:fldChar w:fldCharType="end"/>
      </w:r>
    </w:p>
    <w:p w14:paraId="046A5E01" w14:textId="77777777" w:rsidR="001369BC" w:rsidRDefault="001369BC">
      <w:pPr>
        <w:pStyle w:val="TOC2"/>
        <w:rPr>
          <w:rFonts w:ascii="Calibri" w:hAnsi="Calibri"/>
          <w:sz w:val="22"/>
          <w:szCs w:val="22"/>
          <w:lang w:val="en-US"/>
        </w:rPr>
      </w:pPr>
      <w:r>
        <w:t>6.3</w:t>
      </w:r>
      <w:r>
        <w:rPr>
          <w:rFonts w:ascii="Calibri" w:hAnsi="Calibri"/>
          <w:sz w:val="22"/>
          <w:szCs w:val="22"/>
          <w:lang w:val="en-US"/>
        </w:rPr>
        <w:tab/>
      </w:r>
      <w:r>
        <w:t>Data Record Format in GTP'</w:t>
      </w:r>
      <w:r>
        <w:tab/>
      </w:r>
      <w:r>
        <w:fldChar w:fldCharType="begin" w:fldLock="1"/>
      </w:r>
      <w:r>
        <w:instrText xml:space="preserve"> PAGEREF _Toc393288222 \h </w:instrText>
      </w:r>
      <w:r>
        <w:fldChar w:fldCharType="separate"/>
      </w:r>
      <w:r>
        <w:t>35</w:t>
      </w:r>
      <w:r>
        <w:fldChar w:fldCharType="end"/>
      </w:r>
    </w:p>
    <w:p w14:paraId="7FA5108B" w14:textId="77777777" w:rsidR="001369BC" w:rsidRDefault="001369BC">
      <w:pPr>
        <w:pStyle w:val="TOC3"/>
        <w:rPr>
          <w:rFonts w:ascii="Calibri" w:hAnsi="Calibri"/>
          <w:sz w:val="22"/>
          <w:szCs w:val="22"/>
          <w:lang w:val="en-US"/>
        </w:rPr>
      </w:pPr>
      <w:r>
        <w:t>6.3.0</w:t>
      </w:r>
      <w:r>
        <w:rPr>
          <w:rFonts w:ascii="Calibri" w:hAnsi="Calibri"/>
          <w:sz w:val="22"/>
          <w:szCs w:val="22"/>
          <w:lang w:val="en-US"/>
        </w:rPr>
        <w:tab/>
      </w:r>
      <w:r>
        <w:t>Introduction</w:t>
      </w:r>
      <w:r>
        <w:tab/>
      </w:r>
      <w:r>
        <w:fldChar w:fldCharType="begin" w:fldLock="1"/>
      </w:r>
      <w:r>
        <w:instrText xml:space="preserve"> PAGEREF _Toc393288223 \h </w:instrText>
      </w:r>
      <w:r>
        <w:fldChar w:fldCharType="separate"/>
      </w:r>
      <w:r>
        <w:t>35</w:t>
      </w:r>
      <w:r>
        <w:fldChar w:fldCharType="end"/>
      </w:r>
    </w:p>
    <w:p w14:paraId="7A78AFEF" w14:textId="77777777" w:rsidR="001369BC" w:rsidRDefault="001369BC">
      <w:pPr>
        <w:pStyle w:val="TOC3"/>
        <w:rPr>
          <w:rFonts w:ascii="Calibri" w:hAnsi="Calibri"/>
          <w:sz w:val="22"/>
          <w:szCs w:val="22"/>
          <w:lang w:val="en-US"/>
        </w:rPr>
      </w:pPr>
      <w:r>
        <w:t>6.3.1</w:t>
      </w:r>
      <w:r>
        <w:rPr>
          <w:rFonts w:ascii="Calibri" w:hAnsi="Calibri"/>
          <w:sz w:val="22"/>
          <w:szCs w:val="22"/>
          <w:lang w:val="en-US"/>
        </w:rPr>
        <w:tab/>
      </w:r>
      <w:r>
        <w:t>Standard Data Record Format</w:t>
      </w:r>
      <w:r>
        <w:tab/>
      </w:r>
      <w:r>
        <w:fldChar w:fldCharType="begin" w:fldLock="1"/>
      </w:r>
      <w:r>
        <w:instrText xml:space="preserve"> PAGEREF _Toc393288224 \h </w:instrText>
      </w:r>
      <w:r>
        <w:fldChar w:fldCharType="separate"/>
      </w:r>
      <w:r>
        <w:t>35</w:t>
      </w:r>
      <w:r>
        <w:fldChar w:fldCharType="end"/>
      </w:r>
    </w:p>
    <w:p w14:paraId="03026561" w14:textId="77777777" w:rsidR="001369BC" w:rsidRDefault="001369BC">
      <w:pPr>
        <w:pStyle w:val="TOC3"/>
        <w:rPr>
          <w:rFonts w:ascii="Calibri" w:hAnsi="Calibri"/>
          <w:sz w:val="22"/>
          <w:szCs w:val="22"/>
          <w:lang w:val="en-US"/>
        </w:rPr>
      </w:pPr>
      <w:r>
        <w:t>6.3.2</w:t>
      </w:r>
      <w:r>
        <w:rPr>
          <w:rFonts w:ascii="Calibri" w:hAnsi="Calibri"/>
          <w:sz w:val="22"/>
          <w:szCs w:val="22"/>
          <w:lang w:val="en-US"/>
        </w:rPr>
        <w:tab/>
      </w:r>
      <w:r>
        <w:t>Private Data Record Formats</w:t>
      </w:r>
      <w:r>
        <w:tab/>
      </w:r>
      <w:r>
        <w:fldChar w:fldCharType="begin" w:fldLock="1"/>
      </w:r>
      <w:r>
        <w:instrText xml:space="preserve"> PAGEREF _Toc393288225 \h </w:instrText>
      </w:r>
      <w:r>
        <w:fldChar w:fldCharType="separate"/>
      </w:r>
      <w:r>
        <w:t>35</w:t>
      </w:r>
      <w:r>
        <w:fldChar w:fldCharType="end"/>
      </w:r>
    </w:p>
    <w:p w14:paraId="0DF7EFF7" w14:textId="77777777" w:rsidR="001369BC" w:rsidRDefault="001369BC">
      <w:pPr>
        <w:pStyle w:val="TOC2"/>
        <w:rPr>
          <w:rFonts w:ascii="Calibri" w:hAnsi="Calibri"/>
          <w:sz w:val="22"/>
          <w:szCs w:val="22"/>
          <w:lang w:val="en-US"/>
        </w:rPr>
      </w:pPr>
      <w:r>
        <w:t>6.4</w:t>
      </w:r>
      <w:r>
        <w:rPr>
          <w:rFonts w:ascii="Calibri" w:hAnsi="Calibri"/>
          <w:sz w:val="22"/>
          <w:szCs w:val="22"/>
          <w:lang w:val="en-US"/>
        </w:rPr>
        <w:tab/>
      </w:r>
      <w:r>
        <w:t>Data Record Format Version for CDRs</w:t>
      </w:r>
      <w:r>
        <w:tab/>
      </w:r>
      <w:r>
        <w:fldChar w:fldCharType="begin" w:fldLock="1"/>
      </w:r>
      <w:r>
        <w:instrText xml:space="preserve"> PAGEREF _Toc393288226 \h </w:instrText>
      </w:r>
      <w:r>
        <w:fldChar w:fldCharType="separate"/>
      </w:r>
      <w:r>
        <w:t>36</w:t>
      </w:r>
      <w:r>
        <w:fldChar w:fldCharType="end"/>
      </w:r>
    </w:p>
    <w:p w14:paraId="7BBD9346" w14:textId="77777777" w:rsidR="001369BC" w:rsidRDefault="001369BC" w:rsidP="001369BC">
      <w:pPr>
        <w:pStyle w:val="TOC8"/>
        <w:tabs>
          <w:tab w:val="right" w:leader="dot" w:pos="9639"/>
        </w:tabs>
        <w:rPr>
          <w:rFonts w:ascii="Calibri" w:hAnsi="Calibri"/>
          <w:b w:val="0"/>
          <w:szCs w:val="22"/>
          <w:lang w:val="en-US"/>
        </w:rPr>
      </w:pPr>
      <w:r>
        <w:lastRenderedPageBreak/>
        <w:t>Annex A (informative):</w:t>
      </w:r>
      <w:r>
        <w:tab/>
        <w:t>Bibliography</w:t>
      </w:r>
      <w:r>
        <w:tab/>
      </w:r>
      <w:r>
        <w:fldChar w:fldCharType="begin" w:fldLock="1"/>
      </w:r>
      <w:r>
        <w:instrText xml:space="preserve"> PAGEREF _Toc393288227 \h </w:instrText>
      </w:r>
      <w:r>
        <w:fldChar w:fldCharType="separate"/>
      </w:r>
      <w:r>
        <w:t>37</w:t>
      </w:r>
      <w:r>
        <w:fldChar w:fldCharType="end"/>
      </w:r>
    </w:p>
    <w:p w14:paraId="32C7CC48" w14:textId="77777777" w:rsidR="001369BC" w:rsidRDefault="001369BC" w:rsidP="001369BC">
      <w:pPr>
        <w:pStyle w:val="TOC8"/>
        <w:tabs>
          <w:tab w:val="right" w:leader="dot" w:pos="9639"/>
        </w:tabs>
        <w:rPr>
          <w:rFonts w:ascii="Calibri" w:hAnsi="Calibri"/>
          <w:b w:val="0"/>
          <w:szCs w:val="22"/>
          <w:lang w:val="en-US"/>
        </w:rPr>
      </w:pPr>
      <w:r>
        <w:t>Annex B (informative):</w:t>
      </w:r>
      <w:r>
        <w:tab/>
        <w:t>Change history</w:t>
      </w:r>
      <w:r>
        <w:tab/>
      </w:r>
      <w:r>
        <w:fldChar w:fldCharType="begin" w:fldLock="1"/>
      </w:r>
      <w:r>
        <w:instrText xml:space="preserve"> PAGEREF _Toc393288228 \h </w:instrText>
      </w:r>
      <w:r>
        <w:fldChar w:fldCharType="separate"/>
      </w:r>
      <w:r>
        <w:t>39</w:t>
      </w:r>
      <w:r>
        <w:fldChar w:fldCharType="end"/>
      </w:r>
    </w:p>
    <w:p w14:paraId="35F4B6B5" w14:textId="77777777" w:rsidR="00B85BE1" w:rsidRPr="001369BC" w:rsidRDefault="001369BC">
      <w:r>
        <w:rPr>
          <w:noProof/>
          <w:sz w:val="22"/>
        </w:rPr>
        <w:fldChar w:fldCharType="end"/>
      </w:r>
    </w:p>
    <w:p w14:paraId="0811FB59" w14:textId="77777777" w:rsidR="00B85BE1" w:rsidRPr="001369BC" w:rsidRDefault="00B85BE1">
      <w:pPr>
        <w:pStyle w:val="Heading1"/>
      </w:pPr>
      <w:r w:rsidRPr="001369BC">
        <w:br w:type="page"/>
      </w:r>
      <w:bookmarkStart w:id="5" w:name="_Toc393288174"/>
      <w:r w:rsidRPr="001369BC">
        <w:lastRenderedPageBreak/>
        <w:t>Foreword</w:t>
      </w:r>
      <w:bookmarkEnd w:id="5"/>
    </w:p>
    <w:p w14:paraId="34E444A6" w14:textId="77777777" w:rsidR="00B85BE1" w:rsidRPr="001369BC" w:rsidRDefault="00B85BE1">
      <w:r w:rsidRPr="001369BC">
        <w:t>This Technical Specification has been produced by the 3</w:t>
      </w:r>
      <w:r w:rsidRPr="001369BC">
        <w:rPr>
          <w:vertAlign w:val="superscript"/>
        </w:rPr>
        <w:t>rd</w:t>
      </w:r>
      <w:r w:rsidRPr="001369BC">
        <w:t xml:space="preserve"> Generation Partnership Project (3GPP).</w:t>
      </w:r>
    </w:p>
    <w:p w14:paraId="342A5A70" w14:textId="77777777" w:rsidR="00B85BE1" w:rsidRPr="001369BC" w:rsidRDefault="00B85BE1">
      <w:r w:rsidRPr="001369B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DC5520" w14:textId="77777777" w:rsidR="00B85BE1" w:rsidRPr="001369BC" w:rsidRDefault="00B85BE1">
      <w:pPr>
        <w:pStyle w:val="B1"/>
      </w:pPr>
      <w:r w:rsidRPr="001369BC">
        <w:t>Version x.y.z</w:t>
      </w:r>
    </w:p>
    <w:p w14:paraId="3ABA8FAE" w14:textId="77777777" w:rsidR="00B85BE1" w:rsidRPr="001369BC" w:rsidRDefault="00B85BE1">
      <w:pPr>
        <w:pStyle w:val="B1"/>
      </w:pPr>
      <w:r w:rsidRPr="001369BC">
        <w:t>where:</w:t>
      </w:r>
    </w:p>
    <w:p w14:paraId="2226E4FF" w14:textId="77777777" w:rsidR="00B85BE1" w:rsidRPr="001369BC" w:rsidRDefault="00B85BE1">
      <w:pPr>
        <w:pStyle w:val="B2"/>
      </w:pPr>
      <w:r w:rsidRPr="001369BC">
        <w:t>x</w:t>
      </w:r>
      <w:r w:rsidRPr="001369BC">
        <w:tab/>
        <w:t>the first digit:</w:t>
      </w:r>
    </w:p>
    <w:p w14:paraId="492BDBDC" w14:textId="77777777" w:rsidR="00B85BE1" w:rsidRPr="001369BC" w:rsidRDefault="00B85BE1">
      <w:pPr>
        <w:pStyle w:val="B3"/>
      </w:pPr>
      <w:r w:rsidRPr="001369BC">
        <w:t>1</w:t>
      </w:r>
      <w:r w:rsidRPr="001369BC">
        <w:tab/>
        <w:t>presented to TSG for information;</w:t>
      </w:r>
    </w:p>
    <w:p w14:paraId="329E5CDE" w14:textId="77777777" w:rsidR="00B85BE1" w:rsidRPr="001369BC" w:rsidRDefault="00B85BE1">
      <w:pPr>
        <w:pStyle w:val="B3"/>
      </w:pPr>
      <w:r w:rsidRPr="001369BC">
        <w:t>2</w:t>
      </w:r>
      <w:r w:rsidRPr="001369BC">
        <w:tab/>
        <w:t>presented to TSG for approval;</w:t>
      </w:r>
    </w:p>
    <w:p w14:paraId="005D713E" w14:textId="77777777" w:rsidR="00B85BE1" w:rsidRPr="001369BC" w:rsidRDefault="00B85BE1">
      <w:pPr>
        <w:pStyle w:val="B3"/>
      </w:pPr>
      <w:r w:rsidRPr="001369BC">
        <w:t>3</w:t>
      </w:r>
      <w:r w:rsidRPr="001369BC">
        <w:tab/>
        <w:t>or greater indicates TSG approved document under change control.</w:t>
      </w:r>
    </w:p>
    <w:p w14:paraId="1BCDFAAB" w14:textId="77777777" w:rsidR="00B85BE1" w:rsidRPr="001369BC" w:rsidRDefault="00B85BE1">
      <w:pPr>
        <w:pStyle w:val="B2"/>
      </w:pPr>
      <w:r w:rsidRPr="001369BC">
        <w:t>y</w:t>
      </w:r>
      <w:r w:rsidRPr="001369BC">
        <w:tab/>
        <w:t>the second digit is incremented for all changes of substance, i.e. technical enhancements, corrections, updates, etc.</w:t>
      </w:r>
    </w:p>
    <w:p w14:paraId="48162CDE" w14:textId="77777777" w:rsidR="00B85BE1" w:rsidRPr="001369BC" w:rsidRDefault="00B85BE1">
      <w:pPr>
        <w:pStyle w:val="B2"/>
      </w:pPr>
      <w:r w:rsidRPr="001369BC">
        <w:t>z</w:t>
      </w:r>
      <w:r w:rsidRPr="001369BC">
        <w:tab/>
        <w:t>the third digit is incremented when editorial only changes have been incorporated in the document.</w:t>
      </w:r>
    </w:p>
    <w:p w14:paraId="15C41219" w14:textId="77777777" w:rsidR="00B85BE1" w:rsidRPr="001369BC" w:rsidRDefault="00B85BE1">
      <w:pPr>
        <w:pStyle w:val="Heading1"/>
      </w:pPr>
      <w:r w:rsidRPr="001369BC">
        <w:br w:type="page"/>
      </w:r>
      <w:bookmarkStart w:id="6" w:name="_Toc393288175"/>
      <w:r w:rsidRPr="001369BC">
        <w:lastRenderedPageBreak/>
        <w:t>1</w:t>
      </w:r>
      <w:r w:rsidRPr="001369BC">
        <w:tab/>
        <w:t>Scope</w:t>
      </w:r>
      <w:bookmarkEnd w:id="6"/>
    </w:p>
    <w:p w14:paraId="1DF70D92" w14:textId="77777777" w:rsidR="00B85BE1" w:rsidRPr="001369BC" w:rsidRDefault="00B85BE1" w:rsidP="009B54AE">
      <w:pPr>
        <w:rPr>
          <w:color w:val="000000"/>
        </w:rPr>
      </w:pPr>
      <w:r w:rsidRPr="001369BC">
        <w:rPr>
          <w:color w:val="000000"/>
        </w:rPr>
        <w:t xml:space="preserve">The present document is part of a series of </w:t>
      </w:r>
      <w:r w:rsidR="00254D44" w:rsidRPr="001369BC">
        <w:rPr>
          <w:color w:val="000000"/>
        </w:rPr>
        <w:t>Technical Specifications (TSs)</w:t>
      </w:r>
      <w:r w:rsidRPr="001369BC">
        <w:rPr>
          <w:color w:val="000000"/>
        </w:rPr>
        <w:t xml:space="preserve"> that specify charging functionality and charging management in 3GPP networks (GSM/UMTS/EPS). The 3GPP core network charging architecture and principles are specified in TS 32.240 [1], which provides an umbrella for other charging management TSs that specify:</w:t>
      </w:r>
    </w:p>
    <w:p w14:paraId="29D04E44" w14:textId="77777777" w:rsidR="00B85BE1" w:rsidRPr="001369BC" w:rsidRDefault="00B85BE1" w:rsidP="005C25DC">
      <w:pPr>
        <w:pStyle w:val="B1"/>
      </w:pPr>
      <w:r w:rsidRPr="001369BC">
        <w:t>-</w:t>
      </w:r>
      <w:r w:rsidR="009B54AE" w:rsidRPr="001369BC">
        <w:tab/>
      </w:r>
      <w:r w:rsidRPr="001369BC">
        <w:t>the content of the CDRs per domain / subsystem / service (offline charging)</w:t>
      </w:r>
      <w:r w:rsidR="00254D44" w:rsidRPr="001369BC">
        <w:t>;</w:t>
      </w:r>
    </w:p>
    <w:p w14:paraId="37575155" w14:textId="77777777" w:rsidR="00B85BE1" w:rsidRPr="001369BC" w:rsidRDefault="00B85BE1" w:rsidP="005C25DC">
      <w:pPr>
        <w:pStyle w:val="B1"/>
      </w:pPr>
      <w:r w:rsidRPr="001369BC">
        <w:t>-</w:t>
      </w:r>
      <w:r w:rsidR="009B54AE" w:rsidRPr="001369BC">
        <w:tab/>
      </w:r>
      <w:r w:rsidRPr="001369BC">
        <w:t>the content of real-time charging messages per domain / subsystem / service (online charging);</w:t>
      </w:r>
    </w:p>
    <w:p w14:paraId="2BD8006C" w14:textId="77777777" w:rsidR="00B85BE1" w:rsidRPr="001369BC" w:rsidRDefault="00B85BE1" w:rsidP="005C25DC">
      <w:pPr>
        <w:pStyle w:val="B1"/>
      </w:pPr>
      <w:r w:rsidRPr="001369BC">
        <w:t>-</w:t>
      </w:r>
      <w:r w:rsidR="009B54AE" w:rsidRPr="001369BC">
        <w:tab/>
      </w:r>
      <w:r w:rsidRPr="001369BC">
        <w:t>the functionality of online and offline charging for those domains / subsystems / services;</w:t>
      </w:r>
    </w:p>
    <w:p w14:paraId="18950135" w14:textId="77777777" w:rsidR="00B85BE1" w:rsidRPr="001369BC" w:rsidRDefault="00B85BE1" w:rsidP="005C25DC">
      <w:pPr>
        <w:pStyle w:val="B1"/>
      </w:pPr>
      <w:r w:rsidRPr="001369BC">
        <w:t>-</w:t>
      </w:r>
      <w:r w:rsidR="009B54AE" w:rsidRPr="001369BC">
        <w:tab/>
      </w:r>
      <w:r w:rsidRPr="001369BC">
        <w:t xml:space="preserve">the interfaces that are used in the charging framework to transfer the charging information (i.e. CDRs or charging events) </w:t>
      </w:r>
    </w:p>
    <w:p w14:paraId="275C1D28" w14:textId="77777777" w:rsidR="00B85BE1" w:rsidRPr="001369BC" w:rsidRDefault="00B85BE1">
      <w:pPr>
        <w:rPr>
          <w:color w:val="000000"/>
        </w:rPr>
      </w:pPr>
      <w:r w:rsidRPr="001369BC">
        <w:rPr>
          <w:color w:val="000000"/>
        </w:rPr>
        <w:t>The complete document structure for these TSs is defined in TS 32.240 [1].</w:t>
      </w:r>
    </w:p>
    <w:p w14:paraId="13D74546" w14:textId="77777777" w:rsidR="00B85BE1" w:rsidRPr="001369BC" w:rsidRDefault="00B85BE1">
      <w:pPr>
        <w:rPr>
          <w:color w:val="000000"/>
        </w:rPr>
      </w:pPr>
      <w:r w:rsidRPr="001369BC">
        <w:t xml:space="preserve">The present document specifies the </w:t>
      </w:r>
      <w:r w:rsidRPr="001369BC">
        <w:rPr>
          <w:color w:val="000000"/>
        </w:rPr>
        <w:t xml:space="preserve">transaction based mechanism for the near real time transfer of CDRs </w:t>
      </w:r>
      <w:r w:rsidRPr="001369BC">
        <w:rPr>
          <w:color w:val="000000"/>
        </w:rPr>
        <w:br/>
        <w:t>within the network.</w:t>
      </w:r>
    </w:p>
    <w:p w14:paraId="44895BAE" w14:textId="77777777" w:rsidR="00B85BE1" w:rsidRPr="001369BC" w:rsidRDefault="00B85BE1">
      <w:pPr>
        <w:rPr>
          <w:color w:val="000000"/>
        </w:rPr>
      </w:pPr>
      <w:r w:rsidRPr="001369BC">
        <w:rPr>
          <w:color w:val="000000"/>
        </w:rPr>
        <w:t>The present document is related to other 3GPP charging TSs as follows:</w:t>
      </w:r>
    </w:p>
    <w:p w14:paraId="648F0677" w14:textId="77777777" w:rsidR="00B85BE1" w:rsidRPr="001369BC" w:rsidRDefault="009B54AE" w:rsidP="005C25DC">
      <w:pPr>
        <w:pStyle w:val="B1"/>
      </w:pPr>
      <w:r w:rsidRPr="001369BC">
        <w:t>-</w:t>
      </w:r>
      <w:r w:rsidRPr="001369BC">
        <w:tab/>
      </w:r>
      <w:r w:rsidR="00B85BE1" w:rsidRPr="001369BC">
        <w:t>The common 3GPP charging architecture is specified in TS 32.240 [1];</w:t>
      </w:r>
    </w:p>
    <w:p w14:paraId="5DF7DE6B" w14:textId="77777777" w:rsidR="00B85BE1" w:rsidRPr="001369BC" w:rsidRDefault="009B54AE" w:rsidP="005C25DC">
      <w:pPr>
        <w:pStyle w:val="B1"/>
      </w:pPr>
      <w:r w:rsidRPr="001369BC">
        <w:t>-</w:t>
      </w:r>
      <w:r w:rsidRPr="001369BC">
        <w:tab/>
      </w:r>
      <w:r w:rsidR="00B85BE1" w:rsidRPr="001369BC">
        <w:t>The parameters, abstract syntax and encoding rules for the CDRs are specified in TS 32.298 [51];</w:t>
      </w:r>
    </w:p>
    <w:p w14:paraId="091C8AE3" w14:textId="77777777" w:rsidR="00B85BE1" w:rsidRPr="001369BC" w:rsidRDefault="009B54AE" w:rsidP="005C25DC">
      <w:pPr>
        <w:pStyle w:val="B1"/>
      </w:pPr>
      <w:r w:rsidRPr="001369BC">
        <w:t>-</w:t>
      </w:r>
      <w:r w:rsidRPr="001369BC">
        <w:tab/>
      </w:r>
      <w:r w:rsidR="00B85BE1" w:rsidRPr="001369BC">
        <w:t xml:space="preserve">The file based mechanism used to transfer the CDRs from the network to the operator's </w:t>
      </w:r>
      <w:r w:rsidR="00F76008" w:rsidRPr="001369BC">
        <w:t>B</w:t>
      </w:r>
      <w:r w:rsidR="00B85BE1" w:rsidRPr="001369BC">
        <w:t xml:space="preserve">illing </w:t>
      </w:r>
      <w:r w:rsidR="00F76008" w:rsidRPr="001369BC">
        <w:t>D</w:t>
      </w:r>
      <w:r w:rsidR="00B85BE1" w:rsidRPr="001369BC">
        <w:t>omain (e.g. the post-processing system or a mediation device) is specified in TS 32.297 [52];</w:t>
      </w:r>
    </w:p>
    <w:p w14:paraId="2708DC0A" w14:textId="77777777" w:rsidR="00B85BE1" w:rsidRPr="001369BC" w:rsidRDefault="00B85BE1">
      <w:pPr>
        <w:rPr>
          <w:color w:val="000000"/>
        </w:rPr>
      </w:pPr>
      <w:r w:rsidRPr="001369BC">
        <w:rPr>
          <w:color w:val="000000"/>
        </w:rPr>
        <w:t>The 3GPP Diameter application that is used for offline and online charging is specified in TS 32.299 [50].</w:t>
      </w:r>
    </w:p>
    <w:p w14:paraId="19EE409B" w14:textId="77777777" w:rsidR="00B85BE1" w:rsidRPr="001369BC" w:rsidRDefault="00B85BE1">
      <w:pPr>
        <w:rPr>
          <w:color w:val="000000"/>
        </w:rPr>
      </w:pPr>
      <w:r w:rsidRPr="001369BC">
        <w:rPr>
          <w:color w:val="000000"/>
        </w:rPr>
        <w:t>All terms, definitions and abbreviations used in the present document, that are common across 3GPP TSs, are defined in the 3GPP Vocabulary, TR 21.905 [100]. Those that are common across charging management in 3GPP domains services, or subsystems are provided in the umbrella document TS 32.240 [1] and are copied into clause 3 of the present document for ease of reading. Finally, those items that are specific to the present document are defined exclusively in the present document.</w:t>
      </w:r>
    </w:p>
    <w:p w14:paraId="64312D08" w14:textId="77777777" w:rsidR="00B85BE1" w:rsidRPr="001369BC" w:rsidRDefault="00B85BE1" w:rsidP="009B54AE">
      <w:pPr>
        <w:rPr>
          <w:color w:val="000000"/>
        </w:rPr>
      </w:pPr>
      <w:r w:rsidRPr="001369BC">
        <w:rPr>
          <w:noProof/>
        </w:rPr>
        <w:t>Furthermore, requirements that govern the charging work are specified in TS 22.115 [101].</w:t>
      </w:r>
    </w:p>
    <w:p w14:paraId="4D998AFC" w14:textId="77777777" w:rsidR="00B85BE1" w:rsidRPr="001369BC" w:rsidRDefault="00B85BE1">
      <w:pPr>
        <w:pStyle w:val="Heading1"/>
        <w:overflowPunct w:val="0"/>
        <w:autoSpaceDE w:val="0"/>
        <w:autoSpaceDN w:val="0"/>
        <w:adjustRightInd w:val="0"/>
        <w:textAlignment w:val="baseline"/>
      </w:pPr>
      <w:bookmarkStart w:id="7" w:name="_Toc393288176"/>
      <w:r w:rsidRPr="001369BC">
        <w:t>2</w:t>
      </w:r>
      <w:r w:rsidRPr="001369BC">
        <w:tab/>
        <w:t>References</w:t>
      </w:r>
      <w:bookmarkEnd w:id="7"/>
    </w:p>
    <w:p w14:paraId="1675C1C9" w14:textId="77777777" w:rsidR="00B85BE1" w:rsidRPr="001369BC" w:rsidRDefault="00B85BE1">
      <w:r w:rsidRPr="001369BC">
        <w:t>The following documents contain provisions which, through reference in this text, constitute provisions of the present document.</w:t>
      </w:r>
    </w:p>
    <w:p w14:paraId="3E980680" w14:textId="77777777" w:rsidR="00B85BE1" w:rsidRPr="001369BC" w:rsidRDefault="005C25DC" w:rsidP="005C25DC">
      <w:pPr>
        <w:pStyle w:val="B1"/>
      </w:pPr>
      <w:r>
        <w:t>-</w:t>
      </w:r>
      <w:r>
        <w:tab/>
      </w:r>
      <w:r w:rsidR="00B85BE1" w:rsidRPr="001369BC">
        <w:t>References are either specific (identified by date of publication, edition number, version number, etc.) or non</w:t>
      </w:r>
      <w:r w:rsidR="00B85BE1" w:rsidRPr="001369BC">
        <w:noBreakHyphen/>
        <w:t>specific.</w:t>
      </w:r>
    </w:p>
    <w:p w14:paraId="693E251A" w14:textId="77777777" w:rsidR="00B85BE1" w:rsidRPr="001369BC" w:rsidRDefault="005C25DC" w:rsidP="005C25DC">
      <w:pPr>
        <w:pStyle w:val="B1"/>
      </w:pPr>
      <w:r>
        <w:t>-</w:t>
      </w:r>
      <w:r>
        <w:tab/>
      </w:r>
      <w:r w:rsidR="00B85BE1" w:rsidRPr="001369BC">
        <w:t>For a specific reference, subsequent revisions do not apply.</w:t>
      </w:r>
    </w:p>
    <w:p w14:paraId="10225707" w14:textId="77777777" w:rsidR="00B85BE1" w:rsidRPr="001369BC" w:rsidRDefault="005C25DC" w:rsidP="005C25DC">
      <w:pPr>
        <w:pStyle w:val="B1"/>
      </w:pPr>
      <w:r>
        <w:t>-</w:t>
      </w:r>
      <w:r>
        <w:tab/>
      </w:r>
      <w:r w:rsidR="00B85BE1" w:rsidRPr="001369BC">
        <w:t xml:space="preserve">For a non-specific reference, the latest version applies. In the case of a reference to a 3GPP document (including a GSM document), a non-specific reference implicitly refers to the latest version of that document </w:t>
      </w:r>
      <w:r w:rsidR="00B85BE1" w:rsidRPr="001369BC">
        <w:rPr>
          <w:i/>
        </w:rPr>
        <w:t>in the same Release as the present document</w:t>
      </w:r>
      <w:r w:rsidR="00B85BE1" w:rsidRPr="001369BC">
        <w:t>.</w:t>
      </w:r>
    </w:p>
    <w:p w14:paraId="10714F55" w14:textId="77777777" w:rsidR="00B85BE1" w:rsidRPr="001369BC" w:rsidRDefault="00B85BE1">
      <w:pPr>
        <w:pStyle w:val="EX"/>
      </w:pPr>
      <w:r w:rsidRPr="001369BC">
        <w:t>[1]</w:t>
      </w:r>
      <w:r w:rsidRPr="001369BC">
        <w:tab/>
        <w:t xml:space="preserve">3GPP TS 32.240: "Telecommunication management; Charging management; Charging </w:t>
      </w:r>
      <w:r w:rsidR="00254D44" w:rsidRPr="001369BC">
        <w:t>architecture and principles</w:t>
      </w:r>
      <w:r w:rsidRPr="001369BC">
        <w:t>".</w:t>
      </w:r>
    </w:p>
    <w:p w14:paraId="65FD34A9" w14:textId="77777777" w:rsidR="00B85BE1" w:rsidRPr="001369BC" w:rsidRDefault="00B85BE1">
      <w:pPr>
        <w:pStyle w:val="EX"/>
      </w:pPr>
      <w:r w:rsidRPr="001369BC">
        <w:t>[2]</w:t>
      </w:r>
      <w:r w:rsidR="005C25DC">
        <w:t xml:space="preserve"> </w:t>
      </w:r>
      <w:r w:rsidRPr="001369BC">
        <w:t>-</w:t>
      </w:r>
      <w:r w:rsidR="005C25DC">
        <w:t xml:space="preserve"> </w:t>
      </w:r>
      <w:r w:rsidRPr="001369BC">
        <w:t>[9]</w:t>
      </w:r>
      <w:r w:rsidRPr="001369BC">
        <w:tab/>
        <w:t>Void.</w:t>
      </w:r>
    </w:p>
    <w:p w14:paraId="3DDA2DDB" w14:textId="77777777" w:rsidR="00B85BE1" w:rsidRPr="001369BC" w:rsidRDefault="00B85BE1">
      <w:pPr>
        <w:pStyle w:val="EX"/>
        <w:rPr>
          <w:lang w:eastAsia="de-DE"/>
        </w:rPr>
      </w:pPr>
      <w:r w:rsidRPr="001369BC">
        <w:rPr>
          <w:lang w:eastAsia="de-DE"/>
        </w:rPr>
        <w:t>[10]</w:t>
      </w:r>
      <w:r w:rsidRPr="001369BC">
        <w:rPr>
          <w:lang w:eastAsia="de-DE"/>
        </w:rPr>
        <w:tab/>
        <w:t>3GPP TS 32.250: "Telecommunication management; Charging management; Circuit Switched (CS) domain charging".</w:t>
      </w:r>
    </w:p>
    <w:p w14:paraId="761E0B10" w14:textId="77777777" w:rsidR="00B85BE1" w:rsidRPr="001369BC" w:rsidRDefault="00B85BE1">
      <w:pPr>
        <w:pStyle w:val="EX"/>
      </w:pPr>
      <w:r w:rsidRPr="001369BC">
        <w:t>[11]</w:t>
      </w:r>
      <w:r w:rsidRPr="001369BC">
        <w:tab/>
      </w:r>
      <w:r w:rsidRPr="001369BC">
        <w:rPr>
          <w:lang w:bidi="ar-IQ"/>
        </w:rPr>
        <w:t>3GPP TS 32.251: "Telecommunication management; Charging management; Packet Switched (PS) domain charging".</w:t>
      </w:r>
    </w:p>
    <w:p w14:paraId="799B6337" w14:textId="77777777" w:rsidR="00B85BE1" w:rsidRPr="001369BC" w:rsidRDefault="00B85BE1">
      <w:pPr>
        <w:pStyle w:val="EX"/>
        <w:rPr>
          <w:lang w:eastAsia="de-DE"/>
        </w:rPr>
      </w:pPr>
      <w:r w:rsidRPr="001369BC">
        <w:lastRenderedPageBreak/>
        <w:t>[12]</w:t>
      </w:r>
      <w:r w:rsidR="005C25DC">
        <w:t xml:space="preserve"> </w:t>
      </w:r>
      <w:r w:rsidRPr="001369BC">
        <w:t>-</w:t>
      </w:r>
      <w:r w:rsidR="005C25DC">
        <w:t xml:space="preserve"> </w:t>
      </w:r>
      <w:r w:rsidRPr="001369BC">
        <w:t>[29]</w:t>
      </w:r>
      <w:r w:rsidRPr="001369BC">
        <w:tab/>
        <w:t>Void.</w:t>
      </w:r>
    </w:p>
    <w:p w14:paraId="593A1F4D" w14:textId="77777777" w:rsidR="00B85BE1" w:rsidRPr="001369BC" w:rsidRDefault="00B85BE1">
      <w:pPr>
        <w:pStyle w:val="EX"/>
        <w:rPr>
          <w:lang w:eastAsia="de-DE"/>
        </w:rPr>
      </w:pPr>
      <w:r w:rsidRPr="001369BC">
        <w:rPr>
          <w:lang w:eastAsia="de-DE"/>
        </w:rPr>
        <w:t>[30]</w:t>
      </w:r>
      <w:r w:rsidRPr="001369BC">
        <w:rPr>
          <w:lang w:eastAsia="de-DE"/>
        </w:rPr>
        <w:tab/>
        <w:t>3GPP TS 32.270: "Telecommunication management; Charging management; Multimedia Messaging Service (MMS) charging".</w:t>
      </w:r>
    </w:p>
    <w:p w14:paraId="25CFC396" w14:textId="77777777" w:rsidR="00B85BE1" w:rsidRPr="001369BC" w:rsidRDefault="00B85BE1">
      <w:pPr>
        <w:pStyle w:val="EX"/>
        <w:rPr>
          <w:color w:val="000000"/>
        </w:rPr>
      </w:pPr>
      <w:r w:rsidRPr="001369BC">
        <w:rPr>
          <w:color w:val="000000"/>
        </w:rPr>
        <w:t>[31]</w:t>
      </w:r>
      <w:r w:rsidR="005C25DC">
        <w:rPr>
          <w:color w:val="000000"/>
        </w:rPr>
        <w:t xml:space="preserve"> </w:t>
      </w:r>
      <w:r w:rsidRPr="001369BC">
        <w:rPr>
          <w:color w:val="000000"/>
        </w:rPr>
        <w:t>-</w:t>
      </w:r>
      <w:r w:rsidR="005C25DC">
        <w:rPr>
          <w:color w:val="000000"/>
        </w:rPr>
        <w:t xml:space="preserve"> </w:t>
      </w:r>
      <w:r w:rsidRPr="001369BC">
        <w:rPr>
          <w:color w:val="000000"/>
        </w:rPr>
        <w:t>[49]</w:t>
      </w:r>
      <w:r w:rsidRPr="001369BC">
        <w:rPr>
          <w:color w:val="000000"/>
        </w:rPr>
        <w:tab/>
        <w:t>Void.</w:t>
      </w:r>
    </w:p>
    <w:p w14:paraId="2E8F1993" w14:textId="77777777" w:rsidR="00B85BE1" w:rsidRPr="001369BC" w:rsidRDefault="00B85BE1">
      <w:pPr>
        <w:pStyle w:val="EX"/>
        <w:rPr>
          <w:color w:val="000000"/>
        </w:rPr>
      </w:pPr>
      <w:r w:rsidRPr="001369BC">
        <w:rPr>
          <w:color w:val="000000"/>
        </w:rPr>
        <w:t>[50]</w:t>
      </w:r>
      <w:r w:rsidRPr="001369BC">
        <w:rPr>
          <w:color w:val="000000"/>
        </w:rPr>
        <w:tab/>
        <w:t>3GPP TS 32.299: "Telecommunication management; Charging management; Diameter charging application".</w:t>
      </w:r>
    </w:p>
    <w:p w14:paraId="42D4EC33" w14:textId="77777777" w:rsidR="00B85BE1" w:rsidRPr="001369BC" w:rsidRDefault="00B85BE1">
      <w:pPr>
        <w:pStyle w:val="EX"/>
        <w:rPr>
          <w:color w:val="000000"/>
        </w:rPr>
      </w:pPr>
      <w:r w:rsidRPr="001369BC">
        <w:rPr>
          <w:color w:val="000000"/>
        </w:rPr>
        <w:t>[51]</w:t>
      </w:r>
      <w:r w:rsidRPr="001369BC">
        <w:rPr>
          <w:color w:val="000000"/>
        </w:rPr>
        <w:tab/>
        <w:t>3GPP TS 32.298: "Telecommunication management; Charging management; Charging Data Record (CDR) parameter description".</w:t>
      </w:r>
    </w:p>
    <w:p w14:paraId="7D764B86" w14:textId="77777777" w:rsidR="00B85BE1" w:rsidRPr="001369BC" w:rsidRDefault="00B85BE1">
      <w:pPr>
        <w:pStyle w:val="EX"/>
        <w:rPr>
          <w:color w:val="000000"/>
        </w:rPr>
      </w:pPr>
      <w:r w:rsidRPr="001369BC">
        <w:rPr>
          <w:color w:val="000000"/>
        </w:rPr>
        <w:t>[52]</w:t>
      </w:r>
      <w:r w:rsidRPr="001369BC">
        <w:rPr>
          <w:color w:val="000000"/>
        </w:rPr>
        <w:tab/>
        <w:t>3GPP TS 32.297: "Telecommunication management; Charging management; Charging Data Record (CDR) file format and transfer".</w:t>
      </w:r>
    </w:p>
    <w:p w14:paraId="3E3C3C35" w14:textId="77777777" w:rsidR="00B85BE1" w:rsidRPr="001369BC" w:rsidRDefault="00B85BE1">
      <w:pPr>
        <w:pStyle w:val="EX"/>
        <w:rPr>
          <w:color w:val="000000"/>
        </w:rPr>
      </w:pPr>
      <w:r w:rsidRPr="001369BC">
        <w:rPr>
          <w:color w:val="000000"/>
        </w:rPr>
        <w:t>[53]</w:t>
      </w:r>
      <w:r w:rsidR="005C25DC">
        <w:rPr>
          <w:color w:val="000000"/>
        </w:rPr>
        <w:t xml:space="preserve"> </w:t>
      </w:r>
      <w:r w:rsidRPr="001369BC">
        <w:rPr>
          <w:color w:val="000000"/>
        </w:rPr>
        <w:t>-</w:t>
      </w:r>
      <w:r w:rsidR="005C25DC">
        <w:rPr>
          <w:color w:val="000000"/>
        </w:rPr>
        <w:t xml:space="preserve"> </w:t>
      </w:r>
      <w:r w:rsidRPr="001369BC">
        <w:rPr>
          <w:color w:val="000000"/>
        </w:rPr>
        <w:t>[99]</w:t>
      </w:r>
      <w:r w:rsidRPr="001369BC">
        <w:rPr>
          <w:color w:val="000000"/>
        </w:rPr>
        <w:tab/>
        <w:t>Void.</w:t>
      </w:r>
    </w:p>
    <w:p w14:paraId="27DE7FB8" w14:textId="77777777" w:rsidR="00B85BE1" w:rsidRPr="001369BC" w:rsidRDefault="00B85BE1">
      <w:pPr>
        <w:pStyle w:val="EX"/>
        <w:rPr>
          <w:color w:val="000000"/>
        </w:rPr>
      </w:pPr>
      <w:r w:rsidRPr="001369BC">
        <w:rPr>
          <w:color w:val="000000"/>
        </w:rPr>
        <w:t>[100]</w:t>
      </w:r>
      <w:r w:rsidRPr="001369BC">
        <w:rPr>
          <w:color w:val="000000"/>
        </w:rPr>
        <w:tab/>
      </w:r>
      <w:r w:rsidR="00254D44" w:rsidRPr="001369BC">
        <w:t xml:space="preserve">3GPP </w:t>
      </w:r>
      <w:r w:rsidRPr="001369BC">
        <w:rPr>
          <w:color w:val="000000"/>
        </w:rPr>
        <w:t>TR 21.905: "Vocabulary for 3GPP Specifications".</w:t>
      </w:r>
    </w:p>
    <w:p w14:paraId="1DD66DBE" w14:textId="77777777" w:rsidR="00B85BE1" w:rsidRPr="001369BC" w:rsidRDefault="00B85BE1">
      <w:pPr>
        <w:pStyle w:val="EX"/>
      </w:pPr>
      <w:r w:rsidRPr="001369BC">
        <w:rPr>
          <w:color w:val="000000"/>
        </w:rPr>
        <w:t>[101]</w:t>
      </w:r>
      <w:r w:rsidRPr="001369BC">
        <w:rPr>
          <w:color w:val="000000"/>
        </w:rPr>
        <w:tab/>
      </w:r>
      <w:r w:rsidRPr="001369BC">
        <w:t>3GPP TS 22.115</w:t>
      </w:r>
      <w:r w:rsidR="0073443D" w:rsidRPr="001369BC">
        <w:t>:</w:t>
      </w:r>
      <w:r w:rsidRPr="001369BC">
        <w:t xml:space="preserve"> "Service aspects; Charging and billing"</w:t>
      </w:r>
      <w:r w:rsidR="0073443D" w:rsidRPr="001369BC">
        <w:t>.</w:t>
      </w:r>
    </w:p>
    <w:p w14:paraId="463CD8D5" w14:textId="77777777" w:rsidR="00B85BE1" w:rsidRPr="001369BC" w:rsidRDefault="00B85BE1">
      <w:pPr>
        <w:pStyle w:val="EX"/>
        <w:rPr>
          <w:color w:val="000000"/>
        </w:rPr>
      </w:pPr>
      <w:r w:rsidRPr="001369BC">
        <w:rPr>
          <w:color w:val="000000"/>
        </w:rPr>
        <w:t>[102]</w:t>
      </w:r>
      <w:r w:rsidR="005C25DC">
        <w:rPr>
          <w:color w:val="000000"/>
        </w:rPr>
        <w:t xml:space="preserve"> </w:t>
      </w:r>
      <w:r w:rsidRPr="001369BC">
        <w:rPr>
          <w:color w:val="000000"/>
        </w:rPr>
        <w:t>-</w:t>
      </w:r>
      <w:r w:rsidR="005C25DC">
        <w:rPr>
          <w:color w:val="000000"/>
        </w:rPr>
        <w:t xml:space="preserve"> </w:t>
      </w:r>
      <w:r w:rsidRPr="001369BC">
        <w:rPr>
          <w:color w:val="000000"/>
        </w:rPr>
        <w:t>[199]</w:t>
      </w:r>
      <w:r w:rsidRPr="001369BC">
        <w:rPr>
          <w:color w:val="000000"/>
        </w:rPr>
        <w:tab/>
        <w:t>Void.</w:t>
      </w:r>
    </w:p>
    <w:p w14:paraId="27572FCF" w14:textId="77777777" w:rsidR="00B85BE1" w:rsidRPr="001369BC" w:rsidRDefault="00B85BE1">
      <w:pPr>
        <w:pStyle w:val="EX"/>
        <w:keepLines w:val="0"/>
        <w:widowControl w:val="0"/>
        <w:rPr>
          <w:color w:val="000000"/>
        </w:rPr>
      </w:pPr>
      <w:r w:rsidRPr="001369BC">
        <w:rPr>
          <w:color w:val="000000"/>
        </w:rPr>
        <w:t>[200]</w:t>
      </w:r>
      <w:r w:rsidRPr="001369BC">
        <w:rPr>
          <w:color w:val="000000"/>
        </w:rPr>
        <w:tab/>
        <w:t>3GPP TS 29.060: "General Packet Radio Service (GPRS); GPRS Tunnelling Protocol (GTP) across the Gn and Gp interface".</w:t>
      </w:r>
    </w:p>
    <w:p w14:paraId="56D1D62A" w14:textId="77777777" w:rsidR="00B85BE1" w:rsidRPr="001369BC" w:rsidRDefault="00B85BE1">
      <w:pPr>
        <w:pStyle w:val="EX"/>
        <w:keepLines w:val="0"/>
        <w:widowControl w:val="0"/>
        <w:rPr>
          <w:color w:val="000000"/>
        </w:rPr>
      </w:pPr>
      <w:r w:rsidRPr="001369BC">
        <w:rPr>
          <w:lang w:bidi="ar-IQ"/>
        </w:rPr>
        <w:t>[201]</w:t>
      </w:r>
      <w:r w:rsidRPr="001369BC">
        <w:rPr>
          <w:lang w:bidi="ar-IQ"/>
        </w:rPr>
        <w:tab/>
      </w:r>
      <w:r w:rsidRPr="001369BC">
        <w:t>3GPP TS 29.274: "</w:t>
      </w:r>
      <w:r w:rsidR="00254D44" w:rsidRPr="001369BC">
        <w:t>3GPP Evolved Packet System (EPS); Evolved General Packet Radio Service (GPRS) Tunnelling Protocol for Control plane (GTPv2-C); Stage 3</w:t>
      </w:r>
      <w:r w:rsidRPr="001369BC">
        <w:t>".</w:t>
      </w:r>
    </w:p>
    <w:p w14:paraId="4B11EB6A" w14:textId="77777777" w:rsidR="00B85BE1" w:rsidRPr="001369BC" w:rsidRDefault="00B85BE1">
      <w:pPr>
        <w:pStyle w:val="EX"/>
        <w:widowControl w:val="0"/>
        <w:rPr>
          <w:color w:val="000000"/>
        </w:rPr>
      </w:pPr>
      <w:r w:rsidRPr="001369BC">
        <w:rPr>
          <w:color w:val="000000"/>
        </w:rPr>
        <w:t>[202]</w:t>
      </w:r>
      <w:r w:rsidR="005C25DC">
        <w:rPr>
          <w:color w:val="000000"/>
        </w:rPr>
        <w:t xml:space="preserve"> </w:t>
      </w:r>
      <w:r w:rsidRPr="001369BC">
        <w:rPr>
          <w:color w:val="000000"/>
        </w:rPr>
        <w:t>-</w:t>
      </w:r>
      <w:r w:rsidR="005C25DC">
        <w:rPr>
          <w:color w:val="000000"/>
        </w:rPr>
        <w:t xml:space="preserve"> </w:t>
      </w:r>
      <w:r w:rsidRPr="001369BC">
        <w:rPr>
          <w:color w:val="000000"/>
        </w:rPr>
        <w:t>[299]</w:t>
      </w:r>
      <w:r w:rsidRPr="001369BC">
        <w:rPr>
          <w:color w:val="000000"/>
        </w:rPr>
        <w:tab/>
        <w:t>Void.</w:t>
      </w:r>
    </w:p>
    <w:p w14:paraId="09811967" w14:textId="77777777" w:rsidR="00B85BE1" w:rsidRPr="001369BC" w:rsidRDefault="00B85BE1">
      <w:pPr>
        <w:pStyle w:val="EX"/>
        <w:widowControl w:val="0"/>
        <w:rPr>
          <w:color w:val="000000"/>
        </w:rPr>
      </w:pPr>
      <w:r w:rsidRPr="001369BC">
        <w:rPr>
          <w:color w:val="000000"/>
        </w:rPr>
        <w:t>[300]</w:t>
      </w:r>
      <w:r w:rsidR="005C25DC">
        <w:rPr>
          <w:color w:val="000000"/>
        </w:rPr>
        <w:t xml:space="preserve"> </w:t>
      </w:r>
      <w:r w:rsidRPr="001369BC">
        <w:rPr>
          <w:color w:val="000000"/>
        </w:rPr>
        <w:t>-</w:t>
      </w:r>
      <w:r w:rsidR="005C25DC">
        <w:rPr>
          <w:color w:val="000000"/>
        </w:rPr>
        <w:t xml:space="preserve"> </w:t>
      </w:r>
      <w:r w:rsidRPr="001369BC">
        <w:rPr>
          <w:color w:val="000000"/>
        </w:rPr>
        <w:t>[399]</w:t>
      </w:r>
      <w:r w:rsidRPr="001369BC">
        <w:rPr>
          <w:color w:val="000000"/>
        </w:rPr>
        <w:tab/>
        <w:t>Void.</w:t>
      </w:r>
    </w:p>
    <w:p w14:paraId="38B83A5E" w14:textId="77777777" w:rsidR="00B85BE1" w:rsidRPr="001369BC" w:rsidRDefault="00B85BE1">
      <w:pPr>
        <w:pStyle w:val="EX"/>
      </w:pPr>
      <w:r w:rsidRPr="001369BC">
        <w:t>[400</w:t>
      </w:r>
      <w:r w:rsidR="0073443D" w:rsidRPr="001369BC">
        <w:t>]</w:t>
      </w:r>
      <w:r w:rsidR="005C25DC">
        <w:t xml:space="preserve"> </w:t>
      </w:r>
      <w:r w:rsidRPr="001369BC">
        <w:t>-</w:t>
      </w:r>
      <w:r w:rsidR="005C25DC">
        <w:t xml:space="preserve"> </w:t>
      </w:r>
      <w:r w:rsidR="0073443D" w:rsidRPr="001369BC">
        <w:t>[</w:t>
      </w:r>
      <w:r w:rsidRPr="001369BC">
        <w:t>403]</w:t>
      </w:r>
      <w:r w:rsidRPr="001369BC">
        <w:tab/>
        <w:t>Void.</w:t>
      </w:r>
    </w:p>
    <w:p w14:paraId="0EA3F999" w14:textId="77777777" w:rsidR="00B85BE1" w:rsidRPr="001369BC" w:rsidRDefault="00B85BE1">
      <w:pPr>
        <w:pStyle w:val="EX"/>
      </w:pPr>
      <w:r w:rsidRPr="001369BC">
        <w:t>[404]</w:t>
      </w:r>
      <w:r w:rsidRPr="001369BC">
        <w:tab/>
        <w:t>IETF RFC 768 (1980): "User Datagram Protocol" (STD 6).</w:t>
      </w:r>
    </w:p>
    <w:p w14:paraId="43AB2711" w14:textId="77777777" w:rsidR="00B85BE1" w:rsidRPr="001369BC" w:rsidRDefault="00B85BE1">
      <w:pPr>
        <w:pStyle w:val="EX"/>
      </w:pPr>
      <w:r w:rsidRPr="001369BC">
        <w:t>[405]</w:t>
      </w:r>
      <w:r w:rsidRPr="001369BC">
        <w:tab/>
        <w:t>IETF RFC 793 (1981): "Transmission Control Protocol" (STD 7).</w:t>
      </w:r>
    </w:p>
    <w:p w14:paraId="180691C4" w14:textId="77777777" w:rsidR="00B85BE1" w:rsidRPr="001369BC" w:rsidRDefault="00B85BE1">
      <w:pPr>
        <w:pStyle w:val="EX"/>
      </w:pPr>
      <w:r w:rsidRPr="001369BC">
        <w:t>[406]</w:t>
      </w:r>
      <w:r w:rsidRPr="001369BC">
        <w:tab/>
        <w:t>IETF RFC 791 (1981): "Internet Protocol" (STD 5).</w:t>
      </w:r>
    </w:p>
    <w:p w14:paraId="4F12D6D5" w14:textId="77777777" w:rsidR="00B85BE1" w:rsidRPr="001369BC" w:rsidRDefault="00B85BE1">
      <w:pPr>
        <w:pStyle w:val="EX"/>
      </w:pPr>
      <w:r w:rsidRPr="001369BC">
        <w:t>[407]</w:t>
      </w:r>
      <w:r w:rsidRPr="001369BC">
        <w:tab/>
        <w:t>IETF RFC 792 (1981): "Internet Control Message Protocol" (STD 5).</w:t>
      </w:r>
    </w:p>
    <w:p w14:paraId="20C87FEC" w14:textId="77777777" w:rsidR="00B85BE1" w:rsidRPr="001369BC" w:rsidRDefault="00B85BE1">
      <w:pPr>
        <w:pStyle w:val="Heading1"/>
      </w:pPr>
      <w:bookmarkStart w:id="8" w:name="_Toc393288177"/>
      <w:r w:rsidRPr="001369BC">
        <w:t>3</w:t>
      </w:r>
      <w:r w:rsidRPr="001369BC">
        <w:tab/>
        <w:t>Definitions, symbols and abbreviations</w:t>
      </w:r>
      <w:bookmarkEnd w:id="8"/>
    </w:p>
    <w:p w14:paraId="46E052B5" w14:textId="77777777" w:rsidR="00B85BE1" w:rsidRPr="001369BC" w:rsidRDefault="00B85BE1">
      <w:pPr>
        <w:pStyle w:val="Heading2"/>
      </w:pPr>
      <w:bookmarkStart w:id="9" w:name="_Toc393288178"/>
      <w:r w:rsidRPr="001369BC">
        <w:t>3.1</w:t>
      </w:r>
      <w:r w:rsidRPr="001369BC">
        <w:tab/>
        <w:t>Definitions</w:t>
      </w:r>
      <w:bookmarkEnd w:id="9"/>
    </w:p>
    <w:p w14:paraId="26D1B8A8" w14:textId="77777777" w:rsidR="00B85BE1" w:rsidRPr="001369BC" w:rsidRDefault="00B85BE1" w:rsidP="0073443D">
      <w:r w:rsidRPr="001369BC">
        <w:t>For the purposes of the present document, the following terms and definitions given in  TR 21.905 [50], TS 32.240 [1], and the following apply:</w:t>
      </w:r>
    </w:p>
    <w:p w14:paraId="56A5C2C5" w14:textId="77777777" w:rsidR="00B85BE1" w:rsidRPr="001369BC" w:rsidRDefault="00B85BE1">
      <w:r w:rsidRPr="001369BC">
        <w:rPr>
          <w:b/>
          <w:bCs/>
        </w:rPr>
        <w:t xml:space="preserve">charging function: </w:t>
      </w:r>
      <w:r w:rsidRPr="001369BC">
        <w:t>entity inside the core network domain, subsystem or service that is involved in charging for that domain, subsystem or service.</w:t>
      </w:r>
    </w:p>
    <w:p w14:paraId="302DF32F" w14:textId="77777777" w:rsidR="00B85BE1" w:rsidRPr="001369BC" w:rsidRDefault="00B85BE1">
      <w:pPr>
        <w:spacing w:after="120"/>
      </w:pPr>
      <w:r w:rsidRPr="001369BC">
        <w:rPr>
          <w:b/>
        </w:rPr>
        <w:t>GTP':</w:t>
      </w:r>
      <w:r w:rsidRPr="001369BC">
        <w:t xml:space="preserve"> GPRS protocol, used for CDR transport. It is derived from GTP with enhancements to improve transport reliability necessary for CDRs. NOTE:</w:t>
      </w:r>
      <w:r w:rsidRPr="001369BC">
        <w:tab/>
        <w:t>This protocol is not used for tunnelling.</w:t>
      </w:r>
    </w:p>
    <w:p w14:paraId="6DD70FF6" w14:textId="77777777" w:rsidR="00F76008" w:rsidRPr="001369BC" w:rsidRDefault="00F76008" w:rsidP="00F76008">
      <w:pPr>
        <w:pStyle w:val="Heading2"/>
      </w:pPr>
      <w:bookmarkStart w:id="10" w:name="_Toc393288179"/>
      <w:r w:rsidRPr="001369BC">
        <w:t>3.2</w:t>
      </w:r>
      <w:r w:rsidRPr="001369BC">
        <w:tab/>
        <w:t>Symbols</w:t>
      </w:r>
      <w:bookmarkEnd w:id="10"/>
    </w:p>
    <w:p w14:paraId="6E8C51EA" w14:textId="77777777" w:rsidR="00F76008" w:rsidRPr="001369BC" w:rsidRDefault="00F76008" w:rsidP="00F76008">
      <w:pPr>
        <w:keepNext/>
      </w:pPr>
      <w:r w:rsidRPr="001369BC">
        <w:t>For the purposes of the present document, the following symbols apply:</w:t>
      </w:r>
    </w:p>
    <w:p w14:paraId="182F8076" w14:textId="77777777" w:rsidR="00F76008" w:rsidRPr="001369BC" w:rsidRDefault="00F76008" w:rsidP="00F76008">
      <w:pPr>
        <w:pStyle w:val="EX"/>
        <w:spacing w:after="0"/>
      </w:pPr>
      <w:r w:rsidRPr="001369BC">
        <w:t>Bx</w:t>
      </w:r>
      <w:r w:rsidRPr="001369BC">
        <w:tab/>
        <w:t>The reference point between any (generic) 3G domain, subsystem or service CGF and the BD.</w:t>
      </w:r>
    </w:p>
    <w:p w14:paraId="715FEB7B" w14:textId="77777777" w:rsidR="00F76008" w:rsidRPr="001369BC" w:rsidRDefault="00F76008" w:rsidP="00F76008">
      <w:pPr>
        <w:pStyle w:val="EW"/>
      </w:pPr>
      <w:r w:rsidRPr="001369BC">
        <w:lastRenderedPageBreak/>
        <w:t>Ga</w:t>
      </w:r>
      <w:r w:rsidRPr="001369BC">
        <w:tab/>
        <w:t>Reference point between a CDF and the CGF for CDR transfer.</w:t>
      </w:r>
    </w:p>
    <w:p w14:paraId="07D9CBDE" w14:textId="77777777" w:rsidR="00F76008" w:rsidRPr="001369BC" w:rsidRDefault="00F76008" w:rsidP="00F76008">
      <w:pPr>
        <w:pStyle w:val="EW"/>
      </w:pPr>
      <w:r w:rsidRPr="001369BC">
        <w:t>Rf</w:t>
      </w:r>
      <w:r w:rsidRPr="001369BC">
        <w:tab/>
        <w:t>Reference Point between the CTF within a 3G network element and the CDF for offline charging.</w:t>
      </w:r>
    </w:p>
    <w:p w14:paraId="496EB2A1" w14:textId="77777777" w:rsidR="00F76008" w:rsidRPr="001369BC" w:rsidRDefault="00F76008" w:rsidP="00F76008">
      <w:pPr>
        <w:pStyle w:val="EW"/>
      </w:pPr>
    </w:p>
    <w:p w14:paraId="36C7A00F" w14:textId="77777777" w:rsidR="00B85BE1" w:rsidRPr="001369BC" w:rsidRDefault="00DF08EA" w:rsidP="00F76008">
      <w:pPr>
        <w:pStyle w:val="Heading2"/>
      </w:pPr>
      <w:r w:rsidRPr="001369BC">
        <w:br w:type="page"/>
      </w:r>
      <w:bookmarkStart w:id="11" w:name="_Toc393288180"/>
      <w:r w:rsidR="00B85BE1" w:rsidRPr="001369BC">
        <w:lastRenderedPageBreak/>
        <w:t>3.</w:t>
      </w:r>
      <w:r w:rsidR="00F76008" w:rsidRPr="001369BC">
        <w:t>3</w:t>
      </w:r>
      <w:r w:rsidR="00B85BE1" w:rsidRPr="001369BC">
        <w:tab/>
        <w:t>Abbreviations</w:t>
      </w:r>
      <w:bookmarkEnd w:id="11"/>
    </w:p>
    <w:p w14:paraId="23542390" w14:textId="77777777" w:rsidR="00B85BE1" w:rsidRPr="001369BC" w:rsidRDefault="00B85BE1" w:rsidP="00C60203">
      <w:r w:rsidRPr="001369BC">
        <w:t>For the purposes of the present document, the abbreviations defined in TR 21.905 [50]</w:t>
      </w:r>
      <w:r w:rsidR="00254D44" w:rsidRPr="001369BC" w:rsidDel="00254D44">
        <w:t xml:space="preserve"> </w:t>
      </w:r>
      <w:r w:rsidRPr="001369BC">
        <w:t xml:space="preserve">and the following </w:t>
      </w:r>
      <w:r w:rsidR="00F76008" w:rsidRPr="001369BC">
        <w:t xml:space="preserve">abbreviations </w:t>
      </w:r>
      <w:r w:rsidRPr="001369BC">
        <w:t>apply:</w:t>
      </w:r>
    </w:p>
    <w:p w14:paraId="6DE5030F" w14:textId="77777777" w:rsidR="00B85BE1" w:rsidRPr="001369BC" w:rsidRDefault="00B85BE1">
      <w:pPr>
        <w:pStyle w:val="EW"/>
      </w:pPr>
      <w:r w:rsidRPr="001369BC">
        <w:t>3G</w:t>
      </w:r>
      <w:r w:rsidRPr="001369BC">
        <w:tab/>
        <w:t>3</w:t>
      </w:r>
      <w:r w:rsidRPr="001369BC">
        <w:rPr>
          <w:position w:val="6"/>
          <w:sz w:val="16"/>
          <w:szCs w:val="16"/>
        </w:rPr>
        <w:t>rd</w:t>
      </w:r>
      <w:r w:rsidRPr="001369BC">
        <w:t xml:space="preserve"> Generation</w:t>
      </w:r>
    </w:p>
    <w:p w14:paraId="05B335B0" w14:textId="77777777" w:rsidR="00B85BE1" w:rsidRPr="001369BC" w:rsidRDefault="00B85BE1">
      <w:pPr>
        <w:pStyle w:val="EW"/>
      </w:pPr>
      <w:r w:rsidRPr="001369BC">
        <w:t>3GPP</w:t>
      </w:r>
      <w:r w:rsidRPr="001369BC">
        <w:tab/>
        <w:t>3</w:t>
      </w:r>
      <w:r w:rsidRPr="001369BC">
        <w:rPr>
          <w:vertAlign w:val="superscript"/>
        </w:rPr>
        <w:t>rd</w:t>
      </w:r>
      <w:r w:rsidRPr="001369BC">
        <w:t xml:space="preserve"> Generation Partnership Project</w:t>
      </w:r>
    </w:p>
    <w:p w14:paraId="471F4F51" w14:textId="77777777" w:rsidR="00B85BE1" w:rsidRPr="001369BC" w:rsidRDefault="00B85BE1">
      <w:pPr>
        <w:pStyle w:val="EW"/>
      </w:pPr>
      <w:r w:rsidRPr="001369BC">
        <w:t>AS</w:t>
      </w:r>
      <w:r w:rsidRPr="001369BC">
        <w:tab/>
        <w:t>Application Server</w:t>
      </w:r>
    </w:p>
    <w:p w14:paraId="1732C0FA" w14:textId="77777777" w:rsidR="00B85BE1" w:rsidRPr="001369BC" w:rsidRDefault="00B85BE1">
      <w:pPr>
        <w:pStyle w:val="EW"/>
      </w:pPr>
      <w:r w:rsidRPr="001369BC">
        <w:t>ASN.1</w:t>
      </w:r>
      <w:r w:rsidRPr="001369BC">
        <w:tab/>
        <w:t>Abstract Syntax Notation One</w:t>
      </w:r>
    </w:p>
    <w:p w14:paraId="1121F58A" w14:textId="77777777" w:rsidR="00B85BE1" w:rsidRPr="001369BC" w:rsidRDefault="00B85BE1">
      <w:pPr>
        <w:pStyle w:val="EW"/>
      </w:pPr>
      <w:r w:rsidRPr="001369BC">
        <w:t>BD</w:t>
      </w:r>
      <w:r w:rsidRPr="001369BC">
        <w:tab/>
        <w:t>Billing Domain</w:t>
      </w:r>
    </w:p>
    <w:p w14:paraId="5ED563E1" w14:textId="77777777" w:rsidR="00B85BE1" w:rsidRPr="001369BC" w:rsidRDefault="00B85BE1">
      <w:pPr>
        <w:pStyle w:val="EW"/>
      </w:pPr>
      <w:r w:rsidRPr="001369BC">
        <w:t>CDF</w:t>
      </w:r>
      <w:r w:rsidRPr="001369BC">
        <w:tab/>
        <w:t>Charging Data Function</w:t>
      </w:r>
    </w:p>
    <w:p w14:paraId="3B65AA25" w14:textId="77777777" w:rsidR="00B85BE1" w:rsidRPr="001369BC" w:rsidRDefault="00B85BE1">
      <w:pPr>
        <w:pStyle w:val="EW"/>
      </w:pPr>
      <w:r w:rsidRPr="001369BC">
        <w:t>CDR</w:t>
      </w:r>
      <w:r w:rsidRPr="001369BC">
        <w:tab/>
        <w:t>Charging Data Record</w:t>
      </w:r>
    </w:p>
    <w:p w14:paraId="463D2D80" w14:textId="77777777" w:rsidR="00B85BE1" w:rsidRPr="001369BC" w:rsidRDefault="00B85BE1">
      <w:pPr>
        <w:pStyle w:val="EW"/>
      </w:pPr>
      <w:r w:rsidRPr="001369BC">
        <w:t>CG</w:t>
      </w:r>
      <w:r w:rsidRPr="001369BC">
        <w:tab/>
        <w:t>Charging Gateway</w:t>
      </w:r>
    </w:p>
    <w:p w14:paraId="34075C18" w14:textId="77777777" w:rsidR="00B85BE1" w:rsidRPr="001369BC" w:rsidRDefault="00B85BE1">
      <w:pPr>
        <w:pStyle w:val="EW"/>
      </w:pPr>
      <w:r w:rsidRPr="001369BC">
        <w:t>CGF</w:t>
      </w:r>
      <w:r w:rsidRPr="001369BC">
        <w:tab/>
        <w:t>Charging Gateway Function</w:t>
      </w:r>
    </w:p>
    <w:p w14:paraId="1964E155" w14:textId="77777777" w:rsidR="00F76008" w:rsidRPr="001369BC" w:rsidRDefault="00B85BE1">
      <w:pPr>
        <w:pStyle w:val="EW"/>
      </w:pPr>
      <w:r w:rsidRPr="001369BC">
        <w:t>CS</w:t>
      </w:r>
      <w:r w:rsidRPr="001369BC">
        <w:tab/>
        <w:t>Circuit Switched</w:t>
      </w:r>
    </w:p>
    <w:p w14:paraId="4E2540D6" w14:textId="77777777" w:rsidR="00B85BE1" w:rsidRPr="001369BC" w:rsidRDefault="00B85BE1">
      <w:pPr>
        <w:pStyle w:val="EW"/>
      </w:pPr>
      <w:r w:rsidRPr="001369BC">
        <w:t>DRP</w:t>
      </w:r>
      <w:r w:rsidRPr="001369BC">
        <w:tab/>
        <w:t>Data Record Packet</w:t>
      </w:r>
    </w:p>
    <w:p w14:paraId="06352C1C" w14:textId="77777777" w:rsidR="00C60203" w:rsidRPr="001369BC" w:rsidRDefault="00C60203" w:rsidP="00C60203">
      <w:pPr>
        <w:pStyle w:val="EW"/>
      </w:pPr>
      <w:r w:rsidRPr="001369BC">
        <w:t>EPC</w:t>
      </w:r>
      <w:r w:rsidRPr="001369BC">
        <w:tab/>
      </w:r>
      <w:r w:rsidRPr="001369BC">
        <w:rPr>
          <w:lang w:bidi="ar-IQ"/>
        </w:rPr>
        <w:t>Evolved Packet Core</w:t>
      </w:r>
    </w:p>
    <w:p w14:paraId="40E9E3E5" w14:textId="77777777" w:rsidR="00B85BE1" w:rsidRPr="001369BC" w:rsidRDefault="00B85BE1">
      <w:pPr>
        <w:pStyle w:val="EW"/>
      </w:pPr>
      <w:r w:rsidRPr="001369BC">
        <w:t>EPS</w:t>
      </w:r>
      <w:r w:rsidRPr="001369BC">
        <w:tab/>
      </w:r>
      <w:r w:rsidRPr="001369BC">
        <w:rPr>
          <w:lang w:bidi="ar-IQ"/>
        </w:rPr>
        <w:t>Evolved Packet System</w:t>
      </w:r>
    </w:p>
    <w:p w14:paraId="67D8AB18" w14:textId="77777777" w:rsidR="00B85BE1" w:rsidRPr="001369BC" w:rsidRDefault="00B85BE1">
      <w:pPr>
        <w:pStyle w:val="EW"/>
        <w:rPr>
          <w:lang w:bidi="ar-IQ"/>
        </w:rPr>
      </w:pPr>
      <w:r w:rsidRPr="001369BC">
        <w:rPr>
          <w:lang w:bidi="ar-IQ"/>
        </w:rPr>
        <w:t>E-UTRAN</w:t>
      </w:r>
      <w:r w:rsidRPr="001369BC">
        <w:rPr>
          <w:lang w:bidi="ar-IQ"/>
        </w:rPr>
        <w:tab/>
        <w:t>Evolved Universal Terrestrial Radio Access Network</w:t>
      </w:r>
    </w:p>
    <w:p w14:paraId="7E28AEED" w14:textId="77777777" w:rsidR="00B85BE1" w:rsidRPr="001369BC" w:rsidRDefault="00B85BE1">
      <w:pPr>
        <w:pStyle w:val="EW"/>
      </w:pPr>
      <w:r w:rsidRPr="001369BC">
        <w:t>GPRS</w:t>
      </w:r>
      <w:r w:rsidRPr="001369BC">
        <w:tab/>
        <w:t>General Packet Radio Service</w:t>
      </w:r>
    </w:p>
    <w:p w14:paraId="79CBB9EC" w14:textId="77777777" w:rsidR="00B85BE1" w:rsidRPr="001369BC" w:rsidRDefault="00B85BE1">
      <w:pPr>
        <w:pStyle w:val="EW"/>
      </w:pPr>
      <w:r w:rsidRPr="001369BC">
        <w:t>GTP</w:t>
      </w:r>
      <w:r w:rsidRPr="001369BC">
        <w:tab/>
        <w:t>GPRS Tunnelling Protocol</w:t>
      </w:r>
    </w:p>
    <w:p w14:paraId="17A88E72" w14:textId="77777777" w:rsidR="00B85BE1" w:rsidRPr="001369BC" w:rsidRDefault="00B85BE1">
      <w:pPr>
        <w:pStyle w:val="EW"/>
      </w:pPr>
      <w:r w:rsidRPr="001369BC">
        <w:t>GTPv2-C</w:t>
      </w:r>
      <w:r w:rsidRPr="001369BC">
        <w:tab/>
        <w:t>GTP version 2 – Control Plane</w:t>
      </w:r>
    </w:p>
    <w:p w14:paraId="386D5AB2" w14:textId="77777777" w:rsidR="00B85BE1" w:rsidRPr="001369BC" w:rsidRDefault="00B85BE1">
      <w:pPr>
        <w:pStyle w:val="EW"/>
      </w:pPr>
      <w:r w:rsidRPr="001369BC">
        <w:t>GTP'</w:t>
      </w:r>
      <w:r w:rsidRPr="001369BC">
        <w:tab/>
        <w:t xml:space="preserve">GPRS protocol, used for CDR transport  </w:t>
      </w:r>
    </w:p>
    <w:p w14:paraId="563D29BE" w14:textId="77777777" w:rsidR="00B85BE1" w:rsidRPr="00EF1CAF" w:rsidRDefault="00B85BE1">
      <w:pPr>
        <w:pStyle w:val="EW"/>
        <w:rPr>
          <w:lang w:val="fr-FR"/>
        </w:rPr>
      </w:pPr>
      <w:r w:rsidRPr="00EF1CAF">
        <w:rPr>
          <w:lang w:val="fr-FR"/>
        </w:rPr>
        <w:t>IE</w:t>
      </w:r>
      <w:r w:rsidRPr="00EF1CAF">
        <w:rPr>
          <w:lang w:val="fr-FR"/>
        </w:rPr>
        <w:tab/>
        <w:t>Information Element</w:t>
      </w:r>
    </w:p>
    <w:p w14:paraId="03773804" w14:textId="77777777" w:rsidR="00B85BE1" w:rsidRPr="00EF1CAF" w:rsidRDefault="00B85BE1">
      <w:pPr>
        <w:pStyle w:val="EW"/>
        <w:rPr>
          <w:lang w:val="fr-FR"/>
        </w:rPr>
      </w:pPr>
      <w:r w:rsidRPr="00EF1CAF">
        <w:rPr>
          <w:lang w:val="fr-FR"/>
        </w:rPr>
        <w:t>IP</w:t>
      </w:r>
      <w:r w:rsidRPr="00EF1CAF">
        <w:rPr>
          <w:lang w:val="fr-FR"/>
        </w:rPr>
        <w:tab/>
        <w:t>Internet Protocol</w:t>
      </w:r>
    </w:p>
    <w:p w14:paraId="0FACAAB4" w14:textId="77777777" w:rsidR="00B85BE1" w:rsidRPr="00EF1CAF" w:rsidRDefault="00B85BE1">
      <w:pPr>
        <w:pStyle w:val="EW"/>
        <w:rPr>
          <w:lang w:val="fr-FR"/>
        </w:rPr>
      </w:pPr>
      <w:r w:rsidRPr="00EF1CAF">
        <w:rPr>
          <w:lang w:val="fr-FR"/>
        </w:rPr>
        <w:t>IPv4</w:t>
      </w:r>
      <w:r w:rsidRPr="00EF1CAF">
        <w:rPr>
          <w:lang w:val="fr-FR"/>
        </w:rPr>
        <w:tab/>
        <w:t>Internet Protocol version 4</w:t>
      </w:r>
    </w:p>
    <w:p w14:paraId="6E1D662C" w14:textId="77777777" w:rsidR="00B85BE1" w:rsidRPr="00EF1CAF" w:rsidRDefault="00B85BE1">
      <w:pPr>
        <w:pStyle w:val="EW"/>
        <w:rPr>
          <w:lang w:val="fr-FR"/>
        </w:rPr>
      </w:pPr>
      <w:r w:rsidRPr="00EF1CAF">
        <w:rPr>
          <w:lang w:val="fr-FR"/>
        </w:rPr>
        <w:t>IPv6</w:t>
      </w:r>
      <w:r w:rsidRPr="00EF1CAF">
        <w:rPr>
          <w:lang w:val="fr-FR"/>
        </w:rPr>
        <w:tab/>
        <w:t>Internet Protocol version 6</w:t>
      </w:r>
    </w:p>
    <w:p w14:paraId="78E59B52" w14:textId="77777777" w:rsidR="00B85BE1" w:rsidRPr="00EF1CAF" w:rsidRDefault="00B85BE1">
      <w:pPr>
        <w:pStyle w:val="EW"/>
        <w:rPr>
          <w:lang w:val="fr-FR"/>
        </w:rPr>
      </w:pPr>
      <w:r w:rsidRPr="00EF1CAF">
        <w:rPr>
          <w:lang w:val="fr-FR"/>
        </w:rPr>
        <w:t>NE</w:t>
      </w:r>
      <w:r w:rsidRPr="00EF1CAF">
        <w:rPr>
          <w:lang w:val="fr-FR"/>
        </w:rPr>
        <w:tab/>
        <w:t>Network Element</w:t>
      </w:r>
    </w:p>
    <w:p w14:paraId="1B848404" w14:textId="77777777" w:rsidR="00981CCF" w:rsidRPr="001369BC" w:rsidRDefault="00981CCF" w:rsidP="00A21F35">
      <w:pPr>
        <w:pStyle w:val="EW"/>
      </w:pPr>
      <w:r w:rsidRPr="001369BC">
        <w:t>OAM</w:t>
      </w:r>
      <w:r w:rsidR="00A21F35" w:rsidRPr="001369BC">
        <w:t>&amp;P</w:t>
      </w:r>
      <w:r w:rsidRPr="001369BC">
        <w:tab/>
      </w:r>
      <w:r w:rsidR="00E264DE" w:rsidRPr="001369BC">
        <w:t>Operation, Administration</w:t>
      </w:r>
      <w:r w:rsidR="00A21F35" w:rsidRPr="001369BC">
        <w:t>,</w:t>
      </w:r>
      <w:r w:rsidR="00E264DE" w:rsidRPr="001369BC">
        <w:t xml:space="preserve"> Maintenance</w:t>
      </w:r>
      <w:r w:rsidR="00A21F35" w:rsidRPr="001369BC">
        <w:t xml:space="preserve"> and Provisioning</w:t>
      </w:r>
    </w:p>
    <w:p w14:paraId="45C93E3B" w14:textId="77777777" w:rsidR="00B85BE1" w:rsidRPr="001369BC" w:rsidRDefault="00B85BE1">
      <w:pPr>
        <w:pStyle w:val="EW"/>
      </w:pPr>
      <w:r w:rsidRPr="001369BC">
        <w:t>OCS</w:t>
      </w:r>
      <w:r w:rsidRPr="001369BC">
        <w:tab/>
        <w:t>Online Charging System</w:t>
      </w:r>
    </w:p>
    <w:p w14:paraId="546540CA" w14:textId="77777777" w:rsidR="00B85BE1" w:rsidRPr="001369BC" w:rsidRDefault="00B85BE1">
      <w:pPr>
        <w:pStyle w:val="EW"/>
      </w:pPr>
      <w:r w:rsidRPr="001369BC">
        <w:t>PDN</w:t>
      </w:r>
      <w:r w:rsidRPr="001369BC">
        <w:tab/>
        <w:t>Packet Data Network</w:t>
      </w:r>
    </w:p>
    <w:p w14:paraId="4B7359AD" w14:textId="77777777" w:rsidR="00B85BE1" w:rsidRPr="001369BC" w:rsidRDefault="00B85BE1">
      <w:pPr>
        <w:pStyle w:val="EW"/>
      </w:pPr>
      <w:r w:rsidRPr="001369BC">
        <w:t>PS</w:t>
      </w:r>
      <w:r w:rsidRPr="001369BC">
        <w:tab/>
        <w:t>Packet-Switched</w:t>
      </w:r>
    </w:p>
    <w:p w14:paraId="234428F3" w14:textId="77777777" w:rsidR="00B85BE1" w:rsidRPr="001369BC" w:rsidRDefault="00B85BE1">
      <w:pPr>
        <w:pStyle w:val="EW"/>
      </w:pPr>
      <w:r w:rsidRPr="001369BC">
        <w:t>PT</w:t>
      </w:r>
      <w:r w:rsidRPr="001369BC">
        <w:tab/>
        <w:t>Protocol Type (Field in GTP' header)</w:t>
      </w:r>
    </w:p>
    <w:p w14:paraId="08E3C9B9" w14:textId="77777777" w:rsidR="00B85BE1" w:rsidRPr="001369BC" w:rsidRDefault="00B85BE1">
      <w:pPr>
        <w:pStyle w:val="EW"/>
      </w:pPr>
      <w:r w:rsidRPr="001369BC">
        <w:t>S-SMO-CDR</w:t>
      </w:r>
      <w:r w:rsidRPr="001369BC">
        <w:tab/>
        <w:t>SGSN Short Message Mobile Originated - CDR</w:t>
      </w:r>
    </w:p>
    <w:p w14:paraId="25BE70B6" w14:textId="77777777" w:rsidR="00B85BE1" w:rsidRPr="001369BC" w:rsidRDefault="00B85BE1">
      <w:pPr>
        <w:pStyle w:val="EW"/>
      </w:pPr>
      <w:r w:rsidRPr="001369BC">
        <w:t>TAP</w:t>
      </w:r>
      <w:r w:rsidRPr="001369BC">
        <w:tab/>
        <w:t>Transferred Account Procedure</w:t>
      </w:r>
    </w:p>
    <w:p w14:paraId="15F6B9EE" w14:textId="77777777" w:rsidR="00B85BE1" w:rsidRPr="001369BC" w:rsidRDefault="00B85BE1">
      <w:pPr>
        <w:pStyle w:val="EW"/>
      </w:pPr>
      <w:r w:rsidRPr="001369BC">
        <w:t>TLV</w:t>
      </w:r>
      <w:r w:rsidRPr="001369BC">
        <w:tab/>
        <w:t>Type, Length, Value (GTP header format)</w:t>
      </w:r>
    </w:p>
    <w:p w14:paraId="3547A1B3" w14:textId="77777777" w:rsidR="00B85BE1" w:rsidRPr="001369BC" w:rsidRDefault="00B85BE1">
      <w:pPr>
        <w:pStyle w:val="EW"/>
      </w:pPr>
      <w:r w:rsidRPr="001369BC">
        <w:t>TV</w:t>
      </w:r>
      <w:r w:rsidRPr="001369BC">
        <w:tab/>
        <w:t>Type, Value</w:t>
      </w:r>
    </w:p>
    <w:p w14:paraId="18131963" w14:textId="77777777" w:rsidR="00B85BE1" w:rsidRPr="001369BC" w:rsidRDefault="00981CCF">
      <w:pPr>
        <w:pStyle w:val="Heading1"/>
      </w:pPr>
      <w:r w:rsidRPr="001369BC">
        <w:br w:type="page"/>
      </w:r>
      <w:bookmarkStart w:id="12" w:name="_Toc393288181"/>
      <w:r w:rsidR="00B85BE1" w:rsidRPr="001369BC">
        <w:lastRenderedPageBreak/>
        <w:t>4</w:t>
      </w:r>
      <w:r w:rsidR="00B85BE1" w:rsidRPr="001369BC">
        <w:tab/>
        <w:t xml:space="preserve">Architecture </w:t>
      </w:r>
      <w:r w:rsidR="00E264DE" w:rsidRPr="001369BC">
        <w:t>c</w:t>
      </w:r>
      <w:r w:rsidR="00B85BE1" w:rsidRPr="001369BC">
        <w:t>onsiderations</w:t>
      </w:r>
      <w:bookmarkEnd w:id="12"/>
    </w:p>
    <w:p w14:paraId="2FC197C6" w14:textId="77777777" w:rsidR="00B85BE1" w:rsidRPr="001369BC" w:rsidRDefault="00B85BE1">
      <w:pPr>
        <w:pStyle w:val="Heading2"/>
      </w:pPr>
      <w:bookmarkStart w:id="13" w:name="_Toc393288182"/>
      <w:r w:rsidRPr="001369BC">
        <w:t>4.1</w:t>
      </w:r>
      <w:r w:rsidRPr="001369BC">
        <w:tab/>
        <w:t>High level architecture</w:t>
      </w:r>
      <w:bookmarkEnd w:id="13"/>
    </w:p>
    <w:p w14:paraId="30E8523C" w14:textId="77777777" w:rsidR="00B85BE1" w:rsidRPr="001369BC" w:rsidRDefault="00B85BE1">
      <w:r w:rsidRPr="001369BC">
        <w:t xml:space="preserve">The Ga is the </w:t>
      </w:r>
      <w:r w:rsidRPr="001369BC">
        <w:rPr>
          <w:lang w:eastAsia="zh-CN"/>
        </w:rPr>
        <w:t>reference point</w:t>
      </w:r>
      <w:r w:rsidRPr="001369BC">
        <w:t xml:space="preserve"> from the Charging Data Function (CDF) to the Charging Gateway Function (CGF), which is intended for the transport of Charging Data Records (CDRs).</w:t>
      </w:r>
    </w:p>
    <w:p w14:paraId="5BA79053" w14:textId="77777777" w:rsidR="00B85BE1" w:rsidRPr="001369BC" w:rsidRDefault="00B85BE1">
      <w:r w:rsidRPr="001369BC">
        <w:t xml:space="preserve">By definition, dealing with CDRs only implies that Ga is solely related to offline charging. </w:t>
      </w:r>
    </w:p>
    <w:p w14:paraId="4658B9C3" w14:textId="77777777" w:rsidR="00B85BE1" w:rsidRPr="001369BC" w:rsidRDefault="00981CCF">
      <w:r w:rsidRPr="001369BC">
        <w:t>F</w:t>
      </w:r>
      <w:r w:rsidR="00B85BE1" w:rsidRPr="001369BC">
        <w:t>igure 4.1</w:t>
      </w:r>
      <w:r w:rsidR="00F76008" w:rsidRPr="001369BC">
        <w:t>.1</w:t>
      </w:r>
      <w:r w:rsidR="00B85BE1" w:rsidRPr="001369BC">
        <w:t xml:space="preserve"> depicts the position of the Ga reference point within the overall 3GPP offline charging architecture.</w:t>
      </w:r>
    </w:p>
    <w:p w14:paraId="54DB401C" w14:textId="77777777" w:rsidR="00B85BE1" w:rsidRPr="001369BC" w:rsidRDefault="00B85BE1">
      <w:pPr>
        <w:pStyle w:val="TH"/>
      </w:pPr>
      <w:r w:rsidRPr="001369BC">
        <w:object w:dxaOrig="7274" w:dyaOrig="4885" w14:anchorId="13192DFA">
          <v:shape id="_x0000_i1027" type="#_x0000_t75" style="width:363.6pt;height:244.2pt" o:ole="">
            <v:imagedata r:id="rId11" o:title=""/>
          </v:shape>
          <o:OLEObject Type="Embed" ProgID="Word.Picture.8" ShapeID="_x0000_i1027" DrawAspect="Content" ObjectID="_1784550326" r:id="rId12"/>
        </w:object>
      </w:r>
    </w:p>
    <w:p w14:paraId="7A375CF1" w14:textId="77777777" w:rsidR="00B85BE1" w:rsidRPr="001369BC" w:rsidRDefault="00B85BE1">
      <w:pPr>
        <w:pStyle w:val="NF"/>
      </w:pPr>
      <w:r w:rsidRPr="001369BC">
        <w:rPr>
          <w:b/>
        </w:rPr>
        <w:t>CTF:</w:t>
      </w:r>
      <w:r w:rsidRPr="001369BC">
        <w:tab/>
      </w:r>
      <w:r w:rsidRPr="001369BC">
        <w:rPr>
          <w:b/>
        </w:rPr>
        <w:t>C</w:t>
      </w:r>
      <w:r w:rsidRPr="001369BC">
        <w:t xml:space="preserve">harging </w:t>
      </w:r>
      <w:r w:rsidRPr="001369BC">
        <w:rPr>
          <w:b/>
        </w:rPr>
        <w:t>T</w:t>
      </w:r>
      <w:r w:rsidRPr="001369BC">
        <w:t xml:space="preserve">rigger </w:t>
      </w:r>
      <w:r w:rsidRPr="001369BC">
        <w:rPr>
          <w:b/>
        </w:rPr>
        <w:t>F</w:t>
      </w:r>
      <w:r w:rsidRPr="001369BC">
        <w:t xml:space="preserve">unction </w:t>
      </w:r>
    </w:p>
    <w:p w14:paraId="38F58389" w14:textId="77777777" w:rsidR="00B85BE1" w:rsidRPr="001369BC" w:rsidRDefault="00B85BE1">
      <w:pPr>
        <w:pStyle w:val="NF"/>
        <w:rPr>
          <w:i/>
          <w:iCs/>
        </w:rPr>
      </w:pPr>
      <w:r w:rsidRPr="001369BC">
        <w:rPr>
          <w:b/>
        </w:rPr>
        <w:t>CDF:</w:t>
      </w:r>
      <w:r w:rsidRPr="001369BC">
        <w:tab/>
      </w:r>
      <w:r w:rsidRPr="001369BC">
        <w:rPr>
          <w:b/>
        </w:rPr>
        <w:t>C</w:t>
      </w:r>
      <w:r w:rsidRPr="001369BC">
        <w:t xml:space="preserve">harging </w:t>
      </w:r>
      <w:r w:rsidRPr="001369BC">
        <w:rPr>
          <w:b/>
          <w:bCs/>
        </w:rPr>
        <w:t>D</w:t>
      </w:r>
      <w:r w:rsidRPr="001369BC">
        <w:t xml:space="preserve">ata </w:t>
      </w:r>
      <w:r w:rsidRPr="001369BC">
        <w:rPr>
          <w:b/>
        </w:rPr>
        <w:t>F</w:t>
      </w:r>
      <w:r w:rsidRPr="001369BC">
        <w:t xml:space="preserve">unction </w:t>
      </w:r>
    </w:p>
    <w:p w14:paraId="3DC3ED85" w14:textId="77777777" w:rsidR="00B85BE1" w:rsidRPr="001369BC" w:rsidRDefault="00B85BE1">
      <w:pPr>
        <w:pStyle w:val="NF"/>
      </w:pPr>
      <w:r w:rsidRPr="001369BC">
        <w:rPr>
          <w:b/>
        </w:rPr>
        <w:t>CGF:</w:t>
      </w:r>
      <w:r w:rsidRPr="001369BC">
        <w:tab/>
      </w:r>
      <w:r w:rsidRPr="001369BC">
        <w:rPr>
          <w:b/>
        </w:rPr>
        <w:t>C</w:t>
      </w:r>
      <w:r w:rsidRPr="001369BC">
        <w:t xml:space="preserve">harging </w:t>
      </w:r>
      <w:r w:rsidRPr="001369BC">
        <w:rPr>
          <w:b/>
        </w:rPr>
        <w:t>G</w:t>
      </w:r>
      <w:r w:rsidRPr="001369BC">
        <w:t xml:space="preserve">ateway </w:t>
      </w:r>
      <w:r w:rsidRPr="001369BC">
        <w:rPr>
          <w:b/>
        </w:rPr>
        <w:t>F</w:t>
      </w:r>
      <w:r w:rsidRPr="001369BC">
        <w:t>unction</w:t>
      </w:r>
    </w:p>
    <w:p w14:paraId="207BDD7C" w14:textId="77777777" w:rsidR="00B85BE1" w:rsidRPr="001369BC" w:rsidRDefault="00B85BE1">
      <w:pPr>
        <w:pStyle w:val="NF"/>
      </w:pPr>
      <w:r w:rsidRPr="001369BC">
        <w:rPr>
          <w:b/>
        </w:rPr>
        <w:t>BD:</w:t>
      </w:r>
      <w:r w:rsidRPr="001369BC">
        <w:tab/>
      </w:r>
      <w:r w:rsidRPr="001369BC">
        <w:rPr>
          <w:b/>
        </w:rPr>
        <w:t>B</w:t>
      </w:r>
      <w:r w:rsidRPr="001369BC">
        <w:t xml:space="preserve">illing </w:t>
      </w:r>
      <w:r w:rsidRPr="001369BC">
        <w:rPr>
          <w:b/>
          <w:bCs/>
        </w:rPr>
        <w:t>D</w:t>
      </w:r>
      <w:r w:rsidRPr="001369BC">
        <w:t>omain. This may also be a billing mediation device / post-processing system.</w:t>
      </w:r>
    </w:p>
    <w:p w14:paraId="4AECB38A" w14:textId="77777777" w:rsidR="00B85BE1" w:rsidRPr="001369BC" w:rsidRDefault="00B85BE1">
      <w:pPr>
        <w:pStyle w:val="NF"/>
      </w:pPr>
    </w:p>
    <w:p w14:paraId="75B098A2" w14:textId="77777777" w:rsidR="00B85BE1" w:rsidRPr="001369BC" w:rsidRDefault="00B85BE1" w:rsidP="00F76008">
      <w:pPr>
        <w:pStyle w:val="TF"/>
      </w:pPr>
      <w:r w:rsidRPr="001369BC">
        <w:t>Figure 4.</w:t>
      </w:r>
      <w:r w:rsidR="00F76008" w:rsidRPr="001369BC">
        <w:t>1.</w:t>
      </w:r>
      <w:r w:rsidRPr="001369BC">
        <w:t>1: Logical ubiquitous offline charging architecture</w:t>
      </w:r>
    </w:p>
    <w:p w14:paraId="12DC8773" w14:textId="77777777" w:rsidR="00B85BE1" w:rsidRPr="001369BC" w:rsidRDefault="00B85BE1" w:rsidP="00F76008">
      <w:r w:rsidRPr="001369BC">
        <w:t>As illustrated in figure 4.1</w:t>
      </w:r>
      <w:r w:rsidR="00F76008" w:rsidRPr="001369BC">
        <w:t>.1</w:t>
      </w:r>
      <w:r w:rsidRPr="001369BC">
        <w:t>, the CDF in each network domain, service or subsystem is relevant for the network side of the Ga reference point. Different mappings of the ubiquitous offline charging functions, CDF and CGF, onto physical implementations are possible. Further details of the configuration refer to TS 32.240 [1]. Details of the implementation options per domain / subsystem / service (usually a subset of the overall possible variants described above) are specified in the respective middle tier TS, e.g. for EPC Charging in TS 32.251</w:t>
      </w:r>
      <w:r w:rsidR="00981CCF" w:rsidRPr="001369BC">
        <w:t xml:space="preserve"> </w:t>
      </w:r>
      <w:r w:rsidRPr="001369BC">
        <w:t>[11].</w:t>
      </w:r>
    </w:p>
    <w:p w14:paraId="3144FF59" w14:textId="77777777" w:rsidR="00B85BE1" w:rsidRPr="001369BC" w:rsidRDefault="00B85BE1" w:rsidP="00F76008">
      <w:r w:rsidRPr="001369BC">
        <w:t>The transport protocol associated to the Ga reference point, providing functions for transfer of CDRs from CDF to CGF, is GTP' (because of its derivation from the GTP protocol as specified in TS 29.060</w:t>
      </w:r>
      <w:r w:rsidR="00981CCF" w:rsidRPr="001369BC">
        <w:t xml:space="preserve"> </w:t>
      </w:r>
      <w:r w:rsidRPr="001369BC">
        <w:t>[200]).</w:t>
      </w:r>
    </w:p>
    <w:p w14:paraId="3F04D87E" w14:textId="77777777" w:rsidR="00B85BE1" w:rsidRPr="001369BC" w:rsidRDefault="00B85BE1">
      <w:pPr>
        <w:pStyle w:val="Heading1"/>
      </w:pPr>
      <w:r w:rsidRPr="001369BC">
        <w:br w:type="page"/>
      </w:r>
      <w:bookmarkStart w:id="14" w:name="_Toc393288183"/>
      <w:r w:rsidRPr="001369BC">
        <w:lastRenderedPageBreak/>
        <w:t>5</w:t>
      </w:r>
      <w:r w:rsidRPr="001369BC">
        <w:tab/>
        <w:t>Transfer principles and scenarios</w:t>
      </w:r>
      <w:bookmarkEnd w:id="14"/>
    </w:p>
    <w:p w14:paraId="37F2277A" w14:textId="77777777" w:rsidR="00B85BE1" w:rsidRPr="001369BC" w:rsidRDefault="00B85BE1">
      <w:pPr>
        <w:pStyle w:val="Heading2"/>
      </w:pPr>
      <w:bookmarkStart w:id="15" w:name="_Toc393288184"/>
      <w:r w:rsidRPr="001369BC">
        <w:t>5.1</w:t>
      </w:r>
      <w:r w:rsidRPr="001369BC">
        <w:tab/>
        <w:t>Transfer principles</w:t>
      </w:r>
      <w:bookmarkEnd w:id="15"/>
    </w:p>
    <w:p w14:paraId="5FE134A8" w14:textId="77777777" w:rsidR="00F76008" w:rsidRPr="001369BC" w:rsidRDefault="00F76008" w:rsidP="00F76008">
      <w:pPr>
        <w:pStyle w:val="Heading3"/>
      </w:pPr>
      <w:bookmarkStart w:id="16" w:name="_Toc393288185"/>
      <w:r w:rsidRPr="001369BC">
        <w:t>5.1.0</w:t>
      </w:r>
      <w:r w:rsidRPr="001369BC">
        <w:tab/>
        <w:t>General</w:t>
      </w:r>
      <w:bookmarkEnd w:id="16"/>
    </w:p>
    <w:p w14:paraId="5DADF9DB" w14:textId="77777777" w:rsidR="00B85BE1" w:rsidRPr="001369BC" w:rsidRDefault="00B85BE1">
      <w:r w:rsidRPr="001369BC">
        <w:t xml:space="preserve">The GTP' protocol is optional, and is used for CDR transport between the CDFs and the CGF. </w:t>
      </w:r>
    </w:p>
    <w:p w14:paraId="765724D1" w14:textId="77777777" w:rsidR="00B85BE1" w:rsidRPr="001369BC" w:rsidRDefault="00B85BE1">
      <w:pPr>
        <w:pStyle w:val="Heading3"/>
      </w:pPr>
      <w:bookmarkStart w:id="17" w:name="_Toc393288186"/>
      <w:r w:rsidRPr="001369BC">
        <w:t>5.1.1</w:t>
      </w:r>
      <w:r w:rsidRPr="001369BC">
        <w:tab/>
        <w:t>Charging related transfer requirements</w:t>
      </w:r>
      <w:bookmarkEnd w:id="17"/>
    </w:p>
    <w:p w14:paraId="082C531A" w14:textId="77777777" w:rsidR="00B85BE1" w:rsidRPr="001369BC" w:rsidRDefault="00B85BE1" w:rsidP="00F76008">
      <w:r w:rsidRPr="001369BC">
        <w:t>Each CDF ha</w:t>
      </w:r>
      <w:r w:rsidR="00DF08EA" w:rsidRPr="001369BC">
        <w:t>s</w:t>
      </w:r>
      <w:r w:rsidRPr="001369BC">
        <w:t xml:space="preserve"> an </w:t>
      </w:r>
      <w:r w:rsidR="00025678" w:rsidRPr="001369BC">
        <w:t>OAM</w:t>
      </w:r>
      <w:r w:rsidR="00A21F35" w:rsidRPr="001369BC">
        <w:t>&amp;P</w:t>
      </w:r>
      <w:r w:rsidRPr="001369BC">
        <w:t xml:space="preserve"> configurable address list of CGFs (Charging Gateways) to which it can send its CDRs. The list </w:t>
      </w:r>
      <w:r w:rsidR="00981CCF" w:rsidRPr="001369BC">
        <w:t>is</w:t>
      </w:r>
      <w:r w:rsidRPr="001369BC">
        <w:t xml:space="preserve"> organized in CGF address priority order. If the primary CGF is not available (e.g. out of service), then the CDF shall send the CDRs to the secondary CGF and so on.</w:t>
      </w:r>
    </w:p>
    <w:p w14:paraId="277CB296" w14:textId="77777777" w:rsidR="00B85BE1" w:rsidRPr="001369BC" w:rsidRDefault="00B85BE1">
      <w:r w:rsidRPr="001369BC">
        <w:t>Each CDR generating function only send</w:t>
      </w:r>
      <w:r w:rsidR="00DF08EA" w:rsidRPr="001369BC">
        <w:t>s</w:t>
      </w:r>
      <w:r w:rsidRPr="001369BC">
        <w:t xml:space="preserve"> the records to the CGF(s) of the same PLMN, not to CGF(s) located in other PLMNs.</w:t>
      </w:r>
    </w:p>
    <w:p w14:paraId="75DBE96C" w14:textId="77777777" w:rsidR="00B85BE1" w:rsidRPr="001369BC" w:rsidRDefault="00B85BE1">
      <w:r w:rsidRPr="001369BC">
        <w:rPr>
          <w:noProof/>
        </w:rPr>
        <w:t>Each CGF in the PLMN may know of other CGFs' network addresses (e.g., for redundancy reasons, to be able to recommend another CGF address).</w:t>
      </w:r>
      <w:r w:rsidRPr="001369BC">
        <w:rPr>
          <w:noProof/>
          <w:color w:val="0000FF"/>
        </w:rPr>
        <w:t xml:space="preserve"> </w:t>
      </w:r>
      <w:r w:rsidRPr="001369BC">
        <w:t xml:space="preserve">This is achieved by </w:t>
      </w:r>
      <w:r w:rsidR="00246D6B" w:rsidRPr="001369BC">
        <w:t>OAM&amp;P</w:t>
      </w:r>
      <w:r w:rsidRPr="001369BC">
        <w:t xml:space="preserve"> configuration facilities that enable each CGF to have a configurable list of peer CGF addresses.</w:t>
      </w:r>
    </w:p>
    <w:p w14:paraId="1096D8A3" w14:textId="77777777" w:rsidR="00B85BE1" w:rsidRPr="001369BC" w:rsidRDefault="00B85BE1" w:rsidP="00F76008">
      <w:pPr>
        <w:pStyle w:val="Heading3"/>
      </w:pPr>
      <w:bookmarkStart w:id="18" w:name="_Toc393288187"/>
      <w:r w:rsidRPr="001369BC">
        <w:t>5.1.2</w:t>
      </w:r>
      <w:r w:rsidRPr="001369BC">
        <w:tab/>
        <w:t xml:space="preserve">CDR </w:t>
      </w:r>
      <w:r w:rsidR="00F76008" w:rsidRPr="001369BC">
        <w:t>t</w:t>
      </w:r>
      <w:r w:rsidRPr="001369BC">
        <w:t>ransport by GTP'</w:t>
      </w:r>
      <w:bookmarkEnd w:id="18"/>
      <w:r w:rsidRPr="001369BC">
        <w:t xml:space="preserve"> </w:t>
      </w:r>
    </w:p>
    <w:p w14:paraId="06019732" w14:textId="77777777" w:rsidR="00B85BE1" w:rsidRPr="001369BC" w:rsidRDefault="00B85BE1" w:rsidP="00FF5775">
      <w:r w:rsidRPr="001369BC">
        <w:t xml:space="preserve">GTP' has been designed to deliver the CDR(s) from the CDF, which generates CDRs to the CGF(s). This protocol is required if the CGF resides outside the CDFs.  It utilizes some aspects of GTP (defined in </w:t>
      </w:r>
      <w:r w:rsidR="00981CCF" w:rsidRPr="001369BC">
        <w:br/>
      </w:r>
      <w:r w:rsidRPr="001369BC">
        <w:t>TS 29.060 [200]), which is used for packet data tunnelling in the backbone network.</w:t>
      </w:r>
    </w:p>
    <w:p w14:paraId="06121290" w14:textId="77777777" w:rsidR="00B85BE1" w:rsidRPr="001369BC" w:rsidRDefault="00B85BE1">
      <w:r w:rsidRPr="001369BC">
        <w:t xml:space="preserve">GTP' operates on the Ga interface and does not imply the use of any specific backbone network. </w:t>
      </w:r>
    </w:p>
    <w:p w14:paraId="7E5ED708" w14:textId="77777777" w:rsidR="00B85BE1" w:rsidRPr="001369BC" w:rsidRDefault="00B85BE1">
      <w:pPr>
        <w:keepNext/>
      </w:pPr>
      <w:r w:rsidRPr="001369BC">
        <w:t>GTP' performs the following functions:</w:t>
      </w:r>
    </w:p>
    <w:p w14:paraId="176C3B01" w14:textId="77777777" w:rsidR="00B85BE1" w:rsidRPr="001369BC" w:rsidRDefault="00F76008" w:rsidP="00F76008">
      <w:pPr>
        <w:pStyle w:val="B1"/>
        <w:keepNext/>
        <w:overflowPunct w:val="0"/>
        <w:autoSpaceDE w:val="0"/>
        <w:autoSpaceDN w:val="0"/>
        <w:adjustRightInd w:val="0"/>
        <w:ind w:left="360" w:firstLine="0"/>
        <w:textAlignment w:val="baseline"/>
      </w:pPr>
      <w:r w:rsidRPr="001369BC">
        <w:t>-</w:t>
      </w:r>
      <w:r w:rsidRPr="001369BC">
        <w:tab/>
      </w:r>
      <w:r w:rsidR="00B85BE1" w:rsidRPr="001369BC">
        <w:t>CDR transfer between the CDF and the CGF.</w:t>
      </w:r>
    </w:p>
    <w:p w14:paraId="2E205AD3" w14:textId="77777777" w:rsidR="00B85BE1" w:rsidRPr="001369BC" w:rsidRDefault="00F76008" w:rsidP="00F76008">
      <w:pPr>
        <w:pStyle w:val="B1"/>
        <w:overflowPunct w:val="0"/>
        <w:autoSpaceDE w:val="0"/>
        <w:autoSpaceDN w:val="0"/>
        <w:adjustRightInd w:val="0"/>
        <w:ind w:left="360" w:firstLine="0"/>
        <w:textAlignment w:val="baseline"/>
      </w:pPr>
      <w:r w:rsidRPr="001369BC">
        <w:t>-</w:t>
      </w:r>
      <w:r w:rsidRPr="001369BC">
        <w:tab/>
      </w:r>
      <w:r w:rsidR="00B85BE1" w:rsidRPr="001369BC">
        <w:t>Redirection of CDRs to another CGF.</w:t>
      </w:r>
    </w:p>
    <w:p w14:paraId="2A4912BE" w14:textId="77777777" w:rsidR="00B85BE1" w:rsidRPr="001369BC" w:rsidRDefault="00F76008" w:rsidP="00F76008">
      <w:pPr>
        <w:pStyle w:val="B1"/>
        <w:overflowPunct w:val="0"/>
        <w:autoSpaceDE w:val="0"/>
        <w:autoSpaceDN w:val="0"/>
        <w:adjustRightInd w:val="0"/>
        <w:ind w:left="360" w:firstLine="0"/>
        <w:textAlignment w:val="baseline"/>
      </w:pPr>
      <w:r w:rsidRPr="001369BC">
        <w:t>-</w:t>
      </w:r>
      <w:r w:rsidRPr="001369BC">
        <w:tab/>
      </w:r>
      <w:r w:rsidR="00B85BE1" w:rsidRPr="001369BC">
        <w:t>Detect communication failures between the communicating peers, using echo messaging.</w:t>
      </w:r>
    </w:p>
    <w:p w14:paraId="5060BE71" w14:textId="77777777" w:rsidR="00B85BE1" w:rsidRPr="001369BC" w:rsidRDefault="00F76008" w:rsidP="00F76008">
      <w:pPr>
        <w:pStyle w:val="B1"/>
        <w:overflowPunct w:val="0"/>
        <w:autoSpaceDE w:val="0"/>
        <w:autoSpaceDN w:val="0"/>
        <w:adjustRightInd w:val="0"/>
        <w:ind w:left="360" w:firstLine="0"/>
        <w:textAlignment w:val="baseline"/>
      </w:pPr>
      <w:r w:rsidRPr="001369BC">
        <w:t>-</w:t>
      </w:r>
      <w:r w:rsidRPr="001369BC">
        <w:tab/>
      </w:r>
      <w:r w:rsidR="00B85BE1" w:rsidRPr="001369BC">
        <w:t xml:space="preserve">Advertise to peers about its CDR transfer capability (e.g., after a period of service downtime). </w:t>
      </w:r>
    </w:p>
    <w:p w14:paraId="2A76D077" w14:textId="77777777" w:rsidR="00B85BE1" w:rsidRPr="001369BC" w:rsidRDefault="00F76008" w:rsidP="00F76008">
      <w:pPr>
        <w:pStyle w:val="B1"/>
        <w:overflowPunct w:val="0"/>
        <w:autoSpaceDE w:val="0"/>
        <w:autoSpaceDN w:val="0"/>
        <w:adjustRightInd w:val="0"/>
        <w:ind w:hanging="208"/>
        <w:textAlignment w:val="baseline"/>
      </w:pPr>
      <w:r w:rsidRPr="001369BC">
        <w:t>-</w:t>
      </w:r>
      <w:r w:rsidRPr="001369BC">
        <w:tab/>
      </w:r>
      <w:r w:rsidR="00B85BE1" w:rsidRPr="001369BC">
        <w:t xml:space="preserve">Prevents duplicate CDRs that might arise during redundancy operations. </w:t>
      </w:r>
      <w:r w:rsidR="00B85BE1" w:rsidRPr="001369BC">
        <w:br/>
        <w:t>If so configured, the CDR duplication prevention function may also be carried out by marking potentially duplicated CDR packets, and, delegating the final duplicate deletion task to a CGF or the Billing Domain (instead of handling the possible duplicates solely by GTP' messaging).</w:t>
      </w:r>
    </w:p>
    <w:p w14:paraId="2B282FC9" w14:textId="77777777" w:rsidR="00B85BE1" w:rsidRPr="001369BC" w:rsidRDefault="00B85BE1">
      <w:pPr>
        <w:pStyle w:val="Heading4"/>
      </w:pPr>
      <w:bookmarkStart w:id="19" w:name="_Toc393288188"/>
      <w:r w:rsidRPr="001369BC">
        <w:t>5.1.2.1</w:t>
      </w:r>
      <w:r w:rsidRPr="001369BC">
        <w:tab/>
        <w:t>CDF - CGF communication</w:t>
      </w:r>
      <w:bookmarkEnd w:id="19"/>
    </w:p>
    <w:p w14:paraId="3FBE0198" w14:textId="77777777" w:rsidR="00B85BE1" w:rsidRPr="001369BC" w:rsidRDefault="00B85BE1" w:rsidP="004D778C">
      <w:pPr>
        <w:keepNext/>
      </w:pPr>
      <w:r w:rsidRPr="001369BC">
        <w:t xml:space="preserve">As illustrated in </w:t>
      </w:r>
      <w:r w:rsidR="004D778C" w:rsidRPr="001369BC">
        <w:t>f</w:t>
      </w:r>
      <w:r w:rsidRPr="001369BC">
        <w:t>igure 5.1</w:t>
      </w:r>
      <w:r w:rsidR="00F76008" w:rsidRPr="001369BC">
        <w:t>.2.1.1</w:t>
      </w:r>
      <w:r w:rsidRPr="001369BC">
        <w:t>, the</w:t>
      </w:r>
      <w:r w:rsidRPr="001369BC">
        <w:rPr>
          <w:b/>
        </w:rPr>
        <w:t xml:space="preserve"> </w:t>
      </w:r>
      <w:r w:rsidRPr="001369BC">
        <w:t>CDF - CGF communications are carried out using GTP' over UDP/TCP and IP.</w:t>
      </w:r>
    </w:p>
    <w:p w14:paraId="774FFA4F" w14:textId="406A67B7" w:rsidR="00B85BE1" w:rsidRPr="001369BC" w:rsidRDefault="008329B4">
      <w:pPr>
        <w:pStyle w:val="TH"/>
        <w:rPr>
          <w:sz w:val="22"/>
        </w:rPr>
      </w:pPr>
      <w:r w:rsidRPr="001369BC">
        <w:rPr>
          <w:noProof/>
        </w:rPr>
        <mc:AlternateContent>
          <mc:Choice Requires="wpc">
            <w:drawing>
              <wp:anchor distT="0" distB="0" distL="114300" distR="114300" simplePos="0" relativeHeight="251657216" behindDoc="0" locked="0" layoutInCell="1" allowOverlap="1" wp14:anchorId="68AF805C" wp14:editId="73C3BDD3">
                <wp:simplePos x="0" y="0"/>
                <wp:positionH relativeFrom="character">
                  <wp:posOffset>0</wp:posOffset>
                </wp:positionH>
                <wp:positionV relativeFrom="line">
                  <wp:posOffset>0</wp:posOffset>
                </wp:positionV>
                <wp:extent cx="2224405" cy="2896235"/>
                <wp:effectExtent l="0" t="0" r="0" b="0"/>
                <wp:wrapNone/>
                <wp:docPr id="338"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9467881" name="Rectangle 340"/>
                        <wps:cNvSpPr>
                          <a:spLocks noChangeArrowheads="1"/>
                        </wps:cNvSpPr>
                        <wps:spPr bwMode="auto">
                          <a:xfrm>
                            <a:off x="92075" y="1920240"/>
                            <a:ext cx="551815" cy="2774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879985264" name="Rectangle 341"/>
                        <wps:cNvSpPr>
                          <a:spLocks noChangeArrowheads="1"/>
                        </wps:cNvSpPr>
                        <wps:spPr bwMode="auto">
                          <a:xfrm>
                            <a:off x="311150" y="195072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3D7C8" w14:textId="77777777" w:rsidR="00B85BE1" w:rsidRDefault="00B85BE1">
                              <w:r>
                                <w:rPr>
                                  <w:color w:val="000000"/>
                                  <w:sz w:val="16"/>
                                  <w:szCs w:val="16"/>
                                </w:rPr>
                                <w:t>L2</w:t>
                              </w:r>
                            </w:p>
                          </w:txbxContent>
                        </wps:txbx>
                        <wps:bodyPr rot="0" vert="horz" wrap="none" lIns="0" tIns="0" rIns="0" bIns="0" anchor="t" anchorCtr="0" upright="1">
                          <a:spAutoFit/>
                        </wps:bodyPr>
                      </wps:wsp>
                      <wps:wsp>
                        <wps:cNvPr id="229636510" name="Rectangle 342"/>
                        <wps:cNvSpPr>
                          <a:spLocks noChangeArrowheads="1"/>
                        </wps:cNvSpPr>
                        <wps:spPr bwMode="auto">
                          <a:xfrm>
                            <a:off x="92075" y="2195195"/>
                            <a:ext cx="551815" cy="18542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470964025" name="Rectangle 343"/>
                        <wps:cNvSpPr>
                          <a:spLocks noChangeArrowheads="1"/>
                        </wps:cNvSpPr>
                        <wps:spPr bwMode="auto">
                          <a:xfrm>
                            <a:off x="311150" y="222504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FB176" w14:textId="77777777" w:rsidR="00B85BE1" w:rsidRDefault="00B85BE1">
                              <w:r>
                                <w:rPr>
                                  <w:color w:val="000000"/>
                                  <w:sz w:val="16"/>
                                  <w:szCs w:val="16"/>
                                </w:rPr>
                                <w:t>L1</w:t>
                              </w:r>
                            </w:p>
                          </w:txbxContent>
                        </wps:txbx>
                        <wps:bodyPr rot="0" vert="horz" wrap="none" lIns="0" tIns="0" rIns="0" bIns="0" anchor="t" anchorCtr="0" upright="1">
                          <a:spAutoFit/>
                        </wps:bodyPr>
                      </wps:wsp>
                      <wps:wsp>
                        <wps:cNvPr id="413573124" name="Rectangle 344"/>
                        <wps:cNvSpPr>
                          <a:spLocks noChangeArrowheads="1"/>
                        </wps:cNvSpPr>
                        <wps:spPr bwMode="auto">
                          <a:xfrm>
                            <a:off x="92075" y="1737995"/>
                            <a:ext cx="551815" cy="18478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070408390" name="Rectangle 345"/>
                        <wps:cNvSpPr>
                          <a:spLocks noChangeArrowheads="1"/>
                        </wps:cNvSpPr>
                        <wps:spPr bwMode="auto">
                          <a:xfrm>
                            <a:off x="323850" y="1767840"/>
                            <a:ext cx="908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3B6E6" w14:textId="77777777" w:rsidR="00B85BE1" w:rsidRDefault="00B85BE1">
                              <w:r>
                                <w:rPr>
                                  <w:color w:val="000000"/>
                                  <w:sz w:val="16"/>
                                  <w:szCs w:val="16"/>
                                </w:rPr>
                                <w:t>IP</w:t>
                              </w:r>
                            </w:p>
                          </w:txbxContent>
                        </wps:txbx>
                        <wps:bodyPr rot="0" vert="horz" wrap="none" lIns="0" tIns="0" rIns="0" bIns="0" anchor="t" anchorCtr="0" upright="1">
                          <a:spAutoFit/>
                        </wps:bodyPr>
                      </wps:wsp>
                      <wps:wsp>
                        <wps:cNvPr id="613535828" name="Rectangle 346"/>
                        <wps:cNvSpPr>
                          <a:spLocks noChangeArrowheads="1"/>
                        </wps:cNvSpPr>
                        <wps:spPr bwMode="auto">
                          <a:xfrm>
                            <a:off x="92075" y="1005840"/>
                            <a:ext cx="551815" cy="36766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941712059" name="Rectangle 347"/>
                        <wps:cNvSpPr>
                          <a:spLocks noChangeArrowheads="1"/>
                        </wps:cNvSpPr>
                        <wps:spPr bwMode="auto">
                          <a:xfrm>
                            <a:off x="255270" y="1156335"/>
                            <a:ext cx="226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876F5" w14:textId="77777777" w:rsidR="00B85BE1" w:rsidRDefault="00B85BE1">
                              <w:r>
                                <w:rPr>
                                  <w:color w:val="000000"/>
                                  <w:sz w:val="16"/>
                                  <w:szCs w:val="16"/>
                                </w:rPr>
                                <w:t>GTP’</w:t>
                              </w:r>
                            </w:p>
                          </w:txbxContent>
                        </wps:txbx>
                        <wps:bodyPr rot="0" vert="horz" wrap="none" lIns="0" tIns="0" rIns="0" bIns="0" anchor="t" anchorCtr="0" upright="1">
                          <a:spAutoFit/>
                        </wps:bodyPr>
                      </wps:wsp>
                      <wpg:wgp>
                        <wpg:cNvPr id="387784495" name="Group 348"/>
                        <wpg:cNvGrpSpPr>
                          <a:grpSpLocks/>
                        </wpg:cNvGrpSpPr>
                        <wpg:grpSpPr bwMode="auto">
                          <a:xfrm>
                            <a:off x="731520" y="699135"/>
                            <a:ext cx="640715" cy="64770"/>
                            <a:chOff x="1152" y="1101"/>
                            <a:chExt cx="1009" cy="102"/>
                          </a:xfrm>
                        </wpg:grpSpPr>
                        <wps:wsp>
                          <wps:cNvPr id="1469890833" name="Line 349"/>
                          <wps:cNvCnPr>
                            <a:cxnSpLocks noChangeShapeType="1"/>
                          </wps:cNvCnPr>
                          <wps:spPr bwMode="auto">
                            <a:xfrm>
                              <a:off x="1152" y="1151"/>
                              <a:ext cx="1009" cy="1"/>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02228373" name="Freeform 350"/>
                          <wps:cNvSpPr>
                            <a:spLocks/>
                          </wps:cNvSpPr>
                          <wps:spPr bwMode="auto">
                            <a:xfrm>
                              <a:off x="2061" y="1101"/>
                              <a:ext cx="100" cy="102"/>
                            </a:xfrm>
                            <a:custGeom>
                              <a:avLst/>
                              <a:gdLst>
                                <a:gd name="T0" fmla="*/ 0 w 100"/>
                                <a:gd name="T1" fmla="*/ 102 h 102"/>
                                <a:gd name="T2" fmla="*/ 100 w 100"/>
                                <a:gd name="T3" fmla="*/ 50 h 102"/>
                                <a:gd name="T4" fmla="*/ 0 w 100"/>
                                <a:gd name="T5" fmla="*/ 0 h 102"/>
                              </a:gdLst>
                              <a:ahLst/>
                              <a:cxnLst>
                                <a:cxn ang="0">
                                  <a:pos x="T0" y="T1"/>
                                </a:cxn>
                                <a:cxn ang="0">
                                  <a:pos x="T2" y="T3"/>
                                </a:cxn>
                                <a:cxn ang="0">
                                  <a:pos x="T4" y="T5"/>
                                </a:cxn>
                              </a:cxnLst>
                              <a:rect l="0" t="0" r="r" b="b"/>
                              <a:pathLst>
                                <a:path w="100" h="102">
                                  <a:moveTo>
                                    <a:pt x="0" y="102"/>
                                  </a:moveTo>
                                  <a:lnTo>
                                    <a:pt x="100" y="50"/>
                                  </a:lnTo>
                                  <a:lnTo>
                                    <a:pt x="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81470263" name="Rectangle 351"/>
                        <wps:cNvSpPr>
                          <a:spLocks noChangeArrowheads="1"/>
                        </wps:cNvSpPr>
                        <wps:spPr bwMode="auto">
                          <a:xfrm>
                            <a:off x="92075" y="2468245"/>
                            <a:ext cx="550545" cy="18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920078" name="Rectangle 352"/>
                        <wps:cNvSpPr>
                          <a:spLocks noChangeArrowheads="1"/>
                        </wps:cNvSpPr>
                        <wps:spPr bwMode="auto">
                          <a:xfrm>
                            <a:off x="206375" y="2488565"/>
                            <a:ext cx="2476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35E20" w14:textId="77777777" w:rsidR="00B85BE1" w:rsidRDefault="00B85BE1">
                              <w:r>
                                <w:rPr>
                                  <w:color w:val="000000"/>
                                </w:rPr>
                                <w:t>CDF</w:t>
                              </w:r>
                            </w:p>
                          </w:txbxContent>
                        </wps:txbx>
                        <wps:bodyPr rot="0" vert="horz" wrap="none" lIns="0" tIns="0" rIns="0" bIns="0" anchor="t" anchorCtr="0" upright="1">
                          <a:spAutoFit/>
                        </wps:bodyPr>
                      </wps:wsp>
                      <wps:wsp>
                        <wps:cNvPr id="987526700" name="Rectangle 353"/>
                        <wps:cNvSpPr>
                          <a:spLocks noChangeArrowheads="1"/>
                        </wps:cNvSpPr>
                        <wps:spPr bwMode="auto">
                          <a:xfrm>
                            <a:off x="92075" y="1370965"/>
                            <a:ext cx="551815" cy="36957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555590499" name="Rectangle 354"/>
                        <wps:cNvSpPr>
                          <a:spLocks noChangeArrowheads="1"/>
                        </wps:cNvSpPr>
                        <wps:spPr bwMode="auto">
                          <a:xfrm>
                            <a:off x="156845" y="1523365"/>
                            <a:ext cx="4178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39263" w14:textId="77777777" w:rsidR="00B85BE1" w:rsidRDefault="00B85BE1">
                              <w:r>
                                <w:rPr>
                                  <w:color w:val="000000"/>
                                  <w:sz w:val="16"/>
                                  <w:szCs w:val="16"/>
                                </w:rPr>
                                <w:t>UDP/TCP</w:t>
                              </w:r>
                            </w:p>
                          </w:txbxContent>
                        </wps:txbx>
                        <wps:bodyPr rot="0" vert="horz" wrap="none" lIns="0" tIns="0" rIns="0" bIns="0" anchor="t" anchorCtr="0" upright="1">
                          <a:spAutoFit/>
                        </wps:bodyPr>
                      </wps:wsp>
                      <wps:wsp>
                        <wps:cNvPr id="150137853" name="Rectangle 355"/>
                        <wps:cNvSpPr>
                          <a:spLocks noChangeArrowheads="1"/>
                        </wps:cNvSpPr>
                        <wps:spPr bwMode="auto">
                          <a:xfrm>
                            <a:off x="1463040" y="1922145"/>
                            <a:ext cx="549910" cy="27559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292453281" name="Rectangle 356"/>
                        <wps:cNvSpPr>
                          <a:spLocks noChangeArrowheads="1"/>
                        </wps:cNvSpPr>
                        <wps:spPr bwMode="auto">
                          <a:xfrm>
                            <a:off x="1681480" y="195072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5673F" w14:textId="77777777" w:rsidR="00B85BE1" w:rsidRDefault="00B85BE1">
                              <w:r>
                                <w:rPr>
                                  <w:color w:val="000000"/>
                                  <w:sz w:val="16"/>
                                  <w:szCs w:val="16"/>
                                </w:rPr>
                                <w:t>L2</w:t>
                              </w:r>
                            </w:p>
                          </w:txbxContent>
                        </wps:txbx>
                        <wps:bodyPr rot="0" vert="horz" wrap="none" lIns="0" tIns="0" rIns="0" bIns="0" anchor="t" anchorCtr="0" upright="1">
                          <a:spAutoFit/>
                        </wps:bodyPr>
                      </wps:wsp>
                      <wps:wsp>
                        <wps:cNvPr id="1225342855" name="Rectangle 357"/>
                        <wps:cNvSpPr>
                          <a:spLocks noChangeArrowheads="1"/>
                        </wps:cNvSpPr>
                        <wps:spPr bwMode="auto">
                          <a:xfrm>
                            <a:off x="1463040" y="2197100"/>
                            <a:ext cx="549910" cy="18351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716102976" name="Rectangle 358"/>
                        <wps:cNvSpPr>
                          <a:spLocks noChangeArrowheads="1"/>
                        </wps:cNvSpPr>
                        <wps:spPr bwMode="auto">
                          <a:xfrm>
                            <a:off x="1681480" y="222504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83840" w14:textId="77777777" w:rsidR="00B85BE1" w:rsidRDefault="00B85BE1">
                              <w:r>
                                <w:rPr>
                                  <w:color w:val="000000"/>
                                  <w:sz w:val="16"/>
                                  <w:szCs w:val="16"/>
                                </w:rPr>
                                <w:t>L1</w:t>
                              </w:r>
                            </w:p>
                          </w:txbxContent>
                        </wps:txbx>
                        <wps:bodyPr rot="0" vert="horz" wrap="none" lIns="0" tIns="0" rIns="0" bIns="0" anchor="t" anchorCtr="0" upright="1">
                          <a:spAutoFit/>
                        </wps:bodyPr>
                      </wps:wsp>
                      <wps:wsp>
                        <wps:cNvPr id="1034713078" name="Rectangle 359"/>
                        <wps:cNvSpPr>
                          <a:spLocks noChangeArrowheads="1"/>
                        </wps:cNvSpPr>
                        <wps:spPr bwMode="auto">
                          <a:xfrm>
                            <a:off x="1463040" y="1739265"/>
                            <a:ext cx="549910" cy="18351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556939559" name="Rectangle 360"/>
                        <wps:cNvSpPr>
                          <a:spLocks noChangeArrowheads="1"/>
                        </wps:cNvSpPr>
                        <wps:spPr bwMode="auto">
                          <a:xfrm>
                            <a:off x="1694180" y="1767840"/>
                            <a:ext cx="908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110FD" w14:textId="77777777" w:rsidR="00B85BE1" w:rsidRDefault="00B85BE1">
                              <w:r>
                                <w:rPr>
                                  <w:color w:val="000000"/>
                                  <w:sz w:val="16"/>
                                  <w:szCs w:val="16"/>
                                </w:rPr>
                                <w:t>IP</w:t>
                              </w:r>
                            </w:p>
                          </w:txbxContent>
                        </wps:txbx>
                        <wps:bodyPr rot="0" vert="horz" wrap="none" lIns="0" tIns="0" rIns="0" bIns="0" anchor="t" anchorCtr="0" upright="1">
                          <a:spAutoFit/>
                        </wps:bodyPr>
                      </wps:wsp>
                      <wps:wsp>
                        <wps:cNvPr id="1561953918" name="Rectangle 361"/>
                        <wps:cNvSpPr>
                          <a:spLocks noChangeArrowheads="1"/>
                        </wps:cNvSpPr>
                        <wps:spPr bwMode="auto">
                          <a:xfrm>
                            <a:off x="1463040" y="1007110"/>
                            <a:ext cx="549910" cy="3663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919769979" name="Rectangle 362"/>
                        <wps:cNvSpPr>
                          <a:spLocks noChangeArrowheads="1"/>
                        </wps:cNvSpPr>
                        <wps:spPr bwMode="auto">
                          <a:xfrm>
                            <a:off x="1626235" y="1156335"/>
                            <a:ext cx="226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D5265" w14:textId="77777777" w:rsidR="00B85BE1" w:rsidRDefault="00B85BE1">
                              <w:r>
                                <w:rPr>
                                  <w:color w:val="000000"/>
                                  <w:sz w:val="16"/>
                                  <w:szCs w:val="16"/>
                                </w:rPr>
                                <w:t>GTP’</w:t>
                              </w:r>
                            </w:p>
                          </w:txbxContent>
                        </wps:txbx>
                        <wps:bodyPr rot="0" vert="horz" wrap="none" lIns="0" tIns="0" rIns="0" bIns="0" anchor="t" anchorCtr="0" upright="1">
                          <a:spAutoFit/>
                        </wps:bodyPr>
                      </wps:wsp>
                      <wps:wsp>
                        <wps:cNvPr id="1514052857" name="Rectangle 363"/>
                        <wps:cNvSpPr>
                          <a:spLocks noChangeArrowheads="1"/>
                        </wps:cNvSpPr>
                        <wps:spPr bwMode="auto">
                          <a:xfrm>
                            <a:off x="1463040" y="2469515"/>
                            <a:ext cx="54864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648098" name="Rectangle 364"/>
                        <wps:cNvSpPr>
                          <a:spLocks noChangeArrowheads="1"/>
                        </wps:cNvSpPr>
                        <wps:spPr bwMode="auto">
                          <a:xfrm>
                            <a:off x="1615440" y="2489835"/>
                            <a:ext cx="2476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2115" w14:textId="77777777" w:rsidR="00B85BE1" w:rsidRDefault="00B85BE1">
                              <w:r>
                                <w:rPr>
                                  <w:color w:val="000000"/>
                                </w:rPr>
                                <w:t>CGF</w:t>
                              </w:r>
                            </w:p>
                          </w:txbxContent>
                        </wps:txbx>
                        <wps:bodyPr rot="0" vert="horz" wrap="none" lIns="0" tIns="0" rIns="0" bIns="0" anchor="t" anchorCtr="0" upright="1">
                          <a:spAutoFit/>
                        </wps:bodyPr>
                      </wps:wsp>
                      <wps:wsp>
                        <wps:cNvPr id="1794508119" name="Line 365"/>
                        <wps:cNvCnPr>
                          <a:cxnSpLocks noChangeShapeType="1"/>
                        </wps:cNvCnPr>
                        <wps:spPr bwMode="auto">
                          <a:xfrm>
                            <a:off x="640715" y="2011045"/>
                            <a:ext cx="823595" cy="127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369713329" name="Line 366"/>
                        <wps:cNvCnPr>
                          <a:cxnSpLocks noChangeShapeType="1"/>
                        </wps:cNvCnPr>
                        <wps:spPr bwMode="auto">
                          <a:xfrm>
                            <a:off x="640715" y="2285365"/>
                            <a:ext cx="823595" cy="190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16479797" name="Line 367"/>
                        <wps:cNvCnPr>
                          <a:cxnSpLocks noChangeShapeType="1"/>
                        </wps:cNvCnPr>
                        <wps:spPr bwMode="auto">
                          <a:xfrm>
                            <a:off x="640715" y="1555115"/>
                            <a:ext cx="823595"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930456692" name="Line 368"/>
                        <wps:cNvCnPr>
                          <a:cxnSpLocks noChangeShapeType="1"/>
                        </wps:cNvCnPr>
                        <wps:spPr bwMode="auto">
                          <a:xfrm>
                            <a:off x="640715" y="1188085"/>
                            <a:ext cx="823595" cy="127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880887675" name="Rectangle 369"/>
                        <wps:cNvSpPr>
                          <a:spLocks noChangeArrowheads="1"/>
                        </wps:cNvSpPr>
                        <wps:spPr bwMode="auto">
                          <a:xfrm>
                            <a:off x="1463040" y="1372870"/>
                            <a:ext cx="549910" cy="36766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943540185" name="Rectangle 370"/>
                        <wps:cNvSpPr>
                          <a:spLocks noChangeArrowheads="1"/>
                        </wps:cNvSpPr>
                        <wps:spPr bwMode="auto">
                          <a:xfrm>
                            <a:off x="1527810" y="1523365"/>
                            <a:ext cx="4178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F1BFF" w14:textId="77777777" w:rsidR="00B85BE1" w:rsidRDefault="00B85BE1">
                              <w:r>
                                <w:rPr>
                                  <w:color w:val="000000"/>
                                  <w:sz w:val="16"/>
                                  <w:szCs w:val="16"/>
                                </w:rPr>
                                <w:t>UDP/TCP</w:t>
                              </w:r>
                            </w:p>
                          </w:txbxContent>
                        </wps:txbx>
                        <wps:bodyPr rot="0" vert="horz" wrap="none" lIns="0" tIns="0" rIns="0" bIns="0" anchor="t" anchorCtr="0" upright="1">
                          <a:spAutoFit/>
                        </wps:bodyPr>
                      </wps:wsp>
                      <wps:wsp>
                        <wps:cNvPr id="906329177" name="Line 371"/>
                        <wps:cNvCnPr>
                          <a:cxnSpLocks noChangeShapeType="1"/>
                        </wps:cNvCnPr>
                        <wps:spPr bwMode="auto">
                          <a:xfrm>
                            <a:off x="640715" y="1828165"/>
                            <a:ext cx="823595" cy="127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668528943" name="Rectangle 372"/>
                        <wps:cNvSpPr>
                          <a:spLocks noChangeArrowheads="1"/>
                        </wps:cNvSpPr>
                        <wps:spPr bwMode="auto">
                          <a:xfrm>
                            <a:off x="0" y="0"/>
                            <a:ext cx="732790" cy="915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560289" name="Rectangle 373"/>
                        <wps:cNvSpPr>
                          <a:spLocks noChangeArrowheads="1"/>
                        </wps:cNvSpPr>
                        <wps:spPr bwMode="auto">
                          <a:xfrm>
                            <a:off x="371475" y="31877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4164" w14:textId="77777777" w:rsidR="00B85BE1" w:rsidRDefault="00B85BE1"/>
                          </w:txbxContent>
                        </wps:txbx>
                        <wps:bodyPr rot="0" vert="horz" wrap="none" lIns="0" tIns="0" rIns="0" bIns="0" anchor="t" anchorCtr="0" upright="1">
                          <a:spAutoFit/>
                        </wps:bodyPr>
                      </wps:wsp>
                      <wps:wsp>
                        <wps:cNvPr id="1540561704" name="Rectangle 374"/>
                        <wps:cNvSpPr>
                          <a:spLocks noChangeArrowheads="1"/>
                        </wps:cNvSpPr>
                        <wps:spPr bwMode="auto">
                          <a:xfrm>
                            <a:off x="213995" y="617855"/>
                            <a:ext cx="311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5E45" w14:textId="77777777" w:rsidR="00B85BE1" w:rsidRDefault="00B85BE1">
                              <w:r>
                                <w:rPr>
                                  <w:color w:val="000000"/>
                                </w:rPr>
                                <w:t>CDRs</w:t>
                              </w:r>
                            </w:p>
                          </w:txbxContent>
                        </wps:txbx>
                        <wps:bodyPr rot="0" vert="horz" wrap="none" lIns="0" tIns="0" rIns="0" bIns="0" anchor="t" anchorCtr="0" upright="1">
                          <a:spAutoFit/>
                        </wps:bodyPr>
                      </wps:wsp>
                      <wps:wsp>
                        <wps:cNvPr id="311409205" name="Rectangle 375"/>
                        <wps:cNvSpPr>
                          <a:spLocks noChangeArrowheads="1"/>
                        </wps:cNvSpPr>
                        <wps:spPr bwMode="auto">
                          <a:xfrm>
                            <a:off x="1463040" y="0"/>
                            <a:ext cx="732790" cy="915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124847" name="Rectangle 376"/>
                        <wps:cNvSpPr>
                          <a:spLocks noChangeArrowheads="1"/>
                        </wps:cNvSpPr>
                        <wps:spPr bwMode="auto">
                          <a:xfrm>
                            <a:off x="1675130" y="617855"/>
                            <a:ext cx="311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E364C" w14:textId="77777777" w:rsidR="00B85BE1" w:rsidRDefault="00B85BE1">
                              <w:r>
                                <w:rPr>
                                  <w:color w:val="000000"/>
                                </w:rPr>
                                <w:t>CDRs</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68AF805C" id="Canvas 6" o:spid="_x0000_s1026" editas="canvas" style="position:absolute;margin-left:0;margin-top:0;width:175.15pt;height:228.05pt;z-index:251657216;mso-position-horizontal-relative:char;mso-position-vertical-relative:line" coordsize="22244,28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">
                <v:shape id="_x0000_s1027" type="#_x0000_t75" style="position:absolute;width:22244;height:28962;visibility:visible;mso-wrap-style:square">
                  <v:fill o:detectmouseclick="t"/>
                  <v:path o:connecttype="none"/>
                </v:shape>
                <v:rect id="Rectangle 340" o:spid="_x0000_s1028" style="position:absolute;left:920;top:19202;width:5518;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" strokeweight=".85pt"/>
                <v:rect id="Rectangle 341" o:spid="_x0000_s1029" style="position:absolute;left:3111;top:19507;width:113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" filled="f" stroked="f">
                  <v:textbox style="mso-fit-shape-to-text:t" inset="0,0,0,0">
                    <w:txbxContent>
                      <w:p w14:paraId="2173D7C8" w14:textId="77777777" w:rsidR="00B85BE1" w:rsidRDefault="00B85BE1">
                        <w:r>
                          <w:rPr>
                            <w:color w:val="000000"/>
                            <w:sz w:val="16"/>
                            <w:szCs w:val="16"/>
                          </w:rPr>
                          <w:t>L2</w:t>
                        </w:r>
                      </w:p>
                    </w:txbxContent>
                  </v:textbox>
                </v:rect>
                <v:rect id="Rectangle 342" o:spid="_x0000_s1030" style="position:absolute;left:920;top:21951;width:551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" strokeweight=".85pt"/>
                <v:rect id="Rectangle 343" o:spid="_x0000_s1031" style="position:absolute;left:3111;top:22250;width:113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" filled="f" stroked="f">
                  <v:textbox style="mso-fit-shape-to-text:t" inset="0,0,0,0">
                    <w:txbxContent>
                      <w:p w14:paraId="04DFB176" w14:textId="77777777" w:rsidR="00B85BE1" w:rsidRDefault="00B85BE1">
                        <w:r>
                          <w:rPr>
                            <w:color w:val="000000"/>
                            <w:sz w:val="16"/>
                            <w:szCs w:val="16"/>
                          </w:rPr>
                          <w:t>L1</w:t>
                        </w:r>
                      </w:p>
                    </w:txbxContent>
                  </v:textbox>
                </v:rect>
                <v:rect id="Rectangle 344" o:spid="_x0000_s1032" style="position:absolute;left:920;top:17379;width:5518;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" strokeweight=".85pt"/>
                <v:rect id="Rectangle 345" o:spid="_x0000_s1033" style="position:absolute;left:3238;top:17678;width:908;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" filled="f" stroked="f">
                  <v:textbox style="mso-fit-shape-to-text:t" inset="0,0,0,0">
                    <w:txbxContent>
                      <w:p w14:paraId="0293B6E6" w14:textId="77777777" w:rsidR="00B85BE1" w:rsidRDefault="00B85BE1">
                        <w:r>
                          <w:rPr>
                            <w:color w:val="000000"/>
                            <w:sz w:val="16"/>
                            <w:szCs w:val="16"/>
                          </w:rPr>
                          <w:t>IP</w:t>
                        </w:r>
                      </w:p>
                    </w:txbxContent>
                  </v:textbox>
                </v:rect>
                <v:rect id="Rectangle 346" o:spid="_x0000_s1034" style="position:absolute;left:920;top:10058;width:551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" strokeweight=".85pt"/>
                <v:rect id="Rectangle 347" o:spid="_x0000_s1035" style="position:absolute;left:2552;top:11563;width:2261;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" filled="f" stroked="f">
                  <v:textbox style="mso-fit-shape-to-text:t" inset="0,0,0,0">
                    <w:txbxContent>
                      <w:p w14:paraId="5A8876F5" w14:textId="77777777" w:rsidR="00B85BE1" w:rsidRDefault="00B85BE1">
                        <w:r>
                          <w:rPr>
                            <w:color w:val="000000"/>
                            <w:sz w:val="16"/>
                            <w:szCs w:val="16"/>
                          </w:rPr>
                          <w:t>GTP’</w:t>
                        </w:r>
                      </w:p>
                    </w:txbxContent>
                  </v:textbox>
                </v:rect>
                <v:group id="Group 348" o:spid="_x0000_s1036" style="position:absolute;left:7315;top:6991;width:6407;height:648" coordorigin="1152,1101" coordsize="100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">
                  <v:line id="Line 349" o:spid="_x0000_s1037" style="position:absolute;visibility:visible;mso-wrap-style:square" from="1152,1151" to="2161,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" strokeweight=".6pt"/>
                  <v:shape id="Freeform 350" o:spid="_x0000_s1038" style="position:absolute;left:2061;top:1101;width:100;height:102;visibility:visible;mso-wrap-style:square;v-text-anchor:top" coordsize="10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" path="m,102l100,50,,e" filled="f" strokeweight=".6pt">
                    <v:path arrowok="t" o:connecttype="custom" o:connectlocs="0,102;100,50;0,0" o:connectangles="0,0,0"/>
                  </v:shape>
                </v:group>
                <v:rect id="Rectangle 351" o:spid="_x0000_s1039" style="position:absolute;left:920;top:24682;width:5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" stroked="f"/>
                <v:rect id="Rectangle 352" o:spid="_x0000_s1040" style="position:absolute;left:2063;top:24885;width:247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" filled="f" stroked="f">
                  <v:textbox style="mso-fit-shape-to-text:t" inset="0,0,0,0">
                    <w:txbxContent>
                      <w:p w14:paraId="36835E20" w14:textId="77777777" w:rsidR="00B85BE1" w:rsidRDefault="00B85BE1">
                        <w:r>
                          <w:rPr>
                            <w:color w:val="000000"/>
                          </w:rPr>
                          <w:t>CDF</w:t>
                        </w:r>
                      </w:p>
                    </w:txbxContent>
                  </v:textbox>
                </v:rect>
                <v:rect id="Rectangle 353" o:spid="_x0000_s1041" style="position:absolute;left:920;top:13709;width:551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" strokeweight=".85pt"/>
                <v:rect id="Rectangle 354" o:spid="_x0000_s1042" style="position:absolute;left:1568;top:15233;width:4178;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" filled="f" stroked="f">
                  <v:textbox style="mso-fit-shape-to-text:t" inset="0,0,0,0">
                    <w:txbxContent>
                      <w:p w14:paraId="76B39263" w14:textId="77777777" w:rsidR="00B85BE1" w:rsidRDefault="00B85BE1">
                        <w:r>
                          <w:rPr>
                            <w:color w:val="000000"/>
                            <w:sz w:val="16"/>
                            <w:szCs w:val="16"/>
                          </w:rPr>
                          <w:t>UDP/TCP</w:t>
                        </w:r>
                      </w:p>
                    </w:txbxContent>
                  </v:textbox>
                </v:rect>
                <v:rect id="Rectangle 355" o:spid="_x0000_s1043" style="position:absolute;left:14630;top:19221;width:54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" strokeweight=".85pt"/>
                <v:rect id="Rectangle 356" o:spid="_x0000_s1044" style="position:absolute;left:16814;top:19507;width:1131;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" filled="f" stroked="f">
                  <v:textbox style="mso-fit-shape-to-text:t" inset="0,0,0,0">
                    <w:txbxContent>
                      <w:p w14:paraId="4965673F" w14:textId="77777777" w:rsidR="00B85BE1" w:rsidRDefault="00B85BE1">
                        <w:r>
                          <w:rPr>
                            <w:color w:val="000000"/>
                            <w:sz w:val="16"/>
                            <w:szCs w:val="16"/>
                          </w:rPr>
                          <w:t>L2</w:t>
                        </w:r>
                      </w:p>
                    </w:txbxContent>
                  </v:textbox>
                </v:rect>
                <v:rect id="Rectangle 357" o:spid="_x0000_s1045" style="position:absolute;left:14630;top:21971;width:549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" strokeweight=".85pt"/>
                <v:rect id="Rectangle 358" o:spid="_x0000_s1046" style="position:absolute;left:16814;top:22250;width:1131;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" filled="f" stroked="f">
                  <v:textbox style="mso-fit-shape-to-text:t" inset="0,0,0,0">
                    <w:txbxContent>
                      <w:p w14:paraId="1A283840" w14:textId="77777777" w:rsidR="00B85BE1" w:rsidRDefault="00B85BE1">
                        <w:r>
                          <w:rPr>
                            <w:color w:val="000000"/>
                            <w:sz w:val="16"/>
                            <w:szCs w:val="16"/>
                          </w:rPr>
                          <w:t>L1</w:t>
                        </w:r>
                      </w:p>
                    </w:txbxContent>
                  </v:textbox>
                </v:rect>
                <v:rect id="Rectangle 359" o:spid="_x0000_s1047" style="position:absolute;left:14630;top:17392;width:549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" strokeweight=".85pt"/>
                <v:rect id="Rectangle 360" o:spid="_x0000_s1048" style="position:absolute;left:16941;top:17678;width:908;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" filled="f" stroked="f">
                  <v:textbox style="mso-fit-shape-to-text:t" inset="0,0,0,0">
                    <w:txbxContent>
                      <w:p w14:paraId="467110FD" w14:textId="77777777" w:rsidR="00B85BE1" w:rsidRDefault="00B85BE1">
                        <w:r>
                          <w:rPr>
                            <w:color w:val="000000"/>
                            <w:sz w:val="16"/>
                            <w:szCs w:val="16"/>
                          </w:rPr>
                          <w:t>IP</w:t>
                        </w:r>
                      </w:p>
                    </w:txbxContent>
                  </v:textbox>
                </v:rect>
                <v:rect id="Rectangle 361" o:spid="_x0000_s1049" style="position:absolute;left:14630;top:10071;width:5499;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" strokeweight=".85pt"/>
                <v:rect id="Rectangle 362" o:spid="_x0000_s1050" style="position:absolute;left:16262;top:11563;width:226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" filled="f" stroked="f">
                  <v:textbox style="mso-fit-shape-to-text:t" inset="0,0,0,0">
                    <w:txbxContent>
                      <w:p w14:paraId="3E2D5265" w14:textId="77777777" w:rsidR="00B85BE1" w:rsidRDefault="00B85BE1">
                        <w:r>
                          <w:rPr>
                            <w:color w:val="000000"/>
                            <w:sz w:val="16"/>
                            <w:szCs w:val="16"/>
                          </w:rPr>
                          <w:t>GTP’</w:t>
                        </w:r>
                      </w:p>
                    </w:txbxContent>
                  </v:textbox>
                </v:rect>
                <v:rect id="Rectangle 363" o:spid="_x0000_s1051" style="position:absolute;left:14630;top:24695;width:5486;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" stroked="f"/>
                <v:rect id="Rectangle 364" o:spid="_x0000_s1052" style="position:absolute;left:16154;top:24898;width:247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" filled="f" stroked="f">
                  <v:textbox style="mso-fit-shape-to-text:t" inset="0,0,0,0">
                    <w:txbxContent>
                      <w:p w14:paraId="10D32115" w14:textId="77777777" w:rsidR="00B85BE1" w:rsidRDefault="00B85BE1">
                        <w:r>
                          <w:rPr>
                            <w:color w:val="000000"/>
                          </w:rPr>
                          <w:t>CGF</w:t>
                        </w:r>
                      </w:p>
                    </w:txbxContent>
                  </v:textbox>
                </v:rect>
                <v:line id="Line 365" o:spid="_x0000_s1053" style="position:absolute;visibility:visible;mso-wrap-style:square" from="6407,20110" to="14643,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" strokeweight=".6pt"/>
                <v:line id="Line 366" o:spid="_x0000_s1054" style="position:absolute;visibility:visible;mso-wrap-style:square" from="6407,22853" to="14643,22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" strokeweight=".6pt"/>
                <v:line id="Line 367" o:spid="_x0000_s1055" style="position:absolute;visibility:visible;mso-wrap-style:square" from="6407,15551" to="14643,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" strokeweight=".6pt"/>
                <v:line id="Line 368" o:spid="_x0000_s1056" style="position:absolute;visibility:visible;mso-wrap-style:square" from="6407,11880" to="14643,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" strokeweight=".6pt"/>
                <v:rect id="Rectangle 369" o:spid="_x0000_s1057" style="position:absolute;left:14630;top:13728;width:549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" strokeweight=".85pt"/>
                <v:rect id="Rectangle 370" o:spid="_x0000_s1058" style="position:absolute;left:15278;top:15233;width:4178;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" filled="f" stroked="f">
                  <v:textbox style="mso-fit-shape-to-text:t" inset="0,0,0,0">
                    <w:txbxContent>
                      <w:p w14:paraId="7E1F1BFF" w14:textId="77777777" w:rsidR="00B85BE1" w:rsidRDefault="00B85BE1">
                        <w:r>
                          <w:rPr>
                            <w:color w:val="000000"/>
                            <w:sz w:val="16"/>
                            <w:szCs w:val="16"/>
                          </w:rPr>
                          <w:t>UDP/TCP</w:t>
                        </w:r>
                      </w:p>
                    </w:txbxContent>
                  </v:textbox>
                </v:rect>
                <v:line id="Line 371" o:spid="_x0000_s1059" style="position:absolute;visibility:visible;mso-wrap-style:square" from="6407,18281" to="14643,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" strokeweight=".6pt"/>
                <v:rect id="Rectangle 372" o:spid="_x0000_s1060" style="position:absolute;width:7327;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" stroked="f"/>
                <v:rect id="Rectangle 373" o:spid="_x0000_s1061" style="position:absolute;left:3714;top:3187;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" filled="f" stroked="f">
                  <v:textbox style="mso-fit-shape-to-text:t" inset="0,0,0,0">
                    <w:txbxContent>
                      <w:p w14:paraId="35CE4164" w14:textId="77777777" w:rsidR="00B85BE1" w:rsidRDefault="00B85BE1"/>
                    </w:txbxContent>
                  </v:textbox>
                </v:rect>
                <v:rect id="Rectangle 374" o:spid="_x0000_s1062" style="position:absolute;left:2139;top:6178;width:3112;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" filled="f" stroked="f">
                  <v:textbox style="mso-fit-shape-to-text:t" inset="0,0,0,0">
                    <w:txbxContent>
                      <w:p w14:paraId="1AED5E45" w14:textId="77777777" w:rsidR="00B85BE1" w:rsidRDefault="00B85BE1">
                        <w:r>
                          <w:rPr>
                            <w:color w:val="000000"/>
                          </w:rPr>
                          <w:t>CDRs</w:t>
                        </w:r>
                      </w:p>
                    </w:txbxContent>
                  </v:textbox>
                </v:rect>
                <v:rect id="Rectangle 375" o:spid="_x0000_s1063" style="position:absolute;left:14630;width:7328;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" stroked="f"/>
                <v:rect id="Rectangle 376" o:spid="_x0000_s1064" style="position:absolute;left:16751;top:6178;width:3111;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" filled="f" stroked="f">
                  <v:textbox style="mso-fit-shape-to-text:t" inset="0,0,0,0">
                    <w:txbxContent>
                      <w:p w14:paraId="62BE364C" w14:textId="77777777" w:rsidR="00B85BE1" w:rsidRDefault="00B85BE1">
                        <w:r>
                          <w:rPr>
                            <w:color w:val="000000"/>
                          </w:rPr>
                          <w:t>CDRs</w:t>
                        </w:r>
                      </w:p>
                    </w:txbxContent>
                  </v:textbox>
                </v:rect>
                <w10:wrap anchory="line"/>
              </v:group>
            </w:pict>
          </mc:Fallback>
        </mc:AlternateContent>
      </w:r>
    </w:p>
    <w:p w14:paraId="52429D96" w14:textId="77777777" w:rsidR="00B85BE1" w:rsidRPr="001369BC" w:rsidRDefault="00B85BE1">
      <w:pPr>
        <w:pStyle w:val="TF"/>
        <w:outlineLvl w:val="0"/>
      </w:pPr>
      <w:r w:rsidRPr="001369BC">
        <w:t>Figure 5.1</w:t>
      </w:r>
      <w:r w:rsidR="00F76008" w:rsidRPr="001369BC">
        <w:t>.2.1.1</w:t>
      </w:r>
      <w:r w:rsidRPr="001369BC">
        <w:t>: Protocol layers between the CDF and the CGF</w:t>
      </w:r>
    </w:p>
    <w:p w14:paraId="60A46B1E" w14:textId="77777777" w:rsidR="00B85BE1" w:rsidRPr="001369BC" w:rsidRDefault="00B85BE1">
      <w:pPr>
        <w:pStyle w:val="Heading4"/>
      </w:pPr>
      <w:bookmarkStart w:id="20" w:name="_Toc393288189"/>
      <w:r w:rsidRPr="001369BC">
        <w:t>5.1.2.2</w:t>
      </w:r>
      <w:r w:rsidRPr="001369BC">
        <w:tab/>
        <w:t>CGF - CGF communication</w:t>
      </w:r>
      <w:bookmarkEnd w:id="20"/>
    </w:p>
    <w:p w14:paraId="1EAE3FC2" w14:textId="77777777" w:rsidR="00B85BE1" w:rsidRPr="001369BC" w:rsidRDefault="00B85BE1" w:rsidP="004D778C">
      <w:r w:rsidRPr="001369BC">
        <w:t xml:space="preserve">If necessary, CGF to CGF communications are carried out using GTP' over UDP/TCP and IP. </w:t>
      </w:r>
      <w:r w:rsidRPr="001369BC">
        <w:br/>
        <w:t xml:space="preserve">This is illustrated in </w:t>
      </w:r>
      <w:r w:rsidR="004D778C" w:rsidRPr="001369BC">
        <w:t>f</w:t>
      </w:r>
      <w:r w:rsidRPr="001369BC">
        <w:t>igure 5.</w:t>
      </w:r>
      <w:r w:rsidR="00F76008" w:rsidRPr="001369BC">
        <w:t>1.</w:t>
      </w:r>
      <w:r w:rsidRPr="001369BC">
        <w:t>2</w:t>
      </w:r>
      <w:r w:rsidR="00F76008" w:rsidRPr="001369BC">
        <w:t>.2.1</w:t>
      </w:r>
      <w:r w:rsidRPr="001369BC">
        <w:t>.</w:t>
      </w:r>
    </w:p>
    <w:p w14:paraId="1DD0B17F" w14:textId="6F6C34AC" w:rsidR="00B85BE1" w:rsidRPr="001369BC" w:rsidRDefault="008329B4">
      <w:pPr>
        <w:pStyle w:val="TH"/>
      </w:pPr>
      <w:r w:rsidRPr="001369BC">
        <w:rPr>
          <w:noProof/>
        </w:rPr>
        <mc:AlternateContent>
          <mc:Choice Requires="wpc">
            <w:drawing>
              <wp:anchor distT="0" distB="0" distL="114300" distR="114300" simplePos="0" relativeHeight="251658240" behindDoc="0" locked="0" layoutInCell="1" allowOverlap="1" wp14:anchorId="2FDC449B" wp14:editId="577593D1">
                <wp:simplePos x="0" y="0"/>
                <wp:positionH relativeFrom="character">
                  <wp:posOffset>0</wp:posOffset>
                </wp:positionH>
                <wp:positionV relativeFrom="line">
                  <wp:posOffset>0</wp:posOffset>
                </wp:positionV>
                <wp:extent cx="2143125" cy="2987040"/>
                <wp:effectExtent l="0" t="0" r="0" b="0"/>
                <wp:wrapNone/>
                <wp:docPr id="37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84737785" name="Rectangle 379"/>
                        <wps:cNvSpPr>
                          <a:spLocks noChangeArrowheads="1"/>
                        </wps:cNvSpPr>
                        <wps:spPr bwMode="auto">
                          <a:xfrm>
                            <a:off x="92075" y="2012950"/>
                            <a:ext cx="549910" cy="27432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216965529" name="Rectangle 380"/>
                        <wps:cNvSpPr>
                          <a:spLocks noChangeArrowheads="1"/>
                        </wps:cNvSpPr>
                        <wps:spPr bwMode="auto">
                          <a:xfrm>
                            <a:off x="311150" y="204089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D761D" w14:textId="77777777" w:rsidR="00B85BE1" w:rsidRDefault="00B85BE1">
                              <w:r>
                                <w:rPr>
                                  <w:color w:val="000000"/>
                                  <w:sz w:val="16"/>
                                  <w:szCs w:val="16"/>
                                </w:rPr>
                                <w:t>L2</w:t>
                              </w:r>
                            </w:p>
                          </w:txbxContent>
                        </wps:txbx>
                        <wps:bodyPr rot="0" vert="horz" wrap="none" lIns="0" tIns="0" rIns="0" bIns="0" anchor="t" anchorCtr="0" upright="1">
                          <a:spAutoFit/>
                        </wps:bodyPr>
                      </wps:wsp>
                      <wps:wsp>
                        <wps:cNvPr id="101523314" name="Rectangle 381"/>
                        <wps:cNvSpPr>
                          <a:spLocks noChangeArrowheads="1"/>
                        </wps:cNvSpPr>
                        <wps:spPr bwMode="auto">
                          <a:xfrm>
                            <a:off x="92075" y="2286000"/>
                            <a:ext cx="549910" cy="18542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82222420" name="Rectangle 382"/>
                        <wps:cNvSpPr>
                          <a:spLocks noChangeArrowheads="1"/>
                        </wps:cNvSpPr>
                        <wps:spPr bwMode="auto">
                          <a:xfrm>
                            <a:off x="311150" y="2315845"/>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0B6C8" w14:textId="77777777" w:rsidR="00B85BE1" w:rsidRDefault="00B85BE1">
                              <w:r>
                                <w:rPr>
                                  <w:color w:val="000000"/>
                                  <w:sz w:val="16"/>
                                  <w:szCs w:val="16"/>
                                </w:rPr>
                                <w:t>L1</w:t>
                              </w:r>
                            </w:p>
                          </w:txbxContent>
                        </wps:txbx>
                        <wps:bodyPr rot="0" vert="horz" wrap="none" lIns="0" tIns="0" rIns="0" bIns="0" anchor="t" anchorCtr="0" upright="1">
                          <a:spAutoFit/>
                        </wps:bodyPr>
                      </wps:wsp>
                      <wps:wsp>
                        <wps:cNvPr id="46003770" name="Rectangle 383"/>
                        <wps:cNvSpPr>
                          <a:spLocks noChangeArrowheads="1"/>
                        </wps:cNvSpPr>
                        <wps:spPr bwMode="auto">
                          <a:xfrm>
                            <a:off x="92075" y="1828800"/>
                            <a:ext cx="549910" cy="18478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618710109" name="Rectangle 384"/>
                        <wps:cNvSpPr>
                          <a:spLocks noChangeArrowheads="1"/>
                        </wps:cNvSpPr>
                        <wps:spPr bwMode="auto">
                          <a:xfrm>
                            <a:off x="323850" y="1858645"/>
                            <a:ext cx="908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60E2" w14:textId="77777777" w:rsidR="00B85BE1" w:rsidRDefault="00B85BE1">
                              <w:r>
                                <w:rPr>
                                  <w:color w:val="000000"/>
                                  <w:sz w:val="16"/>
                                  <w:szCs w:val="16"/>
                                </w:rPr>
                                <w:t>IP</w:t>
                              </w:r>
                            </w:p>
                          </w:txbxContent>
                        </wps:txbx>
                        <wps:bodyPr rot="0" vert="horz" wrap="none" lIns="0" tIns="0" rIns="0" bIns="0" anchor="t" anchorCtr="0" upright="1">
                          <a:spAutoFit/>
                        </wps:bodyPr>
                      </wps:wsp>
                      <wps:wsp>
                        <wps:cNvPr id="254098950" name="Rectangle 385"/>
                        <wps:cNvSpPr>
                          <a:spLocks noChangeArrowheads="1"/>
                        </wps:cNvSpPr>
                        <wps:spPr bwMode="auto">
                          <a:xfrm>
                            <a:off x="92075" y="1097915"/>
                            <a:ext cx="549910" cy="3663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020155518" name="Rectangle 386"/>
                        <wps:cNvSpPr>
                          <a:spLocks noChangeArrowheads="1"/>
                        </wps:cNvSpPr>
                        <wps:spPr bwMode="auto">
                          <a:xfrm>
                            <a:off x="255270" y="1247140"/>
                            <a:ext cx="226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3C412" w14:textId="77777777" w:rsidR="00B85BE1" w:rsidRDefault="00B85BE1">
                              <w:r>
                                <w:rPr>
                                  <w:color w:val="000000"/>
                                  <w:sz w:val="16"/>
                                  <w:szCs w:val="16"/>
                                </w:rPr>
                                <w:t>GTP’</w:t>
                              </w:r>
                            </w:p>
                          </w:txbxContent>
                        </wps:txbx>
                        <wps:bodyPr rot="0" vert="horz" wrap="none" lIns="0" tIns="0" rIns="0" bIns="0" anchor="t" anchorCtr="0" upright="1">
                          <a:spAutoFit/>
                        </wps:bodyPr>
                      </wps:wsp>
                      <wpg:wgp>
                        <wpg:cNvPr id="349616574" name="Group 387"/>
                        <wpg:cNvGrpSpPr>
                          <a:grpSpLocks/>
                        </wpg:cNvGrpSpPr>
                        <wpg:grpSpPr bwMode="auto">
                          <a:xfrm>
                            <a:off x="731520" y="791210"/>
                            <a:ext cx="640715" cy="64770"/>
                            <a:chOff x="1152" y="1246"/>
                            <a:chExt cx="1009" cy="102"/>
                          </a:xfrm>
                        </wpg:grpSpPr>
                        <wps:wsp>
                          <wps:cNvPr id="351635343" name="Line 388"/>
                          <wps:cNvCnPr>
                            <a:cxnSpLocks noChangeShapeType="1"/>
                          </wps:cNvCnPr>
                          <wps:spPr bwMode="auto">
                            <a:xfrm>
                              <a:off x="1152" y="1296"/>
                              <a:ext cx="1009" cy="1"/>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36160381" name="Freeform 389"/>
                          <wps:cNvSpPr>
                            <a:spLocks/>
                          </wps:cNvSpPr>
                          <wps:spPr bwMode="auto">
                            <a:xfrm>
                              <a:off x="2061" y="1246"/>
                              <a:ext cx="100" cy="102"/>
                            </a:xfrm>
                            <a:custGeom>
                              <a:avLst/>
                              <a:gdLst>
                                <a:gd name="T0" fmla="*/ 0 w 100"/>
                                <a:gd name="T1" fmla="*/ 102 h 102"/>
                                <a:gd name="T2" fmla="*/ 100 w 100"/>
                                <a:gd name="T3" fmla="*/ 50 h 102"/>
                                <a:gd name="T4" fmla="*/ 0 w 100"/>
                                <a:gd name="T5" fmla="*/ 0 h 102"/>
                              </a:gdLst>
                              <a:ahLst/>
                              <a:cxnLst>
                                <a:cxn ang="0">
                                  <a:pos x="T0" y="T1"/>
                                </a:cxn>
                                <a:cxn ang="0">
                                  <a:pos x="T2" y="T3"/>
                                </a:cxn>
                                <a:cxn ang="0">
                                  <a:pos x="T4" y="T5"/>
                                </a:cxn>
                              </a:cxnLst>
                              <a:rect l="0" t="0" r="r" b="b"/>
                              <a:pathLst>
                                <a:path w="100" h="102">
                                  <a:moveTo>
                                    <a:pt x="0" y="102"/>
                                  </a:moveTo>
                                  <a:lnTo>
                                    <a:pt x="100" y="50"/>
                                  </a:lnTo>
                                  <a:lnTo>
                                    <a:pt x="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50287333" name="Rectangle 390"/>
                        <wps:cNvSpPr>
                          <a:spLocks noChangeArrowheads="1"/>
                        </wps:cNvSpPr>
                        <wps:spPr bwMode="auto">
                          <a:xfrm>
                            <a:off x="92075" y="2560320"/>
                            <a:ext cx="54864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33507" name="Rectangle 391"/>
                        <wps:cNvSpPr>
                          <a:spLocks noChangeArrowheads="1"/>
                        </wps:cNvSpPr>
                        <wps:spPr bwMode="auto">
                          <a:xfrm>
                            <a:off x="244475" y="2580640"/>
                            <a:ext cx="2476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CC712" w14:textId="77777777" w:rsidR="00B85BE1" w:rsidRDefault="00B85BE1">
                              <w:r>
                                <w:rPr>
                                  <w:color w:val="000000"/>
                                </w:rPr>
                                <w:t>CGF</w:t>
                              </w:r>
                            </w:p>
                          </w:txbxContent>
                        </wps:txbx>
                        <wps:bodyPr rot="0" vert="horz" wrap="none" lIns="0" tIns="0" rIns="0" bIns="0" anchor="t" anchorCtr="0" upright="1">
                          <a:spAutoFit/>
                        </wps:bodyPr>
                      </wps:wsp>
                      <wps:wsp>
                        <wps:cNvPr id="1162404476" name="Rectangle 392"/>
                        <wps:cNvSpPr>
                          <a:spLocks noChangeArrowheads="1"/>
                        </wps:cNvSpPr>
                        <wps:spPr bwMode="auto">
                          <a:xfrm>
                            <a:off x="92075" y="1463040"/>
                            <a:ext cx="549910" cy="3663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653573700" name="Rectangle 393"/>
                        <wps:cNvSpPr>
                          <a:spLocks noChangeArrowheads="1"/>
                        </wps:cNvSpPr>
                        <wps:spPr bwMode="auto">
                          <a:xfrm>
                            <a:off x="156845" y="1612265"/>
                            <a:ext cx="4178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76E9D" w14:textId="77777777" w:rsidR="00B85BE1" w:rsidRDefault="00B85BE1">
                              <w:r>
                                <w:rPr>
                                  <w:color w:val="000000"/>
                                  <w:sz w:val="16"/>
                                  <w:szCs w:val="16"/>
                                </w:rPr>
                                <w:t>UDP/TCP</w:t>
                              </w:r>
                            </w:p>
                          </w:txbxContent>
                        </wps:txbx>
                        <wps:bodyPr rot="0" vert="horz" wrap="none" lIns="0" tIns="0" rIns="0" bIns="0" anchor="t" anchorCtr="0" upright="1">
                          <a:spAutoFit/>
                        </wps:bodyPr>
                      </wps:wsp>
                      <wps:wsp>
                        <wps:cNvPr id="210093352" name="Rectangle 394"/>
                        <wps:cNvSpPr>
                          <a:spLocks noChangeArrowheads="1"/>
                        </wps:cNvSpPr>
                        <wps:spPr bwMode="auto">
                          <a:xfrm>
                            <a:off x="1463040" y="2012950"/>
                            <a:ext cx="549910" cy="27432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595279256" name="Rectangle 395"/>
                        <wps:cNvSpPr>
                          <a:spLocks noChangeArrowheads="1"/>
                        </wps:cNvSpPr>
                        <wps:spPr bwMode="auto">
                          <a:xfrm>
                            <a:off x="1681480" y="2042795"/>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961C5" w14:textId="77777777" w:rsidR="00B85BE1" w:rsidRDefault="00B85BE1">
                              <w:r>
                                <w:rPr>
                                  <w:color w:val="000000"/>
                                  <w:sz w:val="16"/>
                                  <w:szCs w:val="16"/>
                                </w:rPr>
                                <w:t>L2</w:t>
                              </w:r>
                            </w:p>
                          </w:txbxContent>
                        </wps:txbx>
                        <wps:bodyPr rot="0" vert="horz" wrap="none" lIns="0" tIns="0" rIns="0" bIns="0" anchor="t" anchorCtr="0" upright="1">
                          <a:spAutoFit/>
                        </wps:bodyPr>
                      </wps:wsp>
                      <wps:wsp>
                        <wps:cNvPr id="659544233" name="Rectangle 396"/>
                        <wps:cNvSpPr>
                          <a:spLocks noChangeArrowheads="1"/>
                        </wps:cNvSpPr>
                        <wps:spPr bwMode="auto">
                          <a:xfrm>
                            <a:off x="1463040" y="2286000"/>
                            <a:ext cx="549910" cy="185420"/>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24727450" name="Rectangle 397"/>
                        <wps:cNvSpPr>
                          <a:spLocks noChangeArrowheads="1"/>
                        </wps:cNvSpPr>
                        <wps:spPr bwMode="auto">
                          <a:xfrm>
                            <a:off x="1681480" y="2317750"/>
                            <a:ext cx="1130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C8A8B" w14:textId="77777777" w:rsidR="00B85BE1" w:rsidRDefault="00B85BE1">
                              <w:r>
                                <w:rPr>
                                  <w:color w:val="000000"/>
                                  <w:sz w:val="16"/>
                                  <w:szCs w:val="16"/>
                                </w:rPr>
                                <w:t>L1</w:t>
                              </w:r>
                            </w:p>
                          </w:txbxContent>
                        </wps:txbx>
                        <wps:bodyPr rot="0" vert="horz" wrap="none" lIns="0" tIns="0" rIns="0" bIns="0" anchor="t" anchorCtr="0" upright="1">
                          <a:spAutoFit/>
                        </wps:bodyPr>
                      </wps:wsp>
                      <wps:wsp>
                        <wps:cNvPr id="1954257231" name="Rectangle 398"/>
                        <wps:cNvSpPr>
                          <a:spLocks noChangeArrowheads="1"/>
                        </wps:cNvSpPr>
                        <wps:spPr bwMode="auto">
                          <a:xfrm>
                            <a:off x="1463040" y="1828800"/>
                            <a:ext cx="549910" cy="18478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326814587" name="Rectangle 399"/>
                        <wps:cNvSpPr>
                          <a:spLocks noChangeArrowheads="1"/>
                        </wps:cNvSpPr>
                        <wps:spPr bwMode="auto">
                          <a:xfrm>
                            <a:off x="1692910" y="1859915"/>
                            <a:ext cx="908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1354" w14:textId="77777777" w:rsidR="00B85BE1" w:rsidRDefault="00B85BE1">
                              <w:r>
                                <w:rPr>
                                  <w:color w:val="000000"/>
                                  <w:sz w:val="16"/>
                                  <w:szCs w:val="16"/>
                                </w:rPr>
                                <w:t>IP</w:t>
                              </w:r>
                            </w:p>
                          </w:txbxContent>
                        </wps:txbx>
                        <wps:bodyPr rot="0" vert="horz" wrap="none" lIns="0" tIns="0" rIns="0" bIns="0" anchor="t" anchorCtr="0" upright="1">
                          <a:spAutoFit/>
                        </wps:bodyPr>
                      </wps:wsp>
                      <wps:wsp>
                        <wps:cNvPr id="453353032" name="Rectangle 400"/>
                        <wps:cNvSpPr>
                          <a:spLocks noChangeArrowheads="1"/>
                        </wps:cNvSpPr>
                        <wps:spPr bwMode="auto">
                          <a:xfrm>
                            <a:off x="1463040" y="1097915"/>
                            <a:ext cx="549910" cy="3663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67586783" name="Rectangle 401"/>
                        <wps:cNvSpPr>
                          <a:spLocks noChangeArrowheads="1"/>
                        </wps:cNvSpPr>
                        <wps:spPr bwMode="auto">
                          <a:xfrm>
                            <a:off x="1624330" y="1248410"/>
                            <a:ext cx="226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C3508" w14:textId="77777777" w:rsidR="00B85BE1" w:rsidRDefault="00B85BE1">
                              <w:r>
                                <w:rPr>
                                  <w:color w:val="000000"/>
                                  <w:sz w:val="16"/>
                                  <w:szCs w:val="16"/>
                                </w:rPr>
                                <w:t>GTP’</w:t>
                              </w:r>
                            </w:p>
                          </w:txbxContent>
                        </wps:txbx>
                        <wps:bodyPr rot="0" vert="horz" wrap="none" lIns="0" tIns="0" rIns="0" bIns="0" anchor="t" anchorCtr="0" upright="1">
                          <a:spAutoFit/>
                        </wps:bodyPr>
                      </wps:wsp>
                      <wps:wsp>
                        <wps:cNvPr id="1400888480" name="Rectangle 402"/>
                        <wps:cNvSpPr>
                          <a:spLocks noChangeArrowheads="1"/>
                        </wps:cNvSpPr>
                        <wps:spPr bwMode="auto">
                          <a:xfrm>
                            <a:off x="1462405" y="2560320"/>
                            <a:ext cx="549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552670" name="Rectangle 403"/>
                        <wps:cNvSpPr>
                          <a:spLocks noChangeArrowheads="1"/>
                        </wps:cNvSpPr>
                        <wps:spPr bwMode="auto">
                          <a:xfrm>
                            <a:off x="1613535" y="2580640"/>
                            <a:ext cx="2476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44725" w14:textId="77777777" w:rsidR="00B85BE1" w:rsidRDefault="00B85BE1">
                              <w:r>
                                <w:rPr>
                                  <w:color w:val="000000"/>
                                </w:rPr>
                                <w:t>CGF</w:t>
                              </w:r>
                            </w:p>
                          </w:txbxContent>
                        </wps:txbx>
                        <wps:bodyPr rot="0" vert="horz" wrap="none" lIns="0" tIns="0" rIns="0" bIns="0" anchor="t" anchorCtr="0" upright="1">
                          <a:spAutoFit/>
                        </wps:bodyPr>
                      </wps:wsp>
                      <wps:wsp>
                        <wps:cNvPr id="1213043635" name="Line 404"/>
                        <wps:cNvCnPr>
                          <a:cxnSpLocks noChangeShapeType="1"/>
                        </wps:cNvCnPr>
                        <wps:spPr bwMode="auto">
                          <a:xfrm>
                            <a:off x="639445" y="2103120"/>
                            <a:ext cx="82296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2333169" name="Line 405"/>
                        <wps:cNvCnPr>
                          <a:cxnSpLocks noChangeShapeType="1"/>
                        </wps:cNvCnPr>
                        <wps:spPr bwMode="auto">
                          <a:xfrm>
                            <a:off x="639445" y="2378075"/>
                            <a:ext cx="82296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01785088" name="Line 406"/>
                        <wps:cNvCnPr>
                          <a:cxnSpLocks noChangeShapeType="1"/>
                        </wps:cNvCnPr>
                        <wps:spPr bwMode="auto">
                          <a:xfrm>
                            <a:off x="639445" y="1645285"/>
                            <a:ext cx="82296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59414578" name="Line 407"/>
                        <wps:cNvCnPr>
                          <a:cxnSpLocks noChangeShapeType="1"/>
                        </wps:cNvCnPr>
                        <wps:spPr bwMode="auto">
                          <a:xfrm>
                            <a:off x="639445" y="1280160"/>
                            <a:ext cx="82296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45170468" name="Rectangle 408"/>
                        <wps:cNvSpPr>
                          <a:spLocks noChangeArrowheads="1"/>
                        </wps:cNvSpPr>
                        <wps:spPr bwMode="auto">
                          <a:xfrm>
                            <a:off x="1463040" y="1463040"/>
                            <a:ext cx="549910" cy="366395"/>
                          </a:xfrm>
                          <a:prstGeom prst="rect">
                            <a:avLst/>
                          </a:prstGeom>
                          <a:solidFill>
                            <a:srgbClr val="FFFFFF"/>
                          </a:solidFill>
                          <a:ln w="10795">
                            <a:solidFill>
                              <a:srgbClr val="000000"/>
                            </a:solidFill>
                            <a:miter lim="800000"/>
                            <a:headEnd/>
                            <a:tailEnd/>
                          </a:ln>
                        </wps:spPr>
                        <wps:bodyPr rot="0" vert="horz" wrap="square" lIns="91440" tIns="45720" rIns="91440" bIns="45720" anchor="t" anchorCtr="0" upright="1">
                          <a:noAutofit/>
                        </wps:bodyPr>
                      </wps:wsp>
                      <wps:wsp>
                        <wps:cNvPr id="1326951651" name="Rectangle 409"/>
                        <wps:cNvSpPr>
                          <a:spLocks noChangeArrowheads="1"/>
                        </wps:cNvSpPr>
                        <wps:spPr bwMode="auto">
                          <a:xfrm>
                            <a:off x="1527810" y="1614170"/>
                            <a:ext cx="41783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25769" w14:textId="77777777" w:rsidR="00B85BE1" w:rsidRDefault="00B85BE1">
                              <w:r>
                                <w:rPr>
                                  <w:color w:val="000000"/>
                                  <w:sz w:val="16"/>
                                  <w:szCs w:val="16"/>
                                </w:rPr>
                                <w:t>UDP/TCP</w:t>
                              </w:r>
                            </w:p>
                          </w:txbxContent>
                        </wps:txbx>
                        <wps:bodyPr rot="0" vert="horz" wrap="none" lIns="0" tIns="0" rIns="0" bIns="0" anchor="t" anchorCtr="0" upright="1">
                          <a:spAutoFit/>
                        </wps:bodyPr>
                      </wps:wsp>
                      <wps:wsp>
                        <wps:cNvPr id="2075576689" name="Line 410"/>
                        <wps:cNvCnPr>
                          <a:cxnSpLocks noChangeShapeType="1"/>
                        </wps:cNvCnPr>
                        <wps:spPr bwMode="auto">
                          <a:xfrm>
                            <a:off x="639445" y="1920240"/>
                            <a:ext cx="82296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69182059" name="Rectangle 411"/>
                        <wps:cNvSpPr>
                          <a:spLocks noChangeArrowheads="1"/>
                        </wps:cNvSpPr>
                        <wps:spPr bwMode="auto">
                          <a:xfrm>
                            <a:off x="0" y="0"/>
                            <a:ext cx="732790" cy="1005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84204" name="Rectangle 412"/>
                        <wps:cNvSpPr>
                          <a:spLocks noChangeArrowheads="1"/>
                        </wps:cNvSpPr>
                        <wps:spPr bwMode="auto">
                          <a:xfrm>
                            <a:off x="213995" y="765175"/>
                            <a:ext cx="311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B88B" w14:textId="77777777" w:rsidR="00B85BE1" w:rsidRDefault="00B85BE1">
                              <w:r>
                                <w:rPr>
                                  <w:color w:val="000000"/>
                                </w:rPr>
                                <w:t>CDRs</w:t>
                              </w:r>
                            </w:p>
                          </w:txbxContent>
                        </wps:txbx>
                        <wps:bodyPr rot="0" vert="horz" wrap="none" lIns="0" tIns="0" rIns="0" bIns="0" anchor="t" anchorCtr="0" upright="1">
                          <a:spAutoFit/>
                        </wps:bodyPr>
                      </wps:wsp>
                      <wps:wsp>
                        <wps:cNvPr id="1211201579" name="Rectangle 413"/>
                        <wps:cNvSpPr>
                          <a:spLocks noChangeArrowheads="1"/>
                        </wps:cNvSpPr>
                        <wps:spPr bwMode="auto">
                          <a:xfrm>
                            <a:off x="1370330" y="0"/>
                            <a:ext cx="730250" cy="1005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339664" name="Rectangle 414"/>
                        <wps:cNvSpPr>
                          <a:spLocks noChangeArrowheads="1"/>
                        </wps:cNvSpPr>
                        <wps:spPr bwMode="auto">
                          <a:xfrm>
                            <a:off x="1581785" y="765175"/>
                            <a:ext cx="311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C465" w14:textId="77777777" w:rsidR="00B85BE1" w:rsidRDefault="00B85BE1">
                              <w:r>
                                <w:rPr>
                                  <w:color w:val="000000"/>
                                </w:rPr>
                                <w:t>CDRs</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FDC449B" id="Canvas 5" o:spid="_x0000_s1065" editas="canvas" style="position:absolute;margin-left:0;margin-top:0;width:168.75pt;height:235.2pt;z-index:251658240;mso-position-horizontal-relative:char;mso-position-vertical-relative:line" coordsize="21431,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">
                <v:shape id="_x0000_s1066" type="#_x0000_t75" style="position:absolute;width:21431;height:29870;visibility:visible;mso-wrap-style:square">
                  <v:fill o:detectmouseclick="t"/>
                  <v:path o:connecttype="none"/>
                </v:shape>
                <v:rect id="Rectangle 379" o:spid="_x0000_s1067" style="position:absolute;left:920;top:20129;width:549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" strokeweight=".85pt"/>
                <v:rect id="Rectangle 380" o:spid="_x0000_s1068" style="position:absolute;left:3111;top:20408;width:1130;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" filled="f" stroked="f">
                  <v:textbox style="mso-fit-shape-to-text:t" inset="0,0,0,0">
                    <w:txbxContent>
                      <w:p w14:paraId="4BBD761D" w14:textId="77777777" w:rsidR="00B85BE1" w:rsidRDefault="00B85BE1">
                        <w:r>
                          <w:rPr>
                            <w:color w:val="000000"/>
                            <w:sz w:val="16"/>
                            <w:szCs w:val="16"/>
                          </w:rPr>
                          <w:t>L2</w:t>
                        </w:r>
                      </w:p>
                    </w:txbxContent>
                  </v:textbox>
                </v:rect>
                <v:rect id="Rectangle 381" o:spid="_x0000_s1069" style="position:absolute;left:920;top:22860;width:549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" strokeweight=".85pt"/>
                <v:rect id="Rectangle 382" o:spid="_x0000_s1070" style="position:absolute;left:3111;top:23158;width:113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" filled="f" stroked="f">
                  <v:textbox style="mso-fit-shape-to-text:t" inset="0,0,0,0">
                    <w:txbxContent>
                      <w:p w14:paraId="5E10B6C8" w14:textId="77777777" w:rsidR="00B85BE1" w:rsidRDefault="00B85BE1">
                        <w:r>
                          <w:rPr>
                            <w:color w:val="000000"/>
                            <w:sz w:val="16"/>
                            <w:szCs w:val="16"/>
                          </w:rPr>
                          <w:t>L1</w:t>
                        </w:r>
                      </w:p>
                    </w:txbxContent>
                  </v:textbox>
                </v:rect>
                <v:rect id="Rectangle 383" o:spid="_x0000_s1071" style="position:absolute;left:920;top:18288;width:5499;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" strokeweight=".85pt"/>
                <v:rect id="Rectangle 384" o:spid="_x0000_s1072" style="position:absolute;left:3238;top:18586;width:908;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" filled="f" stroked="f">
                  <v:textbox style="mso-fit-shape-to-text:t" inset="0,0,0,0">
                    <w:txbxContent>
                      <w:p w14:paraId="511D60E2" w14:textId="77777777" w:rsidR="00B85BE1" w:rsidRDefault="00B85BE1">
                        <w:r>
                          <w:rPr>
                            <w:color w:val="000000"/>
                            <w:sz w:val="16"/>
                            <w:szCs w:val="16"/>
                          </w:rPr>
                          <w:t>IP</w:t>
                        </w:r>
                      </w:p>
                    </w:txbxContent>
                  </v:textbox>
                </v:rect>
                <v:rect id="Rectangle 385" o:spid="_x0000_s1073" style="position:absolute;left:920;top:10979;width:5499;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" strokeweight=".85pt"/>
                <v:rect id="Rectangle 386" o:spid="_x0000_s1074" style="position:absolute;left:2552;top:12471;width:2261;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" filled="f" stroked="f">
                  <v:textbox style="mso-fit-shape-to-text:t" inset="0,0,0,0">
                    <w:txbxContent>
                      <w:p w14:paraId="6D93C412" w14:textId="77777777" w:rsidR="00B85BE1" w:rsidRDefault="00B85BE1">
                        <w:r>
                          <w:rPr>
                            <w:color w:val="000000"/>
                            <w:sz w:val="16"/>
                            <w:szCs w:val="16"/>
                          </w:rPr>
                          <w:t>GTP’</w:t>
                        </w:r>
                      </w:p>
                    </w:txbxContent>
                  </v:textbox>
                </v:rect>
                <v:group id="Group 387" o:spid="_x0000_s1075" style="position:absolute;left:7315;top:7912;width:6407;height:647" coordorigin="1152,1246" coordsize="100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">
                  <v:line id="Line 388" o:spid="_x0000_s1076" style="position:absolute;visibility:visible;mso-wrap-style:square" from="1152,1296" to="2161,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" strokeweight=".6pt"/>
                  <v:shape id="Freeform 389" o:spid="_x0000_s1077" style="position:absolute;left:2061;top:1246;width:100;height:102;visibility:visible;mso-wrap-style:square;v-text-anchor:top" coordsize="10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" path="m,102l100,50,,e" filled="f" strokeweight=".6pt">
                    <v:path arrowok="t" o:connecttype="custom" o:connectlocs="0,102;100,50;0,0" o:connectangles="0,0,0"/>
                  </v:shape>
                </v:group>
                <v:rect id="Rectangle 390" o:spid="_x0000_s1078" style="position:absolute;left:920;top:25603;width:548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" stroked="f"/>
                <v:rect id="Rectangle 391" o:spid="_x0000_s1079" style="position:absolute;left:2444;top:25806;width:24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" filled="f" stroked="f">
                  <v:textbox style="mso-fit-shape-to-text:t" inset="0,0,0,0">
                    <w:txbxContent>
                      <w:p w14:paraId="1CFCC712" w14:textId="77777777" w:rsidR="00B85BE1" w:rsidRDefault="00B85BE1">
                        <w:r>
                          <w:rPr>
                            <w:color w:val="000000"/>
                          </w:rPr>
                          <w:t>CGF</w:t>
                        </w:r>
                      </w:p>
                    </w:txbxContent>
                  </v:textbox>
                </v:rect>
                <v:rect id="Rectangle 392" o:spid="_x0000_s1080" style="position:absolute;left:920;top:14630;width:5499;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" strokeweight=".85pt"/>
                <v:rect id="Rectangle 393" o:spid="_x0000_s1081" style="position:absolute;left:1568;top:16122;width:4178;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" filled="f" stroked="f">
                  <v:textbox style="mso-fit-shape-to-text:t" inset="0,0,0,0">
                    <w:txbxContent>
                      <w:p w14:paraId="16C76E9D" w14:textId="77777777" w:rsidR="00B85BE1" w:rsidRDefault="00B85BE1">
                        <w:r>
                          <w:rPr>
                            <w:color w:val="000000"/>
                            <w:sz w:val="16"/>
                            <w:szCs w:val="16"/>
                          </w:rPr>
                          <w:t>UDP/TCP</w:t>
                        </w:r>
                      </w:p>
                    </w:txbxContent>
                  </v:textbox>
                </v:rect>
                <v:rect id="Rectangle 394" o:spid="_x0000_s1082" style="position:absolute;left:14630;top:20129;width:549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" strokeweight=".85pt"/>
                <v:rect id="Rectangle 395" o:spid="_x0000_s1083" style="position:absolute;left:16814;top:20427;width:1131;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" filled="f" stroked="f">
                  <v:textbox style="mso-fit-shape-to-text:t" inset="0,0,0,0">
                    <w:txbxContent>
                      <w:p w14:paraId="0B9961C5" w14:textId="77777777" w:rsidR="00B85BE1" w:rsidRDefault="00B85BE1">
                        <w:r>
                          <w:rPr>
                            <w:color w:val="000000"/>
                            <w:sz w:val="16"/>
                            <w:szCs w:val="16"/>
                          </w:rPr>
                          <w:t>L2</w:t>
                        </w:r>
                      </w:p>
                    </w:txbxContent>
                  </v:textbox>
                </v:rect>
                <v:rect id="Rectangle 396" o:spid="_x0000_s1084" style="position:absolute;left:14630;top:22860;width:549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" strokeweight=".85pt"/>
                <v:rect id="Rectangle 397" o:spid="_x0000_s1085" style="position:absolute;left:16814;top:23177;width:1131;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" filled="f" stroked="f">
                  <v:textbox style="mso-fit-shape-to-text:t" inset="0,0,0,0">
                    <w:txbxContent>
                      <w:p w14:paraId="75DC8A8B" w14:textId="77777777" w:rsidR="00B85BE1" w:rsidRDefault="00B85BE1">
                        <w:r>
                          <w:rPr>
                            <w:color w:val="000000"/>
                            <w:sz w:val="16"/>
                            <w:szCs w:val="16"/>
                          </w:rPr>
                          <w:t>L1</w:t>
                        </w:r>
                      </w:p>
                    </w:txbxContent>
                  </v:textbox>
                </v:rect>
                <v:rect id="Rectangle 398" o:spid="_x0000_s1086" style="position:absolute;left:14630;top:18288;width:5499;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" strokeweight=".85pt"/>
                <v:rect id="Rectangle 399" o:spid="_x0000_s1087" style="position:absolute;left:16929;top:18599;width:908;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" filled="f" stroked="f">
                  <v:textbox style="mso-fit-shape-to-text:t" inset="0,0,0,0">
                    <w:txbxContent>
                      <w:p w14:paraId="4C841354" w14:textId="77777777" w:rsidR="00B85BE1" w:rsidRDefault="00B85BE1">
                        <w:r>
                          <w:rPr>
                            <w:color w:val="000000"/>
                            <w:sz w:val="16"/>
                            <w:szCs w:val="16"/>
                          </w:rPr>
                          <w:t>IP</w:t>
                        </w:r>
                      </w:p>
                    </w:txbxContent>
                  </v:textbox>
                </v:rect>
                <v:rect id="Rectangle 400" o:spid="_x0000_s1088" style="position:absolute;left:14630;top:10979;width:5499;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" strokeweight=".85pt"/>
                <v:rect id="Rectangle 401" o:spid="_x0000_s1089" style="position:absolute;left:16243;top:12484;width:226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" filled="f" stroked="f">
                  <v:textbox style="mso-fit-shape-to-text:t" inset="0,0,0,0">
                    <w:txbxContent>
                      <w:p w14:paraId="7C3C3508" w14:textId="77777777" w:rsidR="00B85BE1" w:rsidRDefault="00B85BE1">
                        <w:r>
                          <w:rPr>
                            <w:color w:val="000000"/>
                            <w:sz w:val="16"/>
                            <w:szCs w:val="16"/>
                          </w:rPr>
                          <w:t>GTP’</w:t>
                        </w:r>
                      </w:p>
                    </w:txbxContent>
                  </v:textbox>
                </v:rect>
                <v:rect id="Rectangle 402" o:spid="_x0000_s1090" style="position:absolute;left:14624;top:25603;width:549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" stroked="f"/>
                <v:rect id="Rectangle 403" o:spid="_x0000_s1091" style="position:absolute;left:16135;top:25806;width:247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" filled="f" stroked="f">
                  <v:textbox style="mso-fit-shape-to-text:t" inset="0,0,0,0">
                    <w:txbxContent>
                      <w:p w14:paraId="10B44725" w14:textId="77777777" w:rsidR="00B85BE1" w:rsidRDefault="00B85BE1">
                        <w:r>
                          <w:rPr>
                            <w:color w:val="000000"/>
                          </w:rPr>
                          <w:t>CGF</w:t>
                        </w:r>
                      </w:p>
                    </w:txbxContent>
                  </v:textbox>
                </v:rect>
                <v:line id="Line 404" o:spid="_x0000_s1092" style="position:absolute;visibility:visible;mso-wrap-style:square" from="6394,21031" to="14624,2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" strokeweight=".6pt"/>
                <v:line id="Line 405" o:spid="_x0000_s1093" style="position:absolute;visibility:visible;mso-wrap-style:square" from="6394,23780" to="14624,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" strokeweight=".6pt"/>
                <v:line id="Line 406" o:spid="_x0000_s1094" style="position:absolute;visibility:visible;mso-wrap-style:square" from="6394,16452" to="14624,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" strokeweight=".6pt"/>
                <v:line id="Line 407" o:spid="_x0000_s1095" style="position:absolute;visibility:visible;mso-wrap-style:square" from="6394,12801" to="14624,1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" strokeweight=".6pt"/>
                <v:rect id="Rectangle 408" o:spid="_x0000_s1096" style="position:absolute;left:14630;top:14630;width:5499;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" strokeweight=".85pt"/>
                <v:rect id="Rectangle 409" o:spid="_x0000_s1097" style="position:absolute;left:15278;top:16141;width:4178;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" filled="f" stroked="f">
                  <v:textbox style="mso-fit-shape-to-text:t" inset="0,0,0,0">
                    <w:txbxContent>
                      <w:p w14:paraId="56F25769" w14:textId="77777777" w:rsidR="00B85BE1" w:rsidRDefault="00B85BE1">
                        <w:r>
                          <w:rPr>
                            <w:color w:val="000000"/>
                            <w:sz w:val="16"/>
                            <w:szCs w:val="16"/>
                          </w:rPr>
                          <w:t>UDP/TCP</w:t>
                        </w:r>
                      </w:p>
                    </w:txbxContent>
                  </v:textbox>
                </v:rect>
                <v:line id="Line 410" o:spid="_x0000_s1098" style="position:absolute;visibility:visible;mso-wrap-style:square" from="6394,19202" to="14624,19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" strokeweight=".6pt"/>
                <v:rect id="Rectangle 411" o:spid="_x0000_s1099" style="position:absolute;width:7327;height:10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" stroked="f"/>
                <v:rect id="Rectangle 412" o:spid="_x0000_s1100" style="position:absolute;left:2139;top:7651;width:3112;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" filled="f" stroked="f">
                  <v:textbox style="mso-fit-shape-to-text:t" inset="0,0,0,0">
                    <w:txbxContent>
                      <w:p w14:paraId="4B4DB88B" w14:textId="77777777" w:rsidR="00B85BE1" w:rsidRDefault="00B85BE1">
                        <w:r>
                          <w:rPr>
                            <w:color w:val="000000"/>
                          </w:rPr>
                          <w:t>CDRs</w:t>
                        </w:r>
                      </w:p>
                    </w:txbxContent>
                  </v:textbox>
                </v:rect>
                <v:rect id="Rectangle 413" o:spid="_x0000_s1101" style="position:absolute;left:13703;width:7302;height:10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" stroked="f"/>
                <v:rect id="Rectangle 414" o:spid="_x0000_s1102" style="position:absolute;left:15817;top:7651;width:3112;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" filled="f" stroked="f">
                  <v:textbox style="mso-fit-shape-to-text:t" inset="0,0,0,0">
                    <w:txbxContent>
                      <w:p w14:paraId="41ADC465" w14:textId="77777777" w:rsidR="00B85BE1" w:rsidRDefault="00B85BE1">
                        <w:r>
                          <w:rPr>
                            <w:color w:val="000000"/>
                          </w:rPr>
                          <w:t>CDRs</w:t>
                        </w:r>
                      </w:p>
                    </w:txbxContent>
                  </v:textbox>
                </v:rect>
                <w10:wrap anchory="line"/>
              </v:group>
            </w:pict>
          </mc:Fallback>
        </mc:AlternateContent>
      </w:r>
    </w:p>
    <w:p w14:paraId="6A361B91" w14:textId="77777777" w:rsidR="00B85BE1" w:rsidRPr="001369BC" w:rsidRDefault="00B85BE1" w:rsidP="00FF5775">
      <w:pPr>
        <w:pStyle w:val="TF"/>
        <w:outlineLvl w:val="0"/>
      </w:pPr>
      <w:r w:rsidRPr="001369BC">
        <w:t>Figure 5.</w:t>
      </w:r>
      <w:r w:rsidR="00F76008" w:rsidRPr="001369BC">
        <w:t>1.</w:t>
      </w:r>
      <w:r w:rsidRPr="001369BC">
        <w:t>2</w:t>
      </w:r>
      <w:r w:rsidR="00F76008" w:rsidRPr="001369BC">
        <w:t>.</w:t>
      </w:r>
      <w:r w:rsidR="00FF5775" w:rsidRPr="001369BC">
        <w:t>2</w:t>
      </w:r>
      <w:r w:rsidR="00F76008" w:rsidRPr="001369BC">
        <w:t>.1</w:t>
      </w:r>
      <w:r w:rsidRPr="001369BC">
        <w:t>: Protocol layers between CGFs</w:t>
      </w:r>
    </w:p>
    <w:p w14:paraId="38CC7FFD" w14:textId="77777777" w:rsidR="00B85BE1" w:rsidRPr="001369BC" w:rsidRDefault="00B85BE1">
      <w:pPr>
        <w:pStyle w:val="Heading3"/>
      </w:pPr>
      <w:r w:rsidRPr="001369BC">
        <w:br w:type="page"/>
      </w:r>
      <w:bookmarkStart w:id="21" w:name="_Toc393288190"/>
      <w:r w:rsidRPr="001369BC">
        <w:lastRenderedPageBreak/>
        <w:t>5.1.3</w:t>
      </w:r>
      <w:r w:rsidRPr="001369BC">
        <w:tab/>
        <w:t>Port usage</w:t>
      </w:r>
      <w:bookmarkEnd w:id="21"/>
    </w:p>
    <w:p w14:paraId="1856DF7C" w14:textId="77777777" w:rsidR="00B85BE1" w:rsidRPr="001369BC" w:rsidRDefault="00B85BE1">
      <w:r w:rsidRPr="001369BC">
        <w:t xml:space="preserve">Transporting the CDRs from the CDFs to the CGF over the Ga reference point may facilitate charging. </w:t>
      </w:r>
      <w:r w:rsidRPr="001369BC">
        <w:br/>
        <w:t>The Path Protocol may be UDP (compliant with STD 0006</w:t>
      </w:r>
      <w:r w:rsidR="00981CCF" w:rsidRPr="001369BC">
        <w:t xml:space="preserve"> </w:t>
      </w:r>
      <w:r w:rsidRPr="001369BC">
        <w:t>[404]) or TCP (compliant with STD 0007</w:t>
      </w:r>
      <w:r w:rsidR="00981CCF" w:rsidRPr="001369BC">
        <w:t xml:space="preserve"> </w:t>
      </w:r>
      <w:r w:rsidRPr="001369BC">
        <w:t>[405]) over IP.</w:t>
      </w:r>
    </w:p>
    <w:p w14:paraId="57C851F7" w14:textId="77777777" w:rsidR="00B85BE1" w:rsidRPr="001369BC" w:rsidRDefault="00693D15" w:rsidP="00693D15">
      <w:r w:rsidRPr="001369BC">
        <w:t>-</w:t>
      </w:r>
      <w:r w:rsidRPr="001369BC">
        <w:tab/>
      </w:r>
      <w:r w:rsidR="00B85BE1" w:rsidRPr="001369BC">
        <w:t>UDP as the Path Protocol</w:t>
      </w:r>
    </w:p>
    <w:p w14:paraId="3AFD5A3B" w14:textId="77777777" w:rsidR="00B85BE1" w:rsidRPr="001369BC" w:rsidRDefault="00B85BE1">
      <w:pPr>
        <w:ind w:left="284"/>
      </w:pPr>
      <w:r w:rsidRPr="001369BC">
        <w:t>Ports for signalling the request messages:</w:t>
      </w:r>
    </w:p>
    <w:p w14:paraId="247B59AF" w14:textId="77777777" w:rsidR="00B85BE1" w:rsidRPr="001369BC" w:rsidRDefault="00693D15" w:rsidP="00693D15">
      <w:pPr>
        <w:ind w:left="852" w:hanging="208"/>
      </w:pPr>
      <w:r w:rsidRPr="001369BC">
        <w:t>-</w:t>
      </w:r>
      <w:r w:rsidRPr="001369BC">
        <w:tab/>
      </w:r>
      <w:r w:rsidR="00B85BE1" w:rsidRPr="001369BC">
        <w:t>The UDP Destination Port may be the server port number 3386 which has been reserved for GTP</w:t>
      </w:r>
      <w:r w:rsidRPr="001369BC">
        <w:t>’</w:t>
      </w:r>
      <w:r w:rsidR="00B85BE1" w:rsidRPr="001369BC">
        <w:t xml:space="preserve">. Alternatively another port can be used, which has been configured by </w:t>
      </w:r>
      <w:r w:rsidR="00025678" w:rsidRPr="001369BC">
        <w:t>OAM</w:t>
      </w:r>
      <w:r w:rsidR="00A21F35" w:rsidRPr="001369BC">
        <w:t>&amp;P</w:t>
      </w:r>
      <w:r w:rsidR="00B85BE1" w:rsidRPr="001369BC">
        <w:t xml:space="preserve">, except Port Number 2123 which is used by GTPv2-C. </w:t>
      </w:r>
    </w:p>
    <w:p w14:paraId="2B2C56A8" w14:textId="77777777" w:rsidR="00B85BE1" w:rsidRPr="001369BC" w:rsidRDefault="00693D15" w:rsidP="00693D15">
      <w:pPr>
        <w:ind w:left="644"/>
      </w:pPr>
      <w:r w:rsidRPr="001369BC">
        <w:t>-</w:t>
      </w:r>
      <w:r w:rsidRPr="001369BC">
        <w:tab/>
      </w:r>
      <w:r w:rsidR="00B85BE1" w:rsidRPr="001369BC">
        <w:t>The UDP Source Port is a locally allocated port number at the sending network element.</w:t>
      </w:r>
    </w:p>
    <w:p w14:paraId="5F053AD4" w14:textId="77777777" w:rsidR="00B85BE1" w:rsidRPr="001369BC" w:rsidRDefault="00B85BE1">
      <w:pPr>
        <w:pStyle w:val="NO"/>
      </w:pPr>
      <w:r w:rsidRPr="001369BC">
        <w:t xml:space="preserve">NOTE: </w:t>
      </w:r>
      <w:r w:rsidR="00981CCF" w:rsidRPr="001369BC">
        <w:tab/>
      </w:r>
      <w:r w:rsidRPr="001369BC">
        <w:t xml:space="preserve">UDP Source Port number should be different than UDP Source Port number allocated to GTPv2 </w:t>
      </w:r>
      <w:r w:rsidR="00981CCF" w:rsidRPr="001369BC">
        <w:br/>
      </w:r>
      <w:r w:rsidRPr="001369BC">
        <w:t>(see TS 29.274 [201]).</w:t>
      </w:r>
    </w:p>
    <w:p w14:paraId="66AEC203" w14:textId="77777777" w:rsidR="00B85BE1" w:rsidRPr="001369BC" w:rsidRDefault="00B85BE1">
      <w:pPr>
        <w:ind w:left="284"/>
      </w:pPr>
      <w:r w:rsidRPr="001369BC">
        <w:t>Ports for signalling the response messages:</w:t>
      </w:r>
    </w:p>
    <w:p w14:paraId="5955D59D" w14:textId="77777777" w:rsidR="00B85BE1" w:rsidRPr="001369BC" w:rsidRDefault="00693D15" w:rsidP="00693D15">
      <w:pPr>
        <w:ind w:left="644"/>
      </w:pPr>
      <w:r w:rsidRPr="001369BC">
        <w:t>-</w:t>
      </w:r>
      <w:r w:rsidRPr="001369BC">
        <w:tab/>
      </w:r>
      <w:r w:rsidR="00B85BE1" w:rsidRPr="001369BC">
        <w:t>The UDP Destination Port value shall be the value of the Source Port of the corresponding request message.</w:t>
      </w:r>
    </w:p>
    <w:p w14:paraId="4CF0D0C9" w14:textId="77777777" w:rsidR="00B85BE1" w:rsidRPr="001369BC" w:rsidRDefault="00693D15" w:rsidP="00693D15">
      <w:pPr>
        <w:ind w:left="644"/>
      </w:pPr>
      <w:r w:rsidRPr="001369BC">
        <w:t>-</w:t>
      </w:r>
      <w:r w:rsidRPr="001369BC">
        <w:tab/>
      </w:r>
      <w:r w:rsidR="00B85BE1" w:rsidRPr="001369BC">
        <w:t>The UDP Source Port shall be the value from the Destination Port of the corresponding request message.</w:t>
      </w:r>
    </w:p>
    <w:p w14:paraId="4D86864F" w14:textId="77777777" w:rsidR="00B85BE1" w:rsidRPr="001369BC" w:rsidRDefault="00693D15" w:rsidP="00693D15">
      <w:r w:rsidRPr="001369BC">
        <w:t>-</w:t>
      </w:r>
      <w:r w:rsidRPr="001369BC">
        <w:tab/>
      </w:r>
      <w:r w:rsidR="00B85BE1" w:rsidRPr="001369BC">
        <w:t>TCP as Path Protocol</w:t>
      </w:r>
    </w:p>
    <w:p w14:paraId="3CDB75FE" w14:textId="77777777" w:rsidR="00B85BE1" w:rsidRPr="001369BC" w:rsidRDefault="00B85BE1">
      <w:pPr>
        <w:ind w:left="284"/>
      </w:pPr>
      <w:r w:rsidRPr="001369BC">
        <w:t xml:space="preserve">The TCP Destination Port may be the server port number 3386, which has been reserved for G-PDUs. </w:t>
      </w:r>
      <w:r w:rsidR="00246D6B" w:rsidRPr="001369BC">
        <w:br/>
      </w:r>
      <w:r w:rsidRPr="001369BC">
        <w:t xml:space="preserve">Alternatively, another port may be used as configured by </w:t>
      </w:r>
      <w:r w:rsidR="00025678" w:rsidRPr="001369BC">
        <w:t>OAM</w:t>
      </w:r>
      <w:r w:rsidR="00A21F35" w:rsidRPr="001369BC">
        <w:t>&amp;P</w:t>
      </w:r>
      <w:r w:rsidRPr="001369BC">
        <w:t>. Extra implementation-specific destination ports are possible but all CGFs shall support the server port number.</w:t>
      </w:r>
    </w:p>
    <w:p w14:paraId="4A4A5D53" w14:textId="77777777" w:rsidR="00B85BE1" w:rsidRPr="001369BC" w:rsidRDefault="00B85BE1">
      <w:pPr>
        <w:ind w:left="284"/>
      </w:pPr>
      <w:r w:rsidRPr="001369BC">
        <w:t>The TCP Source Port is a random port, locally assigned at the sending network element.</w:t>
      </w:r>
    </w:p>
    <w:p w14:paraId="21EB2101" w14:textId="77777777" w:rsidR="00B85BE1" w:rsidRPr="001369BC" w:rsidRDefault="00693D15" w:rsidP="00693D15">
      <w:r w:rsidRPr="001369BC">
        <w:t>-</w:t>
      </w:r>
      <w:r w:rsidRPr="001369BC">
        <w:tab/>
      </w:r>
      <w:r w:rsidR="00B85BE1" w:rsidRPr="001369BC">
        <w:t>Network layer and lower layers</w:t>
      </w:r>
    </w:p>
    <w:p w14:paraId="545DF3C3" w14:textId="77777777" w:rsidR="00B85BE1" w:rsidRPr="001369BC" w:rsidRDefault="00B85BE1">
      <w:pPr>
        <w:ind w:left="284"/>
      </w:pPr>
      <w:r w:rsidRPr="001369BC">
        <w:t>Beneath the Path Protocol there is the network IP layer, which shall be the Internet Protocol (IP) compliant with STD 0005</w:t>
      </w:r>
      <w:r w:rsidR="00981CCF" w:rsidRPr="001369BC">
        <w:t xml:space="preserve"> </w:t>
      </w:r>
      <w:r w:rsidRPr="001369BC">
        <w:t>(see [406] and [407]). Beneath the network IP layer are the L2 and L1 layers, which are not specified, in the present document.</w:t>
      </w:r>
    </w:p>
    <w:p w14:paraId="335D55DC" w14:textId="77777777" w:rsidR="00B85BE1" w:rsidRPr="001369BC" w:rsidRDefault="00DF08EA">
      <w:pPr>
        <w:pStyle w:val="Heading2"/>
      </w:pPr>
      <w:r w:rsidRPr="001369BC">
        <w:br w:type="page"/>
      </w:r>
      <w:bookmarkStart w:id="22" w:name="_Toc393288191"/>
      <w:r w:rsidR="00B85BE1" w:rsidRPr="001369BC">
        <w:lastRenderedPageBreak/>
        <w:t>5.2</w:t>
      </w:r>
      <w:r w:rsidR="00B85BE1" w:rsidRPr="001369BC">
        <w:tab/>
        <w:t>GTP' transfer scenarios</w:t>
      </w:r>
      <w:bookmarkEnd w:id="22"/>
    </w:p>
    <w:p w14:paraId="1EB3A07B" w14:textId="77777777" w:rsidR="00B85BE1" w:rsidRPr="001369BC" w:rsidRDefault="00B85BE1">
      <w:pPr>
        <w:pStyle w:val="Heading3"/>
      </w:pPr>
      <w:bookmarkStart w:id="23" w:name="_Toc393288192"/>
      <w:r w:rsidRPr="001369BC">
        <w:t>5.2.1</w:t>
      </w:r>
      <w:r w:rsidRPr="001369BC">
        <w:tab/>
        <w:t>Basic principles</w:t>
      </w:r>
      <w:bookmarkEnd w:id="23"/>
    </w:p>
    <w:p w14:paraId="6C205411" w14:textId="77777777" w:rsidR="00B85BE1" w:rsidRPr="001369BC" w:rsidRDefault="00B85BE1">
      <w:r w:rsidRPr="001369BC">
        <w:t>Each function (i.e. CDF and CGF) that supports the GTP' shall be capable of handling or responding with a "</w:t>
      </w:r>
      <w:r w:rsidRPr="001369BC">
        <w:rPr>
          <w:i/>
        </w:rPr>
        <w:t>Service/Version not supported</w:t>
      </w:r>
      <w:r w:rsidRPr="001369BC">
        <w:t>" message if that function is configured to be addressed by another peer function.</w:t>
      </w:r>
    </w:p>
    <w:p w14:paraId="2F45F1A9" w14:textId="77777777" w:rsidR="00B85BE1" w:rsidRPr="001369BC" w:rsidRDefault="00B85BE1">
      <w:pPr>
        <w:pStyle w:val="Heading3"/>
      </w:pPr>
      <w:bookmarkStart w:id="24" w:name="_Toc393288193"/>
      <w:r w:rsidRPr="001369BC">
        <w:t>5.2.2</w:t>
      </w:r>
      <w:r w:rsidRPr="001369BC">
        <w:tab/>
        <w:t>GTP' messaging cases</w:t>
      </w:r>
      <w:bookmarkEnd w:id="24"/>
    </w:p>
    <w:p w14:paraId="2954A003" w14:textId="77777777" w:rsidR="00693D15" w:rsidRPr="001369BC" w:rsidRDefault="00693D15" w:rsidP="00693D15">
      <w:pPr>
        <w:pStyle w:val="Heading4"/>
      </w:pPr>
      <w:bookmarkStart w:id="25" w:name="_Toc393288194"/>
      <w:r w:rsidRPr="001369BC">
        <w:t>5.2.2.0</w:t>
      </w:r>
      <w:r w:rsidRPr="001369BC">
        <w:tab/>
        <w:t>General</w:t>
      </w:r>
      <w:bookmarkEnd w:id="25"/>
    </w:p>
    <w:p w14:paraId="2E8B4EBC" w14:textId="77777777" w:rsidR="00B85BE1" w:rsidRPr="001369BC" w:rsidRDefault="00B85BE1">
      <w:r w:rsidRPr="001369BC">
        <w:t xml:space="preserve">The following example cases represent the three different key </w:t>
      </w:r>
      <w:r w:rsidR="00981CCF" w:rsidRPr="001369BC">
        <w:t>"</w:t>
      </w:r>
      <w:r w:rsidRPr="001369BC">
        <w:rPr>
          <w:i/>
        </w:rPr>
        <w:t>Data Record Transfer Request/Response</w:t>
      </w:r>
      <w:r w:rsidR="00981CCF" w:rsidRPr="001369BC">
        <w:rPr>
          <w:i/>
        </w:rPr>
        <w:t>"</w:t>
      </w:r>
      <w:r w:rsidRPr="001369BC">
        <w:t xml:space="preserve"> messaging related CDR handling schemes. Cases (2) and (3) represent situations involving the redundancy mechanism.</w:t>
      </w:r>
    </w:p>
    <w:p w14:paraId="31584C41" w14:textId="77777777" w:rsidR="00B85BE1" w:rsidRPr="001369BC" w:rsidRDefault="00B85BE1">
      <w:pPr>
        <w:spacing w:after="120"/>
      </w:pPr>
      <w:r w:rsidRPr="001369BC">
        <w:t>(1) The normal CDR packet transfer:</w:t>
      </w:r>
    </w:p>
    <w:p w14:paraId="237217CE" w14:textId="77777777" w:rsidR="00B85BE1" w:rsidRPr="001369BC" w:rsidRDefault="00B85BE1" w:rsidP="00693D15">
      <w:pPr>
        <w:pStyle w:val="B3"/>
        <w:spacing w:after="120"/>
        <w:ind w:left="284"/>
      </w:pPr>
      <w:r w:rsidRPr="001369BC">
        <w:tab/>
        <w:t>The CDF sends successfully a CDR packet to the CGF, and since the CDF gets a response (Request Accepted) for the Data Record Transfer Request, there is no need to use the CGF redundancy mechanism and redirect the CDR packet traffic flow to another CGF.</w:t>
      </w:r>
      <w:r w:rsidRPr="001369BC">
        <w:br/>
      </w:r>
    </w:p>
    <w:p w14:paraId="6B080A88" w14:textId="77777777" w:rsidR="00B85BE1" w:rsidRPr="001369BC" w:rsidRDefault="00B85BE1">
      <w:pPr>
        <w:spacing w:after="120"/>
      </w:pPr>
      <w:r w:rsidRPr="001369BC">
        <w:t>(2) The CDF-CGF connection breaks before a successful CDR reception:</w:t>
      </w:r>
    </w:p>
    <w:p w14:paraId="2E88F54C" w14:textId="77777777" w:rsidR="00B85BE1" w:rsidRPr="001369BC" w:rsidRDefault="00B85BE1">
      <w:pPr>
        <w:pStyle w:val="B3"/>
        <w:spacing w:after="120"/>
        <w:ind w:left="284"/>
      </w:pPr>
      <w:r w:rsidRPr="001369BC">
        <w:tab/>
        <w:t>In this case the CDR packet sent by the CDF is lost before it is received by the CGF. (The loss might be caused by a link failure or e.g. a major CGF failure.)</w:t>
      </w:r>
      <w:r w:rsidRPr="001369BC">
        <w:br/>
      </w:r>
    </w:p>
    <w:p w14:paraId="5737420B" w14:textId="77777777" w:rsidR="00B85BE1" w:rsidRPr="001369BC" w:rsidRDefault="00B85BE1">
      <w:pPr>
        <w:spacing w:after="120"/>
      </w:pPr>
      <w:r w:rsidRPr="001369BC">
        <w:t>(3) The CDF-CGF connection breaks after a successful CDR reception:</w:t>
      </w:r>
    </w:p>
    <w:p w14:paraId="7DED8D3D" w14:textId="77777777" w:rsidR="00B85BE1" w:rsidRPr="001369BC" w:rsidRDefault="00B85BE1">
      <w:pPr>
        <w:pStyle w:val="B3"/>
        <w:spacing w:after="120"/>
        <w:ind w:left="284"/>
      </w:pPr>
      <w:r w:rsidRPr="001369BC">
        <w:tab/>
        <w:t xml:space="preserve">In this case the CDR sent by the CDF is received correctly by the CGF and moved to its non-volatile memory </w:t>
      </w:r>
      <w:r w:rsidRPr="001369BC">
        <w:br/>
        <w:t xml:space="preserve">(or even to the next NE in the communication chain). Anyhow, the CDF-CGF communication stops working, in this example case, before the CDF gets the positive response (Data Record Transfer Response: Request Accepted) </w:t>
      </w:r>
      <w:r w:rsidRPr="001369BC">
        <w:br/>
        <w:t>which would acknowledge that the CDR packet was successfully received by CGF.</w:t>
      </w:r>
      <w:r w:rsidRPr="001369BC">
        <w:br/>
      </w:r>
    </w:p>
    <w:p w14:paraId="1D5056EC" w14:textId="77777777" w:rsidR="00B85BE1" w:rsidRPr="001369BC" w:rsidRDefault="00B85BE1">
      <w:pPr>
        <w:pStyle w:val="B3"/>
        <w:spacing w:after="120"/>
        <w:ind w:left="284"/>
      </w:pPr>
      <w:r w:rsidRPr="001369BC">
        <w:t>(4) CGF redundancy mechanism</w:t>
      </w:r>
    </w:p>
    <w:p w14:paraId="2E2355A8" w14:textId="77777777" w:rsidR="00B85BE1" w:rsidRPr="001369BC" w:rsidRDefault="00B85BE1">
      <w:pPr>
        <w:pStyle w:val="B3"/>
        <w:ind w:left="284"/>
      </w:pPr>
      <w:r w:rsidRPr="001369BC">
        <w:tab/>
        <w:t xml:space="preserve">An overview on the mechanism, involved in cases (2) and (3), preventing duplicated CDR packets to enter a BD.  </w:t>
      </w:r>
      <w:r w:rsidRPr="001369BC">
        <w:br/>
      </w:r>
    </w:p>
    <w:p w14:paraId="1C99D12B" w14:textId="77777777" w:rsidR="00B85BE1" w:rsidRPr="001369BC" w:rsidRDefault="00B85BE1" w:rsidP="00693D15">
      <w:r w:rsidRPr="001369BC">
        <w:t xml:space="preserve">The next four clauses describe in more detail each of these key </w:t>
      </w:r>
      <w:r w:rsidR="00981CCF" w:rsidRPr="001369BC">
        <w:t>"</w:t>
      </w:r>
      <w:r w:rsidRPr="001369BC">
        <w:rPr>
          <w:i/>
        </w:rPr>
        <w:t>Data Record Transfer Request / Response</w:t>
      </w:r>
      <w:r w:rsidR="00981CCF" w:rsidRPr="001369BC">
        <w:t>"</w:t>
      </w:r>
      <w:r w:rsidRPr="001369BC">
        <w:t xml:space="preserve"> messaging schemes.</w:t>
      </w:r>
    </w:p>
    <w:p w14:paraId="53FA2EDE" w14:textId="77777777" w:rsidR="00B85BE1" w:rsidRPr="001369BC" w:rsidRDefault="00B85BE1">
      <w:pPr>
        <w:pStyle w:val="Heading4"/>
      </w:pPr>
      <w:bookmarkStart w:id="26" w:name="_Toc393288195"/>
      <w:r w:rsidRPr="001369BC">
        <w:lastRenderedPageBreak/>
        <w:t>5.2.2.1</w:t>
      </w:r>
      <w:r w:rsidRPr="001369BC">
        <w:tab/>
        <w:t>The normal CDR packet transfer</w:t>
      </w:r>
      <w:bookmarkEnd w:id="26"/>
    </w:p>
    <w:p w14:paraId="3FE4E918" w14:textId="77777777" w:rsidR="00B85BE1" w:rsidRPr="001369BC" w:rsidRDefault="00B85BE1" w:rsidP="00693D15">
      <w:pPr>
        <w:keepNext/>
      </w:pPr>
      <w:r w:rsidRPr="001369BC">
        <w:t>Figure 5.</w:t>
      </w:r>
      <w:r w:rsidR="00693D15" w:rsidRPr="001369BC">
        <w:t>2.2.1.1</w:t>
      </w:r>
      <w:r w:rsidRPr="001369BC">
        <w:t xml:space="preserve"> </w:t>
      </w:r>
      <w:r w:rsidR="00981CCF" w:rsidRPr="001369BC">
        <w:t>shows</w:t>
      </w:r>
      <w:r w:rsidRPr="001369BC">
        <w:t xml:space="preserve"> the default mode of CDR transfer from the CDR generating functions (CDFs) to the CDR collecting functions (CGFs).</w:t>
      </w:r>
    </w:p>
    <w:bookmarkStart w:id="27" w:name="_978846649"/>
    <w:bookmarkEnd w:id="27"/>
    <w:p w14:paraId="4BCF0D84" w14:textId="77777777" w:rsidR="00B85BE1" w:rsidRPr="001369BC" w:rsidRDefault="00B85BE1">
      <w:pPr>
        <w:pStyle w:val="TH"/>
      </w:pPr>
      <w:r w:rsidRPr="001369BC">
        <w:object w:dxaOrig="9091" w:dyaOrig="5054" w14:anchorId="46457890">
          <v:shape id="_x0000_i1028" type="#_x0000_t75" style="width:454.5pt;height:252.6pt" o:ole="" fillcolor="window">
            <v:imagedata r:id="rId13" o:title=""/>
          </v:shape>
          <o:OLEObject Type="Embed" ProgID="Word.Picture.8" ShapeID="_x0000_i1028" DrawAspect="Content" ObjectID="_1784550327" r:id="rId14"/>
        </w:object>
      </w:r>
    </w:p>
    <w:p w14:paraId="61466BF3" w14:textId="77777777" w:rsidR="00B85BE1" w:rsidRPr="001369BC" w:rsidRDefault="00B85BE1" w:rsidP="00A21F35">
      <w:pPr>
        <w:pStyle w:val="TF"/>
        <w:outlineLvl w:val="0"/>
      </w:pPr>
      <w:r w:rsidRPr="001369BC">
        <w:t>Figure 5.</w:t>
      </w:r>
      <w:r w:rsidR="00A21F35" w:rsidRPr="001369BC">
        <w:t>2.2.1.1</w:t>
      </w:r>
      <w:r w:rsidRPr="001369BC">
        <w:t xml:space="preserve">: </w:t>
      </w:r>
      <w:r w:rsidR="00981CCF" w:rsidRPr="001369BC">
        <w:t>N</w:t>
      </w:r>
      <w:r w:rsidRPr="001369BC">
        <w:t>ormal CDR transfer process between a CDF and CGF</w:t>
      </w:r>
    </w:p>
    <w:p w14:paraId="65A831CD" w14:textId="77777777" w:rsidR="00B85BE1" w:rsidRPr="001369BC" w:rsidRDefault="00B85BE1">
      <w:pPr>
        <w:pStyle w:val="B1"/>
      </w:pPr>
      <w:r w:rsidRPr="001369BC">
        <w:t>1)</w:t>
      </w:r>
      <w:r w:rsidRPr="001369BC">
        <w:tab/>
        <w:t xml:space="preserve">The CDR generating entity sends CDR(s) in a packet to CGF (that is the current primary Charging Gateway Functionality for the specific CDF, "CGF1"). The sending is performed by using the Data Record Transfer Request message, with the </w:t>
      </w:r>
      <w:r w:rsidRPr="001369BC">
        <w:rPr>
          <w:i/>
        </w:rPr>
        <w:t>Packet Transfer Command</w:t>
      </w:r>
      <w:r w:rsidRPr="001369BC">
        <w:t xml:space="preserve"> IE having the value "Send Data Record Packet".</w:t>
      </w:r>
    </w:p>
    <w:p w14:paraId="008B6E3A" w14:textId="77777777" w:rsidR="00B85BE1" w:rsidRPr="001369BC" w:rsidRDefault="00B85BE1">
      <w:pPr>
        <w:pStyle w:val="B1"/>
      </w:pPr>
      <w:r w:rsidRPr="001369BC">
        <w:t>2)</w:t>
      </w:r>
      <w:r w:rsidRPr="001369BC">
        <w:tab/>
        <w:t>The CGF opens the received message and stores the packet contents in a safe way (to e.g. a redundant RAM memory unit or a mirrored non-volatile memory or even to another node).</w:t>
      </w:r>
    </w:p>
    <w:p w14:paraId="00105801" w14:textId="77777777" w:rsidR="00B85BE1" w:rsidRPr="001369BC" w:rsidRDefault="00B85BE1" w:rsidP="00FF5775">
      <w:pPr>
        <w:pStyle w:val="B1"/>
      </w:pPr>
      <w:r w:rsidRPr="001369BC">
        <w:t>3)</w:t>
      </w:r>
      <w:r w:rsidRPr="001369BC">
        <w:tab/>
        <w:t xml:space="preserve">The CDR receiving entity (CGF) sends confirmation of the successful packet reception to the CDF. </w:t>
      </w:r>
      <w:r w:rsidR="00E264DE" w:rsidRPr="001369BC">
        <w:br/>
      </w:r>
      <w:r w:rsidRPr="001369BC">
        <w:t xml:space="preserve">The confirmation is performed by using the </w:t>
      </w:r>
      <w:r w:rsidRPr="001369BC">
        <w:rPr>
          <w:i/>
        </w:rPr>
        <w:t>Data Record Transfer Response</w:t>
      </w:r>
      <w:r w:rsidRPr="001369BC">
        <w:t xml:space="preserve"> message, with the </w:t>
      </w:r>
      <w:r w:rsidRPr="001369BC">
        <w:rPr>
          <w:b/>
        </w:rPr>
        <w:t>Cause</w:t>
      </w:r>
      <w:r w:rsidRPr="001369BC">
        <w:t xml:space="preserve"> value being "Request Accepted".</w:t>
      </w:r>
    </w:p>
    <w:p w14:paraId="0E0CC2EF" w14:textId="77777777" w:rsidR="00981CCF" w:rsidRPr="001369BC" w:rsidRDefault="00B85BE1" w:rsidP="00981CCF">
      <w:pPr>
        <w:pStyle w:val="B1"/>
      </w:pPr>
      <w:r w:rsidRPr="001369BC">
        <w:t>4)</w:t>
      </w:r>
      <w:r w:rsidRPr="001369BC">
        <w:tab/>
        <w:t>After the positive response "Request Accepted" is received by the CDF, it may delete the successfully sent CDRs from its send buffer.</w:t>
      </w:r>
    </w:p>
    <w:p w14:paraId="1A9EFC04" w14:textId="77777777" w:rsidR="00B85BE1" w:rsidRPr="001369BC" w:rsidRDefault="00B85BE1">
      <w:r w:rsidRPr="001369BC">
        <w:t>The general principle of GTP' to retransmit the request if the response has not been received within a configurable time-out limit, is also followed here in point 1). The maximum amount of retries is a configurable value.</w:t>
      </w:r>
    </w:p>
    <w:p w14:paraId="6036E0BD" w14:textId="77777777" w:rsidR="00B85BE1" w:rsidRPr="001369BC" w:rsidRDefault="00B85BE1">
      <w:pPr>
        <w:pStyle w:val="Heading4"/>
      </w:pPr>
      <w:r w:rsidRPr="001369BC">
        <w:br w:type="page"/>
      </w:r>
      <w:bookmarkStart w:id="28" w:name="_Toc393288196"/>
      <w:r w:rsidRPr="001369BC">
        <w:lastRenderedPageBreak/>
        <w:t>5.2.2.2</w:t>
      </w:r>
      <w:r w:rsidRPr="001369BC">
        <w:tab/>
        <w:t>The CDF-CGF connection breaks before a successful CDR reception</w:t>
      </w:r>
      <w:bookmarkEnd w:id="28"/>
    </w:p>
    <w:p w14:paraId="34589EA7" w14:textId="77777777" w:rsidR="00B85BE1" w:rsidRPr="001369BC" w:rsidRDefault="00B85BE1" w:rsidP="00693D15">
      <w:pPr>
        <w:keepNext/>
      </w:pPr>
      <w:r w:rsidRPr="001369BC">
        <w:t>Figure 5.</w:t>
      </w:r>
      <w:r w:rsidR="00693D15" w:rsidRPr="001369BC">
        <w:t>2.2.2.1</w:t>
      </w:r>
      <w:r w:rsidRPr="001369BC">
        <w:t xml:space="preserve"> </w:t>
      </w:r>
      <w:r w:rsidR="00981CCF" w:rsidRPr="001369BC">
        <w:t xml:space="preserve">shows </w:t>
      </w:r>
      <w:r w:rsidRPr="001369BC">
        <w:t>the exceptional case when the CDR transfer from a CDR generating entity (CDF) to the primary CDR packet collecting entity (CGF1) fails in a way that the CGF1 is not able to store the CDR packet sent by the CDF. (The reason for the failure in packet transfer may be e.g. a link failure between the CDF and CGF1, or a capacity exhausting error in the storage device of CGF1, or a general CGF1 system failure or CGF1 maintenance break.)</w:t>
      </w:r>
    </w:p>
    <w:bookmarkStart w:id="29" w:name="_978846666"/>
    <w:bookmarkEnd w:id="29"/>
    <w:p w14:paraId="46CB34D3" w14:textId="77777777" w:rsidR="00B85BE1" w:rsidRPr="001369BC" w:rsidRDefault="00B85BE1">
      <w:pPr>
        <w:pStyle w:val="TH"/>
      </w:pPr>
      <w:r w:rsidRPr="001369BC">
        <w:rPr>
          <w:rFonts w:ascii="Times New Roman" w:hAnsi="Times New Roman"/>
        </w:rPr>
        <w:object w:dxaOrig="8791" w:dyaOrig="9374" w14:anchorId="722EFDE8">
          <v:shape id="_x0000_i1029" type="#_x0000_t75" style="width:439.5pt;height:468.6pt" o:ole="" fillcolor="window">
            <v:imagedata r:id="rId15" o:title=""/>
          </v:shape>
          <o:OLEObject Type="Embed" ProgID="Word.Picture.8" ShapeID="_x0000_i1029" DrawAspect="Content" ObjectID="_1784550328" r:id="rId16"/>
        </w:object>
      </w:r>
    </w:p>
    <w:p w14:paraId="7CB6596A" w14:textId="77777777" w:rsidR="00B85BE1" w:rsidRPr="001369BC" w:rsidRDefault="00B85BE1" w:rsidP="00693D15">
      <w:pPr>
        <w:pStyle w:val="TF"/>
        <w:outlineLvl w:val="0"/>
      </w:pPr>
      <w:r w:rsidRPr="001369BC">
        <w:t>Figure 5.</w:t>
      </w:r>
      <w:r w:rsidR="00693D15" w:rsidRPr="001369BC">
        <w:t>2.2.2.1</w:t>
      </w:r>
      <w:r w:rsidRPr="001369BC">
        <w:t>: Duplicate prevention case: CDR sending via CGF1 had not succeeded</w:t>
      </w:r>
    </w:p>
    <w:p w14:paraId="7A9144BF" w14:textId="77777777" w:rsidR="00B85BE1" w:rsidRPr="001369BC" w:rsidRDefault="00841E96" w:rsidP="00841E96">
      <w:pPr>
        <w:pStyle w:val="B1"/>
      </w:pPr>
      <w:r>
        <w:t>1)</w:t>
      </w:r>
      <w:r>
        <w:tab/>
      </w:r>
      <w:r w:rsidR="00B85BE1" w:rsidRPr="001369BC">
        <w:t xml:space="preserve">The CDR generating entity (CDF) sends CDR(s) in a packet to CGF (that is, the current primary CGF for the specific CDF, "CGF1"). The sending is performed by using the </w:t>
      </w:r>
      <w:r w:rsidR="00B85BE1" w:rsidRPr="001369BC">
        <w:rPr>
          <w:i/>
        </w:rPr>
        <w:t>Data Record Transfer Request</w:t>
      </w:r>
      <w:r w:rsidR="00B85BE1" w:rsidRPr="001369BC">
        <w:t xml:space="preserve"> message, with the </w:t>
      </w:r>
      <w:r w:rsidR="00B85BE1" w:rsidRPr="001369BC">
        <w:rPr>
          <w:i/>
        </w:rPr>
        <w:t>Packet Transfer Command</w:t>
      </w:r>
      <w:r w:rsidR="00B85BE1" w:rsidRPr="001369BC">
        <w:t xml:space="preserve"> IE having the value "Send Data Record Packet".</w:t>
      </w:r>
    </w:p>
    <w:p w14:paraId="32073C5D" w14:textId="77777777" w:rsidR="00B85BE1" w:rsidRPr="001369BC" w:rsidRDefault="00841E96" w:rsidP="00841E96">
      <w:pPr>
        <w:pStyle w:val="B1"/>
      </w:pPr>
      <w:r>
        <w:t>2)</w:t>
      </w:r>
      <w:r>
        <w:tab/>
      </w:r>
      <w:r w:rsidR="00B85BE1" w:rsidRPr="001369BC">
        <w:t>Due to a failure in the CDF-CGF1 communication link of CGF1, the CGF1 is not able to store the packet sent by the CDF in a safe way (to e.g. a redundant RAM memory unit or a mirrored non-volatile memory or to another node).</w:t>
      </w:r>
    </w:p>
    <w:p w14:paraId="5AA381B1" w14:textId="77777777" w:rsidR="00B85BE1" w:rsidRPr="001369BC" w:rsidRDefault="00841E96" w:rsidP="00841E96">
      <w:pPr>
        <w:pStyle w:val="B1"/>
      </w:pPr>
      <w:r>
        <w:t>3)</w:t>
      </w:r>
      <w:r>
        <w:tab/>
      </w:r>
      <w:r w:rsidR="00B85BE1" w:rsidRPr="001369BC">
        <w:t xml:space="preserve">Therefore the CDF is not able to get a response (or it could alternatively get a negative response like "No resources available" as the </w:t>
      </w:r>
      <w:r w:rsidR="00B85BE1" w:rsidRPr="001369BC">
        <w:rPr>
          <w:b/>
        </w:rPr>
        <w:t>Cause</w:t>
      </w:r>
      <w:r w:rsidR="00B85BE1" w:rsidRPr="001369BC">
        <w:t xml:space="preserve"> value in the </w:t>
      </w:r>
      <w:r w:rsidR="00B85BE1" w:rsidRPr="001369BC">
        <w:rPr>
          <w:i/>
        </w:rPr>
        <w:t>Data Record Transfer Response</w:t>
      </w:r>
      <w:r w:rsidR="00B85BE1" w:rsidRPr="001369BC">
        <w:t xml:space="preserve"> message).</w:t>
      </w:r>
    </w:p>
    <w:p w14:paraId="4DB34F32" w14:textId="77777777" w:rsidR="00B85BE1" w:rsidRPr="001369BC" w:rsidRDefault="00841E96" w:rsidP="00841E96">
      <w:pPr>
        <w:pStyle w:val="B1"/>
      </w:pPr>
      <w:r>
        <w:lastRenderedPageBreak/>
        <w:t>4)</w:t>
      </w:r>
      <w:r>
        <w:tab/>
      </w:r>
      <w:r w:rsidR="00B85BE1" w:rsidRPr="001369BC">
        <w:t xml:space="preserve">The CDF may now first test the CDF-CGF2 link by an Echo Request message that the CGF2 would respond by the Echo Response.) Then, the CDF sends the same CDR packet that could not be sent to CGF1 to the next CGF in its CGF preference list (here CGF2) using the </w:t>
      </w:r>
      <w:r w:rsidR="00B85BE1" w:rsidRPr="001369BC">
        <w:rPr>
          <w:i/>
        </w:rPr>
        <w:t>Data Record Transfer Request</w:t>
      </w:r>
      <w:r w:rsidR="00B85BE1" w:rsidRPr="001369BC">
        <w:t xml:space="preserve"> message, with the </w:t>
      </w:r>
      <w:r w:rsidR="00B85BE1" w:rsidRPr="001369BC">
        <w:rPr>
          <w:i/>
        </w:rPr>
        <w:t xml:space="preserve">Packet Transfer Command </w:t>
      </w:r>
      <w:r w:rsidR="00B85BE1" w:rsidRPr="001369BC">
        <w:t>IE having the value "Send possible duplicated Data Record Packet".</w:t>
      </w:r>
    </w:p>
    <w:p w14:paraId="72F22094" w14:textId="77777777" w:rsidR="00B85BE1" w:rsidRPr="001369BC" w:rsidRDefault="00841E96" w:rsidP="00841E96">
      <w:pPr>
        <w:pStyle w:val="B1"/>
      </w:pPr>
      <w:r>
        <w:t>5)</w:t>
      </w:r>
      <w:r>
        <w:tab/>
      </w:r>
      <w:r w:rsidR="00B85BE1" w:rsidRPr="001369BC">
        <w:t>As the connection to the CGF2 is working, the CGF2 is able to process the CDR packet. Since the packet was marked by the sending CDF to be potentially duplicated, it is stored into the CGF2, but not yet sent forward towards the BD.</w:t>
      </w:r>
    </w:p>
    <w:p w14:paraId="4DD8D1CA" w14:textId="77777777" w:rsidR="00B85BE1" w:rsidRPr="001369BC" w:rsidRDefault="00841E96" w:rsidP="00841E96">
      <w:pPr>
        <w:pStyle w:val="B1"/>
      </w:pPr>
      <w:r>
        <w:t>6)</w:t>
      </w:r>
      <w:r>
        <w:tab/>
      </w:r>
      <w:r w:rsidR="00B85BE1" w:rsidRPr="001369BC">
        <w:t xml:space="preserve">The CGF2 sends confirmation of the successful packet reception to the CDF. The confirmation is performed by using the </w:t>
      </w:r>
      <w:r w:rsidR="00B85BE1" w:rsidRPr="001369BC">
        <w:rPr>
          <w:i/>
        </w:rPr>
        <w:t>Data Record Transfer Response</w:t>
      </w:r>
      <w:r w:rsidR="00B85BE1" w:rsidRPr="001369BC">
        <w:t xml:space="preserve"> message, with the </w:t>
      </w:r>
      <w:r w:rsidR="00B85BE1" w:rsidRPr="001369BC">
        <w:rPr>
          <w:b/>
        </w:rPr>
        <w:t>Cause</w:t>
      </w:r>
      <w:r w:rsidR="00B85BE1" w:rsidRPr="001369BC">
        <w:t xml:space="preserve"> value being "Request Accepted"</w:t>
      </w:r>
    </w:p>
    <w:p w14:paraId="11F50E53" w14:textId="77777777" w:rsidR="00B85BE1" w:rsidRPr="001369BC" w:rsidRDefault="00841E96" w:rsidP="00841E96">
      <w:pPr>
        <w:pStyle w:val="B1"/>
      </w:pPr>
      <w:r>
        <w:t>7)</w:t>
      </w:r>
      <w:r>
        <w:tab/>
      </w:r>
      <w:r w:rsidR="00B85BE1" w:rsidRPr="001369BC">
        <w:t>The CDF can now delete the now successfully sent (potentially duplicated) CDRs from its CDR buffer (but it keeps the sequence number(s) of the sent potentially duplicated packet(s) in a buffer dedicated for that.</w:t>
      </w:r>
    </w:p>
    <w:p w14:paraId="013334C3" w14:textId="77777777" w:rsidR="00B85BE1" w:rsidRPr="001369BC" w:rsidRDefault="00841E96" w:rsidP="00841E96">
      <w:pPr>
        <w:pStyle w:val="B1"/>
      </w:pPr>
      <w:r>
        <w:t>8)</w:t>
      </w:r>
      <w:r>
        <w:tab/>
      </w:r>
      <w:r w:rsidR="00B85BE1" w:rsidRPr="001369BC">
        <w:t xml:space="preserve">When CGF1 is recovering after a system reboot, it sends a </w:t>
      </w:r>
      <w:r w:rsidR="00B85BE1" w:rsidRPr="001369BC">
        <w:rPr>
          <w:i/>
        </w:rPr>
        <w:t>Node Alive Request</w:t>
      </w:r>
      <w:r w:rsidR="00B85BE1" w:rsidRPr="001369BC">
        <w:t xml:space="preserve"> message to the configured peer CDF(s), and so the CDF notices that it can again successfully communicate with the CGF1. (The CDF may also detect this by using the </w:t>
      </w:r>
      <w:r w:rsidR="00B85BE1" w:rsidRPr="001369BC">
        <w:rPr>
          <w:i/>
        </w:rPr>
        <w:t>Echo Request</w:t>
      </w:r>
      <w:r w:rsidR="00B85BE1" w:rsidRPr="001369BC">
        <w:t xml:space="preserve"> messages, which would be answered by CGF1 by the </w:t>
      </w:r>
      <w:r w:rsidR="00B85BE1" w:rsidRPr="001369BC">
        <w:rPr>
          <w:i/>
        </w:rPr>
        <w:t>Echo Response</w:t>
      </w:r>
      <w:r w:rsidR="00B85BE1" w:rsidRPr="001369BC">
        <w:t xml:space="preserve"> message.)</w:t>
      </w:r>
    </w:p>
    <w:p w14:paraId="247BCF91" w14:textId="77777777" w:rsidR="00B85BE1" w:rsidRPr="001369BC" w:rsidRDefault="00841E96" w:rsidP="00841E96">
      <w:pPr>
        <w:pStyle w:val="B1"/>
      </w:pPr>
      <w:r>
        <w:t>9)</w:t>
      </w:r>
      <w:r>
        <w:tab/>
      </w:r>
      <w:r w:rsidR="00B85BE1" w:rsidRPr="001369BC">
        <w:t xml:space="preserve">CDF acknowledges the CGF1 by </w:t>
      </w:r>
      <w:r w:rsidR="00B85BE1" w:rsidRPr="001369BC">
        <w:rPr>
          <w:i/>
        </w:rPr>
        <w:t>Node Alive Response</w:t>
      </w:r>
      <w:r w:rsidR="00B85BE1" w:rsidRPr="001369BC">
        <w:t xml:space="preserve"> message.</w:t>
      </w:r>
    </w:p>
    <w:p w14:paraId="3CD6C664" w14:textId="77777777" w:rsidR="00B85BE1" w:rsidRPr="001369BC" w:rsidRDefault="00841E96" w:rsidP="00841E96">
      <w:pPr>
        <w:pStyle w:val="B1"/>
      </w:pPr>
      <w:r>
        <w:t>10)</w:t>
      </w:r>
      <w:r>
        <w:tab/>
      </w:r>
      <w:r w:rsidR="00B85BE1" w:rsidRPr="001369BC">
        <w:t xml:space="preserve">For the earlier unacknowledged </w:t>
      </w:r>
      <w:r w:rsidR="00B85BE1" w:rsidRPr="001369BC">
        <w:rPr>
          <w:i/>
        </w:rPr>
        <w:t>Data Record Transfer Request</w:t>
      </w:r>
      <w:r w:rsidR="00B85BE1" w:rsidRPr="001369BC">
        <w:t xml:space="preserve"> message(s), the CDF sends CGF1 empty test packet(s) (with no CDR payload in the Data Record Packet IE but just the other parts of the message frame).</w:t>
      </w:r>
    </w:p>
    <w:p w14:paraId="1685D212" w14:textId="77777777" w:rsidR="00B85BE1" w:rsidRPr="001369BC" w:rsidRDefault="00841E96" w:rsidP="00841E96">
      <w:pPr>
        <w:pStyle w:val="B1"/>
      </w:pPr>
      <w:r>
        <w:t>11)</w:t>
      </w:r>
      <w:r>
        <w:tab/>
      </w:r>
      <w:r w:rsidR="00B85BE1" w:rsidRPr="001369BC">
        <w:t xml:space="preserve">CGF1 responds with </w:t>
      </w:r>
      <w:r w:rsidR="00B85BE1" w:rsidRPr="001369BC">
        <w:rPr>
          <w:i/>
        </w:rPr>
        <w:t>Data Record Transfer Response</w:t>
      </w:r>
      <w:r w:rsidR="00B85BE1" w:rsidRPr="001369BC">
        <w:t xml:space="preserve"> message, with the </w:t>
      </w:r>
      <w:r w:rsidR="00B85BE1" w:rsidRPr="001369BC">
        <w:rPr>
          <w:b/>
        </w:rPr>
        <w:t>Cause</w:t>
      </w:r>
      <w:r w:rsidR="00B85BE1" w:rsidRPr="001369BC">
        <w:t xml:space="preserve"> value being "Request Accepted", because in this example case CGF1 had lost the communication capability towards CDF before storing the previously received (and by CGF1 unacknowledged) CDR packet.</w:t>
      </w:r>
    </w:p>
    <w:p w14:paraId="26D8AF58" w14:textId="77777777" w:rsidR="00B85BE1" w:rsidRPr="001369BC" w:rsidRDefault="00841E96" w:rsidP="00841E96">
      <w:pPr>
        <w:pStyle w:val="B1"/>
      </w:pPr>
      <w:r>
        <w:t>12)</w:t>
      </w:r>
      <w:r>
        <w:tab/>
      </w:r>
      <w:r w:rsidR="00B85BE1" w:rsidRPr="001369BC">
        <w:t xml:space="preserve">Now CDF knows that the CGF1 had not originally been able to process and forward the original version of the CDR packet from the CDF, and it indicates CGF2 that CGF2 can send the CDR packet(s) related to the previously unacknowledged GTP' </w:t>
      </w:r>
      <w:r w:rsidR="00B85BE1" w:rsidRPr="001369BC">
        <w:rPr>
          <w:i/>
        </w:rPr>
        <w:t>Sequence Number</w:t>
      </w:r>
      <w:r w:rsidR="00B85BE1" w:rsidRPr="001369BC">
        <w:t xml:space="preserve">(s) to post-processing. Those packets' </w:t>
      </w:r>
      <w:r w:rsidR="00B85BE1" w:rsidRPr="001369BC">
        <w:rPr>
          <w:i/>
        </w:rPr>
        <w:t>Sequence Numbers</w:t>
      </w:r>
      <w:r w:rsidR="00B85BE1" w:rsidRPr="001369BC">
        <w:t xml:space="preserve"> are indicated in the </w:t>
      </w:r>
      <w:r w:rsidR="00B85BE1" w:rsidRPr="001369BC">
        <w:rPr>
          <w:i/>
        </w:rPr>
        <w:t>Sequence Numbers of the Released Packets</w:t>
      </w:r>
      <w:r w:rsidR="00B85BE1" w:rsidRPr="001369BC">
        <w:t xml:space="preserve"> IE.</w:t>
      </w:r>
    </w:p>
    <w:p w14:paraId="61CB7C4A" w14:textId="77777777" w:rsidR="00B85BE1" w:rsidRPr="001369BC" w:rsidRDefault="00841E96" w:rsidP="00841E96">
      <w:pPr>
        <w:pStyle w:val="B1"/>
      </w:pPr>
      <w:r>
        <w:t>13)</w:t>
      </w:r>
      <w:r>
        <w:tab/>
      </w:r>
      <w:r w:rsidR="00B85BE1" w:rsidRPr="001369BC">
        <w:t>CGF2 shall now be able to send the released records towards the post-processing system.</w:t>
      </w:r>
    </w:p>
    <w:p w14:paraId="566BFAFF" w14:textId="77777777" w:rsidR="00B85BE1" w:rsidRPr="001369BC" w:rsidRDefault="00841E96" w:rsidP="00841E96">
      <w:pPr>
        <w:pStyle w:val="B1"/>
      </w:pPr>
      <w:r>
        <w:t>14)</w:t>
      </w:r>
      <w:r>
        <w:tab/>
      </w:r>
      <w:r w:rsidR="00B85BE1" w:rsidRPr="001369BC">
        <w:t xml:space="preserve">CGF2 responds with </w:t>
      </w:r>
      <w:r w:rsidR="00B85BE1" w:rsidRPr="001369BC">
        <w:rPr>
          <w:i/>
        </w:rPr>
        <w:t>Data Record Transfer Response</w:t>
      </w:r>
      <w:r w:rsidR="00B85BE1" w:rsidRPr="001369BC">
        <w:t xml:space="preserve"> message, with the </w:t>
      </w:r>
      <w:r w:rsidR="00B85BE1" w:rsidRPr="001369BC">
        <w:rPr>
          <w:b/>
        </w:rPr>
        <w:t>Cause</w:t>
      </w:r>
      <w:r w:rsidR="00B85BE1" w:rsidRPr="001369BC">
        <w:t xml:space="preserve"> value being 'Request Accepted'.</w:t>
      </w:r>
    </w:p>
    <w:p w14:paraId="0788F9DB" w14:textId="77777777" w:rsidR="00B85BE1" w:rsidRPr="001369BC" w:rsidRDefault="00B85BE1">
      <w:r w:rsidRPr="001369BC">
        <w:t>After all the potentially duplicated packets are cleared from CGF(s), the CDF can continue in normal way the transfer of CDRs.</w:t>
      </w:r>
    </w:p>
    <w:p w14:paraId="2CE60BA5" w14:textId="77777777" w:rsidR="00B85BE1" w:rsidRPr="001369BC" w:rsidRDefault="00981CCF">
      <w:pPr>
        <w:pStyle w:val="Heading4"/>
      </w:pPr>
      <w:r w:rsidRPr="001369BC">
        <w:br w:type="page"/>
      </w:r>
      <w:bookmarkStart w:id="30" w:name="_Toc393288197"/>
      <w:r w:rsidR="00B85BE1" w:rsidRPr="001369BC">
        <w:lastRenderedPageBreak/>
        <w:t>5.2.2.3</w:t>
      </w:r>
      <w:r w:rsidR="00B85BE1" w:rsidRPr="001369BC">
        <w:tab/>
        <w:t>The CDF-CGF connection breaks after a successful CDR reception</w:t>
      </w:r>
      <w:bookmarkEnd w:id="30"/>
    </w:p>
    <w:bookmarkStart w:id="31" w:name="_978846160"/>
    <w:bookmarkEnd w:id="31"/>
    <w:p w14:paraId="10597E8E" w14:textId="77777777" w:rsidR="00B85BE1" w:rsidRPr="001369BC" w:rsidRDefault="00B85BE1">
      <w:pPr>
        <w:pStyle w:val="TH"/>
      </w:pPr>
      <w:r w:rsidRPr="001369BC">
        <w:object w:dxaOrig="8791" w:dyaOrig="9374" w14:anchorId="0FCFA612">
          <v:shape id="_x0000_i1030" type="#_x0000_t75" style="width:439.5pt;height:468.6pt" o:ole="">
            <v:imagedata r:id="rId17" o:title=""/>
          </v:shape>
          <o:OLEObject Type="Embed" ProgID="Word.Picture.8" ShapeID="_x0000_i1030" DrawAspect="Content" ObjectID="_1784550329" r:id="rId18"/>
        </w:object>
      </w:r>
    </w:p>
    <w:p w14:paraId="5458B73F" w14:textId="77777777" w:rsidR="00B85BE1" w:rsidRPr="001369BC" w:rsidRDefault="00B85BE1" w:rsidP="00693D15">
      <w:pPr>
        <w:pStyle w:val="TF"/>
        <w:outlineLvl w:val="0"/>
      </w:pPr>
      <w:r w:rsidRPr="001369BC">
        <w:t>Figure 5.</w:t>
      </w:r>
      <w:r w:rsidR="00693D15" w:rsidRPr="001369BC">
        <w:t>2.2.3.1</w:t>
      </w:r>
      <w:r w:rsidRPr="001369BC">
        <w:t>: Duplicate prevention case: CDR sending via CGF1 had succeeded</w:t>
      </w:r>
    </w:p>
    <w:p w14:paraId="6A7AC56C" w14:textId="77777777" w:rsidR="00B85BE1" w:rsidRPr="001369BC" w:rsidRDefault="00B85BE1">
      <w:pPr>
        <w:pStyle w:val="B1"/>
      </w:pPr>
      <w:r w:rsidRPr="001369BC">
        <w:t>1)</w:t>
      </w:r>
      <w:r w:rsidRPr="001369BC">
        <w:tab/>
        <w:t xml:space="preserve">The CDR generating entity (CDF) sends CDR(s) in a packet to CGF (that is the current primary Charging Gateway Functionality for the specific CDF, "CGF1"). The sending is performed by using the </w:t>
      </w:r>
      <w:r w:rsidRPr="001369BC">
        <w:rPr>
          <w:i/>
        </w:rPr>
        <w:t>Data Record Transfer Request</w:t>
      </w:r>
      <w:r w:rsidRPr="001369BC">
        <w:t xml:space="preserve"> message, with the </w:t>
      </w:r>
      <w:r w:rsidRPr="001369BC">
        <w:rPr>
          <w:i/>
        </w:rPr>
        <w:t>Packet Transfer Command</w:t>
      </w:r>
      <w:r w:rsidRPr="001369BC">
        <w:t xml:space="preserve"> IE having the value "Send Data Record Packet".</w:t>
      </w:r>
    </w:p>
    <w:p w14:paraId="02F4C2C3" w14:textId="77777777" w:rsidR="00B85BE1" w:rsidRPr="001369BC" w:rsidRDefault="00B85BE1">
      <w:pPr>
        <w:pStyle w:val="B1"/>
      </w:pPr>
      <w:r w:rsidRPr="001369BC">
        <w:t>2)</w:t>
      </w:r>
      <w:r w:rsidRPr="001369BC">
        <w:tab/>
        <w:t>The CGF1 is able to store the packet sent by the CDF in a safe way (to e.g. a redundant RAM memory unit or a mirrored non-volatile memory or to another network element, e.g. post-processing system).</w:t>
      </w:r>
    </w:p>
    <w:p w14:paraId="02E0765B" w14:textId="77777777" w:rsidR="00B85BE1" w:rsidRPr="001369BC" w:rsidRDefault="00B85BE1">
      <w:pPr>
        <w:pStyle w:val="B1"/>
        <w:keepNext/>
      </w:pPr>
      <w:r w:rsidRPr="001369BC">
        <w:t>3)</w:t>
      </w:r>
      <w:r w:rsidRPr="001369BC">
        <w:tab/>
        <w:t xml:space="preserve">Since the CDF-CGF1 communication connection is now broken, the CDF is not able to get the response "Request Accepted" as the </w:t>
      </w:r>
      <w:r w:rsidRPr="001369BC">
        <w:rPr>
          <w:b/>
        </w:rPr>
        <w:t>Cause</w:t>
      </w:r>
      <w:r w:rsidRPr="001369BC">
        <w:t xml:space="preserve"> value in the </w:t>
      </w:r>
      <w:r w:rsidRPr="001369BC">
        <w:rPr>
          <w:i/>
        </w:rPr>
        <w:t>Data Record Transfer Response</w:t>
      </w:r>
      <w:r w:rsidRPr="001369BC">
        <w:t xml:space="preserve"> message.</w:t>
      </w:r>
    </w:p>
    <w:p w14:paraId="7829276C" w14:textId="77777777" w:rsidR="00B85BE1" w:rsidRPr="001369BC" w:rsidRDefault="00B85BE1">
      <w:pPr>
        <w:pStyle w:val="B1"/>
        <w:keepNext/>
      </w:pPr>
      <w:r w:rsidRPr="001369BC">
        <w:t>4)</w:t>
      </w:r>
      <w:r w:rsidRPr="001369BC">
        <w:tab/>
        <w:t xml:space="preserve">Then the CDF sends the same CDR packet that could not be sent to CGF1 to the next CGF in its CGF preference list (here CGF2) a </w:t>
      </w:r>
      <w:r w:rsidRPr="001369BC">
        <w:rPr>
          <w:i/>
        </w:rPr>
        <w:t xml:space="preserve">Data Record Transfer Request </w:t>
      </w:r>
      <w:r w:rsidRPr="001369BC">
        <w:t xml:space="preserve">message, with the </w:t>
      </w:r>
      <w:r w:rsidRPr="001369BC">
        <w:rPr>
          <w:i/>
        </w:rPr>
        <w:t>Packet Transfer Command</w:t>
      </w:r>
      <w:r w:rsidRPr="001369BC">
        <w:t xml:space="preserve"> IE having the </w:t>
      </w:r>
      <w:r w:rsidRPr="001369BC">
        <w:lastRenderedPageBreak/>
        <w:t xml:space="preserve">value "Send possible duplicated Data Record Packet". (That sending may be preceded by the testing of the CDF-CGF2 link by an </w:t>
      </w:r>
      <w:r w:rsidRPr="001369BC">
        <w:rPr>
          <w:i/>
        </w:rPr>
        <w:t>Echo Request</w:t>
      </w:r>
      <w:r w:rsidRPr="001369BC">
        <w:t xml:space="preserve"> message</w:t>
      </w:r>
      <w:r w:rsidR="00025678" w:rsidRPr="001369BC">
        <w:t>;</w:t>
      </w:r>
      <w:r w:rsidRPr="001369BC">
        <w:t xml:space="preserve"> that the CGF2 would respond by the </w:t>
      </w:r>
      <w:r w:rsidRPr="001369BC">
        <w:rPr>
          <w:i/>
        </w:rPr>
        <w:t>Echo Response</w:t>
      </w:r>
      <w:r w:rsidRPr="001369BC">
        <w:t>.)</w:t>
      </w:r>
    </w:p>
    <w:p w14:paraId="5DDA4B12" w14:textId="77777777" w:rsidR="00B85BE1" w:rsidRPr="001369BC" w:rsidRDefault="00B85BE1">
      <w:pPr>
        <w:pStyle w:val="B1"/>
        <w:keepNext/>
      </w:pPr>
      <w:r w:rsidRPr="001369BC">
        <w:t>5)</w:t>
      </w:r>
      <w:r w:rsidRPr="001369BC">
        <w:tab/>
        <w:t>As the connection to CGF2 is working, CGF2 is able to process the CDR packet. Since the packet was marked by the sending CDF to be potentially duplicated, it is stored in CGF2, but not yet sent forward towards the post processing or BD.</w:t>
      </w:r>
    </w:p>
    <w:p w14:paraId="1A7ED905" w14:textId="77777777" w:rsidR="00B85BE1" w:rsidRPr="001369BC" w:rsidRDefault="00B85BE1">
      <w:pPr>
        <w:pStyle w:val="B1"/>
        <w:keepNext/>
      </w:pPr>
      <w:r w:rsidRPr="001369BC">
        <w:t>6)</w:t>
      </w:r>
      <w:r w:rsidRPr="001369BC">
        <w:tab/>
        <w:t xml:space="preserve">The CGF2 sends confirmation of the successful packet reception to the CDF. The confirmation is performed by using the </w:t>
      </w:r>
      <w:r w:rsidRPr="001369BC">
        <w:rPr>
          <w:i/>
        </w:rPr>
        <w:t>Data Record Transfer Response</w:t>
      </w:r>
      <w:r w:rsidRPr="001369BC">
        <w:t xml:space="preserve"> message, with the </w:t>
      </w:r>
      <w:r w:rsidRPr="001369BC">
        <w:rPr>
          <w:b/>
        </w:rPr>
        <w:t>Cause</w:t>
      </w:r>
      <w:r w:rsidRPr="001369BC">
        <w:t xml:space="preserve"> value being "Request Accepted".</w:t>
      </w:r>
    </w:p>
    <w:p w14:paraId="0F584260" w14:textId="77777777" w:rsidR="00B85BE1" w:rsidRPr="001369BC" w:rsidRDefault="00B85BE1">
      <w:pPr>
        <w:pStyle w:val="B1"/>
        <w:keepNext/>
      </w:pPr>
      <w:r w:rsidRPr="001369BC">
        <w:t>7)</w:t>
      </w:r>
      <w:r w:rsidRPr="001369BC">
        <w:tab/>
        <w:t>The CDF can now delete the now successfully sent (potentially duplicated) CDRs from its CDR buffer (but it keeps the sequence number(s) of the sent potentially duplicated packet(s) in a buffer dedicated for that.</w:t>
      </w:r>
    </w:p>
    <w:p w14:paraId="47F72122" w14:textId="77777777" w:rsidR="00B85BE1" w:rsidRPr="001369BC" w:rsidRDefault="00B85BE1">
      <w:pPr>
        <w:pStyle w:val="B1"/>
        <w:keepNext/>
      </w:pPr>
      <w:r w:rsidRPr="001369BC">
        <w:t>8)</w:t>
      </w:r>
      <w:r w:rsidRPr="001369BC">
        <w:tab/>
        <w:t xml:space="preserve">When CGF1 is recovering after a system reboot, it sends a </w:t>
      </w:r>
      <w:r w:rsidRPr="001369BC">
        <w:rPr>
          <w:i/>
        </w:rPr>
        <w:t>Node Alive Request</w:t>
      </w:r>
      <w:r w:rsidRPr="001369BC">
        <w:t xml:space="preserve"> message to the configured peer CDF(s), and so the CDF notices that it can again successfully communicate with the CGF1. (The CDF may also detect this by using the </w:t>
      </w:r>
      <w:r w:rsidRPr="001369BC">
        <w:rPr>
          <w:i/>
        </w:rPr>
        <w:t>Echo Request</w:t>
      </w:r>
      <w:r w:rsidRPr="001369BC">
        <w:t xml:space="preserve"> messages, which would be answered by CGF1 by the </w:t>
      </w:r>
      <w:r w:rsidRPr="001369BC">
        <w:rPr>
          <w:i/>
        </w:rPr>
        <w:t>Echo Response</w:t>
      </w:r>
      <w:r w:rsidRPr="001369BC">
        <w:t xml:space="preserve"> message.)</w:t>
      </w:r>
    </w:p>
    <w:p w14:paraId="6EBF0165" w14:textId="77777777" w:rsidR="00B85BE1" w:rsidRPr="001369BC" w:rsidRDefault="00B85BE1">
      <w:pPr>
        <w:pStyle w:val="B1"/>
        <w:keepNext/>
      </w:pPr>
      <w:r w:rsidRPr="001369BC">
        <w:t>9)</w:t>
      </w:r>
      <w:r w:rsidRPr="001369BC">
        <w:tab/>
        <w:t xml:space="preserve">CDF acknowledges the CGF1 by </w:t>
      </w:r>
      <w:r w:rsidRPr="001369BC">
        <w:rPr>
          <w:i/>
        </w:rPr>
        <w:t>Node Alive Response</w:t>
      </w:r>
      <w:r w:rsidRPr="001369BC">
        <w:t xml:space="preserve"> message.</w:t>
      </w:r>
    </w:p>
    <w:p w14:paraId="30A57D0C" w14:textId="77777777" w:rsidR="00B85BE1" w:rsidRPr="001369BC" w:rsidRDefault="00B85BE1">
      <w:pPr>
        <w:pStyle w:val="B1"/>
        <w:keepNext/>
        <w:ind w:hanging="388"/>
      </w:pPr>
      <w:r w:rsidRPr="001369BC">
        <w:t>10)</w:t>
      </w:r>
      <w:r w:rsidRPr="001369BC">
        <w:tab/>
        <w:t xml:space="preserve">For the earlier unacknowledged </w:t>
      </w:r>
      <w:r w:rsidRPr="001369BC">
        <w:rPr>
          <w:i/>
        </w:rPr>
        <w:t xml:space="preserve">Data Record Transfer Request </w:t>
      </w:r>
      <w:r w:rsidRPr="001369BC">
        <w:t xml:space="preserve">message(s), the CDF sends CGF1 empty test packet(s) (with no CDR payload in the </w:t>
      </w:r>
      <w:r w:rsidRPr="001369BC">
        <w:rPr>
          <w:i/>
        </w:rPr>
        <w:t>Data Record Packet</w:t>
      </w:r>
      <w:r w:rsidRPr="001369BC">
        <w:t xml:space="preserve"> IE but just the other parts of the message frame).</w:t>
      </w:r>
    </w:p>
    <w:p w14:paraId="57BB0ADA" w14:textId="77777777" w:rsidR="00B85BE1" w:rsidRPr="001369BC" w:rsidRDefault="00B85BE1">
      <w:pPr>
        <w:pStyle w:val="B1"/>
        <w:keepNext/>
        <w:ind w:hanging="388"/>
      </w:pPr>
      <w:r w:rsidRPr="001369BC">
        <w:t>11)</w:t>
      </w:r>
      <w:r w:rsidRPr="001369BC">
        <w:tab/>
        <w:t xml:space="preserve">CGF1 responds with </w:t>
      </w:r>
      <w:r w:rsidRPr="001369BC">
        <w:rPr>
          <w:i/>
        </w:rPr>
        <w:t>Data Record Transfer Response</w:t>
      </w:r>
      <w:r w:rsidRPr="001369BC">
        <w:t xml:space="preserve"> message, with the </w:t>
      </w:r>
      <w:r w:rsidRPr="001369BC">
        <w:rPr>
          <w:b/>
        </w:rPr>
        <w:t>Cause</w:t>
      </w:r>
      <w:r w:rsidRPr="001369BC">
        <w:t xml:space="preserve"> value being "Request related to possibly duplicated packets already fulfilled", because in this example case CGF1 had lost the communication capability towards CDF after storing the previously received (and by CGF1 unacknowledged) CDR packet.</w:t>
      </w:r>
    </w:p>
    <w:p w14:paraId="3D9C30B3" w14:textId="77777777" w:rsidR="00B85BE1" w:rsidRPr="001369BC" w:rsidRDefault="00B85BE1">
      <w:pPr>
        <w:pStyle w:val="B1"/>
        <w:keepNext/>
        <w:ind w:hanging="388"/>
      </w:pPr>
      <w:r w:rsidRPr="001369BC">
        <w:t>12)</w:t>
      </w:r>
      <w:r w:rsidRPr="001369BC">
        <w:tab/>
        <w:t xml:space="preserve">Now CDF knows that the CGF1 had originally been able to process and forward the original version of the CDR packet from the CDF, and it indicates CGF2 that CGF2 can cancel the CDR packet(s) related to the previously unacknowledged GTP' CDF-CGF1 Sequence Number(s). Those packets' </w:t>
      </w:r>
      <w:r w:rsidRPr="001369BC">
        <w:rPr>
          <w:i/>
        </w:rPr>
        <w:t xml:space="preserve">Sequence Numbers </w:t>
      </w:r>
      <w:r w:rsidRPr="001369BC">
        <w:t xml:space="preserve">are indicated in the </w:t>
      </w:r>
      <w:r w:rsidRPr="001369BC">
        <w:rPr>
          <w:i/>
        </w:rPr>
        <w:t>Sequence Numbers of the Cancelled Packets</w:t>
      </w:r>
      <w:r w:rsidRPr="001369BC">
        <w:t xml:space="preserve"> IE.</w:t>
      </w:r>
    </w:p>
    <w:p w14:paraId="2C052543" w14:textId="77777777" w:rsidR="00B85BE1" w:rsidRPr="001369BC" w:rsidRDefault="00B85BE1">
      <w:pPr>
        <w:pStyle w:val="B1"/>
        <w:keepNext/>
        <w:ind w:hanging="388"/>
      </w:pPr>
      <w:r w:rsidRPr="001369BC">
        <w:t>13)</w:t>
      </w:r>
      <w:r w:rsidRPr="001369BC">
        <w:tab/>
        <w:t>CGF2 shall now delete the cancelled packet(s) from its buffer for potentially duplicated packets.</w:t>
      </w:r>
    </w:p>
    <w:p w14:paraId="5C7333D6" w14:textId="77777777" w:rsidR="00B85BE1" w:rsidRPr="001369BC" w:rsidRDefault="00B85BE1">
      <w:pPr>
        <w:pStyle w:val="B1"/>
        <w:keepNext/>
        <w:ind w:hanging="388"/>
      </w:pPr>
      <w:r w:rsidRPr="001369BC">
        <w:t>14)</w:t>
      </w:r>
      <w:r w:rsidRPr="001369BC">
        <w:tab/>
        <w:t xml:space="preserve">CGF2 responds with </w:t>
      </w:r>
      <w:r w:rsidRPr="001369BC">
        <w:rPr>
          <w:i/>
        </w:rPr>
        <w:t>Data Record Transfer Response</w:t>
      </w:r>
      <w:r w:rsidRPr="001369BC">
        <w:t xml:space="preserve"> message, with the </w:t>
      </w:r>
      <w:r w:rsidRPr="001369BC">
        <w:rPr>
          <w:b/>
        </w:rPr>
        <w:t>Cause</w:t>
      </w:r>
      <w:r w:rsidRPr="001369BC">
        <w:t xml:space="preserve"> value being "Request Accepted".</w:t>
      </w:r>
    </w:p>
    <w:p w14:paraId="4A9870EF" w14:textId="77777777" w:rsidR="00B85BE1" w:rsidRPr="001369BC" w:rsidRDefault="00B85BE1">
      <w:r w:rsidRPr="001369BC">
        <w:t>After all the potentially duplicated packets are cleared form CGF(s), the CDF can continue in normal way the transfer of CDRs.</w:t>
      </w:r>
    </w:p>
    <w:p w14:paraId="553152A5" w14:textId="77777777" w:rsidR="00B85BE1" w:rsidRPr="001369BC" w:rsidRDefault="00DF08EA">
      <w:pPr>
        <w:pStyle w:val="Heading4"/>
      </w:pPr>
      <w:r w:rsidRPr="001369BC">
        <w:br w:type="page"/>
      </w:r>
      <w:bookmarkStart w:id="32" w:name="_Toc393288198"/>
      <w:r w:rsidR="00B85BE1" w:rsidRPr="001369BC">
        <w:lastRenderedPageBreak/>
        <w:t>5.2.2.4</w:t>
      </w:r>
      <w:r w:rsidR="00B85BE1" w:rsidRPr="001369BC">
        <w:tab/>
        <w:t>CGF redundancy mechanism</w:t>
      </w:r>
      <w:bookmarkEnd w:id="32"/>
    </w:p>
    <w:p w14:paraId="603C6B44" w14:textId="77777777" w:rsidR="00B85BE1" w:rsidRPr="001369BC" w:rsidRDefault="00B85BE1">
      <w:r w:rsidRPr="001369BC">
        <w:t xml:space="preserve">A summary of the CGF redundancy mechanism, which prevents duplicated CDR packets to enter the BS, </w:t>
      </w:r>
      <w:r w:rsidRPr="001369BC">
        <w:br/>
        <w:t xml:space="preserve">is described below. </w:t>
      </w:r>
      <w:r w:rsidRPr="001369BC">
        <w:br/>
        <w:t>This, or other mechanisms, are deployed to enhance the reliability of CDR transport.</w:t>
      </w:r>
    </w:p>
    <w:p w14:paraId="08EBFC0E" w14:textId="77777777" w:rsidR="00B85BE1" w:rsidRPr="001369BC" w:rsidRDefault="00B85BE1" w:rsidP="004D778C">
      <w:r w:rsidRPr="001369BC">
        <w:t xml:space="preserve">The general logic of the duplicate CDR packet prevention in CGF redundancy cases is shown in </w:t>
      </w:r>
      <w:r w:rsidR="004D778C" w:rsidRPr="001369BC">
        <w:t>f</w:t>
      </w:r>
      <w:r w:rsidRPr="001369BC">
        <w:t>igure 5.</w:t>
      </w:r>
      <w:r w:rsidR="00693D15" w:rsidRPr="001369BC">
        <w:t>2.2.4.1</w:t>
      </w:r>
      <w:r w:rsidRPr="001369BC">
        <w:t xml:space="preserve">, where the messages are numbered sequentially, alternative messages are indicated by an index character ("a" or "b") that follows the arrow sequence number. The main mechanism of the messaging in CGF redundancy cases (when a CDF-CGF link is down or a CGF is not working) is based on CDF (1) first trying to send a CDR packet to CGF1. </w:t>
      </w:r>
      <w:r w:rsidR="00025678" w:rsidRPr="001369BC">
        <w:br/>
      </w:r>
      <w:r w:rsidRPr="001369BC">
        <w:t xml:space="preserve">In case no acknowledgement or a successful response is received (2) from CGF1 due to any reason, e.g. such as the request not reaching CGF1 despite repeated attempts (or the responses from CGF1 to the CDF are lost after the CGF1 has either stored it securely, or, forwarded it towards post-processing (2b)), the unacknowledged CDR packets are redirected to CGF2. The invocation for a re-transmission may be triggered by a time-out mechanism. </w:t>
      </w:r>
    </w:p>
    <w:p w14:paraId="60314B39" w14:textId="77777777" w:rsidR="00B85BE1" w:rsidRPr="001369BC" w:rsidRDefault="00B85BE1">
      <w:r w:rsidRPr="001369BC">
        <w:t xml:space="preserve">The CDF may first test the CDF-CGF2 link by sending an 'Echo Request' message to CGF2, in response to which CGF2 would respond with the 'Echo Response' message. The CDR packets not successfully received by the primary CGF (=CGF1) are sent to CGF2 (3), and are marked as potential duplicates, and CGF2 responds to the request(s) (4). Such CDRs, i.e. CDRs that are marked as potential duplicates would wait there for further commands from CDF. </w:t>
      </w:r>
    </w:p>
    <w:p w14:paraId="5E1FB501" w14:textId="77777777" w:rsidR="00B85BE1" w:rsidRPr="001369BC" w:rsidRDefault="00B85BE1">
      <w:r w:rsidRPr="001369BC">
        <w:t xml:space="preserve">When the CDF detects (5) </w:t>
      </w:r>
      <w:r w:rsidR="00025678" w:rsidRPr="001369BC">
        <w:t>and</w:t>
      </w:r>
      <w:r w:rsidRPr="001369BC">
        <w:t xml:space="preserve"> (6) that the primary CGF, in this case CGF1 is again able to communicate with it on receiving </w:t>
      </w:r>
      <w:r w:rsidRPr="001369BC">
        <w:rPr>
          <w:i/>
        </w:rPr>
        <w:t>Node Alive Request</w:t>
      </w:r>
      <w:r w:rsidRPr="001369BC">
        <w:t xml:space="preserve"> (or getting a </w:t>
      </w:r>
      <w:r w:rsidRPr="001369BC">
        <w:rPr>
          <w:i/>
        </w:rPr>
        <w:t>Echo Response</w:t>
      </w:r>
      <w:r w:rsidRPr="001369BC">
        <w:t xml:space="preserve"> from CGF2 to a </w:t>
      </w:r>
      <w:r w:rsidRPr="001369BC">
        <w:rPr>
          <w:i/>
        </w:rPr>
        <w:t>Echo Request</w:t>
      </w:r>
      <w:r w:rsidRPr="001369BC">
        <w:t xml:space="preserve"> sent by the CDF) it answers by </w:t>
      </w:r>
      <w:r w:rsidRPr="001369BC">
        <w:rPr>
          <w:i/>
        </w:rPr>
        <w:t>Node Alive Response</w:t>
      </w:r>
      <w:r w:rsidRPr="001369BC">
        <w:t>. Then the CDF tests CGF1 with an empty packet (7), retrying continuously if no response is received, using e.g. increasing timeouts (using the old unacknowledged packet's Sequence Number, if the CGF1 would consider the packet to be a new one (8a) or an already received one (8b)). According to the response received from CGF1, the CDF gives the CGF2 a command to either release (9a) or cancel (9b) the corresponding CDR packet from CGF2. CGF2 then confirms the decision (10), and is able to send the CDRs towards the BS (11a).</w:t>
      </w:r>
    </w:p>
    <w:p w14:paraId="016FC567" w14:textId="77777777" w:rsidR="00B85BE1" w:rsidRPr="001369BC" w:rsidRDefault="00B85BE1">
      <w:r w:rsidRPr="001369BC">
        <w:rPr>
          <w:b/>
        </w:rPr>
        <w:t>Error handling</w:t>
      </w:r>
      <w:r w:rsidRPr="001369BC">
        <w:t>: By default, retransmissions after configurable timeouts are used. If after the CGF1 communication failure, the CDR packet sending from CDF to CGF2 does not succeed, the CDF tries to use CGF3 as the intermediate CDR packet storage entity, etc. If no acknowledgement (10) is received by the CDF for its message(s) (9a) or (9b), the CDF retransmit</w:t>
      </w:r>
      <w:r w:rsidR="00DF08EA" w:rsidRPr="001369BC">
        <w:t>s</w:t>
      </w:r>
      <w:r w:rsidRPr="001369BC">
        <w:t xml:space="preserve"> the message (9a) or (9b) continuously and persistently,</w:t>
      </w:r>
      <w:r w:rsidRPr="001369BC">
        <w:rPr>
          <w:sz w:val="22"/>
        </w:rPr>
        <w:t xml:space="preserve"> </w:t>
      </w:r>
      <w:r w:rsidRPr="001369BC">
        <w:t xml:space="preserve">using e.g. increasing time intervals. An alarm should be sent to the </w:t>
      </w:r>
      <w:r w:rsidR="00025678" w:rsidRPr="001369BC">
        <w:t>OAM</w:t>
      </w:r>
      <w:r w:rsidR="00A21F35" w:rsidRPr="001369BC">
        <w:t>&amp;P</w:t>
      </w:r>
      <w:r w:rsidRPr="001369BC">
        <w:t xml:space="preserve"> system if a communication link goes down. It shall be possible to release/cancel CDR packets from CGFs and unacknowledged sequence numbers from CDFs by </w:t>
      </w:r>
      <w:r w:rsidR="00025678" w:rsidRPr="001369BC">
        <w:t>OAM</w:t>
      </w:r>
      <w:r w:rsidR="00A21F35" w:rsidRPr="001369BC">
        <w:t>&amp;P</w:t>
      </w:r>
      <w:r w:rsidRPr="001369BC">
        <w:t xml:space="preserve"> operations if permanent CDF-CGF link failures would occur. The buffers containing the Sequence Numbers of potentially duplicated packets, and the buffers containing the numbers of unacknowledged CDR packets shall be kept up to date (with CDR packet transfers) using transaction mechanisms. In the case of the CDF-CGF1 communication link being down, any new CDRs generated by the CDF are sent to a properly working CGF2, instead of the CGF1.</w:t>
      </w:r>
    </w:p>
    <w:p w14:paraId="37F4B252" w14:textId="77777777" w:rsidR="00B85BE1" w:rsidRPr="001369BC" w:rsidRDefault="00B85BE1"/>
    <w:p w14:paraId="4169CC95" w14:textId="444AABDC" w:rsidR="00B85BE1" w:rsidRPr="001369BC" w:rsidRDefault="008329B4">
      <w:pPr>
        <w:pStyle w:val="TH"/>
      </w:pPr>
      <w:r w:rsidRPr="001369BC">
        <w:rPr>
          <w:noProof/>
        </w:rPr>
        <w:lastRenderedPageBreak/>
        <w:drawing>
          <wp:inline distT="0" distB="0" distL="0" distR="0" wp14:anchorId="2C22AC86" wp14:editId="6A25B982">
            <wp:extent cx="6183630" cy="5676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3630" cy="5676900"/>
                    </a:xfrm>
                    <a:prstGeom prst="rect">
                      <a:avLst/>
                    </a:prstGeom>
                    <a:noFill/>
                    <a:ln>
                      <a:noFill/>
                    </a:ln>
                  </pic:spPr>
                </pic:pic>
              </a:graphicData>
            </a:graphic>
          </wp:inline>
        </w:drawing>
      </w:r>
    </w:p>
    <w:p w14:paraId="12DA3870" w14:textId="77777777" w:rsidR="00B85BE1" w:rsidRPr="001369BC" w:rsidRDefault="00B85BE1" w:rsidP="00693D15">
      <w:pPr>
        <w:pStyle w:val="TF"/>
        <w:outlineLvl w:val="0"/>
      </w:pPr>
      <w:r w:rsidRPr="001369BC">
        <w:t>Figure 5.</w:t>
      </w:r>
      <w:r w:rsidR="00693D15" w:rsidRPr="001369BC">
        <w:t>2.2.4.1</w:t>
      </w:r>
      <w:r w:rsidRPr="001369BC">
        <w:t>: General CGF redundancy messaging scheme</w:t>
      </w:r>
    </w:p>
    <w:p w14:paraId="58B3DF07" w14:textId="77777777" w:rsidR="00B85BE1" w:rsidRPr="001369BC" w:rsidRDefault="00B85BE1">
      <w:pPr>
        <w:pStyle w:val="CSN1H"/>
        <w:keepNext w:val="0"/>
        <w:overflowPunct w:val="0"/>
        <w:autoSpaceDE w:val="0"/>
        <w:autoSpaceDN w:val="0"/>
        <w:adjustRightInd w:val="0"/>
        <w:spacing w:after="180"/>
        <w:textAlignment w:val="baseline"/>
        <w:outlineLvl w:val="0"/>
        <w:rPr>
          <w:lang w:val="en-GB"/>
        </w:rPr>
      </w:pPr>
      <w:r w:rsidRPr="001369BC">
        <w:rPr>
          <w:lang w:val="en-GB"/>
        </w:rPr>
        <w:t>A more detailed description of the CGF redundancy mechanism:</w:t>
      </w:r>
    </w:p>
    <w:p w14:paraId="077FEE2E" w14:textId="77777777" w:rsidR="00B85BE1" w:rsidRPr="001369BC" w:rsidRDefault="00B85BE1">
      <w:r w:rsidRPr="001369BC">
        <w:t>Due to a network failure/ congestion or a temporary node failure, a CGF might not be able to send a response within the configured timeout period to a request it got from a CDF. As a first attempt, retries of requests are to be used as defined in TS 29.060 [200], if the response is not received in the configured time.</w:t>
      </w:r>
    </w:p>
    <w:p w14:paraId="51E11DFF" w14:textId="77777777" w:rsidR="00B85BE1" w:rsidRPr="001369BC" w:rsidRDefault="00B85BE1">
      <w:r w:rsidRPr="001369BC">
        <w:t>If a CDF loses its connection to the CGF unexpectedly, it may send the CDRs to the next CGF in the priority list. If the CGF changes, the CDF can continue sending CDRs to different CGF nodes, depending on which CGF has been configured as the receiver of CDRs for a particular service.</w:t>
      </w:r>
    </w:p>
    <w:p w14:paraId="44489DD2" w14:textId="77777777" w:rsidR="00B85BE1" w:rsidRPr="001369BC" w:rsidRDefault="00B85BE1">
      <w:r w:rsidRPr="001369BC">
        <w:rPr>
          <w:b/>
        </w:rPr>
        <w:t xml:space="preserve">Sequence number buffers: </w:t>
      </w:r>
      <w:r w:rsidRPr="001369BC">
        <w:t>The CDF might lose its connection to its primary CGF due to a link failure or CGF going down. In this kind of redundancy condition the CDF attempts to redirect the CDR traffic to a secondary CGF (after possible retries have failed). The CDF maintains an internal buffer for Sequence Numbers of requests not yet successfully responded to by the primary CGF, for the case that it may become capable of communicating to the primary CGF at a later date. The CDF send</w:t>
      </w:r>
      <w:r w:rsidR="00DF08EA" w:rsidRPr="001369BC">
        <w:t>s</w:t>
      </w:r>
      <w:r w:rsidRPr="001369BC">
        <w:t xml:space="preserve"> the not responded Data Record Packets (DRPs) to the secondary CGF, and the CDF maintains also a buffer for the Sequence Numbers related to those DRPs that have been temporarily stored to this secondary CGF. (If the communication towards the secondary CGF would not work, the transfer of possibly duplicated DRPs and Sequence Number bookkeeping would be done for a tertiary CGF etc.) Also the CGFs maintain Sequence Number buffers for each of their CDF links. The Sequence Numbers may in future be needed in relation to the possibly duplicated CDRs that the CGFs have got from the CDF(s). The Sequence Numbers are stored to wait for a </w:t>
      </w:r>
      <w:r w:rsidRPr="001369BC">
        <w:lastRenderedPageBreak/>
        <w:t>final decision to release them towards the BS (if the primary CGF had not received successfully the packets originally sent by a CDF) or to cancel them (if the primary CGF had received and processed successfully the originally by CDF sent packets).</w:t>
      </w:r>
    </w:p>
    <w:p w14:paraId="30DB677E" w14:textId="77777777" w:rsidR="00B85BE1" w:rsidRPr="001369BC" w:rsidRDefault="00B85BE1">
      <w:r w:rsidRPr="001369BC">
        <w:t>The CDF is able to instruct CGF2 to cancel (or instruct CGF2 to transfer towards the BS), the CDR packets sent to a secondary CGF if the primary CGF becomes available for service. To make the right decision the CDF first sends an empty test packet with the 'Send possibly duplicated Data Record Packet' Packet Transfer Command to the primary CGF, using a previously not responded Sequence Number.</w:t>
      </w:r>
    </w:p>
    <w:p w14:paraId="6C1E1D52" w14:textId="77777777" w:rsidR="00B85BE1" w:rsidRPr="001369BC" w:rsidRDefault="00B85BE1">
      <w:r w:rsidRPr="001369BC">
        <w:t xml:space="preserve">In case that the empty test packet to the primary CGF (which was temporarily down (or to which the link was down)) is responded with the </w:t>
      </w:r>
      <w:r w:rsidRPr="001369BC">
        <w:rPr>
          <w:b/>
        </w:rPr>
        <w:t>Cause</w:t>
      </w:r>
      <w:r w:rsidRPr="001369BC">
        <w:t xml:space="preserve"> value "Request Accepted", the CDF release</w:t>
      </w:r>
      <w:r w:rsidR="00DF08EA" w:rsidRPr="001369BC">
        <w:t>s</w:t>
      </w:r>
      <w:r w:rsidRPr="001369BC">
        <w:t xml:space="preserve"> the corresponding CDRs waiting for final decision in the secondary CGF, towards the BD with the Packet Transfer Command "Release Data Record Packet".</w:t>
      </w:r>
    </w:p>
    <w:p w14:paraId="5A57B6BE" w14:textId="77777777" w:rsidR="00B85BE1" w:rsidRPr="001369BC" w:rsidRDefault="00B85BE1">
      <w:r w:rsidRPr="001369BC">
        <w:t xml:space="preserve">If the primary CGF responses this test message with the </w:t>
      </w:r>
      <w:r w:rsidRPr="001369BC">
        <w:rPr>
          <w:b/>
        </w:rPr>
        <w:t>Cause</w:t>
      </w:r>
      <w:r w:rsidRPr="001369BC">
        <w:t xml:space="preserve"> value "Request related to possibly duplicated packets already fulfilled", the CDF cancel</w:t>
      </w:r>
      <w:r w:rsidR="00DF08EA" w:rsidRPr="001369BC">
        <w:t>s</w:t>
      </w:r>
      <w:r w:rsidRPr="001369BC">
        <w:t xml:space="preserve"> the corresponding CDRs waiting for final decision in the secondary CGF, using the Packet Transfer Command "Cancel Data Record Packet".</w:t>
      </w:r>
    </w:p>
    <w:p w14:paraId="720A7CD9" w14:textId="77777777" w:rsidR="00B85BE1" w:rsidRPr="001369BC" w:rsidRDefault="00B85BE1">
      <w:r w:rsidRPr="001369BC">
        <w:t xml:space="preserve">To enable that a CDF failure (destroying its Sequence Number buffers per each CGF link for non-responded requests or possibly duplicated packets) would not cause CDR packets to stay forever in the temporary decision waiting buffers of CGFs, there should also be </w:t>
      </w:r>
      <w:r w:rsidR="00025678" w:rsidRPr="001369BC">
        <w:t>OAM</w:t>
      </w:r>
      <w:r w:rsidR="00A21F35" w:rsidRPr="001369BC">
        <w:t>&amp;P</w:t>
      </w:r>
      <w:r w:rsidRPr="001369BC">
        <w:t xml:space="preserve"> means of emptying those CGF buffers.</w:t>
      </w:r>
    </w:p>
    <w:p w14:paraId="17648B45" w14:textId="77777777" w:rsidR="00B85BE1" w:rsidRPr="001369BC" w:rsidRDefault="00B85BE1">
      <w:r w:rsidRPr="001369BC">
        <w:t>There shall also be a configurable parameter in the CGF for making the final decision, as to whether or not it is able to send the CDRs to the BS for the case where the backup buffering mechanism in the CDF could not be used until the end of the messaging sequence related to a certain CDR packet has been completed. This way the operator can:</w:t>
      </w:r>
    </w:p>
    <w:p w14:paraId="073F820E" w14:textId="77777777" w:rsidR="00B85BE1" w:rsidRPr="001369BC" w:rsidRDefault="00B85BE1">
      <w:pPr>
        <w:pStyle w:val="B1"/>
      </w:pPr>
      <w:r w:rsidRPr="001369BC">
        <w:t>A)</w:t>
      </w:r>
      <w:r w:rsidRPr="001369BC">
        <w:tab/>
        <w:t>Select that the CDFs and CGFs take care of duplicate prevention and the BS is not required to do duplicate checking due to possible duplicates caused by Network Element or CGF redundancy mechanisms.</w:t>
      </w:r>
    </w:p>
    <w:p w14:paraId="2A6CF81A" w14:textId="77777777" w:rsidR="00B85BE1" w:rsidRPr="001369BC" w:rsidRDefault="00B85BE1">
      <w:pPr>
        <w:pStyle w:val="B1"/>
      </w:pPr>
      <w:r w:rsidRPr="001369BC">
        <w:t>B)</w:t>
      </w:r>
      <w:r w:rsidRPr="001369BC">
        <w:tab/>
        <w:t xml:space="preserve">Select that the BS performs the duplicate prevention. To do this in the most effective way, the CGF may include an additional flag linked to possibly duplicated CDRs sent to the BS, indicating that they have not been released by a CDF for BS use (or use special kind of file name if a file protocol is used between CGF and BS). This means that the BS has somewhat more processing work to do, but the BS would anyway get a duplicate free end result. CGF is in this case always </w:t>
      </w:r>
      <w:r w:rsidR="00DF08EA" w:rsidRPr="001369BC">
        <w:t>authoriz</w:t>
      </w:r>
      <w:r w:rsidRPr="001369BC">
        <w:t xml:space="preserve">ed to forward CDRs towards the BS, also when they contain possibly duplicated data. For this case the CGFs may also have a configurable flag that </w:t>
      </w:r>
      <w:r w:rsidRPr="001369BC">
        <w:rPr>
          <w:i/>
        </w:rPr>
        <w:t>Data Record Packet Cancel/Release</w:t>
      </w:r>
      <w:r w:rsidRPr="001369BC">
        <w:t xml:space="preserve"> operations are not needed.</w:t>
      </w:r>
    </w:p>
    <w:p w14:paraId="3176CCF2" w14:textId="77777777" w:rsidR="00B85BE1" w:rsidRPr="001369BC" w:rsidRDefault="00B85BE1"/>
    <w:p w14:paraId="35A12F0A" w14:textId="77777777" w:rsidR="00B85BE1" w:rsidRPr="001369BC" w:rsidRDefault="00DF08EA">
      <w:pPr>
        <w:pStyle w:val="Heading1"/>
      </w:pPr>
      <w:r w:rsidRPr="001369BC">
        <w:br w:type="page"/>
      </w:r>
      <w:bookmarkStart w:id="33" w:name="_Toc393288199"/>
      <w:r w:rsidR="00B85BE1" w:rsidRPr="001369BC">
        <w:lastRenderedPageBreak/>
        <w:t>6</w:t>
      </w:r>
      <w:r w:rsidR="00B85BE1" w:rsidRPr="001369BC">
        <w:tab/>
        <w:t>Data description for the transfer</w:t>
      </w:r>
      <w:bookmarkEnd w:id="33"/>
    </w:p>
    <w:p w14:paraId="03966548" w14:textId="77777777" w:rsidR="00B85BE1" w:rsidRPr="001369BC" w:rsidRDefault="00B85BE1">
      <w:pPr>
        <w:pStyle w:val="Heading2"/>
      </w:pPr>
      <w:bookmarkStart w:id="34" w:name="historyclause"/>
      <w:bookmarkStart w:id="35" w:name="_Toc393288200"/>
      <w:r w:rsidRPr="001369BC">
        <w:t>6.1</w:t>
      </w:r>
      <w:r w:rsidRPr="001369BC">
        <w:tab/>
        <w:t>The GTP' charging protocol</w:t>
      </w:r>
      <w:bookmarkEnd w:id="35"/>
    </w:p>
    <w:p w14:paraId="3BB83C0B" w14:textId="77777777" w:rsidR="00693D15" w:rsidRPr="001369BC" w:rsidRDefault="00693D15" w:rsidP="00693D15">
      <w:pPr>
        <w:pStyle w:val="Heading3"/>
      </w:pPr>
      <w:bookmarkStart w:id="36" w:name="_Toc393288201"/>
      <w:r w:rsidRPr="001369BC">
        <w:t>6.1.0</w:t>
      </w:r>
      <w:r w:rsidRPr="001369BC">
        <w:tab/>
        <w:t>General</w:t>
      </w:r>
      <w:bookmarkEnd w:id="36"/>
    </w:p>
    <w:p w14:paraId="25E45760" w14:textId="77777777" w:rsidR="00B85BE1" w:rsidRPr="001369BC" w:rsidRDefault="00B85BE1" w:rsidP="00693D15">
      <w:r w:rsidRPr="001369BC">
        <w:t xml:space="preserve">This clause describes the features of GTP'. The message types described in clause 6.2.2 ("Reused GTP message types") are also described in the related clauses of TS 29.060 [200]. </w:t>
      </w:r>
    </w:p>
    <w:p w14:paraId="43F8CE7F" w14:textId="77777777" w:rsidR="00B85BE1" w:rsidRPr="001369BC" w:rsidRDefault="00B85BE1" w:rsidP="004F18B8">
      <w:pPr>
        <w:pStyle w:val="Heading3"/>
      </w:pPr>
      <w:bookmarkStart w:id="37" w:name="_Toc393288202"/>
      <w:r w:rsidRPr="001369BC">
        <w:t>6.1.1</w:t>
      </w:r>
      <w:r w:rsidRPr="001369BC">
        <w:tab/>
        <w:t xml:space="preserve">Usage of GTP </w:t>
      </w:r>
      <w:r w:rsidR="004F18B8" w:rsidRPr="001369BC">
        <w:t>h</w:t>
      </w:r>
      <w:r w:rsidRPr="001369BC">
        <w:t>eader in charging</w:t>
      </w:r>
      <w:bookmarkEnd w:id="37"/>
    </w:p>
    <w:p w14:paraId="3B16C90F" w14:textId="77777777" w:rsidR="00B85BE1" w:rsidRPr="001369BC" w:rsidRDefault="00B85BE1" w:rsidP="004D778C">
      <w:r w:rsidRPr="001369BC">
        <w:t xml:space="preserve">In GTP' messaging only the signalling plane of GTP is partly reused. The GTP' header is shown in </w:t>
      </w:r>
      <w:r w:rsidR="004D778C" w:rsidRPr="001369BC">
        <w:t>f</w:t>
      </w:r>
      <w:r w:rsidRPr="001369BC">
        <w:t>igure 6.1</w:t>
      </w:r>
      <w:r w:rsidR="00693D15" w:rsidRPr="001369BC">
        <w:t>.1.1</w:t>
      </w:r>
      <w:r w:rsidRPr="001369BC">
        <w:t>.</w:t>
      </w:r>
    </w:p>
    <w:p w14:paraId="742C2601" w14:textId="77777777" w:rsidR="00B85BE1" w:rsidRPr="001369BC" w:rsidRDefault="00B85BE1">
      <w:r w:rsidRPr="001369BC">
        <w:t xml:space="preserve">Bit 5 of octet 1 of the GTP header is the Protocol Type </w:t>
      </w:r>
      <w:r w:rsidRPr="001369BC">
        <w:rPr>
          <w:i/>
        </w:rPr>
        <w:t>(PT)</w:t>
      </w:r>
      <w:r w:rsidRPr="001369BC">
        <w:rPr>
          <w:b/>
        </w:rPr>
        <w:t xml:space="preserve"> </w:t>
      </w:r>
      <w:r w:rsidRPr="001369BC">
        <w:t>flag:  it is '0' if the message is GTP'.</w:t>
      </w:r>
    </w:p>
    <w:p w14:paraId="5CBAE13C" w14:textId="77777777" w:rsidR="00B85BE1" w:rsidRPr="001369BC" w:rsidRDefault="00B85BE1">
      <w:r w:rsidRPr="001369BC">
        <w:t xml:space="preserve">The </w:t>
      </w:r>
      <w:r w:rsidRPr="001369BC">
        <w:rPr>
          <w:i/>
        </w:rPr>
        <w:t>Version</w:t>
      </w:r>
      <w:r w:rsidRPr="001369BC">
        <w:t xml:space="preserve"> bits indicate the GTP' protocol version when the Protocol Type flag is '0'.</w:t>
      </w:r>
    </w:p>
    <w:p w14:paraId="085F91CB" w14:textId="77777777" w:rsidR="00B85BE1" w:rsidRPr="001369BC" w:rsidRDefault="00B85BE1">
      <w:r w:rsidRPr="001369BC">
        <w:t>Bit 1 of octet 1 is not used in GTP' (except in v0), and it is marked '0' in the GTP' header. It is in use in GTP' v0 and distinguishes the used header-length. In the case of GTP' v0, this bit being marked one (1) indicates the usage of the 6 octets header. If the bit is set to '0' (usually the case) the 20-octet header is used. For all other versions of GTP', this bit is not used and is set to '0'. However, this does not suggest the use of the 20-octet header, rather a shorter 6-octet header.</w:t>
      </w:r>
    </w:p>
    <w:p w14:paraId="5568C7CD" w14:textId="77777777" w:rsidR="00B85BE1" w:rsidRPr="001369BC" w:rsidRDefault="00B85BE1">
      <w:r w:rsidRPr="001369BC">
        <w:t xml:space="preserve">The </w:t>
      </w:r>
      <w:r w:rsidRPr="001369BC">
        <w:rPr>
          <w:i/>
        </w:rPr>
        <w:t xml:space="preserve">Length </w:t>
      </w:r>
      <w:r w:rsidRPr="001369BC">
        <w:t xml:space="preserve">indicates the length of payload (number of octets after the GTP' header). The </w:t>
      </w:r>
      <w:r w:rsidRPr="001369BC">
        <w:rPr>
          <w:i/>
        </w:rPr>
        <w:t>Sequence Number</w:t>
      </w:r>
      <w:r w:rsidRPr="001369BC">
        <w:t xml:space="preserve"> of the packet is part of the GTP' header.</w:t>
      </w:r>
    </w:p>
    <w:bookmarkStart w:id="38" w:name="_MON_1056979800"/>
    <w:bookmarkStart w:id="39" w:name="_MON_1056980167"/>
    <w:bookmarkStart w:id="40" w:name="_MON_1063806579"/>
    <w:bookmarkEnd w:id="38"/>
    <w:bookmarkEnd w:id="39"/>
    <w:bookmarkEnd w:id="40"/>
    <w:p w14:paraId="2FC5E003" w14:textId="77777777" w:rsidR="00B85BE1" w:rsidRPr="001369BC" w:rsidRDefault="00B85BE1">
      <w:pPr>
        <w:pStyle w:val="TH"/>
      </w:pPr>
      <w:r w:rsidRPr="001369BC">
        <w:object w:dxaOrig="5505" w:dyaOrig="1950" w14:anchorId="49415C0F">
          <v:shape id="_x0000_i1032" type="#_x0000_t75" style="width:275.4pt;height:97.5pt" o:ole="" fillcolor="window">
            <v:imagedata r:id="rId20" o:title=""/>
          </v:shape>
          <o:OLEObject Type="Embed" ProgID="Word.Picture.8" ShapeID="_x0000_i1032" DrawAspect="Content" ObjectID="_1784550330" r:id="rId21"/>
        </w:object>
      </w:r>
    </w:p>
    <w:p w14:paraId="552F9314" w14:textId="77777777" w:rsidR="00B85BE1" w:rsidRPr="001369BC" w:rsidRDefault="00B85BE1">
      <w:pPr>
        <w:pStyle w:val="TF"/>
      </w:pPr>
      <w:r w:rsidRPr="001369BC">
        <w:t>Figure 6.1</w:t>
      </w:r>
      <w:r w:rsidR="00693D15" w:rsidRPr="001369BC">
        <w:t>.1.1</w:t>
      </w:r>
      <w:r w:rsidRPr="001369BC">
        <w:t>: GTP' header</w:t>
      </w:r>
    </w:p>
    <w:p w14:paraId="1D2A44C1" w14:textId="77777777" w:rsidR="00B85BE1" w:rsidRPr="001369BC" w:rsidRDefault="00B85BE1" w:rsidP="004F18B8">
      <w:pPr>
        <w:pStyle w:val="Heading3"/>
      </w:pPr>
      <w:bookmarkStart w:id="41" w:name="_Toc393288203"/>
      <w:r w:rsidRPr="001369BC">
        <w:t>6.1.2</w:t>
      </w:r>
      <w:r w:rsidRPr="001369BC">
        <w:tab/>
        <w:t>Information Elements (IEs)</w:t>
      </w:r>
      <w:bookmarkEnd w:id="41"/>
    </w:p>
    <w:p w14:paraId="799C5576" w14:textId="77777777" w:rsidR="00B85BE1" w:rsidRPr="001369BC" w:rsidRDefault="00B85BE1">
      <w:r w:rsidRPr="001369BC">
        <w:t xml:space="preserve">The messages may contain several Information Elements (IEs). The TLV (Type, Length, Value) or TV (Type, Value) encoding formats shall be used for the GTP' IEs. The GTP' messages shall have the IEs sorted with the </w:t>
      </w:r>
      <w:r w:rsidRPr="001369BC">
        <w:rPr>
          <w:i/>
        </w:rPr>
        <w:t>Type</w:t>
      </w:r>
      <w:r w:rsidRPr="001369BC">
        <w:t xml:space="preserve"> fields in ascending order. The</w:t>
      </w:r>
      <w:r w:rsidRPr="001369BC">
        <w:rPr>
          <w:i/>
        </w:rPr>
        <w:t xml:space="preserve"> Length </w:t>
      </w:r>
      <w:r w:rsidRPr="001369BC">
        <w:t xml:space="preserve">field shall contain the IE length excluding the Type and Length fields. </w:t>
      </w:r>
    </w:p>
    <w:p w14:paraId="7D87764A" w14:textId="77777777" w:rsidR="00B85BE1" w:rsidRPr="001369BC" w:rsidRDefault="00B85BE1" w:rsidP="004F18B8">
      <w:r w:rsidRPr="001369BC">
        <w:t xml:space="preserve">Within the </w:t>
      </w:r>
      <w:r w:rsidRPr="001369BC">
        <w:rPr>
          <w:i/>
        </w:rPr>
        <w:t>Type</w:t>
      </w:r>
      <w:r w:rsidRPr="001369BC">
        <w:t xml:space="preserve"> field the most significant bit </w:t>
      </w:r>
      <w:r w:rsidR="00981CCF" w:rsidRPr="001369BC">
        <w:t>is</w:t>
      </w:r>
      <w:r w:rsidRPr="001369BC">
        <w:t xml:space="preserve"> set to 0 when the TV format is used and set to 1 when the TLV format is used. This is illustrated in </w:t>
      </w:r>
      <w:r w:rsidR="004F18B8" w:rsidRPr="001369BC">
        <w:t>f</w:t>
      </w:r>
      <w:r w:rsidRPr="001369BC">
        <w:t>igures 6.</w:t>
      </w:r>
      <w:r w:rsidR="00693D15" w:rsidRPr="001369BC">
        <w:t>1.</w:t>
      </w:r>
      <w:r w:rsidRPr="001369BC">
        <w:t>2</w:t>
      </w:r>
      <w:r w:rsidR="00693D15" w:rsidRPr="001369BC">
        <w:t>.1</w:t>
      </w:r>
      <w:r w:rsidRPr="001369BC">
        <w:t xml:space="preserve"> and </w:t>
      </w:r>
      <w:r w:rsidR="004F18B8" w:rsidRPr="001369BC">
        <w:t>(</w:t>
      </w:r>
      <w:r w:rsidRPr="001369BC">
        <w:t>b</w:t>
      </w:r>
      <w:r w:rsidR="004F18B8" w:rsidRPr="001369BC">
        <w:t>)</w:t>
      </w:r>
      <w:r w:rsidRPr="001369BC">
        <w:t>, respectively.</w:t>
      </w:r>
    </w:p>
    <w:p w14:paraId="50D200C6" w14:textId="04A1EE98" w:rsidR="00B85BE1" w:rsidRPr="001369BC" w:rsidRDefault="008329B4">
      <w:pPr>
        <w:pStyle w:val="TH"/>
      </w:pPr>
      <w:r w:rsidRPr="001369BC">
        <w:rPr>
          <w:noProof/>
        </w:rPr>
        <w:drawing>
          <wp:inline distT="0" distB="0" distL="0" distR="0" wp14:anchorId="6B757AF2" wp14:editId="6C5499EC">
            <wp:extent cx="3939540" cy="153924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9540" cy="1539240"/>
                    </a:xfrm>
                    <a:prstGeom prst="rect">
                      <a:avLst/>
                    </a:prstGeom>
                    <a:noFill/>
                    <a:ln>
                      <a:noFill/>
                    </a:ln>
                  </pic:spPr>
                </pic:pic>
              </a:graphicData>
            </a:graphic>
          </wp:inline>
        </w:drawing>
      </w:r>
    </w:p>
    <w:p w14:paraId="23748A91" w14:textId="77777777" w:rsidR="00B85BE1" w:rsidRPr="001369BC" w:rsidRDefault="00B85BE1">
      <w:pPr>
        <w:pStyle w:val="TF"/>
      </w:pPr>
      <w:r w:rsidRPr="001369BC">
        <w:t>Figure 6.</w:t>
      </w:r>
      <w:r w:rsidR="00693D15" w:rsidRPr="001369BC">
        <w:t>1.</w:t>
      </w:r>
      <w:r w:rsidRPr="001369BC">
        <w:t>2</w:t>
      </w:r>
      <w:r w:rsidR="00693D15" w:rsidRPr="001369BC">
        <w:t>.1</w:t>
      </w:r>
      <w:r w:rsidRPr="001369BC">
        <w:t>: Type field for (a) TV and (b) TLV format</w:t>
      </w:r>
    </w:p>
    <w:p w14:paraId="48F49FF6" w14:textId="77777777" w:rsidR="00B85BE1" w:rsidRPr="001369BC" w:rsidRDefault="00B85BE1" w:rsidP="004F18B8">
      <w:pPr>
        <w:pStyle w:val="Heading2"/>
      </w:pPr>
      <w:bookmarkStart w:id="42" w:name="_Toc393288204"/>
      <w:r w:rsidRPr="001369BC">
        <w:lastRenderedPageBreak/>
        <w:t>6.2</w:t>
      </w:r>
      <w:r w:rsidRPr="001369BC">
        <w:tab/>
        <w:t xml:space="preserve">GTP' </w:t>
      </w:r>
      <w:r w:rsidR="004F18B8" w:rsidRPr="001369BC">
        <w:t>m</w:t>
      </w:r>
      <w:r w:rsidRPr="001369BC">
        <w:t xml:space="preserve">essage </w:t>
      </w:r>
      <w:r w:rsidR="004F18B8" w:rsidRPr="001369BC">
        <w:t>t</w:t>
      </w:r>
      <w:r w:rsidRPr="001369BC">
        <w:t>ypes</w:t>
      </w:r>
      <w:bookmarkEnd w:id="42"/>
    </w:p>
    <w:p w14:paraId="6BA97E8D" w14:textId="77777777" w:rsidR="00B85BE1" w:rsidRPr="001369BC" w:rsidRDefault="00B85BE1">
      <w:pPr>
        <w:pStyle w:val="Heading3"/>
      </w:pPr>
      <w:bookmarkStart w:id="43" w:name="_Toc393288205"/>
      <w:r w:rsidRPr="001369BC">
        <w:t>6.2.1</w:t>
      </w:r>
      <w:r w:rsidRPr="001369BC">
        <w:tab/>
        <w:t>List of all GTP' message types</w:t>
      </w:r>
      <w:bookmarkEnd w:id="43"/>
    </w:p>
    <w:p w14:paraId="6068CD6C" w14:textId="77777777" w:rsidR="00B85BE1" w:rsidRPr="001369BC" w:rsidRDefault="00B85BE1" w:rsidP="004F18B8">
      <w:pPr>
        <w:rPr>
          <w:b/>
        </w:rPr>
      </w:pPr>
      <w:r w:rsidRPr="001369BC">
        <w:t xml:space="preserve">GTP' defines a set of messages between two associated nodes. The GTP' messages defined are shown in </w:t>
      </w:r>
      <w:r w:rsidR="004F18B8" w:rsidRPr="001369BC">
        <w:t>t</w:t>
      </w:r>
      <w:r w:rsidRPr="001369BC">
        <w:t>able 6.</w:t>
      </w:r>
      <w:r w:rsidR="004F18B8" w:rsidRPr="001369BC">
        <w:t>2.1.</w:t>
      </w:r>
      <w:r w:rsidRPr="001369BC">
        <w:t xml:space="preserve">1. </w:t>
      </w:r>
      <w:r w:rsidRPr="001369BC">
        <w:br/>
        <w:t xml:space="preserve">The messages introduced by GTP' are in </w:t>
      </w:r>
      <w:r w:rsidRPr="001369BC">
        <w:rPr>
          <w:b/>
        </w:rPr>
        <w:t xml:space="preserve">boldface </w:t>
      </w:r>
      <w:r w:rsidRPr="001369BC">
        <w:t>letters</w:t>
      </w:r>
      <w:r w:rsidRPr="001369BC">
        <w:rPr>
          <w:b/>
        </w:rPr>
        <w:t xml:space="preserve">. </w:t>
      </w:r>
      <w:r w:rsidRPr="001369BC">
        <w:t>The other messages are inherited from the GTP protocol.</w:t>
      </w:r>
    </w:p>
    <w:p w14:paraId="2F9D9F26" w14:textId="77777777" w:rsidR="00B85BE1" w:rsidRPr="001369BC" w:rsidRDefault="00B85BE1">
      <w:r w:rsidRPr="001369BC">
        <w:t xml:space="preserve">The GTP' introduced signalling message types </w:t>
      </w:r>
      <w:r w:rsidRPr="001369BC">
        <w:br/>
        <w:t xml:space="preserve">- Node Alive Request, </w:t>
      </w:r>
      <w:r w:rsidRPr="001369BC">
        <w:br/>
        <w:t xml:space="preserve">- Node Alive Response, </w:t>
      </w:r>
      <w:r w:rsidRPr="001369BC">
        <w:br/>
        <w:t xml:space="preserve">- Redirection Request and </w:t>
      </w:r>
      <w:r w:rsidRPr="001369BC">
        <w:br/>
        <w:t>- Redirection Response</w:t>
      </w:r>
      <w:r w:rsidRPr="001369BC">
        <w:rPr>
          <w:i/>
        </w:rPr>
        <w:br/>
      </w:r>
      <w:r w:rsidRPr="001369BC">
        <w:br/>
        <w:t xml:space="preserve">belong to the "Path Management messages", while </w:t>
      </w:r>
      <w:r w:rsidRPr="001369BC">
        <w:br/>
        <w:t xml:space="preserve">- </w:t>
      </w:r>
      <w:r w:rsidRPr="001369BC">
        <w:rPr>
          <w:i/>
        </w:rPr>
        <w:t>Data Record Transfer Request</w:t>
      </w:r>
      <w:r w:rsidRPr="001369BC">
        <w:t xml:space="preserve"> and </w:t>
      </w:r>
      <w:r w:rsidRPr="001369BC">
        <w:br/>
        <w:t xml:space="preserve">- </w:t>
      </w:r>
      <w:r w:rsidRPr="001369BC">
        <w:rPr>
          <w:i/>
        </w:rPr>
        <w:t>Data Record Transfer Response</w:t>
      </w:r>
      <w:r w:rsidRPr="001369BC">
        <w:t xml:space="preserve"> </w:t>
      </w:r>
      <w:r w:rsidRPr="001369BC">
        <w:br/>
      </w:r>
      <w:r w:rsidRPr="001369BC">
        <w:br/>
        <w:t>are from the message type group "Record Transmission messages".</w:t>
      </w:r>
    </w:p>
    <w:p w14:paraId="4CEF3265" w14:textId="77777777" w:rsidR="00B85BE1" w:rsidRPr="001369BC" w:rsidRDefault="00B85BE1">
      <w:r w:rsidRPr="001369BC">
        <w:t>The reserved fields in the signalling messages shall be filled with ones, and are intended for future use.</w:t>
      </w:r>
    </w:p>
    <w:p w14:paraId="0F6D325F" w14:textId="77777777" w:rsidR="00B85BE1" w:rsidRPr="001369BC" w:rsidRDefault="00B85BE1">
      <w:r w:rsidRPr="001369BC">
        <w:t xml:space="preserve">GTP' reuses the GTP </w:t>
      </w:r>
      <w:r w:rsidRPr="001369BC">
        <w:rPr>
          <w:b/>
        </w:rPr>
        <w:t>Cause</w:t>
      </w:r>
      <w:r w:rsidRPr="001369BC">
        <w:t xml:space="preserve"> values. The message type numbers required for the newly introduced GTP' messages have been derived from the unallocated message type number space specified in the GTP message table defined in </w:t>
      </w:r>
      <w:r w:rsidR="00025678" w:rsidRPr="001369BC">
        <w:br/>
      </w:r>
      <w:r w:rsidRPr="001369BC">
        <w:t>TS 29.060 [200].</w:t>
      </w:r>
    </w:p>
    <w:p w14:paraId="6B322CA4" w14:textId="77777777" w:rsidR="00B85BE1" w:rsidRPr="001369BC" w:rsidRDefault="00B85BE1">
      <w:r w:rsidRPr="001369BC">
        <w:t xml:space="preserve">The number ranges allocated for GTP' are as follows: </w:t>
      </w:r>
    </w:p>
    <w:p w14:paraId="7EE79060" w14:textId="77777777" w:rsidR="00B85BE1" w:rsidRPr="001369BC" w:rsidRDefault="00B85BE1">
      <w:r w:rsidRPr="001369BC">
        <w:t>For Information Elements: 117-127 (TV type fields) and 239-254 (for TLV type fields).</w:t>
      </w:r>
    </w:p>
    <w:p w14:paraId="149ABC5F" w14:textId="77777777" w:rsidR="00B85BE1" w:rsidRPr="001369BC" w:rsidRDefault="00B85BE1">
      <w:pPr>
        <w:pStyle w:val="B1"/>
        <w:spacing w:after="0"/>
      </w:pPr>
      <w:r w:rsidRPr="001369BC">
        <w:t>TLV Information Element types introduced in the present document:</w:t>
      </w:r>
    </w:p>
    <w:p w14:paraId="0F3947FB" w14:textId="77777777" w:rsidR="00B85BE1" w:rsidRPr="001369BC" w:rsidRDefault="00B85BE1">
      <w:pPr>
        <w:pStyle w:val="B2"/>
        <w:spacing w:after="0"/>
      </w:pPr>
      <w:r w:rsidRPr="001369BC">
        <w:t>254</w:t>
      </w:r>
      <w:r w:rsidRPr="001369BC">
        <w:tab/>
      </w:r>
      <w:r w:rsidRPr="001369BC">
        <w:rPr>
          <w:i/>
        </w:rPr>
        <w:t>Address of Recommended Node</w:t>
      </w:r>
    </w:p>
    <w:p w14:paraId="238B15E4" w14:textId="77777777" w:rsidR="00B85BE1" w:rsidRPr="001369BC" w:rsidRDefault="00B85BE1">
      <w:pPr>
        <w:pStyle w:val="B2"/>
        <w:spacing w:after="0"/>
      </w:pPr>
      <w:r w:rsidRPr="001369BC">
        <w:t>253</w:t>
      </w:r>
      <w:r w:rsidRPr="001369BC">
        <w:tab/>
      </w:r>
      <w:r w:rsidRPr="001369BC">
        <w:rPr>
          <w:i/>
        </w:rPr>
        <w:t>Requests Responded</w:t>
      </w:r>
    </w:p>
    <w:p w14:paraId="29D39E07" w14:textId="77777777" w:rsidR="00B85BE1" w:rsidRPr="001369BC" w:rsidRDefault="00B85BE1">
      <w:pPr>
        <w:pStyle w:val="B2"/>
        <w:spacing w:after="0"/>
      </w:pPr>
      <w:r w:rsidRPr="001369BC">
        <w:t>252</w:t>
      </w:r>
      <w:r w:rsidRPr="001369BC">
        <w:tab/>
      </w:r>
      <w:r w:rsidRPr="001369BC">
        <w:rPr>
          <w:i/>
        </w:rPr>
        <w:t>Data Record Packet</w:t>
      </w:r>
    </w:p>
    <w:p w14:paraId="36622FFC" w14:textId="77777777" w:rsidR="00B85BE1" w:rsidRPr="001369BC" w:rsidRDefault="00B85BE1">
      <w:pPr>
        <w:pStyle w:val="B2"/>
        <w:spacing w:after="0"/>
      </w:pPr>
      <w:r w:rsidRPr="001369BC">
        <w:t>251</w:t>
      </w:r>
      <w:r w:rsidRPr="001369BC">
        <w:tab/>
      </w:r>
      <w:r w:rsidRPr="001369BC">
        <w:rPr>
          <w:i/>
        </w:rPr>
        <w:t>Charging Gateway Address</w:t>
      </w:r>
      <w:r w:rsidRPr="001369BC">
        <w:t xml:space="preserve"> (this IE is also used in TS 29.060 [200])</w:t>
      </w:r>
    </w:p>
    <w:p w14:paraId="6FD7AE49" w14:textId="77777777" w:rsidR="00B85BE1" w:rsidRPr="001369BC" w:rsidRDefault="00B85BE1">
      <w:pPr>
        <w:pStyle w:val="B2"/>
        <w:spacing w:after="0"/>
      </w:pPr>
      <w:r w:rsidRPr="001369BC">
        <w:t>250</w:t>
      </w:r>
      <w:r w:rsidRPr="001369BC">
        <w:tab/>
      </w:r>
      <w:r w:rsidRPr="001369BC">
        <w:rPr>
          <w:i/>
        </w:rPr>
        <w:t>Sequence Numbers of Cancelled Packets</w:t>
      </w:r>
    </w:p>
    <w:p w14:paraId="40461B42" w14:textId="77777777" w:rsidR="00B85BE1" w:rsidRPr="001369BC" w:rsidRDefault="00B85BE1">
      <w:pPr>
        <w:pStyle w:val="B2"/>
      </w:pPr>
      <w:r w:rsidRPr="001369BC">
        <w:t>249</w:t>
      </w:r>
      <w:r w:rsidRPr="001369BC">
        <w:tab/>
      </w:r>
      <w:r w:rsidRPr="001369BC">
        <w:rPr>
          <w:i/>
        </w:rPr>
        <w:t>Sequence Numbers of Released Packets</w:t>
      </w:r>
    </w:p>
    <w:p w14:paraId="5C908CD0" w14:textId="77777777" w:rsidR="00B85BE1" w:rsidRPr="001369BC" w:rsidRDefault="00B85BE1">
      <w:pPr>
        <w:pStyle w:val="B1"/>
        <w:spacing w:after="0"/>
      </w:pPr>
      <w:r w:rsidRPr="001369BC">
        <w:t>TV Information Element types introduced in the present document:</w:t>
      </w:r>
    </w:p>
    <w:p w14:paraId="3076FF99" w14:textId="77777777" w:rsidR="00B85BE1" w:rsidRPr="001369BC" w:rsidRDefault="00B85BE1">
      <w:pPr>
        <w:pStyle w:val="B2"/>
        <w:spacing w:after="0"/>
      </w:pPr>
      <w:r w:rsidRPr="001369BC">
        <w:t>127</w:t>
      </w:r>
      <w:r w:rsidRPr="001369BC">
        <w:tab/>
      </w:r>
      <w:r w:rsidRPr="001369BC">
        <w:rPr>
          <w:i/>
        </w:rPr>
        <w:t>Charging ID</w:t>
      </w:r>
    </w:p>
    <w:p w14:paraId="603869F8" w14:textId="77777777" w:rsidR="00B85BE1" w:rsidRPr="001369BC" w:rsidRDefault="00B85BE1">
      <w:pPr>
        <w:pStyle w:val="B2"/>
      </w:pPr>
      <w:r w:rsidRPr="001369BC">
        <w:t>126</w:t>
      </w:r>
      <w:r w:rsidRPr="001369BC">
        <w:tab/>
      </w:r>
      <w:r w:rsidRPr="001369BC">
        <w:rPr>
          <w:i/>
        </w:rPr>
        <w:t>Packet Transfer Command</w:t>
      </w:r>
    </w:p>
    <w:p w14:paraId="6F4643AE" w14:textId="77777777" w:rsidR="00B85BE1" w:rsidRPr="001369BC" w:rsidRDefault="00B85BE1">
      <w:r w:rsidRPr="001369BC">
        <w:t xml:space="preserve">For </w:t>
      </w:r>
      <w:r w:rsidRPr="001369BC">
        <w:rPr>
          <w:b/>
        </w:rPr>
        <w:t>Cause</w:t>
      </w:r>
      <w:r w:rsidRPr="001369BC">
        <w:t xml:space="preserve"> Codes: </w:t>
      </w:r>
      <w:r w:rsidRPr="001369BC">
        <w:rPr>
          <w:b/>
        </w:rPr>
        <w:t>Cause</w:t>
      </w:r>
      <w:r w:rsidRPr="001369BC">
        <w:t xml:space="preserve"> values used in requests: 49 to 63, </w:t>
      </w:r>
      <w:r w:rsidRPr="001369BC">
        <w:rPr>
          <w:b/>
        </w:rPr>
        <w:t>Cause</w:t>
      </w:r>
      <w:r w:rsidRPr="001369BC">
        <w:t xml:space="preserve"> values used in responses indicating acceptance: 177 to 191, </w:t>
      </w:r>
      <w:r w:rsidRPr="001369BC">
        <w:rPr>
          <w:b/>
        </w:rPr>
        <w:t>Cause</w:t>
      </w:r>
      <w:r w:rsidRPr="001369BC">
        <w:t xml:space="preserve"> values used in responses indicating rejection: 241 to 255.</w:t>
      </w:r>
    </w:p>
    <w:p w14:paraId="759F5C53" w14:textId="77777777" w:rsidR="00B85BE1" w:rsidRPr="001369BC" w:rsidRDefault="00B85BE1">
      <w:pPr>
        <w:keepNext/>
        <w:keepLines/>
      </w:pPr>
      <w:r w:rsidRPr="001369BC">
        <w:t xml:space="preserve">Charging related </w:t>
      </w:r>
      <w:r w:rsidRPr="001369BC">
        <w:rPr>
          <w:b/>
        </w:rPr>
        <w:t>Cause</w:t>
      </w:r>
      <w:r w:rsidRPr="001369BC">
        <w:t xml:space="preserve"> values introduced for the present document:</w:t>
      </w:r>
    </w:p>
    <w:p w14:paraId="7DA5CE90" w14:textId="77777777" w:rsidR="00B85BE1" w:rsidRPr="001369BC" w:rsidRDefault="00B85BE1">
      <w:pPr>
        <w:pStyle w:val="B1"/>
        <w:keepNext/>
        <w:keepLines/>
        <w:spacing w:after="0"/>
      </w:pPr>
      <w:r w:rsidRPr="001369BC">
        <w:t>In requests:</w:t>
      </w:r>
    </w:p>
    <w:p w14:paraId="5CF2789A" w14:textId="77777777" w:rsidR="00B85BE1" w:rsidRPr="001369BC" w:rsidRDefault="00B85BE1">
      <w:pPr>
        <w:pStyle w:val="B2"/>
        <w:keepNext/>
        <w:keepLines/>
        <w:spacing w:after="0"/>
      </w:pPr>
      <w:r w:rsidRPr="001369BC">
        <w:t xml:space="preserve">63 </w:t>
      </w:r>
      <w:r w:rsidRPr="001369BC">
        <w:tab/>
      </w:r>
      <w:r w:rsidRPr="001369BC">
        <w:rPr>
          <w:i/>
        </w:rPr>
        <w:t>This node is about to go down</w:t>
      </w:r>
    </w:p>
    <w:p w14:paraId="5D098363" w14:textId="77777777" w:rsidR="00B85BE1" w:rsidRPr="001369BC" w:rsidRDefault="00B85BE1">
      <w:pPr>
        <w:pStyle w:val="B2"/>
        <w:keepNext/>
        <w:keepLines/>
        <w:spacing w:after="0"/>
      </w:pPr>
      <w:r w:rsidRPr="001369BC">
        <w:t xml:space="preserve">62 </w:t>
      </w:r>
      <w:r w:rsidRPr="001369BC">
        <w:tab/>
      </w:r>
      <w:r w:rsidRPr="001369BC">
        <w:rPr>
          <w:i/>
        </w:rPr>
        <w:t>Another node is about to go down</w:t>
      </w:r>
    </w:p>
    <w:p w14:paraId="510245D4" w14:textId="77777777" w:rsidR="00B85BE1" w:rsidRPr="001369BC" w:rsidRDefault="00B85BE1">
      <w:pPr>
        <w:pStyle w:val="B2"/>
        <w:keepNext/>
        <w:keepLines/>
        <w:spacing w:after="0"/>
      </w:pPr>
      <w:r w:rsidRPr="001369BC">
        <w:t xml:space="preserve">61 </w:t>
      </w:r>
      <w:r w:rsidRPr="001369BC">
        <w:tab/>
      </w:r>
      <w:r w:rsidRPr="001369BC">
        <w:rPr>
          <w:i/>
        </w:rPr>
        <w:t>The receive buffers are becoming full</w:t>
      </w:r>
    </w:p>
    <w:p w14:paraId="5F3DC030" w14:textId="77777777" w:rsidR="00B85BE1" w:rsidRPr="001369BC" w:rsidRDefault="00B85BE1">
      <w:pPr>
        <w:pStyle w:val="B2"/>
        <w:keepNext/>
        <w:keepLines/>
        <w:spacing w:after="0"/>
      </w:pPr>
      <w:r w:rsidRPr="001369BC">
        <w:t xml:space="preserve">60 </w:t>
      </w:r>
      <w:r w:rsidRPr="001369BC">
        <w:tab/>
      </w:r>
      <w:r w:rsidRPr="001369BC">
        <w:rPr>
          <w:i/>
        </w:rPr>
        <w:t>The transmit buffers are becoming full</w:t>
      </w:r>
    </w:p>
    <w:p w14:paraId="5F02DA09" w14:textId="77777777" w:rsidR="00B85BE1" w:rsidRPr="001369BC" w:rsidRDefault="00B85BE1">
      <w:pPr>
        <w:pStyle w:val="B2"/>
        <w:keepNext/>
        <w:keepLines/>
      </w:pPr>
      <w:r w:rsidRPr="001369BC">
        <w:t xml:space="preserve">59 </w:t>
      </w:r>
      <w:r w:rsidRPr="001369BC">
        <w:tab/>
      </w:r>
      <w:r w:rsidRPr="001369BC">
        <w:rPr>
          <w:i/>
        </w:rPr>
        <w:t>System failure</w:t>
      </w:r>
    </w:p>
    <w:p w14:paraId="0B737AFE" w14:textId="77777777" w:rsidR="00B85BE1" w:rsidRPr="001369BC" w:rsidRDefault="00B85BE1">
      <w:pPr>
        <w:pStyle w:val="B1"/>
        <w:spacing w:after="0"/>
      </w:pPr>
      <w:r w:rsidRPr="001369BC">
        <w:t>In responses indicating acceptance:</w:t>
      </w:r>
    </w:p>
    <w:p w14:paraId="68420F14" w14:textId="77777777" w:rsidR="00B85BE1" w:rsidRPr="001369BC" w:rsidRDefault="00B85BE1">
      <w:pPr>
        <w:pStyle w:val="B2"/>
      </w:pPr>
      <w:r w:rsidRPr="001369BC">
        <w:t>177</w:t>
      </w:r>
      <w:r w:rsidRPr="001369BC">
        <w:tab/>
      </w:r>
      <w:r w:rsidRPr="001369BC">
        <w:rPr>
          <w:i/>
        </w:rPr>
        <w:t>CDR decoding error</w:t>
      </w:r>
    </w:p>
    <w:p w14:paraId="494963EE" w14:textId="77777777" w:rsidR="00B85BE1" w:rsidRPr="001369BC" w:rsidRDefault="00B85BE1">
      <w:pPr>
        <w:pStyle w:val="B1"/>
        <w:spacing w:after="0"/>
      </w:pPr>
      <w:r w:rsidRPr="001369BC">
        <w:t>In responses indicating rejection:</w:t>
      </w:r>
    </w:p>
    <w:p w14:paraId="1F8B905B" w14:textId="77777777" w:rsidR="00B85BE1" w:rsidRPr="001369BC" w:rsidRDefault="00B85BE1">
      <w:pPr>
        <w:pStyle w:val="B2"/>
        <w:spacing w:after="0"/>
      </w:pPr>
      <w:r w:rsidRPr="001369BC">
        <w:t xml:space="preserve">255 </w:t>
      </w:r>
      <w:r w:rsidRPr="001369BC">
        <w:tab/>
      </w:r>
      <w:r w:rsidRPr="001369BC">
        <w:rPr>
          <w:i/>
        </w:rPr>
        <w:t>Request not fulfilled</w:t>
      </w:r>
    </w:p>
    <w:p w14:paraId="482DC64E" w14:textId="77777777" w:rsidR="00B85BE1" w:rsidRPr="001369BC" w:rsidRDefault="00B85BE1">
      <w:pPr>
        <w:pStyle w:val="B2"/>
        <w:spacing w:after="0"/>
      </w:pPr>
      <w:r w:rsidRPr="001369BC">
        <w:t xml:space="preserve">254 </w:t>
      </w:r>
      <w:r w:rsidRPr="001369BC">
        <w:tab/>
      </w:r>
      <w:r w:rsidRPr="001369BC">
        <w:rPr>
          <w:i/>
        </w:rPr>
        <w:t>Sequence numbers of released/cancelled packets IE incorrect</w:t>
      </w:r>
    </w:p>
    <w:p w14:paraId="1F1D709C" w14:textId="77777777" w:rsidR="00B85BE1" w:rsidRPr="001369BC" w:rsidRDefault="00B85BE1">
      <w:pPr>
        <w:pStyle w:val="B2"/>
        <w:spacing w:after="0"/>
      </w:pPr>
      <w:r w:rsidRPr="001369BC">
        <w:t>253</w:t>
      </w:r>
      <w:r w:rsidRPr="001369BC">
        <w:tab/>
      </w:r>
      <w:r w:rsidRPr="001369BC">
        <w:rPr>
          <w:i/>
        </w:rPr>
        <w:t>Request already fulfilled</w:t>
      </w:r>
    </w:p>
    <w:p w14:paraId="4775D515" w14:textId="77777777" w:rsidR="00B85BE1" w:rsidRPr="001369BC" w:rsidRDefault="00B85BE1">
      <w:pPr>
        <w:pStyle w:val="B2"/>
      </w:pPr>
      <w:r w:rsidRPr="001369BC">
        <w:t>252</w:t>
      </w:r>
      <w:r w:rsidRPr="001369BC">
        <w:tab/>
      </w:r>
      <w:r w:rsidRPr="001369BC">
        <w:rPr>
          <w:i/>
        </w:rPr>
        <w:t>Request related to possibly duplicated packets already fulfilled</w:t>
      </w:r>
    </w:p>
    <w:p w14:paraId="0E7C5A41" w14:textId="77777777" w:rsidR="00B85BE1" w:rsidRPr="001369BC" w:rsidRDefault="00B85BE1" w:rsidP="004F18B8">
      <w:r w:rsidRPr="001369BC">
        <w:lastRenderedPageBreak/>
        <w:t xml:space="preserve">The charging related message types are listed in </w:t>
      </w:r>
      <w:r w:rsidR="004F18B8" w:rsidRPr="001369BC">
        <w:t>t</w:t>
      </w:r>
      <w:r w:rsidRPr="001369BC">
        <w:t>able 6.</w:t>
      </w:r>
      <w:r w:rsidR="004F18B8" w:rsidRPr="001369BC">
        <w:t>2.1.</w:t>
      </w:r>
      <w:r w:rsidRPr="001369BC">
        <w:t>1. Brief descriptions of the GTP messages reused in GTP' are provided in clause 6.2.2 ("Reused GTP message types") below. Further details are provided in TS 29.060 [200], the GTP specification.</w:t>
      </w:r>
    </w:p>
    <w:p w14:paraId="539F1800" w14:textId="77777777" w:rsidR="00B85BE1" w:rsidRPr="001369BC" w:rsidRDefault="00DF08EA" w:rsidP="00DF08EA">
      <w:pPr>
        <w:pStyle w:val="TH"/>
        <w:spacing w:before="180"/>
        <w:outlineLvl w:val="0"/>
      </w:pPr>
      <w:r w:rsidRPr="001369BC">
        <w:t>Table 6.2.1.1: GTP' messages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48"/>
        <w:gridCol w:w="4176"/>
      </w:tblGrid>
      <w:tr w:rsidR="00B85BE1" w:rsidRPr="001369BC" w14:paraId="2DC1B2DE" w14:textId="77777777" w:rsidTr="00025678">
        <w:tblPrEx>
          <w:tblCellMar>
            <w:top w:w="0" w:type="dxa"/>
            <w:bottom w:w="0" w:type="dxa"/>
          </w:tblCellMar>
        </w:tblPrEx>
        <w:trPr>
          <w:jc w:val="center"/>
        </w:trPr>
        <w:tc>
          <w:tcPr>
            <w:tcW w:w="2148" w:type="dxa"/>
            <w:shd w:val="pct12" w:color="000000" w:fill="FFFFFF"/>
            <w:vAlign w:val="center"/>
          </w:tcPr>
          <w:p w14:paraId="19688E2C" w14:textId="77777777" w:rsidR="00B85BE1" w:rsidRPr="001369BC" w:rsidRDefault="00B85BE1">
            <w:pPr>
              <w:pStyle w:val="TAH"/>
              <w:rPr>
                <w:lang w:eastAsia="en-US"/>
              </w:rPr>
            </w:pPr>
            <w:r w:rsidRPr="001369BC">
              <w:rPr>
                <w:lang w:eastAsia="en-US"/>
              </w:rPr>
              <w:t>Message Type value</w:t>
            </w:r>
          </w:p>
          <w:p w14:paraId="5B22DD1D" w14:textId="77777777" w:rsidR="00B85BE1" w:rsidRPr="001369BC" w:rsidRDefault="00B85BE1">
            <w:pPr>
              <w:pStyle w:val="TAH"/>
              <w:rPr>
                <w:lang w:eastAsia="en-US"/>
              </w:rPr>
            </w:pPr>
            <w:r w:rsidRPr="001369BC">
              <w:rPr>
                <w:lang w:eastAsia="en-US"/>
              </w:rPr>
              <w:t>(Decimal)</w:t>
            </w:r>
          </w:p>
        </w:tc>
        <w:tc>
          <w:tcPr>
            <w:tcW w:w="4176" w:type="dxa"/>
            <w:shd w:val="pct12" w:color="000000" w:fill="FFFFFF"/>
            <w:vAlign w:val="center"/>
          </w:tcPr>
          <w:p w14:paraId="6389850A" w14:textId="77777777" w:rsidR="00B85BE1" w:rsidRPr="001369BC" w:rsidRDefault="00B85BE1">
            <w:pPr>
              <w:pStyle w:val="TAH"/>
              <w:rPr>
                <w:lang w:eastAsia="en-US"/>
              </w:rPr>
            </w:pPr>
            <w:r w:rsidRPr="001369BC">
              <w:rPr>
                <w:noProof/>
                <w:lang w:eastAsia="en-US"/>
              </w:rPr>
              <w:t>GTP'</w:t>
            </w:r>
            <w:r w:rsidRPr="001369BC">
              <w:rPr>
                <w:lang w:eastAsia="en-US"/>
              </w:rPr>
              <w:t xml:space="preserve"> message</w:t>
            </w:r>
          </w:p>
        </w:tc>
      </w:tr>
      <w:tr w:rsidR="00B85BE1" w:rsidRPr="001369BC" w14:paraId="27422EC0" w14:textId="77777777">
        <w:tblPrEx>
          <w:tblCellMar>
            <w:top w:w="0" w:type="dxa"/>
            <w:bottom w:w="0" w:type="dxa"/>
          </w:tblCellMar>
        </w:tblPrEx>
        <w:trPr>
          <w:jc w:val="center"/>
        </w:trPr>
        <w:tc>
          <w:tcPr>
            <w:tcW w:w="2148" w:type="dxa"/>
          </w:tcPr>
          <w:p w14:paraId="7AF7A724" w14:textId="77777777" w:rsidR="00B85BE1" w:rsidRPr="001369BC" w:rsidRDefault="00B85BE1">
            <w:pPr>
              <w:pStyle w:val="TAC"/>
              <w:rPr>
                <w:lang w:eastAsia="en-US"/>
              </w:rPr>
            </w:pPr>
            <w:r w:rsidRPr="001369BC">
              <w:rPr>
                <w:lang w:eastAsia="en-US"/>
              </w:rPr>
              <w:t>1</w:t>
            </w:r>
          </w:p>
        </w:tc>
        <w:tc>
          <w:tcPr>
            <w:tcW w:w="4176" w:type="dxa"/>
          </w:tcPr>
          <w:p w14:paraId="09D40EA3" w14:textId="77777777" w:rsidR="00B85BE1" w:rsidRPr="001369BC" w:rsidRDefault="00B85BE1">
            <w:pPr>
              <w:pStyle w:val="TAL"/>
              <w:rPr>
                <w:lang w:eastAsia="en-US"/>
              </w:rPr>
            </w:pPr>
            <w:r w:rsidRPr="001369BC">
              <w:rPr>
                <w:lang w:eastAsia="en-US"/>
              </w:rPr>
              <w:t>Echo Request</w:t>
            </w:r>
          </w:p>
        </w:tc>
      </w:tr>
      <w:tr w:rsidR="00B85BE1" w:rsidRPr="001369BC" w14:paraId="577C5F90" w14:textId="77777777">
        <w:tblPrEx>
          <w:tblCellMar>
            <w:top w:w="0" w:type="dxa"/>
            <w:bottom w:w="0" w:type="dxa"/>
          </w:tblCellMar>
        </w:tblPrEx>
        <w:trPr>
          <w:jc w:val="center"/>
        </w:trPr>
        <w:tc>
          <w:tcPr>
            <w:tcW w:w="2148" w:type="dxa"/>
          </w:tcPr>
          <w:p w14:paraId="310843AF" w14:textId="77777777" w:rsidR="00B85BE1" w:rsidRPr="001369BC" w:rsidRDefault="00B85BE1">
            <w:pPr>
              <w:pStyle w:val="TAC"/>
              <w:rPr>
                <w:lang w:eastAsia="en-US"/>
              </w:rPr>
            </w:pPr>
            <w:r w:rsidRPr="001369BC">
              <w:rPr>
                <w:lang w:eastAsia="en-US"/>
              </w:rPr>
              <w:t>2</w:t>
            </w:r>
          </w:p>
        </w:tc>
        <w:tc>
          <w:tcPr>
            <w:tcW w:w="4176" w:type="dxa"/>
          </w:tcPr>
          <w:p w14:paraId="25195270" w14:textId="77777777" w:rsidR="00B85BE1" w:rsidRPr="001369BC" w:rsidRDefault="00B85BE1">
            <w:pPr>
              <w:pStyle w:val="TAL"/>
              <w:rPr>
                <w:lang w:eastAsia="en-US"/>
              </w:rPr>
            </w:pPr>
            <w:r w:rsidRPr="001369BC">
              <w:rPr>
                <w:lang w:eastAsia="en-US"/>
              </w:rPr>
              <w:t>Echo Response</w:t>
            </w:r>
          </w:p>
        </w:tc>
      </w:tr>
      <w:tr w:rsidR="00B85BE1" w:rsidRPr="001369BC" w14:paraId="4D179F28" w14:textId="77777777">
        <w:tblPrEx>
          <w:tblCellMar>
            <w:top w:w="0" w:type="dxa"/>
            <w:bottom w:w="0" w:type="dxa"/>
          </w:tblCellMar>
        </w:tblPrEx>
        <w:trPr>
          <w:jc w:val="center"/>
        </w:trPr>
        <w:tc>
          <w:tcPr>
            <w:tcW w:w="2148" w:type="dxa"/>
          </w:tcPr>
          <w:p w14:paraId="596AFF16" w14:textId="77777777" w:rsidR="00B85BE1" w:rsidRPr="001369BC" w:rsidRDefault="00B85BE1">
            <w:pPr>
              <w:pStyle w:val="TAC"/>
              <w:rPr>
                <w:lang w:eastAsia="en-US"/>
              </w:rPr>
            </w:pPr>
            <w:r w:rsidRPr="001369BC">
              <w:rPr>
                <w:lang w:eastAsia="en-US"/>
              </w:rPr>
              <w:t>3</w:t>
            </w:r>
          </w:p>
        </w:tc>
        <w:tc>
          <w:tcPr>
            <w:tcW w:w="4176" w:type="dxa"/>
          </w:tcPr>
          <w:p w14:paraId="78C8DEC8" w14:textId="77777777" w:rsidR="00B85BE1" w:rsidRPr="001369BC" w:rsidRDefault="00B85BE1">
            <w:pPr>
              <w:pStyle w:val="TAL"/>
              <w:rPr>
                <w:lang w:eastAsia="en-US"/>
              </w:rPr>
            </w:pPr>
            <w:r w:rsidRPr="001369BC">
              <w:rPr>
                <w:lang w:eastAsia="en-US"/>
              </w:rPr>
              <w:t>Version Not Supported</w:t>
            </w:r>
          </w:p>
        </w:tc>
      </w:tr>
      <w:tr w:rsidR="00B85BE1" w:rsidRPr="001369BC" w14:paraId="068AE09A" w14:textId="77777777">
        <w:tblPrEx>
          <w:tblCellMar>
            <w:top w:w="0" w:type="dxa"/>
            <w:bottom w:w="0" w:type="dxa"/>
          </w:tblCellMar>
        </w:tblPrEx>
        <w:trPr>
          <w:jc w:val="center"/>
        </w:trPr>
        <w:tc>
          <w:tcPr>
            <w:tcW w:w="2148" w:type="dxa"/>
          </w:tcPr>
          <w:p w14:paraId="1E41AF27" w14:textId="77777777" w:rsidR="00B85BE1" w:rsidRPr="001369BC" w:rsidRDefault="00B85BE1">
            <w:pPr>
              <w:pStyle w:val="TAC"/>
              <w:rPr>
                <w:b/>
                <w:lang w:eastAsia="en-US"/>
              </w:rPr>
            </w:pPr>
            <w:r w:rsidRPr="001369BC">
              <w:rPr>
                <w:b/>
                <w:lang w:eastAsia="en-US"/>
              </w:rPr>
              <w:t>4</w:t>
            </w:r>
          </w:p>
        </w:tc>
        <w:tc>
          <w:tcPr>
            <w:tcW w:w="4176" w:type="dxa"/>
          </w:tcPr>
          <w:p w14:paraId="58E93B0A" w14:textId="77777777" w:rsidR="00B85BE1" w:rsidRPr="001369BC" w:rsidRDefault="00B85BE1">
            <w:pPr>
              <w:pStyle w:val="TAL"/>
              <w:rPr>
                <w:b/>
                <w:lang w:eastAsia="en-US"/>
              </w:rPr>
            </w:pPr>
            <w:r w:rsidRPr="001369BC">
              <w:rPr>
                <w:b/>
                <w:lang w:eastAsia="en-US"/>
              </w:rPr>
              <w:t>Node Alive Request</w:t>
            </w:r>
          </w:p>
        </w:tc>
      </w:tr>
      <w:tr w:rsidR="00B85BE1" w:rsidRPr="001369BC" w14:paraId="71398F40" w14:textId="77777777">
        <w:tblPrEx>
          <w:tblCellMar>
            <w:top w:w="0" w:type="dxa"/>
            <w:bottom w:w="0" w:type="dxa"/>
          </w:tblCellMar>
        </w:tblPrEx>
        <w:trPr>
          <w:jc w:val="center"/>
        </w:trPr>
        <w:tc>
          <w:tcPr>
            <w:tcW w:w="2148" w:type="dxa"/>
          </w:tcPr>
          <w:p w14:paraId="18D731FD" w14:textId="77777777" w:rsidR="00B85BE1" w:rsidRPr="001369BC" w:rsidRDefault="00B85BE1">
            <w:pPr>
              <w:pStyle w:val="TAC"/>
              <w:rPr>
                <w:b/>
                <w:lang w:eastAsia="en-US"/>
              </w:rPr>
            </w:pPr>
            <w:r w:rsidRPr="001369BC">
              <w:rPr>
                <w:b/>
                <w:lang w:eastAsia="en-US"/>
              </w:rPr>
              <w:t>5</w:t>
            </w:r>
          </w:p>
        </w:tc>
        <w:tc>
          <w:tcPr>
            <w:tcW w:w="4176" w:type="dxa"/>
          </w:tcPr>
          <w:p w14:paraId="12A579AD" w14:textId="77777777" w:rsidR="00B85BE1" w:rsidRPr="001369BC" w:rsidRDefault="00B85BE1">
            <w:pPr>
              <w:pStyle w:val="TAL"/>
              <w:rPr>
                <w:b/>
                <w:lang w:eastAsia="en-US"/>
              </w:rPr>
            </w:pPr>
            <w:r w:rsidRPr="001369BC">
              <w:rPr>
                <w:b/>
                <w:lang w:eastAsia="en-US"/>
              </w:rPr>
              <w:t>Node Alive Response</w:t>
            </w:r>
          </w:p>
        </w:tc>
      </w:tr>
      <w:tr w:rsidR="00B85BE1" w:rsidRPr="001369BC" w14:paraId="753C7DAA" w14:textId="77777777">
        <w:tblPrEx>
          <w:tblCellMar>
            <w:top w:w="0" w:type="dxa"/>
            <w:bottom w:w="0" w:type="dxa"/>
          </w:tblCellMar>
        </w:tblPrEx>
        <w:trPr>
          <w:jc w:val="center"/>
        </w:trPr>
        <w:tc>
          <w:tcPr>
            <w:tcW w:w="2148" w:type="dxa"/>
          </w:tcPr>
          <w:p w14:paraId="48398D4D" w14:textId="77777777" w:rsidR="00B85BE1" w:rsidRPr="001369BC" w:rsidRDefault="00B85BE1">
            <w:pPr>
              <w:pStyle w:val="TAC"/>
              <w:rPr>
                <w:b/>
                <w:lang w:eastAsia="en-US"/>
              </w:rPr>
            </w:pPr>
            <w:r w:rsidRPr="001369BC">
              <w:rPr>
                <w:b/>
                <w:lang w:eastAsia="en-US"/>
              </w:rPr>
              <w:t>6</w:t>
            </w:r>
          </w:p>
        </w:tc>
        <w:tc>
          <w:tcPr>
            <w:tcW w:w="4176" w:type="dxa"/>
          </w:tcPr>
          <w:p w14:paraId="62EE90F9" w14:textId="77777777" w:rsidR="00B85BE1" w:rsidRPr="001369BC" w:rsidRDefault="00B85BE1">
            <w:pPr>
              <w:pStyle w:val="TAL"/>
              <w:rPr>
                <w:b/>
                <w:lang w:eastAsia="en-US"/>
              </w:rPr>
            </w:pPr>
            <w:r w:rsidRPr="001369BC">
              <w:rPr>
                <w:b/>
                <w:lang w:eastAsia="en-US"/>
              </w:rPr>
              <w:t>Redirection Request</w:t>
            </w:r>
          </w:p>
        </w:tc>
      </w:tr>
      <w:tr w:rsidR="00B85BE1" w:rsidRPr="001369BC" w14:paraId="50F7F814" w14:textId="77777777">
        <w:tblPrEx>
          <w:tblCellMar>
            <w:top w:w="0" w:type="dxa"/>
            <w:bottom w:w="0" w:type="dxa"/>
          </w:tblCellMar>
        </w:tblPrEx>
        <w:trPr>
          <w:jc w:val="center"/>
        </w:trPr>
        <w:tc>
          <w:tcPr>
            <w:tcW w:w="2148" w:type="dxa"/>
          </w:tcPr>
          <w:p w14:paraId="2CADE177" w14:textId="77777777" w:rsidR="00B85BE1" w:rsidRPr="001369BC" w:rsidRDefault="00B85BE1">
            <w:pPr>
              <w:pStyle w:val="TAC"/>
              <w:rPr>
                <w:b/>
                <w:lang w:eastAsia="en-US"/>
              </w:rPr>
            </w:pPr>
            <w:r w:rsidRPr="001369BC">
              <w:rPr>
                <w:b/>
                <w:lang w:eastAsia="en-US"/>
              </w:rPr>
              <w:t>7</w:t>
            </w:r>
          </w:p>
        </w:tc>
        <w:tc>
          <w:tcPr>
            <w:tcW w:w="4176" w:type="dxa"/>
          </w:tcPr>
          <w:p w14:paraId="25AF4BB4" w14:textId="77777777" w:rsidR="00B85BE1" w:rsidRPr="001369BC" w:rsidRDefault="00B85BE1">
            <w:pPr>
              <w:pStyle w:val="TAL"/>
              <w:rPr>
                <w:b/>
                <w:lang w:eastAsia="en-US"/>
              </w:rPr>
            </w:pPr>
            <w:r w:rsidRPr="001369BC">
              <w:rPr>
                <w:b/>
                <w:lang w:eastAsia="en-US"/>
              </w:rPr>
              <w:t>Redirection Response</w:t>
            </w:r>
          </w:p>
        </w:tc>
      </w:tr>
      <w:tr w:rsidR="00B85BE1" w:rsidRPr="001369BC" w14:paraId="04DB57FE" w14:textId="77777777">
        <w:tblPrEx>
          <w:tblCellMar>
            <w:top w:w="0" w:type="dxa"/>
            <w:bottom w:w="0" w:type="dxa"/>
          </w:tblCellMar>
        </w:tblPrEx>
        <w:trPr>
          <w:jc w:val="center"/>
        </w:trPr>
        <w:tc>
          <w:tcPr>
            <w:tcW w:w="2148" w:type="dxa"/>
          </w:tcPr>
          <w:p w14:paraId="53F5003D" w14:textId="77777777" w:rsidR="00B85BE1" w:rsidRPr="001369BC" w:rsidRDefault="00B85BE1">
            <w:pPr>
              <w:pStyle w:val="TAC"/>
              <w:rPr>
                <w:lang w:eastAsia="en-US"/>
              </w:rPr>
            </w:pPr>
          </w:p>
        </w:tc>
        <w:tc>
          <w:tcPr>
            <w:tcW w:w="4176" w:type="dxa"/>
          </w:tcPr>
          <w:p w14:paraId="7917105A" w14:textId="77777777" w:rsidR="00B85BE1" w:rsidRPr="001369BC" w:rsidRDefault="00B85BE1">
            <w:pPr>
              <w:pStyle w:val="TAL"/>
              <w:rPr>
                <w:lang w:eastAsia="en-US"/>
              </w:rPr>
            </w:pPr>
          </w:p>
        </w:tc>
      </w:tr>
      <w:tr w:rsidR="00B85BE1" w:rsidRPr="001369BC" w14:paraId="42803424" w14:textId="77777777">
        <w:tblPrEx>
          <w:tblCellMar>
            <w:top w:w="0" w:type="dxa"/>
            <w:bottom w:w="0" w:type="dxa"/>
          </w:tblCellMar>
        </w:tblPrEx>
        <w:trPr>
          <w:jc w:val="center"/>
        </w:trPr>
        <w:tc>
          <w:tcPr>
            <w:tcW w:w="2148" w:type="dxa"/>
          </w:tcPr>
          <w:p w14:paraId="6DCB5229" w14:textId="77777777" w:rsidR="00B85BE1" w:rsidRPr="001369BC" w:rsidRDefault="00B85BE1">
            <w:pPr>
              <w:pStyle w:val="TAC"/>
              <w:rPr>
                <w:b/>
                <w:lang w:eastAsia="en-US"/>
              </w:rPr>
            </w:pPr>
            <w:r w:rsidRPr="001369BC">
              <w:rPr>
                <w:b/>
                <w:lang w:eastAsia="en-US"/>
              </w:rPr>
              <w:t>240</w:t>
            </w:r>
          </w:p>
        </w:tc>
        <w:tc>
          <w:tcPr>
            <w:tcW w:w="4176" w:type="dxa"/>
          </w:tcPr>
          <w:p w14:paraId="2C1BD326" w14:textId="77777777" w:rsidR="00B85BE1" w:rsidRPr="001369BC" w:rsidRDefault="00B85BE1">
            <w:pPr>
              <w:pStyle w:val="TAL"/>
              <w:rPr>
                <w:b/>
                <w:lang w:eastAsia="en-US"/>
              </w:rPr>
            </w:pPr>
            <w:r w:rsidRPr="001369BC">
              <w:rPr>
                <w:b/>
                <w:lang w:eastAsia="en-US"/>
              </w:rPr>
              <w:t>Data Record Transfer Request</w:t>
            </w:r>
          </w:p>
        </w:tc>
      </w:tr>
      <w:tr w:rsidR="00B85BE1" w:rsidRPr="001369BC" w14:paraId="063464E2" w14:textId="77777777">
        <w:tblPrEx>
          <w:tblCellMar>
            <w:top w:w="0" w:type="dxa"/>
            <w:bottom w:w="0" w:type="dxa"/>
          </w:tblCellMar>
        </w:tblPrEx>
        <w:trPr>
          <w:jc w:val="center"/>
        </w:trPr>
        <w:tc>
          <w:tcPr>
            <w:tcW w:w="2148" w:type="dxa"/>
          </w:tcPr>
          <w:p w14:paraId="4B5D3307" w14:textId="77777777" w:rsidR="00B85BE1" w:rsidRPr="001369BC" w:rsidRDefault="00B85BE1">
            <w:pPr>
              <w:pStyle w:val="TAC"/>
              <w:rPr>
                <w:b/>
                <w:lang w:eastAsia="en-US"/>
              </w:rPr>
            </w:pPr>
            <w:r w:rsidRPr="001369BC">
              <w:rPr>
                <w:b/>
                <w:lang w:eastAsia="en-US"/>
              </w:rPr>
              <w:t>241</w:t>
            </w:r>
          </w:p>
        </w:tc>
        <w:tc>
          <w:tcPr>
            <w:tcW w:w="4176" w:type="dxa"/>
          </w:tcPr>
          <w:p w14:paraId="517B673D" w14:textId="77777777" w:rsidR="00B85BE1" w:rsidRPr="001369BC" w:rsidRDefault="00B85BE1">
            <w:pPr>
              <w:pStyle w:val="TAL"/>
              <w:rPr>
                <w:b/>
                <w:lang w:eastAsia="en-US"/>
              </w:rPr>
            </w:pPr>
            <w:r w:rsidRPr="001369BC">
              <w:rPr>
                <w:b/>
                <w:lang w:eastAsia="en-US"/>
              </w:rPr>
              <w:t>Data Record Transfer Response</w:t>
            </w:r>
          </w:p>
        </w:tc>
      </w:tr>
      <w:tr w:rsidR="00B85BE1" w:rsidRPr="001369BC" w14:paraId="3CD60D73" w14:textId="77777777">
        <w:tblPrEx>
          <w:tblCellMar>
            <w:top w:w="0" w:type="dxa"/>
            <w:bottom w:w="0" w:type="dxa"/>
          </w:tblCellMar>
        </w:tblPrEx>
        <w:trPr>
          <w:jc w:val="center"/>
        </w:trPr>
        <w:tc>
          <w:tcPr>
            <w:tcW w:w="2148" w:type="dxa"/>
          </w:tcPr>
          <w:p w14:paraId="230EDDC9" w14:textId="77777777" w:rsidR="00B85BE1" w:rsidRPr="001369BC" w:rsidRDefault="00B85BE1">
            <w:pPr>
              <w:pStyle w:val="TAC"/>
              <w:rPr>
                <w:lang w:eastAsia="en-US"/>
              </w:rPr>
            </w:pPr>
            <w:r w:rsidRPr="001369BC">
              <w:rPr>
                <w:lang w:eastAsia="en-US"/>
              </w:rPr>
              <w:t>others</w:t>
            </w:r>
          </w:p>
        </w:tc>
        <w:tc>
          <w:tcPr>
            <w:tcW w:w="4176" w:type="dxa"/>
          </w:tcPr>
          <w:p w14:paraId="0C5F3DE4" w14:textId="77777777" w:rsidR="00B85BE1" w:rsidRPr="001369BC" w:rsidRDefault="00B85BE1">
            <w:pPr>
              <w:pStyle w:val="TAL"/>
              <w:rPr>
                <w:lang w:eastAsia="en-US"/>
              </w:rPr>
            </w:pPr>
            <w:r w:rsidRPr="001369BC">
              <w:rPr>
                <w:lang w:eastAsia="en-US"/>
              </w:rPr>
              <w:t>reserved for future use</w:t>
            </w:r>
          </w:p>
        </w:tc>
      </w:tr>
    </w:tbl>
    <w:p w14:paraId="7ACEC266" w14:textId="77777777" w:rsidR="00DF08EA" w:rsidRPr="001369BC" w:rsidRDefault="00DF08EA" w:rsidP="00DF08EA"/>
    <w:p w14:paraId="6904CA26" w14:textId="77777777" w:rsidR="00B85BE1" w:rsidRPr="001369BC" w:rsidRDefault="00B85BE1">
      <w:pPr>
        <w:pStyle w:val="Heading3"/>
      </w:pPr>
      <w:bookmarkStart w:id="44" w:name="_Toc393288206"/>
      <w:r w:rsidRPr="001369BC">
        <w:t>6.2.2</w:t>
      </w:r>
      <w:r w:rsidRPr="001369BC">
        <w:tab/>
        <w:t>Reused GTP message types</w:t>
      </w:r>
      <w:bookmarkEnd w:id="44"/>
    </w:p>
    <w:p w14:paraId="77CC00D3" w14:textId="77777777" w:rsidR="00B85BE1" w:rsidRPr="001369BC" w:rsidRDefault="00B85BE1">
      <w:r w:rsidRPr="001369BC">
        <w:t xml:space="preserve">The existing </w:t>
      </w:r>
      <w:r w:rsidRPr="001369BC">
        <w:rPr>
          <w:i/>
        </w:rPr>
        <w:t>Echo Request</w:t>
      </w:r>
      <w:r w:rsidRPr="001369BC">
        <w:t xml:space="preserve"> and </w:t>
      </w:r>
      <w:r w:rsidRPr="001369BC">
        <w:rPr>
          <w:i/>
        </w:rPr>
        <w:t>Echo Response</w:t>
      </w:r>
      <w:r w:rsidRPr="001369BC">
        <w:t xml:space="preserve"> messages defined in TS 29.060 [200] are also used in PS domain charging. They may be used by the CDF or by the CGF for checking if another CDF or CGF is alive. If the present document and TS 29.060 [200] differ in their description, then the TS 29.060 [200] is to be taken as the latest specification status of the related Information Elements. If the path protocol is TCP, </w:t>
      </w:r>
      <w:r w:rsidRPr="001369BC">
        <w:rPr>
          <w:i/>
        </w:rPr>
        <w:t>Echo Request</w:t>
      </w:r>
      <w:r w:rsidRPr="001369BC">
        <w:t xml:space="preserve"> and </w:t>
      </w:r>
      <w:r w:rsidRPr="001369BC">
        <w:rPr>
          <w:i/>
        </w:rPr>
        <w:t>Echo Response</w:t>
      </w:r>
      <w:r w:rsidRPr="001369BC">
        <w:rPr>
          <w:b/>
        </w:rPr>
        <w:t xml:space="preserve"> </w:t>
      </w:r>
      <w:r w:rsidRPr="001369BC">
        <w:t>messages are not required.</w:t>
      </w:r>
    </w:p>
    <w:p w14:paraId="68488381" w14:textId="77777777" w:rsidR="00B85BE1" w:rsidRPr="001369BC" w:rsidRDefault="00B85BE1" w:rsidP="004F18B8">
      <w:r w:rsidRPr="001369BC">
        <w:t xml:space="preserve">The </w:t>
      </w:r>
      <w:r w:rsidRPr="001369BC">
        <w:rPr>
          <w:i/>
        </w:rPr>
        <w:t xml:space="preserve">Version Not Supported </w:t>
      </w:r>
      <w:r w:rsidRPr="001369BC">
        <w:t xml:space="preserve">message in the GTP' is similar to the corresponding GTP message. It indicates the latest GTP' version that the GTP' entity can support. If a receiving node receives a GTP' message of an unsupported version, then this node shall return a GTP' </w:t>
      </w:r>
      <w:r w:rsidRPr="001369BC">
        <w:rPr>
          <w:i/>
        </w:rPr>
        <w:t>Version Not Supported</w:t>
      </w:r>
      <w:r w:rsidRPr="001369BC">
        <w:t xml:space="preserve"> message, indicating in the Version field of the GTP' header the latest GTP' version, this node supports. The received payload data of the GTP' packet shall then be discarded.</w:t>
      </w:r>
    </w:p>
    <w:p w14:paraId="40E9D896" w14:textId="77777777" w:rsidR="00B85BE1" w:rsidRPr="001369BC" w:rsidRDefault="00B85BE1">
      <w:pPr>
        <w:outlineLvl w:val="0"/>
      </w:pPr>
      <w:r w:rsidRPr="001369BC">
        <w:t xml:space="preserve">The </w:t>
      </w:r>
      <w:r w:rsidRPr="001369BC">
        <w:rPr>
          <w:i/>
        </w:rPr>
        <w:t>Version</w:t>
      </w:r>
      <w:r w:rsidRPr="001369BC">
        <w:t xml:space="preserve"> bits in the GTP' header have currently the following possible values:</w:t>
      </w:r>
    </w:p>
    <w:p w14:paraId="6626BB78" w14:textId="77777777" w:rsidR="00B85BE1" w:rsidRPr="001369BC" w:rsidRDefault="006F2F60" w:rsidP="006F2F60">
      <w:pPr>
        <w:pStyle w:val="B1"/>
      </w:pPr>
      <w:r>
        <w:t>-</w:t>
      </w:r>
      <w:r>
        <w:tab/>
      </w:r>
      <w:r w:rsidR="00B85BE1" w:rsidRPr="001369BC">
        <w:t xml:space="preserve">GTP' version 0 (binary '000') identifies the following </w:t>
      </w:r>
      <w:r w:rsidR="004F18B8" w:rsidRPr="001369BC">
        <w:t>m</w:t>
      </w:r>
      <w:r w:rsidR="00B85BE1" w:rsidRPr="001369BC">
        <w:t xml:space="preserve">essage </w:t>
      </w:r>
      <w:r w:rsidR="004F18B8" w:rsidRPr="001369BC">
        <w:t>t</w:t>
      </w:r>
      <w:r w:rsidR="00B85BE1" w:rsidRPr="001369BC">
        <w:t>ype values:</w:t>
      </w:r>
    </w:p>
    <w:p w14:paraId="76F2E7A5" w14:textId="77777777" w:rsidR="00B85BE1" w:rsidRPr="001369BC" w:rsidRDefault="00B85BE1">
      <w:pPr>
        <w:pStyle w:val="B3"/>
        <w:ind w:firstLine="0"/>
      </w:pPr>
      <w:r w:rsidRPr="001369BC">
        <w:t xml:space="preserve">3 = Version Not Supported, </w:t>
      </w:r>
      <w:r w:rsidRPr="001369BC">
        <w:br/>
        <w:t xml:space="preserve">4 = Node Alive Request, </w:t>
      </w:r>
      <w:r w:rsidRPr="001369BC">
        <w:br/>
        <w:t xml:space="preserve">5 = Node Alive Response, </w:t>
      </w:r>
      <w:r w:rsidRPr="001369BC">
        <w:br/>
        <w:t xml:space="preserve">6 = Redirection Request, </w:t>
      </w:r>
      <w:r w:rsidRPr="001369BC">
        <w:br/>
        <w:t xml:space="preserve">7 = Redirection Response. </w:t>
      </w:r>
    </w:p>
    <w:p w14:paraId="5FADAB36" w14:textId="77777777" w:rsidR="00B85BE1" w:rsidRPr="001369BC" w:rsidRDefault="00B85BE1">
      <w:r w:rsidRPr="001369BC">
        <w:t xml:space="preserve">In clause 7.3.4.6 the Requests Responded information element has Length field in place of the Number of Requests Responded field, to make that TLV IE to be handled like normal TLV IEs. </w:t>
      </w:r>
    </w:p>
    <w:p w14:paraId="248E23A4" w14:textId="77777777" w:rsidR="00B85BE1" w:rsidRPr="001369BC" w:rsidRDefault="00B85BE1">
      <w:r w:rsidRPr="001369BC">
        <w:t xml:space="preserve">If GTP' v0 is used in parallel with GTP' v2 or a later version, then, a 6-octet header length (with no trailing dummy octets) is used also with v0 (like in GTP' v2). </w:t>
      </w:r>
    </w:p>
    <w:p w14:paraId="7BFA0911" w14:textId="77777777" w:rsidR="00B85BE1" w:rsidRPr="001369BC" w:rsidRDefault="00B85BE1">
      <w:r w:rsidRPr="001369BC">
        <w:t>The mark of the usage of GTP' v0 with 6 octet header (instead of the original 20 octet long header) is then the version bits being 0 and the bit 1 of octet 1 being '1' (instead of '0').</w:t>
      </w:r>
    </w:p>
    <w:p w14:paraId="423ABDBF" w14:textId="77777777" w:rsidR="00B85BE1" w:rsidRPr="001369BC" w:rsidRDefault="00B85BE1">
      <w:pPr>
        <w:pStyle w:val="B2"/>
        <w:ind w:left="284"/>
      </w:pPr>
      <w:r w:rsidRPr="001369BC">
        <w:t>-</w:t>
      </w:r>
      <w:r w:rsidRPr="001369BC">
        <w:tab/>
        <w:t xml:space="preserve">GTP' version 1 (binary '001') is the same as version 0 but has, in addendum, the duplicate CDR prevention mechanism, introduced in </w:t>
      </w:r>
      <w:r w:rsidRPr="001369BC">
        <w:rPr>
          <w:snapToGrid w:val="0"/>
          <w:lang w:eastAsia="de-DE"/>
        </w:rPr>
        <w:t>GSM 12.15 version 7.2.1 (1999-07) of the GPRS charging specification</w:t>
      </w:r>
      <w:r w:rsidRPr="001369BC">
        <w:t>.</w:t>
      </w:r>
    </w:p>
    <w:p w14:paraId="628E29DE" w14:textId="77777777" w:rsidR="00B85BE1" w:rsidRPr="001369BC" w:rsidRDefault="00B85BE1">
      <w:pPr>
        <w:pStyle w:val="B2"/>
        <w:ind w:left="284"/>
      </w:pPr>
      <w:r w:rsidRPr="001369BC">
        <w:t>-</w:t>
      </w:r>
      <w:r w:rsidRPr="001369BC">
        <w:tab/>
        <w:t>GTP' version 2 (binary '010') is the same as version 1, but the header is just 6 octets long (no unused trailing octets). IPv6 address type is also supported (for Address of Recommended Node information element of the Redirection Request).</w:t>
      </w:r>
    </w:p>
    <w:p w14:paraId="02E90F8E" w14:textId="77777777" w:rsidR="00B85BE1" w:rsidRPr="001369BC" w:rsidRDefault="00B85BE1">
      <w:pPr>
        <w:pStyle w:val="Heading3"/>
      </w:pPr>
      <w:bookmarkStart w:id="45" w:name="_Toc393288207"/>
      <w:r w:rsidRPr="001369BC">
        <w:lastRenderedPageBreak/>
        <w:t>6.2.3</w:t>
      </w:r>
      <w:r w:rsidRPr="001369BC">
        <w:tab/>
        <w:t>GTP message type modifications, implied by GTP'</w:t>
      </w:r>
      <w:bookmarkEnd w:id="45"/>
    </w:p>
    <w:p w14:paraId="42066F43" w14:textId="77777777" w:rsidR="00B85BE1" w:rsidRPr="001369BC" w:rsidRDefault="00B85BE1">
      <w:r w:rsidRPr="001369BC">
        <w:t xml:space="preserve">The general principle is that the CDRs are always sent to a CGF residing in the same network as the CDF. In the case of roaming it is conceivable that some CDRs relating to the same service (e.g. in PS domain for the same IP-CAN bearer) </w:t>
      </w:r>
      <w:r w:rsidR="00981CCF" w:rsidRPr="001369BC">
        <w:t>are</w:t>
      </w:r>
      <w:r w:rsidRPr="001369BC">
        <w:t xml:space="preserve"> sent to different networks' CGFs. The cost balancing of the roaming traffic is to be agreed between </w:t>
      </w:r>
      <w:r w:rsidR="00246D6B" w:rsidRPr="001369BC">
        <w:t>o</w:t>
      </w:r>
      <w:r w:rsidRPr="001369BC">
        <w:t xml:space="preserve">perators. </w:t>
      </w:r>
    </w:p>
    <w:p w14:paraId="0BE72B6C" w14:textId="77777777" w:rsidR="00B85BE1" w:rsidRDefault="00B85BE1">
      <w:pPr>
        <w:pStyle w:val="Heading3"/>
      </w:pPr>
      <w:bookmarkStart w:id="46" w:name="_Toc393288208"/>
      <w:r w:rsidRPr="001369BC">
        <w:t>6.2.4</w:t>
      </w:r>
      <w:r w:rsidRPr="001369BC">
        <w:tab/>
        <w:t>GTP' message types</w:t>
      </w:r>
      <w:bookmarkEnd w:id="46"/>
    </w:p>
    <w:p w14:paraId="3E797CB1" w14:textId="77777777" w:rsidR="003E376C" w:rsidRPr="004B6EC8" w:rsidRDefault="003E376C" w:rsidP="00D23018">
      <w:pPr>
        <w:pStyle w:val="Heading4"/>
        <w:rPr>
          <w:lang w:bidi="ar-IQ"/>
        </w:rPr>
      </w:pPr>
      <w:bookmarkStart w:id="47" w:name="_Toc399260836"/>
      <w:r w:rsidRPr="004B6EC8">
        <w:rPr>
          <w:lang w:bidi="ar-IQ"/>
        </w:rPr>
        <w:t>6.</w:t>
      </w:r>
      <w:r>
        <w:rPr>
          <w:lang w:bidi="ar-IQ"/>
        </w:rPr>
        <w:t>2</w:t>
      </w:r>
      <w:r w:rsidRPr="004B6EC8">
        <w:rPr>
          <w:lang w:bidi="ar-IQ"/>
        </w:rPr>
        <w:t>.</w:t>
      </w:r>
      <w:r>
        <w:rPr>
          <w:lang w:bidi="ar-IQ"/>
        </w:rPr>
        <w:t>4</w:t>
      </w:r>
      <w:r w:rsidRPr="004B6EC8">
        <w:rPr>
          <w:lang w:bidi="ar-IQ"/>
        </w:rPr>
        <w:t>.0</w:t>
      </w:r>
      <w:r w:rsidRPr="004B6EC8">
        <w:rPr>
          <w:lang w:bidi="ar-IQ"/>
        </w:rPr>
        <w:tab/>
        <w:t>General</w:t>
      </w:r>
      <w:bookmarkEnd w:id="47"/>
    </w:p>
    <w:p w14:paraId="55B15D74" w14:textId="77777777" w:rsidR="003E376C" w:rsidRPr="003E376C" w:rsidRDefault="003E376C" w:rsidP="003E376C">
      <w:r w:rsidRPr="004B6EC8">
        <w:rPr>
          <w:lang w:bidi="ar-IQ"/>
        </w:rPr>
        <w:t xml:space="preserve">This clause describes the </w:t>
      </w:r>
      <w:r>
        <w:rPr>
          <w:lang w:bidi="ar-IQ"/>
        </w:rPr>
        <w:t>information element</w:t>
      </w:r>
      <w:r w:rsidRPr="004B6EC8">
        <w:rPr>
          <w:lang w:bidi="ar-IQ"/>
        </w:rPr>
        <w:t xml:space="preserve">s used in the </w:t>
      </w:r>
      <w:r>
        <w:rPr>
          <w:lang w:bidi="ar-IQ"/>
        </w:rPr>
        <w:t>GTP’ messages</w:t>
      </w:r>
      <w:r w:rsidRPr="00394744">
        <w:t xml:space="preserve"> </w:t>
      </w:r>
      <w:r>
        <w:t>and t</w:t>
      </w:r>
      <w:r>
        <w:rPr>
          <w:lang w:bidi="ar-IQ"/>
        </w:rPr>
        <w:t>he c</w:t>
      </w:r>
      <w:r>
        <w:t>ategory in the tables are used according to the charging data configuration defined in clause 5.4 of TS 32.240 [1]</w:t>
      </w:r>
      <w:r w:rsidRPr="004B6EC8">
        <w:rPr>
          <w:lang w:bidi="ar-IQ"/>
        </w:rPr>
        <w:t>.</w:t>
      </w:r>
    </w:p>
    <w:p w14:paraId="105B0C1A" w14:textId="77777777" w:rsidR="00B85BE1" w:rsidRPr="001369BC" w:rsidRDefault="00B85BE1">
      <w:pPr>
        <w:pStyle w:val="Heading4"/>
      </w:pPr>
      <w:bookmarkStart w:id="48" w:name="_Toc393288209"/>
      <w:r w:rsidRPr="001369BC">
        <w:t>6.2.4.1</w:t>
      </w:r>
      <w:r w:rsidRPr="001369BC">
        <w:tab/>
        <w:t>Node Alive Request</w:t>
      </w:r>
      <w:bookmarkEnd w:id="48"/>
    </w:p>
    <w:p w14:paraId="0FEBF693" w14:textId="77777777" w:rsidR="00B85BE1" w:rsidRPr="001369BC" w:rsidRDefault="00B85BE1">
      <w:r w:rsidRPr="001369BC">
        <w:t xml:space="preserve">The </w:t>
      </w:r>
      <w:r w:rsidRPr="001369BC">
        <w:rPr>
          <w:i/>
        </w:rPr>
        <w:t>Node Alive Request</w:t>
      </w:r>
      <w:r w:rsidRPr="001369BC">
        <w:t xml:space="preserve"> message may be used to inform that a node in the network has started its service (e.g. after a service break due to software or hardware maintenance or data service interruption after an error condition). </w:t>
      </w:r>
      <w:r w:rsidR="00E264DE" w:rsidRPr="001369BC">
        <w:br/>
      </w:r>
      <w:r w:rsidRPr="001369BC">
        <w:t>A node may send a different Node Address than its own in the Information Element, e.g. informing the "next node in the chain" that the "previous node in the chain" (which is located on the other side of the sender of this message) is now ready for service. This message type is optional if the Path Protocol is TCP.</w:t>
      </w:r>
    </w:p>
    <w:p w14:paraId="6A5F108F" w14:textId="77777777" w:rsidR="00B85BE1" w:rsidRPr="001369BC" w:rsidRDefault="00B85BE1" w:rsidP="004D778C">
      <w:r w:rsidRPr="001369BC">
        <w:t xml:space="preserve">The </w:t>
      </w:r>
      <w:r w:rsidRPr="001369BC">
        <w:rPr>
          <w:i/>
        </w:rPr>
        <w:t>Node Alive Request</w:t>
      </w:r>
      <w:r w:rsidRPr="001369BC">
        <w:t xml:space="preserve"> message allows a quicker reconnect capability than the </w:t>
      </w:r>
      <w:r w:rsidRPr="001369BC">
        <w:rPr>
          <w:i/>
        </w:rPr>
        <w:t>Echo Request</w:t>
      </w:r>
      <w:r w:rsidRPr="001369BC">
        <w:t xml:space="preserve"> message based polling can provide, and its usage ha</w:t>
      </w:r>
      <w:r w:rsidR="00DF08EA" w:rsidRPr="001369BC">
        <w:t>s</w:t>
      </w:r>
      <w:r w:rsidRPr="001369BC">
        <w:t xml:space="preserve"> a reduced load effect on the network, particularly when the number of network nodes using GTP' is high. It may also be used to inform when a new network node has become available for service. </w:t>
      </w:r>
      <w:r w:rsidR="00DF08EA" w:rsidRPr="001369BC">
        <w:br/>
      </w:r>
      <w:r w:rsidRPr="001369BC">
        <w:t xml:space="preserve">If the </w:t>
      </w:r>
      <w:r w:rsidRPr="001369BC">
        <w:rPr>
          <w:i/>
        </w:rPr>
        <w:t>Echo Request</w:t>
      </w:r>
      <w:r w:rsidRPr="001369BC">
        <w:t xml:space="preserve"> message is also used, then the usage of the </w:t>
      </w:r>
      <w:r w:rsidRPr="001369BC">
        <w:rPr>
          <w:i/>
        </w:rPr>
        <w:t xml:space="preserve">Node Alive Request </w:t>
      </w:r>
      <w:r w:rsidRPr="001369BC">
        <w:t>message allows the interval of</w:t>
      </w:r>
      <w:r w:rsidRPr="001369BC">
        <w:rPr>
          <w:b/>
        </w:rPr>
        <w:t xml:space="preserve"> </w:t>
      </w:r>
      <w:r w:rsidRPr="001369BC">
        <w:rPr>
          <w:i/>
        </w:rPr>
        <w:t>Echo Requests</w:t>
      </w:r>
      <w:r w:rsidRPr="001369BC">
        <w:t xml:space="preserve"> to be longer, thus reducing network load by reducing number of </w:t>
      </w:r>
      <w:r w:rsidRPr="001369BC">
        <w:rPr>
          <w:i/>
        </w:rPr>
        <w:t>Echo Requests</w:t>
      </w:r>
      <w:r w:rsidRPr="001369BC">
        <w:t xml:space="preserve">. </w:t>
      </w:r>
      <w:r w:rsidRPr="001369BC">
        <w:br/>
        <w:t>The I</w:t>
      </w:r>
      <w:r w:rsidR="004F18B8" w:rsidRPr="001369BC">
        <w:t>E</w:t>
      </w:r>
      <w:r w:rsidRPr="001369BC">
        <w:t xml:space="preserve">s in a Node Alive Request message are shown in </w:t>
      </w:r>
      <w:r w:rsidR="004D778C" w:rsidRPr="001369BC">
        <w:t>t</w:t>
      </w:r>
      <w:r w:rsidRPr="001369BC">
        <w:t>able 6.2</w:t>
      </w:r>
      <w:r w:rsidR="004F18B8" w:rsidRPr="001369BC">
        <w:t>.4.1.1</w:t>
      </w:r>
      <w:r w:rsidRPr="001369BC">
        <w:t xml:space="preserve">. </w:t>
      </w:r>
    </w:p>
    <w:p w14:paraId="5C0B2FC4" w14:textId="77777777" w:rsidR="00B85BE1" w:rsidRPr="001369BC" w:rsidRDefault="00025678" w:rsidP="00025678">
      <w:pPr>
        <w:pStyle w:val="TH"/>
        <w:spacing w:before="180"/>
        <w:outlineLvl w:val="0"/>
      </w:pPr>
      <w:r w:rsidRPr="001369BC">
        <w:t>Table 6.2.4.1.1: IEs in a Node Alive Request</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796"/>
        <w:gridCol w:w="2286"/>
      </w:tblGrid>
      <w:tr w:rsidR="00B85BE1" w:rsidRPr="001369BC" w14:paraId="7FDCC36D" w14:textId="77777777">
        <w:tblPrEx>
          <w:tblCellMar>
            <w:top w:w="0" w:type="dxa"/>
            <w:bottom w:w="0" w:type="dxa"/>
          </w:tblCellMar>
        </w:tblPrEx>
        <w:trPr>
          <w:jc w:val="center"/>
        </w:trPr>
        <w:tc>
          <w:tcPr>
            <w:tcW w:w="2796" w:type="dxa"/>
            <w:shd w:val="pct12" w:color="000000" w:fill="FFFFFF"/>
          </w:tcPr>
          <w:p w14:paraId="343448AC" w14:textId="77777777" w:rsidR="00B85BE1" w:rsidRPr="001369BC" w:rsidRDefault="00B85BE1">
            <w:pPr>
              <w:pStyle w:val="TAH"/>
              <w:rPr>
                <w:lang w:eastAsia="en-US"/>
              </w:rPr>
            </w:pPr>
            <w:r w:rsidRPr="001369BC">
              <w:rPr>
                <w:lang w:eastAsia="en-US"/>
              </w:rPr>
              <w:t>Information Element</w:t>
            </w:r>
          </w:p>
        </w:tc>
        <w:tc>
          <w:tcPr>
            <w:tcW w:w="2286" w:type="dxa"/>
            <w:shd w:val="pct12" w:color="000000" w:fill="FFFFFF"/>
          </w:tcPr>
          <w:p w14:paraId="54D4B97D" w14:textId="77777777" w:rsidR="00B85BE1" w:rsidRPr="001369BC" w:rsidRDefault="00D23018">
            <w:pPr>
              <w:pStyle w:val="TAH"/>
              <w:rPr>
                <w:lang w:eastAsia="en-US"/>
              </w:rPr>
            </w:pPr>
            <w:r>
              <w:rPr>
                <w:lang w:eastAsia="en-US"/>
              </w:rPr>
              <w:t>Category</w:t>
            </w:r>
          </w:p>
        </w:tc>
      </w:tr>
      <w:tr w:rsidR="00B85BE1" w:rsidRPr="001369BC" w14:paraId="5A218C45" w14:textId="77777777">
        <w:tblPrEx>
          <w:tblCellMar>
            <w:top w:w="0" w:type="dxa"/>
            <w:bottom w:w="0" w:type="dxa"/>
          </w:tblCellMar>
        </w:tblPrEx>
        <w:trPr>
          <w:jc w:val="center"/>
        </w:trPr>
        <w:tc>
          <w:tcPr>
            <w:tcW w:w="2796" w:type="dxa"/>
          </w:tcPr>
          <w:p w14:paraId="534236B1" w14:textId="77777777" w:rsidR="00B85BE1" w:rsidRPr="001369BC" w:rsidRDefault="00B85BE1">
            <w:pPr>
              <w:pStyle w:val="TAL"/>
              <w:rPr>
                <w:lang w:eastAsia="en-US"/>
              </w:rPr>
            </w:pPr>
            <w:r w:rsidRPr="001369BC">
              <w:rPr>
                <w:lang w:eastAsia="en-US"/>
              </w:rPr>
              <w:t>Node Address</w:t>
            </w:r>
          </w:p>
        </w:tc>
        <w:tc>
          <w:tcPr>
            <w:tcW w:w="2286" w:type="dxa"/>
          </w:tcPr>
          <w:p w14:paraId="2E38F526" w14:textId="77777777" w:rsidR="00B85BE1" w:rsidRPr="001369BC" w:rsidRDefault="00B85BE1">
            <w:pPr>
              <w:pStyle w:val="TAL"/>
              <w:jc w:val="center"/>
              <w:rPr>
                <w:lang w:eastAsia="en-US"/>
              </w:rPr>
            </w:pPr>
            <w:r w:rsidRPr="001369BC">
              <w:rPr>
                <w:lang w:eastAsia="en-US"/>
              </w:rPr>
              <w:t>M</w:t>
            </w:r>
          </w:p>
        </w:tc>
      </w:tr>
      <w:tr w:rsidR="00B85BE1" w:rsidRPr="001369BC" w14:paraId="663751CF" w14:textId="77777777">
        <w:tblPrEx>
          <w:tblCellMar>
            <w:top w:w="0" w:type="dxa"/>
            <w:bottom w:w="0" w:type="dxa"/>
          </w:tblCellMar>
        </w:tblPrEx>
        <w:trPr>
          <w:jc w:val="center"/>
        </w:trPr>
        <w:tc>
          <w:tcPr>
            <w:tcW w:w="2796" w:type="dxa"/>
          </w:tcPr>
          <w:p w14:paraId="540F0842" w14:textId="77777777" w:rsidR="00B85BE1" w:rsidRPr="001369BC" w:rsidRDefault="00B85BE1">
            <w:pPr>
              <w:pStyle w:val="TAL"/>
              <w:rPr>
                <w:lang w:eastAsia="en-US"/>
              </w:rPr>
            </w:pPr>
            <w:r w:rsidRPr="001369BC">
              <w:rPr>
                <w:lang w:eastAsia="en-US"/>
              </w:rPr>
              <w:t>Alternative Node Address</w:t>
            </w:r>
          </w:p>
        </w:tc>
        <w:tc>
          <w:tcPr>
            <w:tcW w:w="2286" w:type="dxa"/>
          </w:tcPr>
          <w:p w14:paraId="5FBCB9F8" w14:textId="77777777" w:rsidR="00B85BE1" w:rsidRPr="001369BC" w:rsidRDefault="00B85BE1">
            <w:pPr>
              <w:pStyle w:val="TAL"/>
              <w:jc w:val="center"/>
              <w:rPr>
                <w:lang w:eastAsia="en-US"/>
              </w:rPr>
            </w:pPr>
            <w:r w:rsidRPr="001369BC">
              <w:rPr>
                <w:lang w:eastAsia="en-US"/>
              </w:rPr>
              <w:t>O</w:t>
            </w:r>
          </w:p>
        </w:tc>
      </w:tr>
      <w:tr w:rsidR="00B85BE1" w:rsidRPr="001369BC" w14:paraId="61B113A9" w14:textId="77777777">
        <w:tblPrEx>
          <w:tblCellMar>
            <w:top w:w="0" w:type="dxa"/>
            <w:bottom w:w="0" w:type="dxa"/>
          </w:tblCellMar>
        </w:tblPrEx>
        <w:trPr>
          <w:jc w:val="center"/>
        </w:trPr>
        <w:tc>
          <w:tcPr>
            <w:tcW w:w="2796" w:type="dxa"/>
          </w:tcPr>
          <w:p w14:paraId="734A4F8F" w14:textId="77777777" w:rsidR="00B85BE1" w:rsidRPr="001369BC" w:rsidRDefault="00B85BE1">
            <w:pPr>
              <w:pStyle w:val="TAL"/>
              <w:rPr>
                <w:lang w:eastAsia="en-US"/>
              </w:rPr>
            </w:pPr>
            <w:r w:rsidRPr="001369BC">
              <w:rPr>
                <w:lang w:eastAsia="en-US"/>
              </w:rPr>
              <w:t>Private Extension</w:t>
            </w:r>
          </w:p>
        </w:tc>
        <w:tc>
          <w:tcPr>
            <w:tcW w:w="2286" w:type="dxa"/>
          </w:tcPr>
          <w:p w14:paraId="04DB073B" w14:textId="77777777" w:rsidR="00B85BE1" w:rsidRPr="001369BC" w:rsidRDefault="00B85BE1">
            <w:pPr>
              <w:pStyle w:val="TAL"/>
              <w:jc w:val="center"/>
              <w:rPr>
                <w:lang w:eastAsia="en-US"/>
              </w:rPr>
            </w:pPr>
            <w:r w:rsidRPr="001369BC">
              <w:rPr>
                <w:lang w:eastAsia="en-US"/>
              </w:rPr>
              <w:t>O</w:t>
            </w:r>
          </w:p>
        </w:tc>
      </w:tr>
    </w:tbl>
    <w:p w14:paraId="614C2132" w14:textId="77777777" w:rsidR="00B85BE1" w:rsidRPr="001369BC" w:rsidRDefault="00B85BE1" w:rsidP="00025678"/>
    <w:p w14:paraId="40A25D18" w14:textId="77777777" w:rsidR="00B85BE1" w:rsidRPr="001369BC" w:rsidRDefault="00B85BE1">
      <w:r w:rsidRPr="001369BC">
        <w:t>The Node Address format is the same as for the Charging Gateway Address format described in TS 29.060 [200]).</w:t>
      </w:r>
    </w:p>
    <w:p w14:paraId="2FDA4B12" w14:textId="77777777" w:rsidR="00B85BE1" w:rsidRPr="001369BC" w:rsidRDefault="00B85BE1">
      <w:pPr>
        <w:jc w:val="both"/>
      </w:pPr>
      <w:r w:rsidRPr="001369BC">
        <w:t xml:space="preserve">The format definition for the Node Address information element is the same as the format of the source and destination address of the IP packet that transports the GTP' messages. The optional Alternative Node Address IE can be used in the </w:t>
      </w:r>
      <w:r w:rsidRPr="001369BC">
        <w:rPr>
          <w:i/>
          <w:iCs/>
        </w:rPr>
        <w:t xml:space="preserve">Node Alive Request </w:t>
      </w:r>
      <w:r w:rsidRPr="001369BC">
        <w:t>if the message sender wants to advertise an IP address that is different from the node address format. This way both the IPv4 and IPv6 node address formats can be supported simultaneously in the messaging, regardless of whether IPv4 or IPv6 is used in the underlying transport.</w:t>
      </w:r>
    </w:p>
    <w:p w14:paraId="647EB3D9" w14:textId="77777777" w:rsidR="00B85BE1" w:rsidRPr="001369BC" w:rsidRDefault="00B85BE1">
      <w:r w:rsidRPr="001369BC">
        <w:t>The Private Extension IE contains vendor- or operator-specific information.</w:t>
      </w:r>
    </w:p>
    <w:p w14:paraId="6BC68284" w14:textId="77777777" w:rsidR="00B85BE1" w:rsidRPr="001369BC" w:rsidRDefault="00B85BE1">
      <w:pPr>
        <w:pStyle w:val="Heading4"/>
      </w:pPr>
      <w:bookmarkStart w:id="49" w:name="_Toc393288210"/>
      <w:r w:rsidRPr="001369BC">
        <w:t>6.2.4.2</w:t>
      </w:r>
      <w:r w:rsidRPr="001369BC">
        <w:tab/>
        <w:t>Node Alive Response</w:t>
      </w:r>
      <w:bookmarkEnd w:id="49"/>
    </w:p>
    <w:p w14:paraId="3989F75E" w14:textId="77777777" w:rsidR="00B85BE1" w:rsidRPr="001369BC" w:rsidRDefault="00B85BE1" w:rsidP="004F18B8">
      <w:r w:rsidRPr="001369BC">
        <w:t xml:space="preserve">The </w:t>
      </w:r>
      <w:r w:rsidRPr="001369BC">
        <w:rPr>
          <w:i/>
        </w:rPr>
        <w:t>Node Alive Response</w:t>
      </w:r>
      <w:r w:rsidRPr="001369BC">
        <w:t xml:space="preserve"> message, shown in </w:t>
      </w:r>
      <w:r w:rsidR="004F18B8" w:rsidRPr="001369BC">
        <w:t>t</w:t>
      </w:r>
      <w:r w:rsidRPr="001369BC">
        <w:t>able 6.</w:t>
      </w:r>
      <w:r w:rsidR="004F18B8" w:rsidRPr="001369BC">
        <w:t>2.4.2.1</w:t>
      </w:r>
      <w:r w:rsidRPr="001369BC">
        <w:t xml:space="preserve">, shall be sent as a response to a received </w:t>
      </w:r>
      <w:r w:rsidRPr="001369BC">
        <w:rPr>
          <w:i/>
        </w:rPr>
        <w:t>Node Alive Request</w:t>
      </w:r>
      <w:r w:rsidRPr="001369BC">
        <w:t>.</w:t>
      </w:r>
    </w:p>
    <w:p w14:paraId="7CE39CE6" w14:textId="77777777" w:rsidR="00B85BE1" w:rsidRPr="001369BC" w:rsidRDefault="00025678">
      <w:pPr>
        <w:pStyle w:val="TH"/>
        <w:outlineLvl w:val="0"/>
      </w:pPr>
      <w:r w:rsidRPr="001369BC">
        <w:t>Table 6.2.4.2.1: IEs in a Node Alive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796"/>
        <w:gridCol w:w="2286"/>
      </w:tblGrid>
      <w:tr w:rsidR="00B85BE1" w:rsidRPr="001369BC" w14:paraId="02B7142B" w14:textId="77777777">
        <w:tblPrEx>
          <w:tblCellMar>
            <w:top w:w="0" w:type="dxa"/>
            <w:bottom w:w="0" w:type="dxa"/>
          </w:tblCellMar>
        </w:tblPrEx>
        <w:trPr>
          <w:jc w:val="center"/>
        </w:trPr>
        <w:tc>
          <w:tcPr>
            <w:tcW w:w="2796" w:type="dxa"/>
            <w:shd w:val="pct12" w:color="000000" w:fill="FFFFFF"/>
          </w:tcPr>
          <w:p w14:paraId="430715E5" w14:textId="77777777" w:rsidR="00B85BE1" w:rsidRPr="001369BC" w:rsidRDefault="00B85BE1">
            <w:pPr>
              <w:pStyle w:val="TAH"/>
              <w:rPr>
                <w:lang w:eastAsia="en-US"/>
              </w:rPr>
            </w:pPr>
            <w:r w:rsidRPr="001369BC">
              <w:rPr>
                <w:lang w:eastAsia="en-US"/>
              </w:rPr>
              <w:t>Information Element</w:t>
            </w:r>
          </w:p>
        </w:tc>
        <w:tc>
          <w:tcPr>
            <w:tcW w:w="2286" w:type="dxa"/>
            <w:shd w:val="pct12" w:color="000000" w:fill="FFFFFF"/>
          </w:tcPr>
          <w:p w14:paraId="01DFD33A" w14:textId="77777777" w:rsidR="00B85BE1" w:rsidRPr="001369BC" w:rsidRDefault="00D23018">
            <w:pPr>
              <w:pStyle w:val="TAH"/>
              <w:rPr>
                <w:lang w:eastAsia="en-US"/>
              </w:rPr>
            </w:pPr>
            <w:r>
              <w:rPr>
                <w:lang w:eastAsia="en-US"/>
              </w:rPr>
              <w:t>Category</w:t>
            </w:r>
          </w:p>
        </w:tc>
      </w:tr>
      <w:tr w:rsidR="00B85BE1" w:rsidRPr="001369BC" w14:paraId="77E426F1" w14:textId="77777777">
        <w:tblPrEx>
          <w:tblCellMar>
            <w:top w:w="0" w:type="dxa"/>
            <w:bottom w:w="0" w:type="dxa"/>
          </w:tblCellMar>
        </w:tblPrEx>
        <w:trPr>
          <w:jc w:val="center"/>
        </w:trPr>
        <w:tc>
          <w:tcPr>
            <w:tcW w:w="2796" w:type="dxa"/>
          </w:tcPr>
          <w:p w14:paraId="448D5CA9" w14:textId="77777777" w:rsidR="00B85BE1" w:rsidRPr="001369BC" w:rsidRDefault="00B85BE1">
            <w:pPr>
              <w:pStyle w:val="TAL"/>
              <w:rPr>
                <w:lang w:eastAsia="en-US"/>
              </w:rPr>
            </w:pPr>
            <w:r w:rsidRPr="001369BC">
              <w:rPr>
                <w:lang w:eastAsia="en-US"/>
              </w:rPr>
              <w:t>Private Extension</w:t>
            </w:r>
          </w:p>
        </w:tc>
        <w:tc>
          <w:tcPr>
            <w:tcW w:w="2286" w:type="dxa"/>
          </w:tcPr>
          <w:p w14:paraId="7E28A237" w14:textId="77777777" w:rsidR="00B85BE1" w:rsidRPr="001369BC" w:rsidRDefault="00B85BE1">
            <w:pPr>
              <w:pStyle w:val="TAL"/>
              <w:jc w:val="center"/>
              <w:rPr>
                <w:lang w:eastAsia="en-US"/>
              </w:rPr>
            </w:pPr>
            <w:r w:rsidRPr="001369BC">
              <w:rPr>
                <w:lang w:eastAsia="en-US"/>
              </w:rPr>
              <w:t>O</w:t>
            </w:r>
          </w:p>
        </w:tc>
      </w:tr>
    </w:tbl>
    <w:p w14:paraId="06B6DB46" w14:textId="77777777" w:rsidR="00B85BE1" w:rsidRPr="001369BC" w:rsidRDefault="00B85BE1" w:rsidP="00025678"/>
    <w:p w14:paraId="3006B950" w14:textId="77777777" w:rsidR="00B85BE1" w:rsidRPr="001369BC" w:rsidRDefault="00B85BE1">
      <w:r w:rsidRPr="001369BC">
        <w:t>The Private Extension IE contains vendor- or operator-specific information.</w:t>
      </w:r>
    </w:p>
    <w:p w14:paraId="0D000456" w14:textId="77777777" w:rsidR="00B85BE1" w:rsidRPr="001369BC" w:rsidRDefault="00DF08EA">
      <w:pPr>
        <w:pStyle w:val="Heading4"/>
      </w:pPr>
      <w:r w:rsidRPr="001369BC">
        <w:br w:type="page"/>
      </w:r>
      <w:bookmarkStart w:id="50" w:name="_Toc393288211"/>
      <w:r w:rsidR="00B85BE1" w:rsidRPr="001369BC">
        <w:lastRenderedPageBreak/>
        <w:t>6.2.4.3</w:t>
      </w:r>
      <w:r w:rsidR="00B85BE1" w:rsidRPr="001369BC">
        <w:tab/>
        <w:t>Redirection Request</w:t>
      </w:r>
      <w:bookmarkEnd w:id="50"/>
    </w:p>
    <w:p w14:paraId="54B31BA7" w14:textId="77777777" w:rsidR="00E264DE" w:rsidRPr="001369BC" w:rsidRDefault="00B85BE1" w:rsidP="00E264DE">
      <w:r w:rsidRPr="001369BC">
        <w:t xml:space="preserve">There are two use cases for the </w:t>
      </w:r>
      <w:r w:rsidRPr="001369BC">
        <w:rPr>
          <w:i/>
        </w:rPr>
        <w:t>Redirection Request</w:t>
      </w:r>
      <w:r w:rsidRPr="001369BC">
        <w:t xml:space="preserve"> message: </w:t>
      </w:r>
    </w:p>
    <w:p w14:paraId="7638A949" w14:textId="77777777" w:rsidR="00E264DE" w:rsidRPr="001369BC" w:rsidRDefault="00B85BE1" w:rsidP="00E264DE">
      <w:pPr>
        <w:ind w:left="284"/>
      </w:pPr>
      <w:r w:rsidRPr="001369BC">
        <w:t>- One is to advise that received CDR traffic is to be redirected to another CGF</w:t>
      </w:r>
      <w:r w:rsidRPr="001369BC">
        <w:br/>
        <w:t xml:space="preserve">  due to the sending CGF node is about to stop service (due to an outage for maintenance or an error condition). </w:t>
      </w:r>
    </w:p>
    <w:p w14:paraId="76C34AA1" w14:textId="77777777" w:rsidR="00B85BE1" w:rsidRPr="001369BC" w:rsidRDefault="00B85BE1" w:rsidP="00E264DE">
      <w:pPr>
        <w:ind w:left="284"/>
      </w:pPr>
      <w:r w:rsidRPr="001369BC">
        <w:t xml:space="preserve">- The second purpose is to inform a CDF which is currently sending data to this node (e.g. CGF), </w:t>
      </w:r>
      <w:r w:rsidRPr="001369BC">
        <w:br/>
        <w:t xml:space="preserve">  that the next node in the chain (e.g. a mediator device or Billing Computer) has lost connection to this node</w:t>
      </w:r>
      <w:r w:rsidRPr="001369BC">
        <w:br/>
        <w:t xml:space="preserve">  (e.g. CGF).</w:t>
      </w:r>
    </w:p>
    <w:p w14:paraId="3D12FF18" w14:textId="77777777" w:rsidR="00B85BE1" w:rsidRPr="001369BC" w:rsidRDefault="00B85BE1" w:rsidP="004F18B8">
      <w:r w:rsidRPr="001369BC">
        <w:t xml:space="preserve">The IEs in a </w:t>
      </w:r>
      <w:r w:rsidRPr="001369BC">
        <w:rPr>
          <w:i/>
        </w:rPr>
        <w:t>Redirection Request</w:t>
      </w:r>
      <w:r w:rsidRPr="001369BC">
        <w:t xml:space="preserve"> Message are listed in </w:t>
      </w:r>
      <w:r w:rsidR="004F18B8" w:rsidRPr="001369BC">
        <w:t>t</w:t>
      </w:r>
      <w:r w:rsidRPr="001369BC">
        <w:t>able 6.</w:t>
      </w:r>
      <w:r w:rsidR="004F18B8" w:rsidRPr="001369BC">
        <w:t>2.</w:t>
      </w:r>
      <w:r w:rsidRPr="001369BC">
        <w:t>4</w:t>
      </w:r>
      <w:r w:rsidR="004F18B8" w:rsidRPr="001369BC">
        <w:t>.3.1</w:t>
      </w:r>
      <w:r w:rsidRPr="001369BC">
        <w:t xml:space="preserve">. </w:t>
      </w:r>
      <w:r w:rsidRPr="001369BC">
        <w:br/>
        <w:t xml:space="preserve">An </w:t>
      </w:r>
      <w:r w:rsidRPr="001369BC">
        <w:rPr>
          <w:i/>
        </w:rPr>
        <w:t>Address of Recommended Node</w:t>
      </w:r>
      <w:r w:rsidRPr="001369BC">
        <w:t xml:space="preserve"> may be given if, for example, a CGF maintenance outage is handled by first introducing another CGF ready to take incoming CDRs. This way, the network performance can be maintained. The </w:t>
      </w:r>
      <w:r w:rsidRPr="001369BC">
        <w:rPr>
          <w:i/>
        </w:rPr>
        <w:t>Address of Recommended Node</w:t>
      </w:r>
      <w:r w:rsidRPr="001369BC">
        <w:t xml:space="preserve"> shall only describe an intra-PLMN node containing a CGF, and not a node in any other PLMN.</w:t>
      </w:r>
    </w:p>
    <w:p w14:paraId="1CD11842" w14:textId="77777777" w:rsidR="00B85BE1" w:rsidRPr="001369BC" w:rsidRDefault="00025678">
      <w:pPr>
        <w:pStyle w:val="TH"/>
        <w:outlineLvl w:val="0"/>
      </w:pPr>
      <w:r w:rsidRPr="001369BC">
        <w:t>Table 6.2.4.3.1: IEs in a Redirection Request</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658"/>
        <w:gridCol w:w="2286"/>
      </w:tblGrid>
      <w:tr w:rsidR="00B85BE1" w:rsidRPr="001369BC" w14:paraId="2EB2A6B2" w14:textId="77777777">
        <w:tblPrEx>
          <w:tblCellMar>
            <w:top w:w="0" w:type="dxa"/>
            <w:bottom w:w="0" w:type="dxa"/>
          </w:tblCellMar>
        </w:tblPrEx>
        <w:trPr>
          <w:jc w:val="center"/>
        </w:trPr>
        <w:tc>
          <w:tcPr>
            <w:tcW w:w="3658" w:type="dxa"/>
            <w:shd w:val="pct12" w:color="000000" w:fill="FFFFFF"/>
          </w:tcPr>
          <w:p w14:paraId="1C9C5BF8" w14:textId="77777777" w:rsidR="00B85BE1" w:rsidRPr="001369BC" w:rsidRDefault="00B85BE1">
            <w:pPr>
              <w:pStyle w:val="TAH"/>
              <w:rPr>
                <w:lang w:eastAsia="en-US"/>
              </w:rPr>
            </w:pPr>
            <w:r w:rsidRPr="001369BC">
              <w:rPr>
                <w:lang w:eastAsia="en-US"/>
              </w:rPr>
              <w:t>Information Element</w:t>
            </w:r>
          </w:p>
        </w:tc>
        <w:tc>
          <w:tcPr>
            <w:tcW w:w="2286" w:type="dxa"/>
            <w:shd w:val="pct12" w:color="000000" w:fill="FFFFFF"/>
          </w:tcPr>
          <w:p w14:paraId="3580F137" w14:textId="77777777" w:rsidR="00B85BE1" w:rsidRPr="001369BC" w:rsidRDefault="00D23018">
            <w:pPr>
              <w:pStyle w:val="TAH"/>
              <w:rPr>
                <w:lang w:eastAsia="en-US"/>
              </w:rPr>
            </w:pPr>
            <w:r>
              <w:rPr>
                <w:lang w:eastAsia="en-US"/>
              </w:rPr>
              <w:t>Category</w:t>
            </w:r>
          </w:p>
        </w:tc>
      </w:tr>
      <w:tr w:rsidR="00B85BE1" w:rsidRPr="001369BC" w14:paraId="53F858C5" w14:textId="77777777">
        <w:tblPrEx>
          <w:tblCellMar>
            <w:top w:w="0" w:type="dxa"/>
            <w:bottom w:w="0" w:type="dxa"/>
          </w:tblCellMar>
        </w:tblPrEx>
        <w:trPr>
          <w:jc w:val="center"/>
        </w:trPr>
        <w:tc>
          <w:tcPr>
            <w:tcW w:w="3658" w:type="dxa"/>
          </w:tcPr>
          <w:p w14:paraId="16B1BABB" w14:textId="77777777" w:rsidR="00B85BE1" w:rsidRPr="001369BC" w:rsidRDefault="00B85BE1">
            <w:pPr>
              <w:pStyle w:val="TAL"/>
              <w:rPr>
                <w:lang w:eastAsia="en-US"/>
              </w:rPr>
            </w:pPr>
            <w:r w:rsidRPr="001369BC">
              <w:rPr>
                <w:lang w:eastAsia="en-US"/>
              </w:rPr>
              <w:t>Cause</w:t>
            </w:r>
          </w:p>
        </w:tc>
        <w:tc>
          <w:tcPr>
            <w:tcW w:w="2286" w:type="dxa"/>
          </w:tcPr>
          <w:p w14:paraId="3B555706" w14:textId="77777777" w:rsidR="00B85BE1" w:rsidRPr="001369BC" w:rsidRDefault="00B85BE1">
            <w:pPr>
              <w:pStyle w:val="TAL"/>
              <w:jc w:val="center"/>
              <w:rPr>
                <w:lang w:eastAsia="en-US"/>
              </w:rPr>
            </w:pPr>
            <w:r w:rsidRPr="001369BC">
              <w:rPr>
                <w:lang w:eastAsia="en-US"/>
              </w:rPr>
              <w:t>M</w:t>
            </w:r>
          </w:p>
        </w:tc>
      </w:tr>
      <w:tr w:rsidR="00B85BE1" w:rsidRPr="001369BC" w14:paraId="5F5084B0" w14:textId="77777777">
        <w:tblPrEx>
          <w:tblCellMar>
            <w:top w:w="0" w:type="dxa"/>
            <w:bottom w:w="0" w:type="dxa"/>
          </w:tblCellMar>
        </w:tblPrEx>
        <w:trPr>
          <w:jc w:val="center"/>
        </w:trPr>
        <w:tc>
          <w:tcPr>
            <w:tcW w:w="3658" w:type="dxa"/>
          </w:tcPr>
          <w:p w14:paraId="7972645D" w14:textId="77777777" w:rsidR="00B85BE1" w:rsidRPr="001369BC" w:rsidRDefault="00B85BE1">
            <w:pPr>
              <w:pStyle w:val="TAL"/>
              <w:rPr>
                <w:lang w:eastAsia="en-US"/>
              </w:rPr>
            </w:pPr>
            <w:r w:rsidRPr="001369BC">
              <w:rPr>
                <w:lang w:eastAsia="en-US"/>
              </w:rPr>
              <w:t>Address of Recommended Node</w:t>
            </w:r>
          </w:p>
        </w:tc>
        <w:tc>
          <w:tcPr>
            <w:tcW w:w="2286" w:type="dxa"/>
          </w:tcPr>
          <w:p w14:paraId="34814C15" w14:textId="77777777" w:rsidR="00B85BE1" w:rsidRPr="001369BC" w:rsidRDefault="00B85BE1">
            <w:pPr>
              <w:pStyle w:val="TAL"/>
              <w:jc w:val="center"/>
              <w:rPr>
                <w:lang w:eastAsia="en-US"/>
              </w:rPr>
            </w:pPr>
            <w:r w:rsidRPr="001369BC">
              <w:rPr>
                <w:lang w:eastAsia="en-US"/>
              </w:rPr>
              <w:t>O</w:t>
            </w:r>
          </w:p>
        </w:tc>
      </w:tr>
      <w:tr w:rsidR="00B85BE1" w:rsidRPr="001369BC" w14:paraId="057EC74F" w14:textId="77777777">
        <w:tblPrEx>
          <w:tblCellMar>
            <w:top w:w="0" w:type="dxa"/>
            <w:bottom w:w="0" w:type="dxa"/>
          </w:tblCellMar>
        </w:tblPrEx>
        <w:trPr>
          <w:jc w:val="center"/>
        </w:trPr>
        <w:tc>
          <w:tcPr>
            <w:tcW w:w="3658" w:type="dxa"/>
          </w:tcPr>
          <w:p w14:paraId="2EFF4395" w14:textId="77777777" w:rsidR="00B85BE1" w:rsidRPr="001369BC" w:rsidRDefault="00B85BE1">
            <w:pPr>
              <w:pStyle w:val="TAL"/>
              <w:rPr>
                <w:lang w:eastAsia="en-US"/>
              </w:rPr>
            </w:pPr>
            <w:r w:rsidRPr="001369BC">
              <w:rPr>
                <w:lang w:eastAsia="en-US"/>
              </w:rPr>
              <w:t>Alternative Address of Recommended Node</w:t>
            </w:r>
          </w:p>
        </w:tc>
        <w:tc>
          <w:tcPr>
            <w:tcW w:w="2286" w:type="dxa"/>
          </w:tcPr>
          <w:p w14:paraId="11D07756" w14:textId="77777777" w:rsidR="00B85BE1" w:rsidRPr="001369BC" w:rsidRDefault="00B85BE1">
            <w:pPr>
              <w:pStyle w:val="TAL"/>
              <w:jc w:val="center"/>
              <w:rPr>
                <w:lang w:eastAsia="en-US"/>
              </w:rPr>
            </w:pPr>
            <w:r w:rsidRPr="001369BC">
              <w:rPr>
                <w:lang w:eastAsia="en-US"/>
              </w:rPr>
              <w:t>O</w:t>
            </w:r>
          </w:p>
        </w:tc>
      </w:tr>
      <w:tr w:rsidR="00B85BE1" w:rsidRPr="001369BC" w14:paraId="35B78829" w14:textId="77777777">
        <w:tblPrEx>
          <w:tblCellMar>
            <w:top w:w="0" w:type="dxa"/>
            <w:bottom w:w="0" w:type="dxa"/>
          </w:tblCellMar>
        </w:tblPrEx>
        <w:trPr>
          <w:jc w:val="center"/>
        </w:trPr>
        <w:tc>
          <w:tcPr>
            <w:tcW w:w="3658" w:type="dxa"/>
          </w:tcPr>
          <w:p w14:paraId="6BB0C37D" w14:textId="77777777" w:rsidR="00B85BE1" w:rsidRPr="001369BC" w:rsidRDefault="00B85BE1">
            <w:pPr>
              <w:pStyle w:val="TAL"/>
              <w:rPr>
                <w:lang w:eastAsia="en-US"/>
              </w:rPr>
            </w:pPr>
            <w:r w:rsidRPr="001369BC">
              <w:rPr>
                <w:lang w:eastAsia="en-US"/>
              </w:rPr>
              <w:t>Private Extension</w:t>
            </w:r>
          </w:p>
        </w:tc>
        <w:tc>
          <w:tcPr>
            <w:tcW w:w="2286" w:type="dxa"/>
          </w:tcPr>
          <w:p w14:paraId="77488F8A" w14:textId="77777777" w:rsidR="00B85BE1" w:rsidRPr="001369BC" w:rsidRDefault="00B85BE1">
            <w:pPr>
              <w:pStyle w:val="TAL"/>
              <w:jc w:val="center"/>
              <w:rPr>
                <w:lang w:eastAsia="en-US"/>
              </w:rPr>
            </w:pPr>
            <w:r w:rsidRPr="001369BC">
              <w:rPr>
                <w:lang w:eastAsia="en-US"/>
              </w:rPr>
              <w:t>O</w:t>
            </w:r>
          </w:p>
        </w:tc>
      </w:tr>
    </w:tbl>
    <w:p w14:paraId="5CEF5D71" w14:textId="77777777" w:rsidR="00B85BE1" w:rsidRPr="001369BC" w:rsidRDefault="00B85BE1" w:rsidP="00025678"/>
    <w:p w14:paraId="65E09C01" w14:textId="77777777" w:rsidR="00B85BE1" w:rsidRPr="001369BC" w:rsidRDefault="00B85BE1">
      <w:pPr>
        <w:spacing w:after="0"/>
      </w:pPr>
      <w:r w:rsidRPr="001369BC">
        <w:t xml:space="preserve">Possible </w:t>
      </w:r>
      <w:r w:rsidRPr="001369BC">
        <w:rPr>
          <w:b/>
        </w:rPr>
        <w:t>Cause</w:t>
      </w:r>
      <w:r w:rsidRPr="001369BC">
        <w:t xml:space="preserve"> values are:</w:t>
      </w:r>
    </w:p>
    <w:p w14:paraId="74CDB80A" w14:textId="77777777" w:rsidR="00B85BE1" w:rsidRPr="001369BC" w:rsidRDefault="00B85BE1">
      <w:pPr>
        <w:pStyle w:val="B1"/>
        <w:spacing w:after="0"/>
      </w:pPr>
      <w:r w:rsidRPr="001369BC">
        <w:t>-</w:t>
      </w:r>
      <w:r w:rsidRPr="001369BC">
        <w:tab/>
        <w:t>"This node is about to go down";</w:t>
      </w:r>
    </w:p>
    <w:p w14:paraId="131A4422" w14:textId="77777777" w:rsidR="00B85BE1" w:rsidRPr="001369BC" w:rsidRDefault="00B85BE1">
      <w:pPr>
        <w:pStyle w:val="B1"/>
        <w:spacing w:after="0"/>
      </w:pPr>
      <w:r w:rsidRPr="001369BC">
        <w:t>-</w:t>
      </w:r>
      <w:r w:rsidRPr="001369BC">
        <w:tab/>
        <w:t>"Another node is about to go down";</w:t>
      </w:r>
    </w:p>
    <w:p w14:paraId="71B4806D" w14:textId="77777777" w:rsidR="00B85BE1" w:rsidRPr="001369BC" w:rsidRDefault="00B85BE1">
      <w:pPr>
        <w:pStyle w:val="B1"/>
        <w:spacing w:after="0"/>
      </w:pPr>
      <w:r w:rsidRPr="001369BC">
        <w:t>-</w:t>
      </w:r>
      <w:r w:rsidRPr="001369BC">
        <w:tab/>
        <w:t>"System failure";</w:t>
      </w:r>
    </w:p>
    <w:p w14:paraId="34AFB8A7" w14:textId="77777777" w:rsidR="00B85BE1" w:rsidRPr="001369BC" w:rsidRDefault="00B85BE1">
      <w:pPr>
        <w:pStyle w:val="B1"/>
        <w:spacing w:after="0"/>
      </w:pPr>
      <w:r w:rsidRPr="001369BC">
        <w:t>-</w:t>
      </w:r>
      <w:r w:rsidRPr="001369BC">
        <w:tab/>
        <w:t>"Receive buffers becoming full";</w:t>
      </w:r>
    </w:p>
    <w:p w14:paraId="544BBD9A" w14:textId="77777777" w:rsidR="00B85BE1" w:rsidRPr="001369BC" w:rsidRDefault="009626B7" w:rsidP="009626B7">
      <w:pPr>
        <w:pStyle w:val="B1"/>
        <w:tabs>
          <w:tab w:val="left" w:pos="644"/>
        </w:tabs>
        <w:overflowPunct w:val="0"/>
        <w:autoSpaceDE w:val="0"/>
        <w:autoSpaceDN w:val="0"/>
        <w:adjustRightInd w:val="0"/>
        <w:ind w:left="644" w:hanging="360"/>
        <w:textAlignment w:val="baseline"/>
      </w:pPr>
      <w:r w:rsidRPr="001369BC">
        <w:t>-</w:t>
      </w:r>
      <w:r w:rsidRPr="001369BC">
        <w:tab/>
      </w:r>
      <w:r w:rsidR="00B85BE1" w:rsidRPr="001369BC">
        <w:t>"Send buffers becoming full".</w:t>
      </w:r>
    </w:p>
    <w:p w14:paraId="78B59C1A" w14:textId="77777777" w:rsidR="00B85BE1" w:rsidRPr="001369BC" w:rsidRDefault="00B85BE1" w:rsidP="002D0D99">
      <w:r w:rsidRPr="001369BC">
        <w:t xml:space="preserve">The </w:t>
      </w:r>
      <w:r w:rsidRPr="001369BC">
        <w:rPr>
          <w:i/>
        </w:rPr>
        <w:t>Address of Recommended Node</w:t>
      </w:r>
      <w:r w:rsidRPr="001369BC">
        <w:t xml:space="preserve"> information element, shown in </w:t>
      </w:r>
      <w:r w:rsidR="00EB61A1" w:rsidRPr="001369BC">
        <w:t xml:space="preserve">figure </w:t>
      </w:r>
      <w:r w:rsidRPr="001369BC">
        <w:t>6.</w:t>
      </w:r>
      <w:r w:rsidR="00EB61A1" w:rsidRPr="001369BC">
        <w:t>2.4.</w:t>
      </w:r>
      <w:r w:rsidRPr="001369BC">
        <w:t>3</w:t>
      </w:r>
      <w:r w:rsidR="00EB61A1" w:rsidRPr="001369BC">
        <w:t>.2</w:t>
      </w:r>
      <w:r w:rsidRPr="001369BC">
        <w:t xml:space="preserve">, defines the IPv4 or IPv6 format address that the node is identified by in the </w:t>
      </w:r>
      <w:r w:rsidR="002D0D99" w:rsidRPr="001369BC">
        <w:t>3GPP</w:t>
      </w:r>
      <w:r w:rsidRPr="001369BC">
        <w:t xml:space="preserve"> network.</w:t>
      </w:r>
    </w:p>
    <w:p w14:paraId="6A328582" w14:textId="0122DE53" w:rsidR="00B85BE1" w:rsidRPr="001369BC" w:rsidRDefault="008329B4">
      <w:pPr>
        <w:pStyle w:val="TH"/>
      </w:pPr>
      <w:r w:rsidRPr="001369BC">
        <w:rPr>
          <w:noProof/>
        </w:rPr>
        <w:drawing>
          <wp:inline distT="0" distB="0" distL="0" distR="0" wp14:anchorId="14FA8B68" wp14:editId="13F6E103">
            <wp:extent cx="3497580" cy="11887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1188720"/>
                    </a:xfrm>
                    <a:prstGeom prst="rect">
                      <a:avLst/>
                    </a:prstGeom>
                    <a:noFill/>
                    <a:ln>
                      <a:noFill/>
                    </a:ln>
                  </pic:spPr>
                </pic:pic>
              </a:graphicData>
            </a:graphic>
          </wp:inline>
        </w:drawing>
      </w:r>
      <w:r w:rsidR="00B85BE1" w:rsidRPr="001369BC">
        <w:br/>
      </w:r>
      <w:r w:rsidR="00B85BE1" w:rsidRPr="001369BC">
        <w:br/>
      </w:r>
      <w:bookmarkStart w:id="51" w:name="_MON_1013427974"/>
      <w:bookmarkStart w:id="52" w:name="_MON_1013428189"/>
      <w:bookmarkStart w:id="53" w:name="_MON_1013428223"/>
      <w:bookmarkStart w:id="54" w:name="_MON_1013428296"/>
      <w:bookmarkStart w:id="55" w:name="_MON_1013428428"/>
      <w:bookmarkStart w:id="56" w:name="_MON_1013428492"/>
      <w:bookmarkStart w:id="57" w:name="_MON_1013429020"/>
      <w:bookmarkStart w:id="58" w:name="_MON_1063806581"/>
      <w:bookmarkStart w:id="59" w:name="_MON_1063808986"/>
      <w:bookmarkEnd w:id="51"/>
      <w:bookmarkEnd w:id="52"/>
      <w:bookmarkEnd w:id="53"/>
      <w:bookmarkEnd w:id="54"/>
      <w:bookmarkEnd w:id="55"/>
      <w:bookmarkEnd w:id="56"/>
      <w:bookmarkEnd w:id="57"/>
      <w:bookmarkEnd w:id="58"/>
      <w:bookmarkEnd w:id="59"/>
      <w:r w:rsidR="00B85BE1" w:rsidRPr="001369BC">
        <w:object w:dxaOrig="5491" w:dyaOrig="1861" w14:anchorId="6AC2C110">
          <v:shape id="_x0000_i1035" type="#_x0000_t75" style="width:274.5pt;height:93pt" o:ole="" fillcolor="window">
            <v:imagedata r:id="rId24" o:title=""/>
          </v:shape>
          <o:OLEObject Type="Embed" ProgID="Word.Picture.8" ShapeID="_x0000_i1035" DrawAspect="Content" ObjectID="_1784550331" r:id="rId25"/>
        </w:object>
      </w:r>
    </w:p>
    <w:p w14:paraId="2F38B401" w14:textId="77777777" w:rsidR="00B85BE1" w:rsidRPr="001369BC" w:rsidRDefault="00B85BE1">
      <w:pPr>
        <w:pStyle w:val="TF"/>
        <w:outlineLvl w:val="0"/>
      </w:pPr>
      <w:r w:rsidRPr="001369BC">
        <w:t>Figure 6.</w:t>
      </w:r>
      <w:r w:rsidR="00EB61A1" w:rsidRPr="001369BC">
        <w:t>2.4.</w:t>
      </w:r>
      <w:r w:rsidRPr="001369BC">
        <w:t>3</w:t>
      </w:r>
      <w:r w:rsidR="00EB61A1" w:rsidRPr="001369BC">
        <w:t>.2</w:t>
      </w:r>
      <w:r w:rsidRPr="001369BC">
        <w:t>: Address of Recommended Node information elements</w:t>
      </w:r>
    </w:p>
    <w:p w14:paraId="2D5E53CB" w14:textId="77777777" w:rsidR="00B85BE1" w:rsidRPr="001369BC" w:rsidRDefault="00B85BE1">
      <w:pPr>
        <w:jc w:val="both"/>
      </w:pPr>
      <w:r w:rsidRPr="001369BC">
        <w:t xml:space="preserve">The format definition for the </w:t>
      </w:r>
      <w:r w:rsidRPr="001369BC">
        <w:rPr>
          <w:i/>
        </w:rPr>
        <w:t>Address of Recommended Node</w:t>
      </w:r>
      <w:r w:rsidRPr="001369BC">
        <w:t xml:space="preserve"> information element is the same as the format of the source and destination address of the IP packet that transports the GTP' messages. The optional Alternative </w:t>
      </w:r>
      <w:r w:rsidRPr="001369BC">
        <w:rPr>
          <w:i/>
        </w:rPr>
        <w:t>Address of Recommended Node</w:t>
      </w:r>
      <w:r w:rsidRPr="001369BC">
        <w:t xml:space="preserve"> IE can be used in the </w:t>
      </w:r>
      <w:r w:rsidRPr="001369BC">
        <w:rPr>
          <w:i/>
          <w:iCs/>
        </w:rPr>
        <w:t xml:space="preserve">Node Alive Request </w:t>
      </w:r>
      <w:r w:rsidRPr="001369BC">
        <w:t>if the message sender wants to advertise an IP address that is different from the node address format. This way both the IPv4 and IPv6 node address formats can be supported simultaneously in the messaging, regardless of whether IPv4 or IPv6 is used in the underlying transport.</w:t>
      </w:r>
    </w:p>
    <w:p w14:paraId="16C16CE3" w14:textId="77777777" w:rsidR="00B85BE1" w:rsidRPr="001369BC" w:rsidRDefault="00B85BE1">
      <w:r w:rsidRPr="001369BC">
        <w:t>The Private Extension contains vendor- or operator- specific information.</w:t>
      </w:r>
    </w:p>
    <w:p w14:paraId="157B07A6" w14:textId="77777777" w:rsidR="00B85BE1" w:rsidRPr="001369BC" w:rsidRDefault="00B85BE1">
      <w:pPr>
        <w:pStyle w:val="Heading4"/>
      </w:pPr>
      <w:bookmarkStart w:id="60" w:name="_Toc393288212"/>
      <w:r w:rsidRPr="001369BC">
        <w:lastRenderedPageBreak/>
        <w:t>6.2.4.4</w:t>
      </w:r>
      <w:r w:rsidRPr="001369BC">
        <w:tab/>
        <w:t>Redirection Response</w:t>
      </w:r>
      <w:bookmarkEnd w:id="60"/>
    </w:p>
    <w:p w14:paraId="2BE13436" w14:textId="77777777" w:rsidR="00B85BE1" w:rsidRPr="001369BC" w:rsidRDefault="00B85BE1" w:rsidP="00EB61A1">
      <w:r w:rsidRPr="001369BC">
        <w:t xml:space="preserve">A </w:t>
      </w:r>
      <w:r w:rsidRPr="001369BC">
        <w:rPr>
          <w:i/>
        </w:rPr>
        <w:t>Redirection Response</w:t>
      </w:r>
      <w:r w:rsidRPr="001369BC">
        <w:t xml:space="preserve"> message shall be sent as a response of a received </w:t>
      </w:r>
      <w:r w:rsidRPr="001369BC">
        <w:rPr>
          <w:i/>
        </w:rPr>
        <w:t>Redirection Request</w:t>
      </w:r>
      <w:r w:rsidRPr="001369BC">
        <w:t xml:space="preserve">. </w:t>
      </w:r>
      <w:r w:rsidRPr="001369BC">
        <w:br/>
        <w:t xml:space="preserve">The </w:t>
      </w:r>
      <w:r w:rsidR="00EB61A1" w:rsidRPr="001369BC">
        <w:t>IE</w:t>
      </w:r>
      <w:r w:rsidRPr="001369BC">
        <w:t xml:space="preserve">s of this message are listed in </w:t>
      </w:r>
      <w:r w:rsidR="00EB61A1" w:rsidRPr="001369BC">
        <w:t>t</w:t>
      </w:r>
      <w:r w:rsidRPr="001369BC">
        <w:t>able 6.</w:t>
      </w:r>
      <w:r w:rsidR="00EB61A1" w:rsidRPr="001369BC">
        <w:t>2.4.4.1</w:t>
      </w:r>
      <w:r w:rsidRPr="001369BC">
        <w:t>.</w:t>
      </w:r>
    </w:p>
    <w:p w14:paraId="799CCB56" w14:textId="77777777" w:rsidR="00B85BE1" w:rsidRPr="001369BC" w:rsidRDefault="00025678" w:rsidP="00025678">
      <w:pPr>
        <w:pStyle w:val="TH"/>
        <w:spacing w:before="180"/>
        <w:outlineLvl w:val="0"/>
      </w:pPr>
      <w:r w:rsidRPr="001369BC">
        <w:t>Table 6.2.4.4.1: IEs in a Redirection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796"/>
        <w:gridCol w:w="2286"/>
      </w:tblGrid>
      <w:tr w:rsidR="00B85BE1" w:rsidRPr="001369BC" w14:paraId="6B346361" w14:textId="77777777">
        <w:tblPrEx>
          <w:tblCellMar>
            <w:top w:w="0" w:type="dxa"/>
            <w:bottom w:w="0" w:type="dxa"/>
          </w:tblCellMar>
        </w:tblPrEx>
        <w:trPr>
          <w:jc w:val="center"/>
        </w:trPr>
        <w:tc>
          <w:tcPr>
            <w:tcW w:w="2796" w:type="dxa"/>
            <w:shd w:val="pct12" w:color="000000" w:fill="FFFFFF"/>
          </w:tcPr>
          <w:p w14:paraId="0F31ACA3" w14:textId="77777777" w:rsidR="00B85BE1" w:rsidRPr="001369BC" w:rsidRDefault="00B85BE1">
            <w:pPr>
              <w:pStyle w:val="TAH"/>
              <w:rPr>
                <w:lang w:eastAsia="en-US"/>
              </w:rPr>
            </w:pPr>
            <w:r w:rsidRPr="001369BC">
              <w:rPr>
                <w:lang w:eastAsia="en-US"/>
              </w:rPr>
              <w:t>Information Element</w:t>
            </w:r>
          </w:p>
        </w:tc>
        <w:tc>
          <w:tcPr>
            <w:tcW w:w="2286" w:type="dxa"/>
            <w:shd w:val="pct12" w:color="000000" w:fill="FFFFFF"/>
          </w:tcPr>
          <w:p w14:paraId="7FB8AF92" w14:textId="77777777" w:rsidR="00B85BE1" w:rsidRPr="001369BC" w:rsidRDefault="00D23018">
            <w:pPr>
              <w:pStyle w:val="TAH"/>
              <w:rPr>
                <w:lang w:eastAsia="en-US"/>
              </w:rPr>
            </w:pPr>
            <w:r>
              <w:rPr>
                <w:lang w:eastAsia="en-US"/>
              </w:rPr>
              <w:t>Category</w:t>
            </w:r>
          </w:p>
        </w:tc>
      </w:tr>
      <w:tr w:rsidR="00B85BE1" w:rsidRPr="001369BC" w14:paraId="169B26D8" w14:textId="77777777">
        <w:tblPrEx>
          <w:tblCellMar>
            <w:top w:w="0" w:type="dxa"/>
            <w:bottom w:w="0" w:type="dxa"/>
          </w:tblCellMar>
        </w:tblPrEx>
        <w:trPr>
          <w:jc w:val="center"/>
        </w:trPr>
        <w:tc>
          <w:tcPr>
            <w:tcW w:w="2796" w:type="dxa"/>
          </w:tcPr>
          <w:p w14:paraId="53D57D71" w14:textId="77777777" w:rsidR="00B85BE1" w:rsidRPr="001369BC" w:rsidRDefault="00B85BE1">
            <w:pPr>
              <w:pStyle w:val="TAL"/>
              <w:rPr>
                <w:lang w:eastAsia="en-US"/>
              </w:rPr>
            </w:pPr>
            <w:r w:rsidRPr="001369BC">
              <w:rPr>
                <w:lang w:eastAsia="en-US"/>
              </w:rPr>
              <w:t>Cause</w:t>
            </w:r>
          </w:p>
        </w:tc>
        <w:tc>
          <w:tcPr>
            <w:tcW w:w="2286" w:type="dxa"/>
          </w:tcPr>
          <w:p w14:paraId="403A45F9" w14:textId="77777777" w:rsidR="00B85BE1" w:rsidRPr="001369BC" w:rsidRDefault="00B85BE1">
            <w:pPr>
              <w:pStyle w:val="TAL"/>
              <w:jc w:val="center"/>
              <w:rPr>
                <w:lang w:eastAsia="en-US"/>
              </w:rPr>
            </w:pPr>
            <w:r w:rsidRPr="001369BC">
              <w:rPr>
                <w:lang w:eastAsia="en-US"/>
              </w:rPr>
              <w:t>M</w:t>
            </w:r>
          </w:p>
        </w:tc>
      </w:tr>
      <w:tr w:rsidR="00B85BE1" w:rsidRPr="001369BC" w14:paraId="78CB3CBA" w14:textId="77777777">
        <w:tblPrEx>
          <w:tblCellMar>
            <w:top w:w="0" w:type="dxa"/>
            <w:bottom w:w="0" w:type="dxa"/>
          </w:tblCellMar>
        </w:tblPrEx>
        <w:trPr>
          <w:jc w:val="center"/>
        </w:trPr>
        <w:tc>
          <w:tcPr>
            <w:tcW w:w="2796" w:type="dxa"/>
          </w:tcPr>
          <w:p w14:paraId="592DE796" w14:textId="77777777" w:rsidR="00B85BE1" w:rsidRPr="001369BC" w:rsidRDefault="00B85BE1">
            <w:pPr>
              <w:pStyle w:val="TAL"/>
              <w:rPr>
                <w:lang w:eastAsia="en-US"/>
              </w:rPr>
            </w:pPr>
            <w:r w:rsidRPr="001369BC">
              <w:rPr>
                <w:lang w:eastAsia="en-US"/>
              </w:rPr>
              <w:t>Private Extension</w:t>
            </w:r>
          </w:p>
        </w:tc>
        <w:tc>
          <w:tcPr>
            <w:tcW w:w="2286" w:type="dxa"/>
          </w:tcPr>
          <w:p w14:paraId="511A4B65" w14:textId="77777777" w:rsidR="00B85BE1" w:rsidRPr="001369BC" w:rsidRDefault="00B85BE1">
            <w:pPr>
              <w:pStyle w:val="TAL"/>
              <w:jc w:val="center"/>
              <w:rPr>
                <w:lang w:eastAsia="en-US"/>
              </w:rPr>
            </w:pPr>
            <w:r w:rsidRPr="001369BC">
              <w:rPr>
                <w:lang w:eastAsia="en-US"/>
              </w:rPr>
              <w:t>O</w:t>
            </w:r>
          </w:p>
        </w:tc>
      </w:tr>
    </w:tbl>
    <w:p w14:paraId="27E5A003" w14:textId="77777777" w:rsidR="00025678" w:rsidRPr="001369BC" w:rsidRDefault="00025678" w:rsidP="00025678"/>
    <w:p w14:paraId="2F38510F" w14:textId="77777777" w:rsidR="00B85BE1" w:rsidRPr="001369BC" w:rsidRDefault="00B85BE1">
      <w:pPr>
        <w:spacing w:after="0"/>
      </w:pPr>
      <w:r w:rsidRPr="001369BC">
        <w:t xml:space="preserve">Possible </w:t>
      </w:r>
      <w:r w:rsidRPr="001369BC">
        <w:rPr>
          <w:b/>
        </w:rPr>
        <w:t>Cause</w:t>
      </w:r>
      <w:r w:rsidRPr="001369BC">
        <w:t xml:space="preserve"> values are:</w:t>
      </w:r>
    </w:p>
    <w:p w14:paraId="1E8A683F" w14:textId="77777777" w:rsidR="00B85BE1" w:rsidRPr="001369BC" w:rsidRDefault="00B85BE1">
      <w:pPr>
        <w:pStyle w:val="B1"/>
        <w:spacing w:after="0"/>
      </w:pPr>
      <w:r w:rsidRPr="001369BC">
        <w:t>-</w:t>
      </w:r>
      <w:r w:rsidRPr="001369BC">
        <w:tab/>
        <w:t>"Request Accepted";</w:t>
      </w:r>
    </w:p>
    <w:p w14:paraId="3ECDEA6A" w14:textId="77777777" w:rsidR="00B85BE1" w:rsidRPr="001369BC" w:rsidRDefault="00B85BE1">
      <w:pPr>
        <w:pStyle w:val="B1"/>
        <w:spacing w:after="0"/>
      </w:pPr>
      <w:r w:rsidRPr="001369BC">
        <w:t>-</w:t>
      </w:r>
      <w:r w:rsidRPr="001369BC">
        <w:tab/>
        <w:t>"No resources available";</w:t>
      </w:r>
    </w:p>
    <w:p w14:paraId="7CA6C0D1" w14:textId="77777777" w:rsidR="00B85BE1" w:rsidRPr="001369BC" w:rsidRDefault="00B85BE1">
      <w:pPr>
        <w:pStyle w:val="B1"/>
        <w:spacing w:after="0"/>
      </w:pPr>
      <w:r w:rsidRPr="001369BC">
        <w:t>-</w:t>
      </w:r>
      <w:r w:rsidRPr="001369BC">
        <w:tab/>
        <w:t>"Service not supported";</w:t>
      </w:r>
    </w:p>
    <w:p w14:paraId="244009BD" w14:textId="77777777" w:rsidR="00B85BE1" w:rsidRPr="001369BC" w:rsidRDefault="00B85BE1">
      <w:pPr>
        <w:pStyle w:val="B1"/>
        <w:spacing w:after="0"/>
      </w:pPr>
      <w:r w:rsidRPr="001369BC">
        <w:t>-</w:t>
      </w:r>
      <w:r w:rsidRPr="001369BC">
        <w:tab/>
        <w:t>"System failure";</w:t>
      </w:r>
    </w:p>
    <w:p w14:paraId="47C25C38" w14:textId="77777777" w:rsidR="00B85BE1" w:rsidRPr="001369BC" w:rsidRDefault="00B85BE1">
      <w:pPr>
        <w:pStyle w:val="B1"/>
        <w:spacing w:after="0"/>
      </w:pPr>
      <w:r w:rsidRPr="001369BC">
        <w:t>-</w:t>
      </w:r>
      <w:r w:rsidRPr="001369BC">
        <w:tab/>
        <w:t>"Mandatory IE incorrect";</w:t>
      </w:r>
    </w:p>
    <w:p w14:paraId="0658B1E7" w14:textId="77777777" w:rsidR="00B85BE1" w:rsidRPr="001369BC" w:rsidRDefault="00B85BE1">
      <w:pPr>
        <w:pStyle w:val="B1"/>
        <w:spacing w:after="0"/>
      </w:pPr>
      <w:r w:rsidRPr="001369BC">
        <w:t>-</w:t>
      </w:r>
      <w:r w:rsidRPr="001369BC">
        <w:tab/>
        <w:t>"Mandatory IE missing";</w:t>
      </w:r>
    </w:p>
    <w:p w14:paraId="13ADB16E" w14:textId="77777777" w:rsidR="00B85BE1" w:rsidRPr="001369BC" w:rsidRDefault="00B85BE1">
      <w:pPr>
        <w:pStyle w:val="B1"/>
        <w:spacing w:after="0"/>
      </w:pPr>
      <w:r w:rsidRPr="001369BC">
        <w:t>-</w:t>
      </w:r>
      <w:r w:rsidRPr="001369BC">
        <w:tab/>
        <w:t>"Optional IE incorrect";</w:t>
      </w:r>
    </w:p>
    <w:p w14:paraId="097C7985" w14:textId="77777777" w:rsidR="00B85BE1" w:rsidRPr="001369BC" w:rsidRDefault="00B85BE1">
      <w:pPr>
        <w:pStyle w:val="B1"/>
        <w:spacing w:after="0"/>
      </w:pPr>
      <w:r w:rsidRPr="001369BC">
        <w:t>-</w:t>
      </w:r>
      <w:r w:rsidRPr="001369BC">
        <w:tab/>
        <w:t>"Invalid message format";</w:t>
      </w:r>
    </w:p>
    <w:p w14:paraId="074E8B68" w14:textId="77777777" w:rsidR="00B85BE1" w:rsidRPr="001369BC" w:rsidRDefault="00B85BE1">
      <w:pPr>
        <w:pStyle w:val="B1"/>
      </w:pPr>
      <w:r w:rsidRPr="001369BC">
        <w:t>-</w:t>
      </w:r>
      <w:r w:rsidRPr="001369BC">
        <w:tab/>
        <w:t>"Version not supported".</w:t>
      </w:r>
    </w:p>
    <w:p w14:paraId="6B46CF13" w14:textId="77777777" w:rsidR="00B85BE1" w:rsidRPr="001369BC" w:rsidRDefault="00B85BE1">
      <w:r w:rsidRPr="001369BC">
        <w:t>The Private Extension contains vendor- or operator-specific information.</w:t>
      </w:r>
    </w:p>
    <w:p w14:paraId="1682F1E2" w14:textId="77777777" w:rsidR="00B85BE1" w:rsidRPr="001369BC" w:rsidRDefault="00B85BE1">
      <w:pPr>
        <w:pStyle w:val="Heading4"/>
      </w:pPr>
      <w:bookmarkStart w:id="61" w:name="_Toc393288213"/>
      <w:r w:rsidRPr="001369BC">
        <w:t>6.2.4.5</w:t>
      </w:r>
      <w:r w:rsidRPr="001369BC">
        <w:tab/>
        <w:t>Data Record Transfer Request</w:t>
      </w:r>
      <w:bookmarkEnd w:id="61"/>
    </w:p>
    <w:p w14:paraId="388626D2" w14:textId="77777777" w:rsidR="00EB61A1" w:rsidRPr="001369BC" w:rsidRDefault="00EB61A1" w:rsidP="00EB61A1">
      <w:pPr>
        <w:pStyle w:val="Heading5"/>
      </w:pPr>
      <w:bookmarkStart w:id="62" w:name="_Toc393288214"/>
      <w:r w:rsidRPr="001369BC">
        <w:t>6.2.4.5.0</w:t>
      </w:r>
      <w:r w:rsidRPr="001369BC">
        <w:tab/>
        <w:t>Introduction</w:t>
      </w:r>
      <w:bookmarkEnd w:id="62"/>
    </w:p>
    <w:p w14:paraId="0D8C1737" w14:textId="77777777" w:rsidR="00B85BE1" w:rsidRPr="001369BC" w:rsidRDefault="00B85BE1" w:rsidP="00FC0405">
      <w:r w:rsidRPr="001369BC">
        <w:t xml:space="preserve">This message is used to transmit the CDR(s) to the CGF. The CDRs are placed in the </w:t>
      </w:r>
      <w:r w:rsidRPr="001369BC">
        <w:rPr>
          <w:i/>
        </w:rPr>
        <w:t>Data Record Packet</w:t>
      </w:r>
      <w:r w:rsidRPr="001369BC">
        <w:t xml:space="preserve"> </w:t>
      </w:r>
      <w:r w:rsidR="00EB61A1" w:rsidRPr="001369BC">
        <w:t>IE</w:t>
      </w:r>
      <w:r w:rsidRPr="001369BC">
        <w:t xml:space="preserve">. </w:t>
      </w:r>
    </w:p>
    <w:p w14:paraId="5263530D" w14:textId="77777777" w:rsidR="00B85BE1" w:rsidRPr="001369BC" w:rsidRDefault="00B85BE1">
      <w:pPr>
        <w:pStyle w:val="Heading5"/>
      </w:pPr>
      <w:bookmarkStart w:id="63" w:name="_Toc393288215"/>
      <w:r w:rsidRPr="001369BC">
        <w:t>6.2.4.5.1</w:t>
      </w:r>
      <w:r w:rsidRPr="001369BC">
        <w:tab/>
        <w:t>Information Elements in Data Record Transfer Request</w:t>
      </w:r>
      <w:bookmarkEnd w:id="63"/>
    </w:p>
    <w:p w14:paraId="4775EACC" w14:textId="77777777" w:rsidR="00B85BE1" w:rsidRPr="001369BC" w:rsidRDefault="00B85BE1" w:rsidP="00EB61A1">
      <w:pPr>
        <w:pStyle w:val="TH"/>
        <w:jc w:val="left"/>
        <w:outlineLvl w:val="0"/>
        <w:rPr>
          <w:b w:val="0"/>
        </w:rPr>
      </w:pPr>
      <w:r w:rsidRPr="001369BC">
        <w:rPr>
          <w:rFonts w:ascii="Times New Roman" w:hAnsi="Times New Roman"/>
          <w:b w:val="0"/>
        </w:rPr>
        <w:t xml:space="preserve">The Information Elements in </w:t>
      </w:r>
      <w:r w:rsidRPr="001369BC">
        <w:rPr>
          <w:rFonts w:ascii="Times New Roman" w:hAnsi="Times New Roman"/>
          <w:b w:val="0"/>
          <w:i/>
        </w:rPr>
        <w:t>Data Record Transfer Request</w:t>
      </w:r>
      <w:r w:rsidRPr="001369BC">
        <w:rPr>
          <w:rFonts w:ascii="Times New Roman" w:hAnsi="Times New Roman"/>
          <w:b w:val="0"/>
        </w:rPr>
        <w:t xml:space="preserve"> message is specified in </w:t>
      </w:r>
      <w:r w:rsidR="00EB61A1" w:rsidRPr="001369BC">
        <w:rPr>
          <w:rFonts w:ascii="Times New Roman" w:hAnsi="Times New Roman"/>
          <w:b w:val="0"/>
        </w:rPr>
        <w:t>t</w:t>
      </w:r>
      <w:r w:rsidRPr="001369BC">
        <w:rPr>
          <w:rFonts w:ascii="Times New Roman" w:hAnsi="Times New Roman"/>
          <w:b w:val="0"/>
        </w:rPr>
        <w:t>able 6.</w:t>
      </w:r>
      <w:r w:rsidR="00EB61A1" w:rsidRPr="001369BC">
        <w:rPr>
          <w:rFonts w:ascii="Times New Roman" w:hAnsi="Times New Roman"/>
          <w:b w:val="0"/>
        </w:rPr>
        <w:t>2.4.5.1.1</w:t>
      </w:r>
      <w:r w:rsidRPr="001369BC">
        <w:rPr>
          <w:rFonts w:ascii="Times New Roman" w:hAnsi="Times New Roman"/>
          <w:b w:val="0"/>
        </w:rPr>
        <w:t>.</w:t>
      </w:r>
    </w:p>
    <w:p w14:paraId="11BD5C1E" w14:textId="77777777" w:rsidR="00B85BE1" w:rsidRPr="001369BC" w:rsidRDefault="00025678">
      <w:pPr>
        <w:pStyle w:val="TH"/>
        <w:outlineLvl w:val="0"/>
      </w:pPr>
      <w:r w:rsidRPr="001369BC">
        <w:t>Table 6.2.4.5.1.1: IEs in a Data Record Transfer Request</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799"/>
        <w:gridCol w:w="2286"/>
      </w:tblGrid>
      <w:tr w:rsidR="00B85BE1" w:rsidRPr="001369BC" w14:paraId="1F1CA917" w14:textId="77777777">
        <w:tblPrEx>
          <w:tblCellMar>
            <w:top w:w="0" w:type="dxa"/>
            <w:bottom w:w="0" w:type="dxa"/>
          </w:tblCellMar>
        </w:tblPrEx>
        <w:trPr>
          <w:jc w:val="center"/>
        </w:trPr>
        <w:tc>
          <w:tcPr>
            <w:tcW w:w="3799" w:type="dxa"/>
            <w:shd w:val="pct12" w:color="000000" w:fill="FFFFFF"/>
          </w:tcPr>
          <w:p w14:paraId="2883B3BB" w14:textId="77777777" w:rsidR="00B85BE1" w:rsidRPr="001369BC" w:rsidRDefault="00B85BE1">
            <w:pPr>
              <w:pStyle w:val="TAH"/>
              <w:rPr>
                <w:lang w:eastAsia="en-US"/>
              </w:rPr>
            </w:pPr>
            <w:r w:rsidRPr="001369BC">
              <w:rPr>
                <w:lang w:eastAsia="en-US"/>
              </w:rPr>
              <w:t>Information Element</w:t>
            </w:r>
          </w:p>
        </w:tc>
        <w:tc>
          <w:tcPr>
            <w:tcW w:w="2286" w:type="dxa"/>
            <w:shd w:val="pct12" w:color="000000" w:fill="FFFFFF"/>
          </w:tcPr>
          <w:p w14:paraId="5F92D5B0" w14:textId="77777777" w:rsidR="00B85BE1" w:rsidRPr="001369BC" w:rsidRDefault="00B85BE1">
            <w:pPr>
              <w:pStyle w:val="TAH"/>
              <w:rPr>
                <w:lang w:eastAsia="en-US"/>
              </w:rPr>
            </w:pPr>
            <w:r w:rsidRPr="001369BC">
              <w:rPr>
                <w:lang w:eastAsia="en-US"/>
              </w:rPr>
              <w:t>Presence requirement</w:t>
            </w:r>
          </w:p>
        </w:tc>
      </w:tr>
      <w:tr w:rsidR="00B85BE1" w:rsidRPr="001369BC" w14:paraId="269C9038" w14:textId="77777777">
        <w:tblPrEx>
          <w:tblCellMar>
            <w:top w:w="0" w:type="dxa"/>
            <w:bottom w:w="0" w:type="dxa"/>
          </w:tblCellMar>
        </w:tblPrEx>
        <w:trPr>
          <w:jc w:val="center"/>
        </w:trPr>
        <w:tc>
          <w:tcPr>
            <w:tcW w:w="3799" w:type="dxa"/>
          </w:tcPr>
          <w:p w14:paraId="298F9D44" w14:textId="77777777" w:rsidR="00B85BE1" w:rsidRPr="001369BC" w:rsidRDefault="00B85BE1">
            <w:pPr>
              <w:pStyle w:val="TAL"/>
              <w:rPr>
                <w:lang w:eastAsia="en-US"/>
              </w:rPr>
            </w:pPr>
            <w:r w:rsidRPr="001369BC">
              <w:rPr>
                <w:lang w:eastAsia="en-US"/>
              </w:rPr>
              <w:t>Packet Transfer Command</w:t>
            </w:r>
          </w:p>
        </w:tc>
        <w:tc>
          <w:tcPr>
            <w:tcW w:w="2286" w:type="dxa"/>
          </w:tcPr>
          <w:p w14:paraId="0590FF3E" w14:textId="77777777" w:rsidR="00B85BE1" w:rsidRPr="001369BC" w:rsidRDefault="00B85BE1">
            <w:pPr>
              <w:pStyle w:val="TAL"/>
              <w:jc w:val="center"/>
              <w:rPr>
                <w:lang w:eastAsia="en-US"/>
              </w:rPr>
            </w:pPr>
            <w:r w:rsidRPr="001369BC">
              <w:rPr>
                <w:lang w:eastAsia="en-US"/>
              </w:rPr>
              <w:t>Mandatory</w:t>
            </w:r>
          </w:p>
        </w:tc>
      </w:tr>
      <w:tr w:rsidR="00B85BE1" w:rsidRPr="001369BC" w14:paraId="453E332E" w14:textId="77777777">
        <w:tblPrEx>
          <w:tblCellMar>
            <w:top w:w="0" w:type="dxa"/>
            <w:bottom w:w="0" w:type="dxa"/>
          </w:tblCellMar>
        </w:tblPrEx>
        <w:trPr>
          <w:jc w:val="center"/>
        </w:trPr>
        <w:tc>
          <w:tcPr>
            <w:tcW w:w="3799" w:type="dxa"/>
          </w:tcPr>
          <w:p w14:paraId="5F556BA4" w14:textId="77777777" w:rsidR="00B85BE1" w:rsidRPr="001369BC" w:rsidRDefault="00B85BE1">
            <w:pPr>
              <w:pStyle w:val="TAL"/>
              <w:rPr>
                <w:lang w:eastAsia="en-US"/>
              </w:rPr>
            </w:pPr>
            <w:r w:rsidRPr="001369BC">
              <w:rPr>
                <w:lang w:eastAsia="en-US"/>
              </w:rPr>
              <w:t>Data Record Packet</w:t>
            </w:r>
          </w:p>
        </w:tc>
        <w:tc>
          <w:tcPr>
            <w:tcW w:w="2286" w:type="dxa"/>
          </w:tcPr>
          <w:p w14:paraId="6B0F4E5D" w14:textId="77777777" w:rsidR="00B85BE1" w:rsidRPr="001369BC" w:rsidRDefault="00B85BE1">
            <w:pPr>
              <w:pStyle w:val="TAL"/>
              <w:jc w:val="center"/>
              <w:rPr>
                <w:lang w:eastAsia="en-US"/>
              </w:rPr>
            </w:pPr>
            <w:r w:rsidRPr="001369BC">
              <w:rPr>
                <w:lang w:eastAsia="en-US"/>
              </w:rPr>
              <w:t>Conditional</w:t>
            </w:r>
          </w:p>
        </w:tc>
      </w:tr>
      <w:tr w:rsidR="00B85BE1" w:rsidRPr="001369BC" w14:paraId="26C69ECD" w14:textId="77777777">
        <w:tblPrEx>
          <w:tblCellMar>
            <w:top w:w="0" w:type="dxa"/>
            <w:bottom w:w="0" w:type="dxa"/>
          </w:tblCellMar>
        </w:tblPrEx>
        <w:trPr>
          <w:jc w:val="center"/>
        </w:trPr>
        <w:tc>
          <w:tcPr>
            <w:tcW w:w="3799" w:type="dxa"/>
          </w:tcPr>
          <w:p w14:paraId="7E3E4D0A" w14:textId="77777777" w:rsidR="00B85BE1" w:rsidRPr="001369BC" w:rsidRDefault="00B85BE1">
            <w:pPr>
              <w:pStyle w:val="TAL"/>
              <w:rPr>
                <w:lang w:eastAsia="en-US"/>
              </w:rPr>
            </w:pPr>
            <w:r w:rsidRPr="001369BC">
              <w:rPr>
                <w:lang w:eastAsia="en-US"/>
              </w:rPr>
              <w:t>Sequence Numbers of Released Packets</w:t>
            </w:r>
          </w:p>
        </w:tc>
        <w:tc>
          <w:tcPr>
            <w:tcW w:w="2286" w:type="dxa"/>
          </w:tcPr>
          <w:p w14:paraId="371E76F6" w14:textId="77777777" w:rsidR="00B85BE1" w:rsidRPr="001369BC" w:rsidRDefault="00B85BE1">
            <w:pPr>
              <w:pStyle w:val="TAL"/>
              <w:jc w:val="center"/>
              <w:rPr>
                <w:lang w:eastAsia="en-US"/>
              </w:rPr>
            </w:pPr>
            <w:r w:rsidRPr="001369BC">
              <w:rPr>
                <w:lang w:eastAsia="en-US"/>
              </w:rPr>
              <w:t>Conditional</w:t>
            </w:r>
          </w:p>
        </w:tc>
      </w:tr>
      <w:tr w:rsidR="00B85BE1" w:rsidRPr="001369BC" w14:paraId="5976A797" w14:textId="77777777">
        <w:tblPrEx>
          <w:tblCellMar>
            <w:top w:w="0" w:type="dxa"/>
            <w:bottom w:w="0" w:type="dxa"/>
          </w:tblCellMar>
        </w:tblPrEx>
        <w:trPr>
          <w:jc w:val="center"/>
        </w:trPr>
        <w:tc>
          <w:tcPr>
            <w:tcW w:w="3799" w:type="dxa"/>
          </w:tcPr>
          <w:p w14:paraId="2CC6D360" w14:textId="77777777" w:rsidR="00B85BE1" w:rsidRPr="001369BC" w:rsidRDefault="00B85BE1">
            <w:pPr>
              <w:pStyle w:val="TAL"/>
              <w:rPr>
                <w:lang w:eastAsia="en-US"/>
              </w:rPr>
            </w:pPr>
            <w:r w:rsidRPr="001369BC">
              <w:rPr>
                <w:lang w:eastAsia="en-US"/>
              </w:rPr>
              <w:t>Sequence Numbers of Cancelled Packets</w:t>
            </w:r>
          </w:p>
        </w:tc>
        <w:tc>
          <w:tcPr>
            <w:tcW w:w="2286" w:type="dxa"/>
          </w:tcPr>
          <w:p w14:paraId="62A7C67D" w14:textId="77777777" w:rsidR="00B85BE1" w:rsidRPr="001369BC" w:rsidRDefault="00B85BE1">
            <w:pPr>
              <w:pStyle w:val="TAL"/>
              <w:jc w:val="center"/>
              <w:rPr>
                <w:lang w:eastAsia="en-US"/>
              </w:rPr>
            </w:pPr>
            <w:r w:rsidRPr="001369BC">
              <w:rPr>
                <w:lang w:eastAsia="en-US"/>
              </w:rPr>
              <w:t>Conditional</w:t>
            </w:r>
          </w:p>
        </w:tc>
      </w:tr>
      <w:tr w:rsidR="00B85BE1" w:rsidRPr="001369BC" w14:paraId="195BBE32" w14:textId="77777777">
        <w:tblPrEx>
          <w:tblCellMar>
            <w:top w:w="0" w:type="dxa"/>
            <w:bottom w:w="0" w:type="dxa"/>
          </w:tblCellMar>
        </w:tblPrEx>
        <w:trPr>
          <w:jc w:val="center"/>
        </w:trPr>
        <w:tc>
          <w:tcPr>
            <w:tcW w:w="3799" w:type="dxa"/>
          </w:tcPr>
          <w:p w14:paraId="38082133" w14:textId="77777777" w:rsidR="00B85BE1" w:rsidRPr="001369BC" w:rsidRDefault="00B85BE1">
            <w:pPr>
              <w:pStyle w:val="TAL"/>
              <w:rPr>
                <w:lang w:eastAsia="en-US"/>
              </w:rPr>
            </w:pPr>
            <w:r w:rsidRPr="001369BC">
              <w:rPr>
                <w:lang w:eastAsia="en-US"/>
              </w:rPr>
              <w:t>Private Extension</w:t>
            </w:r>
          </w:p>
        </w:tc>
        <w:tc>
          <w:tcPr>
            <w:tcW w:w="2286" w:type="dxa"/>
          </w:tcPr>
          <w:p w14:paraId="2AEE7719" w14:textId="77777777" w:rsidR="00B85BE1" w:rsidRPr="001369BC" w:rsidRDefault="00B85BE1">
            <w:pPr>
              <w:pStyle w:val="TAL"/>
              <w:jc w:val="center"/>
              <w:rPr>
                <w:lang w:eastAsia="en-US"/>
              </w:rPr>
            </w:pPr>
            <w:r w:rsidRPr="001369BC">
              <w:rPr>
                <w:lang w:eastAsia="en-US"/>
              </w:rPr>
              <w:t>Optional</w:t>
            </w:r>
          </w:p>
        </w:tc>
      </w:tr>
    </w:tbl>
    <w:p w14:paraId="6F9C3BE8" w14:textId="77777777" w:rsidR="00B85BE1" w:rsidRPr="001369BC" w:rsidRDefault="00B85BE1" w:rsidP="00025678"/>
    <w:p w14:paraId="57B338E1" w14:textId="77777777" w:rsidR="00B85BE1" w:rsidRPr="001369BC" w:rsidRDefault="00DF08EA">
      <w:pPr>
        <w:pStyle w:val="Heading5"/>
      </w:pPr>
      <w:r w:rsidRPr="001369BC">
        <w:br w:type="page"/>
      </w:r>
      <w:bookmarkStart w:id="64" w:name="_Toc393288216"/>
      <w:r w:rsidR="00B85BE1" w:rsidRPr="001369BC">
        <w:lastRenderedPageBreak/>
        <w:t>6.2.4.5.2</w:t>
      </w:r>
      <w:r w:rsidR="00B85BE1" w:rsidRPr="001369BC">
        <w:tab/>
        <w:t>Packet Transfer Command IE</w:t>
      </w:r>
      <w:bookmarkEnd w:id="64"/>
    </w:p>
    <w:p w14:paraId="1199E47C" w14:textId="77777777" w:rsidR="00B85BE1" w:rsidRPr="001369BC" w:rsidRDefault="00B85BE1">
      <w:r w:rsidRPr="001369BC">
        <w:t>The value of the Packet Transfer Command in its Information Element tells the nature of the message:</w:t>
      </w:r>
    </w:p>
    <w:p w14:paraId="57DF2D3B" w14:textId="77777777" w:rsidR="00B85BE1" w:rsidRPr="001369BC" w:rsidRDefault="00B85BE1" w:rsidP="00025678">
      <w:pPr>
        <w:spacing w:after="60"/>
        <w:ind w:left="1420"/>
      </w:pPr>
      <w:r w:rsidRPr="001369BC">
        <w:t>1 = 'Send Data Record Packet';</w:t>
      </w:r>
    </w:p>
    <w:p w14:paraId="27D71583" w14:textId="77777777" w:rsidR="00B85BE1" w:rsidRPr="001369BC" w:rsidRDefault="00B85BE1" w:rsidP="00025678">
      <w:pPr>
        <w:spacing w:after="60"/>
        <w:ind w:left="1420"/>
      </w:pPr>
      <w:r w:rsidRPr="001369BC">
        <w:t>2 = 'Send possibly duplicated Data Record Packet';</w:t>
      </w:r>
    </w:p>
    <w:p w14:paraId="01611DB5" w14:textId="77777777" w:rsidR="00B85BE1" w:rsidRPr="001369BC" w:rsidRDefault="00B85BE1" w:rsidP="00025678">
      <w:pPr>
        <w:spacing w:after="60"/>
        <w:ind w:left="1420"/>
      </w:pPr>
      <w:r w:rsidRPr="001369BC">
        <w:t>3 = 'Cancel Data Record Packet';</w:t>
      </w:r>
    </w:p>
    <w:p w14:paraId="05BD5770" w14:textId="77777777" w:rsidR="00B85BE1" w:rsidRPr="001369BC" w:rsidRDefault="00B85BE1" w:rsidP="00025678">
      <w:pPr>
        <w:ind w:left="1420"/>
      </w:pPr>
      <w:r w:rsidRPr="001369BC">
        <w:t>4 = 'Release Data Record Packet'.</w:t>
      </w:r>
    </w:p>
    <w:p w14:paraId="4BD01D62" w14:textId="77777777" w:rsidR="00B85BE1" w:rsidRPr="001369BC" w:rsidRDefault="00B85BE1">
      <w:r w:rsidRPr="001369BC">
        <w:t>The following describes the usage of each Packet Transfer Command. The first command is for normal CDR transfer while the other values are only used as part of the redundancy mechanism.</w:t>
      </w:r>
    </w:p>
    <w:p w14:paraId="0A0418B2" w14:textId="77777777" w:rsidR="00B85BE1" w:rsidRPr="001369BC" w:rsidRDefault="00B85BE1" w:rsidP="004D778C">
      <w:pPr>
        <w:keepLines/>
      </w:pPr>
      <w:r w:rsidRPr="001369BC">
        <w:t>1)</w:t>
      </w:r>
      <w:r w:rsidRPr="001369BC">
        <w:tab/>
      </w:r>
      <w:r w:rsidRPr="001369BC">
        <w:rPr>
          <w:b/>
        </w:rPr>
        <w:t>Send Data Record Packet</w:t>
      </w:r>
      <w:r w:rsidRPr="001369BC">
        <w:t xml:space="preserve">. This is the usual command used for sending </w:t>
      </w:r>
      <w:bookmarkStart w:id="65" w:name="_Hlt522519373"/>
      <w:bookmarkEnd w:id="65"/>
      <w:r w:rsidRPr="001369BC">
        <w:t xml:space="preserve">CDRs under normal conditions when no error recovery is needed or the redirection mechanism is not involved. It is shown in </w:t>
      </w:r>
      <w:r w:rsidR="00EB61A1" w:rsidRPr="001369BC">
        <w:t>f</w:t>
      </w:r>
      <w:r w:rsidRPr="001369BC">
        <w:t>igure 6.</w:t>
      </w:r>
      <w:r w:rsidR="00EB61A1" w:rsidRPr="001369BC">
        <w:t>2.4.</w:t>
      </w:r>
      <w:r w:rsidRPr="001369BC">
        <w:t>5</w:t>
      </w:r>
      <w:r w:rsidR="00EB61A1" w:rsidRPr="001369BC">
        <w:t>.2.1</w:t>
      </w:r>
      <w:r w:rsidRPr="001369BC">
        <w:t xml:space="preserve">. The other three commands are being used only in error recovery cases. Out of the three conditional IEs shown in </w:t>
      </w:r>
      <w:r w:rsidR="004D778C" w:rsidRPr="001369BC">
        <w:t>t</w:t>
      </w:r>
      <w:r w:rsidRPr="001369BC">
        <w:t>able 6.</w:t>
      </w:r>
      <w:r w:rsidR="004D778C" w:rsidRPr="001369BC">
        <w:t>2.4.5.1.1</w:t>
      </w:r>
      <w:r w:rsidRPr="001369BC">
        <w:t>, only the "Data Record Packet" is present in this message.</w:t>
      </w:r>
    </w:p>
    <w:p w14:paraId="5A3421F4" w14:textId="77777777" w:rsidR="00B85BE1" w:rsidRPr="001369BC" w:rsidRDefault="00B85BE1">
      <w:r w:rsidRPr="001369BC">
        <w:t>2)</w:t>
      </w:r>
      <w:r w:rsidRPr="001369BC">
        <w:rPr>
          <w:b/>
        </w:rPr>
        <w:tab/>
        <w:t>Send possibly duplicated Data Record Packet</w:t>
      </w:r>
      <w:r w:rsidRPr="001369BC">
        <w:t xml:space="preserve">. When the CDR packet is redirected to a secondary CGF (by a CDF) because the currently used CGF is not working or the CDR transfer is not working properly, or if there is an error in the link between the CDF and the CGF, then this Packet Transfer Command is used instead of the normal 'Send Data Record Packet'. Of the conditional IEs, the "Data Record Packet" is present in the message, when sending the message to a CGF acting as temporary storage, when the original primary CGF could not be contacted. </w:t>
      </w:r>
      <w:r w:rsidR="00025678" w:rsidRPr="001369BC">
        <w:br/>
      </w:r>
      <w:r w:rsidRPr="001369BC">
        <w:t xml:space="preserve">This Packet Transfer Command is used also when sending "empty" test packets with older (but not yet acknowledged) sequence numbers after a peer node or link recovery, to check if the CGF had received some Data Record Packets (whose acknowledgement did not come to the </w:t>
      </w:r>
      <w:r w:rsidRPr="001369BC">
        <w:rPr>
          <w:i/>
        </w:rPr>
        <w:t>Data Record Packet</w:t>
      </w:r>
      <w:r w:rsidRPr="001369BC">
        <w:t xml:space="preserve"> sending node) before the link to the recipient node became inoperable.</w:t>
      </w:r>
    </w:p>
    <w:p w14:paraId="1D077DD0" w14:textId="77777777" w:rsidR="00B85BE1" w:rsidRPr="001369BC" w:rsidRDefault="00B85BE1">
      <w:r w:rsidRPr="001369BC">
        <w:t>3)</w:t>
      </w:r>
      <w:r w:rsidRPr="001369BC">
        <w:tab/>
      </w:r>
      <w:r w:rsidRPr="001369BC">
        <w:rPr>
          <w:b/>
        </w:rPr>
        <w:t>Cancel Data Record Packet</w:t>
      </w:r>
      <w:r w:rsidRPr="001369BC">
        <w:t>. Of the conditional IEs, the "Sequence Numbers of Cancelled Packets" is present in the message.</w:t>
      </w:r>
    </w:p>
    <w:p w14:paraId="437244D1" w14:textId="77777777" w:rsidR="00B85BE1" w:rsidRPr="001369BC" w:rsidRDefault="00B85BE1">
      <w:r w:rsidRPr="001369BC">
        <w:t>4)</w:t>
      </w:r>
      <w:r w:rsidRPr="001369BC">
        <w:tab/>
      </w:r>
      <w:r w:rsidRPr="001369BC">
        <w:rPr>
          <w:b/>
        </w:rPr>
        <w:t>Release Data Record Packet</w:t>
      </w:r>
      <w:r w:rsidRPr="001369BC">
        <w:t>. Of the conditional IEs, the "Sequence Numbers of Released Packets" is present in the message.</w:t>
      </w:r>
    </w:p>
    <w:bookmarkStart w:id="66" w:name="_969217424"/>
    <w:bookmarkEnd w:id="66"/>
    <w:bookmarkStart w:id="67" w:name="_MON_1006023191"/>
    <w:bookmarkStart w:id="68" w:name="_MON_1063806583"/>
    <w:bookmarkStart w:id="69" w:name="_MON_1063809410"/>
    <w:bookmarkEnd w:id="67"/>
    <w:bookmarkEnd w:id="68"/>
    <w:bookmarkEnd w:id="69"/>
    <w:p w14:paraId="11C6DEDE" w14:textId="77777777" w:rsidR="00B85BE1" w:rsidRPr="001369BC" w:rsidRDefault="00B85BE1">
      <w:pPr>
        <w:pStyle w:val="TH"/>
      </w:pPr>
      <w:r w:rsidRPr="001369BC">
        <w:object w:dxaOrig="7560" w:dyaOrig="3972" w14:anchorId="4C756A10">
          <v:shape id="_x0000_i1036" type="#_x0000_t75" style="width:371.1pt;height:112.5pt" o:ole="" fillcolor="window">
            <v:imagedata r:id="rId26" o:title="" croptop="-1864f" cropbottom="30210f" cropleft="3242f" cropright="-2063f"/>
            <w10:bordertop type="single" width="6"/>
            <w10:borderleft type="single" width="6"/>
            <w10:borderbottom type="single" width="6"/>
            <w10:borderright type="single" width="6"/>
          </v:shape>
          <o:OLEObject Type="Embed" ProgID="Word.Picture.8" ShapeID="_x0000_i1036" DrawAspect="Content" ObjectID="_1784550332" r:id="rId27"/>
        </w:object>
      </w:r>
    </w:p>
    <w:p w14:paraId="1560B56E" w14:textId="77777777" w:rsidR="00B85BE1" w:rsidRPr="001369BC" w:rsidRDefault="00B85BE1" w:rsidP="00EB61A1">
      <w:pPr>
        <w:pStyle w:val="TF"/>
        <w:outlineLvl w:val="0"/>
      </w:pPr>
      <w:r w:rsidRPr="001369BC">
        <w:t>Figure 6.</w:t>
      </w:r>
      <w:r w:rsidR="00EB61A1" w:rsidRPr="001369BC">
        <w:t>2.4.</w:t>
      </w:r>
      <w:r w:rsidRPr="001369BC">
        <w:t>5</w:t>
      </w:r>
      <w:r w:rsidR="00EB61A1" w:rsidRPr="001369BC">
        <w:t>.2.1</w:t>
      </w:r>
      <w:r w:rsidRPr="001369BC">
        <w:t xml:space="preserve">: Packet Transfer Command </w:t>
      </w:r>
      <w:r w:rsidR="00EB61A1" w:rsidRPr="001369BC">
        <w:t>IE</w:t>
      </w:r>
    </w:p>
    <w:p w14:paraId="3A1CFB14" w14:textId="77777777" w:rsidR="00B85BE1" w:rsidRPr="001369BC" w:rsidRDefault="00B85BE1">
      <w:r w:rsidRPr="001369BC">
        <w:t xml:space="preserve">After the CGF has received the </w:t>
      </w:r>
      <w:r w:rsidRPr="001369BC">
        <w:rPr>
          <w:i/>
        </w:rPr>
        <w:t>Packet Transfer Command</w:t>
      </w:r>
      <w:r w:rsidRPr="001369BC">
        <w:t xml:space="preserve"> 'Release Data Record Packet' with the Sequence Number(s) for earlier sent 'Send possibly duplicated Data Record Packet' command(s), it can consider itself </w:t>
      </w:r>
      <w:r w:rsidR="00DF08EA" w:rsidRPr="001369BC">
        <w:t>authoriz</w:t>
      </w:r>
      <w:r w:rsidRPr="001369BC">
        <w:t xml:space="preserve">ed to send the </w:t>
      </w:r>
      <w:r w:rsidRPr="001369BC">
        <w:rPr>
          <w:i/>
        </w:rPr>
        <w:t>Data Record Packets</w:t>
      </w:r>
      <w:r w:rsidRPr="001369BC">
        <w:t xml:space="preserve"> previously marked as possibly duplicated towards the BD as normal (not duplicated) CDRs.</w:t>
      </w:r>
    </w:p>
    <w:p w14:paraId="04D8F800" w14:textId="77777777" w:rsidR="00B85BE1" w:rsidRPr="001369BC" w:rsidRDefault="00DF08EA">
      <w:pPr>
        <w:pStyle w:val="Heading5"/>
        <w:ind w:left="0" w:firstLine="0"/>
      </w:pPr>
      <w:r w:rsidRPr="001369BC">
        <w:br w:type="page"/>
      </w:r>
      <w:bookmarkStart w:id="70" w:name="_Toc393288217"/>
      <w:r w:rsidR="00B85BE1" w:rsidRPr="001369BC">
        <w:lastRenderedPageBreak/>
        <w:t>6.2.4.5.3</w:t>
      </w:r>
      <w:r w:rsidR="00B85BE1" w:rsidRPr="001369BC">
        <w:tab/>
        <w:t>Data Record Packet IE</w:t>
      </w:r>
      <w:bookmarkEnd w:id="70"/>
    </w:p>
    <w:p w14:paraId="12AEC14A" w14:textId="77777777" w:rsidR="00B85BE1" w:rsidRPr="001369BC" w:rsidRDefault="00B85BE1" w:rsidP="004D778C">
      <w:pPr>
        <w:keepNext/>
      </w:pPr>
      <w:r w:rsidRPr="001369BC">
        <w:t xml:space="preserve">The </w:t>
      </w:r>
      <w:r w:rsidRPr="001369BC">
        <w:rPr>
          <w:i/>
        </w:rPr>
        <w:t>Data Record Packet</w:t>
      </w:r>
      <w:r w:rsidRPr="001369BC">
        <w:t xml:space="preserve"> element, which is present conditionally if the Packet Transfer Command is </w:t>
      </w:r>
      <w:r w:rsidRPr="001369BC">
        <w:br/>
        <w:t xml:space="preserve">'Send Data Record Packet' or 'Send possibly duplicated Data Record Packet', may contain one or more CDRs.  </w:t>
      </w:r>
      <w:r w:rsidR="004D778C" w:rsidRPr="001369BC">
        <w:br/>
      </w:r>
      <w:r w:rsidRPr="001369BC">
        <w:t xml:space="preserve">This IE is illustrated in </w:t>
      </w:r>
      <w:r w:rsidR="00EB61A1" w:rsidRPr="001369BC">
        <w:t>f</w:t>
      </w:r>
      <w:r w:rsidRPr="001369BC">
        <w:t>igure 6.</w:t>
      </w:r>
      <w:r w:rsidR="00EB61A1" w:rsidRPr="001369BC">
        <w:t>2.4.5.3.1</w:t>
      </w:r>
      <w:r w:rsidRPr="001369BC">
        <w:t xml:space="preserve">. If an "empty packet" is to be sent, then the </w:t>
      </w:r>
      <w:r w:rsidRPr="001369BC">
        <w:rPr>
          <w:i/>
        </w:rPr>
        <w:t>Data Record Packet</w:t>
      </w:r>
      <w:r w:rsidRPr="001369BC">
        <w:t xml:space="preserve"> IE contains only the </w:t>
      </w:r>
      <w:r w:rsidRPr="001369BC">
        <w:rPr>
          <w:i/>
        </w:rPr>
        <w:t>Type</w:t>
      </w:r>
      <w:r w:rsidRPr="001369BC">
        <w:t xml:space="preserve"> (with value 252 in decimal) and the </w:t>
      </w:r>
      <w:r w:rsidRPr="001369BC">
        <w:rPr>
          <w:i/>
        </w:rPr>
        <w:t xml:space="preserve">Length </w:t>
      </w:r>
      <w:r w:rsidRPr="001369BC">
        <w:t xml:space="preserve">(with value 0) fields. </w:t>
      </w:r>
    </w:p>
    <w:p w14:paraId="5539EA94" w14:textId="77777777" w:rsidR="00B85BE1" w:rsidRPr="001369BC" w:rsidRDefault="00B85BE1" w:rsidP="004D778C">
      <w:pPr>
        <w:keepNext/>
      </w:pPr>
      <w:r w:rsidRPr="001369BC">
        <w:t xml:space="preserve">As shown in </w:t>
      </w:r>
      <w:r w:rsidR="004D778C" w:rsidRPr="001369BC">
        <w:t>f</w:t>
      </w:r>
      <w:r w:rsidRPr="001369BC">
        <w:t>igure 6.</w:t>
      </w:r>
      <w:r w:rsidR="004D778C" w:rsidRPr="001369BC">
        <w:t>2.4.5.3.1</w:t>
      </w:r>
      <w:r w:rsidRPr="001369BC">
        <w:t xml:space="preserve">, there are two fields identifying the CDR format: </w:t>
      </w:r>
      <w:r w:rsidRPr="001369BC">
        <w:br/>
      </w:r>
      <w:r w:rsidRPr="001369BC">
        <w:rPr>
          <w:i/>
        </w:rPr>
        <w:t>Data Record Format</w:t>
      </w:r>
      <w:r w:rsidRPr="001369BC">
        <w:t xml:space="preserve"> and Data</w:t>
      </w:r>
      <w:r w:rsidRPr="001369BC">
        <w:rPr>
          <w:i/>
        </w:rPr>
        <w:t xml:space="preserve"> Record Format Version.</w:t>
      </w:r>
      <w:r w:rsidRPr="001369BC">
        <w:t xml:space="preserve"> </w:t>
      </w:r>
      <w:r w:rsidRPr="001369BC">
        <w:br/>
        <w:t>The format of the CDRs is ASN.1 or some other format, as identified by the value of Data</w:t>
      </w:r>
      <w:r w:rsidRPr="001369BC">
        <w:rPr>
          <w:i/>
        </w:rPr>
        <w:t xml:space="preserve"> Record Format</w:t>
      </w:r>
      <w:r w:rsidRPr="001369BC">
        <w:t xml:space="preserve">. </w:t>
      </w:r>
      <w:r w:rsidRPr="001369BC">
        <w:br/>
        <w:t xml:space="preserve">The </w:t>
      </w:r>
      <w:r w:rsidRPr="001369BC">
        <w:rPr>
          <w:i/>
        </w:rPr>
        <w:t>Data Record Format Version identifies</w:t>
      </w:r>
      <w:r w:rsidRPr="001369BC">
        <w:t xml:space="preserve"> the TS release and version numbers</w:t>
      </w:r>
      <w:r w:rsidRPr="001369BC">
        <w:rPr>
          <w:i/>
        </w:rPr>
        <w:t xml:space="preserve"> </w:t>
      </w:r>
      <w:r w:rsidRPr="001369BC">
        <w:t xml:space="preserve">that were used for the CDR encoding.  </w:t>
      </w:r>
      <w:r w:rsidRPr="001369BC">
        <w:br/>
        <w:t xml:space="preserve">The formats of these two fields are described in detail in </w:t>
      </w:r>
      <w:r w:rsidR="004D778C" w:rsidRPr="001369BC">
        <w:t>clause</w:t>
      </w:r>
      <w:r w:rsidRPr="001369BC">
        <w:t xml:space="preserve">s 6.3 and 6.4. </w:t>
      </w:r>
    </w:p>
    <w:p w14:paraId="29E92089" w14:textId="77777777" w:rsidR="0043239C" w:rsidRPr="001369BC" w:rsidRDefault="0043239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567"/>
        <w:gridCol w:w="567"/>
        <w:gridCol w:w="567"/>
        <w:gridCol w:w="567"/>
        <w:gridCol w:w="567"/>
        <w:gridCol w:w="567"/>
        <w:gridCol w:w="567"/>
        <w:gridCol w:w="567"/>
      </w:tblGrid>
      <w:tr w:rsidR="0043239C" w:rsidRPr="00BC1967" w14:paraId="573461BF" w14:textId="77777777" w:rsidTr="005D7DBE">
        <w:trPr>
          <w:trHeight w:val="284"/>
          <w:jc w:val="center"/>
        </w:trPr>
        <w:tc>
          <w:tcPr>
            <w:tcW w:w="848" w:type="dxa"/>
            <w:tcBorders>
              <w:top w:val="nil"/>
              <w:left w:val="nil"/>
              <w:bottom w:val="nil"/>
              <w:right w:val="nil"/>
            </w:tcBorders>
            <w:shd w:val="clear" w:color="auto" w:fill="auto"/>
            <w:vAlign w:val="center"/>
          </w:tcPr>
          <w:p w14:paraId="6F91E967" w14:textId="77777777" w:rsidR="0043239C" w:rsidRPr="00BC1967" w:rsidRDefault="0043239C" w:rsidP="005D7DBE">
            <w:pPr>
              <w:pStyle w:val="TF"/>
              <w:spacing w:after="0"/>
              <w:rPr>
                <w:rFonts w:cs="Arial"/>
                <w:b w:val="0"/>
              </w:rPr>
            </w:pPr>
          </w:p>
        </w:tc>
        <w:tc>
          <w:tcPr>
            <w:tcW w:w="4536" w:type="dxa"/>
            <w:gridSpan w:val="8"/>
            <w:tcBorders>
              <w:top w:val="nil"/>
              <w:left w:val="nil"/>
              <w:bottom w:val="nil"/>
              <w:right w:val="nil"/>
            </w:tcBorders>
            <w:shd w:val="clear" w:color="auto" w:fill="auto"/>
            <w:vAlign w:val="center"/>
          </w:tcPr>
          <w:p w14:paraId="4BB4191E" w14:textId="77777777" w:rsidR="0043239C" w:rsidRPr="00BC1967" w:rsidRDefault="0043239C" w:rsidP="005D7DBE">
            <w:pPr>
              <w:pStyle w:val="TF"/>
              <w:spacing w:after="0"/>
              <w:rPr>
                <w:rFonts w:cs="Arial"/>
                <w:b w:val="0"/>
              </w:rPr>
            </w:pPr>
            <w:r w:rsidRPr="00BC1967">
              <w:rPr>
                <w:rFonts w:cs="Arial"/>
                <w:b w:val="0"/>
              </w:rPr>
              <w:t>Bits</w:t>
            </w:r>
          </w:p>
        </w:tc>
      </w:tr>
      <w:tr w:rsidR="0043239C" w:rsidRPr="00BC1967" w14:paraId="1A01CD78" w14:textId="77777777" w:rsidTr="005D7DBE">
        <w:trPr>
          <w:trHeight w:val="284"/>
          <w:jc w:val="center"/>
        </w:trPr>
        <w:tc>
          <w:tcPr>
            <w:tcW w:w="848" w:type="dxa"/>
            <w:tcBorders>
              <w:top w:val="nil"/>
              <w:left w:val="nil"/>
              <w:bottom w:val="nil"/>
              <w:right w:val="nil"/>
            </w:tcBorders>
            <w:shd w:val="clear" w:color="auto" w:fill="auto"/>
            <w:vAlign w:val="center"/>
          </w:tcPr>
          <w:p w14:paraId="0F96D207" w14:textId="77777777" w:rsidR="0043239C" w:rsidRPr="00BC1967" w:rsidRDefault="0043239C" w:rsidP="005D7DBE">
            <w:pPr>
              <w:pStyle w:val="TF"/>
              <w:spacing w:after="0"/>
              <w:rPr>
                <w:rFonts w:cs="Arial"/>
                <w:b w:val="0"/>
              </w:rPr>
            </w:pPr>
            <w:r w:rsidRPr="00BC1967">
              <w:rPr>
                <w:rFonts w:cs="Arial"/>
                <w:b w:val="0"/>
              </w:rPr>
              <w:t>Octets</w:t>
            </w:r>
          </w:p>
        </w:tc>
        <w:tc>
          <w:tcPr>
            <w:tcW w:w="567" w:type="dxa"/>
            <w:tcBorders>
              <w:top w:val="nil"/>
              <w:left w:val="nil"/>
              <w:bottom w:val="single" w:sz="4" w:space="0" w:color="auto"/>
              <w:right w:val="nil"/>
            </w:tcBorders>
            <w:shd w:val="clear" w:color="auto" w:fill="auto"/>
            <w:vAlign w:val="center"/>
          </w:tcPr>
          <w:p w14:paraId="280410C4" w14:textId="77777777" w:rsidR="0043239C" w:rsidRPr="00BC1967" w:rsidRDefault="0043239C" w:rsidP="005D7DBE">
            <w:pPr>
              <w:pStyle w:val="TF"/>
              <w:spacing w:after="0"/>
              <w:rPr>
                <w:rFonts w:cs="Arial"/>
                <w:b w:val="0"/>
              </w:rPr>
            </w:pPr>
            <w:r w:rsidRPr="00BC1967">
              <w:rPr>
                <w:rFonts w:cs="Arial"/>
                <w:b w:val="0"/>
              </w:rPr>
              <w:t>8</w:t>
            </w:r>
          </w:p>
        </w:tc>
        <w:tc>
          <w:tcPr>
            <w:tcW w:w="567" w:type="dxa"/>
            <w:tcBorders>
              <w:top w:val="nil"/>
              <w:left w:val="nil"/>
              <w:bottom w:val="single" w:sz="4" w:space="0" w:color="auto"/>
              <w:right w:val="nil"/>
            </w:tcBorders>
            <w:shd w:val="clear" w:color="auto" w:fill="auto"/>
            <w:vAlign w:val="center"/>
          </w:tcPr>
          <w:p w14:paraId="3F03E7D9" w14:textId="77777777" w:rsidR="0043239C" w:rsidRPr="00BC1967" w:rsidRDefault="0043239C" w:rsidP="005D7DBE">
            <w:pPr>
              <w:pStyle w:val="TF"/>
              <w:spacing w:after="0"/>
              <w:rPr>
                <w:rFonts w:cs="Arial"/>
                <w:b w:val="0"/>
              </w:rPr>
            </w:pPr>
            <w:r w:rsidRPr="00BC1967">
              <w:rPr>
                <w:rFonts w:cs="Arial"/>
                <w:b w:val="0"/>
              </w:rPr>
              <w:t>7</w:t>
            </w:r>
          </w:p>
        </w:tc>
        <w:tc>
          <w:tcPr>
            <w:tcW w:w="567" w:type="dxa"/>
            <w:tcBorders>
              <w:top w:val="nil"/>
              <w:left w:val="nil"/>
              <w:bottom w:val="single" w:sz="4" w:space="0" w:color="auto"/>
              <w:right w:val="nil"/>
            </w:tcBorders>
            <w:shd w:val="clear" w:color="auto" w:fill="auto"/>
            <w:vAlign w:val="center"/>
          </w:tcPr>
          <w:p w14:paraId="13E255F6" w14:textId="77777777" w:rsidR="0043239C" w:rsidRPr="00BC1967" w:rsidRDefault="0043239C" w:rsidP="005D7DBE">
            <w:pPr>
              <w:pStyle w:val="TF"/>
              <w:spacing w:after="0"/>
              <w:rPr>
                <w:rFonts w:cs="Arial"/>
                <w:b w:val="0"/>
              </w:rPr>
            </w:pPr>
            <w:r w:rsidRPr="00BC1967">
              <w:rPr>
                <w:rFonts w:cs="Arial"/>
                <w:b w:val="0"/>
              </w:rPr>
              <w:t>6</w:t>
            </w:r>
          </w:p>
        </w:tc>
        <w:tc>
          <w:tcPr>
            <w:tcW w:w="567" w:type="dxa"/>
            <w:tcBorders>
              <w:top w:val="nil"/>
              <w:left w:val="nil"/>
              <w:bottom w:val="single" w:sz="4" w:space="0" w:color="auto"/>
              <w:right w:val="nil"/>
            </w:tcBorders>
            <w:shd w:val="clear" w:color="auto" w:fill="auto"/>
            <w:vAlign w:val="center"/>
          </w:tcPr>
          <w:p w14:paraId="6D0887F2" w14:textId="77777777" w:rsidR="0043239C" w:rsidRPr="00BC1967" w:rsidRDefault="0043239C" w:rsidP="005D7DBE">
            <w:pPr>
              <w:pStyle w:val="TF"/>
              <w:spacing w:after="0"/>
              <w:rPr>
                <w:rFonts w:cs="Arial"/>
                <w:b w:val="0"/>
              </w:rPr>
            </w:pPr>
            <w:r w:rsidRPr="00BC1967">
              <w:rPr>
                <w:rFonts w:cs="Arial"/>
                <w:b w:val="0"/>
              </w:rPr>
              <w:t>5</w:t>
            </w:r>
          </w:p>
        </w:tc>
        <w:tc>
          <w:tcPr>
            <w:tcW w:w="567" w:type="dxa"/>
            <w:tcBorders>
              <w:top w:val="nil"/>
              <w:left w:val="nil"/>
              <w:bottom w:val="single" w:sz="4" w:space="0" w:color="auto"/>
              <w:right w:val="nil"/>
            </w:tcBorders>
            <w:shd w:val="clear" w:color="auto" w:fill="auto"/>
            <w:vAlign w:val="center"/>
          </w:tcPr>
          <w:p w14:paraId="7B5436FC" w14:textId="77777777" w:rsidR="0043239C" w:rsidRPr="00BC1967" w:rsidRDefault="0043239C" w:rsidP="005D7DBE">
            <w:pPr>
              <w:pStyle w:val="TF"/>
              <w:spacing w:after="0"/>
              <w:rPr>
                <w:rFonts w:cs="Arial"/>
                <w:b w:val="0"/>
              </w:rPr>
            </w:pPr>
            <w:r w:rsidRPr="00BC1967">
              <w:rPr>
                <w:rFonts w:cs="Arial"/>
                <w:b w:val="0"/>
              </w:rPr>
              <w:t>4</w:t>
            </w:r>
          </w:p>
        </w:tc>
        <w:tc>
          <w:tcPr>
            <w:tcW w:w="567" w:type="dxa"/>
            <w:tcBorders>
              <w:top w:val="nil"/>
              <w:left w:val="nil"/>
              <w:bottom w:val="single" w:sz="4" w:space="0" w:color="auto"/>
              <w:right w:val="nil"/>
            </w:tcBorders>
            <w:shd w:val="clear" w:color="auto" w:fill="auto"/>
            <w:vAlign w:val="center"/>
          </w:tcPr>
          <w:p w14:paraId="68CE6D49" w14:textId="77777777" w:rsidR="0043239C" w:rsidRPr="00BC1967" w:rsidRDefault="0043239C" w:rsidP="005D7DBE">
            <w:pPr>
              <w:pStyle w:val="TF"/>
              <w:spacing w:after="0"/>
              <w:rPr>
                <w:rFonts w:cs="Arial"/>
                <w:b w:val="0"/>
              </w:rPr>
            </w:pPr>
            <w:r w:rsidRPr="00BC1967">
              <w:rPr>
                <w:rFonts w:cs="Arial"/>
                <w:b w:val="0"/>
              </w:rPr>
              <w:t>3</w:t>
            </w:r>
          </w:p>
        </w:tc>
        <w:tc>
          <w:tcPr>
            <w:tcW w:w="567" w:type="dxa"/>
            <w:tcBorders>
              <w:top w:val="nil"/>
              <w:left w:val="nil"/>
              <w:bottom w:val="single" w:sz="4" w:space="0" w:color="auto"/>
              <w:right w:val="nil"/>
            </w:tcBorders>
            <w:shd w:val="clear" w:color="auto" w:fill="auto"/>
            <w:vAlign w:val="center"/>
          </w:tcPr>
          <w:p w14:paraId="52438094" w14:textId="77777777" w:rsidR="0043239C" w:rsidRPr="00BC1967" w:rsidRDefault="0043239C" w:rsidP="005D7DBE">
            <w:pPr>
              <w:pStyle w:val="TF"/>
              <w:spacing w:after="0"/>
              <w:rPr>
                <w:rFonts w:cs="Arial"/>
                <w:b w:val="0"/>
              </w:rPr>
            </w:pPr>
            <w:r w:rsidRPr="00BC1967">
              <w:rPr>
                <w:rFonts w:cs="Arial"/>
                <w:b w:val="0"/>
              </w:rPr>
              <w:t>2</w:t>
            </w:r>
          </w:p>
        </w:tc>
        <w:tc>
          <w:tcPr>
            <w:tcW w:w="567" w:type="dxa"/>
            <w:tcBorders>
              <w:top w:val="nil"/>
              <w:left w:val="nil"/>
              <w:bottom w:val="single" w:sz="4" w:space="0" w:color="auto"/>
              <w:right w:val="nil"/>
            </w:tcBorders>
            <w:shd w:val="clear" w:color="auto" w:fill="auto"/>
            <w:vAlign w:val="center"/>
          </w:tcPr>
          <w:p w14:paraId="02A89FA9" w14:textId="77777777" w:rsidR="0043239C" w:rsidRPr="00BC1967" w:rsidRDefault="0043239C" w:rsidP="005D7DBE">
            <w:pPr>
              <w:pStyle w:val="TF"/>
              <w:spacing w:after="0"/>
              <w:rPr>
                <w:rFonts w:cs="Arial"/>
                <w:b w:val="0"/>
              </w:rPr>
            </w:pPr>
            <w:r w:rsidRPr="00BC1967">
              <w:rPr>
                <w:rFonts w:cs="Arial"/>
                <w:b w:val="0"/>
              </w:rPr>
              <w:t>1</w:t>
            </w:r>
          </w:p>
        </w:tc>
      </w:tr>
      <w:tr w:rsidR="0043239C" w:rsidRPr="00BC1967" w14:paraId="367AE6FC" w14:textId="77777777" w:rsidTr="005D7DBE">
        <w:trPr>
          <w:trHeight w:val="284"/>
          <w:jc w:val="center"/>
        </w:trPr>
        <w:tc>
          <w:tcPr>
            <w:tcW w:w="848" w:type="dxa"/>
            <w:tcBorders>
              <w:top w:val="nil"/>
              <w:left w:val="nil"/>
              <w:bottom w:val="nil"/>
            </w:tcBorders>
            <w:shd w:val="clear" w:color="auto" w:fill="auto"/>
            <w:vAlign w:val="center"/>
          </w:tcPr>
          <w:p w14:paraId="52343B7A" w14:textId="77777777" w:rsidR="0043239C" w:rsidRPr="00BC1967" w:rsidRDefault="0043239C" w:rsidP="005D7DBE">
            <w:pPr>
              <w:pStyle w:val="TF"/>
              <w:spacing w:after="0"/>
              <w:jc w:val="right"/>
              <w:rPr>
                <w:rFonts w:cs="Arial"/>
                <w:b w:val="0"/>
              </w:rPr>
            </w:pPr>
            <w:r w:rsidRPr="00BC1967">
              <w:rPr>
                <w:rFonts w:cs="Arial"/>
                <w:b w:val="0"/>
              </w:rPr>
              <w:t>1</w:t>
            </w:r>
          </w:p>
        </w:tc>
        <w:tc>
          <w:tcPr>
            <w:tcW w:w="4536" w:type="dxa"/>
            <w:gridSpan w:val="8"/>
            <w:shd w:val="clear" w:color="auto" w:fill="auto"/>
            <w:vAlign w:val="center"/>
          </w:tcPr>
          <w:p w14:paraId="38DAA1B8" w14:textId="77777777" w:rsidR="0043239C" w:rsidRPr="00BC1967" w:rsidRDefault="0043239C" w:rsidP="005D7DBE">
            <w:pPr>
              <w:pStyle w:val="TF"/>
              <w:spacing w:after="0"/>
              <w:rPr>
                <w:rFonts w:cs="Arial"/>
                <w:b w:val="0"/>
              </w:rPr>
            </w:pPr>
            <w:r w:rsidRPr="00BC1967">
              <w:rPr>
                <w:rFonts w:cs="Arial"/>
                <w:b w:val="0"/>
              </w:rPr>
              <w:t>Type = 252 (Decimal)</w:t>
            </w:r>
          </w:p>
        </w:tc>
      </w:tr>
      <w:tr w:rsidR="0043239C" w:rsidRPr="00BC1967" w14:paraId="45A63CB8" w14:textId="77777777" w:rsidTr="005D7DBE">
        <w:trPr>
          <w:trHeight w:val="284"/>
          <w:jc w:val="center"/>
        </w:trPr>
        <w:tc>
          <w:tcPr>
            <w:tcW w:w="848" w:type="dxa"/>
            <w:tcBorders>
              <w:top w:val="nil"/>
              <w:left w:val="nil"/>
              <w:bottom w:val="nil"/>
            </w:tcBorders>
            <w:shd w:val="clear" w:color="auto" w:fill="auto"/>
            <w:vAlign w:val="center"/>
          </w:tcPr>
          <w:p w14:paraId="23FC34E7" w14:textId="77777777" w:rsidR="0043239C" w:rsidRPr="00BC1967" w:rsidRDefault="0043239C" w:rsidP="005D7DBE">
            <w:pPr>
              <w:pStyle w:val="TF"/>
              <w:spacing w:after="0"/>
              <w:jc w:val="right"/>
              <w:rPr>
                <w:rFonts w:cs="Arial"/>
                <w:b w:val="0"/>
              </w:rPr>
            </w:pPr>
            <w:r w:rsidRPr="00BC1967">
              <w:rPr>
                <w:rFonts w:cs="Arial"/>
                <w:b w:val="0"/>
              </w:rPr>
              <w:t>2..3</w:t>
            </w:r>
          </w:p>
        </w:tc>
        <w:tc>
          <w:tcPr>
            <w:tcW w:w="4536" w:type="dxa"/>
            <w:gridSpan w:val="8"/>
            <w:tcBorders>
              <w:bottom w:val="single" w:sz="4" w:space="0" w:color="auto"/>
            </w:tcBorders>
            <w:shd w:val="clear" w:color="auto" w:fill="auto"/>
            <w:vAlign w:val="center"/>
          </w:tcPr>
          <w:p w14:paraId="1D865637" w14:textId="77777777" w:rsidR="0043239C" w:rsidRPr="00BC1967" w:rsidRDefault="0043239C" w:rsidP="005D7DBE">
            <w:pPr>
              <w:pStyle w:val="TF"/>
              <w:spacing w:after="0"/>
              <w:rPr>
                <w:rFonts w:cs="Arial"/>
                <w:b w:val="0"/>
              </w:rPr>
            </w:pPr>
            <w:r w:rsidRPr="00BC1967">
              <w:rPr>
                <w:rFonts w:cs="Arial"/>
                <w:b w:val="0"/>
              </w:rPr>
              <w:t>Length</w:t>
            </w:r>
          </w:p>
        </w:tc>
      </w:tr>
      <w:tr w:rsidR="0043239C" w:rsidRPr="00BC1967" w14:paraId="68B204C6" w14:textId="77777777" w:rsidTr="005D7DBE">
        <w:trPr>
          <w:trHeight w:val="284"/>
          <w:jc w:val="center"/>
        </w:trPr>
        <w:tc>
          <w:tcPr>
            <w:tcW w:w="848" w:type="dxa"/>
            <w:tcBorders>
              <w:top w:val="nil"/>
              <w:left w:val="nil"/>
              <w:bottom w:val="nil"/>
            </w:tcBorders>
            <w:shd w:val="clear" w:color="auto" w:fill="auto"/>
            <w:vAlign w:val="center"/>
          </w:tcPr>
          <w:p w14:paraId="1574364A" w14:textId="77777777" w:rsidR="0043239C" w:rsidRPr="00BC1967" w:rsidRDefault="0043239C" w:rsidP="005D7DBE">
            <w:pPr>
              <w:pStyle w:val="TF"/>
              <w:spacing w:after="0"/>
              <w:jc w:val="right"/>
              <w:rPr>
                <w:rFonts w:cs="Arial"/>
                <w:b w:val="0"/>
              </w:rPr>
            </w:pPr>
            <w:r w:rsidRPr="00BC1967">
              <w:rPr>
                <w:rFonts w:cs="Arial"/>
                <w:b w:val="0"/>
              </w:rPr>
              <w:t>4</w:t>
            </w:r>
          </w:p>
        </w:tc>
        <w:tc>
          <w:tcPr>
            <w:tcW w:w="4536" w:type="dxa"/>
            <w:gridSpan w:val="8"/>
            <w:tcBorders>
              <w:bottom w:val="single" w:sz="12" w:space="0" w:color="auto"/>
            </w:tcBorders>
            <w:shd w:val="clear" w:color="auto" w:fill="auto"/>
            <w:vAlign w:val="center"/>
          </w:tcPr>
          <w:p w14:paraId="26536763" w14:textId="77777777" w:rsidR="0043239C" w:rsidRPr="00BC1967" w:rsidRDefault="0043239C" w:rsidP="005D7DBE">
            <w:pPr>
              <w:pStyle w:val="TF"/>
              <w:spacing w:after="0"/>
              <w:rPr>
                <w:rFonts w:cs="Arial"/>
                <w:b w:val="0"/>
              </w:rPr>
            </w:pPr>
            <w:r w:rsidRPr="00BC1967">
              <w:rPr>
                <w:rFonts w:cs="Arial"/>
                <w:b w:val="0"/>
              </w:rPr>
              <w:t>Number of Data Records</w:t>
            </w:r>
          </w:p>
        </w:tc>
      </w:tr>
      <w:tr w:rsidR="0043239C" w:rsidRPr="00BC1967" w14:paraId="7CBE9602" w14:textId="77777777" w:rsidTr="005D7DBE">
        <w:trPr>
          <w:trHeight w:val="284"/>
          <w:jc w:val="center"/>
        </w:trPr>
        <w:tc>
          <w:tcPr>
            <w:tcW w:w="848" w:type="dxa"/>
            <w:tcBorders>
              <w:top w:val="nil"/>
              <w:left w:val="nil"/>
              <w:bottom w:val="nil"/>
            </w:tcBorders>
            <w:shd w:val="clear" w:color="auto" w:fill="auto"/>
            <w:vAlign w:val="center"/>
          </w:tcPr>
          <w:p w14:paraId="106E0888" w14:textId="77777777" w:rsidR="0043239C" w:rsidRPr="00BC1967" w:rsidRDefault="0043239C" w:rsidP="005D7DBE">
            <w:pPr>
              <w:pStyle w:val="TF"/>
              <w:spacing w:after="0"/>
              <w:jc w:val="right"/>
              <w:rPr>
                <w:rFonts w:cs="Arial"/>
                <w:b w:val="0"/>
              </w:rPr>
            </w:pPr>
            <w:r w:rsidRPr="00BC1967">
              <w:rPr>
                <w:rFonts w:cs="Arial"/>
                <w:b w:val="0"/>
              </w:rPr>
              <w:t>5</w:t>
            </w:r>
          </w:p>
        </w:tc>
        <w:tc>
          <w:tcPr>
            <w:tcW w:w="4536" w:type="dxa"/>
            <w:gridSpan w:val="8"/>
            <w:tcBorders>
              <w:top w:val="single" w:sz="12" w:space="0" w:color="auto"/>
            </w:tcBorders>
            <w:shd w:val="clear" w:color="auto" w:fill="auto"/>
            <w:vAlign w:val="center"/>
          </w:tcPr>
          <w:p w14:paraId="684A12C2" w14:textId="77777777" w:rsidR="0043239C" w:rsidRPr="00BC1967" w:rsidRDefault="0043239C" w:rsidP="005D7DBE">
            <w:pPr>
              <w:pStyle w:val="TF"/>
              <w:spacing w:after="0"/>
              <w:rPr>
                <w:rFonts w:cs="Arial"/>
                <w:b w:val="0"/>
              </w:rPr>
            </w:pPr>
            <w:r w:rsidRPr="00BC1967">
              <w:rPr>
                <w:rFonts w:cs="Arial"/>
                <w:b w:val="0"/>
              </w:rPr>
              <w:t>Data Record Format</w:t>
            </w:r>
          </w:p>
        </w:tc>
      </w:tr>
      <w:tr w:rsidR="0043239C" w:rsidRPr="00BC1967" w14:paraId="563338D2" w14:textId="77777777" w:rsidTr="005D7DBE">
        <w:trPr>
          <w:trHeight w:val="284"/>
          <w:jc w:val="center"/>
        </w:trPr>
        <w:tc>
          <w:tcPr>
            <w:tcW w:w="848" w:type="dxa"/>
            <w:tcBorders>
              <w:top w:val="nil"/>
              <w:left w:val="nil"/>
              <w:bottom w:val="nil"/>
            </w:tcBorders>
            <w:shd w:val="clear" w:color="auto" w:fill="auto"/>
            <w:vAlign w:val="center"/>
          </w:tcPr>
          <w:p w14:paraId="368DBC65" w14:textId="77777777" w:rsidR="0043239C" w:rsidRPr="00BC1967" w:rsidRDefault="0043239C" w:rsidP="005D7DBE">
            <w:pPr>
              <w:pStyle w:val="TF"/>
              <w:spacing w:after="0"/>
              <w:jc w:val="right"/>
              <w:rPr>
                <w:rFonts w:cs="Arial"/>
                <w:b w:val="0"/>
              </w:rPr>
            </w:pPr>
            <w:r w:rsidRPr="00BC1967">
              <w:rPr>
                <w:rFonts w:cs="Arial"/>
                <w:b w:val="0"/>
              </w:rPr>
              <w:t>6..8</w:t>
            </w:r>
          </w:p>
        </w:tc>
        <w:tc>
          <w:tcPr>
            <w:tcW w:w="4536" w:type="dxa"/>
            <w:gridSpan w:val="8"/>
            <w:shd w:val="clear" w:color="auto" w:fill="auto"/>
            <w:vAlign w:val="center"/>
          </w:tcPr>
          <w:p w14:paraId="7681374B" w14:textId="77777777" w:rsidR="0043239C" w:rsidRPr="00BC1967" w:rsidRDefault="0043239C" w:rsidP="005D7DBE">
            <w:pPr>
              <w:pStyle w:val="TF"/>
              <w:spacing w:after="0"/>
              <w:rPr>
                <w:rFonts w:cs="Arial"/>
                <w:b w:val="0"/>
              </w:rPr>
            </w:pPr>
            <w:r w:rsidRPr="00BC1967">
              <w:rPr>
                <w:rFonts w:cs="Arial"/>
                <w:b w:val="0"/>
              </w:rPr>
              <w:t>Data Record Format Version</w:t>
            </w:r>
          </w:p>
        </w:tc>
      </w:tr>
      <w:tr w:rsidR="0043239C" w:rsidRPr="00BC1967" w14:paraId="048DBEDD" w14:textId="77777777" w:rsidTr="005D7DBE">
        <w:trPr>
          <w:trHeight w:val="284"/>
          <w:jc w:val="center"/>
        </w:trPr>
        <w:tc>
          <w:tcPr>
            <w:tcW w:w="848" w:type="dxa"/>
            <w:tcBorders>
              <w:top w:val="nil"/>
              <w:left w:val="nil"/>
              <w:bottom w:val="nil"/>
            </w:tcBorders>
            <w:shd w:val="clear" w:color="auto" w:fill="auto"/>
            <w:vAlign w:val="center"/>
          </w:tcPr>
          <w:p w14:paraId="0617C4CE" w14:textId="77777777" w:rsidR="0043239C" w:rsidRPr="00BC1967" w:rsidRDefault="0043239C" w:rsidP="005D7DBE">
            <w:pPr>
              <w:pStyle w:val="TF"/>
              <w:spacing w:after="0"/>
              <w:jc w:val="right"/>
              <w:rPr>
                <w:rFonts w:cs="Arial"/>
                <w:b w:val="0"/>
              </w:rPr>
            </w:pPr>
            <w:r w:rsidRPr="00BC1967">
              <w:rPr>
                <w:rFonts w:cs="Arial"/>
                <w:b w:val="0"/>
              </w:rPr>
              <w:t>9..10</w:t>
            </w:r>
          </w:p>
        </w:tc>
        <w:tc>
          <w:tcPr>
            <w:tcW w:w="4536" w:type="dxa"/>
            <w:gridSpan w:val="8"/>
            <w:shd w:val="clear" w:color="auto" w:fill="auto"/>
            <w:vAlign w:val="center"/>
          </w:tcPr>
          <w:p w14:paraId="58E5D79E" w14:textId="77777777" w:rsidR="0043239C" w:rsidRPr="00BC1967" w:rsidRDefault="0043239C" w:rsidP="005D7DBE">
            <w:pPr>
              <w:pStyle w:val="TF"/>
              <w:spacing w:after="0"/>
              <w:rPr>
                <w:rFonts w:cs="Arial"/>
                <w:b w:val="0"/>
              </w:rPr>
            </w:pPr>
            <w:r w:rsidRPr="00BC1967">
              <w:rPr>
                <w:rFonts w:cs="Arial"/>
                <w:b w:val="0"/>
              </w:rPr>
              <w:t>Length of Data Record 1</w:t>
            </w:r>
          </w:p>
        </w:tc>
      </w:tr>
      <w:tr w:rsidR="0043239C" w:rsidRPr="00BC1967" w14:paraId="13D7BC40" w14:textId="77777777" w:rsidTr="005D7DBE">
        <w:trPr>
          <w:trHeight w:val="284"/>
          <w:jc w:val="center"/>
        </w:trPr>
        <w:tc>
          <w:tcPr>
            <w:tcW w:w="848" w:type="dxa"/>
            <w:tcBorders>
              <w:top w:val="nil"/>
              <w:left w:val="nil"/>
              <w:bottom w:val="nil"/>
            </w:tcBorders>
            <w:shd w:val="clear" w:color="auto" w:fill="auto"/>
            <w:vAlign w:val="center"/>
          </w:tcPr>
          <w:p w14:paraId="4CDFDE6E" w14:textId="77777777" w:rsidR="0043239C" w:rsidRPr="00BC1967" w:rsidRDefault="0043239C" w:rsidP="005D7DBE">
            <w:pPr>
              <w:pStyle w:val="TF"/>
              <w:spacing w:after="0"/>
              <w:jc w:val="right"/>
              <w:rPr>
                <w:rFonts w:cs="Arial"/>
                <w:b w:val="0"/>
              </w:rPr>
            </w:pPr>
            <w:r w:rsidRPr="00BC1967">
              <w:rPr>
                <w:rFonts w:cs="Arial"/>
                <w:b w:val="0"/>
              </w:rPr>
              <w:t>10..n</w:t>
            </w:r>
          </w:p>
        </w:tc>
        <w:tc>
          <w:tcPr>
            <w:tcW w:w="4536" w:type="dxa"/>
            <w:gridSpan w:val="8"/>
            <w:tcBorders>
              <w:bottom w:val="single" w:sz="4" w:space="0" w:color="auto"/>
            </w:tcBorders>
            <w:shd w:val="clear" w:color="auto" w:fill="auto"/>
            <w:vAlign w:val="center"/>
          </w:tcPr>
          <w:p w14:paraId="4364FA00" w14:textId="77777777" w:rsidR="0043239C" w:rsidRPr="00BC1967" w:rsidRDefault="0043239C" w:rsidP="005D7DBE">
            <w:pPr>
              <w:pStyle w:val="TF"/>
              <w:spacing w:after="0"/>
              <w:rPr>
                <w:rFonts w:cs="Arial"/>
                <w:b w:val="0"/>
              </w:rPr>
            </w:pPr>
            <w:r w:rsidRPr="00BC1967">
              <w:rPr>
                <w:rFonts w:cs="Arial"/>
                <w:b w:val="0"/>
              </w:rPr>
              <w:t>Data Record 1</w:t>
            </w:r>
          </w:p>
        </w:tc>
      </w:tr>
      <w:tr w:rsidR="0043239C" w:rsidRPr="00BC1967" w14:paraId="40212B35" w14:textId="77777777" w:rsidTr="005D7DBE">
        <w:trPr>
          <w:trHeight w:val="284"/>
          <w:jc w:val="center"/>
        </w:trPr>
        <w:tc>
          <w:tcPr>
            <w:tcW w:w="848" w:type="dxa"/>
            <w:tcBorders>
              <w:top w:val="nil"/>
              <w:left w:val="nil"/>
              <w:bottom w:val="nil"/>
              <w:right w:val="dotted" w:sz="4" w:space="0" w:color="auto"/>
            </w:tcBorders>
            <w:shd w:val="clear" w:color="auto" w:fill="auto"/>
            <w:vAlign w:val="center"/>
          </w:tcPr>
          <w:p w14:paraId="565DAC74" w14:textId="77777777" w:rsidR="0043239C" w:rsidRPr="00BC1967" w:rsidRDefault="0043239C" w:rsidP="005D7DBE">
            <w:pPr>
              <w:pStyle w:val="TF"/>
              <w:spacing w:after="0"/>
              <w:jc w:val="right"/>
              <w:rPr>
                <w:rFonts w:cs="Arial"/>
                <w:b w:val="0"/>
              </w:rPr>
            </w:pPr>
          </w:p>
        </w:tc>
        <w:tc>
          <w:tcPr>
            <w:tcW w:w="4536" w:type="dxa"/>
            <w:gridSpan w:val="8"/>
            <w:tcBorders>
              <w:left w:val="dotted" w:sz="4" w:space="0" w:color="auto"/>
              <w:right w:val="dotted" w:sz="4" w:space="0" w:color="auto"/>
            </w:tcBorders>
            <w:shd w:val="clear" w:color="auto" w:fill="auto"/>
            <w:vAlign w:val="center"/>
          </w:tcPr>
          <w:p w14:paraId="62ADC9BC" w14:textId="77777777" w:rsidR="0043239C" w:rsidRPr="00BC1967" w:rsidRDefault="0043239C" w:rsidP="005D7DBE">
            <w:pPr>
              <w:pStyle w:val="TF"/>
              <w:spacing w:after="0"/>
              <w:rPr>
                <w:rFonts w:cs="Arial"/>
                <w:b w:val="0"/>
              </w:rPr>
            </w:pPr>
          </w:p>
        </w:tc>
      </w:tr>
      <w:tr w:rsidR="0043239C" w:rsidRPr="00BC1967" w14:paraId="3CF4E211" w14:textId="77777777" w:rsidTr="005D7DBE">
        <w:trPr>
          <w:trHeight w:val="284"/>
          <w:jc w:val="center"/>
        </w:trPr>
        <w:tc>
          <w:tcPr>
            <w:tcW w:w="848" w:type="dxa"/>
            <w:tcBorders>
              <w:top w:val="nil"/>
              <w:left w:val="nil"/>
              <w:bottom w:val="nil"/>
            </w:tcBorders>
            <w:shd w:val="clear" w:color="auto" w:fill="auto"/>
            <w:vAlign w:val="center"/>
          </w:tcPr>
          <w:p w14:paraId="53835809" w14:textId="77777777" w:rsidR="0043239C" w:rsidRPr="00BC1967" w:rsidRDefault="0043239C" w:rsidP="005D7DBE">
            <w:pPr>
              <w:pStyle w:val="TF"/>
              <w:spacing w:after="0"/>
              <w:jc w:val="right"/>
              <w:rPr>
                <w:rFonts w:cs="Arial"/>
                <w:b w:val="0"/>
              </w:rPr>
            </w:pPr>
            <w:r w:rsidRPr="00BC1967">
              <w:rPr>
                <w:rFonts w:cs="Arial"/>
                <w:b w:val="0"/>
              </w:rPr>
              <w:t>x..x+1</w:t>
            </w:r>
          </w:p>
        </w:tc>
        <w:tc>
          <w:tcPr>
            <w:tcW w:w="4536" w:type="dxa"/>
            <w:gridSpan w:val="8"/>
            <w:shd w:val="clear" w:color="auto" w:fill="auto"/>
            <w:vAlign w:val="center"/>
          </w:tcPr>
          <w:p w14:paraId="70D52B8E" w14:textId="77777777" w:rsidR="0043239C" w:rsidRPr="00BC1967" w:rsidRDefault="0043239C" w:rsidP="005D7DBE">
            <w:pPr>
              <w:pStyle w:val="TF"/>
              <w:spacing w:after="0"/>
              <w:rPr>
                <w:rFonts w:cs="Arial"/>
                <w:b w:val="0"/>
              </w:rPr>
            </w:pPr>
            <w:r w:rsidRPr="00BC1967">
              <w:rPr>
                <w:rFonts w:cs="Arial"/>
                <w:b w:val="0"/>
              </w:rPr>
              <w:t>Length of Data Record N</w:t>
            </w:r>
          </w:p>
        </w:tc>
      </w:tr>
      <w:tr w:rsidR="0043239C" w:rsidRPr="00BC1967" w14:paraId="3BF9D0C6" w14:textId="77777777" w:rsidTr="005D7DBE">
        <w:trPr>
          <w:trHeight w:val="284"/>
          <w:jc w:val="center"/>
        </w:trPr>
        <w:tc>
          <w:tcPr>
            <w:tcW w:w="848" w:type="dxa"/>
            <w:tcBorders>
              <w:top w:val="nil"/>
              <w:left w:val="nil"/>
              <w:bottom w:val="nil"/>
            </w:tcBorders>
            <w:shd w:val="clear" w:color="auto" w:fill="auto"/>
            <w:vAlign w:val="center"/>
          </w:tcPr>
          <w:p w14:paraId="19918D34" w14:textId="77777777" w:rsidR="0043239C" w:rsidRPr="00BC1967" w:rsidRDefault="0043239C" w:rsidP="005D7DBE">
            <w:pPr>
              <w:pStyle w:val="TF"/>
              <w:spacing w:after="0"/>
              <w:jc w:val="right"/>
              <w:rPr>
                <w:rFonts w:cs="Arial"/>
                <w:b w:val="0"/>
              </w:rPr>
            </w:pPr>
            <w:r w:rsidRPr="00BC1967">
              <w:rPr>
                <w:rFonts w:cs="Arial"/>
                <w:b w:val="0"/>
              </w:rPr>
              <w:t>x+2..y</w:t>
            </w:r>
          </w:p>
        </w:tc>
        <w:tc>
          <w:tcPr>
            <w:tcW w:w="4536" w:type="dxa"/>
            <w:gridSpan w:val="8"/>
            <w:shd w:val="clear" w:color="auto" w:fill="auto"/>
            <w:vAlign w:val="center"/>
          </w:tcPr>
          <w:p w14:paraId="7FE2D45C" w14:textId="77777777" w:rsidR="0043239C" w:rsidRPr="00BC1967" w:rsidRDefault="0043239C" w:rsidP="005D7DBE">
            <w:pPr>
              <w:pStyle w:val="TF"/>
              <w:spacing w:after="0"/>
              <w:rPr>
                <w:rFonts w:cs="Arial"/>
                <w:b w:val="0"/>
              </w:rPr>
            </w:pPr>
            <w:r w:rsidRPr="00BC1967">
              <w:rPr>
                <w:rFonts w:cs="Arial"/>
                <w:b w:val="0"/>
              </w:rPr>
              <w:t>Data Record N</w:t>
            </w:r>
          </w:p>
        </w:tc>
      </w:tr>
    </w:tbl>
    <w:p w14:paraId="79CAFF70" w14:textId="77777777" w:rsidR="00B85BE1" w:rsidRPr="001369BC" w:rsidRDefault="00B85BE1">
      <w:pPr>
        <w:pStyle w:val="TH"/>
      </w:pPr>
    </w:p>
    <w:p w14:paraId="7BB65EC6" w14:textId="77777777" w:rsidR="00B85BE1" w:rsidRPr="001369BC" w:rsidRDefault="00B85BE1" w:rsidP="00C65E67">
      <w:pPr>
        <w:pStyle w:val="TF"/>
      </w:pPr>
      <w:r w:rsidRPr="001369BC">
        <w:t>Figure 6.</w:t>
      </w:r>
      <w:r w:rsidR="00EB61A1" w:rsidRPr="001369BC">
        <w:t>2.4.5.3.1</w:t>
      </w:r>
      <w:r w:rsidRPr="001369BC">
        <w:t xml:space="preserve">: Data Record Packet </w:t>
      </w:r>
      <w:r w:rsidR="00C65E67" w:rsidRPr="001369BC">
        <w:t>IE</w:t>
      </w:r>
    </w:p>
    <w:p w14:paraId="1E5ED222" w14:textId="77777777" w:rsidR="00B85BE1" w:rsidRPr="001369BC" w:rsidRDefault="00B85BE1">
      <w:pPr>
        <w:pStyle w:val="Heading5"/>
      </w:pPr>
      <w:bookmarkStart w:id="71" w:name="_Toc393288218"/>
      <w:r w:rsidRPr="001369BC">
        <w:t>6.2.4.5.4</w:t>
      </w:r>
      <w:r w:rsidRPr="001369BC">
        <w:tab/>
        <w:t>Sequence Numbers of Released Packets IE</w:t>
      </w:r>
      <w:bookmarkEnd w:id="71"/>
    </w:p>
    <w:p w14:paraId="36B03419" w14:textId="77777777" w:rsidR="00B85BE1" w:rsidRPr="001369BC" w:rsidRDefault="00B85BE1" w:rsidP="00C65E67">
      <w:r w:rsidRPr="001369BC">
        <w:t xml:space="preserve">The </w:t>
      </w:r>
      <w:r w:rsidRPr="001369BC">
        <w:rPr>
          <w:i/>
        </w:rPr>
        <w:t>Sequence Numbers of Released Packets</w:t>
      </w:r>
      <w:r w:rsidRPr="001369BC">
        <w:t xml:space="preserve"> is present if the </w:t>
      </w:r>
      <w:r w:rsidRPr="001369BC">
        <w:rPr>
          <w:i/>
        </w:rPr>
        <w:t>Packet Transfer Command</w:t>
      </w:r>
      <w:r w:rsidRPr="001369BC">
        <w:t xml:space="preserve"> is 'Release Data Record Packet'. The format of the Information Element is described in </w:t>
      </w:r>
      <w:r w:rsidR="00C65E67" w:rsidRPr="001369BC">
        <w:t>f</w:t>
      </w:r>
      <w:r w:rsidRPr="001369BC">
        <w:t>igure 6.</w:t>
      </w:r>
      <w:r w:rsidR="00C65E67" w:rsidRPr="001369BC">
        <w:t>2.4.5.4.1</w:t>
      </w:r>
      <w:r w:rsidRPr="001369BC">
        <w:t>:</w:t>
      </w:r>
    </w:p>
    <w:p w14:paraId="20CB8371" w14:textId="77777777" w:rsidR="00B85BE1" w:rsidRPr="001369BC" w:rsidRDefault="00B85BE1">
      <w:pPr>
        <w:pStyle w:val="TH"/>
      </w:pPr>
      <w:bookmarkStart w:id="72" w:name="_969362499"/>
      <w:bookmarkEnd w:id="72"/>
    </w:p>
    <w:bookmarkStart w:id="73" w:name="_MON_1436612860"/>
    <w:bookmarkEnd w:id="73"/>
    <w:p w14:paraId="3A7E5028" w14:textId="77777777" w:rsidR="00B85BE1" w:rsidRPr="001369BC" w:rsidRDefault="00B85BE1">
      <w:pPr>
        <w:pStyle w:val="TH"/>
      </w:pPr>
      <w:r w:rsidRPr="001369BC">
        <w:rPr>
          <w:b w:val="0"/>
        </w:rPr>
        <w:object w:dxaOrig="5761" w:dyaOrig="2686" w14:anchorId="4F72CD31">
          <v:shape id="_x0000_i1037" type="#_x0000_t75" style="width:302.1pt;height:148.5pt" o:ole="" fillcolor="window">
            <v:imagedata r:id="rId28" o:title="" cropbottom="-6929f" cropright="-3230f"/>
          </v:shape>
          <o:OLEObject Type="Embed" ProgID="Word.Picture.8" ShapeID="_x0000_i1037" DrawAspect="Content" ObjectID="_1784550333" r:id="rId29"/>
        </w:object>
      </w:r>
    </w:p>
    <w:p w14:paraId="1AD5DAA9" w14:textId="77777777" w:rsidR="00B85BE1" w:rsidRPr="001369BC" w:rsidRDefault="00B85BE1" w:rsidP="00C65E67">
      <w:pPr>
        <w:pStyle w:val="TF"/>
        <w:outlineLvl w:val="0"/>
      </w:pPr>
      <w:r w:rsidRPr="001369BC">
        <w:t>Figure 6.</w:t>
      </w:r>
      <w:r w:rsidR="00C65E67" w:rsidRPr="001369BC">
        <w:t>2.4.5.4.1</w:t>
      </w:r>
      <w:r w:rsidRPr="001369BC">
        <w:t xml:space="preserve">: Sequence Numbers of Released Packets </w:t>
      </w:r>
      <w:r w:rsidR="00C65E67" w:rsidRPr="001369BC">
        <w:t>IE</w:t>
      </w:r>
    </w:p>
    <w:p w14:paraId="19324DDA" w14:textId="77777777" w:rsidR="00B85BE1" w:rsidRPr="001369BC" w:rsidRDefault="00B85BE1">
      <w:pPr>
        <w:pStyle w:val="Heading5"/>
      </w:pPr>
      <w:bookmarkStart w:id="74" w:name="_Toc393288219"/>
      <w:r w:rsidRPr="001369BC">
        <w:lastRenderedPageBreak/>
        <w:t>6.2.4.5.5</w:t>
      </w:r>
      <w:r w:rsidRPr="001369BC">
        <w:tab/>
        <w:t>Sequence Numbers of Cancelled Packets IE</w:t>
      </w:r>
      <w:bookmarkEnd w:id="74"/>
    </w:p>
    <w:p w14:paraId="39E17079" w14:textId="77777777" w:rsidR="00B85BE1" w:rsidRPr="001369BC" w:rsidRDefault="00B85BE1" w:rsidP="00C65E67">
      <w:pPr>
        <w:keepNext/>
      </w:pPr>
      <w:r w:rsidRPr="001369BC">
        <w:t xml:space="preserve">The </w:t>
      </w:r>
      <w:r w:rsidRPr="001369BC">
        <w:rPr>
          <w:i/>
        </w:rPr>
        <w:t xml:space="preserve">Sequence Numbers of Cancelled Packets </w:t>
      </w:r>
      <w:r w:rsidRPr="001369BC">
        <w:t xml:space="preserve">information element is shown in </w:t>
      </w:r>
      <w:r w:rsidR="00C65E67" w:rsidRPr="001369BC">
        <w:t>f</w:t>
      </w:r>
      <w:r w:rsidRPr="001369BC">
        <w:t>igure 6.</w:t>
      </w:r>
      <w:r w:rsidR="00C65E67" w:rsidRPr="001369BC">
        <w:t>2.4.5.5.1</w:t>
      </w:r>
      <w:r w:rsidRPr="001369BC">
        <w:t xml:space="preserve"> and contains the IE </w:t>
      </w:r>
      <w:r w:rsidRPr="001369BC">
        <w:rPr>
          <w:i/>
        </w:rPr>
        <w:t>Type</w:t>
      </w:r>
      <w:r w:rsidRPr="001369BC">
        <w:t xml:space="preserve">, </w:t>
      </w:r>
      <w:r w:rsidRPr="001369BC">
        <w:rPr>
          <w:i/>
        </w:rPr>
        <w:t>Length</w:t>
      </w:r>
      <w:r w:rsidRPr="001369BC">
        <w:t xml:space="preserve"> and the </w:t>
      </w:r>
      <w:r w:rsidRPr="001369BC">
        <w:rPr>
          <w:i/>
        </w:rPr>
        <w:t>Sequence Number</w:t>
      </w:r>
      <w:r w:rsidRPr="001369BC">
        <w:t xml:space="preserve">(s) (each 2 octets) of the cancelled </w:t>
      </w:r>
      <w:r w:rsidRPr="001369BC">
        <w:rPr>
          <w:i/>
        </w:rPr>
        <w:t>Data Record Transfer Request</w:t>
      </w:r>
      <w:r w:rsidRPr="001369BC">
        <w:t xml:space="preserve">(s). </w:t>
      </w:r>
      <w:r w:rsidR="00DF08EA" w:rsidRPr="001369BC">
        <w:br/>
      </w:r>
      <w:r w:rsidRPr="001369BC">
        <w:t xml:space="preserve">It is present if the </w:t>
      </w:r>
      <w:r w:rsidRPr="001369BC">
        <w:rPr>
          <w:i/>
        </w:rPr>
        <w:t>Packet Transfer Command</w:t>
      </w:r>
      <w:r w:rsidRPr="001369BC">
        <w:t xml:space="preserve"> is "Cancel Data Record Packet".</w:t>
      </w:r>
    </w:p>
    <w:bookmarkStart w:id="75" w:name="_969140134"/>
    <w:bookmarkEnd w:id="75"/>
    <w:bookmarkStart w:id="76" w:name="_MON_1436612699"/>
    <w:bookmarkEnd w:id="76"/>
    <w:p w14:paraId="18A4A85A" w14:textId="77777777" w:rsidR="00B85BE1" w:rsidRPr="001369BC" w:rsidRDefault="00B85BE1">
      <w:pPr>
        <w:pStyle w:val="TH"/>
      </w:pPr>
      <w:r w:rsidRPr="001369BC">
        <w:object w:dxaOrig="5761" w:dyaOrig="2686" w14:anchorId="0236A16D">
          <v:shape id="_x0000_i1038" type="#_x0000_t75" style="width:316.2pt;height:162.6pt" o:ole="" fillcolor="window">
            <v:imagedata r:id="rId30" o:title="" cropbottom="-13834f" cropright="-6450f"/>
            <w10:bordertop type="single" width="6"/>
            <w10:borderleft type="single" width="6"/>
            <w10:borderbottom type="single" width="6"/>
            <w10:borderright type="single" width="6"/>
          </v:shape>
          <o:OLEObject Type="Embed" ProgID="Word.Picture.8" ShapeID="_x0000_i1038" DrawAspect="Content" ObjectID="_1784550334" r:id="rId31"/>
        </w:object>
      </w:r>
    </w:p>
    <w:p w14:paraId="7FDB48BA" w14:textId="77777777" w:rsidR="00B85BE1" w:rsidRPr="001369BC" w:rsidRDefault="00B85BE1" w:rsidP="00C65E67">
      <w:pPr>
        <w:pStyle w:val="TF"/>
        <w:outlineLvl w:val="0"/>
      </w:pPr>
      <w:r w:rsidRPr="001369BC">
        <w:t>Figure 6.</w:t>
      </w:r>
      <w:r w:rsidR="00C65E67" w:rsidRPr="001369BC">
        <w:t>2.4.5.5.1</w:t>
      </w:r>
      <w:r w:rsidRPr="001369BC">
        <w:t xml:space="preserve">: Sequence Numbers of Cancelled Packets </w:t>
      </w:r>
      <w:r w:rsidR="00C65E67" w:rsidRPr="001369BC">
        <w:t>IE</w:t>
      </w:r>
    </w:p>
    <w:p w14:paraId="1A820514" w14:textId="77777777" w:rsidR="00B85BE1" w:rsidRPr="001369BC" w:rsidRDefault="00B85BE1">
      <w:pPr>
        <w:pStyle w:val="Heading5"/>
      </w:pPr>
      <w:bookmarkStart w:id="77" w:name="_Toc393288220"/>
      <w:r w:rsidRPr="001369BC">
        <w:t>6.2.4.5.6</w:t>
      </w:r>
      <w:r w:rsidRPr="001369BC">
        <w:tab/>
        <w:t>Private Extension IE</w:t>
      </w:r>
      <w:bookmarkEnd w:id="77"/>
    </w:p>
    <w:p w14:paraId="09098D56" w14:textId="77777777" w:rsidR="00B85BE1" w:rsidRPr="001369BC" w:rsidRDefault="00B85BE1">
      <w:r w:rsidRPr="001369BC">
        <w:t xml:space="preserve">The optional </w:t>
      </w:r>
      <w:r w:rsidRPr="001369BC">
        <w:rPr>
          <w:i/>
        </w:rPr>
        <w:t>Private Extension</w:t>
      </w:r>
      <w:r w:rsidRPr="001369BC">
        <w:t xml:space="preserve"> contains vendor or operator specific information.</w:t>
      </w:r>
    </w:p>
    <w:p w14:paraId="4E7FD124" w14:textId="77777777" w:rsidR="00B85BE1" w:rsidRPr="001369BC" w:rsidRDefault="00DF08EA">
      <w:pPr>
        <w:pStyle w:val="Heading4"/>
      </w:pPr>
      <w:r w:rsidRPr="001369BC">
        <w:br w:type="page"/>
      </w:r>
      <w:bookmarkStart w:id="78" w:name="_Toc393288221"/>
      <w:r w:rsidR="00B85BE1" w:rsidRPr="001369BC">
        <w:lastRenderedPageBreak/>
        <w:t>6.2.4.6</w:t>
      </w:r>
      <w:r w:rsidR="00B85BE1" w:rsidRPr="001369BC">
        <w:tab/>
        <w:t>Data Record Transfer Response</w:t>
      </w:r>
      <w:bookmarkEnd w:id="78"/>
    </w:p>
    <w:p w14:paraId="18873510" w14:textId="77777777" w:rsidR="00B85BE1" w:rsidRPr="001369BC" w:rsidRDefault="00B85BE1">
      <w:r w:rsidRPr="001369BC">
        <w:t xml:space="preserve">The message shall be sent as a response of a received </w:t>
      </w:r>
      <w:r w:rsidRPr="001369BC">
        <w:rPr>
          <w:i/>
        </w:rPr>
        <w:t>Data Record Transfer Request</w:t>
      </w:r>
      <w:r w:rsidRPr="001369BC">
        <w:t xml:space="preserve">. </w:t>
      </w:r>
      <w:r w:rsidRPr="001369BC">
        <w:br/>
        <w:t xml:space="preserve">Also, several </w:t>
      </w:r>
      <w:r w:rsidRPr="001369BC">
        <w:rPr>
          <w:i/>
        </w:rPr>
        <w:t>Data Record Transfer Requests</w:t>
      </w:r>
      <w:r w:rsidRPr="001369BC">
        <w:t xml:space="preserve"> can be responded by a single Data</w:t>
      </w:r>
      <w:r w:rsidRPr="001369BC">
        <w:rPr>
          <w:i/>
        </w:rPr>
        <w:t xml:space="preserve"> Record Transfer Response</w:t>
      </w:r>
      <w:r w:rsidRPr="001369BC">
        <w:t>.</w:t>
      </w:r>
    </w:p>
    <w:p w14:paraId="160B5845" w14:textId="77777777" w:rsidR="00B85BE1" w:rsidRPr="001369BC" w:rsidRDefault="00DF08EA" w:rsidP="00DF08EA">
      <w:pPr>
        <w:pStyle w:val="TH"/>
        <w:spacing w:before="120" w:after="120"/>
        <w:outlineLvl w:val="0"/>
      </w:pPr>
      <w:r w:rsidRPr="001369BC">
        <w:t>Table 6.2.4.6.1: IEs in a Data Record Transfer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118"/>
        <w:gridCol w:w="2552"/>
      </w:tblGrid>
      <w:tr w:rsidR="00B85BE1" w:rsidRPr="001369BC" w14:paraId="2CE15992" w14:textId="77777777">
        <w:tblPrEx>
          <w:tblCellMar>
            <w:top w:w="0" w:type="dxa"/>
            <w:bottom w:w="0" w:type="dxa"/>
          </w:tblCellMar>
        </w:tblPrEx>
        <w:trPr>
          <w:jc w:val="center"/>
        </w:trPr>
        <w:tc>
          <w:tcPr>
            <w:tcW w:w="3118" w:type="dxa"/>
            <w:shd w:val="pct12" w:color="000000" w:fill="FFFFFF"/>
          </w:tcPr>
          <w:p w14:paraId="4C45FE0C" w14:textId="77777777" w:rsidR="00B85BE1" w:rsidRPr="001369BC" w:rsidRDefault="00B85BE1">
            <w:pPr>
              <w:pStyle w:val="TAH"/>
              <w:rPr>
                <w:lang w:eastAsia="en-US"/>
              </w:rPr>
            </w:pPr>
            <w:r w:rsidRPr="001369BC">
              <w:rPr>
                <w:lang w:eastAsia="en-US"/>
              </w:rPr>
              <w:t>Information Element</w:t>
            </w:r>
          </w:p>
        </w:tc>
        <w:tc>
          <w:tcPr>
            <w:tcW w:w="2552" w:type="dxa"/>
            <w:shd w:val="pct12" w:color="000000" w:fill="FFFFFF"/>
          </w:tcPr>
          <w:p w14:paraId="342FE7EE" w14:textId="77777777" w:rsidR="00B85BE1" w:rsidRPr="001369BC" w:rsidRDefault="00D23018">
            <w:pPr>
              <w:pStyle w:val="TAH"/>
              <w:rPr>
                <w:lang w:eastAsia="en-US"/>
              </w:rPr>
            </w:pPr>
            <w:r>
              <w:rPr>
                <w:lang w:eastAsia="en-US"/>
              </w:rPr>
              <w:t>Category</w:t>
            </w:r>
          </w:p>
        </w:tc>
      </w:tr>
      <w:tr w:rsidR="00B85BE1" w:rsidRPr="001369BC" w14:paraId="718CB54D" w14:textId="77777777">
        <w:tblPrEx>
          <w:tblCellMar>
            <w:top w:w="0" w:type="dxa"/>
            <w:bottom w:w="0" w:type="dxa"/>
          </w:tblCellMar>
        </w:tblPrEx>
        <w:trPr>
          <w:jc w:val="center"/>
        </w:trPr>
        <w:tc>
          <w:tcPr>
            <w:tcW w:w="3118" w:type="dxa"/>
          </w:tcPr>
          <w:p w14:paraId="5C361426" w14:textId="77777777" w:rsidR="00B85BE1" w:rsidRPr="001369BC" w:rsidRDefault="00B85BE1">
            <w:pPr>
              <w:pStyle w:val="TAL"/>
              <w:rPr>
                <w:lang w:eastAsia="en-US"/>
              </w:rPr>
            </w:pPr>
            <w:r w:rsidRPr="001369BC">
              <w:rPr>
                <w:lang w:eastAsia="en-US"/>
              </w:rPr>
              <w:t>Cause</w:t>
            </w:r>
          </w:p>
        </w:tc>
        <w:tc>
          <w:tcPr>
            <w:tcW w:w="2552" w:type="dxa"/>
          </w:tcPr>
          <w:p w14:paraId="21AFD50A" w14:textId="77777777" w:rsidR="00B85BE1" w:rsidRPr="001369BC" w:rsidRDefault="00B85BE1">
            <w:pPr>
              <w:pStyle w:val="TAL"/>
              <w:jc w:val="center"/>
              <w:rPr>
                <w:lang w:eastAsia="en-US"/>
              </w:rPr>
            </w:pPr>
            <w:r w:rsidRPr="001369BC">
              <w:rPr>
                <w:lang w:eastAsia="en-US"/>
              </w:rPr>
              <w:t>M</w:t>
            </w:r>
          </w:p>
        </w:tc>
      </w:tr>
      <w:tr w:rsidR="00B85BE1" w:rsidRPr="001369BC" w14:paraId="79C7A9D7" w14:textId="77777777">
        <w:tblPrEx>
          <w:tblCellMar>
            <w:top w:w="0" w:type="dxa"/>
            <w:bottom w:w="0" w:type="dxa"/>
          </w:tblCellMar>
        </w:tblPrEx>
        <w:trPr>
          <w:jc w:val="center"/>
        </w:trPr>
        <w:tc>
          <w:tcPr>
            <w:tcW w:w="3118" w:type="dxa"/>
          </w:tcPr>
          <w:p w14:paraId="3E142E8E" w14:textId="77777777" w:rsidR="00B85BE1" w:rsidRPr="001369BC" w:rsidRDefault="00B85BE1">
            <w:pPr>
              <w:pStyle w:val="TAL"/>
              <w:rPr>
                <w:lang w:eastAsia="en-US"/>
              </w:rPr>
            </w:pPr>
            <w:r w:rsidRPr="001369BC">
              <w:rPr>
                <w:lang w:eastAsia="en-US"/>
              </w:rPr>
              <w:t>Requests Responded</w:t>
            </w:r>
          </w:p>
        </w:tc>
        <w:tc>
          <w:tcPr>
            <w:tcW w:w="2552" w:type="dxa"/>
          </w:tcPr>
          <w:p w14:paraId="274AC080" w14:textId="77777777" w:rsidR="00B85BE1" w:rsidRPr="001369BC" w:rsidRDefault="00B85BE1">
            <w:pPr>
              <w:pStyle w:val="TAL"/>
              <w:jc w:val="center"/>
              <w:rPr>
                <w:lang w:eastAsia="en-US"/>
              </w:rPr>
            </w:pPr>
            <w:r w:rsidRPr="001369BC">
              <w:rPr>
                <w:lang w:eastAsia="en-US"/>
              </w:rPr>
              <w:t>M</w:t>
            </w:r>
          </w:p>
        </w:tc>
      </w:tr>
      <w:tr w:rsidR="00B85BE1" w:rsidRPr="001369BC" w14:paraId="40FC7AB8" w14:textId="77777777">
        <w:tblPrEx>
          <w:tblCellMar>
            <w:top w:w="0" w:type="dxa"/>
            <w:bottom w:w="0" w:type="dxa"/>
          </w:tblCellMar>
        </w:tblPrEx>
        <w:trPr>
          <w:jc w:val="center"/>
        </w:trPr>
        <w:tc>
          <w:tcPr>
            <w:tcW w:w="3118" w:type="dxa"/>
          </w:tcPr>
          <w:p w14:paraId="7BCB97E9" w14:textId="77777777" w:rsidR="00B85BE1" w:rsidRPr="001369BC" w:rsidRDefault="00B85BE1">
            <w:pPr>
              <w:pStyle w:val="TAL"/>
              <w:rPr>
                <w:lang w:eastAsia="en-US"/>
              </w:rPr>
            </w:pPr>
            <w:r w:rsidRPr="001369BC">
              <w:rPr>
                <w:lang w:eastAsia="en-US"/>
              </w:rPr>
              <w:t>Private Extension</w:t>
            </w:r>
          </w:p>
        </w:tc>
        <w:tc>
          <w:tcPr>
            <w:tcW w:w="2552" w:type="dxa"/>
          </w:tcPr>
          <w:p w14:paraId="4C8FBAC2" w14:textId="77777777" w:rsidR="00B85BE1" w:rsidRPr="001369BC" w:rsidRDefault="00B85BE1">
            <w:pPr>
              <w:pStyle w:val="TAL"/>
              <w:jc w:val="center"/>
              <w:rPr>
                <w:lang w:eastAsia="en-US"/>
              </w:rPr>
            </w:pPr>
            <w:r w:rsidRPr="001369BC">
              <w:rPr>
                <w:lang w:eastAsia="en-US"/>
              </w:rPr>
              <w:t>O</w:t>
            </w:r>
          </w:p>
        </w:tc>
      </w:tr>
    </w:tbl>
    <w:p w14:paraId="30FCC14E" w14:textId="77777777" w:rsidR="00C65E67" w:rsidRPr="001369BC" w:rsidRDefault="00C65E67" w:rsidP="00DF08EA"/>
    <w:p w14:paraId="6B90ACB8" w14:textId="77777777" w:rsidR="00B85BE1" w:rsidRPr="001369BC" w:rsidRDefault="00B85BE1" w:rsidP="00C65E67">
      <w:r w:rsidRPr="001369BC">
        <w:t xml:space="preserve">The </w:t>
      </w:r>
      <w:r w:rsidRPr="001369BC">
        <w:rPr>
          <w:b/>
        </w:rPr>
        <w:t>Cause</w:t>
      </w:r>
      <w:r w:rsidRPr="001369BC">
        <w:t xml:space="preserve"> (whatever the value may be) applies for all those </w:t>
      </w:r>
      <w:r w:rsidRPr="001369BC">
        <w:rPr>
          <w:i/>
        </w:rPr>
        <w:t>Data Record Transfer Requests,</w:t>
      </w:r>
      <w:r w:rsidRPr="001369BC">
        <w:t xml:space="preserve"> responded by that particular </w:t>
      </w:r>
      <w:r w:rsidRPr="001369BC">
        <w:rPr>
          <w:i/>
        </w:rPr>
        <w:t>Data Record Transfer Response</w:t>
      </w:r>
      <w:r w:rsidRPr="001369BC">
        <w:t>.</w:t>
      </w:r>
    </w:p>
    <w:p w14:paraId="283EF173" w14:textId="77777777" w:rsidR="00B85BE1" w:rsidRPr="001369BC" w:rsidRDefault="00B85BE1">
      <w:pPr>
        <w:spacing w:after="0"/>
      </w:pPr>
      <w:r w:rsidRPr="001369BC">
        <w:t xml:space="preserve">Possible </w:t>
      </w:r>
      <w:r w:rsidRPr="001369BC">
        <w:rPr>
          <w:b/>
        </w:rPr>
        <w:t>Cause</w:t>
      </w:r>
      <w:r w:rsidRPr="001369BC">
        <w:t xml:space="preserve"> values are:</w:t>
      </w:r>
    </w:p>
    <w:p w14:paraId="11C1A41E" w14:textId="77777777" w:rsidR="00B85BE1" w:rsidRPr="001369BC" w:rsidRDefault="00B85BE1">
      <w:pPr>
        <w:pStyle w:val="B1"/>
        <w:spacing w:after="0"/>
      </w:pPr>
      <w:r w:rsidRPr="001369BC">
        <w:t>-</w:t>
      </w:r>
      <w:r w:rsidRPr="001369BC">
        <w:tab/>
        <w:t>"Request Accepted";</w:t>
      </w:r>
    </w:p>
    <w:p w14:paraId="4CC1D67C" w14:textId="77777777" w:rsidR="00B85BE1" w:rsidRPr="001369BC" w:rsidRDefault="00B85BE1">
      <w:pPr>
        <w:pStyle w:val="B1"/>
        <w:spacing w:after="0"/>
      </w:pPr>
      <w:r w:rsidRPr="001369BC">
        <w:t>-</w:t>
      </w:r>
      <w:r w:rsidRPr="001369BC">
        <w:tab/>
        <w:t>"No resources available";</w:t>
      </w:r>
    </w:p>
    <w:p w14:paraId="434E26BE" w14:textId="77777777" w:rsidR="00B85BE1" w:rsidRPr="001369BC" w:rsidRDefault="00B85BE1">
      <w:pPr>
        <w:pStyle w:val="B1"/>
        <w:spacing w:after="0"/>
      </w:pPr>
      <w:r w:rsidRPr="001369BC">
        <w:t>-</w:t>
      </w:r>
      <w:r w:rsidRPr="001369BC">
        <w:tab/>
        <w:t>"Service not supported";</w:t>
      </w:r>
    </w:p>
    <w:p w14:paraId="28311CBE" w14:textId="77777777" w:rsidR="00B85BE1" w:rsidRPr="001369BC" w:rsidRDefault="00B85BE1">
      <w:pPr>
        <w:pStyle w:val="B1"/>
        <w:spacing w:after="0"/>
      </w:pPr>
      <w:r w:rsidRPr="001369BC">
        <w:t>-</w:t>
      </w:r>
      <w:r w:rsidRPr="001369BC">
        <w:tab/>
        <w:t>"System failure";</w:t>
      </w:r>
    </w:p>
    <w:p w14:paraId="7F287711" w14:textId="77777777" w:rsidR="00B85BE1" w:rsidRPr="001369BC" w:rsidRDefault="00B85BE1">
      <w:pPr>
        <w:pStyle w:val="B1"/>
        <w:spacing w:after="0"/>
      </w:pPr>
      <w:r w:rsidRPr="001369BC">
        <w:t>-</w:t>
      </w:r>
      <w:r w:rsidRPr="001369BC">
        <w:tab/>
        <w:t>"Mandatory IE incorrect";</w:t>
      </w:r>
    </w:p>
    <w:p w14:paraId="4E6CC368" w14:textId="77777777" w:rsidR="00B85BE1" w:rsidRPr="001369BC" w:rsidRDefault="00B85BE1">
      <w:pPr>
        <w:pStyle w:val="B1"/>
        <w:spacing w:after="0"/>
      </w:pPr>
      <w:r w:rsidRPr="001369BC">
        <w:t>-</w:t>
      </w:r>
      <w:r w:rsidRPr="001369BC">
        <w:tab/>
        <w:t>"Mandatory IE missing";</w:t>
      </w:r>
    </w:p>
    <w:p w14:paraId="3D914CEA" w14:textId="77777777" w:rsidR="00B85BE1" w:rsidRPr="001369BC" w:rsidRDefault="00B85BE1">
      <w:pPr>
        <w:pStyle w:val="B1"/>
        <w:spacing w:after="0"/>
      </w:pPr>
      <w:r w:rsidRPr="001369BC">
        <w:t>-</w:t>
      </w:r>
      <w:r w:rsidRPr="001369BC">
        <w:tab/>
        <w:t>"Optional IE incorrect";</w:t>
      </w:r>
    </w:p>
    <w:p w14:paraId="0A408893" w14:textId="77777777" w:rsidR="00B85BE1" w:rsidRPr="001369BC" w:rsidRDefault="00B85BE1">
      <w:pPr>
        <w:pStyle w:val="B1"/>
        <w:spacing w:after="0"/>
      </w:pPr>
      <w:r w:rsidRPr="001369BC">
        <w:t>-</w:t>
      </w:r>
      <w:r w:rsidRPr="001369BC">
        <w:tab/>
        <w:t>"Invalid message format";</w:t>
      </w:r>
    </w:p>
    <w:p w14:paraId="68C42187" w14:textId="77777777" w:rsidR="00B85BE1" w:rsidRPr="001369BC" w:rsidRDefault="00B85BE1">
      <w:pPr>
        <w:pStyle w:val="B1"/>
        <w:spacing w:after="0"/>
      </w:pPr>
      <w:r w:rsidRPr="001369BC">
        <w:t>-</w:t>
      </w:r>
      <w:r w:rsidRPr="001369BC">
        <w:tab/>
        <w:t>"Version not supported";</w:t>
      </w:r>
    </w:p>
    <w:p w14:paraId="474725BD" w14:textId="77777777" w:rsidR="00B85BE1" w:rsidRPr="001369BC" w:rsidRDefault="00B85BE1">
      <w:pPr>
        <w:pStyle w:val="B1"/>
        <w:spacing w:after="0"/>
      </w:pPr>
      <w:r w:rsidRPr="001369BC">
        <w:t>-</w:t>
      </w:r>
      <w:r w:rsidRPr="001369BC">
        <w:tab/>
        <w:t>"Request not fulfilled";</w:t>
      </w:r>
    </w:p>
    <w:p w14:paraId="0F7F9A81" w14:textId="77777777" w:rsidR="00B85BE1" w:rsidRPr="001369BC" w:rsidRDefault="00B85BE1">
      <w:pPr>
        <w:pStyle w:val="B1"/>
        <w:spacing w:after="0"/>
      </w:pPr>
      <w:r w:rsidRPr="001369BC">
        <w:t>-</w:t>
      </w:r>
      <w:r w:rsidRPr="001369BC">
        <w:tab/>
        <w:t>"CDR decoding error";</w:t>
      </w:r>
    </w:p>
    <w:p w14:paraId="2D570E59" w14:textId="77777777" w:rsidR="00B85BE1" w:rsidRPr="001369BC" w:rsidRDefault="00B85BE1">
      <w:pPr>
        <w:pStyle w:val="B1"/>
        <w:spacing w:after="0"/>
      </w:pPr>
      <w:r w:rsidRPr="001369BC">
        <w:t>-</w:t>
      </w:r>
      <w:r w:rsidRPr="001369BC">
        <w:tab/>
        <w:t>"Request already fulfilled";</w:t>
      </w:r>
    </w:p>
    <w:p w14:paraId="7FCE2ABE" w14:textId="77777777" w:rsidR="00B85BE1" w:rsidRPr="001369BC" w:rsidRDefault="00B85BE1">
      <w:pPr>
        <w:pStyle w:val="B1"/>
        <w:spacing w:after="0"/>
      </w:pPr>
      <w:r w:rsidRPr="001369BC">
        <w:t>-</w:t>
      </w:r>
      <w:r w:rsidRPr="001369BC">
        <w:tab/>
        <w:t>"Request related to possibly duplicated packet already fulfilled";</w:t>
      </w:r>
    </w:p>
    <w:p w14:paraId="234AC6FE" w14:textId="77777777" w:rsidR="00B85BE1" w:rsidRPr="001369BC" w:rsidRDefault="00B85BE1">
      <w:pPr>
        <w:pStyle w:val="B1"/>
        <w:spacing w:after="0"/>
      </w:pPr>
      <w:r w:rsidRPr="001369BC">
        <w:t>-</w:t>
      </w:r>
      <w:r w:rsidRPr="001369BC">
        <w:tab/>
        <w:t>"Sequence numbers of released/cancelled packets IE incorrect".</w:t>
      </w:r>
    </w:p>
    <w:p w14:paraId="06C0BD71" w14:textId="77777777" w:rsidR="00B85BE1" w:rsidRPr="001369BC" w:rsidRDefault="00B85BE1"/>
    <w:p w14:paraId="2B305040" w14:textId="77777777" w:rsidR="00B85BE1" w:rsidRPr="001369BC" w:rsidRDefault="00B85BE1" w:rsidP="00C65E67">
      <w:r w:rsidRPr="001369BC">
        <w:t xml:space="preserve">The </w:t>
      </w:r>
      <w:r w:rsidRPr="001369BC">
        <w:rPr>
          <w:b/>
        </w:rPr>
        <w:t>cause</w:t>
      </w:r>
      <w:r w:rsidRPr="001369BC">
        <w:t xml:space="preserve"> value "CDR decoding error" is optional, primarily intended to inform the CDF that the receiving node </w:t>
      </w:r>
      <w:r w:rsidRPr="001369BC">
        <w:br/>
        <w:t>cannot decode the CDR. Thus, special features in the receiving node that are based on information within the CDR, would not be operable. This message could alert the operator of a remote generating node of incompatible CDR encoding. It is optional and no action or response is required.</w:t>
      </w:r>
    </w:p>
    <w:p w14:paraId="77836390" w14:textId="77777777" w:rsidR="00B85BE1" w:rsidRPr="001369BC" w:rsidRDefault="00B85BE1" w:rsidP="00C65E67">
      <w:r w:rsidRPr="001369BC">
        <w:t xml:space="preserve">The </w:t>
      </w:r>
      <w:r w:rsidRPr="001369BC">
        <w:rPr>
          <w:b/>
        </w:rPr>
        <w:t>Requests Responded</w:t>
      </w:r>
      <w:r w:rsidRPr="001369BC">
        <w:t xml:space="preserve"> information element contains the IE </w:t>
      </w:r>
      <w:r w:rsidRPr="001369BC">
        <w:rPr>
          <w:i/>
        </w:rPr>
        <w:t>Type</w:t>
      </w:r>
      <w:r w:rsidRPr="001369BC">
        <w:t xml:space="preserve">, </w:t>
      </w:r>
      <w:r w:rsidRPr="001369BC">
        <w:rPr>
          <w:i/>
        </w:rPr>
        <w:t>Length</w:t>
      </w:r>
      <w:r w:rsidRPr="001369BC">
        <w:t xml:space="preserve"> and the </w:t>
      </w:r>
      <w:r w:rsidRPr="001369BC">
        <w:rPr>
          <w:i/>
        </w:rPr>
        <w:t>Sequence Numbers</w:t>
      </w:r>
      <w:r w:rsidRPr="001369BC">
        <w:t xml:space="preserve"> (each 2 octets) of the </w:t>
      </w:r>
      <w:r w:rsidRPr="001369BC">
        <w:rPr>
          <w:i/>
        </w:rPr>
        <w:t>Data Record Transfer Requests</w:t>
      </w:r>
      <w:r w:rsidRPr="001369BC">
        <w:t xml:space="preserve">. It is shown in </w:t>
      </w:r>
      <w:r w:rsidR="00C65E67" w:rsidRPr="001369BC">
        <w:t>f</w:t>
      </w:r>
      <w:r w:rsidRPr="001369BC">
        <w:t>igure 6.</w:t>
      </w:r>
      <w:r w:rsidR="00C65E67" w:rsidRPr="001369BC">
        <w:t>2.4.6.2</w:t>
      </w:r>
      <w:r w:rsidRPr="001369BC">
        <w:t>.</w:t>
      </w:r>
    </w:p>
    <w:p w14:paraId="068F93FC" w14:textId="77777777" w:rsidR="00B85BE1" w:rsidRPr="001369BC" w:rsidRDefault="00B85BE1">
      <w:pPr>
        <w:pStyle w:val="TH"/>
      </w:pPr>
      <w:bookmarkStart w:id="79" w:name="_970448485"/>
      <w:bookmarkEnd w:id="79"/>
    </w:p>
    <w:bookmarkStart w:id="80" w:name="_MON_1436613167"/>
    <w:bookmarkEnd w:id="80"/>
    <w:p w14:paraId="4D2CEA03" w14:textId="77777777" w:rsidR="00B85BE1" w:rsidRPr="001369BC" w:rsidRDefault="00B85BE1">
      <w:pPr>
        <w:pStyle w:val="TH"/>
      </w:pPr>
      <w:r w:rsidRPr="001369BC">
        <w:object w:dxaOrig="5687" w:dyaOrig="2880" w14:anchorId="04DB9729">
          <v:shape id="_x0000_i1039" type="#_x0000_t75" style="width:284.4pt;height:2in" o:ole="" fillcolor="window">
            <v:imagedata r:id="rId32" o:title=""/>
          </v:shape>
          <o:OLEObject Type="Embed" ProgID="Word.Picture.8" ShapeID="_x0000_i1039" DrawAspect="Content" ObjectID="_1784550335" r:id="rId33"/>
        </w:object>
      </w:r>
    </w:p>
    <w:p w14:paraId="4F1A4929" w14:textId="77777777" w:rsidR="00B85BE1" w:rsidRPr="001369BC" w:rsidRDefault="00B85BE1" w:rsidP="00C65E67">
      <w:pPr>
        <w:pStyle w:val="TF"/>
        <w:outlineLvl w:val="0"/>
      </w:pPr>
      <w:r w:rsidRPr="001369BC">
        <w:t>Figure 6.</w:t>
      </w:r>
      <w:r w:rsidR="00C65E67" w:rsidRPr="001369BC">
        <w:t>2.4.6.2</w:t>
      </w:r>
      <w:r w:rsidRPr="001369BC">
        <w:t xml:space="preserve">: Requests Responded </w:t>
      </w:r>
      <w:r w:rsidR="00C65E67" w:rsidRPr="001369BC">
        <w:t>IE</w:t>
      </w:r>
    </w:p>
    <w:p w14:paraId="3E757C17" w14:textId="77777777" w:rsidR="00B85BE1" w:rsidRPr="001369BC" w:rsidRDefault="00B85BE1">
      <w:r w:rsidRPr="001369BC">
        <w:t xml:space="preserve">The </w:t>
      </w:r>
      <w:r w:rsidRPr="001369BC">
        <w:rPr>
          <w:i/>
        </w:rPr>
        <w:t>Private Extension</w:t>
      </w:r>
      <w:r w:rsidRPr="001369BC">
        <w:t xml:space="preserve"> contains vendor or operator specific information.</w:t>
      </w:r>
    </w:p>
    <w:p w14:paraId="3C266229" w14:textId="77777777" w:rsidR="00B85BE1" w:rsidRPr="001369BC" w:rsidRDefault="00B85BE1">
      <w:r w:rsidRPr="001369BC">
        <w:t xml:space="preserve">Depending on the </w:t>
      </w:r>
      <w:r w:rsidRPr="001369BC">
        <w:rPr>
          <w:b/>
        </w:rPr>
        <w:t>Cause</w:t>
      </w:r>
      <w:r w:rsidRPr="001369BC">
        <w:t xml:space="preserve"> value severity and general occurrence frequency, the node that sent the corresponding </w:t>
      </w:r>
      <w:r w:rsidRPr="001369BC">
        <w:rPr>
          <w:i/>
        </w:rPr>
        <w:t>Data Record Transfer Request</w:t>
      </w:r>
      <w:r w:rsidRPr="001369BC">
        <w:t>, may start to direct its CDRs to another CGF.</w:t>
      </w:r>
    </w:p>
    <w:p w14:paraId="279096A3" w14:textId="77777777" w:rsidR="00B85BE1" w:rsidRPr="001369BC" w:rsidRDefault="00DF08EA">
      <w:pPr>
        <w:pStyle w:val="Heading2"/>
      </w:pPr>
      <w:r w:rsidRPr="001369BC">
        <w:br w:type="page"/>
      </w:r>
      <w:bookmarkStart w:id="81" w:name="_Toc393288222"/>
      <w:r w:rsidR="00B85BE1" w:rsidRPr="001369BC">
        <w:lastRenderedPageBreak/>
        <w:t>6.3</w:t>
      </w:r>
      <w:r w:rsidR="00B85BE1" w:rsidRPr="001369BC">
        <w:tab/>
        <w:t>Data Record Format in GTP'</w:t>
      </w:r>
      <w:bookmarkEnd w:id="81"/>
    </w:p>
    <w:p w14:paraId="70EFB996" w14:textId="77777777" w:rsidR="00FC0405" w:rsidRPr="001369BC" w:rsidRDefault="00FC0405" w:rsidP="00FC0405">
      <w:pPr>
        <w:pStyle w:val="Heading3"/>
      </w:pPr>
      <w:bookmarkStart w:id="82" w:name="_Toc393288223"/>
      <w:r w:rsidRPr="001369BC">
        <w:t>6.3.0</w:t>
      </w:r>
      <w:r w:rsidRPr="001369BC">
        <w:tab/>
        <w:t>Introduction</w:t>
      </w:r>
      <w:bookmarkEnd w:id="82"/>
    </w:p>
    <w:p w14:paraId="37AFAF8C" w14:textId="77777777" w:rsidR="00B85BE1" w:rsidRPr="001369BC" w:rsidRDefault="00B85BE1" w:rsidP="00C65E67">
      <w:r w:rsidRPr="001369BC">
        <w:t xml:space="preserve">The format of the PS domain CDRs, sent from CDF to CGF, is defined by the </w:t>
      </w:r>
      <w:r w:rsidRPr="001369BC">
        <w:rPr>
          <w:i/>
        </w:rPr>
        <w:t>Data Record Format</w:t>
      </w:r>
      <w:r w:rsidRPr="001369BC">
        <w:t>, which</w:t>
      </w:r>
      <w:r w:rsidRPr="001369BC">
        <w:rPr>
          <w:i/>
        </w:rPr>
        <w:t xml:space="preserve"> </w:t>
      </w:r>
      <w:r w:rsidRPr="001369BC">
        <w:t>is the 5</w:t>
      </w:r>
      <w:r w:rsidRPr="001369BC">
        <w:rPr>
          <w:vertAlign w:val="superscript"/>
        </w:rPr>
        <w:t>th</w:t>
      </w:r>
      <w:r w:rsidRPr="001369BC">
        <w:t xml:space="preserve"> octet of</w:t>
      </w:r>
      <w:r w:rsidRPr="001369BC">
        <w:rPr>
          <w:i/>
        </w:rPr>
        <w:t xml:space="preserve"> Data Record Packet</w:t>
      </w:r>
      <w:r w:rsidRPr="001369BC">
        <w:t xml:space="preserve"> </w:t>
      </w:r>
      <w:r w:rsidR="00C65E67" w:rsidRPr="001369BC">
        <w:t>IE</w:t>
      </w:r>
      <w:r w:rsidRPr="001369BC">
        <w:t xml:space="preserve">, shown in </w:t>
      </w:r>
      <w:r w:rsidR="00C65E67" w:rsidRPr="001369BC">
        <w:t>f</w:t>
      </w:r>
      <w:r w:rsidRPr="001369BC">
        <w:t>igure 6.</w:t>
      </w:r>
      <w:r w:rsidR="00C65E67" w:rsidRPr="001369BC">
        <w:t>2.4.5.3.1</w:t>
      </w:r>
      <w:r w:rsidRPr="001369BC">
        <w:t>.</w:t>
      </w:r>
    </w:p>
    <w:p w14:paraId="69EE51AB" w14:textId="77777777" w:rsidR="00B85BE1" w:rsidRPr="001369BC" w:rsidRDefault="00B85BE1">
      <w:pPr>
        <w:spacing w:after="0"/>
        <w:rPr>
          <w:i/>
        </w:rPr>
      </w:pPr>
      <w:r w:rsidRPr="001369BC">
        <w:t xml:space="preserve">The following rules govern the </w:t>
      </w:r>
      <w:r w:rsidRPr="001369BC">
        <w:rPr>
          <w:i/>
        </w:rPr>
        <w:t>Data Record Format</w:t>
      </w:r>
      <w:r w:rsidRPr="001369BC">
        <w:t>:</w:t>
      </w:r>
    </w:p>
    <w:p w14:paraId="76BFF5B8" w14:textId="77777777" w:rsidR="00B85BE1" w:rsidRPr="001369BC" w:rsidRDefault="00C65E67" w:rsidP="00C65E67">
      <w:pPr>
        <w:overflowPunct w:val="0"/>
        <w:autoSpaceDE w:val="0"/>
        <w:autoSpaceDN w:val="0"/>
        <w:adjustRightInd w:val="0"/>
        <w:spacing w:after="0"/>
        <w:ind w:left="284"/>
        <w:textAlignment w:val="baseline"/>
      </w:pPr>
      <w:r w:rsidRPr="001369BC">
        <w:t>-</w:t>
      </w:r>
      <w:r w:rsidRPr="001369BC">
        <w:tab/>
      </w:r>
      <w:r w:rsidR="00B85BE1" w:rsidRPr="001369BC">
        <w:t>This field consists of one octet (#5).</w:t>
      </w:r>
    </w:p>
    <w:p w14:paraId="3D428390" w14:textId="77777777" w:rsidR="00B85BE1" w:rsidRPr="001369BC" w:rsidRDefault="00C65E67" w:rsidP="00C65E67">
      <w:pPr>
        <w:overflowPunct w:val="0"/>
        <w:autoSpaceDE w:val="0"/>
        <w:autoSpaceDN w:val="0"/>
        <w:adjustRightInd w:val="0"/>
        <w:spacing w:after="0"/>
        <w:ind w:left="284"/>
        <w:textAlignment w:val="baseline"/>
      </w:pPr>
      <w:r w:rsidRPr="001369BC">
        <w:t>-</w:t>
      </w:r>
      <w:r w:rsidRPr="001369BC">
        <w:tab/>
      </w:r>
      <w:r w:rsidR="00B85BE1" w:rsidRPr="001369BC">
        <w:t>The value range is 1-255 in decimal.  The value '0' should not be used.</w:t>
      </w:r>
    </w:p>
    <w:p w14:paraId="3BBDFE8F" w14:textId="77777777" w:rsidR="00B85BE1" w:rsidRPr="001369BC" w:rsidRDefault="00C65E67" w:rsidP="00C65E67">
      <w:pPr>
        <w:overflowPunct w:val="0"/>
        <w:autoSpaceDE w:val="0"/>
        <w:autoSpaceDN w:val="0"/>
        <w:adjustRightInd w:val="0"/>
        <w:spacing w:after="0"/>
        <w:ind w:left="284"/>
        <w:textAlignment w:val="baseline"/>
      </w:pPr>
      <w:r w:rsidRPr="001369BC">
        <w:t>-</w:t>
      </w:r>
      <w:r w:rsidRPr="001369BC">
        <w:tab/>
      </w:r>
      <w:r w:rsidR="00B85BE1" w:rsidRPr="001369BC">
        <w:t>Only the values 1-10 and 51-255 can be used for standards purposes.</w:t>
      </w:r>
    </w:p>
    <w:p w14:paraId="02DB8639" w14:textId="77777777" w:rsidR="00B85BE1" w:rsidRPr="001369BC" w:rsidRDefault="00C65E67" w:rsidP="00C65E67">
      <w:pPr>
        <w:overflowPunct w:val="0"/>
        <w:autoSpaceDE w:val="0"/>
        <w:autoSpaceDN w:val="0"/>
        <w:adjustRightInd w:val="0"/>
        <w:spacing w:after="0"/>
        <w:ind w:left="284"/>
        <w:textAlignment w:val="baseline"/>
      </w:pPr>
      <w:r w:rsidRPr="001369BC">
        <w:t>-</w:t>
      </w:r>
      <w:r w:rsidRPr="001369BC">
        <w:tab/>
      </w:r>
      <w:r w:rsidR="00B85BE1" w:rsidRPr="001369BC">
        <w:t>Values in the range of 11-50 are to be configured only by operators, and are not subject to standardization.</w:t>
      </w:r>
    </w:p>
    <w:p w14:paraId="3AB8FD1E" w14:textId="77777777" w:rsidR="00B85BE1" w:rsidRPr="001369BC" w:rsidRDefault="00C65E67" w:rsidP="00C65E67">
      <w:pPr>
        <w:overflowPunct w:val="0"/>
        <w:autoSpaceDE w:val="0"/>
        <w:autoSpaceDN w:val="0"/>
        <w:adjustRightInd w:val="0"/>
        <w:spacing w:after="0"/>
        <w:ind w:left="568" w:hanging="284"/>
        <w:textAlignment w:val="baseline"/>
      </w:pPr>
      <w:r w:rsidRPr="001369BC">
        <w:t>-</w:t>
      </w:r>
      <w:r w:rsidRPr="001369BC">
        <w:tab/>
      </w:r>
      <w:r w:rsidR="00B85BE1" w:rsidRPr="001369BC">
        <w:t xml:space="preserve">The value '1' identifies ASN.1 Basic Encoding Rules (BER) encoding, </w:t>
      </w:r>
      <w:r w:rsidR="00B85BE1" w:rsidRPr="001369BC">
        <w:br/>
        <w:t xml:space="preserve">which </w:t>
      </w:r>
      <w:r w:rsidR="00DF08EA" w:rsidRPr="001369BC">
        <w:t>shall</w:t>
      </w:r>
      <w:r w:rsidR="00B85BE1" w:rsidRPr="001369BC">
        <w:t xml:space="preserve"> be supported in PS domain charging.  </w:t>
      </w:r>
      <w:r w:rsidR="00B85BE1" w:rsidRPr="001369BC">
        <w:br/>
        <w:t>Other values for optional encodings are specified in clause 6.3.1.</w:t>
      </w:r>
      <w:r w:rsidR="00B85BE1" w:rsidRPr="001369BC">
        <w:br/>
      </w:r>
    </w:p>
    <w:p w14:paraId="65D33B85" w14:textId="77777777" w:rsidR="00B85BE1" w:rsidRPr="001369BC" w:rsidRDefault="00B85BE1">
      <w:pPr>
        <w:pStyle w:val="Heading3"/>
      </w:pPr>
      <w:bookmarkStart w:id="83" w:name="_Toc393288224"/>
      <w:r w:rsidRPr="001369BC">
        <w:t>6.3.1</w:t>
      </w:r>
      <w:r w:rsidRPr="001369BC">
        <w:tab/>
        <w:t>Standard Data Record Format</w:t>
      </w:r>
      <w:bookmarkEnd w:id="83"/>
    </w:p>
    <w:p w14:paraId="739F4311" w14:textId="77777777" w:rsidR="00B85BE1" w:rsidRPr="001369BC" w:rsidRDefault="00B85BE1" w:rsidP="00C65E67">
      <w:r w:rsidRPr="001369BC">
        <w:t xml:space="preserve">For the PS domain CDR transfer, defined by the present document, only an ASN.1 BER encoding is mandatory.    </w:t>
      </w:r>
      <w:r w:rsidRPr="001369BC">
        <w:br/>
        <w:t xml:space="preserve">For this encoding, the </w:t>
      </w:r>
      <w:r w:rsidRPr="001369BC">
        <w:rPr>
          <w:i/>
        </w:rPr>
        <w:t xml:space="preserve">Data Record Format </w:t>
      </w:r>
      <w:r w:rsidRPr="001369BC">
        <w:t xml:space="preserve">value is '1'.  </w:t>
      </w:r>
      <w:r w:rsidRPr="001369BC">
        <w:br/>
        <w:t xml:space="preserve">Other ASN.1 encodings may be supported optionally, with </w:t>
      </w:r>
      <w:r w:rsidRPr="001369BC">
        <w:rPr>
          <w:i/>
        </w:rPr>
        <w:t xml:space="preserve">Data Record Format </w:t>
      </w:r>
      <w:r w:rsidRPr="001369BC">
        <w:t>values as indicated below:</w:t>
      </w:r>
    </w:p>
    <w:p w14:paraId="3FDCD6A4" w14:textId="77777777" w:rsidR="00B85BE1" w:rsidRPr="001369BC" w:rsidRDefault="00C65E67" w:rsidP="00C65E67">
      <w:pPr>
        <w:overflowPunct w:val="0"/>
        <w:autoSpaceDE w:val="0"/>
        <w:autoSpaceDN w:val="0"/>
        <w:adjustRightInd w:val="0"/>
        <w:ind w:left="284"/>
        <w:textAlignment w:val="baseline"/>
      </w:pPr>
      <w:r w:rsidRPr="001369BC">
        <w:rPr>
          <w:rFonts w:cs="Arial"/>
          <w:sz w:val="16"/>
        </w:rPr>
        <w:t>-</w:t>
      </w:r>
      <w:r w:rsidRPr="001369BC">
        <w:rPr>
          <w:rFonts w:cs="Arial"/>
          <w:sz w:val="16"/>
        </w:rPr>
        <w:tab/>
      </w:r>
      <w:r w:rsidR="00B85BE1" w:rsidRPr="001369BC">
        <w:rPr>
          <w:rFonts w:cs="Arial"/>
          <w:sz w:val="16"/>
        </w:rPr>
        <w:t>"</w:t>
      </w:r>
      <w:r w:rsidR="00B85BE1" w:rsidRPr="001369BC">
        <w:t>1</w:t>
      </w:r>
      <w:r w:rsidR="00B85BE1" w:rsidRPr="001369BC">
        <w:rPr>
          <w:rFonts w:cs="Arial"/>
          <w:sz w:val="16"/>
        </w:rPr>
        <w:t>"</w:t>
      </w:r>
      <w:r w:rsidR="00B85BE1" w:rsidRPr="001369BC">
        <w:t xml:space="preserve"> signifies the use of Basic Encoding Rules (BER) </w:t>
      </w:r>
    </w:p>
    <w:p w14:paraId="162327F9" w14:textId="77777777" w:rsidR="00B85BE1" w:rsidRPr="001369BC" w:rsidRDefault="00C65E67" w:rsidP="00C65E67">
      <w:pPr>
        <w:overflowPunct w:val="0"/>
        <w:autoSpaceDE w:val="0"/>
        <w:autoSpaceDN w:val="0"/>
        <w:adjustRightInd w:val="0"/>
        <w:ind w:left="284"/>
        <w:textAlignment w:val="baseline"/>
      </w:pPr>
      <w:r w:rsidRPr="001369BC">
        <w:rPr>
          <w:rFonts w:cs="Arial"/>
          <w:sz w:val="16"/>
        </w:rPr>
        <w:t>-</w:t>
      </w:r>
      <w:r w:rsidRPr="001369BC">
        <w:rPr>
          <w:rFonts w:cs="Arial"/>
          <w:sz w:val="16"/>
        </w:rPr>
        <w:tab/>
      </w:r>
      <w:r w:rsidR="00B85BE1" w:rsidRPr="001369BC">
        <w:rPr>
          <w:rFonts w:cs="Arial"/>
          <w:sz w:val="16"/>
        </w:rPr>
        <w:t>"</w:t>
      </w:r>
      <w:r w:rsidR="00B85BE1" w:rsidRPr="001369BC">
        <w:t>2</w:t>
      </w:r>
      <w:r w:rsidR="00B85BE1" w:rsidRPr="001369BC">
        <w:rPr>
          <w:rFonts w:cs="Arial"/>
          <w:sz w:val="16"/>
        </w:rPr>
        <w:t>"</w:t>
      </w:r>
      <w:r w:rsidR="00B85BE1" w:rsidRPr="001369BC">
        <w:t xml:space="preserve"> signifies the use of unaligned basic Packed Encoding Rules (PER) </w:t>
      </w:r>
    </w:p>
    <w:p w14:paraId="5DC13F7E" w14:textId="77777777" w:rsidR="00B85BE1" w:rsidRPr="001369BC" w:rsidRDefault="00C65E67" w:rsidP="00C65E67">
      <w:pPr>
        <w:overflowPunct w:val="0"/>
        <w:autoSpaceDE w:val="0"/>
        <w:autoSpaceDN w:val="0"/>
        <w:adjustRightInd w:val="0"/>
        <w:ind w:left="284"/>
        <w:textAlignment w:val="baseline"/>
      </w:pPr>
      <w:r w:rsidRPr="001369BC">
        <w:rPr>
          <w:rFonts w:cs="Arial"/>
          <w:sz w:val="16"/>
        </w:rPr>
        <w:t>-</w:t>
      </w:r>
      <w:r w:rsidRPr="001369BC">
        <w:rPr>
          <w:rFonts w:cs="Arial"/>
          <w:sz w:val="16"/>
        </w:rPr>
        <w:tab/>
      </w:r>
      <w:r w:rsidR="00B85BE1" w:rsidRPr="001369BC">
        <w:rPr>
          <w:rFonts w:cs="Arial"/>
          <w:sz w:val="16"/>
        </w:rPr>
        <w:t>"</w:t>
      </w:r>
      <w:r w:rsidR="00B85BE1" w:rsidRPr="001369BC">
        <w:t>3</w:t>
      </w:r>
      <w:r w:rsidR="00B85BE1" w:rsidRPr="001369BC">
        <w:rPr>
          <w:rFonts w:cs="Arial"/>
          <w:sz w:val="16"/>
        </w:rPr>
        <w:t>"</w:t>
      </w:r>
      <w:r w:rsidR="00B85BE1" w:rsidRPr="001369BC">
        <w:t xml:space="preserve"> signifies the use of aligned basic Packed Encoding Rules (PER) </w:t>
      </w:r>
    </w:p>
    <w:p w14:paraId="59AD9BEA" w14:textId="77777777" w:rsidR="00B85BE1" w:rsidRPr="001369BC" w:rsidRDefault="00B85BE1">
      <w:pPr>
        <w:pStyle w:val="Heading3"/>
      </w:pPr>
      <w:bookmarkStart w:id="84" w:name="_Toc393288225"/>
      <w:r w:rsidRPr="001369BC">
        <w:t>6.3.2</w:t>
      </w:r>
      <w:r w:rsidRPr="001369BC">
        <w:tab/>
        <w:t>Private Data Record Formats</w:t>
      </w:r>
      <w:bookmarkEnd w:id="84"/>
    </w:p>
    <w:p w14:paraId="7443435C" w14:textId="77777777" w:rsidR="00B85BE1" w:rsidRPr="001369BC" w:rsidRDefault="00B85BE1">
      <w:r w:rsidRPr="001369BC">
        <w:t xml:space="preserve">The </w:t>
      </w:r>
      <w:r w:rsidRPr="001369BC">
        <w:rPr>
          <w:i/>
        </w:rPr>
        <w:t xml:space="preserve">Data Record Format </w:t>
      </w:r>
      <w:r w:rsidRPr="001369BC">
        <w:t>values</w:t>
      </w:r>
      <w:r w:rsidRPr="001369BC">
        <w:rPr>
          <w:i/>
        </w:rPr>
        <w:t xml:space="preserve">  </w:t>
      </w:r>
      <w:r w:rsidRPr="001369BC">
        <w:t xml:space="preserve"> 11...50 (decimal) are reserved for private (implementation specific) format use.</w:t>
      </w:r>
    </w:p>
    <w:p w14:paraId="537C1B14" w14:textId="77777777" w:rsidR="00B85BE1" w:rsidRPr="001369BC" w:rsidRDefault="00DF08EA">
      <w:pPr>
        <w:pStyle w:val="Heading2"/>
      </w:pPr>
      <w:r w:rsidRPr="001369BC">
        <w:br w:type="page"/>
      </w:r>
      <w:bookmarkStart w:id="85" w:name="_Toc393288226"/>
      <w:r w:rsidR="00B85BE1" w:rsidRPr="001369BC">
        <w:lastRenderedPageBreak/>
        <w:t>6.4</w:t>
      </w:r>
      <w:r w:rsidR="00B85BE1" w:rsidRPr="001369BC">
        <w:tab/>
        <w:t>Data Record Format Version for CDRs</w:t>
      </w:r>
      <w:bookmarkEnd w:id="85"/>
    </w:p>
    <w:p w14:paraId="5B27B571" w14:textId="77777777" w:rsidR="00B85BE1" w:rsidRPr="001369BC" w:rsidRDefault="00B85BE1" w:rsidP="004D778C">
      <w:r w:rsidRPr="001369BC">
        <w:t>The CDR release and versions numbers are defined by the '</w:t>
      </w:r>
      <w:r w:rsidRPr="001369BC">
        <w:rPr>
          <w:i/>
        </w:rPr>
        <w:t>Data Record Format Version'</w:t>
      </w:r>
      <w:r w:rsidRPr="001369BC">
        <w:t xml:space="preserve">, in octet 6 and 7 of the </w:t>
      </w:r>
      <w:r w:rsidRPr="001369BC">
        <w:rPr>
          <w:i/>
        </w:rPr>
        <w:t>Data Record Packet</w:t>
      </w:r>
      <w:r w:rsidRPr="001369BC">
        <w:t xml:space="preserve"> IE, shown in </w:t>
      </w:r>
      <w:r w:rsidR="00C65E67" w:rsidRPr="001369BC">
        <w:t>f</w:t>
      </w:r>
      <w:r w:rsidRPr="001369BC">
        <w:t>igure 6.</w:t>
      </w:r>
      <w:r w:rsidR="00C65E67" w:rsidRPr="001369BC">
        <w:t>2.4.5.3.1</w:t>
      </w:r>
      <w:r w:rsidRPr="001369BC">
        <w:t xml:space="preserve">. The format of this field is depicted in </w:t>
      </w:r>
      <w:r w:rsidR="00C65E67" w:rsidRPr="001369BC">
        <w:t>f</w:t>
      </w:r>
      <w:r w:rsidRPr="001369BC">
        <w:t>igure 6.</w:t>
      </w:r>
      <w:r w:rsidR="00C65E67" w:rsidRPr="001369BC">
        <w:t>4.</w:t>
      </w:r>
      <w:r w:rsidRPr="001369BC">
        <w:t>1.</w:t>
      </w:r>
    </w:p>
    <w:p w14:paraId="1D688E76" w14:textId="77777777" w:rsidR="00B85BE1" w:rsidRPr="001369BC" w:rsidRDefault="00B85BE1" w:rsidP="00B530E9">
      <w:r w:rsidRPr="001369BC">
        <w:t xml:space="preserve">The </w:t>
      </w:r>
      <w:r w:rsidR="00B530E9" w:rsidRPr="001369BC">
        <w:t>first octet</w:t>
      </w:r>
      <w:r w:rsidR="00B530E9">
        <w:t>s</w:t>
      </w:r>
      <w:r w:rsidR="00B530E9" w:rsidRPr="001369BC">
        <w:t xml:space="preserve"> (#6 in </w:t>
      </w:r>
      <w:r w:rsidR="00B530E9" w:rsidRPr="001369BC">
        <w:rPr>
          <w:i/>
        </w:rPr>
        <w:t>Data Record Packet</w:t>
      </w:r>
      <w:r w:rsidR="00B530E9" w:rsidRPr="001369BC">
        <w:t xml:space="preserve"> IE) </w:t>
      </w:r>
      <w:r w:rsidRPr="001369BC">
        <w:t>first field (bits 8-5 of octet 6, see figure 6.</w:t>
      </w:r>
      <w:r w:rsidR="00C65E67" w:rsidRPr="001369BC">
        <w:t>4.</w:t>
      </w:r>
      <w:r w:rsidRPr="001369BC">
        <w:t xml:space="preserve">1) identifies the application.   For charging purposes, the </w:t>
      </w:r>
      <w:r w:rsidRPr="001369BC">
        <w:rPr>
          <w:b/>
          <w:i/>
        </w:rPr>
        <w:t>Application Identifier</w:t>
      </w:r>
      <w:r w:rsidRPr="001369BC">
        <w:t xml:space="preserve"> has a value of '1' (decimal).  </w:t>
      </w:r>
      <w:r w:rsidRPr="001369BC">
        <w:br/>
        <w:t>Other possible applications of GTP' may use different numbers.</w:t>
      </w:r>
    </w:p>
    <w:p w14:paraId="4F2E199C" w14:textId="77777777" w:rsidR="00B85BE1" w:rsidRPr="001369BC" w:rsidRDefault="00B85BE1" w:rsidP="00B530E9">
      <w:r w:rsidRPr="001369BC">
        <w:t xml:space="preserve">The </w:t>
      </w:r>
      <w:r w:rsidR="00B530E9" w:rsidRPr="001369BC">
        <w:t xml:space="preserve">first octet (#6 in </w:t>
      </w:r>
      <w:r w:rsidR="00B530E9" w:rsidRPr="001369BC">
        <w:rPr>
          <w:i/>
        </w:rPr>
        <w:t>Data Record Packet</w:t>
      </w:r>
      <w:r w:rsidR="00B530E9" w:rsidRPr="001369BC">
        <w:t xml:space="preserve"> IE) </w:t>
      </w:r>
      <w:r w:rsidRPr="001369BC">
        <w:t>second field (bits 4-1 of octet 6, see figure 6.</w:t>
      </w:r>
      <w:r w:rsidR="00C65E67" w:rsidRPr="001369BC">
        <w:t>4.</w:t>
      </w:r>
      <w:r w:rsidRPr="001369BC">
        <w:t xml:space="preserve">1) </w:t>
      </w:r>
      <w:r w:rsidR="00B530E9">
        <w:t xml:space="preserve">and the third octet </w:t>
      </w:r>
      <w:r w:rsidR="00B530E9" w:rsidRPr="001369BC">
        <w:t>(#</w:t>
      </w:r>
      <w:r w:rsidR="00B530E9">
        <w:t>8</w:t>
      </w:r>
      <w:r w:rsidR="00B530E9" w:rsidRPr="001369BC">
        <w:t xml:space="preserve"> in </w:t>
      </w:r>
      <w:r w:rsidR="00B530E9" w:rsidRPr="001369BC">
        <w:rPr>
          <w:i/>
        </w:rPr>
        <w:t>Data Record Packet</w:t>
      </w:r>
      <w:r w:rsidR="00B530E9" w:rsidRPr="001369BC">
        <w:t xml:space="preserve"> IE)</w:t>
      </w:r>
      <w:r w:rsidR="00B530E9">
        <w:t xml:space="preserve"> </w:t>
      </w:r>
      <w:r w:rsidRPr="001369BC">
        <w:t xml:space="preserve">identifies the release, used to encode the CDR, i.e. its value corresponds to the first digit of the version number of </w:t>
      </w:r>
      <w:r w:rsidR="00DF08EA" w:rsidRPr="001369BC">
        <w:rPr>
          <w:color w:val="000000"/>
        </w:rPr>
        <w:t>TS 32.298</w:t>
      </w:r>
      <w:r w:rsidRPr="001369BC">
        <w:t xml:space="preserve"> [51], as shown on the cover sheet.</w:t>
      </w:r>
      <w:r w:rsidR="00B530E9" w:rsidRPr="00B530E9">
        <w:t xml:space="preserve"> </w:t>
      </w:r>
      <w:r w:rsidR="00B530E9" w:rsidRPr="001369BC">
        <w:br/>
        <w:t xml:space="preserve">The </w:t>
      </w:r>
      <w:r w:rsidR="00B530E9" w:rsidRPr="001369BC">
        <w:rPr>
          <w:b/>
          <w:i/>
        </w:rPr>
        <w:t>Release Identifier</w:t>
      </w:r>
      <w:r w:rsidR="00B530E9" w:rsidRPr="001369BC">
        <w:t xml:space="preserve"> indicates the TS release</w:t>
      </w:r>
      <w:r w:rsidR="00B530E9">
        <w:t xml:space="preserve"> up to and including 15. The </w:t>
      </w:r>
      <w:r w:rsidR="00B530E9" w:rsidRPr="001369BC">
        <w:rPr>
          <w:b/>
          <w:i/>
        </w:rPr>
        <w:t>Release Identifier</w:t>
      </w:r>
      <w:r w:rsidR="00B530E9">
        <w:rPr>
          <w:b/>
          <w:i/>
        </w:rPr>
        <w:t xml:space="preserve"> Extension</w:t>
      </w:r>
      <w:r w:rsidR="00B530E9">
        <w:t xml:space="preserve"> indicates TS releases above 15, in this case the </w:t>
      </w:r>
      <w:r w:rsidR="00B530E9" w:rsidRPr="001369BC">
        <w:rPr>
          <w:b/>
          <w:i/>
        </w:rPr>
        <w:t>Release Identifier</w:t>
      </w:r>
      <w:r w:rsidR="00B530E9" w:rsidRPr="00F505B2">
        <w:rPr>
          <w:b/>
        </w:rPr>
        <w:t xml:space="preserve"> </w:t>
      </w:r>
      <w:r w:rsidR="00B530E9" w:rsidRPr="001369BC">
        <w:t>has a value of '</w:t>
      </w:r>
      <w:r w:rsidR="00B530E9">
        <w:t>0</w:t>
      </w:r>
      <w:r w:rsidR="00B530E9" w:rsidRPr="001369BC">
        <w:t>' (decimal).</w:t>
      </w:r>
    </w:p>
    <w:p w14:paraId="36996039" w14:textId="77777777" w:rsidR="00B85BE1" w:rsidRDefault="00B85BE1" w:rsidP="00B530E9">
      <w:r w:rsidRPr="001369BC">
        <w:t xml:space="preserve">The second octet (#7 in </w:t>
      </w:r>
      <w:r w:rsidRPr="001369BC">
        <w:rPr>
          <w:i/>
        </w:rPr>
        <w:t>Data Record Packet</w:t>
      </w:r>
      <w:r w:rsidRPr="001369BC">
        <w:t xml:space="preserve"> IE) identifies the version of the TS used to encode the CDR, i.e. its value corresponds to the second digit of the version number of </w:t>
      </w:r>
      <w:r w:rsidR="00DF08EA" w:rsidRPr="001369BC">
        <w:rPr>
          <w:color w:val="000000"/>
        </w:rPr>
        <w:t xml:space="preserve">TS 32.298 </w:t>
      </w:r>
      <w:r w:rsidRPr="001369BC">
        <w:t xml:space="preserve"> [51] (as shown on the cover sheet), plus '1'.  </w:t>
      </w:r>
      <w:r w:rsidRPr="001369BC">
        <w:br/>
        <w:t xml:space="preserve">E.g. for version 3.4.0, the </w:t>
      </w:r>
      <w:r w:rsidRPr="001369BC">
        <w:rPr>
          <w:b/>
          <w:i/>
        </w:rPr>
        <w:t>Version Identifier</w:t>
      </w:r>
      <w:r w:rsidRPr="001369BC">
        <w:t xml:space="preserve"> would be "5". </w:t>
      </w:r>
      <w:r w:rsidRPr="001369BC">
        <w:br/>
        <w:t xml:space="preserve">In circumstances where the second digit is an alphabetical character, (e.g. 3.b.0), the corresponding ASCII value shall be taken, e.g. the </w:t>
      </w:r>
      <w:r w:rsidRPr="001369BC">
        <w:rPr>
          <w:b/>
          <w:i/>
        </w:rPr>
        <w:t>Version Identifier</w:t>
      </w:r>
      <w:r w:rsidRPr="001369BC">
        <w:t xml:space="preserve">   would be "66" (ASCII(b)).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567"/>
        <w:gridCol w:w="567"/>
        <w:gridCol w:w="567"/>
        <w:gridCol w:w="567"/>
        <w:gridCol w:w="567"/>
        <w:gridCol w:w="567"/>
        <w:gridCol w:w="567"/>
        <w:gridCol w:w="567"/>
      </w:tblGrid>
      <w:tr w:rsidR="00B530E9" w:rsidRPr="00BC1967" w14:paraId="39BCFE60" w14:textId="77777777" w:rsidTr="005D7DBE">
        <w:trPr>
          <w:trHeight w:val="284"/>
          <w:jc w:val="center"/>
        </w:trPr>
        <w:tc>
          <w:tcPr>
            <w:tcW w:w="848" w:type="dxa"/>
            <w:tcBorders>
              <w:top w:val="nil"/>
              <w:left w:val="nil"/>
              <w:bottom w:val="nil"/>
              <w:right w:val="nil"/>
            </w:tcBorders>
            <w:shd w:val="clear" w:color="auto" w:fill="auto"/>
            <w:vAlign w:val="center"/>
          </w:tcPr>
          <w:p w14:paraId="350D296C" w14:textId="77777777" w:rsidR="00B530E9" w:rsidRPr="00BC1967" w:rsidRDefault="00B530E9" w:rsidP="005D7DBE">
            <w:pPr>
              <w:pStyle w:val="TF"/>
              <w:spacing w:after="0"/>
              <w:rPr>
                <w:rFonts w:cs="Arial"/>
                <w:b w:val="0"/>
              </w:rPr>
            </w:pPr>
          </w:p>
        </w:tc>
        <w:tc>
          <w:tcPr>
            <w:tcW w:w="4536" w:type="dxa"/>
            <w:gridSpan w:val="8"/>
            <w:tcBorders>
              <w:top w:val="nil"/>
              <w:left w:val="nil"/>
              <w:bottom w:val="nil"/>
              <w:right w:val="nil"/>
            </w:tcBorders>
            <w:shd w:val="clear" w:color="auto" w:fill="auto"/>
            <w:vAlign w:val="center"/>
          </w:tcPr>
          <w:p w14:paraId="54FAEF59" w14:textId="77777777" w:rsidR="00B530E9" w:rsidRPr="00BC1967" w:rsidRDefault="00B530E9" w:rsidP="005D7DBE">
            <w:pPr>
              <w:pStyle w:val="TF"/>
              <w:spacing w:after="0"/>
              <w:rPr>
                <w:rFonts w:cs="Arial"/>
                <w:b w:val="0"/>
              </w:rPr>
            </w:pPr>
            <w:r w:rsidRPr="00BC1967">
              <w:rPr>
                <w:rFonts w:cs="Arial"/>
                <w:b w:val="0"/>
              </w:rPr>
              <w:t>Bits</w:t>
            </w:r>
          </w:p>
        </w:tc>
      </w:tr>
      <w:tr w:rsidR="00B530E9" w:rsidRPr="00BC1967" w14:paraId="46DC5E66" w14:textId="77777777" w:rsidTr="005D7DBE">
        <w:trPr>
          <w:trHeight w:val="284"/>
          <w:jc w:val="center"/>
        </w:trPr>
        <w:tc>
          <w:tcPr>
            <w:tcW w:w="848" w:type="dxa"/>
            <w:tcBorders>
              <w:top w:val="nil"/>
              <w:left w:val="nil"/>
              <w:bottom w:val="nil"/>
              <w:right w:val="nil"/>
            </w:tcBorders>
            <w:shd w:val="clear" w:color="auto" w:fill="auto"/>
            <w:vAlign w:val="center"/>
          </w:tcPr>
          <w:p w14:paraId="227788EF" w14:textId="77777777" w:rsidR="00B530E9" w:rsidRPr="00BC1967" w:rsidRDefault="00B530E9" w:rsidP="005D7DBE">
            <w:pPr>
              <w:pStyle w:val="TF"/>
              <w:spacing w:after="0"/>
              <w:rPr>
                <w:rFonts w:cs="Arial"/>
                <w:b w:val="0"/>
              </w:rPr>
            </w:pPr>
            <w:r w:rsidRPr="00BC1967">
              <w:rPr>
                <w:rFonts w:cs="Arial"/>
                <w:b w:val="0"/>
              </w:rPr>
              <w:t>Octets</w:t>
            </w:r>
          </w:p>
        </w:tc>
        <w:tc>
          <w:tcPr>
            <w:tcW w:w="567" w:type="dxa"/>
            <w:tcBorders>
              <w:top w:val="nil"/>
              <w:left w:val="nil"/>
              <w:bottom w:val="single" w:sz="4" w:space="0" w:color="auto"/>
              <w:right w:val="nil"/>
            </w:tcBorders>
            <w:shd w:val="clear" w:color="auto" w:fill="auto"/>
            <w:vAlign w:val="center"/>
          </w:tcPr>
          <w:p w14:paraId="5ECD0D6B" w14:textId="77777777" w:rsidR="00B530E9" w:rsidRPr="00BC1967" w:rsidRDefault="00B530E9" w:rsidP="005D7DBE">
            <w:pPr>
              <w:pStyle w:val="TF"/>
              <w:spacing w:after="0"/>
              <w:rPr>
                <w:rFonts w:cs="Arial"/>
                <w:b w:val="0"/>
              </w:rPr>
            </w:pPr>
            <w:r w:rsidRPr="00BC1967">
              <w:rPr>
                <w:rFonts w:cs="Arial"/>
                <w:b w:val="0"/>
              </w:rPr>
              <w:t>8</w:t>
            </w:r>
          </w:p>
        </w:tc>
        <w:tc>
          <w:tcPr>
            <w:tcW w:w="567" w:type="dxa"/>
            <w:tcBorders>
              <w:top w:val="nil"/>
              <w:left w:val="nil"/>
              <w:bottom w:val="single" w:sz="4" w:space="0" w:color="auto"/>
              <w:right w:val="nil"/>
            </w:tcBorders>
            <w:shd w:val="clear" w:color="auto" w:fill="auto"/>
            <w:vAlign w:val="center"/>
          </w:tcPr>
          <w:p w14:paraId="7B889E7B" w14:textId="77777777" w:rsidR="00B530E9" w:rsidRPr="00BC1967" w:rsidRDefault="00B530E9" w:rsidP="005D7DBE">
            <w:pPr>
              <w:pStyle w:val="TF"/>
              <w:spacing w:after="0"/>
              <w:rPr>
                <w:rFonts w:cs="Arial"/>
                <w:b w:val="0"/>
              </w:rPr>
            </w:pPr>
            <w:r w:rsidRPr="00BC1967">
              <w:rPr>
                <w:rFonts w:cs="Arial"/>
                <w:b w:val="0"/>
              </w:rPr>
              <w:t>7</w:t>
            </w:r>
          </w:p>
        </w:tc>
        <w:tc>
          <w:tcPr>
            <w:tcW w:w="567" w:type="dxa"/>
            <w:tcBorders>
              <w:top w:val="nil"/>
              <w:left w:val="nil"/>
              <w:bottom w:val="single" w:sz="4" w:space="0" w:color="auto"/>
              <w:right w:val="nil"/>
            </w:tcBorders>
            <w:shd w:val="clear" w:color="auto" w:fill="auto"/>
            <w:vAlign w:val="center"/>
          </w:tcPr>
          <w:p w14:paraId="4334C201" w14:textId="77777777" w:rsidR="00B530E9" w:rsidRPr="00BC1967" w:rsidRDefault="00B530E9" w:rsidP="005D7DBE">
            <w:pPr>
              <w:pStyle w:val="TF"/>
              <w:spacing w:after="0"/>
              <w:rPr>
                <w:rFonts w:cs="Arial"/>
                <w:b w:val="0"/>
              </w:rPr>
            </w:pPr>
            <w:r w:rsidRPr="00BC1967">
              <w:rPr>
                <w:rFonts w:cs="Arial"/>
                <w:b w:val="0"/>
              </w:rPr>
              <w:t>6</w:t>
            </w:r>
          </w:p>
        </w:tc>
        <w:tc>
          <w:tcPr>
            <w:tcW w:w="567" w:type="dxa"/>
            <w:tcBorders>
              <w:top w:val="nil"/>
              <w:left w:val="nil"/>
              <w:bottom w:val="single" w:sz="4" w:space="0" w:color="auto"/>
              <w:right w:val="nil"/>
            </w:tcBorders>
            <w:shd w:val="clear" w:color="auto" w:fill="auto"/>
            <w:vAlign w:val="center"/>
          </w:tcPr>
          <w:p w14:paraId="5A037ACD" w14:textId="77777777" w:rsidR="00B530E9" w:rsidRPr="00BC1967" w:rsidRDefault="00B530E9" w:rsidP="005D7DBE">
            <w:pPr>
              <w:pStyle w:val="TF"/>
              <w:spacing w:after="0"/>
              <w:rPr>
                <w:rFonts w:cs="Arial"/>
                <w:b w:val="0"/>
              </w:rPr>
            </w:pPr>
            <w:r w:rsidRPr="00BC1967">
              <w:rPr>
                <w:rFonts w:cs="Arial"/>
                <w:b w:val="0"/>
              </w:rPr>
              <w:t>5</w:t>
            </w:r>
          </w:p>
        </w:tc>
        <w:tc>
          <w:tcPr>
            <w:tcW w:w="567" w:type="dxa"/>
            <w:tcBorders>
              <w:top w:val="nil"/>
              <w:left w:val="nil"/>
              <w:bottom w:val="single" w:sz="4" w:space="0" w:color="auto"/>
              <w:right w:val="nil"/>
            </w:tcBorders>
            <w:shd w:val="clear" w:color="auto" w:fill="auto"/>
            <w:vAlign w:val="center"/>
          </w:tcPr>
          <w:p w14:paraId="528AED87" w14:textId="77777777" w:rsidR="00B530E9" w:rsidRPr="00BC1967" w:rsidRDefault="00B530E9" w:rsidP="005D7DBE">
            <w:pPr>
              <w:pStyle w:val="TF"/>
              <w:spacing w:after="0"/>
              <w:rPr>
                <w:rFonts w:cs="Arial"/>
                <w:b w:val="0"/>
              </w:rPr>
            </w:pPr>
            <w:r w:rsidRPr="00BC1967">
              <w:rPr>
                <w:rFonts w:cs="Arial"/>
                <w:b w:val="0"/>
              </w:rPr>
              <w:t>4</w:t>
            </w:r>
          </w:p>
        </w:tc>
        <w:tc>
          <w:tcPr>
            <w:tcW w:w="567" w:type="dxa"/>
            <w:tcBorders>
              <w:top w:val="nil"/>
              <w:left w:val="nil"/>
              <w:bottom w:val="single" w:sz="4" w:space="0" w:color="auto"/>
              <w:right w:val="nil"/>
            </w:tcBorders>
            <w:shd w:val="clear" w:color="auto" w:fill="auto"/>
            <w:vAlign w:val="center"/>
          </w:tcPr>
          <w:p w14:paraId="36C732D4" w14:textId="77777777" w:rsidR="00B530E9" w:rsidRPr="00BC1967" w:rsidRDefault="00B530E9" w:rsidP="005D7DBE">
            <w:pPr>
              <w:pStyle w:val="TF"/>
              <w:spacing w:after="0"/>
              <w:rPr>
                <w:rFonts w:cs="Arial"/>
                <w:b w:val="0"/>
              </w:rPr>
            </w:pPr>
            <w:r w:rsidRPr="00BC1967">
              <w:rPr>
                <w:rFonts w:cs="Arial"/>
                <w:b w:val="0"/>
              </w:rPr>
              <w:t>3</w:t>
            </w:r>
          </w:p>
        </w:tc>
        <w:tc>
          <w:tcPr>
            <w:tcW w:w="567" w:type="dxa"/>
            <w:tcBorders>
              <w:top w:val="nil"/>
              <w:left w:val="nil"/>
              <w:bottom w:val="single" w:sz="4" w:space="0" w:color="auto"/>
              <w:right w:val="nil"/>
            </w:tcBorders>
            <w:shd w:val="clear" w:color="auto" w:fill="auto"/>
            <w:vAlign w:val="center"/>
          </w:tcPr>
          <w:p w14:paraId="12F5C03E" w14:textId="77777777" w:rsidR="00B530E9" w:rsidRPr="00BC1967" w:rsidRDefault="00B530E9" w:rsidP="005D7DBE">
            <w:pPr>
              <w:pStyle w:val="TF"/>
              <w:spacing w:after="0"/>
              <w:rPr>
                <w:rFonts w:cs="Arial"/>
                <w:b w:val="0"/>
              </w:rPr>
            </w:pPr>
            <w:r w:rsidRPr="00BC1967">
              <w:rPr>
                <w:rFonts w:cs="Arial"/>
                <w:b w:val="0"/>
              </w:rPr>
              <w:t>2</w:t>
            </w:r>
          </w:p>
        </w:tc>
        <w:tc>
          <w:tcPr>
            <w:tcW w:w="567" w:type="dxa"/>
            <w:tcBorders>
              <w:top w:val="nil"/>
              <w:left w:val="nil"/>
              <w:bottom w:val="single" w:sz="4" w:space="0" w:color="auto"/>
              <w:right w:val="nil"/>
            </w:tcBorders>
            <w:shd w:val="clear" w:color="auto" w:fill="auto"/>
            <w:vAlign w:val="center"/>
          </w:tcPr>
          <w:p w14:paraId="78DCBA1A" w14:textId="77777777" w:rsidR="00B530E9" w:rsidRPr="00BC1967" w:rsidRDefault="00B530E9" w:rsidP="005D7DBE">
            <w:pPr>
              <w:pStyle w:val="TF"/>
              <w:spacing w:after="0"/>
              <w:rPr>
                <w:rFonts w:cs="Arial"/>
                <w:b w:val="0"/>
              </w:rPr>
            </w:pPr>
            <w:r w:rsidRPr="00BC1967">
              <w:rPr>
                <w:rFonts w:cs="Arial"/>
                <w:b w:val="0"/>
              </w:rPr>
              <w:t>1</w:t>
            </w:r>
          </w:p>
        </w:tc>
      </w:tr>
      <w:tr w:rsidR="00B530E9" w:rsidRPr="00BC1967" w14:paraId="5312E446" w14:textId="77777777" w:rsidTr="005D7DBE">
        <w:trPr>
          <w:trHeight w:val="284"/>
          <w:jc w:val="center"/>
        </w:trPr>
        <w:tc>
          <w:tcPr>
            <w:tcW w:w="848" w:type="dxa"/>
            <w:tcBorders>
              <w:top w:val="nil"/>
              <w:left w:val="nil"/>
              <w:bottom w:val="nil"/>
            </w:tcBorders>
            <w:shd w:val="clear" w:color="auto" w:fill="auto"/>
            <w:vAlign w:val="center"/>
          </w:tcPr>
          <w:p w14:paraId="0F1E38B6" w14:textId="77777777" w:rsidR="00B530E9" w:rsidRPr="00BC1967" w:rsidRDefault="00B530E9" w:rsidP="005D7DBE">
            <w:pPr>
              <w:pStyle w:val="TF"/>
              <w:spacing w:after="0"/>
              <w:rPr>
                <w:rFonts w:cs="Arial"/>
                <w:b w:val="0"/>
              </w:rPr>
            </w:pPr>
            <w:r w:rsidRPr="00BC1967">
              <w:rPr>
                <w:rFonts w:cs="Arial"/>
                <w:b w:val="0"/>
              </w:rPr>
              <w:t>6</w:t>
            </w:r>
          </w:p>
        </w:tc>
        <w:tc>
          <w:tcPr>
            <w:tcW w:w="2268" w:type="dxa"/>
            <w:gridSpan w:val="4"/>
            <w:tcBorders>
              <w:top w:val="nil"/>
            </w:tcBorders>
            <w:shd w:val="clear" w:color="auto" w:fill="auto"/>
            <w:vAlign w:val="center"/>
          </w:tcPr>
          <w:p w14:paraId="157266CD" w14:textId="77777777" w:rsidR="00B530E9" w:rsidRPr="00BC1967" w:rsidRDefault="00B530E9" w:rsidP="005D7DBE">
            <w:pPr>
              <w:pStyle w:val="TF"/>
              <w:spacing w:after="0"/>
              <w:rPr>
                <w:rFonts w:cs="Arial"/>
                <w:b w:val="0"/>
              </w:rPr>
            </w:pPr>
            <w:r w:rsidRPr="00BC1967">
              <w:rPr>
                <w:rFonts w:cs="Arial"/>
                <w:b w:val="0"/>
              </w:rPr>
              <w:t>Application Identifier</w:t>
            </w:r>
          </w:p>
        </w:tc>
        <w:tc>
          <w:tcPr>
            <w:tcW w:w="2268" w:type="dxa"/>
            <w:gridSpan w:val="4"/>
            <w:tcBorders>
              <w:top w:val="nil"/>
            </w:tcBorders>
            <w:shd w:val="clear" w:color="auto" w:fill="auto"/>
            <w:vAlign w:val="center"/>
          </w:tcPr>
          <w:p w14:paraId="60DE814A" w14:textId="77777777" w:rsidR="00B530E9" w:rsidRPr="00BC1967" w:rsidRDefault="00B530E9" w:rsidP="005D7DBE">
            <w:pPr>
              <w:pStyle w:val="TF"/>
              <w:spacing w:after="0"/>
              <w:rPr>
                <w:rFonts w:cs="Arial"/>
                <w:b w:val="0"/>
              </w:rPr>
            </w:pPr>
            <w:r w:rsidRPr="00BC1967">
              <w:rPr>
                <w:rFonts w:cs="Arial"/>
                <w:b w:val="0"/>
              </w:rPr>
              <w:t>Release Identifier</w:t>
            </w:r>
          </w:p>
        </w:tc>
      </w:tr>
      <w:tr w:rsidR="00B530E9" w:rsidRPr="00BC1967" w14:paraId="4279153F" w14:textId="77777777" w:rsidTr="005D7DBE">
        <w:trPr>
          <w:trHeight w:val="284"/>
          <w:jc w:val="center"/>
        </w:trPr>
        <w:tc>
          <w:tcPr>
            <w:tcW w:w="848" w:type="dxa"/>
            <w:tcBorders>
              <w:top w:val="nil"/>
              <w:left w:val="nil"/>
              <w:bottom w:val="nil"/>
            </w:tcBorders>
            <w:shd w:val="clear" w:color="auto" w:fill="auto"/>
            <w:vAlign w:val="center"/>
          </w:tcPr>
          <w:p w14:paraId="16CC3CF4" w14:textId="77777777" w:rsidR="00B530E9" w:rsidRPr="00BC1967" w:rsidRDefault="00B530E9" w:rsidP="005D7DBE">
            <w:pPr>
              <w:pStyle w:val="TF"/>
              <w:spacing w:after="0"/>
              <w:rPr>
                <w:rFonts w:cs="Arial"/>
                <w:b w:val="0"/>
              </w:rPr>
            </w:pPr>
            <w:r w:rsidRPr="00BC1967">
              <w:rPr>
                <w:rFonts w:cs="Arial"/>
                <w:b w:val="0"/>
              </w:rPr>
              <w:t>7</w:t>
            </w:r>
          </w:p>
        </w:tc>
        <w:tc>
          <w:tcPr>
            <w:tcW w:w="4536" w:type="dxa"/>
            <w:gridSpan w:val="8"/>
            <w:shd w:val="clear" w:color="auto" w:fill="auto"/>
            <w:vAlign w:val="center"/>
          </w:tcPr>
          <w:p w14:paraId="344B2938" w14:textId="77777777" w:rsidR="00B530E9" w:rsidRPr="00BC1967" w:rsidRDefault="00B530E9" w:rsidP="005D7DBE">
            <w:pPr>
              <w:pStyle w:val="TF"/>
              <w:spacing w:after="0"/>
              <w:rPr>
                <w:rFonts w:cs="Arial"/>
                <w:b w:val="0"/>
              </w:rPr>
            </w:pPr>
            <w:r w:rsidRPr="00BC1967">
              <w:rPr>
                <w:rFonts w:cs="Arial"/>
                <w:b w:val="0"/>
              </w:rPr>
              <w:t>Version Identifier</w:t>
            </w:r>
          </w:p>
        </w:tc>
      </w:tr>
      <w:tr w:rsidR="00B530E9" w:rsidRPr="00BC1967" w14:paraId="14525DCE" w14:textId="77777777" w:rsidTr="005D7DBE">
        <w:trPr>
          <w:trHeight w:val="284"/>
          <w:jc w:val="center"/>
        </w:trPr>
        <w:tc>
          <w:tcPr>
            <w:tcW w:w="848" w:type="dxa"/>
            <w:tcBorders>
              <w:top w:val="nil"/>
              <w:left w:val="nil"/>
              <w:bottom w:val="nil"/>
            </w:tcBorders>
            <w:shd w:val="clear" w:color="auto" w:fill="auto"/>
            <w:vAlign w:val="center"/>
          </w:tcPr>
          <w:p w14:paraId="3A30EBCD" w14:textId="77777777" w:rsidR="00B530E9" w:rsidRPr="00BC1967" w:rsidRDefault="00B530E9" w:rsidP="005D7DBE">
            <w:pPr>
              <w:pStyle w:val="TF"/>
              <w:spacing w:after="0"/>
              <w:rPr>
                <w:rFonts w:cs="Arial"/>
                <w:b w:val="0"/>
              </w:rPr>
            </w:pPr>
            <w:r w:rsidRPr="00BC1967">
              <w:rPr>
                <w:rFonts w:cs="Arial"/>
                <w:b w:val="0"/>
              </w:rPr>
              <w:t>8</w:t>
            </w:r>
          </w:p>
        </w:tc>
        <w:tc>
          <w:tcPr>
            <w:tcW w:w="4536" w:type="dxa"/>
            <w:gridSpan w:val="8"/>
            <w:shd w:val="clear" w:color="auto" w:fill="auto"/>
            <w:vAlign w:val="center"/>
          </w:tcPr>
          <w:p w14:paraId="01D2F01E" w14:textId="77777777" w:rsidR="00B530E9" w:rsidRPr="00BC1967" w:rsidRDefault="00B530E9" w:rsidP="005D7DBE">
            <w:pPr>
              <w:pStyle w:val="TF"/>
              <w:spacing w:after="0"/>
              <w:rPr>
                <w:rFonts w:cs="Arial"/>
                <w:b w:val="0"/>
              </w:rPr>
            </w:pPr>
            <w:r w:rsidRPr="00BC1967">
              <w:rPr>
                <w:rFonts w:cs="Arial"/>
                <w:b w:val="0"/>
              </w:rPr>
              <w:t>Release Identifier Extension</w:t>
            </w:r>
          </w:p>
        </w:tc>
      </w:tr>
    </w:tbl>
    <w:p w14:paraId="36E57670" w14:textId="77777777" w:rsidR="00B530E9" w:rsidRPr="001369BC" w:rsidRDefault="00B530E9" w:rsidP="00B530E9"/>
    <w:p w14:paraId="1BFD85ED" w14:textId="77777777" w:rsidR="00B85BE1" w:rsidRPr="001369BC" w:rsidRDefault="00B85BE1" w:rsidP="00FC0405">
      <w:pPr>
        <w:pStyle w:val="TF"/>
      </w:pPr>
      <w:r w:rsidRPr="001369BC">
        <w:t>Figure 6.</w:t>
      </w:r>
      <w:r w:rsidR="00C65E67" w:rsidRPr="001369BC">
        <w:t>4.</w:t>
      </w:r>
      <w:r w:rsidRPr="001369BC">
        <w:t xml:space="preserve">1: The </w:t>
      </w:r>
      <w:r w:rsidR="00FC0405" w:rsidRPr="001369BC">
        <w:t>f</w:t>
      </w:r>
      <w:r w:rsidRPr="001369BC">
        <w:t xml:space="preserve">ormat of the </w:t>
      </w:r>
      <w:r w:rsidRPr="001369BC">
        <w:rPr>
          <w:i/>
        </w:rPr>
        <w:t xml:space="preserve">Data Record Format Version </w:t>
      </w:r>
      <w:r w:rsidR="00C65E67" w:rsidRPr="001369BC">
        <w:t>f</w:t>
      </w:r>
      <w:r w:rsidRPr="001369BC">
        <w:t>ield</w:t>
      </w:r>
    </w:p>
    <w:p w14:paraId="68078367" w14:textId="77777777" w:rsidR="00B85BE1" w:rsidRPr="001369BC" w:rsidRDefault="00B85BE1">
      <w:pPr>
        <w:pStyle w:val="Heading8"/>
      </w:pPr>
      <w:r w:rsidRPr="001369BC">
        <w:br w:type="page"/>
      </w:r>
      <w:bookmarkStart w:id="86" w:name="_Toc393288227"/>
      <w:r w:rsidRPr="001369BC">
        <w:lastRenderedPageBreak/>
        <w:t>Annex A (informative):</w:t>
      </w:r>
      <w:r w:rsidRPr="001369BC">
        <w:br/>
        <w:t>Bibliography</w:t>
      </w:r>
      <w:bookmarkEnd w:id="86"/>
    </w:p>
    <w:p w14:paraId="0348EA00" w14:textId="77777777" w:rsidR="008B58E2" w:rsidRDefault="008B58E2" w:rsidP="008B58E2">
      <w:r>
        <w:rPr>
          <w:lang w:bidi="ar-IQ"/>
        </w:rPr>
        <w:t xml:space="preserve">This Annex is a placeholder for </w:t>
      </w:r>
      <w:r>
        <w:t>documents which are not explicitly cited in this specification.</w:t>
      </w:r>
    </w:p>
    <w:p w14:paraId="1F45C4D7" w14:textId="77777777" w:rsidR="00B85BE1" w:rsidRPr="001369BC" w:rsidRDefault="00B85BE1">
      <w:pPr>
        <w:pStyle w:val="Heading8"/>
      </w:pPr>
      <w:r w:rsidRPr="001369BC">
        <w:br w:type="page"/>
      </w:r>
      <w:bookmarkStart w:id="87" w:name="_Toc393288228"/>
      <w:r w:rsidRPr="001369BC">
        <w:lastRenderedPageBreak/>
        <w:t>Annex B (informative):</w:t>
      </w:r>
      <w:r w:rsidRPr="001369BC">
        <w:br/>
        <w:t>Change history</w:t>
      </w:r>
      <w:bookmarkEnd w:id="8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992"/>
        <w:gridCol w:w="517"/>
        <w:gridCol w:w="428"/>
        <w:gridCol w:w="4867"/>
        <w:gridCol w:w="567"/>
        <w:gridCol w:w="567"/>
      </w:tblGrid>
      <w:tr w:rsidR="00B85BE1" w:rsidRPr="001369BC" w14:paraId="70F3FE40" w14:textId="77777777">
        <w:tblPrEx>
          <w:tblCellMar>
            <w:top w:w="0" w:type="dxa"/>
            <w:bottom w:w="0" w:type="dxa"/>
          </w:tblCellMar>
        </w:tblPrEx>
        <w:trPr>
          <w:cantSplit/>
        </w:trPr>
        <w:tc>
          <w:tcPr>
            <w:tcW w:w="9356" w:type="dxa"/>
            <w:gridSpan w:val="8"/>
            <w:tcBorders>
              <w:bottom w:val="nil"/>
            </w:tcBorders>
            <w:shd w:val="solid" w:color="FFFFFF" w:fill="auto"/>
          </w:tcPr>
          <w:p w14:paraId="529D207B" w14:textId="77777777" w:rsidR="00B85BE1" w:rsidRPr="001369BC" w:rsidRDefault="00B85BE1">
            <w:pPr>
              <w:pStyle w:val="TAL"/>
              <w:jc w:val="center"/>
              <w:rPr>
                <w:b/>
                <w:sz w:val="16"/>
                <w:lang w:eastAsia="en-US"/>
              </w:rPr>
            </w:pPr>
            <w:r w:rsidRPr="001369BC">
              <w:rPr>
                <w:b/>
                <w:lang w:eastAsia="en-US"/>
              </w:rPr>
              <w:t>Change history</w:t>
            </w:r>
          </w:p>
        </w:tc>
      </w:tr>
      <w:tr w:rsidR="00B85BE1" w:rsidRPr="001369BC" w14:paraId="7E860FF9" w14:textId="77777777">
        <w:tblPrEx>
          <w:tblCellMar>
            <w:top w:w="0" w:type="dxa"/>
            <w:bottom w:w="0" w:type="dxa"/>
          </w:tblCellMar>
        </w:tblPrEx>
        <w:tc>
          <w:tcPr>
            <w:tcW w:w="800" w:type="dxa"/>
            <w:shd w:val="pct10" w:color="auto" w:fill="FFFFFF"/>
          </w:tcPr>
          <w:p w14:paraId="5B6DC8D8" w14:textId="77777777" w:rsidR="00B85BE1" w:rsidRPr="001369BC" w:rsidRDefault="00B85BE1">
            <w:pPr>
              <w:pStyle w:val="TAL"/>
              <w:rPr>
                <w:b/>
                <w:sz w:val="16"/>
                <w:lang w:eastAsia="en-US"/>
              </w:rPr>
            </w:pPr>
            <w:r w:rsidRPr="001369BC">
              <w:rPr>
                <w:b/>
                <w:sz w:val="16"/>
                <w:lang w:eastAsia="en-US"/>
              </w:rPr>
              <w:t>Date</w:t>
            </w:r>
          </w:p>
        </w:tc>
        <w:tc>
          <w:tcPr>
            <w:tcW w:w="618" w:type="dxa"/>
            <w:shd w:val="pct10" w:color="auto" w:fill="FFFFFF"/>
          </w:tcPr>
          <w:p w14:paraId="1DBF0061" w14:textId="77777777" w:rsidR="00B85BE1" w:rsidRPr="001369BC" w:rsidRDefault="00B85BE1">
            <w:pPr>
              <w:pStyle w:val="TAL"/>
              <w:rPr>
                <w:b/>
                <w:sz w:val="16"/>
                <w:lang w:eastAsia="en-US"/>
              </w:rPr>
            </w:pPr>
            <w:r w:rsidRPr="001369BC">
              <w:rPr>
                <w:b/>
                <w:sz w:val="16"/>
                <w:lang w:eastAsia="en-US"/>
              </w:rPr>
              <w:t>TSG #</w:t>
            </w:r>
          </w:p>
        </w:tc>
        <w:tc>
          <w:tcPr>
            <w:tcW w:w="992" w:type="dxa"/>
            <w:shd w:val="pct10" w:color="auto" w:fill="FFFFFF"/>
          </w:tcPr>
          <w:p w14:paraId="437E5105" w14:textId="77777777" w:rsidR="00B85BE1" w:rsidRPr="001369BC" w:rsidRDefault="00B85BE1">
            <w:pPr>
              <w:pStyle w:val="TAL"/>
              <w:rPr>
                <w:b/>
                <w:sz w:val="16"/>
                <w:lang w:eastAsia="en-US"/>
              </w:rPr>
            </w:pPr>
            <w:r w:rsidRPr="001369BC">
              <w:rPr>
                <w:b/>
                <w:sz w:val="16"/>
                <w:lang w:eastAsia="en-US"/>
              </w:rPr>
              <w:t>TSG Doc.</w:t>
            </w:r>
          </w:p>
        </w:tc>
        <w:tc>
          <w:tcPr>
            <w:tcW w:w="517" w:type="dxa"/>
            <w:shd w:val="pct10" w:color="auto" w:fill="FFFFFF"/>
          </w:tcPr>
          <w:p w14:paraId="5FF7071A" w14:textId="77777777" w:rsidR="00B85BE1" w:rsidRPr="001369BC" w:rsidRDefault="00B85BE1">
            <w:pPr>
              <w:pStyle w:val="TAL"/>
              <w:rPr>
                <w:b/>
                <w:sz w:val="16"/>
                <w:lang w:eastAsia="en-US"/>
              </w:rPr>
            </w:pPr>
            <w:r w:rsidRPr="001369BC">
              <w:rPr>
                <w:b/>
                <w:sz w:val="16"/>
                <w:lang w:eastAsia="en-US"/>
              </w:rPr>
              <w:t>CR</w:t>
            </w:r>
          </w:p>
        </w:tc>
        <w:tc>
          <w:tcPr>
            <w:tcW w:w="428" w:type="dxa"/>
            <w:shd w:val="pct10" w:color="auto" w:fill="FFFFFF"/>
          </w:tcPr>
          <w:p w14:paraId="22D86BEE" w14:textId="77777777" w:rsidR="00B85BE1" w:rsidRPr="001369BC" w:rsidRDefault="00B85BE1">
            <w:pPr>
              <w:pStyle w:val="TAL"/>
              <w:rPr>
                <w:b/>
                <w:sz w:val="16"/>
                <w:lang w:eastAsia="en-US"/>
              </w:rPr>
            </w:pPr>
            <w:r w:rsidRPr="001369BC">
              <w:rPr>
                <w:b/>
                <w:sz w:val="16"/>
                <w:lang w:eastAsia="en-US"/>
              </w:rPr>
              <w:t>Rev</w:t>
            </w:r>
          </w:p>
        </w:tc>
        <w:tc>
          <w:tcPr>
            <w:tcW w:w="4867" w:type="dxa"/>
            <w:shd w:val="pct10" w:color="auto" w:fill="FFFFFF"/>
          </w:tcPr>
          <w:p w14:paraId="63B14A1F" w14:textId="77777777" w:rsidR="00B85BE1" w:rsidRPr="001369BC" w:rsidRDefault="00B85BE1">
            <w:pPr>
              <w:pStyle w:val="TAL"/>
              <w:rPr>
                <w:b/>
                <w:sz w:val="16"/>
                <w:lang w:eastAsia="en-US"/>
              </w:rPr>
            </w:pPr>
            <w:r w:rsidRPr="001369BC">
              <w:rPr>
                <w:b/>
                <w:sz w:val="16"/>
                <w:lang w:eastAsia="en-US"/>
              </w:rPr>
              <w:t>Subject/Comment</w:t>
            </w:r>
          </w:p>
        </w:tc>
        <w:tc>
          <w:tcPr>
            <w:tcW w:w="567" w:type="dxa"/>
            <w:shd w:val="pct10" w:color="auto" w:fill="FFFFFF"/>
          </w:tcPr>
          <w:p w14:paraId="23757E1A" w14:textId="77777777" w:rsidR="00B85BE1" w:rsidRPr="001369BC" w:rsidRDefault="00B85BE1">
            <w:pPr>
              <w:pStyle w:val="TAL"/>
              <w:rPr>
                <w:b/>
                <w:sz w:val="16"/>
                <w:lang w:eastAsia="en-US"/>
              </w:rPr>
            </w:pPr>
            <w:r w:rsidRPr="001369BC">
              <w:rPr>
                <w:b/>
                <w:sz w:val="16"/>
                <w:lang w:eastAsia="en-US"/>
              </w:rPr>
              <w:t>Old</w:t>
            </w:r>
          </w:p>
        </w:tc>
        <w:tc>
          <w:tcPr>
            <w:tcW w:w="567" w:type="dxa"/>
            <w:shd w:val="pct10" w:color="auto" w:fill="FFFFFF"/>
          </w:tcPr>
          <w:p w14:paraId="6D736211" w14:textId="77777777" w:rsidR="00B85BE1" w:rsidRPr="001369BC" w:rsidRDefault="00B85BE1">
            <w:pPr>
              <w:pStyle w:val="TAL"/>
              <w:rPr>
                <w:b/>
                <w:sz w:val="16"/>
                <w:lang w:eastAsia="en-US"/>
              </w:rPr>
            </w:pPr>
            <w:r w:rsidRPr="001369BC">
              <w:rPr>
                <w:b/>
                <w:sz w:val="16"/>
                <w:lang w:eastAsia="en-US"/>
              </w:rPr>
              <w:t>New</w:t>
            </w:r>
          </w:p>
        </w:tc>
      </w:tr>
      <w:tr w:rsidR="00B85BE1" w:rsidRPr="001369BC" w14:paraId="57CA3F30" w14:textId="77777777">
        <w:tblPrEx>
          <w:tblCellMar>
            <w:top w:w="0" w:type="dxa"/>
            <w:bottom w:w="0" w:type="dxa"/>
          </w:tblCellMar>
        </w:tblPrEx>
        <w:tc>
          <w:tcPr>
            <w:tcW w:w="800" w:type="dxa"/>
            <w:tcBorders>
              <w:bottom w:val="nil"/>
            </w:tcBorders>
            <w:shd w:val="solid" w:color="FFFFFF" w:fill="auto"/>
          </w:tcPr>
          <w:p w14:paraId="781FAF93" w14:textId="77777777" w:rsidR="00B85BE1" w:rsidRPr="001369BC" w:rsidRDefault="00B85BE1">
            <w:pPr>
              <w:pStyle w:val="TAL"/>
              <w:rPr>
                <w:sz w:val="16"/>
                <w:lang w:eastAsia="en-US"/>
              </w:rPr>
            </w:pPr>
            <w:r w:rsidRPr="001369BC">
              <w:rPr>
                <w:sz w:val="16"/>
                <w:lang w:eastAsia="en-US"/>
              </w:rPr>
              <w:t>Sep 2004</w:t>
            </w:r>
          </w:p>
        </w:tc>
        <w:tc>
          <w:tcPr>
            <w:tcW w:w="618" w:type="dxa"/>
            <w:tcBorders>
              <w:bottom w:val="nil"/>
            </w:tcBorders>
            <w:shd w:val="solid" w:color="FFFFFF" w:fill="auto"/>
          </w:tcPr>
          <w:p w14:paraId="729F9ECC" w14:textId="77777777" w:rsidR="00B85BE1" w:rsidRPr="001369BC" w:rsidRDefault="00B85BE1">
            <w:pPr>
              <w:pStyle w:val="TAL"/>
              <w:rPr>
                <w:sz w:val="16"/>
                <w:lang w:eastAsia="en-US"/>
              </w:rPr>
            </w:pPr>
            <w:r w:rsidRPr="001369BC">
              <w:rPr>
                <w:snapToGrid w:val="0"/>
                <w:sz w:val="16"/>
                <w:lang w:eastAsia="en-US"/>
              </w:rPr>
              <w:t>SA_25</w:t>
            </w:r>
          </w:p>
        </w:tc>
        <w:tc>
          <w:tcPr>
            <w:tcW w:w="992" w:type="dxa"/>
            <w:tcBorders>
              <w:bottom w:val="nil"/>
            </w:tcBorders>
            <w:shd w:val="solid" w:color="FFFFFF" w:fill="auto"/>
          </w:tcPr>
          <w:p w14:paraId="709BF6CF" w14:textId="77777777" w:rsidR="00B85BE1" w:rsidRPr="001369BC" w:rsidRDefault="00B85BE1">
            <w:pPr>
              <w:pStyle w:val="TAL"/>
              <w:rPr>
                <w:snapToGrid w:val="0"/>
                <w:sz w:val="16"/>
                <w:lang w:eastAsia="en-US"/>
              </w:rPr>
            </w:pPr>
            <w:r w:rsidRPr="001369BC">
              <w:rPr>
                <w:snapToGrid w:val="0"/>
                <w:sz w:val="16"/>
                <w:lang w:eastAsia="en-US"/>
              </w:rPr>
              <w:t>SP-040553</w:t>
            </w:r>
          </w:p>
        </w:tc>
        <w:tc>
          <w:tcPr>
            <w:tcW w:w="517" w:type="dxa"/>
            <w:tcBorders>
              <w:bottom w:val="nil"/>
            </w:tcBorders>
            <w:shd w:val="solid" w:color="FFFFFF" w:fill="auto"/>
          </w:tcPr>
          <w:p w14:paraId="2A586966" w14:textId="77777777" w:rsidR="00B85BE1" w:rsidRPr="001369BC" w:rsidRDefault="00B85BE1">
            <w:pPr>
              <w:pStyle w:val="TAL"/>
              <w:rPr>
                <w:sz w:val="16"/>
                <w:lang w:eastAsia="en-US"/>
              </w:rPr>
            </w:pPr>
            <w:r w:rsidRPr="001369BC">
              <w:rPr>
                <w:snapToGrid w:val="0"/>
                <w:sz w:val="16"/>
                <w:lang w:eastAsia="en-US"/>
              </w:rPr>
              <w:t>--</w:t>
            </w:r>
          </w:p>
        </w:tc>
        <w:tc>
          <w:tcPr>
            <w:tcW w:w="428" w:type="dxa"/>
            <w:tcBorders>
              <w:bottom w:val="nil"/>
            </w:tcBorders>
            <w:shd w:val="solid" w:color="FFFFFF" w:fill="auto"/>
          </w:tcPr>
          <w:p w14:paraId="1CD02DD2" w14:textId="77777777" w:rsidR="00B85BE1" w:rsidRPr="001369BC" w:rsidRDefault="00B85BE1">
            <w:pPr>
              <w:pStyle w:val="TAL"/>
              <w:rPr>
                <w:sz w:val="16"/>
                <w:lang w:eastAsia="en-US"/>
              </w:rPr>
            </w:pPr>
            <w:r w:rsidRPr="001369BC">
              <w:rPr>
                <w:snapToGrid w:val="0"/>
                <w:sz w:val="16"/>
                <w:lang w:eastAsia="en-US"/>
              </w:rPr>
              <w:t>--</w:t>
            </w:r>
          </w:p>
        </w:tc>
        <w:tc>
          <w:tcPr>
            <w:tcW w:w="4867" w:type="dxa"/>
            <w:tcBorders>
              <w:bottom w:val="nil"/>
            </w:tcBorders>
            <w:shd w:val="solid" w:color="FFFFFF" w:fill="auto"/>
          </w:tcPr>
          <w:p w14:paraId="797A9ADE" w14:textId="77777777" w:rsidR="00B85BE1" w:rsidRPr="001369BC" w:rsidRDefault="00B85BE1">
            <w:pPr>
              <w:pStyle w:val="TAL"/>
              <w:rPr>
                <w:sz w:val="16"/>
                <w:lang w:eastAsia="en-US"/>
              </w:rPr>
            </w:pPr>
            <w:r w:rsidRPr="001369BC">
              <w:rPr>
                <w:snapToGrid w:val="0"/>
                <w:sz w:val="16"/>
                <w:lang w:eastAsia="en-US"/>
              </w:rPr>
              <w:t>Submitted to TSG SA#25 for Approval</w:t>
            </w:r>
          </w:p>
        </w:tc>
        <w:tc>
          <w:tcPr>
            <w:tcW w:w="567" w:type="dxa"/>
            <w:tcBorders>
              <w:bottom w:val="nil"/>
            </w:tcBorders>
            <w:shd w:val="solid" w:color="FFFFFF" w:fill="auto"/>
          </w:tcPr>
          <w:p w14:paraId="6F941EB9" w14:textId="77777777" w:rsidR="00B85BE1" w:rsidRPr="001369BC" w:rsidRDefault="00B85BE1">
            <w:pPr>
              <w:pStyle w:val="TAL"/>
              <w:rPr>
                <w:sz w:val="16"/>
                <w:lang w:eastAsia="en-US"/>
              </w:rPr>
            </w:pPr>
            <w:r w:rsidRPr="001369BC">
              <w:rPr>
                <w:snapToGrid w:val="0"/>
                <w:sz w:val="16"/>
                <w:lang w:eastAsia="en-US"/>
              </w:rPr>
              <w:t>1.0.0</w:t>
            </w:r>
          </w:p>
        </w:tc>
        <w:tc>
          <w:tcPr>
            <w:tcW w:w="567" w:type="dxa"/>
            <w:tcBorders>
              <w:bottom w:val="nil"/>
            </w:tcBorders>
            <w:shd w:val="solid" w:color="FFFFFF" w:fill="auto"/>
          </w:tcPr>
          <w:p w14:paraId="206B8496" w14:textId="77777777" w:rsidR="00B85BE1" w:rsidRPr="001369BC" w:rsidRDefault="00B85BE1">
            <w:pPr>
              <w:pStyle w:val="TAL"/>
              <w:rPr>
                <w:snapToGrid w:val="0"/>
                <w:sz w:val="16"/>
                <w:lang w:eastAsia="en-US"/>
              </w:rPr>
            </w:pPr>
            <w:r w:rsidRPr="001369BC">
              <w:rPr>
                <w:snapToGrid w:val="0"/>
                <w:sz w:val="16"/>
                <w:lang w:eastAsia="en-US"/>
              </w:rPr>
              <w:t>6.0.0</w:t>
            </w:r>
          </w:p>
        </w:tc>
      </w:tr>
      <w:tr w:rsidR="00B85BE1" w:rsidRPr="001369BC" w14:paraId="46C41638" w14:textId="77777777">
        <w:tblPrEx>
          <w:tblCellMar>
            <w:top w:w="0" w:type="dxa"/>
            <w:bottom w:w="0" w:type="dxa"/>
          </w:tblCellMar>
        </w:tblPrEx>
        <w:tc>
          <w:tcPr>
            <w:tcW w:w="800" w:type="dxa"/>
            <w:tcBorders>
              <w:bottom w:val="nil"/>
            </w:tcBorders>
            <w:shd w:val="solid" w:color="FFFFFF" w:fill="auto"/>
          </w:tcPr>
          <w:p w14:paraId="04E70655" w14:textId="77777777" w:rsidR="00B85BE1" w:rsidRPr="001369BC" w:rsidRDefault="00B85BE1">
            <w:pPr>
              <w:pStyle w:val="TAL"/>
              <w:rPr>
                <w:snapToGrid w:val="0"/>
                <w:sz w:val="16"/>
                <w:lang w:eastAsia="en-US"/>
              </w:rPr>
            </w:pPr>
            <w:r w:rsidRPr="001369BC">
              <w:rPr>
                <w:snapToGrid w:val="0"/>
                <w:sz w:val="16"/>
                <w:lang w:eastAsia="en-US"/>
              </w:rPr>
              <w:t>Jun 2005</w:t>
            </w:r>
          </w:p>
        </w:tc>
        <w:tc>
          <w:tcPr>
            <w:tcW w:w="618" w:type="dxa"/>
            <w:tcBorders>
              <w:bottom w:val="nil"/>
            </w:tcBorders>
            <w:shd w:val="solid" w:color="FFFFFF" w:fill="auto"/>
          </w:tcPr>
          <w:p w14:paraId="2DEAA1F4" w14:textId="77777777" w:rsidR="00B85BE1" w:rsidRPr="001369BC" w:rsidRDefault="00B85BE1">
            <w:pPr>
              <w:pStyle w:val="TAL"/>
              <w:rPr>
                <w:sz w:val="16"/>
                <w:szCs w:val="16"/>
                <w:lang w:eastAsia="en-US"/>
              </w:rPr>
            </w:pPr>
            <w:r w:rsidRPr="001369BC">
              <w:rPr>
                <w:snapToGrid w:val="0"/>
                <w:sz w:val="16"/>
                <w:szCs w:val="16"/>
                <w:lang w:eastAsia="en-US"/>
              </w:rPr>
              <w:t>S</w:t>
            </w:r>
            <w:r w:rsidRPr="001369BC">
              <w:rPr>
                <w:rFonts w:cs="Arial"/>
                <w:bCs/>
                <w:snapToGrid w:val="0"/>
                <w:sz w:val="16"/>
                <w:lang w:eastAsia="en-US"/>
              </w:rPr>
              <w:t>A</w:t>
            </w:r>
            <w:r w:rsidRPr="001369BC">
              <w:rPr>
                <w:snapToGrid w:val="0"/>
                <w:sz w:val="16"/>
                <w:szCs w:val="16"/>
                <w:lang w:eastAsia="en-US"/>
              </w:rPr>
              <w:t>_28</w:t>
            </w:r>
          </w:p>
        </w:tc>
        <w:tc>
          <w:tcPr>
            <w:tcW w:w="992" w:type="dxa"/>
            <w:tcBorders>
              <w:bottom w:val="nil"/>
            </w:tcBorders>
            <w:shd w:val="solid" w:color="FFFFFF" w:fill="auto"/>
          </w:tcPr>
          <w:p w14:paraId="1D53D486"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SP-050275</w:t>
            </w:r>
          </w:p>
        </w:tc>
        <w:tc>
          <w:tcPr>
            <w:tcW w:w="517" w:type="dxa"/>
            <w:tcBorders>
              <w:bottom w:val="nil"/>
            </w:tcBorders>
            <w:shd w:val="solid" w:color="FFFFFF" w:fill="auto"/>
          </w:tcPr>
          <w:p w14:paraId="340CEC13"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0001</w:t>
            </w:r>
          </w:p>
        </w:tc>
        <w:tc>
          <w:tcPr>
            <w:tcW w:w="428" w:type="dxa"/>
            <w:tcBorders>
              <w:bottom w:val="nil"/>
            </w:tcBorders>
            <w:shd w:val="solid" w:color="FFFFFF" w:fill="auto"/>
          </w:tcPr>
          <w:p w14:paraId="6EC9751C" w14:textId="77777777" w:rsidR="00B85BE1" w:rsidRPr="001369BC" w:rsidRDefault="00B85BE1">
            <w:pPr>
              <w:pStyle w:val="TAL"/>
              <w:rPr>
                <w:sz w:val="16"/>
                <w:szCs w:val="16"/>
                <w:lang w:eastAsia="en-US"/>
              </w:rPr>
            </w:pPr>
            <w:r w:rsidRPr="001369BC">
              <w:rPr>
                <w:snapToGrid w:val="0"/>
                <w:sz w:val="16"/>
                <w:szCs w:val="16"/>
                <w:lang w:eastAsia="en-US"/>
              </w:rPr>
              <w:t>--</w:t>
            </w:r>
          </w:p>
        </w:tc>
        <w:tc>
          <w:tcPr>
            <w:tcW w:w="4867" w:type="dxa"/>
            <w:tcBorders>
              <w:bottom w:val="nil"/>
            </w:tcBorders>
            <w:shd w:val="solid" w:color="FFFFFF" w:fill="auto"/>
          </w:tcPr>
          <w:p w14:paraId="419E95B4"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Correction to scope</w:t>
            </w:r>
          </w:p>
        </w:tc>
        <w:tc>
          <w:tcPr>
            <w:tcW w:w="567" w:type="dxa"/>
            <w:tcBorders>
              <w:bottom w:val="nil"/>
            </w:tcBorders>
            <w:shd w:val="solid" w:color="FFFFFF" w:fill="auto"/>
          </w:tcPr>
          <w:p w14:paraId="7BE1EED5"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6.0.0</w:t>
            </w:r>
          </w:p>
        </w:tc>
        <w:tc>
          <w:tcPr>
            <w:tcW w:w="567" w:type="dxa"/>
            <w:tcBorders>
              <w:bottom w:val="nil"/>
            </w:tcBorders>
            <w:shd w:val="solid" w:color="FFFFFF" w:fill="auto"/>
          </w:tcPr>
          <w:p w14:paraId="2594566B"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6.1.0</w:t>
            </w:r>
          </w:p>
        </w:tc>
      </w:tr>
      <w:tr w:rsidR="00B85BE1" w:rsidRPr="001369BC" w14:paraId="04814B25" w14:textId="77777777">
        <w:tblPrEx>
          <w:tblCellMar>
            <w:top w:w="0" w:type="dxa"/>
            <w:bottom w:w="0" w:type="dxa"/>
          </w:tblCellMar>
        </w:tblPrEx>
        <w:tc>
          <w:tcPr>
            <w:tcW w:w="800" w:type="dxa"/>
            <w:tcBorders>
              <w:bottom w:val="nil"/>
            </w:tcBorders>
            <w:shd w:val="solid" w:color="FFFFFF" w:fill="auto"/>
          </w:tcPr>
          <w:p w14:paraId="6B9549E4" w14:textId="77777777" w:rsidR="00B85BE1" w:rsidRPr="001369BC" w:rsidRDefault="00B85BE1">
            <w:pPr>
              <w:pStyle w:val="TAL"/>
              <w:rPr>
                <w:snapToGrid w:val="0"/>
                <w:sz w:val="16"/>
                <w:lang w:eastAsia="en-US"/>
              </w:rPr>
            </w:pPr>
            <w:r w:rsidRPr="001369BC">
              <w:rPr>
                <w:snapToGrid w:val="0"/>
                <w:sz w:val="16"/>
                <w:lang w:eastAsia="en-US"/>
              </w:rPr>
              <w:t>Jun 2005</w:t>
            </w:r>
          </w:p>
        </w:tc>
        <w:tc>
          <w:tcPr>
            <w:tcW w:w="618" w:type="dxa"/>
            <w:tcBorders>
              <w:bottom w:val="nil"/>
            </w:tcBorders>
            <w:shd w:val="solid" w:color="FFFFFF" w:fill="auto"/>
          </w:tcPr>
          <w:p w14:paraId="5940B114" w14:textId="77777777" w:rsidR="00B85BE1" w:rsidRPr="001369BC" w:rsidRDefault="00B85BE1">
            <w:pPr>
              <w:pStyle w:val="TAL"/>
              <w:rPr>
                <w:sz w:val="16"/>
                <w:szCs w:val="16"/>
                <w:lang w:eastAsia="en-US"/>
              </w:rPr>
            </w:pPr>
            <w:r w:rsidRPr="001369BC">
              <w:rPr>
                <w:snapToGrid w:val="0"/>
                <w:sz w:val="16"/>
                <w:szCs w:val="16"/>
                <w:lang w:eastAsia="en-US"/>
              </w:rPr>
              <w:t>S</w:t>
            </w:r>
            <w:r w:rsidRPr="001369BC">
              <w:rPr>
                <w:rFonts w:cs="Arial"/>
                <w:bCs/>
                <w:snapToGrid w:val="0"/>
                <w:sz w:val="16"/>
                <w:lang w:eastAsia="en-US"/>
              </w:rPr>
              <w:t>A</w:t>
            </w:r>
            <w:r w:rsidRPr="001369BC">
              <w:rPr>
                <w:snapToGrid w:val="0"/>
                <w:sz w:val="16"/>
                <w:szCs w:val="16"/>
                <w:lang w:eastAsia="en-US"/>
              </w:rPr>
              <w:t>_28</w:t>
            </w:r>
          </w:p>
        </w:tc>
        <w:tc>
          <w:tcPr>
            <w:tcW w:w="992" w:type="dxa"/>
            <w:tcBorders>
              <w:bottom w:val="nil"/>
            </w:tcBorders>
            <w:shd w:val="solid" w:color="FFFFFF" w:fill="auto"/>
          </w:tcPr>
          <w:p w14:paraId="21D632D8"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SP-050275</w:t>
            </w:r>
          </w:p>
        </w:tc>
        <w:tc>
          <w:tcPr>
            <w:tcW w:w="517" w:type="dxa"/>
            <w:tcBorders>
              <w:bottom w:val="nil"/>
            </w:tcBorders>
            <w:shd w:val="solid" w:color="FFFFFF" w:fill="auto"/>
          </w:tcPr>
          <w:p w14:paraId="3169557F"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0002</w:t>
            </w:r>
          </w:p>
        </w:tc>
        <w:tc>
          <w:tcPr>
            <w:tcW w:w="428" w:type="dxa"/>
            <w:tcBorders>
              <w:bottom w:val="nil"/>
            </w:tcBorders>
            <w:shd w:val="solid" w:color="FFFFFF" w:fill="auto"/>
          </w:tcPr>
          <w:p w14:paraId="3101B87D" w14:textId="77777777" w:rsidR="00B85BE1" w:rsidRPr="001369BC" w:rsidRDefault="00B85BE1">
            <w:pPr>
              <w:pStyle w:val="TAL"/>
              <w:rPr>
                <w:rFonts w:cs="Arial"/>
                <w:bCs/>
                <w:sz w:val="16"/>
                <w:szCs w:val="16"/>
                <w:lang w:eastAsia="en-US"/>
              </w:rPr>
            </w:pPr>
            <w:r w:rsidRPr="001369BC">
              <w:rPr>
                <w:rFonts w:cs="Arial"/>
                <w:bCs/>
                <w:snapToGrid w:val="0"/>
                <w:sz w:val="16"/>
                <w:szCs w:val="16"/>
                <w:lang w:eastAsia="en-US"/>
              </w:rPr>
              <w:t>--</w:t>
            </w:r>
          </w:p>
        </w:tc>
        <w:tc>
          <w:tcPr>
            <w:tcW w:w="4867" w:type="dxa"/>
            <w:tcBorders>
              <w:bottom w:val="nil"/>
            </w:tcBorders>
            <w:shd w:val="solid" w:color="FFFFFF" w:fill="auto"/>
          </w:tcPr>
          <w:p w14:paraId="2A0F5499"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Correction to references</w:t>
            </w:r>
          </w:p>
        </w:tc>
        <w:tc>
          <w:tcPr>
            <w:tcW w:w="567" w:type="dxa"/>
            <w:tcBorders>
              <w:bottom w:val="nil"/>
            </w:tcBorders>
            <w:shd w:val="solid" w:color="FFFFFF" w:fill="auto"/>
          </w:tcPr>
          <w:p w14:paraId="292D4C79"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6.0.0</w:t>
            </w:r>
          </w:p>
        </w:tc>
        <w:tc>
          <w:tcPr>
            <w:tcW w:w="567" w:type="dxa"/>
            <w:tcBorders>
              <w:bottom w:val="nil"/>
            </w:tcBorders>
            <w:shd w:val="solid" w:color="FFFFFF" w:fill="auto"/>
          </w:tcPr>
          <w:p w14:paraId="49DB7E18"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6.1.0</w:t>
            </w:r>
          </w:p>
        </w:tc>
      </w:tr>
      <w:tr w:rsidR="00B85BE1" w:rsidRPr="001369BC" w14:paraId="068000C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2C778C" w14:textId="77777777" w:rsidR="00B85BE1" w:rsidRPr="001369BC" w:rsidRDefault="00B85BE1">
            <w:pPr>
              <w:pStyle w:val="TAL"/>
              <w:rPr>
                <w:snapToGrid w:val="0"/>
                <w:sz w:val="16"/>
                <w:lang w:eastAsia="en-US"/>
              </w:rPr>
            </w:pPr>
            <w:r w:rsidRPr="001369BC">
              <w:rPr>
                <w:snapToGrid w:val="0"/>
                <w:sz w:val="16"/>
                <w:lang w:eastAsia="en-US"/>
              </w:rPr>
              <w:t>Jun 2005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F31D0A" w14:textId="77777777" w:rsidR="00B85BE1" w:rsidRPr="001369BC" w:rsidRDefault="00B85BE1">
            <w:pPr>
              <w:pStyle w:val="TAL"/>
              <w:rPr>
                <w:sz w:val="16"/>
                <w:szCs w:val="16"/>
                <w:lang w:eastAsia="en-US"/>
              </w:rPr>
            </w:pPr>
            <w:r w:rsidRPr="001369BC">
              <w:rPr>
                <w:snapToGrid w:val="0"/>
                <w:sz w:val="16"/>
                <w:szCs w:val="16"/>
                <w:lang w:eastAsia="en-US"/>
              </w:rPr>
              <w:t>S</w:t>
            </w:r>
            <w:r w:rsidRPr="001369BC">
              <w:rPr>
                <w:rFonts w:cs="Arial"/>
                <w:bCs/>
                <w:snapToGrid w:val="0"/>
                <w:sz w:val="16"/>
                <w:lang w:eastAsia="en-US"/>
              </w:rPr>
              <w:t>A</w:t>
            </w:r>
            <w:r w:rsidRPr="001369BC">
              <w:rPr>
                <w:snapToGrid w:val="0"/>
                <w:sz w:val="16"/>
                <w:szCs w:val="16"/>
                <w:lang w:eastAsia="en-US"/>
              </w:rPr>
              <w:t>_28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ADC0C1"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SP-050275</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78C887D3"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0003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0F9014" w14:textId="77777777" w:rsidR="00B85BE1" w:rsidRPr="001369BC" w:rsidRDefault="00B85BE1">
            <w:pPr>
              <w:pStyle w:val="TAL"/>
              <w:rPr>
                <w:sz w:val="16"/>
                <w:szCs w:val="16"/>
                <w:lang w:eastAsia="en-US"/>
              </w:rPr>
            </w:pPr>
            <w:r w:rsidRPr="001369BC">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1734CB"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Correction on the use of ‘reference point’ and ‘interface’ – Align with TR 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12E4F"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A4905" w14:textId="77777777" w:rsidR="00B85BE1" w:rsidRPr="001369BC" w:rsidRDefault="00B85BE1">
            <w:pPr>
              <w:pStyle w:val="TAL"/>
              <w:rPr>
                <w:rFonts w:eastAsia="MS Mincho"/>
                <w:sz w:val="16"/>
                <w:szCs w:val="16"/>
                <w:lang w:eastAsia="ja-JP"/>
              </w:rPr>
            </w:pPr>
            <w:r w:rsidRPr="001369BC">
              <w:rPr>
                <w:rFonts w:eastAsia="MS Mincho"/>
                <w:sz w:val="16"/>
                <w:szCs w:val="16"/>
                <w:lang w:eastAsia="ja-JP"/>
              </w:rPr>
              <w:t>6.1.0</w:t>
            </w:r>
          </w:p>
        </w:tc>
      </w:tr>
      <w:tr w:rsidR="00B85BE1" w:rsidRPr="001369BC" w14:paraId="36AEDB54" w14:textId="77777777">
        <w:tblPrEx>
          <w:tblCellMar>
            <w:top w:w="0" w:type="dxa"/>
            <w:bottom w:w="0" w:type="dxa"/>
          </w:tblCellMar>
        </w:tblPrEx>
        <w:tc>
          <w:tcPr>
            <w:tcW w:w="800" w:type="dxa"/>
            <w:shd w:val="solid" w:color="FFFFFF" w:fill="auto"/>
          </w:tcPr>
          <w:p w14:paraId="77A9F84D" w14:textId="77777777" w:rsidR="00B85BE1" w:rsidRPr="001369BC" w:rsidRDefault="00B85BE1">
            <w:pPr>
              <w:pStyle w:val="TAL"/>
              <w:rPr>
                <w:rFonts w:cs="Arial"/>
                <w:sz w:val="16"/>
                <w:lang w:eastAsia="en-US"/>
              </w:rPr>
            </w:pPr>
            <w:r w:rsidRPr="001369BC">
              <w:rPr>
                <w:rFonts w:cs="Arial"/>
                <w:sz w:val="16"/>
                <w:lang w:eastAsia="en-US"/>
              </w:rPr>
              <w:t>Jun 2007</w:t>
            </w:r>
          </w:p>
        </w:tc>
        <w:tc>
          <w:tcPr>
            <w:tcW w:w="618" w:type="dxa"/>
            <w:shd w:val="solid" w:color="FFFFFF" w:fill="auto"/>
          </w:tcPr>
          <w:p w14:paraId="4EA79C68" w14:textId="77777777" w:rsidR="00B85BE1" w:rsidRPr="001369BC" w:rsidRDefault="00B85BE1">
            <w:pPr>
              <w:pStyle w:val="TAL"/>
              <w:rPr>
                <w:rFonts w:cs="Arial"/>
                <w:snapToGrid w:val="0"/>
                <w:sz w:val="16"/>
                <w:lang w:eastAsia="en-US"/>
              </w:rPr>
            </w:pPr>
            <w:r w:rsidRPr="001369BC">
              <w:rPr>
                <w:rFonts w:cs="Arial"/>
                <w:snapToGrid w:val="0"/>
                <w:sz w:val="16"/>
                <w:lang w:eastAsia="en-US"/>
              </w:rPr>
              <w:t>SA_36</w:t>
            </w:r>
          </w:p>
        </w:tc>
        <w:tc>
          <w:tcPr>
            <w:tcW w:w="992" w:type="dxa"/>
            <w:shd w:val="solid" w:color="FFFFFF" w:fill="auto"/>
          </w:tcPr>
          <w:p w14:paraId="0F281421"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517" w:type="dxa"/>
            <w:shd w:val="solid" w:color="FFFFFF" w:fill="auto"/>
          </w:tcPr>
          <w:p w14:paraId="0F99015F"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28" w:type="dxa"/>
            <w:shd w:val="solid" w:color="FFFFFF" w:fill="auto"/>
          </w:tcPr>
          <w:p w14:paraId="7BD642A5"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65C7A96D" w14:textId="77777777" w:rsidR="00B85BE1" w:rsidRPr="001369BC" w:rsidRDefault="00B85BE1">
            <w:pPr>
              <w:pStyle w:val="TAL"/>
              <w:rPr>
                <w:rFonts w:cs="Arial"/>
                <w:snapToGrid w:val="0"/>
                <w:sz w:val="16"/>
                <w:lang w:eastAsia="en-US"/>
              </w:rPr>
            </w:pPr>
            <w:r w:rsidRPr="001369BC">
              <w:rPr>
                <w:rFonts w:eastAsia="MS Mincho" w:cs="Arial"/>
                <w:color w:val="000000"/>
                <w:sz w:val="16"/>
                <w:szCs w:val="16"/>
                <w:lang w:eastAsia="zh-CN"/>
              </w:rPr>
              <w:t xml:space="preserve">Automatic upgrade to Rel-7 (no CR) at freeze of Rel-7. </w:t>
            </w:r>
          </w:p>
        </w:tc>
        <w:tc>
          <w:tcPr>
            <w:tcW w:w="567" w:type="dxa"/>
            <w:shd w:val="solid" w:color="FFFFFF" w:fill="auto"/>
          </w:tcPr>
          <w:p w14:paraId="37BBB39C" w14:textId="77777777" w:rsidR="00B85BE1" w:rsidRPr="001369BC" w:rsidRDefault="00B85BE1">
            <w:pPr>
              <w:spacing w:after="0"/>
              <w:rPr>
                <w:rFonts w:ascii="Arial" w:hAnsi="Arial" w:cs="Arial"/>
                <w:snapToGrid w:val="0"/>
                <w:color w:val="000000"/>
                <w:sz w:val="16"/>
              </w:rPr>
            </w:pPr>
            <w:r w:rsidRPr="001369BC">
              <w:rPr>
                <w:rFonts w:ascii="Arial" w:eastAsia="MS Mincho" w:hAnsi="Arial" w:cs="Arial"/>
                <w:sz w:val="16"/>
                <w:szCs w:val="16"/>
                <w:lang w:eastAsia="ja-JP"/>
              </w:rPr>
              <w:t>6.1.0</w:t>
            </w:r>
          </w:p>
        </w:tc>
        <w:tc>
          <w:tcPr>
            <w:tcW w:w="567" w:type="dxa"/>
            <w:shd w:val="solid" w:color="FFFFFF" w:fill="auto"/>
          </w:tcPr>
          <w:p w14:paraId="36E62890" w14:textId="77777777" w:rsidR="00B85BE1" w:rsidRPr="001369BC" w:rsidRDefault="00B85BE1">
            <w:pPr>
              <w:spacing w:after="0"/>
              <w:rPr>
                <w:rFonts w:ascii="Arial" w:hAnsi="Arial" w:cs="Arial"/>
                <w:snapToGrid w:val="0"/>
                <w:color w:val="000000"/>
                <w:sz w:val="16"/>
              </w:rPr>
            </w:pPr>
            <w:r w:rsidRPr="001369BC">
              <w:rPr>
                <w:rFonts w:ascii="Arial" w:hAnsi="Arial" w:cs="Arial"/>
                <w:snapToGrid w:val="0"/>
                <w:sz w:val="16"/>
              </w:rPr>
              <w:t>7.0.0</w:t>
            </w:r>
          </w:p>
        </w:tc>
      </w:tr>
      <w:tr w:rsidR="00B85BE1" w:rsidRPr="001369BC" w14:paraId="79557BAC" w14:textId="77777777">
        <w:tblPrEx>
          <w:tblCellMar>
            <w:top w:w="0" w:type="dxa"/>
            <w:bottom w:w="0" w:type="dxa"/>
          </w:tblCellMar>
        </w:tblPrEx>
        <w:tc>
          <w:tcPr>
            <w:tcW w:w="800" w:type="dxa"/>
            <w:shd w:val="solid" w:color="FFFFFF" w:fill="auto"/>
          </w:tcPr>
          <w:p w14:paraId="6D20F623" w14:textId="77777777" w:rsidR="00B85BE1" w:rsidRPr="001369BC" w:rsidRDefault="00B85BE1">
            <w:pPr>
              <w:pStyle w:val="TAL"/>
              <w:rPr>
                <w:rFonts w:cs="Arial"/>
                <w:sz w:val="16"/>
                <w:lang w:eastAsia="en-US"/>
              </w:rPr>
            </w:pPr>
            <w:r w:rsidRPr="001369BC">
              <w:rPr>
                <w:rFonts w:cs="Arial"/>
                <w:sz w:val="16"/>
                <w:lang w:eastAsia="en-US"/>
              </w:rPr>
              <w:t>Jun 2008</w:t>
            </w:r>
          </w:p>
        </w:tc>
        <w:tc>
          <w:tcPr>
            <w:tcW w:w="618" w:type="dxa"/>
            <w:shd w:val="solid" w:color="FFFFFF" w:fill="auto"/>
          </w:tcPr>
          <w:p w14:paraId="248F87A4" w14:textId="77777777" w:rsidR="00B85BE1" w:rsidRPr="001369BC" w:rsidRDefault="00B85BE1">
            <w:pPr>
              <w:pStyle w:val="TAL"/>
              <w:rPr>
                <w:rFonts w:cs="Arial"/>
                <w:snapToGrid w:val="0"/>
                <w:sz w:val="16"/>
                <w:lang w:eastAsia="en-US"/>
              </w:rPr>
            </w:pPr>
            <w:r w:rsidRPr="001369BC">
              <w:rPr>
                <w:rFonts w:cs="Arial"/>
                <w:snapToGrid w:val="0"/>
                <w:sz w:val="16"/>
                <w:lang w:eastAsia="en-US"/>
              </w:rPr>
              <w:t>SA_40</w:t>
            </w:r>
          </w:p>
        </w:tc>
        <w:tc>
          <w:tcPr>
            <w:tcW w:w="992" w:type="dxa"/>
            <w:shd w:val="solid" w:color="FFFFFF" w:fill="auto"/>
          </w:tcPr>
          <w:p w14:paraId="315359D9" w14:textId="77777777" w:rsidR="00B85BE1" w:rsidRPr="001369BC" w:rsidRDefault="00B85BE1">
            <w:pPr>
              <w:pStyle w:val="TAL"/>
              <w:rPr>
                <w:rFonts w:cs="Arial"/>
                <w:snapToGrid w:val="0"/>
                <w:sz w:val="16"/>
                <w:lang w:eastAsia="en-US"/>
              </w:rPr>
            </w:pPr>
            <w:r w:rsidRPr="001369BC">
              <w:rPr>
                <w:rFonts w:cs="Arial"/>
                <w:snapToGrid w:val="0"/>
                <w:sz w:val="16"/>
                <w:lang w:eastAsia="en-US"/>
              </w:rPr>
              <w:t>SP-080274</w:t>
            </w:r>
          </w:p>
        </w:tc>
        <w:tc>
          <w:tcPr>
            <w:tcW w:w="517" w:type="dxa"/>
            <w:shd w:val="solid" w:color="FFFFFF" w:fill="auto"/>
          </w:tcPr>
          <w:p w14:paraId="65AAA74E" w14:textId="77777777" w:rsidR="00B85BE1" w:rsidRPr="001369BC" w:rsidRDefault="00B85BE1">
            <w:pPr>
              <w:pStyle w:val="TAL"/>
              <w:rPr>
                <w:rFonts w:cs="Arial"/>
                <w:snapToGrid w:val="0"/>
                <w:sz w:val="16"/>
                <w:lang w:eastAsia="en-US"/>
              </w:rPr>
            </w:pPr>
            <w:r w:rsidRPr="001369BC">
              <w:rPr>
                <w:rFonts w:cs="Arial"/>
                <w:snapToGrid w:val="0"/>
                <w:sz w:val="16"/>
                <w:lang w:eastAsia="en-US"/>
              </w:rPr>
              <w:t>0004</w:t>
            </w:r>
          </w:p>
        </w:tc>
        <w:tc>
          <w:tcPr>
            <w:tcW w:w="428" w:type="dxa"/>
            <w:shd w:val="solid" w:color="FFFFFF" w:fill="auto"/>
          </w:tcPr>
          <w:p w14:paraId="5EE1547E"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05735AF7"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Implication on CDR transfer for EPC Charging</w:t>
            </w:r>
          </w:p>
        </w:tc>
        <w:tc>
          <w:tcPr>
            <w:tcW w:w="567" w:type="dxa"/>
            <w:shd w:val="solid" w:color="FFFFFF" w:fill="auto"/>
          </w:tcPr>
          <w:p w14:paraId="35756C81"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7.0.0</w:t>
            </w:r>
          </w:p>
        </w:tc>
        <w:tc>
          <w:tcPr>
            <w:tcW w:w="567" w:type="dxa"/>
            <w:shd w:val="solid" w:color="FFFFFF" w:fill="auto"/>
          </w:tcPr>
          <w:p w14:paraId="74D0623C"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8.0.0</w:t>
            </w:r>
          </w:p>
        </w:tc>
      </w:tr>
      <w:tr w:rsidR="00B85BE1" w:rsidRPr="001369BC" w14:paraId="40D2F23B" w14:textId="77777777">
        <w:tblPrEx>
          <w:tblCellMar>
            <w:top w:w="0" w:type="dxa"/>
            <w:bottom w:w="0" w:type="dxa"/>
          </w:tblCellMar>
        </w:tblPrEx>
        <w:tc>
          <w:tcPr>
            <w:tcW w:w="800" w:type="dxa"/>
            <w:shd w:val="solid" w:color="FFFFFF" w:fill="auto"/>
          </w:tcPr>
          <w:p w14:paraId="5F767AA1" w14:textId="77777777" w:rsidR="00B85BE1" w:rsidRPr="001369BC" w:rsidRDefault="00B85BE1">
            <w:pPr>
              <w:pStyle w:val="TAL"/>
              <w:rPr>
                <w:rFonts w:cs="Arial"/>
                <w:sz w:val="16"/>
                <w:lang w:eastAsia="en-US"/>
              </w:rPr>
            </w:pPr>
            <w:r w:rsidRPr="001369BC">
              <w:rPr>
                <w:rFonts w:cs="Arial"/>
                <w:sz w:val="16"/>
                <w:lang w:eastAsia="en-US"/>
              </w:rPr>
              <w:t>Sep 2009</w:t>
            </w:r>
          </w:p>
        </w:tc>
        <w:tc>
          <w:tcPr>
            <w:tcW w:w="618" w:type="dxa"/>
            <w:shd w:val="solid" w:color="FFFFFF" w:fill="auto"/>
          </w:tcPr>
          <w:p w14:paraId="5F4B6A26" w14:textId="77777777" w:rsidR="00B85BE1" w:rsidRPr="001369BC" w:rsidRDefault="00B85BE1">
            <w:pPr>
              <w:pStyle w:val="TAL"/>
              <w:rPr>
                <w:rFonts w:cs="Arial"/>
                <w:snapToGrid w:val="0"/>
                <w:sz w:val="16"/>
                <w:lang w:eastAsia="en-US"/>
              </w:rPr>
            </w:pPr>
            <w:r w:rsidRPr="001369BC">
              <w:rPr>
                <w:rFonts w:cs="Arial"/>
                <w:snapToGrid w:val="0"/>
                <w:sz w:val="16"/>
                <w:lang w:eastAsia="en-US"/>
              </w:rPr>
              <w:t>SA_45</w:t>
            </w:r>
          </w:p>
        </w:tc>
        <w:tc>
          <w:tcPr>
            <w:tcW w:w="992" w:type="dxa"/>
            <w:shd w:val="solid" w:color="FFFFFF" w:fill="auto"/>
          </w:tcPr>
          <w:p w14:paraId="6B3410B7" w14:textId="77777777" w:rsidR="00B85BE1" w:rsidRPr="001369BC" w:rsidRDefault="00B85BE1">
            <w:pPr>
              <w:pStyle w:val="TAL"/>
              <w:rPr>
                <w:rFonts w:cs="Arial"/>
                <w:snapToGrid w:val="0"/>
                <w:sz w:val="16"/>
                <w:lang w:eastAsia="en-US"/>
              </w:rPr>
            </w:pPr>
            <w:r w:rsidRPr="001369BC">
              <w:rPr>
                <w:rFonts w:cs="Arial"/>
                <w:snapToGrid w:val="0"/>
                <w:sz w:val="16"/>
                <w:lang w:eastAsia="en-US"/>
              </w:rPr>
              <w:t>SP-090536</w:t>
            </w:r>
          </w:p>
        </w:tc>
        <w:tc>
          <w:tcPr>
            <w:tcW w:w="517" w:type="dxa"/>
            <w:shd w:val="solid" w:color="FFFFFF" w:fill="auto"/>
          </w:tcPr>
          <w:p w14:paraId="47721F50" w14:textId="77777777" w:rsidR="00B85BE1" w:rsidRPr="001369BC" w:rsidRDefault="00B85BE1">
            <w:pPr>
              <w:pStyle w:val="TAL"/>
              <w:rPr>
                <w:rFonts w:cs="Arial"/>
                <w:snapToGrid w:val="0"/>
                <w:sz w:val="16"/>
                <w:lang w:eastAsia="en-US"/>
              </w:rPr>
            </w:pPr>
            <w:r w:rsidRPr="001369BC">
              <w:rPr>
                <w:rFonts w:cs="Arial"/>
                <w:snapToGrid w:val="0"/>
                <w:sz w:val="16"/>
                <w:lang w:eastAsia="en-US"/>
              </w:rPr>
              <w:t>0005</w:t>
            </w:r>
          </w:p>
        </w:tc>
        <w:tc>
          <w:tcPr>
            <w:tcW w:w="428" w:type="dxa"/>
            <w:shd w:val="solid" w:color="FFFFFF" w:fill="auto"/>
          </w:tcPr>
          <w:p w14:paraId="00280A05"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1B152002"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 xml:space="preserve">UDP Port number </w:t>
            </w:r>
            <w:r w:rsidR="00DF08EA" w:rsidRPr="001369BC">
              <w:rPr>
                <w:rFonts w:eastAsia="MS Mincho" w:cs="Arial"/>
                <w:color w:val="000000"/>
                <w:sz w:val="16"/>
                <w:szCs w:val="16"/>
                <w:lang w:eastAsia="zh-CN"/>
              </w:rPr>
              <w:t>differentiation</w:t>
            </w:r>
            <w:r w:rsidRPr="001369BC">
              <w:rPr>
                <w:rFonts w:eastAsia="MS Mincho" w:cs="Arial"/>
                <w:color w:val="000000"/>
                <w:sz w:val="16"/>
                <w:szCs w:val="16"/>
                <w:lang w:eastAsia="zh-CN"/>
              </w:rPr>
              <w:t xml:space="preserve"> between GTP’v2 and GTPv2</w:t>
            </w:r>
          </w:p>
        </w:tc>
        <w:tc>
          <w:tcPr>
            <w:tcW w:w="567" w:type="dxa"/>
            <w:shd w:val="solid" w:color="FFFFFF" w:fill="auto"/>
          </w:tcPr>
          <w:p w14:paraId="1479BD6E"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8.0.0</w:t>
            </w:r>
          </w:p>
        </w:tc>
        <w:tc>
          <w:tcPr>
            <w:tcW w:w="567" w:type="dxa"/>
            <w:shd w:val="solid" w:color="FFFFFF" w:fill="auto"/>
          </w:tcPr>
          <w:p w14:paraId="1D64D884"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8.1.0</w:t>
            </w:r>
          </w:p>
        </w:tc>
      </w:tr>
      <w:tr w:rsidR="00B85BE1" w:rsidRPr="001369BC" w14:paraId="5C86CA36" w14:textId="77777777">
        <w:tblPrEx>
          <w:tblCellMar>
            <w:top w:w="0" w:type="dxa"/>
            <w:bottom w:w="0" w:type="dxa"/>
          </w:tblCellMar>
        </w:tblPrEx>
        <w:tc>
          <w:tcPr>
            <w:tcW w:w="800" w:type="dxa"/>
            <w:shd w:val="solid" w:color="FFFFFF" w:fill="auto"/>
          </w:tcPr>
          <w:p w14:paraId="77A396B3" w14:textId="77777777" w:rsidR="00B85BE1" w:rsidRPr="001369BC" w:rsidRDefault="00B85BE1">
            <w:pPr>
              <w:pStyle w:val="TAL"/>
              <w:rPr>
                <w:rFonts w:cs="Arial"/>
                <w:sz w:val="16"/>
                <w:lang w:eastAsia="en-US"/>
              </w:rPr>
            </w:pPr>
            <w:r w:rsidRPr="001369BC">
              <w:rPr>
                <w:rFonts w:cs="Arial"/>
                <w:sz w:val="16"/>
                <w:lang w:eastAsia="en-US"/>
              </w:rPr>
              <w:t>Dec 2009</w:t>
            </w:r>
          </w:p>
        </w:tc>
        <w:tc>
          <w:tcPr>
            <w:tcW w:w="618" w:type="dxa"/>
            <w:shd w:val="solid" w:color="FFFFFF" w:fill="auto"/>
          </w:tcPr>
          <w:p w14:paraId="59D945FD"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992" w:type="dxa"/>
            <w:shd w:val="solid" w:color="FFFFFF" w:fill="auto"/>
          </w:tcPr>
          <w:p w14:paraId="7F5EE993"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517" w:type="dxa"/>
            <w:shd w:val="solid" w:color="FFFFFF" w:fill="auto"/>
          </w:tcPr>
          <w:p w14:paraId="7733B777"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28" w:type="dxa"/>
            <w:shd w:val="solid" w:color="FFFFFF" w:fill="auto"/>
          </w:tcPr>
          <w:p w14:paraId="1612553B"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585C7BCB"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Update to Rel-9 version (MCC)</w:t>
            </w:r>
          </w:p>
        </w:tc>
        <w:tc>
          <w:tcPr>
            <w:tcW w:w="567" w:type="dxa"/>
            <w:shd w:val="solid" w:color="FFFFFF" w:fill="auto"/>
          </w:tcPr>
          <w:p w14:paraId="6F05FFE6"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8.1.0</w:t>
            </w:r>
          </w:p>
        </w:tc>
        <w:tc>
          <w:tcPr>
            <w:tcW w:w="567" w:type="dxa"/>
            <w:shd w:val="solid" w:color="FFFFFF" w:fill="auto"/>
          </w:tcPr>
          <w:p w14:paraId="5436FCA3"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9.0.0</w:t>
            </w:r>
          </w:p>
        </w:tc>
      </w:tr>
      <w:tr w:rsidR="00B85BE1" w:rsidRPr="001369BC" w14:paraId="6CD9F839" w14:textId="77777777">
        <w:tblPrEx>
          <w:tblCellMar>
            <w:top w:w="0" w:type="dxa"/>
            <w:bottom w:w="0" w:type="dxa"/>
          </w:tblCellMar>
        </w:tblPrEx>
        <w:tc>
          <w:tcPr>
            <w:tcW w:w="800" w:type="dxa"/>
            <w:shd w:val="solid" w:color="FFFFFF" w:fill="auto"/>
          </w:tcPr>
          <w:p w14:paraId="3A086105" w14:textId="77777777" w:rsidR="00B85BE1" w:rsidRPr="001369BC" w:rsidRDefault="00B85BE1">
            <w:pPr>
              <w:pStyle w:val="TAL"/>
              <w:rPr>
                <w:rFonts w:cs="Arial"/>
                <w:sz w:val="16"/>
                <w:lang w:eastAsia="en-US"/>
              </w:rPr>
            </w:pPr>
            <w:r w:rsidRPr="001369BC">
              <w:rPr>
                <w:rFonts w:cs="Arial"/>
                <w:sz w:val="16"/>
                <w:lang w:eastAsia="en-US"/>
              </w:rPr>
              <w:t>Mar 2011</w:t>
            </w:r>
          </w:p>
        </w:tc>
        <w:tc>
          <w:tcPr>
            <w:tcW w:w="618" w:type="dxa"/>
            <w:shd w:val="solid" w:color="FFFFFF" w:fill="auto"/>
          </w:tcPr>
          <w:p w14:paraId="6E7EC9C4"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992" w:type="dxa"/>
            <w:shd w:val="solid" w:color="FFFFFF" w:fill="auto"/>
          </w:tcPr>
          <w:p w14:paraId="110F52F3"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517" w:type="dxa"/>
            <w:shd w:val="solid" w:color="FFFFFF" w:fill="auto"/>
          </w:tcPr>
          <w:p w14:paraId="13EDF9BD"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28" w:type="dxa"/>
            <w:shd w:val="solid" w:color="FFFFFF" w:fill="auto"/>
          </w:tcPr>
          <w:p w14:paraId="2B9289C0"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2FBB462B"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Update to Rel-10 version (MCC)</w:t>
            </w:r>
          </w:p>
        </w:tc>
        <w:tc>
          <w:tcPr>
            <w:tcW w:w="567" w:type="dxa"/>
            <w:shd w:val="solid" w:color="FFFFFF" w:fill="auto"/>
          </w:tcPr>
          <w:p w14:paraId="3E7FBB09"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9.0.0</w:t>
            </w:r>
          </w:p>
        </w:tc>
        <w:tc>
          <w:tcPr>
            <w:tcW w:w="567" w:type="dxa"/>
            <w:shd w:val="solid" w:color="FFFFFF" w:fill="auto"/>
          </w:tcPr>
          <w:p w14:paraId="453712D3"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10.0.0</w:t>
            </w:r>
          </w:p>
        </w:tc>
      </w:tr>
      <w:tr w:rsidR="00B85BE1" w:rsidRPr="001369BC" w14:paraId="5EF44D76" w14:textId="77777777">
        <w:tblPrEx>
          <w:tblCellMar>
            <w:top w:w="0" w:type="dxa"/>
            <w:bottom w:w="0" w:type="dxa"/>
          </w:tblCellMar>
        </w:tblPrEx>
        <w:tc>
          <w:tcPr>
            <w:tcW w:w="800" w:type="dxa"/>
            <w:shd w:val="solid" w:color="FFFFFF" w:fill="auto"/>
          </w:tcPr>
          <w:p w14:paraId="01149F2B" w14:textId="77777777" w:rsidR="00B85BE1" w:rsidRPr="001369BC" w:rsidRDefault="00B85BE1">
            <w:pPr>
              <w:pStyle w:val="TAL"/>
              <w:rPr>
                <w:rFonts w:cs="Arial"/>
                <w:sz w:val="16"/>
                <w:lang w:eastAsia="en-US"/>
              </w:rPr>
            </w:pPr>
            <w:r w:rsidRPr="001369BC">
              <w:rPr>
                <w:rFonts w:cs="Arial"/>
                <w:sz w:val="16"/>
                <w:lang w:eastAsia="en-US"/>
              </w:rPr>
              <w:t>2012-09</w:t>
            </w:r>
          </w:p>
        </w:tc>
        <w:tc>
          <w:tcPr>
            <w:tcW w:w="618" w:type="dxa"/>
            <w:shd w:val="solid" w:color="FFFFFF" w:fill="auto"/>
          </w:tcPr>
          <w:p w14:paraId="0F2ADCDC"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992" w:type="dxa"/>
            <w:shd w:val="solid" w:color="FFFFFF" w:fill="auto"/>
          </w:tcPr>
          <w:p w14:paraId="7A67AC27"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517" w:type="dxa"/>
            <w:shd w:val="solid" w:color="FFFFFF" w:fill="auto"/>
          </w:tcPr>
          <w:p w14:paraId="76443D67"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28" w:type="dxa"/>
            <w:shd w:val="solid" w:color="FFFFFF" w:fill="auto"/>
          </w:tcPr>
          <w:p w14:paraId="32F489EF" w14:textId="77777777" w:rsidR="00B85BE1" w:rsidRPr="001369BC" w:rsidRDefault="00B85BE1">
            <w:pPr>
              <w:pStyle w:val="TAL"/>
              <w:rPr>
                <w:rFonts w:cs="Arial"/>
                <w:snapToGrid w:val="0"/>
                <w:sz w:val="16"/>
                <w:lang w:eastAsia="en-US"/>
              </w:rPr>
            </w:pPr>
            <w:r w:rsidRPr="001369BC">
              <w:rPr>
                <w:rFonts w:cs="Arial"/>
                <w:snapToGrid w:val="0"/>
                <w:sz w:val="16"/>
                <w:lang w:eastAsia="en-US"/>
              </w:rPr>
              <w:t>-</w:t>
            </w:r>
          </w:p>
        </w:tc>
        <w:tc>
          <w:tcPr>
            <w:tcW w:w="4867" w:type="dxa"/>
            <w:shd w:val="solid" w:color="FFFFFF" w:fill="auto"/>
          </w:tcPr>
          <w:p w14:paraId="6A5C76DB"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Update to Rel-11 version (MCC)</w:t>
            </w:r>
          </w:p>
        </w:tc>
        <w:tc>
          <w:tcPr>
            <w:tcW w:w="567" w:type="dxa"/>
            <w:shd w:val="solid" w:color="FFFFFF" w:fill="auto"/>
          </w:tcPr>
          <w:p w14:paraId="78489203"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10.0.0</w:t>
            </w:r>
          </w:p>
        </w:tc>
        <w:tc>
          <w:tcPr>
            <w:tcW w:w="567" w:type="dxa"/>
            <w:shd w:val="solid" w:color="FFFFFF" w:fill="auto"/>
          </w:tcPr>
          <w:p w14:paraId="131670DB"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11.0.0</w:t>
            </w:r>
          </w:p>
        </w:tc>
      </w:tr>
      <w:tr w:rsidR="00B85BE1" w:rsidRPr="001369BC" w14:paraId="43E2F50E" w14:textId="77777777">
        <w:tblPrEx>
          <w:tblCellMar>
            <w:top w:w="0" w:type="dxa"/>
            <w:bottom w:w="0" w:type="dxa"/>
          </w:tblCellMar>
        </w:tblPrEx>
        <w:tc>
          <w:tcPr>
            <w:tcW w:w="800" w:type="dxa"/>
            <w:shd w:val="solid" w:color="FFFFFF" w:fill="auto"/>
          </w:tcPr>
          <w:p w14:paraId="5D4C81C8" w14:textId="77777777" w:rsidR="00B85BE1" w:rsidRPr="001369BC" w:rsidRDefault="00B85BE1">
            <w:pPr>
              <w:pStyle w:val="TAL"/>
              <w:rPr>
                <w:rFonts w:cs="Arial"/>
                <w:sz w:val="16"/>
                <w:lang w:eastAsia="en-US"/>
              </w:rPr>
            </w:pPr>
            <w:r w:rsidRPr="001369BC">
              <w:rPr>
                <w:rFonts w:cs="Arial"/>
                <w:sz w:val="16"/>
                <w:lang w:eastAsia="en-US"/>
              </w:rPr>
              <w:t>2013-09</w:t>
            </w:r>
          </w:p>
        </w:tc>
        <w:tc>
          <w:tcPr>
            <w:tcW w:w="618" w:type="dxa"/>
            <w:shd w:val="solid" w:color="FFFFFF" w:fill="auto"/>
          </w:tcPr>
          <w:p w14:paraId="5B1BAE4C" w14:textId="77777777" w:rsidR="00B85BE1" w:rsidRPr="001369BC" w:rsidRDefault="00B85BE1">
            <w:pPr>
              <w:pStyle w:val="TAL"/>
              <w:rPr>
                <w:rFonts w:cs="Arial"/>
                <w:snapToGrid w:val="0"/>
                <w:sz w:val="16"/>
                <w:lang w:eastAsia="en-US"/>
              </w:rPr>
            </w:pPr>
            <w:r w:rsidRPr="001369BC">
              <w:rPr>
                <w:rFonts w:cs="Arial"/>
                <w:snapToGrid w:val="0"/>
                <w:sz w:val="16"/>
                <w:lang w:eastAsia="en-US"/>
              </w:rPr>
              <w:t>SA_61</w:t>
            </w:r>
          </w:p>
        </w:tc>
        <w:tc>
          <w:tcPr>
            <w:tcW w:w="992" w:type="dxa"/>
            <w:shd w:val="solid" w:color="FFFFFF" w:fill="auto"/>
          </w:tcPr>
          <w:p w14:paraId="4FFA6EE1" w14:textId="77777777" w:rsidR="00B85BE1" w:rsidRPr="001369BC" w:rsidRDefault="00B85BE1">
            <w:pPr>
              <w:pStyle w:val="TAL"/>
              <w:rPr>
                <w:rFonts w:cs="Arial"/>
                <w:snapToGrid w:val="0"/>
                <w:sz w:val="16"/>
                <w:lang w:eastAsia="en-US"/>
              </w:rPr>
            </w:pPr>
            <w:r w:rsidRPr="001369BC">
              <w:rPr>
                <w:rFonts w:cs="Arial"/>
                <w:snapToGrid w:val="0"/>
                <w:sz w:val="16"/>
                <w:lang w:eastAsia="en-US"/>
              </w:rPr>
              <w:t>SP-130435</w:t>
            </w:r>
          </w:p>
        </w:tc>
        <w:tc>
          <w:tcPr>
            <w:tcW w:w="517" w:type="dxa"/>
            <w:shd w:val="solid" w:color="FFFFFF" w:fill="auto"/>
          </w:tcPr>
          <w:p w14:paraId="557C7C56" w14:textId="77777777" w:rsidR="00B85BE1" w:rsidRPr="001369BC" w:rsidRDefault="00B85BE1">
            <w:pPr>
              <w:pStyle w:val="TAL"/>
              <w:rPr>
                <w:rFonts w:cs="Arial"/>
                <w:snapToGrid w:val="0"/>
                <w:sz w:val="16"/>
                <w:lang w:eastAsia="en-US"/>
              </w:rPr>
            </w:pPr>
            <w:r w:rsidRPr="001369BC">
              <w:rPr>
                <w:rFonts w:cs="Arial"/>
                <w:snapToGrid w:val="0"/>
                <w:sz w:val="16"/>
                <w:lang w:eastAsia="en-US"/>
              </w:rPr>
              <w:t>0007</w:t>
            </w:r>
          </w:p>
        </w:tc>
        <w:tc>
          <w:tcPr>
            <w:tcW w:w="428" w:type="dxa"/>
            <w:shd w:val="solid" w:color="FFFFFF" w:fill="auto"/>
          </w:tcPr>
          <w:p w14:paraId="23BADDD7" w14:textId="77777777" w:rsidR="00B85BE1" w:rsidRPr="001369BC" w:rsidRDefault="00B85BE1">
            <w:pPr>
              <w:pStyle w:val="TAL"/>
              <w:rPr>
                <w:rFonts w:cs="Arial"/>
                <w:snapToGrid w:val="0"/>
                <w:sz w:val="16"/>
                <w:lang w:eastAsia="en-US"/>
              </w:rPr>
            </w:pPr>
            <w:r w:rsidRPr="001369BC">
              <w:rPr>
                <w:rFonts w:cs="Arial"/>
                <w:snapToGrid w:val="0"/>
                <w:sz w:val="16"/>
                <w:lang w:eastAsia="en-US"/>
              </w:rPr>
              <w:t>1</w:t>
            </w:r>
          </w:p>
        </w:tc>
        <w:tc>
          <w:tcPr>
            <w:tcW w:w="4867" w:type="dxa"/>
            <w:shd w:val="solid" w:color="FFFFFF" w:fill="auto"/>
          </w:tcPr>
          <w:p w14:paraId="52DD387A" w14:textId="77777777" w:rsidR="00B85BE1" w:rsidRPr="001369BC" w:rsidRDefault="00B85BE1">
            <w:pPr>
              <w:pStyle w:val="TAL"/>
              <w:rPr>
                <w:rFonts w:eastAsia="MS Mincho" w:cs="Arial"/>
                <w:color w:val="000000"/>
                <w:sz w:val="16"/>
                <w:szCs w:val="16"/>
                <w:lang w:eastAsia="zh-CN"/>
              </w:rPr>
            </w:pPr>
            <w:r w:rsidRPr="001369BC">
              <w:rPr>
                <w:rFonts w:eastAsia="MS Mincho" w:cs="Arial"/>
                <w:color w:val="000000"/>
                <w:sz w:val="16"/>
                <w:szCs w:val="16"/>
                <w:lang w:eastAsia="zh-CN"/>
              </w:rPr>
              <w:t>Justification on usage of Sequence numbers</w:t>
            </w:r>
          </w:p>
        </w:tc>
        <w:tc>
          <w:tcPr>
            <w:tcW w:w="567" w:type="dxa"/>
            <w:shd w:val="solid" w:color="FFFFFF" w:fill="auto"/>
          </w:tcPr>
          <w:p w14:paraId="0BCC8314" w14:textId="77777777" w:rsidR="00B85BE1" w:rsidRPr="001369BC" w:rsidRDefault="00B85BE1">
            <w:pPr>
              <w:spacing w:after="0"/>
              <w:rPr>
                <w:rFonts w:ascii="Arial" w:eastAsia="MS Mincho" w:hAnsi="Arial" w:cs="Arial"/>
                <w:sz w:val="16"/>
                <w:szCs w:val="16"/>
                <w:lang w:eastAsia="ja-JP"/>
              </w:rPr>
            </w:pPr>
            <w:r w:rsidRPr="001369BC">
              <w:rPr>
                <w:rFonts w:ascii="Arial" w:eastAsia="MS Mincho" w:hAnsi="Arial" w:cs="Arial"/>
                <w:sz w:val="16"/>
                <w:szCs w:val="16"/>
                <w:lang w:eastAsia="ja-JP"/>
              </w:rPr>
              <w:t>11.0.0</w:t>
            </w:r>
          </w:p>
        </w:tc>
        <w:tc>
          <w:tcPr>
            <w:tcW w:w="567" w:type="dxa"/>
            <w:shd w:val="solid" w:color="FFFFFF" w:fill="auto"/>
          </w:tcPr>
          <w:p w14:paraId="3FCD592D" w14:textId="77777777" w:rsidR="00B85BE1" w:rsidRPr="001369BC" w:rsidRDefault="00B85BE1">
            <w:pPr>
              <w:spacing w:after="0"/>
              <w:rPr>
                <w:rFonts w:ascii="Arial" w:hAnsi="Arial" w:cs="Arial"/>
                <w:snapToGrid w:val="0"/>
                <w:sz w:val="16"/>
              </w:rPr>
            </w:pPr>
            <w:r w:rsidRPr="001369BC">
              <w:rPr>
                <w:rFonts w:ascii="Arial" w:hAnsi="Arial" w:cs="Arial"/>
                <w:snapToGrid w:val="0"/>
                <w:sz w:val="16"/>
              </w:rPr>
              <w:t>12.0.0</w:t>
            </w:r>
          </w:p>
        </w:tc>
      </w:tr>
      <w:tr w:rsidR="00F23DD0" w:rsidRPr="001369BC" w14:paraId="01210358" w14:textId="77777777">
        <w:tblPrEx>
          <w:tblCellMar>
            <w:top w:w="0" w:type="dxa"/>
            <w:bottom w:w="0" w:type="dxa"/>
          </w:tblCellMar>
        </w:tblPrEx>
        <w:tc>
          <w:tcPr>
            <w:tcW w:w="800" w:type="dxa"/>
            <w:shd w:val="solid" w:color="FFFFFF" w:fill="auto"/>
          </w:tcPr>
          <w:p w14:paraId="74DFEE87" w14:textId="77777777" w:rsidR="00F23DD0" w:rsidRPr="001369BC" w:rsidRDefault="00F23DD0">
            <w:pPr>
              <w:pStyle w:val="TAL"/>
              <w:rPr>
                <w:rFonts w:cs="Arial"/>
                <w:sz w:val="16"/>
                <w:lang w:eastAsia="en-US"/>
              </w:rPr>
            </w:pPr>
            <w:r w:rsidRPr="001369BC">
              <w:rPr>
                <w:rFonts w:cs="Arial"/>
                <w:sz w:val="16"/>
                <w:lang w:eastAsia="en-US"/>
              </w:rPr>
              <w:t>2014-07</w:t>
            </w:r>
          </w:p>
        </w:tc>
        <w:tc>
          <w:tcPr>
            <w:tcW w:w="618" w:type="dxa"/>
            <w:shd w:val="solid" w:color="FFFFFF" w:fill="auto"/>
          </w:tcPr>
          <w:p w14:paraId="4DCEA615" w14:textId="77777777" w:rsidR="00F23DD0" w:rsidRPr="001369BC" w:rsidRDefault="00F23DD0">
            <w:pPr>
              <w:pStyle w:val="TAL"/>
              <w:rPr>
                <w:rFonts w:cs="Arial"/>
                <w:snapToGrid w:val="0"/>
                <w:sz w:val="16"/>
                <w:lang w:eastAsia="en-US"/>
              </w:rPr>
            </w:pPr>
          </w:p>
        </w:tc>
        <w:tc>
          <w:tcPr>
            <w:tcW w:w="992" w:type="dxa"/>
            <w:shd w:val="solid" w:color="FFFFFF" w:fill="auto"/>
          </w:tcPr>
          <w:p w14:paraId="0BC642FB" w14:textId="77777777" w:rsidR="00F23DD0" w:rsidRPr="001369BC" w:rsidRDefault="00F23DD0">
            <w:pPr>
              <w:pStyle w:val="TAL"/>
              <w:rPr>
                <w:rFonts w:cs="Arial"/>
                <w:snapToGrid w:val="0"/>
                <w:sz w:val="16"/>
                <w:lang w:eastAsia="en-US"/>
              </w:rPr>
            </w:pPr>
          </w:p>
        </w:tc>
        <w:tc>
          <w:tcPr>
            <w:tcW w:w="517" w:type="dxa"/>
            <w:shd w:val="solid" w:color="FFFFFF" w:fill="auto"/>
          </w:tcPr>
          <w:p w14:paraId="5004585F" w14:textId="77777777" w:rsidR="00F23DD0" w:rsidRPr="001369BC" w:rsidRDefault="00F23DD0">
            <w:pPr>
              <w:pStyle w:val="TAL"/>
              <w:rPr>
                <w:rFonts w:cs="Arial"/>
                <w:snapToGrid w:val="0"/>
                <w:sz w:val="16"/>
                <w:lang w:eastAsia="en-US"/>
              </w:rPr>
            </w:pPr>
          </w:p>
        </w:tc>
        <w:tc>
          <w:tcPr>
            <w:tcW w:w="428" w:type="dxa"/>
            <w:shd w:val="solid" w:color="FFFFFF" w:fill="auto"/>
          </w:tcPr>
          <w:p w14:paraId="51BF0F66" w14:textId="77777777" w:rsidR="00F23DD0" w:rsidRPr="001369BC" w:rsidRDefault="00F23DD0">
            <w:pPr>
              <w:pStyle w:val="TAL"/>
              <w:rPr>
                <w:rFonts w:cs="Arial"/>
                <w:snapToGrid w:val="0"/>
                <w:sz w:val="16"/>
                <w:lang w:eastAsia="en-US"/>
              </w:rPr>
            </w:pPr>
          </w:p>
        </w:tc>
        <w:tc>
          <w:tcPr>
            <w:tcW w:w="4867" w:type="dxa"/>
            <w:shd w:val="solid" w:color="FFFFFF" w:fill="auto"/>
          </w:tcPr>
          <w:p w14:paraId="29BEA28F" w14:textId="77777777" w:rsidR="00F23DD0" w:rsidRPr="001369BC" w:rsidRDefault="005845A8" w:rsidP="00A21F35">
            <w:pPr>
              <w:pStyle w:val="TAL"/>
              <w:rPr>
                <w:rFonts w:eastAsia="MS Mincho" w:cs="Arial"/>
                <w:color w:val="000000"/>
                <w:sz w:val="16"/>
                <w:szCs w:val="16"/>
                <w:lang w:eastAsia="zh-CN"/>
              </w:rPr>
            </w:pPr>
            <w:r w:rsidRPr="001369BC">
              <w:rPr>
                <w:rFonts w:cs="Arial"/>
                <w:sz w:val="16"/>
                <w:szCs w:val="16"/>
                <w:lang w:eastAsia="en-US"/>
              </w:rPr>
              <w:t>Rapporteur/MCC</w:t>
            </w:r>
            <w:r w:rsidR="00A21F35" w:rsidRPr="001369BC">
              <w:rPr>
                <w:rFonts w:cs="Arial"/>
                <w:sz w:val="16"/>
                <w:szCs w:val="16"/>
                <w:lang w:eastAsia="en-US"/>
              </w:rPr>
              <w:t xml:space="preserve">: </w:t>
            </w:r>
            <w:r w:rsidR="00A21F35" w:rsidRPr="001369BC">
              <w:rPr>
                <w:sz w:val="16"/>
                <w:szCs w:val="16"/>
                <w:lang w:eastAsia="en-US"/>
              </w:rPr>
              <w:t>General editorial changes and</w:t>
            </w:r>
            <w:r w:rsidRPr="001369BC">
              <w:rPr>
                <w:rFonts w:cs="Arial"/>
                <w:sz w:val="16"/>
                <w:szCs w:val="16"/>
                <w:lang w:eastAsia="en-US"/>
              </w:rPr>
              <w:t xml:space="preserve"> clean-up. </w:t>
            </w:r>
          </w:p>
        </w:tc>
        <w:tc>
          <w:tcPr>
            <w:tcW w:w="567" w:type="dxa"/>
            <w:shd w:val="solid" w:color="FFFFFF" w:fill="auto"/>
          </w:tcPr>
          <w:p w14:paraId="116F0E03" w14:textId="77777777" w:rsidR="00F23DD0" w:rsidRPr="001369BC" w:rsidRDefault="00F23DD0">
            <w:pPr>
              <w:spacing w:after="0"/>
              <w:rPr>
                <w:rFonts w:ascii="Arial" w:eastAsia="MS Mincho" w:hAnsi="Arial" w:cs="Arial"/>
                <w:sz w:val="16"/>
                <w:szCs w:val="16"/>
                <w:lang w:eastAsia="ja-JP"/>
              </w:rPr>
            </w:pPr>
            <w:r w:rsidRPr="001369BC">
              <w:rPr>
                <w:rFonts w:ascii="Arial" w:eastAsia="MS Mincho" w:hAnsi="Arial" w:cs="Arial"/>
                <w:sz w:val="16"/>
                <w:szCs w:val="16"/>
                <w:lang w:eastAsia="ja-JP"/>
              </w:rPr>
              <w:t>12.0.0</w:t>
            </w:r>
          </w:p>
        </w:tc>
        <w:tc>
          <w:tcPr>
            <w:tcW w:w="567" w:type="dxa"/>
            <w:shd w:val="solid" w:color="FFFFFF" w:fill="auto"/>
          </w:tcPr>
          <w:p w14:paraId="6C793632" w14:textId="77777777" w:rsidR="00F23DD0" w:rsidRPr="001369BC" w:rsidRDefault="00F23DD0">
            <w:pPr>
              <w:spacing w:after="0"/>
              <w:rPr>
                <w:rFonts w:ascii="Arial" w:hAnsi="Arial" w:cs="Arial"/>
                <w:snapToGrid w:val="0"/>
                <w:sz w:val="16"/>
              </w:rPr>
            </w:pPr>
            <w:r w:rsidRPr="001369BC">
              <w:rPr>
                <w:rFonts w:ascii="Arial" w:hAnsi="Arial" w:cs="Arial"/>
                <w:snapToGrid w:val="0"/>
                <w:sz w:val="16"/>
              </w:rPr>
              <w:t>12.0.1</w:t>
            </w:r>
          </w:p>
        </w:tc>
      </w:tr>
      <w:tr w:rsidR="00EF1CAF" w:rsidRPr="001369BC" w14:paraId="2FA9F538" w14:textId="77777777">
        <w:tblPrEx>
          <w:tblCellMar>
            <w:top w:w="0" w:type="dxa"/>
            <w:bottom w:w="0" w:type="dxa"/>
          </w:tblCellMar>
        </w:tblPrEx>
        <w:tc>
          <w:tcPr>
            <w:tcW w:w="800" w:type="dxa"/>
            <w:shd w:val="solid" w:color="FFFFFF" w:fill="auto"/>
          </w:tcPr>
          <w:p w14:paraId="6A89FF16" w14:textId="77777777" w:rsidR="00EF1CAF" w:rsidRPr="001369BC" w:rsidRDefault="00EF1CAF">
            <w:pPr>
              <w:pStyle w:val="TAL"/>
              <w:rPr>
                <w:rFonts w:cs="Arial"/>
                <w:sz w:val="16"/>
                <w:lang w:eastAsia="en-US"/>
              </w:rPr>
            </w:pPr>
            <w:r>
              <w:rPr>
                <w:rFonts w:cs="Arial"/>
                <w:sz w:val="16"/>
                <w:lang w:eastAsia="en-US"/>
              </w:rPr>
              <w:t>2014-09</w:t>
            </w:r>
          </w:p>
        </w:tc>
        <w:tc>
          <w:tcPr>
            <w:tcW w:w="618" w:type="dxa"/>
            <w:shd w:val="solid" w:color="FFFFFF" w:fill="auto"/>
          </w:tcPr>
          <w:p w14:paraId="4B0BF112" w14:textId="77777777" w:rsidR="00EF1CAF" w:rsidRPr="001369BC" w:rsidRDefault="00EF1CAF">
            <w:pPr>
              <w:pStyle w:val="TAL"/>
              <w:rPr>
                <w:rFonts w:cs="Arial"/>
                <w:snapToGrid w:val="0"/>
                <w:sz w:val="16"/>
                <w:lang w:eastAsia="en-US"/>
              </w:rPr>
            </w:pPr>
            <w:r>
              <w:rPr>
                <w:rFonts w:cs="Arial"/>
                <w:snapToGrid w:val="0"/>
                <w:sz w:val="16"/>
                <w:lang w:eastAsia="en-US"/>
              </w:rPr>
              <w:t>SA_65</w:t>
            </w:r>
          </w:p>
        </w:tc>
        <w:tc>
          <w:tcPr>
            <w:tcW w:w="992" w:type="dxa"/>
            <w:shd w:val="solid" w:color="FFFFFF" w:fill="auto"/>
          </w:tcPr>
          <w:p w14:paraId="242C0B12" w14:textId="77777777" w:rsidR="00EF1CAF" w:rsidRPr="001369BC" w:rsidRDefault="00EF1CAF">
            <w:pPr>
              <w:pStyle w:val="TAL"/>
              <w:rPr>
                <w:rFonts w:cs="Arial"/>
                <w:snapToGrid w:val="0"/>
                <w:sz w:val="16"/>
                <w:lang w:eastAsia="en-US"/>
              </w:rPr>
            </w:pPr>
            <w:r>
              <w:rPr>
                <w:rFonts w:cs="Arial"/>
                <w:snapToGrid w:val="0"/>
                <w:sz w:val="16"/>
                <w:lang w:eastAsia="en-US"/>
              </w:rPr>
              <w:t>SP-140564</w:t>
            </w:r>
          </w:p>
        </w:tc>
        <w:tc>
          <w:tcPr>
            <w:tcW w:w="517" w:type="dxa"/>
            <w:shd w:val="solid" w:color="FFFFFF" w:fill="auto"/>
          </w:tcPr>
          <w:p w14:paraId="48B1689C" w14:textId="77777777" w:rsidR="00EF1CAF" w:rsidRPr="001369BC" w:rsidRDefault="00EF1CAF">
            <w:pPr>
              <w:pStyle w:val="TAL"/>
              <w:rPr>
                <w:rFonts w:cs="Arial"/>
                <w:snapToGrid w:val="0"/>
                <w:sz w:val="16"/>
                <w:lang w:eastAsia="en-US"/>
              </w:rPr>
            </w:pPr>
            <w:r>
              <w:rPr>
                <w:rFonts w:cs="Arial"/>
                <w:snapToGrid w:val="0"/>
                <w:sz w:val="16"/>
                <w:lang w:eastAsia="en-US"/>
              </w:rPr>
              <w:t>008</w:t>
            </w:r>
          </w:p>
        </w:tc>
        <w:tc>
          <w:tcPr>
            <w:tcW w:w="428" w:type="dxa"/>
            <w:shd w:val="solid" w:color="FFFFFF" w:fill="auto"/>
          </w:tcPr>
          <w:p w14:paraId="590715EB" w14:textId="77777777" w:rsidR="00EF1CAF" w:rsidRPr="001369BC" w:rsidRDefault="00EF1CAF">
            <w:pPr>
              <w:pStyle w:val="TAL"/>
              <w:rPr>
                <w:rFonts w:cs="Arial"/>
                <w:snapToGrid w:val="0"/>
                <w:sz w:val="16"/>
                <w:lang w:eastAsia="en-US"/>
              </w:rPr>
            </w:pPr>
            <w:r>
              <w:rPr>
                <w:rFonts w:cs="Arial"/>
                <w:snapToGrid w:val="0"/>
                <w:sz w:val="16"/>
                <w:lang w:eastAsia="en-US"/>
              </w:rPr>
              <w:t>1</w:t>
            </w:r>
          </w:p>
        </w:tc>
        <w:tc>
          <w:tcPr>
            <w:tcW w:w="4867" w:type="dxa"/>
            <w:shd w:val="solid" w:color="FFFFFF" w:fill="auto"/>
          </w:tcPr>
          <w:p w14:paraId="7FE0ABC3" w14:textId="77777777" w:rsidR="00EF1CAF" w:rsidRPr="001369BC" w:rsidRDefault="00EF1CAF" w:rsidP="00A21F35">
            <w:pPr>
              <w:pStyle w:val="TAL"/>
              <w:rPr>
                <w:rFonts w:cs="Arial"/>
                <w:sz w:val="16"/>
                <w:szCs w:val="16"/>
                <w:lang w:eastAsia="en-US"/>
              </w:rPr>
            </w:pPr>
            <w:r w:rsidRPr="00EF1CAF">
              <w:rPr>
                <w:rFonts w:cs="Arial"/>
                <w:sz w:val="16"/>
                <w:szCs w:val="16"/>
                <w:lang w:eastAsia="en-US"/>
              </w:rPr>
              <w:t>Corrections for alignment between charging specifications</w:t>
            </w:r>
          </w:p>
        </w:tc>
        <w:tc>
          <w:tcPr>
            <w:tcW w:w="567" w:type="dxa"/>
            <w:shd w:val="solid" w:color="FFFFFF" w:fill="auto"/>
          </w:tcPr>
          <w:p w14:paraId="692A5E69" w14:textId="77777777" w:rsidR="00EF1CAF" w:rsidRPr="001369BC" w:rsidRDefault="00EF1CAF">
            <w:pPr>
              <w:spacing w:after="0"/>
              <w:rPr>
                <w:rFonts w:ascii="Arial" w:eastAsia="MS Mincho" w:hAnsi="Arial" w:cs="Arial"/>
                <w:sz w:val="16"/>
                <w:szCs w:val="16"/>
                <w:lang w:eastAsia="ja-JP"/>
              </w:rPr>
            </w:pPr>
            <w:r>
              <w:rPr>
                <w:rFonts w:ascii="Arial" w:eastAsia="MS Mincho" w:hAnsi="Arial" w:cs="Arial"/>
                <w:sz w:val="16"/>
                <w:szCs w:val="16"/>
                <w:lang w:eastAsia="ja-JP"/>
              </w:rPr>
              <w:t>12.0.1</w:t>
            </w:r>
          </w:p>
        </w:tc>
        <w:tc>
          <w:tcPr>
            <w:tcW w:w="567" w:type="dxa"/>
            <w:shd w:val="solid" w:color="FFFFFF" w:fill="auto"/>
          </w:tcPr>
          <w:p w14:paraId="1974C4AE" w14:textId="77777777" w:rsidR="00EF1CAF" w:rsidRPr="001369BC" w:rsidRDefault="00EF1CAF">
            <w:pPr>
              <w:spacing w:after="0"/>
              <w:rPr>
                <w:rFonts w:ascii="Arial" w:hAnsi="Arial" w:cs="Arial"/>
                <w:snapToGrid w:val="0"/>
                <w:sz w:val="16"/>
              </w:rPr>
            </w:pPr>
            <w:r>
              <w:rPr>
                <w:rFonts w:ascii="Arial" w:hAnsi="Arial" w:cs="Arial"/>
                <w:snapToGrid w:val="0"/>
                <w:sz w:val="16"/>
              </w:rPr>
              <w:t>12.1.0</w:t>
            </w:r>
          </w:p>
        </w:tc>
      </w:tr>
      <w:tr w:rsidR="009C4F06" w:rsidRPr="001369BC" w14:paraId="2E1A9CA6" w14:textId="77777777">
        <w:tblPrEx>
          <w:tblCellMar>
            <w:top w:w="0" w:type="dxa"/>
            <w:bottom w:w="0" w:type="dxa"/>
          </w:tblCellMar>
        </w:tblPrEx>
        <w:tc>
          <w:tcPr>
            <w:tcW w:w="800" w:type="dxa"/>
            <w:vMerge w:val="restart"/>
            <w:shd w:val="solid" w:color="FFFFFF" w:fill="auto"/>
          </w:tcPr>
          <w:p w14:paraId="26312D0D" w14:textId="77777777" w:rsidR="009C4F06" w:rsidRDefault="009C4F06">
            <w:pPr>
              <w:pStyle w:val="TAL"/>
              <w:rPr>
                <w:rFonts w:cs="Arial"/>
                <w:sz w:val="16"/>
                <w:lang w:eastAsia="en-US"/>
              </w:rPr>
            </w:pPr>
            <w:r>
              <w:rPr>
                <w:rFonts w:cs="Arial"/>
                <w:sz w:val="16"/>
                <w:lang w:eastAsia="en-US"/>
              </w:rPr>
              <w:t>2014-12</w:t>
            </w:r>
          </w:p>
        </w:tc>
        <w:tc>
          <w:tcPr>
            <w:tcW w:w="618" w:type="dxa"/>
            <w:vMerge w:val="restart"/>
            <w:shd w:val="solid" w:color="FFFFFF" w:fill="auto"/>
          </w:tcPr>
          <w:p w14:paraId="479A1F0B" w14:textId="77777777" w:rsidR="009C4F06" w:rsidRDefault="009C4F06">
            <w:pPr>
              <w:pStyle w:val="TAL"/>
              <w:rPr>
                <w:rFonts w:cs="Arial"/>
                <w:snapToGrid w:val="0"/>
                <w:sz w:val="16"/>
                <w:lang w:eastAsia="en-US"/>
              </w:rPr>
            </w:pPr>
            <w:r>
              <w:rPr>
                <w:rFonts w:cs="Arial"/>
                <w:snapToGrid w:val="0"/>
                <w:sz w:val="16"/>
                <w:lang w:eastAsia="en-US"/>
              </w:rPr>
              <w:t>SA_66</w:t>
            </w:r>
          </w:p>
        </w:tc>
        <w:tc>
          <w:tcPr>
            <w:tcW w:w="992" w:type="dxa"/>
            <w:vMerge w:val="restart"/>
            <w:shd w:val="solid" w:color="FFFFFF" w:fill="auto"/>
          </w:tcPr>
          <w:p w14:paraId="7EA5C23B" w14:textId="77777777" w:rsidR="009C4F06" w:rsidRDefault="009C4F06">
            <w:pPr>
              <w:pStyle w:val="TAL"/>
              <w:rPr>
                <w:rFonts w:cs="Arial"/>
                <w:snapToGrid w:val="0"/>
                <w:sz w:val="16"/>
                <w:lang w:eastAsia="en-US"/>
              </w:rPr>
            </w:pPr>
            <w:r>
              <w:rPr>
                <w:rFonts w:cs="Arial"/>
                <w:snapToGrid w:val="0"/>
                <w:sz w:val="16"/>
                <w:lang w:eastAsia="en-US"/>
              </w:rPr>
              <w:t>SP-140805</w:t>
            </w:r>
          </w:p>
        </w:tc>
        <w:tc>
          <w:tcPr>
            <w:tcW w:w="517" w:type="dxa"/>
            <w:shd w:val="solid" w:color="FFFFFF" w:fill="auto"/>
          </w:tcPr>
          <w:p w14:paraId="38195E73" w14:textId="77777777" w:rsidR="009C4F06" w:rsidRDefault="009C4F06">
            <w:pPr>
              <w:pStyle w:val="TAL"/>
              <w:rPr>
                <w:rFonts w:cs="Arial"/>
                <w:snapToGrid w:val="0"/>
                <w:sz w:val="16"/>
                <w:lang w:eastAsia="en-US"/>
              </w:rPr>
            </w:pPr>
            <w:r>
              <w:rPr>
                <w:rFonts w:cs="Arial"/>
                <w:snapToGrid w:val="0"/>
                <w:sz w:val="16"/>
                <w:lang w:eastAsia="en-US"/>
              </w:rPr>
              <w:t>009</w:t>
            </w:r>
          </w:p>
        </w:tc>
        <w:tc>
          <w:tcPr>
            <w:tcW w:w="428" w:type="dxa"/>
            <w:shd w:val="solid" w:color="FFFFFF" w:fill="auto"/>
          </w:tcPr>
          <w:p w14:paraId="404935EC" w14:textId="77777777" w:rsidR="009C4F06" w:rsidRDefault="009C4F06">
            <w:pPr>
              <w:pStyle w:val="TAL"/>
              <w:rPr>
                <w:rFonts w:cs="Arial"/>
                <w:snapToGrid w:val="0"/>
                <w:sz w:val="16"/>
                <w:lang w:eastAsia="en-US"/>
              </w:rPr>
            </w:pPr>
            <w:r>
              <w:rPr>
                <w:rFonts w:cs="Arial"/>
                <w:snapToGrid w:val="0"/>
                <w:sz w:val="16"/>
                <w:lang w:eastAsia="en-US"/>
              </w:rPr>
              <w:t>-</w:t>
            </w:r>
          </w:p>
        </w:tc>
        <w:tc>
          <w:tcPr>
            <w:tcW w:w="4867" w:type="dxa"/>
            <w:shd w:val="solid" w:color="FFFFFF" w:fill="auto"/>
          </w:tcPr>
          <w:p w14:paraId="53A677E6" w14:textId="77777777" w:rsidR="009C4F06" w:rsidRPr="00EF1CAF" w:rsidRDefault="009C4F06" w:rsidP="00A21F35">
            <w:pPr>
              <w:pStyle w:val="TAL"/>
              <w:rPr>
                <w:rFonts w:cs="Arial"/>
                <w:sz w:val="16"/>
                <w:szCs w:val="16"/>
                <w:lang w:eastAsia="en-US"/>
              </w:rPr>
            </w:pPr>
            <w:r w:rsidRPr="009C4F06">
              <w:rPr>
                <w:rFonts w:cs="Arial"/>
                <w:sz w:val="16"/>
                <w:szCs w:val="16"/>
                <w:lang w:eastAsia="en-US"/>
              </w:rPr>
              <w:t>Additional corrections for removal of I-WLAN solution</w:t>
            </w:r>
          </w:p>
        </w:tc>
        <w:tc>
          <w:tcPr>
            <w:tcW w:w="567" w:type="dxa"/>
            <w:vMerge w:val="restart"/>
            <w:shd w:val="solid" w:color="FFFFFF" w:fill="auto"/>
          </w:tcPr>
          <w:p w14:paraId="3452923D" w14:textId="77777777" w:rsidR="009C4F06" w:rsidRDefault="009C4F06">
            <w:pPr>
              <w:spacing w:after="0"/>
              <w:rPr>
                <w:rFonts w:ascii="Arial" w:eastAsia="MS Mincho" w:hAnsi="Arial" w:cs="Arial"/>
                <w:sz w:val="16"/>
                <w:szCs w:val="16"/>
                <w:lang w:eastAsia="ja-JP"/>
              </w:rPr>
            </w:pPr>
            <w:r>
              <w:rPr>
                <w:rFonts w:ascii="Arial" w:eastAsia="MS Mincho" w:hAnsi="Arial" w:cs="Arial"/>
                <w:sz w:val="16"/>
                <w:szCs w:val="16"/>
                <w:lang w:eastAsia="ja-JP"/>
              </w:rPr>
              <w:t>12.1.0</w:t>
            </w:r>
          </w:p>
        </w:tc>
        <w:tc>
          <w:tcPr>
            <w:tcW w:w="567" w:type="dxa"/>
            <w:vMerge w:val="restart"/>
            <w:shd w:val="solid" w:color="FFFFFF" w:fill="auto"/>
          </w:tcPr>
          <w:p w14:paraId="5EC10646" w14:textId="77777777" w:rsidR="009C4F06" w:rsidRDefault="009C4F06">
            <w:pPr>
              <w:spacing w:after="0"/>
              <w:rPr>
                <w:rFonts w:ascii="Arial" w:hAnsi="Arial" w:cs="Arial"/>
                <w:snapToGrid w:val="0"/>
                <w:sz w:val="16"/>
              </w:rPr>
            </w:pPr>
            <w:r>
              <w:rPr>
                <w:rFonts w:ascii="Arial" w:hAnsi="Arial" w:cs="Arial"/>
                <w:snapToGrid w:val="0"/>
                <w:sz w:val="16"/>
              </w:rPr>
              <w:t>12.2.0</w:t>
            </w:r>
          </w:p>
        </w:tc>
      </w:tr>
      <w:tr w:rsidR="009C4F06" w:rsidRPr="001369BC" w14:paraId="2ECA93C6" w14:textId="77777777">
        <w:tblPrEx>
          <w:tblCellMar>
            <w:top w:w="0" w:type="dxa"/>
            <w:bottom w:w="0" w:type="dxa"/>
          </w:tblCellMar>
        </w:tblPrEx>
        <w:tc>
          <w:tcPr>
            <w:tcW w:w="800" w:type="dxa"/>
            <w:vMerge/>
            <w:shd w:val="solid" w:color="FFFFFF" w:fill="auto"/>
          </w:tcPr>
          <w:p w14:paraId="4DF85163" w14:textId="77777777" w:rsidR="009C4F06" w:rsidRDefault="009C4F06">
            <w:pPr>
              <w:pStyle w:val="TAL"/>
              <w:rPr>
                <w:rFonts w:cs="Arial"/>
                <w:sz w:val="16"/>
                <w:lang w:eastAsia="en-US"/>
              </w:rPr>
            </w:pPr>
          </w:p>
        </w:tc>
        <w:tc>
          <w:tcPr>
            <w:tcW w:w="618" w:type="dxa"/>
            <w:vMerge/>
            <w:shd w:val="solid" w:color="FFFFFF" w:fill="auto"/>
          </w:tcPr>
          <w:p w14:paraId="4A572EF0" w14:textId="77777777" w:rsidR="009C4F06" w:rsidRDefault="009C4F06">
            <w:pPr>
              <w:pStyle w:val="TAL"/>
              <w:rPr>
                <w:rFonts w:cs="Arial"/>
                <w:snapToGrid w:val="0"/>
                <w:sz w:val="16"/>
                <w:lang w:eastAsia="en-US"/>
              </w:rPr>
            </w:pPr>
          </w:p>
        </w:tc>
        <w:tc>
          <w:tcPr>
            <w:tcW w:w="992" w:type="dxa"/>
            <w:vMerge/>
            <w:shd w:val="solid" w:color="FFFFFF" w:fill="auto"/>
          </w:tcPr>
          <w:p w14:paraId="0DB07D37" w14:textId="77777777" w:rsidR="009C4F06" w:rsidRDefault="009C4F06">
            <w:pPr>
              <w:pStyle w:val="TAL"/>
              <w:rPr>
                <w:rFonts w:cs="Arial"/>
                <w:snapToGrid w:val="0"/>
                <w:sz w:val="16"/>
                <w:lang w:eastAsia="en-US"/>
              </w:rPr>
            </w:pPr>
          </w:p>
        </w:tc>
        <w:tc>
          <w:tcPr>
            <w:tcW w:w="517" w:type="dxa"/>
            <w:shd w:val="solid" w:color="FFFFFF" w:fill="auto"/>
          </w:tcPr>
          <w:p w14:paraId="46C05A28" w14:textId="77777777" w:rsidR="009C4F06" w:rsidRDefault="009C4F06">
            <w:pPr>
              <w:pStyle w:val="TAL"/>
              <w:rPr>
                <w:rFonts w:cs="Arial"/>
                <w:snapToGrid w:val="0"/>
                <w:sz w:val="16"/>
                <w:lang w:eastAsia="en-US"/>
              </w:rPr>
            </w:pPr>
            <w:r>
              <w:rPr>
                <w:rFonts w:cs="Arial"/>
                <w:snapToGrid w:val="0"/>
                <w:sz w:val="16"/>
                <w:lang w:eastAsia="en-US"/>
              </w:rPr>
              <w:t>010</w:t>
            </w:r>
          </w:p>
        </w:tc>
        <w:tc>
          <w:tcPr>
            <w:tcW w:w="428" w:type="dxa"/>
            <w:shd w:val="solid" w:color="FFFFFF" w:fill="auto"/>
          </w:tcPr>
          <w:p w14:paraId="5C4F8CB1" w14:textId="77777777" w:rsidR="009C4F06" w:rsidRDefault="009C4F06">
            <w:pPr>
              <w:pStyle w:val="TAL"/>
              <w:rPr>
                <w:rFonts w:cs="Arial"/>
                <w:snapToGrid w:val="0"/>
                <w:sz w:val="16"/>
                <w:lang w:eastAsia="en-US"/>
              </w:rPr>
            </w:pPr>
            <w:r>
              <w:rPr>
                <w:rFonts w:cs="Arial"/>
                <w:snapToGrid w:val="0"/>
                <w:sz w:val="16"/>
                <w:lang w:eastAsia="en-US"/>
              </w:rPr>
              <w:t>-</w:t>
            </w:r>
          </w:p>
        </w:tc>
        <w:tc>
          <w:tcPr>
            <w:tcW w:w="4867" w:type="dxa"/>
            <w:shd w:val="solid" w:color="FFFFFF" w:fill="auto"/>
          </w:tcPr>
          <w:p w14:paraId="72D54C2C" w14:textId="77777777" w:rsidR="009C4F06" w:rsidRPr="00EF1CAF" w:rsidRDefault="009C4F06" w:rsidP="00A21F35">
            <w:pPr>
              <w:pStyle w:val="TAL"/>
              <w:rPr>
                <w:rFonts w:cs="Arial"/>
                <w:sz w:val="16"/>
                <w:szCs w:val="16"/>
                <w:lang w:eastAsia="en-US"/>
              </w:rPr>
            </w:pPr>
            <w:r w:rsidRPr="009C4F06">
              <w:rPr>
                <w:rFonts w:cs="Arial"/>
                <w:sz w:val="16"/>
                <w:szCs w:val="16"/>
                <w:lang w:eastAsia="en-US"/>
              </w:rPr>
              <w:t>Corrections on definition for parameter category</w:t>
            </w:r>
          </w:p>
        </w:tc>
        <w:tc>
          <w:tcPr>
            <w:tcW w:w="567" w:type="dxa"/>
            <w:vMerge/>
            <w:shd w:val="solid" w:color="FFFFFF" w:fill="auto"/>
          </w:tcPr>
          <w:p w14:paraId="7BD82712" w14:textId="77777777" w:rsidR="009C4F06" w:rsidRDefault="009C4F06">
            <w:pPr>
              <w:spacing w:after="0"/>
              <w:rPr>
                <w:rFonts w:ascii="Arial" w:eastAsia="MS Mincho" w:hAnsi="Arial" w:cs="Arial"/>
                <w:sz w:val="16"/>
                <w:szCs w:val="16"/>
                <w:lang w:eastAsia="ja-JP"/>
              </w:rPr>
            </w:pPr>
          </w:p>
        </w:tc>
        <w:tc>
          <w:tcPr>
            <w:tcW w:w="567" w:type="dxa"/>
            <w:vMerge/>
            <w:shd w:val="solid" w:color="FFFFFF" w:fill="auto"/>
          </w:tcPr>
          <w:p w14:paraId="2E5FDDBE" w14:textId="77777777" w:rsidR="009C4F06" w:rsidRDefault="009C4F06">
            <w:pPr>
              <w:spacing w:after="0"/>
              <w:rPr>
                <w:rFonts w:ascii="Arial" w:hAnsi="Arial" w:cs="Arial"/>
                <w:snapToGrid w:val="0"/>
                <w:sz w:val="16"/>
              </w:rPr>
            </w:pPr>
          </w:p>
        </w:tc>
      </w:tr>
      <w:tr w:rsidR="00513EF8" w:rsidRPr="001369BC" w14:paraId="634A0F64" w14:textId="77777777">
        <w:tblPrEx>
          <w:tblCellMar>
            <w:top w:w="0" w:type="dxa"/>
            <w:bottom w:w="0" w:type="dxa"/>
          </w:tblCellMar>
        </w:tblPrEx>
        <w:tc>
          <w:tcPr>
            <w:tcW w:w="800" w:type="dxa"/>
            <w:shd w:val="solid" w:color="FFFFFF" w:fill="auto"/>
          </w:tcPr>
          <w:p w14:paraId="2C93CCED" w14:textId="77777777" w:rsidR="00513EF8" w:rsidRDefault="00513EF8">
            <w:pPr>
              <w:pStyle w:val="TAL"/>
              <w:rPr>
                <w:rFonts w:cs="Arial"/>
                <w:sz w:val="16"/>
                <w:lang w:eastAsia="en-US"/>
              </w:rPr>
            </w:pPr>
            <w:r>
              <w:rPr>
                <w:rFonts w:cs="Arial"/>
                <w:sz w:val="16"/>
                <w:lang w:eastAsia="en-US"/>
              </w:rPr>
              <w:t>2016-01</w:t>
            </w:r>
          </w:p>
        </w:tc>
        <w:tc>
          <w:tcPr>
            <w:tcW w:w="618" w:type="dxa"/>
            <w:shd w:val="solid" w:color="FFFFFF" w:fill="auto"/>
          </w:tcPr>
          <w:p w14:paraId="3D296A34" w14:textId="77777777" w:rsidR="00513EF8" w:rsidRDefault="00513EF8">
            <w:pPr>
              <w:pStyle w:val="TAL"/>
              <w:rPr>
                <w:rFonts w:cs="Arial"/>
                <w:snapToGrid w:val="0"/>
                <w:sz w:val="16"/>
                <w:lang w:eastAsia="en-US"/>
              </w:rPr>
            </w:pPr>
          </w:p>
        </w:tc>
        <w:tc>
          <w:tcPr>
            <w:tcW w:w="992" w:type="dxa"/>
            <w:shd w:val="solid" w:color="FFFFFF" w:fill="auto"/>
          </w:tcPr>
          <w:p w14:paraId="78DC1904" w14:textId="77777777" w:rsidR="00513EF8" w:rsidRDefault="00513EF8">
            <w:pPr>
              <w:pStyle w:val="TAL"/>
              <w:rPr>
                <w:rFonts w:cs="Arial"/>
                <w:snapToGrid w:val="0"/>
                <w:sz w:val="16"/>
                <w:lang w:eastAsia="en-US"/>
              </w:rPr>
            </w:pPr>
          </w:p>
        </w:tc>
        <w:tc>
          <w:tcPr>
            <w:tcW w:w="517" w:type="dxa"/>
            <w:shd w:val="solid" w:color="FFFFFF" w:fill="auto"/>
          </w:tcPr>
          <w:p w14:paraId="2EB89D46" w14:textId="77777777" w:rsidR="00513EF8" w:rsidRDefault="00513EF8">
            <w:pPr>
              <w:pStyle w:val="TAL"/>
              <w:rPr>
                <w:rFonts w:cs="Arial"/>
                <w:snapToGrid w:val="0"/>
                <w:sz w:val="16"/>
                <w:lang w:eastAsia="en-US"/>
              </w:rPr>
            </w:pPr>
          </w:p>
        </w:tc>
        <w:tc>
          <w:tcPr>
            <w:tcW w:w="428" w:type="dxa"/>
            <w:shd w:val="solid" w:color="FFFFFF" w:fill="auto"/>
          </w:tcPr>
          <w:p w14:paraId="7B7652C7" w14:textId="77777777" w:rsidR="00513EF8" w:rsidRDefault="00513EF8">
            <w:pPr>
              <w:pStyle w:val="TAL"/>
              <w:rPr>
                <w:rFonts w:cs="Arial"/>
                <w:snapToGrid w:val="0"/>
                <w:sz w:val="16"/>
                <w:lang w:eastAsia="en-US"/>
              </w:rPr>
            </w:pPr>
          </w:p>
        </w:tc>
        <w:tc>
          <w:tcPr>
            <w:tcW w:w="4867" w:type="dxa"/>
            <w:shd w:val="solid" w:color="FFFFFF" w:fill="auto"/>
          </w:tcPr>
          <w:p w14:paraId="0552A005" w14:textId="77777777" w:rsidR="00513EF8" w:rsidRPr="009C4F06" w:rsidRDefault="00513EF8" w:rsidP="00A21F35">
            <w:pPr>
              <w:pStyle w:val="TAL"/>
              <w:rPr>
                <w:rFonts w:cs="Arial"/>
                <w:sz w:val="16"/>
                <w:szCs w:val="16"/>
                <w:lang w:eastAsia="en-US"/>
              </w:rPr>
            </w:pPr>
            <w:r>
              <w:rPr>
                <w:rFonts w:cs="Arial"/>
                <w:sz w:val="16"/>
                <w:szCs w:val="16"/>
                <w:lang w:eastAsia="en-US"/>
              </w:rPr>
              <w:t>Update to Rel-13 (MCC)</w:t>
            </w:r>
          </w:p>
        </w:tc>
        <w:tc>
          <w:tcPr>
            <w:tcW w:w="567" w:type="dxa"/>
            <w:shd w:val="solid" w:color="FFFFFF" w:fill="auto"/>
          </w:tcPr>
          <w:p w14:paraId="4DD19FE1" w14:textId="77777777" w:rsidR="00513EF8" w:rsidRDefault="00513EF8">
            <w:pPr>
              <w:spacing w:after="0"/>
              <w:rPr>
                <w:rFonts w:ascii="Arial" w:eastAsia="MS Mincho" w:hAnsi="Arial" w:cs="Arial"/>
                <w:sz w:val="16"/>
                <w:szCs w:val="16"/>
                <w:lang w:eastAsia="ja-JP"/>
              </w:rPr>
            </w:pPr>
            <w:r>
              <w:rPr>
                <w:rFonts w:ascii="Arial" w:eastAsia="MS Mincho" w:hAnsi="Arial" w:cs="Arial"/>
                <w:sz w:val="16"/>
                <w:szCs w:val="16"/>
                <w:lang w:eastAsia="ja-JP"/>
              </w:rPr>
              <w:t>12.2.0</w:t>
            </w:r>
          </w:p>
        </w:tc>
        <w:tc>
          <w:tcPr>
            <w:tcW w:w="567" w:type="dxa"/>
            <w:shd w:val="solid" w:color="FFFFFF" w:fill="auto"/>
          </w:tcPr>
          <w:p w14:paraId="7DEF6030" w14:textId="77777777" w:rsidR="00513EF8" w:rsidRDefault="00513EF8">
            <w:pPr>
              <w:spacing w:after="0"/>
              <w:rPr>
                <w:rFonts w:ascii="Arial" w:hAnsi="Arial" w:cs="Arial"/>
                <w:snapToGrid w:val="0"/>
                <w:sz w:val="16"/>
              </w:rPr>
            </w:pPr>
            <w:r>
              <w:rPr>
                <w:rFonts w:ascii="Arial" w:hAnsi="Arial" w:cs="Arial"/>
                <w:snapToGrid w:val="0"/>
                <w:sz w:val="16"/>
              </w:rPr>
              <w:t>13.0.0</w:t>
            </w:r>
          </w:p>
        </w:tc>
      </w:tr>
    </w:tbl>
    <w:p w14:paraId="2B3D5635" w14:textId="77777777" w:rsidR="00B85BE1" w:rsidRDefault="00B85BE1"/>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88">
          <w:tblGrid>
            <w:gridCol w:w="800"/>
            <w:gridCol w:w="800"/>
            <w:gridCol w:w="1094"/>
            <w:gridCol w:w="567"/>
            <w:gridCol w:w="425"/>
            <w:gridCol w:w="425"/>
            <w:gridCol w:w="4820"/>
            <w:gridCol w:w="708"/>
          </w:tblGrid>
        </w:tblGridChange>
      </w:tblGrid>
      <w:tr w:rsidR="008B58E2" w:rsidRPr="00235394" w14:paraId="69E8B79C" w14:textId="77777777" w:rsidTr="004B2A8C">
        <w:tblPrEx>
          <w:tblCellMar>
            <w:top w:w="0" w:type="dxa"/>
            <w:bottom w:w="0" w:type="dxa"/>
          </w:tblCellMar>
        </w:tblPrEx>
        <w:trPr>
          <w:cantSplit/>
        </w:trPr>
        <w:tc>
          <w:tcPr>
            <w:tcW w:w="9639" w:type="dxa"/>
            <w:gridSpan w:val="8"/>
            <w:tcBorders>
              <w:bottom w:val="nil"/>
            </w:tcBorders>
            <w:shd w:val="solid" w:color="FFFFFF" w:fill="auto"/>
          </w:tcPr>
          <w:p w14:paraId="6B20F1CA" w14:textId="77777777" w:rsidR="008B58E2" w:rsidRPr="008B58E2" w:rsidRDefault="008B58E2" w:rsidP="004B2A8C">
            <w:pPr>
              <w:pStyle w:val="TAL"/>
              <w:jc w:val="center"/>
              <w:rPr>
                <w:b/>
                <w:lang w:eastAsia="en-US"/>
              </w:rPr>
            </w:pPr>
            <w:r w:rsidRPr="00235394">
              <w:rPr>
                <w:b/>
                <w:lang w:eastAsia="en-US"/>
              </w:rPr>
              <w:t>Change history</w:t>
            </w:r>
          </w:p>
        </w:tc>
      </w:tr>
      <w:tr w:rsidR="008B58E2" w:rsidRPr="00235394" w14:paraId="300D9292" w14:textId="77777777" w:rsidTr="004B2A8C">
        <w:tblPrEx>
          <w:tblCellMar>
            <w:top w:w="0" w:type="dxa"/>
            <w:bottom w:w="0" w:type="dxa"/>
          </w:tblCellMar>
        </w:tblPrEx>
        <w:tc>
          <w:tcPr>
            <w:tcW w:w="800" w:type="dxa"/>
            <w:shd w:val="pct10" w:color="auto" w:fill="FFFFFF"/>
          </w:tcPr>
          <w:p w14:paraId="1FD8C4CC" w14:textId="77777777" w:rsidR="008B58E2" w:rsidRPr="00235394" w:rsidRDefault="008B58E2" w:rsidP="004B2A8C">
            <w:pPr>
              <w:pStyle w:val="TAL"/>
              <w:rPr>
                <w:b/>
                <w:sz w:val="16"/>
                <w:lang w:eastAsia="en-US"/>
              </w:rPr>
            </w:pPr>
            <w:r w:rsidRPr="00235394">
              <w:rPr>
                <w:b/>
                <w:sz w:val="16"/>
                <w:lang w:eastAsia="en-US"/>
              </w:rPr>
              <w:t>Date</w:t>
            </w:r>
          </w:p>
        </w:tc>
        <w:tc>
          <w:tcPr>
            <w:tcW w:w="800" w:type="dxa"/>
            <w:shd w:val="pct10" w:color="auto" w:fill="FFFFFF"/>
          </w:tcPr>
          <w:p w14:paraId="5A0299E1" w14:textId="77777777" w:rsidR="008B58E2" w:rsidRPr="00235394" w:rsidRDefault="008B58E2" w:rsidP="004B2A8C">
            <w:pPr>
              <w:pStyle w:val="TAL"/>
              <w:rPr>
                <w:b/>
                <w:sz w:val="16"/>
                <w:lang w:eastAsia="en-US"/>
              </w:rPr>
            </w:pPr>
            <w:r>
              <w:rPr>
                <w:b/>
                <w:sz w:val="16"/>
                <w:lang w:eastAsia="en-US"/>
              </w:rPr>
              <w:t>Meeting</w:t>
            </w:r>
          </w:p>
        </w:tc>
        <w:tc>
          <w:tcPr>
            <w:tcW w:w="1094" w:type="dxa"/>
            <w:shd w:val="pct10" w:color="auto" w:fill="FFFFFF"/>
          </w:tcPr>
          <w:p w14:paraId="30D6296D" w14:textId="77777777" w:rsidR="008B58E2" w:rsidRPr="00235394" w:rsidRDefault="008B58E2" w:rsidP="004B2A8C">
            <w:pPr>
              <w:pStyle w:val="TAL"/>
              <w:rPr>
                <w:b/>
                <w:sz w:val="16"/>
                <w:lang w:eastAsia="en-US"/>
              </w:rPr>
            </w:pPr>
            <w:r w:rsidRPr="00235394">
              <w:rPr>
                <w:b/>
                <w:sz w:val="16"/>
                <w:lang w:eastAsia="en-US"/>
              </w:rPr>
              <w:t>TDoc</w:t>
            </w:r>
          </w:p>
        </w:tc>
        <w:tc>
          <w:tcPr>
            <w:tcW w:w="567" w:type="dxa"/>
            <w:shd w:val="pct10" w:color="auto" w:fill="FFFFFF"/>
          </w:tcPr>
          <w:p w14:paraId="23000886" w14:textId="77777777" w:rsidR="008B58E2" w:rsidRPr="00235394" w:rsidRDefault="008B58E2" w:rsidP="004B2A8C">
            <w:pPr>
              <w:pStyle w:val="TAL"/>
              <w:rPr>
                <w:b/>
                <w:sz w:val="16"/>
                <w:lang w:eastAsia="en-US"/>
              </w:rPr>
            </w:pPr>
            <w:r w:rsidRPr="00235394">
              <w:rPr>
                <w:b/>
                <w:sz w:val="16"/>
                <w:lang w:eastAsia="en-US"/>
              </w:rPr>
              <w:t>CR</w:t>
            </w:r>
          </w:p>
        </w:tc>
        <w:tc>
          <w:tcPr>
            <w:tcW w:w="425" w:type="dxa"/>
            <w:shd w:val="pct10" w:color="auto" w:fill="FFFFFF"/>
          </w:tcPr>
          <w:p w14:paraId="5353D2EC" w14:textId="77777777" w:rsidR="008B58E2" w:rsidRPr="00235394" w:rsidRDefault="008B58E2" w:rsidP="004B2A8C">
            <w:pPr>
              <w:pStyle w:val="TAL"/>
              <w:rPr>
                <w:b/>
                <w:sz w:val="16"/>
                <w:lang w:eastAsia="en-US"/>
              </w:rPr>
            </w:pPr>
            <w:r w:rsidRPr="00235394">
              <w:rPr>
                <w:b/>
                <w:sz w:val="16"/>
                <w:lang w:eastAsia="en-US"/>
              </w:rPr>
              <w:t>Rev</w:t>
            </w:r>
          </w:p>
        </w:tc>
        <w:tc>
          <w:tcPr>
            <w:tcW w:w="425" w:type="dxa"/>
            <w:shd w:val="pct10" w:color="auto" w:fill="FFFFFF"/>
          </w:tcPr>
          <w:p w14:paraId="51CF8432" w14:textId="77777777" w:rsidR="008B58E2" w:rsidRPr="00235394" w:rsidRDefault="008B58E2" w:rsidP="004B2A8C">
            <w:pPr>
              <w:pStyle w:val="TAL"/>
              <w:rPr>
                <w:b/>
                <w:sz w:val="16"/>
                <w:lang w:eastAsia="en-US"/>
              </w:rPr>
            </w:pPr>
            <w:r>
              <w:rPr>
                <w:b/>
                <w:sz w:val="16"/>
                <w:lang w:eastAsia="en-US"/>
              </w:rPr>
              <w:t>Cat</w:t>
            </w:r>
          </w:p>
        </w:tc>
        <w:tc>
          <w:tcPr>
            <w:tcW w:w="4820" w:type="dxa"/>
            <w:shd w:val="pct10" w:color="auto" w:fill="FFFFFF"/>
          </w:tcPr>
          <w:p w14:paraId="210F518D" w14:textId="77777777" w:rsidR="008B58E2" w:rsidRPr="00235394" w:rsidRDefault="008B58E2" w:rsidP="004B2A8C">
            <w:pPr>
              <w:pStyle w:val="TAL"/>
              <w:rPr>
                <w:b/>
                <w:sz w:val="16"/>
                <w:lang w:eastAsia="en-US"/>
              </w:rPr>
            </w:pPr>
            <w:r w:rsidRPr="00235394">
              <w:rPr>
                <w:b/>
                <w:sz w:val="16"/>
                <w:lang w:eastAsia="en-US"/>
              </w:rPr>
              <w:t>Subject/Comment</w:t>
            </w:r>
          </w:p>
        </w:tc>
        <w:tc>
          <w:tcPr>
            <w:tcW w:w="708" w:type="dxa"/>
            <w:shd w:val="pct10" w:color="auto" w:fill="FFFFFF"/>
          </w:tcPr>
          <w:p w14:paraId="63B84A77" w14:textId="77777777" w:rsidR="008B58E2" w:rsidRPr="00235394" w:rsidRDefault="008B58E2" w:rsidP="004B2A8C">
            <w:pPr>
              <w:pStyle w:val="TAL"/>
              <w:rPr>
                <w:b/>
                <w:sz w:val="16"/>
                <w:lang w:eastAsia="en-US"/>
              </w:rPr>
            </w:pPr>
            <w:r w:rsidRPr="00235394">
              <w:rPr>
                <w:b/>
                <w:sz w:val="16"/>
                <w:lang w:eastAsia="en-US"/>
              </w:rPr>
              <w:t>New</w:t>
            </w:r>
            <w:r>
              <w:rPr>
                <w:b/>
                <w:sz w:val="16"/>
                <w:lang w:eastAsia="en-US"/>
              </w:rPr>
              <w:t xml:space="preserve"> version</w:t>
            </w:r>
          </w:p>
        </w:tc>
      </w:tr>
      <w:tr w:rsidR="008B58E2" w:rsidRPr="007D6048" w14:paraId="0B52D3FA" w14:textId="77777777" w:rsidTr="00C151AE">
        <w:tblPrEx>
          <w:tblCellMar>
            <w:top w:w="0" w:type="dxa"/>
            <w:bottom w:w="0" w:type="dxa"/>
          </w:tblCellMar>
        </w:tblPrEx>
        <w:tc>
          <w:tcPr>
            <w:tcW w:w="800" w:type="dxa"/>
            <w:tcBorders>
              <w:bottom w:val="single" w:sz="12" w:space="0" w:color="auto"/>
            </w:tcBorders>
            <w:shd w:val="solid" w:color="FFFFFF" w:fill="auto"/>
          </w:tcPr>
          <w:p w14:paraId="13BCAEA1"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2017-03</w:t>
            </w:r>
          </w:p>
        </w:tc>
        <w:tc>
          <w:tcPr>
            <w:tcW w:w="800" w:type="dxa"/>
            <w:tcBorders>
              <w:bottom w:val="single" w:sz="12" w:space="0" w:color="auto"/>
            </w:tcBorders>
            <w:shd w:val="solid" w:color="FFFFFF" w:fill="auto"/>
          </w:tcPr>
          <w:p w14:paraId="488403D2"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SA#75</w:t>
            </w:r>
          </w:p>
        </w:tc>
        <w:tc>
          <w:tcPr>
            <w:tcW w:w="1094" w:type="dxa"/>
            <w:tcBorders>
              <w:bottom w:val="single" w:sz="12" w:space="0" w:color="auto"/>
            </w:tcBorders>
            <w:shd w:val="solid" w:color="FFFFFF" w:fill="auto"/>
          </w:tcPr>
          <w:p w14:paraId="0B936503"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SP-170138</w:t>
            </w:r>
          </w:p>
        </w:tc>
        <w:tc>
          <w:tcPr>
            <w:tcW w:w="567" w:type="dxa"/>
            <w:tcBorders>
              <w:bottom w:val="single" w:sz="12" w:space="0" w:color="auto"/>
            </w:tcBorders>
            <w:shd w:val="solid" w:color="FFFFFF" w:fill="auto"/>
          </w:tcPr>
          <w:p w14:paraId="3096CFC6"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0012</w:t>
            </w:r>
          </w:p>
        </w:tc>
        <w:tc>
          <w:tcPr>
            <w:tcW w:w="425" w:type="dxa"/>
            <w:tcBorders>
              <w:bottom w:val="single" w:sz="12" w:space="0" w:color="auto"/>
            </w:tcBorders>
            <w:shd w:val="solid" w:color="FFFFFF" w:fill="auto"/>
          </w:tcPr>
          <w:p w14:paraId="24ADB4CD"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1</w:t>
            </w:r>
          </w:p>
        </w:tc>
        <w:tc>
          <w:tcPr>
            <w:tcW w:w="425" w:type="dxa"/>
            <w:tcBorders>
              <w:bottom w:val="single" w:sz="12" w:space="0" w:color="auto"/>
            </w:tcBorders>
            <w:shd w:val="solid" w:color="FFFFFF" w:fill="auto"/>
          </w:tcPr>
          <w:p w14:paraId="36FDD618"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D</w:t>
            </w:r>
          </w:p>
        </w:tc>
        <w:tc>
          <w:tcPr>
            <w:tcW w:w="4820" w:type="dxa"/>
            <w:tcBorders>
              <w:bottom w:val="single" w:sz="12" w:space="0" w:color="auto"/>
            </w:tcBorders>
            <w:shd w:val="solid" w:color="FFFFFF" w:fill="auto"/>
          </w:tcPr>
          <w:p w14:paraId="430B2458" w14:textId="77777777" w:rsidR="008B58E2" w:rsidRPr="008B58E2" w:rsidRDefault="008B58E2" w:rsidP="008B58E2">
            <w:pPr>
              <w:pStyle w:val="TAL"/>
              <w:rPr>
                <w:rFonts w:eastAsia="MS Mincho" w:cs="Arial"/>
                <w:color w:val="000000"/>
                <w:sz w:val="16"/>
                <w:szCs w:val="16"/>
                <w:lang w:eastAsia="zh-CN"/>
              </w:rPr>
            </w:pPr>
            <w:r w:rsidRPr="008B58E2">
              <w:rPr>
                <w:rFonts w:eastAsia="MS Mincho" w:cs="Arial"/>
                <w:color w:val="000000"/>
                <w:sz w:val="16"/>
                <w:szCs w:val="16"/>
                <w:lang w:eastAsia="zh-CN"/>
              </w:rPr>
              <w:t>Remove reference to RFC 3588</w:t>
            </w:r>
          </w:p>
        </w:tc>
        <w:tc>
          <w:tcPr>
            <w:tcW w:w="708" w:type="dxa"/>
            <w:tcBorders>
              <w:bottom w:val="single" w:sz="12" w:space="0" w:color="auto"/>
            </w:tcBorders>
            <w:shd w:val="solid" w:color="FFFFFF" w:fill="auto"/>
          </w:tcPr>
          <w:p w14:paraId="1D7E24B4" w14:textId="77777777" w:rsidR="008B58E2" w:rsidRPr="007D6048" w:rsidRDefault="008B58E2" w:rsidP="004B2A8C">
            <w:pPr>
              <w:pStyle w:val="TAC"/>
              <w:rPr>
                <w:sz w:val="16"/>
                <w:szCs w:val="16"/>
                <w:lang w:eastAsia="en-US"/>
              </w:rPr>
            </w:pPr>
            <w:r>
              <w:rPr>
                <w:sz w:val="16"/>
                <w:szCs w:val="16"/>
                <w:lang w:eastAsia="en-US"/>
              </w:rPr>
              <w:t>14.0.0</w:t>
            </w:r>
          </w:p>
        </w:tc>
      </w:tr>
      <w:tr w:rsidR="0043239C" w:rsidRPr="007D6048" w14:paraId="6E04FE4D" w14:textId="77777777" w:rsidTr="00C151AE">
        <w:tblPrEx>
          <w:tblCellMar>
            <w:top w:w="0" w:type="dxa"/>
            <w:bottom w:w="0" w:type="dxa"/>
          </w:tblCellMar>
        </w:tblPrEx>
        <w:tc>
          <w:tcPr>
            <w:tcW w:w="800" w:type="dxa"/>
            <w:tcBorders>
              <w:top w:val="single" w:sz="12" w:space="0" w:color="auto"/>
              <w:bottom w:val="single" w:sz="12" w:space="0" w:color="auto"/>
            </w:tcBorders>
            <w:shd w:val="solid" w:color="FFFFFF" w:fill="auto"/>
          </w:tcPr>
          <w:p w14:paraId="039AD559" w14:textId="77777777" w:rsidR="0043239C" w:rsidRPr="008B58E2" w:rsidRDefault="0043239C" w:rsidP="0043239C">
            <w:pPr>
              <w:pStyle w:val="TAL"/>
              <w:rPr>
                <w:rFonts w:eastAsia="MS Mincho" w:cs="Arial"/>
                <w:color w:val="000000"/>
                <w:sz w:val="16"/>
                <w:szCs w:val="16"/>
                <w:lang w:eastAsia="zh-CN"/>
              </w:rPr>
            </w:pPr>
            <w:r>
              <w:rPr>
                <w:rFonts w:eastAsia="MS Mincho" w:cs="Arial"/>
                <w:color w:val="000000"/>
                <w:sz w:val="16"/>
                <w:szCs w:val="16"/>
                <w:lang w:eastAsia="zh-CN"/>
              </w:rPr>
              <w:t>2017-06</w:t>
            </w:r>
          </w:p>
        </w:tc>
        <w:tc>
          <w:tcPr>
            <w:tcW w:w="800" w:type="dxa"/>
            <w:tcBorders>
              <w:top w:val="single" w:sz="12" w:space="0" w:color="auto"/>
              <w:bottom w:val="single" w:sz="12" w:space="0" w:color="auto"/>
            </w:tcBorders>
            <w:shd w:val="solid" w:color="FFFFFF" w:fill="auto"/>
          </w:tcPr>
          <w:p w14:paraId="65F75B4C" w14:textId="77777777" w:rsidR="0043239C" w:rsidRPr="008B58E2" w:rsidRDefault="0043239C" w:rsidP="0043239C">
            <w:pPr>
              <w:pStyle w:val="TAL"/>
              <w:rPr>
                <w:rFonts w:eastAsia="MS Mincho" w:cs="Arial"/>
                <w:color w:val="000000"/>
                <w:sz w:val="16"/>
                <w:szCs w:val="16"/>
                <w:lang w:eastAsia="zh-CN"/>
              </w:rPr>
            </w:pPr>
            <w:r>
              <w:rPr>
                <w:rFonts w:eastAsia="MS Mincho" w:cs="Arial"/>
                <w:color w:val="000000"/>
                <w:sz w:val="16"/>
                <w:szCs w:val="16"/>
                <w:lang w:eastAsia="zh-CN"/>
              </w:rPr>
              <w:t>SA#80</w:t>
            </w:r>
          </w:p>
        </w:tc>
        <w:tc>
          <w:tcPr>
            <w:tcW w:w="1094" w:type="dxa"/>
            <w:tcBorders>
              <w:top w:val="single" w:sz="12" w:space="0" w:color="auto"/>
              <w:bottom w:val="single" w:sz="12" w:space="0" w:color="auto"/>
            </w:tcBorders>
            <w:shd w:val="solid" w:color="FFFFFF" w:fill="auto"/>
          </w:tcPr>
          <w:p w14:paraId="5D7653A4" w14:textId="77777777" w:rsidR="0043239C" w:rsidRPr="008B58E2" w:rsidRDefault="0043239C" w:rsidP="008B58E2">
            <w:pPr>
              <w:pStyle w:val="TAL"/>
              <w:rPr>
                <w:rFonts w:eastAsia="MS Mincho" w:cs="Arial"/>
                <w:color w:val="000000"/>
                <w:sz w:val="16"/>
                <w:szCs w:val="16"/>
                <w:lang w:eastAsia="zh-CN"/>
              </w:rPr>
            </w:pPr>
            <w:r>
              <w:rPr>
                <w:rFonts w:eastAsia="MS Mincho" w:cs="Arial"/>
                <w:color w:val="000000"/>
                <w:sz w:val="16"/>
                <w:szCs w:val="16"/>
                <w:lang w:eastAsia="zh-CN"/>
              </w:rPr>
              <w:t>SP-180429</w:t>
            </w:r>
          </w:p>
        </w:tc>
        <w:tc>
          <w:tcPr>
            <w:tcW w:w="567" w:type="dxa"/>
            <w:tcBorders>
              <w:top w:val="single" w:sz="12" w:space="0" w:color="auto"/>
              <w:bottom w:val="single" w:sz="12" w:space="0" w:color="auto"/>
            </w:tcBorders>
            <w:shd w:val="solid" w:color="FFFFFF" w:fill="auto"/>
          </w:tcPr>
          <w:p w14:paraId="1F739D09" w14:textId="77777777" w:rsidR="0043239C" w:rsidRPr="008B58E2" w:rsidRDefault="0043239C" w:rsidP="008B58E2">
            <w:pPr>
              <w:pStyle w:val="TAL"/>
              <w:rPr>
                <w:rFonts w:eastAsia="MS Mincho" w:cs="Arial"/>
                <w:color w:val="000000"/>
                <w:sz w:val="16"/>
                <w:szCs w:val="16"/>
                <w:lang w:eastAsia="zh-CN"/>
              </w:rPr>
            </w:pPr>
            <w:r>
              <w:rPr>
                <w:rFonts w:eastAsia="MS Mincho" w:cs="Arial"/>
                <w:color w:val="000000"/>
                <w:sz w:val="16"/>
                <w:szCs w:val="16"/>
                <w:lang w:eastAsia="zh-CN"/>
              </w:rPr>
              <w:t>0013</w:t>
            </w:r>
          </w:p>
        </w:tc>
        <w:tc>
          <w:tcPr>
            <w:tcW w:w="425" w:type="dxa"/>
            <w:tcBorders>
              <w:top w:val="single" w:sz="12" w:space="0" w:color="auto"/>
              <w:bottom w:val="single" w:sz="12" w:space="0" w:color="auto"/>
            </w:tcBorders>
            <w:shd w:val="solid" w:color="FFFFFF" w:fill="auto"/>
          </w:tcPr>
          <w:p w14:paraId="315C2FAC" w14:textId="77777777" w:rsidR="0043239C" w:rsidRPr="008B58E2" w:rsidRDefault="0043239C" w:rsidP="008B58E2">
            <w:pPr>
              <w:pStyle w:val="TAL"/>
              <w:rPr>
                <w:rFonts w:eastAsia="MS Mincho" w:cs="Arial"/>
                <w:color w:val="000000"/>
                <w:sz w:val="16"/>
                <w:szCs w:val="16"/>
                <w:lang w:eastAsia="zh-CN"/>
              </w:rPr>
            </w:pPr>
            <w:r>
              <w:rPr>
                <w:rFonts w:eastAsia="MS Mincho" w:cs="Arial"/>
                <w:color w:val="000000"/>
                <w:sz w:val="16"/>
                <w:szCs w:val="16"/>
                <w:lang w:eastAsia="zh-CN"/>
              </w:rPr>
              <w:t>1</w:t>
            </w:r>
          </w:p>
        </w:tc>
        <w:tc>
          <w:tcPr>
            <w:tcW w:w="425" w:type="dxa"/>
            <w:tcBorders>
              <w:top w:val="single" w:sz="12" w:space="0" w:color="auto"/>
              <w:bottom w:val="single" w:sz="12" w:space="0" w:color="auto"/>
            </w:tcBorders>
            <w:shd w:val="solid" w:color="FFFFFF" w:fill="auto"/>
          </w:tcPr>
          <w:p w14:paraId="389DA550" w14:textId="77777777" w:rsidR="0043239C" w:rsidRPr="008B58E2" w:rsidRDefault="0043239C" w:rsidP="008B58E2">
            <w:pPr>
              <w:pStyle w:val="TAL"/>
              <w:rPr>
                <w:rFonts w:eastAsia="MS Mincho" w:cs="Arial"/>
                <w:color w:val="000000"/>
                <w:sz w:val="16"/>
                <w:szCs w:val="16"/>
                <w:lang w:eastAsia="zh-CN"/>
              </w:rPr>
            </w:pPr>
            <w:r>
              <w:rPr>
                <w:rFonts w:eastAsia="MS Mincho" w:cs="Arial"/>
                <w:color w:val="000000"/>
                <w:sz w:val="16"/>
                <w:szCs w:val="16"/>
                <w:lang w:eastAsia="zh-CN"/>
              </w:rPr>
              <w:t>B</w:t>
            </w:r>
          </w:p>
        </w:tc>
        <w:tc>
          <w:tcPr>
            <w:tcW w:w="4820" w:type="dxa"/>
            <w:tcBorders>
              <w:top w:val="single" w:sz="12" w:space="0" w:color="auto"/>
              <w:bottom w:val="single" w:sz="12" w:space="0" w:color="auto"/>
            </w:tcBorders>
            <w:shd w:val="solid" w:color="FFFFFF" w:fill="auto"/>
          </w:tcPr>
          <w:p w14:paraId="12DBC103" w14:textId="77777777" w:rsidR="0043239C" w:rsidRPr="008B58E2" w:rsidRDefault="0043239C" w:rsidP="008B58E2">
            <w:pPr>
              <w:pStyle w:val="TAL"/>
              <w:rPr>
                <w:rFonts w:eastAsia="MS Mincho" w:cs="Arial"/>
                <w:color w:val="000000"/>
                <w:sz w:val="16"/>
                <w:szCs w:val="16"/>
                <w:lang w:eastAsia="zh-CN"/>
              </w:rPr>
            </w:pPr>
            <w:r>
              <w:rPr>
                <w:rFonts w:eastAsia="MS Mincho" w:cs="Arial"/>
                <w:color w:val="000000"/>
                <w:sz w:val="16"/>
                <w:szCs w:val="16"/>
                <w:lang w:eastAsia="zh-CN"/>
              </w:rPr>
              <w:t>Release Version handling for Rel-15 and above</w:t>
            </w:r>
          </w:p>
        </w:tc>
        <w:tc>
          <w:tcPr>
            <w:tcW w:w="708" w:type="dxa"/>
            <w:tcBorders>
              <w:top w:val="single" w:sz="12" w:space="0" w:color="auto"/>
              <w:bottom w:val="single" w:sz="12" w:space="0" w:color="auto"/>
            </w:tcBorders>
            <w:shd w:val="solid" w:color="FFFFFF" w:fill="auto"/>
          </w:tcPr>
          <w:p w14:paraId="1388467E" w14:textId="77777777" w:rsidR="0043239C" w:rsidRDefault="0043239C" w:rsidP="0043239C">
            <w:pPr>
              <w:pStyle w:val="TAC"/>
              <w:rPr>
                <w:sz w:val="16"/>
                <w:szCs w:val="16"/>
                <w:lang w:eastAsia="en-US"/>
              </w:rPr>
            </w:pPr>
            <w:r>
              <w:rPr>
                <w:sz w:val="16"/>
                <w:szCs w:val="16"/>
                <w:lang w:eastAsia="en-US"/>
              </w:rPr>
              <w:t>15.0.0</w:t>
            </w:r>
          </w:p>
        </w:tc>
      </w:tr>
      <w:tr w:rsidR="00C151AE" w:rsidRPr="007D6048" w14:paraId="7599F35D" w14:textId="77777777" w:rsidTr="00964D03">
        <w:tblPrEx>
          <w:tblCellMar>
            <w:top w:w="0" w:type="dxa"/>
            <w:bottom w:w="0" w:type="dxa"/>
          </w:tblCellMar>
        </w:tblPrEx>
        <w:tc>
          <w:tcPr>
            <w:tcW w:w="800" w:type="dxa"/>
            <w:tcBorders>
              <w:top w:val="single" w:sz="12" w:space="0" w:color="auto"/>
              <w:bottom w:val="single" w:sz="12" w:space="0" w:color="auto"/>
            </w:tcBorders>
            <w:shd w:val="solid" w:color="FFFFFF" w:fill="auto"/>
          </w:tcPr>
          <w:p w14:paraId="509CC875" w14:textId="77777777" w:rsidR="00C151AE" w:rsidRDefault="00C151AE" w:rsidP="0043239C">
            <w:pPr>
              <w:pStyle w:val="TAL"/>
              <w:rPr>
                <w:rFonts w:eastAsia="MS Mincho" w:cs="Arial"/>
                <w:color w:val="000000"/>
                <w:sz w:val="16"/>
                <w:szCs w:val="16"/>
                <w:lang w:eastAsia="zh-CN"/>
              </w:rPr>
            </w:pPr>
            <w:r>
              <w:rPr>
                <w:rFonts w:eastAsia="MS Mincho" w:cs="Arial"/>
                <w:color w:val="000000"/>
                <w:sz w:val="16"/>
                <w:szCs w:val="16"/>
                <w:lang w:eastAsia="zh-CN"/>
              </w:rPr>
              <w:t>2020-07</w:t>
            </w:r>
          </w:p>
        </w:tc>
        <w:tc>
          <w:tcPr>
            <w:tcW w:w="800" w:type="dxa"/>
            <w:tcBorders>
              <w:top w:val="single" w:sz="12" w:space="0" w:color="auto"/>
              <w:bottom w:val="single" w:sz="12" w:space="0" w:color="auto"/>
            </w:tcBorders>
            <w:shd w:val="solid" w:color="FFFFFF" w:fill="auto"/>
          </w:tcPr>
          <w:p w14:paraId="29C30D57" w14:textId="77777777" w:rsidR="00C151AE" w:rsidRDefault="00C151AE" w:rsidP="0043239C">
            <w:pPr>
              <w:pStyle w:val="TAL"/>
              <w:rPr>
                <w:rFonts w:eastAsia="MS Mincho" w:cs="Arial"/>
                <w:color w:val="000000"/>
                <w:sz w:val="16"/>
                <w:szCs w:val="16"/>
                <w:lang w:eastAsia="zh-CN"/>
              </w:rPr>
            </w:pPr>
            <w:r>
              <w:rPr>
                <w:rFonts w:eastAsia="MS Mincho" w:cs="Arial"/>
                <w:color w:val="000000"/>
                <w:sz w:val="16"/>
                <w:szCs w:val="16"/>
                <w:lang w:eastAsia="zh-CN"/>
              </w:rPr>
              <w:t>-</w:t>
            </w:r>
          </w:p>
        </w:tc>
        <w:tc>
          <w:tcPr>
            <w:tcW w:w="1094" w:type="dxa"/>
            <w:tcBorders>
              <w:top w:val="single" w:sz="12" w:space="0" w:color="auto"/>
              <w:bottom w:val="single" w:sz="12" w:space="0" w:color="auto"/>
            </w:tcBorders>
            <w:shd w:val="solid" w:color="FFFFFF" w:fill="auto"/>
          </w:tcPr>
          <w:p w14:paraId="3AE39E78" w14:textId="77777777" w:rsidR="00C151AE" w:rsidRDefault="00C151AE"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567" w:type="dxa"/>
            <w:tcBorders>
              <w:top w:val="single" w:sz="12" w:space="0" w:color="auto"/>
              <w:bottom w:val="single" w:sz="12" w:space="0" w:color="auto"/>
            </w:tcBorders>
            <w:shd w:val="solid" w:color="FFFFFF" w:fill="auto"/>
          </w:tcPr>
          <w:p w14:paraId="49432F98" w14:textId="77777777" w:rsidR="00C151AE" w:rsidRDefault="00C151AE"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25" w:type="dxa"/>
            <w:tcBorders>
              <w:top w:val="single" w:sz="12" w:space="0" w:color="auto"/>
              <w:bottom w:val="single" w:sz="12" w:space="0" w:color="auto"/>
            </w:tcBorders>
            <w:shd w:val="solid" w:color="FFFFFF" w:fill="auto"/>
          </w:tcPr>
          <w:p w14:paraId="3185B76E" w14:textId="77777777" w:rsidR="00C151AE" w:rsidRDefault="00C151AE"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25" w:type="dxa"/>
            <w:tcBorders>
              <w:top w:val="single" w:sz="12" w:space="0" w:color="auto"/>
              <w:bottom w:val="single" w:sz="12" w:space="0" w:color="auto"/>
            </w:tcBorders>
            <w:shd w:val="solid" w:color="FFFFFF" w:fill="auto"/>
          </w:tcPr>
          <w:p w14:paraId="71DACF4C" w14:textId="77777777" w:rsidR="00C151AE" w:rsidRDefault="00C151AE"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820" w:type="dxa"/>
            <w:tcBorders>
              <w:top w:val="single" w:sz="12" w:space="0" w:color="auto"/>
              <w:bottom w:val="single" w:sz="12" w:space="0" w:color="auto"/>
            </w:tcBorders>
            <w:shd w:val="solid" w:color="FFFFFF" w:fill="auto"/>
          </w:tcPr>
          <w:p w14:paraId="724F9CBA" w14:textId="77777777" w:rsidR="00C151AE" w:rsidRDefault="00C151AE" w:rsidP="008B58E2">
            <w:pPr>
              <w:pStyle w:val="TAL"/>
              <w:rPr>
                <w:rFonts w:eastAsia="MS Mincho" w:cs="Arial"/>
                <w:color w:val="000000"/>
                <w:sz w:val="16"/>
                <w:szCs w:val="16"/>
                <w:lang w:eastAsia="zh-CN"/>
              </w:rPr>
            </w:pPr>
            <w:r>
              <w:rPr>
                <w:rFonts w:eastAsia="MS Mincho" w:cs="Arial"/>
                <w:color w:val="000000"/>
                <w:sz w:val="16"/>
                <w:szCs w:val="16"/>
                <w:lang w:eastAsia="zh-CN"/>
              </w:rPr>
              <w:t>Update to Rel-16 version (MCC)</w:t>
            </w:r>
          </w:p>
        </w:tc>
        <w:tc>
          <w:tcPr>
            <w:tcW w:w="708" w:type="dxa"/>
            <w:tcBorders>
              <w:top w:val="single" w:sz="12" w:space="0" w:color="auto"/>
              <w:bottom w:val="single" w:sz="12" w:space="0" w:color="auto"/>
            </w:tcBorders>
            <w:shd w:val="solid" w:color="FFFFFF" w:fill="auto"/>
          </w:tcPr>
          <w:p w14:paraId="733C912A" w14:textId="77777777" w:rsidR="00C151AE" w:rsidRPr="003B1A17" w:rsidRDefault="00C151AE" w:rsidP="0043239C">
            <w:pPr>
              <w:pStyle w:val="TAC"/>
              <w:rPr>
                <w:bCs/>
                <w:sz w:val="16"/>
                <w:szCs w:val="16"/>
                <w:lang w:eastAsia="en-US"/>
              </w:rPr>
            </w:pPr>
            <w:r w:rsidRPr="003B1A17">
              <w:rPr>
                <w:bCs/>
                <w:sz w:val="16"/>
                <w:szCs w:val="16"/>
                <w:lang w:eastAsia="en-US"/>
              </w:rPr>
              <w:t>16.0.0</w:t>
            </w:r>
          </w:p>
        </w:tc>
      </w:tr>
      <w:tr w:rsidR="00F46EAE" w:rsidRPr="007D6048" w14:paraId="1CB84286" w14:textId="77777777" w:rsidTr="00964D03">
        <w:tblPrEx>
          <w:tblCellMar>
            <w:top w:w="0" w:type="dxa"/>
            <w:bottom w:w="0" w:type="dxa"/>
          </w:tblCellMar>
        </w:tblPrEx>
        <w:tc>
          <w:tcPr>
            <w:tcW w:w="800" w:type="dxa"/>
            <w:tcBorders>
              <w:top w:val="single" w:sz="12" w:space="0" w:color="auto"/>
              <w:bottom w:val="single" w:sz="12" w:space="0" w:color="auto"/>
            </w:tcBorders>
            <w:shd w:val="solid" w:color="FFFFFF" w:fill="auto"/>
          </w:tcPr>
          <w:p w14:paraId="2E1A2169" w14:textId="77777777" w:rsidR="00F46EAE" w:rsidRDefault="00F46EAE" w:rsidP="0043239C">
            <w:pPr>
              <w:pStyle w:val="TAL"/>
              <w:rPr>
                <w:rFonts w:eastAsia="MS Mincho" w:cs="Arial"/>
                <w:color w:val="000000"/>
                <w:sz w:val="16"/>
                <w:szCs w:val="16"/>
                <w:lang w:eastAsia="zh-CN"/>
              </w:rPr>
            </w:pPr>
            <w:r>
              <w:rPr>
                <w:rFonts w:eastAsia="MS Mincho" w:cs="Arial"/>
                <w:color w:val="000000"/>
                <w:sz w:val="16"/>
                <w:szCs w:val="16"/>
                <w:lang w:eastAsia="zh-CN"/>
              </w:rPr>
              <w:t>2021-09</w:t>
            </w:r>
          </w:p>
        </w:tc>
        <w:tc>
          <w:tcPr>
            <w:tcW w:w="800" w:type="dxa"/>
            <w:tcBorders>
              <w:top w:val="single" w:sz="12" w:space="0" w:color="auto"/>
              <w:bottom w:val="single" w:sz="12" w:space="0" w:color="auto"/>
            </w:tcBorders>
            <w:shd w:val="solid" w:color="FFFFFF" w:fill="auto"/>
          </w:tcPr>
          <w:p w14:paraId="3B807EE7" w14:textId="77777777" w:rsidR="00F46EAE" w:rsidRDefault="00F46EAE" w:rsidP="0043239C">
            <w:pPr>
              <w:pStyle w:val="TAL"/>
              <w:rPr>
                <w:rFonts w:eastAsia="MS Mincho" w:cs="Arial"/>
                <w:color w:val="000000"/>
                <w:sz w:val="16"/>
                <w:szCs w:val="16"/>
                <w:lang w:eastAsia="zh-CN"/>
              </w:rPr>
            </w:pPr>
            <w:r>
              <w:rPr>
                <w:rFonts w:eastAsia="MS Mincho" w:cs="Arial"/>
                <w:color w:val="000000"/>
                <w:sz w:val="16"/>
                <w:szCs w:val="16"/>
                <w:lang w:eastAsia="zh-CN"/>
              </w:rPr>
              <w:t>SA#93e</w:t>
            </w:r>
          </w:p>
        </w:tc>
        <w:tc>
          <w:tcPr>
            <w:tcW w:w="1094" w:type="dxa"/>
            <w:tcBorders>
              <w:top w:val="single" w:sz="12" w:space="0" w:color="auto"/>
              <w:bottom w:val="single" w:sz="12" w:space="0" w:color="auto"/>
            </w:tcBorders>
            <w:shd w:val="solid" w:color="FFFFFF" w:fill="auto"/>
          </w:tcPr>
          <w:p w14:paraId="4B9141E1" w14:textId="77777777" w:rsidR="00F46EAE" w:rsidRDefault="00F46EAE" w:rsidP="008B58E2">
            <w:pPr>
              <w:pStyle w:val="TAL"/>
              <w:rPr>
                <w:rFonts w:eastAsia="MS Mincho" w:cs="Arial"/>
                <w:color w:val="000000"/>
                <w:sz w:val="16"/>
                <w:szCs w:val="16"/>
                <w:lang w:eastAsia="zh-CN"/>
              </w:rPr>
            </w:pPr>
            <w:r>
              <w:rPr>
                <w:rFonts w:eastAsia="MS Mincho" w:cs="Arial"/>
                <w:color w:val="000000"/>
                <w:sz w:val="16"/>
                <w:szCs w:val="16"/>
                <w:lang w:eastAsia="zh-CN"/>
              </w:rPr>
              <w:t>SP-210895</w:t>
            </w:r>
          </w:p>
        </w:tc>
        <w:tc>
          <w:tcPr>
            <w:tcW w:w="567" w:type="dxa"/>
            <w:tcBorders>
              <w:top w:val="single" w:sz="12" w:space="0" w:color="auto"/>
              <w:bottom w:val="single" w:sz="12" w:space="0" w:color="auto"/>
            </w:tcBorders>
            <w:shd w:val="solid" w:color="FFFFFF" w:fill="auto"/>
          </w:tcPr>
          <w:p w14:paraId="1E99260A" w14:textId="77777777" w:rsidR="00F46EAE" w:rsidRDefault="00F46EAE" w:rsidP="008B58E2">
            <w:pPr>
              <w:pStyle w:val="TAL"/>
              <w:rPr>
                <w:rFonts w:eastAsia="MS Mincho" w:cs="Arial"/>
                <w:color w:val="000000"/>
                <w:sz w:val="16"/>
                <w:szCs w:val="16"/>
                <w:lang w:eastAsia="zh-CN"/>
              </w:rPr>
            </w:pPr>
            <w:r>
              <w:rPr>
                <w:rFonts w:eastAsia="MS Mincho" w:cs="Arial"/>
                <w:color w:val="000000"/>
                <w:sz w:val="16"/>
                <w:szCs w:val="16"/>
                <w:lang w:eastAsia="zh-CN"/>
              </w:rPr>
              <w:t>0014</w:t>
            </w:r>
          </w:p>
        </w:tc>
        <w:tc>
          <w:tcPr>
            <w:tcW w:w="425" w:type="dxa"/>
            <w:tcBorders>
              <w:top w:val="single" w:sz="12" w:space="0" w:color="auto"/>
              <w:bottom w:val="single" w:sz="12" w:space="0" w:color="auto"/>
            </w:tcBorders>
            <w:shd w:val="solid" w:color="FFFFFF" w:fill="auto"/>
          </w:tcPr>
          <w:p w14:paraId="7455042E" w14:textId="77777777" w:rsidR="00F46EAE" w:rsidRDefault="00F46EAE"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25" w:type="dxa"/>
            <w:tcBorders>
              <w:top w:val="single" w:sz="12" w:space="0" w:color="auto"/>
              <w:bottom w:val="single" w:sz="12" w:space="0" w:color="auto"/>
            </w:tcBorders>
            <w:shd w:val="solid" w:color="FFFFFF" w:fill="auto"/>
          </w:tcPr>
          <w:p w14:paraId="7C8E3B8A" w14:textId="77777777" w:rsidR="00F46EAE" w:rsidRDefault="00F46EAE" w:rsidP="008B58E2">
            <w:pPr>
              <w:pStyle w:val="TAL"/>
              <w:rPr>
                <w:rFonts w:eastAsia="MS Mincho" w:cs="Arial"/>
                <w:color w:val="000000"/>
                <w:sz w:val="16"/>
                <w:szCs w:val="16"/>
                <w:lang w:eastAsia="zh-CN"/>
              </w:rPr>
            </w:pPr>
            <w:r>
              <w:rPr>
                <w:rFonts w:eastAsia="MS Mincho" w:cs="Arial"/>
                <w:color w:val="000000"/>
                <w:sz w:val="16"/>
                <w:szCs w:val="16"/>
                <w:lang w:eastAsia="zh-CN"/>
              </w:rPr>
              <w:t>F</w:t>
            </w:r>
          </w:p>
        </w:tc>
        <w:tc>
          <w:tcPr>
            <w:tcW w:w="4820" w:type="dxa"/>
            <w:tcBorders>
              <w:top w:val="single" w:sz="12" w:space="0" w:color="auto"/>
              <w:bottom w:val="single" w:sz="12" w:space="0" w:color="auto"/>
            </w:tcBorders>
            <w:shd w:val="solid" w:color="FFFFFF" w:fill="auto"/>
          </w:tcPr>
          <w:p w14:paraId="778F0D72" w14:textId="77777777" w:rsidR="00F46EAE" w:rsidRDefault="00F46EAE" w:rsidP="008B58E2">
            <w:pPr>
              <w:pStyle w:val="TAL"/>
              <w:rPr>
                <w:rFonts w:eastAsia="MS Mincho" w:cs="Arial"/>
                <w:color w:val="000000"/>
                <w:sz w:val="16"/>
                <w:szCs w:val="16"/>
                <w:lang w:eastAsia="zh-CN"/>
              </w:rPr>
            </w:pPr>
            <w:r w:rsidRPr="003B1A17">
              <w:rPr>
                <w:rFonts w:eastAsia="MS Mincho" w:cs="Arial"/>
                <w:color w:val="000000"/>
                <w:sz w:val="16"/>
                <w:szCs w:val="16"/>
                <w:lang w:eastAsia="zh-CN"/>
              </w:rPr>
              <w:t>Inclusive language review</w:t>
            </w:r>
          </w:p>
        </w:tc>
        <w:tc>
          <w:tcPr>
            <w:tcW w:w="708" w:type="dxa"/>
            <w:tcBorders>
              <w:top w:val="single" w:sz="12" w:space="0" w:color="auto"/>
              <w:bottom w:val="single" w:sz="12" w:space="0" w:color="auto"/>
            </w:tcBorders>
            <w:shd w:val="solid" w:color="FFFFFF" w:fill="auto"/>
          </w:tcPr>
          <w:p w14:paraId="4603D968" w14:textId="77777777" w:rsidR="00F46EAE" w:rsidRPr="003B1A17" w:rsidRDefault="00F46EAE" w:rsidP="0043239C">
            <w:pPr>
              <w:pStyle w:val="TAC"/>
              <w:rPr>
                <w:bCs/>
                <w:sz w:val="16"/>
                <w:szCs w:val="16"/>
                <w:lang w:eastAsia="en-US"/>
              </w:rPr>
            </w:pPr>
            <w:r w:rsidRPr="003B1A17">
              <w:rPr>
                <w:bCs/>
                <w:sz w:val="16"/>
                <w:szCs w:val="16"/>
                <w:lang w:eastAsia="en-US"/>
              </w:rPr>
              <w:t>17.0.0</w:t>
            </w:r>
          </w:p>
        </w:tc>
      </w:tr>
      <w:tr w:rsidR="00964D03" w:rsidRPr="007D6048" w14:paraId="76650F3F" w14:textId="77777777" w:rsidTr="00C151AE">
        <w:tblPrEx>
          <w:tblCellMar>
            <w:top w:w="0" w:type="dxa"/>
            <w:bottom w:w="0" w:type="dxa"/>
          </w:tblCellMar>
        </w:tblPrEx>
        <w:tc>
          <w:tcPr>
            <w:tcW w:w="800" w:type="dxa"/>
            <w:tcBorders>
              <w:top w:val="single" w:sz="12" w:space="0" w:color="auto"/>
            </w:tcBorders>
            <w:shd w:val="solid" w:color="FFFFFF" w:fill="auto"/>
          </w:tcPr>
          <w:p w14:paraId="63DCDD0E" w14:textId="77777777" w:rsidR="00964D03" w:rsidRDefault="00964D03" w:rsidP="0043239C">
            <w:pPr>
              <w:pStyle w:val="TAL"/>
              <w:rPr>
                <w:rFonts w:eastAsia="MS Mincho" w:cs="Arial"/>
                <w:color w:val="000000"/>
                <w:sz w:val="16"/>
                <w:szCs w:val="16"/>
                <w:lang w:eastAsia="zh-CN"/>
              </w:rPr>
            </w:pPr>
            <w:r>
              <w:rPr>
                <w:rFonts w:eastAsia="MS Mincho" w:cs="Arial"/>
                <w:color w:val="000000"/>
                <w:sz w:val="16"/>
                <w:szCs w:val="16"/>
                <w:lang w:eastAsia="zh-CN"/>
              </w:rPr>
              <w:t>2024-04</w:t>
            </w:r>
          </w:p>
        </w:tc>
        <w:tc>
          <w:tcPr>
            <w:tcW w:w="800" w:type="dxa"/>
            <w:tcBorders>
              <w:top w:val="single" w:sz="12" w:space="0" w:color="auto"/>
            </w:tcBorders>
            <w:shd w:val="solid" w:color="FFFFFF" w:fill="auto"/>
          </w:tcPr>
          <w:p w14:paraId="2B193BC7" w14:textId="77777777" w:rsidR="00964D03" w:rsidRDefault="00964D03" w:rsidP="0043239C">
            <w:pPr>
              <w:pStyle w:val="TAL"/>
              <w:rPr>
                <w:rFonts w:eastAsia="MS Mincho" w:cs="Arial"/>
                <w:color w:val="000000"/>
                <w:sz w:val="16"/>
                <w:szCs w:val="16"/>
                <w:lang w:eastAsia="zh-CN"/>
              </w:rPr>
            </w:pPr>
            <w:r>
              <w:rPr>
                <w:rFonts w:eastAsia="MS Mincho" w:cs="Arial"/>
                <w:color w:val="000000"/>
                <w:sz w:val="16"/>
                <w:szCs w:val="16"/>
                <w:lang w:eastAsia="zh-CN"/>
              </w:rPr>
              <w:t>-</w:t>
            </w:r>
          </w:p>
        </w:tc>
        <w:tc>
          <w:tcPr>
            <w:tcW w:w="1094" w:type="dxa"/>
            <w:tcBorders>
              <w:top w:val="single" w:sz="12" w:space="0" w:color="auto"/>
            </w:tcBorders>
            <w:shd w:val="solid" w:color="FFFFFF" w:fill="auto"/>
          </w:tcPr>
          <w:p w14:paraId="02170508" w14:textId="77777777" w:rsidR="00964D03" w:rsidRDefault="00964D03"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567" w:type="dxa"/>
            <w:tcBorders>
              <w:top w:val="single" w:sz="12" w:space="0" w:color="auto"/>
            </w:tcBorders>
            <w:shd w:val="solid" w:color="FFFFFF" w:fill="auto"/>
          </w:tcPr>
          <w:p w14:paraId="4828BF2D" w14:textId="77777777" w:rsidR="00964D03" w:rsidRDefault="00964D03"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25" w:type="dxa"/>
            <w:tcBorders>
              <w:top w:val="single" w:sz="12" w:space="0" w:color="auto"/>
            </w:tcBorders>
            <w:shd w:val="solid" w:color="FFFFFF" w:fill="auto"/>
          </w:tcPr>
          <w:p w14:paraId="5E3AEED3" w14:textId="77777777" w:rsidR="00964D03" w:rsidRDefault="00964D03"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25" w:type="dxa"/>
            <w:tcBorders>
              <w:top w:val="single" w:sz="12" w:space="0" w:color="auto"/>
            </w:tcBorders>
            <w:shd w:val="solid" w:color="FFFFFF" w:fill="auto"/>
          </w:tcPr>
          <w:p w14:paraId="15E8FE74" w14:textId="77777777" w:rsidR="00964D03" w:rsidRDefault="00964D03" w:rsidP="008B58E2">
            <w:pPr>
              <w:pStyle w:val="TAL"/>
              <w:rPr>
                <w:rFonts w:eastAsia="MS Mincho" w:cs="Arial"/>
                <w:color w:val="000000"/>
                <w:sz w:val="16"/>
                <w:szCs w:val="16"/>
                <w:lang w:eastAsia="zh-CN"/>
              </w:rPr>
            </w:pPr>
            <w:r>
              <w:rPr>
                <w:rFonts w:eastAsia="MS Mincho" w:cs="Arial"/>
                <w:color w:val="000000"/>
                <w:sz w:val="16"/>
                <w:szCs w:val="16"/>
                <w:lang w:eastAsia="zh-CN"/>
              </w:rPr>
              <w:t>-</w:t>
            </w:r>
          </w:p>
        </w:tc>
        <w:tc>
          <w:tcPr>
            <w:tcW w:w="4820" w:type="dxa"/>
            <w:tcBorders>
              <w:top w:val="single" w:sz="12" w:space="0" w:color="auto"/>
            </w:tcBorders>
            <w:shd w:val="solid" w:color="FFFFFF" w:fill="auto"/>
          </w:tcPr>
          <w:p w14:paraId="26766DE7" w14:textId="77777777" w:rsidR="00964D03" w:rsidRPr="003B1A17" w:rsidRDefault="00964D03" w:rsidP="008B58E2">
            <w:pPr>
              <w:pStyle w:val="TAL"/>
              <w:rPr>
                <w:rFonts w:eastAsia="MS Mincho" w:cs="Arial"/>
                <w:color w:val="000000"/>
                <w:sz w:val="16"/>
                <w:szCs w:val="16"/>
                <w:lang w:eastAsia="zh-CN"/>
              </w:rPr>
            </w:pPr>
            <w:r>
              <w:rPr>
                <w:rFonts w:eastAsia="MS Mincho" w:cs="Arial"/>
                <w:color w:val="000000"/>
                <w:sz w:val="16"/>
                <w:szCs w:val="16"/>
                <w:lang w:eastAsia="zh-CN"/>
              </w:rPr>
              <w:t>Update to Rel-18 version (MCC)</w:t>
            </w:r>
          </w:p>
        </w:tc>
        <w:tc>
          <w:tcPr>
            <w:tcW w:w="708" w:type="dxa"/>
            <w:tcBorders>
              <w:top w:val="single" w:sz="12" w:space="0" w:color="auto"/>
            </w:tcBorders>
            <w:shd w:val="solid" w:color="FFFFFF" w:fill="auto"/>
          </w:tcPr>
          <w:p w14:paraId="2862EE84" w14:textId="77777777" w:rsidR="00964D03" w:rsidRPr="00964D03" w:rsidRDefault="00964D03" w:rsidP="0043239C">
            <w:pPr>
              <w:pStyle w:val="TAC"/>
              <w:rPr>
                <w:b/>
                <w:bCs/>
                <w:sz w:val="16"/>
                <w:szCs w:val="16"/>
                <w:lang w:eastAsia="en-US"/>
              </w:rPr>
            </w:pPr>
            <w:r w:rsidRPr="00964D03">
              <w:rPr>
                <w:b/>
                <w:bCs/>
                <w:sz w:val="16"/>
                <w:szCs w:val="16"/>
                <w:lang w:eastAsia="en-US"/>
              </w:rPr>
              <w:t>18.0.0</w:t>
            </w:r>
          </w:p>
        </w:tc>
      </w:tr>
    </w:tbl>
    <w:p w14:paraId="1E06E72A" w14:textId="77777777" w:rsidR="008B58E2" w:rsidRPr="001369BC" w:rsidRDefault="008B58E2"/>
    <w:bookmarkEnd w:id="34"/>
    <w:p w14:paraId="09DEF2BB" w14:textId="77777777" w:rsidR="00B85BE1" w:rsidRPr="001369BC" w:rsidRDefault="00B85BE1"/>
    <w:p w14:paraId="49129373" w14:textId="77777777" w:rsidR="00B85BE1" w:rsidRPr="001369BC" w:rsidRDefault="00B85BE1"/>
    <w:sectPr w:rsidR="00B85BE1" w:rsidRPr="001369BC">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87856" w14:textId="77777777" w:rsidR="00517F5C" w:rsidRDefault="00517F5C">
      <w:r>
        <w:separator/>
      </w:r>
    </w:p>
  </w:endnote>
  <w:endnote w:type="continuationSeparator" w:id="0">
    <w:p w14:paraId="0F2B455A" w14:textId="77777777" w:rsidR="00517F5C" w:rsidRDefault="0051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0E294" w14:textId="77777777" w:rsidR="00B85BE1" w:rsidRDefault="00B85BE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D4BEB" w14:textId="77777777" w:rsidR="00517F5C" w:rsidRDefault="00517F5C">
      <w:r>
        <w:separator/>
      </w:r>
    </w:p>
  </w:footnote>
  <w:footnote w:type="continuationSeparator" w:id="0">
    <w:p w14:paraId="30C67BE0" w14:textId="77777777" w:rsidR="00517F5C" w:rsidRDefault="00517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0121F" w14:textId="57D5DF87" w:rsidR="00B85BE1" w:rsidRDefault="00B85BE1">
    <w:pPr>
      <w:pStyle w:val="Header"/>
      <w:framePr w:wrap="auto" w:vAnchor="text" w:hAnchor="margin" w:xAlign="right" w:y="1"/>
      <w:widowControl/>
    </w:pPr>
    <w:r>
      <w:fldChar w:fldCharType="begin"/>
    </w:r>
    <w:r>
      <w:instrText xml:space="preserve"> STYLEREF ZA </w:instrText>
    </w:r>
    <w:r>
      <w:fldChar w:fldCharType="separate"/>
    </w:r>
    <w:r w:rsidR="00A15B14">
      <w:t>3GPP TS 32.295 V18.0.0 (2024-04)</w:t>
    </w:r>
    <w:r>
      <w:fldChar w:fldCharType="end"/>
    </w:r>
  </w:p>
  <w:p w14:paraId="22742F2B" w14:textId="77777777" w:rsidR="00B85BE1" w:rsidRDefault="00B85BE1">
    <w:pPr>
      <w:pStyle w:val="Header"/>
      <w:framePr w:wrap="auto" w:vAnchor="text" w:hAnchor="margin" w:xAlign="center" w:y="1"/>
      <w:widowControl/>
    </w:pPr>
    <w:r>
      <w:fldChar w:fldCharType="begin"/>
    </w:r>
    <w:r>
      <w:instrText xml:space="preserve"> PAGE </w:instrText>
    </w:r>
    <w:r>
      <w:fldChar w:fldCharType="separate"/>
    </w:r>
    <w:r w:rsidR="00306BDA">
      <w:t>38</w:t>
    </w:r>
    <w:r>
      <w:fldChar w:fldCharType="end"/>
    </w:r>
  </w:p>
  <w:p w14:paraId="5E423A7E" w14:textId="1F2F8E74" w:rsidR="00B85BE1" w:rsidRDefault="00B85BE1">
    <w:pPr>
      <w:pStyle w:val="Header"/>
      <w:framePr w:wrap="auto" w:vAnchor="text" w:hAnchor="margin" w:y="1"/>
      <w:widowControl/>
    </w:pPr>
    <w:r>
      <w:fldChar w:fldCharType="begin"/>
    </w:r>
    <w:r>
      <w:instrText xml:space="preserve"> STYLEREF ZGSM </w:instrText>
    </w:r>
    <w:r>
      <w:fldChar w:fldCharType="separate"/>
    </w:r>
    <w:r w:rsidR="00A15B14">
      <w:t>(Release 18)</w:t>
    </w:r>
    <w:r w:rsidR="00A15B14">
      <w:cr/>
    </w:r>
    <w:r>
      <w:fldChar w:fldCharType="end"/>
    </w:r>
  </w:p>
  <w:p w14:paraId="2DCAE49E" w14:textId="77777777" w:rsidR="00B85BE1" w:rsidRDefault="00B85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94224"/>
    <w:multiLevelType w:val="hybridMultilevel"/>
    <w:tmpl w:val="15E078A2"/>
    <w:lvl w:ilvl="0" w:tplc="D8E0B4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C1EB1"/>
    <w:multiLevelType w:val="hybridMultilevel"/>
    <w:tmpl w:val="5A5630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3713B3"/>
    <w:multiLevelType w:val="hybridMultilevel"/>
    <w:tmpl w:val="DDC2161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5E6857"/>
    <w:multiLevelType w:val="hybridMultilevel"/>
    <w:tmpl w:val="3F14749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70C51"/>
    <w:multiLevelType w:val="hybridMultilevel"/>
    <w:tmpl w:val="709A3E56"/>
    <w:lvl w:ilvl="0" w:tplc="FFFFFFFF">
      <w:start w:val="2"/>
      <w:numFmt w:val="decimal"/>
      <w:lvlText w:val="%1)"/>
      <w:lvlJc w:val="left"/>
      <w:pPr>
        <w:tabs>
          <w:tab w:val="num" w:pos="644"/>
        </w:tabs>
        <w:ind w:left="644"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6" w15:restartNumberingAfterBreak="0">
    <w:nsid w:val="5CEF04EF"/>
    <w:multiLevelType w:val="singleLevel"/>
    <w:tmpl w:val="F5BE09AC"/>
    <w:lvl w:ilvl="0">
      <w:start w:val="2"/>
      <w:numFmt w:val="bullet"/>
      <w:lvlText w:val="-"/>
      <w:lvlJc w:val="left"/>
      <w:pPr>
        <w:tabs>
          <w:tab w:val="num" w:pos="644"/>
        </w:tabs>
        <w:ind w:left="644" w:hanging="360"/>
      </w:pPr>
      <w:rPr>
        <w:rFonts w:hint="default"/>
      </w:rPr>
    </w:lvl>
  </w:abstractNum>
  <w:abstractNum w:abstractNumId="7" w15:restartNumberingAfterBreak="0">
    <w:nsid w:val="63B2716D"/>
    <w:multiLevelType w:val="hybridMultilevel"/>
    <w:tmpl w:val="48A2D50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235F64"/>
    <w:multiLevelType w:val="hybridMultilevel"/>
    <w:tmpl w:val="B0F2E7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A10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3E7FF4"/>
    <w:multiLevelType w:val="hybridMultilevel"/>
    <w:tmpl w:val="FD6C9D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332190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134569098">
    <w:abstractNumId w:val="4"/>
  </w:num>
  <w:num w:numId="3" w16cid:durableId="990788654">
    <w:abstractNumId w:val="3"/>
  </w:num>
  <w:num w:numId="4" w16cid:durableId="1944259332">
    <w:abstractNumId w:val="7"/>
  </w:num>
  <w:num w:numId="5" w16cid:durableId="1296372125">
    <w:abstractNumId w:val="5"/>
  </w:num>
  <w:num w:numId="6" w16cid:durableId="1948273020">
    <w:abstractNumId w:val="6"/>
  </w:num>
  <w:num w:numId="7" w16cid:durableId="1791389966">
    <w:abstractNumId w:val="9"/>
  </w:num>
  <w:num w:numId="8" w16cid:durableId="1677229257">
    <w:abstractNumId w:val="8"/>
  </w:num>
  <w:num w:numId="9" w16cid:durableId="2143839870">
    <w:abstractNumId w:val="10"/>
  </w:num>
  <w:num w:numId="10" w16cid:durableId="975526496">
    <w:abstractNumId w:val="1"/>
  </w:num>
  <w:num w:numId="11" w16cid:durableId="169280380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bKwtLAwNzU0MDBU0lEKTi0uzszPAykwrAUAo2ZEMiwAAAA="/>
  </w:docVars>
  <w:rsids>
    <w:rsidRoot w:val="009B54AE"/>
    <w:rsid w:val="00012EAB"/>
    <w:rsid w:val="00025678"/>
    <w:rsid w:val="000B4FDA"/>
    <w:rsid w:val="000B66F8"/>
    <w:rsid w:val="000E00C5"/>
    <w:rsid w:val="001369BC"/>
    <w:rsid w:val="001465D2"/>
    <w:rsid w:val="00167A9A"/>
    <w:rsid w:val="00175BB8"/>
    <w:rsid w:val="00246D6B"/>
    <w:rsid w:val="00254D44"/>
    <w:rsid w:val="002905C2"/>
    <w:rsid w:val="002D0D99"/>
    <w:rsid w:val="002E7E97"/>
    <w:rsid w:val="0030009B"/>
    <w:rsid w:val="00306BDA"/>
    <w:rsid w:val="003B1A17"/>
    <w:rsid w:val="003E1D21"/>
    <w:rsid w:val="003E376C"/>
    <w:rsid w:val="0043239C"/>
    <w:rsid w:val="0046640F"/>
    <w:rsid w:val="00486AF9"/>
    <w:rsid w:val="004B2A8C"/>
    <w:rsid w:val="004D778C"/>
    <w:rsid w:val="004F18B8"/>
    <w:rsid w:val="00513EF8"/>
    <w:rsid w:val="00517F5C"/>
    <w:rsid w:val="005845A8"/>
    <w:rsid w:val="005B40BC"/>
    <w:rsid w:val="005C25DC"/>
    <w:rsid w:val="005D7DBE"/>
    <w:rsid w:val="00685C6D"/>
    <w:rsid w:val="00693D15"/>
    <w:rsid w:val="006D60C3"/>
    <w:rsid w:val="006F2F60"/>
    <w:rsid w:val="007138F6"/>
    <w:rsid w:val="0073443D"/>
    <w:rsid w:val="0078154E"/>
    <w:rsid w:val="007D7340"/>
    <w:rsid w:val="00805DC7"/>
    <w:rsid w:val="008329B4"/>
    <w:rsid w:val="00841E96"/>
    <w:rsid w:val="00871392"/>
    <w:rsid w:val="008B58E2"/>
    <w:rsid w:val="00913C52"/>
    <w:rsid w:val="009626B7"/>
    <w:rsid w:val="00964D03"/>
    <w:rsid w:val="00981CCF"/>
    <w:rsid w:val="009B54AE"/>
    <w:rsid w:val="009C4F06"/>
    <w:rsid w:val="009C79A2"/>
    <w:rsid w:val="00A15B14"/>
    <w:rsid w:val="00A21F35"/>
    <w:rsid w:val="00AD05A9"/>
    <w:rsid w:val="00B530E9"/>
    <w:rsid w:val="00B85BE1"/>
    <w:rsid w:val="00BD6F56"/>
    <w:rsid w:val="00C151AE"/>
    <w:rsid w:val="00C60203"/>
    <w:rsid w:val="00C65E67"/>
    <w:rsid w:val="00CC4D03"/>
    <w:rsid w:val="00CE3C83"/>
    <w:rsid w:val="00D23018"/>
    <w:rsid w:val="00D72E06"/>
    <w:rsid w:val="00DE7BFA"/>
    <w:rsid w:val="00DF08EA"/>
    <w:rsid w:val="00E264DE"/>
    <w:rsid w:val="00E47DAA"/>
    <w:rsid w:val="00EB61A1"/>
    <w:rsid w:val="00EE0E97"/>
    <w:rsid w:val="00EF1CAF"/>
    <w:rsid w:val="00EF1EF0"/>
    <w:rsid w:val="00F23DD0"/>
    <w:rsid w:val="00F4084D"/>
    <w:rsid w:val="00F46EAE"/>
    <w:rsid w:val="00F76008"/>
    <w:rsid w:val="00F970BF"/>
    <w:rsid w:val="00FA443D"/>
    <w:rsid w:val="00FA6ED8"/>
    <w:rsid w:val="00FC0405"/>
    <w:rsid w:val="00FF50E0"/>
    <w:rsid w:val="00FF57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AC8F2"/>
  <w15:chartTrackingRefBased/>
  <w15:docId w15:val="{2F3D6ED5-6A1E-440A-BA09-19963B16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ead1,h2,Appendix Heading 2,hello,style2,A,B,C,l2,2nd level,†berschrift 2,õberschrift 2,UNDERRUBRIK 1-2"/>
    <w:basedOn w:val="Heading1"/>
    <w:next w:val="Normal"/>
    <w:qFormat/>
    <w:pPr>
      <w:pBdr>
        <w:top w:val="none" w:sz="0" w:space="0" w:color="auto"/>
      </w:pBdr>
      <w:spacing w:before="180"/>
      <w:outlineLvl w:val="1"/>
    </w:pPr>
    <w:rPr>
      <w:sz w:val="32"/>
    </w:rPr>
  </w:style>
  <w:style w:type="paragraph" w:styleId="Heading3">
    <w:name w:val="heading 3"/>
    <w:aliases w:val="H3,h3"/>
    <w:basedOn w:val="Heading2"/>
    <w:next w:val="Normal"/>
    <w:qFormat/>
    <w:pPr>
      <w:spacing w:before="120"/>
      <w:outlineLvl w:val="2"/>
    </w:pPr>
    <w:rPr>
      <w:sz w:val="28"/>
    </w:rPr>
  </w:style>
  <w:style w:type="paragraph" w:styleId="Heading4">
    <w:name w:val="heading 4"/>
    <w:aliases w:val="H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1"/>
    <w:pPr>
      <w:keepNext/>
      <w:keepLines/>
      <w:spacing w:after="0"/>
    </w:pPr>
    <w:rPr>
      <w:rFonts w:ascii="Arial" w:hAnsi="Arial"/>
      <w:sz w:val="18"/>
      <w:lang w:eastAsia="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odyText3">
    <w:name w:val="Body Text 3"/>
    <w:basedOn w:val="Normal"/>
    <w:pPr>
      <w:spacing w:after="120"/>
    </w:pPr>
    <w:rPr>
      <w:sz w:val="16"/>
      <w:szCs w:val="16"/>
    </w:rPr>
  </w:style>
  <w:style w:type="paragraph" w:styleId="BodyTextIndent">
    <w:name w:val="Body Text Indent"/>
    <w:basedOn w:val="Normal"/>
    <w:pPr>
      <w:numPr>
        <w:ilvl w:val="12"/>
      </w:numPr>
      <w:overflowPunct w:val="0"/>
      <w:autoSpaceDE w:val="0"/>
      <w:autoSpaceDN w:val="0"/>
      <w:adjustRightInd w:val="0"/>
      <w:ind w:left="360"/>
      <w:textAlignment w:val="baseline"/>
    </w:pPr>
  </w:style>
  <w:style w:type="paragraph" w:customStyle="1" w:styleId="CRCoverPage">
    <w:name w:val="CR Cover Page"/>
    <w:pPr>
      <w:spacing w:after="120"/>
    </w:pPr>
    <w:rPr>
      <w:rFonts w:ascii="Arial" w:hAnsi="Arial"/>
      <w:lang w:val="en-GB" w:eastAsia="en-US"/>
    </w:rPr>
  </w:style>
  <w:style w:type="character" w:customStyle="1" w:styleId="Heading1Char">
    <w:name w:val="Heading 1 Char"/>
    <w:rPr>
      <w:rFonts w:ascii="Arial" w:hAnsi="Arial"/>
      <w:sz w:val="36"/>
      <w:lang w:val="en-GB" w:eastAsia="en-US" w:bidi="ar-SA"/>
    </w:rPr>
  </w:style>
  <w:style w:type="character" w:customStyle="1" w:styleId="Heading2H2Head1h2AppendixHeading2hellostyle2ABCl22ndlevelberschrift2berschrift2UNDERRUBRIK1-2Char">
    <w:name w:val="Heading 2;H2;Head1;h2;Appendix Heading 2;hello;style2;A;B;C;l2;2nd level;†berschrift 2;õberschrift 2;UNDERRUBRIK 1-2 Char"/>
    <w:rPr>
      <w:rFonts w:ascii="Arial" w:hAnsi="Arial"/>
      <w:sz w:val="32"/>
      <w:lang w:val="en-GB" w:eastAsia="en-US" w:bidi="ar-SA"/>
    </w:rPr>
  </w:style>
  <w:style w:type="character" w:customStyle="1" w:styleId="Heading3H3h3Char">
    <w:name w:val="Heading 3;H3;h3 Char"/>
    <w:rPr>
      <w:rFonts w:ascii="Arial" w:hAnsi="Arial"/>
      <w:sz w:val="28"/>
      <w:lang w:val="en-GB" w:eastAsia="en-US" w:bidi="ar-SA"/>
    </w:rPr>
  </w:style>
  <w:style w:type="paragraph" w:styleId="BalloonText">
    <w:name w:val="Balloon Text"/>
    <w:basedOn w:val="Normal"/>
    <w:semiHidden/>
    <w:rPr>
      <w:rFonts w:ascii="Tahoma" w:hAnsi="Tahoma" w:cs="Tahoma"/>
      <w:sz w:val="16"/>
      <w:szCs w:val="16"/>
    </w:rPr>
  </w:style>
  <w:style w:type="paragraph" w:customStyle="1" w:styleId="CSN1H">
    <w:name w:val="CSN1_H"/>
    <w:basedOn w:val="Normal"/>
    <w:pPr>
      <w:keepNext/>
      <w:spacing w:after="240"/>
    </w:pPr>
    <w:rPr>
      <w:b/>
      <w:lang w:val="fr-FR"/>
    </w:rPr>
  </w:style>
  <w:style w:type="character" w:customStyle="1" w:styleId="THChar">
    <w:name w:val="TH Char"/>
    <w:link w:val="TH"/>
    <w:rPr>
      <w:rFonts w:ascii="Arial" w:hAnsi="Arial"/>
      <w:b/>
      <w:lang w:val="en-GB" w:eastAsia="en-US" w:bidi="ar-SA"/>
    </w:rPr>
  </w:style>
  <w:style w:type="character" w:customStyle="1" w:styleId="EXCar">
    <w:name w:val="EX Car"/>
    <w:link w:val="EX"/>
    <w:rsid w:val="005C25DC"/>
    <w:rPr>
      <w:lang w:val="en-GB"/>
    </w:rPr>
  </w:style>
  <w:style w:type="character" w:customStyle="1" w:styleId="TALChar1">
    <w:name w:val="TAL Char1"/>
    <w:link w:val="TAL"/>
    <w:locked/>
    <w:rsid w:val="008B58E2"/>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wmf"/><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AC128-575A-4904-A52C-0CCACC27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36</Pages>
  <Words>9803</Words>
  <Characters>51960</Characters>
  <Application>Microsoft Office Word</Application>
  <DocSecurity>0</DocSecurity>
  <Lines>433</Lines>
  <Paragraphs>123</Paragraphs>
  <ScaleCrop>false</ScaleCrop>
  <HeadingPairs>
    <vt:vector size="2" baseType="variant">
      <vt:variant>
        <vt:lpstr>Title</vt:lpstr>
      </vt:variant>
      <vt:variant>
        <vt:i4>1</vt:i4>
      </vt:variant>
    </vt:vector>
  </HeadingPairs>
  <TitlesOfParts>
    <vt:vector size="1" baseType="lpstr">
      <vt:lpstr>3GPP TS 32.295</vt:lpstr>
    </vt:vector>
  </TitlesOfParts>
  <Manager/>
  <Company/>
  <LinksUpToDate>false</LinksUpToDate>
  <CharactersWithSpaces>61640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32.295</dc:title>
  <dc:subject>Telecommunication management; Charging management; Charging Data Record (CDR) transfer (Release 1415)</dc:subject>
  <dc:creator>MCC Support</dc:creator>
  <cp:keywords>charging, management, protocol, GTP</cp:keywords>
  <dc:description/>
  <cp:lastModifiedBy>Wilhelm Meding</cp:lastModifiedBy>
  <cp:revision>3</cp:revision>
  <cp:lastPrinted>2004-06-25T05:17:00Z</cp:lastPrinted>
  <dcterms:created xsi:type="dcterms:W3CDTF">2024-08-07T13:38:00Z</dcterms:created>
  <dcterms:modified xsi:type="dcterms:W3CDTF">2024-08-07T13:38:00Z</dcterms:modified>
</cp:coreProperties>
</file>